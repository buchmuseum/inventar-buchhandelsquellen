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Schauen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Kirchstr. 37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38835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Zilly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039458 / 329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</w:t>
      </w:r>
      <w:r>
        <w:rPr>
          <w:rFonts w:ascii="CoArier" w:hAnsi="CoArier"/>
          <w:sz w:val="24"/>
          <w:szCs w:val="24"/>
        </w:rPr>
        <w:t>g und mit Genehmigung.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Schauen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Schauen, Kirchenkeis Osterwieck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Schauen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 Das Aktenverzeichnis enthält nur Akten, die vor 1900 liegen bzw. anfangen.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d)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d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d) Kirchliches Leben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Schauen d), 5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Neue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1822 - 1826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e)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e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e) Verschiedenes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14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Schauen e)</w:t>
      </w:r>
      <w:r>
        <w:rPr>
          <w:rFonts w:ascii="CoArier" w:hAnsi="CoArier"/>
          <w:sz w:val="24"/>
          <w:szCs w:val="24"/>
        </w:rPr>
        <w:t>, 14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Jahresberichte der </w:t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Magdeburg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7C2F8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1815 - 1838</w:t>
      </w:r>
    </w:p>
    <w:p w:rsidR="00000000" w:rsidRDefault="007C2F80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2F80"/>
    <w:rsid w:val="007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EFD0B-FCE9-411E-90C9-33BEC9F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100</Words>
  <Characters>635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Schauen</dc:title>
  <dc:subject>Ludwig</dc:subject>
  <dc:creator>Fischer</dc:creator>
  <cp:keywords>DFG-Quellenrepertorium Kirchengemeinde Schauen</cp:keywords>
  <dc:description>Zentralarchiv Magdeburg</dc:description>
  <cp:lastModifiedBy>Wendler, André</cp:lastModifiedBy>
  <cp:revision>2</cp:revision>
  <dcterms:created xsi:type="dcterms:W3CDTF">2021-02-26T09:27:00Z</dcterms:created>
  <dcterms:modified xsi:type="dcterms:W3CDTF">2021-02-26T09:27:00Z</dcterms:modified>
</cp:coreProperties>
</file>