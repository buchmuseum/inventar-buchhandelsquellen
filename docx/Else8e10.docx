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Elsey bei Hohenlimburg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Lindenbergstr. 23 a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58119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Hagen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02334 / 4877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</w:t>
      </w:r>
      <w:r>
        <w:rPr>
          <w:rFonts w:ascii="CoArier" w:hAnsi="CoArier"/>
          <w:sz w:val="24"/>
          <w:szCs w:val="24"/>
        </w:rPr>
        <w:t>t nur nach Voranmeldung und mit Genehmigung.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Elsey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Evangelisch-Lutherische Kirchengemeinde Elsey, Kirchenkreis Iserlohn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Elsey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96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096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96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Empfehlung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christliche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}]s]s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1839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97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097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97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Briefwechsel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christliche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1829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98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098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98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1875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117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117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117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1835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118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118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118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1825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433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433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433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 Sachen des neuen ev. luth.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f. d.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}]o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1824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434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434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434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 Sachen des neuen ev. luth.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f. d.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}]o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1816 - 1931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435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435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435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In Sachen des neuen ev</w:t>
      </w:r>
      <w:r>
        <w:rPr>
          <w:rFonts w:ascii="CoArier" w:hAnsi="CoArier"/>
          <w:sz w:val="24"/>
          <w:szCs w:val="24"/>
        </w:rPr>
        <w:t xml:space="preserve">. luth.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f. d.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}]o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436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436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436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 Sachen des neuen ev. luth.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f. d.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}]o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1831 - 1834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437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437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437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 Sachen des neuen ev. luth.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f. d.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}]o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1834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438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438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438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 Sachen des neuen ev. luth.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f. d.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}]o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1831 - 1833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439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439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439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 Sachen des neuen ev. luth.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f. d.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}]o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440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440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440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 Sachen des neuen ev. luth.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f. d.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}]o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441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441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441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 Sachen des neuen ev. luth.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f. d.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}]o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1832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442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442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442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 Sachen des neuen ev. luth.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f. d.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}]o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1832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443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443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443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Vorlesungen, gehalten im </w:t>
      </w:r>
      <w:r>
        <w:rPr>
          <w:rFonts w:ascii="CoArier" w:hAnsi="CoArier"/>
          <w:vanish/>
          <w:sz w:val="24"/>
          <w:szCs w:val="24"/>
        </w:rPr>
        <w:t>k[1{s[</w:t>
      </w:r>
      <w:r>
        <w:rPr>
          <w:rFonts w:ascii="CoArier" w:hAnsi="CoArier"/>
          <w:sz w:val="24"/>
          <w:szCs w:val="24"/>
        </w:rPr>
        <w:t>Literarischen Verein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Limburg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1833 - 1839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548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548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Elsey, Nr. 548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Verordn.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 w:rsidR="00000000" w:rsidRDefault="00BC7D2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1831 - 1837</w:t>
      </w:r>
    </w:p>
    <w:p w:rsidR="00000000" w:rsidRDefault="00BC7D2A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7D2A"/>
    <w:rsid w:val="00BC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28B50-CCE5-428A-BE8A-D442E44A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330</Words>
  <Characters>2086</Characters>
  <Application>Microsoft Office Word</Application>
  <DocSecurity>4</DocSecurity>
  <Lines>17</Lines>
  <Paragraphs>4</Paragraphs>
  <ScaleCrop>false</ScaleCrop>
  <Company>Deutsche Nationalbibliothek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Elsey</dc:title>
  <dc:subject>Ludwig</dc:subject>
  <dc:creator>Fischer</dc:creator>
  <cp:keywords>DFG-Quellenrepertorium Pfarrarchiv Elsey</cp:keywords>
  <dc:description>aufgenommen im Zentralarchiv Bielefeld</dc:description>
  <cp:lastModifiedBy>Wendler, André</cp:lastModifiedBy>
  <cp:revision>2</cp:revision>
  <dcterms:created xsi:type="dcterms:W3CDTF">2021-02-26T09:07:00Z</dcterms:created>
  <dcterms:modified xsi:type="dcterms:W3CDTF">2021-02-26T09:07:00Z</dcterms:modified>
</cp:coreProperties>
</file>