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Landeskirchliches Archiv Nürnberg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LKAN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Veilhofstr. 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90489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Nürnberg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0911/588690, Fax: 0911/5886969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nach Absprache auch Mo - Do 13 - 16 Uhr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In der angeschlossenen Bibliothek wird sämtliches </w:t>
      </w:r>
      <w:r>
        <w:rPr>
          <w:rFonts w:ascii="Courier" w:hAnsi="Courier"/>
          <w:sz w:val="24"/>
        </w:rPr>
        <w:t>evangelische Schriftgut für den Bereich der evang.-luth. Landeskirche Bayerns gesammelt. Antwort auf schriftliche Umfrage v. 25.1.1994 und Besuch am 8.-10.1.1997.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OKM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Oberkonsistorium München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Oberkonsistorium München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1810 - 1920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Bücher, Schriften, Presse, Kunst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den Religionsunterricht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deutschen Schulen (Volksschulen)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463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den Religionsunterricht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Volksschulen u</w:t>
      </w:r>
      <w:r>
        <w:rPr>
          <w:rFonts w:ascii="Courier" w:hAnsi="Courier"/>
          <w:sz w:val="24"/>
        </w:rPr>
        <w:t>nd an gewerblichen Fortbildungsschulen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464 - 465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464 - OKM 465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den Religionsunterricht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(alle Schularten)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1904 - 1910 ; 1911 - 1919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 für den Anfangsunterricht in den Volksschulen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1828 - 1829 ; 1833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 des christlichen Religionsunterrichts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Ossiander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Maulbronn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(Gutachten)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der Dekanate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Konsistorium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Ansba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}]o]k</w:t>
      </w:r>
      <w:r>
        <w:rPr>
          <w:rFonts w:ascii="Courier" w:hAnsi="Courier"/>
          <w:sz w:val="24"/>
        </w:rPr>
        <w:t xml:space="preserve"> aufgrund des Rundschreibens des Konsistoriums Ansbach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25.4.1860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 für deutsche 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Biblische 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469 - 470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469 - OKM 470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Lehrbuches der biblischen Geschichte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Buchrucker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Lehrbüchlein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Erster Unterricht im christlichen Glauben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1866 - 1905 ; 1906 - 1919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471 - 472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471 - OKM 472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Kirchengeschichtlicher Anhang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sz w:val="24"/>
        </w:rPr>
        <w:t xml:space="preserve"> für protestantische 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1879 - 1883 ; 1891 - 1910 ; 1911 - 1915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473 - 474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473 - 474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Lehrbuch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Thomasius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Grundlinien zum Religionsunterricht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1889 - 1916 ; 1917 - 1919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Versuch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 der evangelisch-christlichen Religionslehre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Auf Veranlassung des Dekanats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Vorlage bei der Generalsynode, bearb. v.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Walsdorf</w:t>
      </w:r>
      <w:r>
        <w:rPr>
          <w:rFonts w:ascii="Courier" w:hAnsi="Courier"/>
          <w:vanish/>
          <w:sz w:val="24"/>
        </w:rPr>
        <w:t>]o}]p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OKM </w:t>
      </w:r>
      <w:r>
        <w:rPr>
          <w:rFonts w:ascii="Courier" w:hAnsi="Courier"/>
          <w:sz w:val="24"/>
        </w:rPr>
        <w:t>476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Kleiner 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mit beweisenden und erläuternden Sprüchen aus der heiligen Schrift (Konzept)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1830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477 - 478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477 - OKM 478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 für die evangelische Kirche in Bayern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1830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der zu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ausgewählten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Bibelsprüche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Beilage 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1830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der Sammlung zitierten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Sprüche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Beilage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1830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Kleiner</w:t>
      </w:r>
      <w:r>
        <w:rPr>
          <w:rFonts w:ascii="Courier" w:hAnsi="Courier"/>
          <w:sz w:val="24"/>
        </w:rPr>
        <w:t xml:space="preserve"> 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mit erläuternden Fragen und Antworten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Katechismusbearbeitung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Bibelübersetzung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Oertel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Beratungen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Beratungen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Verschiedene Katechi</w:t>
      </w:r>
      <w:r>
        <w:rPr>
          <w:rFonts w:ascii="Courier" w:hAnsi="Courier"/>
          <w:sz w:val="24"/>
        </w:rPr>
        <w:t>smusentwürfe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(Verhandlungen und Beratungen der Synode;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488 -  490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488 - OKM 490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 der protestantischen Kirche in der Pfalz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1821 - 1822 ; 1836 - 1840 ; 1841 - 1847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492 - 493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491 - OKM 493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1823 - 1850 ; 1850 - 1883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494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Chronologisches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1883 - 1900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allgemeinen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die protestantischen Gemeinden des Königreiches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für die protestantischen Gemeinden des Pegnitzkreis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bzw.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protestantischen Gemeinden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Protestantisches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Gesang- und Choralbuch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Abschluß eines Vertrags mit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Sulzbach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dieses Buches sowie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liturgischer Schriften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Privileg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Kanzlei- und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Adam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Ansbach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549 - 554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549 - OKM 554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die evangelische Kirche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1818 - 1824 ; 1824 - 1831 ; 1832 - 1859 ; 1859 - 1883 ; 1884 - 1900 ; 1901 - 1914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555 - 557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555 - OKM 557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1831 - 1846 ; 1846 - 1851 ; 1851 - 1854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Gutachten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Stellungnahmen zu einem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</w:t>
      </w:r>
      <w:r>
        <w:rPr>
          <w:rFonts w:ascii="Courier" w:hAnsi="Courier"/>
          <w:sz w:val="24"/>
        </w:rPr>
        <w:t>KM 559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und Antrag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Verbesserungen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Veränderungen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für die protestantische Kirche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nach dem Rundschreiben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Konsistorium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Ansbach</w:t>
      </w:r>
      <w:r>
        <w:rPr>
          <w:rFonts w:ascii="Courier" w:hAnsi="Courier"/>
          <w:vanish/>
          <w:sz w:val="24"/>
        </w:rPr>
        <w:t>}]o]k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14.3.1837</w:t>
      </w:r>
      <w:r>
        <w:rPr>
          <w:rFonts w:ascii="Courier" w:hAnsi="Courier"/>
          <w:vanish/>
          <w:sz w:val="24"/>
        </w:rPr>
        <w:t>]z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Probesammlung kirchlicher 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v.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Gademann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Enheim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Reuter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Martinsheim</w:t>
      </w:r>
      <w:r>
        <w:rPr>
          <w:rFonts w:ascii="Courier" w:hAnsi="Courier"/>
          <w:vanish/>
          <w:sz w:val="24"/>
        </w:rPr>
        <w:t>]o}]p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Gesangbuchentwurf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</w:t>
      </w:r>
      <w:r>
        <w:rPr>
          <w:rFonts w:ascii="Courier" w:hAnsi="Courier"/>
          <w:sz w:val="24"/>
        </w:rPr>
        <w:t xml:space="preserve">r die Herstellung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Gesangbuchentwurf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und dessen Revision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für die evangelisch-lutherische Kirche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</w:t>
      </w:r>
      <w:r>
        <w:rPr>
          <w:rFonts w:ascii="Courier" w:hAnsi="Courier"/>
          <w:vanish/>
          <w:sz w:val="24"/>
        </w:rPr>
        <w:t>]z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Liederverzeichnis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Abschrift der Lieder, die dem "Entwurf eines Ges</w:t>
      </w:r>
      <w:r>
        <w:rPr>
          <w:rFonts w:ascii="Courier" w:hAnsi="Courier"/>
          <w:sz w:val="24"/>
        </w:rPr>
        <w:t xml:space="preserve">angbuchs"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hinzugefügt wurden.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Kirchengebete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künstlerisch ausgestatteten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568 - 569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568 - OKM 569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Referate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Herausgabe und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Choral- und Melodienbuch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571 - 572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571 - OKM 572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Kirchengesang un</w:t>
      </w:r>
      <w:r>
        <w:rPr>
          <w:rFonts w:ascii="Courier" w:hAnsi="Courier"/>
          <w:sz w:val="24"/>
        </w:rPr>
        <w:t>d Kirchenmusik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1830 - 1832 ; 1834 - 1850 ; 1855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573 - 574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573 - OKM 574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1850 - 1893 ; 1894 - 1924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Hof- und Staatshandbuch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1826 - 1914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577 - 578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577 - OKM 578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Betstunden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1843 - 1910 ; 1911 - 1912 ; 1917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einer Geschichte von Bayer</w:t>
      </w:r>
      <w:r>
        <w:rPr>
          <w:rFonts w:ascii="Courier" w:hAnsi="Courier"/>
          <w:sz w:val="24"/>
        </w:rPr>
        <w:t>n in Bildern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580a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580a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Kirchen- und Schulhistorie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Lindau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Frage und Bitte an die gesammte protestantische Geistlichkeit in Teutschland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Pflaum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Helmbrechts</w:t>
      </w:r>
      <w:r>
        <w:rPr>
          <w:rFonts w:ascii="Courier" w:hAnsi="Courier"/>
          <w:vanish/>
          <w:sz w:val="24"/>
        </w:rPr>
        <w:t>]o}]p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Stellungnahmen der einzelnen bayerischen Pfarrkapitel und Geistlichen zur 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Frage und Bitte an die gesammte protestantische Geistlichkeit in Teutschland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Pflaum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Helmbrechts</w:t>
      </w:r>
      <w:r>
        <w:rPr>
          <w:rFonts w:ascii="Courier" w:hAnsi="Courier"/>
          <w:vanish/>
          <w:sz w:val="24"/>
        </w:rPr>
        <w:t>]o}]p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Korrespondenz zur 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Frage und Bitte an die gesammte protestantische Geistlichkeit in Teutschland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Pflaum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Helmbrechts</w:t>
      </w:r>
      <w:r>
        <w:rPr>
          <w:rFonts w:ascii="Courier" w:hAnsi="Courier"/>
          <w:vanish/>
          <w:sz w:val="24"/>
        </w:rPr>
        <w:t>]o}]p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 und Verlag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Lebensbeschreibung von Dr. Martin Luther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Matthesius</w:t>
      </w:r>
      <w:r>
        <w:rPr>
          <w:rFonts w:ascii="Courier" w:hAnsi="Courier"/>
          <w:vanish/>
          <w:sz w:val="24"/>
        </w:rPr>
        <w:t>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Predigtbuch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zugunsten der protestantischen Gemeinde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Asc</w:t>
      </w:r>
      <w:r>
        <w:rPr>
          <w:rFonts w:ascii="Courier" w:hAnsi="Courier"/>
          <w:sz w:val="24"/>
        </w:rPr>
        <w:t>haffenburg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 und Verbreitung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Augsburger Konfession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; 1854 ; 1874 - 1875 ; 1891 ; 1912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Vereinen zur Verbreitung guter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evangelische Bevölkerung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 ; 1848 - 1849 ; 1858 - 1862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protestantische Kirche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590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Hengs</w:t>
      </w:r>
      <w:r>
        <w:rPr>
          <w:rFonts w:ascii="Courier" w:hAnsi="Courier"/>
          <w:sz w:val="24"/>
        </w:rPr>
        <w:t>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Kirchenzeitung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; 1862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Evangelisches Sonntagsblatt aus Bayern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Rothenburger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592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Korrespondenzblattes für die protestantischen Geistlichen in Bayern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; 1885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597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Süddeutsche Reichspost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; 1872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604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Protestantischer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Kirchenalmanach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das Königreich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605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Materialien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protestantische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Kirchen-Jahrbuch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606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Jahrbuchs für die protestantische Kirche in Bayern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607 - 608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607 - OKM 608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1859 - 1860 ; 1884 - 1916 ; 1917 - 1919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1743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Vereine und Institutionen (Verordnungen)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Bibelvereine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1746 - 1749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</w:t>
      </w:r>
      <w:r>
        <w:rPr>
          <w:rFonts w:ascii="Courier" w:hAnsi="Courier"/>
          <w:sz w:val="24"/>
        </w:rPr>
        <w:t xml:space="preserve"> 1746 - OKM 1749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Zentralbibelverein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}]o]k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Lokalbibelvereine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1818 - 1833 ; 1834 - 1846 ; 1847 - 1886; 1887 - 1919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1750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Bücherverein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 ; 1882 ; 1884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1755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Verbreitung nützlicher Kenntnisse durch gemeinfaßliche Schriften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OKM 1766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betr.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Verbreitung von Bibeln und christlichen S</w:t>
      </w:r>
      <w:r>
        <w:rPr>
          <w:rFonts w:ascii="Courier" w:hAnsi="Courier"/>
          <w:sz w:val="24"/>
        </w:rPr>
        <w:t>chriften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BKB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Bayerisches Konsistorium Bayreuth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Bayerisches Konsistorium Bayreuth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6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F. 146, Nr. 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146, Nr. 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Beschaffung guter Bücher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218, Nr. 1 - 4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218, Nr. 1 - 4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Bibelverbreitung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1816 - 1921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68, Nr. 1 - 7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68, Nr. 1 - 7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den Religionsunterricht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69, Nr. 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69, Nr. 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den Religionsunt</w:t>
      </w:r>
      <w:r>
        <w:rPr>
          <w:rFonts w:ascii="Courier" w:hAnsi="Courier"/>
          <w:sz w:val="24"/>
        </w:rPr>
        <w:t>erricht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79, Nr. 1 - 4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79, Nr. 1 - 4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den Religionsunterricht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112, Nr. 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112, Nr. 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113, Nr. 1 u. 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113, Nr. 1 u. 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121, Nr. 4 - 5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121, Nr. 4 - 5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1811 - 1907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268, Nr. 1 - 2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268, Nr. 1 - 2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160, Nr. 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BKB, F. 160, Nr. </w:t>
      </w:r>
      <w:r>
        <w:rPr>
          <w:rFonts w:ascii="Courier" w:hAnsi="Courier"/>
          <w:sz w:val="24"/>
        </w:rPr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F. 160, Nr.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BKB, F. 160, Nr. 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Dekanatsdistrikten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LKR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Evangelisch-Lutherischer Landeskirchenrat München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Evangelisch-Lutherischer Landeskirchenrat München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Agende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Agende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720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720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 - IV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Bayer. Agende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720 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720 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</w:t>
      </w:r>
      <w:r>
        <w:rPr>
          <w:rFonts w:ascii="Courier" w:hAnsi="Courier"/>
          <w:sz w:val="24"/>
        </w:rPr>
        <w:t>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IV der Evang.-Luth. Kirche in Deutschland (VELKD)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720 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720 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Agenden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Evang.-Luth. Kirche in Deutschland (VELKD), Bd. I - IV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Amtsblatt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Amtsblatt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 246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 246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VELKD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259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259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Evang.-Luth. Kirche in Bayern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I - VII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259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259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Haltung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</w:t>
      </w:r>
      <w:r>
        <w:rPr>
          <w:rFonts w:ascii="Courier" w:hAnsi="Courier"/>
          <w:sz w:val="24"/>
        </w:rPr>
        <w:t>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Bd. I - VI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802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802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Haltung von weltlichen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Verkauf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1450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XI 1450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Bibel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Bibel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760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760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Bibelübersetzungen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760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760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Bibelrevision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Neues Testament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I -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1838 - 1955 ; 1956 - 1964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760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</w:t>
      </w:r>
      <w:r>
        <w:rPr>
          <w:rFonts w:ascii="Courier" w:hAnsi="Courier"/>
          <w:sz w:val="24"/>
        </w:rPr>
        <w:t>KR IV 760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Bibelrevision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Altes Testament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762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762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Biblische Geschichte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Vertrag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 der Biblischen Geschichte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848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848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Bibel- und Missionsverein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Zentralbibelverein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 -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1920 - 1958 ; 1959 - 1964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1476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1476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Kollekte für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Lokal-Bibelverein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Bibliothek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Bibliothek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 245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 245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rbeitsgemeinschaft für kirchliches Archiv- und Bibliothekswesen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263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263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des Landeskirchenrates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II - VI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kirchlicher 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Luftgefahr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327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327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Fenitzer'sche Bibliothek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802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802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Kapitelsbibliotheken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aus Privatbi</w:t>
      </w:r>
      <w:r>
        <w:rPr>
          <w:rFonts w:ascii="Courier" w:hAnsi="Courier"/>
          <w:sz w:val="24"/>
        </w:rPr>
        <w:t>bliotheken verstorbener Geistlicher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Bücher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 279 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279 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u.ä.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1924 - 1956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542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542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Schädigung von evang. Gewerbetreibenden durch kirchliche Organe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909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V 909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Verband Evang. Büchereien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), Bd. I -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1188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VI 1188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 für die Religionsleh</w:t>
      </w:r>
      <w:r>
        <w:rPr>
          <w:rFonts w:ascii="Courier" w:hAnsi="Courier"/>
          <w:sz w:val="24"/>
        </w:rPr>
        <w:t>rer der Höheren Schulen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 1352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 1352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Notmaßnahmen, Dienststellenverlegung,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Akten,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1470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XI 1470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evang.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Bücherstiftung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XIV 1609 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XIV 1609 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Freie Christen". Buch- und Vortragsgemeinschaft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Flugblätter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Flugblätter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 124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 124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Verbote von Versammlungen,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sz w:val="24"/>
        </w:rPr>
        <w:t xml:space="preserve"> usw., Bd. I - 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Gesangbuch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Gesangbuch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721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721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Choral- und Melodienbuch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Schriftwechsel,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Coburger 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Deutsch-Evang. 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kirchlichen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(Bd. I - XIII), Verträge über das Evang. Gesangbuch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763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763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Gesangbuchreform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763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LKR IV 763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Gesangbuch EKG,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EKG (Bd. I - III), verbilligte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Großdruckgesangbücher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Cantionale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 ; 1957 - 1964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763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763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Evang. Kirchengesangbuch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(EKG) (vorher: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Gesangbuch Evang. Christenheit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(GEC) - Bd. I - III),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 764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764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Feldgesang- und Gebetbücher für Soldaten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 263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263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Presselizenz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375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375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Presse-, Bild- und Tonarchiv des landeskirchlichen Archivs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1444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XI 1444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evangelischen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I -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1922 - 1931 ; 1932 - 1939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1444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XI 1444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evangelischen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I - IV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1922 - 1931 ; 1932 - 1939 ; 1946 - 1958</w:t>
      </w:r>
      <w:r>
        <w:rPr>
          <w:rFonts w:ascii="Courier" w:hAnsi="Courier"/>
          <w:sz w:val="24"/>
        </w:rPr>
        <w:t xml:space="preserve"> ; 1959 - 1964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1650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1650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 -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1920 - 1956 ; 1957 - 1959 ; 1960 - 1964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1650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1650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Evangelische Presse-Korrespondenz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1650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1650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evangelischen Presse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1650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1650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Ausbildung von Geistlichen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1650 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1650 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Presse-Berichtigungsdienst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Presseverband für Deutschland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Bd. I -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1920 - 1950 ; 1951 - 1964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I -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1945 - 1955 ; 1956 - 1964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1653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Pressestelle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1653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1653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Pressestelle des Lutherischen Kirchenamts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Bd. I - IV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Pressefachschaft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</w:t>
      </w:r>
      <w:r>
        <w:rPr>
          <w:rFonts w:ascii="Courier" w:hAnsi="Courier"/>
          <w:sz w:val="24"/>
        </w:rPr>
        <w:t>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Gemeindehilfe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-St. Michael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Presseangriffe gegen die evang. Landeskirche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1921 - 1955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 1656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XV 1656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Presseverein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Kirchengeschichtliches Lehrbuch für die Oberklassen der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 -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Vertrag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kirchengeschichtlichen Lehrbuch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1146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VI 1146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 für den 4. Schülerjahrgang evang. Volkshauptschulen Bayerns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Evang. Lesebuch für die Bayer.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(2.,3. u. 4. Schuljahr)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; 1945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1158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VI 1158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den evang. Religionsunterricht an den höheren Lehranstalten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I -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Unterricht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Unterricht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762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762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Neubearbeitung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Lehrbüchlein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Erster Unterricht im christlichen Glauben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(Gottbüchlein)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</w:t>
      </w:r>
      <w:r>
        <w:rPr>
          <w:rFonts w:ascii="Courier" w:hAnsi="Courier"/>
          <w:sz w:val="24"/>
        </w:rPr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Verlag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Verlag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 765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IV 765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I - 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Bibl. Geschichte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990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V 990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Freimund-Verlag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Neuendettelsau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Zeitschriften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Zeitschriften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 259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259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Eckart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Rempter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Evangelische Elternschaft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Gottesdienst und Kirchenmusik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horizont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Lutherische Monatshefte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Junge 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Lutherische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Ökumenische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Pastoralblätter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Schule und 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Unser Auftrag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Zeitwende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259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259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Evang. Kirchenrecht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 259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LKR III 259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Bollmann-Verlag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), Bd. I -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DW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Diakonisches Werk Bay</w:t>
      </w:r>
      <w:r>
        <w:rPr>
          <w:rFonts w:ascii="Courier" w:hAnsi="Courier"/>
          <w:sz w:val="24"/>
        </w:rPr>
        <w:t>ern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Diakonisches Werk Bayern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24 Bd. 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VIII. Presse- und Volksbildungsarbeit - Pressearbeit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1982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1982a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Wilhelm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Bühlmeyer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1856-1906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): Vortrag beim Instruktionskurs für Innere Mission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christliche Presse und Schriftverbreitung (Literatur, Volksbibliotheken, Kolportagen)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Preßarbeit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Pressenothilfe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", "Notopfersammlung" und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Preßdarlehen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1984 - 1986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1984 - DW 1986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Preßwesen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Allgemeines und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1908 - 1915 ; 1916 - 1919 ; 1920 - 1925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Kriegswirtschaftsstelle für das Deutsche Zeitungsgewerbe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Pressedienst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Einladungen und Tagungsprotokolle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Berichterstattung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die außerordentliche Generalsynode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</w:t>
      </w:r>
      <w:r>
        <w:rPr>
          <w:rFonts w:ascii="Courier" w:hAnsi="Courier"/>
          <w:sz w:val="24"/>
        </w:rPr>
        <w:t>95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Presseverband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Rundschreiben,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Pressematerial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evang.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1997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LV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Korrespondenzblatt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1998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Mitteilungen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an die Schriftleiter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evang. 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Korre</w:t>
      </w:r>
      <w:r>
        <w:rPr>
          <w:rFonts w:ascii="Courier" w:hAnsi="Courier"/>
          <w:sz w:val="24"/>
        </w:rPr>
        <w:t xml:space="preserve">spondenz mit dem Landeskirchenrat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Pressestelle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1999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Allgemeine Rundschau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Nürnberger Bürger-Zeitung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):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Presseverband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Reichspropagandaamt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Korrespondenz mit Presseverband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Reichsverband der evang.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 über den LV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Sonstiges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1935 - 1936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Kirchliches Pressewesen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Rundschreiben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Reichspropagandaamt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Gemeindeblätterdienst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hg.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Evangelisches Pressewesen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Berichtswesen, Korrespondenz,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Innere Mission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Kor</w:t>
      </w:r>
      <w:r>
        <w:rPr>
          <w:rFonts w:ascii="Courier" w:hAnsi="Courier"/>
          <w:sz w:val="24"/>
        </w:rPr>
        <w:t xml:space="preserve">respondenz mit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Fränkischer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Nürnberger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Frankenpost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Fränkische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Fränkischer Tag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Main-Echo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Main-Post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Volkswille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2005 - 2006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2005 - DW 2006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Mitarbeitern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 - M u. N - 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Presseverband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Niederschrift der Gründungsversammlung, Satzung des Evang. Pressedienstes, geplante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Evang. Zeitung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Verhandlungen,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 der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2009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Pressearbeit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 des LV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Korrespondenz mit Schriftleitungen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kirchlicher Blätter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evang. Preßverbände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Deutschland mit Berichten über ihre Arbeit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11 - 1924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Veröffentlichungen des LV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Veröffentlichungen des LV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2012 - 2014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2010 - DW 1014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Innere Mission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Schriftverkehr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Manuskripte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Liste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Bezieher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; 1928 - 1929 ; 1930 - 1932 ; 1934 - 1938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Zeitschriftenwesen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Innere Mission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 ; 1948 - 1951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Schriftleiter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Innere Mis</w:t>
      </w:r>
      <w:r>
        <w:rPr>
          <w:rFonts w:ascii="Courier" w:hAnsi="Courier"/>
          <w:sz w:val="24"/>
        </w:rPr>
        <w:t>sion</w:t>
      </w:r>
      <w:r>
        <w:rPr>
          <w:rFonts w:ascii="Courier" w:hAnsi="Courier"/>
          <w:vanish/>
          <w:sz w:val="24"/>
        </w:rPr>
        <w:t>]t]s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Korrespondenz, Inhalt, Versand,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Blätter,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Verleger- und Schriftwächter-Ausweis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Beiträge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Reichsverband der Evang. Presse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 und Öffentlichkeitsarbeit im LV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Enhält: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2018 - 2020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2018 - DW 2020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Innere Mission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Schriftwechsel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; 1967 - 1968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Jahresberich</w:t>
      </w:r>
      <w:r>
        <w:rPr>
          <w:rFonts w:ascii="Courier" w:hAnsi="Courier"/>
          <w:sz w:val="24"/>
        </w:rPr>
        <w:t>te des LV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Schriftenreihe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Innere Mission in Einzelbildern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Unterrichts- und Anschauungsmaterial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Gelebter Glaube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Innere Mission-Beilage für Münchner und Rothenburger Sonntagsblatt</w:t>
      </w:r>
      <w:r>
        <w:rPr>
          <w:rFonts w:ascii="Courier" w:hAnsi="Courier"/>
          <w:vanish/>
          <w:sz w:val="24"/>
        </w:rPr>
        <w:t>}]t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der Sitzungen der Diakonischen Konferenz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Redaktionsauschusses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Gelebter Glaube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Innere Mission-Beilagen im Ro</w:t>
      </w:r>
      <w:r>
        <w:rPr>
          <w:rFonts w:ascii="Courier" w:hAnsi="Courier"/>
          <w:sz w:val="24"/>
        </w:rPr>
        <w:t>thenburger und Münchner Sonntagsblatt</w:t>
      </w:r>
      <w:r>
        <w:rPr>
          <w:rFonts w:ascii="Courier" w:hAnsi="Courier"/>
          <w:vanish/>
          <w:sz w:val="24"/>
        </w:rPr>
        <w:t>}]t]s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2028 - 2029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2028 - DW 2029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Diakonische 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Monatszeitschrift der Inneren Mission und des Hilfswerkes der EKD</w:t>
      </w:r>
      <w:r>
        <w:rPr>
          <w:rFonts w:ascii="Courier" w:hAnsi="Courier"/>
          <w:vanish/>
          <w:sz w:val="24"/>
        </w:rPr>
        <w:t>}]t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; 1961 - 1964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Evangelische Bildkammer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Evangelische Bildkammer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2107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einer evang. Bildkammer beim LV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Versorgung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Presse und Tagespresse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Bildmaterial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Volksbildungsarbeit, Erwachsenenbildung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Volksbildungsarbeit, Erwa</w:t>
      </w:r>
      <w:r>
        <w:rPr>
          <w:rFonts w:ascii="Courier" w:hAnsi="Courier"/>
          <w:sz w:val="24"/>
        </w:rPr>
        <w:t>chsenenbildung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2224 - 2225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2224 - DW 2225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Volksbildungsarbeit des Staates und des LV, Jugendveranstaltungen,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1920 - 1924 ; 1925 - 1928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2227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2227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Volksbildung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Bayerischer Verband evangelischer Büchereien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Bayerischer Verband evangelischer Büchereien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2240 - 2243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2240 - DW 2243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ibliotheken des LV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Wander-Volksbibliothek des LV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2245 - 2246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2245 - DW 2246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Korrespondenz, Rundschreiben,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Aufstellungen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  <w:r>
        <w:rPr>
          <w:rFonts w:ascii="Courier" w:hAnsi="Courier"/>
          <w:sz w:val="24"/>
        </w:rPr>
        <w:t xml:space="preserve"> - 1935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2248 - 2249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2248 - DW 2249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2250 - 2252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2250 - DW 2252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Materialien zur Geschichte des Verbandes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Büchereidienst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Korrespondenz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Tagungen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2259 - 2260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2259 - DW 2260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empfehlenswerter 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1949 - 1958 ; 1959 - 1963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Rundschreiben des Verbandes an die Leiter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Gemeindebüchereien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Gemeindebüchereien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Modellbüchereien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2264 - 2265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DW </w:t>
      </w:r>
      <w:r>
        <w:rPr>
          <w:rFonts w:ascii="Courier" w:hAnsi="Courier"/>
          <w:sz w:val="24"/>
        </w:rPr>
        <w:t>2264 - DW 2265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Zahlenmaterial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Büchereistatistik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1952 - 1958 ; 1959 - 1963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Finanzielles, Haushaltspläne, Organisatorisches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2267 - 2270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2267 - DW 2270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Büchereizuschüsse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1951 - 1956 ; 1957 - 1959 ; 1960 - 1961 ; 1962 - 1964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</w:t>
      </w:r>
      <w:r>
        <w:rPr>
          <w:rFonts w:ascii="Courier" w:hAnsi="Courier"/>
          <w:sz w:val="24"/>
        </w:rPr>
        <w:t>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Darlehen zur zusätzlichen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kirchlichen 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Grenzgebiet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2272 - 2276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2272 - 2276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Bayerischer Verband evangelischer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Beziehungen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Verband Evang. Büchereien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Schriftenmission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Schriftenmission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2394 - 2396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2394 - DW 2396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christlicher 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den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n"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2397 - 2398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2397 - DW 2398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Kriegsflugblätter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 ; 1916 - 1918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Flugblattmission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 des LV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verschiedenen Anlässen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 ; 1925 - 1932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christlicher Literatur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Blättermission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DW 2405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Plakatmiss</w:t>
      </w:r>
      <w:r>
        <w:rPr>
          <w:rFonts w:ascii="Courier" w:hAnsi="Courier"/>
          <w:sz w:val="24"/>
        </w:rPr>
        <w:t>ion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Vereine und Institutionen 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13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Zentralbibelverein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1824 - 1825 ; 1827 ; 1828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>s[&lt;1{Zentralb</w:t>
      </w:r>
      <w:r>
        <w:rPr>
          <w:rFonts w:ascii="Courier" w:hAnsi="Courier"/>
          <w:i/>
          <w:vanish/>
          <w:sz w:val="24"/>
        </w:rPr>
        <w:t xml:space="preserve">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1823 - 1824 ; 1825 ; 1828 - 1836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 ; 1851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Correspondenzakten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Vorstandsakten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Hauptbuch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1898 - 1910 ; 1910 - 1919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I/VI/28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Copierbücher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I/VI/30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Inventur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Lagerbuch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Bilanzen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Memorial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Akten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Zentralbibelverein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1876 - 1934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Akten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>s[&lt;1{Zentralbibelve</w:t>
      </w:r>
      <w:r>
        <w:rPr>
          <w:rFonts w:ascii="Courier" w:hAnsi="Courier"/>
          <w:i/>
          <w:vanish/>
          <w:sz w:val="24"/>
        </w:rPr>
        <w:t xml:space="preserve">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Mitgliederbücher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1824 - 1825 ; 1886 ; 1857 - 1923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Kassabuch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Akten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Seedcorn for The World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Lortsch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 bible dans le Monde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One Hundred and Tenth Annual Report of the Bible Society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Psalterium Davidis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Aethiopice Londini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Malajisches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Neues Testament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Türkisches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Neues Testament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I/VI/89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Syrisches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Neues Testament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Satzungen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Protokolle des Verwaltungsrates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I/VI/95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Allgemeines und Grundsätzliches;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Satzung; Geschäftsordnung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  <w:r>
        <w:rPr>
          <w:rFonts w:ascii="Courier" w:hAnsi="Courier"/>
          <w:sz w:val="24"/>
        </w:rPr>
        <w:t xml:space="preserve"> - 1956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I/VI/95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Satzungen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Evangelischen Bibelwerk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Bayerischen Zentralbibelverein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I/VI/95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Verwaltungsrat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Zusammensetzung, Sitzungsvorbereitung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I/VI/96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Haushalts- und Rechnungswesen, Kollekten, Zuschüsse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1958 - 1972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I/VI/96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Evang. Bibelwerk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I/VI/96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Bibelanstalt</w:t>
      </w:r>
      <w:r>
        <w:rPr>
          <w:rFonts w:ascii="Courier" w:hAnsi="Courier"/>
          <w:vanish/>
          <w:sz w:val="24"/>
        </w:rPr>
        <w:t>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I/VI/96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Sonstige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Bibelgesellschaften und -anstalten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Landeskirchenrat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Verwaltungsrat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(auch Protokolle)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c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Jahresabschlüsse und -prüfungen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Hauspost</w:t>
      </w:r>
      <w:r>
        <w:rPr>
          <w:rFonts w:ascii="Courier" w:hAnsi="Courier"/>
          <w:sz w:val="24"/>
        </w:rPr>
        <w:t>ille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Reisepläne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Bibelbote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I/VI/97 f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Verkaufsabrechnungen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I/VI/98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Verwaltungsrat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Zusammensetzung, Sitzungsvorbereitung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I/VI/98 b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 xml:space="preserve">s[&lt;1{Zentralbibelverein}&gt; 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Verwaltungsrat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Sitzungsniederschriften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I/VI/99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</w:t>
      </w:r>
      <w:r>
        <w:rPr>
          <w:rFonts w:ascii="Courier" w:hAnsi="Courier"/>
          <w:sz w:val="24"/>
        </w:rPr>
        <w:t>Evang. Bibelwerk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Mitgliederversamml</w:t>
      </w:r>
      <w:r>
        <w:rPr>
          <w:rFonts w:ascii="Courier" w:hAnsi="Courier"/>
          <w:sz w:val="24"/>
        </w:rPr>
        <w:t>ung und Vorstandssitzungen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(auch Protokolle)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XVI. Evangelisches Sonntagsblatt in Bayern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I/XVI/1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Prozeß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eines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veröffentlichten Artikels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XX.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Pfarrerverein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i/>
          <w:vanish/>
          <w:sz w:val="24"/>
        </w:rPr>
        <w:t xml:space="preserve">2{&lt;Pfarrerverein}&gt;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(Kriegsbetstunden,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Korrespondenzblatt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etc.,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Hilfsbüchlein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), Bd. 1 - 5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Zur Förderung der Gemeinden;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Bibelwegzeiger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Kirchenpaß,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dec</w:t>
      </w:r>
      <w:r>
        <w:rPr>
          <w:rFonts w:ascii="Courier" w:hAnsi="Courier"/>
          <w:sz w:val="24"/>
        </w:rPr>
        <w:t>orum pastorale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XXVIII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XXVIII.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Bücherverein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Rezitationsbuch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s[&lt;1{Evangelischer Bücherverein}&gt; 2{</w:t>
      </w:r>
      <w:r>
        <w:rPr>
          <w:rFonts w:ascii="Courier" w:hAnsi="Courier"/>
          <w:sz w:val="24"/>
        </w:rPr>
        <w:t>Korrespondenzen und Auflösung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Vereins (I. 1874 - 1903, II. 1893 - 1896, III. 1904 - 1909, IV. 1910 - 1911, V. 1910 - 1911)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s[&lt;1{Evangelischer Bücherverein}&gt; 2{</w:t>
      </w:r>
      <w:r>
        <w:rPr>
          <w:rFonts w:ascii="Courier" w:hAnsi="Courier"/>
          <w:sz w:val="24"/>
        </w:rPr>
        <w:t>Protokollbuch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s[&lt;1{Evangelischer Bücherverein}&gt; 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1852 - 1859 ; 1861 - 1900 ; 1901 - 1911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I/XXVIII/11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s[&lt;1{Evangelischer Bücherverein}&gt; 2{</w:t>
      </w:r>
      <w:r>
        <w:rPr>
          <w:rFonts w:ascii="Courier" w:hAnsi="Courier"/>
          <w:sz w:val="24"/>
        </w:rPr>
        <w:t>Statuten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I/XXVIII/12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Agentur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Thalmässing</w:t>
      </w:r>
      <w:r>
        <w:rPr>
          <w:rFonts w:ascii="Courier" w:hAnsi="Courier"/>
          <w:vanish/>
          <w:sz w:val="24"/>
        </w:rPr>
        <w:t>]p]k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XLII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XLII.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zur Verbreitung der Tagespresse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I/XLII/1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zur Verbreitung der Tagespresse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Akten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I/XLII/2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zur Verbreitung der Tagespresse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Akten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I/XLII/3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zur Verbreitung der Tagespresse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 xml:space="preserve"> - Akten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Vereine und Institutionen 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Evangelische Pressestelle Augsburg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Landespreßverbände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(außer Bayern)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Preßverband für Deutschland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Hinderer</w:t>
      </w:r>
      <w:r>
        <w:rPr>
          <w:rFonts w:ascii="Courier" w:hAnsi="Courier"/>
          <w:vanish/>
          <w:sz w:val="24"/>
        </w:rPr>
        <w:t>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Evangelischer Preßverband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Pressestelle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II/XV/5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Fränk. 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Gemeindeblätter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Geschäftsführung</w:t>
      </w:r>
      <w:r>
        <w:rPr>
          <w:rFonts w:ascii="Courier" w:hAnsi="Courier"/>
          <w:vanish/>
          <w:sz w:val="24"/>
        </w:rPr>
        <w:t>} &lt;1{Evangelische Pressestelle Augsburg}&gt;]s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(allg.) </w:t>
      </w:r>
      <w:r>
        <w:rPr>
          <w:rFonts w:ascii="Courier" w:hAnsi="Courier"/>
          <w:vanish/>
          <w:sz w:val="24"/>
        </w:rPr>
        <w:t>&lt;1{Evangelische Pressestelle Augsburg}&gt;]s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II/XV/9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Evangelisches Gemeindeblatt für Augsburg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XXI. Schriftleitung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Korrespondenzblatt</w:t>
      </w:r>
      <w:r>
        <w:rPr>
          <w:rFonts w:ascii="Courier" w:hAnsi="Courier"/>
          <w:vanish/>
          <w:sz w:val="24"/>
        </w:rPr>
        <w:t>]t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II/XXI/</w:t>
      </w:r>
      <w:r>
        <w:rPr>
          <w:rFonts w:ascii="Courier" w:hAnsi="Courier"/>
          <w:vanish/>
          <w:sz w:val="24"/>
        </w:rPr>
        <w:t>&lt;-&gt;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(ungeordnet) </w:t>
      </w:r>
      <w:r>
        <w:rPr>
          <w:rFonts w:ascii="Courier" w:hAnsi="Courier"/>
          <w:vanish/>
          <w:sz w:val="24"/>
        </w:rPr>
        <w:t>&lt;1{Korrespondenzblatt}&gt;]s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Vereine und Institutionen 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51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Evangelisches Gemeindeblatt für die Dekanate Kitzingen, Rüdenhausen und Markteinersheim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(später: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Evangelisches Gemeindeblatt für Mainfranken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 xml:space="preserve"> 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Kontobuch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Beiträge </w:t>
      </w:r>
      <w:r>
        <w:rPr>
          <w:rFonts w:ascii="Courier" w:hAnsi="Courier"/>
          <w:vanish/>
          <w:sz w:val="24"/>
        </w:rPr>
        <w:t>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Kontobuch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Beiträge </w:t>
      </w:r>
      <w:r>
        <w:rPr>
          <w:rFonts w:ascii="Courier" w:hAnsi="Courier"/>
          <w:vanish/>
          <w:sz w:val="24"/>
        </w:rPr>
        <w:t>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a) Abrechnung mit den Beziehern, b) Abrechnung mit dem Schriftleiter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Kassenbuch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(Sachausgaben) </w:t>
      </w:r>
      <w:r>
        <w:rPr>
          <w:rFonts w:ascii="Courier" w:hAnsi="Courier"/>
          <w:vanish/>
          <w:sz w:val="24"/>
        </w:rPr>
        <w:t>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&lt;1{Evangelisches Gemeindeblatt}&gt;]s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VIII.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Martinus-Verlag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R</w:t>
      </w:r>
      <w:r>
        <w:rPr>
          <w:rFonts w:ascii="Courier" w:hAnsi="Courier"/>
          <w:sz w:val="24"/>
        </w:rPr>
        <w:t>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 für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Auflösung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Martinus-Verlag GmbH</w:t>
      </w:r>
      <w:r>
        <w:rPr>
          <w:rFonts w:ascii="Courier" w:hAnsi="Courier"/>
          <w:vanish/>
          <w:sz w:val="24"/>
        </w:rPr>
        <w:t>]k}]s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&lt;1{Martinus-Verlag}&gt;]s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a)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(Chef-)Redakteur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b)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Titel- und Verlagsrechte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Fa. Bollmann oHG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Zirndorf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Martinius-Verlag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auch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Ans</w:t>
      </w:r>
      <w:r>
        <w:rPr>
          <w:rFonts w:ascii="Courier" w:hAnsi="Courier"/>
          <w:sz w:val="24"/>
        </w:rPr>
        <w:t>bacher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c)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Veräußerung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Ansbacher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Abwicklung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d) Schiedsverträge, Lohndruckvertrag, Wettbewerbsvereinbarungen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Klage der Angestellten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Martinus-Verlag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gegen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Martinus-Verlag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vor dem Arbeitsgericht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Ansbacher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Tätigkeitsberichte der Schriftleitung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</w:t>
      </w:r>
      <w:r>
        <w:rPr>
          <w:rFonts w:ascii="Courier" w:hAnsi="Courier"/>
          <w:sz w:val="24"/>
        </w:rPr>
        <w:t>II/1/5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Briefe an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Schriftleitung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&lt;1{t[Ansbacher Zeitung]t}&gt;]s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Leserzuschriften und Angebote zur Mitarbeit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 2{</w:t>
      </w:r>
      <w:r>
        <w:rPr>
          <w:rFonts w:ascii="Courier" w:hAnsi="Courier"/>
          <w:sz w:val="24"/>
        </w:rPr>
        <w:t>Werbung, Vertrieb und Anzeigen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III/VIII/1/7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 2{</w:t>
      </w:r>
      <w:r>
        <w:rPr>
          <w:rFonts w:ascii="Courier" w:hAnsi="Courier"/>
          <w:sz w:val="24"/>
        </w:rPr>
        <w:t>Verhältnis zur Landeskirche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Evangelischem Presseverband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Dienstverhältnisse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Lic.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Tägliche Druckaufträge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Auflagenhöhe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 xml:space="preserve">s[&lt;1{k[Martinus-Verlag]k}&gt; </w:t>
      </w:r>
      <w:r>
        <w:rPr>
          <w:rFonts w:ascii="Courier" w:hAnsi="Courier"/>
          <w:sz w:val="24"/>
        </w:rPr>
        <w:t xml:space="preserve">Allgemeine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Korrespondenz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(alphabetisch nach Orten) A - M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 2{</w:t>
      </w:r>
      <w:r>
        <w:rPr>
          <w:rFonts w:ascii="Courier" w:hAnsi="Courier"/>
          <w:sz w:val="24"/>
        </w:rPr>
        <w:t>Aufstellung der Außenstände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 2{</w:t>
      </w:r>
      <w:r>
        <w:rPr>
          <w:rFonts w:ascii="Courier" w:hAnsi="Courier"/>
          <w:sz w:val="24"/>
        </w:rPr>
        <w:t>Umsatz-, Vermögens-, Körperschafts-, Lohn-, Gesellschafts- und Gewerbesteuer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einzelne Bilanzen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III/VIII/6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s[&lt;1{k[Martinus-Verlag]k}&gt; 2{</w:t>
      </w:r>
      <w:r>
        <w:rPr>
          <w:rFonts w:ascii="Courier" w:hAnsi="Courier"/>
          <w:sz w:val="24"/>
        </w:rPr>
        <w:t>Buchhaltung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Kontenkarten, Journale, Bilanzen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IX.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Presseverband für Bayern e.V.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III/IX/1/1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Urkunde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Notar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iats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Nr. 6032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29.09.1954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Firma "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Lucas-Cranach-Verlag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]o}]k}]s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29.09.1954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III/IX/1/2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Urkunde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Notar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iats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Nr. 08066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15.09.1964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Niederschrift über eine Gesellschafterversamml</w:t>
      </w:r>
      <w:r>
        <w:rPr>
          <w:rFonts w:ascii="Courier" w:hAnsi="Courier"/>
          <w:sz w:val="24"/>
        </w:rPr>
        <w:t xml:space="preserve">ung (Änderung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Gesellschaftsvertrag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Evangelischer Digest, Verlagsgesellschaft 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]o}]k}]s</w:t>
      </w:r>
      <w:r>
        <w:rPr>
          <w:rFonts w:ascii="Courier" w:hAnsi="Courier"/>
          <w:sz w:val="24"/>
        </w:rPr>
        <w:t>")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15.09.1954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III/IX/1/3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Stützungsaktion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Evangelischer Digest</w:t>
      </w:r>
      <w:r>
        <w:rPr>
          <w:rFonts w:ascii="Courier" w:hAnsi="Courier"/>
          <w:vanish/>
          <w:sz w:val="24"/>
        </w:rPr>
        <w:t>]k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III/IX/1/4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Liquiditätsstatus beim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Evangelischen Presseverband für Bayern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nebst Beteiligungsgesellschaften und Ermittlung der betriebsnotwendigen Kapitalien sowie Vorschläge zur Strukturänderung. Erstattet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Hildenbrand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Offenbur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1969</w:t>
      </w:r>
      <w:r>
        <w:rPr>
          <w:rFonts w:ascii="Courier" w:hAnsi="Courier"/>
          <w:vanish/>
          <w:sz w:val="24"/>
        </w:rPr>
        <w:t>]z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Bilanzen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; Berichte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Warentreuhand- und Treuhand-AG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über die Prüfung des Jahresabschlusses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Evangelischen Presseverband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Bilanzen; Prüfung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Evangelischen Digest Verlagsgesellschaft 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Claudius-Verlagsgesellschaft 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1967</w:t>
      </w:r>
      <w:r>
        <w:rPr>
          <w:rFonts w:ascii="Courier" w:hAnsi="Courier"/>
          <w:vanish/>
          <w:sz w:val="24"/>
        </w:rPr>
        <w:t>]z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; 1966 - 1967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s[&lt;1{Evangelischer Presseverband}&gt; 2{</w:t>
      </w:r>
      <w:r>
        <w:rPr>
          <w:rFonts w:ascii="Courier" w:hAnsi="Courier"/>
          <w:sz w:val="24"/>
        </w:rPr>
        <w:t>Mitgliederversammlung und Verwaltungsrat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</w:t>
      </w:r>
      <w:r>
        <w:rPr>
          <w:rFonts w:ascii="Courier" w:hAnsi="Courier"/>
          <w:sz w:val="24"/>
        </w:rPr>
        <w:t>nthält: Sitzungsvorbereitung, Vorlagen, Protokolle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1966 - 1970 ; 1977 - 1979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Gemeinschaftswerk der Evangelischen Publizistik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Mitgliederversammlung und Vorstand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Sitzungsvorbereitung, Vorlagen, Protokolle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III/IX/6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Gemeinschaftswerk der Evangelischen Publizistik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Mitgliederversammlung und Vorstand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Enthält: Sitzungsvorbereitung, Vorlagen, Protokolle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BKA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Bayerisches Konsistorium Ansbach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Bayerisches Konsis</w:t>
      </w:r>
      <w:r>
        <w:rPr>
          <w:rFonts w:ascii="Courier" w:hAnsi="Courier"/>
          <w:sz w:val="24"/>
        </w:rPr>
        <w:t>torium Ansbach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Nr. 5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Gesetz- und Geschäftsbücher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BKA/9/631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Amtshandbuch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Dobeneck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Systematische Zusammenstellung der geltenden allgemeinen Bestimmungen für die protestantische Kirche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BKA/9/717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Gesetz- und Regierungsblatt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Stände- und Landraths-Verhandlungen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dann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öffentlicher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verschiedener Gegenstände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BKA/9/974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Doellinger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Sammlung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BKA/9/1199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neu zu veranstaltenden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Abdruck des Personalstandes der prot. Geistlichen des Königreichs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ingleichen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BKA/9/1483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Geschäftskalenders für kirchliche Behörden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BKA/9/4379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Sammlung kgl.bayer. Generalsdekanatssachen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</w:t>
      </w:r>
      <w:r>
        <w:rPr>
          <w:rFonts w:ascii="Courier" w:hAnsi="Courier"/>
          <w:sz w:val="24"/>
        </w:rPr>
        <w:t>KA/9/4380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Prinzipienbuch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Cultus, Liturgie und Rituale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BKA/33/1102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Kirchenagenda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BKA/33/1103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katechet. Lehrbuch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BKA/33/1473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Predigtsammlung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Stiftungen zu Cultuszwecken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BKA/33/3737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evangelische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Bücherstiftung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Bibelansta</w:t>
      </w:r>
      <w:r>
        <w:rPr>
          <w:rFonts w:ascii="Courier" w:hAnsi="Courier"/>
          <w:sz w:val="24"/>
        </w:rPr>
        <w:t>lt, Gesang- und Choralbuch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BKA/47/115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Ansbach'schen 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s, ingl. die Einführung des neuen protestantischen Gesangs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BKA/47/207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Gebetbücher für Soldaten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BKA/47/251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Kirchen- und Schulbücher im vormaligen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Bayreuth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Fürstenthum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BKA/47/596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neue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BKA/47/680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BKA/47/944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 mit</w:t>
      </w:r>
      <w:r>
        <w:rPr>
          <w:rFonts w:ascii="Courier" w:hAnsi="Courier"/>
          <w:sz w:val="24"/>
        </w:rPr>
        <w:t xml:space="preserve">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Commerzienrath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Sulzbach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geschlossener Contract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prot.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liturgischen Schriften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BKA/47/1050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Bibelanstalt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BKA/47/1073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 im Rheinkreise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BKA/47/1201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 der Steinplatten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BKA/47/1243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BKA/47/2041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verbesserten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BKA/47/4377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Stempelabgaben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kirchl. Bücher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BKA/47/4378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Perikopenbuch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Religionsunterricht in Kirchen und Schulen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BKA/49/835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Herbishofen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Grönenbach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BKA/49/1057 a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Kirchen und Schulen eingeführte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Katechismen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</w:t>
      </w:r>
      <w:r>
        <w:rPr>
          <w:rFonts w:ascii="Courier" w:hAnsi="Courier"/>
          <w:sz w:val="24"/>
        </w:rPr>
        <w:t>091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Katechismus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Memmingen</w:t>
      </w:r>
      <w:r>
        <w:rPr>
          <w:rFonts w:ascii="Courier" w:hAnsi="Courier"/>
          <w:vanish/>
          <w:sz w:val="24"/>
        </w:rPr>
        <w:t>]o]s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BKA/49/1365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Redenbacher'sche Katechismus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BKA/49/1366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neue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 für die vereinigte Kirche im Rheinkreise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BKA/49/1537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Geschichtsunterricht an den Studienanstalten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gleichförmiger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BKA/49/1568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und 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Lehrbuches für den Anfangsunterricht in der Religion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BKA/49/1671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 für den prot. Religionsunterricht in den Gymnasien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Thomasius</w:t>
      </w:r>
      <w:r>
        <w:rPr>
          <w:rFonts w:ascii="Courier" w:hAnsi="Courier"/>
          <w:vanish/>
          <w:sz w:val="24"/>
        </w:rPr>
        <w:t>}]p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BKA/49/1743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besonderen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Religionslehrbuch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Untermarfeld</w:t>
      </w:r>
      <w:r>
        <w:rPr>
          <w:rFonts w:ascii="Courier" w:hAnsi="Courier"/>
          <w:vanish/>
          <w:sz w:val="24"/>
        </w:rPr>
        <w:t>]o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1842 - 1879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BKA/49/1878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Religionsunterricht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Religionslehrbücher in den höheren Töchterschulen und Privatinstituten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BKA/49/2208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Augsburg'schen Konfession</w:t>
      </w:r>
      <w:r>
        <w:rPr>
          <w:rFonts w:ascii="Courier" w:hAnsi="Courier"/>
          <w:vanish/>
          <w:sz w:val="24"/>
        </w:rPr>
        <w:t>}]s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BKA/49/2543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</w:t>
      </w:r>
      <w:r>
        <w:rPr>
          <w:rFonts w:ascii="Courier" w:hAnsi="Courier"/>
          <w:sz w:val="24"/>
        </w:rPr>
        <w:t xml:space="preserve">er Gebrauch des neuen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bei dem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Religionsunterricht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e, sowie der religiöse Memorierstoff überhaupt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BKA/49/3553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Religions-Lehrbuchs an Mittelschulen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Hl. 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Gymnasialprofessor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Eckerlein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ferner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Augsburger Confession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Bachmann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;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Alte Testament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Pfeiffer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d. Lehrbücher.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überhaupt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225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Aufsicht auf</w:t>
      </w:r>
      <w:r>
        <w:rPr>
          <w:rFonts w:ascii="Courier" w:hAnsi="Courier"/>
          <w:sz w:val="24"/>
        </w:rPr>
        <w:t xml:space="preserve"> die Geistlichen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BKA/225/602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der Geistlichen</w:t>
      </w:r>
      <w:r>
        <w:rPr>
          <w:rFonts w:ascii="Courier" w:hAnsi="Courier"/>
          <w:vanish/>
          <w:sz w:val="24"/>
        </w:rPr>
        <w:t>]s</w:t>
      </w:r>
    </w:p>
    <w:p w:rsidR="00000000" w:rsidRDefault="0027413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27413C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13C"/>
    <w:rsid w:val="002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3C1BE-C3CD-4FF2-B210-02CE04F6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139</TotalTime>
  <Pages>2</Pages>
  <Words>6429</Words>
  <Characters>40507</Characters>
  <Application>Microsoft Office Word</Application>
  <DocSecurity>4</DocSecurity>
  <Lines>337</Lines>
  <Paragraphs>93</Paragraphs>
  <ScaleCrop>false</ScaleCrop>
  <Company>Deutsche Nationalbibliothek</Company>
  <LinksUpToDate>false</LinksUpToDate>
  <CharactersWithSpaces>46843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Landeskirchliches Archiv Nürnberg</dc:title>
  <dc:subject>Grünert</dc:subject>
  <dc:creator>Fischer</dc:creator>
  <cp:keywords>DFG-Quellenrepertorium Landeskirchliches Archiv Nürnberg</cp:keywords>
  <cp:lastModifiedBy>Wendler, André</cp:lastModifiedBy>
  <cp:revision>2</cp:revision>
  <cp:lastPrinted>1601-01-01T00:00:00Z</cp:lastPrinted>
  <dcterms:created xsi:type="dcterms:W3CDTF">2021-02-26T09:23:00Z</dcterms:created>
  <dcterms:modified xsi:type="dcterms:W3CDTF">2021-02-26T09:23:00Z</dcterms:modified>
</cp:coreProperties>
</file>