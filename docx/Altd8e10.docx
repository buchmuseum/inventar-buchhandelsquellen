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Altendambach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1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98553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St. Kilian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036841 / 8106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</w:t>
      </w:r>
      <w:r>
        <w:rPr>
          <w:rFonts w:ascii="CoArier" w:hAnsi="CoArier"/>
          <w:sz w:val="24"/>
          <w:szCs w:val="24"/>
        </w:rPr>
        <w:t>oranmeldung und mit Genehmigung.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Altendambach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Altendambach, Kirchenkreis Schleusingen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Altendambach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1608 - 1958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Das Aktenverzeichnis wurde im Zentralarchiv Magdeburg eingesehen. Die Akten befinden sich in der Kirchengemeinde. In der Pfarrbibliothek werden u. a. auch Bücher der früheren kirchlichen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aufbewahrt.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Die allgemeine Verwaltung \ 23 Bibliothekswesen (Pfarramtsbücherei)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23/0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Altendambach 23/0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Empfohlene und 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 xml:space="preserve">Bücher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]s}]s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1851 - 1877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40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Der Dienst der Wortverkündigung in der Gemeinde \ 40 Der Gottesdienst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40/12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Altendambach 40/12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Liturgie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1855 - 1860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40/16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Altendambach 40/16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1852 - 1860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40/23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Altendambach 40/23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1951 - 1958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55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Die Gemeindearbeit \ 55 Kirchliche Werke und Vereinigungen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55/12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Altendambach 55/12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Ev. Soz.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Presseverband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1933 - 1939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55/14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Altendambach 55/14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53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(Jahresberichte)</w:t>
      </w:r>
    </w:p>
    <w:p w:rsidR="00000000" w:rsidRDefault="00DE56F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1861 - 1868</w:t>
      </w:r>
    </w:p>
    <w:p w:rsidR="00000000" w:rsidRDefault="00DE56F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56FC"/>
    <w:rsid w:val="00D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2EAF5-3BAE-41D6-A00A-188BA2B6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201</Words>
  <Characters>1273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Altendambach</dc:title>
  <dc:subject>Ludwig</dc:subject>
  <dc:creator>Fischer</dc:creator>
  <cp:keywords>DFG-Quellenrepertorium Kirchgemeinde Altendambach</cp:keywords>
  <dc:description>Zentralarchiv Magdeburg</dc:description>
  <cp:lastModifiedBy>Wendler, André</cp:lastModifiedBy>
  <cp:revision>2</cp:revision>
  <dcterms:created xsi:type="dcterms:W3CDTF">2021-02-26T08:57:00Z</dcterms:created>
  <dcterms:modified xsi:type="dcterms:W3CDTF">2021-02-26T08:57:00Z</dcterms:modified>
</cp:coreProperties>
</file>