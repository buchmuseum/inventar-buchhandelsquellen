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Liebenrode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Schulberg 3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99755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Liebenrode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036336 / 386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</w:t>
      </w:r>
      <w:r>
        <w:rPr>
          <w:rFonts w:ascii="CoArier" w:hAnsi="CoArier"/>
          <w:sz w:val="24"/>
          <w:szCs w:val="24"/>
        </w:rPr>
        <w:t>nmeldung und mit Genehmigung.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Liebenrode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Liebenrode, Kirchenkreis Nordhausen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Liebenrode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 Zur Kirchengemeinde Liebenrode gehören auch die Orte Steinsee und Obersachswerfen.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 - &gt;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2019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2. Kirchliche Ämter (Aktendeckel grün) \ 20. Der Pfarrer und die Pfarrstelle \ 2019. Sonstiges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2019 a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19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b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Liebenrode 2019 a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Angebote von Firmen,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Buchhandlungen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den Jahren 1946 -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1946 -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3510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(Aktendeckel hellblau) \ 35. Volksmission, Gemeindearbeit und Gemeindepflege \ 351. Arbeit an der Gesamtgemeinde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3512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Liebenrode 3512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13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Schriftenmission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den Jahren 1946 -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1946 -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3560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(Aktendeckel hellblau) \ 35. Volksmission, Gemeindearbeit und Gemeindepflege \ 356. Pre</w:t>
      </w:r>
      <w:r>
        <w:rPr>
          <w:rFonts w:ascii="CoArier" w:hAnsi="CoArier"/>
          <w:sz w:val="24"/>
          <w:szCs w:val="24"/>
        </w:rPr>
        <w:t>ssearbeit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3560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60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Liebenrode 3560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13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arbeit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3740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(Aktendeckel hellblau) \ 37. Innere und Äußere Mission, sonstige kirchliche Werke \ 374. Arbeitskreis Evangelischer Bund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3740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40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Liebenrode 3740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Arbeitskreis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in den Jahren 1948 -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1948 -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3790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(Aktendeckel hellblau) \ 37. Innere und Äußere Mission, sonstige kirchliche Werke \ 379. So</w:t>
      </w:r>
      <w:r>
        <w:rPr>
          <w:rFonts w:ascii="CoArier" w:hAnsi="CoArier"/>
          <w:sz w:val="24"/>
          <w:szCs w:val="24"/>
        </w:rPr>
        <w:t>nstiges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3790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90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Liebenrode 3790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Katalog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Diöcesan-Bibliothek</w:t>
      </w:r>
      <w:r>
        <w:rPr>
          <w:rFonts w:ascii="CoArier" w:hAnsi="CoArier"/>
          <w:vanish/>
          <w:sz w:val="24"/>
          <w:szCs w:val="24"/>
        </w:rPr>
        <w:t>]s]s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Ephorie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Salza</w:t>
      </w:r>
      <w:r>
        <w:rPr>
          <w:rFonts w:ascii="CoArier" w:hAnsi="CoArier"/>
          <w:vanish/>
          <w:sz w:val="24"/>
          <w:szCs w:val="24"/>
        </w:rPr>
        <w:t>}]o</w:t>
      </w:r>
      <w:r>
        <w:rPr>
          <w:rFonts w:ascii="CoArier" w:hAnsi="CoArier"/>
          <w:sz w:val="24"/>
          <w:szCs w:val="24"/>
        </w:rPr>
        <w:t xml:space="preserve"> im Jahre 1910</w:t>
      </w:r>
    </w:p>
    <w:p w:rsidR="00000000" w:rsidRDefault="00250DC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1910</w:t>
      </w:r>
    </w:p>
    <w:p w:rsidR="00000000" w:rsidRDefault="00250DCF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0DCF"/>
    <w:rsid w:val="0025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6FC87-F520-461F-90A3-30F0564C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249</Words>
  <Characters>1569</Characters>
  <Application>Microsoft Office Word</Application>
  <DocSecurity>4</DocSecurity>
  <Lines>13</Lines>
  <Paragraphs>3</Paragraphs>
  <ScaleCrop>false</ScaleCrop>
  <Company>Deutsche Nationalbibliothek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Liebenrode</dc:title>
  <dc:subject>Ludwig</dc:subject>
  <dc:creator>Fischer</dc:creator>
  <cp:keywords>DFG-Quellenrepertorium Kirchengemeinde Liebenrode</cp:keywords>
  <dc:description>Zentralarchiv Magdeburg</dc:description>
  <cp:lastModifiedBy>Wendler, André</cp:lastModifiedBy>
  <cp:revision>2</cp:revision>
  <dcterms:created xsi:type="dcterms:W3CDTF">2021-02-26T09:18:00Z</dcterms:created>
  <dcterms:modified xsi:type="dcterms:W3CDTF">2021-02-26T09:18:00Z</dcterms:modified>
</cp:coreProperties>
</file>