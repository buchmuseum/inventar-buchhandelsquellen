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Klobikau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Burgstadener Str. 35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06246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Milzau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034635 / 20524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</w:t>
      </w:r>
      <w:r>
        <w:rPr>
          <w:rFonts w:ascii="CoArier" w:hAnsi="CoArier"/>
          <w:sz w:val="24"/>
          <w:szCs w:val="24"/>
        </w:rPr>
        <w:t xml:space="preserve"> Voranmeldung und mit Genehmigung.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Klobikau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Klobikau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Klobikau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 xml:space="preserve">1544 - 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IV d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d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 xml:space="preserve">Aktenverzeichnis der Kirchengemeinde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Klobikau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 xml:space="preserve"> mit Akten ab 1544 bis etwa 1945 \ IV d Verschiedenes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4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Klobikau IV d 4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9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9629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1907 - 1908</w:t>
      </w:r>
    </w:p>
    <w:p w:rsidR="00000000" w:rsidRDefault="009629C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29C2"/>
    <w:rsid w:val="0096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D3658-9F0B-4DC6-92F7-8EAB3A61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83</Words>
  <Characters>529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Klobikau</dc:title>
  <dc:subject>Ludwig</dc:subject>
  <dc:creator>Fischer</dc:creator>
  <cp:keywords>DFG-Quellenrepertorium Kirchengemeinde Klobikau</cp:keywords>
  <dc:description>Zentralarchiv Magdeburg</dc:description>
  <cp:lastModifiedBy>Wendler, André</cp:lastModifiedBy>
  <cp:revision>2</cp:revision>
  <dcterms:created xsi:type="dcterms:W3CDTF">2021-02-26T09:15:00Z</dcterms:created>
  <dcterms:modified xsi:type="dcterms:W3CDTF">2021-02-26T09:15:00Z</dcterms:modified>
</cp:coreProperties>
</file>