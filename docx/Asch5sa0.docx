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Aschersleben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Aschersleben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Grauer Hof 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06449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Aschersleben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Tel.:03473/3533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Donnerstag: 9 - 12 und 13 - 18.00 und nach Vereinbarung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Leiter: Herr Nielitz, Besuch des Archivs: 18.05.1994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 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Ascher</w:t>
      </w:r>
      <w:r>
        <w:rPr>
          <w:rFonts w:ascii="Courier" w:hAnsi="Courier"/>
          <w:sz w:val="24"/>
        </w:rPr>
        <w:t>sleben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I Schulsachen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III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F., 1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 1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Herstellung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Schüler der Margaretenschule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147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neuer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1908 - 1923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F., 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 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10a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Bürgerschule sowie der Töchterschulen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Volksmädchenschule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Realschule bzw. des Gymnasiums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Johannisschule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III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Aschersleben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III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III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F., 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Schulsachen F. 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33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Herstellung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Lesebibliothek für die Schüler der Volksschule </w:t>
      </w:r>
      <w:r>
        <w:rPr>
          <w:rFonts w:ascii="Courier" w:hAnsi="Courier"/>
          <w:vanish/>
          <w:sz w:val="24"/>
        </w:rPr>
        <w:t>o[&lt;Aschersleben&gt;]o]s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F., 7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Schulsachen Diöcese Aschersleben F. 7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Angabe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in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Schulen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Aschersleben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Diöcese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nebst Charakterisierung der Lehrer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1811 - 1824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Kreislehrerbibliothek</w:t>
      </w:r>
      <w:r>
        <w:rPr>
          <w:rFonts w:ascii="Courier" w:hAnsi="Courier"/>
          <w:vanish/>
          <w:sz w:val="24"/>
        </w:rPr>
        <w:t>}2{o[&lt; Aschersleben&gt;]o</w:t>
      </w:r>
      <w:r>
        <w:rPr>
          <w:rFonts w:ascii="Courier" w:hAnsi="Courier"/>
          <w:vanish/>
          <w:sz w:val="24"/>
        </w:rPr>
        <w:t>}]k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1878 - 1879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F., 10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Etats-, Schul-, Currende-Kassen und Rechnungen F. 10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44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Volksschullehrerbibliothek</w:t>
      </w:r>
      <w:r>
        <w:rPr>
          <w:rFonts w:ascii="Courier" w:hAnsi="Courier"/>
          <w:vanish/>
          <w:sz w:val="24"/>
        </w:rPr>
        <w:t>}2{o[&lt; Aschersleben&gt;]o}]k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G, F., 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 Gewerbe- und Innungssachen F. 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Zwangs-Innung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Reg. bez.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1905 - 1909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IV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Aschersleben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IV Polizei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1668 - 1945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VI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F., 60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 60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Plakate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die auf Grund der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Notverordnung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hier vorgelegt worden sind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F., 61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 61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Geheimsachen in 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1908 - 1928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sowie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1851 - 1912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wöchentlich herauszugebenden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Anzeigen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Aschersleben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sowie 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</w:t>
      </w:r>
      <w:r>
        <w:rPr>
          <w:rFonts w:ascii="Courier" w:hAnsi="Courier"/>
          <w:sz w:val="24"/>
        </w:rPr>
        <w:t>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Stadt und Umgebung sowie das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Guthe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herauszugebende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1851 - 1910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Confiscation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Confiscation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1886 - 1897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jährlich einzureichende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Nachweisung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hiesiger Stadt erschienenen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Verlagsartikel</w:t>
      </w:r>
      <w:r>
        <w:rPr>
          <w:rFonts w:ascii="Courier" w:hAnsi="Courier"/>
          <w:vanish/>
          <w:sz w:val="24"/>
        </w:rPr>
        <w:t>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1853 - 1915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Confiscation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1897 - 1931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Confiscation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1851 - 1858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F., 62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 62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ium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Halberstadt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daß alle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Doelle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nehmen müssen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Aschersleben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V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Kommunalwesen - ZUG, Nr. 16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Kommunalwesen - ZUG - Nr. 16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122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Stadt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Sequestration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Volkshardt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Druckerei</w:t>
      </w:r>
      <w:r>
        <w:rPr>
          <w:rFonts w:ascii="Courier" w:hAnsi="Courier"/>
          <w:vanish/>
          <w:sz w:val="24"/>
        </w:rPr>
        <w:t>]k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Sequestration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Welchert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Druckerei</w:t>
      </w:r>
      <w:r>
        <w:rPr>
          <w:rFonts w:ascii="Courier" w:hAnsi="Courier"/>
          <w:vanish/>
          <w:sz w:val="24"/>
        </w:rPr>
        <w:t>]k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279E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79EA"/>
    <w:rsid w:val="0032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395EE-78B5-494B-8C0D-26AC6857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82</TotalTime>
  <Pages>2</Pages>
  <Words>472</Words>
  <Characters>2979</Characters>
  <Application>Microsoft Office Word</Application>
  <DocSecurity>4</DocSecurity>
  <Lines>24</Lines>
  <Paragraphs>6</Paragraphs>
  <ScaleCrop>false</ScaleCrop>
  <Company>Deutsche Nationalbibliothek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Aschersleben</dc:title>
  <dc:subject/>
  <dc:creator>Fischer</dc:creator>
  <cp:keywords>DFG-Quellrepertorium Stadtarchiv Aschersleben</cp:keywords>
  <dc:description>erh. in Lpz. am 30.06.94, bearb. am 11.07.1994</dc:description>
  <cp:lastModifiedBy>Wendler, André</cp:lastModifiedBy>
  <cp:revision>2</cp:revision>
  <cp:lastPrinted>8909-06-25T01:07:42Z</cp:lastPrinted>
  <dcterms:created xsi:type="dcterms:W3CDTF">2021-02-26T08:58:00Z</dcterms:created>
  <dcterms:modified xsi:type="dcterms:W3CDTF">2021-02-26T08:58:00Z</dcterms:modified>
</cp:coreProperties>
</file>