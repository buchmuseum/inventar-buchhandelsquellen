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Nordrhein-Westfälisches Staatsarchiv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NWStADetmold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Willi-Hofmann-Straße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32756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Tel.:(05231)766-0 Fax:(05231)766-14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Montag: 8.00 - 20.00 Uhr, Dienstag -Donnerstag: 8.00 - 17.30  Uhr, Freitag:. 8.00 - 15.30 Uhr; Aktenausg</w:t>
      </w:r>
      <w:r>
        <w:rPr>
          <w:rFonts w:ascii="Courier" w:hAnsi="Courier"/>
          <w:sz w:val="24"/>
        </w:rPr>
        <w:t>abe: 9.00, 10.00, 11.00, 12.00, 13.30, 14.30 Uhr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Letzter Besuch des Archivs: 10.98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L 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Kabinettsministerium des Landes Lippe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75 Kabinettsministerium, Staatsministerium, Landespräsidium#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1778 ; 1853 - 1932 ; 1942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(mit Indexbd.)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IV.6.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Abteilung: Regierung \ 6. Preß-Polizei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sonstigen literarischen Werken. Presseberichte. Generalia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L 75, IV.6. </w:t>
      </w:r>
      <w:r>
        <w:rPr>
          <w:rFonts w:ascii="Courier" w:hAnsi="Courier"/>
          <w:sz w:val="24"/>
        </w:rPr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Preßgesetzgebung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Vollziehung des Bundesbeschlusses vom 06. Juli 1854 wegen Erlasses von Bestimmungen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Verhinderung des Mißbrauchs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Regierungs- und Anzeige-Blatt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nebst der Gesetz-Sammlung,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t[&lt;Lippischer &gt;</w:t>
      </w:r>
      <w:r>
        <w:rPr>
          <w:rFonts w:ascii="Courier" w:hAnsi="Courier"/>
          <w:sz w:val="24"/>
        </w:rPr>
        <w:t>Staatsanzeiger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desgleichen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siehe auch IV.15b. Nr.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L 75, IV.6. 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Hausierhandel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en. 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Druckschriften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Bücher-Schenkung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 jur.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Meister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Vol. I - VIII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Preßgesetzgebung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das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Reich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Schutz gegen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Nachdr</w:t>
      </w:r>
      <w:r>
        <w:rPr>
          <w:rFonts w:ascii="Courier" w:hAnsi="Courier"/>
          <w:sz w:val="24"/>
        </w:rPr>
        <w:t>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unbefugte Aufführung musikalischer und dramatischer Werke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Bundesgesetz bezüglich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von Werken der Literatur pp., desgleichen die diesbezüglichen Sachverständigenkammern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Literar. Convention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zwischen dem Norddeutschen </w:t>
      </w:r>
      <w:r>
        <w:rPr>
          <w:rFonts w:ascii="Courier" w:hAnsi="Courier"/>
          <w:vanish/>
          <w:sz w:val="24"/>
        </w:rPr>
        <w:t>o[&lt;Norddeutscher &gt;</w:t>
      </w:r>
      <w:r>
        <w:rPr>
          <w:rFonts w:ascii="Courier" w:hAnsi="Courier"/>
          <w:sz w:val="24"/>
        </w:rPr>
        <w:t>Bund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Italien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de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abgeschlossene Übereinkunft wegen gegenseitigen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der Rechte an literarischen Werken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Abschluß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Literar. Convention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zwischen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Frankreich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Abschluß einer allgemeinen Convention zum Schutze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an Werken der Literatur und Kunst, desgleichen Erlaß eines diesbezüglichen Gesetzes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</w:t>
      </w:r>
      <w:r>
        <w:rPr>
          <w:rFonts w:ascii="Courier" w:hAnsi="Courier"/>
          <w:sz w:val="24"/>
        </w:rPr>
        <w:t>5, IV.6. 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ien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für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einzelne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schriftstellerische Werke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Gegenseitiger Austausch der amtlichen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Gesetz- und Verordnungsblätter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anderen Staaten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Zeitungskorrespondenz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Klee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1887 - 1888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Eingaben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Börsenvereins 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uchhändler</w:t>
      </w:r>
      <w:r>
        <w:rPr>
          <w:rFonts w:ascii="Courier" w:hAnsi="Courier"/>
          <w:vanish/>
          <w:sz w:val="24"/>
        </w:rPr>
        <w:t>]s]k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IV.6. 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Bibliographie der Sozialwissenschaften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; 1912 - 1928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IV.15.a.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Abteilung: Regierung \ 15. Gewerbe-Polizei \ a. Handel und Gewerbe im Allgemeinen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IV.15a. Nr.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des Deutschen </w:t>
      </w:r>
      <w:r>
        <w:rPr>
          <w:rFonts w:ascii="Courier" w:hAnsi="Courier"/>
          <w:vanish/>
          <w:sz w:val="24"/>
        </w:rPr>
        <w:t>t[&lt;Deutsches &gt;</w:t>
      </w:r>
      <w:r>
        <w:rPr>
          <w:rFonts w:ascii="Courier" w:hAnsi="Courier"/>
          <w:sz w:val="24"/>
        </w:rPr>
        <w:t>Handelsarchiv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IV.15a. Nr.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Adreßbuch der deutschen Exportindustrie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IV.15.b.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IV. Abteilung: Regierung \ 15. Gewerbe-Polizei \ b. Gewerbe und Handwerker, Innungswesen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IV.15b. 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IV.15b. 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Erteilung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IV.15b. Nr.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1902 - 1915 ; 1916 - 1930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Abteilung: Kirchensachen \ 1. Allgemeine Angelegenheiten und Gesetzge</w:t>
      </w:r>
      <w:r>
        <w:rPr>
          <w:rFonts w:ascii="Courier" w:hAnsi="Courier"/>
          <w:sz w:val="24"/>
        </w:rPr>
        <w:t>bung in Sachen der reformierten und lutherischen Kirche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VI.1. Nr.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Bekenntnisstand,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Religionsbuch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beim Unterricht und die Kirchenzucht in der reformierten Landeskirche.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VI.1. 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reformierten Landeskirche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Beiakte: Petition aus dem Jahre 1863 wegen Beibehaltung des alten Gesangbuches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1859 - 1902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VI.1. Nr. 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vereinfachte Ausgabe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</w:t>
      </w:r>
      <w:r>
        <w:rPr>
          <w:rFonts w:ascii="Courier" w:hAnsi="Courier"/>
          <w:sz w:val="24"/>
        </w:rPr>
        <w:t>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sowie das Kirchengesetz, die Konfirmation und den Konfirmandenunterricht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VII.2.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VII. Abteilung: Schulsachen \ 2. Oberleitung des evangelischen Volksschulwesens und Generalschulkasse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VII.2. 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Mittelklassen der Elementarschulen des Landes. Lehr- und Lernmittel in den Schulen,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IX.18.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Abteilung: Justizwesen \ 18. Justizsachen (Varia)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IX.18.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</w:t>
      </w:r>
      <w:r>
        <w:rPr>
          <w:rFonts w:ascii="Courier" w:hAnsi="Courier"/>
          <w:sz w:val="24"/>
        </w:rPr>
        <w:t>. 461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im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Heymann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jährlich erscheinende Termin-Kalender für Juristen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1871 - 1908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X.2.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X. Abteilung: Auswärtige Angelegenheiten \ 2. Verschiedene allgemeine Reichs- und Bundes-Angelegenheiten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X.2. 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Reichsgesetzblatt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X.2. 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amtlichen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Reichshandbuch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X.2. 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Reichsdruckerei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</w:t>
      </w:r>
      <w:r>
        <w:rPr>
          <w:rFonts w:ascii="Courier" w:hAnsi="Courier"/>
          <w:sz w:val="24"/>
        </w:rPr>
        <w:t>rlin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X.2. 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Zentralblatt für das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Reich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. Reichsministerialblatt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75, X.2. 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Deutschen </w:t>
      </w:r>
      <w:r>
        <w:rPr>
          <w:rFonts w:ascii="Courier" w:hAnsi="Courier"/>
          <w:vanish/>
          <w:sz w:val="24"/>
        </w:rPr>
        <w:t>t[&lt;Deutscher &gt;</w:t>
      </w:r>
      <w:r>
        <w:rPr>
          <w:rFonts w:ascii="Courier" w:hAnsi="Courier"/>
          <w:sz w:val="24"/>
        </w:rPr>
        <w:t>Reichs- und Kgl.-Preuß. Staatsanzeiger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Reichsstadthalter für Lippe und Schaumburg-Lippe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76 Reichsstadthalter für Lippe und Schaumburg-Lippe (Staatsministerium)#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1933 - 1943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Gr. 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7a - 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L 76, Gr. A 7a - 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Gesetzesammlung,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8a - c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76, Gr. A Nr. 8a - c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verschiedene Lippische und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Schaumburg-Lippisch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Streitigkeiten, Kritiken usw.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5b - c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76, Gr. B Nr. 5b - c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Angelegenheiten.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77 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Regierung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77 A Lippische Re</w:t>
      </w:r>
      <w:r>
        <w:rPr>
          <w:rFonts w:ascii="Courier" w:hAnsi="Courier"/>
          <w:sz w:val="24"/>
        </w:rPr>
        <w:t>gierung#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1244 - 1924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 und Indexbd.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liegt im Benutzersaal auf Mikrofiches vor. Originale werden nur bei schlechter Lesbarkeit der Fiche vorgelegt.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A. 18.e)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Ämter und Städte \ 18. Lemgo, Stadt \ e) Handel und Gewerbe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Niederlassung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Leopold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Wagner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Niederlassung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Meinders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Herking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Rinteln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Buchhandlungskonzession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; 1865 ; 1869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A. 21.e)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Ämter und Städte \ 21. Lippstadt, Stadt \ e) Handel und Gewerbe Mühlen u. Zeitung)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1271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Lippstädter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Privilegium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Expedition,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Einzelexemplare (1738, 1739, 1773, 1777, 1803)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1710 - 18</w:t>
      </w:r>
      <w:r>
        <w:rPr>
          <w:rFonts w:ascii="Courier" w:hAnsi="Courier"/>
          <w:sz w:val="24"/>
        </w:rPr>
        <w:t>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1272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Beschwerden über die Höhe der Gebühren für Inserate in der lippstädtischen </w:t>
      </w:r>
      <w:r>
        <w:rPr>
          <w:rFonts w:ascii="Courier" w:hAnsi="Courier"/>
          <w:vanish/>
          <w:sz w:val="24"/>
        </w:rPr>
        <w:t>t[&lt;Lippstädter &gt;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1785 - 1786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B.2.e)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Behörden, Kommissionen, Kassen \ 2. Regierung \ e) Intelligenzblatt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1767 - 1806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sp. Regierungs- und Anzeigeblatt, </w:t>
      </w:r>
      <w:r>
        <w:rPr>
          <w:rFonts w:ascii="Courier" w:hAnsi="Courier"/>
          <w:sz w:val="24"/>
        </w:rPr>
        <w:t>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1796 - 1811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1821 - 1842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</w:t>
      </w:r>
      <w:r>
        <w:rPr>
          <w:rFonts w:ascii="Courier" w:hAnsi="Courier"/>
          <w:sz w:val="24"/>
        </w:rPr>
        <w:t>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1857 - 1858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sp. Regierungs- </w:t>
      </w:r>
      <w:r>
        <w:rPr>
          <w:rFonts w:ascii="Courier" w:hAnsi="Courier"/>
          <w:sz w:val="24"/>
        </w:rPr>
        <w:t>und Anzeigeblatt, Bd.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sp. Regierungs- und Anzeigeblatt, Bd.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Gesuche um Insertion in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&lt;s&gt;</w:t>
      </w:r>
      <w:r>
        <w:rPr>
          <w:rFonts w:ascii="Courier" w:hAnsi="Courier"/>
          <w:sz w:val="24"/>
        </w:rPr>
        <w:t xml:space="preserve"> Intelligenzblatt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Amtsphysiker und Amtschirurgen,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1789 - 1819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</w:t>
      </w:r>
      <w:r>
        <w:rPr>
          <w:rFonts w:ascii="Courier" w:hAnsi="Courier"/>
          <w:sz w:val="24"/>
        </w:rPr>
        <w:t>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die Amtsphysiker und Amtschirurgen,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Überdrucke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es; Versendung an die Behörden - Unkosten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die Gesetzsammlung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Monatliche Rechnungsextrakte der Redaktion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Monatliche Rechnungsextrakte der Redaktion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Monatliche Rechnungsextrakte der Redaktion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1871 - 1872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B.2.f)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Behörden, Kommissionen, Kassen \ 2. Regierung \ f) Kalender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Adreßkalender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1761 ; 1764 - 1802 ; 1851 - 1852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Vorbereit</w:t>
      </w:r>
      <w:r>
        <w:rPr>
          <w:rFonts w:ascii="Courier" w:hAnsi="Courier"/>
          <w:sz w:val="24"/>
        </w:rPr>
        <w:t xml:space="preserve">ung von Aufsätzen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Baumgartens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Fürstlich-Lippischer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1789 - 1796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Kalenderaufsätze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1798 - 1810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</w:t>
      </w:r>
      <w:r>
        <w:rPr>
          <w:rFonts w:ascii="Courier" w:hAnsi="Courier"/>
          <w:sz w:val="24"/>
        </w:rPr>
        <w:t xml:space="preserve"> Nr. 3093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  <w:r>
        <w:rPr>
          <w:rFonts w:ascii="Courier" w:hAnsi="Courier"/>
          <w:sz w:val="24"/>
        </w:rPr>
        <w:t>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3100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Der Lippische Kalender, Bd.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3101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1866 - 1876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3102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&lt;r&gt;</w:t>
      </w:r>
      <w:r>
        <w:rPr>
          <w:rFonts w:ascii="Courier" w:hAnsi="Courier"/>
          <w:sz w:val="24"/>
        </w:rPr>
        <w:t xml:space="preserve">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3103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au</w:t>
      </w:r>
      <w:r>
        <w:rPr>
          <w:rFonts w:ascii="Courier" w:hAnsi="Courier"/>
          <w:sz w:val="24"/>
        </w:rPr>
        <w:t>fsätze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1834 - 1842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B.4.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Behörden, Kommissionen, Kassen \ 4. Bibliothek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herrschaftliche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ca. 1632 - 18. Jh.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Büchersammlung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zu einer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1823 - 1837 ; 1857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Vorschläge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Vorschläge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Bibliotheksrechnung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; 1831 - 1875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Bibliotheksrechnung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Bibliotheksre</w:t>
      </w:r>
      <w:r>
        <w:rPr>
          <w:rFonts w:ascii="Courier" w:hAnsi="Courier"/>
          <w:sz w:val="24"/>
        </w:rPr>
        <w:t>chnung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Erwerb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auch Ausleihungen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Berichtigungen zu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Cannabichs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Weitershausen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der Geographie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Berichtigungen zum statistischen Werk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Professor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Crome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Gießen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3052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Einwände gegen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Friedrich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Cölln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historisch-geographisches Handbuch des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Fürstentum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}]o]t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medizinische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an die Wundärzte des Landes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Vorarbeiten zum topographisch-justitiarischen </w:t>
      </w:r>
      <w:r>
        <w:rPr>
          <w:rFonts w:ascii="Courier" w:hAnsi="Courier"/>
          <w:vanish/>
          <w:sz w:val="24"/>
        </w:rPr>
        <w:t>t[&lt;Topographisch-justitiarisches &gt;</w:t>
      </w:r>
      <w:r>
        <w:rPr>
          <w:rFonts w:ascii="Courier" w:hAnsi="Courier"/>
          <w:sz w:val="24"/>
        </w:rPr>
        <w:t>Handbuch der deutschen Bundesstaaten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Oberlandgeri</w:t>
      </w:r>
      <w:r>
        <w:rPr>
          <w:rFonts w:ascii="Courier" w:hAnsi="Courier"/>
          <w:sz w:val="24"/>
        </w:rPr>
        <w:t>chts-Registrator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Kratzsch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Naumburg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Magazins </w:t>
      </w:r>
      <w:r>
        <w:rPr>
          <w:rFonts w:ascii="Courier" w:hAnsi="Courier"/>
          <w:vanish/>
          <w:sz w:val="24"/>
        </w:rPr>
        <w:t>t[&lt;Lippisches Magazin &gt;</w:t>
      </w:r>
      <w:r>
        <w:rPr>
          <w:rFonts w:ascii="Courier" w:hAnsi="Courier"/>
          <w:sz w:val="24"/>
        </w:rPr>
        <w:t>für vaterländische Kultur und Gemeinwohl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3062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Erwerb von Karten des Regierungsbezirks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(einschließlich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s) vom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Mazzucchi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B.7.c)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B. Behörden, Kommissionen, Kassen \ 7. Kriminalgericht \ c) Zensur und </w:t>
      </w:r>
      <w:r>
        <w:rPr>
          <w:rFonts w:ascii="Courier" w:hAnsi="Courier"/>
          <w:sz w:val="24"/>
        </w:rPr>
        <w:t>Presse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Entwurf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Gesetz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Pressefreiheit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Beschlusses des Deutschen </w:t>
      </w:r>
      <w:r>
        <w:rPr>
          <w:rFonts w:ascii="Courier" w:hAnsi="Courier"/>
          <w:vanish/>
          <w:sz w:val="24"/>
        </w:rPr>
        <w:t>o[&lt;Deutscher &gt;</w:t>
      </w:r>
      <w:r>
        <w:rPr>
          <w:rFonts w:ascii="Courier" w:hAnsi="Courier"/>
          <w:sz w:val="24"/>
        </w:rPr>
        <w:t>Bund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es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im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Fürstentum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}]o]s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; 1855 - 1857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Reichsgesetz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</w:t>
      </w:r>
      <w:r>
        <w:rPr>
          <w:rFonts w:ascii="Courier" w:hAnsi="Courier"/>
          <w:sz w:val="24"/>
        </w:rPr>
        <w:t>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Wagener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1.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Hahn für Stadt und Land</w:t>
      </w:r>
      <w:r>
        <w:rPr>
          <w:rFonts w:ascii="Courier" w:hAnsi="Courier"/>
          <w:vanish/>
          <w:sz w:val="24"/>
        </w:rPr>
        <w:t>}2{&lt; Zeitschrift&gt;}]t</w:t>
      </w:r>
      <w:r>
        <w:rPr>
          <w:rFonts w:ascii="Courier" w:hAnsi="Courier"/>
          <w:sz w:val="24"/>
        </w:rPr>
        <w:t xml:space="preserve">, 2.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 xml:space="preserve">Allgemeiner Anzeiger 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den Regierungsbezirk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]o}2{&lt; Zeitschrift&gt;}]t</w:t>
      </w:r>
      <w:r>
        <w:rPr>
          <w:rFonts w:ascii="Courier" w:hAnsi="Courier"/>
          <w:sz w:val="24"/>
        </w:rPr>
        <w:t xml:space="preserve">, 3.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Die Waage</w:t>
      </w:r>
      <w:r>
        <w:rPr>
          <w:rFonts w:ascii="Courier" w:hAnsi="Courier"/>
          <w:vanish/>
          <w:sz w:val="24"/>
        </w:rPr>
        <w:t>}2{&lt; Zeitschrift&gt;}]t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Verurteilung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Wagener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eines strafbaren Artikels gegen das Volksblatt in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Waa</w:t>
      </w:r>
      <w:r>
        <w:rPr>
          <w:rFonts w:ascii="Courier" w:hAnsi="Courier"/>
          <w:sz w:val="24"/>
        </w:rPr>
        <w:t>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Zulassung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Neue Sonntagsblatt</w:t>
      </w:r>
      <w:r>
        <w:rPr>
          <w:rFonts w:ascii="Courier" w:hAnsi="Courier"/>
          <w:vanish/>
          <w:sz w:val="24"/>
        </w:rPr>
        <w:t>}]t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Zulassung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Überwachung der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Sonntagspost</w:t>
      </w:r>
      <w:r>
        <w:rPr>
          <w:rFonts w:ascii="Courier" w:hAnsi="Courier"/>
          <w:vanish/>
          <w:sz w:val="24"/>
        </w:rPr>
        <w:t>}2{&lt; Zeitschrift&gt;}]t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t[1{o[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 Post</w:t>
      </w:r>
      <w:r>
        <w:rPr>
          <w:rFonts w:ascii="Courier" w:hAnsi="Courier"/>
          <w:vanish/>
          <w:sz w:val="24"/>
        </w:rPr>
        <w:t>}2{&lt; Zeitschrift&gt;}]t</w:t>
      </w:r>
      <w:r>
        <w:rPr>
          <w:rFonts w:ascii="Courier" w:hAnsi="Courier"/>
          <w:sz w:val="24"/>
        </w:rPr>
        <w:t>)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Zulassung des politischen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Volksbote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</w:t>
      </w:r>
      <w:r>
        <w:rPr>
          <w:rFonts w:ascii="Courier" w:hAnsi="Courier"/>
          <w:sz w:val="24"/>
        </w:rPr>
        <w:t>lassung des 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t[&lt;Lippisches &gt;</w:t>
      </w:r>
      <w:r>
        <w:rPr>
          <w:rFonts w:ascii="Courier" w:hAnsi="Courier"/>
          <w:sz w:val="24"/>
        </w:rPr>
        <w:t>Schulblatt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Zulassung des 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t[&lt;Lippisches &gt;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1748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Zulassung des "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t[&lt;Lippischer &gt;</w:t>
      </w:r>
      <w:r>
        <w:rPr>
          <w:rFonts w:ascii="Courier" w:hAnsi="Courier"/>
          <w:sz w:val="24"/>
        </w:rPr>
        <w:t>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E.5.c)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Auswärtiges \ 5. Verhältnis zu auswärtigen Staaten \ c) Preußen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6724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6724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Preußen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s über beleidigende Ausdrücke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Hofrat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G.3.c)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Deutscher Bund \ 3. Aufgaben des Deutschen Bundes \ c) Sicherheit und Ordnung, Zensur, auch Revolution von 1830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7599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7599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Karlsbad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Ministerkonferenz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Karlsbader Beschlüsse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- Maßnahmen gegen revolutionäre Bewegungen,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7600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Karlsbad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Ministerkonferenz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Karlsbader Beschlüsse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- Maßnahmen gegen revolutionäre Bewegun</w:t>
      </w:r>
      <w:r>
        <w:rPr>
          <w:rFonts w:ascii="Courier" w:hAnsi="Courier"/>
          <w:sz w:val="24"/>
        </w:rPr>
        <w:t>gen,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7601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Karlsbad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Ministerkonferenz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Karlsbader Beschlüsse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 - Maßnahmen gegen revolutionäre Bewegungen,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7638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7639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7640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Büchernachdruck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7617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Anzeigen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k[&lt;Meyersche &gt;s[</w:t>
      </w:r>
      <w:r>
        <w:rPr>
          <w:rFonts w:ascii="Courier" w:hAnsi="Courier"/>
          <w:sz w:val="24"/>
        </w:rPr>
        <w:t>Hofbuchhandlung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über ihre Druckvorhaben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77 A, Nr. 7620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Bücherverbot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Lippe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79 Regierung Lippe#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1782 - 1935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2315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vom Feilbieten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1897 - 1913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Bd. 2 in: L 80 II A Gr. V Tit. 15 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4063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dergl.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1,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4064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dergl.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1,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4065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dergl.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2,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4066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</w:t>
      </w:r>
      <w:r>
        <w:rPr>
          <w:rFonts w:ascii="Courier" w:hAnsi="Courier"/>
          <w:sz w:val="24"/>
        </w:rPr>
        <w:t>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dergl.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2,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4067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dergl.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3,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4068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4068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dergl.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3,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hiesigen Lande bestehenden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1,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hiesigen Lande bestehenden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1,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Finanzierung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hiesigen Lande bestehenden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Bd. 3 in : L 80 I A Gr. X Tit. 5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</w:t>
      </w:r>
      <w:r>
        <w:rPr>
          <w:rFonts w:ascii="Courier" w:hAnsi="Courier"/>
          <w:sz w:val="24"/>
        </w:rPr>
        <w:t>desbibliothek), Bd.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17,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17,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Bd. 18 in: L 80 A Gr. X Tit. 3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1,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Anwe</w:t>
      </w:r>
      <w:r>
        <w:rPr>
          <w:rFonts w:ascii="Courier" w:hAnsi="Courier"/>
          <w:sz w:val="24"/>
        </w:rPr>
        <w:t xml:space="preserve">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1,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2,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2,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4, T</w:t>
      </w:r>
      <w:r>
        <w:rPr>
          <w:rFonts w:ascii="Courier" w:hAnsi="Courier"/>
          <w:sz w:val="24"/>
        </w:rPr>
        <w:t>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4,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5, Teil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Nr. 5034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5, Teil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Bd. 6 in: L 80 A I Gr. X Tit. 3 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 Fach 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V, 2 Militärregistratur (1. Weltkrieg) \ Fach 60 \ VI. Militärische Vorbereitung der J</w:t>
      </w:r>
      <w:r>
        <w:rPr>
          <w:rFonts w:ascii="Courier" w:hAnsi="Courier"/>
          <w:sz w:val="24"/>
        </w:rPr>
        <w:t>ugend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Teilbestand wurde nicht in die durchlaufende Numerierung des Gesamtbestandes einbezogen / Findbuch L 79 V,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Drucksachen, Flugblätter,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Tätigkeitsberichte etc.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zur militärischen Vorbereitung der Jugend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 Fach 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 Militärregistratur (1. Weltkrieg) \ Fach 60 \ VII. Heeresnachrichtenwesen und Spionage \ b) Spionage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Militärische Bestimmungen betr. den Vertr</w:t>
      </w:r>
      <w:r>
        <w:rPr>
          <w:rFonts w:ascii="Courier" w:hAnsi="Courier"/>
          <w:sz w:val="24"/>
        </w:rPr>
        <w:t>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Karten (-werken)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Reiseführer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 Fach 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 Militärregistratur (1. Weltkrieg) \ Fach 60 \ VIII. Innerpolitische Propaganda \ a) Volksaufklärung zu "Festigung der vaterländischen Gesinnung"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des Stellvertretenden Generalkommandos des VII. Armeekorps betreffend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Anweisungen an die Presse betr. Veröffentlichungen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</w:t>
      </w:r>
      <w:r>
        <w:rPr>
          <w:rFonts w:ascii="Courier" w:hAnsi="Courier"/>
          <w:sz w:val="24"/>
        </w:rPr>
        <w:t>chriften</w:t>
      </w:r>
      <w:r>
        <w:rPr>
          <w:rFonts w:ascii="Courier" w:hAnsi="Courier"/>
          <w:vanish/>
          <w:sz w:val="24"/>
        </w:rPr>
        <w:t>&lt; zur Volksaufklärung&gt;]s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 zur Volksaufklärung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vollständige Reihe des Jahres 1918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Mitteilungen für den vaterländischen Unterricht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sowie einzelne Exemplare von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 zur Hebung und Festigung der vaterländischen Gesinnung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Steinwäger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U-Boot=Englands Tod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Bezug und Ve</w:t>
      </w:r>
      <w:r>
        <w:rPr>
          <w:rFonts w:ascii="Courier" w:hAnsi="Courier"/>
          <w:sz w:val="24"/>
        </w:rPr>
        <w:t xml:space="preserve">rbreitung der "Deutschen </w:t>
      </w:r>
      <w:r>
        <w:rPr>
          <w:rFonts w:ascii="Courier" w:hAnsi="Courier"/>
          <w:vanish/>
          <w:sz w:val="24"/>
        </w:rPr>
        <w:t>t[&lt;Deutsche &gt;</w:t>
      </w:r>
      <w:r>
        <w:rPr>
          <w:rFonts w:ascii="Courier" w:hAnsi="Courier"/>
          <w:sz w:val="24"/>
        </w:rPr>
        <w:t>Kriegswochenschau" (D.K.W.)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der "Deutschen </w:t>
      </w:r>
      <w:r>
        <w:rPr>
          <w:rFonts w:ascii="Courier" w:hAnsi="Courier"/>
          <w:vanish/>
          <w:sz w:val="24"/>
        </w:rPr>
        <w:t>t[&lt;Deutsche &gt;</w:t>
      </w:r>
      <w:r>
        <w:rPr>
          <w:rFonts w:ascii="Courier" w:hAnsi="Courier"/>
          <w:sz w:val="24"/>
        </w:rPr>
        <w:t>Kriegsnachrichten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 Fach 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 Militärregistratur (1. Weltkrieg) \ Fach 60 \ VIII. Innerpolitische Propaganda \ b) Verbot zur Vertreibung von Gegenpropaganda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79 V Fach 60 Nr. 145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 aller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s[2{&lt;beschlagnahmte &gt;}1{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sonstiger Dr</w:t>
      </w:r>
      <w:r>
        <w:rPr>
          <w:rFonts w:ascii="Courier" w:hAnsi="Courier"/>
          <w:sz w:val="24"/>
        </w:rPr>
        <w:t>uckerzeugnisse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Druckschriftenausfuhr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deutschfeindliche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80 Ia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Regierung, Abteilung des Innern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80 Ia Lippische Regierung, Abteilung des Innern#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1813 - 1972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Gr. II Tit.1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II. Landesangelegenheiten \ Titel 1.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II Tit.1 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Pressestelle und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 Tit.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X. Archivwesen und Bibliothek \ Titel 3. Die öffentliche Bibliothek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3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(Landesbibliothek), Bd.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Bde. 10 - 17 in: L 79 Nr. 5017 - 5025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3 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von Katalogen und Druck der Zugangsverzeichnisse der Fürstlichen </w:t>
      </w:r>
      <w:r>
        <w:rPr>
          <w:rFonts w:ascii="Courier" w:hAnsi="Courier"/>
          <w:vanish/>
          <w:sz w:val="24"/>
        </w:rPr>
        <w:t>k[1{&lt;Fürstliche &gt;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}2{&lt;Detmold&gt;}]k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L 80 Ia Gr. X Tit. 3 Nr. </w:t>
      </w:r>
      <w:r>
        <w:rPr>
          <w:rFonts w:ascii="Courier" w:hAnsi="Courier"/>
          <w:sz w:val="24"/>
        </w:rPr>
        <w:t>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Gesuche um Mitteilung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Kupferstichen pp. aus der hiesigen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3 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Bde. 1 - 5 in: L 79 Nr. 5026 - 5034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3 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Vorschläge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für die hiesige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</w:t>
      </w:r>
      <w:r>
        <w:rPr>
          <w:rFonts w:ascii="Courier" w:hAnsi="Courier"/>
          <w:sz w:val="24"/>
        </w:rPr>
        <w:t>a Gr. X Tit. 3 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überwiesene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Geschenke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pp.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3 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 Tit.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X. Archivwesen und Bibliothek \ Titel 4. Bibliothekswesen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4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Verschiedenes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 Tit.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X. Archivwesen und Bibliothek \ Titel 5. Vol</w:t>
      </w:r>
      <w:r>
        <w:rPr>
          <w:rFonts w:ascii="Courier" w:hAnsi="Courier"/>
          <w:sz w:val="24"/>
        </w:rPr>
        <w:t>ksbibliotheken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5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Bestehende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insbes.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2 Anlagebände 1936 - 1948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5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Ablehnungen der Schulvorstände auf Erweiterungen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 Tit. 5 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XVII Tit.1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XVII. Kalender und Staatshandbücher \ Titel 1.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L 80 Ia Gr. XVII Tit. 1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t[&lt;Lippischer &gt;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insbes. die Beschaffung der Unterlagen für das dem Lippischen Kalender angefügte Staatshandbuch, Bd.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XVII Tit. 1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Kalenderreform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XVII Tit.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XVII. Kalender und Staatshandbücher \ Titel 2. Besonderes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XVII Tit. 2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Reichs- und Staatshandbücher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sonstige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Nachschlagewerk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e,</w:t>
      </w:r>
      <w:r>
        <w:rPr>
          <w:rFonts w:ascii="Courier" w:hAnsi="Courier"/>
          <w:sz w:val="24"/>
        </w:rPr>
        <w:t xml:space="preserve">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XXXI Tit.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XXXI. Geschichts- und Altertumskunde \ Titel 3. Landesgeschichte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XXXI Tit. 3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t[&lt;Lippische &gt;</w:t>
      </w:r>
      <w:r>
        <w:rPr>
          <w:rFonts w:ascii="Courier" w:hAnsi="Courier"/>
          <w:sz w:val="24"/>
        </w:rPr>
        <w:t>Landesgeschichte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XXXI Tit. 3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geschichtswissenschaftliche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XXXII Tit.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XXXII. Kunst, Wissenschaft und Kultur \ Titel 1.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L 80 Ia Gr. XXXII Tit. 1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Werken der Literatur und der Tonkunst sowie der bildenden Künste und der Fotografie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XXXII Tit.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XXXII. Kunst, Wissenschaft und Kultur \ Titel 2. Verschiedenes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Ia Gr. XXXII Tit. 2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Kunst, Wissenschaft und Kultur. Verschiedenes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Entfernung "nichtdeutscher" Literatur aus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dazu Bericht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an die Lan</w:t>
      </w:r>
      <w:r>
        <w:rPr>
          <w:rFonts w:ascii="Courier" w:hAnsi="Courier"/>
          <w:sz w:val="24"/>
        </w:rPr>
        <w:t>desregierung vom 27.04.1933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80 Ie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Regierung, Abteilung des Innern (Polizeiangelegenheiten)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80 Ie Lippische Regierung, Abteilung des Innern (Polizeiangelegenheiten)#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1837 - 1948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Gr. VIII Tit.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VIII. Vereins- und Versammlungsrecht, Pressewesen \ Titel 2. Pressewesen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Ie Gr. VIII Tit. 2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Entscheidungen, Presseäußerungen usw. politischen Inhalts,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80 Ie 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Regierung, Abteilung des Innern (Landespolizeidirektor und Führer der Landespolizei)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80 Ie P Lippische Regierung, Abteilung des Innern (Landespolizeidirektor und Führer der Landespolizei)#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1837 - 1948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Ie P, Nr. 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}2{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&lt;polizeiliche&gt;}]s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}2{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&lt;polizeiliche&gt;}]s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}2{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&lt;polizeiliche&gt;}]s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80 IIa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Regierung, Wirtschafts-Abteilung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80 IIa Lippische Regierung, Wirtschafts-Abteilung#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1773 - 1951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2 Bde.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Gr. V Tit.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V. Gewerbe, Handel, Industrie, Handwerk, Innungen \ Titel 14. Verschiedenes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IIa Gr. V Tit. 14 Nr. 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Deutsche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V Tit.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V. Gewerbe, Handel, Industrie, Handwerk, Innungen \ Titel 15. Wandergewerbe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L 80 IIa Gr. V Tit. 15 </w:t>
      </w:r>
      <w:r>
        <w:rPr>
          <w:rFonts w:ascii="Courier" w:hAnsi="Courier"/>
          <w:sz w:val="24"/>
        </w:rPr>
        <w:t>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Gesamtverzeichnisse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vom Feilbieten im Umherziehen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1897 - 1912 ; 1913 - 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Gr. V Tit.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Gruppe V. Gewerbe, Handel, Industrie, Handwerk, Innungen \ Titel 18. Innungen für den Bezirk des Landes Lippe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IIa Gr. V Tit. 18 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Zwangsinnung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&lt;gewerbe&gt;]s</w:t>
      </w:r>
      <w:r>
        <w:rPr>
          <w:rFonts w:ascii="Courier" w:hAnsi="Courier"/>
          <w:sz w:val="24"/>
        </w:rPr>
        <w:t xml:space="preserve">-, Steindrucker- und Lithographengewerbe im Bezirk des Landes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mit Ausschluß des Amtes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Lipperode-Cappel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</w:t>
      </w:r>
      <w:r>
        <w:rPr>
          <w:rFonts w:ascii="Courier" w:hAnsi="Courier"/>
          <w:sz w:val="24"/>
        </w:rPr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80 III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Regierung, Schul-Abteilung (Konsistorium)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80 III Lippische Regierung, Schul-Abteilung (Konsistorium)#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1668 - 1953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I.B.1.b) ee)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B. Ausbildung, Schulstellen, Besoldung \ 1. Lehrerausbildung \ b) Lehrerseminar \ ee) Seminarunterricht, Lehr- und Lernmittel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Seminarschule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1859 - 1912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 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Zuschuß der Generalschulkasse zur Anschaffung des </w:t>
      </w:r>
      <w:r>
        <w:rPr>
          <w:rFonts w:ascii="Courier" w:hAnsi="Courier"/>
          <w:vanish/>
          <w:sz w:val="24"/>
        </w:rPr>
        <w:t>p[8{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Gerlach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werks für neueintreffende Seminaristen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Schreibmaterial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für das Lehrerseminar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Schreibmaterial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für das Lehrerseminar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n und Sch</w:t>
      </w:r>
      <w:r>
        <w:rPr>
          <w:rFonts w:ascii="Courier" w:hAnsi="Courier"/>
          <w:sz w:val="24"/>
        </w:rPr>
        <w:t xml:space="preserve">reibmaterial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für das Lehrerseminar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Aufstellung und Druck eines Katalogs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Seminarbibliothek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Lehrerseminar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I.C.2.b)aa)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Unterrichtswesen \ 2. Schuleinrichtungen \ b) Lehr- und Lernmittel, Unterrichtsfächer \ aa)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  <w:r>
        <w:rPr>
          <w:rFonts w:ascii="Courier" w:hAnsi="Courier"/>
          <w:sz w:val="24"/>
        </w:rPr>
        <w:t>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1811 - 1836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2384 - 2392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2384 - 2392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Angebote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Bd. 1 - 9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Rektorschulen und den Privatschulen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- Bildung und Tätigkeit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Schulbücherausschuss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sz w:val="24"/>
        </w:rPr>
        <w:t>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(Allgemeines)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 des Dritten Reiches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Rechenbücher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Neuorientierung des Unterrichts auf "rassischer Grundlage"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Schaffung neuer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(Allgemeines)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4280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Materialien zum Schul- und Unterrichtswesen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Rezension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Blümchen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Meise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</w:t>
      </w:r>
      <w:r>
        <w:rPr>
          <w:rFonts w:ascii="Courier" w:hAnsi="Courier"/>
          <w:sz w:val="24"/>
        </w:rPr>
        <w:t xml:space="preserve"> 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Beschwerden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Beltzl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Lesekasten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Schulbuchverlag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I.C.2.b)cc)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Unterrichtswesen \ 2. Schuleinrichtungen \ b) Lehr- und Lernmittel, Unterrichtsfächer \ cc) Religions- und Konfirmandenunterricht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1348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Pre</w:t>
      </w:r>
      <w:r>
        <w:rPr>
          <w:rFonts w:ascii="Courier" w:hAnsi="Courier"/>
          <w:sz w:val="24"/>
        </w:rPr>
        <w:t>diger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Pustkuche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Lieme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Grundzüge des Christentums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Katechismusfehde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Lage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1825 - 1826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Kohlrausch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Geschichten und Lehren der heiligen 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in den Schulen (1861)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Neuauflage des "Leitfadens </w:t>
      </w:r>
      <w:r>
        <w:rPr>
          <w:rFonts w:ascii="Courier" w:hAnsi="Courier"/>
          <w:vanish/>
          <w:sz w:val="24"/>
        </w:rPr>
        <w:t>t[&lt;Leitfaden &gt;</w:t>
      </w:r>
      <w:r>
        <w:rPr>
          <w:rFonts w:ascii="Courier" w:hAnsi="Courier"/>
          <w:sz w:val="24"/>
        </w:rPr>
        <w:t>für den Religionsunterricht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und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Gesuch um Abschaffung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Leitfaden</w:t>
      </w:r>
      <w:r>
        <w:rPr>
          <w:rFonts w:ascii="Courier" w:hAnsi="Courier"/>
          <w:vanish/>
          <w:sz w:val="24"/>
        </w:rPr>
        <w:t>&lt; für den Religionsunterricht&gt;]t</w:t>
      </w:r>
      <w:r>
        <w:rPr>
          <w:rFonts w:ascii="Courier" w:hAnsi="Courier"/>
          <w:sz w:val="24"/>
        </w:rPr>
        <w:t xml:space="preserve">s" und Einführung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Beschwerde der Schulvorstände der Landgemeinde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die Einführung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Pastor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Koppen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</w:t>
      </w:r>
      <w:r>
        <w:rPr>
          <w:rFonts w:ascii="Courier" w:hAnsi="Courier"/>
          <w:sz w:val="24"/>
        </w:rPr>
        <w:t xml:space="preserve"> 80 III Nr. 2365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der Prediger und Schulvorstände über den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Badisch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&lt;r&gt;}1{&lt;Katechismus&gt;}]s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Neue Auflagen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Badisch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der Calwer Biblischen </w:t>
      </w:r>
      <w:r>
        <w:rPr>
          <w:rFonts w:ascii="Courier" w:hAnsi="Courier"/>
          <w:vanish/>
          <w:sz w:val="24"/>
        </w:rPr>
        <w:t>t[&lt;Biblische &gt;</w:t>
      </w:r>
      <w:r>
        <w:rPr>
          <w:rFonts w:ascii="Courier" w:hAnsi="Courier"/>
          <w:sz w:val="24"/>
        </w:rPr>
        <w:t>Geschichte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in den 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Einführung eines "Biblischen </w:t>
      </w:r>
      <w:r>
        <w:rPr>
          <w:rFonts w:ascii="Courier" w:hAnsi="Courier"/>
          <w:vanish/>
          <w:sz w:val="24"/>
        </w:rPr>
        <w:t>t[&lt;Biblisches &gt;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Katechismusunterricht in den Schulen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Bremke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Rott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auch Einführung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Schulen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Helpup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Greste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Kachtenhausen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Lehrbuch für Bibelkunde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Einführung der vereinfachten Ausg</w:t>
      </w:r>
      <w:r>
        <w:rPr>
          <w:rFonts w:ascii="Courier" w:hAnsi="Courier"/>
          <w:sz w:val="24"/>
        </w:rPr>
        <w:t xml:space="preserve">abe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den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"Biblischen </w:t>
      </w:r>
      <w:r>
        <w:rPr>
          <w:rFonts w:ascii="Courier" w:hAnsi="Courier"/>
          <w:vanish/>
          <w:sz w:val="24"/>
        </w:rPr>
        <w:t>t[&lt;Biblisches &gt;</w:t>
      </w:r>
      <w:r>
        <w:rPr>
          <w:rFonts w:ascii="Courier" w:hAnsi="Courier"/>
          <w:sz w:val="24"/>
        </w:rPr>
        <w:t>Spruchbuch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es" als Ergänzung zur vereinfachten Ausgabe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Heidelberg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des kleinen </w:t>
      </w:r>
      <w:r>
        <w:rPr>
          <w:rFonts w:ascii="Courier" w:hAnsi="Courier"/>
          <w:vanish/>
          <w:sz w:val="24"/>
        </w:rPr>
        <w:t>t[&lt;Kleiner &gt;</w:t>
      </w:r>
      <w:r>
        <w:rPr>
          <w:rFonts w:ascii="Courier" w:hAnsi="Courier"/>
          <w:sz w:val="24"/>
        </w:rPr>
        <w:t xml:space="preserve">Katechismus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Luther</w:t>
      </w:r>
      <w:r>
        <w:rPr>
          <w:rFonts w:ascii="Courier" w:hAnsi="Courier"/>
          <w:vanish/>
          <w:sz w:val="24"/>
        </w:rPr>
        <w:t>]p]t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biblische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Geschichtsbuch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I.C.2.b)dd)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</w:t>
      </w:r>
      <w:r>
        <w:rPr>
          <w:rFonts w:ascii="Courier" w:hAnsi="Courier"/>
          <w:sz w:val="24"/>
        </w:rPr>
        <w:t>chtswesen \ 2. Schuleinrichtungen \ b) Lehr- und Lernmittel, Unterrichtsfächer \ dd) Deutschunterricht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Wilmsens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Kinderfreund</w:t>
      </w:r>
      <w:r>
        <w:rPr>
          <w:rFonts w:ascii="Courier" w:hAnsi="Courier"/>
          <w:vanish/>
          <w:sz w:val="24"/>
        </w:rPr>
        <w:t>}2{&lt;Lesebuch&gt;}]t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Druckerei-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Buchhandelsprivileg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k[1{&lt;Meyersche &gt;s[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(Kopie 1754)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Lesefibel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Küster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Kotzenberg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</w:t>
      </w:r>
      <w:r>
        <w:rPr>
          <w:rFonts w:ascii="Courier" w:hAnsi="Courier"/>
          <w:sz w:val="24"/>
        </w:rPr>
        <w:t>359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Neuauflage des kleinen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sp. Lesebuchs: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Kinderfreund</w:t>
      </w:r>
      <w:r>
        <w:rPr>
          <w:rFonts w:ascii="Courier" w:hAnsi="Courier"/>
          <w:vanish/>
          <w:sz w:val="24"/>
        </w:rPr>
        <w:t>}2{&lt;Lesebuch&gt;}]t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2366 - 2367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in den Volksschulen,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1858 - 1868 ; 1865 - 1896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Häster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den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den Schulen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Horn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1871 - 1874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der Bürgerschule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Blomberg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der Schule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Schwalenberg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der Schule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Lothe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der nach der neuen Rechtschreibung berichtigten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Sonneborn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1881 - 1886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Einführung der nach der neuen Rechtschreibung berichtigten Ausgabe des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t[&lt;Lesebuch&gt;</w:t>
      </w:r>
      <w:r>
        <w:rPr>
          <w:rFonts w:ascii="Courier" w:hAnsi="Courier"/>
          <w:sz w:val="24"/>
        </w:rPr>
        <w:t>für Oberklassen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des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Kinderfreund</w:t>
      </w:r>
      <w:r>
        <w:rPr>
          <w:rFonts w:ascii="Courier" w:hAnsi="Courier"/>
          <w:vanish/>
          <w:sz w:val="24"/>
        </w:rPr>
        <w:t>}2{&lt;Lesebuch&gt;}]t</w:t>
      </w:r>
      <w:r>
        <w:rPr>
          <w:rFonts w:ascii="Courier" w:hAnsi="Courier"/>
          <w:sz w:val="24"/>
        </w:rPr>
        <w:t>es"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eines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und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Realienlernbuch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in den Oberklassen der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Einführung von Realienlernbüchern in katholischen 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2406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L 80 III </w:t>
      </w:r>
      <w:r>
        <w:rPr>
          <w:rFonts w:ascii="Courier" w:hAnsi="Courier"/>
          <w:sz w:val="24"/>
        </w:rPr>
        <w:t>Nr. 2406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Sprachbücher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an 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"Ersten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t[&lt;Erstes Lesebuch &gt;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Warmholz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Kurths</w:t>
      </w:r>
      <w:r>
        <w:rPr>
          <w:rFonts w:ascii="Courier" w:hAnsi="Courier"/>
          <w:vanish/>
          <w:sz w:val="24"/>
        </w:rPr>
        <w:t>]p]t</w:t>
      </w:r>
      <w:r>
        <w:rPr>
          <w:rFonts w:ascii="Courier" w:hAnsi="Courier"/>
          <w:sz w:val="24"/>
        </w:rPr>
        <w:t>" in den Unterklassen der Volksschule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einer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Lesefibel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das 2. Schuljahr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Gabriel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Supprian</w:t>
      </w:r>
      <w:r>
        <w:rPr>
          <w:rFonts w:ascii="Courier" w:hAnsi="Courier"/>
          <w:vanish/>
          <w:sz w:val="24"/>
        </w:rPr>
        <w:t>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</w:t>
      </w:r>
      <w:r>
        <w:rPr>
          <w:rFonts w:ascii="Courier" w:hAnsi="Courier"/>
          <w:sz w:val="24"/>
        </w:rPr>
        <w:t>920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Oberklassen von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Schulrat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Schwanold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der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Fibel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Fröhlicher Anfang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und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Fibel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Gute Kameraden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für Volksschulen (5. und 6. Schuljahr)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>s für das 2. Schuljahr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für das 3. und 4. Schuljahr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Sprachbücher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für den Deutschunterricht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I.C.2.b)ee)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Unterrichtswesen \ 2. Schuleinrichtungen \ b) Lehr- und Lernmittel, Unterrichtsfächer \ ee) Geschichte und "weltanschaulicher" Unterricht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Nr.2433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Arbeitsbuch für den Geschichtsunterricht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Schulrat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Schwanold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Oberlehrer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Blümchen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andere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Geschichtsbücher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I.C.2.b)ff)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Unterrichtswesen \ 2. Schuleinrichtungen \ b) Lehr- und Lernmittel, Unterrichtsfächer \ ff) Rechenunterricht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Rechenbücher: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Spruttensches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Sauerländ</w:t>
      </w:r>
      <w:r>
        <w:rPr>
          <w:rFonts w:ascii="Courier" w:hAnsi="Courier"/>
          <w:vanish/>
          <w:sz w:val="24"/>
        </w:rPr>
        <w:t>&lt;er&gt;]p</w:t>
      </w:r>
      <w:r>
        <w:rPr>
          <w:rFonts w:ascii="Courier" w:hAnsi="Courier"/>
          <w:sz w:val="24"/>
        </w:rPr>
        <w:t>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Berichte über da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s[2{p[</w:t>
      </w:r>
      <w:r>
        <w:rPr>
          <w:rFonts w:ascii="Courier" w:hAnsi="Courier"/>
          <w:sz w:val="24"/>
        </w:rPr>
        <w:t>Sauerländ</w:t>
      </w:r>
      <w:r>
        <w:rPr>
          <w:rFonts w:ascii="Courier" w:hAnsi="Courier"/>
          <w:vanish/>
          <w:sz w:val="24"/>
        </w:rPr>
        <w:t>&lt;er&gt;]p</w:t>
      </w:r>
      <w:r>
        <w:rPr>
          <w:rFonts w:ascii="Courier" w:hAnsi="Courier"/>
          <w:sz w:val="24"/>
        </w:rPr>
        <w:t>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neuen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Kantor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Sauerländer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(Rechenbuch für die Dezimalbruchrechnung und die neuen Maße und Gewichte)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Prüfung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Oesterhaus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Kantor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Sauerländer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für di</w:t>
      </w:r>
      <w:r>
        <w:rPr>
          <w:rFonts w:ascii="Courier" w:hAnsi="Courier"/>
          <w:sz w:val="24"/>
        </w:rPr>
        <w:t>e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Sauerländer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den Schulen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Lage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Vorbereitung zur Umbearbeitung des Rechenbuchs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Sauerländer</w:t>
      </w:r>
      <w:r>
        <w:rPr>
          <w:rFonts w:ascii="Courier" w:hAnsi="Courier"/>
          <w:vanish/>
          <w:sz w:val="24"/>
        </w:rPr>
        <w:t>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Einführung der </w:t>
      </w:r>
      <w:r>
        <w:rPr>
          <w:rFonts w:ascii="Courier" w:hAnsi="Courier"/>
          <w:vanish/>
          <w:sz w:val="24"/>
        </w:rPr>
        <w:t>s[2{p[</w:t>
      </w:r>
      <w:r>
        <w:rPr>
          <w:rFonts w:ascii="Courier" w:hAnsi="Courier"/>
          <w:sz w:val="24"/>
        </w:rPr>
        <w:t>Büttner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Rechenhefte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243</w:t>
      </w:r>
      <w:r>
        <w:rPr>
          <w:rFonts w:ascii="Courier" w:hAnsi="Courier"/>
          <w:sz w:val="24"/>
        </w:rPr>
        <w:t>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Wendt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Heiligenkirchen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in den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Zulassung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Schulleiter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Noltemeier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Humke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Bad Salzuflen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t[2{s[</w:t>
      </w:r>
      <w:r>
        <w:rPr>
          <w:rFonts w:ascii="Courier" w:hAnsi="Courier"/>
          <w:sz w:val="24"/>
        </w:rPr>
        <w:t>Rechenbuch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Rote Erde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I.C.2.b)gg)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Unterric</w:t>
      </w:r>
      <w:r>
        <w:rPr>
          <w:rFonts w:ascii="Courier" w:hAnsi="Courier"/>
          <w:sz w:val="24"/>
        </w:rPr>
        <w:t>htswesen \ 2. Schuleinrichtungen \ b) Lehr- und Lernmittel, Unterrichtsfächer \ gg) Musikunterricht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und der Anleitung zum Singunterricht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Kantor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Pustkuchen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Choralbuch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Seminarinspektor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Dresel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1835 - 1836 ; 1873 - 1897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v</w:t>
      </w:r>
      <w:r>
        <w:rPr>
          <w:rFonts w:ascii="Courier" w:hAnsi="Courier"/>
          <w:sz w:val="24"/>
        </w:rPr>
        <w:t xml:space="preserve">on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Seminarmusiklehrer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Vehmeier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>. Angebote von Liedern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der Tonwortmethode von Carl Eitz und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Einführung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Liederbuch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Liederborn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Hogrefe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Stolte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1921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2436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in den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I.C.2.b)hh)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Unterrichtswesen \ 2. Schuleinrichtu</w:t>
      </w:r>
      <w:r>
        <w:rPr>
          <w:rFonts w:ascii="Courier" w:hAnsi="Courier"/>
          <w:sz w:val="24"/>
        </w:rPr>
        <w:t>ngen \ b) Lehr- und Lernmittel, Unterrichtsfächer \ hh) Geographie- und Physikunterricht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Atlanten für Schulen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I.C.2.d)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Volksschulen \ C. Unterrichtswesen \ 2. Schuleinrichtungen \ d) Bibliotheken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1780 - 1818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der öffentlichen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1821 - 1903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Fehlende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 aus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Berichte der Schulinspektoren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Gemeindebibliothek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Kataloge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Bücherv</w:t>
      </w:r>
      <w:r>
        <w:rPr>
          <w:rFonts w:ascii="Courier" w:hAnsi="Courier"/>
          <w:sz w:val="24"/>
        </w:rPr>
        <w:t>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Volks-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Schwalenberg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Schötmar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Zuschüsse zur Förderung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zahlreiche kleinere Flugschriften gegen Schundliteratur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Allgemeine gesetzgeberische Maßnahmen; Maßnahmen des Landesausschusses zur Bekämpfung von Schmutz und Schund,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</w:t>
      </w:r>
      <w:r>
        <w:rPr>
          <w:rFonts w:ascii="Courier" w:hAnsi="Courier"/>
          <w:sz w:val="24"/>
        </w:rPr>
        <w:t>hmutz- und 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Material zur 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Druckschriften, Flugschriften, Prospekte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; 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Bezirksausschüsse zur 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1483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4489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s[{</w:t>
      </w:r>
      <w:r>
        <w:rPr>
          <w:rFonts w:ascii="Courier" w:hAnsi="Courier"/>
          <w:sz w:val="24"/>
        </w:rPr>
        <w:t>Ta</w:t>
      </w:r>
      <w:r>
        <w:rPr>
          <w:rFonts w:ascii="Courier" w:hAnsi="Courier"/>
          <w:sz w:val="24"/>
        </w:rPr>
        <w:t>g 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4501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s[2{&lt;Empfehlung&gt;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4502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s[2{&lt;Empfehlung&gt;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II.B.3.b)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Sonstige Schularten \ B. Höhere Schulen \ 3. Schulen und Unterrichtswesen \ b) Lehr- und Lernmittel, Unterrichtsfächer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4553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4553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Jahres</w:t>
      </w:r>
      <w:r>
        <w:rPr>
          <w:rFonts w:ascii="Courier" w:hAnsi="Courier"/>
          <w:sz w:val="24"/>
        </w:rPr>
        <w:t xml:space="preserve">berichte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Aufbauschule (deutsche Oberschule)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Säuberung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Neuanschaffung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4551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S. 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Leopoldinum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Gymnasiums und Oberschule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Geschichtsbücher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für Geschichte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4670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</w:t>
      </w:r>
      <w:r>
        <w:rPr>
          <w:rFonts w:ascii="Courier" w:hAnsi="Courier"/>
          <w:sz w:val="24"/>
        </w:rPr>
        <w:t>hulbuchbeschaffung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höheren 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4671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Vereinheitlichung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höheren 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4595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Hilfsbüchereien der höheren Schulen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2349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Nachdruck der Werke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Pindar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III. Kultur- und Heimatpflege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4351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80 III Nr. 4351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Reichskulturkammergeset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Reichschrifttumskammer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1933/1938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92 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Rentkammer (Gewerbesachen)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92 N Lippische Rentkammer (Gewerbesachen)#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1735 - 1872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92 N Nr. 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Erneuerung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1754 - 1782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106 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Kreisschulinspektion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 Lippe \ #L 106 D Kreisschulinspektion Detmold#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1873 - 1927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106 D,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und Lehrpläne für 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106 D, 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betr. Einrichtung und Unterhaltung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1 Pr.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Minden, Präsidialregistratur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#M 1 Pr. Regierung Minden, Präsidialregistratur#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1797 - 1964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Registratur, Archiv, Bibliothek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122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 und Benutzung 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Regierungsbibliothek</w:t>
      </w:r>
      <w:r>
        <w:rPr>
          <w:rFonts w:ascii="Courier" w:hAnsi="Courier"/>
          <w:vanish/>
          <w:sz w:val="24"/>
        </w:rPr>
        <w:t>}2{&lt;Minden&gt;}]k</w:t>
      </w:r>
      <w:r>
        <w:rPr>
          <w:rFonts w:ascii="Courier" w:hAnsi="Courier"/>
          <w:sz w:val="24"/>
        </w:rPr>
        <w:t xml:space="preserve"> sowie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123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 und Benutzung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Regierungsbibliothek</w:t>
      </w:r>
      <w:r>
        <w:rPr>
          <w:rFonts w:ascii="Courier" w:hAnsi="Courier"/>
          <w:vanish/>
          <w:sz w:val="24"/>
        </w:rPr>
        <w:t>}2{&lt;Minden&gt;}]k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I.P.3.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\ P. Polizei \ 3. Presse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Statistiken über die im Reg.Bez. verbreiteten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1854-1858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Organisation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Provinzial- und L</w:t>
      </w:r>
      <w:r>
        <w:rPr>
          <w:rFonts w:ascii="Courier" w:hAnsi="Courier"/>
          <w:sz w:val="24"/>
        </w:rPr>
        <w:t>okal-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1882 - 1890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Organisation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Provinzial- und Lokal-</w:t>
      </w:r>
      <w:r>
        <w:rPr>
          <w:rFonts w:ascii="Courier" w:hAnsi="Courier"/>
          <w:vanish/>
          <w:sz w:val="24"/>
        </w:rPr>
        <w:t>}1{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1857 - 1911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Bde. 1 - 3 nicht vorhanden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Lokalpresse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Lokalpresse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Beaufsichtigung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</w:t>
      </w:r>
      <w:r>
        <w:rPr>
          <w:rFonts w:ascii="Courier" w:hAnsi="Courier"/>
          <w:sz w:val="24"/>
        </w:rPr>
        <w:t>r. 391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Debit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392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Verbreitung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781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Ausschnitte aus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Volkswacht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zu ihrer Charakterisierung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1161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Anweisungen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britische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Genehmigung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offiziellen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Mitteilungsblätter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Nachri</w:t>
      </w:r>
      <w:r>
        <w:rPr>
          <w:rFonts w:ascii="Courier" w:hAnsi="Courier"/>
          <w:sz w:val="24"/>
        </w:rPr>
        <w:t>chtendiensten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890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Vier Ordner: Pressebesprechungen, Zeitungsausschnitte, öffentl. Meinungsforschung, Informationsraum und statistisches Material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I.P.4.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\ P. Polizei \ 4. Vereine, Jubelfeiern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Pr. Nr. 400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1 I Ju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Minden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#M 1 I Ju Regierung</w:t>
      </w:r>
      <w:r>
        <w:rPr>
          <w:rFonts w:ascii="Courier" w:hAnsi="Courier"/>
          <w:sz w:val="24"/>
        </w:rPr>
        <w:t xml:space="preserve"> Minden (Jugendpflege)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1872 - 1948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 xml:space="preserve">Neben der Hauptaufgabe, der Betreuung der Jugend im weitesten Sinne, bearbeitete das Dezernat auch die Angelegenheiten der Volksbüchereien sowie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Jugendpflegebücherei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148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Gen.,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1894 - 1904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Gen.,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Gen.,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</w:t>
      </w:r>
      <w:r>
        <w:rPr>
          <w:rFonts w:ascii="Courier" w:hAnsi="Courier"/>
          <w:sz w:val="24"/>
        </w:rPr>
        <w:t>u Nr. 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Ju Nr. 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1 I L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Regierung </w:t>
      </w:r>
      <w:r>
        <w:rPr>
          <w:rFonts w:ascii="Courier" w:hAnsi="Courier"/>
          <w:sz w:val="24"/>
        </w:rPr>
        <w:t>Minden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#M1 I L Regierung Minden (Landeshoheit und Justiz)#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L Nr. 149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L Nr. 150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Regierung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L Nr. 152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Handbuch für den Kgl. Preuss. Hof und Staat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 Ge</w:t>
      </w:r>
      <w:r>
        <w:rPr>
          <w:rFonts w:ascii="Courier" w:hAnsi="Courier"/>
          <w:sz w:val="24"/>
        </w:rPr>
        <w:t>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L Nr. 153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 von amtlichen Werken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L Nr.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Reklamierung der von dem vormaligen König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Westfalen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im Jahr 1811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Universität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Marburg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geschenkten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 aus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Corvey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und der nach Cassel transportierten Gemälde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1 I 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Minden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Regierungsbezirk Minden (1816 - 1947)/Regierungsbezirk Detmold </w:t>
      </w:r>
      <w:r>
        <w:rPr>
          <w:rFonts w:ascii="Courier" w:hAnsi="Courier"/>
          <w:sz w:val="24"/>
        </w:rPr>
        <w:t>(seit 1947) \ #M I P Regierung Minden (Polizeidezernat)#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Findbuch liegt in gedruckter Form vor: Veröffentlichungen der Staatlichen Archive des Landes Nordrhein-Westfalen, Reihe F, Findbücher Nr. 7, bearb. von Axel Eilts, Detmold 1995 / Die Seitenangaben des gedruckten Findbuches erscheinen in ().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Zeitungen, Zeitschriften, Zensur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Zeitungen, Zeitschriften, Zensur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(141)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; 1844 - 1845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M 1 I P </w:t>
      </w:r>
      <w:r>
        <w:rPr>
          <w:rFonts w:ascii="Courier" w:hAnsi="Courier"/>
          <w:sz w:val="24"/>
        </w:rPr>
        <w:t>Nr. 412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(141)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Besonderes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(142)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der Zeitungsanzeigen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Bote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Kassel</w:t>
      </w:r>
      <w:r>
        <w:rPr>
          <w:rFonts w:ascii="Courier" w:hAnsi="Courier"/>
          <w:vanish/>
          <w:sz w:val="24"/>
        </w:rPr>
        <w:t>]o]t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(143)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in Druck zu gebenden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gemeinnützige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Erteilung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Imprimatur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(142)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volkstümliche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Bilder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</w:t>
      </w:r>
      <w:r>
        <w:rPr>
          <w:rFonts w:ascii="Courier" w:hAnsi="Courier"/>
          <w:sz w:val="24"/>
        </w:rPr>
        <w:t xml:space="preserve">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Druckschriften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(152)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Gartenlaube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(152)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(153)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03.1933 - 07.1933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</w:t>
      </w:r>
      <w:r>
        <w:rPr>
          <w:rFonts w:ascii="Courier" w:hAnsi="Courier"/>
          <w:sz w:val="24"/>
        </w:rPr>
        <w:t>143)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und Unterstützung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polizeiliche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Fachliteratur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 (142)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Druckschriften über 20 Bogen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Katechismus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(152)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Durchführung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von 1848 und 1851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Verfahr</w:t>
      </w:r>
      <w:r>
        <w:rPr>
          <w:rFonts w:ascii="Courier" w:hAnsi="Courier"/>
          <w:sz w:val="24"/>
        </w:rPr>
        <w:t xml:space="preserve">en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Eßmann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(152)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div.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Bevorzugung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regierungsfreundliche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(145)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Abgabe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1069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(145)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1863 - 1903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Erfassung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 Regierungsbezirk</w:t>
      </w:r>
      <w:r>
        <w:rPr>
          <w:rFonts w:ascii="Courier" w:hAnsi="Courier"/>
          <w:vanish/>
          <w:sz w:val="24"/>
        </w:rPr>
        <w:t>&lt;Minden&gt;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s[2{&lt;im Regierungsbezirk Minden erscheinende&gt;}1{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1822 - 1891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Erfassung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 Regierungsbezirk</w:t>
      </w:r>
      <w:r>
        <w:rPr>
          <w:rFonts w:ascii="Courier" w:hAnsi="Courier"/>
          <w:vanish/>
          <w:sz w:val="24"/>
        </w:rPr>
        <w:t>&lt;Minden&gt;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</w:t>
      </w:r>
      <w:r>
        <w:rPr>
          <w:rFonts w:ascii="Courier" w:hAnsi="Courier"/>
          <w:sz w:val="24"/>
        </w:rPr>
        <w:t>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Erfassung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 Regierungsbezirk</w:t>
      </w:r>
      <w:r>
        <w:rPr>
          <w:rFonts w:ascii="Courier" w:hAnsi="Courier"/>
          <w:vanish/>
          <w:sz w:val="24"/>
        </w:rPr>
        <w:t>&lt;Minden&gt;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s[2{&lt;im Regierungsbezirk Minden erscheinende&gt;}1{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Beurteilung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Sonntagsblätte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r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(145)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}3{&lt;im Kreis Minden&gt;}]s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2{&lt;Herausgabe &gt;</w:t>
      </w:r>
      <w:r>
        <w:rPr>
          <w:rFonts w:ascii="Courier" w:hAnsi="Courier"/>
          <w:sz w:val="24"/>
        </w:rPr>
        <w:t xml:space="preserve">im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Zeitungsg</w:t>
      </w:r>
      <w:r>
        <w:rPr>
          <w:rFonts w:ascii="Courier" w:hAnsi="Courier"/>
          <w:sz w:val="24"/>
        </w:rPr>
        <w:t>ründung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Eßmann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 (145)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}3{&lt;im Kreis Minden&gt;}]s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2{&lt;Herausgabe &gt;</w:t>
      </w:r>
      <w:r>
        <w:rPr>
          <w:rFonts w:ascii="Courier" w:hAnsi="Courier"/>
          <w:sz w:val="24"/>
        </w:rPr>
        <w:t xml:space="preserve">im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(146)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Sonntagsblatt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(146)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Patriotische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54 - 1866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(146f.)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Journal und Kreisblatt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Suspendierung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(150)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Lübbecke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1834 - 1861 ; 1874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(150)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Lübbecke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; 1927 - 1937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(147)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</w:t>
      </w:r>
      <w:r>
        <w:rPr>
          <w:rFonts w:ascii="Courier" w:hAnsi="Courier"/>
          <w:sz w:val="24"/>
        </w:rPr>
        <w:t xml:space="preserve">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Stadt und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1834 - 1914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1693 (148)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(148)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Verbot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Bielefelder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(151)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Wiedenbrück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</w:t>
      </w:r>
      <w:r>
        <w:rPr>
          <w:rFonts w:ascii="Courier" w:hAnsi="Courier"/>
          <w:sz w:val="24"/>
        </w:rPr>
        <w:t xml:space="preserve"> 1888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(151)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Wiedenbrück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(148)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Stadt und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Paderborn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1827 - 1906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(148)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Stadt und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Paderborn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(150)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</w:t>
      </w:r>
      <w:r>
        <w:rPr>
          <w:rFonts w:ascii="Courier" w:hAnsi="Courier"/>
          <w:sz w:val="24"/>
        </w:rPr>
        <w:t>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Bürger- und Bauernzeitung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Quick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Warburg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(151)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(149)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Höxter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1816 - 1856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(149)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</w:t>
      </w:r>
      <w:r>
        <w:rPr>
          <w:rFonts w:ascii="Courier" w:hAnsi="Courier"/>
          <w:sz w:val="24"/>
        </w:rPr>
        <w:t xml:space="preserve">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Höxter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(149)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Höxter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(149)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Büren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; 1843 - 1871 ; 1884 - 1897 ; 1929 - 1937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 (150)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Hertha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für Erd-, Völker- und Staatenkunde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 (154)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polizeili</w:t>
      </w:r>
      <w:r>
        <w:rPr>
          <w:rFonts w:ascii="Courier" w:hAnsi="Courier"/>
          <w:sz w:val="24"/>
        </w:rPr>
        <w:t xml:space="preserve">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Kontrolle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 (154)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Kontrolle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Leihbibliotheken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 (153)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unsittliche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1623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49 (153)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Aufstellung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Bücher-Automat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Reclam-Verlag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Erster Weltkrieg: Mobi</w:t>
      </w:r>
      <w:r>
        <w:rPr>
          <w:rFonts w:ascii="Courier" w:hAnsi="Courier"/>
          <w:sz w:val="24"/>
        </w:rPr>
        <w:t>lmachung, Kriegswirtschaft, Revolution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Erster Weltkrieg: Mobilmachung, Kriegswirtschaft, Revolution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52 (280)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52 (288)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Pressemitteilungen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Oberzensurstelle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52 (287)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Schriften und Postkarten,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475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52 (287)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Schriften und Postka</w:t>
      </w:r>
      <w:r>
        <w:rPr>
          <w:rFonts w:ascii="Courier" w:hAnsi="Courier"/>
          <w:sz w:val="24"/>
        </w:rPr>
        <w:t>rten,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523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56 (303)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524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56 (303)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525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56 (303)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Beschlagnahme, Einziehung und Verwertu</w:t>
      </w:r>
      <w:r>
        <w:rPr>
          <w:rFonts w:ascii="Courier" w:hAnsi="Courier"/>
          <w:sz w:val="24"/>
        </w:rPr>
        <w:t>ng von Vermögen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Beschlagnahme, Einziehung und Verwertung von Vermögen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 P Nr. 1449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63 (367)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Einziehung und Verwertung des Vermögens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Verlages "Volkswacht",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Gerisch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&amp;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1 II 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Minden (Schulabteilung)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#M 1 II B Regierung Minden (Schulabteilung)#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E.XXX.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Unterrichtswesen \ XXX. Lehr- und Ler</w:t>
      </w:r>
      <w:r>
        <w:rPr>
          <w:rFonts w:ascii="Courier" w:hAnsi="Courier"/>
          <w:sz w:val="24"/>
        </w:rPr>
        <w:t>nmittel, Lehrpläne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; 1876 - 1904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</w:t>
      </w:r>
      <w:r>
        <w:rPr>
          <w:rFonts w:ascii="Courier" w:hAnsi="Courier"/>
          <w:sz w:val="24"/>
        </w:rPr>
        <w:t>I B, Nr. 4154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sz w:val="24"/>
        </w:rPr>
        <w:t>Spez., Bd.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Werke für Gymnasien und Progymnasien, B</w:t>
      </w:r>
      <w:r>
        <w:rPr>
          <w:rFonts w:ascii="Courier" w:hAnsi="Courier"/>
          <w:sz w:val="24"/>
        </w:rPr>
        <w:t>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1861 - 1867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und Bildern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Mittel- und Hauptschulen,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Schulen,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Schulen,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Rechenbüch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Liederbücher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Volksschulen,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4171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Vernichtung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E.XXXVII.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Unterrichtswesen \ XXXVII. Kunst, Kultur, Bibliotheken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4430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Von Fürstenbergsche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Büren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M 1 II </w:t>
      </w:r>
      <w:r>
        <w:rPr>
          <w:rFonts w:ascii="Courier" w:hAnsi="Courier"/>
          <w:sz w:val="24"/>
        </w:rPr>
        <w:t>B, Nr. 4431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en),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1838 - 1842 ; 1873 - 1881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en),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en),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en),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Staatliche Volksbüchereistelle für den Regierungsbezirk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Staatliche Volksbüchereistelle für den Regierungsbezirk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  <w:r>
        <w:rPr>
          <w:rFonts w:ascii="Courier" w:hAnsi="Courier"/>
          <w:sz w:val="24"/>
        </w:rPr>
        <w:t>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 in 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4440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4440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Volkswart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1909, 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E.XXVIII, XXX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Unterichtswesen \ XXVIII, XXX. Unterricht, Sonderlehrgänge, Unterrichtsmittel, Stoffpläne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Findbuch M 1 II B (Nachtrag)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5848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(Nachtrag), S. 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Einführung der Jugend in die Luftfahrt.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empfehlensw</w:t>
      </w:r>
      <w:r>
        <w:rPr>
          <w:rFonts w:ascii="Courier" w:hAnsi="Courier"/>
          <w:sz w:val="24"/>
        </w:rPr>
        <w:t>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5804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(Nachtrag), S. 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der Berufs- und Fachschulen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5798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(Nachtrag), S. 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(Berufsschulen). Spez.,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5965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1 II B, Nr. 5965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(Nachtrag), S. 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Unterrichtsmittel an Landfrauenschulen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&lt; an Landfrauenschulen&gt;]s</w:t>
      </w:r>
      <w:r>
        <w:rPr>
          <w:rFonts w:ascii="Courier" w:hAnsi="Courier"/>
          <w:sz w:val="24"/>
        </w:rPr>
        <w:t>, Lehrbuchverzeichnisse verschiedener Fächer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 2 Bielefeld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Bielefeld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Kreisverwaltungen \ #M 2 Bielefeld Kreisverwaltung Bielefeld#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E.2.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Öffentliche Sicherheit und Ordnung \ 2. 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 M 2 Bielefeld Nr. 327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Druckschrift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Wie die Sozialdemokratie das Privateigentum abschaffen will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 M 2 Bielefeld Nr. 328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Druckschriften u.a.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Arbeiterpartei oder Revolutionspartei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Wer hat Recht, Naumann oder ich?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)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Lorentzen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empfehlenswerte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Bücher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</w:t>
      </w:r>
      <w:r>
        <w:rPr>
          <w:rFonts w:ascii="Courier" w:hAnsi="Courier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E.2a.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Öffentliche Sicherheit und Ordnung \ 2a. Sonderregistratur über Geheimsache 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 M 2 Bielefeld Nr. 449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Eigenhändige Sachen, Bd.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</w:t>
      </w:r>
      <w:r>
        <w:rPr>
          <w:rFonts w:ascii="Courier" w:hAnsi="Courier"/>
          <w:sz w:val="24"/>
        </w:rPr>
        <w:t>. a. Broschüre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Was liest unser Volk?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H.8.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H. Schule und Bildungswesen \ 8. Kulturpflege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 M 2 Bielefeld Nr. 329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Volksbibliothekswesen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Druckschriften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Büren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Büren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Kreisverwaltungen \ #M 2 Büren Kreisverwaltung Büren#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1725 - 1936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Öffentliche Sicherheit und Ordnung \ 3. Politische Polizei, Presse, Parteien</w:t>
      </w:r>
      <w:r>
        <w:rPr>
          <w:rFonts w:ascii="Courier" w:hAnsi="Courier"/>
          <w:sz w:val="24"/>
        </w:rPr>
        <w:t>, Streiks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Büren, Nr. 923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Polizeiliche Kontrolle von Druck- und Bildersachen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Gen./Spez.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1818 - 1867 ; 1892 - 1909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Büren, Nr. 979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und erlaubte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Büren, Nr. 980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Büren, Nr. 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 xml:space="preserve">im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Büren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Gen./Spez.,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1854 - 1923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925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Büren, Nr. 925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Höxter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Höxter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Kreisverwaltungen \ #M 2 Höxter Kreisverwaltung Höxter#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1812 - 1946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Öffentliche Sicherheit und Ordnung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Höxter, Nr. 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der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Höxter, Nr. 237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</w:t>
      </w:r>
      <w:r>
        <w:rPr>
          <w:rFonts w:ascii="Courier" w:hAnsi="Courier"/>
          <w:sz w:val="24"/>
        </w:rPr>
        <w:t xml:space="preserve"> 100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}2{&lt; verbotene&gt;}]s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Lübbecke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Lübbecke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Kreisverwaltungen \ #M 2 Lübbecke Kreisverwaltung Lübbecke#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1813 - 1947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liegt komplett auf Mikrofiches vor. Teilweise wurden die Akten an das Kommunalarchiv in Minden zurückgegeben. Diese können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E.3.c)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Öffentli</w:t>
      </w:r>
      <w:r>
        <w:rPr>
          <w:rFonts w:ascii="Courier" w:hAnsi="Courier"/>
          <w:sz w:val="24"/>
        </w:rPr>
        <w:t>che Sicherheit und Ordnung \ 3. Politische Polizei \ c) Presse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1346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1888 - 1926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2205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Sammelakte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Abbildungen (betr. überwiegend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1.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Weltkrieg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1265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für das Reichsgebiet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(15.05.1938)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491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und Zusammenarbeit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an das Kommunalarchiv in Minden zurückgegeben. Diese kann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494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Lübbecke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r Kreisblatt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1893 - </w:t>
      </w:r>
      <w:r>
        <w:rPr>
          <w:rFonts w:ascii="Courier" w:hAnsi="Courier"/>
          <w:sz w:val="24"/>
        </w:rPr>
        <w:t>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an das Kommunalarchiv in Minden zurückgegeben. Diese kann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495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Rahden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an das Kommunalarchiv in Minden zurückgegeben. Diese kann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496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NS-Volksblatt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Westfälischen Neuesten Nachrichten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an das Kommunalarchiv in Minden zurückgegeben. Diese kann auch</w:t>
      </w:r>
      <w:r>
        <w:rPr>
          <w:rFonts w:ascii="Courier" w:hAnsi="Courier"/>
          <w:sz w:val="24"/>
        </w:rPr>
        <w:t xml:space="preserve">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Lübbecke Nr. 492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Neues Volk. Blätter des rassenpolitischen Amtes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]k}]t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an das Kommunalarchiv in Minden zurückgegeben. Diese kann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Minden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Minden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Kreisverwaltungen \ #M 2 Minden Kreisverwaltung Minden#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1816 - 1951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Der Bestand liegt komplet</w:t>
      </w:r>
      <w:r>
        <w:rPr>
          <w:rFonts w:ascii="Courier" w:hAnsi="Courier"/>
          <w:sz w:val="24"/>
        </w:rPr>
        <w:t>t auf Mikrofiches vor. Teilweise wurden die Akten an das Kommunalarchiv in Minden zurückgegeben. Diese können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Öffentliche Sicherheit und Ordnung \ 3. 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 127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C 127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-Flugblätter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 der KPD&gt;]s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41a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A 41a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Ankündigung und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gemeinnützige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1842 - 1852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41b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A 41b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Ankündigu</w:t>
      </w:r>
      <w:r>
        <w:rPr>
          <w:rFonts w:ascii="Courier" w:hAnsi="Courier"/>
          <w:sz w:val="24"/>
        </w:rPr>
        <w:t xml:space="preserve">ng und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gemeinnützige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277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B 277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135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C 135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(Maßnahmen gg.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Westfälisch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Beobachter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wegen eines Artikels über "KPD-Tätigkeit" in Hausberge und Reaktion der NS-Organisationen u. gg. den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Boten an der Weser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wegen eines Artikels über Kreisbauernführer Witthaus); Allgemeine Vorschriften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periodisch erscheinende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&lt; von Druckschriften&gt;]s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 von Druckschriften&gt;]s</w:t>
      </w:r>
      <w:r>
        <w:rPr>
          <w:rFonts w:ascii="Courier" w:hAnsi="Courier"/>
          <w:sz w:val="24"/>
        </w:rPr>
        <w:t xml:space="preserve">); Reichsverfügung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Verzeichnis der im Reich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Übersicht über die Entwicklung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Auflagenhöhe der inländischen und ausländischen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Presse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136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C 136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Weser-Warte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 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marxistisch-sozialistisch orientierten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Weser-Warte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zunächst au</w:t>
      </w:r>
      <w:r>
        <w:rPr>
          <w:rFonts w:ascii="Courier" w:hAnsi="Courier"/>
          <w:sz w:val="24"/>
        </w:rPr>
        <w:t>f Zeit, dann für ganz und Einziehung ihres Vermögens)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146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C 146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Kirchenfragen (Überwachung der Gottesdienste;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Konfiskationen von Kirchenblättern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152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C 152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Evangelischer Kirchenstreit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Verschiedene Nummern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Sonntagsblatt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es; Pfarrernotbund; Überwachung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Verbot von kirchl.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Versammlungen;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 und Flugblättern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Berichte über den Kirchenstreit aus </w:t>
      </w:r>
      <w:r>
        <w:rPr>
          <w:rFonts w:ascii="Courier" w:hAnsi="Courier"/>
          <w:sz w:val="24"/>
        </w:rPr>
        <w:t xml:space="preserve">den verschiedenen Ämtern des Kreises; Funksprüche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Loyalitätserklärung für die bekennende Kirche),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153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C 153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Evangelischer Kirchenstreit (Bekenntnisgottesdienste; Überwachungen;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en; Unterschriftenliste für die Bekenntnissynode),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154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C 154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Evangelischer Kirchenstreit (Sydower Bruderschaft im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&lt; von Druckschriften&gt;]s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Überwachung von Versammlungen, Gottesdiensten und Pfarrern; Staatl. Einsichtnahme in kirchl.  Vermögensverwaltung; Lageberichte; Anweisungen der Reichsregierung an die nachgeordneten Behörden; Beschwerden und Anzeigen; Reformationsfeiern 1934,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H.10.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H. Schule und Bildungswesen \ 10. Kulturpflege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305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B 305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6</w:t>
      </w:r>
      <w:r>
        <w:rPr>
          <w:rFonts w:ascii="Courier" w:hAnsi="Courier"/>
          <w:sz w:val="24"/>
        </w:rPr>
        <w:t>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Verein zur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gute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volkstümliche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an das Kommunalarchiv in Minden zurückgegeben. Diese kann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&amp;77 - 678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Minden, &amp;77 - 678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Kreiswanderbibliothek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Akte an das Kommunalarchiv in Minden zurückgegeben. Diese kann auch nur dort eingesehen werden.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Warburg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Warburg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Regierungsbezirk Minden (1816 - </w:t>
      </w:r>
      <w:r>
        <w:rPr>
          <w:rFonts w:ascii="Courier" w:hAnsi="Courier"/>
          <w:sz w:val="24"/>
        </w:rPr>
        <w:t>1947)/Regierungsbezirk Detmold (seit 1947) \ Kreisverwaltungen \ #M 2 Warburg Kreisverwaltung Warburg#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1808 - 1979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E.2.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Öffentliche Sicherheit und Ordnung \ 2. Politische 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 Nr. 532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Erteilung von </w:t>
      </w:r>
      <w:r>
        <w:rPr>
          <w:rFonts w:ascii="Courier" w:hAnsi="Courier"/>
          <w:vanish/>
          <w:sz w:val="24"/>
        </w:rPr>
        <w:t>s[s[2{s[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zur Herausgabe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 Nr. 530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Spez.,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 Nr. 531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Spez.,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 Nr. 534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Spez.,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1882 - 1902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M.9.a)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M. Schulwesen, Kultur- und Heimatpflege \ 9. Kultur- und Denkmalpflege \ a) Bibliotheken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 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 fürs Land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1909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 Nr. 760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Hebung der Volksbildung durch Gesang,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usw</w:t>
      </w:r>
      <w:r>
        <w:rPr>
          <w:rFonts w:ascii="Courier" w:hAnsi="Courier"/>
          <w:sz w:val="24"/>
        </w:rPr>
        <w:t>. Volksaufklärung und Propaganda. Spez.,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Warburg, Amt Peckelsheim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Peckelsheim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Amts- und Gemeindeverwaltungen \ #M 2 Warburg, Amt Peckelsheim#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1843 - 1936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7.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7. Sicherheit und Ordnung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Peckelsheim Nr. 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Peckelsheim Nr. 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Peckelsheim Nr. 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Warburg, Amt Warburg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Warburg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Amts- und Gemeindeverwaltungen \ #M 2 Warburg, Amt Warburg#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1790 - 1965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E.3.c)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E. Sicherheit und Ordnung \ 3. Politische Polizei \ c) Presseaufsicht und Zensur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Warburg Nr. 574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1891 - 1912 ; 1919 - 1934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Warburg Nr. 576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Staatliche </w:t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Warburg Nr. 577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en, Bilder, Flugzettel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politischen Inhalts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Warburg Nr. 581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}2{&lt; Vertrieb&gt;}]s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M 2 </w:t>
      </w:r>
      <w:r>
        <w:rPr>
          <w:rFonts w:ascii="Courier" w:hAnsi="Courier"/>
          <w:sz w:val="24"/>
        </w:rPr>
        <w:t>Warburg, Amt Warburg Nr. 582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Warburg Nr. 583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Warburg, Amt Warburg Nr. 584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Verzeichnisse der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für das Reichsgebiet 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2 Halle, Amt Halle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 Halle i. W.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</w:t>
      </w:r>
      <w:r>
        <w:rPr>
          <w:rFonts w:ascii="Courier" w:hAnsi="Courier"/>
          <w:sz w:val="24"/>
        </w:rPr>
        <w:t>) \ Amts- und Gemeindeverwaltungen \ #M 2 Halle, Amt Halle#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1785 - 1941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II.B.5.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Amt Halle \ B. Verwaltung \ 5. Verschiedenes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2 Halle, Amt Halle Nr.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&lt; in Halle/i. W.&gt;]s</w:t>
      </w:r>
      <w:r>
        <w:rPr>
          <w:rFonts w:ascii="Courier" w:hAnsi="Courier"/>
          <w:sz w:val="24"/>
        </w:rPr>
        <w:t xml:space="preserve"> und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Kreisblatt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</w:t>
      </w:r>
      <w:r>
        <w:rPr>
          <w:rFonts w:ascii="Courier" w:hAnsi="Courier"/>
          <w:vanish/>
          <w:sz w:val="24"/>
        </w:rPr>
        <w:t>&lt; i. W.&gt;]o]t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Polizeipräsident Bielefeld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Polizeibehörden \ #M 4 Polizeipräsident Bielefeld#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1907 - 1985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7</w:t>
      </w:r>
      <w:r>
        <w:rPr>
          <w:rFonts w:ascii="Courier" w:hAnsi="Courier"/>
          <w:sz w:val="24"/>
        </w:rPr>
        <w:tab/>
        <w:t>II. Politische Polizei (Abt. I) \ 3. Freie Meinungsäußerung und Presse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Nr.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(vornehmlich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Schriftgut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(vornehmlich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Nr.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(vornehmlich rechtsorientierter Organisationen)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einzelne beschlagnahmte Stücke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Nr.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nur telegraph. Beschlagnahmeverfügungen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Nr. 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vornehmlich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beschlagnahmte Stücke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Nr. 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Politische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(insbes.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linksorientierter Verbände und Parteien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II.6.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Politische Polizei (Abt. I) \ 6. Schutz des Staates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Nr.130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Nr. 130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Zersetzungstätigkeit in Reichswehr und Schutzpolizei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"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Zersetzungsschrift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M 4 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Ortspolizeibehörde Herford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Polizeibehörden \ #M 4 Ortspolizeibehörde (Oberbürgermeister) Herford#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1930 - 1941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Presse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A 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Courier" w:hAnsi="Courier"/>
          <w:vanish/>
          <w:sz w:val="24"/>
        </w:rPr>
        <w:t>&lt; vo</w:t>
      </w:r>
      <w:r>
        <w:rPr>
          <w:rFonts w:ascii="Courier" w:hAnsi="Courier"/>
          <w:vanish/>
          <w:sz w:val="24"/>
        </w:rPr>
        <w:t>n Büchern&gt;]s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von Flugblättern,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}2{&lt;Verbot und Beschlagnahme&gt;}]s</w:t>
      </w:r>
      <w:r>
        <w:rPr>
          <w:rFonts w:ascii="Courier" w:hAnsi="Courier"/>
          <w:sz w:val="24"/>
        </w:rPr>
        <w:t xml:space="preserve">n, Druckschriften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}2{&lt;Verbot und Beschlagnahme&gt;}]s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Berichte des Polizeiamtes. Rundschreiben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Staatspolizeistelle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A 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Rundverfügungen und Verzeichnis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(fast ausschließlich Generalia)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III. Kirchen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A 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Überwachung der Kirchen,</w:t>
      </w:r>
      <w:r>
        <w:rPr>
          <w:rFonts w:ascii="Courier" w:hAnsi="Courier"/>
          <w:sz w:val="24"/>
        </w:rPr>
        <w:t xml:space="preserve"> der Deutschen Christen und der Deutschen Glaubensbewegung, insbesondere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von Veröffentlichungen in kirchlichen Organen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Evang.-Luth. Monatsblatt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Herford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Evang. Gemeindebote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M 4 A 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der kathol. und evang. Kirche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&lt;süberwachung&gt;]s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einige Schriftstücke betr. Sekten 1935/36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Regierung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</w:t>
      </w:r>
      <w:r>
        <w:rPr>
          <w:rFonts w:ascii="Courier" w:hAnsi="Courier"/>
          <w:sz w:val="24"/>
        </w:rPr>
        <w:t>bezirk Detmold (seit 1947) \ #D 1 Regierung Detmold#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Schulen, allgemeine Kulturpflege, Erwachsenenbildung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Schulen, allgemeine Kulturpflege, Erwachsenenbildung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1818 - 1974; Findbuch D1 Bd. 20,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2115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Spez., Bd.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2115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Gen., Bd.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2149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 für Geschichte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den Volksschulen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2150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Lehrbücher-Prüfungsausschuß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Gen., Bd. 4 - 5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Kunst- und Kulturpflege, Weiterbildung, Sport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Kunst- und Kulturpflege, Weiterbildung, Sport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1945 - 1977; Findbuch D1 Bd. 20, 2; Akten zur Förderung von Stadtbüchereien in Westfalen (D 1 Nr. 19195 - 19218, S. 31 - 34), Jugendbüchereien (D 1 Nr. 19219 - 19236, S. 35 - 37) und kirchlichen Büchereien (D 1 Nr. 19237 - 19</w:t>
      </w:r>
      <w:r>
        <w:rPr>
          <w:rFonts w:ascii="Courier" w:hAnsi="Courier"/>
          <w:sz w:val="24"/>
        </w:rPr>
        <w:t>249, S. 38 - 41) wurden nicht einzeln aufgenommen.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19117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Kunst- und Kulturangelegenheiten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Paderborn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Akademische Bibliothek des Erzbischofs</w:t>
      </w:r>
      <w:r>
        <w:rPr>
          <w:rFonts w:ascii="Courier" w:hAnsi="Courier"/>
          <w:vanish/>
          <w:sz w:val="24"/>
        </w:rPr>
        <w:t>}2{&lt;Paderborn&gt;}]k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Katholische Stadtbibliotkek</w:t>
      </w:r>
      <w:r>
        <w:rPr>
          <w:rFonts w:ascii="Courier" w:hAnsi="Courier"/>
          <w:vanish/>
          <w:sz w:val="24"/>
        </w:rPr>
        <w:t>}2{&lt;Paderborn&gt;}]k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19158 - 19160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19158 - 19160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niederdeutscher, westfälischer und niederländischer Dichter und Schriftsteller "Die Kogge"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(gegr. 1924)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</w:t>
      </w:r>
      <w:r>
        <w:rPr>
          <w:rFonts w:ascii="Courier" w:hAnsi="Courier"/>
          <w:sz w:val="24"/>
        </w:rPr>
        <w:t xml:space="preserve"> Nr. 19161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niederdeutscher, westfälischer und niederländischer Dichter und Schriftsteller "Die Kogge"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(gegr. 1924)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Bongs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Jahrestagung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Vereinigung niederdeutscher, westfälischer und niederländischer Dichter und Schriftsteller "Die Kogge"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(gegr. 1924)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Publikation -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Markt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Museen.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Aussonderung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nationalsozialistisch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und militaristisch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wissenschaftliche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in den Gemeinden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Richtlinien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Richtlinien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19190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Aufbau und Förderung von allgemein zugänglichen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 der Kirchen und freien Vereinigungen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1964 - 1968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19191 - 19192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D 1 Nr. 19191 </w:t>
      </w:r>
      <w:r>
        <w:rPr>
          <w:rFonts w:ascii="Courier" w:hAnsi="Courier"/>
          <w:sz w:val="24"/>
        </w:rPr>
        <w:t>- 19192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Förderung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Büchereien für Patienten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Pfleglinge in Krankenhäusern und Altersheimen der freien Wohlfahrtspflege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Förderung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k[&lt;Lippische &gt;</w:t>
      </w:r>
      <w:r>
        <w:rPr>
          <w:rFonts w:ascii="Courier" w:hAnsi="Courier"/>
          <w:sz w:val="24"/>
        </w:rPr>
        <w:t>Landesbibliothek</w:t>
      </w:r>
      <w:r>
        <w:rPr>
          <w:rFonts w:ascii="Courier" w:hAnsi="Courier"/>
          <w:vanish/>
          <w:sz w:val="24"/>
        </w:rPr>
        <w:t>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19194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19194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des Altertumsvereins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Paderborn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1959 - 1960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Schulabteilung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Schulabteilung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1911 - 1977; Findbuch D1 Bd. 21,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10223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10223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der Berufs- und Fachschulen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10224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der Berufs- und Fachschulen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10225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der Berufs- und Fachschulen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10196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und Lernmittel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Verlagsangebote an 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Richtlinienliteratur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Lehrbuchreihe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Lehr- u</w:t>
      </w:r>
      <w:r>
        <w:rPr>
          <w:rFonts w:ascii="Courier" w:hAnsi="Courier"/>
          <w:sz w:val="24"/>
        </w:rPr>
        <w:t>nd Lernmittel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Berufsschulwesen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1962 - 1966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10187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 an Landwirtschaftsschulen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 für Landwirtschaftsschulen&gt;]s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10050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 an Landwirtschaftsschulen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 an Landwirtschaftsschulen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Broschüren;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Schriftenreihen</w:t>
      </w:r>
      <w:r>
        <w:rPr>
          <w:rFonts w:ascii="Courier" w:hAnsi="Courier"/>
          <w:vanish/>
          <w:sz w:val="24"/>
        </w:rPr>
        <w:t>&lt; für Landwirtschaftsschulen&gt;]s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10083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D 1 Nr. 10083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Schriften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im Gewerbeschulwesen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10124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10124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Jugendarbeit an berufsbildenden Schulen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1961 - 1965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10276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 Nr. 10276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Jugendbüchereien berufsbildender Schulen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2 A Bielefeld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Polizeipräsident Bielefeld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</w:t>
      </w:r>
      <w:r>
        <w:rPr>
          <w:rFonts w:ascii="Courier" w:hAnsi="Courier"/>
          <w:sz w:val="24"/>
        </w:rPr>
        <w:t>)/Regierungsbezirk Detmold (seit 1947) \ Polizeibehörden \ #D 2 A Polizeipräsident Bielefeld#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1944 - 1983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A.2.4.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Polizeipräsident Bielefeld \ 2. Aufgaben und Befugnisse der Polizei \ 2.4. Verhütung und Verfolgung von Straftaten und Ordnungswidrigkeiten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2 A Bielefeld Nr. 326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; 1960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2 A Bielefeld Nr. 325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Beziehungen mit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SBZ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Filmgenehmigungen, Flugblätter aus Po</w:t>
      </w:r>
      <w:r>
        <w:rPr>
          <w:rFonts w:ascii="Courier" w:hAnsi="Courier"/>
          <w:sz w:val="24"/>
        </w:rPr>
        <w:t xml:space="preserve">len (illegal) an Schulen,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rechtsradikale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2 A Bielefeld Nr. 127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Jugendschutz.Gen. u. 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jugendgefährdende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1 - 248, 1956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Staatliche Büchereistelle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Unterrichtsverwaltung, Bildungseinrichtungen \ #D 14 Staatliche Büchereistelle Detmold#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1929 - 1950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193</w:t>
      </w:r>
      <w:r>
        <w:rPr>
          <w:rFonts w:ascii="Courier" w:hAnsi="Courier"/>
          <w:sz w:val="24"/>
        </w:rPr>
        <w:t>5 gegründet, 1947 mit der 1941/42 gegründeten Volksbüchereistelle Bielefeld vereinigt/ Akten zu Einrichtung, Betrieb, Personal u. ä. der Büchereien wurden nicht mit aufgenommen.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Reichsstelle für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Reichsbuchliste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er Landesregierung, Landräten,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Aufbau des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s; Listen,</w:t>
      </w:r>
      <w:r>
        <w:rPr>
          <w:rFonts w:ascii="Courier" w:hAnsi="Courier"/>
          <w:sz w:val="24"/>
        </w:rPr>
        <w:t xml:space="preserve"> Sichtung und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Wiedereröffnung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nach Kriegsende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Einkaufshaus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Einkaufshaus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Einkaufszentrale</w:t>
      </w:r>
      <w:r>
        <w:rPr>
          <w:rFonts w:ascii="Courier" w:hAnsi="Courier"/>
          <w:vanish/>
          <w:sz w:val="24"/>
        </w:rPr>
        <w:t>&lt; für Büchereien&gt;}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184 - 189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184 - 189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lippische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Bd. 1 - 6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A - H,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J - Z,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176a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176a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A - Z, Bd. 2a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A - E,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Rechnungen über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F - M,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N - Z,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A - C, Bd.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D - J, Bd.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K - R, Bd.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Rechnungen über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 die einzelnen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gelieferte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Material S - Z, Bd.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Einkaufshaus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</w:t>
      </w:r>
      <w:r>
        <w:rPr>
          <w:rFonts w:ascii="Courier" w:hAnsi="Courier"/>
          <w:sz w:val="24"/>
        </w:rPr>
        <w:t>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Einkaufshaus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Gründung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Südwestdeutschen Einkaufszentrale für Büchereien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Reutlingen</w:t>
      </w:r>
      <w:r>
        <w:rPr>
          <w:rFonts w:ascii="Courier" w:hAnsi="Courier"/>
          <w:vanish/>
          <w:sz w:val="24"/>
        </w:rPr>
        <w:t>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die das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Einkaufshaus für 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geliefert hat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 und Material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beschaffung, alphabetisch nach H</w:t>
      </w:r>
      <w:r>
        <w:rPr>
          <w:rFonts w:ascii="Courier" w:hAnsi="Courier"/>
          <w:vanish/>
          <w:sz w:val="24"/>
        </w:rPr>
        <w:t>s[&lt;Buchh&gt;</w:t>
      </w:r>
      <w:r>
        <w:rPr>
          <w:rFonts w:ascii="Courier" w:hAnsi="Courier"/>
          <w:sz w:val="24"/>
        </w:rPr>
        <w:t>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geordnet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 und Material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beschaffung, alphabetisch nach H</w:t>
      </w:r>
      <w:r>
        <w:rPr>
          <w:rFonts w:ascii="Courier" w:hAnsi="Courier"/>
          <w:vanish/>
          <w:sz w:val="24"/>
        </w:rPr>
        <w:t>s[&lt;Buchh&gt;</w:t>
      </w:r>
      <w:r>
        <w:rPr>
          <w:rFonts w:ascii="Courier" w:hAnsi="Courier"/>
          <w:sz w:val="24"/>
        </w:rPr>
        <w:t>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geordnet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Buchspenden des Oberkommandos der Kriegsmarine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Landwirtschaftliche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Fachliteratur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Verkauf der 1945 vor Kriegsende gelieferten Bestände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s[&lt;Buch-&gt;</w:t>
      </w:r>
      <w:r>
        <w:rPr>
          <w:rFonts w:ascii="Courier" w:hAnsi="Courier"/>
          <w:sz w:val="24"/>
        </w:rPr>
        <w:t>Rechnungen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(mit aufgeführten Buchtiteln)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Schülerbüchereien im Regierungsbezirk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Förderung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zur nationalsozialistischen Erziehung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Referat Gesichtspunkte bei </w:t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Buchauswahl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Buchbesprechung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Prüfung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gewerbliche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Sichtung</w:t>
      </w:r>
      <w:r>
        <w:rPr>
          <w:rFonts w:ascii="Courier" w:hAnsi="Courier"/>
          <w:vanish/>
          <w:sz w:val="24"/>
        </w:rPr>
        <w:t>}2{&lt; gewerbliche&gt;}1{&lt; Leihbücherei&gt;}]s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Richtlinien und Listen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Sichtungslisten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Volksbüchereien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Sichtungslisten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Volksbüchereien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Halle i. W.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Herford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Sichtungslisten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Volksbüchereien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Lübbecke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 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Sichtungslisten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Volksbüchereien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Büren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Höxter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, Bd.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Sichtungslisten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 xml:space="preserve">Volksbüchereien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Paderborn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Warburg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Wiedenbrück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>, Bd.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Bestätigung der Durchführung der politischen Sic</w:t>
      </w:r>
      <w:r>
        <w:rPr>
          <w:rFonts w:ascii="Courier" w:hAnsi="Courier"/>
          <w:sz w:val="24"/>
        </w:rPr>
        <w:t xml:space="preserve">htung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Volksbüchereien des Kreises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Minden</w:t>
      </w:r>
      <w:r>
        <w:rPr>
          <w:rFonts w:ascii="Courier" w:hAnsi="Courier"/>
          <w:vanish/>
          <w:sz w:val="24"/>
        </w:rPr>
        <w:t>]o]s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Buchbestandsverzeichnisse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Borromäus-Bücherei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Kaunitz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Schloß Holte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Sende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Verl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alle Kreise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Wiedenbrück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Einrichtung, Kriegsverluste, beabsichtigter Wiederaufbau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Gemeindebücherei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Schloß Holt, Kr. Wiedenbrück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Notiz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Nutzen und Gefahren (ideol. und moral. Verseuchung)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943 - 1949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Lette, Kr. Wiedenbrück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s[&lt;Bücher-&gt;</w:t>
      </w:r>
      <w:r>
        <w:rPr>
          <w:rFonts w:ascii="Courier" w:hAnsi="Courier"/>
          <w:sz w:val="24"/>
        </w:rPr>
        <w:t xml:space="preserve">Anschaffungslisten, z. Teil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</w:t>
      </w:r>
      <w:r>
        <w:rPr>
          <w:rFonts w:ascii="Courier" w:hAnsi="Courier"/>
          <w:vanish/>
          <w:sz w:val="24"/>
        </w:rPr>
        <w:t>&lt;ur&gt;]s</w:t>
      </w:r>
      <w:r>
        <w:rPr>
          <w:rFonts w:ascii="Courier" w:hAnsi="Courier"/>
          <w:sz w:val="24"/>
        </w:rPr>
        <w:t>iert vor 1945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politische Sichtung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Gemeindebüchereien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Lintel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St. Vit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Batenhorst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Langenberg, Kr. Wiedenbrück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Buchtitel nach 1945</w:t>
      </w:r>
      <w:r>
        <w:rPr>
          <w:rFonts w:ascii="Courier" w:hAnsi="Courier"/>
          <w:vanish/>
          <w:sz w:val="24"/>
        </w:rPr>
        <w:t>}]s]s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Einrichtung und</w:t>
      </w:r>
      <w:r>
        <w:rPr>
          <w:rFonts w:ascii="Courier" w:hAnsi="Courier"/>
          <w:sz w:val="24"/>
        </w:rPr>
        <w:t xml:space="preserve"> 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Amtsbücherei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Löhne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Liste des provisor. </w:t>
      </w:r>
      <w:r>
        <w:rPr>
          <w:rFonts w:ascii="Courier" w:hAnsi="Courier"/>
          <w:vanish/>
          <w:sz w:val="24"/>
        </w:rPr>
        <w:t>s[{</w:t>
      </w:r>
      <w:r>
        <w:rPr>
          <w:rFonts w:ascii="Courier" w:hAnsi="Courier"/>
          <w:sz w:val="24"/>
        </w:rPr>
        <w:t>gesichtete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Ausbau und 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Lübbecke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s[&lt;Buch-&gt;</w:t>
      </w:r>
      <w:r>
        <w:rPr>
          <w:rFonts w:ascii="Courier" w:hAnsi="Courier"/>
          <w:sz w:val="24"/>
        </w:rPr>
        <w:t>Anschaffungsliste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polit. Sichtung nach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Öffentlichen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der Stadt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Rheda, Kr. Wiedenbrück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zensierte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Bücherverzeichnisse</w:t>
      </w:r>
      <w:r>
        <w:rPr>
          <w:rFonts w:ascii="Courier" w:hAnsi="Courier"/>
          <w:vanish/>
          <w:sz w:val="24"/>
        </w:rPr>
        <w:t>}]s]s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</w:t>
      </w:r>
      <w:r>
        <w:rPr>
          <w:rFonts w:ascii="Courier" w:hAnsi="Courier"/>
          <w:sz w:val="24"/>
        </w:rPr>
        <w:t xml:space="preserve">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von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in der Stadt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Rietberg, Kr. Wiedenbrück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den Gemeinden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Neuenkirchen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Moese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Buchanschaffung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politische Sichtung nach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Gemeindebücherei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Schwarzenmoor, Kr. Herford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Zens</w:t>
      </w:r>
      <w:r>
        <w:rPr>
          <w:rFonts w:ascii="Courier" w:hAnsi="Courier"/>
          <w:vanish/>
          <w:sz w:val="24"/>
        </w:rPr>
        <w:t>&lt;ur&gt;]s</w:t>
      </w:r>
      <w:r>
        <w:rPr>
          <w:rFonts w:ascii="Courier" w:hAnsi="Courier"/>
          <w:sz w:val="24"/>
        </w:rPr>
        <w:t>ierte Liste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nach 1945 noch vorhandenen </w:t>
      </w:r>
      <w:r>
        <w:rPr>
          <w:rFonts w:ascii="Courier" w:hAnsi="Courier"/>
          <w:vanish/>
          <w:sz w:val="24"/>
        </w:rPr>
        <w:t>1{&lt;Buch-&gt;</w:t>
      </w:r>
      <w:r>
        <w:rPr>
          <w:rFonts w:ascii="Courier" w:hAnsi="Courier"/>
          <w:sz w:val="24"/>
        </w:rPr>
        <w:t>Titel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14 Nr.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</w:t>
      </w:r>
      <w:r>
        <w:rPr>
          <w:rFonts w:ascii="Courier" w:hAnsi="Courier"/>
          <w:sz w:val="24"/>
        </w:rPr>
        <w:t>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Wiedenbrück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s[&lt;Buch-&gt;</w:t>
      </w:r>
      <w:r>
        <w:rPr>
          <w:rFonts w:ascii="Courier" w:hAnsi="Courier"/>
          <w:sz w:val="24"/>
        </w:rPr>
        <w:t>Bestell-Liste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n; </w:t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zens</w:t>
      </w:r>
      <w:r>
        <w:rPr>
          <w:rFonts w:ascii="Courier" w:hAnsi="Courier"/>
          <w:vanish/>
          <w:sz w:val="24"/>
        </w:rPr>
        <w:t>&lt;ur&gt;]s</w:t>
      </w:r>
      <w:r>
        <w:rPr>
          <w:rFonts w:ascii="Courier" w:hAnsi="Courier"/>
          <w:sz w:val="24"/>
        </w:rPr>
        <w:t>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Buchtitel vor 1945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111 C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Lippische Landesbibliothek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Unterrichtsverwaltung, Bildungseinrichtungen \ #D 111 C Lippische Landesbibliothek Detmold#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1908 - 1941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Lippische Wanderbibliothek \ 1. Einrichtung und Betrieb der Zentrale 1908 - 1941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Beric</w:t>
      </w:r>
      <w:r>
        <w:rPr>
          <w:rFonts w:ascii="Courier" w:hAnsi="Courier"/>
          <w:sz w:val="24"/>
        </w:rPr>
        <w:t xml:space="preserve">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4 - 27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4 - 27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1ff.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Betrieb der Zentrale, Bd. 1 - 27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28 - 31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28 - 31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Tagebuch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Verzeichnis der Ein- und Ausgänge, Bd. 1 - 4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32 - 33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32 - 33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Rechnungsbuch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>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für die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]s}]s</w:t>
      </w:r>
      <w:r>
        <w:rPr>
          <w:rFonts w:ascii="Courier" w:hAnsi="Courier"/>
          <w:sz w:val="24"/>
        </w:rPr>
        <w:t>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37 - 44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37 - 44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Zugangsverzeichnis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Lippische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Richtlinien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&lt; der Lippischen Wanderbibl</w:t>
      </w:r>
      <w:r>
        <w:rPr>
          <w:rFonts w:ascii="Courier" w:hAnsi="Courier"/>
          <w:vanish/>
          <w:sz w:val="24"/>
        </w:rPr>
        <w:t>iothek&gt;]s</w:t>
      </w:r>
      <w:r>
        <w:rPr>
          <w:rFonts w:ascii="Courier" w:hAnsi="Courier"/>
          <w:sz w:val="24"/>
        </w:rPr>
        <w:t>se, Bd.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Lippische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Richtlinien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&lt; der Lippischen Wanderbibliothek&gt;]s</w:t>
      </w:r>
      <w:r>
        <w:rPr>
          <w:rFonts w:ascii="Courier" w:hAnsi="Courier"/>
          <w:sz w:val="24"/>
        </w:rPr>
        <w:t>se, Bd.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Lippische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Wanderbibliothek</w:t>
      </w:r>
      <w:r>
        <w:rPr>
          <w:rFonts w:ascii="Courier" w:hAnsi="Courier"/>
          <w:vanish/>
          <w:sz w:val="24"/>
        </w:rPr>
        <w:t>]s]k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Richtlinien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&lt; der Lippischen Wanderbibliothek&gt;]s</w:t>
      </w:r>
      <w:r>
        <w:rPr>
          <w:rFonts w:ascii="Courier" w:hAnsi="Courier"/>
          <w:sz w:val="24"/>
        </w:rPr>
        <w:t>se, Bd.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 und Schund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93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Verlagsangebot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un</w:t>
      </w:r>
      <w:r>
        <w:rPr>
          <w:rFonts w:ascii="Courier" w:hAnsi="Courier"/>
          <w:sz w:val="24"/>
        </w:rPr>
        <w:t xml:space="preserve">d Kataloge zu Hdn. von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Bibliotheksdirektor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Anemüller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Listen ausgesuchter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r "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undeutsche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r"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 95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 Gewerkschaft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der Landesbibliothek überwiesene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B.2.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B. Lippische Wanderbibliothek \ 2. Wanderstellen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29</w:t>
      </w:r>
      <w:r>
        <w:rPr>
          <w:rFonts w:ascii="Courier" w:hAnsi="Courier"/>
          <w:sz w:val="24"/>
        </w:rPr>
        <w:tab/>
        <w:t>Die Akten über die einzelnen Orte der Wanderbibliothek wurden nicht aufgenommen.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111 C Nr.</w:t>
      </w:r>
      <w:r>
        <w:rPr>
          <w:rFonts w:ascii="Courier" w:hAnsi="Courier"/>
          <w:sz w:val="24"/>
        </w:rPr>
        <w:t xml:space="preserve"> 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Lippische Landesbibliothek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Deutscher Volkshausbund</w:t>
      </w:r>
      <w:r>
        <w:rPr>
          <w:rFonts w:ascii="Courier" w:hAnsi="Courier"/>
          <w:vanish/>
          <w:sz w:val="24"/>
        </w:rPr>
        <w:t>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21 C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Paderborn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Staatsanwaltschaften \ #D 21 C Staatsanwaltschaft Paderborn#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1834 - 1986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(Zugangslisten)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Zugang 55/1963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Zugang 55/1963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21 C Zugang 55/1963 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&lt;beschlagnahme&gt;]s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&lt;beschlagnahme&gt;]s]s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1877 - </w:t>
      </w:r>
      <w:r>
        <w:rPr>
          <w:rFonts w:ascii="Courier" w:hAnsi="Courier"/>
          <w:sz w:val="24"/>
        </w:rPr>
        <w:t>1879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21 C Zugang 55/1963 Nr.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Untersuchungen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Presse-Vergehen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50 A Minden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Hauptzollamt Minden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Zollbehörden \ #D 50 A Hauptzollamt Minden#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1775 - 1960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25.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25. Zensur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50 A Minden Nr. 371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100 Lemgo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Kreisverwaltung Lemgo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</w:t>
      </w:r>
      <w:r>
        <w:rPr>
          <w:rFonts w:ascii="Courier" w:hAnsi="Courier"/>
          <w:sz w:val="24"/>
        </w:rPr>
        <w:t>816 - 1947)/Regierungsbezirk Detmold (seit 1947) \ Kreisverwaltungen \ #D 100 Lemgo Kreisverwaltung Lemgo#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1785 - 1973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F.3.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F. Öffentliche Sicherheit und Ordnung \ 3. Überwachung von Personen, Vereinen, Parteien, Presse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100 Lemgo Nr. 1207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100 Lemgo Nr. 1208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politischer Ausschreitungen und Schutz von Volk und Staat: Überwachung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Vereinigungen</w:t>
      </w:r>
      <w:r>
        <w:rPr>
          <w:rFonts w:ascii="Courier" w:hAnsi="Courier"/>
          <w:sz w:val="24"/>
        </w:rPr>
        <w:t xml:space="preserve"> und politischen Parteien.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100 Lemgo Nr. 1209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auch aufgelöste Vereinigungen.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100 Lemgo Nr. 1210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106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Regierungsbezirk Minden (1816 - 1947)/Regierungsbezirk Detmold (seit 1947) \ Amts- und Gemeindeverwaltungen \ #D 106 Detmold Stadtverwaltung Detmold#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1422 - 1961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 xml:space="preserve">Findbuch, 2 </w:t>
      </w:r>
      <w:r>
        <w:rPr>
          <w:rFonts w:ascii="Courier" w:hAnsi="Courier"/>
          <w:sz w:val="24"/>
        </w:rPr>
        <w:t>Bde.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Militär- und Kriegsangelegenheiten. Weltkrieg, Kriegswirtschaft 1914 - 1918. b) Fremdenkontrolle, Zivilschutz, Überwachung von Veranstaltungen, Presse usw.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Militär- und Kriegsangelegenheiten \ Weltkrieg, Kriegswirtschaft 1914 - 1918 \ b) Fremdenkontrolle, Zivilschutz, Überwachung von Veranstaltungen, Presse usw.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488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Überwachung sogenannter "Deutschfeindlicher" und "pazifistischer" Sekten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Wachturm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Traktatgesellschaft</w:t>
      </w:r>
      <w:r>
        <w:rPr>
          <w:rFonts w:ascii="Courier" w:hAnsi="Courier"/>
          <w:vanish/>
          <w:sz w:val="24"/>
        </w:rPr>
        <w:t>]s]k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1914 - 1918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422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Schriftgut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...Gen./Spez.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426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Verordnungen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Herstellung und 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und Karten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431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Kontrolle und Verbote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499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Pressemitteilungen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Oberzensurstelle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Druckschriften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Politische Polizei.k.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Politische Polizei. \ k. Vereine, verschiedene, Presseaufsicht, Zensur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1301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760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Gen.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Indexliste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Grundstücke und Häuser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Grundstücke und Häuser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1859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Polizeiliche Erlaubnis zum Betreten der städtisc</w:t>
      </w:r>
      <w:r>
        <w:rPr>
          <w:rFonts w:ascii="Courier" w:hAnsi="Courier"/>
          <w:sz w:val="24"/>
        </w:rPr>
        <w:t>hen Hudegrundstücke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Strafzettel gegen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Hofdruckereibesitzer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Quentin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1886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Kultur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Kultur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2397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Broschüren gegen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Musterbibliothek für die männliche Jugend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(14 - 18 Jahre) ca. 1912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2398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öffentliche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1873 - 1878 ; 1913 - 1922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Schulsachen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Schulsachen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106 Detmold Nr. 2985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und Sitzungsunterlagen des Schulvorstandes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Verlagskatalog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1914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1886 - 1887 ; 1898 - 1901 ; 1911 - 1916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72 Berlin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#D 72 Nachlaß Berlin, August#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1922 - 1980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1910 - 1981,Gewerkschaftler,SPD-Funktionär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Maurer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/ Der 117 Kartons, 10 Mappen und 6 lfm. Literatur umfassende Nachlaß enthä</w:t>
      </w:r>
      <w:r>
        <w:rPr>
          <w:rFonts w:ascii="Courier" w:hAnsi="Courier"/>
          <w:sz w:val="24"/>
        </w:rPr>
        <w:t>lt u. a. Privatunterlagen, Reden, politische Arbeit in Bund, Land, Bezirk Ostwestfalen-Lippe, Unterbezirk Lippe und Stadt Lemgo sowie Berlin, Lippisches Landestheater, Druckschriften, Plakate. / Das Findbuch liegt in gedruckter Form vor: Veröffentlichungen der Staatlichen Archive des Landes Nordrhein-Westfalen, Reihe F, Findbücher Nr. 6, bearb. von Andreas Ruppert, Detmold 1993. Die Seitenangaben beziehen sich auf das gedruckte Findbuch.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0235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Berlin Nr. 0235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k[1{t[</w:t>
      </w:r>
      <w:r>
        <w:rPr>
          <w:rFonts w:ascii="Courier" w:hAnsi="Courier"/>
          <w:sz w:val="24"/>
        </w:rPr>
        <w:t>Freie Presse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Verlag Phönix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Presse-Druck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Auflagenentwicklung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auch anderer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Ostwestfalen-Lippe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; Druckverlegung der lippischen Ausgabe der Freien Presse nach Bielefeld; Flugblatt gegen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unlautere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Leserwerbung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Westfalen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Westfalen-Zeitung</w:t>
      </w:r>
      <w:r>
        <w:rPr>
          <w:rFonts w:ascii="Courier" w:hAnsi="Courier"/>
          <w:vanish/>
          <w:sz w:val="24"/>
        </w:rPr>
        <w:t>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0731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Berlin Nr. 0731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Ausarbeitungen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s zur Jugendpolitik und zur Mitarbeit der Jugend in der Politik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P</w:t>
      </w:r>
      <w:r>
        <w:rPr>
          <w:rFonts w:ascii="Courier" w:hAnsi="Courier"/>
          <w:sz w:val="24"/>
        </w:rPr>
        <w:t xml:space="preserve">rospekt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Büchergilde Gutenberg</w:t>
      </w:r>
      <w:r>
        <w:rPr>
          <w:rFonts w:ascii="Courier" w:hAnsi="Courier"/>
          <w:vanish/>
          <w:sz w:val="24"/>
        </w:rPr>
        <w:t>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72 Helwing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#D 72 Nachlaß Helwing, Christian Friedrich#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1620 - 1829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Sammelfindbuch D 72 Nachlässe, S. 141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Helwing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1725 - 1800, Gymnasialdirektor, 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/ Der 2 Kartons umfassende Nachlaß enthält u. a. Rechnungen wegen der in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schen </w:t>
      </w:r>
      <w:r>
        <w:rPr>
          <w:rFonts w:ascii="Courier" w:hAnsi="Courier"/>
          <w:vanish/>
          <w:sz w:val="24"/>
        </w:rPr>
        <w:t>k[1{&lt;Meyersche &gt;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errichteten Krankenkasse 1764</w:t>
      </w:r>
      <w:r>
        <w:rPr>
          <w:rFonts w:ascii="Courier" w:hAnsi="Courier"/>
          <w:sz w:val="24"/>
        </w:rPr>
        <w:t xml:space="preserve"> - 1823, Auseinandersetzungen der Helwing-Meyerschen Erben,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Helwing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72 Lückermann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#D 72 Nachlaß Lückermann, Wilhelm#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1907 - 1973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Lückermann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1889 - 1974, 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/ Der 4 Kartons umfassende Nachlaß enthält u. a. Lebenserinnerungen Lückermanns. Er war bei der Lippischen </w:t>
      </w:r>
      <w:r>
        <w:rPr>
          <w:rFonts w:ascii="Courier" w:hAnsi="Courier"/>
          <w:vanish/>
          <w:sz w:val="24"/>
        </w:rPr>
        <w:t>t[&lt;Lippische &gt;</w:t>
      </w:r>
      <w:r>
        <w:rPr>
          <w:rFonts w:ascii="Courier" w:hAnsi="Courier"/>
          <w:sz w:val="24"/>
        </w:rPr>
        <w:t>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/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Hofbuchdruckerei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tätig und gründe</w:t>
      </w:r>
      <w:r>
        <w:rPr>
          <w:rFonts w:ascii="Courier" w:hAnsi="Courier"/>
          <w:sz w:val="24"/>
        </w:rPr>
        <w:t xml:space="preserve">te 1938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Tölle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Co.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Lückermann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72 Staercke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#D 72 Nachlaß Staercke, Max#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Max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Staercke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1880 - 1959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/ Max Staercke gründete den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Maximilian-Verlag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erwarb er 1952 die Lizenz für 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 Landeszeitung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(1952) und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 Hofbuchhandlung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(1954). St</w:t>
      </w:r>
      <w:r>
        <w:rPr>
          <w:rFonts w:ascii="Courier" w:hAnsi="Courier"/>
          <w:sz w:val="24"/>
        </w:rPr>
        <w:t>aercke verlegte fast die gesamte lippische Literatur ab 1920. Der Bestand umfaßt 56 Kartons=503 Archivbände.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III.1.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III. Verlegerische und kulturelle Tätigkeit \ 1. Verlegerische Tätigkeit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Staercke Nr. 118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"Haus und Grund" bzw.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Haus- und Grundbesitzer-Zeitung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Vertrieb und Inhalt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Staercke Nr. 587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Kalender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Kalkulationsgrundlagen und Allgemeines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Staercke Nr. 58</w:t>
      </w:r>
      <w:r>
        <w:rPr>
          <w:rFonts w:ascii="Courier" w:hAnsi="Courier"/>
          <w:sz w:val="24"/>
        </w:rPr>
        <w:t>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Goethe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Vogelwelt und Vogelleben im Teutoburger Wald-Gebiet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Rezensionen,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Druckkosten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Vertrieb etc.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Staercke Nr. 577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Kittel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dessen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Revolutionäre im Exil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1949 - 1950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III.3.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III. Verlegerische und kulturelle Tätigkeit \ 3. Menschen vom lippischen Boden/Lebensbilder (Manuskripte, Materialsammlungen)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Staercke N</w:t>
      </w:r>
      <w:r>
        <w:rPr>
          <w:rFonts w:ascii="Courier" w:hAnsi="Courier"/>
          <w:sz w:val="24"/>
        </w:rPr>
        <w:t>r. 253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Engelmann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Verlagsbuchhändler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01.08.1808 in Lemgo, gest. 23.12.1878 in Leipzig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Staercke Nr. 253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Hahn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Heinrich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geb. 30.10.1760, gest. 04.03.1831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Manuskript, Schriftwechsel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72 Staercke Nr. 286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 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Helwing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19.01.1725 - 02.01.1800, Gymnasialdirektor, Bürgermeister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Fotos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107 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Verein "Ressource" Detmold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#D 107 D Verein "Ressource" Detmold#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1828 - 1924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D Nr. 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Leseanstalt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1839 - 1924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D 107 F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Zeitungs-Verlag Volks-Echo Bielefeld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#D 107 F Zeitungs-Verlag Volks-Echo Bielefeld#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1946 - 1956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Das "Volks-Echo" wurde 1946 als Organ der KPD eingerichtet und 1956 im Rahmen des KP</w:t>
      </w:r>
      <w:r>
        <w:rPr>
          <w:rFonts w:ascii="Courier" w:hAnsi="Courier"/>
          <w:sz w:val="24"/>
        </w:rPr>
        <w:t>D-Verbots verboten. Zum Bestand gehören neben den Akten auch Plakate, Broschüren, Periodika und die Bücherei des Verlages.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Akten \ 1. Redaktion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über die Übernahme der Druckerei der ehemaligen "Lippischen </w:t>
      </w:r>
      <w:r>
        <w:rPr>
          <w:rFonts w:ascii="Courier" w:hAnsi="Courier"/>
          <w:vanish/>
          <w:sz w:val="24"/>
        </w:rPr>
        <w:t>t[1{&lt;Lippische &gt;</w:t>
      </w:r>
      <w:r>
        <w:rPr>
          <w:rFonts w:ascii="Courier" w:hAnsi="Courier"/>
          <w:sz w:val="24"/>
        </w:rPr>
        <w:t>Staatszeitung</w:t>
      </w:r>
      <w:r>
        <w:rPr>
          <w:rFonts w:ascii="Courier" w:hAnsi="Courier"/>
          <w:vanish/>
          <w:sz w:val="24"/>
        </w:rPr>
        <w:t>}2{&lt;Zeitung&gt;}]t</w:t>
      </w:r>
      <w:r>
        <w:rPr>
          <w:rFonts w:ascii="Courier" w:hAnsi="Courier"/>
          <w:sz w:val="24"/>
        </w:rPr>
        <w:t>" durch das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Volks-Echo</w:t>
      </w:r>
      <w:r>
        <w:rPr>
          <w:rFonts w:ascii="Courier" w:hAnsi="Courier"/>
          <w:vanish/>
          <w:sz w:val="24"/>
        </w:rPr>
        <w:t>}2{&lt;Zeitung&gt;}]t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Festsetzung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Auflagenhöhe</w:t>
      </w:r>
      <w:r>
        <w:rPr>
          <w:rFonts w:ascii="Courier" w:hAnsi="Courier"/>
          <w:vanish/>
          <w:sz w:val="24"/>
        </w:rPr>
        <w:t>]s;</w:t>
      </w:r>
      <w:r>
        <w:rPr>
          <w:rFonts w:ascii="Courier" w:hAnsi="Courier"/>
          <w:sz w:val="24"/>
        </w:rPr>
        <w:t xml:space="preserve"> zeitweiliges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Erscheinungsverbot</w:t>
      </w:r>
      <w:r>
        <w:rPr>
          <w:rFonts w:ascii="Courier" w:hAnsi="Courier"/>
          <w:vanish/>
          <w:sz w:val="24"/>
        </w:rPr>
        <w:t>&lt; des "Volks-Echo"&gt;]s</w:t>
      </w:r>
      <w:r>
        <w:rPr>
          <w:rFonts w:ascii="Courier" w:hAnsi="Courier"/>
          <w:sz w:val="24"/>
        </w:rPr>
        <w:t xml:space="preserve"> 1950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Dr</w:t>
      </w:r>
      <w:r>
        <w:rPr>
          <w:rFonts w:ascii="Courier" w:hAnsi="Courier"/>
          <w:sz w:val="24"/>
        </w:rPr>
        <w:t xml:space="preserve">eimonatiges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Erscheinungsverbot</w:t>
      </w:r>
      <w:r>
        <w:rPr>
          <w:rFonts w:ascii="Courier" w:hAnsi="Courier"/>
          <w:vanish/>
          <w:sz w:val="24"/>
        </w:rPr>
        <w:t>&lt; des "Volks-Echo"&gt;]s</w:t>
      </w:r>
      <w:r>
        <w:rPr>
          <w:rFonts w:ascii="Courier" w:hAnsi="Courier"/>
          <w:sz w:val="24"/>
        </w:rPr>
        <w:t xml:space="preserve">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Abonnentenabwerbung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des "Neuen </w:t>
      </w:r>
      <w:r>
        <w:rPr>
          <w:rFonts w:ascii="Courier" w:hAnsi="Courier"/>
          <w:vanish/>
          <w:sz w:val="24"/>
        </w:rPr>
        <w:t>t[1{&lt;Neues &gt;</w:t>
      </w:r>
      <w:r>
        <w:rPr>
          <w:rFonts w:ascii="Courier" w:hAnsi="Courier"/>
          <w:sz w:val="24"/>
        </w:rPr>
        <w:t>Deutschland</w:t>
      </w:r>
      <w:r>
        <w:rPr>
          <w:rFonts w:ascii="Courier" w:hAnsi="Courier"/>
          <w:vanish/>
          <w:sz w:val="24"/>
        </w:rPr>
        <w:t>}2{&lt;Zeitung&gt;}]t]s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; 1955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A.4.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A. Akten \ 4. Verkauf und Vertrieb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Leserwerbung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Werbung für das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Volks-Echo</w:t>
      </w:r>
      <w:r>
        <w:rPr>
          <w:rFonts w:ascii="Courier" w:hAnsi="Courier"/>
          <w:vanish/>
          <w:sz w:val="24"/>
        </w:rPr>
        <w:t>}2{&lt;Zeitung&gt;}]t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Pressewerbung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KPD</w:t>
      </w:r>
      <w:r>
        <w:rPr>
          <w:rFonts w:ascii="Courier" w:hAnsi="Courier"/>
          <w:vanish/>
          <w:sz w:val="24"/>
        </w:rPr>
        <w:t>]k]s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1955 - 1956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</w:t>
      </w:r>
      <w:r>
        <w:rPr>
          <w:rFonts w:ascii="Courier" w:hAnsi="Courier"/>
          <w:sz w:val="24"/>
        </w:rPr>
        <w:t>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Einrichtung von Verkaufsabteilungen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politisches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Vertriebsaufstellungen</w:t>
      </w:r>
      <w:r>
        <w:rPr>
          <w:rFonts w:ascii="Courier" w:hAnsi="Courier"/>
          <w:vanish/>
          <w:sz w:val="24"/>
        </w:rPr>
        <w:t>&lt; des "Volks-Echo"&gt;]s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D 107 F Nr.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Zeitungsversandliste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113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NSDAP und NS-Organisationen in Lippe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#L 113 NSDAP und NS-Organisationen in Lippe#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1891 - 1945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Das Findbuch liegt in gedruckter Form vor: Veröffentlichungen d</w:t>
      </w:r>
      <w:r>
        <w:rPr>
          <w:rFonts w:ascii="Courier" w:hAnsi="Courier"/>
          <w:sz w:val="24"/>
        </w:rPr>
        <w:t>er Staatlichen Archive des Landes Nordrhein-Westfalen, Reihe F, Findbücher Nr. 4 (2 Bde.), bearb. von Andreas Ruppert, Detmold 1990. Die Seitenangaben beziehen sich auf das gedruckte Findbuch. / Der Bestand liegt im Benutzersaal auf Mikrofiches vor. Originale werden nur bei schlechter Lesbarkeit der Fiches vorgelegt.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1.3.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1. Schriftwechsel und Unterlagen des Gauinspektors Riecke (Gauinspektion VII) \ 1.3. Rundschreiben der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För</w:t>
      </w:r>
      <w:r>
        <w:rPr>
          <w:rFonts w:ascii="Courier" w:hAnsi="Courier"/>
          <w:sz w:val="24"/>
        </w:rPr>
        <w:t xml:space="preserve">derung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NS-Presse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des Landesverwalters der NS-Volkswohlfahrt (NSV) der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Provinz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Westfalen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>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s[s[2{</w:t>
      </w:r>
      <w:r>
        <w:rPr>
          <w:rFonts w:ascii="Courier" w:hAnsi="Courier"/>
          <w:sz w:val="24"/>
        </w:rPr>
        <w:t>Überwachung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Tagespresse</w:t>
      </w:r>
      <w:r>
        <w:rPr>
          <w:rFonts w:ascii="Courier" w:hAnsi="Courier"/>
          <w:vanish/>
          <w:sz w:val="24"/>
        </w:rPr>
        <w:t>}]s]s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der Reichsleitung, des Gaufunkwartes, des Gaufilmwartes, des Amtes für Kriegsopferversorgung, des Gauwirtschaftsamtes,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Gaupressewart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Richtlinien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Pressearbeit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; Verhalten gegenüber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bürgerliche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3.1.1.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Kreisleitung Lemgo \ 3.1. Rundschreiben \ 3.1.1. Rundschreiben der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der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Parteipresse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Verhalten gegenüber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nicht-nationalsozialistische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01.1933 - 08.1933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60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der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Bahnhofsbuchhandlung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01.1933 - 09.1933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 xml:space="preserve">L 113 </w:t>
      </w:r>
      <w:r>
        <w:rPr>
          <w:rFonts w:ascii="Courier" w:hAnsi="Courier"/>
          <w:sz w:val="24"/>
        </w:rPr>
        <w:t>Nr. 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der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Liste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10.1934 - 12.1934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verschiedener Ämter der Gauleitung...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Erwerbslose;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Judenkenner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3.6.1.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Kreisleitung Lemgo \ 3.6. Schriftwechsel mit NS-Dienststellen \ 3.6.1.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135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des Kreisp</w:t>
      </w:r>
      <w:r>
        <w:rPr>
          <w:rFonts w:ascii="Courier" w:hAnsi="Courier"/>
          <w:sz w:val="24"/>
        </w:rPr>
        <w:t xml:space="preserve">resseamtes v.a. mit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Gaupresseamt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(auch Rundschreiben und Schriftwechsel mit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Reichspressestelle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 xml:space="preserve">u. a. Daten zur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nicht-nationalsozialistische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Förderung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Parteipresse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Lage der Presse im Gaugebiet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3.9.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3. Kreisleitung Lemgo \ 3.9. Schriftwechsel betr. einzelne Sachen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222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 Staatszeitung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; Zulassung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</w:t>
      </w:r>
      <w:r>
        <w:rPr>
          <w:rFonts w:ascii="Courier" w:hAnsi="Courier"/>
          <w:sz w:val="24"/>
        </w:rPr>
        <w:t>ischen Post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Lemgo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Lohnausgaben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Hofbuchdruckerei</w:t>
      </w:r>
      <w:r>
        <w:rPr>
          <w:rFonts w:ascii="Courier" w:hAnsi="Courier"/>
          <w:vanish/>
          <w:sz w:val="24"/>
        </w:rPr>
        <w:t>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4.1.1.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Kreisleitung Detmold \ 4.1. Periodika und Rundschreiben \ 4.1.1. Periodika und Rundschreiben der Reichsleitung der NSDAP und der Deutschen Arbeitsfront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243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des Gaugeschäftsführers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Bezug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 Reich 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ausländische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für Parteizwecke über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Fa. Auslands-Zeitungs-Handel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Köln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</w:t>
      </w:r>
      <w:r>
        <w:rPr>
          <w:rFonts w:ascii="Courier" w:hAnsi="Courier"/>
          <w:sz w:val="24"/>
        </w:rPr>
        <w:t>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258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Gaupresseamt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Lage der Presse im Gaugebiet; Lieferung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Erwerbslose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4.5.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Kreisleitung Detmold \ 5. Bescheinigungen politischer Zuverlässigkeit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338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Anerkennung der politischen Zuverlässigkeit für Verlegerinnen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Verleger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lippisch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4.6.1.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Kreisleitung Detmold \ 4.6. Schriftwechsel der Kreis</w:t>
      </w:r>
      <w:r>
        <w:rPr>
          <w:rFonts w:ascii="Courier" w:hAnsi="Courier"/>
          <w:sz w:val="24"/>
        </w:rPr>
        <w:t>leitung mit NS-Dienststellen \ 4.6.1. Schriftwechsel mit der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339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der Bezirksleitung Lippe mit der Gauleitung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Überwachung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Schöning</w:t>
      </w:r>
      <w:r>
        <w:rPr>
          <w:rFonts w:ascii="Courier" w:hAnsi="Courier"/>
          <w:vanish/>
          <w:sz w:val="24"/>
        </w:rPr>
        <w:t>}5{&lt; Buchhändler&gt;}6{&lt; Detmold&gt;}]p</w:t>
      </w:r>
      <w:r>
        <w:rPr>
          <w:rFonts w:ascii="Courier" w:hAnsi="Courier"/>
          <w:sz w:val="24"/>
        </w:rPr>
        <w:t xml:space="preserve">, Inhaber der "Großdeutschen </w:t>
      </w:r>
      <w:r>
        <w:rPr>
          <w:rFonts w:ascii="Courier" w:hAnsi="Courier"/>
          <w:vanish/>
          <w:sz w:val="24"/>
        </w:rPr>
        <w:t>k[1{&lt;Großdeutsche &gt;s[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; Geschäftsunterlagen von Schöning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346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 Schriftwechsel mit der Gauleitung und ihren Ämtern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Dienstweg bei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&lt;</w:t>
      </w:r>
      <w:r>
        <w:rPr>
          <w:rFonts w:ascii="Courier" w:hAnsi="Courier"/>
          <w:vanish/>
          <w:sz w:val="24"/>
        </w:rPr>
        <w:t>verbot&gt;]s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durch den Reichsminister für Volksaufklärung und Propaganda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05.1936 - 07.1936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349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mit der Gauleitung und ihren Ämtern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Übereignung des Vermögens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"Volksblatt"-Verlag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es auf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 Staatszeitung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; Gesellschaftsvertrag zur Gründung der Lippischen Staatszeitung GmbH vom 21.10.1933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4.8.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4. Kreisleitung Detmold \ 4.8. Schriftwechsel betr. einzelne Sachthemen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461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und Unterlagen zu Kirchenangelegenheiten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Enzyklika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Mit brennender Sorge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Schriftverkauf der Siebte-Tags-Adventisten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462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Schriftwechsel...betr.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Zulassungsbestätigung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Reichspressekammer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für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 Volkszeitung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Lage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die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Lippische Tageszeitung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nationalsoz.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Pressepolitik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5.1.2.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Kreisleitung Lippe \ 5.</w:t>
      </w:r>
      <w:r>
        <w:rPr>
          <w:rFonts w:ascii="Courier" w:hAnsi="Courier"/>
          <w:sz w:val="24"/>
        </w:rPr>
        <w:t>1. Periodika und Rundschreiben \ 5.1.2. Gauleitung Westfalen-Nord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und Verfügungen des Gaugeschäftsführers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Verpflichtung zur Ablieferung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staatsfeindliche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r, aus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Holland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versandter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an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Zwangswerbung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NS-Presse</w:t>
      </w:r>
      <w:r>
        <w:rPr>
          <w:rFonts w:ascii="Courier" w:hAnsi="Courier"/>
          <w:vanish/>
          <w:sz w:val="24"/>
        </w:rPr>
        <w:t>]s]s]s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508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Rundschreiben, Anordnungen, Mitteilungen und Verfügungen des Gauorganisationsleiters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sz w:val="24"/>
        </w:rPr>
        <w:t>enverkauf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und Verfügungen des Gauschulungsleiters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Versorgung der Wehrmacht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Rahmen der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Rosenberg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-Spende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und Verfügungen des Gauschulungsleiters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Buchgeschenk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westfälischen Gemeinden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 zum Jungvolk und zum Jungmädchenvolk überwiesene Jugendliche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Feststellung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konfessionelle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und Verfügungen des Gauschulungsleiters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Meldung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konfessioneller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s[2{&lt;konfessionelle &gt;}1{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s[2{&lt;konfessionelle 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Meldung der im Gau zugelassenen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konfessionelle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und Verfügungen der Gaupropagandaleitung...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Straßenverkauf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 und Zeitschriften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5.1.6.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</w:t>
      </w:r>
      <w:r>
        <w:rPr>
          <w:rFonts w:ascii="Courier" w:hAnsi="Courier"/>
          <w:sz w:val="24"/>
        </w:rPr>
        <w:t>eisleitung Lippe \ 5.1. Periodika und Rundschreiben \ 5.1.6. Rundschreiben der Kreisleitung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552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300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Rundschreiben und Verfügungen des Kreiskassenleiters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Hinweise auf Druckschriften, auch auf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antisemitisch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Kinderbuch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Giftpilz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1938 - 1939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5.6.4.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Kreisleitung Lippe \ 5.6. Schriftwechsel mit NS- Dienststellen \ 5.6.4. Schriftwechsel des Kreisleiters mit einzelnen Kreisämtern sowie Schriftwechsel der Kreisämter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</w:t>
      </w:r>
      <w:r>
        <w:rPr>
          <w:rFonts w:ascii="Courier" w:hAnsi="Courier"/>
          <w:sz w:val="24"/>
        </w:rPr>
        <w:t>. 845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v. a. des G. Lückhoff als Kreipropagandaleiter mit der Gaupropagandaleitung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 für die Wehrmacht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Buchprämie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für Bestellungen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Parole der Woche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848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v. a. des G. Lückhoff als Kreipropagandaleiter mit der Gaupropagandaleitung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Bücherspende für die Wehrmacht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01.1941 - 05.1941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866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Altmaterialerfassung; Schriftwechsel...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Büchersammlung für die Wehrmacht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870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des Kreisschulungsleiters mit dem Gauschulungsamt...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Meldungen katholischer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Borromäus-Bücherei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1938 - 1939 ; 1944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871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des Kreisschulungsleiters mit dem Gauschulungsamt...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Rosenberg</w:t>
      </w:r>
      <w:r>
        <w:rPr>
          <w:rFonts w:ascii="Courier" w:hAnsi="Courier"/>
          <w:vanish/>
          <w:sz w:val="24"/>
        </w:rPr>
        <w:t>}]ps[&lt;Bücher&gt;</w:t>
      </w:r>
      <w:r>
        <w:rPr>
          <w:rFonts w:ascii="Courier" w:hAnsi="Courier"/>
          <w:sz w:val="24"/>
        </w:rPr>
        <w:t>-Spende</w:t>
      </w:r>
      <w:r>
        <w:rPr>
          <w:rFonts w:ascii="Courier" w:hAnsi="Courier"/>
          <w:vanish/>
          <w:sz w:val="24"/>
        </w:rPr>
        <w:t>&lt; für die Wehrmacht&gt;]s</w:t>
      </w:r>
      <w:r>
        <w:rPr>
          <w:rFonts w:ascii="Courier" w:hAnsi="Courier"/>
          <w:sz w:val="24"/>
        </w:rPr>
        <w:t xml:space="preserve">; Vertrieb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christliche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Lieme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; Meldung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konfes</w:t>
      </w:r>
      <w:r>
        <w:rPr>
          <w:rFonts w:ascii="Courier" w:hAnsi="Courier"/>
          <w:sz w:val="24"/>
        </w:rPr>
        <w:t>sioneller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s[2{&lt;konfessionelle &gt;}1{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s[2{&lt;konfessionelle 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894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Materialien des Kreisschulungsamtes (Druckschriften und hektogaphierte Unterlagen)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Aufbau und Verwaltung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Schulungs- und Handbüchereien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1938 - 1942 ;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5.7.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Kreisleitung Lippe \ 5.7. Schriftwechsel mit der Wehrmacht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954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Schriftwechsel mit Dienstste</w:t>
      </w:r>
      <w:r>
        <w:rPr>
          <w:rFonts w:ascii="Courier" w:hAnsi="Courier"/>
          <w:sz w:val="24"/>
        </w:rPr>
        <w:t>llen der Wehrmacht...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Bücher-Spende für die Wehrmacht</w:t>
      </w:r>
      <w:r>
        <w:rPr>
          <w:rFonts w:ascii="Courier" w:hAnsi="Courier"/>
          <w:vanish/>
          <w:sz w:val="24"/>
        </w:rPr>
        <w:t>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 ; 1942 - 1945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5.10.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Kreisleitung Lippe \ 5.10. Schriftwechsel im Zusammenhang der Kriegsführung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1001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482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Bücher-Spende für die Wehrmacht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s[&lt;Buch-&gt;</w:t>
      </w:r>
      <w:r>
        <w:rPr>
          <w:rFonts w:ascii="Courier" w:hAnsi="Courier"/>
          <w:sz w:val="24"/>
        </w:rPr>
        <w:t>Versand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se; Versorgung von Lazaretten;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Bücherverteilung an Krankenhäuser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Staatliche Volksbüchereistelle des Landes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; Zusammenstellung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</w:t>
      </w:r>
      <w:r>
        <w:rPr>
          <w:rFonts w:ascii="Courier" w:hAnsi="Courier"/>
          <w:sz w:val="24"/>
        </w:rPr>
        <w:t>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die ohne Bedenken für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Wehrmachtsbücherei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in Betracht kommen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; Ergänzungsliste II des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Buchversand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Lumbeck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Bochum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6.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6. Handakten und persönliche Unterlagen lippischer NS-Führer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1052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Allgemeiner Schriftwechsel der Kreisleitung...: 15.02 - 15.03.1943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medizinische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Fachbücher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jüdischem Besitz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Gestapo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bei der Frau eines Lehrers 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Sabbenhausen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1941 - 1943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9.14.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9. Zeitgeschichtliches Archiv für das Land Lippe und Parteiarchiv NSDAP Westfalen-Nord, Abt. Lippe ("Sammlung Wiegand") \ 9.14. Unterlagen betr. jüdisches Leben in Lippe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1265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607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Rundschreiben des Lippischen Konsistoriums, der Landesregierung u. a. betr. Volksschullehrer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Lippe</w:t>
      </w:r>
      <w:r>
        <w:rPr>
          <w:rFonts w:ascii="Courier" w:hAnsi="Courier"/>
          <w:vanish/>
          <w:sz w:val="24"/>
        </w:rPr>
        <w:t>]o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amtliche Liste des Polizeipräsidenten von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1916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113 Nr. 1269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S. 608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Druckschriften sowie Werbematerialien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jüdisches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1906 - 1937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 115 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Schriftleitung der Zeitschrift "Germanien"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Organisationen, Güter, Familien, Personen \ #L 115 E Schriftleitung der Zeitschrift "Germanien"#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1930 - 1935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Die Zeitschrift "Germanien" war das publizistische Organ der "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", einer Gruppe von vorgeschichtlich interessierten Laienforschern, die sich um den 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ansässigen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Germanenforscher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Teudt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gesammelt hatten.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Thomas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Bielefeld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Druck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Germanien</w:t>
      </w:r>
      <w:r>
        <w:rPr>
          <w:rFonts w:ascii="Courier" w:hAnsi="Courier"/>
          <w:vanish/>
          <w:sz w:val="24"/>
        </w:rPr>
        <w:t>}2{&lt; Zeitschrift&gt;}]t</w:t>
      </w:r>
      <w:r>
        <w:rPr>
          <w:rFonts w:ascii="Courier" w:hAnsi="Courier"/>
          <w:sz w:val="24"/>
        </w:rPr>
        <w:t>" 2. Folge Heft 4 bis 4. Folge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redaktionelle Korrespondenz über</w:t>
      </w:r>
      <w:r>
        <w:rPr>
          <w:rFonts w:ascii="Courier" w:hAnsi="Courier"/>
          <w:sz w:val="24"/>
        </w:rPr>
        <w:t xml:space="preserve"> Inhalt und äußere Gestaltung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}1{&lt;Germanien&gt;}]t</w:t>
      </w:r>
      <w:r>
        <w:rPr>
          <w:rFonts w:ascii="Courier" w:hAnsi="Courier"/>
          <w:sz w:val="24"/>
        </w:rPr>
        <w:t>; Werbemaßnahmen; Anwerben von Autoren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Konkurrenzzeitschriften und -organisationen; inhaltliche Ausrichtung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01.1933 - 06.1933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07.1933 - 12.1933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Presserechtliche Veränderungen; Konkurrenzzeitschriften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01.1934 - 06.1934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Stellungnahme zur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</w:t>
      </w:r>
      <w:r>
        <w:rPr>
          <w:rFonts w:ascii="Courier" w:hAnsi="Courier"/>
          <w:sz w:val="24"/>
        </w:rPr>
        <w:t>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Nordische Welt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07.1934 - 12.1934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01.1935 - 06.1935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07.1935 - 12.1935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zwischen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Oskar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Suffert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p[6{o[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Schriftleiter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Behm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 Kompetenzstreitigkeiten; Manuskripte Behms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11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dem Vorsitzenden der Vereinigung,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Oberstleutnant a.D.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Platz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Vertragsverhandlungen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7f.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Korrespondenz mit dem Vorsitzenden der Vere</w:t>
      </w:r>
      <w:r>
        <w:rPr>
          <w:rFonts w:ascii="Courier" w:hAnsi="Courier"/>
          <w:sz w:val="24"/>
        </w:rPr>
        <w:t xml:space="preserve">inigung,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Oberstleutnant a.D.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Platz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Vertragsverhandlungen mit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Teudt</w:t>
      </w:r>
      <w:r>
        <w:rPr>
          <w:rFonts w:ascii="Courier" w:hAnsi="Courier"/>
          <w:vanish/>
          <w:sz w:val="24"/>
        </w:rPr>
        <w:t>}]p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inhaltliche Linie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}1{&lt;Germanien&gt;}]t</w:t>
      </w:r>
      <w:r>
        <w:rPr>
          <w:rFonts w:ascii="Courier" w:hAnsi="Courier"/>
          <w:sz w:val="24"/>
        </w:rPr>
        <w:t xml:space="preserve">; Verhältnis zum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K. F.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Leipzig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15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J. O.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</w:t>
      </w:r>
      <w:r>
        <w:rPr>
          <w:rFonts w:ascii="Courier" w:hAnsi="Courier"/>
          <w:sz w:val="24"/>
        </w:rPr>
        <w:t>lassmann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Münster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7{k[</w:t>
      </w:r>
      <w:r>
        <w:rPr>
          <w:rFonts w:ascii="Courier" w:hAnsi="Courier"/>
          <w:sz w:val="24"/>
        </w:rPr>
        <w:t>Literatur-Ausschuß der Freunde germanischer Vorgeschichte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später: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Reichsbund Volkstum und Heimat</w:t>
      </w:r>
      <w:r>
        <w:rPr>
          <w:rFonts w:ascii="Courier" w:hAnsi="Courier"/>
          <w:vanish/>
          <w:sz w:val="24"/>
        </w:rPr>
        <w:t>]k}]p</w:t>
      </w:r>
      <w:r>
        <w:rPr>
          <w:rFonts w:ascii="Courier" w:hAnsi="Courier"/>
          <w:sz w:val="24"/>
        </w:rPr>
        <w:t>)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Bewertung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einzelner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Zusammenarbeit mit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Koehler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Amelung</w:t>
      </w:r>
      <w:r>
        <w:rPr>
          <w:rFonts w:ascii="Courier" w:hAnsi="Courier"/>
          <w:vanish/>
          <w:sz w:val="24"/>
        </w:rPr>
        <w:t>]p]k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Korrespondenz mit Ausschußmitgliedern ...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Streitigkeiten mit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Hase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; Gesamtverzeichnis der Bezieher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}1{&lt;Germanien&gt;}]t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19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</w:t>
      </w:r>
      <w:r>
        <w:rPr>
          <w:rFonts w:ascii="Courier" w:hAnsi="Courier"/>
          <w:sz w:val="24"/>
        </w:rPr>
        <w:t>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</w:t>
      </w:r>
      <w:r>
        <w:rPr>
          <w:rFonts w:ascii="Courier" w:hAnsi="Courier"/>
          <w:sz w:val="24"/>
        </w:rPr>
        <w:t xml:space="preserve"> Nr.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26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24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28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Fi</w:t>
      </w:r>
      <w:r>
        <w:rPr>
          <w:rFonts w:ascii="Courier" w:hAnsi="Courier"/>
          <w:sz w:val="24"/>
        </w:rPr>
        <w:t xml:space="preserve">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Verlagsbuchhandlung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Ferdinand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Schöningh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Paderborn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30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</w:t>
      </w:r>
      <w:r>
        <w:rPr>
          <w:rFonts w:ascii="Courier" w:hAnsi="Courier"/>
          <w:sz w:val="24"/>
        </w:rPr>
        <w:t>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1933 - 1935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L 115 E, Nr. 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Korrespondenz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Autor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Rezensent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anderen Privatpersonen,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Vereinen und Vereinigungen, Ortsgruppen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Vereinigung der Freunde germanischer Vorgeschichte e. 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Detmold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Firmen,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Behörden,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Museen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"Zeitgeschichte",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Vertriebsgesellschaft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</w:p>
    <w:p w:rsidR="00000000" w:rsidRDefault="00226AA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226AAF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6AAF"/>
    <w:rsid w:val="0022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06B28-3ABF-4BD7-A015-FBC7436F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22</TotalTime>
  <Pages>2</Pages>
  <Words>17496</Words>
  <Characters>110230</Characters>
  <Application>Microsoft Office Word</Application>
  <DocSecurity>4</DocSecurity>
  <Lines>918</Lines>
  <Paragraphs>254</Paragraphs>
  <ScaleCrop>false</ScaleCrop>
  <Company>Deutsche Nationalbibliothek</Company>
  <LinksUpToDate>false</LinksUpToDate>
  <CharactersWithSpaces>127472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	Nordrhein-Westfälisches Staatsarchiv Detmold</dc:title>
  <dc:subject/>
  <dc:creator>Jacqueline Fischer</dc:creator>
  <cp:keywords/>
  <cp:lastModifiedBy>Wendler, André</cp:lastModifiedBy>
  <cp:revision>2</cp:revision>
  <cp:lastPrinted>8909-06-25T01:07:42Z</cp:lastPrinted>
  <dcterms:created xsi:type="dcterms:W3CDTF">2021-02-26T09:05:00Z</dcterms:created>
  <dcterms:modified xsi:type="dcterms:W3CDTF">2021-02-26T09:05:00Z</dcterms:modified>
</cp:coreProperties>
</file>