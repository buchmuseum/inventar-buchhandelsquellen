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Konstanz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Benediktinerplatz 5a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78467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Konstanz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Tel.:(07531)900-247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8 - 12.30 Uhr, Mo - Do 14 - 17 Uhr, Fr 14 - 16 Uhr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 II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Verwaltungsakten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1816 - 1945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5844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Zensursachen</w:t>
      </w:r>
      <w:r>
        <w:rPr>
          <w:rFonts w:ascii="Courier" w:hAnsi="Courier"/>
          <w:vanish/>
          <w:sz w:val="24"/>
        </w:rPr>
        <w:t>]s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</w:t>
      </w:r>
      <w:r>
        <w:rPr>
          <w:rFonts w:ascii="Courier" w:hAnsi="Courier"/>
          <w:sz w:val="24"/>
        </w:rPr>
        <w:t xml:space="preserve"> Genehmigung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für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Fikler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29.10.1832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Unterschriftensammlung für Adressen an die 2. Kammer,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13.9.1933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Unbefugt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des Joseph Fikler,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19.9.1833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niederrheinischen Courier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s Nr. 177 Jhrg.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Kaution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Maler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Eschbacher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 xml:space="preserve">Redakteur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Seeblätter</w:t>
      </w:r>
      <w:r>
        <w:rPr>
          <w:rFonts w:ascii="Courier" w:hAnsi="Courier"/>
          <w:vanish/>
          <w:sz w:val="24"/>
        </w:rPr>
        <w:t>]t}]p]s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20.3.1838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Konstanzer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8.2.1841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Wächters am Rhein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17.8.1842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Zu</w:t>
      </w:r>
      <w:r>
        <w:rPr>
          <w:rFonts w:ascii="Courier" w:hAnsi="Courier"/>
          <w:sz w:val="24"/>
        </w:rPr>
        <w:t xml:space="preserve">stellung einer Motion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Mathy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an die Konstanzer Wahlmänner,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29.12.1843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Rückständige Pacht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Anzeige- und Verordnungsblattes für den Seekreis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Inh. Witwe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Bannhardt</w:t>
      </w:r>
      <w:r>
        <w:rPr>
          <w:rFonts w:ascii="Courier" w:hAnsi="Courier"/>
          <w:vanish/>
          <w:sz w:val="24"/>
        </w:rPr>
        <w:t>]p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1832 - 1835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15239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Verwaltungssachen - Lehranstalten: Schulwesen.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Beschaffung v.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n und Musikalien in den Schulen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1900 - 1939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11613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Verwaltungssachen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. Heft 1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</w:t>
      </w:r>
      <w:r>
        <w:rPr>
          <w:rFonts w:ascii="Courier" w:hAnsi="Courier"/>
          <w:sz w:val="24"/>
        </w:rPr>
        <w:t>achen über die Bekämpfung von Schmutz- und 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Verwiesen unter Sittenpolizei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1909 - 1950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 (umfangreich)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16498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Verwaltungssachen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Sittenpolizei,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Jugendgefährdend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8559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Verwaltungssachen - Oberbürgermeister: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Süd-Verlag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Inh.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Weyl</w:t>
      </w:r>
      <w:r>
        <w:rPr>
          <w:rFonts w:ascii="Courier" w:hAnsi="Courier"/>
          <w:vanish/>
          <w:sz w:val="24"/>
        </w:rPr>
        <w:t>}]p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14489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Verwaltungssachen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en: Einzelgewerbe,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</w:t>
      </w:r>
      <w:r>
        <w:rPr>
          <w:rFonts w:ascii="Courier" w:hAnsi="Courier"/>
          <w:sz w:val="24"/>
        </w:rPr>
        <w:t xml:space="preserve">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]o]s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Festnummern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Konstanzer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zu Jubiläen und dergl.  B.A.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Bezug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1847 - 1950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13169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Verwaltungssachen - Gemeindesachen: Errichtung eines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Presseseminars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]o}]k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13167 b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Gemeindesachen: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Börsenblatt für den Deutschen Buchhandel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Konstanz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Verlagszentrum</w:t>
      </w:r>
      <w:r>
        <w:rPr>
          <w:rFonts w:ascii="Courier" w:hAnsi="Courier"/>
          <w:vanish/>
          <w:sz w:val="24"/>
        </w:rPr>
        <w:t>]s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775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Schriftst. mit Anlage</w:t>
      </w:r>
    </w:p>
    <w:p w:rsidR="00000000" w:rsidRDefault="00D7757F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757F"/>
    <w:rsid w:val="00D7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AD79D-78A4-4F30-8984-F93BC64E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10</TotalTime>
  <Pages>2</Pages>
  <Words>310</Words>
  <Characters>1955</Characters>
  <Application>Microsoft Office Word</Application>
  <DocSecurity>4</DocSecurity>
  <Lines>16</Lines>
  <Paragraphs>4</Paragraphs>
  <ScaleCrop>false</ScaleCrop>
  <Company>Deutsche Nationalbibliothek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Konstanz</dc:title>
  <dc:subject>Grünert</dc:subject>
  <dc:creator>Fischer</dc:creator>
  <cp:keywords>DFG-Quellenrepertorium Stadtarchiv Konstanz</cp:keywords>
  <cp:lastModifiedBy>Wendler, André</cp:lastModifiedBy>
  <cp:revision>2</cp:revision>
  <cp:lastPrinted>8909-06-25T01:07:42Z</cp:lastPrinted>
  <dcterms:created xsi:type="dcterms:W3CDTF">2021-02-26T09:16:00Z</dcterms:created>
  <dcterms:modified xsi:type="dcterms:W3CDTF">2021-02-26T09:16:00Z</dcterms:modified>
</cp:coreProperties>
</file>