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  <w:tab/>
        <w:t>Stadtarchiv Perleberg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  <w:tab/>
        <w:t>Großer Markt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  <w:tab/>
        <w:t>19348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  <w:tab/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Perleberg</w:t>
      </w:r>
      <w:r>
        <w:rPr>
          <w:rFonts w:ascii="Courier" w:hAnsi="Courier"/>
          <w:vanish/>
          <w:sz w:val="24"/>
        </w:rPr>
        <w:t>]o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  <w:tab/>
        <w:t>Tel.:(03876)5101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  <w:tab/>
        <w:t>Auskünfte durch Frau Schmidt aus der Stadtverwaltung.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  <w:tab/>
        <w:t>F/K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443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  <w:tab/>
        <w:t>12.12.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1832 - 1853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444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  <w:tab/>
        <w:t>12.13.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1848 - 1855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503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  <w:tab/>
        <w:t>12.65.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Buchbinder- Silber- und Goldarbeiter-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Innung</w:t>
      </w:r>
      <w:r>
        <w:rPr>
          <w:rFonts w:ascii="Courier" w:hAnsi="Courier"/>
          <w:vanish/>
          <w:sz w:val="24"/>
        </w:rPr>
        <w:t>]s]k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1858 - 1866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  <w:tab/>
        <w:t>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1358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Städtische 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2{&lt;Perleberg&gt;}]k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  <w:tab/>
        <w:t xml:space="preserve">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gewerbliche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1945 - 1950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1366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1946 - 1947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1384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Betriebsbücherei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Bücherei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Herold</w:t>
      </w:r>
      <w:r>
        <w:rPr>
          <w:rFonts w:ascii="Courier" w:hAnsi="Courier"/>
          <w:vanish/>
          <w:sz w:val="24"/>
        </w:rPr>
        <w:t>}6{&lt; Perleberg&gt;}]p]k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Bücherei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Ploetz</w:t>
      </w:r>
      <w:r>
        <w:rPr>
          <w:rFonts w:ascii="Courier" w:hAnsi="Courier"/>
          <w:vanish/>
          <w:sz w:val="24"/>
        </w:rPr>
        <w:t>}6{&lt; Perleberg&gt;}]p]k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Bücherei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Ribbe</w:t>
      </w:r>
      <w:r>
        <w:rPr>
          <w:rFonts w:ascii="Courier" w:hAnsi="Courier"/>
          <w:vanish/>
          <w:sz w:val="24"/>
        </w:rPr>
        <w:t>}6{&lt; Perleberg&gt;}]p]k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1948 - 1950</w:t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autoHyphenation w:val="true"/>
  <w:doNotHyphenateCaps/>
  <w:compat>
    <w:compatSetting w:name="compatibilityMode" w:uri="http://schemas.microsoft.com/office/word" w:val="1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DE" w:eastAsia="de-DE" w:bidi="ar-SA"/>
    </w:rPr>
  </w:style>
  <w:style w:type="character" w:styleId="DefaultParagraphFont" w:default="1">
    <w:name w:val="Default Paragraph Font"/>
    <w:semiHidden/>
    <w:qFormat/>
    <w:rPr/>
  </w:style>
  <w:style w:type="character" w:styleId="Funotenzeichen">
    <w:name w:val="Fußnoten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7</TotalTime>
  <Application>LibreOffice/6.4.6.2$Linux_X86_64 LibreOffice_project/40$Build-2</Application>
  <Pages>6</Pages>
  <Words>101</Words>
  <Characters>485</Characters>
  <CharactersWithSpaces>556</CharactersWithSpaces>
  <Paragraphs>31</Paragraphs>
  <Company>Deutsche Nationalbibliothek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2021-02-26T09:24:00Z</dcterms:created>
  <dc:creator>Fischer</dc:creator>
  <dc:description>erh. am 21.07.93 in Lpz., bearb. am 23.07.93</dc:description>
  <cp:keywords>DFG-Quellrepertorium Perleberg</cp:keywords>
  <dc:language>de-DE</dc:language>
  <cp:lastModifiedBy/>
  <cp:lastPrinted>8909-06-25T01:07:42Z</cp:lastPrinted>
  <dcterms:modified xsi:type="dcterms:W3CDTF">2021-03-05T17:38:54Z</dcterms:modified>
  <cp:revision>3</cp:revision>
  <dc:subject/>
  <dc:title>Stadtarchiv Perleberg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Deutsche Nationalbibliothek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