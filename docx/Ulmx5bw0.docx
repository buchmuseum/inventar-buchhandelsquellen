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Ulm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Ulm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Weinhof 12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06</w:t>
      </w:r>
      <w:r>
        <w:rPr>
          <w:rFonts w:ascii="Courier" w:hAnsi="Courier"/>
          <w:sz w:val="24"/>
        </w:rPr>
        <w:tab/>
        <w:t>3940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89073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Ulm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Tel.:(0731)161-4210/12 Fax:(0731)161-1633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Do 9 - 18 Uhr, Fr 9 - 15 Uhr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An einschlägiger Literatur zum Thema ist erschienen: Elmar Schmitt, Die Wohlersche B</w:t>
      </w:r>
      <w:r>
        <w:rPr>
          <w:rFonts w:ascii="Courier" w:hAnsi="Courier"/>
          <w:sz w:val="24"/>
        </w:rPr>
        <w:t>uchhandlung in Ulm 1685 bis 1985 (= Bd. 6 der Reihe "Veröffentlichungen der Stadtbibliothek Ulm"), Ulm 1985; Karin Weltin, Die Ulmer Presse im Überblick, in: Hans Eugen Specker (Hrsg.), Ulm im 19. Jahrhundert, Ulm 1990, S. 464-477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B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Ulm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B. Neuerer Aktenbestand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Kartei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121/15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121 Gewerbe und Handel / 15 Gewerbeüberwachung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48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Einzelgewerbe, Gewerbe, die einer besonderen Überwachung bedürfen: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Werner Tapper-Verlag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Verlag Ebnersche Buchdruckerei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Aegis-Ve</w:t>
      </w:r>
      <w:r>
        <w:rPr>
          <w:rFonts w:ascii="Courier" w:hAnsi="Courier"/>
          <w:sz w:val="24"/>
        </w:rPr>
        <w:t>rlag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Hans Arens-Verlag</w:t>
      </w:r>
      <w:r>
        <w:rPr>
          <w:rFonts w:ascii="Courier" w:hAnsi="Courier"/>
          <w:vanish/>
          <w:sz w:val="24"/>
        </w:rPr>
        <w:t>]k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1945 - 1949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Nr. 49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Einzelgewerbe, Gewerbe, die einer besonderen Überwachung bedürfen: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Buchdruckereien</w:t>
      </w:r>
      <w:r>
        <w:rPr>
          <w:rFonts w:ascii="Courier" w:hAnsi="Courier"/>
          <w:vanish/>
          <w:sz w:val="24"/>
        </w:rPr>
        <w:t>]s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1944 - 1946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121/16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121 Gewerbe und Handel / 16 Gewerbeaufsicht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11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Konzessionen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1833 - 1862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Konzessionen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Antiquariaten</w:t>
      </w:r>
      <w:r>
        <w:rPr>
          <w:rFonts w:ascii="Courier" w:hAnsi="Courier"/>
          <w:vanish/>
          <w:sz w:val="24"/>
        </w:rPr>
        <w:t>]s]s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1803 - 1867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Konzessionen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. Geschäftsverhältnisse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1830 - 1865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vanish/>
          <w:sz w:val="24"/>
        </w:rPr>
        <w:t>[</w:t>
      </w:r>
      <w:r>
        <w:rPr>
          <w:rFonts w:ascii="Courier" w:hAnsi="Courier"/>
          <w:sz w:val="24"/>
        </w:rPr>
        <w:t xml:space="preserve">Konzessionen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lithographische Anstalten</w:t>
      </w:r>
      <w:r>
        <w:rPr>
          <w:rFonts w:ascii="Courier" w:hAnsi="Courier"/>
          <w:vanish/>
          <w:sz w:val="24"/>
        </w:rPr>
        <w:t>]s]s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1839 - 1869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123/11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123 Überwachung der öffentlichen Ordnung und Schutz und Sicherheit der Bevölkerung / 11 Pressewesen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Veröffentlichung amtlicher Bekanntmachungen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Druckarbeiten</w:t>
      </w:r>
      <w:r>
        <w:rPr>
          <w:rFonts w:ascii="Courier" w:hAnsi="Courier"/>
          <w:vanish/>
          <w:sz w:val="24"/>
        </w:rPr>
        <w:t>}]s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u.a.: Aufnahme der staatlichen Bekanntmachungen in das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Kgl. Württ. allgemein. Landes-Intelligenzblatt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und in den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Schwäbischen Merkur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"; Aufnahme der städtischen Bekanntmachungen in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Lokalblätter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Ulmer Schnellpost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Ulmer Kronik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und "</w:t>
      </w:r>
      <w:r>
        <w:rPr>
          <w:rFonts w:ascii="Courier" w:hAnsi="Courier"/>
          <w:vanish/>
          <w:sz w:val="24"/>
        </w:rPr>
        <w:t>t[&lt;Ulmer &gt;</w:t>
      </w:r>
      <w:r>
        <w:rPr>
          <w:rFonts w:ascii="Courier" w:hAnsi="Courier"/>
          <w:sz w:val="24"/>
        </w:rPr>
        <w:t>Intelligenzblatt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"; Vergabe der Druckarbeiten an die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Buchdruckereibesitzer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Geuss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p[7{&lt; Buchdruckereibesitzer&gt;}1{</w:t>
      </w:r>
      <w:r>
        <w:rPr>
          <w:rFonts w:ascii="Courier" w:hAnsi="Courier"/>
          <w:sz w:val="24"/>
        </w:rPr>
        <w:t>Helb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p[7{&lt; Buchdruckereibesitzer&gt;}1{</w:t>
      </w:r>
      <w:r>
        <w:rPr>
          <w:rFonts w:ascii="Courier" w:hAnsi="Courier"/>
          <w:sz w:val="24"/>
        </w:rPr>
        <w:t>Sellmer</w:t>
      </w:r>
      <w:r>
        <w:rPr>
          <w:rFonts w:ascii="Courier" w:hAnsi="Courier"/>
          <w:vanish/>
          <w:sz w:val="24"/>
        </w:rPr>
        <w:t>}]p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1839 - 1852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Veröffentlichung amtlicher Bekanntmachungen im "Intelligenzblatt", in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Kronik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in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Schnellpost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und dem dazugehörigen städtischen Anzeigeblatt sowie in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Ulmer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bzw. im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Ulmer Tagblatt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Submissionsausschreibungen der Stadt; </w:t>
      </w:r>
      <w:r>
        <w:rPr>
          <w:rFonts w:ascii="Courier" w:hAnsi="Courier"/>
          <w:sz w:val="24"/>
        </w:rPr>
        <w:t xml:space="preserve">Festlegung der Höhe der Inseratsgebühren;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Konkurrenzkampf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zwischen den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der einzelnen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um die Genehmigung zur Veröffentlichung der amtlichen Bekanntmachungen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 u.a.: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Ulmer Intelligenzblatt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Nr. 20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8.3.1850</w:t>
      </w:r>
      <w:r>
        <w:rPr>
          <w:rFonts w:ascii="Courier" w:hAnsi="Courier"/>
          <w:vanish/>
          <w:sz w:val="24"/>
        </w:rPr>
        <w:t>]z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1839 - 1895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Ulmer Landbote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": Aufforderung des Oberamtes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Ulm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zur Vorlage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1792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); Aufnahme von Annoncen zur Bekanntgabe städtischer und hospitaler Holzverkäufe (1901)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1845 - 19</w:t>
      </w:r>
      <w:r>
        <w:rPr>
          <w:rFonts w:ascii="Courier" w:hAnsi="Courier"/>
          <w:sz w:val="24"/>
        </w:rPr>
        <w:t>01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Eingabe des Stadtrates und des Bürgerausschusses an den landständischen Ausschuß von Württemberg mit der Forderung zur Aufhebung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Pressezensur</w:t>
      </w:r>
      <w:r>
        <w:rPr>
          <w:rFonts w:ascii="Courier" w:hAnsi="Courier"/>
          <w:vanish/>
          <w:sz w:val="24"/>
        </w:rPr>
        <w:t>]s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Vergabe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Amtsblattprivileg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 durch die Stadt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Anträge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Geuss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Müller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Veröffentlichungsgenehmigungen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amtliche Anzeigen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im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Ulmer Anzeiger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im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Erzähler an der Donau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und in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Donauzeitung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1847 - 1851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Veröffe</w:t>
      </w:r>
      <w:r>
        <w:rPr>
          <w:rFonts w:ascii="Courier" w:hAnsi="Courier"/>
          <w:sz w:val="24"/>
        </w:rPr>
        <w:t>ntlichung amtlicher Bekanntmachungen in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Ulmer Schnellpost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im "</w:t>
      </w:r>
      <w:r>
        <w:rPr>
          <w:rFonts w:ascii="Courier" w:hAnsi="Courier"/>
          <w:vanish/>
          <w:sz w:val="24"/>
        </w:rPr>
        <w:t>t[&lt;Ulmer &gt;</w:t>
      </w:r>
      <w:r>
        <w:rPr>
          <w:rFonts w:ascii="Courier" w:hAnsi="Courier"/>
          <w:sz w:val="24"/>
        </w:rPr>
        <w:t>Intelligenzblatt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und in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Ulmer Kronik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u.a.: Aufhebung des Amtsprivilegs für die "Ulmer Kronik"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1847 - 1849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Veröffentlichung amtlicher Bekanntmachungen in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Ulmer Schnellpost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im "</w:t>
      </w:r>
      <w:r>
        <w:rPr>
          <w:rFonts w:ascii="Courier" w:hAnsi="Courier"/>
          <w:vanish/>
          <w:sz w:val="24"/>
        </w:rPr>
        <w:t>t[&lt;Ulmer &gt;</w:t>
      </w:r>
      <w:r>
        <w:rPr>
          <w:rFonts w:ascii="Courier" w:hAnsi="Courier"/>
          <w:sz w:val="24"/>
        </w:rPr>
        <w:t>Intelligenzblatt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und in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Ulmer Kronik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Beschwerden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Seitz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Walter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als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"Ulmer Kronik" und des "Intelligenzblattes" über die unger</w:t>
      </w:r>
      <w:r>
        <w:rPr>
          <w:rFonts w:ascii="Courier" w:hAnsi="Courier"/>
          <w:sz w:val="24"/>
        </w:rPr>
        <w:t xml:space="preserve">echte Verteilung der Inserate und Druckarbeiten auf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Amtliche Bekanntmachungen in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Ulmer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Übergang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von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Elsner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an </w:t>
      </w:r>
      <w:r>
        <w:rPr>
          <w:rFonts w:ascii="Courier" w:hAnsi="Courier"/>
          <w:vanish/>
          <w:sz w:val="24"/>
        </w:rPr>
        <w:t>p[5{&lt;Buchdrucker &gt;}1{</w:t>
      </w:r>
      <w:r>
        <w:rPr>
          <w:rFonts w:ascii="Courier" w:hAnsi="Courier"/>
          <w:sz w:val="24"/>
        </w:rPr>
        <w:t>Ling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; Umbenennung in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Ulmer Tagblatt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"; Veröffentlichung der städtischen Bekanntmachungen im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Ulmer Tagblatt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1849 - 1870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Auseinandersetzung zwischen der Stadt und </w:t>
      </w:r>
      <w:r>
        <w:rPr>
          <w:rFonts w:ascii="Courier" w:hAnsi="Courier"/>
          <w:vanish/>
          <w:sz w:val="24"/>
        </w:rPr>
        <w:t>p[2{&lt;Theodor &gt;}1{</w:t>
      </w:r>
      <w:r>
        <w:rPr>
          <w:rFonts w:ascii="Courier" w:hAnsi="Courier"/>
          <w:sz w:val="24"/>
        </w:rPr>
        <w:t>Nübling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aufgrund der in der </w:t>
      </w:r>
      <w:r>
        <w:rPr>
          <w:rFonts w:ascii="Courier" w:hAnsi="Courier"/>
          <w:vanish/>
          <w:sz w:val="24"/>
        </w:rPr>
        <w:t xml:space="preserve">t[&lt;Ulmer&gt; </w:t>
      </w:r>
      <w:r>
        <w:rPr>
          <w:rFonts w:ascii="Courier" w:hAnsi="Courier"/>
          <w:sz w:val="24"/>
        </w:rPr>
        <w:t>Schnellpost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veröffentli</w:t>
      </w:r>
      <w:r>
        <w:rPr>
          <w:rFonts w:ascii="Courier" w:hAnsi="Courier"/>
          <w:sz w:val="24"/>
        </w:rPr>
        <w:t>chten Artikel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u.a.: Überlegungen der Stadt über den Entzug der städtischen Annoncen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1897 - 1906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Ulmer Schnellpost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": Entzug der städtischen Annoncen und Einleitung eines gerichtlichen Verfahrens gegen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Theodor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Nübling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schädigender Darstellung der Stadt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1899 - 1901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Veröffentlichung amtlicher Bekanntmachungen: Überlegungen zur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Gestaltung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 für den Stadt- und Landkreis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Ulm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 der Veröffentlichung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verfassungsfeindlicher Organe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1950 - 1951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123/131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123 Überwachung der öffentlichen Ordnung und Schutz und Sicherheit der Bevölkerung / 131 Vereine und Verbände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Gründung, Rechtsfähigkeit und Satzungen von Vereinen: v.a. Eintragungen in das Vereinsregister des Amtsgerichtes (u.a.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Israelitischer Leseverein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Museumsgesellschaft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)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1869 - 1939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Planungen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NSDAP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zur Umgestaltung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Museumsgesellschaft</w:t>
      </w:r>
      <w:r>
        <w:rPr>
          <w:rFonts w:ascii="Courier" w:hAnsi="Courier"/>
          <w:vanish/>
          <w:sz w:val="24"/>
        </w:rPr>
        <w:t>]k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123/133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123 Überwachung der öffentlich</w:t>
      </w:r>
      <w:r>
        <w:rPr>
          <w:rFonts w:ascii="Courier" w:hAnsi="Courier"/>
          <w:sz w:val="24"/>
        </w:rPr>
        <w:t>en Ordnung und Schutz und Sicherheit der Bevölkerung / 133 Politische Vereinigungen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11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Deutscher Fichte-Bund e.V.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: Herausgabe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Flugschriften mit Kriegspropaganda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; Überweisung städtischer Förderbeiträge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Deutscher Fichte-Bund e.V. (DS): Flugschriften mit Kriegspropaganda,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1940 - 1942</w:t>
      </w:r>
      <w:r>
        <w:rPr>
          <w:rFonts w:ascii="Courier" w:hAnsi="Courier"/>
          <w:vanish/>
          <w:sz w:val="24"/>
        </w:rPr>
        <w:t>]z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1937 - 1942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321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321 - Stadtbibliothek vor 1968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00 Nr. 1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Tätigkeit, Protokolle und Sitzungen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Bibliotheks-Kommission</w:t>
      </w:r>
      <w:r>
        <w:rPr>
          <w:rFonts w:ascii="Courier" w:hAnsi="Courier"/>
          <w:vanish/>
          <w:sz w:val="24"/>
        </w:rPr>
        <w:t>]s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1840 - 1902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00 Nr. 2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Freie Bib</w:t>
      </w:r>
      <w:r>
        <w:rPr>
          <w:rFonts w:ascii="Courier" w:hAnsi="Courier"/>
          <w:sz w:val="24"/>
        </w:rPr>
        <w:t>liothek und Lesehalle</w:t>
      </w:r>
      <w:r>
        <w:rPr>
          <w:rFonts w:ascii="Courier" w:hAnsi="Courier"/>
          <w:vanish/>
          <w:sz w:val="24"/>
        </w:rPr>
        <w:t>]k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Darin: Satzung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Vereins "Freie Bibliothek und Lesesaal"</w:t>
      </w:r>
      <w:r>
        <w:rPr>
          <w:rFonts w:ascii="Courier" w:hAnsi="Courier"/>
          <w:vanish/>
          <w:sz w:val="24"/>
        </w:rPr>
        <w:t>}2{&lt;Ulm&gt;}]k</w:t>
      </w:r>
      <w:r>
        <w:rPr>
          <w:rFonts w:ascii="Courier" w:hAnsi="Courier"/>
          <w:sz w:val="24"/>
        </w:rPr>
        <w:t xml:space="preserve"> (1896)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1896 - 1902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00 Nr. 3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Jahresberichte über die Tätigkeit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Freien Bibliothek und Lesehalle</w:t>
      </w:r>
      <w:r>
        <w:rPr>
          <w:rFonts w:ascii="Courier" w:hAnsi="Courier"/>
          <w:vanish/>
          <w:sz w:val="24"/>
        </w:rPr>
        <w:t>]k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1907 - 1909 ; 1911 - 1912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02 Nr. 1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Haushaltswesen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des Archivs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1884 - 1886 ; 1893 - 1894 ; 1928 - 1932 ; 1945 - 1951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02 Nr. 2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Listen zur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Bücherrevision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1956 - 1965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02 Nr. 3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Statistische Angaben über die Be</w:t>
      </w:r>
      <w:r>
        <w:rPr>
          <w:rFonts w:ascii="Courier" w:hAnsi="Courier"/>
          <w:sz w:val="24"/>
        </w:rPr>
        <w:t xml:space="preserve">stände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1962 - 1966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03 Nr. 1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Personal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1936 - 1940 ; 1949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O4 Nr. 1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Sammelakte über verschiedene Angelegenheiten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 ; 1887 - 1930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04 Nr. 2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Bericht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1964 - 1966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08 Nr. 1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Veranstaltung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Buchausstellung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"Das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Jugendbuch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", "Das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Schweizer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" und die "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 des Buches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"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Ulm</w:t>
      </w:r>
      <w:r>
        <w:rPr>
          <w:rFonts w:ascii="Courier" w:hAnsi="Courier"/>
          <w:vanish/>
          <w:sz w:val="24"/>
        </w:rPr>
        <w:t>]o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1946 - 1950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08 Nr. 2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Einrichtung einer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Kinder- und</w:t>
      </w:r>
      <w:r>
        <w:rPr>
          <w:rFonts w:ascii="Courier" w:hAnsi="Courier"/>
          <w:sz w:val="24"/>
        </w:rPr>
        <w:t xml:space="preserve"> Jugendbücher-</w:t>
      </w:r>
      <w:r>
        <w:rPr>
          <w:rFonts w:ascii="Courier" w:hAnsi="Courier"/>
          <w:vanish/>
          <w:sz w:val="24"/>
        </w:rPr>
        <w:t>}1{</w:t>
      </w:r>
      <w:r>
        <w:rPr>
          <w:rFonts w:ascii="Courier" w:hAnsi="Courier"/>
          <w:sz w:val="24"/>
        </w:rPr>
        <w:t>Lesestube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Jugendbuchausstellung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auf Betreiben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Württembergischen Bibliotheksgesellschaft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, Einladung zur Eröffnung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 Nr. 1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Geschäftstagebuch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des Stadtarchivs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1940 - 1951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 Nr. 2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Organisation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1949 - 1950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 Nr. 1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Zusammenlegung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wissenschaftliche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Ulm</w:t>
      </w:r>
      <w:r>
        <w:rPr>
          <w:rFonts w:ascii="Courier" w:hAnsi="Courier"/>
          <w:vanish/>
          <w:sz w:val="24"/>
        </w:rPr>
        <w:t>]o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1965 - 1966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 Nr. 2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Übernahme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des öff</w:t>
      </w:r>
      <w:r>
        <w:rPr>
          <w:rFonts w:ascii="Courier" w:hAnsi="Courier"/>
          <w:sz w:val="24"/>
        </w:rPr>
        <w:t xml:space="preserve">entlichen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Lesezimmer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Vereins für freie Bibliothek und Lesehalle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als "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" durch die Stadt,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Richtlinien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Bericht über Umfang,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Neuanschaffungen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Leserzahl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Bücherabgaben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n, insbes.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nationalsozialistische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Besoldungsfestsetzungen für den Leiter der Volksbibliothek, Ausscheidung von Werken von in der NS-Zeit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Autoren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Abtrennung der "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Max-Eyth-Bücherei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" (Volksb</w:t>
      </w:r>
      <w:r>
        <w:rPr>
          <w:rFonts w:ascii="Courier" w:hAnsi="Courier"/>
          <w:sz w:val="24"/>
        </w:rPr>
        <w:t xml:space="preserve">ücherei) von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dem Stadtarchiv, Ablehnung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Bücherspende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über das Gesamtwerk der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Mathilde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Ludendorff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über Gotteserkenntnis, Vorsorgemaßnahmen gegen Fliegerschäden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1923 - 1962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 Nr. 1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Einrichtung einer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Zweigstelle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auf dem Eselsberg und Einweihung derselben, Verabschiedung des Leiters der Volksbücherei Herbert Wiegandt und Einführung des neuen Leiters, Erfassung der eingeladenen Personen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1965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 Nr. 2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Entwicklu</w:t>
      </w:r>
      <w:r>
        <w:rPr>
          <w:rFonts w:ascii="Courier" w:hAnsi="Courier"/>
          <w:sz w:val="24"/>
        </w:rPr>
        <w:t xml:space="preserve">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Fahrbücherei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insbes. ihrer Benutzung sowie Beschluß zur Einrichtung einer Zweigstelle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Böfingen</w:t>
      </w:r>
      <w:r>
        <w:rPr>
          <w:rFonts w:ascii="Courier" w:hAnsi="Courier"/>
          <w:vanish/>
          <w:sz w:val="24"/>
        </w:rPr>
        <w:t>]o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1969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Organisation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Amtsbücherei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1957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 Nr. 1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Bücherbeschaffung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Haushaltsplan, Pflege von Beständen, allgemeine Übersicht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 Nr. 2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Zeitschriftenbestand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]s]s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1961 - 1962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 Nr. 1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 der an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das Stadtarchiv als Geschenk abgegebenen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Han</w:t>
      </w:r>
      <w:r>
        <w:rPr>
          <w:rFonts w:ascii="Courier" w:hAnsi="Courier"/>
          <w:sz w:val="24"/>
        </w:rPr>
        <w:t xml:space="preserve">dschriften, u.a. von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Guttenberg-Hohenwang'schen Stiftung</w:t>
      </w:r>
      <w:r>
        <w:rPr>
          <w:rFonts w:ascii="Courier" w:hAnsi="Courier"/>
          <w:vanish/>
          <w:sz w:val="24"/>
        </w:rPr>
        <w:t>]k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1840 - 1948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 Nr. 2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Erwerbungen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und Handschriften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das Stadtarchiv durch Kauf, Tausch, Schenkung oder als Depositum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1842 - 1868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 Nr. 3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Erwerbungen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und Handschriften im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1873 - 1953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 Nr. 4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Erwerbungen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und Handschriften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das Stadtarchiv durch Kauf, Tausch, Schenkung oder </w:t>
      </w:r>
      <w:r>
        <w:rPr>
          <w:rFonts w:ascii="Courier" w:hAnsi="Courier"/>
          <w:sz w:val="24"/>
        </w:rPr>
        <w:t xml:space="preserve">als Depositum, u.a. Nachlaß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 Jakob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Wagner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1875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1905</w:t>
      </w:r>
      <w:r>
        <w:rPr>
          <w:rFonts w:ascii="Courier" w:hAnsi="Courier"/>
          <w:vanish/>
          <w:sz w:val="24"/>
        </w:rPr>
        <w:t>]z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1871 - 1918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 Nr. 5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Vertrag zwischen dem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Verein für Kunst und Altertum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Ulm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Oberschwaben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 xml:space="preserve"> und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Ulm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über die Aufnahme der Bestände in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bzw. ins Museum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1908 - 1921 ; 1950 - 1951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 Nr. 7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Erwerbungen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und Handschriften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das Stadtarchiv durch Kauf, Tausch, Schenkung oder als Depositum, u.a. Ankauf der Fors</w:t>
      </w:r>
      <w:r>
        <w:rPr>
          <w:rFonts w:ascii="Courier" w:hAnsi="Courier"/>
          <w:sz w:val="24"/>
        </w:rPr>
        <w:t xml:space="preserve">chungsarbeit über das Ulmer Waisenhaus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Eugen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Kurz</w:t>
      </w:r>
      <w:r>
        <w:rPr>
          <w:rFonts w:ascii="Courier" w:hAnsi="Courier"/>
          <w:vanish/>
          <w:sz w:val="24"/>
        </w:rPr>
        <w:t>}]p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1919 - 1931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 Nr. 8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Erwerbungen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und Handschriften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das Stadtarchiv durch Kauf, Tausch, Schenkung oder als Depositum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1933 - 1942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 Nr. 9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Erwerbungen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und Handschriften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das Stadtarchiv durch Kauf, Tausch, Schenkung oder als Depositum, u.a.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Schweiz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Bücherspende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1948</w:t>
      </w:r>
      <w:r>
        <w:rPr>
          <w:rFonts w:ascii="Courier" w:hAnsi="Courier"/>
          <w:vanish/>
          <w:sz w:val="24"/>
        </w:rPr>
        <w:t>]z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1947 - 1962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 Nr. 1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Stiftungen</w:t>
      </w:r>
      <w:r>
        <w:rPr>
          <w:rFonts w:ascii="Courier" w:hAnsi="Courier"/>
          <w:sz w:val="24"/>
        </w:rPr>
        <w:t xml:space="preserve"> für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Ulm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 med.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Frank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1725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Prof. 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Moser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Oberstudienrat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Nagel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1882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Prof.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Christoph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Ziegler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1884 - 1888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Kerler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Verlagsbuchhändler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1894 - 1897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 med.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Otto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Einstein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6{o[1{</w:t>
      </w:r>
      <w:r>
        <w:rPr>
          <w:rFonts w:ascii="Courier" w:hAnsi="Courier"/>
          <w:sz w:val="24"/>
        </w:rPr>
        <w:t>Tauranga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Neuseeland</w:t>
      </w:r>
      <w:r>
        <w:rPr>
          <w:rFonts w:ascii="Courier" w:hAnsi="Courier"/>
          <w:vanish/>
          <w:sz w:val="24"/>
        </w:rPr>
        <w:t>}]o}]p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1957 - 1965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Wöhrle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, o.J.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1725 - 1965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 Nr. 2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k[p[2{</w:t>
      </w:r>
      <w:r>
        <w:rPr>
          <w:rFonts w:ascii="Courier" w:hAnsi="Courier"/>
          <w:sz w:val="24"/>
        </w:rPr>
        <w:t>Eberhard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Schad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'sche Bibliotheks</w:t>
      </w:r>
      <w:r>
        <w:rPr>
          <w:rFonts w:ascii="Courier" w:hAnsi="Courier"/>
          <w:sz w:val="24"/>
        </w:rPr>
        <w:t>stiftung</w:t>
      </w:r>
      <w:r>
        <w:rPr>
          <w:rFonts w:ascii="Courier" w:hAnsi="Courier"/>
          <w:vanish/>
          <w:sz w:val="24"/>
        </w:rPr>
        <w:t>]k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1826 - 1859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 Nr. 3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Stiftung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n, Münzen, sowie Glasmalereien für das Rathaus,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Prof.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Veesenmeyer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Kameralverwalter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Glöklen</w:t>
      </w:r>
      <w:r>
        <w:rPr>
          <w:rFonts w:ascii="Courier" w:hAnsi="Courier"/>
          <w:vanish/>
          <w:sz w:val="24"/>
        </w:rPr>
        <w:t>}]p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1833 - 1861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 Nr. 4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Stiftungsurkunde über 150 Gulden und Verzeichnis der von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Guthenberg-Hohenwangischen Stiftung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gekaufte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 ; 1841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 Nr. 5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der hiesigen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bedingt einverleibte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Landjäger-Hauptmann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Christoph 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Besserer</w:t>
      </w:r>
      <w:r>
        <w:rPr>
          <w:rFonts w:ascii="Courier" w:hAnsi="Courier"/>
          <w:vanish/>
          <w:sz w:val="24"/>
        </w:rPr>
        <w:t>}]p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 Nr. 6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Christoph 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Besserer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'sche Stiftung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1855 - 1867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 Nr. 7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Bibliotheksstiftung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Prof.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G. Lukas 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Tafel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1860 - 1861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 Nr. 8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Bezirkskommandanten des Landjägerkorps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Christoph 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Besserer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der Stadt geschenkte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1871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 Nr. 9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Leihgaben </w:t>
      </w:r>
      <w:r>
        <w:rPr>
          <w:rFonts w:ascii="Courier" w:hAnsi="Courier"/>
          <w:sz w:val="24"/>
        </w:rPr>
        <w:t xml:space="preserve">und Deposita in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Ulm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Verein "Alt-Ulm"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Reichskolonialbund, Kreisverband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Ulm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Delft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1961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1962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Fischerverein Ulm,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, Institut zur Förderung öffentlicher Angelegenheiten, Abt. Gesundheitswesen, o.J.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1929 - 1962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 Nr. 10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Verhandlungen über den Kauf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Roth von Schreckenstein'schen 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Billafingen</w:t>
      </w:r>
      <w:r>
        <w:rPr>
          <w:rFonts w:ascii="Courier" w:hAnsi="Courier"/>
          <w:vanish/>
          <w:sz w:val="24"/>
        </w:rPr>
        <w:t>]o}]k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 Nr. 11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Schenkung von Dubletten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Württembergischen Landesbibliothek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Stuttgart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an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Ulm</w:t>
      </w:r>
      <w:r>
        <w:rPr>
          <w:rFonts w:ascii="Courier" w:hAnsi="Courier"/>
          <w:vanish/>
          <w:sz w:val="24"/>
        </w:rPr>
        <w:t>]o}]k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1950 - 1951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 Nr. 1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Listen der von den städtische Behörden an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abgegebenen Schriften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1946 - 1962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 Nr. 1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Gebäude, Errichtung, Bestand und Verwaltung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1812 - 1870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 Nr. 2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Gebäude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Inventar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; bauliche Maßnahmen am Schwörhaus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1898 - 1947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50 Nr. 1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Unterbringung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 des Ärztli</w:t>
      </w:r>
      <w:r>
        <w:rPr>
          <w:rFonts w:ascii="Courier" w:hAnsi="Courier"/>
          <w:sz w:val="24"/>
        </w:rPr>
        <w:t>chen Bezirkvereins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Ulm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und Benützung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51 Nr. 2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Wiederaufbau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Landesbibliothek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Stuttgart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Abgabe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Pflichtexemplar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an die Landesbibliothek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1946 - 1964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58 Nr. 1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Spende der </w:t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Schweiz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Bücherhilfe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für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Ulm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Dt.-schweiz.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Publikationsaustausch</w:t>
      </w:r>
      <w:r>
        <w:rPr>
          <w:rFonts w:ascii="Courier" w:hAnsi="Courier"/>
          <w:vanish/>
          <w:sz w:val="24"/>
        </w:rPr>
        <w:t>}]s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1946 - 1948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59 Nr. 1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Abgabe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Bücher}]sn,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Bücherspenden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; Dubletten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; 1944 - 1968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61 Nr. 2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Ka</w:t>
      </w:r>
      <w:r>
        <w:rPr>
          <w:rFonts w:ascii="Courier" w:hAnsi="Courier"/>
          <w:sz w:val="24"/>
        </w:rPr>
        <w:t xml:space="preserve">taloge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Ulm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; Aufbau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1952 - 1967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62 Nr. 1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Ausleihregister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des Stadtarchivs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1834 - 1881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62 Nr. 2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Register der auswärtigen Ausleiher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des Stadtarchivs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1844 - 1879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62 Nr. 4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Benutzerstatistik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des Stadtarchivs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1925 - 1937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62 Nr. 5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Ausleihe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v.a. Mahnungen und Beschwerden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1956 - 1966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62 Nr. 6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Fernleihe</w:t>
      </w:r>
      <w:r>
        <w:rPr>
          <w:rFonts w:ascii="Courier" w:hAnsi="Courier"/>
          <w:vanish/>
          <w:sz w:val="24"/>
        </w:rPr>
        <w:t>]s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1963 - 1964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63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Verlust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n, Beschädigungen von Bänden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1858 - 1863 ; 1931 ; 1956 - 1963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Anfragen an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Ulm</w:t>
      </w:r>
      <w:r>
        <w:rPr>
          <w:rFonts w:ascii="Courier" w:hAnsi="Courier"/>
          <w:vanish/>
          <w:sz w:val="24"/>
        </w:rPr>
        <w:t>]o}]k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1947 - 1959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71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Spende an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Württembergische Bibliotheksgesellschaft</w:t>
      </w:r>
      <w:r>
        <w:rPr>
          <w:rFonts w:ascii="Courier" w:hAnsi="Courier"/>
          <w:vanish/>
          <w:sz w:val="24"/>
        </w:rPr>
        <w:t>]k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81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Mitarbeit der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Veröffentlichungen</w:t>
      </w:r>
      <w:r>
        <w:rPr>
          <w:rFonts w:ascii="Courier" w:hAnsi="Courier"/>
          <w:vanish/>
          <w:sz w:val="24"/>
        </w:rPr>
        <w:t>}]s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; 1954 - 1962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85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Anzeigenwerbung für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Ulm</w:t>
      </w:r>
      <w:r>
        <w:rPr>
          <w:rFonts w:ascii="Courier" w:hAnsi="Courier"/>
          <w:vanish/>
          <w:sz w:val="24"/>
        </w:rPr>
        <w:t>]o}]k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1954 - 1967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90 Nr. 1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Meldung nazistischer und militaristischer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</w:t>
      </w:r>
      <w:r>
        <w:rPr>
          <w:rFonts w:ascii="Courier" w:hAnsi="Courier"/>
          <w:vanish/>
          <w:sz w:val="24"/>
        </w:rPr>
        <w:t>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Ulm</w:t>
      </w:r>
      <w:r>
        <w:rPr>
          <w:rFonts w:ascii="Courier" w:hAnsi="Courier"/>
          <w:vanish/>
          <w:sz w:val="24"/>
        </w:rPr>
        <w:t>]o}]k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1946 - 1947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90 Nr. 2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Tätigkeitsberichte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an die </w:t>
      </w:r>
      <w:r>
        <w:rPr>
          <w:rFonts w:ascii="Courier" w:hAnsi="Courier"/>
          <w:vanish/>
          <w:sz w:val="24"/>
        </w:rPr>
        <w:t>k[2{</w:t>
      </w:r>
      <w:r>
        <w:rPr>
          <w:rFonts w:ascii="Courier" w:hAnsi="Courier"/>
          <w:sz w:val="24"/>
        </w:rPr>
        <w:t>amerikanische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Militärregierung</w:t>
      </w:r>
      <w:r>
        <w:rPr>
          <w:rFonts w:ascii="Courier" w:hAnsi="Courier"/>
          <w:vanish/>
          <w:sz w:val="24"/>
        </w:rPr>
        <w:t>}]k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351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351 - Volksbibliothek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00 Nr. 1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Errichtung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Vereins "Freie Bibliothek und Lesehalle"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am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1. März 1896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und weitere Entwicklung; ab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1897 - 1923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00 Nr. 2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Jahresberichte über die Tätigkeit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Freien Bibliothek und Lesehalle</w:t>
      </w:r>
      <w:r>
        <w:rPr>
          <w:rFonts w:ascii="Courier" w:hAnsi="Courier"/>
          <w:vanish/>
          <w:sz w:val="24"/>
        </w:rPr>
        <w:t>]k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1907 - 1909 ; 1911 - 1912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  <w:t>00 Nr. 3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Übernahme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Freien Volksbibliothek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in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Verwaltung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. Abtrennung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der Stadtbibliothek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; 1939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00 Nr. 4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Einrichtung und Organisation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May-Eyth-Bücherei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Ulm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)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1937 - 1942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00 Nr. 5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Ausscheidung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aus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aufgrund von Erlassen des Reichsministers für Wissenschaft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00 Nr. 6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Bücherzuteilung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May-Eyth-Bü</w:t>
      </w:r>
      <w:r>
        <w:rPr>
          <w:rFonts w:ascii="Courier" w:hAnsi="Courier"/>
          <w:sz w:val="24"/>
        </w:rPr>
        <w:t>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Ulm</w:t>
      </w:r>
      <w:r>
        <w:rPr>
          <w:rFonts w:ascii="Courier" w:hAnsi="Courier"/>
          <w:vanish/>
          <w:sz w:val="24"/>
        </w:rPr>
        <w:t>]o}]k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1942 - 1943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00 Nr. 7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Errichtung einer Zweigstelle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May-Eyth-Bücherei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Wiblingen</w:t>
      </w:r>
      <w:r>
        <w:rPr>
          <w:rFonts w:ascii="Courier" w:hAnsi="Courier"/>
          <w:vanish/>
          <w:sz w:val="24"/>
        </w:rPr>
        <w:t>]o}]k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1944</w:t>
      </w:r>
    </w:p>
    <w:p w:rsidR="00000000" w:rsidRDefault="003C0F9F">
      <w:pPr>
        <w:tabs>
          <w:tab w:val="left" w:leader="do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C0F9F">
      <w:pPr>
        <w:tabs>
          <w:tab w:val="left" w:leader="do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G 6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Dokumentation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XIII 4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XIII 4 Ältere Vereine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Lesegesellschaft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Lesezirkel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Dramatischer Leseverein</w:t>
      </w:r>
      <w:r>
        <w:rPr>
          <w:rFonts w:ascii="Courier" w:hAnsi="Courier"/>
          <w:vanish/>
          <w:sz w:val="24"/>
        </w:rPr>
        <w:t>]s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3C0F9F">
      <w:pPr>
        <w:tabs>
          <w:tab w:val="left" w:leader="do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C0F9F">
      <w:pPr>
        <w:tabs>
          <w:tab w:val="left" w:leader="do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Handschriften und Nachlässe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Findbücher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Best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Best, David Wilhelm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David 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1778 - 1847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Privatlehrer und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Antiquar</w:t>
      </w:r>
      <w:r>
        <w:rPr>
          <w:rFonts w:ascii="Courier" w:hAnsi="Courier"/>
          <w:vanish/>
          <w:sz w:val="24"/>
        </w:rPr>
        <w:t>}]p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41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</w:t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Buchschreiber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Spielkartenmacher, Holzschneider,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Lithographen</w:t>
      </w:r>
      <w:r>
        <w:rPr>
          <w:rFonts w:ascii="Courier" w:hAnsi="Courier"/>
          <w:vanish/>
          <w:sz w:val="24"/>
        </w:rPr>
        <w:t>]s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46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obere und die untere Stube, Bürgerstube,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Lesegesellschaft</w:t>
      </w:r>
      <w:r>
        <w:rPr>
          <w:rFonts w:ascii="Courier" w:hAnsi="Courier"/>
          <w:vanish/>
          <w:sz w:val="24"/>
        </w:rPr>
        <w:t>]s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67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Schulwesen. Deutsches Schulwesen - Schulen - Schulwesen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Schulordnung - Handwerksschule - Rechenmeister - Gallus Spänlin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68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Ulm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Schad'sche Bibliothek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Schermar'sche Bibliothek</w:t>
      </w:r>
      <w:r>
        <w:rPr>
          <w:rFonts w:ascii="Courier" w:hAnsi="Courier"/>
          <w:vanish/>
          <w:sz w:val="24"/>
        </w:rPr>
        <w:t>]k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71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Zur Gelehrten-Geschichte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Ulm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s. Mathematiker - G</w:t>
      </w:r>
      <w:r>
        <w:rPr>
          <w:rFonts w:ascii="Courier" w:hAnsi="Courier"/>
          <w:sz w:val="24"/>
        </w:rPr>
        <w:t xml:space="preserve">eometer - Gelehrte Gesellschaft an der Donau - Astronomen - Orientalisten - Ratskonsulenten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Bibliotheken</w:t>
      </w:r>
      <w:r>
        <w:rPr>
          <w:rFonts w:ascii="Courier" w:hAnsi="Courier"/>
          <w:vanish/>
          <w:sz w:val="24"/>
        </w:rPr>
        <w:t>]s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Ernst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Ernst, Max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Max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Ernst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1869 - 1945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Staatsanwalt</w:t>
      </w:r>
      <w:r>
        <w:rPr>
          <w:rFonts w:ascii="Courier" w:hAnsi="Courier"/>
          <w:vanish/>
          <w:sz w:val="24"/>
        </w:rPr>
        <w:t>}]p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34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Militärpolizeistelle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Ulm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(Ernst). Tätigkeit während des Krieges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1914 - 1918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Abwehr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feindliche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Propaganda</w:t>
      </w:r>
      <w:r>
        <w:rPr>
          <w:rFonts w:ascii="Courier" w:hAnsi="Courier"/>
          <w:vanish/>
          <w:sz w:val="24"/>
        </w:rPr>
        <w:t>}]s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1914 - 1918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-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Militärpolizeistelle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Ulm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Beschlagnahmte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. Sozialistische freie Jugendorganis</w:t>
      </w:r>
      <w:r>
        <w:rPr>
          <w:rFonts w:ascii="Courier" w:hAnsi="Courier"/>
          <w:sz w:val="24"/>
        </w:rPr>
        <w:t>ation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1914 - 1918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41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Zeitungsartikel,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Ulm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November 1918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Aufrufe und Proklamationen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, Zeitungsberichte zur Revolution 1918 aus späterer Zeit, Zeitungsberichte zum Kriegsausbruch, kommunistische Aufrufe während des Krieges, Offizielle Kampfbegeisterung 1914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1914 - 1919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55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Zeitungsartikel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Flugschriften gegen die Juden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1931 - 1939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mit kritischen Bemerkungen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Ernst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s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1931 - 1939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Kurz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Kurz, Eugen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Eu</w:t>
      </w:r>
      <w:r>
        <w:rPr>
          <w:rFonts w:ascii="Courier" w:hAnsi="Courier"/>
          <w:sz w:val="24"/>
        </w:rPr>
        <w:t>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Kurz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1894 - 1973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Graveur</w:t>
      </w:r>
      <w:r>
        <w:rPr>
          <w:rFonts w:ascii="Courier" w:hAnsi="Courier"/>
          <w:vanish/>
          <w:sz w:val="24"/>
        </w:rPr>
        <w:t>}]p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Feldgesangbuch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die evangelischen Mannschaften des Heeres,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1897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4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englische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in deutscher Sprache, ca.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; 1 Flugblatt mit Karte: Vorstoß der Alliierten an der Westfront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1897 - 1918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Nagel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Nagel, Christian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Christian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Nagel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1803 - 1882, Rektor der Realanstalt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Ulm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>, Oberstudienrat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6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Kontrakte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1838 - 1857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Pressel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Pressel, Friedrich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</w:t>
      </w:r>
      <w:r>
        <w:rPr>
          <w:rFonts w:ascii="Courier" w:hAnsi="Courier"/>
          <w:vanish/>
          <w:sz w:val="24"/>
        </w:rPr>
        <w:t>[2{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1830 - 1910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Professor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am Gymnasium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Ulm</w:t>
      </w:r>
      <w:r>
        <w:rPr>
          <w:rFonts w:ascii="Courier" w:hAnsi="Courier"/>
          <w:vanish/>
          <w:sz w:val="24"/>
        </w:rPr>
        <w:t>]o}]p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18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Satzungen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Vereins "Freie Bibliothek und Lesehalle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Ulm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]k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1895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Schwaiger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Schwaiger, Karl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Schwaiger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1869 - 1953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Schriftleiter, Redakteur am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Ulmer Tagblatt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}]p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89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91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"Stammbäume", u.a.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Cotta</w:t>
      </w:r>
      <w:r>
        <w:rPr>
          <w:rFonts w:ascii="Courier" w:hAnsi="Courier"/>
          <w:vanish/>
          <w:sz w:val="24"/>
        </w:rPr>
        <w:t>]p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92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Auswärtige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93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</w:t>
      </w:r>
      <w:r>
        <w:rPr>
          <w:rFonts w:ascii="Courier" w:hAnsi="Courier"/>
          <w:sz w:val="24"/>
        </w:rPr>
        <w:t>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Buchdrucker-Gehilfen</w:t>
      </w:r>
      <w:r>
        <w:rPr>
          <w:rFonts w:ascii="Courier" w:hAnsi="Courier"/>
          <w:vanish/>
          <w:sz w:val="24"/>
        </w:rPr>
        <w:t>]s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94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Ratsprotokolle. Polizeivorschriften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95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Materialien zur ihrer Geschichte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129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u.a. </w:t>
      </w:r>
      <w:r>
        <w:rPr>
          <w:rFonts w:ascii="Courier" w:hAnsi="Courier"/>
          <w:vanish/>
          <w:sz w:val="24"/>
        </w:rPr>
        <w:t>t[&lt;Ulmer &gt;</w:t>
      </w:r>
      <w:r>
        <w:rPr>
          <w:rFonts w:ascii="Courier" w:hAnsi="Courier"/>
          <w:sz w:val="24"/>
        </w:rPr>
        <w:t>Intelligenzblatt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Ulmer Landbote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Ulmische Bürgerfreund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Allgemeine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Schnellpost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Ulmer Donauzeitung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1848 - 1850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Ulmer Zeitung III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Donaubote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Ulmer Zeitung IV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</w:t>
      </w:r>
      <w:r>
        <w:rPr>
          <w:rFonts w:ascii="Courier" w:hAnsi="Courier"/>
          <w:sz w:val="24"/>
        </w:rPr>
        <w:t>0 - 1859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Ulmer Zeitung V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1890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Ulmer Volksbote</w:t>
      </w:r>
      <w:r>
        <w:rPr>
          <w:rFonts w:ascii="Courier" w:hAnsi="Courier"/>
          <w:vanish/>
          <w:sz w:val="24"/>
        </w:rPr>
        <w:t>]t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130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. Verhandlungen über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Gründung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neuen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i/>
          <w:vanish/>
          <w:sz w:val="24"/>
        </w:rPr>
        <w:t>]s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1868 - 1869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151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Wagnersche Buchdruckerei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Wagnersche Buchdruckerei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Wagner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sche Buchdruckerei existierte von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1617 - 1915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.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 der Lehrlinge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Buchdruckerei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Wagner</w:t>
      </w:r>
      <w:r>
        <w:rPr>
          <w:rFonts w:ascii="Courier" w:hAnsi="Courier"/>
          <w:vanish/>
          <w:sz w:val="24"/>
        </w:rPr>
        <w:t>]p]k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1726 - 1907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Belegexemplare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Drucksachen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Buchdruckerei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Wagner</w:t>
      </w:r>
      <w:r>
        <w:rPr>
          <w:rFonts w:ascii="Courier" w:hAnsi="Courier"/>
          <w:vanish/>
          <w:sz w:val="24"/>
        </w:rPr>
        <w:t>]p]k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</w:t>
      </w:r>
      <w:r>
        <w:rPr>
          <w:rFonts w:ascii="Courier" w:hAnsi="Courier"/>
          <w:sz w:val="24"/>
        </w:rPr>
        <w:t>0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Belegexemplare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Drucksachen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Buchdruckerei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Wagner</w:t>
      </w:r>
      <w:r>
        <w:rPr>
          <w:rFonts w:ascii="Courier" w:hAnsi="Courier"/>
          <w:vanish/>
          <w:sz w:val="24"/>
        </w:rPr>
        <w:t>]p]k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1800 - 1801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Belegexemplare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Drucksachen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Buchdruckerei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Wagner</w:t>
      </w:r>
      <w:r>
        <w:rPr>
          <w:rFonts w:ascii="Courier" w:hAnsi="Courier"/>
          <w:vanish/>
          <w:sz w:val="24"/>
        </w:rPr>
        <w:t>]p]k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1795 - 1802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-Erg. Beck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-Erg. Beck, Ernst Balthasar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Ernst Balthasar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1903 - 1974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Rechtsanwalt und Notar</w:t>
      </w:r>
      <w:r>
        <w:rPr>
          <w:rFonts w:ascii="Courier" w:hAnsi="Courier"/>
          <w:vanish/>
          <w:sz w:val="24"/>
        </w:rPr>
        <w:t>}]p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Wahlpropaganda-Flugblatt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Christlichen Volksdienstes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Württemberg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 xml:space="preserve"> zur Landtagswahl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24.4.1932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"Durch Dienst und Opfer zur Freiheit nach außen und i</w:t>
      </w:r>
      <w:r>
        <w:rPr>
          <w:rFonts w:ascii="Courier" w:hAnsi="Courier"/>
          <w:sz w:val="24"/>
        </w:rPr>
        <w:t xml:space="preserve">nnen und zu neuem Aufstieg nach innen!" (Hrsg.: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Christlicher Volksdienst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Korntal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)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Wahlpropadanda-Schriften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Deutschnationalen Volkspartei (DNVP)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/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Kampffront Scharz-Weiß-Rot</w:t>
      </w:r>
      <w:r>
        <w:rPr>
          <w:rFonts w:ascii="Courier" w:hAnsi="Courier"/>
          <w:vanish/>
          <w:sz w:val="24"/>
        </w:rPr>
        <w:t>]k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Reichspräsidentenwahl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13.3.1932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/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10.4.1932</w:t>
      </w:r>
      <w:r>
        <w:rPr>
          <w:rFonts w:ascii="Courier" w:hAnsi="Courier"/>
          <w:vanish/>
          <w:sz w:val="24"/>
        </w:rPr>
        <w:t>]z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1932 - 1933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Wahlpropagandaschriften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KPD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/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RGO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zur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Reichspräsidentenwahl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13.3.1932</w:t>
      </w:r>
      <w:r>
        <w:rPr>
          <w:rFonts w:ascii="Courier" w:hAnsi="Courier"/>
          <w:vanish/>
          <w:sz w:val="24"/>
        </w:rPr>
        <w:t>]z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Wahlpropaganda-Schriften</w:t>
      </w:r>
      <w:r>
        <w:rPr>
          <w:rFonts w:ascii="Courier" w:hAnsi="Courier"/>
          <w:i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NSDAP</w:t>
      </w:r>
      <w:r>
        <w:rPr>
          <w:rFonts w:ascii="Courier" w:hAnsi="Courier"/>
          <w:vanish/>
          <w:sz w:val="24"/>
        </w:rPr>
        <w:t>]k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Flugblatt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den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Betriebsratswahlen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Reichspräsidentenwahl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13.3.1932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/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10.4.1932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Flugblatt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Württembergischen Landeswahl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24.4.1932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Flugblatt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Reichstagswahl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5.3.1933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Reichstags-"Wahl"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29.3.1936</w:t>
      </w:r>
      <w:r>
        <w:rPr>
          <w:rFonts w:ascii="Courier" w:hAnsi="Courier"/>
          <w:vanish/>
          <w:sz w:val="24"/>
        </w:rPr>
        <w:t>]z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1932 - 1936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Wahlpropaganda-Schriften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SPD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/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Eiserne Front</w:t>
      </w:r>
      <w:r>
        <w:rPr>
          <w:rFonts w:ascii="Courier" w:hAnsi="Courier"/>
          <w:vanish/>
          <w:sz w:val="24"/>
        </w:rPr>
        <w:t>]k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Flugblatt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Württembergischen Landtagswahl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24.4.1932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Reichstagswahl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5.3.1933</w:t>
      </w:r>
      <w:r>
        <w:rPr>
          <w:rFonts w:ascii="Courier" w:hAnsi="Courier"/>
          <w:vanish/>
          <w:sz w:val="24"/>
        </w:rPr>
        <w:t>]z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1932 - 1933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-Erg. Häusele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-Erg. Häusele, Ernst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Ernst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Häusele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Oberst a.D.</w:t>
      </w:r>
      <w:r>
        <w:rPr>
          <w:rFonts w:ascii="Courier" w:hAnsi="Courier"/>
          <w:vanish/>
          <w:sz w:val="24"/>
        </w:rPr>
        <w:t>}]p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48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Kriegszeitungen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französischer, englischer und flämischer und deutscher Sprache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1914 - 1918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51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Verschiedene Drucksachen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u.a.: 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Weltfrühling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);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Soldatenbrief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(hrsg. von der Deutschen Gesellschaft zur Bekämpfung der Geschlechtskrankheiten); Flugblatt zum Buß-und Bettag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1915 - 1917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52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Kriegsz</w:t>
      </w:r>
      <w:r>
        <w:rPr>
          <w:rFonts w:ascii="Courier" w:hAnsi="Courier"/>
          <w:sz w:val="24"/>
        </w:rPr>
        <w:t>eitungen</w:t>
      </w:r>
      <w:r>
        <w:rPr>
          <w:rFonts w:ascii="Courier" w:hAnsi="Courier"/>
          <w:vanish/>
          <w:sz w:val="24"/>
        </w:rPr>
        <w:t>]s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u.a.: "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Kriegsflugblätter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", Beiblatt zur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Liller Kriegszeitung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Nr. 11, 13, 18 - 24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Nr. 70 und 89 von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La libre Belgique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September 1916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Jugend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Nr. 26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Kladderadatsch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Nr. 26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Juni 1918</w:t>
      </w:r>
      <w:r>
        <w:rPr>
          <w:rFonts w:ascii="Courier" w:hAnsi="Courier"/>
          <w:vanish/>
          <w:sz w:val="24"/>
        </w:rPr>
        <w:t>]z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1915 - 1918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57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Propagandablatt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: Szene aus einer Schlacht im 1. Weltkrieg mit Textunterschrift, Auszug aus einer "Ode an die Deutschen" von Friedrich I. (1760)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60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gegen einen Verständigungsf</w:t>
      </w:r>
      <w:r>
        <w:rPr>
          <w:rFonts w:ascii="Courier" w:hAnsi="Courier"/>
          <w:sz w:val="24"/>
        </w:rPr>
        <w:t xml:space="preserve">rieden nach den Vorstellungen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Scheidemann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s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61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Führer durch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unter deutscher Verwaltung stehende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Bibliotheken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Brüssel</w:t>
      </w:r>
      <w:r>
        <w:rPr>
          <w:rFonts w:ascii="Courier" w:hAnsi="Courier"/>
          <w:vanish/>
          <w:sz w:val="24"/>
        </w:rPr>
        <w:t>]o}]s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64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Propagandaschriften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1. Weltkrieg</w:t>
      </w:r>
      <w:r>
        <w:rPr>
          <w:rFonts w:ascii="Courier" w:hAnsi="Courier"/>
          <w:vanish/>
          <w:sz w:val="24"/>
        </w:rPr>
        <w:t>}]s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70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Gift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", 12. Ausgabe der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wehrpolitischen Schriftenreihe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Kleine Kriegshefte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1942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-Erg. Lauser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-Erg. Lauser, Götz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Götz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Lauser</w:t>
      </w:r>
      <w:r>
        <w:rPr>
          <w:rFonts w:ascii="Courier" w:hAnsi="Courier"/>
          <w:vanish/>
          <w:sz w:val="24"/>
        </w:rPr>
        <w:t>}]p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39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Manöverzeitschriften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"Schweren Arkeley" vom Lager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Lechfeld</w:t>
      </w:r>
      <w:r>
        <w:rPr>
          <w:rFonts w:ascii="Courier" w:hAnsi="Courier"/>
          <w:vanish/>
          <w:sz w:val="24"/>
        </w:rPr>
        <w:t>]o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1900 - </w:t>
      </w:r>
      <w:r>
        <w:rPr>
          <w:rFonts w:ascii="Courier" w:hAnsi="Courier"/>
          <w:sz w:val="24"/>
        </w:rPr>
        <w:t>1912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47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Illustrierter Beobachter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Wochenzeitschrift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, 7. Jg.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1932</w:t>
      </w:r>
      <w:r>
        <w:rPr>
          <w:rFonts w:ascii="Courier" w:hAnsi="Courier"/>
          <w:vanish/>
          <w:sz w:val="24"/>
        </w:rPr>
        <w:t>]z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50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mit der Einladung zum 17. Internationalen Jugendtag der Jugend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Liebknecht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s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53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Kriegskunst in Wort und Bild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Zeitschrift für die deutsche Wehrmacht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, H. 10/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1934</w:t>
      </w:r>
      <w:r>
        <w:rPr>
          <w:rFonts w:ascii="Courier" w:hAnsi="Courier"/>
          <w:vanish/>
          <w:sz w:val="24"/>
        </w:rPr>
        <w:t>]z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54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Einzelne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Frontkamerad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Bann 120, Folge 1 und 2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Juni und Juli 1940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Bannstrahl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, 5. Folge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1934 - 1940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Nr. 55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Bereitschaft.Sonderschrift des Oberkommandos der Wehrmacht, Abtlg. Inland, Berlin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, o.J.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59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Monatszeitschrift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Morgen - Nationalsozialistische Jugendblätter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11 Hefte: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März und Juni 1935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Januar - April, Juni - August und Oktober 1936</w:t>
      </w:r>
      <w:r>
        <w:rPr>
          <w:rFonts w:ascii="Courier" w:hAnsi="Courier"/>
          <w:vanish/>
          <w:sz w:val="24"/>
        </w:rPr>
        <w:t>]z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1935 - 1936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60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Monatszeitschrift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Jugenschaft - Blätter für Heimabendgestaltung im Deutschen Jungvolk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, 17 Hefte: Folge 13/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, Folgen 2-6, 8-10, 13, 15-16/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, Fol</w:t>
      </w:r>
      <w:r>
        <w:rPr>
          <w:rFonts w:ascii="Courier" w:hAnsi="Courier"/>
          <w:sz w:val="24"/>
        </w:rPr>
        <w:t>ge 10/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, 10/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und 4 Folgen ohne Jahresangabe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1935 - 1938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70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Führerdienst der schwäbischen Hitlerjugend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April/Mai 1936</w:t>
      </w:r>
      <w:r>
        <w:rPr>
          <w:rFonts w:ascii="Courier" w:hAnsi="Courier"/>
          <w:vanish/>
          <w:sz w:val="24"/>
        </w:rPr>
        <w:t>]z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71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Führerdienst der Reichssturmfahne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", Jahrgänge 1 und 2; unvollständig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1936 - 1937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72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Monatszeitschrift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Kameradschaft - Blätter für Heimabendgestaltung in der Hitler-Jugend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1936 - 1939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88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Tornisterschreiben des Oberkommandos der Wehrmacht, Abtlg. I</w:t>
      </w:r>
      <w:r>
        <w:rPr>
          <w:rFonts w:ascii="Courier" w:hAnsi="Courier"/>
          <w:sz w:val="24"/>
        </w:rPr>
        <w:t>nland</w:t>
      </w:r>
      <w:r>
        <w:rPr>
          <w:rFonts w:ascii="Courier" w:hAnsi="Courier"/>
          <w:vanish/>
          <w:sz w:val="24"/>
        </w:rPr>
        <w:t>]t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1939 - 1941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93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Heft 3/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Schulungshefte für den Unterricht über nationalsozialistische Weltanschauung und nationalpolitische Zielsetzung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, hrsg. v. Oberkommando der Wehrmacht, Abtlg. Inland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1940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95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Sammlung der Soldatensprache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Sonderschrift des Oberkommandos der Wehrmacht, Abtlg. Inland</w:t>
      </w:r>
      <w:r>
        <w:rPr>
          <w:rFonts w:ascii="Courier" w:hAnsi="Courier"/>
          <w:vanish/>
          <w:sz w:val="24"/>
        </w:rPr>
        <w:t>}]t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1940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96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Schriften des Deutschen Instituts für außenpolitische Forschung und des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er Instituts für Auswärtige Politik, Heft 36: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Martin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</w:t>
      </w:r>
      <w:r>
        <w:rPr>
          <w:rFonts w:ascii="Courier" w:hAnsi="Courier"/>
          <w:vanish/>
          <w:sz w:val="24"/>
        </w:rPr>
        <w:t>{</w:t>
      </w:r>
      <w:r>
        <w:rPr>
          <w:rFonts w:ascii="Courier" w:hAnsi="Courier"/>
          <w:sz w:val="24"/>
        </w:rPr>
        <w:t>Dibelius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Britisches Christentum und britische Weltmacht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1940</w:t>
      </w:r>
      <w:r>
        <w:rPr>
          <w:rFonts w:ascii="Courier" w:hAnsi="Courier"/>
          <w:vanish/>
          <w:sz w:val="24"/>
        </w:rPr>
        <w:t>]z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1940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99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Wehrpolitische Schriftenreihe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, Heft 1: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Warum und wofür kämpfen wir?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, o.J.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1940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103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Soldatenblätter für Feier und Freizeit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monatliche Hefte in der Reihe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Tornisterschriften</w:t>
      </w:r>
      <w:r>
        <w:rPr>
          <w:rFonts w:ascii="Courier" w:hAnsi="Courier"/>
          <w:vanish/>
          <w:sz w:val="24"/>
        </w:rPr>
        <w:t>]t}]t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September 1940 - Januar 1942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hrsg. v.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Oberkommando der Wehrmacht, Abtlg. Inland</w:t>
      </w:r>
      <w:r>
        <w:rPr>
          <w:rFonts w:ascii="Courier" w:hAnsi="Courier"/>
          <w:vanish/>
          <w:sz w:val="24"/>
        </w:rPr>
        <w:t>]k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1940 - 1942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111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Volkwerdung und Glaube. Gruppe III der Schriftenreihe d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NSDAP</w:t>
      </w:r>
      <w:r>
        <w:rPr>
          <w:rFonts w:ascii="Courier" w:hAnsi="Courier"/>
          <w:vanish/>
          <w:sz w:val="24"/>
        </w:rPr>
        <w:t>]k]t</w:t>
      </w:r>
      <w:r>
        <w:rPr>
          <w:rFonts w:ascii="Courier" w:hAnsi="Courier"/>
          <w:sz w:val="24"/>
        </w:rPr>
        <w:t xml:space="preserve">, Band 9: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Franz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Rodens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Vom Wesen deutscher Kunst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Band 16: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Hildebert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Reinhardt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Das Herz der Heimat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1943</w:t>
      </w:r>
      <w:r>
        <w:rPr>
          <w:rFonts w:ascii="Courier" w:hAnsi="Courier"/>
          <w:vanish/>
          <w:sz w:val="24"/>
        </w:rPr>
        <w:t>]z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1941 - 1943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113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französischer Sprache mit einem Aufruf an die französischen Soldaten zur Niederlegung der Waffen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1942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117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Erziehung und Bildung im Heere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", Heft 4 der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Blätter für den jungen Offizier und den Offiziernachwuchs des Heeres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, hrsg. v.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Inspektion des</w:t>
      </w:r>
      <w:r>
        <w:rPr>
          <w:rFonts w:ascii="Courier" w:hAnsi="Courier"/>
          <w:sz w:val="24"/>
        </w:rPr>
        <w:t xml:space="preserve"> Erziehungs- und Bildungswesen des Heeres</w:t>
      </w:r>
      <w:r>
        <w:rPr>
          <w:rFonts w:ascii="Courier" w:hAnsi="Courier"/>
          <w:vanish/>
          <w:sz w:val="24"/>
        </w:rPr>
        <w:t>]k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1943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-Erg. Weyermann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-Erg. Weyermann, Albrecht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Albrecht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Weyermann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1763 - 1832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Pfarrer</w:t>
      </w:r>
      <w:r>
        <w:rPr>
          <w:rFonts w:ascii="Courier" w:hAnsi="Courier"/>
          <w:vanish/>
          <w:sz w:val="24"/>
        </w:rPr>
        <w:t>}]p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12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Kollektaneen - I. Kunst, Künstler, Kunstsammlungen, II.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Buchführer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III. Reit- und Fechtschule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Pseudonymische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Schriftsteller aus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Ulm</w:t>
      </w:r>
      <w:r>
        <w:rPr>
          <w:rFonts w:ascii="Courier" w:hAnsi="Courier"/>
          <w:vanish/>
          <w:sz w:val="24"/>
        </w:rPr>
        <w:t>]o}]s</w:t>
      </w:r>
      <w:r>
        <w:rPr>
          <w:rFonts w:ascii="Courier" w:hAnsi="Courier"/>
          <w:sz w:val="24"/>
        </w:rPr>
        <w:t xml:space="preserve">, Verzeichnis der Chronisten in Ulm, Verzeichnis der Ulmer in ausländ. Diensten mit einem Vorbericht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</w:t>
      </w:r>
      <w:r>
        <w:rPr>
          <w:rFonts w:ascii="Courier" w:hAnsi="Courier"/>
          <w:sz w:val="24"/>
        </w:rPr>
        <w:t>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betreffend, dass. Buchhändler, dass. Bibiotheken, Ulmer in ausländischen Diensten, Kunstprodukte, Versuch einer Kunstgeschichte für Ulm</w:t>
      </w:r>
    </w:p>
    <w:p w:rsidR="00000000" w:rsidRDefault="003C0F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3C0F9F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0F9F"/>
    <w:rsid w:val="003C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607718-0EA6-4714-95CD-72EF0B516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87</TotalTime>
  <Pages>2</Pages>
  <Words>3636</Words>
  <Characters>22908</Characters>
  <Application>Microsoft Office Word</Application>
  <DocSecurity>4</DocSecurity>
  <Lines>190</Lines>
  <Paragraphs>52</Paragraphs>
  <ScaleCrop>false</ScaleCrop>
  <Company>Deutsche Nationalbibliothek</Company>
  <LinksUpToDate>false</LinksUpToDate>
  <CharactersWithSpaces>26492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Ulm</dc:title>
  <dc:subject>Grünert</dc:subject>
  <dc:creator>--</dc:creator>
  <cp:keywords>DFG-Quellenrepertorium Stadtarchiv Ulm</cp:keywords>
  <cp:lastModifiedBy>Wendler, André</cp:lastModifiedBy>
  <cp:revision>2</cp:revision>
  <cp:lastPrinted>8909-06-25T01:07:42Z</cp:lastPrinted>
  <dcterms:created xsi:type="dcterms:W3CDTF">2021-02-26T09:31:00Z</dcterms:created>
  <dcterms:modified xsi:type="dcterms:W3CDTF">2021-02-26T09:31:00Z</dcterms:modified>
</cp:coreProperties>
</file>