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  <w:tab/>
        <w:t xml:space="preserve">Kreis- und Stadtarchiv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Eberswalde</w:t>
      </w:r>
      <w:r>
        <w:rPr>
          <w:rFonts w:ascii="Courier" w:hAnsi="Courier"/>
          <w:vanish/>
          <w:sz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  <w:tab/>
        <w:t>Heegermühler Str. 75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  <w:tab/>
        <w:t>16225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  <w:tab/>
        <w:t>Eberswalde-Finow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  <w:tab/>
        <w:t>Tel.:(03334)33761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  <w:tab/>
        <w:t>Auskünfte durch Dr. Mocek.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Historisches Archiv der Stadt Eberswalde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2902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 und Papier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(Sammelakte)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1832 - ca. 1935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Rudolf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Bibliothek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</w:r>
      <w:r>
        <w:rPr>
          <w:rFonts w:ascii="Courier" w:hAnsi="Courier"/>
          <w:vanish/>
          <w:sz w:val="24"/>
        </w:rPr>
        <w:t>&lt;-&gt;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100 Jahre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b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b/>
          <w:sz w:val="24"/>
        </w:rPr>
        <w:t xml:space="preserve"> </w:t>
      </w:r>
      <w:r>
        <w:rPr>
          <w:rFonts w:ascii="Courier" w:hAnsi="Courier"/>
          <w:sz w:val="24"/>
        </w:rPr>
        <w:t xml:space="preserve">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Eberswalde</w:t>
      </w:r>
      <w:r>
        <w:rPr>
          <w:rFonts w:ascii="Courier" w:hAnsi="Courier"/>
          <w:vanish/>
          <w:sz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1940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  <w:tab/>
        <w:t>Druckschrift</w:t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doNotHyphenateCaps/>
  <w:compat>
    <w:compatSetting w:name="compatibilityMode" w:uri="http://schemas.microsoft.com/office/word" w:val="1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semiHidden/>
    <w:qFormat/>
    <w:rPr/>
  </w:style>
  <w:style w:type="character" w:styleId="Funotenzeichen">
    <w:name w:val="Fuß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13</TotalTime>
  <Application>LibreOffice/6.4.6.2$Linux_X86_64 LibreOffice_project/40$Build-2</Application>
  <Pages>2</Pages>
  <Words>56</Words>
  <Characters>316</Characters>
  <CharactersWithSpaces>358</CharactersWithSpaces>
  <Paragraphs>15</Paragraphs>
  <Company>Deutsche Nationalbibliothek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2021-02-26T09:06:00Z</dcterms:created>
  <dc:creator>Fischer</dc:creator>
  <dc:description>erh. in Lpz. am 21.07.93, bearb. am 23.07.93</dc:description>
  <cp:keywords>DFG-Quellrepertorium Eberswalde</cp:keywords>
  <dc:language>de-DE</dc:language>
  <cp:lastModifiedBy/>
  <cp:lastPrinted>8909-06-25T01:07:42Z</cp:lastPrinted>
  <dcterms:modified xsi:type="dcterms:W3CDTF">2021-03-05T17:41:22Z</dcterms:modified>
  <cp:revision>3</cp:revision>
  <dc:subject/>
  <dc:title>Kreis- und Stadtarchiv Eberswalde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Nationalbibliothek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