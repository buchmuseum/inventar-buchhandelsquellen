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01</w:t>
      </w:r>
      <w:r>
        <w:rPr>
          <w:rFonts w:ascii="Arial" w:hAnsi="Arial"/>
        </w:rPr>
        <w:tab/>
        <w:t>Staatsarchiv Bamberg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03</w:t>
      </w:r>
      <w:r>
        <w:rPr>
          <w:rFonts w:ascii="Arial" w:hAnsi="Arial"/>
        </w:rPr>
        <w:tab/>
        <w:t>StA Bamberg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05</w:t>
      </w:r>
      <w:r>
        <w:rPr>
          <w:rFonts w:ascii="Arial" w:hAnsi="Arial"/>
        </w:rPr>
        <w:tab/>
        <w:t>Hainstraße 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07</w:t>
      </w:r>
      <w:r>
        <w:rPr>
          <w:rFonts w:ascii="Arial" w:hAnsi="Arial"/>
        </w:rPr>
        <w:tab/>
        <w:t>96047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08</w:t>
      </w:r>
      <w:r>
        <w:rPr>
          <w:rFonts w:ascii="Arial" w:hAnsi="Arial"/>
        </w:rPr>
        <w:tab/>
        <w:t>Bamberg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09</w:t>
      </w:r>
      <w:r>
        <w:rPr>
          <w:rFonts w:ascii="Arial" w:hAnsi="Arial"/>
        </w:rPr>
        <w:tab/>
        <w:t>Tel.:(0951)26861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17</w:t>
      </w:r>
      <w:r>
        <w:rPr>
          <w:rFonts w:ascii="Arial" w:hAnsi="Arial"/>
        </w:rPr>
        <w:tab/>
        <w:t>Mo, Di, Do 8.00 - 16.00 Uhr; Mi 8.00 - 20.00; Frei 8.00 - 13.30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18</w:t>
      </w:r>
      <w:r>
        <w:rPr>
          <w:rFonts w:ascii="Arial" w:hAnsi="Arial"/>
        </w:rPr>
        <w:tab/>
        <w:t>Die Bestandbezeichnungen und Signaturen werden zur Zeit vollständig überarbeitet - deshalb</w:t>
      </w:r>
      <w:r>
        <w:rPr>
          <w:rFonts w:ascii="Arial" w:hAnsi="Arial"/>
        </w:rPr>
        <w:t xml:space="preserve"> nach dem neuesten Stand informieren! Zur Zeit des Besuches in Bearbeitung: Landratsamt Bamberg neuerer Ordnung - voraussichtliche Dauer sechs Monate. Wichtig: Bestandsbezeichnungen müssen im Generalrepertorium nachgeschaut werden (A 1). ; Die Gerichtsakten (Oberlandesgericht, Appellationsgericht - Landgerichte neuerer Ordnung - Amtsgerichte) bieten außer wenigen Ausnahmen kaum relevantes Material: 1. Die Titel geben überwiegend nur Namen und Tatbezeichnungen wie "Betrug" o.ä. wieder. 2. Im Zuge eines Gener</w:t>
      </w:r>
      <w:r>
        <w:rPr>
          <w:rFonts w:ascii="Arial" w:hAnsi="Arial"/>
        </w:rPr>
        <w:t>alinventars von 1932 wurde zudem ein großer Teil des Bestandes der Landgerichte vernichtet. ; Letzter Archivbesuch: 2. März - 11. März 1994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20</w:t>
      </w:r>
      <w:r>
        <w:rPr>
          <w:rFonts w:ascii="Arial" w:hAnsi="Arial"/>
        </w:rPr>
        <w:tab/>
        <w:t>G 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Reichsritterschaft und Adel, Einzelne Adelsarchive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G 36 Reichsritterschaft und Adel, Einzelne Adelsarchive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Karl Sigmund, Franz von Stein zu Altenstein, Privates Schriftgut, 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7{&lt;Preußischer Minister für Unterrichts-, Geistliche-, und Medicinalangelegenheiten&gt;}]p</w:t>
      </w:r>
      <w:r>
        <w:rPr>
          <w:rFonts w:ascii="Arial" w:hAnsi="Arial"/>
        </w:rPr>
        <w:t xml:space="preserve"> \ Privates Schriftg</w:t>
      </w:r>
      <w:r>
        <w:rPr>
          <w:rFonts w:ascii="Arial" w:hAnsi="Arial"/>
        </w:rPr>
        <w:t>ut \ A Subjektive Mitteilungsbriefe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 Nr. 328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Beyträge zu einem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Wörterbuch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die Staatsadministration betreffend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>o.J.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>26a</w:t>
      </w:r>
      <w:r>
        <w:rPr>
          <w:rFonts w:ascii="Arial" w:hAnsi="Arial"/>
        </w:rPr>
        <w:tab/>
        <w:t>Karl Sigmund, Franz von Stein zu Altenstein, II, 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7{&lt;Preußischer Minister für Unterrichts-, Geistliche-, und Medicinalangelegenheiten&gt;}]p</w:t>
      </w:r>
      <w:r>
        <w:rPr>
          <w:rFonts w:ascii="Arial" w:hAnsi="Arial"/>
        </w:rPr>
        <w:t xml:space="preserve"> \ II Privatakten \ A Privatberufliche Geschäftskorrespondenz, Privatrechnungen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 Nr. 502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Griechisch-Lateinisch-Deutsche Buchhandlung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</w:t>
      </w:r>
      <w:r>
        <w:rPr>
          <w:rFonts w:ascii="Arial" w:hAnsi="Arial"/>
        </w:rPr>
        <w:t>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Paris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9. Mai (enthält: eine Rechnung der Griechisch-Lateinisch-Deutschen Buchhandlung Paris 3. Mai Rechnung unterz. Altenstein über von ihm bezahlte und zur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 der wissenschaftliche Medizinaldeputation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angegangene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Bücher aus der Griechisch-Lateinisch-Deutschen Buchhandlung zu Paris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7. Januar)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713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? o.O. Konzept, (enthält: Rechnung für eine Sendung vom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24. April 1820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 unterz.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Friedlaender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für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</w:t>
      </w:r>
      <w:r>
        <w:rPr>
          <w:rFonts w:ascii="Arial" w:hAnsi="Arial"/>
          <w:vanish/>
        </w:rPr>
        <w:t>[</w:t>
      </w:r>
      <w:r>
        <w:rPr>
          <w:rFonts w:ascii="Arial" w:hAnsi="Arial"/>
        </w:rPr>
        <w:t>Karikatur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en; mehrere Zettel, die Titel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Kupferstich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und Büchern enthalten)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>o.J.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729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Friedlaender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21. Januar /Konzept/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Listen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Büchertitel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n und Bildertiteln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801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Chevalier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de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Liagno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o.O.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18. Januar </w:t>
      </w:r>
      <w:r>
        <w:rPr>
          <w:rFonts w:ascii="Arial" w:hAnsi="Arial"/>
          <w:vanish/>
        </w:rPr>
        <w:t>&lt;1820&gt;]z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gedr. Anzeige und Beschreibung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Schrift des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Prediger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Hauchecorne</w:t>
      </w:r>
      <w:r>
        <w:rPr>
          <w:rFonts w:ascii="Arial" w:hAnsi="Arial"/>
          <w:vanish/>
        </w:rPr>
        <w:t>}]p]s</w:t>
      </w:r>
      <w:r>
        <w:rPr>
          <w:rFonts w:ascii="Arial" w:hAnsi="Arial"/>
        </w:rPr>
        <w:t xml:space="preserve"> o.O.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3. Dezember </w:t>
      </w:r>
      <w:r>
        <w:rPr>
          <w:rFonts w:ascii="Arial" w:hAnsi="Arial"/>
          <w:vanish/>
        </w:rPr>
        <w:t>&lt;1820&gt;]z</w:t>
      </w:r>
      <w:r>
        <w:rPr>
          <w:rFonts w:ascii="Arial" w:hAnsi="Arial"/>
        </w:rPr>
        <w:t>; Antw. Altenstein a</w:t>
      </w:r>
      <w:r>
        <w:rPr>
          <w:rFonts w:ascii="Arial" w:hAnsi="Arial"/>
        </w:rPr>
        <w:t xml:space="preserve">n den Königl.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Bibliothekar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3{</w:t>
      </w:r>
      <w:r>
        <w:rPr>
          <w:rFonts w:ascii="Arial" w:hAnsi="Arial"/>
        </w:rPr>
        <w:t>Chevalier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de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Liagno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20. Januar </w:t>
      </w:r>
      <w:r>
        <w:rPr>
          <w:rFonts w:ascii="Arial" w:hAnsi="Arial"/>
          <w:vanish/>
        </w:rPr>
        <w:t>&lt;1820&gt;]z</w:t>
      </w:r>
      <w:r>
        <w:rPr>
          <w:rFonts w:ascii="Arial" w:hAnsi="Arial"/>
        </w:rPr>
        <w:t xml:space="preserve"> /Konzept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847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Spilker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o.O.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25. Oktober </w:t>
      </w:r>
      <w:r>
        <w:rPr>
          <w:rFonts w:ascii="Arial" w:hAnsi="Arial"/>
          <w:vanish/>
        </w:rPr>
        <w:t>&lt;1820&gt;]z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Altenstein an Spilker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26. Oktober </w:t>
      </w:r>
      <w:r>
        <w:rPr>
          <w:rFonts w:ascii="Arial" w:hAnsi="Arial"/>
          <w:vanish/>
        </w:rPr>
        <w:t>&lt;1820&gt;]z</w:t>
      </w:r>
      <w:r>
        <w:rPr>
          <w:rFonts w:ascii="Arial" w:hAnsi="Arial"/>
        </w:rPr>
        <w:t xml:space="preserve"> /Konzept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Spilker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o.O.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23. November </w:t>
      </w:r>
      <w:r>
        <w:rPr>
          <w:rFonts w:ascii="Arial" w:hAnsi="Arial"/>
          <w:vanish/>
        </w:rPr>
        <w:t>&lt;1820&gt;]z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Altenstein an den Königlichen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Bibliothekar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Prof.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Spilker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25. November </w:t>
      </w:r>
      <w:r>
        <w:rPr>
          <w:rFonts w:ascii="Arial" w:hAnsi="Arial"/>
          <w:vanish/>
        </w:rPr>
        <w:t>&lt;1820&gt;]z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t>30</w:t>
      </w:r>
      <w:r>
        <w:rPr>
          <w:rFonts w:ascii="Arial" w:hAnsi="Arial"/>
        </w:rPr>
        <w:tab/>
        <w:t>I Nr. 910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k[1{s[</w:t>
      </w:r>
      <w:r>
        <w:rPr>
          <w:rFonts w:ascii="Arial" w:hAnsi="Arial"/>
        </w:rPr>
        <w:t>Buchhandlung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Bibelanstalt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den Fränkischen Stiftungen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Halle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23. September </w:t>
      </w:r>
      <w:r>
        <w:rPr>
          <w:rFonts w:ascii="Arial" w:hAnsi="Arial"/>
          <w:vanish/>
        </w:rPr>
        <w:t>&lt;1821&gt;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an die Buchhandlung und Bibelanstalt in den Fränkischen Stiftungen,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4. Oktober </w:t>
      </w:r>
      <w:r>
        <w:rPr>
          <w:rFonts w:ascii="Arial" w:hAnsi="Arial"/>
          <w:vanish/>
        </w:rPr>
        <w:t>&lt;1821&gt;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1141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die königl.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Bibliothekar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Buttmann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p[5{&lt;Bibliothekar&gt;}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Spilker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5. Juni </w:t>
      </w:r>
      <w:r>
        <w:rPr>
          <w:rFonts w:ascii="Arial" w:hAnsi="Arial"/>
          <w:vanish/>
        </w:rPr>
        <w:t>&lt;1823&gt;]z</w:t>
      </w:r>
      <w:r>
        <w:rPr>
          <w:rFonts w:ascii="Arial" w:hAnsi="Arial"/>
        </w:rPr>
        <w:t xml:space="preserve"> /Konzept/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Altenstein an den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Staats Minister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3{</w:t>
      </w:r>
      <w:r>
        <w:rPr>
          <w:rFonts w:ascii="Arial" w:hAnsi="Arial"/>
        </w:rPr>
        <w:t>Freiherrn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Humboldt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5. Juni </w:t>
      </w:r>
      <w:r>
        <w:rPr>
          <w:rFonts w:ascii="Arial" w:hAnsi="Arial"/>
          <w:vanish/>
        </w:rPr>
        <w:t>&lt;1823&gt;]z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1316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Köbicke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14. April </w:t>
      </w:r>
      <w:r>
        <w:rPr>
          <w:rFonts w:ascii="Arial" w:hAnsi="Arial"/>
          <w:vanish/>
        </w:rPr>
        <w:t>&lt;1825&gt;]z</w:t>
      </w:r>
      <w:r>
        <w:rPr>
          <w:rFonts w:ascii="Arial" w:hAnsi="Arial"/>
        </w:rPr>
        <w:t xml:space="preserve">,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Altenstein an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Buchhändler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Köbicke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24. April </w:t>
      </w:r>
      <w:r>
        <w:rPr>
          <w:rFonts w:ascii="Arial" w:hAnsi="Arial"/>
          <w:vanish/>
        </w:rPr>
        <w:t>&lt;1825&gt;]z</w:t>
      </w:r>
      <w:r>
        <w:rPr>
          <w:rFonts w:ascii="Arial" w:hAnsi="Arial"/>
        </w:rPr>
        <w:t xml:space="preserve"> 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1472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F. G</w:t>
      </w:r>
      <w:r>
        <w:rPr>
          <w:rFonts w:ascii="Arial" w:hAnsi="Arial"/>
          <w:vanish/>
        </w:rPr>
        <w:t>.}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Welcker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Bonn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4. Januar </w:t>
      </w:r>
      <w:r>
        <w:rPr>
          <w:rFonts w:ascii="Arial" w:hAnsi="Arial"/>
          <w:vanish/>
        </w:rPr>
        <w:t>&lt;1826&gt;]z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Altenstein an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Oberbibliothekar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Prof. 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Welcker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15. März </w:t>
      </w:r>
      <w:r>
        <w:rPr>
          <w:rFonts w:ascii="Arial" w:hAnsi="Arial"/>
          <w:vanish/>
        </w:rPr>
        <w:t>&lt;1826&gt;]z</w:t>
      </w:r>
      <w:r>
        <w:rPr>
          <w:rFonts w:ascii="Arial" w:hAnsi="Arial"/>
        </w:rPr>
        <w:t xml:space="preserve"> /Konze</w:t>
      </w:r>
      <w:r>
        <w:rPr>
          <w:rFonts w:ascii="Arial" w:hAnsi="Arial"/>
        </w:rPr>
        <w:t>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1697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Kalender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-Deputation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1. Dezember </w:t>
      </w:r>
      <w:r>
        <w:rPr>
          <w:rFonts w:ascii="Arial" w:hAnsi="Arial"/>
          <w:vanish/>
        </w:rPr>
        <w:t>&lt;1828&gt;]z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Altenstein an die Kalender-Deputation, Berlin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8. Dezember </w:t>
      </w:r>
      <w:r>
        <w:rPr>
          <w:rFonts w:ascii="Arial" w:hAnsi="Arial"/>
          <w:vanish/>
        </w:rPr>
        <w:t>&lt;1828&gt;]z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1703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k[p[</w:t>
      </w:r>
      <w:r>
        <w:rPr>
          <w:rFonts w:ascii="Arial" w:hAnsi="Arial"/>
        </w:rPr>
        <w:t>Enslin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>sche Buchhandlung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o.O.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gedr. Ankündigng einer Geschichte der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Europäisch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en Staaten unterz.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Friedrich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Perthes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Gotha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August </w:t>
      </w:r>
      <w:r>
        <w:rPr>
          <w:rFonts w:ascii="Arial" w:hAnsi="Arial"/>
          <w:vanish/>
        </w:rPr>
        <w:t>&lt;1828&gt;]z</w:t>
      </w:r>
      <w:r>
        <w:rPr>
          <w:rFonts w:ascii="Arial" w:hAnsi="Arial"/>
        </w:rPr>
        <w:t xml:space="preserve">, Antw. Altenstein an die Enslinsche Buchhandlung,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12. Mai </w:t>
      </w:r>
      <w:r>
        <w:rPr>
          <w:rFonts w:ascii="Arial" w:hAnsi="Arial"/>
          <w:vanish/>
        </w:rPr>
        <w:t>&lt;</w:t>
      </w:r>
      <w:r>
        <w:rPr>
          <w:rFonts w:ascii="Arial" w:hAnsi="Arial"/>
          <w:vanish/>
        </w:rPr>
        <w:t>1828&gt;]z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1816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k[p[2{</w:t>
      </w:r>
      <w:r>
        <w:rPr>
          <w:rFonts w:ascii="Arial" w:hAnsi="Arial"/>
        </w:rPr>
        <w:t>Albrecht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-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Dürer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>-Verein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Nürnberg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14. März </w:t>
      </w:r>
      <w:r>
        <w:rPr>
          <w:rFonts w:ascii="Arial" w:hAnsi="Arial"/>
          <w:vanish/>
        </w:rPr>
        <w:t>&lt;1828&gt;]z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Altenstein an den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Albrecht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-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Dürer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-Verein,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29. März </w:t>
      </w:r>
      <w:r>
        <w:rPr>
          <w:rFonts w:ascii="Arial" w:hAnsi="Arial"/>
          <w:vanish/>
        </w:rPr>
        <w:t>&lt;1828&gt;]z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1830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den Königl.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Oberbibliothekar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Prof.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Wilken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27. Dezember </w:t>
      </w:r>
      <w:r>
        <w:rPr>
          <w:rFonts w:ascii="Arial" w:hAnsi="Arial"/>
          <w:vanish/>
        </w:rPr>
        <w:t>&lt;1829&gt;]z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 Nr. 2189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Ludwig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Wachler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Breslau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30. Januar </w:t>
      </w:r>
      <w:r>
        <w:rPr>
          <w:rFonts w:ascii="Arial" w:hAnsi="Arial"/>
          <w:vanish/>
        </w:rPr>
        <w:t>&lt;1832&gt;]z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Antw. Altenstein an den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Consistorial 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Oberbibliothekar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Prof. 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Wachler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4. Februar </w:t>
      </w:r>
      <w:r>
        <w:rPr>
          <w:rFonts w:ascii="Arial" w:hAnsi="Arial"/>
          <w:vanish/>
        </w:rPr>
        <w:t>&lt;1832&gt;]z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2288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Julius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Mansfeldt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14. Juni </w:t>
      </w:r>
      <w:r>
        <w:rPr>
          <w:rFonts w:ascii="Arial" w:hAnsi="Arial"/>
          <w:vanish/>
        </w:rPr>
        <w:t>&lt;1834&gt;]z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gedr.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Programm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zu dem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literarischen Unterhaltungsblatt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Analekten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 xml:space="preserve">" hrsg. von Julius Mansfeldt, Antw. Altentein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Mansfeldt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Berlin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18. Juni </w:t>
      </w:r>
      <w:r>
        <w:rPr>
          <w:rFonts w:ascii="Arial" w:hAnsi="Arial"/>
          <w:vanish/>
        </w:rPr>
        <w:t>&lt;1834&gt;]z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2585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</w:t>
      </w:r>
      <w:r>
        <w:rPr>
          <w:rFonts w:ascii="Arial" w:hAnsi="Arial"/>
        </w:rPr>
        <w:t xml:space="preserve">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J. P.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Kux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10. Mai </w:t>
      </w:r>
      <w:r>
        <w:rPr>
          <w:rFonts w:ascii="Arial" w:hAnsi="Arial"/>
          <w:vanish/>
        </w:rPr>
        <w:t>&lt;1838&gt;]z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gedr. Ankündigung und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Einladung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Subskription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auf ein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Lehrbuch für die Geschäftswelt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J. P.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Kux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5. Juni </w:t>
      </w:r>
      <w:r>
        <w:rPr>
          <w:rFonts w:ascii="Arial" w:hAnsi="Arial"/>
          <w:vanish/>
        </w:rPr>
        <w:t>&lt;1938&gt;]z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Karl Sigmund, Franz von Stein zu Altenstein, B, 9.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7{&lt;Preußischer Minister für Unterrichts-, Geistliche-, und Medicinalangelegenheiten&gt;}]p</w:t>
      </w:r>
      <w:r>
        <w:rPr>
          <w:rFonts w:ascii="Arial" w:hAnsi="Arial"/>
        </w:rPr>
        <w:t xml:space="preserve"> \ B Privatdienstbriefe \ 9. Wissenschaftliche Angelegenh</w:t>
      </w:r>
      <w:r>
        <w:rPr>
          <w:rFonts w:ascii="Arial" w:hAnsi="Arial"/>
        </w:rPr>
        <w:t xml:space="preserve">eiten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 Nr. 2931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gedr.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Königl. Märkische Ökonomische Gesellschaft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Potsdam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22. März </w:t>
      </w:r>
      <w:r>
        <w:rPr>
          <w:rFonts w:ascii="Arial" w:hAnsi="Arial"/>
          <w:vanish/>
        </w:rPr>
        <w:t>&lt;1821&gt;]z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  <w:t xml:space="preserve">gedr. Verzeichnis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 der königl. Märkischen Ökonomischen Gesellschaft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Potsdam gedr. Entwurfzur Materialsammlung für die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Geographie der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Mark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Brandenburg</w:t>
      </w:r>
      <w:r>
        <w:rPr>
          <w:rFonts w:ascii="Arial" w:hAnsi="Arial"/>
          <w:vanish/>
        </w:rPr>
        <w:t>}]o]t</w:t>
      </w:r>
      <w:r>
        <w:rPr>
          <w:rFonts w:ascii="Arial" w:hAnsi="Arial"/>
        </w:rPr>
        <w:t>, Potsdam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2933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Mauderode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17. Dezember </w:t>
      </w:r>
      <w:r>
        <w:rPr>
          <w:rFonts w:ascii="Arial" w:hAnsi="Arial"/>
          <w:vanish/>
        </w:rPr>
        <w:t>&lt;1821&gt;]z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gedr.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Ankündigng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mit ausführlichen Er</w:t>
      </w:r>
      <w:r>
        <w:rPr>
          <w:rFonts w:ascii="Arial" w:hAnsi="Arial"/>
        </w:rPr>
        <w:t xml:space="preserve">läuterungen.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Allgemeine Enzyclopädie der Wissenschaften und Künste in alphabetischer Reihenfolge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von genannten Gelehrten verfaßt und herausgegeben von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I. S.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Ersch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I. G.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Gruber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Leipzig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im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April </w:t>
      </w:r>
      <w:r>
        <w:rPr>
          <w:rFonts w:ascii="Arial" w:hAnsi="Arial"/>
          <w:vanish/>
        </w:rPr>
        <w:t>&lt;1821&gt;]z</w:t>
      </w:r>
      <w:r>
        <w:rPr>
          <w:rFonts w:ascii="Arial" w:hAnsi="Arial"/>
        </w:rPr>
        <w:t xml:space="preserve">, Antw. Altenstein an von Mauderode, Berlin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24. Dezember </w:t>
      </w:r>
      <w:r>
        <w:rPr>
          <w:rFonts w:ascii="Arial" w:hAnsi="Arial"/>
          <w:vanish/>
        </w:rPr>
        <w:t>&lt;1821&gt;]z</w:t>
      </w:r>
      <w:r>
        <w:rPr>
          <w:rFonts w:ascii="Arial" w:hAnsi="Arial"/>
        </w:rPr>
        <w:t xml:space="preserve"> /Konzept/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Karl Sigmund, Franz von Stein zu Altenstein, 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7{&lt;Preußischer Minister für Unterrichts-, Geistliche-, und Medicinalangelegenhei</w:t>
      </w:r>
      <w:r>
        <w:rPr>
          <w:rFonts w:ascii="Arial" w:hAnsi="Arial"/>
          <w:vanish/>
        </w:rPr>
        <w:t>ten&gt;}]p</w:t>
      </w:r>
      <w:r>
        <w:rPr>
          <w:rFonts w:ascii="Arial" w:hAnsi="Arial"/>
        </w:rPr>
        <w:t xml:space="preserve"> \ 11. Angelegenheiten der Universitäten/Akademischer Wissenschaften/Akademie der Künste usw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 Nr. 3017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Harl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Erlangen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5. Februar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gedr. Anzeige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 xml:space="preserve">Auf Verlangen nochmalige Verlängerung des Pränumerations-Termins für die beiden neuesten </w:t>
      </w:r>
      <w:r>
        <w:rPr>
          <w:rFonts w:ascii="Arial" w:hAnsi="Arial"/>
          <w:vanish/>
        </w:rPr>
        <w:t>s[p[</w:t>
      </w:r>
      <w:r>
        <w:rPr>
          <w:rFonts w:ascii="Arial" w:hAnsi="Arial"/>
        </w:rPr>
        <w:t>Harl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>'schen Werke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dermalige Herabsetzung der Preise einiger anderen"</w:t>
      </w:r>
      <w:r>
        <w:rPr>
          <w:rFonts w:ascii="Arial" w:hAnsi="Arial"/>
          <w:vanish/>
        </w:rPr>
        <w:t>}]t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>o.J.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Karl Sigmund Franz von Stein zu Altenstein, 12.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</w:t>
      </w:r>
      <w:r>
        <w:rPr>
          <w:rFonts w:ascii="Arial" w:hAnsi="Arial"/>
          <w:vanish/>
        </w:rPr>
        <w:t>ußischer Minister für Unterrichts-, Geistliche-, und Medicinalangelegenheiten&gt;}]p</w:t>
      </w:r>
      <w:r>
        <w:rPr>
          <w:rFonts w:ascii="Arial" w:hAnsi="Arial"/>
        </w:rPr>
        <w:t xml:space="preserve"> \ 12. Angelegenheiten des Schulwesens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 Nr. 3194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Auszug aus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Tiersch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Über gelehrte Schulung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", 3. Abteilung, bei </w:t>
      </w:r>
      <w:r>
        <w:rPr>
          <w:rFonts w:ascii="Arial" w:hAnsi="Arial"/>
          <w:vanish/>
        </w:rPr>
        <w:t>k[p[</w:t>
      </w:r>
      <w:r>
        <w:rPr>
          <w:rFonts w:ascii="Arial" w:hAnsi="Arial"/>
        </w:rPr>
        <w:t>Cotta</w:t>
      </w:r>
      <w:r>
        <w:rPr>
          <w:rFonts w:ascii="Arial" w:hAnsi="Arial"/>
          <w:vanish/>
        </w:rPr>
        <w:t>]p]k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Karl Sigmund Franz von Stein zu Altenstein, 14.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7{&lt;Preußischer Minister für Unterrichts-, Geistliche-, und Medicinalangelegenheiten&gt;}]p</w:t>
      </w:r>
      <w:r>
        <w:rPr>
          <w:rFonts w:ascii="Arial" w:hAnsi="Arial"/>
        </w:rPr>
        <w:t xml:space="preserve"> \ 14. Angelegenheiten des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Zensurwesen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 Nr. 3226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</w:t>
      </w:r>
      <w:r>
        <w:rPr>
          <w:rFonts w:ascii="Arial" w:hAnsi="Arial"/>
        </w:rPr>
        <w:t>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Rehfues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21. Januar </w:t>
      </w:r>
      <w:r>
        <w:rPr>
          <w:rFonts w:ascii="Arial" w:hAnsi="Arial"/>
          <w:vanish/>
        </w:rPr>
        <w:t>&lt;1834&gt;]z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 xml:space="preserve">Vorschlag für Maßnahmen gegen "hämische Angriffe in den Blättern"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3227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Rehfues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29. April </w:t>
      </w:r>
      <w:r>
        <w:rPr>
          <w:rFonts w:ascii="Arial" w:hAnsi="Arial"/>
          <w:vanish/>
        </w:rPr>
        <w:t>&lt;1834&gt;]z</w:t>
      </w:r>
      <w:r>
        <w:rPr>
          <w:rFonts w:ascii="Arial" w:hAnsi="Arial"/>
        </w:rPr>
        <w:t xml:space="preserve"> /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2. Mai, </w:t>
      </w:r>
      <w:r>
        <w:rPr>
          <w:rFonts w:ascii="Arial" w:hAnsi="Arial"/>
          <w:vanish/>
        </w:rPr>
        <w:t>&lt;1834&gt;]z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41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Brenn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von Rehfues, Berlin 29. April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3228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Rehfues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2. März </w:t>
      </w:r>
      <w:r>
        <w:rPr>
          <w:rFonts w:ascii="Arial" w:hAnsi="Arial"/>
          <w:vanish/>
        </w:rPr>
        <w:t>&lt;1835&gt;]z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 xml:space="preserve">Planung eines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Collegiums, das sich au</w:t>
      </w:r>
      <w:r>
        <w:rPr>
          <w:rFonts w:ascii="Arial" w:hAnsi="Arial"/>
        </w:rPr>
        <w:t xml:space="preserve">sschließlich mit dem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Censur-wesen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beschäftigt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3229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Schilden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20. Juni </w:t>
      </w:r>
      <w:r>
        <w:rPr>
          <w:rFonts w:ascii="Arial" w:hAnsi="Arial"/>
          <w:vanish/>
        </w:rPr>
        <w:t>&lt;1839&gt;]z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 xml:space="preserve">enthält für und wider in Bezug auf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Verbot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einer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3230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Schilden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Teplitz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20. Juni </w:t>
      </w:r>
      <w:r>
        <w:rPr>
          <w:rFonts w:ascii="Arial" w:hAnsi="Arial"/>
          <w:vanish/>
        </w:rPr>
        <w:t>&lt;1839&gt;]z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 xml:space="preserve">betrifft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3231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Sticker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an ?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 xml:space="preserve">o.J. ; betrifft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Vossischen Zeitung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, Politischer Teil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Karl S</w:t>
      </w:r>
      <w:r>
        <w:rPr>
          <w:rFonts w:ascii="Arial" w:hAnsi="Arial"/>
        </w:rPr>
        <w:t>igmund, Franz von Stein zu Altenstein, Angelegenheiten des Verbindungswesens, Liberale Strömungen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7{&lt;Preußischer Minister für Unterrichts-, Geistliche-, und Medicinalangelegenheiten&gt;}]p</w:t>
      </w:r>
      <w:r>
        <w:rPr>
          <w:rFonts w:ascii="Arial" w:hAnsi="Arial"/>
        </w:rPr>
        <w:t xml:space="preserve"> \ Angelegenheiten des Verbindungswesens/Liberaler Strömungen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 Nr. 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Betrifft die neueste von dem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Direktor des Gymnasiums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Kreuznach</w:t>
      </w:r>
      <w:r>
        <w:rPr>
          <w:rFonts w:ascii="Arial" w:hAnsi="Arial"/>
          <w:vanish/>
        </w:rPr>
        <w:t>]o}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Hoffmeister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herausgegebene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: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Romeo oder Erziehung und Gemeingeist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 xml:space="preserve">Karl Sigmund, Franz von Stein zu Altenstein, 14.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Karl Sigmund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Stein zu Altenstein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,</w:t>
      </w:r>
      <w:r>
        <w:rPr>
          <w:rFonts w:ascii="Arial" w:hAnsi="Arial"/>
          <w:vanish/>
        </w:rPr>
        <w:t>7{&lt;Preußischer Minister für Unterrichts-, Geistliche-, und Medicinalangelegenheiten&gt;}]p</w:t>
      </w:r>
      <w:r>
        <w:rPr>
          <w:rFonts w:ascii="Arial" w:hAnsi="Arial"/>
        </w:rPr>
        <w:t xml:space="preserve"> \ 14. Angelegenheiten des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Zensurwesen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 Nr. 3913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Verzeichnis von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Verordnungen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zum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Zensurwesen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1749 - 1830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Kabinettsorder gez.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Friedrich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Wilhelm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20. März </w:t>
      </w:r>
      <w:r>
        <w:rPr>
          <w:rFonts w:ascii="Arial" w:hAnsi="Arial"/>
          <w:vanish/>
        </w:rPr>
        <w:t>&lt;1834&gt;]z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3915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>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Kabinettsorder gez.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Friedrich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Wilhelm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Ancillon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Rochow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25. April </w:t>
      </w:r>
      <w:r>
        <w:rPr>
          <w:rFonts w:ascii="Arial" w:hAnsi="Arial"/>
          <w:vanish/>
        </w:rPr>
        <w:t>&lt;1835&gt;]z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3916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Kabinettsorder gez.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Friedrich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Wilhelm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Ancillon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Rochow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7. April </w:t>
      </w:r>
      <w:r>
        <w:rPr>
          <w:rFonts w:ascii="Arial" w:hAnsi="Arial"/>
          <w:vanish/>
        </w:rPr>
        <w:t>&lt;1836&gt;]z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Kabinettsorder gez.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Friedrich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Wilhelm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Ancillon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Rochow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16. April </w:t>
      </w:r>
      <w:r>
        <w:rPr>
          <w:rFonts w:ascii="Arial" w:hAnsi="Arial"/>
          <w:vanish/>
        </w:rPr>
        <w:t>&lt;1836&gt;]z</w:t>
      </w:r>
      <w:r>
        <w:rPr>
          <w:rFonts w:ascii="Arial" w:hAnsi="Arial"/>
        </w:rPr>
        <w:t>, (enthält: Kab</w:t>
      </w:r>
      <w:r>
        <w:rPr>
          <w:rFonts w:ascii="Arial" w:hAnsi="Arial"/>
        </w:rPr>
        <w:t xml:space="preserve">inettsorder gez. Friedrich Wilhelm an Altenstein, Ancillon und von Rochow, Berlin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 xml:space="preserve">12. April </w:t>
      </w:r>
      <w:r>
        <w:rPr>
          <w:rFonts w:ascii="Arial" w:hAnsi="Arial"/>
          <w:vanish/>
        </w:rPr>
        <w:t>&lt;1836&gt;]z</w:t>
      </w:r>
      <w:r>
        <w:rPr>
          <w:rFonts w:ascii="Arial" w:hAnsi="Arial"/>
        </w:rPr>
        <w:t>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3918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Gutachten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unterz.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über die </w:t>
      </w:r>
      <w:r>
        <w:rPr>
          <w:rFonts w:ascii="Arial" w:hAnsi="Arial"/>
          <w:vanish/>
        </w:rPr>
        <w:t>1{o[</w:t>
      </w:r>
      <w:r>
        <w:rPr>
          <w:rFonts w:ascii="Arial" w:hAnsi="Arial"/>
        </w:rPr>
        <w:t>Karlsbad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Beschlüsse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zur Beratung im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Staatsministerium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>o.J.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3919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Mehrere eigenh. Notizen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Altenstein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s, die Themen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Zensur-Angelegenheit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betreffen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45</w:t>
      </w:r>
      <w:r>
        <w:rPr>
          <w:rFonts w:ascii="Arial" w:hAnsi="Arial"/>
        </w:rPr>
        <w:tab/>
        <w:t>o.J.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 Nr. 4222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G 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1777 - 1876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Präsidial-Registratur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Regierung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Regierung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alljährlich für das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Lesezimmer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der Regierung anzuschaffenden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Literatur-Erzeugnis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se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1863 - 1866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Sicherheitspolizei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Sicherheitspolizei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845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neue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Polizeistrafgesetzbuch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Verbreitung der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aufrührerischen 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Die sechs Gebote des Deutschen Bundestags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</w:t>
      </w:r>
      <w:r>
        <w:rPr>
          <w:rFonts w:ascii="Arial" w:hAnsi="Arial"/>
        </w:rPr>
        <w:t>. 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Politische Umtriebe bzw. den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 xml:space="preserve">Schweizer Verein für die Verbreitung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revolutionäre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Schriften</w:t>
      </w:r>
      <w:r>
        <w:rPr>
          <w:rFonts w:ascii="Arial" w:hAnsi="Arial"/>
          <w:vanish/>
        </w:rPr>
        <w:t>}]s]k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Verbreitung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aufrührerische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 xml:space="preserve">Central-Büro für Kommisson, Publizität, sozialen und kommerziellen Verkehr zwischen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Frankreich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Deutschland</w:t>
      </w:r>
      <w:r>
        <w:rPr>
          <w:rFonts w:ascii="Arial" w:hAnsi="Arial"/>
          <w:vanish/>
        </w:rPr>
        <w:t>]o}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Paris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 xml:space="preserve">Redakteur des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Bazar</w:t>
      </w:r>
      <w:r>
        <w:rPr>
          <w:rFonts w:ascii="Arial" w:hAnsi="Arial"/>
          <w:vanish/>
        </w:rPr>
        <w:t>]t}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M.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Saphir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1830 - 1831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Das literarische Co</w:t>
      </w:r>
      <w:r>
        <w:rPr>
          <w:rFonts w:ascii="Arial" w:hAnsi="Arial"/>
        </w:rPr>
        <w:t>mptoir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Zürich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Winterthur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und dessen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Geschäftsreisenden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Isaak Jakob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Horch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 xml:space="preserve">aus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Leipzig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ausgewiesene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Literaten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Literat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Aug.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Wagner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aus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Stuttgart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durch ihre Teilnahme an den Volksbewegungen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compromittierte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Literaten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Censur-Ordonnanz vom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28.1.</w:t>
      </w:r>
      <w:r>
        <w:rPr>
          <w:rFonts w:ascii="Arial" w:hAnsi="Arial"/>
          <w:vanish/>
        </w:rPr>
        <w:t>&lt;18&gt;</w:t>
      </w:r>
      <w:r>
        <w:rPr>
          <w:rFonts w:ascii="Arial" w:hAnsi="Arial"/>
        </w:rPr>
        <w:t>31</w:t>
      </w:r>
      <w:r>
        <w:rPr>
          <w:rFonts w:ascii="Arial" w:hAnsi="Arial"/>
          <w:vanish/>
        </w:rPr>
        <w:t>]z]s</w:t>
      </w:r>
      <w:r>
        <w:rPr>
          <w:rFonts w:ascii="Arial" w:hAnsi="Arial"/>
        </w:rPr>
        <w:t xml:space="preserve"> und die desfallsigen Umtriebe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</w:t>
      </w:r>
      <w:r>
        <w:rPr>
          <w:rFonts w:ascii="Arial" w:hAnsi="Arial"/>
        </w:rPr>
        <w:t>erg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Heimatverhältnisse des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Journalist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Kurz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aus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angeregte Vorbereitung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Adresse an den </w:t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König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7{&lt;z[1842]z&gt;}]p]s</w:t>
      </w:r>
      <w:r>
        <w:rPr>
          <w:rFonts w:ascii="Arial" w:hAnsi="Arial"/>
        </w:rPr>
        <w:t xml:space="preserve"> wegen der nächsten Ständeversammlung als Werkzeug eines gewissen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Literat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Höhne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Verbreitung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revolutionärer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Aufruf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durch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Nietsche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Sammet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1848 - 1849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Anonym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Schmäh- und</w:t>
      </w:r>
      <w:r>
        <w:rPr>
          <w:rFonts w:ascii="Arial" w:hAnsi="Arial"/>
        </w:rPr>
        <w:t xml:space="preserve"> Drohbriefe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König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 xml:space="preserve">Maximilian </w:t>
      </w:r>
      <w:r>
        <w:rPr>
          <w:rFonts w:ascii="Arial" w:hAnsi="Arial"/>
          <w:vanish/>
        </w:rPr>
        <w:t>&lt;II.&gt;}]p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1852 - 1853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Religions- und Kirchensachen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Religions- und Kirchensache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1054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Bibelverein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Guttenberg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Unterricht und Bildung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1081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Mitwirkung des Klerus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am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Schulwesen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1092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Anschaffung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Werk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für die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der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Unterrichtsanstalt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Band I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1890 - 1895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 ; Band II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1896 - 1900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 ; Ban</w:t>
      </w:r>
      <w:r>
        <w:rPr>
          <w:rFonts w:ascii="Arial" w:hAnsi="Arial"/>
        </w:rPr>
        <w:t xml:space="preserve">d III - IV - V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1901 - 1916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Verabfassung eines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Schulmethodenbuch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es von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Inspektor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Heunisch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1835 - 1867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Literatur und Kunst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Kunst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Handhabung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Zensur-Vorschrift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bayer. Staatszeitung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und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Organisierung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ministerielle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}]s]s</w:t>
      </w:r>
      <w:r>
        <w:rPr>
          <w:rFonts w:ascii="Arial" w:hAnsi="Arial"/>
        </w:rPr>
        <w:t xml:space="preserve"> in den einzelnen Kreisen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1829</w:t>
      </w:r>
      <w:r>
        <w:rPr>
          <w:rFonts w:ascii="Arial" w:hAnsi="Arial"/>
        </w:rPr>
        <w:t xml:space="preserve"> - 1832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gemeinsamen Maßregeln in Ansehung des </w:t>
      </w:r>
      <w:r>
        <w:rPr>
          <w:rFonts w:ascii="Arial" w:hAnsi="Arial"/>
          <w:vanish/>
        </w:rPr>
        <w:t>s[2{o[</w:t>
      </w:r>
      <w:r>
        <w:rPr>
          <w:rFonts w:ascii="Arial" w:hAnsi="Arial"/>
        </w:rPr>
        <w:t>deutsch</w:t>
      </w:r>
      <w:r>
        <w:rPr>
          <w:rFonts w:ascii="Arial" w:hAnsi="Arial"/>
          <w:vanish/>
        </w:rPr>
        <w:t>]o}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Buchhandel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Vollzug des §§ 4 und 5 der III. Verfassungsbeilage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über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Buchhandlung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Zeitschriften-Spedition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durch die K. Posten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1840 - 1846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Beschlagnahme der Druckschriften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vorm. Regierungspräsident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3{</w:t>
      </w:r>
      <w:r>
        <w:rPr>
          <w:rFonts w:ascii="Arial" w:hAnsi="Arial"/>
        </w:rPr>
        <w:t>Graf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Giech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1840 - 1848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Verbreitung </w:t>
      </w:r>
      <w:r>
        <w:rPr>
          <w:rFonts w:ascii="Arial" w:hAnsi="Arial"/>
          <w:vanish/>
        </w:rPr>
        <w:t>s[3{</w:t>
      </w:r>
      <w:r>
        <w:rPr>
          <w:rFonts w:ascii="Arial" w:hAnsi="Arial"/>
        </w:rPr>
        <w:t>verbotene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religiöse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durch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Buchhändler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Grau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Verbreitung des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Memorandums des gewesenenen Gesamtministeriums vom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11.2.47</w:t>
      </w:r>
      <w:r>
        <w:rPr>
          <w:rFonts w:ascii="Arial" w:hAnsi="Arial"/>
          <w:vanish/>
        </w:rPr>
        <w:t>]z]s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Beilagenakt: Ungeeignete Kanzelvorträge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im Kreise erscheinenden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und die Personal-Charakteristik der Redakteure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1834 - 1880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erscheinenden im gut</w:t>
      </w:r>
      <w:r>
        <w:rPr>
          <w:rFonts w:ascii="Arial" w:hAnsi="Arial"/>
        </w:rPr>
        <w:t xml:space="preserve">en Sinne redigierten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öffentl.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Blätter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1835 - 1884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Vollzug des R.G. vom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11.6.70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 über das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Urheberrecht an Schriftwerken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hier die literarischen und musikalischen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Sachverständigen-Vereine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Einsendung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literarische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oder artistischer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Werke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an den Kaiser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Österreich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Literatur über S. M. Weiland </w:t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König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Ludwig II.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1133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Hausfreund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Car</w:t>
      </w:r>
      <w:r>
        <w:rPr>
          <w:rFonts w:ascii="Arial" w:hAnsi="Arial"/>
        </w:rPr>
        <w:t>l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Burger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Mitteilung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auf Kosten der Regierung gedruckte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Schriften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an die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Hof- und Staatsbibliothek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 xml:space="preserve">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Hildburghausen</w:t>
      </w:r>
      <w:r>
        <w:rPr>
          <w:rFonts w:ascii="Arial" w:hAnsi="Arial"/>
          <w:vanish/>
        </w:rPr>
        <w:t>]o}</w:t>
      </w:r>
      <w:r>
        <w:rPr>
          <w:rFonts w:ascii="Arial" w:hAnsi="Arial"/>
        </w:rPr>
        <w:t xml:space="preserve"> erscheinende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Dorfzeitung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1838 - 1852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von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Cr. Carl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Riedel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beabsichtigte Herausgabe einer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politische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(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Dorfzeitung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1844 - 1846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1143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Schriften 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K. Geheimen 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es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Dr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.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Fuchs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Kreisbibliothek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Band I ; Band II,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1835 - 1840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1840 - 1912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Staatsbibliothek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zur Zeit der französischen Kriege nach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Frankreich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verbrachten Kunstgegenstände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Literaturschätze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Eine aufgefundene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Runenschrift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1156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Album des </w:t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König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Ludwigs I.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]o}]p]s</w:t>
      </w:r>
      <w:r>
        <w:rPr>
          <w:rFonts w:ascii="Arial" w:hAnsi="Arial"/>
        </w:rPr>
        <w:t xml:space="preserve"> sowie das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Münchner Album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Statistik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Statistik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1166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neue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Postkarte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]o]s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Hofrat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Loehle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1169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Geschäftskalender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äußeren Ämter und der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Regierung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1855 - 1885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eines Werkes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Über die historische Geographie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Deutschland</w:t>
      </w:r>
      <w:r>
        <w:rPr>
          <w:rFonts w:ascii="Arial" w:hAnsi="Arial"/>
          <w:vanish/>
        </w:rPr>
        <w:t>]o]t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p[4{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Menke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Gotha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1877 - 1880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Ordenswesen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Ordenswesen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1250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Reisetagebücher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Regierungspräsident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Oberfranke</w:t>
      </w:r>
      <w:r>
        <w:rPr>
          <w:rFonts w:ascii="Arial" w:hAnsi="Arial"/>
        </w:rPr>
        <w:t>n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über Inspektionsreisen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1892 ; 1904 ; 1909 - 1916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Regierung von Ofr. insbes.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Regierung von Ofr. insbes.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1322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Regierungsbibliothek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(Herstellung des Inventariums und Versicherung gegen Feuersgefahr), Band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1882 - 1912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Bewaffnete Macht, Militär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Bewaffnete Macht \ Militär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1785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akademische Hilfsbund e.V.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(fahrbare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Feldbücherei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1799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Pressebesprechung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Literatur und Kunst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</w:t>
      </w:r>
      <w:r>
        <w:rPr>
          <w:rFonts w:ascii="Arial" w:hAnsi="Arial"/>
        </w:rPr>
        <w:t>iteratur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Kunst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2165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Subscription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auf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etc. Band II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1901 - 1915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; Band III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1915 - 1932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1833 - 1905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Verbot der </w:t>
      </w:r>
      <w:r>
        <w:rPr>
          <w:rFonts w:ascii="Arial" w:hAnsi="Arial"/>
          <w:vanish/>
        </w:rPr>
        <w:t>t[2{o[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Tageszeitung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Rote Fahne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Statistik und Dienstübersicht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Statistik und Dienstübersicht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2181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Herausgabe des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Hof- und Staatshandbuch</w:t>
      </w:r>
      <w:r>
        <w:rPr>
          <w:rFonts w:ascii="Arial" w:hAnsi="Arial"/>
          <w:vanish/>
        </w:rPr>
        <w:t>]t]s</w:t>
      </w:r>
      <w:r>
        <w:rPr>
          <w:rFonts w:ascii="Arial" w:hAnsi="Arial"/>
        </w:rPr>
        <w:t>es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1939 - 1918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2184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Herausgabe von </w:t>
      </w:r>
      <w:r>
        <w:rPr>
          <w:rFonts w:ascii="Arial" w:hAnsi="Arial"/>
          <w:vanish/>
        </w:rPr>
        <w:t>s[3{</w:t>
      </w:r>
      <w:r>
        <w:rPr>
          <w:rFonts w:ascii="Arial" w:hAnsi="Arial"/>
        </w:rPr>
        <w:t>statistisch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literarisch</w:t>
      </w:r>
      <w:r>
        <w:rPr>
          <w:rFonts w:ascii="Arial" w:hAnsi="Arial"/>
          <w:vanish/>
        </w:rPr>
        <w:t>}&lt;e&gt;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Werk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(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land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etc.)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Kreishandbuch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Oberfranken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1883 - 1913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Sicherheitspolizei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Sicherheitspolizei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2581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Unruhe-Kalender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1922 - 1926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2581a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Unruhe-Kalender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1922 - 1925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2583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Handakt zum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Unruhe-Kalender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2584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Zusatzbestimmungen zum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Unruhe-Kalender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1922 - 1929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2600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Funksprüche ü</w:t>
      </w:r>
      <w:r>
        <w:rPr>
          <w:rFonts w:ascii="Arial" w:hAnsi="Arial"/>
        </w:rPr>
        <w:t xml:space="preserve">ber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Beschlagnahme von Druckschriften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1926 - 1932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Unterricht und Bildung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2634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Jugendschrift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1910 - 1932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Gründung eines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Kreisverbands für Volksbildung in Oberfranken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1921 - 1927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Literatur und Kunst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Literatur und Kunst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2658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- Handhabung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Censurvorschrift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1897 - 1932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100-jähriges Jubiläum des 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Anze</w:t>
      </w:r>
      <w:r>
        <w:rPr>
          <w:rFonts w:ascii="Arial" w:hAnsi="Arial"/>
        </w:rPr>
        <w:t>iger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s, sowie 275-jähriges Bestehen Inhaber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K.</w:t>
      </w:r>
      <w:r>
        <w:rPr>
          <w:rFonts w:ascii="Arial" w:hAnsi="Arial"/>
          <w:vanish/>
        </w:rPr>
        <w:t xml:space="preserve">} 1{&lt;Hörmann&gt;}]p </w:t>
      </w:r>
      <w:r>
        <w:rPr>
          <w:rFonts w:ascii="Arial" w:hAnsi="Arial"/>
        </w:rPr>
        <w:t>u.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H.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Hörmann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1902 - 1927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70-jähriges Bestehen des "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Fränkisch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en Wald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50-jähriges Bestehen "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Oberfränkisch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 Zeitung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Zeitungswesen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1926 - 1928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25 Jahre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bayer. Rundschau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, Januar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Veröffentlichung von Nachrichten in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1910 - 1932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 xml:space="preserve">K3 </w:t>
      </w:r>
      <w:r>
        <w:rPr>
          <w:rFonts w:ascii="Arial" w:hAnsi="Arial"/>
        </w:rPr>
        <w:t>- C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 xml:space="preserve">K3 Regierung von Oberfranken, Kammer des Innern - C II Protest. Religionswesen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Protest. Religionswesen , Nachtrag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Protest. Religionswesen \ Nachtrag (Abgabe 1950)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819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ev. Sonntagsblatt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1909 - 1913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Ev. Preßverband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für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Deutschland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Amtsblatt für die prot. Landeskirche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1913 - 1914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Liturgie und Kultus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Liturgie und Kultu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841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Einführung eines neuen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Choral- und Gesangbuch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es in den prot. Consist. Bez. diesseits des Rheins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1854 - 1856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 xml:space="preserve">K3 D I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 xml:space="preserve">Regierung von Oberfranken, Kammer des Innern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 xml:space="preserve">K3 Regierung von Oberfranken, Kammer des Innern - D I Studienwesen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Studienwesen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Studienwesen, Allgemeines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33 I,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Gymnasiumsbibliothek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I und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1811 - 1825 ; 1826 - 1899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 am Gymnasium und L</w:t>
      </w:r>
      <w:r>
        <w:rPr>
          <w:rFonts w:ascii="Arial" w:hAnsi="Arial"/>
        </w:rPr>
        <w:t xml:space="preserve">yzeum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  <w:r>
        <w:rPr>
          <w:rFonts w:ascii="Arial" w:hAnsi="Arial"/>
        </w:rPr>
        <w:t xml:space="preserve"> und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Errichtung eines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Leseverein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s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1817 - 1863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Spezialverlag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der im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Zentral-Schulbücher-Verlag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erscheinenden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en, Bd.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1835 - 1864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Bamberg, Altes Gymnasium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, Altes Gymnasium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Rechnungen über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Schülerlesebibliothek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1890 - 1922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1904 - 1923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Bamberg, Neues Gymnasium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, Neues Gymnasium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568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Lehrer- und S</w:t>
      </w:r>
      <w:r>
        <w:rPr>
          <w:rFonts w:ascii="Arial" w:hAnsi="Arial"/>
        </w:rPr>
        <w:t>chüler-Lesebibliothek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1890 - 1909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Hof, Gymnasium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, Gymnasium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650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Gymnasiumsbibliothek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1823 - 1930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Schülerbibliothek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1915 - 1920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 D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Kammer des Innern - D II, Volksschulwesen (Schulstellen)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Lehrbuch für deutsche Schulen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58 I,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für die deutsc</w:t>
      </w:r>
      <w:r>
        <w:rPr>
          <w:rFonts w:ascii="Arial" w:hAnsi="Arial"/>
        </w:rPr>
        <w:t>he Schule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1858 - 1861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Verteilung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an arme Schulkinder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1871 - 1873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Lektüre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des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Lehrerpersonal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64 I - III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Bildung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Distriktschulbibliothek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1864 - 1865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Volksschulwesen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Volksschulwesen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739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Gesuche von Lehrern um Bewilligung des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Beitritt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zu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Leseverein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780 I,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2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Journal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 für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Lehrer-Wtw.Pens.-Anstalt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1840 -</w:t>
      </w:r>
      <w:r>
        <w:rPr>
          <w:rFonts w:ascii="Arial" w:hAnsi="Arial"/>
        </w:rPr>
        <w:t xml:space="preserve"> 1841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Verzeichnis der zur Einführung in den Präparantenschulen genehmigten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Leitfaden u.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1854 - 1872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803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Bitte mehrerer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Zeitungsredakteur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 um Mitteilung der Personalveränderungen im Schuldienst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1856 - 1871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Volksbildungsverein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Unterstützung aus den Fonds des </w:t>
      </w:r>
      <w:r>
        <w:rPr>
          <w:rFonts w:ascii="Arial" w:hAnsi="Arial"/>
          <w:vanish/>
        </w:rPr>
        <w:t>k[s[</w:t>
      </w:r>
      <w:r>
        <w:rPr>
          <w:rFonts w:ascii="Arial" w:hAnsi="Arial"/>
        </w:rPr>
        <w:t>Zentralschulbücherverlag</w:t>
      </w:r>
      <w:r>
        <w:rPr>
          <w:rFonts w:ascii="Arial" w:hAnsi="Arial"/>
          <w:vanish/>
        </w:rPr>
        <w:t>]s]k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1904 - 1905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Einführun</w:t>
      </w:r>
      <w:r>
        <w:rPr>
          <w:rFonts w:ascii="Arial" w:hAnsi="Arial"/>
        </w:rPr>
        <w:t xml:space="preserve">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Lehr- &amp; Lesebücher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Volksschulen &amp; Seminaren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1898 - 1901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Gründung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Schulbiliothek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in einzelnen Schuldistrikten &amp;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Errichtung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Volksbibliothek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1859 - 1885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1003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Einführung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in Volksschulen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1835 - 1836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Lehrerbildungsanstalten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Lehrerbildungsanstalten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Schul-Seminar-Bibliothek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I.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I. Organisation u. Einrichtung der deutschen Sc</w:t>
      </w:r>
      <w:r>
        <w:rPr>
          <w:rFonts w:ascii="Arial" w:hAnsi="Arial"/>
        </w:rPr>
        <w:t>hulen, Lehrpläne, Schulordnung, Schulstatistik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1409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Herausgabe eines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Schulanzeigers für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Oberfranken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II.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II. Werktagsschulen, Errichtung derselben, Schulsprengel, Schulhaeuser,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Gesundheitspflege, Schulgärten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1510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Einführung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Lehr- und Lesebücher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in den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deutsch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en Schulen u. Seminarien spezialia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 xml:space="preserve">1920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1511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Lesebuch für die Volksschulen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I und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1879 - 1904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1556 I,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Lesebuch für die Sonntagsschulen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1902 - 1911 ; 1912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1632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Einführung planmäßiger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Lehr- und Lesebücher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den Volksschulen. Mit Muster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1809 - 1834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III.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III. Zustand der Schulen, Schulpflicht, Schulbesuch u . Unterricht, Schuldisziplin, Schulgeld, Schulstrafen, Schulversäumnisse, Schulentlassung, Schulfeierlichkeiten,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1734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Errichtung eines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Kreismagazins für Schuleinrichtungs u. Lehrgegenstände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, dann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Kr</w:t>
      </w:r>
      <w:r>
        <w:rPr>
          <w:rFonts w:ascii="Arial" w:hAnsi="Arial"/>
        </w:rPr>
        <w:t>eisschulbibliothek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1735 I,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Gründung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in den einzelnen Schuldistrikten u. die Errichtung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Leseverein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1859 ; 1910 - 1932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1735a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Distriktbibliothek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1736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 II, S. 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Errichtung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Lese- und 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1925 - 1928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Kreislehrmittelausstellung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Legat zur Bildung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 für Lan</w:t>
      </w:r>
      <w:r>
        <w:rPr>
          <w:rFonts w:ascii="Arial" w:hAnsi="Arial"/>
        </w:rPr>
        <w:t xml:space="preserve">dschulen im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Bezirk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Coburg</w:t>
      </w:r>
      <w:r>
        <w:rPr>
          <w:rFonts w:ascii="Arial" w:hAnsi="Arial"/>
          <w:vanish/>
        </w:rPr>
        <w:t>}]o]s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 D VI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 xml:space="preserve">K3 Regierung von Oberfranken, Kammer des Innern - D VI Fortbildungs-, Gewerbe- und Realschulen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Realschulen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Realschulen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Lehrbücher für die techn. Lehranstalt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1884 - 1914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Anschaffung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für die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Kreisoberrealschule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1907 - 1922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Schülerbibliothek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a</w:t>
      </w:r>
      <w:r>
        <w:rPr>
          <w:rFonts w:ascii="Arial" w:hAnsi="Arial"/>
        </w:rPr>
        <w:t xml:space="preserve">n der k.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Realschule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Kronach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1899 - 1900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Berufs- und Volksfortbildungsschulen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Berufs- und Volksfortbildungsschulen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439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1912 - 1929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 xml:space="preserve">K3 F I a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Kammer des Innern - F 1 a, Amts- Sicherheits- u. Sittenpolizei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 xml:space="preserve">Repertorien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Amtspolizei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Amtspolizei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K3 F I 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Preise der lithographierten Arbeiten und Gesuche um Zuteilung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Litho</w:t>
      </w:r>
      <w:r>
        <w:rPr>
          <w:rFonts w:ascii="Arial" w:hAnsi="Arial"/>
        </w:rPr>
        <w:t>graphie-Druck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andere Arbeiten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1816 - 1848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K3 F I 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Publication der organischen Edikte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deren Anwendung, sowie die Form der Bekanntgabe allgemeiner Verfügungen durch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Bezirksamtblätter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1885 - 1921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Sittenpolizei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Sittenpolizei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K3 F I c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Colportieren mit Druckschriften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1850 - 1857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K3 F I c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sittenwidrige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Darstellung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auf Bildern und Tabakdosen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1834 - 189</w:t>
      </w:r>
      <w:r>
        <w:rPr>
          <w:rFonts w:ascii="Arial" w:hAnsi="Arial"/>
        </w:rPr>
        <w:t>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Sicherheitspolizei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Sicherheitspolizei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2044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K3 F I b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amtliche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Späheblätter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1866 - 1932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2045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K3 F I b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einer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t[2{s[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]s}</w:t>
      </w:r>
      <w:r>
        <w:rPr>
          <w:rFonts w:ascii="Arial" w:hAnsi="Arial"/>
        </w:rPr>
        <w:t xml:space="preserve"> für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Polizeiwesen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1927 - 1932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Geheime Zusammenkünfte, Religionsschwärmerei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Geheime Zusammenkünfte, Religionsschwärmerei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2118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sozialdemokratische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1912 - 1917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Beschlagnahme v</w:t>
      </w:r>
      <w:r>
        <w:rPr>
          <w:rFonts w:ascii="Arial" w:hAnsi="Arial"/>
        </w:rPr>
        <w:t xml:space="preserve">on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sozialdemokratische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1894 - 1911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Geheime Verbindungen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Geheime Verbindungen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2195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1855 - 1925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Vereine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Vereine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2210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Flugschriften-Verein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der Stadt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Gefangenen-Anstalt Bayreuth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Gefangenen-Anstalt Bayreuth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2900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Anschaffung von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Lesebücher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für die Gefangenen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1824 - 1905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 F VI 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</w:t>
      </w:r>
      <w:r>
        <w:rPr>
          <w:rFonts w:ascii="Arial" w:hAnsi="Arial"/>
        </w:rPr>
        <w:t>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 xml:space="preserve">K3 Regierung von Oberfranken, Kammer des Innern - F VI a Gewerbewesen , Fabriken u. Manufakturen, Bergwesen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Gewerbewesen, III., Buchbinder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Gewerbewesen \ III. Einzelne Gewerbe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Errichtung einer freien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Buchbinder-Innung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Gewerbewesen, III., Buchdrucker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Gewerbewesen \ III. Einzelne Gewerbe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Buchdrucker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Förderung der schlechten Presse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Seiten der </w:t>
      </w:r>
      <w:r>
        <w:rPr>
          <w:rFonts w:ascii="Arial" w:hAnsi="Arial"/>
          <w:vanish/>
        </w:rPr>
        <w:t>1{s[</w:t>
      </w:r>
      <w:r>
        <w:rPr>
          <w:rFonts w:ascii="Arial" w:hAnsi="Arial"/>
        </w:rPr>
        <w:t>Buchdr</w:t>
      </w:r>
      <w:r>
        <w:rPr>
          <w:rFonts w:ascii="Arial" w:hAnsi="Arial"/>
        </w:rPr>
        <w:t>ucker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Buchhändler</w:t>
      </w:r>
      <w:r>
        <w:rPr>
          <w:rFonts w:ascii="Arial" w:hAnsi="Arial"/>
          <w:vanish/>
        </w:rPr>
        <w:t>]s}]s</w:t>
      </w:r>
      <w:r>
        <w:rPr>
          <w:rFonts w:ascii="Arial" w:hAnsi="Arial"/>
        </w:rPr>
        <w:t xml:space="preserve"> etc.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Gesuch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Münchner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Buchdrucker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um Sanktion ihrer Vereinssatzungen betr.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Gewerbsbefugnisse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Buchdrucker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Bezug auf 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Bücherverlag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Absatz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Errichtng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Steindruckerei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Buchdruckereien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Sassanfahrt</w:t>
      </w:r>
      <w:r>
        <w:rPr>
          <w:rFonts w:ascii="Arial" w:hAnsi="Arial"/>
          <w:vanish/>
        </w:rPr>
        <w:t>]o]s</w:t>
      </w:r>
      <w:r>
        <w:rPr>
          <w:rFonts w:ascii="Arial" w:hAnsi="Arial"/>
        </w:rPr>
        <w:t xml:space="preserve"> betr.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Gewerbewesen, III., Buchhändler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Gewerbewesen \ III. Einze</w:t>
      </w:r>
      <w:r>
        <w:rPr>
          <w:rFonts w:ascii="Arial" w:hAnsi="Arial"/>
        </w:rPr>
        <w:t xml:space="preserve">lne Gewerbe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Buchhändler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1200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Privatversteigerung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überhaupt und insbesondere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1810 - 1811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1201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</w:t>
      </w:r>
      <w:r>
        <w:rPr>
          <w:rFonts w:ascii="Arial" w:hAnsi="Arial"/>
          <w:vanish/>
        </w:rPr>
        <w:t>s[s[</w:t>
      </w:r>
      <w:r>
        <w:rPr>
          <w:rFonts w:ascii="Arial" w:hAnsi="Arial"/>
        </w:rPr>
        <w:t>Buchhandel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mit dem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Königreich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Italien</w:t>
      </w:r>
      <w:r>
        <w:rPr>
          <w:rFonts w:ascii="Arial" w:hAnsi="Arial"/>
          <w:vanish/>
        </w:rPr>
        <w:t>}]o]s</w:t>
      </w:r>
      <w:r>
        <w:rPr>
          <w:rFonts w:ascii="Arial" w:hAnsi="Arial"/>
        </w:rPr>
        <w:t xml:space="preserve"> betr.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1202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Buchhändler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Buchdrucker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im Mainkreise betr.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 F VI b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Kammer des Innern - F VI a, Handel u. Verkehr, Gewerbswesen (Nachtr</w:t>
      </w:r>
      <w:r>
        <w:rPr>
          <w:rFonts w:ascii="Arial" w:hAnsi="Arial"/>
        </w:rPr>
        <w:t>.)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Gewerbewesen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Gewerbewesen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5505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Gewerbliche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1931 - 1932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5538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Verband der weiblichen Handels- und Büroangestellten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5689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Gewerbebetrieb im Umherziehen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1931 - 1932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 F VIII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Kammer des Innern - F VI a Literatur, Presse, Archive, Bibliotheken, Altertümer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Literatur, a)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Literatur \ a) Press</w:t>
      </w:r>
      <w:r>
        <w:rPr>
          <w:rFonts w:ascii="Arial" w:hAnsi="Arial"/>
        </w:rPr>
        <w:t xml:space="preserve">e,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Vollziehung des Edicts über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Pressefreiheit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Presse- und Buchhandelsfreiheit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politische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u. </w:t>
      </w:r>
      <w:r>
        <w:rPr>
          <w:rFonts w:ascii="Arial" w:hAnsi="Arial"/>
          <w:vanish/>
        </w:rPr>
        <w:t>3{</w:t>
      </w:r>
      <w:r>
        <w:rPr>
          <w:rFonts w:ascii="Arial" w:hAnsi="Arial"/>
        </w:rPr>
        <w:t>statistische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1811 - 1819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e Idioticon 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Oberltn.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Schmeller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Aufnahme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Berichte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über die Verhandlungen der Kammer der Abgeordneten in die </w:t>
      </w:r>
      <w:r>
        <w:rPr>
          <w:rFonts w:ascii="Arial" w:hAnsi="Arial"/>
          <w:vanish/>
        </w:rPr>
        <w:t>1{s[</w:t>
      </w:r>
      <w:r>
        <w:rPr>
          <w:rFonts w:ascii="Arial" w:hAnsi="Arial"/>
        </w:rPr>
        <w:t>Tageblätter</w:t>
      </w:r>
      <w:r>
        <w:rPr>
          <w:rFonts w:ascii="Arial" w:hAnsi="Arial"/>
          <w:vanish/>
        </w:rPr>
        <w:t>]s}]s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Lokal für den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Hist. 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Nachdruck der Werke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Schiller</w:t>
      </w:r>
      <w:r>
        <w:rPr>
          <w:rFonts w:ascii="Arial" w:hAnsi="Arial"/>
          <w:vanish/>
        </w:rPr>
        <w:t>]p]s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Bildung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Vereinen zur Verbreitung guter Bücher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Einschreitung gegen Verbreitung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Indulgenz-Zettel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Anwendung der 3. Verfassungsbeilage in Handhabung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Zensur-Vorschriften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1847 - 1851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Übersenden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Literalie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durch das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kgl. General-Konsulat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Philadelphia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</w:t>
      </w:r>
      <w:r>
        <w:rPr>
          <w:rFonts w:ascii="Arial" w:hAnsi="Arial"/>
        </w:rPr>
        <w:t>0</w:t>
      </w:r>
      <w:r>
        <w:rPr>
          <w:rFonts w:ascii="Arial" w:hAnsi="Arial"/>
        </w:rPr>
        <w:tab/>
        <w:t>Nr. 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Verhältnisse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Tagespresse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hier: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Pfarrer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Mahr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Ebermannstadt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betr.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1869 - 1870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>, hier: amtliches Berichtigungswesen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15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(Generalia)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1855 - 1909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15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(Generalia)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1855 - 1909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(Generalien), (Statistik)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1875 - 1922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</w:r>
      <w:r>
        <w:rPr>
          <w:rFonts w:ascii="Arial" w:hAnsi="Arial"/>
        </w:rPr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(Generalien), (Statistik)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1882 - 1899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(Generalien), (Statistik)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1900 - 1932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nordbayerisch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 Volkszeitung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Inhibition des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Nachdruck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es von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1818 - 1901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Beschwerden der Bürger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einer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periodischen 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betitelt: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der Basilisk</w:t>
      </w:r>
      <w:r>
        <w:rPr>
          <w:rFonts w:ascii="Arial" w:hAnsi="Arial"/>
          <w:vanish/>
        </w:rPr>
        <w:t>}]</w:t>
      </w:r>
      <w:r>
        <w:rPr>
          <w:rFonts w:ascii="Arial" w:hAnsi="Arial"/>
          <w:vanish/>
        </w:rPr>
        <w:t>t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J. Ü.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Nietsche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beabsichtigte Herausgabe eines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Werkes über das Fichtelgebirge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durch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Georg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Horn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Gesuch des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Chr.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Riedel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Münchberg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um Verleihung eines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Privilegium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s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Grammatik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einer von ihm erfundenene Sprache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, hier: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Floßknecht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Murrmann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Oberrodach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betr.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1868 - 1869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</w:t>
      </w:r>
      <w:r>
        <w:rPr>
          <w:rFonts w:ascii="Arial" w:hAnsi="Arial"/>
        </w:rPr>
        <w:t xml:space="preserve"> 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Grafenstein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sche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geogr. Postlexicon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1811 - 1816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von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Kreis-Registrator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Heinritz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u.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Meyer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5{&lt;Kreisregistrator&gt;}]p</w:t>
      </w:r>
      <w:r>
        <w:rPr>
          <w:rFonts w:ascii="Arial" w:hAnsi="Arial"/>
        </w:rPr>
        <w:t xml:space="preserve"> gefertigten Übersichten von Verordnungen u. statistischen Übersichten von Verordnungen u. statist. Notizen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p[8{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Kretschmann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'schen Schriften gegen den Herzog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Sachsen-Coburg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Schrift 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Gymnasiast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Dorfmüller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über die </w:t>
      </w:r>
      <w:r>
        <w:rPr>
          <w:rFonts w:ascii="Arial" w:hAnsi="Arial"/>
          <w:vanish/>
        </w:rPr>
        <w:t>o</w:t>
      </w:r>
      <w:r>
        <w:rPr>
          <w:rFonts w:ascii="Arial" w:hAnsi="Arial"/>
          <w:vanish/>
        </w:rPr>
        <w:t>[2{</w:t>
      </w:r>
      <w:r>
        <w:rPr>
          <w:rFonts w:ascii="Arial" w:hAnsi="Arial"/>
        </w:rPr>
        <w:t>Veste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Plassenburg</w:t>
      </w:r>
      <w:r>
        <w:rPr>
          <w:rFonts w:ascii="Arial" w:hAnsi="Arial"/>
          <w:vanish/>
        </w:rPr>
        <w:t>}]o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Inspektor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Haas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Geschichte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Burgebrach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u.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Höchstadt</w:t>
      </w:r>
      <w:r>
        <w:rPr>
          <w:rFonts w:ascii="Arial" w:hAnsi="Arial"/>
          <w:vanish/>
        </w:rPr>
        <w:t>]o]t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Rentbeamten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Weltrich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hist. stat.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über das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Fürstentum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}]o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topogr.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Handbuch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 xml:space="preserve"> vom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Rechnungsrevisor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Hoenig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Herausgabe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hist.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Reg. 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Friedrich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3{</w:t>
      </w:r>
      <w:r>
        <w:rPr>
          <w:rFonts w:ascii="Arial" w:hAnsi="Arial"/>
        </w:rPr>
        <w:t>Frhr.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Strauss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über d</w:t>
      </w:r>
      <w:r>
        <w:rPr>
          <w:rFonts w:ascii="Arial" w:hAnsi="Arial"/>
        </w:rPr>
        <w:t xml:space="preserve">as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Bistum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}]o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Des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Landrat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Zerzog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s[s[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über die rechtl. Verhältnisse des deutschen Adels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Des quiszierten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Landrichter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Schilling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: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 xml:space="preserve">Rückerinnerungen an die Landsständische Verfassung des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Fürstentum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}]o}]t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Gesellschaft für Volksbildung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u.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Landsverband für die Volksbildung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1922 - 1932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Wochenschr</w:t>
      </w:r>
      <w:r>
        <w:rPr>
          <w:rFonts w:ascii="Arial" w:hAnsi="Arial"/>
        </w:rPr>
        <w:t>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Heimataufbau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Literatur, Beschlagnahme von Druckschriften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Proselitenmacherei des </w:t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Frhr.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Aufseß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incl.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der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: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 xml:space="preserve">Geschichte der evang.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Salzburg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</w:t>
      </w:r>
      <w:r>
        <w:rPr>
          <w:rFonts w:ascii="Arial" w:hAnsi="Arial"/>
          <w:vanish/>
        </w:rPr>
        <w:t>}]t]s</w:t>
      </w:r>
      <w:r>
        <w:rPr>
          <w:rFonts w:ascii="Arial" w:hAnsi="Arial"/>
        </w:rPr>
        <w:t xml:space="preserve"> betr.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 I - III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Verbreitung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u. Aufrufe der sogen.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deutsch-kath. Gemeinde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Druckschrift-Beiträge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zur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Geschichte des wiedererstandenen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Griechenland</w:t>
      </w:r>
      <w:r>
        <w:rPr>
          <w:rFonts w:ascii="Arial" w:hAnsi="Arial"/>
          <w:vanish/>
        </w:rPr>
        <w:t>]o]t</w:t>
      </w:r>
      <w:r>
        <w:rPr>
          <w:rFonts w:ascii="Arial" w:hAnsi="Arial"/>
        </w:rPr>
        <w:t xml:space="preserve">s von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Anselm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3{</w:t>
      </w:r>
      <w:r>
        <w:rPr>
          <w:rFonts w:ascii="Arial" w:hAnsi="Arial"/>
        </w:rPr>
        <w:t>Frhr.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Groß v. Trockau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betr.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Beschlagnahme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der Nr. 3 des durch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quiszierten Assessor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Jakob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Reider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redigierten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Zuschauers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Franken</w:t>
      </w:r>
      <w:r>
        <w:rPr>
          <w:rFonts w:ascii="Arial" w:hAnsi="Arial"/>
          <w:vanish/>
        </w:rPr>
        <w:t>]o]t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Beschlagnahme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des Nr. 1 das vom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Buchhändler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Dresch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redigierten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Blattes für Wahrheit und Recht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...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Hera</w:t>
      </w:r>
      <w:r>
        <w:rPr>
          <w:rFonts w:ascii="Arial" w:hAnsi="Arial"/>
        </w:rPr>
        <w:t xml:space="preserve">usgabe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1908 - 1927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Literatur, Zeitungen und Journale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Journal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s[2{s[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]s}]s</w:t>
      </w:r>
      <w:r>
        <w:rPr>
          <w:rFonts w:ascii="Arial" w:hAnsi="Arial"/>
        </w:rPr>
        <w:t xml:space="preserve">en betr.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1811 - 1837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t[2{s[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]s}</w:t>
      </w:r>
      <w:r>
        <w:rPr>
          <w:rFonts w:ascii="Arial" w:hAnsi="Arial"/>
        </w:rPr>
        <w:t xml:space="preserve">: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Deutsche Jahrbücher für Wissenschaft und Kunst</w:t>
      </w:r>
      <w:r>
        <w:rPr>
          <w:rFonts w:ascii="Arial" w:hAnsi="Arial"/>
          <w:vanish/>
        </w:rPr>
        <w:t>}]t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Dorfzeitung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p[4{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Riedel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Herausgabe einer </w:t>
      </w:r>
      <w:r>
        <w:rPr>
          <w:rFonts w:ascii="Arial" w:hAnsi="Arial"/>
          <w:vanish/>
        </w:rPr>
        <w:t>t[2{s[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]s}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Sinai von D. Aub.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</w:r>
      <w:r>
        <w:rPr>
          <w:rFonts w:ascii="Arial" w:hAnsi="Arial"/>
        </w:rPr>
        <w:t>1845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Herausgabe einer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periodischen 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der Wahrheitsfreund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 xml:space="preserve">" durch </w:t>
      </w:r>
      <w:r>
        <w:rPr>
          <w:rFonts w:ascii="Arial" w:hAnsi="Arial"/>
          <w:vanish/>
        </w:rPr>
        <w:t>p[4{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Wirth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Herausgabe eines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Blatt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es genannt: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Fliegende Blätter für politische Volksbildung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 xml:space="preserve">" durch den 2.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Bürgermeister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Prof.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Martius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u. Cons. zu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Erlangen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neue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München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Zeitung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, nun: 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Bayerisch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 Zeitung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1848 - 1865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einer </w:t>
      </w:r>
      <w:r>
        <w:rPr>
          <w:rFonts w:ascii="Arial" w:hAnsi="Arial"/>
          <w:vanish/>
        </w:rPr>
        <w:t>t[2</w:t>
      </w:r>
      <w:r>
        <w:rPr>
          <w:rFonts w:ascii="Arial" w:hAnsi="Arial"/>
          <w:vanish/>
        </w:rPr>
        <w:t>{</w:t>
      </w:r>
      <w:r>
        <w:rPr>
          <w:rFonts w:ascii="Arial" w:hAnsi="Arial"/>
        </w:rPr>
        <w:t>Wochenschrift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: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Bunte Blätter aus dem Fichtelgebirge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 xml:space="preserve">" durch den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Leihbibliothekar u. Lithograph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en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Friedrich Eduard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Baumann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Wunsiedel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1847 - 1848 ; 1854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Literatur, Kalenderwesen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Kalenderwesen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100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Kalenderwesen in der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Provinz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}]o]s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1803 - 1812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Kalenderwesen in der </w:t>
      </w:r>
      <w:r>
        <w:rPr>
          <w:rFonts w:ascii="Arial" w:hAnsi="Arial"/>
          <w:vanish/>
        </w:rPr>
        <w:t>o[2{</w:t>
      </w:r>
      <w:r>
        <w:rPr>
          <w:rFonts w:ascii="Arial" w:hAnsi="Arial"/>
        </w:rPr>
        <w:t>Provinz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}]o]s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1812 - 1818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Volkskalender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1821 - 1834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 xml:space="preserve">Literatur, </w:t>
      </w:r>
      <w:r>
        <w:rPr>
          <w:rFonts w:ascii="Arial" w:hAnsi="Arial"/>
        </w:rPr>
        <w:t>Bibliotheken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s[1{s[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]s}</w:t>
      </w:r>
      <w:r>
        <w:rPr>
          <w:rFonts w:ascii="Arial" w:hAnsi="Arial"/>
        </w:rPr>
        <w:t xml:space="preserve">en der aufgehobenen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Klöster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1811 - 1834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Exigenz für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191 I - IV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Kanzlei-Bibliothek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]o]s</w:t>
      </w:r>
      <w:r>
        <w:rPr>
          <w:rFonts w:ascii="Arial" w:hAnsi="Arial"/>
        </w:rPr>
        <w:t xml:space="preserve"> I - V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1810 - 1819 ; 1819 - 1824 ; 1832 - 1852 ; 1853 - 1886 ; 1896 - 1914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1803 - 1807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Bibliothek-Stiftungsfond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</w:t>
      </w:r>
      <w:r>
        <w:rPr>
          <w:rFonts w:ascii="Arial" w:hAnsi="Arial"/>
          <w:vanish/>
        </w:rPr>
        <w:t>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1803 - 1810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194 I - X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Bibliothek-Stiftungsfond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  <w:r>
        <w:rPr>
          <w:rFonts w:ascii="Arial" w:hAnsi="Arial"/>
        </w:rPr>
        <w:t xml:space="preserve"> I - X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1811 - 1818 ; 1818 - 1824 ; 1824 - 1836 ; 1836 - 1843 ; 1843 - 1858 ; 1858 - 1876 ; 1876 - 1886 ; 1886 - 1898 ; 1899 - 1909 ; 1910 - 1916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Bereicherung der </w:t>
      </w:r>
      <w:r>
        <w:rPr>
          <w:rFonts w:ascii="Arial" w:hAnsi="Arial"/>
          <w:vanish/>
        </w:rPr>
        <w:t>s[2{o[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mit verschiedenen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Werk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1804 - 1808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Ankauf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Privat-Bibliothek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des verlebten </w:t>
      </w:r>
      <w:r>
        <w:rPr>
          <w:rFonts w:ascii="Arial" w:hAnsi="Arial"/>
          <w:vanish/>
        </w:rPr>
        <w:t>p[7{</w:t>
      </w:r>
      <w:r>
        <w:rPr>
          <w:rFonts w:ascii="Arial" w:hAnsi="Arial"/>
        </w:rPr>
        <w:t>königl. Regierungsrat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es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Rievet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d</w:t>
      </w:r>
      <w:r>
        <w:rPr>
          <w:rFonts w:ascii="Arial" w:hAnsi="Arial"/>
        </w:rPr>
        <w:t xml:space="preserve">ahier für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Kanzlei-Bibliothek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Nachlaß des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Privatier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Josef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Heller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resp. den Erbanspruch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dortselbst auf diesen Nachlaß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1849 - 1858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198 I -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Gesuche um Bewilligung zur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Benutzung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öffentlicher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 I und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1850 - 1866 ; 1866 - 1904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Ankauf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Privatbibliothek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des verlebten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k. Krs.- und Stadtgerichtsarzt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es, </w:t>
      </w:r>
      <w:r>
        <w:rPr>
          <w:rFonts w:ascii="Arial" w:hAnsi="Arial"/>
          <w:vanish/>
        </w:rPr>
        <w:t>7{</w:t>
      </w:r>
      <w:r>
        <w:rPr>
          <w:rFonts w:ascii="Arial" w:hAnsi="Arial"/>
        </w:rPr>
        <w:t>Hof</w:t>
      </w:r>
      <w:r>
        <w:rPr>
          <w:rFonts w:ascii="Arial" w:hAnsi="Arial"/>
        </w:rPr>
        <w:t>rat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Falco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für die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königl. Kanzlei-Bibliothek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 daselbst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1851 - 1852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Beschwerde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Döring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 gegen </w:t>
      </w:r>
      <w:r>
        <w:rPr>
          <w:rFonts w:ascii="Arial" w:hAnsi="Arial"/>
          <w:vanish/>
        </w:rPr>
        <w:t>p[4{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Leischuh</w:t>
      </w:r>
      <w:r>
        <w:rPr>
          <w:rFonts w:ascii="Arial" w:hAnsi="Arial"/>
          <w:vanish/>
        </w:rPr>
        <w:t>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Kustos-Stelle an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1885 - 1925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Dienststelle bei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 G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 - G I Gemeindewesen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Gemei</w:t>
      </w:r>
      <w:r>
        <w:rPr>
          <w:rFonts w:ascii="Arial" w:hAnsi="Arial"/>
        </w:rPr>
        <w:t>ndewesen, Generalia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Gemeindewesen \ Generalia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Centralblatt für magistratische Verfassung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Barth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Augsburg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Noth- und Hilfsbüchlein für jeden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en Geschäftsmann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Gemeindebildung, Städte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Gemeindebildung \ Städte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t[s[</w:t>
      </w:r>
      <w:r>
        <w:rPr>
          <w:rFonts w:ascii="Arial" w:hAnsi="Arial"/>
        </w:rPr>
        <w:t>Denkschrift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über die Frage der Unterordnung der Verwaltung der Stadt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Kulmbach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unter die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Kreisregierung</w:t>
      </w:r>
      <w:r>
        <w:rPr>
          <w:rFonts w:ascii="Arial" w:hAnsi="Arial"/>
          <w:vanish/>
        </w:rPr>
        <w:t>]k]t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K3, Abg. 1967 Bd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</w:t>
      </w:r>
      <w:r>
        <w:rPr>
          <w:rFonts w:ascii="Arial" w:hAnsi="Arial"/>
        </w:rPr>
        <w:t>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 - Abg. 1967 Bd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25</w:t>
      </w:r>
      <w:r>
        <w:rPr>
          <w:rFonts w:ascii="Arial" w:hAnsi="Arial"/>
        </w:rPr>
        <w:tab/>
        <w:t>Abgabe 1967. Kann alle die nach der alten Ordnung genannten Gruppen (=K3 Pr.Reg.ff bis K3 H) enthalten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Gewerbewesen, Handel, Handwerk,Industrie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Gewerbewesen \ Handel, Handwerk, Industrie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1330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Beschwerde des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Andreas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Brückner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Lichtenfels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und Genossen wegen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Verkauf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von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Gebetbücher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n und Rosenkränzen in Vierzehnheiligen, dann Handel mit Wallfahrtsartikeln überhaupt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Kommunalwesen, Bamberg-Stadt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Kommunalwesen \ Bamberg-Stadt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1650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1917 - 1932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Kultur, Literatur, Bibliotheken, Musik, Kunst, Presse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Kultur \ Literatur, Bibiotheken, Musik, Kunst, Presse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2157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Beitrag für die beiden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öffentliche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zu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, das Kreisnaturalien-Kabinett Bayreuth, das Naturalien-Kabinett Bamberg und das Germanische Museum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Nürnberg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1835 - 1931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</w:t>
      </w:r>
      <w:r>
        <w:rPr>
          <w:rFonts w:ascii="Arial" w:hAnsi="Arial"/>
        </w:rPr>
        <w:t>r. 2158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Lesehalle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1909 - 1928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Buch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Markgraf Kasimir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 xml:space="preserve">" der adlige Stiftsdame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Theodolinde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Paschwitz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öffentliche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1{&lt;Bibliotheken&gt;}]s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Leihbibliothek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Errichtung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Grenzbücherei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an der bayer. Ostgrenze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1926 - 1930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Einsendung literarischer Werke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an seine M</w:t>
      </w:r>
      <w:r>
        <w:rPr>
          <w:rFonts w:ascii="Arial" w:hAnsi="Arial"/>
        </w:rPr>
        <w:t xml:space="preserve">ajestät, den </w:t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König</w:t>
      </w:r>
      <w:r>
        <w:rPr>
          <w:rFonts w:ascii="Arial" w:hAnsi="Arial"/>
          <w:vanish/>
        </w:rPr>
        <w:t>} 2{&lt;Maximilian II.&gt;}]p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 xml:space="preserve">p[3{&lt;König&gt;} 2{&lt;Ludwig II.&gt;}]p p[3{&lt;König&gt;} 2{&lt;Luitpold&gt;}]p </w:t>
      </w:r>
      <w:r>
        <w:rPr>
          <w:rFonts w:ascii="Arial" w:hAnsi="Arial"/>
        </w:rPr>
        <w:t xml:space="preserve">und den </w:t>
      </w:r>
      <w:r>
        <w:rPr>
          <w:rFonts w:ascii="Arial" w:hAnsi="Arial"/>
          <w:vanish/>
        </w:rPr>
        <w:t>p[3{</w:t>
      </w:r>
      <w:r>
        <w:rPr>
          <w:rFonts w:ascii="Arial" w:hAnsi="Arial"/>
        </w:rPr>
        <w:t>Prinzregent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 xml:space="preserve"> 2{&lt;Ludwig III.&gt;}]p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1856 - 1917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Deutsche Dichter - Gedächtnisstiftung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1928 - 1932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2166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Empfehlung von Literalien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1926 - 1932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2168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der Stadt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Wunsiedel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1896 - 1928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2169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1920 - 1923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</w:t>
      </w:r>
      <w:r>
        <w:rPr>
          <w:rFonts w:ascii="Arial" w:hAnsi="Arial"/>
          <w:vanish/>
        </w:rPr>
        <w:t>{</w:t>
      </w:r>
      <w:r>
        <w:rPr>
          <w:rFonts w:ascii="Arial" w:hAnsi="Arial"/>
        </w:rPr>
        <w:t>wirtschaftliche Notlage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1922 - 1926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Kanzleibibliothek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1914 - 1932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2172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Bibliothekar-Stelle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an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Kanzleibibliothek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1916 - 1924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Schulwesen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Schulwesen (auch Schulgebäude)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5397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Anschaffung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für Zöglinge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1830 - 1851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 xml:space="preserve">K3, Abg. 1971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Abgabe 1971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Repertorium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25</w:t>
      </w:r>
      <w:r>
        <w:rPr>
          <w:rFonts w:ascii="Arial" w:hAnsi="Arial"/>
        </w:rPr>
        <w:tab/>
        <w:t xml:space="preserve">In dem hier vorhandenen Register sind zum Teil auch Akten aufgenommen, die sich in den Repertorien K3-J; K3, Abg. 1967  und 1971 befinden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Höhere 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Höhere 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9314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Gymnasium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1913 - 1923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Handelshochschulen, Lehrerseminare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Handelshochschulen,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Lehrerseminar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9355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Private Handelsschulen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Private Handelsschulen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9422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Schulbücher bei </w:t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Hartm</w:t>
      </w:r>
      <w:r>
        <w:rPr>
          <w:rFonts w:ascii="Arial" w:hAnsi="Arial"/>
        </w:rPr>
        <w:t>ann</w:t>
      </w:r>
      <w:r>
        <w:rPr>
          <w:rFonts w:ascii="Arial" w:hAnsi="Arial"/>
          <w:vanish/>
        </w:rPr>
        <w:t>]p]s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1924 - 1942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Pflege von Wissenschaft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Pflege von Wissenschaft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9480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Kanzlei-Bibliothek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1933 - 1948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Heimatgeschichte, Archivpflege, Ortschronik, Familiengeschichte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Heimatgeschichte, Archivpflege, Ortschronik, Familiengeschichte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9573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Das Land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 betreffend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9574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Auslegung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geschichtliche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Gedankenblätter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an historisch bedeutenden Stätten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</w:t>
      </w:r>
      <w:r>
        <w:rPr>
          <w:rFonts w:ascii="Arial" w:hAnsi="Arial"/>
        </w:rPr>
        <w:t>576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</w:t>
      </w:r>
      <w:r>
        <w:rPr>
          <w:rFonts w:ascii="Arial" w:hAnsi="Arial"/>
          <w:vanish/>
        </w:rPr>
        <w:t>k[o[</w:t>
      </w:r>
      <w:r>
        <w:rPr>
          <w:rFonts w:ascii="Arial" w:hAnsi="Arial"/>
        </w:rPr>
        <w:t>Fränkische Schweiz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Verein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: Hier die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Heimatschrift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Die Fränkische Schweiz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1924 - 1929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9577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 xml:space="preserve">Verein zur Herausgabe eines historischen Atlases </w:t>
      </w:r>
      <w:r>
        <w:rPr>
          <w:rFonts w:ascii="Arial" w:hAnsi="Arial"/>
          <w:vanish/>
        </w:rPr>
        <w:t>t[&lt;Historischer Atlas&gt;</w:t>
      </w:r>
      <w:r>
        <w:rPr>
          <w:rFonts w:ascii="Arial" w:hAnsi="Arial"/>
        </w:rPr>
        <w:t xml:space="preserve">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]o]t]k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1906 - 1927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9579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Zeitschrift für oberfr. Heimatkunde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1912 - 1919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9580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oberfr. Heimatkalender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der Mainbote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1911 - 1924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9582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literarische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u. </w:t>
      </w:r>
      <w:r>
        <w:rPr>
          <w:rFonts w:ascii="Arial" w:hAnsi="Arial"/>
          <w:vanish/>
        </w:rPr>
        <w:t>3{</w:t>
      </w:r>
      <w:r>
        <w:rPr>
          <w:rFonts w:ascii="Arial" w:hAnsi="Arial"/>
        </w:rPr>
        <w:t>wissenschaftl</w:t>
      </w:r>
      <w:r>
        <w:rPr>
          <w:rFonts w:ascii="Arial" w:hAnsi="Arial"/>
          <w:vanish/>
        </w:rPr>
        <w:t>&lt;iche</w:t>
      </w:r>
      <w:r>
        <w:rPr>
          <w:rFonts w:ascii="Arial" w:hAnsi="Arial"/>
          <w:vanish/>
        </w:rPr>
        <w:t>&gt;</w:t>
      </w:r>
      <w:r>
        <w:rPr>
          <w:rFonts w:ascii="Arial" w:hAnsi="Arial"/>
        </w:rPr>
        <w:t>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Vereine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1855 - 1924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Stiftungen und Schenkungen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Stiftungen und Schenkungen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12490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Provinzial Waisenhaus-Stiftung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Verleihung der Amthor'schen Waisenhauspfründe für die Stadt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Wunsiedel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; Provinzial Waisenhaus-Stiftung Rechnungen u. Belege (im Keller) 1925/1927 ; Denig von Manoe - Stiftung für arme Blinde in Oberfranken, Bayreuth ; Hellweger Gasser'sche Mädchenstiftung, Bayreuth ;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Kanzleibibliothekfonds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, Rechnungen, Nachweis</w:t>
      </w:r>
      <w:r>
        <w:rPr>
          <w:rFonts w:ascii="Arial" w:hAnsi="Arial"/>
        </w:rPr>
        <w:t>ungen und Belege im Keller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1850 - 1914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K3, Abg. 1975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Abgabe 1975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Repertorium, Kartei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Informationen des Bayer. Landesamts für Verfassungsschutz über links- und rechtsgerichtete Organisationen, (darin: illegale KPD Soldatenverbände, Emigranten, Publizistik</w:t>
      </w:r>
      <w:r>
        <w:rPr>
          <w:rFonts w:ascii="Arial" w:hAnsi="Arial"/>
          <w:vanish/>
        </w:rPr>
        <w:t>;</w:t>
      </w:r>
      <w:r>
        <w:rPr>
          <w:rFonts w:ascii="Arial" w:hAnsi="Arial"/>
        </w:rPr>
        <w:t xml:space="preserve"> (darin: Tätigkeit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ostzonale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Massenmedien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in der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Bundesrepublik Deutschland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Bibliotheken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</w:t>
      </w:r>
      <w:r>
        <w:rPr>
          <w:rFonts w:ascii="Arial" w:hAnsi="Arial"/>
          <w:vanish/>
        </w:rPr>
        <w:t>[</w:t>
      </w:r>
      <w:r>
        <w:rPr>
          <w:rFonts w:ascii="Arial" w:hAnsi="Arial"/>
        </w:rPr>
        <w:t>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448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Besetzung der </w:t>
      </w:r>
      <w:r>
        <w:rPr>
          <w:rFonts w:ascii="Arial" w:hAnsi="Arial"/>
          <w:vanish/>
        </w:rPr>
        <w:t>k[2{o[</w:t>
      </w:r>
      <w:r>
        <w:rPr>
          <w:rFonts w:ascii="Arial" w:hAnsi="Arial"/>
        </w:rPr>
        <w:t>Coburg</w:t>
      </w:r>
      <w:r>
        <w:rPr>
          <w:rFonts w:ascii="Arial" w:hAnsi="Arial"/>
          <w:vanish/>
        </w:rPr>
        <w:t>]o}</w:t>
      </w:r>
      <w:r>
        <w:rPr>
          <w:rFonts w:ascii="Arial" w:hAnsi="Arial"/>
        </w:rPr>
        <w:t xml:space="preserve">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Landesbibliothek</w:t>
      </w:r>
      <w:r>
        <w:rPr>
          <w:rFonts w:ascii="Arial" w:hAnsi="Arial"/>
          <w:vanish/>
        </w:rPr>
        <w:t>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Personal der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Volksbüchereistelle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1937 - 1953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K3, Abg. 1981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Regierung von Oberfranken, Kammer des Innern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K3 Regierung von Oberfranken, Abgabe 1981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 Abgabe 1981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Öffentliche Sicherheit, 5.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Öffentliche Sicherheit \ 5. Druckschriften - Flugblätter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Verbot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</w:t>
      </w:r>
      <w:r>
        <w:rPr>
          <w:rFonts w:ascii="Arial" w:hAnsi="Arial"/>
        </w:rPr>
        <w:t>gblätter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- Anschlag von Plakaten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1958 - 1959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Verbot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- Anschlag von Plakaten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1960 - 1961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Verbot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- Anschlag von Plakaten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1961 - 1965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Politische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1{&lt;Zeitschriften&gt;}]s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statistische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Zeitschriften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betreffend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1806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Schulwesen, 7.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Schulwesen (besonders: Volksschule) - Schülerheime \ 7. Unterstützungen - Pensionskassen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788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Unterstützung aus Mitteln des königlichen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Zentralschulbücherverlag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1915 - 1932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Schulwesen, Schulbüchereien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Schulwesen (besonders: Volksschule) - Schülerheime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Schülerzeitung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805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Jugendschrift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etc.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1957 - 1959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806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Schülerzeitung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, Sonderakt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1950 - 1951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Wissenschaftliche Veröffentlichungen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Wissenschaftliche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Veröffentli</w:t>
      </w:r>
      <w:r>
        <w:rPr>
          <w:rFonts w:ascii="Arial" w:hAnsi="Arial"/>
        </w:rPr>
        <w:t>chung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1293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Neuauflage des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Vierzehnheiligen-Buch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1294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Veröffentlichungen zur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oberfränkisch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en Geschichte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1953 - 1960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1295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er und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Nürnberg</w:t>
      </w:r>
      <w:r>
        <w:rPr>
          <w:rFonts w:ascii="Arial" w:hAnsi="Arial"/>
          <w:vanish/>
        </w:rPr>
        <w:t>]o}</w:t>
      </w:r>
      <w:r>
        <w:rPr>
          <w:rFonts w:ascii="Arial" w:hAnsi="Arial"/>
        </w:rPr>
        <w:t xml:space="preserve">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Lederschnittbände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1296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Chronik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Kronach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1951 - 1953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1298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Guttenberg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>-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Kunstmann</w:t>
      </w:r>
      <w:r>
        <w:rPr>
          <w:rFonts w:ascii="Arial" w:hAnsi="Arial"/>
          <w:vanish/>
        </w:rPr>
        <w:t>} 2{&lt;?Hellmut?&gt;}]p</w:t>
      </w:r>
      <w:r>
        <w:rPr>
          <w:rFonts w:ascii="Arial" w:hAnsi="Arial"/>
        </w:rPr>
        <w:t xml:space="preserve">: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edelfreie Geschlechter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Oberfranken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s und ihre Burgen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</w:t>
      </w:r>
      <w:r>
        <w:rPr>
          <w:rFonts w:ascii="Arial" w:hAnsi="Arial"/>
        </w:rPr>
        <w:t xml:space="preserve">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Jahrbuch für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fränkisch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 Landesforschung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-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Guttenberg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Festschrift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1952 - 1954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"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sein Umland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1951 - 1953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Darstellung der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ostfränkisch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-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ischen Mundart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Stadtsteinach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1952 - 1955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Die Fauna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Umgebung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</w:t>
      </w:r>
      <w:r>
        <w:rPr>
          <w:rFonts w:ascii="Arial" w:hAnsi="Arial"/>
        </w:rPr>
        <w:t>Schiling-Lendvai</w:t>
      </w:r>
      <w:r>
        <w:rPr>
          <w:rFonts w:ascii="Arial" w:hAnsi="Arial"/>
          <w:vanish/>
        </w:rPr>
        <w:t>]p</w:t>
      </w:r>
      <w:r>
        <w:rPr>
          <w:rFonts w:ascii="Arial" w:hAnsi="Arial"/>
        </w:rPr>
        <w:t xml:space="preserve">: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Mutter Gottes und Christophorus an der Steinstraße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Coburg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Die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slawisch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en Siedlungsgeschichten am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Obermain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Sagen im Fichtelgebirge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1953 - 1959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Veröffentlichung über die Hauptkirche St. Moritz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Coburg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Historischer Atlas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Stadtsteinach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1952 - 1954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1309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Die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Deutschland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politik Alberts v.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England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1848 - 1852</w:t>
      </w:r>
      <w:r>
        <w:rPr>
          <w:rFonts w:ascii="Arial" w:hAnsi="Arial"/>
          <w:vanish/>
        </w:rPr>
        <w:t>]z]t</w:t>
      </w:r>
      <w:r>
        <w:rPr>
          <w:rFonts w:ascii="Arial" w:hAnsi="Arial"/>
        </w:rPr>
        <w:t xml:space="preserve">" von </w:t>
      </w:r>
      <w:r>
        <w:rPr>
          <w:rFonts w:ascii="Arial" w:hAnsi="Arial"/>
          <w:vanish/>
        </w:rPr>
        <w:t>p[4{</w:t>
      </w:r>
      <w:r>
        <w:rPr>
          <w:rFonts w:ascii="Arial" w:hAnsi="Arial"/>
        </w:rPr>
        <w:t>Dr.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R.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Fischer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>-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Aue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1952 - 1953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Jugendwohlfahrt, Jugendfürsorge, Veranstaltungen, Schriften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Jugendwohlfahrt - Jugendfürsorge \ Veranstaltungen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1628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Jugendschrift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1955 - 1962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1629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Jugendschrift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1962 - 1970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Gesundheitswesen, 2.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Gesundheitswesen \ 2.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Medizinisches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Schrifttum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1824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Medizinische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 xml:space="preserve"> 2{&lt;medizinische&gt;}]s</w:t>
      </w:r>
      <w:r>
        <w:rPr>
          <w:rFonts w:ascii="Arial" w:hAnsi="Arial"/>
        </w:rPr>
        <w:t>, Formulare (generell)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1964 - 1966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Medizin</w:t>
      </w:r>
      <w:r>
        <w:rPr>
          <w:rFonts w:ascii="Arial" w:hAnsi="Arial"/>
        </w:rPr>
        <w:t>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 xml:space="preserve"> 2{&lt;medizinische&gt;}]s</w:t>
      </w:r>
      <w:r>
        <w:rPr>
          <w:rFonts w:ascii="Arial" w:hAnsi="Arial"/>
        </w:rPr>
        <w:t>, Formulare (generell)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1967 - 1968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Medizinische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 xml:space="preserve"> 2{&lt;medizinische&gt;}]s</w:t>
      </w:r>
      <w:r>
        <w:rPr>
          <w:rFonts w:ascii="Arial" w:hAnsi="Arial"/>
        </w:rPr>
        <w:t>, Formulare (generell)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1969 - 1970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Medizinische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 xml:space="preserve"> &lt;2{medizinische}&gt;]s</w:t>
      </w:r>
      <w:r>
        <w:rPr>
          <w:rFonts w:ascii="Arial" w:hAnsi="Arial"/>
        </w:rPr>
        <w:t>, Formulare (speziell)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1965 - 1966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Medizinische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 xml:space="preserve"> 2{&lt;medizinische&gt;}]s</w:t>
      </w:r>
      <w:r>
        <w:rPr>
          <w:rFonts w:ascii="Arial" w:hAnsi="Arial"/>
        </w:rPr>
        <w:t>, Formulare (speziell)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1967 - 1970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K5/I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</w:t>
      </w:r>
      <w:r>
        <w:rPr>
          <w:rFonts w:ascii="Arial" w:hAnsi="Arial"/>
        </w:rPr>
        <w:t>irksamt Bamberg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K5/I. Bezirksamt Bamberg (Landgericht ä. O., Landratsämter)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Aufbewahrung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Kirchenbücher-Dublikat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1849 - 1876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0 -, 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Hauptgruppe 0 - 1 \ Verfassung - Verwaltung - Landesverteidigung - Rechtspflege - Sicherheit \ Allgemein \ Flugblätter (Aufrufe, Wählerlisten, Wahlplakate usw. und die zugehörigen Schriftstücke, gelegt nach den Parteien, Vereinen usw.)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II, Nr. 1830/75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Großdeutsche Zeitung</w:t>
      </w:r>
      <w:r>
        <w:rPr>
          <w:rFonts w:ascii="Arial" w:hAnsi="Arial"/>
          <w:vanish/>
        </w:rPr>
        <w:t>]</w:t>
      </w:r>
      <w:r>
        <w:rPr>
          <w:rFonts w:ascii="Arial" w:hAnsi="Arial"/>
          <w:vanish/>
        </w:rPr>
        <w:t>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2, b)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Hauptgruppe 2 \ Schulwesen \ b) Vermischte Schulakten, Ein- und Ausschulungen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II, Nr. 2859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Distrikts-Schulbibliothek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3, a)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Hauptgruppe 3 \ Kultur und kirchliche Angelegenheiten \ a) Allgemein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II, Nr. 2884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verbotene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Flugschrift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1829 - 1927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II, Nr. 2885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1850 - 1858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II, Nr. 2886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Vollzug des Gesetzes (von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1840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) über 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Schutz des Eigentums an Erzeugnissen der Kunst und Literatur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1845 - 1912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II, Nr. 2887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Amtliches Lokalblatt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1860 - 1874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II, Nr. 2901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1850 - 1863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1, a)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Hauptgruppe 1 \ Rechtspflege; Standesamtswesen; öffentliche Sicherheit und Ordnung \ a) Generalakten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II, Nr. 5152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Pressegesetz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Schundliteratur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1842 - 1926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1, b)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Hauptgruppe 1 \ Rechtspflege; St</w:t>
      </w:r>
      <w:r>
        <w:rPr>
          <w:rFonts w:ascii="Arial" w:hAnsi="Arial"/>
        </w:rPr>
        <w:t xml:space="preserve">andesamtswesen; öffentliche Sicherheit und Ordnung \ b) Spezialakten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II, Nr. 5199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3, a)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Hauptgruppe 3 \ Kultur und kirchliche Angelegenheiten \ a) Generalakten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II, Nr. 5332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II, Nr. 5339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Pfarrbücherei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-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konfessionelle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Bücherei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8, a)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Hauptgruppe 8 \ Gewerbe und Industrie; Geldwesen, Handel und Verkehr; Energiewirtschaft, a) Spezialakten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 xml:space="preserve">II, Nr. </w:t>
      </w:r>
      <w:r>
        <w:rPr>
          <w:rFonts w:ascii="Arial" w:hAnsi="Arial"/>
        </w:rPr>
        <w:t>6130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296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Repertorium über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Concessions-Gesuch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Hauptgruppe 9, b)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Hauptgruppe 9 \ Finanz- und Steuerverwaltung \ b) Spezialakten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II, Nr. 6476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Einziehung Volks- und Staatsfeindlichen Vermögens; hier: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St. Otto-Verlag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II, Nr. 6477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St.-Otto-Verlag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(Ermittlungsverfahren gegen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Fritz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Endrulat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>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K6/I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 Bayreuth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K6/I. Bezirksamt (Landgericht ä.O.) Bayreuth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</w:t>
      </w:r>
      <w:r>
        <w:rPr>
          <w:rFonts w:ascii="Arial" w:hAnsi="Arial"/>
        </w:rPr>
        <w:t>torium, Abgabe 1901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Tit. F, Abt. VII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Tit. F, Abt. VII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periodische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Kalenderwesen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 ?, Nr. 1269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von seiner kgl. Hoheit dem Kronprinzen beabsichtigten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Verein zur Verbreitung nützlicher Kenntnisse durch gemeinfaßliche Schriften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Unterricht und Bildung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29</w:t>
      </w:r>
      <w:r>
        <w:rPr>
          <w:rFonts w:ascii="Arial" w:hAnsi="Arial"/>
        </w:rPr>
        <w:tab/>
        <w:t>Repertorium, Abgabe 1910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 16 c u.d, Nr. 4125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Bildung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Distriktschulbibliothek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1864 - 1897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Gewerbswesen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Gewerbswesen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 16 c u.d, Nr. 4649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Erhebung über Zahl und Wert der radizierten und realen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Gewerbe (Ldg.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)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1860 - 1866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 16 c u.d, Nr. 4653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Gewerbe-Statistik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Bd.II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1906 - 1930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Presse, Zensur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 16 c u.d, Nr. 4982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I, S.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periodische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Kalenderwesen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1865 - 1911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 16 c u.d, Nr. 4983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</w:t>
      </w:r>
      <w:r>
        <w:rPr>
          <w:rFonts w:ascii="Arial" w:hAnsi="Arial"/>
        </w:rPr>
        <w:t xml:space="preserve">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von verschiedenen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]sen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Einsendung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Pflichtexemplar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1839 - 1925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 16 c u.d, Nr. 4984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Schutz gegen 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Mißbrauch der Presse</w:t>
      </w:r>
      <w:r>
        <w:rPr>
          <w:rFonts w:ascii="Arial" w:hAnsi="Arial"/>
          <w:vanish/>
        </w:rPr>
        <w:t>]s]s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1868 - 1890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 16 c u.d, Nr. 4985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einer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: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 xml:space="preserve">Schulanzeiger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Oberfranken</w:t>
      </w:r>
      <w:r>
        <w:rPr>
          <w:rFonts w:ascii="Arial" w:hAnsi="Arial"/>
          <w:vanish/>
        </w:rPr>
        <w:t>]o}]t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1875 - 1911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 16 c u.d, Nr. 4986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1892 - 1923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 16 c u.d, Nr. 4987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Bezirksamtblatt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Bd.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1862 - 1923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 xml:space="preserve">Verz. </w:t>
      </w:r>
      <w:r>
        <w:rPr>
          <w:rFonts w:ascii="Arial" w:hAnsi="Arial"/>
        </w:rPr>
        <w:t>16 c u.d, Nr. 4988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Bezirksamtblatt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 Bd.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1903 - 1929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6081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Rep., Titel VII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Gewerbestatistik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6083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Rep., Titel VII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Gewerbekonzession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K7/I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 Berneck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K7/I. Bezirksamt Berneck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Allgemeine Landespolizei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Allgemeine Landespolizei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Von der Regierung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beschlagnahmte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Flugschrift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Buchdrucker-Unterstützungsverein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 xml:space="preserve">1881 - </w:t>
      </w:r>
      <w:r>
        <w:rPr>
          <w:rFonts w:ascii="Arial" w:hAnsi="Arial"/>
        </w:rPr>
        <w:t>1884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Statistik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politische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1895 - 1900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Unterricht und Bildung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2708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für die Volksschulen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1905 - 1927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für Volksschulen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1910 - 1929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t[2{s[</w:t>
      </w:r>
      <w:r>
        <w:rPr>
          <w:rFonts w:ascii="Arial" w:hAnsi="Arial"/>
        </w:rPr>
        <w:t>Wochenschrift</w:t>
      </w:r>
      <w:r>
        <w:rPr>
          <w:rFonts w:ascii="Arial" w:hAnsi="Arial"/>
          <w:vanish/>
        </w:rPr>
        <w:t>]s}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Jung-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1913 - 1914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Vierteljahresschrift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.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 xml:space="preserve">Heimatbilder aus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Oberfranken</w:t>
      </w:r>
      <w:r>
        <w:rPr>
          <w:rFonts w:ascii="Arial" w:hAnsi="Arial"/>
          <w:vanish/>
        </w:rPr>
        <w:t>]o}]t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1913 - 1914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Gewerbswesen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Gewerbswesen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2965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Errichtung einer freien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Buchbinderinnung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für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und Umgebung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Standesamtswesen, Presse und Sittenpolizei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Standesamtswesen - Presse und Sittenpolizei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3288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1902 - 1929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Bayerisch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 Staatszeitung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1912 - 1929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Wörterbuchkommission der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bayer. Akademie der Wissenschaften</w:t>
      </w:r>
      <w:r>
        <w:rPr>
          <w:rFonts w:ascii="Arial" w:hAnsi="Arial"/>
          <w:vanish/>
        </w:rPr>
        <w:t>]k]s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Verhältnisse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Tagespresse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1874 - 1904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3292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Handhabung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1877 - 1909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Verhältnisse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1905 - 1922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Amtliche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Blätter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1873 - 1929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3295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Handhabung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Sittenpolizei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1924 - 1926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Komptabilität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Komptabilität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3582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Beitrag der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Kirchenstiftung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Himmelk</w:t>
      </w:r>
      <w:r>
        <w:rPr>
          <w:rFonts w:ascii="Arial" w:hAnsi="Arial"/>
        </w:rPr>
        <w:t>ron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zur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Kapitelsbibliothek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K8/I, (I)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 Ebermannstadt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K8/I, (I) Bezirksamt Ebermannstadt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Stempelwesen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Stempelwesen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Kartenstempel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Gewerbewesen, Gewerbsverleihungen, Gewerbekonzessionen 4.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Gewerbewesen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Gewerbsverleihungen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Gewerbekonzession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\ 4.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Ebermannstadt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2624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Mack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Wolf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Hagenbach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Schutzgesuch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 xml:space="preserve">Nr. </w:t>
      </w:r>
      <w:r>
        <w:rPr>
          <w:rFonts w:ascii="Arial" w:hAnsi="Arial"/>
        </w:rPr>
        <w:t>2625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Mack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Wolf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Hagenbach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Konzessionsgesuch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Friedmann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Friedrich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Streitberg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Förtsch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Albert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Ebermannstadt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Konzessionsgesuch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zum Handel mit gebundenen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Förtsch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Georg 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Ebermannstadt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Buchbinderkonzessionsgesuch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Albe</w:t>
      </w:r>
      <w:r>
        <w:rPr>
          <w:rFonts w:ascii="Arial" w:hAnsi="Arial"/>
        </w:rPr>
        <w:t>rt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Oswald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Bamberg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Buchbinderkonzessionsgesuch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Förtsch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Franz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Ebermannstadt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Konzession zum Verkauf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Gebetbücher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Gewerbewesen Gewerbsverleihungen Gewerbekonzessionen 4.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Gewerbewesen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Gewerbsverleihungen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Gewerbekonzession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\ 4.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Hollfeld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3631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274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Ernst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Julius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Hollfeld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 Konzession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3632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</w:t>
      </w:r>
      <w:r>
        <w:rPr>
          <w:rFonts w:ascii="Arial" w:hAnsi="Arial"/>
        </w:rPr>
        <w:t>. 274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Nicklas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Johann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Waischenfeld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Buchbinderkonzession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Gewerbewesen, Gewerbsverleihungen, Gewerbekonzessionen, Niederlagen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Gewerbewesen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\ Gewerbsverleihungen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Gewerbekonzession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\ Niederlagen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5550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I, S. 350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Errichtung einer Niederlage des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Gottfried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Löhr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Nürnberg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an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Gebet- und Erbauungsbücher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Tractat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religiöse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Bilder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n bei </w:t>
      </w:r>
      <w:r>
        <w:rPr>
          <w:rFonts w:ascii="Arial" w:hAnsi="Arial"/>
          <w:vanish/>
        </w:rPr>
        <w:t>p[2{</w:t>
      </w:r>
      <w:r>
        <w:rPr>
          <w:rFonts w:ascii="Arial" w:hAnsi="Arial"/>
        </w:rPr>
        <w:t>Johann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Lang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Neudorf</w:t>
      </w:r>
      <w:r>
        <w:rPr>
          <w:rFonts w:ascii="Arial" w:hAnsi="Arial"/>
          <w:vanish/>
        </w:rPr>
        <w:t>]o}]p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5579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 xml:space="preserve">Verz. </w:t>
      </w:r>
      <w:r>
        <w:rPr>
          <w:rFonts w:ascii="Arial" w:hAnsi="Arial"/>
        </w:rPr>
        <w:t>I, S. 480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Schul-Literatur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K8/I (III)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Bez.Amt Ebermannstadt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K8/I, (III) Bezirksamt Ebermannstadt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25</w:t>
      </w:r>
      <w:r>
        <w:rPr>
          <w:rFonts w:ascii="Arial" w:hAnsi="Arial"/>
        </w:rPr>
        <w:tab/>
        <w:t>Abgabe 1950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F.I.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F.I. Sicherheit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123/3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Spähebriefe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Späheblätter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Presse-Censur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Presse-Censur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271/1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Vollzug des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Edicts III zur Verfassungsurkunde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271/2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Pressefreiheit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-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Nachdruck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271/3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Vollzug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Pressegesetz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271/4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Revision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Kalender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272/2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Schutz gegen 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Missbrauch der 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; hier: die im Bezirk erscheinenden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272/3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Gesetz zum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Schutz gegen den Missbrauch der 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; hier: die Anzeige über die im Bezirk erscheinenden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272/4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Die im Amtsbezirk gelesen werde</w:t>
      </w:r>
      <w:r>
        <w:rPr>
          <w:rFonts w:ascii="Arial" w:hAnsi="Arial"/>
        </w:rPr>
        <w:t xml:space="preserve">nen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politische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272/5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272/6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273/1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Verzeichnis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verfügten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Beschlagnahme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273/2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Verzeichnis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vom Jahre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1843/44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 bis zum Schlusse des Jahres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1846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confiszierten 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273/3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Verzeichnis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gerichtlic</w:t>
      </w:r>
      <w:r>
        <w:rPr>
          <w:rFonts w:ascii="Arial" w:hAnsi="Arial"/>
        </w:rPr>
        <w:t>h unterdrückten 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273/4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49 - 50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Gesuch des </w:t>
      </w:r>
      <w:r>
        <w:rPr>
          <w:rFonts w:ascii="Arial" w:hAnsi="Arial"/>
          <w:vanish/>
        </w:rPr>
        <w:t>p[5{</w:t>
      </w:r>
      <w:r>
        <w:rPr>
          <w:rFonts w:ascii="Arial" w:hAnsi="Arial"/>
        </w:rPr>
        <w:t>Buchbinder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Julius Ernst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8{</w:t>
      </w:r>
      <w:r>
        <w:rPr>
          <w:rFonts w:ascii="Arial" w:hAnsi="Arial"/>
        </w:rPr>
        <w:t>von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Hollfeld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 um Errichtung einer Filiale</w:t>
      </w:r>
      <w:r>
        <w:rPr>
          <w:rFonts w:ascii="Arial" w:hAnsi="Arial"/>
          <w:vanish/>
        </w:rPr>
        <w:t xml:space="preserve"> </w:t>
      </w:r>
      <w:r>
        <w:rPr>
          <w:rFonts w:ascii="Arial" w:hAnsi="Arial"/>
        </w:rPr>
        <w:t xml:space="preserve">des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Central-Schulbücherei-Verlages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1859 - 1860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273/5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Verzeichnis des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kgl. Landgericht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s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Hollfeld</w:t>
      </w:r>
      <w:r>
        <w:rPr>
          <w:rFonts w:ascii="Arial" w:hAnsi="Arial"/>
          <w:vanish/>
        </w:rPr>
        <w:t>]o}]k</w:t>
      </w:r>
      <w:r>
        <w:rPr>
          <w:rFonts w:ascii="Arial" w:hAnsi="Arial"/>
        </w:rPr>
        <w:t xml:space="preserve"> über die gerichtlich verfügten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Beschlagnahmen von Schriften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273/6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Presspolizei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Beaufsichtigung und Beschlagnahme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einzelnen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Presseerze</w:t>
      </w:r>
      <w:r>
        <w:rPr>
          <w:rFonts w:ascii="Arial" w:hAnsi="Arial"/>
        </w:rPr>
        <w:t>ugnisse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273/7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Verzeichnis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gerichtlich unterdrückten 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274/2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Einrichtung und Betrieb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Buchdruckerei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Schriftgiesserei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Sitten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Sitten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III, S. 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Landw. Leseverein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Fernreuth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K8/I, (IV-XIII)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 Ebermannstadt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K8/I, (IV-XIII) Bezirksamt/Landratsamt Ebermannstadt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Kirchen- und Schuldienst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Kirchen</w:t>
      </w:r>
      <w:r>
        <w:rPr>
          <w:rFonts w:ascii="Arial" w:hAnsi="Arial"/>
        </w:rPr>
        <w:t>- und Schuldienst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9348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(IV-XIII), S. 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Die Vereinigung der "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Ernsten Bibelforscher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9637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Verz. (IV-XIII), S. 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Öffentliche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Volksbücherei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 xml:space="preserve">K9/I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Forchheim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 xml:space="preserve">K9/I Bezirksamt/Landratsamt Forchheim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Repertorium, Abgabe 1965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 XV, Nr. 1187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1932 - 1937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 XV, Nr. 1188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Reichskulturkammergesetz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1933 - 1</w:t>
      </w:r>
      <w:r>
        <w:rPr>
          <w:rFonts w:ascii="Arial" w:hAnsi="Arial"/>
        </w:rPr>
        <w:t>941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K10/I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Höchst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K10/I Bezirksamt/Landratsamt Höchst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Repertorium; Abgabe 1931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Staatsrechtliche Gegenstände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Staatsrechtliche Gegenstände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Verz.IX, Nr. 1628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Herausgabe eines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Ministerialblattes für Kirchen- und Schulangelegenheiten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Verz.IX, Nr. 1646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Bildung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Districts-Schulbibliothek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Verz.IX, Nr. 1649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Ausstellung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Wandergewerbeschein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Legitimationskarte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  <w:r>
        <w:rPr>
          <w:rFonts w:ascii="Arial" w:hAnsi="Arial"/>
          <w:vanish/>
        </w:rPr>
        <w:t xml:space="preserve"> z[</w:t>
      </w:r>
      <w:r>
        <w:rPr>
          <w:rFonts w:ascii="Arial" w:hAnsi="Arial"/>
        </w:rPr>
        <w:t>1921 - 1926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K11/I-XI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</w:t>
      </w:r>
      <w:r>
        <w:rPr>
          <w:rFonts w:ascii="Arial" w:hAnsi="Arial"/>
        </w:rPr>
        <w:t>amt/Landratsamt Hof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K11/I-XI Bezirksamt/Landratsamt Hof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Repertorium, Abgabe 1886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F III 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F III m Sonstige nach dem alten Gewerbe gesetzten angelegte, noch vorhandene Akten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1058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F III m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Verzeichnisse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Konzession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Lizenz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sowie ausgefertigte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Arbeitsbücher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F VIII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F VIII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1779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F V IIIgen 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Pressepolizei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1819 - 1871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F V IIIgen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Pressepolizei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1874</w:t>
      </w:r>
      <w:r>
        <w:rPr>
          <w:rFonts w:ascii="Arial" w:hAnsi="Arial"/>
        </w:rPr>
        <w:t xml:space="preserve">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F VIII 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F VIII a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Pressefreiheit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Nachdruck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1781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F V III a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Vollzug des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Reichsgesetz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es vom 7.5.1874 über die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F V III a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von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Sozialdemokratische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K12/I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Kronach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K12/I Bezirksamt/Landratsamt Kronach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1893 - 1907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s[1{</w:t>
      </w:r>
      <w:r>
        <w:rPr>
          <w:rFonts w:ascii="Arial" w:hAnsi="Arial"/>
        </w:rPr>
        <w:t>Zei</w:t>
      </w:r>
      <w:r>
        <w:rPr>
          <w:rFonts w:ascii="Arial" w:hAnsi="Arial"/>
        </w:rPr>
        <w:t>tschriftensammlung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über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Jugendwehren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Schulwesen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Das Schulwesen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Schulhaus, Schulbänke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Neuengrün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1529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1550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I-IV; V-VIII, S. 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Leseverein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Schnaid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k[o[</w:t>
      </w:r>
      <w:r>
        <w:rPr>
          <w:rFonts w:ascii="Arial" w:hAnsi="Arial"/>
        </w:rPr>
        <w:t>Deutsch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nationaler Handlungsgehilfenverband</w:t>
      </w:r>
      <w:r>
        <w:rPr>
          <w:rFonts w:ascii="Arial" w:hAnsi="Arial"/>
          <w:vanish/>
        </w:rPr>
        <w:t>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2691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</w:t>
      </w:r>
      <w:r>
        <w:rPr>
          <w:rFonts w:ascii="Arial" w:hAnsi="Arial"/>
        </w:rPr>
        <w:t>d. I-IV, S. 116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Gewerbekataster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K13/I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Kulmbach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K13/I Bezirksamt/Landratsamt Kulmbach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Titl. XVIII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Titl. XVIII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Verz.IX, Nr. 1040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Abgaben bezüglich der zum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Gewerbebetrieb im Umherziehen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erteilten bezw. auf den Bezirk ausgedehnten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Legitimationsschein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Titel XVI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Titel XVI,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Polizei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29</w:t>
      </w:r>
      <w:r>
        <w:rPr>
          <w:rFonts w:ascii="Arial" w:hAnsi="Arial"/>
        </w:rPr>
        <w:tab/>
        <w:t>Repertorium, Abgabe 1930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 X, Nr. 378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pe</w:t>
      </w:r>
      <w:r>
        <w:rPr>
          <w:rFonts w:ascii="Arial" w:hAnsi="Arial"/>
        </w:rPr>
        <w:t>riodische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379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Der Vollzug des Gesetzes zum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Schutz gegen den Missbrauch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380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, hier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Kontrolle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ausländische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die Anfertigung eines Verzeichnisses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381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Die "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Kulmbach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Nachrichten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Titel XIX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Titel XIX, Handel und Verkehr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Verz.X, Nr. 857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</w:t>
      </w:r>
      <w:r>
        <w:rPr>
          <w:rFonts w:ascii="Arial" w:hAnsi="Arial"/>
        </w:rPr>
        <w:t>erbelegitimationskarte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 der Handelreisenden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K14/X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Lichtenfels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K14/X Bezirksamt/Landratsamt Lichtenfels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1414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S. 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Sicherheitspolizei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-Sammelakt-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1920 - 1934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2058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S. 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Landwirtschaftlicher Leseverein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zu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Zultenberg</w:t>
      </w:r>
      <w:r>
        <w:rPr>
          <w:rFonts w:ascii="Arial" w:hAnsi="Arial"/>
          <w:vanish/>
        </w:rPr>
        <w:t>]o}]k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4282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S. 95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Presspolizei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4287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S. 95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Verbreitung Plakaten,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u. </w:t>
      </w:r>
      <w:r>
        <w:rPr>
          <w:rFonts w:ascii="Arial" w:hAnsi="Arial"/>
          <w:vanish/>
        </w:rPr>
        <w:t>s</w:t>
      </w:r>
      <w:r>
        <w:rPr>
          <w:rFonts w:ascii="Arial" w:hAnsi="Arial"/>
          <w:vanish/>
        </w:rPr>
        <w:t>[</w:t>
      </w:r>
      <w:r>
        <w:rPr>
          <w:rFonts w:ascii="Arial" w:hAnsi="Arial"/>
        </w:rPr>
        <w:t>Flugschrift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1923 - 1932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K16/I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Naila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K16/I Bezirksamt/Landratsamt Naila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25</w:t>
      </w:r>
      <w:r>
        <w:rPr>
          <w:rFonts w:ascii="Arial" w:hAnsi="Arial"/>
        </w:rPr>
        <w:tab/>
        <w:t>Hier besonders zahlreiche Konzessionsgesuche - ohne Berufsangabe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Verz.VII, Nr. 76394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Gewerbekataster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B Conzessionspflichtige Gewerbe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Unterricht und Bildung, Organische Edicte, Verbesserung des Schulwesens im Allgemeinen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29</w:t>
      </w:r>
      <w:r>
        <w:rPr>
          <w:rFonts w:ascii="Arial" w:hAnsi="Arial"/>
        </w:rPr>
        <w:tab/>
        <w:t>Abgabe 1980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Verz.XIII, Nr. 737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Blatt 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Fortbildung (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en, F</w:t>
      </w:r>
      <w:r>
        <w:rPr>
          <w:rFonts w:ascii="Arial" w:hAnsi="Arial"/>
        </w:rPr>
        <w:t>erienkurse u.a.) amtl. Zusammenkünfte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1925 - 1944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K16/XIII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Bezirksamt, Kreisfinanzverwaltung Naila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K16/XIII Bezirksamt, Kreisfinanzverwaltung Naila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1741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Volksbildung, hier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1961 - 1972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Volksbildungswesen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(Verschiedenes)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1945 - 1959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Zuschuß zu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gemeindl.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Volksbücherei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1954 - 1960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Zuschuß zu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gemeindl.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Volksbücherei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 xml:space="preserve">1959 - </w:t>
      </w:r>
      <w:r>
        <w:rPr>
          <w:rFonts w:ascii="Arial" w:hAnsi="Arial"/>
        </w:rPr>
        <w:t>1962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Pflege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Literatur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(Verschiedenes)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1955 - 1961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K17/I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Pegnitz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K17/I Bezirksamt/Landratsamt Pegnitz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Repertorium, Abgabe 1872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Allgemeine Landespolizei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Allgemeine Landespolizei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Generalia.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1819 - 1849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Aufsicht auf dieselbe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1848 - 1861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Censur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ausländische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Zeitungspresse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</w:t>
      </w:r>
      <w:r>
        <w:rPr>
          <w:rFonts w:ascii="Arial" w:hAnsi="Arial"/>
        </w:rPr>
        <w:t>9 - 1848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neu zu errichtende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Kreisbibliothek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1836 - 1840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108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Jahrbuch der Stadt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Pegnitz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1838 - 1839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Abgabe 1910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Sammelakt Gründung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1900 - 1906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80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Abgabe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Geschäftsjournal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1843 - 1912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Abgabe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1837 - 1909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Abgabe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Generalkommando-Verfügunge</w:t>
      </w:r>
      <w:r>
        <w:rPr>
          <w:rFonts w:ascii="Arial" w:hAnsi="Arial"/>
        </w:rPr>
        <w:t xml:space="preserve">n über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;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verbotene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Öffentliche Ruhe und Ordnung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-Innere Unruhen-Aufstandsbewegungen, Verbotene Sammlungen-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Russenagitation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Volksaufhetzung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1916 - 1917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Akten der früheren Lokalschulinspektionen, Bronn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Akten der früherern Lokalschulinspektionen \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Bronn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, Anschaffungen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Akten der früheren Lokalschulinspektionen, Büchenbach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Akten der früheren Lokalschulinspektionen \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Büchenbach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Gründ</w:t>
      </w:r>
      <w:r>
        <w:rPr>
          <w:rFonts w:ascii="Arial" w:hAnsi="Arial"/>
        </w:rPr>
        <w:t xml:space="preserve">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Anschaffung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Akten der früheren Lokalschulinspektionen, Pegnitz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Akten der früheren Lokalschulinspektionen \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Pegnitz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150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6919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Herausgabe der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amtl.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Blätter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1906 - 1928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1915 - 1940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en-Naturschutz-Denkmäler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1939 - 1944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Rundfunk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1933 - 1935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K18/I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</w:t>
      </w:r>
      <w:r>
        <w:rPr>
          <w:rFonts w:ascii="Arial" w:hAnsi="Arial"/>
        </w:rPr>
        <w:t>samt/Landratsamt Rehau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K18/I Bezirksamt/Landratsamt Rehau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Verz.VIII, Nr. 1191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Herausgabe eines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Handbuchs der Großgrundbesitzer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Bayern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Ortspolizei, Vorschriften im Allgemeinen, Sicherheitszustand im Allgemeinen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Ortspolizeil. Vorschriften im Allgmeinen \ Sicherheitszustand im Allgemeinen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Verz.X, Nr. 1562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Verbotene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1852 - 1931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Verz.XII, Nr. 1715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Kataster der radizierten und realen Ge</w:t>
      </w:r>
      <w:r>
        <w:rPr>
          <w:rFonts w:ascii="Arial" w:hAnsi="Arial"/>
        </w:rPr>
        <w:t>werbe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1825 - 1926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Verz.XII, Nr. 1716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Statistische Aufnahme der realen und radizerten Gewerbe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Verz.XVI, Nr. 2339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Abgabe 1965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Wanderbücher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- Wanderdienst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1931 - 1944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Schulwesen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Schulwesen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Verz.XVII, Nr. 2183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den Volksschulen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1927 - 1954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Verz.XVII, Nr. 2814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en, sowie Anschaffung von Werken für diese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1913 - 1953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Verz.XVII, Nr. 2815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Errichtung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Grenzbücherei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-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1942 - 1954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Verz.XVII, Nr. 2818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10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Bezirksstelle für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1937 - 1954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Stadtsteinach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K19 Bezirksamt/Landratsamt Stadtsteinach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Verz.I, Nr. 113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en, Schriften und Bilder (polit.Inhalt)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1847 - 1857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D.,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D. Unterricht u. Bildung \ I Volks- u. Fortbildungsschulen\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und Statistiken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Verz.XIII, Nr</w:t>
      </w:r>
      <w:r>
        <w:rPr>
          <w:rFonts w:ascii="Arial" w:hAnsi="Arial"/>
        </w:rPr>
        <w:t>. 423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Sprachatlas des deutschen Reiches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Verz.XIII, Nr. 424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Schulanzeiger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Oberfranken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Verz.XIII, Nr. 425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Errichtung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Bibliothek für den </w:t>
      </w:r>
      <w:r>
        <w:rPr>
          <w:rFonts w:ascii="Arial" w:hAnsi="Arial"/>
          <w:vanish/>
        </w:rPr>
        <w:t>k[1{</w:t>
      </w:r>
      <w:r>
        <w:rPr>
          <w:rFonts w:ascii="Arial" w:hAnsi="Arial"/>
        </w:rPr>
        <w:t>Lehrerverein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2{o[</w:t>
      </w:r>
      <w:r>
        <w:rPr>
          <w:rFonts w:ascii="Arial" w:hAnsi="Arial"/>
        </w:rPr>
        <w:t>Marktleug</w:t>
      </w:r>
      <w:r>
        <w:rPr>
          <w:rFonts w:ascii="Arial" w:hAnsi="Arial"/>
          <w:vanish/>
        </w:rPr>
        <w:t>]o}]k]s</w:t>
      </w:r>
      <w:r>
        <w:rPr>
          <w:rFonts w:ascii="Arial" w:hAnsi="Arial"/>
        </w:rPr>
        <w:t>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1891 - 1896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D.,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D. Unterricht u. Bildung \ I Volks- u. Fortbildungsschulen \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 und Statistiken \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Guttenberg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kath.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Verz.XIII, Nr. 471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Errichtung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Schul- und Volksbibliothek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in G</w:t>
      </w:r>
      <w:r>
        <w:rPr>
          <w:rFonts w:ascii="Arial" w:hAnsi="Arial"/>
          <w:vanish/>
        </w:rPr>
        <w:t>&lt;uttenberg&gt;</w:t>
      </w:r>
      <w:r>
        <w:rPr>
          <w:rFonts w:ascii="Arial" w:hAnsi="Arial"/>
        </w:rPr>
        <w:t>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F. I.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F. Allg. Landespolizei \ I. Sicherheit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Verz.I, Nr. 652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109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Späheblätter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K19/16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K19 Verz. 16 Aktenaussonderungsverzeichnis Bezirksamt Stadtsteinbach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423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sonstiges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1934 - 1942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1888 - 1928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519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I. Bd.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Errichtung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Volks- und Schulbibliothek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1903 - 1940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519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 xml:space="preserve">Repertorium, II. </w:t>
      </w:r>
      <w:r>
        <w:rPr>
          <w:rFonts w:ascii="Arial" w:hAnsi="Arial"/>
        </w:rPr>
        <w:t>Bd.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Volks- und Schulbiblothek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1911 - 1913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519 III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III. Bd.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Volks- und 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1910 - 1914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519 IV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Bd. IV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Volks- und 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1913 - 1943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519 V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V. Bd.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Volks- und Schulbücherei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1928 - 1938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Vermittlung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1900 - 1927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Wandergewerbestatistik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1902 - 1941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2441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Handel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</w:t>
      </w:r>
      <w:r>
        <w:rPr>
          <w:rFonts w:ascii="Arial" w:hAnsi="Arial"/>
        </w:rPr>
        <w:t>ruckschrift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1827 - 1939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2442 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I. Bd.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und Vollzug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Pressegesetz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1831 - 1839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2442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Repertorium, II. Bd.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  <w:r>
        <w:rPr>
          <w:rFonts w:ascii="Arial" w:hAnsi="Arial"/>
        </w:rPr>
        <w:t xml:space="preserve"> und Vollzug der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Pressegesetz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Einreichung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Pflichtstück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1853 - 1942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2443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Landespressestelle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1935 - 1939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Generalakten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Generalakten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3753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Amtsblätter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1826 - 1944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3777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bürgerliche Gesetzbuch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1896 - 1938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Direktorialakten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Direktorialakten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3986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Polizei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, Münzfälschungen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1870 - 1934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4001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Plakat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1924 - 1939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4004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Geheimschrift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1921 - 1929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Staffelstein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K20 Bezirksamt/Landratsamt Staffelstein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Landespolizei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Landespolizei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Verz.VIII, Nr. 1705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Bd. I, S. 78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Verbot</w:t>
      </w:r>
      <w:r>
        <w:rPr>
          <w:rFonts w:ascii="Arial" w:hAnsi="Arial"/>
        </w:rPr>
        <w:t>ene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1925 - 1935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Verz.VIII, Nr. 1706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Vollzug d.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Gesetzes abergläub. Gebetzettel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1880 - 1905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H.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 xml:space="preserve">H.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Statistik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Verz.VIII, Nr. 1792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Berufs- und Betriebszählung am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12. Juni 1907</w:t>
      </w:r>
      <w:r>
        <w:rPr>
          <w:rFonts w:ascii="Arial" w:hAnsi="Arial"/>
          <w:vanish/>
        </w:rPr>
        <w:t>]z]s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1907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55</w:t>
      </w:r>
      <w:r>
        <w:rPr>
          <w:rFonts w:ascii="Arial" w:hAnsi="Arial"/>
        </w:rPr>
        <w:tab/>
        <w:t>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Unterricht und Bildung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Verz.IX, Nr. 1846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Aufbringung d.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Schulbedarf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1926 - 1927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Innungs- und Gewerbewesen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Innungs- und Gewerbewesen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Verz.X, Nr. 3184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Errichtung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Leih-Bibliothek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Pressewesen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Pressewesen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Verz.X, Nr. 3314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3315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Einsendung von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Pflichtexemplar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3316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147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 etc.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K21/I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Teuschnitz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K21/I Bezirksamt/Landratsamt Teuschnitz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Verz.VIII, Nr. 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 während des Krieges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50</w:t>
      </w:r>
      <w:r>
        <w:rPr>
          <w:rFonts w:ascii="Arial" w:hAnsi="Arial"/>
        </w:rPr>
        <w:tab/>
        <w:t>4 Bündel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Verz.VIII, Nr. 105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Lesestoff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für </w:t>
      </w:r>
      <w:r>
        <w:rPr>
          <w:rFonts w:ascii="Arial" w:hAnsi="Arial"/>
        </w:rPr>
        <w:t>das Feldheer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50</w:t>
      </w:r>
      <w:r>
        <w:rPr>
          <w:rFonts w:ascii="Arial" w:hAnsi="Arial"/>
        </w:rPr>
        <w:tab/>
        <w:t>1 Bündel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Verz.IX, Nr. 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Beschlagnahme von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sozialdemokratische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Zuschrift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Bd. I und Bd. 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1891 - 1923 ; 1914 - 1923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Verz.IX, Nr. 912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Zensur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Pressefreiheit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Schutz gegen den Mißbrauch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der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}]s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65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Verbreitung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aufrührerische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267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Handel mit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Ze</w:t>
      </w:r>
      <w:r>
        <w:rPr>
          <w:rFonts w:ascii="Arial" w:hAnsi="Arial"/>
        </w:rPr>
        <w:t>itung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en,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Drucksache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Bilder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304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Bürgerliches Gesetzbuch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537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Schriften, die von der Regierung empfohlen oder verboten wurden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1841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561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t[s[</w:t>
      </w:r>
      <w:r>
        <w:rPr>
          <w:rFonts w:ascii="Arial" w:hAnsi="Arial"/>
        </w:rPr>
        <w:t xml:space="preserve">Geschäftsjournal der Distriktschulinspektion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Ludwigsstadt</w:t>
      </w:r>
      <w:r>
        <w:rPr>
          <w:rFonts w:ascii="Arial" w:hAnsi="Arial"/>
          <w:vanish/>
        </w:rPr>
        <w:t>]o]s]t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Verz.X, Nr. 629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79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Lehrmittel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für die Schulen 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K22/I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Bezirksamt/Landratsamt Wunsiedel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K22/I Bezirksamt/Landratsamt Wunsiedel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</w:t>
      </w:r>
      <w:r>
        <w:rPr>
          <w:rFonts w:ascii="Arial" w:hAnsi="Arial"/>
        </w:rPr>
        <w:t>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&lt;-&gt;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Verz.XIII, Nr. 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1/17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Das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bürgerliche Gesetzbuch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1898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Stiftungen, Stipendien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Stiftungen - stipendien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Verz.XIII, Nr. 370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67/4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Gründung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Distr. Schul-Bibliothek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Wunsiedel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Verz.XIII, Nr. 371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67/5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Gründung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Distr. Schul-Bibliothek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Kirchenlamitz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Verz.XIII, Nr. 443 a,b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135/2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Gewerbekataster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Verz.XIII, Nr. 468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Gewerbestatisti</w:t>
      </w:r>
      <w:r>
        <w:rPr>
          <w:rFonts w:ascii="Arial" w:hAnsi="Arial"/>
        </w:rPr>
        <w:t>k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1855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Verz.XIII, Nr. 493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139/45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Errichtung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Zwangsinnung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für das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Buchbindergewerbe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1923 - 1924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Verz.XIV - XVI, Nr. 87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344/6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Blatt 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Errichtung einer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Volksbibliothek für das Bezirksamt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Wunsiedel</w:t>
      </w:r>
      <w:r>
        <w:rPr>
          <w:rFonts w:ascii="Arial" w:hAnsi="Arial"/>
          <w:vanish/>
        </w:rPr>
        <w:t>]o]s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1862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26a</w:t>
      </w:r>
      <w:r>
        <w:rPr>
          <w:rFonts w:ascii="Arial" w:hAnsi="Arial"/>
        </w:rPr>
        <w:tab/>
        <w:t>Aktenaussonderung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Aktenaussonderung 1963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Verz.XVIII, Nr. 1852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199/6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90, Abgabe 1963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Presse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, hier: die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Aufsicht auf die Presse nach dem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Pressegesetz v.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7.5.1874</w:t>
      </w:r>
      <w:r>
        <w:rPr>
          <w:rFonts w:ascii="Arial" w:hAnsi="Arial"/>
          <w:vanish/>
        </w:rPr>
        <w:t>]z]s]s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1874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Verz.XVIII, Nr. 1856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31</w:t>
      </w:r>
      <w:r>
        <w:rPr>
          <w:rFonts w:ascii="Arial" w:hAnsi="Arial"/>
        </w:rPr>
        <w:tab/>
        <w:t>203/5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90, Abgabe 1963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Grenzbücherei an der Ostgrenze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u.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Volksbücherei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1929 - 1936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K100/2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Oberlandesgericht Bamberg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K100/2 Oberlandesgericht Bamberg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26a</w:t>
      </w:r>
      <w:r>
        <w:rPr>
          <w:rFonts w:ascii="Arial" w:hAnsi="Arial"/>
        </w:rPr>
        <w:tab/>
        <w:t>Zivilprozeßakten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Zivilprozeßakten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2481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57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Hagen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Geh.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von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Bayreuth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(Erben) gegen Fiskus wegen Schutz im jüngsten Besitz der Herausgabe des 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 xml:space="preserve">Intelligenzblattes für den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Obermainkreis</w:t>
      </w:r>
      <w:r>
        <w:rPr>
          <w:rFonts w:ascii="Arial" w:hAnsi="Arial"/>
          <w:vanish/>
        </w:rPr>
        <w:t>]o]t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1839 - 1844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K107/XII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Staatsanwaltschaft Hof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K107/XII Staatsanwaltschaft Hof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59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Schürer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Paul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Kontorist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Dörflas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und Cons.; Anfertigung und Verbreitung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komm.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Marktdrewitz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Dörflas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am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10.5.1921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42</w:t>
      </w:r>
      <w:r>
        <w:rPr>
          <w:rFonts w:ascii="Arial" w:hAnsi="Arial"/>
        </w:rPr>
        <w:tab/>
        <w:t xml:space="preserve">Beilagen: 1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Flugblatt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-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 xml:space="preserve">Die rote Fahne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]o}]t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Schürer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Paul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Kontorist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Dörflas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, Ermittlungsverfahren wegen: Verbreitung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kommunistische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r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Münchberg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am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12./13. 6.1921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Seidel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Jakob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Porzel</w:t>
      </w:r>
      <w:r>
        <w:rPr>
          <w:rFonts w:ascii="Arial" w:hAnsi="Arial"/>
        </w:rPr>
        <w:t>lanarb.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Tauperlitz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und Cons., Unerlaubtes Verbreiten von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kommunistische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n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n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Tauperlitz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, Mitte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September 1923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Tröger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Johann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Porzellanarb.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; 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Gressmann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Johann Martin</w:t>
      </w:r>
      <w:r>
        <w:rPr>
          <w:rFonts w:ascii="Arial" w:hAnsi="Arial"/>
          <w:vanish/>
        </w:rPr>
        <w:t>}]p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 xml:space="preserve">Unerlaubte Verbreitung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kommunist.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Flugblätter</w:t>
      </w:r>
      <w:r>
        <w:rPr>
          <w:rFonts w:ascii="Arial" w:hAnsi="Arial"/>
          <w:vanish/>
        </w:rPr>
        <w:t>}]s]s</w:t>
      </w:r>
      <w:r>
        <w:rPr>
          <w:rFonts w:ascii="Arial" w:hAnsi="Arial"/>
        </w:rPr>
        <w:t xml:space="preserve">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Hof-Krötenbruck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am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30. September 1923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42</w:t>
      </w:r>
      <w:r>
        <w:rPr>
          <w:rFonts w:ascii="Arial" w:hAnsi="Arial"/>
        </w:rPr>
        <w:tab/>
        <w:t xml:space="preserve">Darin: 1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Flugblatt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(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Döhla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Max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Porzellanarb.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Schönwald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und Cons.), Ermittlungsverfahren </w:t>
      </w:r>
      <w:r>
        <w:rPr>
          <w:rFonts w:ascii="Arial" w:hAnsi="Arial"/>
        </w:rPr>
        <w:t xml:space="preserve">gegen: Herausgeber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Verleger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 des in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erscheinenden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Streiter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", wegen Unterstützung der verbotenen </w:t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NSDAP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Januar 1924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42</w:t>
      </w:r>
      <w:r>
        <w:rPr>
          <w:rFonts w:ascii="Arial" w:hAnsi="Arial"/>
        </w:rPr>
        <w:tab/>
        <w:t xml:space="preserve">Darin: 1 Ex. des Streiters v.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1.12.1923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189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(</w:t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Benker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Moritz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Färber, Landwirt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Marktleuthen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), Ermittlungsverfahren wegen: Versendung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kommunist.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nach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Selb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Umgebung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42</w:t>
      </w:r>
      <w:r>
        <w:rPr>
          <w:rFonts w:ascii="Arial" w:hAnsi="Arial"/>
        </w:rPr>
        <w:tab/>
        <w:t>Darin: Kommunistische Schriften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18.02.1924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Ermittlungsverfahren wegen: Versendung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kommunist.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 xml:space="preserve">en von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Berlin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nach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Selb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 xml:space="preserve"> und Umgebung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März 1924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42</w:t>
      </w:r>
      <w:r>
        <w:rPr>
          <w:rFonts w:ascii="Arial" w:hAnsi="Arial"/>
        </w:rPr>
        <w:tab/>
        <w:t>Darin: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Einheitsfront aller Werktätigen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191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Fritsch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Theodor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5{</w:t>
      </w:r>
      <w:r>
        <w:rPr>
          <w:rFonts w:ascii="Arial" w:hAnsi="Arial"/>
        </w:rPr>
        <w:t>Verlagsbuchhändl.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 xml:space="preserve">Gautzsch </w:t>
      </w:r>
      <w:r>
        <w:rPr>
          <w:rFonts w:ascii="Arial" w:hAnsi="Arial"/>
          <w:vanish/>
        </w:rPr>
        <w:t>&lt;Markkleeberg&gt;</w:t>
      </w:r>
      <w:r>
        <w:rPr>
          <w:rFonts w:ascii="Arial" w:hAnsi="Arial"/>
        </w:rPr>
        <w:t xml:space="preserve"> /Leipzig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; Vergehen gegen die Religion. Antisemitischer Artikel im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Streiter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"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5.3.1924</w:t>
      </w:r>
      <w:r>
        <w:rPr>
          <w:rFonts w:ascii="Arial" w:hAnsi="Arial"/>
          <w:vanish/>
        </w:rPr>
        <w:t>]z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42</w:t>
      </w:r>
      <w:r>
        <w:rPr>
          <w:rFonts w:ascii="Arial" w:hAnsi="Arial"/>
        </w:rPr>
        <w:tab/>
        <w:t xml:space="preserve">darin: </w:t>
      </w:r>
      <w:r>
        <w:rPr>
          <w:rFonts w:ascii="Arial" w:hAnsi="Arial"/>
          <w:vanish/>
        </w:rPr>
        <w:t>t[o[</w:t>
      </w:r>
      <w:r>
        <w:rPr>
          <w:rFonts w:ascii="Arial" w:hAnsi="Arial"/>
        </w:rPr>
        <w:t>Zwickau</w:t>
      </w:r>
      <w:r>
        <w:rPr>
          <w:rFonts w:ascii="Arial" w:hAnsi="Arial"/>
          <w:vanish/>
        </w:rPr>
        <w:t>]o</w:t>
      </w:r>
      <w:r>
        <w:rPr>
          <w:rFonts w:ascii="Arial" w:hAnsi="Arial"/>
        </w:rPr>
        <w:t>er Zeitung</w:t>
      </w:r>
      <w:r>
        <w:rPr>
          <w:rFonts w:ascii="Arial" w:hAnsi="Arial"/>
          <w:vanish/>
        </w:rPr>
        <w:t>]t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1924 - 1927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655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p[1{</w:t>
      </w:r>
      <w:r>
        <w:rPr>
          <w:rFonts w:ascii="Arial" w:hAnsi="Arial"/>
        </w:rPr>
        <w:t>Jost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2{</w:t>
      </w:r>
      <w:r>
        <w:rPr>
          <w:rFonts w:ascii="Arial" w:hAnsi="Arial"/>
        </w:rPr>
        <w:t>Anna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7{</w:t>
      </w:r>
      <w:r>
        <w:rPr>
          <w:rFonts w:ascii="Arial" w:hAnsi="Arial"/>
        </w:rPr>
        <w:t>Vertretersehefrau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</w:t>
      </w:r>
      <w:r>
        <w:rPr>
          <w:rFonts w:ascii="Arial" w:hAnsi="Arial"/>
          <w:vanish/>
        </w:rPr>
        <w:t>6{o[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]o}]p</w:t>
      </w:r>
      <w:r>
        <w:rPr>
          <w:rFonts w:ascii="Arial" w:hAnsi="Arial"/>
        </w:rPr>
        <w:t xml:space="preserve"> und Cons., Privaturkundenfälschung von Bestellscheinen für die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 xml:space="preserve">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Sonne ins Haus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 xml:space="preserve">" </w:t>
      </w:r>
      <w:r>
        <w:rPr>
          <w:rFonts w:ascii="Arial" w:hAnsi="Arial"/>
          <w:vanish/>
        </w:rPr>
        <w:t>z[</w:t>
      </w:r>
      <w:r>
        <w:rPr>
          <w:rFonts w:ascii="Arial" w:hAnsi="Arial"/>
        </w:rPr>
        <w:t>Juni 1938</w:t>
      </w:r>
      <w:r>
        <w:rPr>
          <w:rFonts w:ascii="Arial" w:hAnsi="Arial"/>
          <w:vanish/>
        </w:rPr>
        <w:t>]z</w:t>
      </w:r>
      <w:r>
        <w:rPr>
          <w:rFonts w:ascii="Arial" w:hAnsi="Arial"/>
        </w:rPr>
        <w:t xml:space="preserve">, </w:t>
      </w:r>
      <w:r>
        <w:rPr>
          <w:rFonts w:ascii="Arial" w:hAnsi="Arial"/>
          <w:vanish/>
        </w:rPr>
        <w:t>o[</w:t>
      </w:r>
      <w:r>
        <w:rPr>
          <w:rFonts w:ascii="Arial" w:hAnsi="Arial"/>
        </w:rPr>
        <w:t>Hof</w:t>
      </w:r>
      <w:r>
        <w:rPr>
          <w:rFonts w:ascii="Arial" w:hAnsi="Arial"/>
          <w:vanish/>
        </w:rPr>
        <w:t>]o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1938 - 1939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20</w:t>
      </w:r>
      <w:r>
        <w:rPr>
          <w:rFonts w:ascii="Arial" w:hAnsi="Arial"/>
        </w:rPr>
        <w:tab/>
        <w:t>M30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21</w:t>
      </w:r>
      <w:r>
        <w:rPr>
          <w:rFonts w:ascii="Arial" w:hAnsi="Arial"/>
        </w:rPr>
        <w:tab/>
        <w:t>NSDAP/Gau Bayerische Ostmark und Gauverwaltung der Deutschen Arbeitsfront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22</w:t>
      </w:r>
      <w:r>
        <w:rPr>
          <w:rFonts w:ascii="Arial" w:hAnsi="Arial"/>
        </w:rPr>
        <w:tab/>
        <w:t>M30 NSDAP/Gau Bayerische Ostmark und Gauverwaltung der Deutschen Arbeitsfront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24</w:t>
      </w:r>
      <w:r>
        <w:rPr>
          <w:rFonts w:ascii="Arial" w:hAnsi="Arial"/>
        </w:rPr>
        <w:tab/>
        <w:t>Repertorium, Abgabe 1964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30</w:t>
      </w:r>
      <w:r>
        <w:rPr>
          <w:rFonts w:ascii="Arial" w:hAnsi="Arial"/>
        </w:rPr>
        <w:tab/>
        <w:t>Nr. 230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Raumordnung, Weltwirtschaft,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Werkbücherei</w:t>
      </w:r>
      <w:r>
        <w:rPr>
          <w:rFonts w:ascii="Arial" w:hAnsi="Arial"/>
          <w:vanish/>
        </w:rPr>
        <w:t>]s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245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Bücher- und Zeitschriftenschau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 xml:space="preserve">"; hrsg. vom Zentralbüro des Arbeitswissenschaftlichen Instituts der DAF,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Bücherliste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 xml:space="preserve">n und </w:t>
      </w:r>
      <w:r>
        <w:rPr>
          <w:rFonts w:ascii="Arial" w:hAnsi="Arial"/>
          <w:vanish/>
        </w:rPr>
        <w:t>s[</w:t>
      </w:r>
      <w:r>
        <w:rPr>
          <w:rFonts w:ascii="Arial" w:hAnsi="Arial"/>
        </w:rPr>
        <w:t>Buchbesprechung</w:t>
      </w:r>
      <w:r>
        <w:rPr>
          <w:rFonts w:ascii="Arial" w:hAnsi="Arial"/>
          <w:vanish/>
        </w:rPr>
        <w:t>]s</w:t>
      </w:r>
      <w:r>
        <w:rPr>
          <w:rFonts w:ascii="Arial" w:hAnsi="Arial"/>
        </w:rPr>
        <w:t>en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1936 - 1938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560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Gau-Presseamt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>, Gau-Archiv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1935 - 1937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576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>RBG.-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Druck und Papier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1936 - 1940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591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12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</w:r>
      <w:r>
        <w:rPr>
          <w:rFonts w:ascii="Arial" w:hAnsi="Arial"/>
          <w:vanish/>
        </w:rPr>
        <w:t>k[</w:t>
      </w:r>
      <w:r>
        <w:rPr>
          <w:rFonts w:ascii="Arial" w:hAnsi="Arial"/>
        </w:rPr>
        <w:t>Deutsche Arbeitsfront</w:t>
      </w:r>
      <w:r>
        <w:rPr>
          <w:rFonts w:ascii="Arial" w:hAnsi="Arial"/>
          <w:vanish/>
        </w:rPr>
        <w:t>]k</w:t>
      </w:r>
      <w:r>
        <w:rPr>
          <w:rFonts w:ascii="Arial" w:hAnsi="Arial"/>
        </w:rPr>
        <w:t>-Presse- und Propaganda-Abteilung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1936 - 1939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633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14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Lose Einzelnummern der </w:t>
      </w:r>
      <w:r>
        <w:rPr>
          <w:rFonts w:ascii="Arial" w:hAnsi="Arial"/>
          <w:vanish/>
        </w:rPr>
        <w:t>t[2{</w:t>
      </w:r>
      <w:r>
        <w:rPr>
          <w:rFonts w:ascii="Arial" w:hAnsi="Arial"/>
        </w:rPr>
        <w:t>Druckschrift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en "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Der Führerorden</w:t>
      </w:r>
      <w:r>
        <w:rPr>
          <w:rFonts w:ascii="Arial" w:hAnsi="Arial"/>
          <w:vanish/>
        </w:rPr>
        <w:t>}]t</w:t>
      </w:r>
      <w:r>
        <w:rPr>
          <w:rFonts w:ascii="Arial" w:hAnsi="Arial"/>
        </w:rPr>
        <w:t>",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Rednerdienst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",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Deutsches Recht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",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Gestaltung deutscher Kriegsgräber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1935 - 1938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br w:type="page"/>
        <w:t>30</w:t>
      </w:r>
      <w:r>
        <w:rPr>
          <w:rFonts w:ascii="Arial" w:hAnsi="Arial"/>
        </w:rPr>
        <w:tab/>
        <w:t>Nr. 740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33</w:t>
      </w:r>
      <w:r>
        <w:rPr>
          <w:rFonts w:ascii="Arial" w:hAnsi="Arial"/>
        </w:rPr>
        <w:tab/>
        <w:t>S. 20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40</w:t>
      </w:r>
      <w:r>
        <w:rPr>
          <w:rFonts w:ascii="Arial" w:hAnsi="Arial"/>
        </w:rPr>
        <w:tab/>
        <w:t xml:space="preserve">Einzelexemplare verschiedener </w:t>
      </w:r>
      <w:r>
        <w:rPr>
          <w:rFonts w:ascii="Arial" w:hAnsi="Arial"/>
          <w:vanish/>
        </w:rPr>
        <w:t>s[2{</w:t>
      </w:r>
      <w:r>
        <w:rPr>
          <w:rFonts w:ascii="Arial" w:hAnsi="Arial"/>
        </w:rPr>
        <w:t>Deutsche Arb</w:t>
      </w:r>
      <w:r>
        <w:rPr>
          <w:rFonts w:ascii="Arial" w:hAnsi="Arial"/>
        </w:rPr>
        <w:t>eitsfront</w:t>
      </w:r>
      <w:r>
        <w:rPr>
          <w:rFonts w:ascii="Arial" w:hAnsi="Arial"/>
          <w:vanish/>
        </w:rPr>
        <w:t>}</w:t>
      </w:r>
      <w:r>
        <w:rPr>
          <w:rFonts w:ascii="Arial" w:hAnsi="Arial"/>
        </w:rPr>
        <w:t>-</w:t>
      </w:r>
      <w:r>
        <w:rPr>
          <w:rFonts w:ascii="Arial" w:hAnsi="Arial"/>
          <w:vanish/>
        </w:rPr>
        <w:t>1{</w:t>
      </w:r>
      <w:r>
        <w:rPr>
          <w:rFonts w:ascii="Arial" w:hAnsi="Arial"/>
        </w:rPr>
        <w:t>Zeitschrift</w:t>
      </w:r>
      <w:r>
        <w:rPr>
          <w:rFonts w:ascii="Arial" w:hAnsi="Arial"/>
          <w:vanish/>
        </w:rPr>
        <w:t>}]s</w:t>
      </w:r>
      <w:r>
        <w:rPr>
          <w:rFonts w:ascii="Arial" w:hAnsi="Arial"/>
        </w:rPr>
        <w:t>en ("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NS-Gaudienst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",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DAK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", "</w:t>
      </w:r>
      <w:r>
        <w:rPr>
          <w:rFonts w:ascii="Arial" w:hAnsi="Arial"/>
          <w:vanish/>
        </w:rPr>
        <w:t>t[</w:t>
      </w:r>
      <w:r>
        <w:rPr>
          <w:rFonts w:ascii="Arial" w:hAnsi="Arial"/>
        </w:rPr>
        <w:t>Rohstoffdienst</w:t>
      </w:r>
      <w:r>
        <w:rPr>
          <w:rFonts w:ascii="Arial" w:hAnsi="Arial"/>
          <w:vanish/>
        </w:rPr>
        <w:t>]t</w:t>
      </w:r>
      <w:r>
        <w:rPr>
          <w:rFonts w:ascii="Arial" w:hAnsi="Arial"/>
        </w:rPr>
        <w:t>")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  <w:r>
        <w:rPr>
          <w:rFonts w:ascii="Arial" w:hAnsi="Arial"/>
        </w:rPr>
        <w:t>43</w:t>
      </w:r>
      <w:r>
        <w:rPr>
          <w:rFonts w:ascii="Arial" w:hAnsi="Arial"/>
        </w:rPr>
        <w:tab/>
        <w:t>1936 - 1940</w:t>
      </w: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p w:rsidR="00000000" w:rsidRDefault="00FB4EAE">
      <w:pPr>
        <w:tabs>
          <w:tab w:val="left" w:pos="1134"/>
        </w:tabs>
        <w:spacing w:line="240" w:lineRule="exact"/>
        <w:ind w:left="1134" w:hanging="1134"/>
        <w:rPr>
          <w:rFonts w:ascii="Arial" w:hAnsi="Arial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4EAE"/>
    <w:rsid w:val="00FB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924A7-D33C-44D9-A41D-A7E020B9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1068</TotalTime>
  <Pages>2</Pages>
  <Words>10569</Words>
  <Characters>66588</Characters>
  <Application>Microsoft Office Word</Application>
  <DocSecurity>4</DocSecurity>
  <Lines>554</Lines>
  <Paragraphs>154</Paragraphs>
  <ScaleCrop>false</ScaleCrop>
  <Company>Deutsche Nationalbibliothek</Company>
  <LinksUpToDate>false</LinksUpToDate>
  <CharactersWithSpaces>77003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Bamberg</dc:title>
  <dc:subject/>
  <dc:creator>Fischer</dc:creator>
  <cp:keywords>DFG-Quellrepertorium Staatsarchiv Bamberg</cp:keywords>
  <dc:description>erh. in Lpz. am 19.05.1994, bearb. am 04.07.1994, Endf. erh. am 24.11.1994</dc:description>
  <cp:lastModifiedBy>Wendler, André</cp:lastModifiedBy>
  <cp:revision>2</cp:revision>
  <cp:lastPrinted>1995-01-11T11:08:00Z</cp:lastPrinted>
  <dcterms:created xsi:type="dcterms:W3CDTF">2021-02-26T08:59:00Z</dcterms:created>
  <dcterms:modified xsi:type="dcterms:W3CDTF">2021-02-26T08:59:00Z</dcterms:modified>
</cp:coreProperties>
</file>