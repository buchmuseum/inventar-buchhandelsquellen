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Radefeld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Schulstr. 2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04509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Zwochau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034207 / 2274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</w:t>
      </w:r>
      <w:r>
        <w:rPr>
          <w:rFonts w:ascii="CoArier" w:hAnsi="CoArier"/>
          <w:sz w:val="24"/>
          <w:szCs w:val="24"/>
        </w:rPr>
        <w:t>dung und mit Genehmigung.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Radefeld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Radefeld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Radefeld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 Im Aktenverzeichnis findet sich der Hinweis, daß ein Teil der Akten unter Titel I im Tresor Radefeld und ein anderer Teil im Archiv Kreuma aufbewahrt wird. Das Verzeichnis der Bibliothek enthält 421 Bände aus dem 19. und dem 20. Jahrhundert.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V.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V. Bri</w:t>
      </w:r>
      <w:r>
        <w:rPr>
          <w:rFonts w:ascii="CoArier" w:hAnsi="CoArier"/>
          <w:sz w:val="24"/>
          <w:szCs w:val="24"/>
        </w:rPr>
        <w:t>efwechsel der Pastoren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Radefeld V.1.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Briefwechsel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Pf</w:t>
      </w:r>
      <w:r>
        <w:rPr>
          <w:rFonts w:ascii="CoArier" w:hAnsi="CoArier"/>
          <w:vanish/>
          <w:sz w:val="24"/>
          <w:szCs w:val="24"/>
        </w:rPr>
        <w:t>&lt;arrer&gt;]s}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Hoffmann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-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Hayna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>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betreffend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1897 - 1911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VI.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VI. Kirchenangelegenheiten \ 13. Vereine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13.1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Radefeld VI.13.1.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Verzeichnis der Beiträge für </w:t>
      </w:r>
      <w:r>
        <w:rPr>
          <w:rFonts w:ascii="CoArier" w:hAnsi="CoArier"/>
          <w:vanish/>
          <w:sz w:val="24"/>
          <w:szCs w:val="24"/>
        </w:rPr>
        <w:t>k[1{s[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Delitzsch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1837 - 1847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VII. Schulen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20.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20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Radefeld VII.20.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Schul-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Radefeld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1895 - 191</w:t>
      </w:r>
      <w:r>
        <w:rPr>
          <w:rFonts w:ascii="CoArier" w:hAnsi="CoArier"/>
          <w:sz w:val="24"/>
          <w:szCs w:val="24"/>
        </w:rPr>
        <w:t>3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24.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24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Radefeld VII.24.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Bestimmungen über Schülerhefte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Radefeld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1898 - 1913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44.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44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Radefeld VII.44.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Lehrerbibliothek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Hayna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F736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1907</w:t>
      </w:r>
    </w:p>
    <w:p w:rsidR="00000000" w:rsidRDefault="00F7366B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366B"/>
    <w:rsid w:val="00F7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70BB2-8019-4D59-B85E-A1D33157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186</Words>
  <Characters>1176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Radefeld</dc:title>
  <dc:subject>Ludwig</dc:subject>
  <dc:creator>Fischer</dc:creator>
  <cp:keywords>DFG-Quellenrepertorium Kirchengemeinde Radefeld</cp:keywords>
  <dc:description>Zentralarchiv Magdeburg</dc:description>
  <cp:lastModifiedBy>Wendler, André</cp:lastModifiedBy>
  <cp:revision>2</cp:revision>
  <dcterms:created xsi:type="dcterms:W3CDTF">2021-02-26T09:25:00Z</dcterms:created>
  <dcterms:modified xsi:type="dcterms:W3CDTF">2021-02-26T09:25:00Z</dcterms:modified>
</cp:coreProperties>
</file>