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Merseburg, Schloß- und Domkirche (Dom I)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Domstr. 6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06217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Merseburg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03661 / 214137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</w:t>
      </w:r>
      <w:r>
        <w:rPr>
          <w:rFonts w:ascii="CoArier" w:hAnsi="CoArier"/>
          <w:sz w:val="24"/>
          <w:szCs w:val="24"/>
        </w:rPr>
        <w:t>nutzung erfolgt nur nach Voranmeldung und mit Genehmigung.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Merseburg, Schloß- und Domkirche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Merseburg, Schloß- und Domkirche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Merseburg, Schloß- und Domkirche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V: Die Gemeindearbeit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53-12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Schloß- und Domkirche 53-12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Journal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Stifts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ischen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5B534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18.10.1838 - 12.4.1881</w:t>
      </w:r>
    </w:p>
    <w:p w:rsidR="00000000" w:rsidRDefault="005B534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342"/>
    <w:rsid w:val="005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7BE5A-3ADC-4950-BC08-1247E2E9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95</Words>
  <Characters>599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Merseburg, Dom u. Schloß</dc:title>
  <dc:subject>Ludwig</dc:subject>
  <dc:creator>Fischer</dc:creator>
  <cp:keywords>DFG-Quellenrepertorium Kirchengemeinde Merseburg, Dom u. Schloß</cp:keywords>
  <dc:description>Zentralarchiv Magdeburg</dc:description>
  <cp:lastModifiedBy>Wendler, André</cp:lastModifiedBy>
  <cp:revision>2</cp:revision>
  <dcterms:created xsi:type="dcterms:W3CDTF">2021-02-26T09:20:00Z</dcterms:created>
  <dcterms:modified xsi:type="dcterms:W3CDTF">2021-02-26T09:20:00Z</dcterms:modified>
</cp:coreProperties>
</file>