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F7844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Archiv der katholischen Kirchengemeinde Bayerfeld</w:t>
      </w:r>
    </w:p>
    <w:p w:rsidR="00000000" w:rsidRDefault="005F7844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Hauptstr. 31</w:t>
      </w:r>
    </w:p>
    <w:p w:rsidR="00000000" w:rsidRDefault="005F7844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67808</w:t>
      </w:r>
    </w:p>
    <w:p w:rsidR="00000000" w:rsidRDefault="005F7844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Bayerfeld</w:t>
      </w:r>
    </w:p>
    <w:p w:rsidR="00000000" w:rsidRDefault="005F7844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>nach Genehmigung und Vereinbar</w:t>
      </w:r>
      <w:r>
        <w:t>ung</w:t>
      </w:r>
    </w:p>
    <w:p w:rsidR="00000000" w:rsidRDefault="005F7844">
      <w:pPr>
        <w:tabs>
          <w:tab w:val="left" w:pos="1134"/>
        </w:tabs>
        <w:spacing w:line="240" w:lineRule="exact"/>
        <w:ind w:left="1134" w:hanging="1134"/>
      </w:pPr>
      <w:r>
        <w:t>18</w:t>
      </w:r>
      <w:r>
        <w:tab/>
        <w:t>Duplikat des Aktenverzeichnisses im Diözesanarchiv Speyer</w:t>
      </w:r>
    </w:p>
    <w:p w:rsidR="00000000" w:rsidRDefault="005F7844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Bayerfeld, St. Josef</w:t>
      </w:r>
    </w:p>
    <w:p w:rsidR="00000000" w:rsidRDefault="005F7844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Katholisches Pfarramt Bayerfeld, St. Josef</w:t>
      </w:r>
    </w:p>
    <w:p w:rsidR="00000000" w:rsidRDefault="005F7844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Pfarrarchiv </w:t>
      </w:r>
      <w:r>
        <w:rPr>
          <w:vanish/>
        </w:rPr>
        <w:t>o[</w:t>
      </w:r>
      <w:r>
        <w:t>Bayerfeld</w:t>
      </w:r>
      <w:r>
        <w:rPr>
          <w:vanish/>
        </w:rPr>
        <w:t>]o</w:t>
      </w:r>
      <w:r>
        <w:t>, St. Josef</w:t>
      </w:r>
    </w:p>
    <w:p w:rsidR="00000000" w:rsidRDefault="005F7844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</w:t>
      </w:r>
    </w:p>
    <w:p w:rsidR="00000000" w:rsidRDefault="005F7844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Das Aktenverzeichnis wurde im Diözesanarchiv Speyer eingesehen. Die Akten des Pfarrarchives Bayerfeld sind in der Pfarrei Bayerfeld zu benutzen.</w:t>
      </w:r>
    </w:p>
    <w:p w:rsidR="00000000" w:rsidRDefault="005F7844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R.A.3.XXII.</w:t>
      </w:r>
    </w:p>
    <w:p w:rsidR="00000000" w:rsidRDefault="005F7844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Pfarr-Registratur \ Abt. A Die pfarramtlichen Akten \ 3. Gruppe: Gottesdienst und Seelsorge \ XXII. Pfarrbücherei und kirchliche Presse</w:t>
      </w:r>
    </w:p>
    <w:p w:rsidR="00000000" w:rsidRDefault="005F7844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1.</w:t>
      </w:r>
    </w:p>
    <w:p w:rsidR="00000000" w:rsidRDefault="005F7844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Bayerfeld, St. Josef, R.A.3.XXII., 1</w:t>
      </w:r>
    </w:p>
    <w:p w:rsidR="00000000" w:rsidRDefault="005F7844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Pfarr-Bücherei</w:t>
      </w:r>
      <w:r>
        <w:rPr>
          <w:vanish/>
        </w:rPr>
        <w:t>]s</w:t>
      </w:r>
    </w:p>
    <w:p w:rsidR="00000000" w:rsidRDefault="005F7844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Schriftwechsel, Buchbezug - Zuschüsse, Büchereileiter, Jahresberichte, Material</w:t>
      </w:r>
    </w:p>
    <w:p w:rsidR="00000000" w:rsidRDefault="005F7844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5F7844">
      <w:r>
        <w:br w:type="page"/>
      </w:r>
    </w:p>
    <w:sectPr w:rsidR="00000000">
      <w:pgSz w:w="11913" w:h="16834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7844"/>
    <w:rsid w:val="005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404D3-25B5-43BD-B25F-3FEE152C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109</Words>
  <Characters>692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Bayerfeld, kath.</dc:title>
  <dc:subject/>
  <dc:creator>Ludwig</dc:creator>
  <cp:keywords/>
  <dc:description>Aktenverzeichnis im Diözesanarchiv Speyer</dc:description>
  <cp:lastModifiedBy>Wendler, André</cp:lastModifiedBy>
  <cp:revision>2</cp:revision>
  <dcterms:created xsi:type="dcterms:W3CDTF">2021-02-26T09:00:00Z</dcterms:created>
  <dcterms:modified xsi:type="dcterms:W3CDTF">2021-02-26T09:00:00Z</dcterms:modified>
</cp:coreProperties>
</file>