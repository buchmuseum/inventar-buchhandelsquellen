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Hechingen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Marktplatz 1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72379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Hechingen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Tel.:(07471)185-198 Fax:(07471)185-144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7.50 - 12.30 Uhr u. Do auch 14 - 18 Uhr ; (Hr. Jauch)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Es liegen noch keinerlei Findmittel vor, außer dem "Aktenplan" v</w:t>
      </w:r>
      <w:r>
        <w:rPr>
          <w:rFonts w:ascii="Courier" w:hAnsi="Courier"/>
          <w:sz w:val="24"/>
        </w:rPr>
        <w:t>on Flattich für die Zeit von ca. 1850-1950. Die Protokollbücher des Lese- und Kulturvereins "Museumsgesellschaft" werden in der Hohenzollerischen Heimatbücherei, Heiligkreuzstr. 6, 72379 Hechingen, Tel. 07471/934318 - H. Müller) verwahrt (Öffnungszeit: Mi 14.30 - 18 Uhr).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Aktenplan von H. Flattich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Aktenplan von H. Flattich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6160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zwischen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Bürgermeisteramt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Hechingen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Landratsamt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Hechingen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Verlagsleitung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Hohenzollerischen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(Lo</w:t>
      </w:r>
      <w:r>
        <w:rPr>
          <w:rFonts w:ascii="Courier" w:hAnsi="Courier"/>
          <w:sz w:val="24"/>
        </w:rPr>
        <w:t xml:space="preserve">kalpresse) über die Höhe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Druckauflage</w:t>
      </w:r>
      <w:r>
        <w:rPr>
          <w:rFonts w:ascii="Courier" w:hAnsi="Courier"/>
          <w:vanish/>
          <w:sz w:val="24"/>
        </w:rPr>
        <w:t>]s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1934 - 1944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6161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Sammlung von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Nachträgen zu dem Verzeichnis derjenigen Druckschriften, anderen Schriften und Bildwerke, welche von Preußischen Behörden zum Feilbieten im Umherziehen nicht zugelassen sind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5202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1910 - 1920</w:t>
      </w:r>
    </w:p>
    <w:p w:rsidR="00000000" w:rsidRDefault="00D52026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2026"/>
    <w:rsid w:val="00D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BB697-2E7A-43E0-A66D-4BCF79E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145</Words>
  <Characters>914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Hechingen</dc:title>
  <dc:subject>Grünert</dc:subject>
  <dc:creator>Fischer</dc:creator>
  <cp:keywords>DFG-Quellenrepertorium Stadtarchiv Hechingen</cp:keywords>
  <cp:lastModifiedBy>Wendler, André</cp:lastModifiedBy>
  <cp:revision>2</cp:revision>
  <cp:lastPrinted>8909-06-25T01:07:42Z</cp:lastPrinted>
  <dcterms:created xsi:type="dcterms:W3CDTF">2021-02-26T09:12:00Z</dcterms:created>
  <dcterms:modified xsi:type="dcterms:W3CDTF">2021-02-26T09:12:00Z</dcterms:modified>
</cp:coreProperties>
</file>