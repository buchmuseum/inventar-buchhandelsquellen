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Thüringisches Staatsarchiv Greiz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ThStA Greiz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Oberes Schloß 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07973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Greiz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Tel.:(03661)2537; Fax: (03661/689869)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Dienstag - 18.00, Mittwoch und Donnerstag: 8.00 - 16.00, Freitag: 8.00 - 14.00 Uhr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 xml:space="preserve">Aufnahme der Daten im </w:t>
      </w:r>
      <w:r>
        <w:rPr>
          <w:rFonts w:ascii="Courier" w:hAnsi="Courier"/>
          <w:sz w:val="24"/>
        </w:rPr>
        <w:t>Archiv: 1993; letzte Überarbeitung: 02.2000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01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Landesregierung Greiz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Reuß ältere Linie \ Oberbehörden des Fürstentums Reuß älterer Linie \ #Landesregierung Greiz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1500 - 1923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a Rep. A, Kap. IXa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Altes Repertorium A. Allgemeine und städtische Verwaltungsangelegenheiten \ Kapitel IX. Polizeisachen (1647 - 1923) \ a Generalia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Findbuch: a. Rep. A, Kapitel 1 - 7 und 9 - 45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58 f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Rep. A, Kap. IXa, Nr. 58f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230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hoher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Bundestag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s Beschluß wegen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Unterdrückung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staatsgefährlich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 betr.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58 k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Rep. A, Kap. IXa, Nr. 58k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230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ausländische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a Rep. A, Kap. XXIIa</w:t>
      </w:r>
    </w:p>
    <w:p w:rsidR="00000000" w:rsidRDefault="00C567A9">
      <w:pPr>
        <w:spacing w:line="240" w:lineRule="exact"/>
        <w:ind w:left="851" w:hanging="851"/>
        <w:rPr>
          <w:rFonts w:ascii="Elite" w:hAnsi="Elite"/>
          <w:vanish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Altes Repertorium A. Allgemeine und städtische Verwaltungsangelegenheiten \ Kapitel XXII. Gewerbliche und industrielle Privilegien und Konzessionen (1614 - 1913) \ a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Greiz</w:t>
      </w:r>
      <w:r>
        <w:rPr>
          <w:rFonts w:ascii="Elite" w:hAnsi="Elite"/>
          <w:vanish/>
          <w:sz w:val="24"/>
        </w:rPr>
        <w:t>]o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Findbuch: a. Rep. A, Kapitel 1 - 7 und 9 - 45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Rep. A, Kap. XXIIa, Nr. 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622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</w:t>
      </w:r>
      <w:r>
        <w:rPr>
          <w:rFonts w:ascii="Courier" w:hAnsi="Courier"/>
          <w:sz w:val="24"/>
        </w:rPr>
        <w:t xml:space="preserve">das von dem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Abraham Gottlieb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Ludewig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alhier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vanish/>
          <w:sz w:val="24"/>
        </w:rPr>
        <w:t>&lt;Greiz&gt;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gesuchte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Kalenderprivilegium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1728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n Rep. A Kap. I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Neues Repertorium A. Allgemeine und städtische Verwaltungsangelegenheiten \ Kapitel I. Polizeiordnungen, Mandate, Verfügungen, Gesetze (1582 - 1920)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Findbuch: Landesregierung Greiz n Rep. A Kap. 1 - 12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Rep. A, Kap. I, Nr. 30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Umwandlung des hiesigen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Intelligenzblatt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es zum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Fürstl. Reuß. Plauisch. Amts</w:t>
      </w:r>
      <w:r>
        <w:rPr>
          <w:rFonts w:ascii="Courier" w:hAnsi="Courier"/>
          <w:vanish/>
          <w:sz w:val="24"/>
        </w:rPr>
        <w:t>&lt;blatt</w:t>
      </w:r>
      <w:r>
        <w:rPr>
          <w:rFonts w:ascii="Courier" w:hAnsi="Courier"/>
          <w:vanish/>
          <w:sz w:val="24"/>
        </w:rPr>
        <w:t>&gt;</w:t>
      </w:r>
      <w:r>
        <w:rPr>
          <w:rFonts w:ascii="Courier" w:hAnsi="Courier"/>
          <w:sz w:val="24"/>
        </w:rPr>
        <w:t>- und VerordnungsBlatt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 betr.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1817 - 1904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Rep. A, Kap. I, Nr. 98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in Verwaltungs - Sachen, die von der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Großh</w:t>
      </w:r>
      <w:r>
        <w:rPr>
          <w:rFonts w:ascii="Courier" w:hAnsi="Courier"/>
          <w:vanish/>
          <w:sz w:val="24"/>
        </w:rPr>
        <w:t>&lt;erzoglichen&gt;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o[</w:t>
      </w:r>
      <w:r>
        <w:rPr>
          <w:rFonts w:ascii="Elite" w:hAnsi="Elite"/>
          <w:sz w:val="24"/>
        </w:rPr>
        <w:t>S</w:t>
      </w:r>
      <w:r>
        <w:rPr>
          <w:rFonts w:ascii="Courier" w:hAnsi="Courier"/>
          <w:sz w:val="24"/>
        </w:rPr>
        <w:t>achsen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-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Weimar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ischen Regierung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beantragte Einführung einer Prüfung der 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Concession zum 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sich Bewerbenden und Niedersetzung einer gemeinschaftlichen Prüfungscommission betr.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Rep. A, Kap. I, Nr. 115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Bundesbeschluß vom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6</w:t>
      </w:r>
      <w:r>
        <w:rPr>
          <w:rFonts w:ascii="Elite" w:hAnsi="Elite"/>
          <w:position w:val="6"/>
          <w:sz w:val="24"/>
        </w:rPr>
        <w:t>ten</w:t>
      </w:r>
      <w:r>
        <w:rPr>
          <w:rFonts w:ascii="Courier" w:hAnsi="Courier"/>
          <w:sz w:val="24"/>
        </w:rPr>
        <w:t xml:space="preserve"> Juli 1854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zur Verhinderung des Mißbrauchs </w:t>
      </w:r>
      <w:r>
        <w:rPr>
          <w:rFonts w:ascii="Courier" w:hAnsi="Courier"/>
          <w:sz w:val="24"/>
        </w:rPr>
        <w:t>der Preßfreiheit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die zu dessen Ausführung erlassene landesherrliche Verordnung vom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30. April 1855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betr.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1854 - 1856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Rep. A, Kap. I, Nr. 200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den Erlaß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Gesetzes über die 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217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Rep. A, Kap. I, Nr. 217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Ausführung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Bundesgesetzes vom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11. Juni 1870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betreffend das Urheberrecht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an Schriftwerken, musikalischen Compositionen und dramatischen Werken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1870 - 1921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395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Rep. A, Kap</w:t>
      </w:r>
      <w:r>
        <w:rPr>
          <w:rFonts w:ascii="Courier" w:hAnsi="Courier"/>
          <w:sz w:val="24"/>
        </w:rPr>
        <w:t>. I, Nr. 395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den Erlaß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Reichsgesetzes über 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Verlagsrecht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 betr.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1900 - 1901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n Rep. A, Kap. IXa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Neues Repertorium A. Allgemeine und städtische Verwaltungsangelegenheiten \ Kapitel IX. Polizeisachen (1647 - 1923) \ a Generalia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Findbuch: Landesregierung Greiz n Rep. A Kap. 1 - 12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137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Rep. A, Kap. IXa, Nr. 137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333b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Verbote gegen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1877 - 1918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n Rep. A, Kap. IXb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Neues Repertorium A. Allgemeine und städtisch</w:t>
      </w:r>
      <w:r>
        <w:rPr>
          <w:rFonts w:ascii="Courier" w:hAnsi="Courier"/>
          <w:sz w:val="24"/>
        </w:rPr>
        <w:t>e Verwaltungsangelegenheiten \ Kapitel IX. Polizeisachen (1647 - 1923) \ b Besondere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Findbuch: Landesregierung Greiz n Rep. A Kap. 1 - 12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Rep. A, Kap. IXb, Nr. 22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365b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des Buches unter dem Titel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 la Prusse et de sa domination par un inconnu</w:t>
      </w:r>
      <w:r>
        <w:rPr>
          <w:rFonts w:ascii="Elite" w:hAnsi="Elite"/>
          <w:vanish/>
          <w:sz w:val="24"/>
        </w:rPr>
        <w:t>]t]s</w:t>
      </w:r>
      <w:r>
        <w:rPr>
          <w:rFonts w:ascii="Courier" w:hAnsi="Courier"/>
          <w:sz w:val="24"/>
        </w:rPr>
        <w:t xml:space="preserve"> betr.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n Rep. A, Kap. XX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Neues Repertorium A Allgemeine und städtische Verwaltungsangelegenheiten \ Kapitel XX. Konventionen mit anderen Staaten (1807 - 1921)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Findbuch: Landesregierung Greiz n. Rep. A K</w:t>
      </w:r>
      <w:r>
        <w:rPr>
          <w:rFonts w:ascii="Courier" w:hAnsi="Courier"/>
          <w:sz w:val="24"/>
        </w:rPr>
        <w:t>ap. 13 - 21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Rep. A, Kap. XX, Nr. 17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232b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Uebereinkunft mit der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 xml:space="preserve">Kaiserlich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französisch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en Regierung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wegen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Schutzes des literarischen und musikalischen Eigentums</w:t>
      </w:r>
      <w:r>
        <w:rPr>
          <w:rFonts w:ascii="Elite" w:hAnsi="Elite"/>
          <w:vanish/>
          <w:sz w:val="24"/>
        </w:rPr>
        <w:t>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n Rep. A, Kap. XXIIa</w:t>
      </w:r>
    </w:p>
    <w:p w:rsidR="00000000" w:rsidRDefault="00C567A9">
      <w:pPr>
        <w:spacing w:line="240" w:lineRule="exact"/>
        <w:ind w:left="851" w:hanging="851"/>
        <w:rPr>
          <w:rFonts w:ascii="Elite" w:hAnsi="Elite"/>
          <w:vanish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Neues Repertorium A. Allgemeine und städtische Verwaltungsangelegenheiten \ Kapitel XXII. Gewerbliche und industrielle Privilegien und Konzessionen (1614 - 1913) \ a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Greiz</w:t>
      </w:r>
      <w:r>
        <w:rPr>
          <w:rFonts w:ascii="Elite" w:hAnsi="Elite"/>
          <w:vanish/>
          <w:sz w:val="24"/>
        </w:rPr>
        <w:t>]o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Rep. A, Kap. XXIIa, Nr. 10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345b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August Leberecht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Wackers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Forstwolfersdorf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unterthänigste Bitte, eine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Spielkarten Fabrik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allhier etablieren zu dürfen betr. Ingl. dessen Abtretung seiner Fabrik an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Buchbindermeister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Eduard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Elite" w:hAnsi="Elite"/>
          <w:sz w:val="24"/>
        </w:rPr>
        <w:t>P</w:t>
      </w:r>
      <w:r>
        <w:rPr>
          <w:rFonts w:ascii="Courier" w:hAnsi="Courier"/>
          <w:sz w:val="24"/>
        </w:rPr>
        <w:t>flaumer jun.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hier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vanish/>
          <w:sz w:val="24"/>
        </w:rPr>
        <w:t>&lt;Greiz&gt;</w:t>
      </w:r>
      <w:r>
        <w:rPr>
          <w:rFonts w:ascii="Elite" w:hAnsi="Elite"/>
          <w:vanish/>
          <w:sz w:val="24"/>
        </w:rPr>
        <w:t>]o}]p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 ; 1838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Rep. A, Kap. XXIIa, Nr. 41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351b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das unterthänigste Gesuch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Schuhmann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Reichenbach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die Erlaubniß allhier sich niederlassen und eine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</w:t>
      </w:r>
      <w:r>
        <w:rPr>
          <w:rFonts w:ascii="Courier" w:hAnsi="Courier"/>
          <w:sz w:val="24"/>
        </w:rPr>
        <w:t>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errichten zu dürfen. Desgl. das Gesuch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Herrmann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Canitz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Concession zum Betrieb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für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Greiz</w:t>
      </w:r>
      <w:r>
        <w:rPr>
          <w:rFonts w:ascii="Elite" w:hAnsi="Elite"/>
          <w:vanish/>
          <w:sz w:val="24"/>
        </w:rPr>
        <w:t>]o]s</w:t>
      </w:r>
      <w:r>
        <w:rPr>
          <w:rFonts w:ascii="Courier" w:hAnsi="Courier"/>
          <w:sz w:val="24"/>
        </w:rPr>
        <w:t xml:space="preserve"> und Umgegend betr. ; ingl. die der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Juste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verw.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Schuhmann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ertheilte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zur Fortbetreibung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ihres Ehemannes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; 1851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Rep. A, Kap. XXIIa, Nr. 43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352b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Kaufmann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Sachsenröder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hier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vanish/>
          <w:sz w:val="24"/>
        </w:rPr>
        <w:t>&lt;Greiz&gt;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Gesuch um Erlaubni</w:t>
      </w:r>
      <w:r>
        <w:rPr>
          <w:rFonts w:ascii="Courier" w:hAnsi="Courier"/>
          <w:sz w:val="24"/>
        </w:rPr>
        <w:t xml:space="preserve">ß, eine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errichten zu dürfen ; ingl. desselben Bitte, eine Kunst- und Galanteriehandlung zu privilegieren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Franz Xaver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Flinzer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Reichenbach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Erlaubniß,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hier ausleihen zu dürfen desgl.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Reißmann</w:t>
      </w:r>
      <w:r>
        <w:rPr>
          <w:rFonts w:ascii="Courier" w:hAnsi="Courier"/>
          <w:vanish/>
          <w:sz w:val="24"/>
        </w:rPr>
        <w:t>}]p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1822 ; 1827 ; 1829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Rep. A, Kap. XXIIa, Nr. 67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356b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das Gesuch des Herrn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Regierungsrath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Henning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hier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vanish/>
          <w:sz w:val="24"/>
        </w:rPr>
        <w:t>&lt;Greiz&gt;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, um Erlaubnis für seinen Sohn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Otto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Henning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zum Betrieb der demselben zu ü</w:t>
      </w:r>
      <w:r>
        <w:rPr>
          <w:rFonts w:ascii="Courier" w:hAnsi="Courier"/>
          <w:sz w:val="24"/>
        </w:rPr>
        <w:t xml:space="preserve">berlassenden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Hofbuchdruckerei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nebst den damit verbundenen Privilegien und Rechten, so wie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</w:t>
      </w:r>
      <w:r>
        <w:rPr>
          <w:rFonts w:ascii="Courier" w:hAnsi="Courier"/>
          <w:vanish/>
          <w:sz w:val="24"/>
        </w:rPr>
        <w:t>&lt;buchhandel&gt;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Sortimentsbuchhandel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 betr.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Rep. A, Kap. XXIIa, Nr. 73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358b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Herausgabe eines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Staats</w:t>
      </w:r>
      <w:r>
        <w:rPr>
          <w:rFonts w:ascii="Courier" w:hAnsi="Courier"/>
          <w:vanish/>
          <w:sz w:val="24"/>
        </w:rPr>
        <w:t>&lt;buch&gt;</w:t>
      </w:r>
      <w:r>
        <w:rPr>
          <w:rFonts w:ascii="Courier" w:hAnsi="Courier"/>
          <w:sz w:val="24"/>
        </w:rPr>
        <w:t>- und Hof</w:t>
      </w:r>
      <w:r>
        <w:rPr>
          <w:rFonts w:ascii="Courier" w:hAnsi="Courier"/>
          <w:vanish/>
          <w:sz w:val="24"/>
        </w:rPr>
        <w:t>&lt;buch&gt;</w:t>
      </w:r>
      <w:r>
        <w:rPr>
          <w:rFonts w:ascii="Courier" w:hAnsi="Courier"/>
          <w:sz w:val="24"/>
        </w:rPr>
        <w:t xml:space="preserve"> - Adressbuch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s von Seiten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Hofbuchdrucker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Henning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betr.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Rep. A, Kap. XXIIa, Nr. 77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359b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den Verkauf der </w:t>
      </w:r>
      <w:r>
        <w:rPr>
          <w:rFonts w:ascii="Elite" w:hAnsi="Elite"/>
          <w:vanish/>
          <w:sz w:val="24"/>
        </w:rPr>
        <w:t>k[p[2{</w:t>
      </w:r>
      <w:r>
        <w:rPr>
          <w:rFonts w:ascii="Courier" w:hAnsi="Courier"/>
          <w:sz w:val="24"/>
        </w:rPr>
        <w:t>Otto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Henning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schen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]s]k</w:t>
      </w:r>
      <w:r>
        <w:rPr>
          <w:rFonts w:ascii="Courier" w:hAnsi="Courier"/>
          <w:sz w:val="24"/>
        </w:rPr>
        <w:t xml:space="preserve"> an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</w:t>
      </w:r>
      <w:r>
        <w:rPr>
          <w:rFonts w:ascii="Courier" w:hAnsi="Courier"/>
          <w:sz w:val="24"/>
        </w:rPr>
        <w:t>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Lothar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Hentze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und die demselben erteilte Concession betr. Deren anderweiten Verkauf an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Hermann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Bredt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Hirschberg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und die demselben ertheilte Concession betr.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; 1856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n Rep. A, Kap. XXIIb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Neues Repertorium A Allgemeine und städtische Verwaltungsangelegenheiten \ Kapitel XXII. Gewerbliche und industrielle Privilegien und Konzessionen (1614 -1913) \ b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Zeulenroda</w:t>
      </w:r>
      <w:r>
        <w:rPr>
          <w:rFonts w:ascii="Elite" w:hAnsi="Elite"/>
          <w:vanish/>
          <w:sz w:val="24"/>
        </w:rPr>
        <w:t>]o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Rep. A, Kap. XXIIb, Nr. 36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Acta</w:t>
      </w:r>
      <w:r>
        <w:rPr>
          <w:rFonts w:ascii="Courier" w:hAnsi="Courier"/>
          <w:sz w:val="24"/>
        </w:rPr>
        <w:t xml:space="preserve"> die von dem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Buchbindermeister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etc.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Sixtus</w:t>
      </w:r>
      <w:r>
        <w:rPr>
          <w:rFonts w:ascii="Elite" w:hAnsi="Elite"/>
          <w:vanish/>
          <w:sz w:val="24"/>
        </w:rPr>
        <w:t>}6{</w:t>
      </w:r>
      <w:r>
        <w:rPr>
          <w:rFonts w:ascii="Courier" w:hAnsi="Courier"/>
          <w:vanish/>
          <w:sz w:val="24"/>
        </w:rPr>
        <w:t>&lt;Zeulenroda&gt;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und dem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Aubergister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etc.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Gebhardt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</w:t>
      </w:r>
      <w:r>
        <w:rPr>
          <w:rFonts w:ascii="Courier" w:hAnsi="Courier"/>
          <w:sz w:val="24"/>
        </w:rPr>
        <w:t>Zeulenroda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beabsichtigte Gründung eines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für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Zeulenroda</w:t>
      </w:r>
      <w:r>
        <w:rPr>
          <w:rFonts w:ascii="Elite" w:hAnsi="Elite"/>
          <w:vanish/>
          <w:sz w:val="24"/>
        </w:rPr>
        <w:t>]o}]s</w:t>
      </w:r>
      <w:r>
        <w:rPr>
          <w:rFonts w:ascii="Elite" w:hAnsi="Elite"/>
          <w:sz w:val="24"/>
        </w:rPr>
        <w:t xml:space="preserve"> ; desgl. die dem </w:t>
      </w:r>
      <w:r>
        <w:rPr>
          <w:rFonts w:ascii="Elite" w:hAnsi="Elite"/>
          <w:vanish/>
          <w:sz w:val="24"/>
        </w:rPr>
        <w:t>p[5{</w:t>
      </w:r>
      <w:r>
        <w:rPr>
          <w:rFonts w:ascii="Elite" w:hAnsi="Elite"/>
          <w:sz w:val="24"/>
        </w:rPr>
        <w:t>Strumpfwirker</w:t>
      </w:r>
      <w:r>
        <w:rPr>
          <w:rFonts w:ascii="Elite" w:hAnsi="Elite"/>
          <w:vanish/>
          <w:sz w:val="24"/>
        </w:rPr>
        <w:t>}</w:t>
      </w:r>
      <w:r>
        <w:rPr>
          <w:rFonts w:ascii="Elite" w:hAnsi="Elite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Elite" w:hAnsi="Elite"/>
          <w:sz w:val="24"/>
        </w:rPr>
        <w:t>Gustav</w:t>
      </w:r>
      <w:r>
        <w:rPr>
          <w:rFonts w:ascii="Elite" w:hAnsi="Elite"/>
          <w:vanish/>
          <w:sz w:val="24"/>
        </w:rPr>
        <w:t>}</w:t>
      </w:r>
      <w:r>
        <w:rPr>
          <w:rFonts w:ascii="Elite" w:hAnsi="Elite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Elite" w:hAnsi="Elite"/>
          <w:sz w:val="24"/>
        </w:rPr>
        <w:t>Steinmüller</w:t>
      </w:r>
      <w:r>
        <w:rPr>
          <w:rFonts w:ascii="Elite" w:hAnsi="Elite"/>
          <w:vanish/>
          <w:sz w:val="24"/>
        </w:rPr>
        <w:t>}]p</w:t>
      </w:r>
      <w:r>
        <w:rPr>
          <w:rFonts w:ascii="Elite" w:hAnsi="Elite"/>
          <w:sz w:val="24"/>
        </w:rPr>
        <w:t xml:space="preserve"> das. ertheilte gleiche </w:t>
      </w:r>
      <w:r>
        <w:rPr>
          <w:rFonts w:ascii="Elite" w:hAnsi="Elite"/>
          <w:vanish/>
          <w:sz w:val="24"/>
        </w:rPr>
        <w:t>s[</w:t>
      </w:r>
      <w:r>
        <w:rPr>
          <w:rFonts w:ascii="Elite" w:hAnsi="Elite"/>
          <w:sz w:val="24"/>
        </w:rPr>
        <w:t>Concession</w:t>
      </w:r>
      <w:r>
        <w:rPr>
          <w:rFonts w:ascii="Elite" w:hAnsi="Elite"/>
          <w:vanish/>
          <w:sz w:val="24"/>
        </w:rPr>
        <w:t>]s</w:t>
      </w:r>
      <w:r>
        <w:rPr>
          <w:rFonts w:ascii="Elite" w:hAnsi="Elite"/>
          <w:sz w:val="24"/>
        </w:rPr>
        <w:t xml:space="preserve"> nach dem Ableben etc. Gebhardts.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; 1868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Rep. A, Kap. XXIIb, Nr. 42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379b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Herausgabe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Lokalblatt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Seiten der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Heinrich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Schüppel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vanish/>
          <w:sz w:val="24"/>
        </w:rPr>
        <w:t>&lt;Zeulenroda&gt;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vanish/>
          <w:sz w:val="24"/>
        </w:rPr>
        <w:t>&lt;Buchdrucker&gt;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Franz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Dix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Zeulenroda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ohne Concession betr.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n Rep. A, Kap. XXIIc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Neues Repertorium A Allgemeine und städtische Verwaltungsangelegenheiten \ Kapitel XXII. Gewerbliche und industrielle Privilegien und Konzessionen (1614 - 1913) \ c Dorfschaften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Rep. A, Kap. XXIIc, Nr. 36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391b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dem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Webermeister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 Heinrich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Geyer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Pohlitz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ertheilte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Concession zum Vertrieb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</w:t>
      </w:r>
      <w:r>
        <w:rPr>
          <w:rFonts w:ascii="Courier" w:hAnsi="Courier"/>
          <w:sz w:val="24"/>
        </w:rPr>
        <w:t>kschrift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a Rep. B, Kap. VIIIb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Altes Repertorium B. Allgemeine und städtische Justizangelegenheiten \ Kapitel VIII. Untersuchungssachen u. a. Majestäts- und Beamtenbeleidigungen (1632 - 1899 ; alphabetisch nach Delinquenten) \ b Greiz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Findbuch: a Rep. B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H 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Rep. B, Kap. VIIIb, H 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344b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das von dem hiesigen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 H</w:t>
      </w:r>
      <w:r>
        <w:rPr>
          <w:rFonts w:ascii="Courier" w:hAnsi="Courier"/>
          <w:vanish/>
          <w:sz w:val="24"/>
        </w:rPr>
        <w:t>&lt;einri&gt;</w:t>
      </w:r>
      <w:r>
        <w:rPr>
          <w:rFonts w:ascii="Courier" w:hAnsi="Courier"/>
          <w:sz w:val="24"/>
        </w:rPr>
        <w:t>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Henning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gedruckte Pasquill unter dem Titel "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vanish/>
          <w:sz w:val="24"/>
        </w:rPr>
        <w:t>&lt;Pasquill&gt;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Barth mit der eisernen Stirn oder die teut</w:t>
      </w:r>
      <w:r>
        <w:rPr>
          <w:rFonts w:ascii="Courier" w:hAnsi="Courier"/>
          <w:sz w:val="24"/>
        </w:rPr>
        <w:t>sche Union gegen Zimmermann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btr.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n Rep. B, Kap. VIIIb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Neues Repertorium B. Allgemeine und städtische Justizangelegenheiten \ Kapitel VIII. Untersuchungssachen u. a. Majestäts- und Beamtenbeleidigungen (1632 - 1899 ; alphabetisch nach Delinquenten) \ b Greiz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K 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Rep. B, Kap. VIIIb, K 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in U(ntersuchungs)S(achen). wider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Schönfärber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Ernst 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Keil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allhier, wegen absichtlicher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Verbreitung aufreizender Schriften</w:t>
      </w:r>
      <w:r>
        <w:rPr>
          <w:rFonts w:ascii="Courier" w:hAnsi="Courier"/>
          <w:vanish/>
          <w:sz w:val="24"/>
        </w:rPr>
        <w:t>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n Rep. B, Kap. VIIIc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Neues R</w:t>
      </w:r>
      <w:r>
        <w:rPr>
          <w:rFonts w:ascii="Courier" w:hAnsi="Courier"/>
          <w:sz w:val="24"/>
        </w:rPr>
        <w:t>epertorium B. Allgemeine und städtische Justizangelegenheiten \ Kapitel VIII. Untersuchungssachen u. a. Majestäts- und Beamtenbeleidigung(1632 - 1899; alphabetisch nach Delinquenten) \ c Zeulenroda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M 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Rep. B, Kap. VIIIc, M 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468b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in Untersuchungssachen gegen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Anton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Metz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Zeulenroda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Gotteslästerung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02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Konsistorium Greiz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Reuß ältere Linie \ Oberbehörden des Fürstentums Reuß älterer Linie \ #Konsistorium Greiz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1523 - 1922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a Rep. C, Kap. Ib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Altes Repertorium C \ Kapitel I. Kirchliche und schulische Gesetze, Verordnungen und allgemeine Angelegenheiten (1620 - 1920) \ b Sonstige allgemeine Verfügungen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Rep. C, Kap. Ib, Nr. 47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15b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Anzeige der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Pflaumer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vanish/>
          <w:sz w:val="24"/>
        </w:rPr>
        <w:t>&lt;Buchbinder&gt;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Reißmann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Mangel an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Gesangbücher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 in der hiesigen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Hofbuchdruckerei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n Rep. C, Kap. Ib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Neues Repertorium C \ Kapitel I. Kirch</w:t>
      </w:r>
      <w:r>
        <w:rPr>
          <w:rFonts w:ascii="Courier" w:hAnsi="Courier"/>
          <w:sz w:val="24"/>
        </w:rPr>
        <w:t>liche und schulische Gesetze, Verordnungen und allgemeine Angelegenheiten (1620 - 1920) \ b Sonstige allgemeine Verfügungen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Findbuch: n Rep. C Kapitel 1 und 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Rep. C, Kap. Ib, Nr. 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34b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den neuen Abdruck des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Greiz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Gesangbuch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s betr.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1813 </w:t>
      </w:r>
      <w:r>
        <w:rPr>
          <w:rFonts w:ascii="Courier" w:hAnsi="Courier"/>
          <w:i/>
          <w:sz w:val="24"/>
        </w:rPr>
        <w:t xml:space="preserve">; </w:t>
      </w:r>
      <w:r>
        <w:rPr>
          <w:rFonts w:ascii="Courier" w:hAnsi="Courier"/>
          <w:sz w:val="24"/>
        </w:rPr>
        <w:t>1857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5a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Rep. C, Kap. Ib, Nr. 5a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der mit der Redaktion der neuen (14.) Auflage des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Greiz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Gesangbuch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es beauftragten f. Cons. Commission,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desselben betr.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Rep. C, Kap. Ib, Nr. 122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47b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</w:t>
      </w:r>
      <w:r>
        <w:rPr>
          <w:rFonts w:ascii="Elite" w:hAnsi="Elite"/>
          <w:vanish/>
          <w:sz w:val="24"/>
        </w:rPr>
        <w:t>s[s[</w:t>
      </w:r>
      <w:r>
        <w:rPr>
          <w:rFonts w:ascii="Courier" w:hAnsi="Courier"/>
          <w:sz w:val="24"/>
        </w:rPr>
        <w:t>Druck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hierländ.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Gesangbuch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n Rep. C, Kap. XVI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Neues Repertorium C \ Kapitel XVI. Vermischte Konsistorialsachen (1641 - 1921)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Findbuch: n Rep. C Kapitel 4 - 16 ; Akten, die sich auf buchhändlerische Werke beziehen, wurden zum Teil 1920 kassiert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Rep. C, Kap. XVI, Nr. 11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92b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von dem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Dresden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herausgegebene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Kirche</w:t>
      </w:r>
      <w:r>
        <w:rPr>
          <w:rFonts w:ascii="Courier" w:hAnsi="Courier"/>
          <w:sz w:val="24"/>
        </w:rPr>
        <w:t xml:space="preserve">ngalerie vom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Königreich Sachsen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Herzogtum Altenburg</w:t>
      </w:r>
      <w:r>
        <w:rPr>
          <w:rFonts w:ascii="Elite" w:hAnsi="Elite"/>
          <w:vanish/>
          <w:sz w:val="24"/>
        </w:rPr>
        <w:t>]o]t</w:t>
      </w:r>
      <w:r>
        <w:rPr>
          <w:rFonts w:ascii="Courier" w:hAnsi="Courier"/>
          <w:sz w:val="24"/>
        </w:rPr>
        <w:t xml:space="preserve"> betr.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Rep. C, Kap. XVI, Nr. 41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95b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verschiedene von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auswärtige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eingesandte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Werke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pp. betr.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 ; 1878 -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Rep. C, Kap. XVI, Nr. 46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96b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das von dem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Verlagsbuchhändler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Zechel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mitgetheilte Werk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Choralstudien von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Prof. 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Töpfer</w:t>
      </w:r>
      <w:r>
        <w:rPr>
          <w:rFonts w:ascii="Elite" w:hAnsi="Elite"/>
          <w:vanish/>
          <w:sz w:val="24"/>
        </w:rPr>
        <w:t>}]p]t</w:t>
      </w:r>
      <w:r>
        <w:rPr>
          <w:rFonts w:ascii="Courier" w:hAnsi="Courier"/>
          <w:sz w:val="24"/>
        </w:rPr>
        <w:t>" betr.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Rep. C, Kap. XVI, Nr. 199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107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das evangelische Deutschland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"</w:t>
      </w:r>
      <w:r>
        <w:rPr>
          <w:rFonts w:ascii="Elite" w:hAnsi="Elite"/>
          <w:vanish/>
          <w:sz w:val="24"/>
        </w:rPr>
        <w:t>]t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Geheimes Kabinett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03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Geheimes Kabinett Greiz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Reuß ältere Linie \ Oberbehörden des Fürstentums Reuß älterer Linie \ #Geheimes Kabinett Greiz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1510 - 1919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Kap. I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Kapitel I. Angelegenheiten des Hauses Reuß ä. L., Familienverträge, Besitz und Landesteilungen, Lehnsverhältnis zu Böhmen, Standeserhöhungen, Privatvermögen und -schulden, Vormundschaften, Ehestiftungen, letztwillige Verordnungen, Fa</w:t>
      </w:r>
      <w:r>
        <w:rPr>
          <w:rFonts w:ascii="Courier" w:hAnsi="Courier"/>
          <w:sz w:val="24"/>
        </w:rPr>
        <w:t>milienereignisse und deren Notifikation mit anderen Herrscherhäusern, Gratulationen, Empfang von Orden; fürstliche Korrespondenz 1548 (1616 - 1918)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144a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Geheimes Kabinett, Kap. I, Nr. 144a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Correspondenz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französische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Lektüre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Frau Fürstin aus dem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Leseinstitut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Dresden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betr.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 ; 1812 ; 1813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Kap. VI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Kapitel VI. Verhandlungen und Verträge mit anderen Staaten, u. a. Militärkonventionen, Friedensverträge, Handels- und Zollverein, geplante thüringis</w:t>
      </w:r>
      <w:r>
        <w:rPr>
          <w:rFonts w:ascii="Courier" w:hAnsi="Courier"/>
          <w:sz w:val="24"/>
        </w:rPr>
        <w:t>che Gemeinschaft 1848/49 (1681, 1707, 1806 - 1867)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Geheimes Kabinett, Kap. VI, Nr. 21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177b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auf Antrag der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 xml:space="preserve">königlich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preußisch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en Regierung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Sicherstellung der Rechte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Schriftsteller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Verleger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 gegen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vorläufig und zu einem allgemeinen Bundesbeschluß hierüber ergangenen Verordnung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Kap. IX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Kapitel IX. Verschiedenes, u. a. Vergleiche, Beschwerden von Untertanen, Schuldsachen, Pachtanschläge, Teilungssachen, Streitigkei</w:t>
      </w:r>
      <w:r>
        <w:rPr>
          <w:rFonts w:ascii="Courier" w:hAnsi="Courier"/>
          <w:sz w:val="24"/>
        </w:rPr>
        <w:t>ten mit dem Amt Mildenfurth, Berichte, Einzelfälle, Bittschriften, Ereignisse seit 1848 (1549 - 1913)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132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Geheimes Kabinett, Kap. IX, Nr. 132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230b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Verbot des Verkaufs und Vertriebs einer gegen den regierenden Herzog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Sachsen Coburg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unter dem Titel: 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Memories Sane jenne Grecque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etc. erschienene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Schmähschrift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 betr.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Geheimes Kabinett, Kap. IX, Nr. 192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238b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Verschiedene Korrespondenzen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Schriftwechsel mit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1868 - 1909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25 Bde.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Nr.197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Geheimes Kabinett, Kap. IX, Nr. 197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239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Strafrechtliche Verfolgung der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Tribüne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"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wegen Majestätsbeleidigung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Reuß. LRA Greiz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04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Reußisches Landratsamt Greiz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Reuß ältere Linie \ Nachgeordnete Behörden und Anstalten im Geschäftsbereich der Landesregierung \ Innere Verwaltung \ #Reußisches Landratsamt Greiz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1852 - 1923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Kap. 15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Kapitel 15. Gewerbe-, Bergbau- und Handelspolizei sow</w:t>
      </w:r>
      <w:r>
        <w:rPr>
          <w:rFonts w:ascii="Courier" w:hAnsi="Courier"/>
          <w:sz w:val="24"/>
        </w:rPr>
        <w:t>ie Postsachen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3172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Reuß. LRA Greiz, Nr. 3172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Gewerbsmäßiger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Verkauf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Verzeichnis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Schundliteratur</w:t>
      </w:r>
      <w:r>
        <w:rPr>
          <w:rFonts w:ascii="Elite" w:hAnsi="Elite"/>
          <w:vanish/>
          <w:sz w:val="24"/>
        </w:rPr>
        <w:t>}]s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1882 - 1919 ; 1921 ; 1922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 Rep. Gera, ZS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05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Gemeinschaftliche Regierung Gera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Reuß jüngere Linie \ Ältere Oberbehörden \ #Gemeinschaftliche Regierung Gera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1445 - 1866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Kap. 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Kapitel 7. Privilegien und Konzessionen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1707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Rep. Gera, ZS Nr. 1707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n Rep. Gera, Kap. 50, Nr. 63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Konzessionsgesuch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des </w:t>
      </w:r>
      <w:r>
        <w:rPr>
          <w:rFonts w:ascii="Courier" w:hAnsi="Courier"/>
          <w:vanish/>
          <w:sz w:val="24"/>
        </w:rPr>
        <w:t>p</w:t>
      </w:r>
      <w:r>
        <w:rPr>
          <w:rFonts w:ascii="Courier" w:hAnsi="Courier"/>
          <w:vanish/>
          <w:sz w:val="24"/>
        </w:rPr>
        <w:t>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Universitätsantiquar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Armbuster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zum Betrieb einer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Verlagsbuchhandlung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Gera</w:t>
      </w:r>
      <w:r>
        <w:rPr>
          <w:rFonts w:ascii="Courier" w:hAnsi="Courier"/>
          <w:vanish/>
          <w:sz w:val="24"/>
        </w:rPr>
        <w:t>]o}]s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1845 - 1852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1708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Rep. Gera, ZS Nr. 1708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n Rep. Gera, Kap. 50, Nr. 74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226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Aufenthalt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Bergner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Weida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in hiesiger Stadt</w:t>
      </w:r>
      <w:r>
        <w:rPr>
          <w:rFonts w:ascii="Courier" w:hAnsi="Courier"/>
          <w:vanish/>
          <w:sz w:val="24"/>
        </w:rPr>
        <w:t>o[&lt;Greiz&gt;]o</w:t>
      </w:r>
      <w:r>
        <w:rPr>
          <w:rFonts w:ascii="Courier" w:hAnsi="Courier"/>
          <w:sz w:val="24"/>
        </w:rPr>
        <w:t xml:space="preserve"> und dessen Geschäftsbetrieb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1710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Rep. Gera, ZS Nr. 1710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n Rep. Gera, Kap. 50, Nr. 85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Scribent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 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Du</w:t>
      </w:r>
      <w:r>
        <w:rPr>
          <w:rFonts w:ascii="Courier" w:hAnsi="Courier"/>
          <w:sz w:val="24"/>
        </w:rPr>
        <w:t>rau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Gera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zur Errichtung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Kap. 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Kapitel 8: Revolutionäre Maßnahmen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1709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Rep. Gera, ZS Nr. 1709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n. Rep. Gera, Kap 50, Nr. 72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Aufhebung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Herausgabe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1848 - 1853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Kap. 14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Kapitel 14: Gesetzgebung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1702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Rep. Gera, ZS Nr. 1702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n Rep. Gera, Kap. 50, Nr. 30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212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von dem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Geheimrath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Göthe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nachgesuchte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Privilegium gegen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Nachdruc</w:t>
      </w:r>
      <w:r>
        <w:rPr>
          <w:rFonts w:ascii="Courier" w:hAnsi="Courier"/>
          <w:sz w:val="24"/>
        </w:rPr>
        <w:t>k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 für eine neue Ausgabe seiner Werke v. j.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1825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; ein gleiches Gesuch des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 xml:space="preserve">Kgl.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Preuß.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Oberappelationsgerichts-Assesor</w:t>
      </w:r>
      <w:r>
        <w:rPr>
          <w:rFonts w:ascii="Elite" w:hAnsi="Elite"/>
          <w:vanish/>
          <w:sz w:val="24"/>
        </w:rPr>
        <w:t>}s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8{</w:t>
      </w:r>
      <w:r>
        <w:rPr>
          <w:rFonts w:ascii="Courier" w:hAnsi="Courier"/>
          <w:sz w:val="24"/>
        </w:rPr>
        <w:t>v.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Schiller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für eine neue Ausgabe der Werke seines Vaters betr., v. J.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1826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; gleiche Privilegien für spätere Ausgaben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Werke von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Göthe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Wieland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Jean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Paul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Friedric</w:t>
      </w:r>
      <w:r>
        <w:rPr>
          <w:rFonts w:ascii="Elite" w:hAnsi="Elite"/>
          <w:sz w:val="24"/>
        </w:rPr>
        <w:t>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Richter</w:t>
      </w:r>
      <w:r>
        <w:rPr>
          <w:rFonts w:ascii="Elite" w:hAnsi="Elite"/>
          <w:vanish/>
          <w:sz w:val="24"/>
        </w:rPr>
        <w:t>}]p]s</w:t>
      </w:r>
      <w:r>
        <w:rPr>
          <w:rFonts w:ascii="Courier" w:hAnsi="Courier"/>
          <w:sz w:val="24"/>
        </w:rPr>
        <w:t xml:space="preserve">, der </w:t>
      </w:r>
      <w:r>
        <w:rPr>
          <w:rFonts w:ascii="Elite" w:hAnsi="Elite"/>
          <w:vanish/>
          <w:sz w:val="24"/>
        </w:rPr>
        <w:t>s[p[</w:t>
      </w:r>
      <w:r>
        <w:rPr>
          <w:rFonts w:ascii="Courier" w:hAnsi="Courier"/>
          <w:sz w:val="24"/>
        </w:rPr>
        <w:t>Herder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>schen 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 ; 1826 ; 1842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Konsistorium Gera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06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Konsistorium Gera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 xml:space="preserve">Reuß jüngere Linie \ Ältere Oberbehörden </w:t>
      </w:r>
      <w:r>
        <w:rPr>
          <w:rFonts w:ascii="Courier" w:hAnsi="Courier"/>
          <w:sz w:val="24"/>
        </w:rPr>
        <w:t>\ #Konsistorium Gera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1482 - 1868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Fach 105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Fach 105: Miscellanea in Kirchen-, Schul-, Hospital-, und anderen geistlichen Sachen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166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Konsistorium Gera, Fach 105, Nr. 166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210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dem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Inhaber der hiesigen Papier</w:t>
      </w:r>
      <w:r>
        <w:rPr>
          <w:rFonts w:ascii="Courier" w:hAnsi="Courier"/>
          <w:vanish/>
          <w:sz w:val="24"/>
        </w:rPr>
        <w:t>&lt;handlung&gt;</w:t>
      </w:r>
      <w:r>
        <w:rPr>
          <w:rFonts w:ascii="Courier" w:hAnsi="Courier"/>
          <w:sz w:val="24"/>
        </w:rPr>
        <w:t>- und Kunsthandlung</w:t>
      </w:r>
      <w:r>
        <w:rPr>
          <w:rFonts w:ascii="Elite" w:hAnsi="Elite"/>
          <w:vanish/>
          <w:sz w:val="24"/>
        </w:rPr>
        <w:t>}s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Gotthilf 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Illgen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erteilte Realprivilegium für die von ihm herausgegebene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; ingl. die von demselben zu besorgende Herausgabe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Amts</w:t>
      </w:r>
      <w:r>
        <w:rPr>
          <w:rFonts w:ascii="Courier" w:hAnsi="Courier"/>
          <w:vanish/>
          <w:sz w:val="24"/>
        </w:rPr>
        <w:t>&lt;blatt&gt;</w:t>
      </w:r>
      <w:r>
        <w:rPr>
          <w:rFonts w:ascii="Courier" w:hAnsi="Courier"/>
          <w:sz w:val="24"/>
        </w:rPr>
        <w:t xml:space="preserve">- und Nachrichtenblattes für das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Fürstentum Gera</w:t>
      </w:r>
      <w:r>
        <w:rPr>
          <w:rFonts w:ascii="Elite" w:hAnsi="Elite"/>
          <w:vanish/>
          <w:sz w:val="24"/>
        </w:rPr>
        <w:t>]o]t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</w:t>
      </w:r>
      <w:r>
        <w:rPr>
          <w:rFonts w:ascii="Courier" w:hAnsi="Courier"/>
          <w:sz w:val="24"/>
        </w:rPr>
        <w:t>A Gera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07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Landesadministration Gera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Reuß jüngere Linie \ Ältere Oberbehörden \ #Landesadministration Gera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1783 - 1848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Kap. 29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Kapitel 29. Privilegien und Konzessionen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662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 Gera, Nr. 662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257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34</w:t>
      </w:r>
      <w:r>
        <w:rPr>
          <w:rFonts w:ascii="Courier" w:hAnsi="Courier"/>
          <w:sz w:val="24"/>
        </w:rPr>
        <w:tab/>
        <w:t>n Rep. Gera Kap. 29 Nr. 115a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Entrichtung  einer jährlichen Goldabgabe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Henriette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Gera</w:t>
      </w:r>
      <w:r>
        <w:rPr>
          <w:rFonts w:ascii="Courier" w:hAnsi="Courier"/>
          <w:vanish/>
          <w:sz w:val="24"/>
        </w:rPr>
        <w:t>]o}]p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Kap. 50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Kapitel 50. Privilegien für Drucksachen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977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 Gera, Nr. 977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202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Literalien </w:t>
      </w:r>
      <w:r>
        <w:rPr>
          <w:rFonts w:ascii="Courier" w:hAnsi="Courier"/>
          <w:sz w:val="24"/>
        </w:rPr>
        <w:t xml:space="preserve">betr.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Kunsthändler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Ellgen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Haller</w:t>
      </w:r>
      <w:r>
        <w:rPr>
          <w:rFonts w:ascii="Elite" w:hAnsi="Elite"/>
          <w:vanish/>
          <w:sz w:val="24"/>
        </w:rPr>
        <w:t>}]p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1791 - 1804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978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 Gera, Nr. 978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204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Herrn </w:t>
      </w:r>
      <w:r>
        <w:rPr>
          <w:rFonts w:ascii="Elite" w:hAnsi="Elite"/>
          <w:vanish/>
          <w:sz w:val="24"/>
        </w:rPr>
        <w:t>p[7{s[</w:t>
      </w:r>
      <w:r>
        <w:rPr>
          <w:rFonts w:ascii="Courier" w:hAnsi="Courier"/>
          <w:sz w:val="24"/>
        </w:rPr>
        <w:t>Privatgelehrten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Gottlieb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Reichel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nachgesuchte Erlaubnis zur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Errichtung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 - Institut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Elite" w:hAnsi="Elite"/>
          <w:vanish/>
          <w:sz w:val="24"/>
        </w:rPr>
        <w:t>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979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 Gera, Nr. 979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204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Friedrich Gottlob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Kühne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Wittenberg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nachgesuchte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Concession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Etablierung eines </w:t>
      </w:r>
      <w:r>
        <w:rPr>
          <w:rFonts w:ascii="Courier" w:hAnsi="Courier"/>
          <w:vanish/>
          <w:sz w:val="24"/>
        </w:rPr>
        <w:t>1</w:t>
      </w:r>
      <w:r>
        <w:rPr>
          <w:rFonts w:ascii="Elite" w:hAnsi="Elite"/>
          <w:vanish/>
          <w:sz w:val="24"/>
        </w:rPr>
        <w:t>{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s und um ein Pr</w:t>
      </w:r>
      <w:r>
        <w:rPr>
          <w:rFonts w:ascii="Courier" w:hAnsi="Courier"/>
          <w:sz w:val="24"/>
        </w:rPr>
        <w:t xml:space="preserve">ivilegium exclusivum zu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Elite" w:hAnsi="Elite"/>
          <w:vanish/>
          <w:sz w:val="24"/>
        </w:rPr>
        <w:t>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980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 Gera, Nr. 980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204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Heinrich Gottlieb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Illgen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nachgesuchte Erneuerung seines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Zeitungs - Privilegii</w:t>
      </w:r>
      <w:r>
        <w:rPr>
          <w:rFonts w:ascii="Elite" w:hAnsi="Elite"/>
          <w:vanish/>
          <w:sz w:val="24"/>
        </w:rPr>
        <w:t>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981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 Gera, Nr. 981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204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von dem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Papierhändler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Gottlieb Heinrich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Illgen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nachgesuchte landesherrliche Privilegium zur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Errichtung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1802 - 1835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982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 Gera, Nr. 982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204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Gesuch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Karl Fri</w:t>
      </w:r>
      <w:r>
        <w:rPr>
          <w:rFonts w:ascii="Courier" w:hAnsi="Courier"/>
          <w:sz w:val="24"/>
        </w:rPr>
        <w:t>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Haller jun.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das hiesiger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Zeitungs - Privilegium</w:t>
      </w:r>
      <w:r>
        <w:rPr>
          <w:rFonts w:ascii="Elite" w:hAnsi="Elite"/>
          <w:vanish/>
          <w:sz w:val="24"/>
        </w:rPr>
        <w:t>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983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 Gera, Nr. 983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204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Wilhelm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Heinsius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herausgegebene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Allgemeine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Voigtländisch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 Zeitung</w:t>
      </w:r>
      <w:r>
        <w:rPr>
          <w:rFonts w:ascii="Elite" w:hAnsi="Elite"/>
          <w:vanish/>
          <w:sz w:val="24"/>
        </w:rPr>
        <w:t>]t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1803 - 1804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984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 Gera, Nr. 984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204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Hofbuchhändler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Gottlieb Heinrich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Illgen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nachgesuchte landesherrliche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Concession zu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 für die von ihm verlegte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ingl. die Bestimmung de</w:t>
      </w:r>
      <w:r>
        <w:rPr>
          <w:rFonts w:ascii="Courier" w:hAnsi="Courier"/>
          <w:sz w:val="24"/>
        </w:rPr>
        <w:t>s Druckpreises dieser Zeitung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1803 - 1807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975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 Gera, Nr. 975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206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dem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Fürstl. Reuß Plauisch - Lobensteinischen Hofmechanikus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Christian Ernst Wilhelm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Friderici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erteilte landesherrliche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Concession zu einer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musikalisch - litterarische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}]s]s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1804 - 1805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985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 Gera, Nr. 985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206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Verkauf der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Heinrich Gottlieb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Rothe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bessenen </w:t>
      </w:r>
      <w:r>
        <w:rPr>
          <w:rFonts w:ascii="Elite" w:hAnsi="Elite"/>
          <w:vanish/>
          <w:sz w:val="24"/>
        </w:rPr>
        <w:t>7{s[</w:t>
      </w:r>
      <w:r>
        <w:rPr>
          <w:rFonts w:ascii="Courier" w:hAnsi="Courier"/>
          <w:sz w:val="24"/>
        </w:rPr>
        <w:t>Hofbuchdruckerei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an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Carl 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</w:t>
      </w:r>
      <w:r>
        <w:rPr>
          <w:rFonts w:ascii="Elite" w:hAnsi="Elite"/>
          <w:vanish/>
          <w:sz w:val="24"/>
        </w:rPr>
        <w:t>{</w:t>
      </w:r>
      <w:r>
        <w:rPr>
          <w:rFonts w:ascii="Courier" w:hAnsi="Courier"/>
          <w:sz w:val="24"/>
        </w:rPr>
        <w:t>Haller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Plauen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; ferner an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Christian Ludwig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Albrecht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]o}]p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1797 ; 1804 - 1822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986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 Gera, Nr. 986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206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ehemaligen </w:t>
      </w:r>
      <w:r>
        <w:rPr>
          <w:rFonts w:ascii="Elite" w:hAnsi="Elite"/>
          <w:vanish/>
          <w:sz w:val="24"/>
        </w:rPr>
        <w:t>p[5{s[o[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ischen Hofbuchdrucker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 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Haller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gegenwärtig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Weida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, nachgesuchte landesherrliche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Concession zu Anlegung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Elite" w:hAnsi="Elite"/>
          <w:vanish/>
          <w:sz w:val="24"/>
        </w:rPr>
        <w:t>]s]s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987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 Gera, Nr. 987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206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Konzessions - Erteilung zur Redaktion der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ischen 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und zur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Amts</w:t>
      </w:r>
      <w:r>
        <w:rPr>
          <w:rFonts w:ascii="Courier" w:hAnsi="Courier"/>
          <w:vanish/>
          <w:sz w:val="24"/>
        </w:rPr>
        <w:t>&lt;blatt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vanish/>
          <w:sz w:val="24"/>
        </w:rPr>
        <w:t>es&gt;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Nachrichtenblatt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es</w:t>
      </w:r>
      <w:r>
        <w:rPr>
          <w:rFonts w:ascii="Elite" w:hAnsi="Elite"/>
          <w:vanish/>
          <w:sz w:val="24"/>
        </w:rPr>
        <w:t>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1806 - 1846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988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 Gera, Nr. 988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208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Johann Heinrich Wilhelm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Rothe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ohne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landesherrliche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Concession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errichtete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991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 Gera, Nr. 991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212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 xml:space="preserve">Commis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Heinsius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]o}</w:t>
      </w:r>
      <w:r>
        <w:rPr>
          <w:rFonts w:ascii="Courier" w:hAnsi="Courier"/>
          <w:vanish/>
          <w:sz w:val="24"/>
        </w:rPr>
        <w:t>]k}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Löhn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nachgesuchte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Concession zur Etablierung einer Lese</w:t>
      </w:r>
      <w:r>
        <w:rPr>
          <w:rFonts w:ascii="Courier" w:hAnsi="Courier"/>
          <w:vanish/>
          <w:sz w:val="24"/>
        </w:rPr>
        <w:t>&lt;bilbliothek&gt;</w:t>
      </w:r>
      <w:r>
        <w:rPr>
          <w:rFonts w:ascii="Courier" w:hAnsi="Courier"/>
          <w:sz w:val="24"/>
        </w:rPr>
        <w:t xml:space="preserve">- und Leihbibliothek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</w:t>
      </w:r>
      <w:r>
        <w:rPr>
          <w:rFonts w:ascii="Courier" w:hAnsi="Courier"/>
          <w:sz w:val="24"/>
        </w:rPr>
        <w:t>a</w:t>
      </w:r>
      <w:r>
        <w:rPr>
          <w:rFonts w:ascii="Elite" w:hAnsi="Elite"/>
          <w:vanish/>
          <w:sz w:val="24"/>
        </w:rPr>
        <w:t>]o]s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993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 Gera, Nr. 993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216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Buchdruckereibesitzer</w:t>
      </w:r>
      <w:r>
        <w:rPr>
          <w:rFonts w:ascii="Elite" w:hAnsi="Elite"/>
          <w:vanish/>
          <w:sz w:val="24"/>
        </w:rPr>
        <w:t>}s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Johann 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Schumann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nachgesuchte Erlaubnis zur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Errichtung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Verlagsbuchhandlung</w:t>
      </w:r>
      <w:r>
        <w:rPr>
          <w:rFonts w:ascii="Elite" w:hAnsi="Elite"/>
          <w:vanish/>
          <w:sz w:val="24"/>
        </w:rPr>
        <w:t>]s]s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994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 Gera, Nr. 994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218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Papier</w:t>
      </w:r>
      <w:r>
        <w:rPr>
          <w:rFonts w:ascii="Courier" w:hAnsi="Courier"/>
          <w:vanish/>
          <w:sz w:val="24"/>
        </w:rPr>
        <w:t>&lt;händler&gt;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Kunsthändler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Scherbarth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und Cons. Gesuch wegen Gestattung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Erlaubnis zur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Verlegung von Druckschrift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995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 Gera, Nr. 995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218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der Inhaberin der ehemaligen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Heinsiusche</w:t>
      </w:r>
      <w:r>
        <w:rPr>
          <w:rFonts w:ascii="Courier" w:hAnsi="Courier"/>
          <w:sz w:val="24"/>
        </w:rPr>
        <w:t>n Buchhandlung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Emilie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Focke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geb. Friederici ertheilte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Verlagsrecht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ingl. 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Concession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Fortsetzung des mit erstern verbundenen </w:t>
      </w:r>
      <w:r>
        <w:rPr>
          <w:rFonts w:ascii="Courier" w:hAnsi="Courier"/>
          <w:vanish/>
          <w:sz w:val="24"/>
        </w:rPr>
        <w:t>1</w:t>
      </w:r>
      <w:r>
        <w:rPr>
          <w:rFonts w:ascii="Elite" w:hAnsi="Elite"/>
          <w:vanish/>
          <w:sz w:val="24"/>
        </w:rPr>
        <w:t>{</w:t>
      </w:r>
      <w:r>
        <w:rPr>
          <w:rFonts w:ascii="Courier" w:hAnsi="Courier"/>
          <w:sz w:val="24"/>
        </w:rPr>
        <w:t>Museum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s</w:t>
      </w:r>
      <w:r>
        <w:rPr>
          <w:rFonts w:ascii="Elite" w:hAnsi="Elite"/>
          <w:vanish/>
          <w:sz w:val="24"/>
        </w:rPr>
        <w:t>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1836 - 1840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996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 Gera, Nr. 996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218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Buchdruckereibesitzer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Bornschein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vanish/>
          <w:sz w:val="24"/>
        </w:rPr>
        <w:t>&lt;Buchdruckereibesitzer&gt;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Blachmann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Gesuch um Concession zur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Errichtung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 - Buchhandlung</w:t>
      </w:r>
      <w:r>
        <w:rPr>
          <w:rFonts w:ascii="Elite" w:hAnsi="Elite"/>
          <w:vanish/>
          <w:sz w:val="24"/>
        </w:rPr>
        <w:t>]s]s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998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 Gera, Nr. 998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220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Gesuch des </w:t>
      </w:r>
      <w:r>
        <w:rPr>
          <w:rFonts w:ascii="Elite" w:hAnsi="Elite"/>
          <w:vanish/>
          <w:sz w:val="24"/>
        </w:rPr>
        <w:t>p[7{s[</w:t>
      </w:r>
      <w:r>
        <w:rPr>
          <w:rFonts w:ascii="Courier" w:hAnsi="Courier"/>
          <w:sz w:val="24"/>
        </w:rPr>
        <w:t>Geometer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Georg Heinrich Jacob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8{</w:t>
      </w:r>
      <w:r>
        <w:rPr>
          <w:rFonts w:ascii="Courier" w:hAnsi="Courier"/>
          <w:sz w:val="24"/>
        </w:rPr>
        <w:t>vo</w:t>
      </w:r>
      <w:r>
        <w:rPr>
          <w:rFonts w:ascii="Courier" w:hAnsi="Courier"/>
          <w:sz w:val="24"/>
        </w:rPr>
        <w:t>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Gerstenberg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Weimar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Erlaubnis zur Betreibung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Verlagsgeschäftes von Landkarten</w:t>
      </w:r>
      <w:r>
        <w:rPr>
          <w:rFonts w:ascii="Elite" w:hAnsi="Elite"/>
          <w:vanish/>
          <w:sz w:val="24"/>
        </w:rPr>
        <w:t>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1840 - 1842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997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 Gera, Nr. 997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220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Gesuch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Hermann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Dresden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Erlaubnis zur Herausgabe einer Kirchengallerie der Fürstl. Reussischen Lande, dessen Gesuch um Erlaubnis zum Subskribentensammeln auf zwei in seinem Verlage erscheinende Werke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999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 Gera, Nr. 999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222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Redaktion der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i</w:t>
      </w:r>
      <w:r>
        <w:rPr>
          <w:rFonts w:ascii="Courier" w:hAnsi="Courier"/>
          <w:sz w:val="24"/>
        </w:rPr>
        <w:t>schen Zeitung</w:t>
      </w:r>
      <w:r>
        <w:rPr>
          <w:rFonts w:ascii="Elite" w:hAnsi="Elite"/>
          <w:vanish/>
          <w:sz w:val="24"/>
        </w:rPr>
        <w:t>]t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1844 - 1848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1000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 Gera, Nr. 1000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222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Beaufsichtigung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1844 - 1848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Landesdir. Ebersdorf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08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Landesdirektion Ebersdorf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Reuß jüngere Linie \ Ältere Oberbehörden \ #Landesdirektion Ebersdorf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1775 - 1848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Findbuch: n Rep. Gera, Kap. 24 - 34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Die aufgeführten Faszikel wurden bei der Durchsicht des Findbuchs zum aufgelösten Bestand "n Rep. Gera" gefunden. Die angeführten Fundstellen beziehen sich auf dieses Findbuch</w:t>
      </w:r>
      <w:r>
        <w:rPr>
          <w:rFonts w:ascii="Courier" w:hAnsi="Courier"/>
          <w:sz w:val="24"/>
        </w:rPr>
        <w:t>.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Kap. 29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Kapitel 29: Privilegien und Konzessionen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661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Landesdir. Ebersdorf, Nr. 661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n Rep. Gera, Nr. 21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226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dem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Christian Ludwig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Albrecht</w:t>
      </w:r>
      <w:r>
        <w:rPr>
          <w:rFonts w:ascii="Elite" w:hAnsi="Elite"/>
          <w:vanish/>
          <w:sz w:val="24"/>
        </w:rPr>
        <w:t>}</w:t>
      </w:r>
      <w:r>
        <w:rPr>
          <w:rFonts w:ascii="Elite" w:hAnsi="Elite"/>
          <w:sz w:val="24"/>
        </w:rPr>
        <w:t xml:space="preserve"> </w:t>
      </w:r>
      <w:r>
        <w:rPr>
          <w:rFonts w:ascii="Courier" w:hAnsi="Courier"/>
          <w:sz w:val="24"/>
        </w:rPr>
        <w:t xml:space="preserve">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Gera</w:t>
      </w:r>
      <w:r>
        <w:rPr>
          <w:rFonts w:ascii="Courier" w:hAnsi="Courier"/>
          <w:vanish/>
          <w:sz w:val="24"/>
        </w:rPr>
        <w:t>]o}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erteilte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ium ; das dem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Schumann</w:t>
      </w:r>
      <w:r>
        <w:rPr>
          <w:rFonts w:ascii="Elite" w:hAnsi="Elite"/>
          <w:vanish/>
          <w:sz w:val="24"/>
        </w:rPr>
        <w:t>} &lt;</w:t>
      </w:r>
      <w:r>
        <w:rPr>
          <w:rFonts w:ascii="Courier" w:hAnsi="Courier"/>
          <w:vanish/>
          <w:sz w:val="24"/>
        </w:rPr>
        <w:t>6{Gera}&gt;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erteilte Privilegium ; Übertragung des Privilegiums auf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Ernst Max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Bornschein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Friedrich Albert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Blachmann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Hofbuchdruckerei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) ; sowie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Steindruck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</w:t>
      </w:r>
      <w:r>
        <w:rPr>
          <w:rFonts w:ascii="Elite" w:hAnsi="Elite"/>
          <w:vanish/>
          <w:sz w:val="24"/>
        </w:rPr>
        <w:t>p[2{</w:t>
      </w:r>
      <w:r>
        <w:rPr>
          <w:rFonts w:ascii="Elite" w:hAnsi="Elite"/>
          <w:sz w:val="24"/>
        </w:rPr>
        <w:t>Karl</w:t>
      </w:r>
      <w:r>
        <w:rPr>
          <w:rFonts w:ascii="Elite" w:hAnsi="Elite"/>
          <w:vanish/>
          <w:sz w:val="24"/>
        </w:rPr>
        <w:t>}</w:t>
      </w:r>
      <w:r>
        <w:rPr>
          <w:rFonts w:ascii="Elite" w:hAnsi="Elite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Rietschel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6{</w:t>
      </w:r>
      <w:r>
        <w:rPr>
          <w:rFonts w:ascii="Courier" w:hAnsi="Courier"/>
          <w:sz w:val="24"/>
        </w:rPr>
        <w:t>Gera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]p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1804 - 1846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675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Landesdir. Ebersdorf, Nr. 675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n Rep. Gera, Nr. 80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246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Florentin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Schuster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Hildburghauen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beabsichtigte Etablierung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&lt;handlung&gt;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- Papier</w:t>
      </w:r>
      <w:r>
        <w:rPr>
          <w:rFonts w:ascii="Courier" w:hAnsi="Courier"/>
          <w:vanish/>
          <w:sz w:val="24"/>
        </w:rPr>
        <w:t>&lt;handlung&gt;</w:t>
      </w:r>
      <w:r>
        <w:rPr>
          <w:rFonts w:ascii="Courier" w:hAnsi="Courier"/>
          <w:sz w:val="24"/>
        </w:rPr>
        <w:t xml:space="preserve"> und Schreibmaterialien - Handlung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; ingl.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Carl Gottlieb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Scherbarth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Armbruster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;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Bornschein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;,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Kanitz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Lebe</w:t>
      </w:r>
      <w:r>
        <w:rPr>
          <w:rFonts w:ascii="Elite" w:hAnsi="Elite"/>
          <w:vanish/>
          <w:sz w:val="24"/>
        </w:rPr>
        <w:t>]p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1834 - 1848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676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Landesdir. Ebersdorf, Nr. 676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n Rep. Ger</w:t>
      </w:r>
      <w:r>
        <w:rPr>
          <w:rFonts w:ascii="Courier" w:hAnsi="Courier"/>
          <w:sz w:val="24"/>
        </w:rPr>
        <w:t>a, Nr. 86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248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Gotthilf 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Illgen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Gera</w:t>
      </w:r>
      <w:r>
        <w:rPr>
          <w:rFonts w:ascii="Courier" w:hAnsi="Courier"/>
          <w:vanish/>
          <w:sz w:val="24"/>
        </w:rPr>
        <w:t>]o}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zum Papier</w:t>
      </w:r>
      <w:r>
        <w:rPr>
          <w:rFonts w:ascii="Courier" w:hAnsi="Courier"/>
          <w:vanish/>
          <w:sz w:val="24"/>
        </w:rPr>
        <w:t>&lt;handel&gt;</w:t>
      </w:r>
      <w:r>
        <w:rPr>
          <w:rFonts w:ascii="Courier" w:hAnsi="Courier"/>
          <w:sz w:val="24"/>
        </w:rPr>
        <w:t xml:space="preserve">- und Kunsthandel sowie zur Herausgabe der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ischen 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und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Amts</w:t>
      </w:r>
      <w:r>
        <w:rPr>
          <w:rFonts w:ascii="Courier" w:hAnsi="Courier"/>
          <w:vanish/>
          <w:sz w:val="24"/>
        </w:rPr>
        <w:t>&lt;blattes&gt;</w:t>
      </w:r>
      <w:r>
        <w:rPr>
          <w:rFonts w:ascii="Courier" w:hAnsi="Courier"/>
          <w:sz w:val="24"/>
        </w:rPr>
        <w:t>- und Nachrichts 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1835- 1848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683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Landesdir. Ebersdorf, Nr. 683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n Rep. Gera, Nr. 106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254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Erteilung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Privilegien für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literarische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Werke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gegen Nachdruck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Richter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;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Wieland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Herder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)sowie Verhandlung wegen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Verordnung zum Schutze des Ei</w:t>
      </w:r>
      <w:r>
        <w:rPr>
          <w:rFonts w:ascii="Courier" w:hAnsi="Courier"/>
          <w:sz w:val="24"/>
        </w:rPr>
        <w:t>gentums an musikalischen und dramatischen Werken</w:t>
      </w:r>
      <w:r>
        <w:rPr>
          <w:rFonts w:ascii="Courier" w:hAnsi="Courier"/>
          <w:vanish/>
          <w:sz w:val="24"/>
        </w:rPr>
        <w:t>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1840 - 1845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685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Landesdir. Ebersdorf, Nr. 685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n Rep. Gera, Nr. 113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256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Koncession zum Halten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]s]s</w:t>
      </w:r>
      <w:r>
        <w:rPr>
          <w:rFonts w:ascii="Elite" w:hAnsi="Elite"/>
          <w:sz w:val="24"/>
        </w:rPr>
        <w:t xml:space="preserve"> </w:t>
      </w:r>
      <w:r>
        <w:rPr>
          <w:rFonts w:ascii="Courier" w:hAnsi="Courier"/>
          <w:sz w:val="24"/>
        </w:rPr>
        <w:t xml:space="preserve">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Courier" w:hAnsi="Courier"/>
          <w:vanish/>
          <w:sz w:val="24"/>
        </w:rPr>
        <w:t>]o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; 1847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Amt Gera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09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Gera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Reuß jüngere Linie \ Ältere Unterbehörden \ #Amt Gera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1592 - 1852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Findbuch: n Rep. Gera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Der Bestand ist noch nicht verzeichnet. Die aufgeführten Faszikel wurden im Findbuch zum aufgelösten Bestand "n Rep. Gera" ermittelt. Sie kamen zum Be</w:t>
      </w:r>
      <w:r>
        <w:rPr>
          <w:rFonts w:ascii="Courier" w:hAnsi="Courier"/>
          <w:sz w:val="24"/>
        </w:rPr>
        <w:t>stand "Amt Gera". Einige Faszikel haben noch keine Signatur.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202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 hiesigen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 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Hallers jun.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auf der Neustadt unterthänigstes Gesuch um Übertragung der Redaktion der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ischen Volkszeitung</w:t>
      </w:r>
      <w:r>
        <w:rPr>
          <w:rFonts w:ascii="Elite" w:hAnsi="Elite"/>
          <w:vanish/>
          <w:sz w:val="24"/>
        </w:rPr>
        <w:t>]t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206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Gesuch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Fürstl. Reuß. Plaui. Hofbuchhändler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Gottlieb Heinrich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Illgen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landesherrliche Concession, eine Druckpresse für die von ihm verlegte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Neue privilegierte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ische Zeitung</w:t>
      </w:r>
      <w:r>
        <w:rPr>
          <w:rFonts w:ascii="Elite" w:hAnsi="Elite"/>
          <w:vanish/>
          <w:sz w:val="24"/>
        </w:rPr>
        <w:t>]</w:t>
      </w:r>
      <w:r>
        <w:rPr>
          <w:rFonts w:ascii="Elite" w:hAnsi="Elite"/>
          <w:vanish/>
          <w:sz w:val="24"/>
        </w:rPr>
        <w:t>t</w:t>
      </w:r>
      <w:r>
        <w:rPr>
          <w:rFonts w:ascii="Courier" w:hAnsi="Courier"/>
          <w:sz w:val="24"/>
        </w:rPr>
        <w:t xml:space="preserve"> aufstellen zu dürfen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1803 - 1804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206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Gesuch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Hofbuchhändler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Illgen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eine eigene Druckpresse für die dasige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anlegen zu dürfen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214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Gesuch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Florentin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Schuster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Eisfeld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Erlaubnis zur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Errichtung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]o]s</w:t>
      </w:r>
      <w:r>
        <w:rPr>
          <w:rFonts w:ascii="Courier" w:hAnsi="Courier"/>
          <w:sz w:val="24"/>
        </w:rPr>
        <w:t>, so wie zum Handel mit Gemälden, Papier</w:t>
      </w:r>
      <w:r>
        <w:rPr>
          <w:rFonts w:ascii="Courier" w:hAnsi="Courier"/>
          <w:vanish/>
          <w:sz w:val="24"/>
        </w:rPr>
        <w:t>&lt;materialien&gt;</w:t>
      </w:r>
      <w:r>
        <w:rPr>
          <w:rFonts w:ascii="Courier" w:hAnsi="Courier"/>
          <w:sz w:val="24"/>
        </w:rPr>
        <w:t xml:space="preserve">- und Schreibmaterialien, zur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Errichtung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Journal - Zirkel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</w:t>
      </w:r>
      <w:r>
        <w:rPr>
          <w:rFonts w:ascii="Courier" w:hAnsi="Courier"/>
          <w:sz w:val="24"/>
        </w:rPr>
        <w:t>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oder sogen. Museums, das Gesuch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Kaufmann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Karl Gottlieb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Scherbarth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; das Gesuch der geschiedenen Ludwig geb. Freiin von Eychelberg um Concession zur Haltung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 - 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; die Übertragung dieser Konzession auf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Brendel</w:t>
      </w:r>
      <w:r>
        <w:rPr>
          <w:rFonts w:ascii="Elite" w:hAnsi="Elite"/>
          <w:vanish/>
          <w:sz w:val="24"/>
        </w:rPr>
        <w:t>}]p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1835 - 1866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228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in Antrag gekommene Vereinbarung unter den </w:t>
      </w:r>
      <w:r>
        <w:rPr>
          <w:rFonts w:ascii="Elite" w:hAnsi="Elite"/>
          <w:vanish/>
          <w:sz w:val="24"/>
        </w:rPr>
        <w:t>k[o[</w:t>
      </w:r>
      <w:r>
        <w:rPr>
          <w:rFonts w:ascii="Courier" w:hAnsi="Courier"/>
          <w:sz w:val="24"/>
        </w:rPr>
        <w:t>Thüringer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Staaten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wegen Einführung einer gleichmäßigen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Prüfung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Inspektionsamt Schleiz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10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Geis</w:t>
      </w:r>
      <w:r>
        <w:rPr>
          <w:rFonts w:ascii="Courier" w:hAnsi="Courier"/>
          <w:sz w:val="24"/>
        </w:rPr>
        <w:t>tliches Inspektionsamt Schleiz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Reuß jüngere Linie \ Ältere Unterbehörden \ #Geistliches Inspektionsamt Schleiz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Findbuch: n Rep. Gera, Kap. 24 - 34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Der Bestand ist noch nicht verzeichnet,kann jedoch, da von geringem Umfang, benutzt werden. Das aufgeführte Faszikel (noch ohne Signatur) wurde im Findbuch zum aufgelösten Bestand "n Rep. Gera" ermittelt.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n Rep. Gera, Kap. 29, Nr. 57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238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Wilhelm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Richel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Ilmenau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gesuchte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Concession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sz w:val="24"/>
        </w:rPr>
        <w:t xml:space="preserve">zur Etablierung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&lt;handlung&gt;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Musikalien 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auch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Leihbibliothek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Schleiz</w:t>
      </w:r>
      <w:r>
        <w:rPr>
          <w:rFonts w:ascii="Elite" w:hAnsi="Elite"/>
          <w:vanish/>
          <w:sz w:val="24"/>
        </w:rPr>
        <w:t>]o]s</w:t>
      </w:r>
      <w:r>
        <w:rPr>
          <w:rFonts w:ascii="Courier" w:hAnsi="Courier"/>
          <w:sz w:val="24"/>
        </w:rPr>
        <w:t xml:space="preserve"> ; spätere Übertragung an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Friedrich Ludw. Leberecht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Wagner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; an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Otto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Bockelmann</w:t>
      </w:r>
      <w:r>
        <w:rPr>
          <w:rFonts w:ascii="Elite" w:hAnsi="Elite"/>
          <w:vanish/>
          <w:sz w:val="24"/>
        </w:rPr>
        <w:t>}]p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; 1837 ; 1840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Min. Gera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11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Ministerium Gera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Reuß jüngere Linie \ Oberbehörden seit Mitte des 19. Jahrhunderts \ #Ministerium Gera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1808 - 1923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Findbuch: n Rep. Gera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Die aufgeführten Faszikel wurden dem Findbuch zum aufgelösten Bestand "n Rep. Gera" entnommen. Die benannt</w:t>
      </w:r>
      <w:r>
        <w:rPr>
          <w:rFonts w:ascii="Courier" w:hAnsi="Courier"/>
          <w:sz w:val="24"/>
        </w:rPr>
        <w:t>en Fundstellen beziehen sich auf dieses Findbuch.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Kap. 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Kap. 9. Amtliche Drucksachen - Statistik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479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479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232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Herausgabe eines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Hof</w:t>
      </w:r>
      <w:r>
        <w:rPr>
          <w:rFonts w:ascii="Courier" w:hAnsi="Courier"/>
          <w:vanish/>
          <w:sz w:val="24"/>
        </w:rPr>
        <w:t>&lt;kalender&gt;</w:t>
      </w:r>
      <w:r>
        <w:rPr>
          <w:rFonts w:ascii="Courier" w:hAnsi="Courier"/>
          <w:sz w:val="24"/>
        </w:rPr>
        <w:t>- und Behörden - Kalender für das Fürstenthum Reuß j.L.</w:t>
      </w:r>
      <w:r>
        <w:rPr>
          <w:rFonts w:ascii="Elite" w:hAnsi="Elite"/>
          <w:vanish/>
          <w:sz w:val="24"/>
        </w:rPr>
        <w:t xml:space="preserve">]t </w:t>
      </w:r>
      <w:r>
        <w:rPr>
          <w:rFonts w:ascii="Elite" w:hAnsi="Elite"/>
          <w:sz w:val="24"/>
        </w:rPr>
        <w:t xml:space="preserve"> auf das Jahr 1864 - 1869, Bd</w:t>
      </w:r>
      <w:r>
        <w:rPr>
          <w:rFonts w:ascii="Courier" w:hAnsi="Courier"/>
          <w:sz w:val="24"/>
        </w:rPr>
        <w:t>. 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1864 - 1869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480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480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234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Herausgabe eines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Hof</w:t>
      </w:r>
      <w:r>
        <w:rPr>
          <w:rFonts w:ascii="Courier" w:hAnsi="Courier"/>
          <w:vanish/>
          <w:sz w:val="24"/>
        </w:rPr>
        <w:t>&lt;kalenders&gt;</w:t>
      </w:r>
      <w:r>
        <w:rPr>
          <w:rFonts w:ascii="Courier" w:hAnsi="Courier"/>
          <w:sz w:val="24"/>
        </w:rPr>
        <w:t xml:space="preserve">- und Behördenkalenders für das Fürstentum Reuß j.L. auf das Jahr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1870 - 1873</w:t>
      </w:r>
      <w:r>
        <w:rPr>
          <w:rFonts w:ascii="Elite" w:hAnsi="Elite"/>
          <w:vanish/>
          <w:sz w:val="24"/>
        </w:rPr>
        <w:t>]z]t</w:t>
      </w:r>
      <w:r>
        <w:rPr>
          <w:rFonts w:ascii="Elite" w:hAnsi="Elite"/>
          <w:sz w:val="24"/>
        </w:rPr>
        <w:t>, Bd</w:t>
      </w:r>
      <w:r>
        <w:rPr>
          <w:rFonts w:ascii="Courier" w:hAnsi="Courier"/>
          <w:sz w:val="24"/>
        </w:rPr>
        <w:t>.2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1870 - 1873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481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</w:t>
      </w:r>
      <w:r>
        <w:rPr>
          <w:rFonts w:ascii="Courier" w:hAnsi="Courier"/>
          <w:sz w:val="24"/>
        </w:rPr>
        <w:t xml:space="preserve"> Nr. 481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234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Herausgabe eines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Hof</w:t>
      </w:r>
      <w:r>
        <w:rPr>
          <w:rFonts w:ascii="Courier" w:hAnsi="Courier"/>
          <w:vanish/>
          <w:sz w:val="24"/>
        </w:rPr>
        <w:t>&lt;kalenders&gt;</w:t>
      </w:r>
      <w:r>
        <w:rPr>
          <w:rFonts w:ascii="Courier" w:hAnsi="Courier"/>
          <w:sz w:val="24"/>
        </w:rPr>
        <w:t xml:space="preserve">- und Behördenkalenders für das Fürstentum Reuß j.L. auf das Jahr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1873 - 1875</w:t>
      </w:r>
      <w:r>
        <w:rPr>
          <w:rFonts w:ascii="Elite" w:hAnsi="Elite"/>
          <w:vanish/>
          <w:sz w:val="24"/>
        </w:rPr>
        <w:t>]z]t</w:t>
      </w:r>
      <w:r>
        <w:rPr>
          <w:rFonts w:ascii="Elite" w:hAnsi="Elite"/>
          <w:sz w:val="24"/>
        </w:rPr>
        <w:t>, Bd</w:t>
      </w:r>
      <w:r>
        <w:rPr>
          <w:rFonts w:ascii="Courier" w:hAnsi="Courier"/>
          <w:sz w:val="24"/>
        </w:rPr>
        <w:t>. 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1873 - 1875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482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482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234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Herausgabe eines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Hof</w:t>
      </w:r>
      <w:r>
        <w:rPr>
          <w:rFonts w:ascii="Courier" w:hAnsi="Courier"/>
          <w:vanish/>
          <w:sz w:val="24"/>
        </w:rPr>
        <w:t>&lt;kalenders&gt;</w:t>
      </w:r>
      <w:r>
        <w:rPr>
          <w:rFonts w:ascii="Courier" w:hAnsi="Courier"/>
          <w:sz w:val="24"/>
        </w:rPr>
        <w:t xml:space="preserve">- und Behördenkalenders für das Fürstentum Reuß j.L. auf das Jahr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1878 - 1881</w:t>
      </w:r>
      <w:r>
        <w:rPr>
          <w:rFonts w:ascii="Elite" w:hAnsi="Elite"/>
          <w:vanish/>
          <w:sz w:val="24"/>
        </w:rPr>
        <w:t>]z]t</w:t>
      </w:r>
      <w:r>
        <w:rPr>
          <w:rFonts w:ascii="Elite" w:hAnsi="Elite"/>
          <w:sz w:val="24"/>
        </w:rPr>
        <w:t>, Bd</w:t>
      </w:r>
      <w:r>
        <w:rPr>
          <w:rFonts w:ascii="Courier" w:hAnsi="Courier"/>
          <w:sz w:val="24"/>
        </w:rPr>
        <w:t>. 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1878 - 1881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486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486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eines neuen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Hof</w:t>
      </w:r>
      <w:r>
        <w:rPr>
          <w:rFonts w:ascii="Courier" w:hAnsi="Courier"/>
          <w:vanish/>
          <w:sz w:val="24"/>
        </w:rPr>
        <w:t>&lt;handbuch&gt;</w:t>
      </w:r>
      <w:r>
        <w:rPr>
          <w:rFonts w:ascii="Courier" w:hAnsi="Courier"/>
          <w:sz w:val="24"/>
        </w:rPr>
        <w:t>- und Staatshandbuchs für das Fürstentum Reuß j.L.</w:t>
      </w:r>
      <w:r>
        <w:rPr>
          <w:rFonts w:ascii="Elite" w:hAnsi="Elite"/>
          <w:sz w:val="24"/>
        </w:rPr>
        <w:t>, Bd</w:t>
      </w:r>
      <w:r>
        <w:rPr>
          <w:rFonts w:ascii="Courier" w:hAnsi="Courier"/>
          <w:sz w:val="24"/>
        </w:rPr>
        <w:t>. 1</w:t>
      </w:r>
      <w:r>
        <w:rPr>
          <w:rFonts w:ascii="Elite" w:hAnsi="Elite"/>
          <w:vanish/>
          <w:sz w:val="24"/>
        </w:rPr>
        <w:t>]t]s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1883 - </w:t>
      </w:r>
      <w:r>
        <w:rPr>
          <w:rFonts w:ascii="Courier" w:hAnsi="Courier"/>
          <w:sz w:val="24"/>
        </w:rPr>
        <w:t>1888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487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487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eines neuen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Hof</w:t>
      </w:r>
      <w:r>
        <w:rPr>
          <w:rFonts w:ascii="Courier" w:hAnsi="Courier"/>
          <w:vanish/>
          <w:sz w:val="24"/>
        </w:rPr>
        <w:t>&lt;handbuch&gt;</w:t>
      </w:r>
      <w:r>
        <w:rPr>
          <w:rFonts w:ascii="Courier" w:hAnsi="Courier"/>
          <w:sz w:val="24"/>
        </w:rPr>
        <w:t>- und Staatshandbuchs für das Fürstentum Reuß j.L.</w:t>
      </w:r>
      <w:r>
        <w:rPr>
          <w:rFonts w:ascii="Elite" w:hAnsi="Elite"/>
          <w:sz w:val="24"/>
        </w:rPr>
        <w:t>, Bd</w:t>
      </w:r>
      <w:r>
        <w:rPr>
          <w:rFonts w:ascii="Courier" w:hAnsi="Courier"/>
          <w:sz w:val="24"/>
        </w:rPr>
        <w:t>. 2</w:t>
      </w:r>
      <w:r>
        <w:rPr>
          <w:rFonts w:ascii="Elite" w:hAnsi="Elite"/>
          <w:vanish/>
          <w:sz w:val="24"/>
        </w:rPr>
        <w:t>]t]s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488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488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236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eines neuen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Hof</w:t>
      </w:r>
      <w:r>
        <w:rPr>
          <w:rFonts w:ascii="Courier" w:hAnsi="Courier"/>
          <w:vanish/>
          <w:sz w:val="24"/>
        </w:rPr>
        <w:t>&lt;handbuch&gt;</w:t>
      </w:r>
      <w:r>
        <w:rPr>
          <w:rFonts w:ascii="Courier" w:hAnsi="Courier"/>
          <w:sz w:val="24"/>
        </w:rPr>
        <w:t>- und Staatshandbuchs für das Fürstentum Reuß j.L.</w:t>
      </w:r>
      <w:r>
        <w:rPr>
          <w:rFonts w:ascii="Elite" w:hAnsi="Elite"/>
          <w:sz w:val="24"/>
        </w:rPr>
        <w:t>, Bd</w:t>
      </w:r>
      <w:r>
        <w:rPr>
          <w:rFonts w:ascii="Courier" w:hAnsi="Courier"/>
          <w:sz w:val="24"/>
        </w:rPr>
        <w:t>. 3</w:t>
      </w:r>
      <w:r>
        <w:rPr>
          <w:rFonts w:ascii="Elite" w:hAnsi="Elite"/>
          <w:vanish/>
          <w:sz w:val="24"/>
        </w:rPr>
        <w:t>]t]s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1898 - 1904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489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489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eines neuen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Hof</w:t>
      </w:r>
      <w:r>
        <w:rPr>
          <w:rFonts w:ascii="Courier" w:hAnsi="Courier"/>
          <w:vanish/>
          <w:sz w:val="24"/>
        </w:rPr>
        <w:t>&lt;handbuch&gt;</w:t>
      </w:r>
      <w:r>
        <w:rPr>
          <w:rFonts w:ascii="Courier" w:hAnsi="Courier"/>
          <w:sz w:val="24"/>
        </w:rPr>
        <w:t>- und Staatshandbuchs für das Fürstentum Reuß j.L.</w:t>
      </w:r>
      <w:r>
        <w:rPr>
          <w:rFonts w:ascii="Elite" w:hAnsi="Elite"/>
          <w:sz w:val="24"/>
        </w:rPr>
        <w:t>, Bd</w:t>
      </w:r>
      <w:r>
        <w:rPr>
          <w:rFonts w:ascii="Courier" w:hAnsi="Courier"/>
          <w:sz w:val="24"/>
        </w:rPr>
        <w:t>. 4</w:t>
      </w:r>
      <w:r>
        <w:rPr>
          <w:rFonts w:ascii="Elite" w:hAnsi="Elite"/>
          <w:vanish/>
          <w:sz w:val="24"/>
        </w:rPr>
        <w:t>]t]s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1904 - 1906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490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</w:t>
      </w:r>
      <w:r>
        <w:rPr>
          <w:rFonts w:ascii="Courier" w:hAnsi="Courier"/>
          <w:sz w:val="24"/>
        </w:rPr>
        <w:t xml:space="preserve"> Nr. 490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eines neuen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Hof</w:t>
      </w:r>
      <w:r>
        <w:rPr>
          <w:rFonts w:ascii="Courier" w:hAnsi="Courier"/>
          <w:vanish/>
          <w:sz w:val="24"/>
        </w:rPr>
        <w:t>&lt;handbuch&gt;</w:t>
      </w:r>
      <w:r>
        <w:rPr>
          <w:rFonts w:ascii="Courier" w:hAnsi="Courier"/>
          <w:sz w:val="24"/>
        </w:rPr>
        <w:t>- und Staatshandbuchs für das Fürstentum Reuß j.L.</w:t>
      </w:r>
      <w:r>
        <w:rPr>
          <w:rFonts w:ascii="Elite" w:hAnsi="Elite"/>
          <w:sz w:val="24"/>
        </w:rPr>
        <w:t>, Bd</w:t>
      </w:r>
      <w:r>
        <w:rPr>
          <w:rFonts w:ascii="Courier" w:hAnsi="Courier"/>
          <w:sz w:val="24"/>
        </w:rPr>
        <w:t>. 5</w:t>
      </w:r>
      <w:r>
        <w:rPr>
          <w:rFonts w:ascii="Elite" w:hAnsi="Elite"/>
          <w:vanish/>
          <w:sz w:val="24"/>
        </w:rPr>
        <w:t>]t]s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1811 - 1914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493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493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236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Reuß betr. Veröffentlichungen in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Kürschners Staatshandbuch und Jahrbuch</w:t>
      </w:r>
      <w:r>
        <w:rPr>
          <w:rFonts w:ascii="Courier" w:hAnsi="Courier"/>
          <w:vanish/>
          <w:sz w:val="24"/>
        </w:rPr>
        <w:t>]t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1903 - 1920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492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492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236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Prüfung der Reuß betreffenden Teile des 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Reichsadressbuch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für Industrie, Gewerbe, Handel und Landwirtschaft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]t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1903 - 1919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Kap. 17c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Kapitel 17. Konventionen und Staatsvert</w:t>
      </w:r>
      <w:r>
        <w:rPr>
          <w:rFonts w:ascii="Courier" w:hAnsi="Courier"/>
          <w:sz w:val="24"/>
        </w:rPr>
        <w:t>räge einschließlich Auseinandersetzungsverträge (1413) (1607 - 1923) / c Verträge über Angelegenheiten der Justiz und Verwaltung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978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978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62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Beitritt der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Fürstl. Reußischen Lande Jüng. Linie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zu dem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Vertrage zwischen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Preußen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Großbritanien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wegen gegenseitigen Schutzes der Autorenrechte gegen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Nachbildung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; ingl. wegen Herabsetzung der </w:t>
      </w:r>
      <w:r>
        <w:rPr>
          <w:rFonts w:ascii="Elite" w:hAnsi="Elite"/>
          <w:vanish/>
          <w:sz w:val="24"/>
        </w:rPr>
        <w:t>s[s[2{</w:t>
      </w:r>
      <w:r>
        <w:rPr>
          <w:rFonts w:ascii="Courier" w:hAnsi="Courier"/>
          <w:sz w:val="24"/>
        </w:rPr>
        <w:t>englische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Eingangszölle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von Büchern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Bd. I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1847 - 1865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979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</w:t>
      </w:r>
      <w:r>
        <w:rPr>
          <w:rFonts w:ascii="Courier" w:hAnsi="Courier"/>
          <w:sz w:val="24"/>
        </w:rPr>
        <w:t>. 979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62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Beitritt der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Fürstl. Reußischen Lande Jüng. Linie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zu dem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Vertrage zwischen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Preußen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Großbritanien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wegen gegenseitigen Schutzes der Autorenrechte gegen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Nachbildung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; ingl. wegen Herabsetzung der </w:t>
      </w:r>
      <w:r>
        <w:rPr>
          <w:rFonts w:ascii="Elite" w:hAnsi="Elite"/>
          <w:vanish/>
          <w:sz w:val="24"/>
        </w:rPr>
        <w:t>s[s[2{</w:t>
      </w:r>
      <w:r>
        <w:rPr>
          <w:rFonts w:ascii="Courier" w:hAnsi="Courier"/>
          <w:sz w:val="24"/>
        </w:rPr>
        <w:t>englische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Eingangszölle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von Büchern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Bd. II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1866 - 1898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984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984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65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Convention zwischen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Deutschland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Frankreich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über den Schutz des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literarischen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vanish/>
          <w:sz w:val="24"/>
        </w:rPr>
        <w:t>&lt;Eigentums&gt;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musikalischen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</w:t>
      </w:r>
      <w:r>
        <w:rPr>
          <w:rFonts w:ascii="Elite" w:hAnsi="Elite"/>
          <w:vanish/>
          <w:sz w:val="24"/>
        </w:rPr>
        <w:t>{</w:t>
      </w:r>
      <w:r>
        <w:rPr>
          <w:rFonts w:ascii="Courier" w:hAnsi="Courier"/>
          <w:sz w:val="24"/>
        </w:rPr>
        <w:t>Eigentums</w:t>
      </w:r>
      <w:r>
        <w:rPr>
          <w:rFonts w:ascii="Elite" w:hAnsi="Elite"/>
          <w:vanish/>
          <w:sz w:val="24"/>
        </w:rPr>
        <w:t>}]s]s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1852 - 1884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1006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1006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70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Verhandlungen wegen Abschlusses einer allgemeinen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Convention zum Schutze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Urheberrecht</w:t>
      </w:r>
      <w:r>
        <w:rPr>
          <w:rFonts w:ascii="Elite" w:hAnsi="Elite"/>
          <w:vanish/>
          <w:sz w:val="24"/>
        </w:rPr>
        <w:t>]s</w:t>
      </w:r>
      <w:r>
        <w:rPr>
          <w:rFonts w:ascii="Elite" w:hAnsi="Elite"/>
          <w:sz w:val="24"/>
        </w:rPr>
        <w:t>s</w:t>
      </w:r>
      <w:r>
        <w:rPr>
          <w:rFonts w:ascii="Courier" w:hAnsi="Courier"/>
          <w:sz w:val="24"/>
        </w:rPr>
        <w:t xml:space="preserve"> an Werken der Literatur und der Kunst</w:t>
      </w:r>
      <w:r>
        <w:rPr>
          <w:rFonts w:ascii="Elite" w:hAnsi="Elite"/>
          <w:vanish/>
          <w:sz w:val="24"/>
        </w:rPr>
        <w:t>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1885 - 1909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Kap. 19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Kapitel 19. Bundestag, Bundesrat, Reichsrat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1095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1095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Verhandlungen am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Bundestag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e über ein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Gesetz gegen den Nachdruck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über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Schutz des literarischen Eigentum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1835 - 1866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Kap. 33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Kapitel 33. Gew</w:t>
      </w:r>
      <w:r>
        <w:rPr>
          <w:rFonts w:ascii="Courier" w:hAnsi="Courier"/>
          <w:sz w:val="24"/>
        </w:rPr>
        <w:t>erbepolizei, Konzessionen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Findbuch: n Rep. Gera, Kap. 24 - 34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2596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2596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244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Gesuch des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Friedrich Albert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Blachmann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Görlitz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Ernst Maximilian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Bornschein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Übertragung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Hofbuchdruckerei Privilegium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s; die Übertragung an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Eduard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Amthor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Wilh. Christoph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Issleib</w:t>
      </w:r>
      <w:r>
        <w:rPr>
          <w:rFonts w:ascii="Elite" w:hAnsi="Elite"/>
          <w:vanish/>
          <w:sz w:val="24"/>
        </w:rPr>
        <w:t>}]p</w:t>
      </w:r>
      <w:r>
        <w:rPr>
          <w:rFonts w:ascii="Elite" w:hAnsi="Elite"/>
          <w:sz w:val="24"/>
        </w:rPr>
        <w:t>, 1866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1834 - 1887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2581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2581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202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Erteilung von Privilegien zum Buchhandel in Gera: 1) Des </w:t>
      </w:r>
      <w:r>
        <w:rPr>
          <w:rFonts w:ascii="Elite" w:hAnsi="Elite"/>
          <w:vanish/>
          <w:sz w:val="24"/>
        </w:rPr>
        <w:t>p[5{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Wilh</w:t>
      </w:r>
      <w:r>
        <w:rPr>
          <w:rFonts w:ascii="Courier" w:hAnsi="Courier"/>
          <w:vanish/>
          <w:sz w:val="24"/>
        </w:rPr>
        <w:t>&lt;elm&gt;</w:t>
      </w:r>
      <w:r>
        <w:rPr>
          <w:rFonts w:ascii="Courier" w:hAnsi="Courier"/>
          <w:sz w:val="24"/>
        </w:rPr>
        <w:t>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Heinsius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Gesuch um ein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Privilegium exclusivum reale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zum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zur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 - Verlosung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2)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Carl Fr.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Haller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s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um Erneuerung seines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 - Privilegii cum iure prohibendi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desgl. 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Concession zum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 3)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Papierhändler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Heinrich Gottlieb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Illgen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Concession zum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1802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; 4) ingl. die Übertragung der </w:t>
      </w:r>
      <w:r>
        <w:rPr>
          <w:rFonts w:ascii="Elite" w:hAnsi="Elite"/>
          <w:vanish/>
          <w:sz w:val="24"/>
        </w:rPr>
        <w:t>s[p[</w:t>
      </w:r>
      <w:r>
        <w:rPr>
          <w:rFonts w:ascii="Courier" w:hAnsi="Courier"/>
          <w:sz w:val="24"/>
        </w:rPr>
        <w:t>Heinsius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>schen Buchhandel - Privilegii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auf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Kaufmann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Karl Gottl</w:t>
      </w:r>
      <w:r>
        <w:rPr>
          <w:rFonts w:ascii="Courier" w:hAnsi="Courier"/>
          <w:sz w:val="24"/>
        </w:rPr>
        <w:t>ieb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Scherbarth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5) ferner die Übertragung des vorstehenden Privilegiums an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Hermann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Kanitz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1802 - 1866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2585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2585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208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Gottlieb Samuel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Fleck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Lobenstein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nachgesuchte Erlaubnis zur Herausgabe eines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gemeinnützigen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Wochenblatt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Fürstentümer Lobenstein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vanish/>
          <w:sz w:val="24"/>
        </w:rPr>
        <w:t>&lt;Fürstentum&gt;</w:t>
      </w:r>
      <w:r>
        <w:rPr>
          <w:rFonts w:ascii="Courier" w:hAnsi="Courier"/>
          <w:sz w:val="24"/>
        </w:rPr>
        <w:t xml:space="preserve"> Ebersdorf</w:t>
      </w:r>
      <w:r>
        <w:rPr>
          <w:rFonts w:ascii="Elite" w:hAnsi="Elite"/>
          <w:vanish/>
          <w:sz w:val="24"/>
        </w:rPr>
        <w:t>]o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1817 - 1852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2628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2628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230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Konzessionen zum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Hausirhandel mit Büchern</w:t>
      </w:r>
      <w:r>
        <w:rPr>
          <w:rFonts w:ascii="Elite" w:hAnsi="Elite"/>
          <w:vanish/>
          <w:sz w:val="24"/>
        </w:rPr>
        <w:t>]s]s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1856 - 1867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2626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2626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278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Konzessionsgesuch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 Adolph Louis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Reitenstein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Schleiz</w:t>
      </w:r>
      <w:r>
        <w:rPr>
          <w:rFonts w:ascii="Elite" w:hAnsi="Elite"/>
          <w:vanish/>
          <w:sz w:val="24"/>
        </w:rPr>
        <w:t>]o}</w:t>
      </w:r>
      <w:r>
        <w:rPr>
          <w:rFonts w:ascii="Courier" w:hAnsi="Courier"/>
          <w:sz w:val="24"/>
        </w:rPr>
        <w:t xml:space="preserve">;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 xml:space="preserve">Herausgeber des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Schleiz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Anzeiger</w:t>
      </w:r>
      <w:r>
        <w:rPr>
          <w:rFonts w:ascii="Elite" w:hAnsi="Elite"/>
          <w:vanish/>
          <w:sz w:val="24"/>
        </w:rPr>
        <w:t>]t}]p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1855 - 1866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2634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2634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286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Abgewiesene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Gesuche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Tattel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Sorau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Concession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zur Errichtung einer </w:t>
      </w:r>
      <w:r>
        <w:rPr>
          <w:rFonts w:ascii="Elite" w:hAnsi="Elite"/>
          <w:vanish/>
          <w:sz w:val="24"/>
        </w:rPr>
        <w:t>s[1{s[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&lt;handlung&gt;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>-, Kunst</w:t>
      </w:r>
      <w:r>
        <w:rPr>
          <w:rFonts w:ascii="Courier" w:hAnsi="Courier"/>
          <w:vanish/>
          <w:sz w:val="24"/>
        </w:rPr>
        <w:t>&lt;handlung&gt;</w:t>
      </w:r>
      <w:r>
        <w:rPr>
          <w:rFonts w:ascii="Courier" w:hAnsi="Courier"/>
          <w:sz w:val="24"/>
        </w:rPr>
        <w:t>- und M</w:t>
      </w:r>
      <w:r>
        <w:rPr>
          <w:rFonts w:ascii="Courier" w:hAnsi="Courier"/>
          <w:sz w:val="24"/>
        </w:rPr>
        <w:t xml:space="preserve">usikalienhandlung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]o}]s</w:t>
      </w:r>
      <w:r>
        <w:rPr>
          <w:rFonts w:ascii="Courier" w:hAnsi="Courier"/>
          <w:sz w:val="24"/>
        </w:rPr>
        <w:t xml:space="preserve">;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Karl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Alberts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v.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Pößneck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;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C. B.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Grießbach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Schleiz</w:t>
      </w:r>
      <w:r>
        <w:rPr>
          <w:rFonts w:ascii="Elite" w:hAnsi="Elite"/>
          <w:vanish/>
          <w:sz w:val="24"/>
        </w:rPr>
        <w:t>]o}]p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1860 - 1866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2658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2658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290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Concessionierung 1) des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Handelsschuldirektor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Amthor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zur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Errichtung einer Verlagsbuchhandlung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2)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C.B.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Grießbach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Schleiz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Errichtung einer Buchhandlung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]o]s</w:t>
      </w:r>
      <w:r>
        <w:rPr>
          <w:rFonts w:ascii="Courier" w:hAnsi="Courier"/>
          <w:sz w:val="24"/>
        </w:rPr>
        <w:t xml:space="preserve"> 3)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Paul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Strebel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Küstrin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zum </w:t>
      </w:r>
      <w:r>
        <w:rPr>
          <w:rFonts w:ascii="Elite" w:hAnsi="Elite"/>
          <w:vanish/>
          <w:sz w:val="24"/>
        </w:rPr>
        <w:t>s[s[</w:t>
      </w:r>
      <w:r>
        <w:rPr>
          <w:rFonts w:ascii="Courier" w:hAnsi="Courier"/>
          <w:sz w:val="24"/>
        </w:rPr>
        <w:t>Verlags</w:t>
      </w:r>
      <w:r>
        <w:rPr>
          <w:rFonts w:ascii="Courier" w:hAnsi="Courier"/>
          <w:vanish/>
          <w:sz w:val="24"/>
        </w:rPr>
        <w:t>&lt;buchhandel&gt;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Sortimentsbuchhandel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]o]s</w:t>
      </w:r>
      <w:r>
        <w:rPr>
          <w:rFonts w:ascii="Courier" w:hAnsi="Courier"/>
          <w:sz w:val="24"/>
        </w:rPr>
        <w:t xml:space="preserve"> 4)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Musiker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Franz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Rothe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Zwötzen - Gera</w:t>
      </w:r>
      <w:r>
        <w:rPr>
          <w:rFonts w:ascii="Elite" w:hAnsi="Elite"/>
          <w:vanish/>
          <w:sz w:val="24"/>
        </w:rPr>
        <w:t>]o}</w:t>
      </w:r>
      <w:r>
        <w:rPr>
          <w:rFonts w:ascii="Courier" w:hAnsi="Courier"/>
          <w:sz w:val="24"/>
        </w:rPr>
        <w:t xml:space="preserve"> zur </w:t>
      </w:r>
      <w:r>
        <w:rPr>
          <w:rFonts w:ascii="Elite" w:hAnsi="Elite"/>
          <w:vanish/>
          <w:sz w:val="24"/>
        </w:rPr>
        <w:t>7{s[</w:t>
      </w:r>
      <w:r>
        <w:rPr>
          <w:rFonts w:ascii="Courier" w:hAnsi="Courier"/>
          <w:sz w:val="24"/>
        </w:rPr>
        <w:t>Musikalienhandlung</w:t>
      </w:r>
      <w:r>
        <w:rPr>
          <w:rFonts w:ascii="Elite" w:hAnsi="Elite"/>
          <w:vanish/>
          <w:sz w:val="24"/>
        </w:rPr>
        <w:t>]s}]p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1865 - 1868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2661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2661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232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Strebel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beabsichtigt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Errichtung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1866 - 1868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2691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2691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236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Verfügungen über 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Feilbieten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pp im Umherziehen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Bd. 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1896 - 1905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2692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2692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Findbuch: n Rep.Gera, Kapitel 10 - 16 ; Bl.31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Feilbieten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im Umherziehen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Vol. II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1905 - 1921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Kap. 38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Kapitel 38. Ausstellungen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2945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2945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298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Internationale Ausstellung für Buchgewerbe und Graphik</w:t>
      </w:r>
      <w:r>
        <w:rPr>
          <w:rFonts w:ascii="Elite" w:hAnsi="Elite"/>
          <w:vanish/>
          <w:sz w:val="24"/>
        </w:rPr>
        <w:t>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1912 - 1914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Kap. 42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Kapitel 42. Wirtschafts- und Berufsverbände/Berufsgenossenschaften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3139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03139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Findbuch: n Rep.Gera, Kapitel 10 - 16 ; Bl. 434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Satzu</w:t>
      </w:r>
      <w:r>
        <w:rPr>
          <w:rFonts w:ascii="Courier" w:hAnsi="Courier"/>
          <w:sz w:val="24"/>
        </w:rPr>
        <w:t xml:space="preserve">ng des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Allgemeinen deutschen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Buchhändlergehilfen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verband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]o}]k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 - 1904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Kap. 73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Kap. 73. Pressewesen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5227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5227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222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durch gemeinsamen Beschluß im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Deutschen Bund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e zu regulierende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Preßgesetzgebung</w:t>
      </w:r>
      <w:r>
        <w:rPr>
          <w:rFonts w:ascii="Elite" w:hAnsi="Elite"/>
          <w:vanish/>
          <w:sz w:val="24"/>
        </w:rPr>
        <w:t>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1847 - 1854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5229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5229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226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Direktor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Alberti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Schleiz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beabsichtigte Herausgabe eines Werkes unter dem Titel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Landeskunde des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Fürstenthums Reuß j.L.</w:t>
      </w:r>
      <w:r>
        <w:rPr>
          <w:rFonts w:ascii="Elite" w:hAnsi="Elite"/>
          <w:vanish/>
          <w:sz w:val="24"/>
        </w:rPr>
        <w:t>]o]t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</w:t>
      </w:r>
      <w:r>
        <w:rPr>
          <w:rFonts w:ascii="Courier" w:hAnsi="Courier"/>
          <w:sz w:val="24"/>
        </w:rPr>
        <w:t>. 5230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5230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226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Regulierung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Zeitungswesen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1849 - 1851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5231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5231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226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Louise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Otto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Meißen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redigierte in </w:t>
      </w:r>
      <w:r>
        <w:rPr>
          <w:rFonts w:ascii="Elite" w:hAnsi="Elite"/>
          <w:vanish/>
          <w:sz w:val="24"/>
        </w:rPr>
        <w:t>s[o[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Frauenzeitung</w:t>
      </w:r>
      <w:r>
        <w:rPr>
          <w:rFonts w:ascii="Elite" w:hAnsi="Elite"/>
          <w:vanish/>
          <w:sz w:val="24"/>
        </w:rPr>
        <w:t>]t]s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1851 - 1853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5234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5234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228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 zur Herausgabe eines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Lobenstein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Wochenblatt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s</w:t>
      </w:r>
      <w:r>
        <w:rPr>
          <w:rFonts w:ascii="Elite" w:hAnsi="Elite"/>
          <w:vanish/>
          <w:sz w:val="24"/>
        </w:rPr>
        <w:t>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1852 - 1868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5235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5235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228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Hildburghausen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Gene</w:t>
      </w:r>
      <w:r>
        <w:rPr>
          <w:rFonts w:ascii="Courier" w:hAnsi="Courier"/>
          <w:sz w:val="24"/>
        </w:rPr>
        <w:t xml:space="preserve">ralanzeiger für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Thüringen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Franken</w:t>
      </w:r>
      <w:r>
        <w:rPr>
          <w:rFonts w:ascii="Elite" w:hAnsi="Elite"/>
          <w:vanish/>
          <w:sz w:val="24"/>
        </w:rPr>
        <w:t>]o]t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1853 - 1871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5236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5236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228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Konzessionierung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Redakteur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Adolph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Hofmeister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zur Herausgabe des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Unterhaltungssaal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s" nebst "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Allgemeinen Anzeiger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5237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5237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230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Herausgabe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Adresshandbuch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durch den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Amtskommissair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Seichter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u.a.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1857 - 1859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5239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5239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230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Herausgabe eines "</w:t>
      </w:r>
      <w:r>
        <w:rPr>
          <w:rFonts w:ascii="Elite" w:hAnsi="Elite"/>
          <w:vanish/>
          <w:sz w:val="24"/>
        </w:rPr>
        <w:t>t</w:t>
      </w:r>
      <w:r>
        <w:rPr>
          <w:rFonts w:ascii="Elite" w:hAnsi="Elite"/>
          <w:vanish/>
          <w:sz w:val="24"/>
        </w:rPr>
        <w:t>[</w:t>
      </w:r>
      <w:r>
        <w:rPr>
          <w:rFonts w:ascii="Courier" w:hAnsi="Courier"/>
          <w:sz w:val="24"/>
        </w:rPr>
        <w:t xml:space="preserve">Anzeigers für die Pflege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Reichenfels</w:t>
      </w:r>
      <w:r>
        <w:rPr>
          <w:rFonts w:ascii="Elite" w:hAnsi="Elite"/>
          <w:vanish/>
          <w:sz w:val="24"/>
        </w:rPr>
        <w:t>]o]t</w:t>
      </w:r>
      <w:r>
        <w:rPr>
          <w:rFonts w:ascii="Courier" w:hAnsi="Courier"/>
          <w:sz w:val="24"/>
        </w:rPr>
        <w:t>"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5240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5240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230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bei dem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Karl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Hübscher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Schleiz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erschienene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Reussischer Stadt</w:t>
      </w:r>
      <w:r>
        <w:rPr>
          <w:rFonts w:ascii="Courier" w:hAnsi="Courier"/>
          <w:vanish/>
          <w:sz w:val="24"/>
        </w:rPr>
        <w:t>&lt;kreis&gt;</w:t>
      </w:r>
      <w:r>
        <w:rPr>
          <w:rFonts w:ascii="Courier" w:hAnsi="Courier"/>
          <w:sz w:val="24"/>
        </w:rPr>
        <w:t>- und Landkreis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"</w:t>
      </w:r>
      <w:r>
        <w:rPr>
          <w:rFonts w:ascii="Elite" w:hAnsi="Elite"/>
          <w:vanish/>
          <w:sz w:val="24"/>
        </w:rPr>
        <w:t>]t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1860 - 1861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5243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5243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232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Herausgabe einer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Thüringisch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en Zeitung mit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Anzeiger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durch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Herm.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Kanitz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]o}]p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5258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5258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224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Privilegium zur Herausgabe einer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offizielle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und zum Debit des Amts</w:t>
      </w:r>
      <w:r>
        <w:rPr>
          <w:rFonts w:ascii="Courier" w:hAnsi="Courier"/>
          <w:vanish/>
          <w:sz w:val="24"/>
        </w:rPr>
        <w:t>&lt;blattes&gt;</w:t>
      </w:r>
      <w:r>
        <w:rPr>
          <w:rFonts w:ascii="Courier" w:hAnsi="Courier"/>
          <w:sz w:val="24"/>
        </w:rPr>
        <w:t>- und Nachrichtenblattes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1848 - 1863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Kap. 75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Kap. 75. Geldsammlungen - Glücksspiele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Findbuch: n Rep. Gera, Kap. 35 bis 45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5443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5443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132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Gesuche um Zulassung von Losen zu auswärtigen Waren- und anderen Lotterien, Bd. 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1852 - 1880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 xml:space="preserve">alter Aktentitel: Das Gesuch der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Rauschke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vanish/>
          <w:sz w:val="24"/>
        </w:rPr>
        <w:t>&lt;Weimar&gt;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vanish/>
          <w:sz w:val="24"/>
        </w:rPr>
        <w:t>&lt;Buchhändler&gt;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Weimar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Concession zur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Errichtung einer Waren-Lotterie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Schleiz</w:t>
      </w:r>
      <w:r>
        <w:rPr>
          <w:rFonts w:ascii="Elite" w:hAnsi="Elite"/>
          <w:vanish/>
          <w:sz w:val="24"/>
        </w:rPr>
        <w:t>]o]s</w:t>
      </w:r>
      <w:r>
        <w:rPr>
          <w:rFonts w:ascii="Courier" w:hAnsi="Courier"/>
          <w:sz w:val="24"/>
        </w:rPr>
        <w:t xml:space="preserve">; gleiches Gesuch des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Herrmann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Wallach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Hamburg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für die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F. Reuss. Lande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; ferner des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Major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Serre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auf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Maxen bei Dresden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zum Betrieb von Losen für die zum Besten der Schiller und Tietge Stiftung begründeten deutschen National-Lotterie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Kap. 80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Kap. 80. Gesetze und Verordnungen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6497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6497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Ausführung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Bundesgesetzes vom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11. Juni 1870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we</w:t>
      </w:r>
      <w:r>
        <w:rPr>
          <w:rFonts w:ascii="Courier" w:hAnsi="Courier"/>
          <w:sz w:val="24"/>
        </w:rPr>
        <w:t>gen des Urheberrecht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 an Schriftwerken, Abbildungen, musikalischen Compositionen und dramatischen Werken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1870 - 1907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6498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6498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Gesetz über 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Urheberrecht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 an Werken der Literatur und der Tonkunst sowie 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Verlagsrecht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Bd. I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1896 - 1900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6499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6499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54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Gesetz über 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Urheberrecht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 an Werken der Literatur und der Tonkunst sowie 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Verlagsrecht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Bd. II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1900 - 1919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6500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6500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6</w:t>
      </w:r>
      <w:r>
        <w:rPr>
          <w:rFonts w:ascii="Courier" w:hAnsi="Courier"/>
          <w:sz w:val="24"/>
        </w:rPr>
        <w:t>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Gesetz über 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Urheberrecht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 an Werken der Literatur und der Tonkunst Bd. III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1910 - 1914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Kap. 105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Kapitel 105. Kirchliche Veröffentlichungen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8109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8109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226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Organist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Spangenberger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Schalkau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und dem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Kantor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2</w:t>
      </w:r>
      <w:r>
        <w:rPr>
          <w:rFonts w:ascii="Elite" w:hAnsi="Elite"/>
          <w:vanish/>
          <w:sz w:val="24"/>
        </w:rPr>
        <w:t>{</w:t>
      </w:r>
      <w:r>
        <w:rPr>
          <w:rFonts w:ascii="Courier" w:hAnsi="Courier"/>
          <w:sz w:val="24"/>
        </w:rPr>
        <w:t>A.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Jacob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Konradsdorf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beabsichtigte Bearbeitung und Herausgabe eines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kirchlich musikalisch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Werk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es</w:t>
      </w:r>
      <w:r>
        <w:rPr>
          <w:rFonts w:ascii="Elite" w:hAnsi="Elite"/>
          <w:vanish/>
          <w:sz w:val="24"/>
        </w:rPr>
        <w:t>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1850 - 1854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Kap. 109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Kapitel 109. Volks- und Mittelschulen</w:t>
      </w:r>
      <w:r>
        <w:rPr>
          <w:rFonts w:ascii="Courier" w:hAnsi="Courier"/>
          <w:sz w:val="24"/>
        </w:rPr>
        <w:t xml:space="preserve"> \ Unterricht, Privatschulen, Kindergärten, Gesundheits- und Jugendfragen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8666 - 8668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8666 - 08668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234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Schul - 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etc. resp. deren Einführung in den Schulen des Fürstentums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1873 - 1889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Bde.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Kap. 124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Kapitel 124. Kunst und Wissenschaft, Sammlungen und Büchereiwesen (1853 - 1925)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10165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10165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236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forstbotanischen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Merkbuch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(Naturdenkmalpflege)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1900 - </w:t>
      </w:r>
      <w:r>
        <w:rPr>
          <w:rFonts w:ascii="Courier" w:hAnsi="Courier"/>
          <w:sz w:val="24"/>
        </w:rPr>
        <w:t>1910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10183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10183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Internationale Ausstellung für Buchgewerbe und Graphik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1914</w:t>
      </w:r>
      <w:r>
        <w:rPr>
          <w:rFonts w:ascii="Elite" w:hAnsi="Elite"/>
          <w:vanish/>
          <w:sz w:val="24"/>
        </w:rPr>
        <w:t>]z]s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1912 - 1915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10184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10184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Deutsche Bücherei des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Börsenvereins der deutschen Buchhändler</w:t>
      </w:r>
      <w:r>
        <w:rPr>
          <w:rFonts w:ascii="Elite" w:hAnsi="Elite"/>
          <w:vanish/>
          <w:sz w:val="24"/>
        </w:rPr>
        <w:t>]k}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sowie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Deutscher Verein für Buchwesen und Schrifttum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>, Bd. 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1913 - 1921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10186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Min. Gera, Nr. 10186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Verwaltung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Lehrerbibliothek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die Bezirke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Schleiz</w:t>
      </w:r>
      <w:r>
        <w:rPr>
          <w:rFonts w:ascii="Elite" w:hAnsi="Elite"/>
          <w:vanish/>
          <w:sz w:val="24"/>
        </w:rPr>
        <w:t>]o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1915 - 1922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10195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Mi</w:t>
      </w:r>
      <w:r>
        <w:rPr>
          <w:rFonts w:ascii="Courier" w:hAnsi="Courier"/>
          <w:sz w:val="24"/>
        </w:rPr>
        <w:t>n. Gera, Nr. 10195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Volksbibliothek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Köstritz</w:t>
      </w:r>
      <w:r>
        <w:rPr>
          <w:rFonts w:ascii="Elite" w:hAnsi="Elite"/>
          <w:vanish/>
          <w:sz w:val="24"/>
        </w:rPr>
        <w:t>]o]s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Reuß. LRA Schleiz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12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Reußisches Landratsamt Schleiz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Reuß jüngere Linie \ Nachgeordnete Behörden und Anstalten im Geschäftsbereich der Abteilung für das Innere des Ministeriums \ #Reußisches Landratsamt Schleiz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1807 - 1923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Kap. 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Kapitel VI. Polizeiliche Angelegenheiten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398a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Reuß. LRA Schleiz, Nr. 398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Pressevergehen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 den einzelnen Nummern des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Lobenstein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Wochenblatt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es, 5 Bde.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1852 - 1857 ; 1861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399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Reuß. LRA Schleiz, Nr. 399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Überwachung der 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Anstellung eines Staatsanwalts für die gerichtliche Verfolgung von Pressevergehen im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 xml:space="preserve">Fürstentum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Lobenstein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-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Ebersdorf</w:t>
      </w:r>
      <w:r>
        <w:rPr>
          <w:rFonts w:ascii="Elite" w:hAnsi="Elite"/>
          <w:vanish/>
          <w:sz w:val="24"/>
        </w:rPr>
        <w:t>]o]o</w:t>
      </w:r>
      <w:r>
        <w:rPr>
          <w:rFonts w:ascii="Courier" w:hAnsi="Courier"/>
          <w:sz w:val="24"/>
        </w:rPr>
        <w:t xml:space="preserve"> und in der Saalburg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1852 - 1861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Reuß. LRA Schleiz, Nr. 400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Durchführung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es</w:t>
      </w:r>
      <w:r>
        <w:rPr>
          <w:rFonts w:ascii="Elite" w:hAnsi="Elite"/>
          <w:vanish/>
          <w:sz w:val="24"/>
        </w:rPr>
        <w:t>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1852 - 1868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1038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Reuß. LRA Schleiz, Nr. 1038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Gesuche um Erlaubnis zum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Vertrieb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 durch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Hausierer</w:t>
      </w:r>
      <w:r>
        <w:rPr>
          <w:rFonts w:ascii="Elite" w:hAnsi="Elite"/>
          <w:vanish/>
          <w:sz w:val="24"/>
        </w:rPr>
        <w:t>]s]s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  <w:r>
        <w:rPr>
          <w:rFonts w:ascii="Courier" w:hAnsi="Courier"/>
          <w:sz w:val="24"/>
        </w:rPr>
        <w:t xml:space="preserve"> - 1867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Reuß. AG Gera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13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Reußisches Amtsgericht Gera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Reuß jüngere Linie \ Nachgeordnete Behörden im Geschäftsbereich der Abteilung für die Justiz des Ministeriums \ #Reußisches Amtsgericht Gera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1534 - 1926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Kap. 10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Kapitel 10. Handels- und Genossenschaftsakten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Reuß. AG Gera, Nr. 71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Handelsgerichtliche Eintragungen der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 xml:space="preserve">Fa.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Bettenhausen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&lt;handlung&gt;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- und Kunsthandlung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>, Handelsregister Abt. A Nr. 402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1896 - 1903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513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Reuß</w:t>
      </w:r>
      <w:r>
        <w:rPr>
          <w:rFonts w:ascii="Courier" w:hAnsi="Courier"/>
          <w:sz w:val="24"/>
        </w:rPr>
        <w:t>. AG Gera, Nr. 513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Handelsgerichtliche Eintragungen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Fa. Thüringia - Verlag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H. M. Franz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Malter</w:t>
      </w:r>
      <w:r>
        <w:rPr>
          <w:rFonts w:ascii="Elite" w:hAnsi="Elite"/>
          <w:vanish/>
          <w:sz w:val="24"/>
        </w:rPr>
        <w:t>}]p}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geändert am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31.7.1920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Fa. Thüringia - Verlag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Julius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Behringer</w:t>
      </w:r>
      <w:r>
        <w:rPr>
          <w:rFonts w:ascii="Elite" w:hAnsi="Elite"/>
          <w:vanish/>
          <w:sz w:val="24"/>
        </w:rPr>
        <w:t>}]p}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Handelsregister Gera Abt. A Nr. 899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1912 - 1921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579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Reuß. AG Gera, Nr. 579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Handelsgerichtliche Eintragungen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Fa.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Rauch</w:t>
      </w:r>
      <w:r>
        <w:rPr>
          <w:rFonts w:ascii="Elite" w:hAnsi="Elite"/>
          <w:vanish/>
          <w:sz w:val="24"/>
        </w:rPr>
        <w:t>}]p}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. geändert am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26.10.1896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Fa.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Rauch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s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Th.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Schmider</w:t>
      </w:r>
      <w:r>
        <w:rPr>
          <w:rFonts w:ascii="Elite" w:hAnsi="Elite"/>
          <w:vanish/>
          <w:sz w:val="24"/>
        </w:rPr>
        <w:t>}]p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Handelsregister Gera Nr. 263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1888 - 1899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584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Reuß. AG Gera, Nr. 584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Handelsgerichtliche Eintragungen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Fa.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Nugel</w:t>
      </w:r>
      <w:r>
        <w:rPr>
          <w:rFonts w:ascii="Elite" w:hAnsi="Elite"/>
          <w:vanish/>
          <w:sz w:val="24"/>
        </w:rPr>
        <w:t>}s]p</w:t>
      </w:r>
      <w:r>
        <w:rPr>
          <w:rFonts w:ascii="Courier" w:hAnsi="Courier"/>
          <w:sz w:val="24"/>
        </w:rPr>
        <w:t xml:space="preserve"> Nachflg.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E.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Schlichtling</w:t>
      </w:r>
      <w:r>
        <w:rPr>
          <w:rFonts w:ascii="Elite" w:hAnsi="Elite"/>
          <w:vanish/>
          <w:sz w:val="24"/>
        </w:rPr>
        <w:t>}]p}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früher </w:t>
      </w:r>
      <w:r>
        <w:rPr>
          <w:rFonts w:ascii="Elite" w:hAnsi="Elite"/>
          <w:vanish/>
          <w:sz w:val="24"/>
        </w:rPr>
        <w:t>k[1{p[2{</w:t>
      </w:r>
      <w:r>
        <w:rPr>
          <w:rFonts w:ascii="Courier" w:hAnsi="Courier"/>
          <w:sz w:val="24"/>
        </w:rPr>
        <w:t>Robert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Hahn</w:t>
      </w:r>
      <w:r>
        <w:rPr>
          <w:rFonts w:ascii="Elite" w:hAnsi="Elite"/>
          <w:vanish/>
          <w:sz w:val="24"/>
        </w:rPr>
        <w:t>}s]p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Alwin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Nugel</w:t>
      </w:r>
      <w:r>
        <w:rPr>
          <w:rFonts w:ascii="Elite" w:hAnsi="Elite"/>
          <w:vanish/>
          <w:sz w:val="24"/>
        </w:rPr>
        <w:t>}]p}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Handelsregister Gera Nr. 338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1898 - 1900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Reuß. AG Gera, Nr. 94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Handelsgerichtliche Eintragungen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Fa.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Engelbert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Ruckdeschel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Verlagsinst</w:t>
      </w:r>
      <w:r>
        <w:rPr>
          <w:rFonts w:ascii="Courier" w:hAnsi="Courier"/>
          <w:sz w:val="24"/>
        </w:rPr>
        <w:t>itut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Handelsregister Gera Abt. A Nr. 612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1904 - 1920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2269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Reuß. AG Gera, Nr. 2269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Handelsgerichtliche Eintragungen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Fa.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Hermann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Feustel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Verlagsbuchhandlung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 - Untermhaus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Handelsregister Gera Abt. A Nr. 690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1906 - 1922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Reuß. AG Gera, Nr. 24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Handelsgerichtliche Eintragungen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Fa.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Fisahn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Habenicht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Verlagsanstalt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G.m.b.H.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Handelsregister Gera Abtg. B Nr. 21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1899 - 1916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226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Reuß. AG Gera, Nr. 226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Handelsgerichtliche Eintragungen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Fa. Gerau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Verlagsanstalt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Druckerei, G.m.b.H.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Handelsregister Gera Abt. B Nr. 18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1894 - 1921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227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Reuß. AG Gera, Nr. 227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65 gerichtlich oder notariell beglaubigte Übernahmeerklärungen zur Firmensache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Gerau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Verlagsanstalt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Druckerei G.m.b.H.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Handelsregister Gera Abt. B Nr. 18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532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Reuß. AG Gera, Nr. 532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Handelsgerichtliche</w:t>
      </w:r>
      <w:r>
        <w:rPr>
          <w:rFonts w:ascii="Courier" w:hAnsi="Courier"/>
          <w:sz w:val="24"/>
        </w:rPr>
        <w:t xml:space="preserve"> Eintragungen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Fa.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E. 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Köhleis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Handelsregister Gera Nr. 760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1896 - 1898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541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Reuß. AG Gera, Nr. 541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Handelsgerichtliche Eintragungen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Fa.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Freund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Thiele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Gera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Handelsregister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Gera Nr. 815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1897 - 1899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322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Reuß. AG Gera, Nr. 322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Handelsgerichtliche Eintragungen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Fa.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E.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Vellus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s[o[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Antiquariat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Arthur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Malina</w:t>
      </w:r>
      <w:r>
        <w:rPr>
          <w:rFonts w:ascii="Elite" w:hAnsi="Elite"/>
          <w:vanish/>
          <w:sz w:val="24"/>
        </w:rPr>
        <w:t>}]p}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, geändert am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27.1</w:t>
      </w:r>
      <w:r>
        <w:rPr>
          <w:rFonts w:ascii="Courier" w:hAnsi="Courier"/>
          <w:sz w:val="24"/>
        </w:rPr>
        <w:t>1.1909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Fa.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Arthur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Malina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&lt;handlung&gt;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- und Kunsthandlung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Handelsregister Gera Abt. A Nr. 314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1891 - 1914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Reuß. AG Gera, Nr. 153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Handelsgerichtliche Eintragungen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Fa.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Technischer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Naumann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Co.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Handelsregister Gera A Nr. 850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1910 - 1917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2349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Reuß. AG Gera, Nr. 2349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Handelsgerichtliche Eintragungen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Fa.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Nugel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Verlagsbuchhandlung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Handelsr</w:t>
      </w:r>
      <w:r>
        <w:rPr>
          <w:rFonts w:ascii="Courier" w:hAnsi="Courier"/>
          <w:sz w:val="24"/>
        </w:rPr>
        <w:t>egister Gera Abtg. A Nr. 448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1898 - 1924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567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Reuß. AG Gera, Nr. 567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Handelsgerichtliche Eintragungen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Fa. </w:t>
      </w:r>
      <w:r>
        <w:rPr>
          <w:rFonts w:ascii="Courier" w:hAnsi="Courier"/>
          <w:vanish/>
          <w:sz w:val="24"/>
        </w:rPr>
        <w:t>p[</w:t>
      </w:r>
      <w:r>
        <w:rPr>
          <w:rFonts w:ascii="Elite" w:hAnsi="Elite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Hermann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Schlutters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Handelsregister Gera Nr. 557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1889 - 1894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Reuß. AG Gera, Nr. 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Handelsgerichtliche Eintragungen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Fa.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C.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Seifert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G.m.b.H.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Köstritz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ab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6.1.1919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geändert in </w:t>
      </w:r>
      <w:r>
        <w:rPr>
          <w:rFonts w:ascii="Elite" w:hAnsi="Elite"/>
          <w:vanish/>
          <w:sz w:val="24"/>
        </w:rPr>
        <w:t>k[1{o[</w:t>
      </w:r>
      <w:r>
        <w:rPr>
          <w:rFonts w:ascii="Courier" w:hAnsi="Courier"/>
          <w:sz w:val="24"/>
        </w:rPr>
        <w:t>Köstritz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Verlagsanstalt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G.m.b.H.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Köstritz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Handelsregister Ger</w:t>
      </w:r>
      <w:r>
        <w:rPr>
          <w:rFonts w:ascii="Courier" w:hAnsi="Courier"/>
          <w:sz w:val="24"/>
        </w:rPr>
        <w:t>a Abtg. B Nr. 58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1910 - 1912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Reuß. AG Gera, Nr. 249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Handelsgerichtliche Eintragungen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Fa.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Ernst Ott</w:t>
      </w:r>
      <w:r>
        <w:rPr>
          <w:rFonts w:ascii="Elite" w:hAnsi="Elite"/>
          <w:sz w:val="24"/>
        </w:rPr>
        <w:t>o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Vellens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</w:t>
      </w:r>
      <w:r>
        <w:rPr>
          <w:rFonts w:ascii="Courier" w:hAnsi="Courier"/>
          <w:vanish/>
          <w:sz w:val="24"/>
        </w:rPr>
        <w:t>&lt;buchhandlung&gt;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Reisebuchhandlung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Handelsregister Gera Nr. 620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Thür. AG Gera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14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Thüringisches Amtsgericht Gera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Thüringen (1920 - 1952) \ Nachgeordnete Behörden und Einrichtungen des Landes \ Justiz \ #Thüringisches Amtsgericht Gera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1841 - 1951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Kap. 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Kapitel 3. Handels und Genossenscha</w:t>
      </w:r>
      <w:r>
        <w:rPr>
          <w:rFonts w:ascii="Courier" w:hAnsi="Courier"/>
          <w:sz w:val="24"/>
        </w:rPr>
        <w:t>ftsakten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754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Thür. AG Gera, Nr. 754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Handelsgerichtliche Eintragungen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Fa.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Schulbuchhandlung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Max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Amthor</w:t>
      </w:r>
      <w:r>
        <w:rPr>
          <w:rFonts w:ascii="Elite" w:hAnsi="Elite"/>
          <w:vanish/>
          <w:sz w:val="24"/>
        </w:rPr>
        <w:t>}]p}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Handelsregister Gera Abt. A Nr. 253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1900 - 1939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1647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Thür. AG Gera, Nr. 1647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Eintragungen in das Handelsregister der </w:t>
      </w:r>
      <w:r>
        <w:rPr>
          <w:rFonts w:ascii="Elite" w:hAnsi="Elite"/>
          <w:vanish/>
          <w:sz w:val="24"/>
        </w:rPr>
        <w:t>k[o[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Verlagsanstalt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Basch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&amp; Co.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, später geändert in </w:t>
      </w:r>
      <w:r>
        <w:rPr>
          <w:rFonts w:ascii="Elite" w:hAnsi="Elite"/>
          <w:vanish/>
          <w:sz w:val="24"/>
        </w:rPr>
        <w:t>k[1{o[</w:t>
      </w:r>
      <w:r>
        <w:rPr>
          <w:rFonts w:ascii="Courier" w:hAnsi="Courier"/>
          <w:sz w:val="24"/>
        </w:rPr>
        <w:t>Thüringisch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Verlagsanstalt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Basch</w:t>
      </w:r>
      <w:r>
        <w:rPr>
          <w:rFonts w:ascii="Elite" w:hAnsi="Elite"/>
          <w:vanish/>
          <w:sz w:val="24"/>
        </w:rPr>
        <w:t>}]p}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]o}]k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1937 - 1953 ; 1942 - 1949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Nr. 135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Thür. AG Gera, Nr. 135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Handelsgerichtliche Eintragungen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Fa.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Rauch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Handelsregister Gera Abtg. A Nr. 840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1910 - 1939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1096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Thür. AG Gera, Nr. 1096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Handelsgerichtliche Eintragungen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Fa.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Buschner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Handelsregister Gera Abtg.A Nr. 1876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681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Thür. AG Gera, Nr. 681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Handelsgerichtliche Eintragungen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Fa.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Babette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Emanue</w:t>
      </w:r>
      <w:r>
        <w:rPr>
          <w:rFonts w:ascii="Courier" w:hAnsi="Courier"/>
          <w:sz w:val="24"/>
        </w:rPr>
        <w:t>l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Musikalienhandlung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Handelsregister Gera, Abt. A Nr. 1091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Thür. AG Gera, Nr. 58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Handelsgerichtliche Eintragungen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Fa.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Fisahn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Habenicht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Verlagsanstalt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G.m.b.H.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ab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18.8.1916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geändert in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Fa. Reußische Druckerei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Verlagsanstalt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G.m.b.H.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Handelsregister Gera Abtg. B Nr. 21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1916 - 1930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Thür. AG Gera, Nr. 242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Handelsgerichtliche Eintragungen </w:t>
      </w:r>
      <w:r>
        <w:rPr>
          <w:rFonts w:ascii="Courier" w:hAnsi="Courier"/>
          <w:sz w:val="24"/>
        </w:rPr>
        <w:t xml:space="preserve">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Fa.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Verlagsanstalt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G.m.b.H.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Handelsregister Gera Abtg. B Nr. 18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1921 - 1936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968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Thür. AG Gera, Nr. 968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Handelsgerichtliche Eintragungen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Fa.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Hofmann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sche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Verlagshandlung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Handelsregister Gera Abt. A Nr. 125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1900 - 1937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768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Thür. AG Gera, Nr. 768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Handelsgerichtliche Eintragungen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Fa.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Hofmann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sche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G.m.b.H.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, Handelsregister Gera Abtg. B. Nr. </w:t>
      </w:r>
      <w:r>
        <w:rPr>
          <w:rFonts w:ascii="Courier" w:hAnsi="Courier"/>
          <w:sz w:val="24"/>
        </w:rPr>
        <w:t>336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1935 - 1940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Thür. AG Gera, Nr. 134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Handelsgerichtliche Eintragungen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Fa.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Kurt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Kirchner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Verlagsbuchhandlung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Handelsregister Abt. A Nr. 780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1908 - 1940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Thür. AG Gera, Nr. 100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Handelsgerichtliche Eintragungen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Fa.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Waldemar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Kochler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`sche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Verlagsbuchhandlung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vanish/>
          <w:sz w:val="24"/>
        </w:rPr>
        <w:t>&lt;Gera&gt;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vanish/>
          <w:sz w:val="24"/>
        </w:rPr>
        <w:t xml:space="preserve"> </w:t>
      </w:r>
      <w:r>
        <w:rPr>
          <w:rFonts w:ascii="Courier" w:hAnsi="Courier"/>
          <w:sz w:val="24"/>
        </w:rPr>
        <w:t>Untermhaus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>, Handelsregister Gera Abt. A Nr. 648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1905 - 1938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Thür. AG Gera, Nr. 1101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Handelsgerichtliche Eint</w:t>
      </w:r>
      <w:r>
        <w:rPr>
          <w:rFonts w:ascii="Courier" w:hAnsi="Courier"/>
          <w:sz w:val="24"/>
        </w:rPr>
        <w:t xml:space="preserve">ragungen des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$ Nautika -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Anna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Köhler</w:t>
      </w:r>
      <w:r>
        <w:rPr>
          <w:rFonts w:ascii="Elite" w:hAnsi="Elite"/>
          <w:vanish/>
          <w:sz w:val="24"/>
        </w:rPr>
        <w:t>}]p}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Handelsregister Gera Abtg. A Nr. 1893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387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Thür. AG Gera, Nr. 387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Handelsgerichtliche Eintragungen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Fa.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Fritz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Stephany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G.m.b.H.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Handelsregister Gera Nr. 239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723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Thür. AG Gera, Nr. 723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Handelsgerichtliche Eintragungen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Fa.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Uhland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technischer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Wilhelm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Uhland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G.m.b.H.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vorher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Handelsregister Gera Abtg. B Nr. 101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Thür. AG Greiz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15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Thüringisches Amtsgericht Greiz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Thüringen (1920 - 1952) \ Nachgeordnete Behörden und Einrichtungen des Landes \ Justiz \ #Thüringisches Amtsgericht Greiz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1850 - 1952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Kap. 20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Kapitel 20. Handelsregister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669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Thür. AG Greiz, Nr. 669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Eintragungen in das Handelsregister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Fa.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Deutscher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Bücherbund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G.m.b.H.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Greiz</w:t>
      </w:r>
      <w:r>
        <w:rPr>
          <w:rFonts w:ascii="Elite" w:hAnsi="Elite"/>
          <w:vanish/>
          <w:sz w:val="24"/>
        </w:rPr>
        <w:t>]o}]k</w:t>
      </w:r>
    </w:p>
    <w:p w:rsidR="00000000" w:rsidRDefault="00C567A9">
      <w:pPr>
        <w:spacing w:line="240" w:lineRule="exact"/>
        <w:ind w:left="851" w:right="135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Thür. AG</w:t>
      </w:r>
      <w:r>
        <w:rPr>
          <w:rFonts w:ascii="Courier" w:hAnsi="Courier"/>
          <w:sz w:val="24"/>
        </w:rPr>
        <w:t xml:space="preserve"> Greiz, Nr. 1010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Handelsgerichtliche Eintragungen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Firma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Pantherverlag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G.m.b.H.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Greiz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H.R.A. Nr. 19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1913 - 1913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704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Thür. AG Greiz, Nr. 704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Eintragungen in das Handelsregister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Fa. Reußische Volkszeitung, </w:t>
      </w:r>
      <w:r>
        <w:rPr>
          <w:rFonts w:ascii="Elite" w:hAnsi="Elite"/>
          <w:vanish/>
          <w:sz w:val="24"/>
        </w:rPr>
        <w:t>s[o[</w:t>
      </w:r>
      <w:r>
        <w:rPr>
          <w:rFonts w:ascii="Courier" w:hAnsi="Courier"/>
          <w:sz w:val="24"/>
        </w:rPr>
        <w:t>Greiz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Volksbuchhandlung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Dietzsch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Co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Greiz</w:t>
      </w:r>
      <w:r>
        <w:rPr>
          <w:rFonts w:ascii="Elite" w:hAnsi="Elite"/>
          <w:vanish/>
          <w:sz w:val="24"/>
        </w:rPr>
        <w:t>]o}]k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1923 - 1920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673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Thür. AG Greiz, Nr. 673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Eintragungen in das Handelsregister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Fa. Reußische Volkszeitung, </w:t>
      </w:r>
      <w:r>
        <w:rPr>
          <w:rFonts w:ascii="Elite" w:hAnsi="Elite"/>
          <w:vanish/>
          <w:sz w:val="24"/>
        </w:rPr>
        <w:t>s[o[</w:t>
      </w:r>
      <w:r>
        <w:rPr>
          <w:rFonts w:ascii="Courier" w:hAnsi="Courier"/>
          <w:sz w:val="24"/>
        </w:rPr>
        <w:t>Greiz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Volksbuchhandlung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G.m.b.H.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Greiz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H.R.B. 61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1927 - 1934</w:t>
      </w: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</w:p>
    <w:p w:rsidR="00000000" w:rsidRDefault="00C567A9">
      <w:pPr>
        <w:spacing w:line="240" w:lineRule="exact"/>
        <w:ind w:left="851" w:hanging="851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2242" w:h="15842"/>
      <w:pgMar w:top="1134" w:right="1418" w:bottom="141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567A9"/>
    <w:rsid w:val="00C5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014EB-9ABB-4F69-B508-90530EC5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785</TotalTime>
  <Pages>2</Pages>
  <Words>6702</Words>
  <Characters>42228</Characters>
  <Application>Microsoft Office Word</Application>
  <DocSecurity>4</DocSecurity>
  <Lines>351</Lines>
  <Paragraphs>97</Paragraphs>
  <ScaleCrop>false</ScaleCrop>
  <Company>Deutsche Nationalbibliothek</Company>
  <LinksUpToDate>false</LinksUpToDate>
  <CharactersWithSpaces>48833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 Greiz Repertorium</dc:title>
  <dc:subject>mit neuer Gliederung</dc:subject>
  <dc:creator>Mathias Manecke</dc:creator>
  <cp:keywords>DFG-Quellrepertorium Greiz</cp:keywords>
  <dc:description>20.11.92 in Leipzig bearbeitet</dc:description>
  <cp:lastModifiedBy>Wendler, André</cp:lastModifiedBy>
  <cp:revision>2</cp:revision>
  <cp:lastPrinted>1995-09-28T09:48:00Z</cp:lastPrinted>
  <dcterms:created xsi:type="dcterms:W3CDTF">2021-02-26T09:10:00Z</dcterms:created>
  <dcterms:modified xsi:type="dcterms:W3CDTF">2021-02-26T09:10:00Z</dcterms:modified>
</cp:coreProperties>
</file>