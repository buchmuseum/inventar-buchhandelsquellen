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Mülheim an der Ruhr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Aktienstr. 85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45473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Mülheim an der Ruhr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Tel.:(0208)4554162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 u. Do 10.00 - 16.00 Uhr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15.08.1996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1011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Herschaft Broich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1011 Herrschaft Broich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 - 1866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nicht paginiertes Findbuch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516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1011/516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wöchentliche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Blech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Broich</w:t>
      </w:r>
      <w:r>
        <w:rPr>
          <w:rFonts w:ascii="Courier" w:hAnsi="Courier"/>
          <w:vanish/>
          <w:sz w:val="24"/>
        </w:rPr>
        <w:t>}]p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1796 - 1800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1130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Bürgermeister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1130 Bürgermeisterei Styrum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1878 - 1903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119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1130/119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1894 - 1900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1170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1170 Landratsamt Mülheim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1823 - 1910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113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1170/113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allg.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1835 - 1910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1200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1200 Akten de</w:t>
      </w:r>
      <w:r>
        <w:rPr>
          <w:rFonts w:ascii="Courier" w:hAnsi="Courier"/>
          <w:sz w:val="24"/>
        </w:rPr>
        <w:t>r Stadt Mülheim an der Ruhr 1808 - 1945/50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1808 - 1945 ; - 1950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174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1200/174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Stempelsteuer</w:t>
      </w:r>
      <w:r>
        <w:rPr>
          <w:rFonts w:ascii="Courier" w:hAnsi="Courier"/>
          <w:vanish/>
          <w:sz w:val="24"/>
        </w:rPr>
        <w:t>]s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allg.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1845 - 1880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1200/180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Steindruckerei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1843 - 1874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1200/181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Wiedererlaubte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1843 - 1867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1200/182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Zeit- und 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deren Beaufsichtigung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1849 - 1878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183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1200/183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Hinterlegung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etc. Pflicht-Exemplare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</w:t>
      </w:r>
      <w:r>
        <w:rPr>
          <w:rFonts w:ascii="Courier" w:hAnsi="Courier"/>
          <w:sz w:val="24"/>
        </w:rPr>
        <w:t>74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704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1200/704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Kosten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des Arbeiter- und Soldaten-Rates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523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1200/523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Bürgerbuch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1905 - 1926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1926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1200/1926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Akten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Aktenverzeichnisse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1927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1200/1927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Akten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1949 - 1953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1848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1200/1848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Angebote und Bestellungen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für Stadtbibliothek und Stadtverwaltung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894 - 1899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1200/1850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Bücherbeschaffung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städtische Ausleihbibliothek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1906 - 1913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1200/1851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Bücherbeschaffung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städtische Ausleihbibliothek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1913 - 1921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1771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1200/1771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Schülerwanderbücherei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en(und kreislehrerbücherei)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Langfeldt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Gehört die Kinderbüchereiarbeit zum Aufgabenkreis der Schule oder der Bücherei? Sonderdruck aus "Die Bücherei" Jg.5,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Heft 9/10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1938 - 1952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1762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0z</w:t>
      </w:r>
      <w:r>
        <w:rPr>
          <w:rFonts w:ascii="Courier" w:hAnsi="Courier"/>
          <w:sz w:val="24"/>
        </w:rPr>
        <w:tab/>
        <w:t>1200/1762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Inventarien, Lehr- und Lernmittel, Sammlungen,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der gewerblichen Fortbildungsschule (bzw. der städtischen Berufsschulen)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1934 - 1949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1763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1200/1763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Inventarien, Lehr- und Lernmittel, Sammlungen,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der gewerblichen Fortbildungsschule (bzw. der städtischen Berufsschulen)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1944 - 1952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1417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1200/1417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Verkauf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Bildern,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etc.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1851 - 1871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1418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1200/1418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Steuerfreie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religiöse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etc.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Anzeigen wegen Diebstahl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1859 - 1880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1416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1200/1416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General-Anzeiger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Mülheim a.d. Ruhr</w:t>
      </w:r>
      <w:r>
        <w:rPr>
          <w:rFonts w:ascii="Courier" w:hAnsi="Courier"/>
          <w:vanish/>
          <w:sz w:val="24"/>
        </w:rPr>
        <w:t>]o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Berichtigung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1913 - 1914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1353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1200/1353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Rathausbibliothek</w:t>
      </w:r>
      <w:r>
        <w:rPr>
          <w:rFonts w:ascii="Courier" w:hAnsi="Courier"/>
          <w:vanish/>
          <w:sz w:val="24"/>
        </w:rPr>
        <w:t>]s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Listen neu beschaffter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1920 - 1934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1231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1200/1231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Sammlung von Spenden in städt. Verwaltungsgebäuden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1927 - 1942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3052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1200/3052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Libraries for pupils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Mülheim (Ruhr)</w:t>
      </w:r>
      <w:r>
        <w:rPr>
          <w:rFonts w:ascii="Courier" w:hAnsi="Courier"/>
          <w:vanish/>
          <w:sz w:val="24"/>
        </w:rPr>
        <w:t>}]k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der Schulen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06.1945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2960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1200/2960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(v.a.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en),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Schlubücher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1936 - 1946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2662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1200/2662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einer Sondernummer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über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Mülheim a.d. Ruhr</w:t>
      </w:r>
      <w:r>
        <w:rPr>
          <w:rFonts w:ascii="Courier" w:hAnsi="Courier"/>
          <w:vanish/>
          <w:sz w:val="24"/>
        </w:rPr>
        <w:t>]o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1916 - 1917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2661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1200/2661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Werbefaltblättern, Postkarten usw.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2663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1200/2663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Stadtwerbeanzeigen, Stadtbeiträge und Stadbeschreibungen i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Lexika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Nachschlagewerk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1926 - 1929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2664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1200/2664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Stadtwerbeanzeigen, Stadtbeiträge und Stadtbeschreibungen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Lexika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Nachschlagewerk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2665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1200/2665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Stadtwerbeanzeigen, Stadtbeiträge und Stadtbeschreibungen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Lexika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Nachschlagewerk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2666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1200/2666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Stadtwerbeanzeigen, Stadtbeiträge und Stadtbeschreibungen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Lexika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Nachschlagewerk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2667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1200/2667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Stadtwerbeanzeigen, Stadtbeiträge und Stadtbeschreibungen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Lexika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Nachschlagewerk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2668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1200/2668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Stadtwerbeanzeigen, Stadtbeiträge und Stadtbeschreibungen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Lexika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Nachschlagewerk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2669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1200/2669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Stadtwerbeanzeigen, Stadtbeiträge und Stadtbeschreibungen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Lexika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Nachschlagewerk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2670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1200/2670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Stadtwerbeanzeigen, Stadtbeiträge und St</w:t>
      </w:r>
      <w:r>
        <w:rPr>
          <w:rFonts w:ascii="Courier" w:hAnsi="Courier"/>
          <w:sz w:val="24"/>
        </w:rPr>
        <w:t xml:space="preserve">adtbeschreibungen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Lexika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Nachschlagewerk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1928 - 1934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2671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1200/2671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Stadtwerbeanzeigen, Stadtbeiträge und Stadtbeschreibungen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Lexika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Nachschlagewerk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1929 - 1934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1324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Sammelschriftgut Wirtschaftsunternehmen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1324 Handel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9/1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1324/9/1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Büchergarten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2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Auswahlkatalog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1 Informationsblatt der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Büchergarten</w:t>
      </w:r>
      <w:r>
        <w:rPr>
          <w:rFonts w:ascii="Courier" w:hAnsi="Courier"/>
          <w:vanish/>
          <w:sz w:val="24"/>
        </w:rPr>
        <w:t>]k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1985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14/1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1324/14/1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Röder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... </w:t>
      </w:r>
      <w:r>
        <w:rPr>
          <w:rFonts w:ascii="Courier" w:hAnsi="Courier"/>
          <w:sz w:val="24"/>
        </w:rPr>
        <w:t xml:space="preserve">mehr als eine Buchhandelsgeschichte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...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1995</w:t>
      </w:r>
      <w:r>
        <w:rPr>
          <w:rFonts w:ascii="Courier" w:hAnsi="Courier"/>
          <w:vanish/>
          <w:sz w:val="24"/>
        </w:rPr>
        <w:t>]z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Firmenchronik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1327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Sammelschriftgut Wirtschaftsunternehmen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1327 Dienstleistungen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1/1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1327/1/1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Selb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1916 - 1966</w:t>
      </w:r>
      <w:r>
        <w:rPr>
          <w:rFonts w:ascii="Courier" w:hAnsi="Courier"/>
          <w:vanish/>
          <w:sz w:val="24"/>
        </w:rPr>
        <w:t>]z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Darstellungen der Geschichte der Druckerei, 9 Fotos, Außen- und Innenansichten der Druckerei, Maschinen, Firmengründer Alfred Selb. 11 Seiten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25.09.1966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9/1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1327/9/1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Wegweiser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. Mitteilungen des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Verlagshaus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Engel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Mülheim(Ruhr)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Selbstverlag</w:t>
      </w:r>
      <w:r>
        <w:rPr>
          <w:rFonts w:ascii="Courier" w:hAnsi="Courier"/>
          <w:vanish/>
          <w:sz w:val="24"/>
        </w:rPr>
        <w:t>]s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Heft 1 - 8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05.1955 - 08.1959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9/2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1327/9/2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1909 - 1952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Mülheim-Ruhr</w:t>
      </w:r>
      <w:r>
        <w:rPr>
          <w:rFonts w:ascii="Courier" w:hAnsi="Courier"/>
          <w:vanish/>
          <w:sz w:val="24"/>
        </w:rPr>
        <w:t>]o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9/3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1327/9/3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Musikverlag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Engels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Mülheim Ruhr</w:t>
      </w:r>
      <w:r>
        <w:rPr>
          <w:rFonts w:ascii="Courier" w:hAnsi="Courier"/>
          <w:vanish/>
          <w:sz w:val="24"/>
        </w:rPr>
        <w:t>}]k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06.1957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9/4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1327/9/4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empfehlenswerter Chorwerke aus dem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Musik-Verlag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Engels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Duisburg</w:t>
      </w:r>
      <w:r>
        <w:rPr>
          <w:rFonts w:ascii="Courier" w:hAnsi="Courier"/>
          <w:vanish/>
          <w:sz w:val="24"/>
        </w:rPr>
        <w:t>}]k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1952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9/5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1327/9/5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Musikverlag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sz w:val="24"/>
        </w:rPr>
        <w:t>gels</w:t>
      </w:r>
      <w:r>
        <w:rPr>
          <w:rFonts w:ascii="Courier" w:hAnsi="Courier"/>
          <w:vanish/>
          <w:sz w:val="24"/>
        </w:rPr>
        <w:t>}]p]k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Nachtrag 1909 - 1972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1909 - 1969 ; 1909 - 1972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12/1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1327/12/1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Scriptorium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Werbeprospekte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Edition Werry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Verlagsgesellschaft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hrsg. Leo Werry, Nr. 0 und 1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06.1990 ; 10.1990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14/2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1327/14/2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Mölmscher Bierkurier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Werbezeitung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Hrsg.: Mölmscher Ratskeller,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Mülheim an der Ruhr</w:t>
      </w:r>
      <w:r>
        <w:rPr>
          <w:rFonts w:ascii="Courier" w:hAnsi="Courier"/>
          <w:vanish/>
          <w:sz w:val="24"/>
        </w:rPr>
        <w:t>]o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Nr.2, 2 Exemplare</w:t>
      </w:r>
    </w:p>
    <w:p w:rsidR="00000000" w:rsidRDefault="004E1D6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1996</w:t>
      </w:r>
    </w:p>
    <w:p w:rsidR="00000000" w:rsidRDefault="004E1D67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1D67"/>
    <w:rsid w:val="004E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CA20B-4E0C-4546-945D-DA7463F1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50</TotalTime>
  <Pages>2</Pages>
  <Words>928</Words>
  <Characters>5848</Characters>
  <Application>Microsoft Office Word</Application>
  <DocSecurity>4</DocSecurity>
  <Lines>48</Lines>
  <Paragraphs>13</Paragraphs>
  <ScaleCrop>false</ScaleCrop>
  <Company>Deutsche Nationalbibliothek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Mühlheim an der Ruhr</dc:title>
  <dc:subject>Klehn</dc:subject>
  <dc:creator>Fischer</dc:creator>
  <cp:keywords>DFG-Quellenrepertorium Stadtarchiv Mühlheim an der Ruhr</cp:keywords>
  <cp:lastModifiedBy>Wendler, André</cp:lastModifiedBy>
  <cp:revision>2</cp:revision>
  <cp:lastPrinted>8909-06-25T01:07:42Z</cp:lastPrinted>
  <dcterms:created xsi:type="dcterms:W3CDTF">2021-02-26T09:21:00Z</dcterms:created>
  <dcterms:modified xsi:type="dcterms:W3CDTF">2021-02-26T09:21:00Z</dcterms:modified>
</cp:coreProperties>
</file>