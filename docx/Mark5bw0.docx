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Markdorf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Rathausplatz 1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88077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Markdorf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Tel.:(07544)500-230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Vereinbarung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Als gedrucktes Findmittel liegt vor: Inventare badischer Gemeindearchive: Die Akten, Bücher, Pläne und Sammlungen des Stadtarc</w:t>
      </w:r>
      <w:r>
        <w:rPr>
          <w:rFonts w:ascii="Courier" w:hAnsi="Courier"/>
          <w:sz w:val="24"/>
        </w:rPr>
        <w:t>hivs Markdorf, 1950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des Stadtarchivs Markdorf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gedrucktes Findbuch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XI.2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 Polizei \ 2 Sicherheitspolizei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XI.2, 11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S. 51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revolutionäre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>. Politische Flüchtlinge. Maßregeln gegen die Sozialdemokratie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1835 - 1935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12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XI.2, 12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Findbuch, S. 51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revolutionäre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>. Politische Flüchtlinge. Maßregeln gegen die Sozialdemokratie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1923 - 1935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XI.2, 35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</w:t>
      </w:r>
      <w:r>
        <w:rPr>
          <w:rFonts w:ascii="Courier" w:hAnsi="Courier"/>
          <w:sz w:val="24"/>
        </w:rPr>
        <w:t>, S. 52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8E75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1853 - 1886</w:t>
      </w:r>
    </w:p>
    <w:p w:rsidR="00000000" w:rsidRDefault="008E7519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7519"/>
    <w:rsid w:val="008E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92FC5-4FC4-4BE8-AF66-84E4C3A8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118</Words>
  <Characters>750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Markdorf</dc:title>
  <dc:subject>Grünert</dc:subject>
  <dc:creator>Fischer</dc:creator>
  <cp:keywords>DFG-Quellenrepertorium Stadtarchiv Markdorf</cp:keywords>
  <cp:lastModifiedBy>Wendler, André</cp:lastModifiedBy>
  <cp:revision>2</cp:revision>
  <cp:lastPrinted>8909-06-25T01:07:42Z</cp:lastPrinted>
  <dcterms:created xsi:type="dcterms:W3CDTF">2021-02-26T09:19:00Z</dcterms:created>
  <dcterms:modified xsi:type="dcterms:W3CDTF">2021-02-26T09:19:00Z</dcterms:modified>
</cp:coreProperties>
</file>