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Mücheln, St. Ulrich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Lutherplatz 5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06249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Mücheln, Geiseltal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034632 / 22455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</w:t>
      </w:r>
      <w:r>
        <w:rPr>
          <w:rFonts w:ascii="CoArier" w:hAnsi="CoArier"/>
          <w:sz w:val="24"/>
          <w:szCs w:val="24"/>
        </w:rPr>
        <w:t>erfolgt nur nach Voranmeldung und mit Genehmigung.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Mücheln, St. Ulrich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Mücheln, St. Ulrich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Mücheln, St. Ulrich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Die Gemeindearbeit \ Kirchliche Werke und Vereinigungen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Mücheln, St. Ulrich 147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Ephorie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Mücheln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, St. Ulrich, Schriftwechsel</w:t>
      </w:r>
    </w:p>
    <w:p w:rsidR="00000000" w:rsidRDefault="00887F0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1880 - 1885</w:t>
      </w:r>
    </w:p>
    <w:p w:rsidR="00000000" w:rsidRDefault="00887F0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04"/>
    <w:rsid w:val="0088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754B-F5FD-4A74-B2EC-39F06A9F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90</Words>
  <Characters>569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Mücheln, Ulrich</dc:title>
  <dc:subject>Ludwig</dc:subject>
  <dc:creator>Fischer</dc:creator>
  <cp:keywords>DFG-Quellenrepertorium Kirchengemeinde Mücheln, Ulrich</cp:keywords>
  <dc:description>Zentralarchiv Magdeburg</dc:description>
  <cp:lastModifiedBy>Wendler, André</cp:lastModifiedBy>
  <cp:revision>2</cp:revision>
  <dcterms:created xsi:type="dcterms:W3CDTF">2021-02-26T09:21:00Z</dcterms:created>
  <dcterms:modified xsi:type="dcterms:W3CDTF">2021-02-26T09:21:00Z</dcterms:modified>
</cp:coreProperties>
</file>