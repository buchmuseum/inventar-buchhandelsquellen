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Tuttlingen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Alleenstr. 10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78532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Tuttlingen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Tel.:(07461)926-0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8 - 16 Uhr, Fr 8 - 12 Uhr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15.1.1993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Tuttlingen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und Bestandsübersicht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1010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1933 - 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1011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1933 - 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Faszikel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II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Tuttlingen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II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und Bestandsübersicht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672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E700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CE700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700D"/>
    <w:rsid w:val="00C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DD12A-5151-467C-A40A-8B4FCB86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15</TotalTime>
  <Pages>2</Pages>
  <Words>78</Words>
  <Characters>495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Tuttlingen</dc:title>
  <dc:subject>Grünert</dc:subject>
  <dc:creator>Fischer</dc:creator>
  <cp:keywords>DFG-Quellenrepertorium Stadtarchiv Tuttlingen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