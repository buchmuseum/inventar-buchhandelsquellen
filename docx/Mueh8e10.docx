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Mühlhausen, St. Martini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August-Bebel-Str. 32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99974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Mühlhausen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03601 / 812225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</w:t>
      </w:r>
      <w:r>
        <w:rPr>
          <w:rFonts w:ascii="CoArier" w:hAnsi="CoArier"/>
          <w:sz w:val="24"/>
          <w:szCs w:val="24"/>
        </w:rPr>
        <w:t>ng erfolgt nur nach Voranmeldung und mit Genehmigung.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Mühlhausen, St. Martini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Mühlhausen, St. Martini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Mühlhausen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Martini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35. Gemeindearbeit, Gemeindepflege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Mühlhausen, St. Martini 351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910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1848 -</w:t>
      </w:r>
    </w:p>
    <w:p w:rsidR="00000000" w:rsidRDefault="009910F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10FD"/>
    <w:rsid w:val="009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67F10-E7A5-4169-8884-5B9995E7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83</Words>
  <Characters>528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Mühlhausen, Martini</dc:title>
  <dc:subject>Ludwig</dc:subject>
  <dc:creator>Fischer</dc:creator>
  <cp:keywords>DFG-Quellenrepertorium Kirchengemeinde Mühlhausen, Martini</cp:keywords>
  <dc:description>Zentralarchiv Magdeburg</dc:description>
  <cp:lastModifiedBy>Wendler, André</cp:lastModifiedBy>
  <cp:revision>2</cp:revision>
  <dcterms:created xsi:type="dcterms:W3CDTF">2021-02-26T09:21:00Z</dcterms:created>
  <dcterms:modified xsi:type="dcterms:W3CDTF">2021-02-26T09:21:00Z</dcterms:modified>
</cp:coreProperties>
</file>