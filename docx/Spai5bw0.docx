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Spaichingen im Kreisarchiv Tuttlingen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Alleenstr. 10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78532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Tuttlingen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Tel.:(07461)96-0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8 - 16 Uhr, Fr 8 - 12 Uhr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6.9.1993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1068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1079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Wiedererscheinen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Heuberger Boten</w:t>
      </w:r>
      <w:r>
        <w:rPr>
          <w:rFonts w:ascii="Courier" w:hAnsi="Courier"/>
          <w:vanish/>
          <w:sz w:val="24"/>
        </w:rPr>
        <w:t>]t]s</w:t>
      </w:r>
    </w:p>
    <w:p w:rsidR="00000000" w:rsidRDefault="00E07DA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E07DA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7DA4"/>
    <w:rsid w:val="00E0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556E8-AD27-43D3-B909-E58CCA91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47</Words>
  <Characters>298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Spaichingen</dc:title>
  <dc:subject>Grünert</dc:subject>
  <dc:creator>Fischer</dc:creator>
  <cp:keywords>DFG-Quellenrepertorium Stadtarchiv Spaichingen</cp:keywords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