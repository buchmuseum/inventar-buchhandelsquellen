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Bromskirchen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Böhlstr. 1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59969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Bromskirchen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</w:t>
      </w:r>
      <w:r>
        <w:rPr>
          <w:rFonts w:ascii="CoArier" w:hAnsi="CoArier"/>
          <w:sz w:val="24"/>
          <w:szCs w:val="24"/>
        </w:rPr>
        <w:t>nehmigung.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Bromskirchen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Bromskirchen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Bromskirchen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III. Dienst an der Gemeinde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48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048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Bromskirchen Nr. 48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von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n, Chorschulung sowie Kirchenmusik allgemein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1814 ; 1838 ; 1898 ; 1848 - 1960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79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Bromskirchen Nr. 79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</w:t>
      </w:r>
      <w:r>
        <w:rPr>
          <w:rFonts w:ascii="CoArier" w:hAnsi="CoArier"/>
          <w:sz w:val="24"/>
          <w:szCs w:val="24"/>
        </w:rPr>
        <w:t>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1792 ; 1913 ; 1928 - 1965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84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084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Bromskirchen Nr. 84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20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1933 - 1962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VII. Volksschulwesen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169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169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Bromskirchen Nr. 169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36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Besetzung der Schulstellen zu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Bromskirchen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auch: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C33D9A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1830 - 1895</w:t>
      </w:r>
    </w:p>
    <w:p w:rsidR="00000000" w:rsidRDefault="00C33D9A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3D9A"/>
    <w:rsid w:val="00C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D54D5-6F54-41C7-B1C4-A3884C36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133</Words>
  <Characters>843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Bromkirchen</dc:title>
  <dc:subject>Ludwig</dc:subject>
  <dc:creator>Fischer</dc:creator>
  <cp:keywords>DFG-Quellenrepertorium Pfarrarchiv Bromkirchen</cp:keywords>
  <dc:description>aus Zentralarchiv Darmstadt</dc:description>
  <cp:lastModifiedBy>Wendler, André</cp:lastModifiedBy>
  <cp:revision>2</cp:revision>
  <dcterms:created xsi:type="dcterms:W3CDTF">2021-02-26T09:03:00Z</dcterms:created>
  <dcterms:modified xsi:type="dcterms:W3CDTF">2021-02-26T09:03:00Z</dcterms:modified>
</cp:coreProperties>
</file>