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Cotta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Nr. 18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01819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Cotta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 xml:space="preserve">Ev.-Luth. Kirchgemeinde zu </w:t>
      </w:r>
      <w:r>
        <w:rPr>
          <w:rFonts w:ascii="CoArier" w:hAnsi="CoArier"/>
          <w:sz w:val="24"/>
          <w:szCs w:val="24"/>
        </w:rPr>
        <w:t>Cotta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Cotta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Cotta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3.3.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Allgemeine Verwaltung \ 3. Bibliothekswesen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710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710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ssache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1990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26a</w:t>
      </w:r>
      <w:r>
        <w:rPr>
          <w:rFonts w:ascii="CoArier" w:hAnsi="CoArier"/>
          <w:sz w:val="24"/>
          <w:szCs w:val="24"/>
        </w:rPr>
        <w:tab/>
        <w:t>3.4.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Allgemeine Verwaltung \ 4. Geschichte und Brauchtum der Kirchgemeinde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474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474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Kampf um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1934 - 1937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  <w:t>5.0.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Gemeindearbeit \ 0. A</w:t>
      </w:r>
      <w:r>
        <w:rPr>
          <w:rFonts w:ascii="CoArier" w:hAnsi="CoArier"/>
          <w:sz w:val="24"/>
          <w:szCs w:val="24"/>
        </w:rPr>
        <w:t>rbeit an der Gesamtgmeinde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669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669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1959 - 1968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672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672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1957 - 1968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661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661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1957 - 1974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476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476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Nachrichtenblatt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Schriftwechsel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1987 - 1990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  <w:t>5.4.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Ge</w:t>
      </w:r>
      <w:r>
        <w:rPr>
          <w:rFonts w:ascii="CoArier" w:hAnsi="CoArier"/>
          <w:sz w:val="24"/>
          <w:szCs w:val="24"/>
        </w:rPr>
        <w:t>meindearbeit \ 4. Werke und Vereinigungen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335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Cotta, 335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dergl. </w:t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A833D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1885 - 1956</w:t>
      </w:r>
    </w:p>
    <w:p w:rsidR="00000000" w:rsidRDefault="00A833D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3DF"/>
    <w:rsid w:val="00A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0F918-D34A-421C-B8FB-25288067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184</Words>
  <Characters>1160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Cotta</dc:title>
  <dc:subject>Dr. Monden</dc:subject>
  <dc:creator>Fischer</dc:creator>
  <cp:keywords>DFG-Quellenrepertorium Kirchgemeindearchiv Cotta</cp:keywords>
  <dc:description/>
  <cp:lastModifiedBy>Wendler, André</cp:lastModifiedBy>
  <cp:revision>2</cp:revision>
  <dcterms:created xsi:type="dcterms:W3CDTF">2021-02-26T09:04:00Z</dcterms:created>
  <dcterms:modified xsi:type="dcterms:W3CDTF">2021-02-26T09:04:00Z</dcterms:modified>
</cp:coreProperties>
</file>