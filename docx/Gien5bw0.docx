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Giengen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Kirchplatz 2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1140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89537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Giengen an der Brenz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Tel.:(07322)139-265 Fax:(07322)139-251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nach telefon. Voranmeldung(Dr. Usler)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Bestände bis Mitte der 40er Jahre des 20.Jahrhunderts, teilweise </w:t>
      </w:r>
      <w:r>
        <w:rPr>
          <w:rFonts w:ascii="Courier" w:hAnsi="Courier"/>
          <w:sz w:val="24"/>
        </w:rPr>
        <w:t>verzeichnet und durch Findmittel erschlossen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Altarchiv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Altarchiv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F94 Nr. 580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Bände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Giengen</w:t>
      </w:r>
      <w:r>
        <w:rPr>
          <w:rFonts w:ascii="Courier" w:hAnsi="Courier"/>
          <w:vanish/>
          <w:sz w:val="24"/>
        </w:rPr>
        <w:t>]o}]k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Statuten über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Lesegesellschaft im "Einhorn"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1 Band; Statuten der bürgerlichen Lesegesellschaft im "Einhorn". 1857, 1 Band;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von der bürgerlichen Lesegesellschaft Giengen ausgeliehenen und neu erworbenen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ff., 1 Bd.; Protokollbuch der bürgerlichen Lesegesellschaft Giengen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1847 - 19</w:t>
      </w:r>
      <w:r>
        <w:rPr>
          <w:rFonts w:ascii="Courier" w:hAnsi="Courier"/>
          <w:sz w:val="24"/>
        </w:rPr>
        <w:t>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1 Bd.; Jahresrechnungen der bürgerlichen Lesegesellschaft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1853 - 1917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1 Bd.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1836 - 1918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Heft und 4 Bände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Altregistratur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819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Auflösung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Bürgerlichen Lesegesellschaft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(gegründet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1163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Unterrichtshilfen 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Realschule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Lateinabteilung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1907 - 1934</w:t>
      </w:r>
      <w:r>
        <w:rPr>
          <w:rFonts w:ascii="Courier" w:hAnsi="Courier"/>
          <w:vanish/>
          <w:sz w:val="24"/>
        </w:rPr>
        <w:t>]z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Dabei: Inventaraufnahme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1.8.1911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Bildung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Lehrmittelgemeinschaft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der Volksschule,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Beschaffun</w:t>
      </w:r>
      <w:r>
        <w:rPr>
          <w:rFonts w:ascii="Courier" w:hAnsi="Courier"/>
          <w:sz w:val="24"/>
        </w:rPr>
        <w:t xml:space="preserve">g einer Rundfunkanlage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1924 - 1934</w:t>
      </w:r>
      <w:r>
        <w:rPr>
          <w:rFonts w:ascii="Courier" w:hAnsi="Courier"/>
          <w:vanish/>
          <w:sz w:val="24"/>
        </w:rPr>
        <w:t>]z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1907 - 1934</w:t>
      </w:r>
    </w:p>
    <w:p w:rsidR="00000000" w:rsidRDefault="005532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Faszikel mit 2 Unterfaszikeln</w:t>
      </w:r>
    </w:p>
    <w:p w:rsidR="00000000" w:rsidRDefault="0055322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3223"/>
    <w:rsid w:val="0055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A8667-6488-4C96-B759-DEFDB60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187</Words>
  <Characters>1184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Giengen</dc:title>
  <dc:subject>Grünert</dc:subject>
  <dc:creator>Fischer</dc:creator>
  <cp:keywords>DFG-Quellenrepertorium Stadtarchiv Giengen</cp:keywords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