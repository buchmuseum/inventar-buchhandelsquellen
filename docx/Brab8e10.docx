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Gnadenkirche Braunsbedra in der Kirchengemeinde Braunsbedra-Großkayna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Pfarrstr. 7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06242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Braunsbedra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034633 / 22190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Voranmeldung und mit Genehmigung.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Kirchengemeinde Gnadenkirche Braunsbedra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Gnadenkirche Braunsbedra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 xml:space="preserve">Kirchengemeinde Gnadenkirche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Braunsbedra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23.1.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231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2. Die allgemeine Verwaltung \ 23. Bibliothekswesen \ 23.1. Allgemeines zur Bibliothek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1.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Kirchengemeinde Gnadenkirche Braunsbedra 23.1.1.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Verzeichnisse etc.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1840 - 1889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2.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Kirchengemeinde Gnadenkirche Braunsbedra 23.1.2.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Verzeichnisse etc.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1905 - 1920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55.2.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552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 xml:space="preserve">5. Die Gemeindearbeit \ 55. Kirchliche Werke und Vereinigungen \ 55.2.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Gustav-Adolf-Stiftung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Evangelischer Bund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1.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Kirchengemeinde Gnadenkirche Braunsbedra 55.2.1.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Druckschriften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55.3.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>a</w:t>
      </w:r>
      <w:r>
        <w:rPr>
          <w:rFonts w:ascii="CoArier" w:hAnsi="CoArier"/>
          <w:sz w:val="24"/>
          <w:szCs w:val="24"/>
        </w:rPr>
        <w:tab/>
        <w:t>553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55.3. Bibelgesellschaften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1.1.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11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Kirchengemeinde Gnadenkirche Braunsbedra 55.3.1.1.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Nachweisung über Einnahmen für die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1834 - 1847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1.2.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Kirchengemeinde Gnadenkirche Braunsbedra 55.3.1.2.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Nachweisung über Einnahmen für die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1848 - 1860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2.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20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Kirchengemeinde Gnadenkirche Braunsbedra 55.3.2.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Druckschriften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9C102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9C102E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102E"/>
    <w:rsid w:val="009C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94B70B-FA85-4F91-8274-B397FCD2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218</Words>
  <Characters>1376</Characters>
  <Application>Microsoft Office Word</Application>
  <DocSecurity>4</DocSecurity>
  <Lines>11</Lines>
  <Paragraphs>3</Paragraphs>
  <ScaleCrop>false</ScaleCrop>
  <Company>Deutsche Nationalbibliothek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Kirchgemeinde Braunsbedra, Gnadenkirche</dc:title>
  <dc:subject>Ludwig</dc:subject>
  <dc:creator>Fischer</dc:creator>
  <cp:keywords>DFG-Quellenrepertorium Kirchgemeinde Braunsbedra, Gnadenkirche</cp:keywords>
  <dc:description>Zentralarchiv Magdeburg</dc:description>
  <cp:lastModifiedBy>Wendler, André</cp:lastModifiedBy>
  <cp:revision>2</cp:revision>
  <dcterms:created xsi:type="dcterms:W3CDTF">2021-02-26T09:02:00Z</dcterms:created>
  <dcterms:modified xsi:type="dcterms:W3CDTF">2021-02-26T09:02:00Z</dcterms:modified>
</cp:coreProperties>
</file>