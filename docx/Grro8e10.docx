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Groß-Rohrheim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Speyerstr. 5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06</w:t>
      </w:r>
      <w:r>
        <w:rPr>
          <w:rFonts w:ascii="CoArier" w:hAnsi="CoArier"/>
          <w:sz w:val="24"/>
          <w:szCs w:val="24"/>
        </w:rPr>
        <w:tab/>
        <w:t>26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68649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Groß-Rohrheim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</w:t>
      </w:r>
      <w:r>
        <w:rPr>
          <w:rFonts w:ascii="CoArier" w:hAnsi="CoArier"/>
          <w:sz w:val="24"/>
          <w:szCs w:val="24"/>
        </w:rPr>
        <w:t xml:space="preserve"> und mit Genehmigung.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Postleitzahl für das Postfach lautet: 68649 Groß-Rohrheim.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Groß-Rohrheim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Groß-Rohrheim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Groß-Rohrheim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1604 - 1968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Amtsbücher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27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027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Groß-Rohrheim Nr. 27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Lehrbericht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Lehrer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Adam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Inventarium jener in der hiesigen Mädchenschule befin</w:t>
      </w:r>
      <w:r>
        <w:rPr>
          <w:rFonts w:ascii="CoArier" w:hAnsi="CoArier"/>
          <w:sz w:val="24"/>
          <w:szCs w:val="24"/>
        </w:rPr>
        <w:t>dlichen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Gerätschaften. - Bemerkung der gelesenen Bücher aus der </w:t>
      </w:r>
      <w:r>
        <w:rPr>
          <w:rFonts w:ascii="CoArier" w:hAnsi="CoArier"/>
          <w:vanish/>
          <w:sz w:val="24"/>
          <w:szCs w:val="24"/>
        </w:rPr>
        <w:t>s[2{p[</w:t>
      </w:r>
      <w:r>
        <w:rPr>
          <w:rFonts w:ascii="CoArier" w:hAnsi="CoArier"/>
          <w:sz w:val="24"/>
          <w:szCs w:val="24"/>
        </w:rPr>
        <w:t>Schneider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Lesegesellschaft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1825.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1807 - 1810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III. Dienst an der Gemeinde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70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070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Groß-Rohrheim Nr. 70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"Heimatglocken",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1936 - 1939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VII. Volksschulwesen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99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099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Groß-Rohrheim Nr. 99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Inventare, Lehrmittel,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Jugendbibliothek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F219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1845, 1880 - 1913</w:t>
      </w:r>
    </w:p>
    <w:p w:rsidR="00000000" w:rsidRDefault="00BF219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219F"/>
    <w:rsid w:val="00BF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C854D-5680-42DD-867E-F49E0D2C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154</Words>
  <Characters>976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Groß-Rohrheim</dc:title>
  <dc:subject>Ludwig</dc:subject>
  <dc:creator>Fischer</dc:creator>
  <cp:keywords>DFG-Quellenrepertorium Pfarrarchiv Groß-Rohrheim</cp:keywords>
  <dc:description>aus Zentralarchiv Darmstadt</dc:description>
  <cp:lastModifiedBy>Wendler, André</cp:lastModifiedBy>
  <cp:revision>2</cp:revision>
  <dcterms:created xsi:type="dcterms:W3CDTF">2021-02-26T09:11:00Z</dcterms:created>
  <dcterms:modified xsi:type="dcterms:W3CDTF">2021-02-26T09:11:00Z</dcterms:modified>
</cp:coreProperties>
</file>