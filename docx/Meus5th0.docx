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Meuselwitz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Meuselwitz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Rathausstr. 1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PSF 331, 04607 Meuselwitz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04610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Meuselwitz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Tel.:03448/443123, Fax:03448/3498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Dienstag, Donnerstag und Freitag: 7.30 - 10.30 sowie nach Absprache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Die Angaben für das Inventar </w:t>
      </w:r>
      <w:r>
        <w:rPr>
          <w:rFonts w:ascii="Courier" w:hAnsi="Courier"/>
          <w:sz w:val="24"/>
        </w:rPr>
        <w:t>wurden zugeschickt (10.03.1995).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Städtische Akten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Meuselwitz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Städtische Akten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1592 - 1998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VII A Gr. 7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 A Gr. 7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Kataloge von 1901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Kataloge von 1923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XII C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 C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um Erlaubnis zur 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Druckerei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Meuselwitz</w:t>
      </w:r>
      <w:r>
        <w:rPr>
          <w:rFonts w:ascii="Courier" w:hAnsi="Courier"/>
          <w:vanish/>
          <w:sz w:val="24"/>
        </w:rPr>
        <w:t>]o]s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Mit Broschüre zum 50. Jubiläum 1865 - 1915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1865 - 1915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Pressemitteilungen über die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Meuselwitz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z. B.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Bote von der Schnauder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1907 - 1925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Pressetätigkeit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1918 - 1923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III A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 A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28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der Polizei an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III A2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 A2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Lesetätigkeit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VIII 1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VIII 1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1907 - 1908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Bücherordnung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- Gewerkschaftskarte</w:t>
      </w:r>
      <w:r>
        <w:rPr>
          <w:rFonts w:ascii="Courier" w:hAnsi="Courier"/>
          <w:sz w:val="24"/>
        </w:rPr>
        <w:t>ll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C3028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C30284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C30284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</w:p>
    <w:p w:rsidR="00000000" w:rsidRDefault="00C30284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284"/>
    <w:rsid w:val="00C3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73C43-55CA-49D8-AA33-0DAEDB52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12</TotalTime>
  <Pages>2</Pages>
  <Words>191</Words>
  <Characters>1204</Characters>
  <Application>Microsoft Office Word</Application>
  <DocSecurity>4</DocSecurity>
  <Lines>10</Lines>
  <Paragraphs>2</Paragraphs>
  <ScaleCrop>false</ScaleCrop>
  <Company>Deutsche Nationalbibliothek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Meuselwitz</dc:title>
  <dc:subject/>
  <dc:creator>Fischer</dc:creator>
  <cp:keywords>DFG-Quellenrepertorium</cp:keywords>
  <cp:lastModifiedBy>Wendler, André</cp:lastModifiedBy>
  <cp:revision>2</cp:revision>
  <cp:lastPrinted>8909-06-25T01:07:42Z</cp:lastPrinted>
  <dcterms:created xsi:type="dcterms:W3CDTF">2021-02-26T09:20:00Z</dcterms:created>
  <dcterms:modified xsi:type="dcterms:W3CDTF">2021-02-26T09:20:00Z</dcterms:modified>
</cp:coreProperties>
</file>