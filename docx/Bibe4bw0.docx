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Kreiskultur- und Archivamt Biberach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Rollinstr. 9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88396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Biberach/Riß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Tel.:(07351)52-204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Kreiskultur- und Archivamt umfaßt sowohl Stadtarchiv als auch Kreisarchiv Biberach.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AZ 11</w:t>
      </w:r>
      <w:r>
        <w:rPr>
          <w:rFonts w:ascii="Courier" w:hAnsi="Courier"/>
          <w:sz w:val="24"/>
        </w:rPr>
        <w:t>7.1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 in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Zusammenarbeit mit der Presse</w:t>
      </w:r>
      <w:r>
        <w:rPr>
          <w:rFonts w:ascii="Courier" w:hAnsi="Courier"/>
          <w:vanish/>
          <w:sz w:val="24"/>
        </w:rPr>
        <w:t>]s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1933 - 1956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AZ 117.2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Abliefern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Vorlage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Biberach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Laupheim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Nachrichtenblatt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1945 - 1967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AZ 335.28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5B2D0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5B2D0B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2D0B"/>
    <w:rsid w:val="005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6F538-B557-4D8A-8425-FD1C4D06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89</Words>
  <Characters>561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Kreiskultur- und Archivamt Biberach</dc:title>
  <dc:subject>Grünert</dc:subject>
  <dc:creator>Fischer</dc:creator>
  <cp:keywords>DFG-Quellenrepertorium Kreiskultur- und Archivamt Biberach</cp:keywords>
  <cp:lastModifiedBy>Wendler, André</cp:lastModifiedBy>
  <cp:revision>2</cp:revision>
  <cp:lastPrinted>8909-06-25T01:07:42Z</cp:lastPrinted>
  <dcterms:created xsi:type="dcterms:W3CDTF">2021-02-26T09:01:00Z</dcterms:created>
  <dcterms:modified xsi:type="dcterms:W3CDTF">2021-02-26T09:01:00Z</dcterms:modified>
</cp:coreProperties>
</file>