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Landeshauptarchiv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02</w:t>
      </w:r>
      <w:r>
        <w:rPr>
          <w:rFonts w:ascii="Courier" w:hAnsi="Courier"/>
          <w:sz w:val="24"/>
        </w:rPr>
        <w:tab/>
        <w:t>BLHA, Außenstelle Potsdam-Bornim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BLHA, Außenstelle Potsdam-Bornim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Zum Windmühlenberg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600449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14469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Potsdam-Bornim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Tel.:(0331)504857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 Benutzung ist nur nach telefonischer Absprache möglich. Öffnungs</w:t>
      </w:r>
      <w:r>
        <w:rPr>
          <w:rFonts w:ascii="Courier" w:hAnsi="Courier"/>
          <w:sz w:val="24"/>
        </w:rPr>
        <w:t>zeiten: Montag, Mittwoch, Donnerstag 9.00 - 15.00 Uhr, Dienstag 9.00 - 17.30 Uhr; letzter Archivbesuch: 21.01.1997.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Abteilungen III und IV / In Potsdam-Bornim befinden sich alle Bestände nach 1945 und alle Justizsachen des Brandenburgischen Landeshauptarchives Potsdam. Die Postleitzahl für das Postfach lautet: 14404 Potsdam.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Pr. Br. Rep. 12 B LG Berlin 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Landgericht Berlin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I. Gerichte \ Landgerichte \ #Landgericht Berlin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1935 - 1943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In diesem Bestand b</w:t>
      </w:r>
      <w:r>
        <w:rPr>
          <w:rFonts w:ascii="Courier" w:hAnsi="Courier"/>
          <w:sz w:val="24"/>
        </w:rPr>
        <w:t xml:space="preserve">efinden sich einige Akten zu Urteilen wegen der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Verbreitung von KPD-Schriften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Pr. Br. Rep. 5 E Angermünde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Angermünde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I. Gerichte \ Amtsgerichte \ #Amtsgericht Angermünde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209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Angermünde, Nr. 209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H.R.B.20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Angermünder Zeitung,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Angermünde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Angermünde, Nr. 224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</w:t>
      </w:r>
      <w:r>
        <w:rPr>
          <w:rFonts w:ascii="Courier" w:hAnsi="Courier"/>
          <w:sz w:val="24"/>
        </w:rPr>
        <w:t>.B.21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k[1{o[</w:t>
      </w:r>
      <w:r>
        <w:rPr>
          <w:rFonts w:ascii="Courier" w:hAnsi="Courier"/>
          <w:sz w:val="24"/>
        </w:rPr>
        <w:t>Uckermärkische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Angermünde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1933 - 1939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Pr. Br. Rep. 5 E Eberswalde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Eberswalde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I. Gerichte \ Amtsgerichte \ #Amtsgericht Eberswalde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Eberswalde, Nr. 243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 HRB 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Deutsche Tabak-Zeitung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Muller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Eberwalde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1912 - 1920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Pr. Br. Rep. 5 E Kirchhain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Kirchhain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I. Gerichte \ Amtsgerichte \ #Amtsgericht Kirchhain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Kirchhain, Nr. 127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HRA (Nr. 90) 171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Brücke-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Kurt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Schwersow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Kirchhain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Kirchhain, Nr. 126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HRA (Nr. 92) 172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Zahn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Baendel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OHG,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Kirchhain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1920 - 1942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Pr. Br. Rep.</w:t>
      </w:r>
      <w:r>
        <w:rPr>
          <w:rFonts w:ascii="Courier" w:hAnsi="Courier"/>
          <w:sz w:val="24"/>
        </w:rPr>
        <w:t xml:space="preserve"> 5 E Lübbenau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Lübbenau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I. Gerichte \ Amtsgerichte \ #Amtsgericht Lübbenau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Lübbenau, Nr. 112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HRA Nr. 205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Scharff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's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Lübbenau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1906 - 1949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Pr. Br. Rep. 5 E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I. Gerichte \ Amtsgerichte \ #Amtsgericht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530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5. Zivi</w:t>
      </w:r>
      <w:r>
        <w:rPr>
          <w:rFonts w:ascii="Courier" w:hAnsi="Courier"/>
          <w:sz w:val="24"/>
        </w:rPr>
        <w:t>lrecht \ 5.3. Zwangsversteigerungen und Konkurse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176 - 177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Potsdam, Nr. 176 - 177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 N 6/32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Konkursverfahren a)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KG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b)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persönlich haftender Gesellschafter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]o}]p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672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Freiwillige Gerichtsbarkeit \ 6.7. Registerangelegenheiten \ 6.7.2. Genossenschaftsregister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0781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Pr. Br. Rep. 5 E Potsdam, </w:t>
      </w:r>
      <w:r>
        <w:rPr>
          <w:rFonts w:ascii="Courier" w:hAnsi="Courier"/>
          <w:sz w:val="24"/>
        </w:rPr>
        <w:t>Nr. 781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Gen.R.55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Verlagsgenossenschaft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"Die neue Zeit", e.GmbH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Nowawes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673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Freiwillige Gerichtsbarkeit \ 6.7. Registerangelegenheiten \ 6.7.3. 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Potsdam, Nr. 900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H.R.B.205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Nationalstenographie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Potsdam, Nr. 914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H.R.B.332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Potsdamer Adler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sz w:val="24"/>
        </w:rPr>
        <w:t>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0916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Potsdam, Nr. 916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H.R.B.328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Herbach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1911 - 1936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Potsdam, Nr. 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H.R.B.438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Verlagsanstalt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Biologie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Neubabelsberg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0959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Potsdam, Nr. 959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H.R.B.2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Potsdamer Ze</w:t>
      </w:r>
      <w:r>
        <w:rPr>
          <w:rFonts w:ascii="Courier" w:hAnsi="Courier"/>
          <w:sz w:val="24"/>
        </w:rPr>
        <w:t>itung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1020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Potsdam, Nr. 1020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1.H.R.B.139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Weißen Kreuzes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Nowawes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1921 - 1929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Pr. Br. Rep. 5 E Schwedt/Oder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Schwedt/Oder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I. Gerichte \ Amtsgerichte \ #Amtsgericht Schwedt/Oder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H.R.34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HR 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Schwedt/Oder, H.R.34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H.R.A.306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Firma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Versand-Geschäft Anfertigung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jeder Art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Freyhoff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Schwedt/Oder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1900 - 1938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Pr. Br. Rep. 5 E Spremberg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Spremberg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I. Gerichte \ Amtsgerichte \ #Amtsgericht Spremberg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HR 29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HR 29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Spremberg, HR 29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 A Nr. 488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Blattsammlung zum Handelsregister A Firma: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Spremberg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</w:t>
      </w:r>
      <w:r>
        <w:rPr>
          <w:rFonts w:ascii="Courier" w:hAnsi="Courier"/>
          <w:vanish/>
          <w:sz w:val="24"/>
        </w:rPr>
        <w:t>lung&gt;]s</w:t>
      </w:r>
      <w:r>
        <w:rPr>
          <w:rFonts w:ascii="Courier" w:hAnsi="Courier"/>
          <w:sz w:val="24"/>
        </w:rPr>
        <w:t xml:space="preserve">-, Kunst- und Musikalienhandlung, Inhaber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's Witwe</w:t>
      </w:r>
      <w:r>
        <w:rPr>
          <w:rFonts w:ascii="Courier" w:hAnsi="Courier"/>
          <w:vanish/>
          <w:sz w:val="24"/>
        </w:rPr>
        <w:t>}2{&lt; Spremberg&gt;}]k</w:t>
      </w:r>
      <w:r>
        <w:rPr>
          <w:rFonts w:ascii="Courier" w:hAnsi="Courier"/>
          <w:sz w:val="24"/>
        </w:rPr>
        <w:t xml:space="preserve"> (Sonderband)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1907 - 1917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Pr. Br. Rep. 5 E Storkow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Storkow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I. Gerichte \ Amtsgerichte \ #Amtsgericht Storkow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H.R.2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HR 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Storkow, H.R.2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H.R.A.53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Kunst- und Reklame-Druckerei,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Allgemeinen Burger Zeitung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Helwig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Storkow (Mark)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1911 - 1912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Pr. Br. Rep. 5 E Wittenberge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Wittenberge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I. Gerichte \ Amtsgerichte \ #Amtsgericht Wittenberge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H.R.27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HR 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5 E Wittenberge, H.R.27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H.R.B.22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Firma: "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Volkszeitung. Sozialdemokratisches Organ für die Ost- und Westprignitz,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Wittenberge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1919 - 1931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Pr. Br. Rep. 4 M Generalstaatsanwalt beim Kammergericht Be</w:t>
      </w:r>
      <w:r>
        <w:rPr>
          <w:rFonts w:ascii="Courier" w:hAnsi="Courier"/>
          <w:sz w:val="24"/>
        </w:rPr>
        <w:t>rlin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Generalstaatsanwalt beim Kammergericht Berlin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Justizbehörden \ II. Staatsanwaltschaften \ #Generalstaatsanwalt beim Kammergericht Berlin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1919 - 1945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In diesem Bestand befinden sich noch acht andere Urteile wegen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Verbreitung von KPD-Schriften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Straf-Sachen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Straf-Sachen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Pr. Br. Rep. 4 M Generalstaatsanwalt beim Kammergericht Berlin Nr. 18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10.07.182/34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Urteil in der Strafsache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Landarbeiter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Michel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geb. 23.</w:t>
      </w:r>
      <w:r>
        <w:rPr>
          <w:rFonts w:ascii="Courier" w:hAnsi="Courier"/>
          <w:sz w:val="24"/>
        </w:rPr>
        <w:t>4.1893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Spaatz (Westhavelland)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Verbreitung hochverräterischen Unternehmens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Vertreibung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illegalen Schrift der KPD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"Der rote Stern"</w:t>
      </w:r>
      <w:r>
        <w:rPr>
          <w:rFonts w:ascii="Courier" w:hAnsi="Courier"/>
          <w:vanish/>
          <w:sz w:val="24"/>
        </w:rPr>
        <w:t>}]t]s</w:t>
      </w:r>
      <w:r>
        <w:rPr>
          <w:rFonts w:ascii="Courier" w:hAnsi="Courier"/>
          <w:sz w:val="24"/>
        </w:rPr>
        <w:t xml:space="preserve"> (Unterbezirksorgan der KPD Prenzlauer Berg) in Spaatz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Landtag von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#Landtag von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Schriftverkehr mit der Landesregierung \ Schriftwechsel mit dem Ministerpräsidenten und einzelnen Ministerien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</w:t>
      </w:r>
      <w:r>
        <w:rPr>
          <w:rFonts w:ascii="Courier" w:hAnsi="Courier"/>
          <w:sz w:val="24"/>
        </w:rPr>
        <w:t>1 Nr. 314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des Justizministers über unsachliche Kritik der Justiz des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Weltbühne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Mai 1948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202 A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Büro des Ministerpräsidenten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#Büro des Ministerpräsidenten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(2 Bde.), Sachregister der Sitzungsprotokolle und Verordnungen des Präsidiums der Provinzialverwaltung bzw. der Landesregierung Brandenburg (in Bd.1), Sachregister über die SMAD-Befehle (in Bd.2)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Präsidialabteilung \ SMA(D)-Befehle, -Schreiben und -Anordnungen sowie Berichte über deren Durchführung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202 A Nr. 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16; Bd.2, 4, 44, 57 und 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-Befehle (1. Serie), Nr. 1-49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Befehl Nr. 19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02.08.1945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Verbesserung der Arbeit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Regelung der Kontrolle ihrer Tätigkeit ; Befehl Nr. 20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03.12.1945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Wiederaufnahme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Abonnement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Expedition und Zustellung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deutscher Zeitungen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</w:t>
      </w:r>
      <w:r>
        <w:rPr>
          <w:rFonts w:ascii="Courier" w:hAnsi="Courier"/>
          <w:sz w:val="24"/>
        </w:rPr>
        <w:t>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durch die deutsche Post ; Befehl Nr. 29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18.08.1945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Tätigkeit der Sektion für Propaganda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Politischen Abteilung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Sowjetischen Militäradministration in Deutschland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202 A Nr. 65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16; Bd.2, 15, 17, 42 und 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-Befehle (1. Serie), Nr. 200-358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Befehl Nr. 0249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23.08.1946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Rückführung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Bücherbestände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Verwendung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herrenlose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&lt;, herrenlose&gt;]s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sz w:val="24"/>
        </w:rPr>
        <w:t xml:space="preserve">Befehl Nr. 262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02.09.1946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Verpflichtung aller im Gebiet der </w:t>
      </w:r>
      <w:r>
        <w:rPr>
          <w:rFonts w:ascii="Courier" w:hAnsi="Courier"/>
          <w:vanish/>
          <w:sz w:val="24"/>
        </w:rPr>
        <w:t>o[1{</w:t>
      </w:r>
      <w:r>
        <w:rPr>
          <w:rFonts w:ascii="Courier" w:hAnsi="Courier"/>
          <w:sz w:val="24"/>
        </w:rPr>
        <w:t>Sowjetische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Besatzungszone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arbeitenden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Muster ihrer Produktion in deutscher Sprache vorzulegen ; Befehl Nr. 356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24.12.1946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die Meldung aller seit dem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09.05.1945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erschienenen und in Zukunft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der in der Sowjetischen Besatzungszone und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Sowjetische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Sektor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ansässigen Verlage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</w:t>
      </w:r>
      <w:r>
        <w:rPr>
          <w:rFonts w:ascii="Courier" w:hAnsi="Courier"/>
          <w:sz w:val="24"/>
        </w:rPr>
        <w:t>2 A Nr. 66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16; Bd.2, 19 und 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-Befehle (1. Serie), Nr. 2-99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Befehl Nr. 90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17.04.1947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Tätigkeit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202 A Nr. 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16; Bd.2, 24 und 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-Befehle (1. Serie), Nr. 1-205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Befehl Nr. 105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09.06.1948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Verbesserung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o[1{</w:t>
      </w:r>
      <w:r>
        <w:rPr>
          <w:rFonts w:ascii="Courier" w:hAnsi="Courier"/>
          <w:sz w:val="24"/>
        </w:rPr>
        <w:t>Sowjetische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Besatzungszone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in Übereinstimmung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Direktive Nr. 55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Kontrollrat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202 A Nr. 83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16; Bd.2, 31 und 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Befehle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SMA der Provinz/ des Landes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 (1. Serie), Nr. 148-249, 0354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Befehl Nr. 177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07.08.1946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Ergebnisse der Prüfung bzw. der Erfüllung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Befehl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Kontrollrat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Nr.4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13.05.1946</w:t>
      </w:r>
      <w:r>
        <w:rPr>
          <w:rFonts w:ascii="Courier" w:hAnsi="Courier"/>
          <w:vanish/>
          <w:sz w:val="24"/>
        </w:rPr>
        <w:t>]z}]s</w:t>
      </w:r>
      <w:r>
        <w:rPr>
          <w:rFonts w:ascii="Courier" w:hAnsi="Courier"/>
          <w:sz w:val="24"/>
        </w:rPr>
        <w:t xml:space="preserve"> (Ausmerzung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Selbstverwaltungsorgane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Regierungsabteilung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Ld. Br. Rep. 202 A </w:t>
      </w:r>
      <w:r>
        <w:rPr>
          <w:rFonts w:ascii="Courier" w:hAnsi="Courier"/>
          <w:sz w:val="24"/>
        </w:rPr>
        <w:t>Nr. 224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27 und 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und Unterlagen über die Sitzungen des Präsidiums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Provinzialverwaltung</w:t>
      </w:r>
      <w:r>
        <w:rPr>
          <w:rFonts w:ascii="Courier" w:hAnsi="Courier"/>
          <w:vanish/>
          <w:sz w:val="24"/>
        </w:rPr>
        <w:t>&lt; Brandenburg&gt;]k</w:t>
      </w:r>
      <w:r>
        <w:rPr>
          <w:rFonts w:ascii="Courier" w:hAnsi="Courier"/>
          <w:sz w:val="24"/>
        </w:rPr>
        <w:t xml:space="preserve"> bzw. des Kabinetts/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Ministerrat</w:t>
      </w:r>
      <w:r>
        <w:rPr>
          <w:rFonts w:ascii="Courier" w:hAnsi="Courier"/>
          <w:vanish/>
          <w:sz w:val="24"/>
        </w:rPr>
        <w:t>&lt; Brandenburg&gt;]k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Landesregierung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 ; 18. Sitzung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Juli 1946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 Dichterstiftung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202 A Nr. 269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29 und 93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und Unterlagen über die Sitzungen des Präsidiums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Provinzialverwaltung</w:t>
      </w:r>
      <w:r>
        <w:rPr>
          <w:rFonts w:ascii="Courier" w:hAnsi="Courier"/>
          <w:vanish/>
          <w:sz w:val="24"/>
        </w:rPr>
        <w:t>&lt; Brandenburg&gt;]k</w:t>
      </w:r>
      <w:r>
        <w:rPr>
          <w:rFonts w:ascii="Courier" w:hAnsi="Courier"/>
          <w:sz w:val="24"/>
        </w:rPr>
        <w:t xml:space="preserve"> bzw. des Kabinetts/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Minister</w:t>
      </w:r>
      <w:r>
        <w:rPr>
          <w:rFonts w:ascii="Courier" w:hAnsi="Courier"/>
          <w:sz w:val="24"/>
        </w:rPr>
        <w:t>rat</w:t>
      </w:r>
      <w:r>
        <w:rPr>
          <w:rFonts w:ascii="Courier" w:hAnsi="Courier"/>
          <w:vanish/>
          <w:sz w:val="24"/>
        </w:rPr>
        <w:t>&lt; Brandenburg&gt;]k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Landesregierung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 ; 37. Ministerratssitzung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 Dezember 1951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Bericht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Volkswirtschaftsplanerfüllung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Bereich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202 A Nr.  277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30 und 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und Unterlagen über die Sitzungen des Präsidiums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Provinzialverwaltung</w:t>
      </w:r>
      <w:r>
        <w:rPr>
          <w:rFonts w:ascii="Courier" w:hAnsi="Courier"/>
          <w:vanish/>
          <w:sz w:val="24"/>
        </w:rPr>
        <w:t>&lt; Brandenburg&gt;]k</w:t>
      </w:r>
      <w:r>
        <w:rPr>
          <w:rFonts w:ascii="Courier" w:hAnsi="Courier"/>
          <w:sz w:val="24"/>
        </w:rPr>
        <w:t xml:space="preserve"> bzw. des Kabinetts /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Ministerrat</w:t>
      </w:r>
      <w:r>
        <w:rPr>
          <w:rFonts w:ascii="Courier" w:hAnsi="Courier"/>
          <w:vanish/>
          <w:sz w:val="24"/>
        </w:rPr>
        <w:t>&lt; Brandenburg&gt;]k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Landesregierung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 ; 8. Ministerratssitzung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 April</w:t>
      </w:r>
      <w:r>
        <w:rPr>
          <w:rFonts w:ascii="Courier" w:hAnsi="Courier"/>
          <w:sz w:val="24"/>
        </w:rPr>
        <w:t xml:space="preserve"> 1952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Bericht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Innere Verwaltung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202 A Nr. 440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Hauptabteilung Wirtschaftsplanung</w:t>
      </w:r>
      <w:r>
        <w:rPr>
          <w:rFonts w:ascii="Courier" w:hAnsi="Courier"/>
          <w:vanish/>
          <w:sz w:val="24"/>
        </w:rPr>
        <w:t>&lt; des Landes Brandenburg&gt;]k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Schließung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Rathenow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Ministerium des Innern von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#Ministerium des Innern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Org.-Instrukteur-Abteilung \ Organisationsfra</w:t>
      </w:r>
      <w:r>
        <w:rPr>
          <w:rFonts w:ascii="Courier" w:hAnsi="Courier"/>
          <w:sz w:val="24"/>
        </w:rPr>
        <w:t>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203 Nr. 1860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33a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Reorganisation der Vereinigten Wirtschaftsbetriebe der Landesregierung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Übergabe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Landesdruckerei</w:t>
      </w:r>
      <w:r>
        <w:rPr>
          <w:rFonts w:ascii="Courier" w:hAnsi="Courier"/>
          <w:vanish/>
          <w:sz w:val="24"/>
        </w:rPr>
        <w:t>&lt; Brandenburg&gt;]k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Vereinigung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203 Nr. 1871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33a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Wirtschaftsplanung und Tätigkeit der Landesdruckerei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Übergabeprotokoll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Landesdruckerei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VVB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</w:t>
      </w:r>
      <w:r>
        <w:rPr>
          <w:rFonts w:ascii="Courier" w:hAnsi="Courier"/>
          <w:sz w:val="24"/>
        </w:rPr>
        <w:t>d.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Allgemeine Verwaltung \ Druckereibetrieb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203 Nr. 404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1516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Übernahme der Rechtsträgerschaft und Betrieb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Provinzialdruckerei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Nauen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nach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Sequestierung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ehem.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Freyhoff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6{&lt;Nauen&gt;}]p}2{&lt; Nauen&gt;}]k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203 Nr. 405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Personalangelegenheiten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Provinzial</w:t>
      </w:r>
      <w:r>
        <w:rPr>
          <w:rFonts w:ascii="Courier" w:hAnsi="Courier"/>
          <w:vanish/>
          <w:sz w:val="24"/>
        </w:rPr>
        <w:t>&lt;druckerei Brandenburg&gt;]k</w:t>
      </w:r>
      <w:r>
        <w:rPr>
          <w:rFonts w:ascii="Courier" w:hAnsi="Courier"/>
          <w:sz w:val="24"/>
        </w:rPr>
        <w:t xml:space="preserve">- bzw.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Landesdruckerei</w:t>
      </w:r>
      <w:r>
        <w:rPr>
          <w:rFonts w:ascii="Courier" w:hAnsi="Courier"/>
          <w:vanish/>
          <w:sz w:val="24"/>
        </w:rPr>
        <w:t>&lt; Brandenburg&gt;]k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</w:t>
      </w:r>
      <w:r>
        <w:rPr>
          <w:rFonts w:ascii="Courier" w:hAnsi="Courier"/>
          <w:sz w:val="24"/>
        </w:rPr>
        <w:t>. 406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203 Nr. 406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Landesdruckerei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203 Nr. 407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Bilanz und Jahresbericht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Landesdruckerei</w:t>
      </w:r>
      <w:r>
        <w:rPr>
          <w:rFonts w:ascii="Courier" w:hAnsi="Courier"/>
          <w:vanish/>
          <w:sz w:val="24"/>
        </w:rPr>
        <w:t>&lt; Brandenburg&gt;]k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Dez. 1949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203 Nr. 408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Bilanzen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Landesdruckerei Brandenburg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Dez. 1950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Hauptabteilung Staatliche Verwaltung \ Landesangelegenheiten \ Erarbeitung von Gesetzen,</w:t>
      </w:r>
      <w:r>
        <w:rPr>
          <w:rFonts w:ascii="Courier" w:hAnsi="Courier"/>
          <w:sz w:val="24"/>
        </w:rPr>
        <w:t xml:space="preserve"> Gesetzesänderungen und Verordnungen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203 Nr. 747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1007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Polizeiverordnung über die 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Vertriebsgenehmigung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Hauptabteilung Staatliche Verwaltung \ Landesangelegenheiten \ Verkehr mit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West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203 Nr. 754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von Zeitungen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Westdeutschland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Westberlin</w:t>
      </w:r>
      <w:r>
        <w:rPr>
          <w:rFonts w:ascii="Courier" w:hAnsi="Courier"/>
          <w:vanish/>
          <w:sz w:val="24"/>
        </w:rPr>
        <w:t>]o}]s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</w:t>
      </w:r>
      <w:r>
        <w:rPr>
          <w:rFonts w:ascii="Courier" w:hAnsi="Courier"/>
          <w:sz w:val="24"/>
        </w:rPr>
        <w:t>ep. 204 A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Ministerium der Finanzen in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#Ministerium der Finanzen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(Rep. 204)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Vermögens- und Schuldenverwaltung \ Liegenschaften - bewegliche Sachen - im Bereich der Finanzämter A-Z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1719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204 A Nr. 1719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Finanzamt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Kyritz</w:t>
      </w:r>
      <w:r>
        <w:rPr>
          <w:rFonts w:ascii="Courier" w:hAnsi="Courier"/>
          <w:vanish/>
          <w:sz w:val="24"/>
        </w:rPr>
        <w:t>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Sicherstellung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aus den Schlössern der Herren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zu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Putlitz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Groß-Pankow</w:t>
      </w:r>
      <w:r>
        <w:rPr>
          <w:rFonts w:ascii="Courier" w:hAnsi="Courier"/>
          <w:vanish/>
          <w:sz w:val="24"/>
        </w:rPr>
        <w:t>&lt; (Ostprignitz)&gt;]o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Laaske (Ostprignitz)</w:t>
      </w:r>
      <w:r>
        <w:rPr>
          <w:rFonts w:ascii="Courier" w:hAnsi="Courier"/>
          <w:vanish/>
          <w:sz w:val="24"/>
        </w:rPr>
        <w:t>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</w:t>
      </w:r>
      <w:r>
        <w:rPr>
          <w:rFonts w:ascii="Courier" w:hAnsi="Courier"/>
          <w:sz w:val="24"/>
        </w:rPr>
        <w:t>. Br. Rep. 205 A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Ministerium für Volksbildung von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#Ministerium für Volksbildung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(Rep. 205)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Büro des Ministers \ Handakten des Ministers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Handakte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Minister</w:t>
      </w:r>
      <w:r>
        <w:rPr>
          <w:rFonts w:ascii="Courier" w:hAnsi="Courier"/>
          <w:vanish/>
          <w:sz w:val="24"/>
        </w:rPr>
        <w:t>&lt; im Land Brandenburg&gt;}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</w:t>
      </w:r>
      <w:r>
        <w:rPr>
          <w:rFonts w:ascii="Courier" w:hAnsi="Courier"/>
          <w:vanish/>
          <w:sz w:val="24"/>
        </w:rPr>
        <w:t>}]p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Errichtung und Entwicklung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1945; 1947 - 1950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Statistik \ Bibliotheken (allgem.), Lehrer- und Schülerbibliothek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395 - 399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395 - 399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401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Meldungen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Kindergartenbibliothek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402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Bibliotheksstatistische Erhebung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in den Kreisen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Kunst und Literatur \ Allgemeines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550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Angelegenheiten der Abtei</w:t>
      </w:r>
      <w:r>
        <w:rPr>
          <w:rFonts w:ascii="Courier" w:hAnsi="Courier"/>
          <w:sz w:val="24"/>
        </w:rPr>
        <w:t>lung Kunst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Kunst und Literatur \ Archive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649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Richtlinie über die Behandlung von Archiv-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650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Archiv-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der </w:t>
      </w:r>
      <w:r>
        <w:rPr>
          <w:rFonts w:ascii="Courier" w:hAnsi="Courier"/>
          <w:vanish/>
          <w:sz w:val="24"/>
        </w:rPr>
        <w:t>o[3{</w:t>
      </w:r>
      <w:r>
        <w:rPr>
          <w:rFonts w:ascii="Courier" w:hAnsi="Courier"/>
          <w:sz w:val="24"/>
        </w:rPr>
        <w:t>Provinz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1945 - 1946;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651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Angaben über Archive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o[3{</w:t>
      </w:r>
      <w:r>
        <w:rPr>
          <w:rFonts w:ascii="Courier" w:hAnsi="Courier"/>
          <w:sz w:val="24"/>
        </w:rPr>
        <w:t>Provinz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Kunst und Literatur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788 - 790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788 - 790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Verbote, Einteilung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Berufsausweis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und Lebensmittelkarteneinstufung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Allgemeine Volksbildung \ Handakten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815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815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Handakten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Ministerialrat</w:t>
      </w:r>
      <w:r>
        <w:rPr>
          <w:rFonts w:ascii="Courier" w:hAnsi="Courier"/>
          <w:vanish/>
          <w:sz w:val="24"/>
        </w:rPr>
        <w:t>&lt; im Land Brandenburg&gt;}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Hausmann</w:t>
      </w:r>
      <w:r>
        <w:rPr>
          <w:rFonts w:ascii="Courier" w:hAnsi="Courier"/>
          <w:vanish/>
          <w:sz w:val="24"/>
        </w:rPr>
        <w:t>}]p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Landesstatistik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</w:t>
      </w:r>
      <w:r>
        <w:rPr>
          <w:rFonts w:ascii="Courier" w:hAnsi="Courier"/>
          <w:sz w:val="24"/>
        </w:rPr>
        <w:t xml:space="preserve">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Kreisen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Bericht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Allgemeine Volksbildung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823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823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Wiedereröffnung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Liste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Osthavelland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; Richtlinien für die Zulassung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; Bücherei des ehemaligen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Reichskanzler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Bethmann-Hollweg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Vernichtung vo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Naziliteratur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Säuberung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militärische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ohne nationalistische, imperialistische Tendenz ; Einstellung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russisch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die Büchereien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825 - 826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825 - 8</w:t>
      </w:r>
      <w:r>
        <w:rPr>
          <w:rFonts w:ascii="Courier" w:hAnsi="Courier"/>
          <w:sz w:val="24"/>
        </w:rPr>
        <w:t>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Sicherstellung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wertvollem Kulturgut (alphabetisch nach Ortsnamen geordnet)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Berichte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Provinz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15.11.1945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1946 - 1948; 1951 - 1952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Gesetzliche Maßnahmen für die Neuzulassung, Füh</w:t>
      </w:r>
      <w:r>
        <w:rPr>
          <w:rFonts w:ascii="Courier" w:hAnsi="Courier"/>
          <w:sz w:val="24"/>
        </w:rPr>
        <w:t xml:space="preserve">rung und Übernahme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buchhändlerischer Betrieb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829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Vorschlagsliste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Kinderbücher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aus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Oberschulbibliothek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durch die </w:t>
      </w:r>
      <w:r>
        <w:rPr>
          <w:rFonts w:ascii="Courier" w:hAnsi="Courier"/>
          <w:vanish/>
          <w:sz w:val="24"/>
        </w:rPr>
        <w:t>k[o[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 Landeshochschule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Planung finanzieller Mittel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in den Kreisen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Plan zur R</w:t>
      </w:r>
      <w:r>
        <w:rPr>
          <w:rFonts w:ascii="Courier" w:hAnsi="Courier"/>
          <w:sz w:val="24"/>
        </w:rPr>
        <w:t xml:space="preserve">einigung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Altbestände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; Überprüfung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Stadtbibliothek}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Teltow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Kontrollen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Krankenhaus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Heilstättenbibliothek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; Aufstellung der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Niederbarnim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befindlichen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Entwicklung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</w:t>
      </w:r>
      <w:r>
        <w:rPr>
          <w:rFonts w:ascii="Courier" w:hAnsi="Courier"/>
          <w:sz w:val="24"/>
        </w:rPr>
        <w:t>rg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838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über die Sitzungen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Landesfachausschusses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&lt; in Brandenburg&gt;]k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Allgemeine Volksbildung \ Statistische Erhebungen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Statistische Angabe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über die Anzahl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ihres Personals, ihrer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Anzahl der Bände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1946 - 1947;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841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</w:t>
      </w:r>
      <w:r>
        <w:rPr>
          <w:rFonts w:ascii="Courier" w:hAnsi="Courier"/>
          <w:sz w:val="24"/>
        </w:rPr>
        <w:t>atistische Erhebung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Fabrik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Werk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in den Kreisen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Statistische Erhebung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1{&lt;Leihbücherei&gt;}]ss[</w:t>
      </w:r>
      <w:r>
        <w:rPr>
          <w:rFonts w:ascii="Courier" w:hAnsi="Courier"/>
          <w:sz w:val="24"/>
        </w:rPr>
        <w:t>Werk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in den Kreisen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Statistische Erhebung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Werk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in einzelnen Kreisen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Werkbücherei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in den einzelnen Kreisen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Anstaltsbücherei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Anstaltsbücherei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MAS-Bücherei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Listen von vorhandenen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in den einzelnen Kreisen und ihres hauptamtlichen Personals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Allgemeine Volksbildung \ Aussonderung von Büchern, Rückführung verlagerter Büchereien, Revisionen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Aussonderung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aus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Listen von nazistischer Literatur ; Verzeichnis über das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für den Dienstgebrauch notwendige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nationalsozialistische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Einziehung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gemäß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Kontrollratsbefehl Nr. 4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Schulen,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Tätigkeitsberichte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</w:t>
      </w:r>
      <w:r>
        <w:rPr>
          <w:rFonts w:ascii="Courier" w:hAnsi="Courier"/>
          <w:sz w:val="24"/>
        </w:rPr>
        <w:t>iteratur-Kommission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Überprüfung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; Ausmerzung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antidemokratische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r,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antisowjetische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reaktionäre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853 - 854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853 - 854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Reinigung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Rückführung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evakuierte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Benutzung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herrenlose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&lt;, herrenlose&gt;]s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; Kontrolle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; Listen von Büchereien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Rückführung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verlagerte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Bibliotheksbestände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ehemaligen Deutschen Auslandswissenschaftlichen Instituts sowie von Beständen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Staatsbibliothek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858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858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Ludeloff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Bredow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zwecks Freigabe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Bestandsliste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Bü</w:t>
      </w:r>
      <w:r>
        <w:rPr>
          <w:rFonts w:ascii="Courier" w:hAnsi="Courier"/>
          <w:sz w:val="24"/>
        </w:rPr>
        <w:t>chern im Schloß Bredow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859 - 860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859 - 860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über Revisionen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861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Revisionen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des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Landesregierung</w:t>
      </w:r>
      <w:r>
        <w:rPr>
          <w:rFonts w:ascii="Courier" w:hAnsi="Courier"/>
          <w:vanish/>
          <w:sz w:val="24"/>
        </w:rPr>
        <w:t>&lt; Brandenburg&gt;]k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Buchsammelaktion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Dorf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Ergebnisse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Buchsammelaktion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Organisierung und Durchführung des "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Tag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des freien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"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 Mai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der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des freien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 - 17. Mai 1949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866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Organisierung und Durchführung der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</w:t>
      </w:r>
      <w:r>
        <w:rPr>
          <w:rFonts w:ascii="Courier" w:hAnsi="Courier"/>
          <w:sz w:val="24"/>
        </w:rPr>
        <w:t xml:space="preserve">es freien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 in den einzelnen Kreisen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Büchereikonferenz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18.04.1952 - 19.04.1952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Allgemeine Volksbildung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Kreise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einzelner Kreise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Kontrollen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868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Eröffnung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einzelner Kreise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</w:t>
      </w:r>
      <w:r>
        <w:rPr>
          <w:rFonts w:ascii="Courier" w:hAnsi="Courier"/>
          <w:sz w:val="24"/>
        </w:rPr>
        <w:t>hereiwesen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Wiedererrichtung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Nachweis der in den Kreisen vorhandenen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Angermünde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Arbeitspläne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Kreisstelle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]s}2{&lt; Angermünde&gt;}]k</w:t>
      </w:r>
      <w:r>
        <w:rPr>
          <w:rFonts w:ascii="Courier" w:hAnsi="Courier"/>
          <w:sz w:val="24"/>
        </w:rPr>
        <w:t xml:space="preserve"> und einzelner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Angermünde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Brandenburg/Havel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875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Arbeitspläne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Kreisstelle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und einzelner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2{o[2{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Frankfurt</w:t>
      </w:r>
      <w:r>
        <w:rPr>
          <w:rFonts w:ascii="Courier" w:hAnsi="Courier"/>
          <w:vanish/>
          <w:sz w:val="24"/>
        </w:rPr>
        <w:t>}]o}]k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Lebus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877 - 879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</w:t>
      </w:r>
      <w:r>
        <w:rPr>
          <w:rFonts w:ascii="Courier" w:hAnsi="Courier"/>
          <w:sz w:val="24"/>
        </w:rPr>
        <w:t>r. 877  - 879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Luckenwalde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des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Niederbarnim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Arbeitspläne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Kreisstelle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und einzelner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Niederbarnim</w:t>
      </w:r>
      <w:r>
        <w:rPr>
          <w:rFonts w:ascii="Courier" w:hAnsi="Courier"/>
          <w:vanish/>
          <w:sz w:val="24"/>
        </w:rPr>
        <w:t>}]o}]k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882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Arbeitspläne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Kreisstelle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und einzelner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2{o[2{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Oberbarnim</w:t>
      </w:r>
      <w:r>
        <w:rPr>
          <w:rFonts w:ascii="Courier" w:hAnsi="Courier"/>
          <w:vanish/>
          <w:sz w:val="24"/>
        </w:rPr>
        <w:t>}]o}]k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883 - 884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883 - 884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Ostprignitz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885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Genehmigungen und Führung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Kontrolle der Buchhandlungen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Zulassung, Schließu</w:t>
      </w:r>
      <w:r>
        <w:rPr>
          <w:rFonts w:ascii="Courier" w:hAnsi="Courier"/>
          <w:sz w:val="24"/>
        </w:rPr>
        <w:t xml:space="preserve">ng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Enteignung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Ruppin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Teltow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Aufstellung über die Gesamtzahl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im Kreis Teltow ; Überprüfungen der Büchereien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Westhavelland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1946 - 1947; 1950 - 1952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Zauch-Belzig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Rückführung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verlagerte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A Nr. 891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Arbeitspläne und -berichte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Luckenwalde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Osthavelland</w:t>
      </w:r>
      <w:r>
        <w:rPr>
          <w:rFonts w:ascii="Courier" w:hAnsi="Courier"/>
          <w:vanish/>
          <w:sz w:val="24"/>
        </w:rPr>
        <w:t>&lt;, Kreis&gt;]o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Ostprignitz</w:t>
      </w:r>
      <w:r>
        <w:rPr>
          <w:rFonts w:ascii="Courier" w:hAnsi="Courier"/>
          <w:vanish/>
          <w:sz w:val="24"/>
        </w:rPr>
        <w:t>&lt;, Kreis&gt;]o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&lt;, Kreis&gt;]o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Ruppin</w:t>
      </w:r>
      <w:r>
        <w:rPr>
          <w:rFonts w:ascii="Courier" w:hAnsi="Courier"/>
          <w:vanish/>
          <w:sz w:val="24"/>
        </w:rPr>
        <w:t>&lt;, Kreis&gt;]o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Teltow</w:t>
      </w:r>
      <w:r>
        <w:rPr>
          <w:rFonts w:ascii="Courier" w:hAnsi="Courier"/>
          <w:vanish/>
          <w:sz w:val="24"/>
        </w:rPr>
        <w:t>&lt;, Kreis&gt;]o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Westhavelland</w:t>
      </w:r>
      <w:r>
        <w:rPr>
          <w:rFonts w:ascii="Courier" w:hAnsi="Courier"/>
          <w:vanish/>
          <w:sz w:val="24"/>
        </w:rPr>
        <w:t>&lt;, Kreis&gt;]o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Zauch-Belzig</w:t>
      </w:r>
      <w:r>
        <w:rPr>
          <w:rFonts w:ascii="Courier" w:hAnsi="Courier"/>
          <w:vanish/>
          <w:sz w:val="24"/>
        </w:rPr>
        <w:t>&lt;, Kreis&gt;]o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&lt;, Kreis&gt;]o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205 C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Landesstelle für Büchereiwesen von Br</w:t>
      </w:r>
      <w:r>
        <w:rPr>
          <w:rFonts w:ascii="Courier" w:hAnsi="Courier"/>
          <w:sz w:val="24"/>
        </w:rPr>
        <w:t>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#Landesstelle für Büchereiwesen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1949 - 1954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(Rep. 205)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Betreuung der Bibliotheken, Statistik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C Nr. 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Statistische Erhebung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20 - 22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C Nr. 20 - 22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Neugründung und Überprüfung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Kinder- und Jugendbibliothek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Bibliotheksstatistische Erhebung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23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205 C Nr. 23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Neugründung und Überprüfung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MAS-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206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Wirtschaftsministerium von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#Wirtschaftsministerium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 Industrie \ Allgemeines \ Abteilungsleitung - Regelung des Dienstbetriebes \ Innerdienstliche Anweisungen sowie Rundschreiben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138 - 139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206 Nr. 138 - 139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Arbeitsanweisunge</w:t>
      </w:r>
      <w:r>
        <w:rPr>
          <w:rFonts w:ascii="Courier" w:hAnsi="Courier"/>
          <w:sz w:val="24"/>
        </w:rPr>
        <w:t xml:space="preserve">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Druckgenehmigungsstelle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 Industrie \ Allgemeines \ Angelegenheiten der Industrie des Landes Brandenburg im allgemeinen \ Juristische Personen und Kommissionen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206 Nr. 188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Revisions- und Treuhandanstalt für die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Sowjetische Besatzungszone</w:t>
      </w:r>
      <w:r>
        <w:rPr>
          <w:rFonts w:ascii="Courier" w:hAnsi="Courier"/>
          <w:vanish/>
          <w:sz w:val="24"/>
        </w:rPr>
        <w:t>]o]k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Enteignung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Firma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Bonneß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Hachfeld</w:t>
      </w:r>
      <w:r>
        <w:rPr>
          <w:rFonts w:ascii="Courier" w:hAnsi="Courier"/>
          <w:vanish/>
          <w:sz w:val="24"/>
        </w:rPr>
        <w:t>]p}2{&lt; Potsdam&gt;}]k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 Industrie \ Textilwaren, Leder, Papier \ Papierindu</w:t>
      </w:r>
      <w:r>
        <w:rPr>
          <w:rFonts w:ascii="Courier" w:hAnsi="Courier"/>
          <w:sz w:val="24"/>
        </w:rPr>
        <w:t>strie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206 Nr. 1490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Papierindustrie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Druckereiwesen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Lieferabkommen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 Industrie \ Handwerk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206 Nr. 1578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Buchdruckereibetrieb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Angermünde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Angermünde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Angermünde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345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Inneres \ 3.4. Staatliche Überwachung (Gemeindeabteilung) \ 3.4.5. Gewerbeaufsicht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0381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Angermünde Nr. 381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Aufstellungen über erteilte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Gewerbegenehmigungen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9.5. Kunst und Literatur, Kulturelle Massenarbeit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Angermünde Nr. 955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der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Buchhandelsbetriebe des Kreises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Beeskow-Storkow / Fürstenwalde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20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Beeskow-Storkow / Fürstenwalde (Spree)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</w:t>
      </w:r>
      <w:r>
        <w:rPr>
          <w:rFonts w:ascii="Courier" w:hAnsi="Courier"/>
          <w:sz w:val="24"/>
        </w:rPr>
        <w:t>andratsamt Beeskow-Storkow / Fürstenwalde (Spree)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209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2. Landrat \ 2.9. Information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0239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Beeskow-Storkow / Fürstenwalde Nr. 239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Tätigkeit der Abteilung Information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Druckgenehmigungen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Beeskow-Storkow / Fürstenwalde Nr. 240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Tätigkeit des Kreisbeauftragten für Information auf den Gebieten Informationskontrolle, Friedens- und Planpropaganda, Film- und Veranstaltungswesen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, Rundfunk,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Druckgenehmigungen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Lizenzen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913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9.13. Kunst und Literatur, Kulturelle Massenarbeit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1913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Beeskow-Storkow / Fürstenwalde Nr. 1913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Entwicklung und Beaufsichtigung der kulturellen Arbeit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1927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Beeskow-Storkow / Fürstenwalde Nr. 1927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Meldungen über </w:t>
      </w:r>
      <w:r>
        <w:rPr>
          <w:rFonts w:ascii="Tms Rmn" w:hAnsi="Tms Rmn"/>
          <w:vanish/>
          <w:sz w:val="0"/>
        </w:rPr>
        <w:t>s</w:t>
      </w:r>
      <w:r>
        <w:rPr>
          <w:rFonts w:ascii="Tms Rmn" w:hAnsi="Tms Rmn"/>
          <w:vanish/>
          <w:sz w:val="0"/>
        </w:rPr>
        <w:t>[</w:t>
      </w:r>
      <w:r>
        <w:rPr>
          <w:rFonts w:ascii="Courier" w:hAnsi="Courier"/>
          <w:sz w:val="24"/>
        </w:rPr>
        <w:t>Volksbüchereien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im Kreis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1928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Beeskow-Storkow / Fürstenwalde Nr. 1928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Ermittlungen über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und Archive im Kreis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1929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1929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Beeskow-Storkow / Fürstenwalde Nr. 1929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Ermittlungen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verlagerte russische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über rumänisches Archivgut und über den Verbleib der Akten von Ausweichstellen faschistischer Behörden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Cottbus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21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Cottbus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Cottbus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210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2. Landrat \ 2.10. Information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Cottbus Nr. 226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Richtlinien zur Erteilung von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Druckgenehmigungen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, Anweisungen und Gebührenerhebungen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Inneres \ 3.3. Kirchenangelegenheiten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0628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Cottbus Nr. 628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Registrierung von Religionsgemeinschaften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Aufstellung der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Kirchenbüc</w:t>
      </w:r>
      <w:r>
        <w:rPr>
          <w:rFonts w:ascii="Courier" w:hAnsi="Courier"/>
          <w:sz w:val="24"/>
        </w:rPr>
        <w:t>hereien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902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9.2. Statistik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1671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Cottbus Nr. 1671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75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der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Lehrer- und Schülerbüchereien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, der Schulhygiene, der Lehrkräfte und Schüler sowie der Schulformen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905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9.5. Kunst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1728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Cottbus Nr. 1728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 freischaffender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Architekten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1948 - 1951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 xml:space="preserve">Ld. Br. Rep. 250 Guben / </w:t>
      </w:r>
      <w:r>
        <w:rPr>
          <w:rFonts w:ascii="Courier" w:hAnsi="Courier"/>
          <w:sz w:val="24"/>
        </w:rPr>
        <w:t>Frankfurt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Guben / Frankfurt (Oder)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Guben / Frankfurt (Oder)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901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9.1. Leitung und Organisation, Tätigkeit der Abteilung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473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Guben / Frankfurt Nr. 473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Tätigkeit der Abteilung Volksbildung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Feststellung von Archiv- und Büchereibeständen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Luckenwalde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23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Luckenwald</w:t>
      </w:r>
      <w:r>
        <w:rPr>
          <w:rFonts w:ascii="Courier" w:hAnsi="Courier"/>
          <w:sz w:val="24"/>
        </w:rPr>
        <w:t>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Luckenwalde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209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2. Landrat \ 2.9. Informationen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Luckenwalde Nr. 98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Zusammenstellungen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die im Kreisgebiet vertriebenen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über die für den Vertrieb zugelassenen Händler und Agenten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Luckenwalde Nr. 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Prüfung von Druckereien im Kreis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Aufstellung aller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sz w:val="24"/>
        </w:rPr>
        <w:t>Kreis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Luckenwalde Nr. 102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Plakate und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Druckerzeugnisse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aus dem Kreis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901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9.1. Tätigkeit der Abteilung, Allgemeines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642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Luckenwalde Nr. 642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Verwendung der in Volkseigentum überführten Vermögenswerte der </w:t>
      </w:r>
      <w:r>
        <w:rPr>
          <w:rFonts w:ascii="Tms Rmn" w:hAnsi="Tms Rmn"/>
          <w:vanish/>
          <w:sz w:val="0"/>
        </w:rPr>
        <w:t>k[</w:t>
      </w:r>
      <w:r>
        <w:rPr>
          <w:rFonts w:ascii="Courier" w:hAnsi="Courier"/>
          <w:sz w:val="24"/>
        </w:rPr>
        <w:t>Wachtturm-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&lt;gesellschaft&gt;]s</w:t>
      </w:r>
      <w:r>
        <w:rPr>
          <w:rFonts w:ascii="Courier" w:hAnsi="Courier"/>
          <w:sz w:val="24"/>
        </w:rPr>
        <w:t xml:space="preserve">- und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Traktat-Gesellschaft</w:t>
      </w:r>
      <w:r>
        <w:rPr>
          <w:rFonts w:ascii="Tms Rmn" w:hAnsi="Tms Rmn"/>
          <w:vanish/>
          <w:sz w:val="0"/>
        </w:rPr>
        <w:t>]s]k</w:t>
      </w:r>
      <w:r>
        <w:rPr>
          <w:rFonts w:ascii="Courier" w:hAnsi="Courier"/>
          <w:sz w:val="24"/>
        </w:rPr>
        <w:t xml:space="preserve"> durch das Kreisschulamt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907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9.7. Büchereiw</w:t>
      </w:r>
      <w:r>
        <w:rPr>
          <w:rFonts w:ascii="Courier" w:hAnsi="Courier"/>
          <w:sz w:val="24"/>
        </w:rPr>
        <w:t>esen und Literatur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691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691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Luckenwalde Nr. 691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Überprüfung 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Aussonderung reaktionärer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sowie Neuanschaffungen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692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Luckenwalde Nr. 692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Überprüfung 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Aussonderung reaktionärer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sowie Neuanschaffungen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693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Luckenwalde Nr. 6</w:t>
      </w:r>
      <w:r>
        <w:rPr>
          <w:rFonts w:ascii="Courier" w:hAnsi="Courier"/>
          <w:sz w:val="24"/>
        </w:rPr>
        <w:t>93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34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Büchereistatistiken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694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Luckenwalde Nr. 694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34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Tätigkeit von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Betriebs- und Schülerbüchereien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Lübben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Lübben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Lübben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335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Inneres \ 3.3. Staatliche Verwaltung (Gemeindeabteilung) \ 3.3.5. Gewerbeaufsicht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275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0275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Lübben Nr. 275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</w:t>
      </w:r>
      <w:r>
        <w:rPr>
          <w:rFonts w:ascii="Courier" w:hAnsi="Courier"/>
          <w:sz w:val="24"/>
        </w:rPr>
        <w:t>hnis der genehmigten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Gewerbebetriebe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Kreis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Lübben Nr. 277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Schriftwechsel,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Gewerbeanträge, -genehmigungen und -abmeldungen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im Kreis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Lübben Nr. 280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Gesamtverzeichnis der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 xml:space="preserve">Gewerbetreibenden der Stadt </w:t>
      </w:r>
      <w:r>
        <w:rPr>
          <w:rFonts w:ascii="Tms Rmn" w:hAnsi="Tms Rmn"/>
          <w:vanish/>
          <w:sz w:val="0"/>
        </w:rPr>
        <w:t>o[</w:t>
      </w:r>
      <w:r>
        <w:rPr>
          <w:rFonts w:ascii="Courier" w:hAnsi="Courier"/>
          <w:sz w:val="24"/>
        </w:rPr>
        <w:t>Lübben</w:t>
      </w:r>
      <w:r>
        <w:rPr>
          <w:rFonts w:ascii="Tms Rmn" w:hAnsi="Tms Rmn"/>
          <w:vanish/>
          <w:sz w:val="0"/>
        </w:rPr>
        <w:t>]o]s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970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9.7. Archiv- und Büchereiwesen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1049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Lübben Nr. 1049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Tät</w:t>
      </w:r>
      <w:r>
        <w:rPr>
          <w:rFonts w:ascii="Courier" w:hAnsi="Courier"/>
          <w:sz w:val="24"/>
        </w:rPr>
        <w:t xml:space="preserve">igkeitsberichte des Landesarchivs und der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o[</w:t>
      </w:r>
      <w:r>
        <w:rPr>
          <w:rFonts w:ascii="Courier" w:hAnsi="Courier"/>
          <w:sz w:val="24"/>
        </w:rPr>
        <w:t>Lübben</w:t>
      </w:r>
      <w:r>
        <w:rPr>
          <w:rFonts w:ascii="Tms Rmn" w:hAnsi="Tms Rmn"/>
          <w:vanish/>
          <w:sz w:val="0"/>
        </w:rPr>
        <w:t>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Aufstellung des Volksbildungsamtes über vom Niederlausitzer Landesarchiv Lübben abgegebene Bücher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1050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Lübben Nr. 1050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Büchereiangelegenheiten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1051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Lübben Nr. 1051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Neuruppin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Neuruppin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</w:t>
      </w:r>
      <w:r>
        <w:rPr>
          <w:rFonts w:ascii="Courier" w:hAnsi="Courier"/>
          <w:sz w:val="24"/>
        </w:rPr>
        <w:t>g \ Landratsämter \ #Landratsamt Neuruppin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5. Finanzwesen \ 54. Staatliches Beschaffungswesen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Neuruppin Nr. 100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84 Bd. 3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des Landgerichts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vorläufige Nr. 100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Neuruppin Nr. 1346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7 Bd. 26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des Landgerichts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vorläufige Nr. 1346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Neuruppin Nr. 676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7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des Landgerichts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931 - 1935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vorläufige Nr. 676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Neuruppin Nr. 677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einer besonderen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Büchereiabteilung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für politische Schriften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nur: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 und 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für das Landgericht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vorläufige Nr. 677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Niederbarnim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Niederbarnim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Niederbarnim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s. auch Gewerbegenehmigungen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82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</w:t>
      </w:r>
      <w:r>
        <w:rPr>
          <w:rFonts w:ascii="Courier" w:hAnsi="Courier"/>
          <w:sz w:val="24"/>
        </w:rPr>
        <w:t>. Volksbildung \ 8.2. Statistik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781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Niederbarnim Nr. 781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über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Schüler- und Lehrerbüchereien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8. Volksbildung \ 8.7. Kultur, Kunst und Literatur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835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Niederbarnim Nr. 835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, Schauspieler, Artisten, Rezitatoren und Tänzer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841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Niederbarnim Nr. 841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des Oberlandrats in </w:t>
      </w:r>
      <w:r>
        <w:rPr>
          <w:rFonts w:ascii="Tms Rmn" w:hAnsi="Tms Rmn"/>
          <w:vanish/>
          <w:sz w:val="0"/>
        </w:rPr>
        <w:t>o[</w:t>
      </w:r>
      <w:r>
        <w:rPr>
          <w:rFonts w:ascii="Courier" w:hAnsi="Courier"/>
          <w:sz w:val="24"/>
        </w:rPr>
        <w:t>Bernau</w:t>
      </w:r>
      <w:r>
        <w:rPr>
          <w:rFonts w:ascii="Tms Rmn" w:hAnsi="Tms Rmn"/>
          <w:vanish/>
          <w:sz w:val="0"/>
        </w:rPr>
        <w:t>]o</w:t>
      </w:r>
      <w:r>
        <w:rPr>
          <w:rFonts w:ascii="Courier" w:hAnsi="Courier"/>
          <w:sz w:val="24"/>
        </w:rPr>
        <w:t xml:space="preserve"> und Berichte des L</w:t>
      </w:r>
      <w:r>
        <w:rPr>
          <w:rFonts w:ascii="Courier" w:hAnsi="Courier"/>
          <w:sz w:val="24"/>
        </w:rPr>
        <w:t xml:space="preserve">andratsamtes an den Oberlandrat über die Durchführung des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 xml:space="preserve">Kontrollratsbefehls Nr. 4,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Einziehung 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Naziliteratur</w:t>
      </w:r>
      <w:r>
        <w:rPr>
          <w:rFonts w:ascii="Courier" w:hAnsi="Courier"/>
          <w:vanish/>
          <w:sz w:val="24"/>
        </w:rPr>
        <w:t>}]s]s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842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Niederbarnim Nr. 842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über die Kontrollen der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Volks- und Leihbüchereien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des Kreises in Durchführung des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 xml:space="preserve">Kontrollratsbefehls Nr. 4,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Einziehung 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Naziliteratur</w:t>
      </w:r>
      <w:r>
        <w:rPr>
          <w:rFonts w:ascii="Courier" w:hAnsi="Courier"/>
          <w:vanish/>
          <w:sz w:val="24"/>
        </w:rPr>
        <w:t>}]s]s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843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Niederbarnim Nr. 843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Aussonderung faschistischer, antidemokratischer u</w:t>
      </w:r>
      <w:r>
        <w:rPr>
          <w:rFonts w:ascii="Courier" w:hAnsi="Courier"/>
          <w:sz w:val="24"/>
        </w:rPr>
        <w:t>nd antisowjetischer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Osthavelland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Osthavelland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Osthavelland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96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9.6. Kultur, Kunst und Literatur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1308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Osthavelland Nr. 1308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61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Tms Rmn" w:hAnsi="Tms Rmn"/>
          <w:vanish/>
          <w:sz w:val="0"/>
        </w:rPr>
        <w:t>s[2{</w:t>
      </w:r>
      <w:r>
        <w:rPr>
          <w:rFonts w:ascii="Courier" w:hAnsi="Courier"/>
          <w:sz w:val="24"/>
        </w:rPr>
        <w:t>Einrichtung von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Volksbüchereien</w:t>
      </w:r>
      <w:r>
        <w:rPr>
          <w:rFonts w:ascii="Tms Rmn" w:hAnsi="Tms Rmn"/>
          <w:vanish/>
          <w:sz w:val="0"/>
        </w:rPr>
        <w:t>}]s</w:t>
      </w:r>
      <w:r>
        <w:rPr>
          <w:rFonts w:ascii="Courier" w:hAnsi="Courier"/>
          <w:sz w:val="24"/>
        </w:rPr>
        <w:t xml:space="preserve">: Richtlinien, Anweisungen über die Aufgaben und Tätigkeit der Bibliotheken, </w:t>
      </w:r>
      <w:r>
        <w:rPr>
          <w:rFonts w:ascii="Tms Rmn" w:hAnsi="Tms Rmn"/>
          <w:vanish/>
          <w:sz w:val="0"/>
        </w:rPr>
        <w:t>s[2{</w:t>
      </w:r>
      <w:r>
        <w:rPr>
          <w:rFonts w:ascii="Courier" w:hAnsi="Courier"/>
          <w:sz w:val="24"/>
        </w:rPr>
        <w:t>Aussonderung faschistischen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Büc</w:t>
      </w:r>
      <w:r>
        <w:rPr>
          <w:rFonts w:ascii="Courier" w:hAnsi="Courier"/>
          <w:sz w:val="24"/>
        </w:rPr>
        <w:t>hergut</w:t>
      </w:r>
      <w:r>
        <w:rPr>
          <w:rFonts w:ascii="Tms Rmn" w:hAnsi="Tms Rmn"/>
          <w:vanish/>
          <w:sz w:val="0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Prenzlau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Prenzlau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Prenzlau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91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9.1. Unterricht und Erziehung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Prenzlau Nr. 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36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s[2{</w:t>
      </w:r>
      <w:r>
        <w:rPr>
          <w:rFonts w:ascii="Courier" w:hAnsi="Courier"/>
          <w:sz w:val="24"/>
        </w:rPr>
        <w:t>Beschaffung von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Tms Rmn" w:hAnsi="Tms Rmn"/>
          <w:vanish/>
          <w:sz w:val="0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9.2.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Prenzlau Nr. 973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Unterlagen und Protokolle der </w:t>
      </w:r>
      <w:r>
        <w:rPr>
          <w:rFonts w:ascii="Tms Rmn" w:hAnsi="Tms Rmn"/>
          <w:vanish/>
          <w:sz w:val="0"/>
        </w:rPr>
        <w:t>k[</w:t>
      </w:r>
      <w:r>
        <w:rPr>
          <w:rFonts w:ascii="Courier" w:hAnsi="Courier"/>
          <w:sz w:val="24"/>
        </w:rPr>
        <w:t>Kontrollkommission über d</w:t>
      </w:r>
      <w:r>
        <w:rPr>
          <w:rFonts w:ascii="Courier" w:hAnsi="Courier"/>
          <w:sz w:val="24"/>
        </w:rPr>
        <w:t xml:space="preserve">ie s[Vernichtung von </w:t>
      </w:r>
      <w:r>
        <w:rPr>
          <w:rFonts w:ascii="Tms Rmn" w:hAnsi="Tms Rmn"/>
          <w:vanish/>
          <w:sz w:val="0"/>
        </w:rPr>
        <w:t>s[1{</w:t>
      </w:r>
      <w:r>
        <w:rPr>
          <w:rFonts w:ascii="Courier" w:hAnsi="Courier"/>
          <w:sz w:val="24"/>
        </w:rPr>
        <w:t>Literatur} und Werken 2{nationalsozialistischen und militärischen Charakters}]s</w:t>
      </w:r>
      <w:r>
        <w:rPr>
          <w:rFonts w:ascii="Tms Rmn" w:hAnsi="Tms Rmn"/>
          <w:vanish/>
          <w:sz w:val="0"/>
        </w:rPr>
        <w:t>]s]k</w:t>
      </w:r>
      <w:r>
        <w:rPr>
          <w:rFonts w:ascii="Courier" w:hAnsi="Courier"/>
          <w:sz w:val="24"/>
        </w:rPr>
        <w:t xml:space="preserve"> (Kontrollratsbefehl Nr. 4)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Prenzlau Nr. 978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s[2{</w:t>
      </w:r>
      <w:r>
        <w:rPr>
          <w:rFonts w:ascii="Courier" w:hAnsi="Courier"/>
          <w:sz w:val="24"/>
        </w:rPr>
        <w:t>Einrichtung von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3{</w:t>
      </w:r>
      <w:r>
        <w:rPr>
          <w:rFonts w:ascii="Courier" w:hAnsi="Courier"/>
          <w:sz w:val="24"/>
        </w:rPr>
        <w:t>in den Maschinenausleihstationen</w:t>
      </w:r>
      <w:r>
        <w:rPr>
          <w:rFonts w:ascii="Tms Rmn" w:hAnsi="Tms Rmn"/>
          <w:vanish/>
          <w:sz w:val="0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979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0979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Prenzlau Nr. 979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Schriftverkehr mit den zuständigen Dienststellen des ehemaligen Kulturamtes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Literaturangelegenheiten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</w:t>
      </w:r>
      <w:r>
        <w:rPr>
          <w:rFonts w:ascii="Courier" w:hAnsi="Courier"/>
          <w:sz w:val="24"/>
        </w:rPr>
        <w:t>983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0983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Prenzlau Nr. 983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Bibliotheksstatistische Erhebung und Berichterstattung zum Volkswirtschaftsplan Kultur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Ruppin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29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Ruppin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Ruppin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0208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2. Landrat \ 2.8. Information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mit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und Rundfunk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Ld. Br. Rep. 250 Ruppin Nr. </w:t>
      </w:r>
      <w:r>
        <w:rPr>
          <w:rFonts w:ascii="Courier" w:hAnsi="Courier"/>
          <w:sz w:val="24"/>
        </w:rPr>
        <w:t>254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der </w:t>
      </w:r>
      <w:r>
        <w:rPr>
          <w:rFonts w:ascii="Tms Rmn" w:hAnsi="Tms Rmn"/>
          <w:vanish/>
          <w:sz w:val="0"/>
        </w:rPr>
        <w:t>k[o[</w:t>
      </w:r>
      <w:r>
        <w:rPr>
          <w:rFonts w:ascii="Courier" w:hAnsi="Courier"/>
          <w:sz w:val="24"/>
        </w:rPr>
        <w:t>Ruppin</w:t>
      </w:r>
      <w:r>
        <w:rPr>
          <w:rFonts w:ascii="Tms Rmn" w:hAnsi="Tms Rmn"/>
          <w:vanish/>
          <w:sz w:val="0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Verlagsgesellschaft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m.b.H.</w:t>
      </w:r>
      <w:r>
        <w:rPr>
          <w:rFonts w:ascii="Tms Rmn" w:hAnsi="Tms Rmn"/>
          <w:vanish/>
          <w:sz w:val="0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des </w:t>
      </w:r>
      <w:r>
        <w:rPr>
          <w:rFonts w:ascii="Tms Rmn" w:hAnsi="Tms Rmn"/>
          <w:vanish/>
          <w:sz w:val="0"/>
        </w:rPr>
        <w:t>o[</w:t>
      </w:r>
      <w:r>
        <w:rPr>
          <w:rFonts w:ascii="Courier" w:hAnsi="Courier"/>
          <w:sz w:val="24"/>
        </w:rPr>
        <w:t>Ruppin</w:t>
      </w:r>
      <w:r>
        <w:rPr>
          <w:rFonts w:ascii="Tms Rmn" w:hAnsi="Tms Rmn"/>
          <w:vanish/>
          <w:sz w:val="0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Gründung, Herausgabe und Einstellung des </w:t>
      </w:r>
      <w:r>
        <w:rPr>
          <w:rFonts w:ascii="Tms Rmn" w:hAnsi="Tms Rmn"/>
          <w:vanish/>
          <w:sz w:val="0"/>
        </w:rPr>
        <w:t>o[</w:t>
      </w:r>
      <w:r>
        <w:rPr>
          <w:rFonts w:ascii="Courier" w:hAnsi="Courier"/>
          <w:sz w:val="24"/>
        </w:rPr>
        <w:t>Ruppin</w:t>
      </w:r>
      <w:r>
        <w:rPr>
          <w:rFonts w:ascii="Tms Rmn" w:hAnsi="Tms Rmn"/>
          <w:vanish/>
          <w:sz w:val="0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0210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2. Landrat \ 2.10. Rechtswesen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0426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426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Geschäftsschließ</w:t>
      </w:r>
      <w:r>
        <w:rPr>
          <w:rFonts w:ascii="Courier" w:hAnsi="Courier"/>
          <w:sz w:val="24"/>
        </w:rPr>
        <w:t xml:space="preserve">ung und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 xml:space="preserve">Beschlagnahme der Waren und des Inventars der </w:t>
      </w:r>
      <w:r>
        <w:rPr>
          <w:rFonts w:ascii="Tms Rmn" w:hAnsi="Tms Rmn"/>
          <w:vanish/>
          <w:sz w:val="0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Stein</w:t>
      </w:r>
      <w:r>
        <w:rPr>
          <w:rFonts w:ascii="Tms Rmn" w:hAnsi="Tms Rmn"/>
          <w:vanish/>
          <w:sz w:val="0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Neuruppin</w:t>
      </w:r>
      <w:r>
        <w:rPr>
          <w:rFonts w:ascii="Tms Rmn" w:hAnsi="Tms Rmn"/>
          <w:vanish/>
          <w:sz w:val="0"/>
        </w:rPr>
        <w:t>]o}]k]s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Tms Rmn" w:hAnsi="Tms Rmn"/>
          <w:vanish/>
          <w:sz w:val="0"/>
        </w:rPr>
        <w:t>s[2{</w:t>
      </w:r>
      <w:r>
        <w:rPr>
          <w:rFonts w:ascii="Courier" w:hAnsi="Courier"/>
          <w:sz w:val="24"/>
        </w:rPr>
        <w:t>Verzeichnis der beschlagnahmten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Tms Rmn" w:hAnsi="Tms Rmn"/>
          <w:vanish/>
          <w:sz w:val="0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0345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Inneres \ 3.4. Staatliche Verwaltung \ Gemeindeabteilung \ 3.4.5. Gewerbeaufsicht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831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Gewerbeangelegenheiten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Anträge und Genehmigungen. - Entziehungen. - Beschwerden.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0832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</w:t>
      </w:r>
      <w:r>
        <w:rPr>
          <w:rFonts w:ascii="Courier" w:hAnsi="Courier"/>
          <w:sz w:val="24"/>
        </w:rPr>
        <w:t>0 Ruppin Nr. 832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und Entziehung von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Gewerbegenehmigungen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 ;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833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Gewerbegenehmigungen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bzw. Ablehnungen durch den Antifaschistischen Ausschuß des FDGB, später durch den Antifaschistischen Block des </w:t>
      </w:r>
      <w:r>
        <w:rPr>
          <w:rFonts w:ascii="Tms Rmn" w:hAnsi="Tms Rmn"/>
          <w:vanish/>
          <w:sz w:val="0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Ruppin</w:t>
      </w:r>
      <w:r>
        <w:rPr>
          <w:rFonts w:ascii="Tms Rmn" w:hAnsi="Tms Rmn"/>
          <w:vanish/>
          <w:sz w:val="0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834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Gewerbegenehmigungen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</w:t>
      </w:r>
      <w:r>
        <w:rPr>
          <w:rFonts w:ascii="Courier" w:hAnsi="Courier"/>
          <w:sz w:val="24"/>
        </w:rPr>
        <w:t>uppin Nr. 835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Stellungnahmen der Gewerbekommission des Antifaschistischen Blocks des Kreises zur Erteilung von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Gewerbegenehmigungen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0836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836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Stellungnahmen der Gewerbekommission des Antifaschistischen Blocks des Kreises zur Erteilung von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Gewerbegenehmigungen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837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Stellungnahmen der Gewerbekommission des Antifaschistischen Bloc</w:t>
      </w:r>
      <w:r>
        <w:rPr>
          <w:rFonts w:ascii="Courier" w:hAnsi="Courier"/>
          <w:sz w:val="24"/>
        </w:rPr>
        <w:t xml:space="preserve">ks des Kreises zur Erteilung von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Gewerbegenehmigungen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0990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9.9. Kunst und Literatur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von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 xml:space="preserve">Konzessionen und Registrierung für die Ausübung des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ischen Berufes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2595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2595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2595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Personalangelegenheiten der Angestellten. - Aufstellungen vorhandener Bücher. - </w:t>
      </w:r>
      <w:r>
        <w:rPr>
          <w:rFonts w:ascii="Tms Rmn" w:hAnsi="Tms Rmn"/>
          <w:vanish/>
          <w:sz w:val="0"/>
        </w:rPr>
        <w:t>s[2{</w:t>
      </w:r>
      <w:r>
        <w:rPr>
          <w:rFonts w:ascii="Courier" w:hAnsi="Courier"/>
          <w:sz w:val="24"/>
        </w:rPr>
        <w:t xml:space="preserve">Vernichtung </w:t>
      </w:r>
      <w:r>
        <w:rPr>
          <w:rFonts w:ascii="Courier" w:hAnsi="Courier"/>
          <w:sz w:val="24"/>
        </w:rPr>
        <w:t>faschistischer, militärischer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Tms Rmn" w:hAnsi="Tms Rmn"/>
          <w:vanish/>
          <w:sz w:val="0"/>
        </w:rPr>
        <w:t>}]s</w:t>
      </w:r>
      <w:r>
        <w:rPr>
          <w:rFonts w:ascii="Courier" w:hAnsi="Courier"/>
          <w:sz w:val="24"/>
        </w:rPr>
        <w:t xml:space="preserve">. -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Betriebs- und Dorfbüchereien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2599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2599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Statistische Erhebungen: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2604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2604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k[1{</w:t>
      </w:r>
      <w:r>
        <w:rPr>
          <w:rFonts w:ascii="Courier" w:hAnsi="Courier"/>
          <w:sz w:val="24"/>
        </w:rPr>
        <w:t xml:space="preserve">Allgemeiner Deutscher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Zeitungsvertrieb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Werner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Renziehausen</w:t>
      </w:r>
      <w:r>
        <w:rPr>
          <w:rFonts w:ascii="Tms Rmn" w:hAnsi="Tms Rmn"/>
          <w:vanish/>
          <w:sz w:val="0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Rheinsberg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2607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2607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Einrichtung und Meldungen</w:t>
      </w:r>
      <w:r>
        <w:rPr>
          <w:rFonts w:ascii="Courier" w:hAnsi="Courier"/>
          <w:sz w:val="24"/>
        </w:rPr>
        <w:t xml:space="preserve"> über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Bibliotheken in den Gemeinden und Betrieben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Dienstverhältnisse und Personalangelegenheiten der Angestellten. - Aufstellungen über Bücher.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2608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2608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Meldungen über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Bibliotheken in den Gemeinden und Betrieben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Dienstverhältnisse und Personalangelegenheiten der Angestellten. - Aufstellungen über Bücher.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2610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2610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s[2{</w:t>
      </w:r>
      <w:r>
        <w:rPr>
          <w:rFonts w:ascii="Courier" w:hAnsi="Courier"/>
          <w:sz w:val="24"/>
        </w:rPr>
        <w:t>Ausmerz</w:t>
      </w:r>
      <w:r>
        <w:rPr>
          <w:rFonts w:ascii="Courier" w:hAnsi="Courier"/>
          <w:sz w:val="24"/>
        </w:rPr>
        <w:t>ung reaktionärer, antisowjetischer und antidemokratischer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Tms Rmn" w:hAnsi="Tms Rmn"/>
          <w:vanish/>
          <w:sz w:val="0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2611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2611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Neuregelungen des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Zeitschriftenvertrieb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es gemäß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SMAD-Befehl Nr. 105 vom 9. Juni 1948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auch: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 xml:space="preserve">Gewerbeentziehungen wegen Verstoßes gegen den </w:t>
      </w:r>
      <w:r>
        <w:rPr>
          <w:rFonts w:ascii="Courier" w:hAnsi="Courier"/>
          <w:vanish/>
          <w:sz w:val="24"/>
        </w:rPr>
        <w:t>&lt;SMAD-&gt;</w:t>
      </w:r>
      <w:r>
        <w:rPr>
          <w:rFonts w:ascii="Courier" w:hAnsi="Courier"/>
          <w:sz w:val="24"/>
        </w:rPr>
        <w:t>Befehl Nr. 105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2612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2612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Meldungen über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Lehrer- und Schülerbüchereien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(Durchführung des Runderlasses 101/4)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</w:t>
      </w:r>
      <w:r>
        <w:rPr>
          <w:rFonts w:ascii="Courier" w:hAnsi="Courier"/>
          <w:sz w:val="24"/>
        </w:rPr>
        <w:t>6a</w:t>
      </w:r>
      <w:r>
        <w:rPr>
          <w:rFonts w:ascii="Courier" w:hAnsi="Courier"/>
          <w:sz w:val="24"/>
        </w:rPr>
        <w:tab/>
        <w:t>1000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10. Gesellschaftliche Organisationen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2645 - 2647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2645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Ruppin Nr. 2645 - 2647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112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t[</w:t>
      </w:r>
      <w:r>
        <w:rPr>
          <w:rFonts w:ascii="Courier" w:hAnsi="Courier"/>
          <w:sz w:val="24"/>
        </w:rPr>
        <w:t>"Der neue Weg" Betriebszeitung der Gewerkschaftsleitung</w:t>
      </w:r>
      <w:r>
        <w:rPr>
          <w:rFonts w:ascii="Tms Rmn" w:hAnsi="Tms Rmn"/>
          <w:vanish/>
          <w:sz w:val="0"/>
        </w:rPr>
        <w:t>]t</w:t>
      </w:r>
      <w:r>
        <w:rPr>
          <w:rFonts w:ascii="Courier" w:hAnsi="Courier"/>
          <w:sz w:val="24"/>
        </w:rPr>
        <w:t xml:space="preserve"> beim Rat des Kreises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Spremberg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Spremberg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Spremberg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82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8. Volksbildung \ 8.2. Kunst und Literatur, Natur- und Denkmalschutz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519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519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Spremberg Nr. 519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Personalien des </w:t>
      </w:r>
      <w:r>
        <w:rPr>
          <w:rFonts w:ascii="Tms Rmn" w:hAnsi="Tms Rmn"/>
          <w:vanish/>
          <w:sz w:val="0"/>
        </w:rPr>
        <w:t>p[5{s[</w:t>
      </w:r>
      <w:r>
        <w:rPr>
          <w:rFonts w:ascii="Courier" w:hAnsi="Courier"/>
          <w:sz w:val="24"/>
        </w:rPr>
        <w:t>Schriftsteller</w:t>
      </w:r>
      <w:r>
        <w:rPr>
          <w:rFonts w:ascii="Tms Rmn" w:hAnsi="Tms Rmn"/>
          <w:vanish/>
          <w:sz w:val="0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sz w:val="24"/>
        </w:rPr>
        <w:t>Erwin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Strittmatter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Tms Rmn" w:hAnsi="Tms Rmn"/>
          <w:vanish/>
          <w:sz w:val="0"/>
        </w:rPr>
        <w:t>9{</w:t>
      </w:r>
      <w:r>
        <w:rPr>
          <w:rFonts w:ascii="Courier" w:hAnsi="Courier"/>
          <w:sz w:val="24"/>
        </w:rPr>
        <w:t>Win Atter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) </w:t>
      </w:r>
      <w:r>
        <w:rPr>
          <w:rFonts w:ascii="Tms Rmn" w:hAnsi="Tms Rmn"/>
          <w:vanish/>
          <w:sz w:val="0"/>
        </w:rPr>
        <w:t>7{</w:t>
      </w:r>
      <w:r>
        <w:rPr>
          <w:rFonts w:ascii="Courier" w:hAnsi="Courier"/>
          <w:sz w:val="24"/>
        </w:rPr>
        <w:t>geb. 14.8.1912</w:t>
      </w:r>
      <w:r>
        <w:rPr>
          <w:rFonts w:ascii="Tms Rmn" w:hAnsi="Tms Rmn"/>
          <w:vanish/>
          <w:sz w:val="0"/>
        </w:rPr>
        <w:t>}]p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Teltow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Teltow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Teltow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5. Wirtschaft und Arbeit \ 5.1. Industrie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310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Teltow Nr. 310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o[</w:t>
      </w:r>
      <w:r>
        <w:rPr>
          <w:rFonts w:ascii="Courier" w:hAnsi="Courier"/>
          <w:sz w:val="24"/>
        </w:rPr>
        <w:t>Trebbin</w:t>
      </w:r>
      <w:r>
        <w:rPr>
          <w:rFonts w:ascii="Tms Rmn" w:hAnsi="Tms Rmn"/>
          <w:vanish/>
          <w:sz w:val="0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Verlagslager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der ehemaligen Firma </w:t>
      </w:r>
      <w:r>
        <w:rPr>
          <w:rFonts w:ascii="Tms Rmn" w:hAnsi="Tms Rmn"/>
          <w:vanish/>
          <w:sz w:val="0"/>
        </w:rPr>
        <w:t>k[p[2{</w:t>
      </w:r>
      <w:r>
        <w:rPr>
          <w:rFonts w:ascii="Courier" w:hAnsi="Courier"/>
          <w:sz w:val="24"/>
        </w:rPr>
        <w:t>Walter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8{</w:t>
      </w:r>
      <w:r>
        <w:rPr>
          <w:rFonts w:ascii="Courier" w:hAnsi="Courier"/>
          <w:sz w:val="24"/>
        </w:rPr>
        <w:t>de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Gruyter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 xml:space="preserve"> u. Co.</w:t>
      </w:r>
      <w:r>
        <w:rPr>
          <w:rFonts w:ascii="Tms Rmn" w:hAnsi="Tms Rmn"/>
          <w:vanish/>
          <w:sz w:val="0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250 Zauch-Belzi</w:t>
      </w:r>
      <w:r>
        <w:rPr>
          <w:rFonts w:ascii="Courier" w:hAnsi="Courier"/>
          <w:sz w:val="24"/>
        </w:rPr>
        <w:t>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32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Zauch-Belzig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Landratsämter \ #Landratsamt Zauch-Belzig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s. auch Gewerbeaufsicht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Volksbildung \ 9.2. Kultur und Denkmalpflege, Lichtspiel- und Büchereiwesen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Zauch-Belzig Nr. 888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Büchereiangelegenheiten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Personalangelegenheiten. - Bücherverzeichnisse der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im Kreis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Zauch-Belzig Nr. 889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Büchere</w:t>
      </w:r>
      <w:r>
        <w:rPr>
          <w:rFonts w:ascii="Courier" w:hAnsi="Courier"/>
          <w:sz w:val="24"/>
        </w:rPr>
        <w:t>iangelegenheiten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s[2{</w:t>
      </w:r>
      <w:r>
        <w:rPr>
          <w:rFonts w:ascii="Courier" w:hAnsi="Courier"/>
          <w:sz w:val="24"/>
        </w:rPr>
        <w:t>Einrichtung von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Betriebsbüchereien</w:t>
      </w:r>
      <w:r>
        <w:rPr>
          <w:rFonts w:ascii="Tms Rmn" w:hAnsi="Tms Rmn"/>
          <w:vanish/>
          <w:sz w:val="0"/>
        </w:rPr>
        <w:t>}]s</w:t>
      </w:r>
      <w:r>
        <w:rPr>
          <w:rFonts w:ascii="Courier" w:hAnsi="Courier"/>
          <w:sz w:val="24"/>
        </w:rPr>
        <w:t>. - Personalangaben der Büchereileiter. - Bücherverzeichnisse und Gewerbeangelegenheiten.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250 Zauch-Belzig Nr. 890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Planung, Analysen und Statistiken des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s im Kreis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255 Golßen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Amtsbezirk Golßen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Amtsbezirke \ #Amtsbezirk Golßen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Kreis Luckau \ 6.2. Amtsbezirk Golßen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255 Golßen Nr. 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S. 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Kultur- und Volksbildungsarbeit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Tms Rmn" w:hAnsi="Tms Rmn"/>
          <w:vanish/>
          <w:sz w:val="0"/>
        </w:rPr>
        <w:t>s[2{</w:t>
      </w:r>
      <w:r>
        <w:rPr>
          <w:rFonts w:ascii="Courier" w:hAnsi="Courier"/>
          <w:sz w:val="24"/>
        </w:rPr>
        <w:t>Ausmerzung reaktionärer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Tms Rmn" w:hAnsi="Tms Rmn"/>
          <w:vanish/>
          <w:sz w:val="0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Angermünde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Angermünde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Angermünde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Angermünde Nr. 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HRA 348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 </w:t>
      </w:r>
      <w:r>
        <w:rPr>
          <w:rFonts w:ascii="Tms Rmn" w:hAnsi="Tms Rmn"/>
          <w:vanish/>
          <w:sz w:val="0"/>
        </w:rPr>
        <w:t>k[1{p[</w:t>
      </w:r>
      <w:r>
        <w:rPr>
          <w:rFonts w:ascii="Courier" w:hAnsi="Courier"/>
          <w:sz w:val="24"/>
        </w:rPr>
        <w:t>Schimazek</w:t>
      </w:r>
      <w:r>
        <w:rPr>
          <w:rFonts w:ascii="Tms Rmn" w:hAnsi="Tms Rmn"/>
          <w:vanish/>
          <w:sz w:val="0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, KG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Angermünde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1936 </w:t>
      </w:r>
      <w:r>
        <w:rPr>
          <w:rFonts w:ascii="Courier" w:hAnsi="Courier"/>
          <w:sz w:val="24"/>
        </w:rPr>
        <w:t>- 1950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Finsterwalde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Finsterwalde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Finsterwalde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Finsterwalde Nr. 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HRA 461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k[1{p[2{</w:t>
      </w:r>
      <w:r>
        <w:rPr>
          <w:rFonts w:ascii="Courier" w:hAnsi="Courier"/>
          <w:sz w:val="24"/>
        </w:rPr>
        <w:t>Richard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Espenhain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-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des Niederlausitzer Anzeigers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Finsterwalde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(1938) ; 1946 - 1949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Königs Wusterhausen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36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Königs Wusterhausen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Land Brandenburg </w:t>
      </w:r>
      <w:r>
        <w:rPr>
          <w:rFonts w:ascii="Courier" w:hAnsi="Courier"/>
          <w:sz w:val="24"/>
        </w:rPr>
        <w:t>\ Amtsgerichte \ #Amtsgericht Königs Wusterhausen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31 - 32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Königs Wusterhausen Nr. 31 - 32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HRA 330, HRA 209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Tms Rmn" w:hAnsi="Tms Rmn"/>
          <w:vanish/>
          <w:sz w:val="0"/>
        </w:rPr>
        <w:t>k[1{</w:t>
      </w:r>
      <w:r>
        <w:rPr>
          <w:rFonts w:ascii="Courier" w:hAnsi="Courier"/>
          <w:sz w:val="24"/>
        </w:rPr>
        <w:t>Vereinigung volkseigener Betriebe Königs Wusterhausen Buchdruckereibetrieb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Königs Wusterhausen</w:t>
      </w:r>
      <w:r>
        <w:rPr>
          <w:rFonts w:ascii="Tms Rmn" w:hAnsi="Tms Rmn"/>
          <w:vanish/>
          <w:sz w:val="0"/>
        </w:rPr>
        <w:t>]o}]k</w:t>
      </w:r>
      <w:r>
        <w:rPr>
          <w:rFonts w:ascii="Courier" w:hAnsi="Courier"/>
          <w:sz w:val="24"/>
        </w:rPr>
        <w:t xml:space="preserve"> (vormals: </w:t>
      </w:r>
      <w:r>
        <w:rPr>
          <w:rFonts w:ascii="Tms Rmn" w:hAnsi="Tms Rmn"/>
          <w:vanish/>
          <w:sz w:val="0"/>
        </w:rPr>
        <w:t>k[1{p[2{</w:t>
      </w:r>
      <w:r>
        <w:rPr>
          <w:rFonts w:ascii="Courier" w:hAnsi="Courier"/>
          <w:sz w:val="24"/>
        </w:rPr>
        <w:t>A.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Walter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 xml:space="preserve">s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Inh.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Wünsch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'sche </w:t>
      </w:r>
      <w:r>
        <w:rPr>
          <w:rFonts w:ascii="Tms Rmn" w:hAnsi="Tms Rmn"/>
          <w:vanish/>
          <w:sz w:val="0"/>
        </w:rPr>
        <w:t>7{</w:t>
      </w:r>
      <w:r>
        <w:rPr>
          <w:rFonts w:ascii="Courier" w:hAnsi="Courier"/>
          <w:sz w:val="24"/>
        </w:rPr>
        <w:t>Erben</w:t>
      </w:r>
      <w:r>
        <w:rPr>
          <w:rFonts w:ascii="Tms Rmn" w:hAnsi="Tms Rmn"/>
          <w:vanish/>
          <w:sz w:val="0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sz w:val="24"/>
        </w:rPr>
        <w:t>Königs Wusterhausen</w:t>
      </w:r>
      <w:r>
        <w:rPr>
          <w:rFonts w:ascii="Tms Rmn" w:hAnsi="Tms Rmn"/>
          <w:vanish/>
          <w:sz w:val="0"/>
        </w:rPr>
        <w:t>}]k</w:t>
      </w:r>
      <w:r>
        <w:rPr>
          <w:rFonts w:ascii="Courier" w:hAnsi="Courier"/>
          <w:sz w:val="24"/>
        </w:rPr>
        <w:t>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; 1913 ; 1927 ; 1935 - 1951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Königs Wusterhausen Nr. 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 289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k[1{</w:t>
      </w:r>
      <w:r>
        <w:rPr>
          <w:rFonts w:ascii="Courier" w:hAnsi="Courier"/>
          <w:sz w:val="24"/>
        </w:rPr>
        <w:t xml:space="preserve">Druckerei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Herbert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Kirchgatter</w:t>
      </w:r>
      <w:r>
        <w:rPr>
          <w:rFonts w:ascii="Tms Rmn" w:hAnsi="Tms Rmn"/>
          <w:vanish/>
          <w:sz w:val="0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Schulzendorf, Kreis Teltow</w:t>
      </w:r>
      <w:r>
        <w:rPr>
          <w:rFonts w:ascii="Tms Rmn" w:hAnsi="Tms Rmn"/>
          <w:vanish/>
          <w:sz w:val="0"/>
        </w:rPr>
        <w:t>]o}]k</w:t>
      </w:r>
      <w:r>
        <w:rPr>
          <w:rFonts w:ascii="Courier" w:hAnsi="Courier"/>
          <w:sz w:val="24"/>
        </w:rPr>
        <w:t xml:space="preserve"> (vormals: </w:t>
      </w:r>
      <w:r>
        <w:rPr>
          <w:rFonts w:ascii="Tms Rmn" w:hAnsi="Tms Rmn"/>
          <w:vanish/>
          <w:sz w:val="0"/>
        </w:rPr>
        <w:t>k[</w:t>
      </w:r>
      <w:r>
        <w:rPr>
          <w:rFonts w:ascii="Courier" w:hAnsi="Courier"/>
          <w:sz w:val="24"/>
        </w:rPr>
        <w:t xml:space="preserve">Herbert Kirchgatter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und Papierhandlung</w:t>
      </w:r>
      <w:r>
        <w:rPr>
          <w:rFonts w:ascii="Tms Rmn" w:hAnsi="Tms Rmn"/>
          <w:vanish/>
          <w:sz w:val="0"/>
        </w:rPr>
        <w:t>]k</w:t>
      </w:r>
      <w:r>
        <w:rPr>
          <w:rFonts w:ascii="Courier" w:hAnsi="Courier"/>
          <w:sz w:val="24"/>
        </w:rPr>
        <w:t>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1941 - 1950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Luckenwalde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Luckenwalde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Luckenwalde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Luckenwalde Nr. 114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 R. 40, 3 H.R.A. 170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Fi</w:t>
      </w:r>
      <w:r>
        <w:rPr>
          <w:rFonts w:ascii="Courier" w:hAnsi="Courier"/>
          <w:sz w:val="24"/>
        </w:rPr>
        <w:t xml:space="preserve">rma: </w:t>
      </w:r>
      <w:r>
        <w:rPr>
          <w:rFonts w:ascii="Tms Rmn" w:hAnsi="Tms Rmn"/>
          <w:vanish/>
          <w:sz w:val="0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Erich W.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Albrecht</w:t>
      </w:r>
      <w:r>
        <w:rPr>
          <w:rFonts w:ascii="Tms Rmn" w:hAnsi="Tms Rmn"/>
          <w:vanish/>
          <w:sz w:val="0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Luckenwalde</w:t>
      </w:r>
      <w:r>
        <w:rPr>
          <w:rFonts w:ascii="Tms Rmn" w:hAnsi="Tms Rmn"/>
          <w:vanish/>
          <w:sz w:val="0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Vertrieb von Zeitungen, Zeitschriften, Druckschriften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41 - 42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Luckenwalde Nr. 41 - 42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H.R.5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Tms Rmn" w:hAnsi="Tms Rmn"/>
          <w:vanish/>
          <w:sz w:val="0"/>
        </w:rPr>
        <w:t>k[1{</w:t>
      </w:r>
      <w:r>
        <w:rPr>
          <w:rFonts w:ascii="Courier" w:hAnsi="Courier"/>
          <w:sz w:val="24"/>
        </w:rPr>
        <w:t>Gau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Mark Brandenburg GmbH, Zweigverlag Luckenwalde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Luckenwalde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1941 - 1949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Lübbenau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38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Lübbenau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Lübbenau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</w:t>
      </w:r>
      <w:r>
        <w:rPr>
          <w:rFonts w:ascii="Courier" w:hAnsi="Courier"/>
          <w:sz w:val="24"/>
        </w:rPr>
        <w:t>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Lübbenau Nr. 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 HRA 38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Tms Rmn" w:hAnsi="Tms Rmn"/>
          <w:vanish/>
          <w:sz w:val="0"/>
        </w:rPr>
        <w:t>k[1{</w:t>
      </w:r>
      <w:r>
        <w:rPr>
          <w:rFonts w:ascii="Courier" w:hAnsi="Courier"/>
          <w:sz w:val="24"/>
        </w:rPr>
        <w:t xml:space="preserve">Spreewald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Buchmann</w:t>
      </w:r>
      <w:r>
        <w:rPr>
          <w:rFonts w:ascii="Tms Rmn" w:hAnsi="Tms Rmn"/>
          <w:vanish/>
          <w:sz w:val="0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Lübbenau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1894 - 1946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Neuruppin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39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Neuruppin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Neuruppin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Neuruppin Nr. 21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HRA 627 (4187)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k[1{s[</w:t>
      </w:r>
      <w:r>
        <w:rPr>
          <w:rFonts w:ascii="Courier" w:hAnsi="Courier"/>
          <w:sz w:val="24"/>
        </w:rPr>
        <w:t>Neuruppiner Bilderbogen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, Buntdruck und Spiele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Tms Rmn" w:hAnsi="Tms Rmn"/>
          <w:vanish/>
          <w:sz w:val="0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Neuruppin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Findbuch, 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674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Freiwillige Gerichtsbarkeit \ 6.7. Registerangelegenheiten \ 6.7.4. Vereinsregister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Potsdam Nr. 102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8.VR 326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144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Notkasse der Arbeiter und Angestellten der Firma </w:t>
      </w:r>
      <w:r>
        <w:rPr>
          <w:rFonts w:ascii="Tms Rmn" w:hAnsi="Tms Rmn"/>
          <w:vanish/>
          <w:sz w:val="0"/>
        </w:rPr>
        <w:t>k[1{</w:t>
      </w:r>
      <w:r>
        <w:rPr>
          <w:rFonts w:ascii="Courier" w:hAnsi="Courier"/>
          <w:sz w:val="24"/>
        </w:rPr>
        <w:t xml:space="preserve">Druckhaus Potsdam, Märkische Druck- und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Verlagsgesellschaft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mbH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Potsdam</w:t>
      </w:r>
      <w:r>
        <w:rPr>
          <w:rFonts w:ascii="Tms Rmn" w:hAnsi="Tms Rmn"/>
          <w:vanish/>
          <w:sz w:val="0"/>
        </w:rPr>
        <w:t>]o}]k</w:t>
      </w:r>
      <w:r>
        <w:rPr>
          <w:rFonts w:ascii="Courier" w:hAnsi="Courier"/>
          <w:sz w:val="24"/>
        </w:rPr>
        <w:t xml:space="preserve">, e. V. (vorm.: Notkasse </w:t>
      </w:r>
      <w:r>
        <w:rPr>
          <w:rFonts w:ascii="Courier" w:hAnsi="Courier"/>
          <w:sz w:val="24"/>
        </w:rPr>
        <w:t xml:space="preserve">der Arbeiter und Angestellten der Firmen </w:t>
      </w:r>
      <w:r>
        <w:rPr>
          <w:rFonts w:ascii="Tms Rmn" w:hAnsi="Tms Rmn"/>
          <w:vanish/>
          <w:sz w:val="0"/>
        </w:rPr>
        <w:t>k[1{p[2{</w:t>
      </w:r>
      <w:r>
        <w:rPr>
          <w:rFonts w:ascii="Courier" w:hAnsi="Courier"/>
          <w:sz w:val="24"/>
        </w:rPr>
        <w:t>A. W.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Heyn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>s Erben-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Tms Rmn" w:hAnsi="Tms Rmn"/>
          <w:vanish/>
          <w:sz w:val="0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sz w:val="24"/>
        </w:rPr>
        <w:t xml:space="preserve">Potsdam und </w:t>
      </w:r>
      <w:r>
        <w:rPr>
          <w:rFonts w:ascii="Tms Rmn" w:hAnsi="Tms Rmn"/>
          <w:vanish/>
          <w:sz w:val="0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Tms Rmn" w:hAnsi="Tms Rmn"/>
          <w:vanish/>
          <w:sz w:val="0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Tms Rmn" w:hAnsi="Tms Rmn"/>
          <w:vanish/>
          <w:sz w:val="0"/>
        </w:rPr>
        <w:t>k[1{p[2{</w:t>
      </w:r>
      <w:r>
        <w:rPr>
          <w:rFonts w:ascii="Courier" w:hAnsi="Courier"/>
          <w:sz w:val="24"/>
        </w:rPr>
        <w:t>Emil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Dreyer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>s Buchdruckerei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sz w:val="24"/>
        </w:rPr>
        <w:t>Berlin</w:t>
      </w:r>
      <w:r>
        <w:rPr>
          <w:rFonts w:ascii="Tms Rmn" w:hAnsi="Tms Rmn"/>
          <w:vanish/>
          <w:sz w:val="0"/>
        </w:rPr>
        <w:t>}]k</w:t>
      </w:r>
      <w:r>
        <w:rPr>
          <w:rFonts w:ascii="Courier" w:hAnsi="Courier"/>
          <w:sz w:val="24"/>
        </w:rPr>
        <w:t>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1937 - 1952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Prenzlau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41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Prenzlau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Prenzlau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54 - 56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Prenzlau Nr. 54 - 56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HRA 403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 </w:t>
      </w:r>
      <w:r>
        <w:rPr>
          <w:rFonts w:ascii="Tms Rmn" w:hAnsi="Tms Rmn"/>
          <w:vanish/>
          <w:sz w:val="0"/>
        </w:rPr>
        <w:t>k[1{p[2{</w:t>
      </w:r>
      <w:r>
        <w:rPr>
          <w:rFonts w:ascii="Courier" w:hAnsi="Courier"/>
          <w:sz w:val="24"/>
        </w:rPr>
        <w:t>C.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Vincent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Verlags-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</w:t>
      </w:r>
      <w:r>
        <w:rPr>
          <w:rFonts w:ascii="Courier" w:hAnsi="Courier"/>
          <w:sz w:val="24"/>
        </w:rPr>
        <w:t>hhandlung</w:t>
      </w:r>
      <w:r>
        <w:rPr>
          <w:rFonts w:ascii="Tms Rmn" w:hAnsi="Tms Rmn"/>
          <w:vanish/>
          <w:sz w:val="0"/>
        </w:rPr>
        <w:t>]s]s</w:t>
      </w:r>
      <w:r>
        <w:rPr>
          <w:rFonts w:ascii="Courier" w:hAnsi="Courier"/>
          <w:sz w:val="24"/>
        </w:rPr>
        <w:t xml:space="preserve"> und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Tms Rmn" w:hAnsi="Tms Rmn"/>
          <w:vanish/>
          <w:sz w:val="0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Prenzlau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Amtsgericht Rathenow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Rathenow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Rathenow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177 - 178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Rathenow Nr. 177 - 178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H.R.A. 1323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Tms Rmn" w:hAnsi="Tms Rmn"/>
          <w:vanish/>
          <w:sz w:val="0"/>
        </w:rPr>
        <w:t>k[1{</w:t>
      </w:r>
      <w:r>
        <w:rPr>
          <w:rFonts w:ascii="Courier" w:hAnsi="Courier"/>
          <w:sz w:val="24"/>
        </w:rPr>
        <w:t xml:space="preserve">Rathenower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Zeitungsdruckerei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p[4{</w:t>
      </w:r>
      <w:r>
        <w:rPr>
          <w:rFonts w:ascii="Courier" w:hAnsi="Courier"/>
          <w:sz w:val="24"/>
        </w:rPr>
        <w:t>Dr. iur.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sz w:val="24"/>
        </w:rPr>
        <w:t>Fritz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Blume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Friedrich Franz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Babenzien</w:t>
      </w:r>
      <w:r>
        <w:rPr>
          <w:rFonts w:ascii="Tms Rmn" w:hAnsi="Tms Rmn"/>
          <w:vanish/>
          <w:sz w:val="0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Rathenow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2 Bde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Rüdersdorf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Rüdersdorf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Rüdersdorf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Rüdersdorf Nr. 115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HRA 283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k[1{</w:t>
      </w:r>
      <w:r>
        <w:rPr>
          <w:rFonts w:ascii="Courier" w:hAnsi="Courier"/>
          <w:sz w:val="24"/>
        </w:rPr>
        <w:t>Fidus-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>, OHG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Woltersdorf</w:t>
      </w:r>
      <w:r>
        <w:rPr>
          <w:rFonts w:ascii="Tms Rmn" w:hAnsi="Tms Rmn"/>
          <w:vanish/>
          <w:sz w:val="0"/>
        </w:rPr>
        <w:t>]o}]k</w:t>
      </w:r>
      <w:r>
        <w:rPr>
          <w:rFonts w:ascii="Courier" w:hAnsi="Courier"/>
          <w:sz w:val="24"/>
        </w:rPr>
        <w:t xml:space="preserve"> (vormals: </w:t>
      </w:r>
      <w:r>
        <w:rPr>
          <w:rFonts w:ascii="Tms Rmn" w:hAnsi="Tms Rmn"/>
          <w:vanish/>
          <w:sz w:val="0"/>
        </w:rPr>
        <w:t>k[1{</w:t>
      </w:r>
      <w:r>
        <w:rPr>
          <w:rFonts w:ascii="Courier" w:hAnsi="Courier"/>
          <w:sz w:val="24"/>
        </w:rPr>
        <w:t>Verlag des St. Georgsbundes GmbH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sz w:val="24"/>
        </w:rPr>
        <w:t>Woltersdorf</w:t>
      </w:r>
      <w:r>
        <w:rPr>
          <w:rFonts w:ascii="Tms Rmn" w:hAnsi="Tms Rmn"/>
          <w:vanish/>
          <w:sz w:val="0"/>
        </w:rPr>
        <w:t>}]k</w:t>
      </w:r>
      <w:r>
        <w:rPr>
          <w:rFonts w:ascii="Courier" w:hAnsi="Courier"/>
          <w:sz w:val="24"/>
        </w:rPr>
        <w:t>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99 - 100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Rüdersdorf Nr. 99 - 100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 225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 </w:t>
      </w:r>
      <w:r>
        <w:rPr>
          <w:rFonts w:ascii="Tms Rmn" w:hAnsi="Tms Rmn"/>
          <w:vanish/>
          <w:sz w:val="0"/>
        </w:rPr>
        <w:t>k[1{p[2{</w:t>
      </w:r>
      <w:r>
        <w:rPr>
          <w:rFonts w:ascii="Courier" w:hAnsi="Courier"/>
          <w:sz w:val="24"/>
        </w:rPr>
        <w:t>Franz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 xml:space="preserve"> &amp; So</w:t>
      </w:r>
      <w:r>
        <w:rPr>
          <w:rFonts w:ascii="Courier" w:hAnsi="Courier"/>
          <w:sz w:val="24"/>
        </w:rPr>
        <w:t xml:space="preserve">hn,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Tms Rmn" w:hAnsi="Tms Rmn"/>
          <w:vanish/>
          <w:sz w:val="0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Rüdersdorf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Rüdersdorf Nr. 104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 HRB 83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Tms Rmn" w:hAnsi="Tms Rmn"/>
          <w:vanish/>
          <w:sz w:val="0"/>
        </w:rPr>
        <w:t>k[1{p[2{</w:t>
      </w:r>
      <w:r>
        <w:rPr>
          <w:rFonts w:ascii="Courier" w:hAnsi="Courier"/>
          <w:sz w:val="24"/>
        </w:rPr>
        <w:t>Hans Georg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Jäger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 xml:space="preserve"> GmbH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Schöneiche</w:t>
      </w:r>
      <w:r>
        <w:rPr>
          <w:rFonts w:ascii="Tms Rmn" w:hAnsi="Tms Rmn"/>
          <w:vanish/>
          <w:sz w:val="0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Herausgabe von Literatur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Buch- und Zeitschriftenhandel</w:t>
      </w:r>
      <w:r>
        <w:rPr>
          <w:rFonts w:ascii="Tms Rmn" w:hAnsi="Tms Rmn"/>
          <w:vanish/>
          <w:sz w:val="0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Spremberg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Spremberg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Spremberg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</w:t>
      </w:r>
      <w:r>
        <w:rPr>
          <w:rFonts w:ascii="Courier" w:hAnsi="Courier"/>
          <w:sz w:val="24"/>
        </w:rPr>
        <w:t>0 Spremberg Nr. 125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HRB Nr. 131 (neu Nr. 488)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Tms Rmn" w:hAnsi="Tms Rmn"/>
          <w:vanish/>
          <w:sz w:val="0"/>
        </w:rPr>
        <w:t>k[1{p[2{</w:t>
      </w:r>
      <w:r>
        <w:rPr>
          <w:rFonts w:ascii="Courier" w:hAnsi="Courier"/>
          <w:sz w:val="24"/>
        </w:rPr>
        <w:t>W.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Erbe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 xml:space="preserve">'s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Buch-, Kunst- und Musikalienhandlung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Greischel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7{</w:t>
      </w:r>
      <w:r>
        <w:rPr>
          <w:rFonts w:ascii="Courier" w:hAnsi="Courier"/>
          <w:sz w:val="24"/>
        </w:rPr>
        <w:t>jr.</w:t>
      </w:r>
      <w:r>
        <w:rPr>
          <w:rFonts w:ascii="Tms Rmn" w:hAnsi="Tms Rmn"/>
          <w:vanish/>
          <w:sz w:val="0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Spremberg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Spremberg Nr. 131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HRB Nr. 115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 </w:t>
      </w:r>
      <w:r>
        <w:rPr>
          <w:rFonts w:ascii="Tms Rmn" w:hAnsi="Tms Rmn"/>
          <w:vanish/>
          <w:sz w:val="0"/>
        </w:rPr>
        <w:t>k[1{</w:t>
      </w:r>
      <w:r>
        <w:rPr>
          <w:rFonts w:ascii="Courier" w:hAnsi="Courier"/>
          <w:sz w:val="24"/>
        </w:rPr>
        <w:t>Gau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Mark Brandenburg, GmbH, Zweigverlag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Spremberg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(1938 - 1940) ; 1941 - 1946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260 Zehdenick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Zehdenick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Amtsgerichte \ #Amtsgericht Zehdenick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</w:t>
      </w:r>
      <w:r>
        <w:rPr>
          <w:rFonts w:ascii="Courier" w:hAnsi="Courier"/>
          <w:sz w:val="24"/>
        </w:rPr>
        <w:t>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Genossenschaftsregister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Genossenschaftsregister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260 Zehdenick Nr. 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312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Firma: </w:t>
      </w:r>
      <w:r>
        <w:rPr>
          <w:rFonts w:ascii="Tms Rmn" w:hAnsi="Tms Rmn"/>
          <w:vanish/>
          <w:sz w:val="0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Karich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 xml:space="preserve">. Inh. </w:t>
      </w:r>
      <w:r>
        <w:rPr>
          <w:rFonts w:ascii="Tms Rmn" w:hAnsi="Tms Rmn"/>
          <w:vanish/>
          <w:sz w:val="0"/>
        </w:rPr>
        <w:t>p[2{</w:t>
      </w:r>
      <w:r>
        <w:rPr>
          <w:rFonts w:ascii="Courier" w:hAnsi="Courier"/>
          <w:sz w:val="24"/>
        </w:rPr>
        <w:t>Johanna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1{</w:t>
      </w:r>
      <w:r>
        <w:rPr>
          <w:rFonts w:ascii="Courier" w:hAnsi="Courier"/>
          <w:sz w:val="24"/>
        </w:rPr>
        <w:t>Karich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7{</w:t>
      </w:r>
      <w:r>
        <w:rPr>
          <w:rFonts w:ascii="Courier" w:hAnsi="Courier"/>
          <w:sz w:val="24"/>
        </w:rPr>
        <w:t>geb. Grönger</w:t>
      </w:r>
      <w:r>
        <w:rPr>
          <w:rFonts w:ascii="Tms Rmn" w:hAnsi="Tms Rmn"/>
          <w:vanish/>
          <w:sz w:val="0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 und ein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Zeitungsverlag</w:t>
      </w:r>
      <w:r>
        <w:rPr>
          <w:rFonts w:ascii="Tms Rmn" w:hAnsi="Tms Rmn"/>
          <w:vanish/>
          <w:sz w:val="0"/>
        </w:rPr>
        <w:t>]s</w:t>
      </w:r>
      <w:r>
        <w:rPr>
          <w:rFonts w:ascii="Courier" w:hAnsi="Courier"/>
          <w:sz w:val="24"/>
        </w:rPr>
        <w:t xml:space="preserve">, eine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Akzidenzdruckerei</w:t>
      </w:r>
      <w:r>
        <w:rPr>
          <w:rFonts w:ascii="Tms Rmn" w:hAnsi="Tms Rmn"/>
          <w:vanish/>
          <w:sz w:val="0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Tms Rmn" w:hAnsi="Tms Rmn"/>
          <w:vanish/>
          <w:sz w:val="0"/>
        </w:rPr>
        <w:t>2{o[</w:t>
      </w:r>
      <w:r>
        <w:rPr>
          <w:rFonts w:ascii="Courier" w:hAnsi="Courier"/>
          <w:sz w:val="24"/>
        </w:rPr>
        <w:t>Zehdenick, Kr. Templin</w:t>
      </w:r>
      <w:r>
        <w:rPr>
          <w:rFonts w:ascii="Tms Rmn" w:hAnsi="Tms Rmn"/>
          <w:vanish/>
          <w:sz w:val="0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1938 - 1950</w:t>
      </w: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307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46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VEB Landesdruckerei Brandenburg in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#VEB Landesdruckerei Brandenburg in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1947 - 1955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</w:t>
      </w:r>
      <w:r>
        <w:rPr>
          <w:rFonts w:ascii="Courier" w:hAnsi="Courier"/>
          <w:sz w:val="24"/>
        </w:rPr>
        <w:t>indbuch (bearbeitungsbedürftig)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Vgl. auch Pr.Br.Rep. 75 Bonneß &amp; Hachfeld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21 - 24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307 Nr. 21 - 24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Auftragsbuch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1950 - 26.04.1955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307 Nr. 96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VVB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Korrespondenz, Rundschreiben, Meldungen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307 Nr. 97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VVB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Eingänge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14.03.1951 - 19.06.1952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307 Nr. 98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VVB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Ausgänge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05.03.1951 - 02.09.1952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307 Nr. 99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VVB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Rundschreiben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100 - 103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307 Nr. 100 - 103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VVB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104 - 105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307 Nr. 104 - 105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VVB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Schriftverkehr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307 Nr. 106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VVB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53 - 1955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307 Nr. 107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Schriftverkehr mit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VVB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307 Nr. 108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VVB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Rundschreiben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Ld. Br. Rep. 332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47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SED-Landesvorstand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Brandenburg \ #SED-Landesvorstand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1946 - 1952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L, IV, 2/3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 SED-Landesleitung \ Abteilung IV Sozialistische Einheitspartei Deutschlands \ 2/3 Sekretariat der Bezirksleitung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332, L, IV, 2/3, 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SED-Landesleitung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-Sekretariat: Protokoll der Sekretariatssitzung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Tagesordnungspunkt 4.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Verlagsprogramm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Märkischen Druck- und Verlagsgesellschaft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25.06.1948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332, L, IV, 2/3, 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SED-Landesleitung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-Sekretariat: Protokoll der Sekretariatssitzung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Tagesordnungspunkt 3. Beschlußfassung, den </w:t>
      </w:r>
      <w:r>
        <w:rPr>
          <w:rFonts w:ascii="Courier" w:hAnsi="Courier"/>
          <w:vanish/>
          <w:sz w:val="24"/>
        </w:rPr>
        <w:t>k[2{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Volksverlag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mit der Funktion einer Gr</w:t>
      </w:r>
      <w:r>
        <w:rPr>
          <w:rFonts w:ascii="Courier" w:hAnsi="Courier"/>
          <w:sz w:val="24"/>
        </w:rPr>
        <w:t>oß-Handels-Gesellschaft zu betreuen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03.12.1948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332, L, IV, 2/3, 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SED-Landesleitung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-Sekretariat: Protokoll der Sekretariatssitzung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Tagesordnungspunkt 9. Vertrieb und Werbung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Parteipresse </w:t>
      </w:r>
      <w:r>
        <w:rPr>
          <w:rFonts w:ascii="Courier" w:hAnsi="Courier"/>
          <w:vanish/>
          <w:sz w:val="24"/>
        </w:rPr>
        <w:t>&lt;SED&gt;]s</w:t>
      </w:r>
      <w:r>
        <w:rPr>
          <w:rFonts w:ascii="Courier" w:hAnsi="Courier"/>
          <w:sz w:val="24"/>
        </w:rPr>
        <w:t xml:space="preserve"> im Land Brandenburg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25.05.1950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L, IV, 2/9., 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 SED-Landesleitung \ Abteilung IV Sozialistische Einheitspartei Deutschlands \ 2/9 Ideologische Arbeit \ 01 Agitation und Propaganda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00694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332, L, IV, 2/9, 01, 00694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</w:t>
      </w:r>
      <w:r>
        <w:rPr>
          <w:rFonts w:ascii="Courier" w:hAnsi="Courier"/>
          <w:sz w:val="24"/>
        </w:rPr>
        <w:t>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Hetzschrift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gegen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SED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L, IV, 2/9., 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 SED-Landesleitung \ Abteilung IV Sozialistische Einheitspartei Deutschlands \ 2/9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00711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Ld. Br. Rep. 332, L, IV, 2/9, 02, 00711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Kulturelle Massenarbeit und Kulturbauten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Literatur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Bez. Pdm. Rep. 401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Bezirkstag/Rat des Bezirkes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Bezirk Potsdam \ #Bezirkstag und Rat des Bezirkes </w:t>
      </w:r>
      <w:r>
        <w:rPr>
          <w:rFonts w:ascii="Courier" w:hAnsi="Courier"/>
          <w:sz w:val="24"/>
        </w:rPr>
        <w:t>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1952 - 1989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 zu den Akten der Verwaltung ; 2 Findbücher zu den Sitzungsprotokollen des Bezirkstages (Bd.1) und des Rates des Bezirkes (Bd.2) ; Abgabeverzeichnis für Akten nach 1971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Sitzungen des Bezirkstages Potsdam (1952 - 1971)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2307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Registernummer 0267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14.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populärwissenschaftliche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28.01.1957 - 29.01.1957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2337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</w:t>
      </w:r>
      <w:r>
        <w:rPr>
          <w:rFonts w:ascii="Courier" w:hAnsi="Courier"/>
          <w:sz w:val="24"/>
        </w:rPr>
        <w:t>sternummer 0611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17.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20.12.1961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2348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Registernummer 0696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20.01.1964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3022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Registernummer 0792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10.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Berichte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in den Gemeinden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27.10.1965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Sitzungen des Rates des Bezirkes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2434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Sitzung </w:t>
      </w:r>
      <w:r>
        <w:rPr>
          <w:rFonts w:ascii="Courier" w:hAnsi="Courier"/>
          <w:sz w:val="24"/>
        </w:rPr>
        <w:t xml:space="preserve">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Mai 1954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07.05.1954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2462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Sitzung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 November 1954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Entwicklung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19.11.1954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2834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48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35.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28.12.1959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2864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29.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16.12.1960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S. 2919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2919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5.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Berufungen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05.02.1962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S. 2943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2943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23.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01.10.1962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2945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24.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Informationen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Demokratie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15.10.1962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S. 2954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2954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Berichte über die Anwendung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Demokratie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07.01.1963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S. 2974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2974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16.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Informationen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21.08.1963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3009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3009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85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21.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30.09.1964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S. 3017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3017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86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26.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</w:t>
      </w:r>
      <w:r>
        <w:rPr>
          <w:rFonts w:ascii="Courier" w:hAnsi="Courier"/>
          <w:sz w:val="24"/>
        </w:rPr>
        <w:t>tsdam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23.12.1964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S. 3053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3053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93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Sondersitzung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Anwendung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Demokratie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18.12.1965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5757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108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3.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17.08.1967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5874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124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45.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Aufgaben bei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Bibliotheksentwicklung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Vorbereitung von Ausstellungen im oder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22.05.1</w:t>
      </w:r>
      <w:r>
        <w:rPr>
          <w:rFonts w:ascii="Courier" w:hAnsi="Courier"/>
          <w:sz w:val="24"/>
        </w:rPr>
        <w:t>969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5895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5895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60.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Maßnahmepläne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Literaturpropaganda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05.02.1970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5930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5930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140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82.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Maßnahmepläne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Literaturpropaganda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21.01.1971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\ Büro des Vorsitzenden des Rates des Bezirkes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11084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11084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Abstimmung und Zusammenarbeit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Ministerium für Kultur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11855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Zusammenarbeit des Vorsitzenden mit dem Bereich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Volker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Braun</w:t>
      </w:r>
      <w:r>
        <w:rPr>
          <w:rFonts w:ascii="Courier" w:hAnsi="Courier"/>
          <w:vanish/>
          <w:sz w:val="24"/>
        </w:rPr>
        <w:t>}]p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\ Stellvertreter des Vorsitzenden des Rates des Bezirkes 1952 - 1965 \ Leitung und Organisation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256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Berichte über Volksbildung, Kultur und Sport sowie Durchführung von Konferenzen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1957 - 1958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3561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3561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Bericht über die Vorbereitung d</w:t>
      </w:r>
      <w:r>
        <w:rPr>
          <w:rFonts w:ascii="Courier" w:hAnsi="Courier"/>
          <w:sz w:val="24"/>
        </w:rPr>
        <w:t>er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Woche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Brandenburg/Land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3581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Ilse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1{&lt;Korn&gt;}]p</w:t>
      </w:r>
      <w:r>
        <w:rPr>
          <w:rFonts w:ascii="Courier" w:hAnsi="Courier"/>
          <w:sz w:val="24"/>
        </w:rPr>
        <w:t xml:space="preserve">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Vilmar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5{&lt;Schriftsteller&gt;}]pp[2{</w:t>
      </w:r>
      <w:r>
        <w:rPr>
          <w:rFonts w:ascii="Courier" w:hAnsi="Courier"/>
          <w:sz w:val="24"/>
        </w:rPr>
        <w:t>Irma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5{&lt;Schriftsteller&gt;}]p</w:t>
      </w:r>
      <w:r>
        <w:rPr>
          <w:rFonts w:ascii="Courier" w:hAnsi="Courier"/>
          <w:sz w:val="24"/>
        </w:rPr>
        <w:t xml:space="preserve">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5{&lt;Schriftsteller&gt;}]p</w:t>
      </w:r>
      <w:r>
        <w:rPr>
          <w:rFonts w:ascii="Courier" w:hAnsi="Courier"/>
          <w:sz w:val="24"/>
        </w:rPr>
        <w:t xml:space="preserve">zur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Arbeit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3589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Referate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Schriftstellerkonferenz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01.1961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3605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redaktionelle Bearbeitung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Gestaltung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Märkisch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 Heimat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bis 1971 \ Kultur \ Leitung und Organisation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783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783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Arbeitspläne und Anweisungen der Abteilung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Auswertung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Woche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anderer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literaturpropagandistische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Veranstaltung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10.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Jahrestag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DDR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Statistische Analyse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Ent</w:t>
      </w:r>
      <w:r>
        <w:rPr>
          <w:rFonts w:ascii="Courier" w:hAnsi="Courier"/>
          <w:sz w:val="24"/>
        </w:rPr>
        <w:t xml:space="preserve">wicklung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im Bezirk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bis 1971 \ Kultur \ Literatur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6425 - 6427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6425 - 6427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Auszeichnungen mit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Theodor-Fontane-Preis für Kunst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bis 1971 \ Kultur \ Kulturelle Massenarbeit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702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Berichterstattung zur Kulturarbeit im Bezirk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Berichte zur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Woche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1962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</w:t>
      </w:r>
      <w:r>
        <w:rPr>
          <w:rFonts w:ascii="Courier" w:hAnsi="Courier"/>
          <w:sz w:val="24"/>
        </w:rPr>
        <w:t>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ab 1971 \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14440 - 14443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 Nr. 14440 - 14443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Verleihung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Theodor-Fontane-Preis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für Kunst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Zugangsnummer I/7737, Karton 925, Abgabe 1993, Lagerungsort B 600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401, Zugangsnr. I/7737, Karton 925, Abgabe 1993, Lagerungsort B 600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Woche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Literaturpropaganda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Zugangsnummer A/882, Abgabe 1993, Lagerungsort B 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Bez. Pdm. </w:t>
      </w:r>
      <w:r>
        <w:rPr>
          <w:rFonts w:ascii="Courier" w:hAnsi="Courier"/>
          <w:sz w:val="24"/>
        </w:rPr>
        <w:t>Rep. 401, Zugangsnr. A/882, Abgabe 1993, Lagerungsort B 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Entwicklung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Literaturpropaganda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Durchführung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Woche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1970 - 1982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Zugangsnummer A/884, Abgabe 1993, Lagerungsort B 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401, Zugangsnr. A/884, Abgabe 1993, Lagerungsort B 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Jahresstatistiken und Jahresanalysen auf dem Gebiet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Zugangsnummer A/885, Abgabe 1993, Lagerungsort B 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401, Zugangsnr. A/885, Abgabe 1993, Lager</w:t>
      </w:r>
      <w:r>
        <w:rPr>
          <w:rFonts w:ascii="Courier" w:hAnsi="Courier"/>
          <w:sz w:val="24"/>
        </w:rPr>
        <w:t>ungsort B 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Zweigstelle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Potsdam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Jahresmaßnahmepläne ; Jahresstatistiken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1972 - 1974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Zugangsnummer A/2063, Abgabe 1993, Lagerungsort B 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401, Zugangsnr. A/2963, Abgabe 1993, Lagerungsort B 592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Kulturelle Vorhaben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Ludwigsfelde</w:t>
      </w:r>
      <w:r>
        <w:rPr>
          <w:rFonts w:ascii="Courier" w:hAnsi="Courier"/>
          <w:vanish/>
          <w:sz w:val="24"/>
        </w:rPr>
        <w:t>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Volksbuchhandel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Bez. Pdm. Rep. 530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SED-Bezirksleitung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 Potsdam \ #SED-Bezirksleitung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1952 - 1989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IV,</w:t>
      </w:r>
      <w:r>
        <w:rPr>
          <w:rFonts w:ascii="Courier" w:hAnsi="Courier"/>
          <w:sz w:val="24"/>
        </w:rPr>
        <w:t xml:space="preserve"> 2/9., 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Abteilung IV Sozialistische Einheitspartei Deutschlands \ </w:t>
      </w:r>
      <w:r>
        <w:rPr>
          <w:rFonts w:ascii="Courier" w:hAnsi="Courier"/>
          <w:vanish/>
          <w:sz w:val="24"/>
        </w:rPr>
        <w:t>&lt;-&gt;</w:t>
      </w:r>
      <w:r>
        <w:rPr>
          <w:rFonts w:ascii="Courier" w:hAnsi="Courier"/>
          <w:sz w:val="24"/>
        </w:rPr>
        <w:t>: 1952 - 1963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530, IV, 2/9.02, 1801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Berichte, Entschließungen und Schriftverkehr mit verschiedenen Institutionen, mit Künstlern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530, IV, 2/9.02, 1805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Allgemeiner Schriftverkehr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Berichte über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Filme, Kultur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1956 - 1958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1818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Bez. </w:t>
      </w:r>
      <w:r>
        <w:rPr>
          <w:rFonts w:ascii="Courier" w:hAnsi="Courier"/>
          <w:sz w:val="24"/>
        </w:rPr>
        <w:t>Pdm. Rep. 530, IV, 2/9.02, 1818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Berichte, Statistiken u. a.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Volkskunst, Museen, Film und Theater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1956 - 1959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530, IV, 2/9.02, 1822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Berichte, Schriftverkehr über Aussprachen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en...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1835 - 1837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530, IV, 2/9.02, 1835 - 1837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Berichte über kulturelle Massenarbeit der Massenorganisationen, Entwicklung der Klubarbeit in den Wohngebieten und Schriftverkehr, Bd. 1 - 3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Bd. 2: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Märkische Heimat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530, IV, 2/9.02, 1844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Schreiben, Pläne und Berichte...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Berichte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Volksbuchhandel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IV, A,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A: 1963 - 1967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530, IV, A, 2/9.02, 828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und Einschätzungen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Museen, Schlösser und Gärten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IV, B,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B: 1968 - 1971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530, IV, B, 2/9.02, 728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Kultur. Gesamteinschätzungen und Analysen zur Kunst-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Literaturpropaganda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IV, C,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C: 1972 - 1976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Bez. Pdm. Rep. 530, IV, C, </w:t>
      </w:r>
      <w:r>
        <w:rPr>
          <w:rFonts w:ascii="Courier" w:hAnsi="Courier"/>
          <w:sz w:val="24"/>
        </w:rPr>
        <w:t>2/9.02, 792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Literaturentwicklung und Schriftstellerverband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Einschätzung der Literaturentwicklung im Bezirk / Diskussion des Gen. Fritz Becker, Potsdam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unheilige Sophia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Eberhard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Panitz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5{&lt;Schriftsteller&gt;}]p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1972 - 1973 ; 1975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IV, D,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D: 1977 - 1981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530, IV, D, 2/9.02, 854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Grun</w:t>
      </w:r>
      <w:r>
        <w:rPr>
          <w:rFonts w:ascii="Courier" w:hAnsi="Courier"/>
          <w:sz w:val="24"/>
        </w:rPr>
        <w:t>dorganisation der SED im Schriftstellerverband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1977 - 1981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IV, E,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E: 1982 - 1986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780, Bündel 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530, IV, E, 2/9.02, 780, Bündel 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1981 ; 1984 ; 1986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787, Bündel 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530, IV, E, 2/9.02, 787, Bündel 49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1982 - 1986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Bez. Pdm. Rep. 533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50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Kulturbund der DDR, Bezirksleitung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 Potsdam \ #Kulturbund der DDR, Bezirksleitung Potsdam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1958 - 1990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Übergabeliste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Kunst und Literatur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Bdl. 35, Nr. 205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533, Bdl. 35, Nr. 205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 des Bereiches Kunst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1982 - 1987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Bdl. 36, Nr. 210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533, Bdl. 36, Nr. 210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Verträge des Bereiches Kunst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Bdl. 36, Nr. 212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533, Bdl. 36, Nr. 212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Arbeit des Bereic</w:t>
      </w:r>
      <w:r>
        <w:rPr>
          <w:rFonts w:ascii="Courier" w:hAnsi="Courier"/>
          <w:sz w:val="24"/>
        </w:rPr>
        <w:t xml:space="preserve">hes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1982 - 1988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Bdl. 36, Nr. 222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533, Bdl. 36, Nr. 222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Bezirksliteraturzentrum</w:t>
      </w:r>
      <w:r>
        <w:rPr>
          <w:rFonts w:ascii="Courier" w:hAnsi="Courier"/>
          <w:vanish/>
          <w:sz w:val="24"/>
        </w:rPr>
        <w:t>}2{&lt; Potsdam&gt;}]k</w:t>
      </w:r>
      <w:r>
        <w:rPr>
          <w:rFonts w:ascii="Courier" w:hAnsi="Courier"/>
          <w:sz w:val="24"/>
        </w:rPr>
        <w:t>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1983 - 1986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Bdl. 37, Nr. 235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Pdm. Rep. 533, Bdl. 37, Nr. 235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 des Bereiches Kunst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1985 - 1987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Bez. Ffo. Rep. 601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Bezirkstag/Rat des Bezirkes Frankfurt (Oder)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 Frankfurt/Oder \ #Bezirkstag und Rat des Bezirkes Fankfurt (Oder)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1952 - 1982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 zu den Akten der Verwaltung</w:t>
      </w:r>
      <w:r>
        <w:rPr>
          <w:rFonts w:ascii="Courier" w:hAnsi="Courier"/>
          <w:sz w:val="24"/>
        </w:rPr>
        <w:t xml:space="preserve"> ; 2 Findbücher zu den Sitzungsprotokollen des Bezirkstages (Bd.1) und des Rates des Bezirkes (Bd.2) sowie zur Abteilung Inneres ; Abgabeverzeichnis für Akten nach 1971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Sitzungen des Bezirkstages (1952 - 1971)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3778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Registernummer 0229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14.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Erhöhung des Nutzeffekts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20.02.1957 - 21.02.1957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3815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3815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Registernummer 0684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25.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</w:t>
      </w:r>
      <w:r>
        <w:rPr>
          <w:rFonts w:ascii="Courier" w:hAnsi="Courier"/>
          <w:sz w:val="24"/>
        </w:rPr>
        <w:t>eraturpropaganda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17.10.1962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3852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Registernummer 1187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6.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Entwicklungsprogramme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17.09.1968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3853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Registernummer 1205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7.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Entwicklungsprogramme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02.12.1968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Sitzungen des Rates des Bezirkes Frankfurt (Oder) (1952 - 1971)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4064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4064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Registernummer 2325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</w:t>
      </w:r>
      <w:r>
        <w:rPr>
          <w:rFonts w:ascii="Courier" w:hAnsi="Courier"/>
          <w:sz w:val="24"/>
        </w:rPr>
        <w:t xml:space="preserve"> S. 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19.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31.08.1956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4354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Registernummer 4279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26.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15.10.1963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4625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Registernummer 5893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25.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Entwicklungsprogramme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22.11.1968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6542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124 f.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3.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06.02.1970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</w:t>
      </w:r>
      <w:r>
        <w:rPr>
          <w:rFonts w:ascii="Courier" w:hAnsi="Courier"/>
          <w:sz w:val="24"/>
        </w:rPr>
        <w:t xml:space="preserve"> Nr. 6557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130 f.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17.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07.08.1970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\ Sekretär \ Kader und Bildung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188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der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Frankfurt (Oder)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wohnenden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Persönlichkeiten des öffentlichen Lebens der Kultur, Wissenschaft und Wirtschaft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bis 1971 \ Kultur \ Leitung und Organisation \ Zusammenarbeit mit zentralen Staatsorganen und gesellschaftlichen Org</w:t>
      </w:r>
      <w:r>
        <w:rPr>
          <w:rFonts w:ascii="Courier" w:hAnsi="Courier"/>
          <w:sz w:val="24"/>
        </w:rPr>
        <w:t>anisationen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6260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6260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Zusammenarbeit mit dem Ministerium für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3413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Zusammenarbeit mit Parteien und gesellschaftlichen Organisationen bei der kulturellen Massenarbeit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2203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Zusammenarbeit mit Parteien und Massenorganisationen, Kultureinrichtungen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Entwicklung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gesellschaftliche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Auftrags</w:t>
      </w:r>
      <w:r>
        <w:rPr>
          <w:rFonts w:ascii="Courier" w:hAnsi="Courier"/>
          <w:sz w:val="24"/>
        </w:rPr>
        <w:t>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1971 - 1975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1971 - 1975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bis 1971 \ Kultur \ Planung und Planerfüllung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6976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6976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Prognosetätigkeit der Abteilung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Neue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Prognosezeitraum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Prognostische Entwicklung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Frankfurt (Oder)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3414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Ausarbeitung des Perspektivplanes der Entwicklung von Kunst,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</w:t>
      </w:r>
      <w:r>
        <w:rPr>
          <w:rFonts w:ascii="Courier" w:hAnsi="Courier"/>
          <w:sz w:val="24"/>
        </w:rPr>
        <w:t>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kultureller Massenarbeit bis zum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1965</w:t>
      </w:r>
      <w:r>
        <w:rPr>
          <w:rFonts w:ascii="Courier" w:hAnsi="Courier"/>
          <w:vanish/>
          <w:sz w:val="24"/>
        </w:rPr>
        <w:t>]z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Verwaltungsakten bis 1971 \ Kultur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3238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3238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Vorbereitung der Bildung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Bezirksverbandes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Frankfurt/Oder</w:t>
      </w:r>
      <w:r>
        <w:rPr>
          <w:rFonts w:ascii="Courier" w:hAnsi="Courier"/>
          <w:vanish/>
          <w:sz w:val="24"/>
        </w:rPr>
        <w:t>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Verwaltungsakten bis 1971 \ Kultur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3104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Berichterstattung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1953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Stand und Entwicklung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</w:t>
      </w:r>
      <w:r>
        <w:rPr>
          <w:rFonts w:ascii="Courier" w:hAnsi="Courier"/>
          <w:sz w:val="24"/>
        </w:rPr>
        <w:t>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3233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Analyse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Bezirksstadt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Frankfurt/Oder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3237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und Analysen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Leserstatistik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nach Berufsstruktur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1956 - 1958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3235 - 3236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3235 - 3236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Stand und Entwicklung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3922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Angaben zur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alt</w:t>
      </w:r>
      <w:r>
        <w:rPr>
          <w:rFonts w:ascii="Courier" w:hAnsi="Courier"/>
          <w:sz w:val="24"/>
        </w:rPr>
        <w:t>ersmäßige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Zusammensetzung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allgemeinbildende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bis 1971 \ Kultur \ Kulturelle Massenarbeit \ Veranstaltungen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6198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6198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Durchführung von kulturellen Veranstaltungen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Literaturveranstaltung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6222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des Festes junger sozialistischer Künstler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Frankfurt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Analysen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1960; 1965 -</w:t>
      </w:r>
      <w:r>
        <w:rPr>
          <w:rFonts w:ascii="Courier" w:hAnsi="Courier"/>
          <w:sz w:val="24"/>
        </w:rPr>
        <w:t xml:space="preserve"> 1966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Inneres \ Teil I: 1952 - 1971 \ 7.3. Kirchenfragen \ 7.3.9. Genehmigungen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8156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8156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der Religionsgemeinschaften auf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&lt;genehmigungen&gt;]s</w:t>
      </w:r>
      <w:r>
        <w:rPr>
          <w:rFonts w:ascii="Courier" w:hAnsi="Courier"/>
          <w:sz w:val="24"/>
        </w:rPr>
        <w:t xml:space="preserve"> und Sammlungsgenehmigungen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8141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Nr. 8141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171595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der Religionsgemeinschaften auf </w:t>
      </w:r>
      <w:r>
        <w:rPr>
          <w:rFonts w:ascii="Tms Rmn" w:hAnsi="Tms Rmn"/>
          <w:vanish/>
          <w:sz w:val="0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&lt;genehmigungen&gt;]s</w:t>
      </w:r>
      <w:r>
        <w:rPr>
          <w:rFonts w:ascii="Courier" w:hAnsi="Courier"/>
          <w:sz w:val="24"/>
        </w:rPr>
        <w:t xml:space="preserve"> und Sammlungsgenehmigungen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ab 1971 \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Zugangsnummer 26219, Aktenzei</w:t>
      </w:r>
      <w:r>
        <w:rPr>
          <w:rFonts w:ascii="Courier" w:hAnsi="Courier"/>
          <w:sz w:val="24"/>
        </w:rPr>
        <w:t>chen 773025, Bdl. 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Bezirkstag und Rat des Bezirkes Frankfurt, Zugangsnr. 26219, Aktenzeichen 773025, Bdl. 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Schriftstellerverband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Zugangsnummer 27795, Aktenzeichen 773030, Bdl. 53+54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Bezirkstag und Rat des Bezirkes Frankfurt, Zugangsnr. 27795, Aktenzeichen 773030, Bdl. 53+54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Zugangsnummer 27795, Aktenzeichen 773025, Bdl. 53+54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Bezirkstag und Rat des Be</w:t>
      </w:r>
      <w:r>
        <w:rPr>
          <w:rFonts w:ascii="Courier" w:hAnsi="Courier"/>
          <w:sz w:val="24"/>
        </w:rPr>
        <w:t>zirkes Frankfurt, Zugangsnr. 27795, Aktenzeichen 773025, Bdl. 53+54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Zugangsnummer 27795, Aktenzeichen 773030, Bdl. 53+54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Bezirkstag und Rat des Bezirkes Frankfurt, Zugangsnr. 27795, Aktenzeichen 773030, Bdl. 53+54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Volksbuchhandel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Zugangsnummer 28999, Aktenzeichen 773025, Bdl. 83+84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Bezirkstag und Rat des Bezirkes Frankfurt, Zugangsnr. 28999, Aktenzeichen 773025, Bdl. 83+84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</w:t>
      </w:r>
      <w:r>
        <w:rPr>
          <w:rFonts w:ascii="Courier" w:hAnsi="Courier"/>
          <w:sz w:val="24"/>
        </w:rPr>
        <w:t xml:space="preserve">hriftwechsel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Aktenzeichen 773025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Bezirkstag und Rat des Bezirkes Frankfurt, Aktenzeichen 773025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Schriftstellerverband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Zugangsnummer 35793, Aktenzeichen 773025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601 Bezirkstag und Rat des Bezirkes Frankfurt, Zugangsnr. 35793, Aktenzeichen 773025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Schriftstellerverband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Förderung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Nachwuchsautor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Bez. Ffo. Rep. 730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SED-Bezirksleitung </w:t>
      </w:r>
      <w:r>
        <w:rPr>
          <w:rFonts w:ascii="Courier" w:hAnsi="Courier"/>
          <w:sz w:val="24"/>
        </w:rPr>
        <w:t>Frankfurt/Oder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 Frankfurt/Oder \ #SED-Bezirksleitung Frankfurt (Oder)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1952 - 1989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IV, A,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A: 1963 - 1967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730, IV, A, 2/9.02, 863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Gespräche mit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Einschätzung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730, IV, A, 2/9.02, 867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Stadt- und Bezirksbibliothek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2{o[&lt;Frankfurt/Oder&gt;]o}]k</w:t>
      </w:r>
      <w:r>
        <w:rPr>
          <w:rFonts w:ascii="Courier" w:hAnsi="Courier"/>
          <w:sz w:val="24"/>
        </w:rPr>
        <w:t>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Informationen, Analysen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1964 - 1965 ; 1967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IV, B,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B: 1968 - 1971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730, IV, B, 2/9.02, 870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Gesamteinschätzungen und Analysen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Stand der Arbeit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Bibliothekswesen des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Frankfurt/Oder</w:t>
      </w:r>
      <w:r>
        <w:rPr>
          <w:rFonts w:ascii="Courier" w:hAnsi="Courier"/>
          <w:vanish/>
          <w:sz w:val="24"/>
        </w:rPr>
        <w:t>}]o]s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; 1971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IV, C,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Abteilung IV Sozialistische Einheitspartei Deutschlands \ C: 1972 </w:t>
      </w:r>
      <w:r>
        <w:rPr>
          <w:rFonts w:ascii="Courier" w:hAnsi="Courier"/>
          <w:sz w:val="24"/>
        </w:rPr>
        <w:t>- 1976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923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730, IV, C, 2/9.02, 923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und Informationen über Fragen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des Film und des Schriftstellerverbandes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1972 - 1973 ; 1975 - 1976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Bez. Ffo. Rep. 733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Kulturbund der DDR, Bezirksleitung Frankfurt (Oder)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 Frankfurt/Oder \ #Kulturbund der DDR, Bezirksleitung Frankfurt (Oder)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1956 - 1990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Übergabeliste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Bezirkssekretariat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Bdl. 15, Nr. 77 - </w:t>
      </w:r>
      <w:r>
        <w:rPr>
          <w:rFonts w:ascii="Courier" w:hAnsi="Courier"/>
          <w:sz w:val="24"/>
        </w:rPr>
        <w:t>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733, Bdl. 15, Nr. 77 - 80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1964 - 1972; 1974 - 1975; 1979 - 1981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Einheiten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Bdl. 16, Nr. 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733, Bdl. 16, Nr. 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1982 - 1989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Bdl. 36, Nr. 187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733, Bdl. 36, Nr. 187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Bdl. 37, Nr. 193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733, Bdl. 37, Nr. 193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1977 - 1978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Bdl. 42, Nr. 222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733, Bdl. 42,</w:t>
      </w:r>
      <w:r>
        <w:rPr>
          <w:rFonts w:ascii="Courier" w:hAnsi="Courier"/>
          <w:sz w:val="24"/>
        </w:rPr>
        <w:t xml:space="preserve"> Nr. 222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Bezirksrevisionskommission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Bdl. 28, Nr. 152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Ffo. Rep. 733, Bdl. 28, Nr. 152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Beratungen und Arbeitsmaterial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Bezirkskommission Kunst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Frankfurt(Oder)</w:t>
      </w:r>
      <w:r>
        <w:rPr>
          <w:rFonts w:ascii="Courier" w:hAnsi="Courier"/>
          <w:vanish/>
          <w:sz w:val="24"/>
        </w:rPr>
        <w:t>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1984 - 1990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Bez. Ctb. Rep. 801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Bezirkstag/Rat des Bezirkes Cottbus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 Cottbus \ #Bezirkstag und Rat des Bezirkes Cottbus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1952 - 1983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 zu den Akten der Verwaltung ; 2 Findbücher zu den Sitzungsprotokollen des Bezirk</w:t>
      </w:r>
      <w:r>
        <w:rPr>
          <w:rFonts w:ascii="Courier" w:hAnsi="Courier"/>
          <w:sz w:val="24"/>
        </w:rPr>
        <w:t>stages (Bd.1) sowie des Rates des Bezirkes (Bd.2) ; Abgabeverzeichnis für Akten nach 1971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Teile des Bestandes wegen Bearbeitung gesperrt.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Sitzungen des Rates des Bezirkes Cottbus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1276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54.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Förderung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sorbische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09.09.1953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1463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8.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Literaturwettbewerb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10. Jahrestag der DDR-Gründung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03.04.1959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</w:t>
      </w:r>
      <w:r>
        <w:rPr>
          <w:rFonts w:ascii="Courier" w:hAnsi="Courier"/>
          <w:sz w:val="24"/>
        </w:rPr>
        <w:t>. Ctb. Rep. 801 Nr. 1472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15.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Kritik und Selbstkritik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10.06.1959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1480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21.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Cottbus</w:t>
      </w:r>
      <w:r>
        <w:rPr>
          <w:rFonts w:ascii="Courier" w:hAnsi="Courier"/>
          <w:vanish/>
          <w:sz w:val="24"/>
        </w:rPr>
        <w:t>}]o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02.10.1959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4723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4723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141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17. Sitzung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örtlichen Räte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Massenmedien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15.07.1970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bis 1971 \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3419 - 3420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</w:t>
      </w:r>
      <w:r>
        <w:rPr>
          <w:rFonts w:ascii="Courier" w:hAnsi="Courier"/>
          <w:sz w:val="24"/>
        </w:rPr>
        <w:t>r. 3419 - 3420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Zusammenarbeit mit und Weisungen des Ministeriums für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01.1966 - 12.1966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3423 - 3427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3423 - 3427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Zusammenarbeit mit und Weisungen und Informationen des Ministeriums für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01.1968 - 12.1970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 Bde.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bis 1971 \ Kultur \ Recht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3443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Verleihung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Carl-Blechen-Preis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für Kunst,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küns</w:t>
      </w:r>
      <w:r>
        <w:rPr>
          <w:rFonts w:ascii="Courier" w:hAnsi="Courier"/>
          <w:sz w:val="24"/>
        </w:rPr>
        <w:t>tlerisches Volksschaffen und kulturelle Massenarbeit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3431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Verleihung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Carl-Blechen-Preis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für Kunst,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künstlerisches Volksschaffen und kulturelle Massenarbeit</w:t>
      </w:r>
      <w:r>
        <w:rPr>
          <w:rFonts w:ascii="Courier" w:hAnsi="Courier"/>
          <w:vanish/>
          <w:sz w:val="24"/>
        </w:rPr>
        <w:t>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Verwaltungsakten bis 1971 \ Kultur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3405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Zusammenarbeit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Deutschen Schriftstellerverband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Cottbus</w:t>
      </w:r>
      <w:r>
        <w:rPr>
          <w:rFonts w:ascii="Courier" w:hAnsi="Courier"/>
          <w:vanish/>
          <w:sz w:val="24"/>
        </w:rPr>
        <w:t>}]o}]k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Gewährung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Stipendien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</w:t>
      </w:r>
      <w:r>
        <w:rPr>
          <w:rFonts w:ascii="Courier" w:hAnsi="Courier"/>
          <w:sz w:val="24"/>
        </w:rPr>
        <w:t>iftsteller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Tätigkeit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Arbeitsgemeinschaft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Junge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beim Deutschen Schriftstellerverband</w:t>
      </w:r>
      <w:r>
        <w:rPr>
          <w:rFonts w:ascii="Courier" w:hAnsi="Courier"/>
          <w:vanish/>
          <w:sz w:val="24"/>
        </w:rPr>
        <w:t>]k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1964 - 1970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2553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 mit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Bericht über eine Konferenz über das Schaffen der Schriftsteller des Bezirkes ; Zusammenarbeit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Schriftstellerverband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Siegfried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Pitschmann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Brigitte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Bodo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Krautz</w:t>
      </w:r>
      <w:r>
        <w:rPr>
          <w:rFonts w:ascii="Courier" w:hAnsi="Courier"/>
          <w:vanish/>
          <w:sz w:val="24"/>
        </w:rPr>
        <w:t>}]p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1960 - 1963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Verwaltungsakten bis 1971 \ Kultur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2557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Entwicklung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im Bezirk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1961 - 1964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3416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3416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Publikationswesen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Heimatjahrbücher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Verwaltungsakten bis 1971 \ Kultur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 Nr. 3410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1966 - 1971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Verwaltungsakten nach 1971 \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Zugangsnr. B 3117, Paket 37, Abgabe 1990, Regal A 367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801, Zugangsnr. B 3117, Paket 37, Abgabe 1990, Regal A 367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Carl-Blechen-Preis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1971 - 1979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Zugangsnr. B 3322; B 3323; B 3324, Paket 37, Abgabe 1990, Regal A 367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801, Zugangsnr. B 3323, B 3324, Paket 37, Abgabe 1990, Regal A 367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Belegexemplar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1977 - 1979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Zugangsnr. B 3340, Paket 37, Abgabe 1990, Regal A 367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801, Z</w:t>
      </w:r>
      <w:r>
        <w:rPr>
          <w:rFonts w:ascii="Courier" w:hAnsi="Courier"/>
          <w:sz w:val="24"/>
        </w:rPr>
        <w:t>ugangsnr. B 3340, Paket 37, Regal A 367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Literaturpropaganda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1974 - 1977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Bez. Ctb. Rep. 930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55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SED-Bezirksleitung Cottbus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 Cottbus \ #SED-Bezirksleitung Cottbus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1952 - 1989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IV, A,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A: 1963 - 1967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930, , IV, A, 2/9.02, 228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Einschätzungen und Analysen über die Entwicklung und Arbeit der kulturell</w:t>
      </w:r>
      <w:r>
        <w:rPr>
          <w:rFonts w:ascii="Courier" w:hAnsi="Courier"/>
          <w:sz w:val="24"/>
        </w:rPr>
        <w:t xml:space="preserve">en Bereiche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Musik, Film, Theater im Bezirk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1965 - 1967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IV, B,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B: 1968 - 1971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930, , IV, B, 2/9.02, 362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Einschätzungen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 literarische Vorlagen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Schriftsteller des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Cottbus</w:t>
      </w:r>
      <w:r>
        <w:rPr>
          <w:rFonts w:ascii="Courier" w:hAnsi="Courier"/>
          <w:vanish/>
          <w:sz w:val="24"/>
        </w:rPr>
        <w:t>}]o}]s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Wassermann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5{&lt;Schriftsteller&gt;}]p</w:t>
      </w:r>
      <w:r>
        <w:rPr>
          <w:rFonts w:ascii="Courier" w:hAnsi="Courier"/>
          <w:sz w:val="24"/>
        </w:rPr>
        <w:t xml:space="preserve"> /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Ich widerrufe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5{&lt;Schriftsteller&gt;}]p</w:t>
      </w:r>
      <w:r>
        <w:rPr>
          <w:rFonts w:ascii="Courier" w:hAnsi="Courier"/>
          <w:sz w:val="24"/>
        </w:rPr>
        <w:t xml:space="preserve"> /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Hand in Hand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Neutsch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5{&lt;Schriftsteller&gt;}]p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1970 - 1971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IV, C, 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C: 1972 - 1976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930, , IV, C, 2/9.02, 526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Einschätzung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Buchlesung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Ullrich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Plenzdorf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5{&lt;Schriftsteller&gt;}]p</w:t>
      </w:r>
      <w:r>
        <w:rPr>
          <w:rFonts w:ascii="Courier" w:hAnsi="Courier"/>
          <w:sz w:val="24"/>
        </w:rPr>
        <w:t xml:space="preserve"> - Eröffnung 14 Tage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Kinder</w:t>
      </w:r>
      <w:r>
        <w:rPr>
          <w:rFonts w:ascii="Courier" w:hAnsi="Courier"/>
          <w:vanish/>
          <w:sz w:val="24"/>
        </w:rPr>
        <w:t>&lt;literatur&gt;]s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Jugendliteratur</w:t>
      </w:r>
      <w:r>
        <w:rPr>
          <w:rFonts w:ascii="Courier" w:hAnsi="Courier"/>
          <w:vanish/>
          <w:sz w:val="24"/>
        </w:rPr>
        <w:t>]s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 xml:space="preserve">IV, E, </w:t>
      </w:r>
      <w:r>
        <w:rPr>
          <w:rFonts w:ascii="Courier" w:hAnsi="Courier"/>
          <w:sz w:val="24"/>
        </w:rPr>
        <w:t>2/9.02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 Sozialistische Einheitspartei Deutschlands \ E: 1982 - 1986 \ 2/9. Ideologische Arbeit \ 02 Wissenschaft, Volksbildung und Kultur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Bez. Ctb. Rep. 930, , IV, E, 2/9.02, 369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Verwirklichung Kulturpolitik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Woche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gesellsch. Auftragswesen</w:t>
      </w:r>
    </w:p>
    <w:p w:rsidR="00000000" w:rsidRDefault="0017159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1982 - 1986</w:t>
      </w:r>
    </w:p>
    <w:p w:rsidR="00000000" w:rsidRDefault="00171595">
      <w:pPr>
        <w:tabs>
          <w:tab w:val="left" w:pos="568"/>
          <w:tab w:val="left" w:pos="1134"/>
          <w:tab w:val="right" w:pos="9639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1595"/>
    <w:rsid w:val="0017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38D1-12E8-413F-AF36-BA199826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sz w:val="24"/>
    </w:rPr>
  </w:style>
  <w:style w:type="paragraph" w:styleId="berschrift4">
    <w:name w:val="heading 4"/>
    <w:basedOn w:val="berschrift3"/>
    <w:next w:val="Standardeinzug"/>
    <w:qFormat/>
    <w:pPr>
      <w:keepNext w:val="0"/>
      <w:spacing w:before="0" w:after="120"/>
      <w:ind w:left="851"/>
      <w:outlineLvl w:val="3"/>
    </w:pPr>
    <w:rPr>
      <w:b w:val="0"/>
      <w:noProof/>
      <w:sz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289</TotalTime>
  <Pages>2</Pages>
  <Words>11230</Words>
  <Characters>70749</Characters>
  <Application>Microsoft Office Word</Application>
  <DocSecurity>4</DocSecurity>
  <Lines>589</Lines>
  <Paragraphs>163</Paragraphs>
  <ScaleCrop>false</ScaleCrop>
  <Company>Deutsche Nationalbibliothek</Company>
  <LinksUpToDate>false</LinksUpToDate>
  <CharactersWithSpaces>81816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Brandenburgisches LHA Potsdam,</dc:title>
  <dc:subject/>
  <dc:creator>Jacqueline Fischer</dc:creator>
  <cp:keywords>DFG-Quellrepertorium LHA Potsdam</cp:keywords>
  <dc:description>erhalten in Lpz. am 07.10.93, bearb. am 29.10.1993</dc:description>
  <cp:lastModifiedBy>Wendler, André</cp:lastModifiedBy>
  <cp:revision>2</cp:revision>
  <cp:lastPrinted>8909-06-25T01:07:42Z</cp:lastPrinted>
  <dcterms:created xsi:type="dcterms:W3CDTF">2021-02-26T09:25:00Z</dcterms:created>
  <dcterms:modified xsi:type="dcterms:W3CDTF">2021-02-26T09:25:00Z</dcterms:modified>
</cp:coreProperties>
</file>