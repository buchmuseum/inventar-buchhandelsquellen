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Sonneberg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Sonneberg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Bahnhofsplatz 1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169 (96504 Sonneberg)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96515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Sonneberg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Tel.:03675/880133, Fax: 03675/880249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Dienstag: 8.30 - 12.00 und 14.- 16.00 Uhr; Donnerstag: 8.30 - 12.00 und 13.00 - 18.00 Uhr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Akten zur</w:t>
      </w:r>
      <w:r>
        <w:rPr>
          <w:rFonts w:ascii="Courier" w:hAnsi="Courier"/>
          <w:sz w:val="24"/>
        </w:rPr>
        <w:t xml:space="preserve"> Stadtbibliothek bzw. Volksbücherei im Bestand B 1- 45b Sonstiges. Theater, Bücherei usw. wurden nur teilweise in das Inventar aufgenommmen. / Besuch des Archivs: September 1993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B 1-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Sonneberg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Abteilung B Neues Archiv \ B 1 Stadtschreiberei und Hauptverwaltung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1839 - 1945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17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Allgemeine Verwaltung \ 17. Geschäftseinrichtungen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1839 - 1945, einzelne Aktenstücke gehen auch weiter zurück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29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Vertrag zwischen Stadt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26</w:t>
      </w:r>
      <w:r>
        <w:rPr>
          <w:rFonts w:ascii="Courier" w:hAnsi="Courier"/>
          <w:sz w:val="24"/>
        </w:rPr>
        <w:tab/>
        <w:t>23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Allgemeine Verwaltung \ 23. Politische Sachen und Wahlen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1848 - 1950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26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35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Kommunistische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1920 - 1921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34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Gewerbe und Wirtschaft \ 34. Wirtschaftswerbung für die Stadt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1910 - 1944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12a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53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Thüringer Jahrbuch</w:t>
      </w:r>
      <w:r>
        <w:rPr>
          <w:rFonts w:ascii="Courier" w:hAnsi="Courier"/>
          <w:vanish/>
          <w:sz w:val="24"/>
        </w:rPr>
        <w:t>]t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1926 - 1930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12b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53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Thüringer Kalender</w:t>
      </w:r>
      <w:r>
        <w:rPr>
          <w:rFonts w:ascii="Courier" w:hAnsi="Courier"/>
          <w:vanish/>
          <w:sz w:val="24"/>
        </w:rPr>
        <w:t>]t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1925 - 1926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54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Kommunales Jahrbuch</w:t>
      </w:r>
      <w:r>
        <w:rPr>
          <w:rFonts w:ascii="Courier" w:hAnsi="Courier"/>
          <w:vanish/>
          <w:sz w:val="24"/>
        </w:rPr>
        <w:t>]t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1926 - 1927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54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Deutscher Kommunalverlag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1926 - 1930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54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„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Fremdenland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“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1927 - 1929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29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54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Deutscher Jubiläumsverlag "Rege"</w:t>
      </w:r>
      <w:r>
        <w:rPr>
          <w:rFonts w:ascii="Courier" w:hAnsi="Courier"/>
          <w:vanish/>
          <w:sz w:val="24"/>
        </w:rPr>
        <w:t>]k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54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„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"Kommunale Chronik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“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37 - 38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55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1 - 2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1934 - 1935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45b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Kultur und Volkserziehung \ 45b. Sonstiges: Theater, Bücherei usw.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1896 - 1950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45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85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Bücherspenden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das Graphische Institut der Universität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Jena</w:t>
      </w:r>
      <w:r>
        <w:rPr>
          <w:rFonts w:ascii="Courier" w:hAnsi="Courier"/>
          <w:vanish/>
          <w:sz w:val="24"/>
        </w:rPr>
        <w:t>]o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84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Polizei \ 84. Vereine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24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162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Vereinssatzungen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u. a.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}]s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1889 - 1893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C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Sonneberg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Abteilung C Neue Bestände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1945 - 1990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21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21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Überprüfung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1948 - 1953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Liste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die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Museumsbücherei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Sonneberg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übergeben wurden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</w:t>
      </w: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440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40CE"/>
    <w:rsid w:val="0084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F6E774-37F6-4BB8-8997-D79992A9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131</TotalTime>
  <Pages>2</Pages>
  <Words>296</Words>
  <Characters>1870</Characters>
  <Application>Microsoft Office Word</Application>
  <DocSecurity>4</DocSecurity>
  <Lines>15</Lines>
  <Paragraphs>4</Paragraphs>
  <ScaleCrop>false</ScaleCrop>
  <Company>Deutsche Nationalbibliothek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Sonneberg</dc:title>
  <dc:subject/>
  <dc:creator>Fischer</dc:creator>
  <cp:keywords>DFG-Quellrepertorium Stadtarchiv Sonneberg</cp:keywords>
  <dc:description>erhalten in Lpz. am 02.11.1993</dc:description>
  <cp:lastModifiedBy>Wendler, André</cp:lastModifiedBy>
  <cp:revision>2</cp:revision>
  <cp:lastPrinted>2000-01-07T12:23:00Z</cp:lastPrinted>
  <dcterms:created xsi:type="dcterms:W3CDTF">2021-02-26T09:29:00Z</dcterms:created>
  <dcterms:modified xsi:type="dcterms:W3CDTF">2021-02-26T09:29:00Z</dcterms:modified>
</cp:coreProperties>
</file>