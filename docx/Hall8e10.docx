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Halle, ev. ref.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Kleine Klausstr. 6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06108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Halle an der Saale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0345 / 2021379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</w:t>
      </w:r>
      <w:r>
        <w:rPr>
          <w:rFonts w:ascii="CoArier" w:hAnsi="CoArier"/>
          <w:sz w:val="24"/>
          <w:szCs w:val="24"/>
        </w:rPr>
        <w:t xml:space="preserve"> erfolgt nur nach Voranmeldung und mit Genehmigung.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Halle, ev. ref. Schloß- und Domgemeinde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Evangelisch-reformierte Kirchengemeinde Halle, Schloß- und Domgemeinde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Halle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evangelisch-reformierte Schloß- und Domgemeinde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37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37. Innere und Äußere Mission sowie sonstige kirchliche Vereine \ 373 Sonstige kirchliche</w:t>
      </w:r>
      <w:r>
        <w:rPr>
          <w:rFonts w:ascii="CoArier" w:hAnsi="CoArier"/>
          <w:sz w:val="24"/>
          <w:szCs w:val="24"/>
        </w:rPr>
        <w:t xml:space="preserve"> Vereine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3730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3730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3730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k[p[</w:t>
      </w:r>
      <w:r>
        <w:rPr>
          <w:rFonts w:ascii="CoArier" w:hAnsi="CoArier"/>
          <w:sz w:val="24"/>
          <w:szCs w:val="24"/>
        </w:rPr>
        <w:t>Canstein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sche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)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1910 - 1928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3731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3731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3731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k[p[</w:t>
      </w:r>
      <w:r>
        <w:rPr>
          <w:rFonts w:ascii="CoArier" w:hAnsi="CoArier"/>
          <w:sz w:val="24"/>
          <w:szCs w:val="24"/>
        </w:rPr>
        <w:t>Canstein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sche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)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1885 - 1920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38. Kunst und Wissenschaft etc. \ 381 Musik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3811,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3811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3811,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</w:t>
      </w:r>
      <w:r>
        <w:rPr>
          <w:rFonts w:ascii="CoArier" w:hAnsi="CoArier"/>
          <w:sz w:val="24"/>
          <w:szCs w:val="24"/>
        </w:rPr>
        <w:t>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1717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3811,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3811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3811,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3811, Bd. 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3811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3811, Bd. 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3811, Bd. 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3811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3811, Bd. 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38. Kunst und Wissenschaft etc. \ 384 Presse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3841,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Halle, ev. </w:t>
      </w:r>
      <w:r>
        <w:rPr>
          <w:rFonts w:ascii="CoArier" w:hAnsi="CoArier"/>
          <w:sz w:val="24"/>
          <w:szCs w:val="24"/>
        </w:rPr>
        <w:t>ref. Schloß- und Domgemeinde 3841,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Preßverband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1915 - 1939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3841,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3841,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Preßverband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3842,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3842,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Schriftentisch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1936 - 1941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3844,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3844,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3845,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3845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</w:t>
      </w:r>
      <w:r>
        <w:rPr>
          <w:rFonts w:ascii="CoArier" w:hAnsi="CoArier"/>
          <w:sz w:val="24"/>
          <w:szCs w:val="24"/>
        </w:rPr>
        <w:t>ß- und Domgemeinde 3845,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Privilegium einer zu edir. 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introductio succesiva ed historiam nostra temporis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1719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3845,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3845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3845,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Zensur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allhier herauskommenden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ref. theol.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1782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3845, Bd. 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3845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3845, Bd. 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Grabrede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auf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Kons</w:t>
      </w:r>
      <w:r>
        <w:rPr>
          <w:rFonts w:ascii="CoArier" w:hAnsi="CoArier"/>
          <w:vanish/>
          <w:sz w:val="24"/>
          <w:szCs w:val="24"/>
        </w:rPr>
        <w:t>&lt;istorial-&gt;</w:t>
      </w:r>
      <w:r>
        <w:rPr>
          <w:rFonts w:ascii="CoArier" w:hAnsi="CoArier"/>
          <w:sz w:val="24"/>
          <w:szCs w:val="24"/>
        </w:rPr>
        <w:t>. R</w:t>
      </w:r>
      <w:r>
        <w:rPr>
          <w:rFonts w:ascii="CoArier" w:hAnsi="CoArier"/>
          <w:vanish/>
          <w:sz w:val="24"/>
          <w:szCs w:val="24"/>
        </w:rPr>
        <w:t>&lt;at&gt;}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Focke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z. Besten einer Gasanlage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3846</w:t>
      </w:r>
      <w:r>
        <w:rPr>
          <w:rFonts w:ascii="CoArier" w:hAnsi="CoArier"/>
          <w:sz w:val="24"/>
          <w:szCs w:val="24"/>
        </w:rPr>
        <w:t>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3846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3846,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Intelligenzblätter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1730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3846,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3846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3846, Bd. 2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Bücher-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Subskriptionen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1847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3846, Bd. 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3846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3846, Bd. 3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"Der einige Trost für unsere Krieger"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&lt;s[Erster Weltkrieg]s&gt;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3846, Bd. 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3846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3846, Bd. 4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Kriegsgedenkblätter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&lt;s[Erster Weltkrieg]s&gt;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1915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3890,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3890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ev. ref. Schloß- und Domgemeinde 3890, Bd. 1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 und art. Unternehmungen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176E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176E3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6E3"/>
    <w:rsid w:val="0051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338D5-6C04-44A6-B57C-32F91710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466</Words>
  <Characters>2943</Characters>
  <Application>Microsoft Office Word</Application>
  <DocSecurity>4</DocSecurity>
  <Lines>24</Lines>
  <Paragraphs>6</Paragraphs>
  <ScaleCrop>false</ScaleCrop>
  <Company>Deutsche Nationalbibliothek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Halle/Sa, Dom und Schloß</dc:title>
  <dc:subject>Ludwig</dc:subject>
  <dc:creator>Fischer</dc:creator>
  <cp:keywords>DFG-Quellenrepertorium Kirchengemeinde Halle Sa., Dom und Schloß</cp:keywords>
  <dc:description>Zentralarchiv Magdeburg</dc:description>
  <cp:lastModifiedBy>Wendler, André</cp:lastModifiedBy>
  <cp:revision>2</cp:revision>
  <dcterms:created xsi:type="dcterms:W3CDTF">2021-02-26T09:11:00Z</dcterms:created>
  <dcterms:modified xsi:type="dcterms:W3CDTF">2021-02-26T09:11:00Z</dcterms:modified>
</cp:coreProperties>
</file>