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Offenburg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Offenburg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Ritterstr. 10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77652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Offenburg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Tel.:(0781)824341 Fax:(0781)827521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Mo, Di, Mi u. Fr 9.00 - 12.30 Uhr, Do 14 - 19 Uhr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11/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11. Rechnungen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1436 - 1978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2282 - 2283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11/2282 - 11/2283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Rechnungsband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]o}]k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1812 - 1832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5/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Dienststellen der Stadt Offenburg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5. Akten, Alter Aktenplan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1803 - 1954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6.992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5/6.992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7.078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5/7.078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Schmutzschriften</w:t>
      </w:r>
      <w:r>
        <w:rPr>
          <w:rFonts w:ascii="Courier" w:hAnsi="Courier"/>
          <w:vanish/>
          <w:sz w:val="24"/>
        </w:rPr>
        <w:t>]s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Auszug aus dem Protokoll der Städteverteter; Auszug aus dem Protokoll der Oberbürgermeisterkonferenz; Schreiben des Deutschen Städtetages; Zeitungsausschnitte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1911 - 1953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10.321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5/</w:t>
      </w:r>
      <w:r>
        <w:rPr>
          <w:rFonts w:ascii="Courier" w:hAnsi="Courier"/>
          <w:sz w:val="24"/>
        </w:rPr>
        <w:t>10.321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Verfassung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(Verzeichnis der Mitglieder der Offenburger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Monat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Dezember 1833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10.322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5/10.322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Gesuche, Briefe und Neuwahl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10.323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5/10.323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Inventar über die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Blätter und sonstigen Fahrnisstücke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10.324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5/10.324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Offenburg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Inventarium,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Museumsbibliothek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72036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1876 - 1924</w:t>
      </w:r>
    </w:p>
    <w:p w:rsidR="00000000" w:rsidRDefault="00720361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720361"/>
    <w:p w:rsidR="00000000" w:rsidRDefault="00720361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361"/>
    <w:rsid w:val="007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DDC0D-EE78-40AA-9474-E14530F6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190</Words>
  <Characters>1200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Offenburg</dc:title>
  <dc:subject/>
  <dc:creator>--</dc:creator>
  <cp:keywords>DFG-Quellenrepertorium Stadtarchiv Offenburg</cp:keywords>
  <cp:lastModifiedBy>Wendler, André</cp:lastModifiedBy>
  <cp:revision>2</cp:revision>
  <cp:lastPrinted>8909-06-25T01:07:42Z</cp:lastPrinted>
  <dcterms:created xsi:type="dcterms:W3CDTF">2021-02-26T09:23:00Z</dcterms:created>
  <dcterms:modified xsi:type="dcterms:W3CDTF">2021-02-26T09:23:00Z</dcterms:modified>
</cp:coreProperties>
</file>