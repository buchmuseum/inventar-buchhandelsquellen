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Hohenlohe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Brunnengasse 1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04460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Kitzen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034203 / 54841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</w:t>
      </w:r>
      <w:r>
        <w:rPr>
          <w:rFonts w:ascii="CoArier" w:hAnsi="CoArier"/>
          <w:sz w:val="24"/>
          <w:szCs w:val="24"/>
        </w:rPr>
        <w:t>nmeldung und mit Genehmigung.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Hohenlohe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Hohenlohe, Kirchenkreis Lützen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Hohenlohe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IV.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Anfangsdatum 1840 - 1859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Hohenlohe IV. 6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E38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1845 - 1855</w:t>
      </w:r>
    </w:p>
    <w:p w:rsidR="00000000" w:rsidRDefault="008E38E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38E0"/>
    <w:rsid w:val="008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B8CCA-D4D9-4A47-B713-8D630251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72</Words>
  <Characters>458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Hohenlohe bei Lützen</dc:title>
  <dc:subject>Ludwig</dc:subject>
  <dc:creator>Fischer</dc:creator>
  <cp:keywords>DFG-Quellenrepertorium Kirchengemeinde Hohenlohe bei Lützen</cp:keywords>
  <dc:description>Zentralarchiv Magdeburg</dc:description>
  <cp:lastModifiedBy>Wendler, André</cp:lastModifiedBy>
  <cp:revision>2</cp:revision>
  <dcterms:created xsi:type="dcterms:W3CDTF">2021-02-26T09:13:00Z</dcterms:created>
  <dcterms:modified xsi:type="dcterms:W3CDTF">2021-02-26T09:13:00Z</dcterms:modified>
</cp:coreProperties>
</file>