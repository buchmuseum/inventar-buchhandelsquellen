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 xml:space="preserve">Stadtarchiv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Genthin</w:t>
      </w:r>
      <w:r>
        <w:rPr>
          <w:rFonts w:ascii="Courier" w:hAnsi="Courier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Am Marktplatz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39307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Genthin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  <w:tab/>
        <w:t>Tel.:(03933)2265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Auskünfte durch Herrn Kreutzmann.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Stadtverwaltung Genthin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Stadtverwaltung Genthin</w:t>
      </w:r>
      <w:r>
        <w:rPr>
          <w:rFonts w:ascii="Courier" w:hAnsi="Courier"/>
          <w:vanish/>
          <w:sz w:val="24"/>
        </w:rPr>
        <w:t>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  <w:tab/>
        <w:t>Polizeiverwaltung, Gewerbepolizei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  <w:tab/>
        <w:t>Polizeiverwaltung \ Gewerbepolizei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756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Genehmigung zum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Druckereigewerbe</w:t>
      </w:r>
      <w:r>
        <w:rPr>
          <w:rFonts w:ascii="Courier" w:hAnsi="Courier"/>
          <w:b/>
          <w:vanish/>
          <w:sz w:val="24"/>
        </w:rPr>
        <w:t>}]s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1858 - 1868</w:t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34</TotalTime>
  <Application>LibreOffice/6.4.6.2$Linux_X86_64 LibreOffice_project/40$Build-2</Application>
  <Pages>1</Pages>
  <Words>41</Words>
  <Characters>267</Characters>
  <CharactersWithSpaces>295</CharactersWithSpaces>
  <Paragraphs>13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2021-02-26T09:09:00Z</dcterms:created>
  <dc:creator>Fischer</dc:creator>
  <dc:description>erh. in Lpz. am 21.07.93, bearb. am 23.07.93</dc:description>
  <cp:keywords>DFG-Quellrepertorium Genthin</cp:keywords>
  <dc:language>de-DE</dc:language>
  <cp:lastModifiedBy/>
  <cp:lastPrinted>8909-06-25T01:07:42Z</cp:lastPrinted>
  <dcterms:modified xsi:type="dcterms:W3CDTF">2021-03-05T18:45:45Z</dcterms:modified>
  <cp:revision>3</cp:revision>
  <dc:subject/>
  <dc:title>Stadtarchiv Genthin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