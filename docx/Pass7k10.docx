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des Bistums Passau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03</w:t>
      </w:r>
      <w:r>
        <w:rPr>
          <w:rFonts w:ascii="CoArier" w:hAnsi="CoArier"/>
          <w:sz w:val="24"/>
          <w:szCs w:val="24"/>
        </w:rPr>
        <w:tab/>
        <w:t>ABP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Luragogasse 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94032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Passau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Tel.: 0851/393-386 (Dr. Wurster)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Öffnungszei</w:t>
      </w:r>
      <w:r>
        <w:rPr>
          <w:rFonts w:ascii="CoArier" w:hAnsi="CoArier"/>
          <w:sz w:val="24"/>
          <w:szCs w:val="24"/>
        </w:rPr>
        <w:t>ten: Mo - Mi 8.30 - 12 Uhr u. 13.30 - 16 Uhr, Do 8.30 - 12 Uhr u. 13.30 - 19 Uhr, Fr 8.30 - 12 Uhr (Aushebezeiten: 8.45 Uhr, 10.30 Uhr, 13.45 Uhr, 14.45 Uhr, Do auch 16.30 Uhr)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An einschlägigen Publikationen ist erschienen: Heller, Thomas: Untersuchungen zur Passauer Pressegeschichte. Das Passauer Zeitungswesen von 1785-1890, Passau 1986. Die Akten unterliegen einer Sperrfrist von 40 Jahren. Besuch v. 10.6.-12.6.1997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OA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Bischöfliches Ordinariat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Ordinariatsarchiv (Generalakten)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16 - 19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</w:t>
      </w:r>
      <w:r>
        <w:rPr>
          <w:rFonts w:ascii="CoArier" w:hAnsi="CoArier"/>
          <w:sz w:val="24"/>
          <w:szCs w:val="24"/>
        </w:rPr>
        <w:t>4</w:t>
      </w:r>
      <w:r>
        <w:rPr>
          <w:rFonts w:ascii="CoArier" w:hAnsi="CoArier"/>
          <w:sz w:val="24"/>
          <w:szCs w:val="24"/>
        </w:rPr>
        <w:tab/>
        <w:t>Kartei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5588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5588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 einer Übersetzung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Neuen Testament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s durch den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Hochschulprofessor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Karl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Schwärzl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Freiburg</w:t>
      </w:r>
      <w:r>
        <w:rPr>
          <w:rFonts w:ascii="CoArier" w:hAnsi="CoArier"/>
          <w:vanish/>
          <w:sz w:val="24"/>
          <w:szCs w:val="24"/>
        </w:rPr>
        <w:t>]o}]p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7324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7324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Zurücknahme der Approbation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für die Übersetzung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Neuen Testament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s durch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J.E.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Gossner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5360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5360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 und 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gemeinnütziger Bilder und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1824 - 1855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8995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8995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Verein für die Verbreitung nützlicher Kenn</w:t>
      </w:r>
      <w:r>
        <w:rPr>
          <w:rFonts w:ascii="CoArier" w:hAnsi="CoArier"/>
          <w:sz w:val="24"/>
          <w:szCs w:val="24"/>
        </w:rPr>
        <w:t>tnisse durch gemein-faßliche Schriften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9679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9679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Preßangriffe gegen Bischöfe und Priester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Zeitungsausschnitte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1868 - 1871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7847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7847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Schenkungen und Vermächtnisse zu den Missionen, insbesondere zu dem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Ludwigs-Missionsverein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und dem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Bonifatius-Verein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3 Notariatsurkunden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1850 - 1917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9186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9186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Beziehungen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Sigmund Felix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Frh. v.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Ow-Felldorf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Bonifatius-Verein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1912 - 191</w:t>
      </w:r>
      <w:r>
        <w:rPr>
          <w:rFonts w:ascii="CoArier" w:hAnsi="CoArier"/>
          <w:sz w:val="24"/>
          <w:szCs w:val="24"/>
        </w:rPr>
        <w:t>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7867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7867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Verlag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neuen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1851 - 1882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Abgabe von Altpapier vom Bischöflichen Ordinariat an die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 xml:space="preserve">Buchdruckerei des </w:t>
      </w:r>
      <w:r>
        <w:rPr>
          <w:rFonts w:ascii="CoArier" w:hAnsi="CoArier"/>
          <w:vanish/>
          <w:sz w:val="24"/>
          <w:szCs w:val="24"/>
        </w:rPr>
        <w:t>p[&lt;2{Friedrich} 1{Pustet} &gt;]p}</w:t>
      </w:r>
      <w:r>
        <w:rPr>
          <w:rFonts w:ascii="CoArier" w:hAnsi="CoArier"/>
          <w:sz w:val="24"/>
          <w:szCs w:val="24"/>
        </w:rPr>
        <w:t xml:space="preserve">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Regensburg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Bezug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Katechismen</w:t>
      </w:r>
      <w:r>
        <w:rPr>
          <w:rFonts w:ascii="CoArier" w:hAnsi="CoArier"/>
          <w:vanish/>
          <w:sz w:val="24"/>
          <w:szCs w:val="24"/>
        </w:rPr>
        <w:t>]s]s</w:t>
      </w:r>
      <w:r>
        <w:rPr>
          <w:rFonts w:ascii="CoArier" w:hAnsi="CoArier"/>
          <w:sz w:val="24"/>
          <w:szCs w:val="24"/>
        </w:rPr>
        <w:t xml:space="preserve"> von dort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1860 - 1883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7819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7819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Verhältnis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Hofstätter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zur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Donau-Zeitung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und ihren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Herausgeber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Joseph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Bucher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1867 - 1873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6877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6877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Die Gedanken des Buches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Unterricht der katholischen Kirche von den Ablässen und dem Jubeljahr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ca. 1800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6940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6940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Verein für die Verbreitung guter Bücher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1830 - 1880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5521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5521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Drucklegung und 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religiöser Werke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1831 - 1840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6077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6077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Bezug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anderen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1825 - 1875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Gebrauch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Franz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Kobell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</w:t>
      </w:r>
      <w:r>
        <w:rPr>
          <w:rFonts w:ascii="CoArier" w:hAnsi="CoArier"/>
          <w:vanish/>
          <w:sz w:val="24"/>
          <w:szCs w:val="24"/>
        </w:rPr>
        <w:t>{</w:t>
      </w:r>
      <w:r>
        <w:rPr>
          <w:rFonts w:ascii="CoArier" w:hAnsi="CoArier"/>
          <w:sz w:val="24"/>
          <w:szCs w:val="24"/>
        </w:rPr>
        <w:t>in den Schulen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1835 - 1853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7035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7035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Prüfung und Besprechung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1846 - 1870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7091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7091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Öffentliche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 Wirksamkeit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Thomas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Braun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(mit persönlichem Schriftwechsel desselben)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1855 - 1877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6726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6726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Vereine zur Verbreitung guter 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7099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7099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antikirchliche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literarische Wirksamkeit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Ludwig Richard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Zimmermann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1872 - 1873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7726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sz w:val="24"/>
          <w:szCs w:val="24"/>
        </w:rPr>
        <w:t>OA 7726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Schenkungen und Vermächtnisse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n zum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Klerikalseminar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292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292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Nutzbarmachung der vom </w:t>
      </w:r>
      <w:r>
        <w:rPr>
          <w:rFonts w:ascii="CoArier" w:hAnsi="CoArier"/>
          <w:vanish/>
          <w:sz w:val="24"/>
          <w:szCs w:val="24"/>
        </w:rPr>
        <w:t>p[6{o[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5{</w:t>
      </w:r>
      <w:r>
        <w:rPr>
          <w:rFonts w:ascii="CoArier" w:hAnsi="CoArier"/>
          <w:sz w:val="24"/>
          <w:szCs w:val="24"/>
        </w:rPr>
        <w:t>Domdechant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en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Grafen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Welsberg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dem Bistum hinterlassenen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theologische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für die jüngeren Bistumsgeistlichen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1815 - 1816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8924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8924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Bildung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Lesegesellschaften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Bücherverzeichnisse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9251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9251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Personalverhältnisse (Alumnen, Prüfungen</w:t>
      </w:r>
      <w:r>
        <w:rPr>
          <w:rFonts w:ascii="CoArier" w:hAnsi="CoArier"/>
          <w:sz w:val="24"/>
          <w:szCs w:val="24"/>
        </w:rPr>
        <w:t xml:space="preserve">),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Vermögen (Vermächtnisse)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Klerikalseminars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Zeugnisse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1829 - 1833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9252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9252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Personalverhältnisse (Alumnen, Prüfungen) des Klerikalseminars, Vermögen desselben, Legate, Disziplinarsachen,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1833 - 1837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9253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9253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Personalverhältnisse (Alumnen, Prüfungen)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Klerikalseminars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Bücherschenkungen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Vermächtnisse, Vermögen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Zeugnisse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1837 - 1842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8047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8047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</w:t>
      </w:r>
      <w:r>
        <w:rPr>
          <w:rFonts w:ascii="CoArier" w:hAnsi="CoArier"/>
          <w:sz w:val="24"/>
          <w:szCs w:val="24"/>
        </w:rPr>
        <w:t>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Bücherei des bischöflichen Knabenseminars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>. Schenkungen und Vermächtnisse dazu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1847 - 1868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8920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8920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Schenkungen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Bücherei des Instituts Maria-Hilf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1852 - 1858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8587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8587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Tätigkeit der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Kreisschulkommission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: Anstellungsprüfungen von Lehramtsanwärtern, Schulordnung,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Schülerbüchereien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1902 - 1909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6866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6866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Index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verbotenen Bücher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1825 - 1859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5962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5962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Widerstand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Universitätsprofes</w:t>
      </w:r>
      <w:r>
        <w:rPr>
          <w:rFonts w:ascii="CoArier" w:hAnsi="CoArier"/>
          <w:sz w:val="24"/>
          <w:szCs w:val="24"/>
        </w:rPr>
        <w:t>sor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T.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Froschamer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gegen die Anordnungen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Indexkongregation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1862 - 1863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8807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8807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Altkatholische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Propaganda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Abschriften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Predigten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5923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5923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Beschwerde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bischöflichen Ordinariat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s gegen einen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sittenwidrigen Zeitungsartikel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5322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5322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Presseangriffe gegen Kirche und Geistliche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 ; 1838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7321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7321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Freiheit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</w:t>
      </w:r>
      <w:r>
        <w:rPr>
          <w:rFonts w:ascii="CoArier" w:hAnsi="CoArier"/>
          <w:sz w:val="24"/>
          <w:szCs w:val="24"/>
        </w:rPr>
        <w:t>925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8925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Vereine zur Unterstützung der katholischen Wissenschaft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1852 - 1863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9461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9461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Zeitungsnachrichten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7226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7226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Stellung der katholischen Kirche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Wissenschaft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1863 - 1899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5964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5964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Förderung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durch kirchliche Stellen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1864 - 1865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5961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5961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Organisation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Tagespresse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1867 - 1868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7815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>z</w:t>
      </w:r>
      <w:r>
        <w:rPr>
          <w:rFonts w:ascii="CoArier" w:hAnsi="CoArier"/>
          <w:sz w:val="24"/>
          <w:szCs w:val="24"/>
        </w:rPr>
        <w:tab/>
        <w:t>OA 7815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Debatte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über die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auf der Generalversammlung der katholischen Vereine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Bamberg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7304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7304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Geldbeiträge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 &lt;8{von} 1{Hofstätter}&gt;]p</w:t>
      </w:r>
      <w:r>
        <w:rPr>
          <w:rFonts w:ascii="CoArier" w:hAnsi="CoArier"/>
          <w:sz w:val="24"/>
          <w:szCs w:val="24"/>
        </w:rPr>
        <w:t xml:space="preserve"> zur Unterstützung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1868 - 1869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9517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9517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Tagespresse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1868 - 1869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8937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8937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Strafverfolgung gegen Geistliche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wegen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Preßvergehen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politischer Delikte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Zeitungsausschnitte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1868 - 1870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</w:t>
      </w:r>
      <w:r>
        <w:rPr>
          <w:rFonts w:ascii="CoArier" w:hAnsi="CoArier"/>
          <w:sz w:val="24"/>
          <w:szCs w:val="24"/>
        </w:rPr>
        <w:t>265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8265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Ergebenheitsschreiben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Pfarrer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Plattner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Perlesreut</w:t>
      </w:r>
      <w:r>
        <w:rPr>
          <w:rFonts w:ascii="CoArier" w:hAnsi="CoArier"/>
          <w:vanish/>
          <w:sz w:val="24"/>
          <w:szCs w:val="24"/>
        </w:rPr>
        <w:t>]o}]p</w:t>
      </w:r>
      <w:r>
        <w:rPr>
          <w:rFonts w:ascii="CoArier" w:hAnsi="CoArier"/>
          <w:sz w:val="24"/>
          <w:szCs w:val="24"/>
        </w:rPr>
        <w:t xml:space="preserve"> an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Hofstätter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anlässlich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Presseangriffe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auf diesen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7117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7117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Massnahmen gegen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kirchenfeindliche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insbesondere gegen die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5963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5963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Verbote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Zeitungen und Zeitschriften</w:t>
      </w:r>
      <w:r>
        <w:rPr>
          <w:rFonts w:ascii="CoArier" w:hAnsi="CoArier"/>
          <w:vanish/>
          <w:sz w:val="24"/>
          <w:szCs w:val="24"/>
        </w:rPr>
        <w:t>}]s]s</w:t>
      </w:r>
      <w:r>
        <w:rPr>
          <w:rFonts w:ascii="CoArier" w:hAnsi="CoArier"/>
          <w:sz w:val="24"/>
          <w:szCs w:val="24"/>
        </w:rPr>
        <w:t xml:space="preserve">, besonders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Rom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7818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7818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Agitat</w:t>
      </w:r>
      <w:r>
        <w:rPr>
          <w:rFonts w:ascii="CoArier" w:hAnsi="CoArier"/>
          <w:sz w:val="24"/>
          <w:szCs w:val="24"/>
        </w:rPr>
        <w:t>ion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Vereinen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zahlreiche Notizen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Hofstätter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9386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9386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Katholischer Preßverein in Bayern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1908 - 1919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9384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9384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Bekämpfung der öffentlichen Unsittlichkeit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besonders in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Litteratur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. Kontroverse zwischen dem </w:t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katholischen Preßverein</w:t>
      </w:r>
      <w:r>
        <w:rPr>
          <w:rFonts w:ascii="CoArier" w:hAnsi="CoArier"/>
          <w:vanish/>
          <w:sz w:val="24"/>
          <w:szCs w:val="24"/>
        </w:rPr>
        <w:t>]k]s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Pater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Erhard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Schlund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1930 - 1932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9124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9124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Religionsunterricht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1908 - 1915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9483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9483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Einführung des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Katholisches Religions-Büchlein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von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K.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Raab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6790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6790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Verteilung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revolutionäre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Bilder und 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auf Volksfesten und Jahrmärkten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7249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7249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erdichteten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Glaubensbekenntnis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ses in der Diözese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Augsburg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7314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7314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Maßnahmen gegen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religions- und sittenwidriges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Schrifttum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1825 - 1829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7263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7263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Verb</w:t>
      </w:r>
      <w:r>
        <w:rPr>
          <w:rFonts w:ascii="CoArier" w:hAnsi="CoArier"/>
          <w:sz w:val="24"/>
          <w:szCs w:val="24"/>
        </w:rPr>
        <w:t>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sittenwidrigem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Schrifttum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7318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7318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Maßnahmen zur </w:t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sitten- und religionsfördernden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Schrifttum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9396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9396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Wissenschaftliche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schriftstellerische Betätigung der Redemptoristen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Altötting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1842 - 1867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8064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8064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Geschichtliche Arbeiten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Friedrich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Wimmer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insbesondere die Bibliographie des Bayerischen Konkordats von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1583</w:t>
      </w:r>
      <w:r>
        <w:rPr>
          <w:rFonts w:ascii="CoArier" w:hAnsi="CoArier"/>
          <w:vanish/>
          <w:sz w:val="24"/>
          <w:szCs w:val="24"/>
        </w:rPr>
        <w:t>]z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7308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7308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Rel</w:t>
      </w:r>
      <w:r>
        <w:rPr>
          <w:rFonts w:ascii="CoArier" w:hAnsi="CoArier"/>
          <w:sz w:val="24"/>
          <w:szCs w:val="24"/>
        </w:rPr>
        <w:t>igions- und kirchenwidriges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Schrifttum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1856 - 1857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7100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7100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Verein zur Förderung des katholischen Schrifttums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1862 - 1863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7126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7126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zeitgenössische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Literatur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Zeitungsausschnitte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9243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9243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Approbationsgesuche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religiöses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Schrifttum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1871 - 1900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9144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9144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Stephan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Lederer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insbesondere sein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Entwurf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einem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9143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9143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Veröffentlichungen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Professor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Joseph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Wittig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Breslau</w:t>
      </w:r>
      <w:r>
        <w:rPr>
          <w:rFonts w:ascii="CoArier" w:hAnsi="CoArier"/>
          <w:vanish/>
          <w:sz w:val="24"/>
          <w:szCs w:val="24"/>
        </w:rPr>
        <w:t>]o}]p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1923 - 1925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column"/>
        <w:t>30</w:t>
      </w:r>
      <w:r>
        <w:rPr>
          <w:rFonts w:ascii="CoArier" w:hAnsi="CoArier"/>
          <w:sz w:val="24"/>
          <w:szCs w:val="24"/>
        </w:rPr>
        <w:tab/>
        <w:t>8286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8286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Inspektionen der Schulbezirke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Simbach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Landau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. Feststellungen über die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Eignung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verwendeten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1857 - 1862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Besetzung des fürstbischöflichen Seminars. Wissenschaftliche, pädagogische und wirtschaftliche Betreuung, auch Unterstützung der Alumnen. Vormundschaftsrechnung des Jos. Ignaz </w:t>
      </w:r>
      <w:r>
        <w:rPr>
          <w:rFonts w:ascii="CoArier" w:hAnsi="CoArier"/>
          <w:sz w:val="24"/>
          <w:szCs w:val="24"/>
        </w:rPr>
        <w:t xml:space="preserve">Grafen von u. zu Altenfränking; </w:t>
      </w:r>
      <w:r>
        <w:rPr>
          <w:rFonts w:ascii="CoArier" w:hAnsi="CoArier"/>
          <w:vanish/>
          <w:sz w:val="24"/>
          <w:szCs w:val="24"/>
        </w:rPr>
        <w:t>s[p[</w:t>
      </w:r>
      <w:r>
        <w:rPr>
          <w:rFonts w:ascii="CoArier" w:hAnsi="CoArier"/>
          <w:sz w:val="24"/>
          <w:szCs w:val="24"/>
        </w:rPr>
        <w:t>Auersberg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>'sche Bücherschenkung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Pflege der Kant'schen Philosophie, Aufhebung der Vorbereitungsschule, disziplinäre Verfehlungen der Schüler, Verzeichnisse liederlicher und aufgeschlossener Studenten, Einrichtung des Alumnats usw., Anstellung von Lehrern, Verhalten des Michael Mozet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1787 - 1802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8071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8071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Religiöse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Lehrbücher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den Schulen und Studienanstalten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1834 - 1835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6012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6012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Bildung von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theologische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</w:t>
      </w:r>
      <w:r>
        <w:rPr>
          <w:rFonts w:ascii="CoArier" w:hAnsi="CoArier"/>
          <w:sz w:val="24"/>
          <w:szCs w:val="24"/>
        </w:rPr>
        <w:t>evereine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8105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8105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Kasinos und katholische Vereine. Verhältnis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Hofstätter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Kasino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. Beleidigung des Kasinovorstandes </w:t>
      </w:r>
      <w:r>
        <w:rPr>
          <w:rFonts w:ascii="CoArier" w:hAnsi="CoArier"/>
          <w:vanish/>
          <w:sz w:val="24"/>
          <w:szCs w:val="24"/>
        </w:rPr>
        <w:t>p[4{</w:t>
      </w:r>
      <w:r>
        <w:rPr>
          <w:rFonts w:ascii="CoArier" w:hAnsi="CoArier"/>
          <w:sz w:val="24"/>
          <w:szCs w:val="24"/>
        </w:rPr>
        <w:t>Dr.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Nikolaus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Winderl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durch den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 xml:space="preserve">Herausgeber des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Tagblatt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Joseph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Edel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>Darin: Verzeichnis der Kasinomitglieder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1864 - 1873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8112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8112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Verfassungswidrige 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dem Ansehen der Regierung abträglichen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Hirtenbrief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es i</w:t>
      </w:r>
      <w:r>
        <w:rPr>
          <w:rFonts w:ascii="CoArier" w:hAnsi="CoArier"/>
          <w:sz w:val="24"/>
          <w:szCs w:val="24"/>
        </w:rPr>
        <w:t xml:space="preserve">n der Erzdiözese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München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-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Freising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Zeitungen und Zeitschriften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1854 - 1871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8743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8743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Abonnierung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Bayerisches Vaterland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" durch das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Institut der Englischen Fräulein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Osterhofen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9537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9537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Verbot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für Angehörige des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Klerikalseminar</w:t>
      </w:r>
      <w:r>
        <w:rPr>
          <w:rFonts w:ascii="CoArier" w:hAnsi="CoArier"/>
          <w:vanish/>
          <w:sz w:val="24"/>
          <w:szCs w:val="24"/>
        </w:rPr>
        <w:t>}]k</w:t>
      </w:r>
      <w:r>
        <w:rPr>
          <w:rFonts w:ascii="CoArier" w:hAnsi="CoArier"/>
          <w:sz w:val="24"/>
          <w:szCs w:val="24"/>
        </w:rPr>
        <w:t xml:space="preserve">s,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zu lesen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7357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7357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Anzeigen über Gottesdienste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öffentlichen Blätter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6714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6714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unwahre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oder entstellter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Zeitungsnachrichten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8081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8081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Mißstände in der Verwaltung der Diözese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. Angriffe des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Nürnberger Anzeiger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s" gegen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Hofstätter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1860 - 1863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7820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7820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Buchdruckerei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Joseph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Edel</w:t>
      </w:r>
      <w:r>
        <w:rPr>
          <w:rFonts w:ascii="CoArier" w:hAnsi="CoArier"/>
          <w:vanish/>
          <w:sz w:val="24"/>
          <w:szCs w:val="24"/>
        </w:rPr>
        <w:t>}]p]k</w:t>
      </w:r>
      <w:r>
        <w:rPr>
          <w:rFonts w:ascii="CoArier" w:hAnsi="CoArier"/>
          <w:sz w:val="24"/>
          <w:szCs w:val="24"/>
        </w:rPr>
        <w:t xml:space="preserve"> und das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Tageblatt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". Förderung durch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Hofstätter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1870 - </w:t>
      </w:r>
      <w:r>
        <w:rPr>
          <w:rFonts w:ascii="CoArier" w:hAnsi="CoArier"/>
          <w:sz w:val="24"/>
          <w:szCs w:val="24"/>
        </w:rPr>
        <w:t>1873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6296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6296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Oberhirtliches Verordnungsblatt für die Diözese Passau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6387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6387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Gründung und Verbreitung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Zeitungen und Zeitschriften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1868 - 1906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7599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7599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Angriffe der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" gegen die Kirche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8065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8065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Verbot der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Zeitung</w:t>
      </w:r>
      <w:r>
        <w:rPr>
          <w:rFonts w:ascii="CoArier" w:hAnsi="CoArier"/>
          <w:vanish/>
          <w:sz w:val="24"/>
          <w:szCs w:val="24"/>
        </w:rPr>
        <w:t>]t]s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8054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8054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Beziehungen des </w:t>
      </w:r>
      <w:r>
        <w:rPr>
          <w:rFonts w:ascii="CoArier" w:hAnsi="CoArier"/>
          <w:vanish/>
          <w:sz w:val="24"/>
          <w:szCs w:val="24"/>
        </w:rPr>
        <w:t>s[5{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Heinrich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Hofstätter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zum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Neuen Bayerischen Volksblatt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Stadt</w:t>
      </w:r>
      <w:r>
        <w:rPr>
          <w:rFonts w:ascii="CoArier" w:hAnsi="CoArier"/>
          <w:sz w:val="24"/>
          <w:szCs w:val="24"/>
        </w:rPr>
        <w:t>amhof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Zeitungsberichte über Altkatholizismus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Kulturkampf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1872 - 1875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1030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1030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s[3{</w:t>
      </w:r>
      <w:r>
        <w:rPr>
          <w:rFonts w:ascii="CoArier" w:hAnsi="CoArier"/>
          <w:sz w:val="24"/>
          <w:szCs w:val="24"/>
        </w:rPr>
        <w:t>Erlaubnis zum Lesen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verbotene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für Geistliche, Professoren, Notare usw., insb.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Obernzell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Wegscheid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Mattsee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usw.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1797 - 1821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5332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Erteilung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oberhirtlichen Genehmigung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für Veröffentlichung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1810 - 1846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5924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5924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Verbot einer Schrift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übe</w:t>
      </w:r>
      <w:r>
        <w:rPr>
          <w:rFonts w:ascii="CoArier" w:hAnsi="CoArier"/>
          <w:sz w:val="24"/>
          <w:szCs w:val="24"/>
        </w:rPr>
        <w:t>r das Herz des Menschen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5337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Die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Paroles d'un Croyant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" des </w:t>
      </w:r>
      <w:r>
        <w:rPr>
          <w:rFonts w:ascii="CoArier" w:hAnsi="CoArier"/>
          <w:vanish/>
          <w:sz w:val="24"/>
          <w:szCs w:val="24"/>
        </w:rPr>
        <w:t>p[3{</w:t>
      </w:r>
      <w:r>
        <w:rPr>
          <w:rFonts w:ascii="CoArier" w:hAnsi="CoArier"/>
          <w:sz w:val="24"/>
          <w:szCs w:val="24"/>
        </w:rPr>
        <w:t>Abbé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Lamennais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6719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6719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Verbotene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, insbesondere die Schriften der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Maria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Kalhamer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, der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Kreszentia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Wolf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und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Thomas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Braun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6611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6611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Zensur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Genehmigung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1860 - 1866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6775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6775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Sittenwidrige Darstellungen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1861 - 1862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6311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63</w:t>
      </w:r>
      <w:r>
        <w:rPr>
          <w:rFonts w:ascii="CoArier" w:hAnsi="CoArier"/>
          <w:sz w:val="24"/>
          <w:szCs w:val="24"/>
        </w:rPr>
        <w:t>11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Das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Bücherverbot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6332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6332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Bücherzensur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Druckerlaubnisse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1862 - 1906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5936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5936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für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Bayern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8063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8063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vormaligen Beichtvaters der Barmherzigen Schwestern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München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Michael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Sintzel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6755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6755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Empfehlungen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1851 - 1906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6830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6830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An</w:t>
      </w:r>
      <w:r>
        <w:rPr>
          <w:rFonts w:ascii="CoArier" w:hAnsi="CoArier"/>
          <w:sz w:val="24"/>
          <w:szCs w:val="24"/>
        </w:rPr>
        <w:t xml:space="preserve">griffe des </w:t>
      </w:r>
      <w:r>
        <w:rPr>
          <w:rFonts w:ascii="CoArier" w:hAnsi="CoArier"/>
          <w:vanish/>
          <w:sz w:val="24"/>
          <w:szCs w:val="24"/>
        </w:rPr>
        <w:t>p[6{o[</w:t>
      </w:r>
      <w:r>
        <w:rPr>
          <w:rFonts w:ascii="CoArier" w:hAnsi="CoArier"/>
          <w:sz w:val="24"/>
          <w:szCs w:val="24"/>
        </w:rPr>
        <w:t>Nürnberg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5{</w:t>
      </w:r>
      <w:r>
        <w:rPr>
          <w:rFonts w:ascii="CoArier" w:hAnsi="CoArier"/>
          <w:sz w:val="24"/>
          <w:szCs w:val="24"/>
        </w:rPr>
        <w:t>Buchhändler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Robert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Koennecke</w:t>
      </w:r>
      <w:r>
        <w:rPr>
          <w:rFonts w:ascii="CoArier" w:hAnsi="CoArier"/>
          <w:vanish/>
          <w:sz w:val="24"/>
          <w:szCs w:val="24"/>
        </w:rPr>
        <w:t>}]p</w:t>
      </w:r>
      <w:r>
        <w:rPr>
          <w:rFonts w:ascii="CoArier" w:hAnsi="CoArier"/>
          <w:sz w:val="24"/>
          <w:szCs w:val="24"/>
        </w:rPr>
        <w:t xml:space="preserve"> gegen den Jesuitenorden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6804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6804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Neuherausgabe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Pastoral-Instruktion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Herausgabe eines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Amtsblattes für die Diözese Eichstätt</w:t>
      </w:r>
      <w:r>
        <w:rPr>
          <w:rFonts w:ascii="CoArier" w:hAnsi="CoArier"/>
          <w:vanish/>
          <w:sz w:val="24"/>
          <w:szCs w:val="24"/>
        </w:rPr>
        <w:t>]t]s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6805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6805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Herausgabe eines "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Lebensabriss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es" über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Georg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8{</w:t>
      </w:r>
      <w:r>
        <w:rPr>
          <w:rFonts w:ascii="CoArier" w:hAnsi="CoArier"/>
          <w:sz w:val="24"/>
          <w:szCs w:val="24"/>
        </w:rPr>
        <w:t>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Oettl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Eichstätt</w:t>
      </w:r>
      <w:r>
        <w:rPr>
          <w:rFonts w:ascii="CoArier" w:hAnsi="CoArier"/>
          <w:vanish/>
          <w:sz w:val="24"/>
          <w:szCs w:val="24"/>
        </w:rPr>
        <w:t>]o}]p]s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6733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6733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Liturgische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1882 - 1898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7154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7154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</w:t>
      </w:r>
      <w:r>
        <w:rPr>
          <w:rFonts w:ascii="CoArier" w:hAnsi="CoArier"/>
          <w:sz w:val="24"/>
          <w:szCs w:val="24"/>
        </w:rPr>
        <w:t>ckschriften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Domkapitular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Franz Seraph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Petz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5821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5821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Schriftstellerische Tätigkeit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des "altkatholischen Einsiedlers"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Joseph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Sickinger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6{o[</w:t>
      </w:r>
      <w:r>
        <w:rPr>
          <w:rFonts w:ascii="CoArier" w:hAnsi="CoArier"/>
          <w:sz w:val="24"/>
          <w:szCs w:val="24"/>
        </w:rPr>
        <w:t>Hifering</w:t>
      </w:r>
      <w:r>
        <w:rPr>
          <w:rFonts w:ascii="CoArier" w:hAnsi="CoArier"/>
          <w:vanish/>
          <w:sz w:val="24"/>
          <w:szCs w:val="24"/>
        </w:rPr>
        <w:t>]o}]p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42</w:t>
      </w:r>
      <w:r>
        <w:rPr>
          <w:rFonts w:ascii="CoArier" w:hAnsi="CoArier"/>
          <w:sz w:val="24"/>
          <w:szCs w:val="24"/>
        </w:rPr>
        <w:tab/>
        <w:t xml:space="preserve">Darin: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1898 - 1904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8740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8740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Herausgabe einer Geschichte des Klosters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Osterhofen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-Damenstift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7906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7906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Religiöse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Lehrmittel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den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Volks- und Fortbildungsschulen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1835 - 1872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8017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8017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Lehrmittel an den Lehrerseminaren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berufliche Aus- und Fortbildung der Lehrer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1831 - 1870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8500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8500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Lese- und Lehrbücher an höheren Lehranstalten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1833 - 1878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8552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8552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Religionsunterricht in Gymnasien und Lateinschulen. Einführung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Handbüchern für den Unterricht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1837 - 1872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4573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4573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Errichtung der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Passau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Lesegesellschaft</w:t>
      </w:r>
      <w:r>
        <w:rPr>
          <w:rFonts w:ascii="CoArier" w:hAnsi="CoArier"/>
          <w:vanish/>
          <w:sz w:val="24"/>
          <w:szCs w:val="24"/>
        </w:rPr>
        <w:t>}]k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1805 - 1806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7682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7682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Malgersd</w:t>
      </w:r>
      <w:r>
        <w:rPr>
          <w:rFonts w:ascii="CoArier" w:hAnsi="CoArier"/>
          <w:sz w:val="24"/>
          <w:szCs w:val="24"/>
        </w:rPr>
        <w:t>orf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7833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7833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Einführung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und Verwendung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1793 - 1849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7959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7959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Einführung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Deharbe</w:t>
      </w:r>
      <w:r>
        <w:rPr>
          <w:rFonts w:ascii="CoArier" w:hAnsi="CoArier"/>
          <w:vanish/>
          <w:sz w:val="24"/>
          <w:szCs w:val="24"/>
        </w:rPr>
        <w:t>]p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1851 - 1856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5362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5362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Neuausgabe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Diözesankatechismus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1853 - 1860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6707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6707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Einführung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eines neuen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7868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Umgestaltung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des </w:t>
      </w:r>
      <w:r>
        <w:rPr>
          <w:rFonts w:ascii="CoArier" w:hAnsi="CoArier"/>
          <w:vanish/>
          <w:sz w:val="24"/>
          <w:szCs w:val="24"/>
        </w:rPr>
        <w:t>p[</w:t>
      </w:r>
      <w:r>
        <w:rPr>
          <w:rFonts w:ascii="CoArier" w:hAnsi="CoArier"/>
          <w:sz w:val="24"/>
          <w:szCs w:val="24"/>
        </w:rPr>
        <w:t>Deharbe</w:t>
      </w:r>
      <w:r>
        <w:rPr>
          <w:rFonts w:ascii="CoArier" w:hAnsi="CoArier"/>
          <w:vanish/>
          <w:sz w:val="24"/>
          <w:szCs w:val="24"/>
        </w:rPr>
        <w:t>]p</w:t>
      </w:r>
      <w:r>
        <w:rPr>
          <w:rFonts w:ascii="CoArier" w:hAnsi="CoArier"/>
          <w:sz w:val="24"/>
          <w:szCs w:val="24"/>
        </w:rPr>
        <w:t xml:space="preserve">'schen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OA / Nachlässe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Nachlässe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Ordinariatsarchiv / Nachlässe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Nachlaß Bischof Simon Konrad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Nachlaß Bischof Simon Konrad Landersdorfer OSB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28</w:t>
      </w:r>
      <w:r>
        <w:rPr>
          <w:rFonts w:ascii="CoArier" w:hAnsi="CoArier"/>
          <w:sz w:val="24"/>
          <w:szCs w:val="24"/>
        </w:rPr>
        <w:tab/>
        <w:t>1936 - 1968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288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288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Zur Feldseelsorge, und Bestimmungen für das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religiöse Schrifttum für Wehrmachtsangehörige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1939 - 1944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667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667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Bistumsblatt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versus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Stern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184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184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Werkverzeichnis und Bibliographie zu </w:t>
      </w:r>
      <w:r>
        <w:rPr>
          <w:rFonts w:ascii="CoArier" w:hAnsi="CoArier"/>
          <w:vanish/>
          <w:sz w:val="24"/>
          <w:szCs w:val="24"/>
        </w:rPr>
        <w:t>p[5{</w:t>
      </w:r>
      <w:r>
        <w:rPr>
          <w:rFonts w:ascii="CoArier" w:hAnsi="CoArier"/>
          <w:sz w:val="24"/>
          <w:szCs w:val="24"/>
        </w:rPr>
        <w:t>Bisch</w:t>
      </w:r>
      <w:r>
        <w:rPr>
          <w:rFonts w:ascii="CoArier" w:hAnsi="CoArier"/>
          <w:sz w:val="24"/>
          <w:szCs w:val="24"/>
        </w:rPr>
        <w:t>of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Simon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Konrad</w:t>
      </w:r>
      <w:r>
        <w:rPr>
          <w:rFonts w:ascii="CoArier" w:hAnsi="CoArier"/>
          <w:vanish/>
          <w:sz w:val="24"/>
          <w:szCs w:val="24"/>
        </w:rPr>
        <w:t>}]p]s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1953 ; ca. 1972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493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493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Orientalisches Institut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Scheyern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1940 - 1952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607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607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Bonifatius-Verein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1943 - 1967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123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Deutscher Psalter und Brevier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1948 - 1956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173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Gerichtliche Auseinandersetzung mit der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Illust</w:t>
      </w:r>
      <w:r>
        <w:rPr>
          <w:rFonts w:ascii="CoArier" w:hAnsi="CoArier"/>
          <w:sz w:val="24"/>
          <w:szCs w:val="24"/>
        </w:rPr>
        <w:t>rierte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>n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Stern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 xml:space="preserve">" wegen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Warnung vor Sex-Illustrierten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1965 - 1967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203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203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Bistumsblatt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1965 -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293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293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Aussagen der in Deutschland eingeführten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Religionsbücher über nichtkatholische Konfessionen und Religionen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298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298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Presseberichte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1967 - 1968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355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</w:t>
      </w:r>
      <w:r>
        <w:rPr>
          <w:rFonts w:ascii="CoArier" w:hAnsi="CoArier"/>
          <w:sz w:val="24"/>
          <w:szCs w:val="24"/>
        </w:rPr>
        <w:t>of Simon Konrad, 355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Stellungnahme der katholischen Kirche,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von Politikern zum aktuellen tagespolitischen Geschehen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1949 - 1970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403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403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Kirchlich statistischer und Religionssoziologischer Informationsdienst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1952 - 1956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450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450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Gesellschaft zur Herausgabe des Corpus Catholicorum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1939 - 1968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452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1955 - 1971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453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453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Katholisches Büchereiwesen Sankt Michaelsbund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1961 - 1966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454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Katholische Wochenzeitung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1965 - 1967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456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456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457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457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Ruhrwort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479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OA, </w:t>
      </w:r>
      <w:r>
        <w:rPr>
          <w:rFonts w:ascii="CoArier" w:hAnsi="CoArier"/>
          <w:sz w:val="24"/>
          <w:szCs w:val="24"/>
        </w:rPr>
        <w:t>Nachlaß Bischof Simon Konrad, 479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Beilagen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zum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 der Erzdiözese München-Freising und der Diözese Passau</w:t>
      </w:r>
      <w:r>
        <w:rPr>
          <w:rFonts w:ascii="CoArier" w:hAnsi="CoArier"/>
          <w:vanish/>
          <w:sz w:val="24"/>
          <w:szCs w:val="24"/>
        </w:rPr>
        <w:t>}]t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523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523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Buchdruckerei Passavia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1956 - 1963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543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543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Oberhirtliches Verordnungsblatt für die Diözese Regensburg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559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Vertragswerk für das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Religionsbuch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Glauben und Leben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>"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</w:t>
      </w:r>
      <w:r>
        <w:rPr>
          <w:rFonts w:ascii="CoArier" w:hAnsi="CoArier"/>
          <w:sz w:val="24"/>
          <w:szCs w:val="24"/>
        </w:rPr>
        <w:t>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566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Übertragung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Presseleitung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an den Bischof von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Osnabrück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613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613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Amtsblatt für die Diözese Regensburg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1970 - 1971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652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Gedichte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1953 - 1965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Simon Konrad, 654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Vatikanpublikationen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1963 - 1966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 xml:space="preserve">Nachlaß Bischof </w:t>
      </w:r>
      <w:r>
        <w:rPr>
          <w:rFonts w:ascii="CoArier" w:hAnsi="CoArier"/>
          <w:sz w:val="24"/>
          <w:szCs w:val="24"/>
        </w:rPr>
        <w:t>Sigismund Felix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OA, Nachlaß Bischof Sigismund Felix Freiherr von Ow-Felldorf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Sigismund Felix, 46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Deutsche Bischofskonferenz: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Bischof Sigismund Felix, 66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Schmutz- und Schundliteratur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Nachlaß Dr. Riemer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Nachlaß Dr. Franz Seraph Riemer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72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Dr. Riemer, 72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ca. 1945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Dr. Riemer, 75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</w:t>
      </w:r>
      <w:r>
        <w:rPr>
          <w:rFonts w:ascii="CoArier" w:hAnsi="CoArier"/>
          <w:sz w:val="24"/>
          <w:szCs w:val="24"/>
        </w:rPr>
        <w:t>936 - 1945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Dr. Riemer, 77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Bistumsblatt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Dr. Riemer, 78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vanish/>
          <w:sz w:val="24"/>
          <w:szCs w:val="24"/>
        </w:rPr>
        <w:t>t[2{</w:t>
      </w:r>
      <w:r>
        <w:rPr>
          <w:rFonts w:ascii="CoArier" w:hAnsi="CoArier"/>
          <w:sz w:val="24"/>
          <w:szCs w:val="24"/>
        </w:rPr>
        <w:t>Zeitschrift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"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Schönere Zukunft</w:t>
      </w:r>
      <w:r>
        <w:rPr>
          <w:rFonts w:ascii="CoArier" w:hAnsi="CoArier"/>
          <w:vanish/>
          <w:sz w:val="24"/>
          <w:szCs w:val="24"/>
        </w:rPr>
        <w:t>}]t</w:t>
      </w:r>
      <w:r>
        <w:rPr>
          <w:rFonts w:ascii="CoArier" w:hAnsi="CoArier"/>
          <w:sz w:val="24"/>
          <w:szCs w:val="24"/>
        </w:rPr>
        <w:t>"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Dr. Riemer, 79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Bücherverbote im 3. Reich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ca. 1945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112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OA, Nachlaß Dr. Riemer, 112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Bonifatiusverein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OA / KVgg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Kirchliche Vereinigungen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Ordinariatsarchiv / Kirchliche Vereinigungen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spätes 19. und 1. Hälfte 20. Jahrhundert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III. Vereine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12.2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 / 12.2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Bildungswerk, Katholisches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1940 - 1959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 / 13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Bonifatiusverein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>, Generelles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1849 - 1944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 / 17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Bonifatiusverein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(neuerer Akt)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1920 - 1934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 / 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Kunst, Bildung, Wissenschaft, Varia.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Görres-Gesellschaft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Urheberrecht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1849 - 1959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 / 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Katholischer Preßverein</w:t>
      </w:r>
      <w:r>
        <w:rPr>
          <w:rFonts w:ascii="CoArier" w:hAnsi="CoArier"/>
          <w:vanish/>
          <w:sz w:val="24"/>
          <w:szCs w:val="24"/>
        </w:rPr>
        <w:t>]k]s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1899 - 1945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ad 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</w:t>
      </w:r>
      <w:r>
        <w:rPr>
          <w:rFonts w:ascii="CoArier" w:hAnsi="CoArier"/>
          <w:sz w:val="24"/>
          <w:szCs w:val="24"/>
        </w:rPr>
        <w:t xml:space="preserve"> / ad 62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s[k[</w:t>
      </w:r>
      <w:r>
        <w:rPr>
          <w:rFonts w:ascii="CoArier" w:hAnsi="CoArier"/>
          <w:sz w:val="24"/>
          <w:szCs w:val="24"/>
        </w:rPr>
        <w:t>Katholischer Preßverein</w:t>
      </w:r>
      <w:r>
        <w:rPr>
          <w:rFonts w:ascii="CoArier" w:hAnsi="CoArier"/>
          <w:vanish/>
          <w:sz w:val="24"/>
          <w:szCs w:val="24"/>
        </w:rPr>
        <w:t>]k]s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Michaelsbund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Buchgemeinden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1945 - 1960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62 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 / 62 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Verein v. hl. Karl Borromäus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1896 - 1959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62 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 / 62 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Verein zur Verbreitung guter, katholischer Bücher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1835 - 1936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63 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KVgg / III / 63 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Leutesdorf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1937 - 1954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OA / Varia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Bischöfliches Ordinariat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Ordinariatsarchiv / Varia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späteres 19. und 20. Jahrhunder</w:t>
      </w:r>
      <w:r>
        <w:rPr>
          <w:rFonts w:ascii="CoArier" w:hAnsi="CoArier"/>
          <w:sz w:val="24"/>
          <w:szCs w:val="24"/>
        </w:rPr>
        <w:t>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Kultus und Pastoral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5, I.1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5, I.1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Bücherzensur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1920 - 1940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5, I.2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5, I.2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Bücherzensur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1941 - 1951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5, I.3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5, I.3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Bücherzensur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ca. 1952 - 1960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5, I.4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5, I.4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Bücherzensur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(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Imprimatur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ca. 1958 - 1970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</w:t>
      </w:r>
      <w:r>
        <w:rPr>
          <w:rFonts w:ascii="CoArier" w:hAnsi="CoArier"/>
          <w:sz w:val="24"/>
          <w:szCs w:val="24"/>
        </w:rPr>
        <w:t>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5, II.1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5, II.1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Index-Dispense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5, II.2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5, II.2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Index-Erlaubnis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1934 - 1957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5a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Lob Gottes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Diözesankindergebetbuch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Diözesangebetbuch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1904 - 1958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5b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Bibel-Bewegung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u.a.: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Katholisches Bibelwerk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Katholische Bibelbewegung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 Fasz. 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</w:t>
      </w:r>
      <w:r>
        <w:rPr>
          <w:rFonts w:ascii="CoArier" w:hAnsi="CoArier"/>
          <w:sz w:val="24"/>
          <w:szCs w:val="24"/>
        </w:rPr>
        <w:t xml:space="preserve"> I / 16 Fasz. 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Zeitungswesen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Zeitung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Landauer Bote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Fränkischer Bauer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Freier Bauer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Bote von Haßgau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Kipa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Freiburg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Flugschriften gegen die Geistlichkeit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Altöttinger Liebfrauenbote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1915 - 1969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 Fasz. 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 Fasz. 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Zeitungswesen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 u.a.: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Differenzen zwischen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Verlag Passavia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Neue Presse</w:t>
      </w:r>
      <w:r>
        <w:rPr>
          <w:rFonts w:ascii="CoArier" w:hAnsi="CoArier"/>
          <w:vanish/>
          <w:sz w:val="24"/>
          <w:szCs w:val="24"/>
        </w:rPr>
        <w:t>]t]s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Wiedererscheinen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1{t[</w:t>
      </w:r>
      <w:r>
        <w:rPr>
          <w:rFonts w:ascii="CoArier" w:hAnsi="CoArier"/>
          <w:sz w:val="24"/>
          <w:szCs w:val="24"/>
        </w:rPr>
        <w:t>Donauzeitung</w:t>
      </w:r>
      <w:r>
        <w:rPr>
          <w:rFonts w:ascii="CoArier" w:hAnsi="CoArier"/>
          <w:vanish/>
          <w:sz w:val="24"/>
          <w:szCs w:val="24"/>
        </w:rPr>
        <w:t>]t}]s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1945 - 1954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16a1 Fas</w:t>
      </w:r>
      <w:r>
        <w:rPr>
          <w:rFonts w:ascii="CoArier" w:hAnsi="CoArier"/>
          <w:sz w:val="24"/>
          <w:szCs w:val="24"/>
        </w:rPr>
        <w:t>z. 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16a1 Fasz. 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1931 - 1946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16a1 Fasz. 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16a1 Fasz. 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Kleinschriften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Zettel etc.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1931 - 1957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16a1 Fasz. III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16a1 Fasz. III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Kleinschriften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etc.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1953 - 1964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16a1 Fasz. IV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16a1 Fasz. IV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Katholische Nachrichten Agentur (KNA)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1952 - 1965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16a2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16a2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Augsburger Post-Zeitung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</w:t>
      </w:r>
      <w:r>
        <w:rPr>
          <w:rFonts w:ascii="CoArier" w:hAnsi="CoArier"/>
          <w:sz w:val="24"/>
          <w:szCs w:val="24"/>
        </w:rPr>
        <w:t>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16a2I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16a2I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 Angelegenheiten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("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")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1940 - 1958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16a2II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16a2II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Literarische Angelegenheiten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("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")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1943 - 1970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Bistumsblatt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1935 - 1968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16c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I / 16c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Bistumsblätter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1938 - 1961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 Kanzleiwesen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V / 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Ordinariatsbibliothek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Registratur,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Staatsbibliothek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- Hochschule</w:t>
      </w:r>
      <w:r>
        <w:rPr>
          <w:rFonts w:ascii="CoArier" w:hAnsi="CoArier"/>
          <w:sz w:val="24"/>
          <w:szCs w:val="24"/>
        </w:rPr>
        <w:t>, Geschichtsinstitute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1896 - 1963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Varia / V / 4a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Institut für Kirchliche Zeitgeschichte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Einrichtung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einer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Spezialbibliothek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1962 - 1963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OA / NS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Bischöfliches Ordinariat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Ordinariatsarchiv / Nationalsozialismus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1933 - 1945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 C.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Staats- und Parteistellen / C. NS und Kirche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I. C. 10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NS-Zeitungen und Zeitschriften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1933 - 1939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IV. A.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IV. Katholisches Informationswesen, Zeitungen und</w:t>
      </w:r>
      <w:r>
        <w:rPr>
          <w:rFonts w:ascii="CoArier" w:hAnsi="CoArier"/>
          <w:sz w:val="24"/>
          <w:szCs w:val="24"/>
        </w:rPr>
        <w:t xml:space="preserve"> Zeitschriften / A. Informationswesen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A. 0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Reichspressekammer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A. 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Informationsstelle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1935 - 1936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A. 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Consilium a vigilantia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1934 - 1939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A. 2a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Sonstige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Informationsdienste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A. 3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Amtsblätter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A. 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Hirtenbriefe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A. 5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Sonstiges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1934 - 1944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IV. B.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IV.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Katholisches Informationswesen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Zeitungen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Katholische 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1932 - 1939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B.1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B.1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Kirchenzeitungen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1936 - 1938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B.1a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B.1a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Klerusblatt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B.1b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B.1b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Katholische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im Bistum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1933 - 1939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B.1c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B.1c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Drucksachen für die Seelsorge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1935 - 1936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NS / IV. B. 2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Pressevereine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Pfarrbibliotheken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1933 - 1934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OA / Scha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Bischöfliches Ordinariat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Ordinariatsarchiv / Schulakten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18 ; 19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Scha / 4a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Vorbildung des Lehrpersonals, Reform,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Lehrmittel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Lehrerbildung, pädagogische Hochschulen. Arbeitsgemeinschaft katholischer Frauenklöster Bayern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1945 - 1958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4h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Scha / 4h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Studentenheim für Schüler an deutschen Gymnasien. Das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kath. Schullehr</w:t>
      </w:r>
      <w:r>
        <w:rPr>
          <w:rFonts w:ascii="CoArier" w:hAnsi="CoArier"/>
          <w:sz w:val="24"/>
          <w:szCs w:val="24"/>
        </w:rPr>
        <w:t>erseminar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Straubing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; ab </w:t>
      </w:r>
      <w:r>
        <w:rPr>
          <w:rFonts w:ascii="CoArier" w:hAnsi="CoArier"/>
          <w:vanish/>
          <w:sz w:val="24"/>
          <w:szCs w:val="24"/>
        </w:rPr>
        <w:t>z[</w:t>
      </w:r>
      <w:r>
        <w:rPr>
          <w:rFonts w:ascii="CoArier" w:hAnsi="CoArier"/>
          <w:sz w:val="24"/>
          <w:szCs w:val="24"/>
        </w:rPr>
        <w:t>1957</w:t>
      </w:r>
      <w:r>
        <w:rPr>
          <w:rFonts w:ascii="CoArier" w:hAnsi="CoArier"/>
          <w:vanish/>
          <w:sz w:val="24"/>
          <w:szCs w:val="24"/>
        </w:rPr>
        <w:t>]z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Pädagogische Hochschule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Regensburg</w:t>
      </w:r>
      <w:r>
        <w:rPr>
          <w:rFonts w:ascii="CoArier" w:hAnsi="CoArier"/>
          <w:vanish/>
          <w:sz w:val="24"/>
          <w:szCs w:val="24"/>
        </w:rPr>
        <w:t>]o}]k</w:t>
      </w:r>
      <w:r>
        <w:rPr>
          <w:rFonts w:ascii="CoArier" w:hAnsi="CoArier"/>
          <w:sz w:val="24"/>
          <w:szCs w:val="24"/>
        </w:rPr>
        <w:t xml:space="preserve">; 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Enthält: 1. Lehrordnung der bayerischen Lehrer- und Lehrerinnenbildungsanstalten. Pädagogische Hochschule (Institut) für Lehrerbildung Regensburg; 2.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Lehrmittel. Studentenheim am Deutschen Gymnasium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Straubing</w:t>
      </w:r>
      <w:r>
        <w:rPr>
          <w:rFonts w:ascii="CoArier" w:hAnsi="CoArier"/>
          <w:vanish/>
          <w:sz w:val="24"/>
          <w:szCs w:val="24"/>
        </w:rPr>
        <w:t>]o]s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1890 - 1958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6d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Scha / 6d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Lehrmittel in Volks- und Fortbildungsschulen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. Formulare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1893 - 1958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Scha / 6e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Katechismen für die Volksschu</w:t>
      </w:r>
      <w:r>
        <w:rPr>
          <w:rFonts w:ascii="CoArier" w:hAnsi="CoArier"/>
          <w:sz w:val="24"/>
          <w:szCs w:val="24"/>
        </w:rPr>
        <w:t>le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6eI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Scha / 6eI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Einheitskatechismus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Religionsbüchlein für die Grundschule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Glaubensbüchlein für 2., 3. und 4. Schuljahr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Lehrordnung, Lehrplan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1925 - 1964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8d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OA / Scha / 8d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Lehrervereine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Lehrerpresse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. KEG und Bayerischer Lehrerverein. Arbeitsgemeinschaft Deutscher Lehrerverbände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1868 - 1959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20</w:t>
      </w:r>
      <w:r>
        <w:rPr>
          <w:rFonts w:ascii="CoArier" w:hAnsi="CoArier"/>
          <w:sz w:val="24"/>
          <w:szCs w:val="24"/>
        </w:rPr>
        <w:tab/>
        <w:t>ABP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Philosophisch-Theologische Hochschule Passau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Archiv der Philosophisch-Theologischen Hochschule Passau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 xml:space="preserve">19. bis 2. Hälfte </w:t>
      </w:r>
      <w:r>
        <w:rPr>
          <w:rFonts w:ascii="CoArier" w:hAnsi="CoArier"/>
          <w:sz w:val="24"/>
          <w:szCs w:val="24"/>
        </w:rPr>
        <w:t>20. Jahrhundert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ABP / 29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Passauer Neue Presse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1947 - 1978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74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ABP / 74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Wissenschaftliche Veröffentlichungen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1949 - 1969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gesperrt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84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ABP / 84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Hochschul-Bibliothek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96D98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1943 - 1957</w:t>
      </w:r>
    </w:p>
    <w:p w:rsidR="00000000" w:rsidRDefault="00E96D98">
      <w:pPr>
        <w:tabs>
          <w:tab w:val="left" w:pos="1134"/>
        </w:tabs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Fmt w:val="lowerRoman"/>
      </w:footnotePr>
      <w:endnotePr>
        <w:numFmt w:val="decimal"/>
      </w:end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hideSpelling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Fmt w:val="lowerRoman"/>
  </w:footnotePr>
  <w:endnotePr>
    <w:numFmt w:val="decimal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6D98"/>
    <w:rsid w:val="00E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8F4D7-8923-423A-9559-B1B24355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3702</Words>
  <Characters>23324</Characters>
  <Application>Microsoft Office Word</Application>
  <DocSecurity>4</DocSecurity>
  <Lines>194</Lines>
  <Paragraphs>53</Paragraphs>
  <ScaleCrop>false</ScaleCrop>
  <Company>Deutsche Nationalbibliothek</Company>
  <LinksUpToDate>false</LinksUpToDate>
  <CharactersWithSpaces>26973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 des Bistums Passau</dc:title>
  <dc:subject>Grünert</dc:subject>
  <dc:creator>Fischer</dc:creator>
  <cp:keywords>DFG-Quellenrepertorium Archiv des Bistums Passau</cp:keywords>
  <dc:description/>
  <cp:lastModifiedBy>Wendler, André</cp:lastModifiedBy>
  <cp:revision>2</cp:revision>
  <dcterms:created xsi:type="dcterms:W3CDTF">2021-02-26T09:24:00Z</dcterms:created>
  <dcterms:modified xsi:type="dcterms:W3CDTF">2021-02-26T09:24:00Z</dcterms:modified>
</cp:coreProperties>
</file>