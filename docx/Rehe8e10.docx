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Rehehausen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Dorfstr. 28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06648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Braunsroda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034467 / 20569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</w:t>
      </w:r>
      <w:r>
        <w:rPr>
          <w:rFonts w:ascii="CoArier" w:hAnsi="CoArier"/>
          <w:sz w:val="24"/>
          <w:szCs w:val="24"/>
        </w:rPr>
        <w:t>ranmeldung und mit Genehmigung.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Rehehausen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Rehehausen, Taugwitz, Poppel, Gernstedt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Rehehausen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VIII.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Kirchensachen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33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33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Rehehausen VIII.33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Einführung des Provinzial-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1894 - 1895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IX.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IX. Schulsachen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50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50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Rehehausen IX.50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Von </w:t>
      </w:r>
      <w:r>
        <w:rPr>
          <w:rFonts w:ascii="CoArier" w:hAnsi="CoArier"/>
          <w:sz w:val="24"/>
          <w:szCs w:val="24"/>
        </w:rPr>
        <w:t xml:space="preserve">der königlichen Regierung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empfohlene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1876 - 1887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XX.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20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XX. Allgemeine Sachen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16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Rehehausen XX.16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Haupt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EF3FC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1814</w:t>
      </w:r>
    </w:p>
    <w:p w:rsidR="00000000" w:rsidRDefault="00EF3FC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3FC9"/>
    <w:rsid w:val="00E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9FA7E-8CB0-49E0-A526-E4D36F8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117</Words>
  <Characters>744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Rehehausen</dc:title>
  <dc:subject>Ludwig</dc:subject>
  <dc:creator>Fischer</dc:creator>
  <cp:keywords>DFG-Quellenrepertorium Kirchengemeinde Rehehausen</cp:keywords>
  <dc:description>Zentralarchiv Magdeburg</dc:description>
  <cp:lastModifiedBy>Wendler, André</cp:lastModifiedBy>
  <cp:revision>2</cp:revision>
  <dcterms:created xsi:type="dcterms:W3CDTF">2021-02-26T09:26:00Z</dcterms:created>
  <dcterms:modified xsi:type="dcterms:W3CDTF">2021-02-26T09:26:00Z</dcterms:modified>
</cp:coreProperties>
</file>