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77A18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Hassel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Blumenstr. 7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66386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Hassel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Vereinbarung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1</w:t>
      </w:r>
      <w:r>
        <w:t>8</w:t>
      </w:r>
      <w:r>
        <w:tab/>
        <w:t>Duplikat des Aktenverzeichnisses im Diözesanarchiv Speyer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Hassel, Hl. Herz Jesu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Hassel, Hl. Herz Jesu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Hassel,</w:t>
      </w:r>
      <w:r>
        <w:rPr>
          <w:vanish/>
        </w:rPr>
        <w:t>]o</w:t>
      </w:r>
      <w:r>
        <w:t xml:space="preserve"> Hl. Herz Jesu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Hassel Hl. Herz Jesu sind in der Pfarrei Hassel Hl. Herz Jesu zu benutzen.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R.A.XX.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Registratur \ A. Die Akten \ 3. Gruppe: Gottesdienst und Seelsorge \ XX. Bruderschaften und kirchliche Vereine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 a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Hass</w:t>
      </w:r>
      <w:r>
        <w:t>el, Hl. Herz Jesu, R.A.XX., 8 a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1938 - 1946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8 b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Hassel, Hl. Herz Jesu, R.A.XX., 8 b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1950 - 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c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Hassel, Hl. Herz Jesu, R.A.XX., 8 c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1962 - 1964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2004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 d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Hassel, Hl. Herz Jesu, R.A.XX., 8 d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677A18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677A18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7A18"/>
    <w:rsid w:val="006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BEA7A-8BD8-4B06-B916-CEF84AEA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141</Words>
  <Characters>895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Hassel,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