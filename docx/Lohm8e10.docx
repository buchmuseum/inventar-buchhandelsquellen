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Lohmen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1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01847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Lohmen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</w:t>
      </w:r>
      <w:r>
        <w:rPr>
          <w:rFonts w:ascii="CoArier" w:hAnsi="CoArier"/>
          <w:sz w:val="24"/>
          <w:szCs w:val="24"/>
        </w:rPr>
        <w:t>de zu Lohmen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Lohmen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Lohmen (Kirchenbezirk Pirna)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 sowie Ergänzungen dazu von 1973/74 und einer Liste von 07.1996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50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50 Arbeit an der Gesamtgmeinde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575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Lohmen, 575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Findbuch, S. 12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: Rechnungen, Abrechnungen, Bd. 1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1973 - 1989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576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Lohmen, 576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Findbuch, S. 12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: Rechnungen, Abrechnunge</w:t>
      </w:r>
      <w:r>
        <w:rPr>
          <w:rFonts w:ascii="CoArier" w:hAnsi="CoArier"/>
          <w:sz w:val="24"/>
          <w:szCs w:val="24"/>
        </w:rPr>
        <w:t>n, mit Absage, Bd. 2</w:t>
      </w:r>
    </w:p>
    <w:p w:rsidR="00000000" w:rsidRDefault="00A57D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1989 - 1995</w:t>
      </w:r>
    </w:p>
    <w:p w:rsidR="00000000" w:rsidRDefault="00A57D4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7D4E"/>
    <w:rsid w:val="00A5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E3461-F2C9-4423-B45C-9EC07B1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93</Words>
  <Characters>587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Lohmen</dc:title>
  <dc:subject>Dr. Monden</dc:subject>
  <dc:creator>Fischer</dc:creator>
  <cp:keywords>DFG-Quellenrepertorium Kirchgemeindearchiv Lohmen</cp:keywords>
  <dc:description/>
  <cp:lastModifiedBy>Wendler, André</cp:lastModifiedBy>
  <cp:revision>2</cp:revision>
  <dcterms:created xsi:type="dcterms:W3CDTF">2021-02-26T09:18:00Z</dcterms:created>
  <dcterms:modified xsi:type="dcterms:W3CDTF">2021-02-26T09:18:00Z</dcterms:modified>
</cp:coreProperties>
</file>