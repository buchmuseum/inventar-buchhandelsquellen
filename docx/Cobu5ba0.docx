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Coburg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Coburg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Am Schloßplatz 5a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Postfach 684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96450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Coburg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Tel.:(09561)746-405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 u. Mo - Do 14 - 16 Uhr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 Coburg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Coburg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 Coburg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3173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Konzessionen zum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Papierhandel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Papierfabrikation</w:t>
      </w:r>
      <w:r>
        <w:rPr>
          <w:rFonts w:ascii="Courier" w:hAnsi="Courier"/>
          <w:vanish/>
          <w:sz w:val="24"/>
        </w:rPr>
        <w:t>]s]s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1804 - 1852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3174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Meusel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 Leihbibliothek</w:t>
      </w:r>
      <w:r>
        <w:rPr>
          <w:rFonts w:ascii="Courier" w:hAnsi="Courier"/>
          <w:vanish/>
          <w:sz w:val="24"/>
        </w:rPr>
        <w:t>]k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1813 - 1855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3175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Senator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Meusel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unbefugten Haltens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Riemann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3176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Stadt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1816 - 1851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3177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Konzession für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Stadtkirchner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Popp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zum Handel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lithograph.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Kunstartikel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Schreibmaterialien </w:t>
      </w:r>
      <w:r>
        <w:rPr>
          <w:rFonts w:ascii="Courier" w:hAnsi="Courier"/>
          <w:sz w:val="24"/>
        </w:rPr>
        <w:t>usw.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3178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zum Betrieb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1854 - 1855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3179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Konzession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Verleihung des Titels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Herzogl.S.Cob.Goth. Hofbuchhandlung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"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3180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Konzession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Meusel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3181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Konzession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Georg 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Seudelbach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3182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Erlaubnis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Schwe</w:t>
      </w:r>
      <w:r>
        <w:rPr>
          <w:rFonts w:ascii="Courier" w:hAnsi="Courier"/>
          <w:sz w:val="24"/>
        </w:rPr>
        <w:t>igert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allhier zum Betrieb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Courier" w:hAnsi="Courier"/>
          <w:vanish/>
          <w:sz w:val="24"/>
        </w:rPr>
        <w:t>]s</w:t>
      </w:r>
    </w:p>
    <w:p w:rsidR="00000000" w:rsidRDefault="00783F5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783F54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3F54"/>
    <w:rsid w:val="0078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0150A-4DC9-4201-A0AE-39EBD677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6</TotalTime>
  <Pages>2</Pages>
  <Words>184</Words>
  <Characters>1165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Coburg</dc:title>
  <dc:subject>Grünert</dc:subject>
  <dc:creator>Fischer</dc:creator>
  <cp:keywords>DFG-Quellenrepertorium Stadtarchiv Coburg</cp:keywords>
  <cp:lastModifiedBy>Wendler, André</cp:lastModifiedBy>
  <cp:revision>2</cp:revision>
  <cp:lastPrinted>8909-06-25T01:07:42Z</cp:lastPrinted>
  <dcterms:created xsi:type="dcterms:W3CDTF">2021-02-26T09:04:00Z</dcterms:created>
  <dcterms:modified xsi:type="dcterms:W3CDTF">2021-02-26T09:04:00Z</dcterms:modified>
</cp:coreProperties>
</file>