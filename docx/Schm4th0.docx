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BEF" w:rsidRDefault="00367AE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Kreisarchiv Schmalkalden</w:t>
      </w:r>
    </w:p>
    <w:p w:rsidR="002E2BEF" w:rsidRDefault="00367AE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</w:r>
      <w:proofErr w:type="spellStart"/>
      <w:r>
        <w:rPr>
          <w:rFonts w:ascii="Courier" w:hAnsi="Courier"/>
          <w:sz w:val="24"/>
        </w:rPr>
        <w:t>Schloßküchenweg</w:t>
      </w:r>
      <w:proofErr w:type="spellEnd"/>
      <w:r>
        <w:rPr>
          <w:rFonts w:ascii="Courier" w:hAnsi="Courier"/>
          <w:sz w:val="24"/>
        </w:rPr>
        <w:t xml:space="preserve"> 15</w:t>
      </w:r>
    </w:p>
    <w:p w:rsidR="002E2BEF" w:rsidRDefault="00367AE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98574</w:t>
      </w:r>
    </w:p>
    <w:p w:rsidR="002E2BEF" w:rsidRDefault="00367AE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Schmalkalden</w:t>
      </w:r>
    </w:p>
    <w:p w:rsidR="002E2BEF" w:rsidRDefault="00367AE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Tel.:(03683)6820</w:t>
      </w:r>
    </w:p>
    <w:p w:rsidR="002E2BEF" w:rsidRDefault="00367AE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Leiterin: Frau Simon</w:t>
      </w:r>
    </w:p>
    <w:p w:rsidR="002E2BEF" w:rsidRDefault="00367AE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Das Material wurde zugeschickt.</w:t>
      </w:r>
    </w:p>
    <w:p w:rsidR="002E2BEF" w:rsidRDefault="00367AE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C I</w:t>
      </w:r>
    </w:p>
    <w:p w:rsidR="002E2BEF" w:rsidRDefault="00367AE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Stadtarchiv Schmalkalden</w:t>
      </w:r>
    </w:p>
    <w:p w:rsidR="002E2BEF" w:rsidRDefault="00367AE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C I</w:t>
      </w:r>
    </w:p>
    <w:p w:rsidR="002E2BEF" w:rsidRDefault="00367AE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/5</w:t>
      </w:r>
    </w:p>
    <w:p w:rsidR="002E2BEF" w:rsidRDefault="00367AE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5 Verwaltungssachen, Etats-Kassen- und Rechnungswesen</w:t>
      </w:r>
    </w:p>
    <w:p w:rsidR="002E2BEF" w:rsidRDefault="00367AE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202</w:t>
      </w:r>
    </w:p>
    <w:p w:rsidR="002E2BEF" w:rsidRDefault="00367AE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Fa. </w:t>
      </w:r>
      <w:r>
        <w:rPr>
          <w:rFonts w:ascii="Courier" w:hAnsi="Courier"/>
          <w:vanish/>
          <w:sz w:val="24"/>
        </w:rPr>
        <w:t>p[</w:t>
      </w:r>
      <w:proofErr w:type="spellStart"/>
      <w:r>
        <w:rPr>
          <w:rFonts w:ascii="Courier" w:hAnsi="Courier"/>
          <w:sz w:val="24"/>
        </w:rPr>
        <w:t>Willisch</w:t>
      </w:r>
      <w:proofErr w:type="spellEnd"/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&lt;Buchhandlung&gt;]k</w:t>
      </w:r>
      <w:r>
        <w:rPr>
          <w:rFonts w:ascii="Courier" w:hAnsi="Courier"/>
          <w:sz w:val="24"/>
        </w:rPr>
        <w:t>, Offerten</w:t>
      </w:r>
    </w:p>
    <w:p w:rsidR="002E2BEF" w:rsidRDefault="00367AE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1944</w:t>
      </w:r>
    </w:p>
    <w:p w:rsidR="002E2BEF" w:rsidRDefault="00367AE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26</w:t>
      </w:r>
      <w:r>
        <w:rPr>
          <w:rFonts w:ascii="Courier" w:hAnsi="Courier"/>
          <w:sz w:val="24"/>
        </w:rPr>
        <w:tab/>
        <w:t>/21</w:t>
      </w:r>
    </w:p>
    <w:p w:rsidR="002E2BEF" w:rsidRDefault="00367AE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21 Verwaltungssachen, Vereinswesen</w:t>
      </w:r>
    </w:p>
    <w:p w:rsidR="002E2BEF" w:rsidRDefault="00367AE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29</w:t>
      </w:r>
    </w:p>
    <w:p w:rsidR="002E2BEF" w:rsidRDefault="00367AE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Gesellschaft der Freunde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Deutschen Bücherei</w:t>
      </w:r>
      <w:r>
        <w:rPr>
          <w:rFonts w:ascii="Courier" w:hAnsi="Courier"/>
          <w:vanish/>
          <w:sz w:val="24"/>
        </w:rPr>
        <w:t>]k]k</w:t>
      </w:r>
    </w:p>
    <w:p w:rsidR="002E2BEF" w:rsidRDefault="00367AE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1917 - 1919</w:t>
      </w:r>
    </w:p>
    <w:p w:rsidR="002E2BEF" w:rsidRDefault="00367AE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59</w:t>
      </w:r>
    </w:p>
    <w:p w:rsidR="002E2BEF" w:rsidRDefault="00367AE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des Werkes: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Das deutsche Bürgerhaus</w:t>
      </w:r>
      <w:r>
        <w:rPr>
          <w:rFonts w:ascii="Courier" w:hAnsi="Courier"/>
          <w:vanish/>
          <w:sz w:val="24"/>
        </w:rPr>
        <w:t>]t</w:t>
      </w:r>
    </w:p>
    <w:p w:rsidR="002E2BEF" w:rsidRDefault="00367AE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</w:t>
      </w:r>
    </w:p>
    <w:p w:rsidR="002E2BEF" w:rsidRDefault="00367AE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63</w:t>
      </w:r>
    </w:p>
    <w:p w:rsidR="002E2BEF" w:rsidRDefault="00367AE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einer öffentlichen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Volksbadgebäude</w:t>
      </w:r>
    </w:p>
    <w:p w:rsidR="002E2BEF" w:rsidRDefault="00367AE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1910 - 1911</w:t>
      </w:r>
    </w:p>
    <w:p w:rsidR="002E2BEF" w:rsidRDefault="002E2B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2E2BEF" w:rsidRDefault="002E2BE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2E2BEF" w:rsidRDefault="00367AE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20</w:t>
      </w:r>
      <w:r>
        <w:rPr>
          <w:rFonts w:ascii="Courier" w:hAnsi="Courier"/>
          <w:sz w:val="24"/>
        </w:rPr>
        <w:tab/>
        <w:t>Rat des Kreises Schmalkalden</w:t>
      </w:r>
    </w:p>
    <w:p w:rsidR="002E2BEF" w:rsidRDefault="00367AE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Bestand ÖVW (Öffentliche Wirtschaft und Versorgung)</w:t>
      </w:r>
    </w:p>
    <w:p w:rsidR="002E2BEF" w:rsidRDefault="00367AE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Rat des Kreises Schmalkalden</w:t>
      </w:r>
    </w:p>
    <w:p w:rsidR="002E2BEF" w:rsidRDefault="00367AE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1952 - 1989</w:t>
      </w:r>
    </w:p>
    <w:p w:rsidR="002E2BEF" w:rsidRDefault="00367AE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Zug.nr. 8344</w:t>
      </w:r>
    </w:p>
    <w:p w:rsidR="002E2BEF" w:rsidRDefault="00367AE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Feodor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proofErr w:type="spellStart"/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Willisch</w:t>
      </w:r>
      <w:proofErr w:type="spellEnd"/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-KG </w:t>
      </w:r>
      <w:r>
        <w:rPr>
          <w:rFonts w:ascii="Courier" w:hAnsi="Courier"/>
          <w:vanish/>
          <w:sz w:val="24"/>
        </w:rPr>
        <w:t>7{s[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Schmalkalden</w:t>
      </w:r>
      <w:r>
        <w:rPr>
          <w:rFonts w:ascii="Courier" w:hAnsi="Courier"/>
          <w:vanish/>
          <w:sz w:val="24"/>
        </w:rPr>
        <w:t>]o}]p}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2{&lt;Schmalkalden&gt;}]k</w:t>
      </w:r>
    </w:p>
    <w:p w:rsidR="002E2BEF" w:rsidRDefault="00367AE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1968 - 1972</w:t>
      </w:r>
    </w:p>
    <w:p w:rsidR="002E2BEF" w:rsidRDefault="00367AE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Zug.nr.8507</w:t>
      </w:r>
    </w:p>
    <w:p w:rsidR="002E2BEF" w:rsidRDefault="00367AE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k[1{p[2{</w:t>
      </w:r>
      <w:r>
        <w:rPr>
          <w:rFonts w:ascii="Courier" w:hAnsi="Courier"/>
          <w:sz w:val="24"/>
        </w:rPr>
        <w:t>Feodor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</w:t>
      </w:r>
      <w:proofErr w:type="spellStart"/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Willisch</w:t>
      </w:r>
      <w:proofErr w:type="spellEnd"/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7{s[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Schmalkalden</w:t>
      </w:r>
      <w:r>
        <w:rPr>
          <w:rFonts w:ascii="Courier" w:hAnsi="Courier"/>
          <w:vanish/>
          <w:sz w:val="24"/>
        </w:rPr>
        <w:t>]o}]p}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2{&lt;Schmalkalden&gt;}]k</w:t>
      </w:r>
    </w:p>
    <w:p w:rsidR="002E2BEF" w:rsidRDefault="00367AE5" w:rsidP="003F0E9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1937 </w:t>
      </w:r>
      <w:r w:rsidR="003F0E98">
        <w:rPr>
          <w:rFonts w:ascii="Courier" w:hAnsi="Courier"/>
          <w:sz w:val="24"/>
        </w:rPr>
        <w:t>–</w:t>
      </w:r>
      <w:r>
        <w:rPr>
          <w:rFonts w:ascii="Courier" w:hAnsi="Courier"/>
          <w:sz w:val="24"/>
        </w:rPr>
        <w:t xml:space="preserve"> 1946</w:t>
      </w:r>
    </w:p>
    <w:p w:rsidR="003F0E98" w:rsidRDefault="003F0E98" w:rsidP="003F0E9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3F0E98" w:rsidRDefault="003F0E98" w:rsidP="003F0E9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</w:p>
    <w:sectPr w:rsidR="003F0E98" w:rsidSect="003F0E98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intFractionalCharacterWidth/>
  <w:hideSpellingErrors/>
  <w:hideGrammaticalErrors/>
  <w:proofState w:spelling="clean" w:grammar="clean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7AE5"/>
    <w:rsid w:val="002E2BEF"/>
    <w:rsid w:val="00367AE5"/>
    <w:rsid w:val="003F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77D8BF"/>
  <w15:chartTrackingRefBased/>
  <w15:docId w15:val="{A1D25A9B-1D6C-4214-B083-55180C5B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288F6CD7.dotm</Template>
  <TotalTime>0</TotalTime>
  <Pages>6</Pages>
  <Words>141</Words>
  <Characters>895</Characters>
  <Application>Microsoft Office Word</Application>
  <DocSecurity>0</DocSecurity>
  <Lines>7</Lines>
  <Paragraphs>2</Paragraphs>
  <ScaleCrop>false</ScaleCrop>
  <Company>Deutsche Nationalbibliothek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Kreisarchiv Schmalkalden</dc:title>
  <dc:subject/>
  <dc:creator>Fischer</dc:creator>
  <cp:keywords>DFG-Quellrepertorium Stadtarchiv Schmalkalden</cp:keywords>
  <dc:description>erh. in Lpz. am 16.02.1994, bearb. am 17.02.1994 </dc:description>
  <cp:lastModifiedBy>Wendler, André</cp:lastModifiedBy>
  <cp:revision>3</cp:revision>
  <cp:lastPrinted>2411-12-31T22:59:00Z</cp:lastPrinted>
  <dcterms:created xsi:type="dcterms:W3CDTF">2021-02-26T09:28:00Z</dcterms:created>
  <dcterms:modified xsi:type="dcterms:W3CDTF">2021-03-05T16:26:00Z</dcterms:modified>
</cp:coreProperties>
</file>