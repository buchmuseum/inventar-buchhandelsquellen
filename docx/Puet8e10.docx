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Pützlingen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Schulstr. 1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99735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Großwechsungen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036335 / 313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</w:t>
      </w:r>
      <w:r>
        <w:rPr>
          <w:rFonts w:ascii="CoArier" w:hAnsi="CoArier"/>
          <w:sz w:val="24"/>
          <w:szCs w:val="24"/>
        </w:rPr>
        <w:t>Voranmeldung und mit Genehmigung.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Pützlingen und Holbach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Pützlingen und Holbach, Kirchenkreis Nordhausen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Pützlingen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Holbach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2000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2. Kirchliche Ämter (Aktendeckel grün) \ 20. Der Pfarrer und die Pfarrstelle \ 2019. Sonstiges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2019 a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19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Pützlingen und Holbach 2019 a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Angebote von Firmen,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den Jahren 1946 -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3500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35. Volksmission, Gemeindearbeit und Gemeindepflege \ 351. Arbeit an der Gesamtgemeinde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3512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Pützlingen und Holbach 3512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den Jahren 1946 -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3700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37. Innere und Äußere Mission, sonstige kirchliche Werke \ 374. Arbeitskreis Ev</w:t>
      </w:r>
      <w:r>
        <w:rPr>
          <w:rFonts w:ascii="CoArier" w:hAnsi="CoArier"/>
          <w:sz w:val="24"/>
          <w:szCs w:val="24"/>
        </w:rPr>
        <w:t>angelischer Bund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3740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Pützlingen und Holbach 3740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Arbeitskreis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3700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37. Innere und Äußere Mission, sonstige kirchliche Werke \ 379. Sonstiges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3790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90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Pützlingen und Holbach 3790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Katalog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Diöcesan-Bibliothek</w:t>
      </w:r>
      <w:r>
        <w:rPr>
          <w:rFonts w:ascii="CoArier" w:hAnsi="CoArier"/>
          <w:vanish/>
          <w:sz w:val="24"/>
          <w:szCs w:val="24"/>
        </w:rPr>
        <w:t>]s]s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Ephorie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Salza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 xml:space="preserve"> in den Jahren 1858 - 1881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1858 - 1881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3791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91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Pützlingen und Holbach 3791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den Jahren 1899 - 1904</w:t>
      </w:r>
    </w:p>
    <w:p w:rsidR="00000000" w:rsidRDefault="00D14C4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1899 - 1904</w:t>
      </w:r>
    </w:p>
    <w:p w:rsidR="00000000" w:rsidRDefault="00D14C41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4C41"/>
    <w:rsid w:val="00D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D336B-29CB-4B5E-A8D3-8DF48844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236</Words>
  <Characters>1494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Pützlingen u. Holbach</dc:title>
  <dc:subject>Ludwig</dc:subject>
  <dc:creator>Fischer</dc:creator>
  <cp:keywords>DFG-Quellenrepertorium Kirchengemeinde Pützlingen u. Holbach</cp:keywords>
  <dc:description>Zentralarchiv Magdeburg</dc:description>
  <cp:lastModifiedBy>Wendler, André</cp:lastModifiedBy>
  <cp:revision>2</cp:revision>
  <dcterms:created xsi:type="dcterms:W3CDTF">2021-02-26T09:25:00Z</dcterms:created>
  <dcterms:modified xsi:type="dcterms:W3CDTF">2021-02-26T09:25:00Z</dcterms:modified>
</cp:coreProperties>
</file>