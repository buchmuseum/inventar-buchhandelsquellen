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Medebach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Oberstr. 31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59964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Medebach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02982 / 8593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</w:t>
      </w:r>
      <w:r>
        <w:rPr>
          <w:rFonts w:ascii="CoArier" w:hAnsi="CoArier"/>
          <w:sz w:val="24"/>
          <w:szCs w:val="24"/>
        </w:rPr>
        <w:t>dung und mit Genehmigung.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Medebach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Medebach, Kirchenkreis Arnsberg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Medebach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Gemeindeleben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4, 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k[1{o[</w:t>
      </w:r>
      <w:r>
        <w:rPr>
          <w:rFonts w:ascii="CoArier" w:hAnsi="CoArier"/>
          <w:sz w:val="24"/>
          <w:szCs w:val="24"/>
        </w:rPr>
        <w:t>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Iserlohn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1950 - 1954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4, 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Buchofferten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1946 - 1956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</w:t>
      </w:r>
      <w:r>
        <w:rPr>
          <w:rFonts w:ascii="CoArier" w:hAnsi="CoArier"/>
          <w:sz w:val="24"/>
          <w:szCs w:val="24"/>
        </w:rPr>
        <w:t>bach 4, 4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Buchbestellungen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Filme, Vortragsarbeit; betr.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Synodalbibliothek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Dortmund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1930 - 1955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4, 35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1946 - 1956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Schule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5, 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Ministerium der geistlichen Unterrichts- und Medizinalangelegenheiten, Königl. Konsistorium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 xml:space="preserve">, Königl. Regierung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Arnsberg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Kreisschulinspektion, Circulare u. Verfügungen die Schule</w:t>
      </w:r>
      <w:r>
        <w:rPr>
          <w:rFonts w:ascii="CoArier" w:hAnsi="CoArier"/>
          <w:sz w:val="24"/>
          <w:szCs w:val="24"/>
        </w:rPr>
        <w:t xml:space="preserve"> betreffend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Genehmigung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1875 - 1913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6. Verwaltung des Vermögens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28 Fasc. 1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6, 28 Fasc. 1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Kollekten aus der Kirchengemeinde u.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Verkauf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Verkauf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n und Bibeln vonseiten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märkischen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1838 - 1847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 Fasc. 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6, 28 Fasc. 2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Kollekten aus der Kirchengemeinde u.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Verkauf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1848 - 1885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28 Fasc. 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Medebach 6, 28 Fasc. 3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Kollekten aus der Kirchengemeinde u.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Verkauf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0F0D4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1878 - 1893</w:t>
      </w:r>
    </w:p>
    <w:p w:rsidR="00000000" w:rsidRDefault="000F0D4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D43"/>
    <w:rsid w:val="000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73CDD-B0C5-41E6-9326-84045460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252</Words>
  <Characters>1588</Characters>
  <Application>Microsoft Office Word</Application>
  <DocSecurity>4</DocSecurity>
  <Lines>13</Lines>
  <Paragraphs>3</Paragraphs>
  <ScaleCrop>false</ScaleCrop>
  <Company>Deutsche Nationalbibliothek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Medebach</dc:title>
  <dc:subject>Ludwig</dc:subject>
  <dc:creator>Fischer</dc:creator>
  <cp:keywords>DFG-Quellenrepertorium Pfarrarchiv Medebach</cp:keywords>
  <dc:description>aufgenommen im Zentralarchiv Bielefeld</dc:description>
  <cp:lastModifiedBy>Wendler, André</cp:lastModifiedBy>
  <cp:revision>2</cp:revision>
  <dcterms:created xsi:type="dcterms:W3CDTF">2021-02-26T09:20:00Z</dcterms:created>
  <dcterms:modified xsi:type="dcterms:W3CDTF">2021-02-26T09:20:00Z</dcterms:modified>
</cp:coreProperties>
</file>