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Cochem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Cochem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 1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56812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Cochem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Tel.:(02671)609-22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8.30 - 12 Uhr, Mo - Mi 14 - 16 Uhr, Do 14 - 18.30 Uhr; tel. Voranmeldung erwünscht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Stadt Cochem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Cochem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 Cochem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Fach</w:t>
      </w:r>
      <w:r>
        <w:rPr>
          <w:rFonts w:ascii="Courier" w:hAnsi="Courier"/>
          <w:sz w:val="24"/>
        </w:rPr>
        <w:t xml:space="preserve"> 26-5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1875 - 1891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Fach 26-4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1895 - 1914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37-22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1885 - 1911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37-23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gemeingefährlich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1843 - 1905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105-7 u. -8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Bilder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Schmutzliteratur</w:t>
      </w:r>
      <w:r>
        <w:rPr>
          <w:rFonts w:ascii="Courier" w:hAnsi="Courier"/>
          <w:vanish/>
          <w:sz w:val="24"/>
        </w:rPr>
        <w:t>]s</w:t>
      </w:r>
    </w:p>
    <w:p w:rsidR="00000000" w:rsidRDefault="00DF7A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1910 - 1932</w:t>
      </w:r>
    </w:p>
    <w:p w:rsidR="00000000" w:rsidRDefault="00DF7A19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7A19"/>
    <w:rsid w:val="00D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11DC4-844E-415E-88B5-9130D70B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6</TotalTime>
  <Pages>2</Pages>
  <Words>98</Words>
  <Characters>621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Cochem</dc:title>
  <dc:subject>Grünert</dc:subject>
  <dc:creator>Fischer</dc:creator>
  <cp:keywords>DFG-Quellenrepertorium Stadtarchiv Cochem</cp:keywords>
  <cp:lastModifiedBy>Wendler, André</cp:lastModifiedBy>
  <cp:revision>2</cp:revision>
  <cp:lastPrinted>8909-06-25T01:07:42Z</cp:lastPrinted>
  <dcterms:created xsi:type="dcterms:W3CDTF">2021-02-26T09:04:00Z</dcterms:created>
  <dcterms:modified xsi:type="dcterms:W3CDTF">2021-02-26T09:04:00Z</dcterms:modified>
</cp:coreProperties>
</file>