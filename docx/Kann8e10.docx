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Kannawurf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Puschkinplatz 4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99638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Kindelbrück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036375 / 50259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</w:t>
      </w:r>
      <w:r>
        <w:rPr>
          <w:rFonts w:ascii="CoArier" w:hAnsi="CoArier"/>
          <w:sz w:val="24"/>
          <w:szCs w:val="24"/>
        </w:rPr>
        <w:t>h Voranmeldung und mit Genehmigung.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Kannawurf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Kannawurf, Kirchenkreis Heldrungen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Kannawurf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2. Allgemeine Verwaltung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56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056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Kannawurf 56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5. Die Gemeindearbeit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103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103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Kannawurf 103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arbeit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109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109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Kannawurf 109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604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560457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0457"/>
    <w:rsid w:val="0056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93F1D-E27F-43BF-A44F-70653106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96</Words>
  <Characters>611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Kannawurf</dc:title>
  <dc:subject>Ludwig</dc:subject>
  <dc:creator>Fischer</dc:creator>
  <cp:keywords>DFG-Quellenrepertorium Kirchengemeinde Kannawurf</cp:keywords>
  <dc:description>Zentralarchiv Magdeburg</dc:description>
  <cp:lastModifiedBy>Wendler, André</cp:lastModifiedBy>
  <cp:revision>2</cp:revision>
  <dcterms:created xsi:type="dcterms:W3CDTF">2021-02-26T09:14:00Z</dcterms:created>
  <dcterms:modified xsi:type="dcterms:W3CDTF">2021-02-26T09:14:00Z</dcterms:modified>
</cp:coreProperties>
</file>