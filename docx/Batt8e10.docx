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Battgendorf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Kölledaer Str. 30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99625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Beichlingen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</w:t>
      </w:r>
      <w:r>
        <w:rPr>
          <w:rFonts w:ascii="CoArier" w:hAnsi="CoArier"/>
          <w:sz w:val="24"/>
          <w:szCs w:val="24"/>
        </w:rPr>
        <w:t>it Genehmigung.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Battgendorf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Battgendorf, Kirchenkreis Beichlingen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Battgendorf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 Beichlingen. - Die Pfarrstelle war 1995/96 vakant.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Archiv Battgendorf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Archiv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Battgendorf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5. Die Gemeindearbeit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53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Battgendorf Nr. 53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s</w:t>
      </w:r>
    </w:p>
    <w:p w:rsidR="00000000" w:rsidRDefault="00EB454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</w:t>
      </w:r>
    </w:p>
    <w:p w:rsidR="00000000" w:rsidRDefault="00EB454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454E"/>
    <w:rsid w:val="00E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14587-8BC3-41C6-B276-B56901CE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86</Words>
  <Characters>542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Battgendorf</dc:title>
  <dc:subject>Ludwig</dc:subject>
  <dc:creator>Fischer</dc:creator>
  <cp:keywords>DFG-Quellenrepertorium Kirchgemeinde Battgendorf</cp:keywords>
  <dc:description>Zentralarchiv Magdeburg</dc:description>
  <cp:lastModifiedBy>Wendler, André</cp:lastModifiedBy>
  <cp:revision>2</cp:revision>
  <dcterms:created xsi:type="dcterms:W3CDTF">2021-02-26T09:00:00Z</dcterms:created>
  <dcterms:modified xsi:type="dcterms:W3CDTF">2021-02-26T09:00:00Z</dcterms:modified>
</cp:coreProperties>
</file>