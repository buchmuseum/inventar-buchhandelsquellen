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Landesarchiv Speyer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LA Speyer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Otto-Mayer-Str. 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1608 (67326 Speyer)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67346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Speyer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Tel.:(06232)9192-0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Do 8 - 17, Fr 8 - 16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G 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Französische Verwaltung des Saarlandes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Eroberte Lande zwischen Rhein und Mosel. Akten der fra</w:t>
      </w:r>
      <w:r>
        <w:rPr>
          <w:rFonts w:ascii="Courier" w:hAnsi="Courier"/>
          <w:sz w:val="24"/>
        </w:rPr>
        <w:t>nzösischen Verwaltung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1/729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Aachener Wahrheitsfreund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Orion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28. Germ. VII.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768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1/785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Neuen Europäischen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 Frim. VIII</w:t>
      </w:r>
      <w:r>
        <w:rPr>
          <w:rFonts w:ascii="Courier" w:hAnsi="Courier"/>
          <w:vanish/>
          <w:sz w:val="24"/>
        </w:rPr>
        <w:t>]z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801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Gazette de Deuxponts</w:t>
      </w:r>
      <w:r>
        <w:rPr>
          <w:rFonts w:ascii="Courier" w:hAnsi="Courier"/>
          <w:vanish/>
          <w:sz w:val="24"/>
        </w:rPr>
        <w:t>]t, s[&lt;Zensur&gt;]s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Französisches Generalkommissariat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 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Repertorium bearbeitet von Dr. Albert Pfeiffer 1915/Reinschrift 1923. Neu signiert und überarbeitet 1980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2 119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Verpflichtung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je 1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Belegexemplar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die Ministerien der Justiz und der Allg. Polizei zu schicken.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 Fruct. VI</w:t>
      </w:r>
      <w:r>
        <w:rPr>
          <w:rFonts w:ascii="Courier" w:hAnsi="Courier"/>
          <w:vanish/>
          <w:sz w:val="24"/>
        </w:rPr>
        <w:t>]z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2/120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Zweibrücken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mit 8 Nummern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Herzoglich Pfalz Zweibr</w:t>
      </w:r>
      <w:r>
        <w:rPr>
          <w:rFonts w:ascii="Courier" w:hAnsi="Courier"/>
          <w:vanish/>
          <w:sz w:val="24"/>
        </w:rPr>
        <w:t>&lt;ückisches&gt;</w:t>
      </w:r>
      <w:r>
        <w:rPr>
          <w:rFonts w:ascii="Courier" w:hAnsi="Courier"/>
          <w:sz w:val="24"/>
        </w:rPr>
        <w:t>. Intell</w:t>
      </w:r>
      <w:r>
        <w:rPr>
          <w:rFonts w:ascii="Courier" w:hAnsi="Courier"/>
          <w:vanish/>
          <w:sz w:val="24"/>
        </w:rPr>
        <w:t>&lt;igenz&gt;</w:t>
      </w:r>
      <w:r>
        <w:rPr>
          <w:rFonts w:ascii="Courier" w:hAnsi="Courier"/>
          <w:sz w:val="24"/>
        </w:rPr>
        <w:t>. Blatt</w:t>
      </w:r>
      <w:r>
        <w:rPr>
          <w:rFonts w:ascii="Courier" w:hAnsi="Courier"/>
          <w:vanish/>
          <w:sz w:val="24"/>
        </w:rPr>
        <w:t xml:space="preserve"> &lt;Wochenblatt&gt;]t</w:t>
      </w:r>
      <w:r>
        <w:rPr>
          <w:rFonts w:ascii="Courier" w:hAnsi="Courier"/>
          <w:sz w:val="24"/>
        </w:rPr>
        <w:t xml:space="preserve">es", ed. und herausgegeben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 Philipp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Maire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Contwig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, früher in Zweibrücken.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(1793) ; 1802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2/121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 xml:space="preserve">Verhinderung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Beförderung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gedruckten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Erlass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des Bischofs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Speier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an seine überrheinischen Diözesen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2/122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Abgabe von an den ehemaligen Rat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Speier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gerichteten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Briefschaft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an die Munizipalität.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Zentralverwaltung und Präfektur des Departements vom Donnersberg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 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gener. betreffend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Druckerey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und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Kupferstecher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hierzu; dann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1810 - 1813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50 Bögen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specialia in obigem Betreffe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1810 - 1813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60 Bgn.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gener. betreffend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Intelligenzblätter</w:t>
      </w:r>
      <w:r>
        <w:rPr>
          <w:rFonts w:ascii="Courier" w:hAnsi="Courier"/>
          <w:vanish/>
          <w:sz w:val="24"/>
        </w:rPr>
        <w:t>]s]s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1801 - 1812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17 Bögen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spec. im obigen Betreff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1798 - 1811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29 Bögen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 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Generalgouvernement Mittelrhein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 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generalia betreffend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Schreiben des </w:t>
      </w:r>
      <w:r>
        <w:rPr>
          <w:rFonts w:ascii="Courier" w:hAnsi="Courier"/>
          <w:vanish/>
          <w:sz w:val="24"/>
        </w:rPr>
        <w:t>p[7{o[</w:t>
      </w:r>
      <w:r>
        <w:rPr>
          <w:rFonts w:ascii="Courier" w:hAnsi="Courier"/>
          <w:sz w:val="24"/>
        </w:rPr>
        <w:t>württemberg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Hofrats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Rehfues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der auf Veranlassung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Staatminister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8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ein Exemplar seiner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Rede an das deutsche Volk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übersendet ; Übersendung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Teutschen 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durch die </w:t>
      </w:r>
      <w:r>
        <w:rPr>
          <w:rFonts w:ascii="Courier" w:hAnsi="Courier"/>
          <w:vanish/>
          <w:sz w:val="24"/>
        </w:rPr>
        <w:t>k[2{</w:t>
      </w:r>
      <w:r>
        <w:rPr>
          <w:rFonts w:ascii="Courier" w:hAnsi="Courier"/>
          <w:sz w:val="24"/>
        </w:rPr>
        <w:t>Herdersche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Freiburg</w:t>
      </w:r>
      <w:r>
        <w:rPr>
          <w:rFonts w:ascii="Courier" w:hAnsi="Courier"/>
          <w:vanish/>
          <w:sz w:val="24"/>
        </w:rPr>
        <w:t xml:space="preserve"> &lt;im Breisgau&gt;]o}]k</w:t>
      </w:r>
      <w:r>
        <w:rPr>
          <w:rFonts w:ascii="Courier" w:hAnsi="Courier"/>
          <w:sz w:val="24"/>
        </w:rPr>
        <w:t xml:space="preserve"> ; Wiedererscheinen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Wormser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Projekt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Schwan und Götzischen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Mannheim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deut</w:t>
      </w:r>
      <w:r>
        <w:rPr>
          <w:rFonts w:ascii="Courier" w:hAnsi="Courier"/>
          <w:sz w:val="24"/>
        </w:rPr>
        <w:t>sche Verkündiger auf den linken Rheinufer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oder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Worms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herauszugeben; mit diesbezüglichen Schreiben des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badischen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Regierungs- und Kreisrat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Hartleben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Gesuch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Cotta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&lt;2{Johann Friedrich}, 5{Verleger}&gt;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Nachrichtenübermittlung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Politisches Glaubensbekenntnis</w:t>
      </w:r>
      <w:r>
        <w:rPr>
          <w:rFonts w:ascii="Courier" w:hAnsi="Courier"/>
          <w:vanish/>
          <w:sz w:val="24"/>
        </w:rPr>
        <w:t xml:space="preserve"> &lt;Gedicht&gt;]t</w:t>
      </w:r>
      <w:r>
        <w:rPr>
          <w:rFonts w:ascii="Courier" w:hAnsi="Courier"/>
          <w:sz w:val="24"/>
        </w:rPr>
        <w:t xml:space="preserve">"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Caspar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8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v. 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Leyen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Erzbischof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Trier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gegen die Franzosen (Gedicht in lateinischer Sprache mit Erläuterungen auf der </w:t>
      </w:r>
      <w:r>
        <w:rPr>
          <w:rFonts w:ascii="Courier" w:hAnsi="Courier"/>
          <w:sz w:val="24"/>
        </w:rPr>
        <w:t xml:space="preserve">Rückseite) ; diesbezügliches Schreiben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Cotta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Saarbrücker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; Übersendung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durch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Daevel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Offizielles Journal des Wälder-Departements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; Ankündigung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Rechtfertigungsschrift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ehemaligen Generalkommissär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8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Wolff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betreffend die Berichtigung eines in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Rheinischen Merkur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Coblenz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eingerückten Artikels</w:t>
      </w:r>
      <w:r>
        <w:rPr>
          <w:rFonts w:ascii="Courier" w:hAnsi="Courier"/>
          <w:sz w:val="24"/>
        </w:rPr>
        <w:t xml:space="preserve">, durch den Herrn Generalmajor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Radenhausen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veranlaßt.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eingesandte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Gedicht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Programm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e, etc. meist patriotischen Inhalts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wegen Einführung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allgemeinen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Generalgouvernements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Mittelrhein</w:t>
      </w:r>
      <w:r>
        <w:rPr>
          <w:rFonts w:ascii="Courier" w:hAnsi="Courier"/>
          <w:vanish/>
          <w:sz w:val="24"/>
        </w:rPr>
        <w:t>}]k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der Pfalz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 der Pfalz, Präsidialakten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63; 64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12/8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an S. Kgl. Hoheit d. Prinzregenten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60/5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Vorlage von literarischen Erzeugnissen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1876 - 1910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Empfehlungen zur Abnahme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Landkarte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Kupferstich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etc. für die Regierung oder sonst zu dienstlichen Behörden.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1818 - 1890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163/1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Handbuch des allgemeinen Staatsrechtes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Bluntschi</w:t>
      </w:r>
      <w:r>
        <w:rPr>
          <w:rFonts w:ascii="Courier" w:hAnsi="Courier"/>
          <w:vanish/>
          <w:sz w:val="24"/>
        </w:rPr>
        <w:t>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523; 524; 525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163 gen.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Hof- und Staatshandbücher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Handbücher über den Beamtenst</w:t>
      </w:r>
      <w:r>
        <w:rPr>
          <w:rFonts w:ascii="Courier" w:hAnsi="Courier"/>
          <w:sz w:val="24"/>
        </w:rPr>
        <w:t>atus einzelner Kreise und benachbarter Länder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1821 - 1918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163/2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Handelsadressbuch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für die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Pfalz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1876 - 1884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163/3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t[s[</w:t>
      </w:r>
      <w:r>
        <w:rPr>
          <w:rFonts w:ascii="Courier" w:hAnsi="Courier"/>
          <w:sz w:val="24"/>
        </w:rPr>
        <w:t>Adressbuch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wissenschaftlichen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166/6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Katholischer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Pressverein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Pfalz</w:t>
      </w:r>
      <w:r>
        <w:rPr>
          <w:rFonts w:ascii="Courier" w:hAnsi="Courier"/>
          <w:vanish/>
          <w:sz w:val="24"/>
        </w:rPr>
        <w:t>]o}]k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1868 - 1871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223/1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Pfalz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760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Handhabung der </w:t>
      </w:r>
      <w:r>
        <w:rPr>
          <w:rFonts w:ascii="Courier" w:hAnsi="Courier"/>
          <w:vanish/>
          <w:sz w:val="24"/>
        </w:rPr>
        <w:t>s[2{s[</w:t>
      </w:r>
      <w:r>
        <w:rPr>
          <w:rFonts w:ascii="Courier" w:hAnsi="Courier"/>
          <w:sz w:val="24"/>
        </w:rPr>
        <w:t>presspol</w:t>
      </w:r>
      <w:r>
        <w:rPr>
          <w:rFonts w:ascii="Courier" w:hAnsi="Courier"/>
          <w:sz w:val="24"/>
        </w:rPr>
        <w:t>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Vorschrift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1823 - 1846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Übersendung neu erschienener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Gedicht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etc.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Bücheranzeige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Subskriptionsverzeichniss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etc.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1816 - 1904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227/6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Jung-Bayern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Werken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Unterrichtsanstalt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Bayernland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;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Fortbildung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</w:t>
      </w:r>
      <w:r>
        <w:rPr>
          <w:rFonts w:ascii="Courier" w:hAnsi="Courier"/>
          <w:sz w:val="24"/>
        </w:rPr>
        <w:t>hrerpersonal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s. Sammlung der Berichte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Bezirksämter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Rektorate d. hum.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Gymnasien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Lateinschule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Rektorat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Realschule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&amp;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Kreisbaugewerkschule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d. Inspektionen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Lehrerbildungsanstalt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Präparandenschule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dann der kgl. kath. und Kgl. prot.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Distriktsschulinspektion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1893 - 1897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2050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228/4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Wirth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&lt;2{Johann Georg August}&gt;]p</w:t>
      </w:r>
      <w:r>
        <w:rPr>
          <w:rFonts w:ascii="Courier" w:hAnsi="Courier"/>
          <w:sz w:val="24"/>
        </w:rPr>
        <w:t xml:space="preserve"> ; 2. Exzesse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 März 1832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bei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Versiegelun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Wirth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228/5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Errichtung einer nicht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ierten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Oggersheim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durch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Siebenpfeiffer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Ritter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. ; 2. Gerichtliches Einschreiten gegen Dr.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Siebenpfeiffer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wegen Abreissen der amtlichen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Siegel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228/6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 der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Kohlhepp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Kaiserslautern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getriebener Unfug, Bewachung derselben und Antrag auf Entziehung der dem Kohlhepp erteilten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228/7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Hch.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Boeninger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Verleihung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Kaiserslautern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228/8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Mayer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Philipp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Lithograph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Neustadt</w:t>
      </w:r>
      <w:r>
        <w:rPr>
          <w:rFonts w:ascii="Courier" w:hAnsi="Courier"/>
          <w:vanish/>
          <w:sz w:val="24"/>
        </w:rPr>
        <w:t xml:space="preserve"> &lt;an der Weinstraße&gt;]o}]p</w:t>
      </w:r>
      <w:r>
        <w:rPr>
          <w:rFonts w:ascii="Courier" w:hAnsi="Courier"/>
          <w:sz w:val="24"/>
        </w:rPr>
        <w:t xml:space="preserve"> dessen Gesuch um Übertragung von Regierungsarbeiten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228/9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Valentin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Korn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um Verleihung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Conze</w:t>
      </w:r>
      <w:r>
        <w:rPr>
          <w:rFonts w:ascii="Courier" w:hAnsi="Courier"/>
          <w:sz w:val="24"/>
        </w:rPr>
        <w:t>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Kaiserslautern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228/10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Hügenell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Germersheim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228/11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Bitte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Seeliger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Germersheim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Aufstellung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Druck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Pfalzbote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228/12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Lithograph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Hagemann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, um Zuteilung von Regierungsarbeiten.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228/13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Bitte d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Trautmann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Neustadt</w:t>
      </w:r>
      <w:r>
        <w:rPr>
          <w:rFonts w:ascii="Courier" w:hAnsi="Courier"/>
          <w:vanish/>
          <w:sz w:val="24"/>
        </w:rPr>
        <w:t xml:space="preserve"> &lt;an der Weinstraße&gt;]o}]p</w:t>
      </w:r>
      <w:r>
        <w:rPr>
          <w:rFonts w:ascii="Courier" w:hAnsi="Courier"/>
          <w:sz w:val="24"/>
        </w:rPr>
        <w:t xml:space="preserve"> um Übertragung des Druckes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Dienstbücher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228/14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ierung für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Georges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Landau</w:t>
      </w:r>
      <w:r>
        <w:rPr>
          <w:rFonts w:ascii="Courier" w:hAnsi="Courier"/>
          <w:vanish/>
          <w:sz w:val="24"/>
        </w:rPr>
        <w:t>]o}]p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neu erschienene Werke,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782 ; 783 ; 784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Unterdrückung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nicht periodischer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(Verm</w:t>
      </w:r>
      <w:r>
        <w:rPr>
          <w:rFonts w:ascii="Courier" w:hAnsi="Courier"/>
          <w:sz w:val="24"/>
        </w:rPr>
        <w:t>ischte Schriften).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1819 - 1849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St. Johannis- Vereinsblatt, Beiblatt zur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Pfälzer Zeitung</w:t>
      </w:r>
      <w:r>
        <w:rPr>
          <w:rFonts w:ascii="Courier" w:hAnsi="Courier"/>
          <w:vanish/>
          <w:sz w:val="24"/>
        </w:rPr>
        <w:t>]t]t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Armenfreund. Ein Unterhaltungsblatt für alle Stände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Kusel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1854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Münchner-Album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Graf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Pocci</w:t>
      </w:r>
      <w:r>
        <w:rPr>
          <w:rFonts w:ascii="Courier" w:hAnsi="Courier"/>
          <w:vanish/>
          <w:sz w:val="24"/>
        </w:rPr>
        <w:t>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1856 - 1857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Einzelne Aufsätze und Nachrichten, welche in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aufgenommen oder nicht aufgenommen werden sollen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1819 - 1846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</w:t>
      </w:r>
      <w:r>
        <w:rPr>
          <w:rFonts w:ascii="Courier" w:hAnsi="Courier"/>
          <w:sz w:val="24"/>
        </w:rPr>
        <w:t>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Speyerer Zeitung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230/54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neuerscheinende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Rheinische Mannigfaltigkeiten</w:t>
      </w:r>
      <w:r>
        <w:rPr>
          <w:rFonts w:ascii="Courier" w:hAnsi="Courier"/>
          <w:vanish/>
          <w:sz w:val="24"/>
        </w:rPr>
        <w:t>}]t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230/55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neuerscheinende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Inland</w:t>
      </w:r>
      <w:r>
        <w:rPr>
          <w:rFonts w:ascii="Courier" w:hAnsi="Courier"/>
          <w:vanish/>
          <w:sz w:val="24"/>
        </w:rPr>
        <w:t>}]t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230/56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neuerscheinende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projektionierte Herausgabe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französische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Homburg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230/57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</w:t>
      </w:r>
      <w:r>
        <w:rPr>
          <w:rFonts w:ascii="Courier" w:hAnsi="Courier"/>
          <w:sz w:val="24"/>
        </w:rPr>
        <w:t>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neuerscheinende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Rheinbayern</w:t>
      </w:r>
      <w:r>
        <w:rPr>
          <w:rFonts w:ascii="Courier" w:hAnsi="Courier"/>
          <w:vanish/>
          <w:sz w:val="24"/>
        </w:rPr>
        <w:t>}]t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230/58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neuerscheinende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Bote aus Westen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Westbote</w:t>
      </w:r>
      <w:r>
        <w:rPr>
          <w:rFonts w:ascii="Courier" w:hAnsi="Courier"/>
          <w:vanish/>
          <w:sz w:val="24"/>
        </w:rPr>
        <w:t xml:space="preserve"> &lt;Zeitschrift&gt;]t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230/59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neuerscheinende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Deutsche Tribüne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,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Oppositionsblatt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liberale Deutschland</w:t>
      </w:r>
      <w:r>
        <w:rPr>
          <w:rFonts w:ascii="Courier" w:hAnsi="Courier"/>
          <w:vanish/>
          <w:sz w:val="24"/>
        </w:rPr>
        <w:t xml:space="preserve"> &lt;Zeitschrift&gt;]t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230/510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neuerscheinende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rhein-bayerischer Anzeiger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Bürgerfreund</w:t>
      </w:r>
      <w:r>
        <w:rPr>
          <w:rFonts w:ascii="Courier" w:hAnsi="Courier"/>
          <w:vanish/>
          <w:sz w:val="24"/>
        </w:rPr>
        <w:t xml:space="preserve"> &lt;Zeitschrift&gt;]t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230/511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H 1, S. 131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neuerscheinende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Hausfreund</w:t>
      </w:r>
      <w:r>
        <w:rPr>
          <w:rFonts w:ascii="Courier" w:hAnsi="Courier"/>
          <w:vanish/>
          <w:sz w:val="24"/>
        </w:rPr>
        <w:t xml:space="preserve"> &lt;Zeitschrift&gt;]t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230/512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neuerscheinende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bayer.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bayerischen Ann</w:t>
      </w:r>
      <w:r>
        <w:rPr>
          <w:rFonts w:ascii="Courier" w:hAnsi="Courier"/>
          <w:sz w:val="24"/>
        </w:rPr>
        <w:t>alen</w:t>
      </w:r>
      <w:r>
        <w:rPr>
          <w:rFonts w:ascii="Courier" w:hAnsi="Courier"/>
          <w:vanish/>
          <w:sz w:val="24"/>
        </w:rPr>
        <w:t xml:space="preserve"> &lt;Zeitung&gt;]t</w:t>
      </w:r>
      <w:r>
        <w:rPr>
          <w:rFonts w:ascii="Courier" w:hAnsi="Courier"/>
          <w:sz w:val="24"/>
        </w:rPr>
        <w:t xml:space="preserve"> (mit dem allgemeinen Anzeiger), dann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Münchner politische Zeitung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230/513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neuerscheinende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Die zu Straßburg erscheinende Wochenschrift: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 xml:space="preserve"> &lt;Wochenschrift&gt;]t</w:t>
      </w:r>
      <w:r>
        <w:rPr>
          <w:rFonts w:ascii="Courier" w:hAnsi="Courier"/>
          <w:sz w:val="24"/>
        </w:rPr>
        <w:t xml:space="preserve">, früher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constitutionelle Deutschland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Verwahrung resp. Vorstellung mehrerer Kreisbewohner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Bundestagsbeschlüsse vom 28.Juni 1832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28.06.1832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203/17; in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</w:t>
      </w:r>
      <w:r>
        <w:rPr>
          <w:rFonts w:ascii="Courier" w:hAnsi="Courier"/>
          <w:sz w:val="24"/>
        </w:rPr>
        <w:t xml:space="preserve">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rheinbayerische Beobachter (Beilage zum Kirchheimer Wochenblatt)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203/18; in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Die Zeitschrift resp.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Der rheinbayerische Bote </w:t>
      </w:r>
      <w:r>
        <w:rPr>
          <w:rFonts w:ascii="Courier" w:hAnsi="Courier"/>
          <w:vanish/>
          <w:sz w:val="24"/>
        </w:rPr>
        <w:t>&lt;Tagblatt&gt;]t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203/19; in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en: Savoyesche Verwahrung gegen seine Absetzung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203/20; in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</w:t>
      </w:r>
      <w:r>
        <w:rPr>
          <w:rFonts w:ascii="Courier" w:hAnsi="Courier"/>
          <w:sz w:val="24"/>
        </w:rPr>
        <w:t xml:space="preserve">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Rheinbayerische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Kolb</w:t>
      </w:r>
      <w:r>
        <w:rPr>
          <w:rFonts w:ascii="Courier" w:hAnsi="Courier"/>
          <w:vanish/>
          <w:sz w:val="24"/>
        </w:rPr>
        <w:t>} &lt;2{Georg Friedrich}&gt;]p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203/33; in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Unterhaltungsblatt für den Landkommissariatsbezirk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Germersheim</w:t>
      </w:r>
      <w:r>
        <w:rPr>
          <w:rFonts w:ascii="Courier" w:hAnsi="Courier"/>
          <w:vanish/>
          <w:sz w:val="24"/>
        </w:rPr>
        <w:t>]o]t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203/25; in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Das Zeitblatt: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niederrheinische Kurier</w:t>
      </w:r>
      <w:r>
        <w:rPr>
          <w:rFonts w:ascii="Courier" w:hAnsi="Courier"/>
          <w:vanish/>
          <w:sz w:val="24"/>
        </w:rPr>
        <w:t xml:space="preserve"> &lt;Zeitblatt&gt;]t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</w:t>
      </w:r>
      <w:r>
        <w:rPr>
          <w:rFonts w:ascii="Courier" w:hAnsi="Courier"/>
          <w:sz w:val="24"/>
        </w:rPr>
        <w:t>25, in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hessische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Herausgegeben von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Kolb</w:t>
      </w:r>
      <w:r>
        <w:rPr>
          <w:rFonts w:ascii="Courier" w:hAnsi="Courier"/>
          <w:vanish/>
          <w:sz w:val="24"/>
        </w:rPr>
        <w:t>}, &lt;2{Georg Friedrich</w:t>
      </w:r>
      <w:r>
        <w:rPr>
          <w:rFonts w:ascii="Courier" w:hAnsi="Courier"/>
          <w:smallCaps/>
          <w:vanish/>
          <w:sz w:val="24"/>
        </w:rPr>
        <w:t>}&gt;]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203/26; in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Blätter zur Unterhaltung und Belehrung von Geib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203/27; in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Die Zeitschrift: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Mannheim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Stadt- und Landbote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</w:t>
      </w:r>
      <w:r>
        <w:rPr>
          <w:rFonts w:ascii="Courier" w:hAnsi="Courier"/>
          <w:sz w:val="24"/>
        </w:rPr>
        <w:t>35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203/28; in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Die Zeitschrift: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Leuchter und Beleuchter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Hessen</w:t>
      </w:r>
      <w:r>
        <w:rPr>
          <w:rFonts w:ascii="Courier" w:hAnsi="Courier"/>
          <w:vanish/>
          <w:sz w:val="24"/>
        </w:rPr>
        <w:t>]o &lt;Zeitschrift&gt;]t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203/29; in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Das französische Zeitblatt: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 National</w:t>
      </w:r>
      <w:r>
        <w:rPr>
          <w:rFonts w:ascii="Courier" w:hAnsi="Courier"/>
          <w:vanish/>
          <w:sz w:val="24"/>
        </w:rPr>
        <w:t xml:space="preserve"> &lt;Zeitblatt&gt;]t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203/30; in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Rheinbayer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ettinger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Gymnasium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203/31; 230/7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en: Unterdrückung der Zeitschrift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Hochland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Schneeberg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203/32; in 230/8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fränkische Merkur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203/33; in 230/8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Die </w:t>
      </w:r>
      <w:r>
        <w:rPr>
          <w:rFonts w:ascii="Courier" w:hAnsi="Courier"/>
          <w:sz w:val="24"/>
        </w:rPr>
        <w:t>von Basel-Landschaft ausgehenden Nachdrücke.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203/34; in 230/8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Leipziger allgemeine Zeitung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203/36; in 230/8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Journal de Francfort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203/37; in 230/8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Mannheimer Abendzeitung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203/38; in: 230/8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</w:t>
      </w:r>
      <w:r>
        <w:rPr>
          <w:rFonts w:ascii="Courier" w:hAnsi="Courier"/>
          <w:sz w:val="24"/>
        </w:rPr>
        <w:t xml:space="preserve">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deutsch-französischen Jahrbücher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Arnold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Ruge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Marx</w:t>
      </w:r>
      <w:r>
        <w:rPr>
          <w:rFonts w:ascii="Courier" w:hAnsi="Courier"/>
          <w:vanish/>
          <w:sz w:val="24"/>
        </w:rPr>
        <w:t>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203/39; in: 230/8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Zeitschrift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Vorwärts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 xml:space="preserve">". 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New York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Zeitschrift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deutsche Schnellpost</w:t>
      </w:r>
      <w:r>
        <w:rPr>
          <w:rFonts w:ascii="Courier" w:hAnsi="Courier"/>
          <w:vanish/>
          <w:sz w:val="24"/>
        </w:rPr>
        <w:t xml:space="preserve"> &lt;Zeitschrift&gt;]t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239/9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</w:t>
      </w:r>
      <w:r>
        <w:rPr>
          <w:rFonts w:ascii="Courier" w:hAnsi="Courier"/>
          <w:sz w:val="24"/>
        </w:rPr>
        <w:t>rankfurter Journal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dessen Einbringung nach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 für Handel, Gewerbe und Landwirtschaft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 genannt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Fortschritt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230/11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132/2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Würzburg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gemeinnützige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263/3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Leseklub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 xml:space="preserve">Mainz 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die Verhinderung der </w:t>
      </w:r>
      <w:r>
        <w:rPr>
          <w:rFonts w:ascii="Courier" w:hAnsi="Courier"/>
          <w:sz w:val="24"/>
        </w:rPr>
        <w:t xml:space="preserve">Verbreitung dergleichen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Rheinkreis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272/1-11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166/3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fol. 125/4. Verteilung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Geinsheim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1976; 1977; 1978; 1979; 1980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261 f.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Massregeln zur Aufrechterhaltung der Ruhe und 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generalia. Besondere Arten: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u.a.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1849 - 1902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496/1b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: Das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Mannheim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Wochenblatt für die Pfalz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496/1c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</w:t>
      </w:r>
      <w:r>
        <w:rPr>
          <w:rFonts w:ascii="Courier" w:hAnsi="Courier"/>
          <w:sz w:val="24"/>
        </w:rPr>
        <w:t xml:space="preserve">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Neue Münchner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jetzt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 Zeitung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Zander</w:t>
      </w:r>
      <w:r>
        <w:rPr>
          <w:rFonts w:ascii="Courier" w:hAnsi="Courier"/>
          <w:vanish/>
          <w:sz w:val="24"/>
        </w:rPr>
        <w:t>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1841 - 1871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: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Mainzer Journal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496/1h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Landauer Tageblatt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496/1g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: Das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Kaiserslautern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Wochenblat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Bote für Stadt und Land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496/1h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: Untersuchung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8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Blank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 xml:space="preserve">o[&lt;Bad&gt; </w:t>
      </w:r>
      <w:r>
        <w:rPr>
          <w:rFonts w:ascii="Courier" w:hAnsi="Courier"/>
          <w:sz w:val="24"/>
        </w:rPr>
        <w:t>Bergzabern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496/1i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Volksstimmung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496/1k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]s]s: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Dürkheimer Wochenblatt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496/1l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]s]s: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Pfälzer Zeitung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</w:t>
      </w:r>
      <w:r>
        <w:rPr>
          <w:rFonts w:ascii="Courier" w:hAnsi="Courier"/>
          <w:sz w:val="24"/>
        </w:rPr>
        <w:t>9 - 1869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]s]s: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Pfälzischer Courier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1860 - 1870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]s]s:</w:t>
      </w:r>
      <w:r>
        <w:rPr>
          <w:rFonts w:ascii="Courier" w:hAnsi="Courier"/>
          <w:sz w:val="24"/>
        </w:rPr>
        <w:t xml:space="preserve"> Der vom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Daniel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Kranzbühler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Neustadt</w:t>
      </w:r>
      <w:r>
        <w:rPr>
          <w:rFonts w:ascii="Courier" w:hAnsi="Courier"/>
          <w:vanish/>
          <w:sz w:val="24"/>
        </w:rPr>
        <w:t xml:space="preserve"> &lt;an der Weinstraße&gt;]o}]p</w:t>
      </w:r>
      <w:r>
        <w:rPr>
          <w:rFonts w:ascii="Courier" w:hAnsi="Courier"/>
          <w:sz w:val="24"/>
        </w:rPr>
        <w:t xml:space="preserve"> redigierte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Bote vom </w:t>
      </w:r>
      <w:r>
        <w:rPr>
          <w:rFonts w:ascii="Courier" w:hAnsi="Courier"/>
          <w:vanish/>
          <w:sz w:val="24"/>
        </w:rPr>
        <w:t xml:space="preserve">o[&lt;Bad&gt; </w:t>
      </w:r>
      <w:r>
        <w:rPr>
          <w:rFonts w:ascii="Courier" w:hAnsi="Courier"/>
          <w:sz w:val="24"/>
        </w:rPr>
        <w:t>Dürkheim</w:t>
      </w:r>
      <w:r>
        <w:rPr>
          <w:rFonts w:ascii="Courier" w:hAnsi="Courier"/>
          <w:vanish/>
          <w:sz w:val="24"/>
        </w:rPr>
        <w:t>]o]t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]s]s:</w:t>
      </w:r>
      <w:r>
        <w:rPr>
          <w:rFonts w:ascii="Courier" w:hAnsi="Courier"/>
          <w:sz w:val="24"/>
        </w:rPr>
        <w:t xml:space="preserve"> 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Kaiserslautern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Pfälzer Zeitung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496/1r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]s]s:</w:t>
      </w:r>
      <w:r>
        <w:rPr>
          <w:rFonts w:ascii="Courier" w:hAnsi="Courier"/>
          <w:sz w:val="24"/>
        </w:rPr>
        <w:t xml:space="preserve"> Untersuchung gegen d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Schwab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Domvikar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Riedinger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beide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Speier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1871 - 1872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 s I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]s]s: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Pfälzer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 sII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]s]s: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Pfälzisches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Kaiserslautern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 u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]s]s: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Heimat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zugleich Mitarbeiter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Kaiserslauterer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sz w:val="24"/>
        </w:rPr>
        <w:t xml:space="preserve"> 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Schauffert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Kaiserslautern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496/1u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]s]s: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Rheinpfalz (Zeitschrift)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1869 - 1908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496/1v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]s]s: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fränkische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hier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Journalist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Regner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z.Zt.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Würzburg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Strafrechtliche Untersuchung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Speyerer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(und Beschlagnahme des Blattes)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1849 - 1852; 1853</w:t>
      </w:r>
      <w:r>
        <w:rPr>
          <w:rFonts w:ascii="Courier" w:hAnsi="Courier"/>
          <w:sz w:val="24"/>
        </w:rPr>
        <w:t>; 1854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Gutenbergbund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eine 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Buchdrucker-Verbrüderung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 f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Unterdrückung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Speyerer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während des Kriegszustandes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frühere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nunmehrige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Joseph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Bischoff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1864 - 1873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496/12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Hammer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 xml:space="preserve">kath.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Wolfstein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Verbreitung staatsgefährlicher Broschüren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Kgl. Re</w:t>
      </w:r>
      <w:r>
        <w:rPr>
          <w:rFonts w:ascii="Courier" w:hAnsi="Courier"/>
          <w:sz w:val="24"/>
        </w:rPr>
        <w:t>gierung der Pfalz, Kammer des Innern und der Finanzen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1874 - 1920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385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Geschichtsunterricht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am humanstischen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Bildungsanstalt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Der Geschichtsunterricht an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Mittelschule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n. Trennung des Geschichtsunterrichtes nach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Konfession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Ministerialverordnung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Regierungsentschliessung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gutachtliche Berichte aller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pfälzischen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Studienanstalt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sowie der geistlichen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Behörden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Revision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</w:t>
      </w:r>
      <w:r>
        <w:rPr>
          <w:rFonts w:ascii="Courier" w:hAnsi="Courier"/>
          <w:vanish/>
          <w:sz w:val="24"/>
        </w:rPr>
        <w:t>buch]s</w:t>
      </w:r>
      <w:r>
        <w:rPr>
          <w:rFonts w:ascii="Courier" w:hAnsi="Courier"/>
          <w:sz w:val="24"/>
        </w:rPr>
        <w:t xml:space="preserve">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</w:t>
      </w:r>
      <w:r>
        <w:rPr>
          <w:rFonts w:ascii="Courier" w:hAnsi="Courier"/>
          <w:vanish/>
          <w:sz w:val="24"/>
        </w:rPr>
        <w:t>buch]s</w:t>
      </w:r>
      <w:r>
        <w:rPr>
          <w:rFonts w:ascii="Courier" w:hAnsi="Courier"/>
          <w:sz w:val="24"/>
        </w:rPr>
        <w:t>- und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Übungsbücher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n. Empfehlung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Geschichtsbücher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und Beanstandungen.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 b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128</w:t>
      </w:r>
      <w:r>
        <w:rPr>
          <w:rFonts w:ascii="Courier" w:hAnsi="Courier"/>
          <w:position w:val="6"/>
          <w:sz w:val="24"/>
        </w:rPr>
        <w:t>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16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Religionsunterricht.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Lehrplan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Preise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., u.a.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151a; 151b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540</w:t>
      </w:r>
      <w:r>
        <w:rPr>
          <w:rFonts w:ascii="Courier" w:hAnsi="Courier"/>
          <w:position w:val="6"/>
          <w:sz w:val="24"/>
        </w:rPr>
        <w:t>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generalia 1. und 2. Band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1816 - 1846; 1846 - 1854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540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Statistik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politischen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Ämterbericht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1873 - 1894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153a; 153b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Bd. </w:t>
      </w:r>
      <w:r>
        <w:rPr>
          <w:rFonts w:ascii="Courier" w:hAnsi="Courier"/>
          <w:sz w:val="24"/>
        </w:rPr>
        <w:t>1, S. 20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bayerischen Annalen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gelehrten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1833 - 1848; 1849 - 1856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Bände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157La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58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 Land Liga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 xml:space="preserve"> &lt;Wochenschrift&gt;]t</w:t>
      </w:r>
      <w:r>
        <w:rPr>
          <w:rFonts w:ascii="Courier" w:hAnsi="Courier"/>
          <w:sz w:val="24"/>
        </w:rPr>
        <w:t>"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Band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612 II.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68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1869 - 1886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726 I. + II.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fol. 10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Empfehlung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statistische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1863 - 1881; 1881 - 1904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Bände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955 I. + II.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fol. 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1854 - 1871; 1870 - 1886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871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Rentamt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Konkursverfahren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Adam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Gotthold</w:t>
      </w:r>
      <w:r>
        <w:rPr>
          <w:rFonts w:ascii="Courier" w:hAnsi="Courier"/>
          <w:vanish/>
          <w:sz w:val="24"/>
        </w:rPr>
        <w:t>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07.05.1889 - 09.02.1890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2160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. Einrückung amtlicher Bekanntmachungen in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(Acta generalia)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03.11.1850 - 30.11.1873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2184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für Bayern und die angrenzenden Länder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31.03.1817 - 28.09.1817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2185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Speyerer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Bezirks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16.03.1817 - 17.04.1829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2186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 Wochenschrift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18.10.1821 - 31.12.1821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2187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gelehrten Anzeigen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07.02.1853 - 11.05.1855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2188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Herausgabe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Finanz-Ministerial-Blatt</w:t>
      </w:r>
      <w:r>
        <w:rPr>
          <w:rFonts w:ascii="Courier" w:hAnsi="Courier"/>
          <w:vanish/>
          <w:sz w:val="24"/>
        </w:rPr>
        <w:t xml:space="preserve"> &lt;Zeitschrift&gt;]t</w:t>
      </w:r>
      <w:r>
        <w:rPr>
          <w:rFonts w:ascii="Courier" w:hAnsi="Courier"/>
          <w:sz w:val="24"/>
        </w:rPr>
        <w:t>es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22.04.1866 - 18.02.1879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2189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Anschaffung v</w:t>
      </w:r>
      <w:r>
        <w:rPr>
          <w:rFonts w:ascii="Courier" w:hAnsi="Courier"/>
          <w:sz w:val="24"/>
        </w:rPr>
        <w:t xml:space="preserve">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verschiedene Zeitungen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26.12.1836 - 11.02.1877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Herausgabe eines geschichtlichen Prachtkunst und Gedenkblattes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Wowerk</w:t>
      </w:r>
      <w:r>
        <w:rPr>
          <w:rFonts w:ascii="Courier" w:hAnsi="Courier"/>
          <w:vanish/>
          <w:sz w:val="24"/>
        </w:rPr>
        <w:t>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22.10.1855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6870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durch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französische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Besatzung</w:t>
      </w:r>
      <w:r>
        <w:rPr>
          <w:rFonts w:ascii="Courier" w:hAnsi="Courier"/>
          <w:vanish/>
          <w:sz w:val="24"/>
        </w:rPr>
        <w:t>}]s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7086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Ausgabe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Haester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s[Schulbuch]s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1879 - 1903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Fortbildungsschule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Pfalz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s[Schulbuch]s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</w:t>
      </w:r>
      <w:r>
        <w:rPr>
          <w:rFonts w:ascii="Courier" w:hAnsi="Courier"/>
          <w:sz w:val="24"/>
        </w:rPr>
        <w:t>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Leseheft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Sonntagsschule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1909 - 1936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Wirtschaftsleben der Pfalz in Vergangenheit und Gegenwart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II. Klasse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1907 - 1922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Realienbuch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(von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Erb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Lord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Wolf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Volksschullehrer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Ludwigshafen</w:t>
      </w:r>
      <w:r>
        <w:rPr>
          <w:rFonts w:ascii="Courier" w:hAnsi="Courier"/>
          <w:sz w:val="24"/>
        </w:rPr>
        <w:t>/Rhein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1907 - 1908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Geschichte für Volksschulen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neuer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Pfalz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neuer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7272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Gutachten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7273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Anschaffung patriotischer Werke und Verzeichnisse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8482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</w:t>
      </w:r>
      <w:r>
        <w:rPr>
          <w:rFonts w:ascii="Courier" w:hAnsi="Courier"/>
          <w:vanish/>
          <w:sz w:val="24"/>
        </w:rPr>
        <w:t>&lt;buch&gt;]s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</w:t>
      </w:r>
      <w:r>
        <w:rPr>
          <w:rFonts w:ascii="Courier" w:hAnsi="Courier"/>
          <w:sz w:val="24"/>
        </w:rPr>
        <w:t>chtsbücher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1861 - 1924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8978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385/a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Atlas der deutschen Volkskunde</w:t>
      </w:r>
      <w:r>
        <w:rPr>
          <w:rFonts w:ascii="Courier" w:hAnsi="Courier"/>
          <w:vanish/>
          <w:sz w:val="24"/>
        </w:rPr>
        <w:t xml:space="preserve"> &lt;Schulbuch&gt;]t</w:t>
      </w:r>
      <w:r>
        <w:rPr>
          <w:rFonts w:ascii="Courier" w:hAnsi="Courier"/>
          <w:sz w:val="24"/>
        </w:rPr>
        <w:t xml:space="preserve">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1928 - 1940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9478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484/325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Atlanten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9491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484/a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Hilfsschulen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1913 - 1944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9494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484/2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für die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pfälzisch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1906 - 1942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9497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484/2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</w:t>
      </w:r>
      <w:r>
        <w:rPr>
          <w:rFonts w:ascii="Courier" w:hAnsi="Courier"/>
          <w:vanish/>
          <w:sz w:val="24"/>
        </w:rPr>
        <w:t>&lt;bücher&gt;]s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an arme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Schulkinder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1855 - 1888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484/1/2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der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Religionsbücher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prot. Schulen und Anstalten.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1871 - 1928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9526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Gebet</w:t>
      </w:r>
      <w:r>
        <w:rPr>
          <w:rFonts w:ascii="Courier" w:hAnsi="Courier"/>
          <w:vanish/>
          <w:sz w:val="24"/>
        </w:rPr>
        <w:t>&lt;bücher&gt;]s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</w:t>
      </w:r>
      <w:r>
        <w:rPr>
          <w:rFonts w:ascii="Courier" w:hAnsi="Courier"/>
          <w:vanish/>
          <w:sz w:val="24"/>
        </w:rPr>
        <w:t>&lt;bücher&gt;]s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Geistliche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1904 - 1908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9605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Beschaffung des Werkes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Geschichte des Krieges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9649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484/a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Fibel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Pfalz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9650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484/b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</w:t>
      </w:r>
      <w:r>
        <w:rPr>
          <w:rFonts w:ascii="Courier" w:hAnsi="Courier"/>
          <w:sz w:val="24"/>
        </w:rPr>
        <w:t>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kath.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Gebet</w:t>
      </w:r>
      <w:r>
        <w:rPr>
          <w:rFonts w:ascii="Courier" w:hAnsi="Courier"/>
          <w:vanish/>
          <w:sz w:val="24"/>
        </w:rPr>
        <w:t>buch]s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für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Bistum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484/a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VIII. Klasse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484/a 11 b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Schaffung neuer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9700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484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technischen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Lehranstalt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1864 - 1900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9776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Zuschüsse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Fortbildungsbücher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</w:t>
      </w:r>
      <w:r>
        <w:rPr>
          <w:rFonts w:ascii="Courier" w:hAnsi="Courier"/>
          <w:sz w:val="24"/>
        </w:rPr>
        <w:t>2 - 1944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Ernährungsreferat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Ernährungsreferat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10649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Provisorische Regierung der Rheinpfalz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Ausgaben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Druckerzeugnisse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Kassenbuch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(Krafft), eingetragen im Journal B f. 14, Journal A f. 22, Hauptbuch f. 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13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Bezirksregierung (Rheinhessen-) Pfalz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13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1950 - 1968 ; 1968 -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Ernährungsreferat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Ernährungsreferat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Künstlerfond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Kulturveranstaltungen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Papierbeschaffung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Abt. I., Ref. 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Abt. I. Allgemeines, Inneres und Soziales \ Ref. 14 Polizeivollzugsdienst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3682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Sicherstellung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mit verfassungsfeindlichem Inhalt aus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sowjetischen Besatzungszone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Ermittlungen gegen einen syrischen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Studenten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Verteilung eines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Algerien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Schulakten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Schulakten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Begutachtung</w:t>
      </w:r>
      <w:r>
        <w:rPr>
          <w:rFonts w:ascii="Courier" w:hAnsi="Courier"/>
          <w:sz w:val="24"/>
        </w:rPr>
        <w:t xml:space="preserve"> und Zulassung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Verbot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genehmigte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Lehrfilm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(jeweils mit Listen)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Gedichtsammlung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Oberstufe. Zusammengestellt von Städt. Oberlyzeum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Andernach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(nicht genehmigt) ; 2.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Scholz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Zwischen den Zeiten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</w:t>
      </w:r>
      <w:r>
        <w:rPr>
          <w:rFonts w:ascii="Courier" w:hAnsi="Courier"/>
          <w:vanish/>
          <w:sz w:val="24"/>
        </w:rPr>
        <w:t>]z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Abt. III., Ref. 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Abt. III. Wirtschafts- und Bauverwaltung \ Ref. 32 Bankenaufsich</w:t>
      </w:r>
      <w:r>
        <w:rPr>
          <w:rFonts w:ascii="Courier" w:hAnsi="Courier"/>
          <w:sz w:val="24"/>
        </w:rPr>
        <w:t>t, Kreditwesen, Wirtschaftsförderung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2684 Nr. 77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Wilms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Zweibrücken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Abt. III., Ref. 34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Abt. III. Wirtschafts- und Bauverwaltung \ Ref. 34 Preisüberwachungsstelle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2453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Kultur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Kinopreise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Bücherpreis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Rabatt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1955 - 1959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31/Z 2290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Bad Bergzabern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31/Z 2290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Gruppe V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V Milität, Kriege und Besatzung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Z 2290/</w:t>
      </w:r>
      <w:r>
        <w:rPr>
          <w:rFonts w:ascii="Courier" w:hAnsi="Courier"/>
          <w:sz w:val="24"/>
        </w:rPr>
        <w:t>103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Französische und spanische Fremdenlegion, Werbung, Abwehrmaßnahmen,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die französische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Fremdenlegion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Ausstellung und Beglaubigung von Urkunden für diese, Tätigkeit der Fürsorgeverbände, Anträge auf Entlassung, Heimkehrerschutzverband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Abü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Bad Dürkheim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allgemeine Landespolizei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allgemeine Landespolizei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. Spezialia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1847 - 1930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Presspolizei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Gemeinden Generalia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Presspolizei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Frankenthal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Verleihung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&lt;konzession&gt;]s</w:t>
      </w:r>
      <w:r>
        <w:rPr>
          <w:rFonts w:ascii="Courier" w:hAnsi="Courier"/>
          <w:sz w:val="24"/>
        </w:rPr>
        <w:t xml:space="preserve">- bzw.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meist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Grünstadt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3. Reich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Liste des schädlichen und unerwünschten Schrifttums sowie Verzeichnis der für das Reichsgebiet verbotenen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</w:t>
      </w:r>
      <w:r>
        <w:rPr>
          <w:rFonts w:ascii="Courier" w:hAnsi="Courier"/>
          <w:sz w:val="24"/>
        </w:rPr>
        <w:t>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1933 - 1941; 1934 - 1937; 1933 - 1938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Beschlagnahme verbotener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sowie Bekämpfung staatsfeindlicher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Strassenbuchhandels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sowie der abendländischen, der konfessionellen und der marxistischen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3. Reich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34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Ge</w:t>
      </w:r>
      <w:r>
        <w:rPr>
          <w:rFonts w:ascii="Courier" w:hAnsi="Courier"/>
          <w:sz w:val="24"/>
        </w:rPr>
        <w:t>rmersheim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34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Verzeichnis des Bestandes Bezirksamt Germersheim H 34 im LA Speyer, bearbeitet von Wolfgang H. Stein und Karl Tröblinger, Speyer 1980 = Veröffentlichungen aus rheinlandpfälzischen und saarländischen Archiven, - Kleine Reihe - Heft 20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2159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von Feilbieten und Aufsuchen von Bestellungen im Umherziehen ausgeschlossenen Druckschriften. </w:t>
      </w:r>
      <w:r>
        <w:rPr>
          <w:rFonts w:ascii="Courier" w:hAnsi="Courier"/>
          <w:vanish/>
          <w:sz w:val="24"/>
        </w:rPr>
        <w:t>s[&lt;Kolportagebuchhandel&gt;]s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b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2160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1850 - 1940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  <w:r>
        <w:rPr>
          <w:rFonts w:ascii="Courier" w:hAnsi="Courier"/>
          <w:sz w:val="24"/>
        </w:rPr>
        <w:t>161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Reichskulturkammergesetz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es. Gen. u, Spez.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35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Homburg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35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Amt- und Intelligenzblätter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e, Generalia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1819 - 1871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Politische-soziale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Unruhe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revolutionärer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revolutionärer Aufrufe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ebenso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religiöse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sz w:val="24"/>
        </w:rPr>
        <w:t>usw.) generalia et specialia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der verfügten Beschlagnahmen alphabetisch nach Verfasser bzw. Titel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1835 - 1846</w:t>
      </w:r>
      <w:r>
        <w:rPr>
          <w:rFonts w:ascii="Courier" w:hAnsi="Courier"/>
          <w:vanish/>
          <w:sz w:val="24"/>
        </w:rPr>
        <w:t>]z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1835 - 1874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Vergebung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Druckaufträge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Generalia. 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Zusammenstellung über die Amtsbezirk gehaltenen Zeitungen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36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Kaiserslautern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36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Verzeichnis des Bestandes Bezirksamt Kaiserslautern im Stadtarchiv Kaiserslautern und im LA Speyer, be</w:t>
      </w:r>
      <w:r>
        <w:rPr>
          <w:rFonts w:ascii="Courier" w:hAnsi="Courier"/>
          <w:sz w:val="24"/>
        </w:rPr>
        <w:t xml:space="preserve">arbeitet von Heinz Friedel und Norbert Heine, Speyer 1980 = Veröffentlichungen aus rheinlandpfälzischen und saarländischen Archiven, - Kleine Reihe - Heft 19,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1823 - 1866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zum Betrieb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lithographische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Anstalt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1829 - 1867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37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Bezirksamt/Landratsamt Kirchheimbolanden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37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1117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Generalia et specialia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Konfessionelle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en. Gen. et spec.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Volksstimmung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betreffend: Sozia le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Gesetzgebung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Flaggen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Parteizeichen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Gleichstellung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Israeliten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Generalia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1848 - 1867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2096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Verwaltungsbedarf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Gesetzessammlungen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 Generalia u Spezialia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1907 - 1937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2550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Bd. 2, S. 44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Verbreitung aufrührerischer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1848/49,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Presseerzeugnis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Specialia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des Eigentums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Erzeugnissen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s[&lt;Urheberrecht&gt;]s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1920 - 1836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Öffentliche </w:t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</w:t>
      </w:r>
      <w:r>
        <w:rPr>
          <w:rFonts w:ascii="Courier" w:hAnsi="Courier"/>
          <w:sz w:val="24"/>
        </w:rPr>
        <w:t>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 u.Spez.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Gen. u. Spez.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en. Gen.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amtliche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Konfession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elle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2923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62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3115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S.79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 xml:space="preserve">Bezug und Verteilung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schrift]s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3161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85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3162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85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Satzung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Donnersberger Bücherstube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Verzeichnis der vorhandenen Bücher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Kusel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hier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Vertriebsverbot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Büchern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1851 - 19</w:t>
      </w:r>
      <w:r>
        <w:rPr>
          <w:rFonts w:ascii="Courier" w:hAnsi="Courier"/>
          <w:sz w:val="24"/>
        </w:rPr>
        <w:t>25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beschlagnahmten und eingezogenen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sozialdemokratischen und anarchistischen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1425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Saargebiet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Konfession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elle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Organisationen: Rückfragen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1390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Abwehr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Jesuiten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Überwachung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s. Gen.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1397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en. Gen u.Spez.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</w:t>
      </w:r>
      <w:r>
        <w:rPr>
          <w:rFonts w:ascii="Courier" w:hAnsi="Courier"/>
          <w:sz w:val="24"/>
        </w:rPr>
        <w:t>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40/Z 3088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Bezirks- bzw. Landratsamt Ludwigshafen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40/Z 3088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Z 3088/68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&lt;wesen&gt;]s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42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Bezirks- und Landratsamt Pirmasens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42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etc. über die Besetzung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Rheinland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 ; 40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1919 - 1930 ; 1919 - 1929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Schädliche Lektüre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1891 - 1922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1875 - 1926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 Gewährung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Unfall</w:t>
      </w:r>
      <w:r>
        <w:rPr>
          <w:rFonts w:ascii="Courier" w:hAnsi="Courier"/>
          <w:vanish/>
          <w:sz w:val="24"/>
        </w:rPr>
        <w:t>&lt;versicherung&gt;]s</w:t>
      </w:r>
      <w:r>
        <w:rPr>
          <w:rFonts w:ascii="Courier" w:hAnsi="Courier"/>
          <w:sz w:val="24"/>
        </w:rPr>
        <w:t xml:space="preserve">- und sonstigen Versicherungen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Kolportagebuchhandel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913 ; 914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Anschaffung und Empfehlung von Werken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Unterrichtsanstalt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en. Verbreitung schändlicher Lektüre unter der schulpflichtigen Jugend.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1911 - 1939; 1896 - 1956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s[&lt;Schundliteratur&gt;]s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XV/G/64f/1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 2, S. 152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.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1927 - 1940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XV/G/64f/2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etc.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XV/G/64f/3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1875 - 1900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XV/G/64f/3a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Vertrieb von bevölkerungspolitischen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XV/G/64f/4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jc w:val="both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Kolportagebuchhandel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Bahnhofsbuchhandel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XV/G/216/2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Einsenden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etc. Bekämpfung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etc</w:t>
      </w:r>
      <w:r>
        <w:rPr>
          <w:rFonts w:ascii="Courier" w:hAnsi="Courier"/>
          <w:vanish/>
          <w:sz w:val="24"/>
        </w:rPr>
        <w:t xml:space="preserve">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1923 - 1942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s[&lt;Schundliteratur&gt;]s</w:t>
      </w:r>
      <w:r>
        <w:rPr>
          <w:rFonts w:ascii="Courier" w:hAnsi="Courier"/>
          <w:sz w:val="24"/>
        </w:rPr>
        <w:t xml:space="preserve">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XV/G/64f./6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unter Gewährung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Unfall</w:t>
      </w:r>
      <w:r>
        <w:rPr>
          <w:rFonts w:ascii="Courier" w:hAnsi="Courier"/>
          <w:vanish/>
          <w:sz w:val="24"/>
        </w:rPr>
        <w:t>&lt;versicherung&gt;]s</w:t>
      </w:r>
      <w:r>
        <w:rPr>
          <w:rFonts w:ascii="Courier" w:hAnsi="Courier"/>
          <w:sz w:val="24"/>
        </w:rPr>
        <w:t>- und s</w:t>
      </w:r>
      <w:r>
        <w:rPr>
          <w:rFonts w:ascii="Courier" w:hAnsi="Courier"/>
          <w:sz w:val="24"/>
        </w:rPr>
        <w:t>onstigen Versicherungen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Rockenhausen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1253, 1254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. Generalakt und Spezialakt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1860 - 1940 ; 1880 - 1941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1868 - 1940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Kolportagebuchhandel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Unsittliche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Strassenbuchhandel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I. Bd. 1: Durchführung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Zensurgesetze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1861 - 19</w:t>
      </w:r>
      <w:r>
        <w:rPr>
          <w:rFonts w:ascii="Courier" w:hAnsi="Courier"/>
          <w:sz w:val="24"/>
        </w:rPr>
        <w:t>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Betrifft bes.: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Kaiserreich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); Verbot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jugendgefährdende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Weimar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Beschlagnahmung von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Redeverbot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(NS-Zeit) ; II. Bd. 2: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Staatskanzlei (Ausschnittsammlung)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1933 - 1936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III. B 3. - IV. Bd. 4 (nicht Buchhandelsrelevant)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1861 - 1941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1686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an die Kgl.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Hof- und Staatsbibliothek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}]k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H 45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Bezirks-und landratsamt Speyer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45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3164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H. 45, I. J.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Durchschriften und Zeitungen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1880 - 1887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Generelle und instruktive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Verfügungen bezüglich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1823 - 1900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Späheverfügung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gegen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gesetzwidrige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Presseerzeugnis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se jeder Art, Beschlagnahme derselben. Varia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1848 - 1875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</w:t>
      </w:r>
      <w:r>
        <w:rPr>
          <w:rFonts w:ascii="Courier" w:hAnsi="Courier"/>
          <w:sz w:val="24"/>
        </w:rPr>
        <w:t>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im Bezirk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1847 - 1899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Colportieren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Verkauf solcher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1863 - 1878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Jung-Bayern</w:t>
      </w:r>
      <w:r>
        <w:rPr>
          <w:rFonts w:ascii="Courier" w:hAnsi="Courier"/>
          <w:vanish/>
          <w:sz w:val="24"/>
        </w:rPr>
        <w:t xml:space="preserve"> &lt;Wochenzeitschrift&gt;]t</w:t>
      </w:r>
      <w:r>
        <w:rPr>
          <w:rFonts w:ascii="Courier" w:hAnsi="Courier"/>
          <w:sz w:val="24"/>
        </w:rPr>
        <w:t>"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Buchwesen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1833 - 1935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Illustrierte Wochenschrift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"Das Bayernland"</w:t>
      </w:r>
      <w:r>
        <w:rPr>
          <w:rFonts w:ascii="Courier" w:hAnsi="Courier"/>
          <w:vanish/>
          <w:sz w:val="24"/>
        </w:rPr>
        <w:t>}]t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Einlieferung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1844 - 1915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"Die Pfalz unter franz. Besatzung"</w:t>
      </w:r>
      <w:r>
        <w:rPr>
          <w:rFonts w:ascii="Courier" w:hAnsi="Courier"/>
          <w:vanish/>
          <w:sz w:val="24"/>
        </w:rPr>
        <w:t>}]t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Katholisch-konfessionelle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Literari</w:t>
      </w:r>
      <w:r>
        <w:rPr>
          <w:rFonts w:ascii="Courier" w:hAnsi="Courier"/>
          <w:sz w:val="24"/>
        </w:rPr>
        <w:t>sche</w:t>
      </w:r>
      <w:r>
        <w:rPr>
          <w:rFonts w:ascii="Courier" w:hAnsi="Courier"/>
          <w:vanish/>
          <w:sz w:val="24"/>
        </w:rPr>
        <w:t xml:space="preserve"> &lt;Werke&gt;]s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Kunstwerk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e, welche den Behörden zum Ankauf empfohlen werden, oder aber verboten sind. Varia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1849 - 1899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oder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eingezogene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sozialdemokratischer und anarchistische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1891 - 1935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Verbotener Verkauf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Presseerzeugnis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sen, (Bekämpfung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</w:t>
      </w:r>
      <w:r>
        <w:rPr>
          <w:rFonts w:ascii="Courier" w:hAnsi="Courier"/>
          <w:sz w:val="24"/>
        </w:rPr>
        <w:t xml:space="preserve">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H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Städtische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Gewerbeverhältnisse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(Varia). Die Bildung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Gewerbewesens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mit. Brosch.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1846 - 1861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H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(früher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Kolb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]k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1827 - 1862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H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vanish/>
          <w:sz w:val="24"/>
        </w:rPr>
        <w:t>[2{</w:t>
      </w:r>
      <w:r>
        <w:rPr>
          <w:rFonts w:ascii="Courier" w:hAnsi="Courier"/>
          <w:sz w:val="24"/>
        </w:rPr>
        <w:t>Joh.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Kranzbühler</w:t>
      </w:r>
      <w:r>
        <w:rPr>
          <w:rFonts w:ascii="Courier" w:hAnsi="Courier"/>
          <w:vanish/>
          <w:sz w:val="24"/>
        </w:rPr>
        <w:t>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1819 - 1860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H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Die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Osswald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Kolb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Leihbibliohtek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H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Wappler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nunmehr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Bregenzer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seit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nunmehr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Kleeberger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1866</w:t>
      </w:r>
      <w:r>
        <w:rPr>
          <w:rFonts w:ascii="Courier" w:hAnsi="Courier"/>
          <w:vanish/>
          <w:sz w:val="24"/>
        </w:rPr>
        <w:t>]z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1834 - 1870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H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Speyer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 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Neidhard</w:t>
      </w:r>
      <w:r>
        <w:rPr>
          <w:rFonts w:ascii="Courier" w:hAnsi="Courier"/>
          <w:vanish/>
          <w:sz w:val="24"/>
        </w:rPr>
        <w:t>}]p]k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 H 45, VI. H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 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Lang</w:t>
      </w:r>
      <w:r>
        <w:rPr>
          <w:rFonts w:ascii="Courier" w:hAnsi="Courier"/>
          <w:vanish/>
          <w:sz w:val="24"/>
        </w:rPr>
        <w:t>}]p]k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46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Bezirks- und Landratsamt Zweibrücken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46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59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und Benützung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Generalia et Specialia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1869 - 1882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1, S. 69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(Vollzug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 vom 17. März 1850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Statistik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Verzeichnis beschlagnahmter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</w:t>
      </w:r>
      <w:r>
        <w:rPr>
          <w:rFonts w:ascii="Courier" w:hAnsi="Courier"/>
          <w:sz w:val="24"/>
        </w:rPr>
        <w:t>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en. Gen. et Spec.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1871 - 1897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842/1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Erfassung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Sinnbilder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Schriftgut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Krieger</w:t>
      </w:r>
      <w:r>
        <w:rPr>
          <w:rFonts w:ascii="Courier" w:hAnsi="Courier"/>
          <w:vanish/>
          <w:sz w:val="24"/>
        </w:rPr>
        <w:t>&lt;vereine&gt;]s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Naziverein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Alzey (Rheinhessen)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659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Überprüfung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</w:t>
      </w:r>
      <w:r>
        <w:rPr>
          <w:rFonts w:ascii="Courier" w:hAnsi="Courier"/>
          <w:vanish/>
          <w:sz w:val="24"/>
        </w:rPr>
        <w:t>&lt;bücher&gt;]s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von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</w:t>
      </w:r>
      <w:r>
        <w:rPr>
          <w:rFonts w:ascii="Courier" w:hAnsi="Courier"/>
          <w:vanish/>
          <w:sz w:val="24"/>
        </w:rPr>
        <w:t>&lt;bücher&gt;]s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sowie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S. </w:t>
      </w:r>
      <w:r>
        <w:rPr>
          <w:rFonts w:ascii="Courier" w:hAnsi="Courier"/>
          <w:sz w:val="24"/>
        </w:rPr>
        <w:t>82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und Empfehlungen zur 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(Büchern)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NS-Zeit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während des </w:t>
      </w:r>
      <w:r>
        <w:rPr>
          <w:rFonts w:ascii="Courier" w:hAnsi="Courier"/>
          <w:vanish/>
          <w:sz w:val="24"/>
        </w:rPr>
        <w:t>s[&lt;Erster Welt-&gt;</w:t>
      </w:r>
      <w:r>
        <w:rPr>
          <w:rFonts w:ascii="Courier" w:hAnsi="Courier"/>
          <w:sz w:val="24"/>
        </w:rPr>
        <w:t>Krieg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besonders unerwünschten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Förderung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seitens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staatlichen Landesberatungsstelle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für das volkstümliche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Hessen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bzw. seitens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staatlichen Volksbüchereistelle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f</w:t>
      </w:r>
      <w:r>
        <w:rPr>
          <w:rFonts w:ascii="Courier" w:hAnsi="Courier"/>
          <w:sz w:val="24"/>
        </w:rPr>
        <w:t xml:space="preserve">ür das Land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Hessen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Aufbau und Förderung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Volksschulbüchereiwesen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s, einschl.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Kreisstützpunktbücherei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Wechselseitige Bekanntmachung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Jahrmärkte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Zollverein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sstaaten 1836 ff.;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das Großherzogtum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Hessen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; 1900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1491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27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Insgemein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</w:t>
      </w:r>
      <w:r>
        <w:rPr>
          <w:rFonts w:ascii="Courier" w:hAnsi="Courier"/>
          <w:sz w:val="24"/>
        </w:rPr>
        <w:t>45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Bd. 2, S.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Landkalender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1901 - 1946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usw.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1937 - 1958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amtlicher Bekanntmachungen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Tagespresse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Reichs-Adressbuch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Kosten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Amtsverkündigungsblatt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1928 - 1944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Bücherlager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1570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</w:t>
      </w:r>
      <w:r>
        <w:rPr>
          <w:rFonts w:ascii="Courier" w:hAnsi="Courier"/>
          <w:sz w:val="24"/>
        </w:rPr>
        <w:t>ssbücher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53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Kreis- bzw. Landratsamt Mainz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53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Mainzer Zeitung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1820 - 1842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Neueinführung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Beiblattes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Mainzer Zeitung</w:t>
      </w:r>
      <w:r>
        <w:rPr>
          <w:rFonts w:ascii="Courier" w:hAnsi="Courier"/>
          <w:vanish/>
          <w:sz w:val="24"/>
        </w:rPr>
        <w:t>]t]t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Entschädigungsforderung des Hospitiums an die v. Zabernschen Erben aus dem Druck- und Verlagsprivileg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Mainzer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Mainzer Zeitung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Autorisation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einer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neu zu errichtenden allgemeinen und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ärztliche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und Genehmigung von deren Statuten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; 1834 ; 1844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Rechtsstreit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Mainzer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insbes. Gesuch der Witwe des Prof.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Lehne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Aushändigung einer Privaturkunde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Mainzer Journal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ierung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Sausen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 xml:space="preserve">2. Übertragung auf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</w:t>
      </w:r>
      <w:r>
        <w:rPr>
          <w:rFonts w:ascii="Courier" w:hAnsi="Courier"/>
          <w:sz w:val="24"/>
        </w:rPr>
        <w:t>lk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3. Beanstandete Artikel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1861</w:t>
      </w:r>
      <w:r>
        <w:rPr>
          <w:rFonts w:ascii="Courier" w:hAnsi="Courier"/>
          <w:vanish/>
          <w:sz w:val="24"/>
        </w:rPr>
        <w:t>]z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1847 - 1874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und Umbenennung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Errichtung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en).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1864 - 1877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8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Leih-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Generalia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Verbot bestimmter Blätter. Umbenennungen. Generalia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1850 - 1867 ; 1906 -</w:t>
      </w:r>
      <w:r>
        <w:rPr>
          <w:rFonts w:ascii="Courier" w:hAnsi="Courier"/>
          <w:sz w:val="24"/>
        </w:rPr>
        <w:t xml:space="preserve"> 1916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Verbot des Vertriebes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anstössige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en. Generalia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verbotener Druckschriften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Ausweisung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Nierstein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Lattreuter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aus dem besetzten Gebiet und seine spätere Unterstützung.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22 - 24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Errichtung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Reklamationen dagegen.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1835 - 1858 ; 1859 - 1895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Gesta</w:t>
      </w:r>
      <w:r>
        <w:rPr>
          <w:rFonts w:ascii="Courier" w:hAnsi="Courier"/>
          <w:sz w:val="24"/>
        </w:rPr>
        <w:t>po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zu beschlagnahmende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zu beschlagnahmende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zu beschlagnahmende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zu beschlagnahmende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01.1934 - 07.1934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zu beschlagnahmende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08.1934 - 12.1934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zu beschlagnahmende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06.1933 - 12.1933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zu beschlagnahmende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11.1932 - 05.1933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Treuhandverwaltung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Traumüller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Oppenheim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wegen politischer Belastung des Inhabers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1400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Verkündigungswesen</w:t>
      </w:r>
      <w:r>
        <w:rPr>
          <w:rFonts w:ascii="Courier" w:hAnsi="Courier"/>
          <w:vanish/>
          <w:sz w:val="24"/>
        </w:rPr>
        <w:t>}]s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77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Polizeidirektion Speyer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77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H 71 - 91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E1c1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gen. u. spez.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Bd.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87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Gendarmeriestationen/Gendarmeriestation Wattenheim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</w:t>
      </w:r>
      <w:r>
        <w:rPr>
          <w:rFonts w:ascii="Courier" w:hAnsi="Courier"/>
          <w:sz w:val="24"/>
        </w:rPr>
        <w:t>m H 71 - 91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 Allgemeine Rundschreiben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1938 - 1939 ; 1943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J 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Oberlandesgericht Zweibrücken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 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Laut Archivdirektor Dr. Kermann befinden sich in den weiteren Amtsgerichten keine Faszikel zu Buchhandel und Presse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Untersuchungen gegen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Wirth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Consorten. Untersuchung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Staatsanwaltschaft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insbes.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Vertreibung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S.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Philipp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Kohlhepp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Rheinbayer.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Kaiserslautern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Christmann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Neustadt</w:t>
      </w:r>
      <w:r>
        <w:rPr>
          <w:rFonts w:ascii="Courier" w:hAnsi="Courier"/>
          <w:vanish/>
          <w:sz w:val="24"/>
        </w:rPr>
        <w:t xml:space="preserve"> &lt;an der Weinstaße&gt;]o}]p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1833 - 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Untersuchungen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Speier</w:t>
      </w:r>
      <w:r>
        <w:rPr>
          <w:rFonts w:ascii="Courier" w:hAnsi="Courier"/>
          <w:vanish/>
          <w:sz w:val="24"/>
        </w:rPr>
        <w:t>]o}]p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</w:t>
      </w:r>
      <w:r>
        <w:rPr>
          <w:rFonts w:ascii="Courier" w:hAnsi="Courier"/>
          <w:sz w:val="24"/>
        </w:rPr>
        <w:t>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Zweibrücken</w:t>
      </w:r>
      <w:r>
        <w:rPr>
          <w:rFonts w:ascii="Courier" w:hAnsi="Courier"/>
          <w:vanish/>
          <w:sz w:val="24"/>
        </w:rPr>
        <w:t>]o}]p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211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der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"Die deutche Reichsverfassung und die pfälzische Anklage-Akte"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Diezel</w:t>
      </w:r>
      <w:r>
        <w:rPr>
          <w:rFonts w:ascii="Courier" w:hAnsi="Courier"/>
          <w:vanish/>
          <w:sz w:val="24"/>
        </w:rPr>
        <w:t>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Ausfälle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Mainzer Abendpost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früher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Mainzer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gegen den Spezialgerichtshof in Zweibrücken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213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der Anklageschrift durch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215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Verweisungsurteil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Zweibrücken</w:t>
      </w:r>
      <w:r>
        <w:rPr>
          <w:rFonts w:ascii="Courier" w:hAnsi="Courier"/>
          <w:vanish/>
          <w:sz w:val="24"/>
        </w:rPr>
        <w:t>]o}]p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 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der Pfalz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 12 Besatzungsakten ; Regierung der Pfalz ; Stoffsammlung für die Geschichte der Besatzungs und Separatistenzeit in Pfalz ; Geschäftsstelle Heidelberg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Bahnhofsbuchhandel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Bezirksamt Germersheim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Bezirksamt Germersheim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Büchern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Regierung der Pfalz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Regierung der Pfalz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488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Verbot der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Bayerischen Staatszeitung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523 ; 524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I. und II. Band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675 ; 1890/49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insbesondere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Kriegsschuldlüge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Bürgermeisteramt Speier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Bürgermeisteramt Speier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VII. F. 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R 12, darin Kartei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Verbreitung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1918 - 1926 ; 1927 - 1928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U 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Eppstein (Pfalz)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U 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III 120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U 95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Laumersheim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U 95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</w:t>
      </w:r>
      <w:r>
        <w:rPr>
          <w:rFonts w:ascii="Courier" w:hAnsi="Courier"/>
          <w:sz w:val="24"/>
        </w:rPr>
        <w:t>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Rundfunk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U 193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Einsheim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U 193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Gemeindearchiv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in der Verbandsgemeinde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Guntersblum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Mainz-Bingen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 bearbeitet von Werner Beitsch, Norbert Heine, Peter Kunz, Speyer 1979 (= Veröffentlichungen aus rheinland-pfälzischen und saarländischen Archiven - Kleine Reihe - Heft 16,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S. 121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Durchführung von Maßnahmen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vor allem revolutionä</w:t>
      </w:r>
      <w:r>
        <w:rPr>
          <w:rFonts w:ascii="Courier" w:hAnsi="Courier"/>
          <w:sz w:val="24"/>
        </w:rPr>
        <w:t>ren Inhalts. Gen.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U 197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Weinolsheim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U 197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Verzeichnis der Gemeindearchive in der Verbandsgemeinde Guntersblum (Kreis Mainz-Bingen) bearbeitet von Werner Beitsch, Norbert Heine, Peter Kunz, Speyer 1979 (= Veröffentlichungen aus rheinland-pfälzischen und saarländischen Archiven - Kleine Reihe - Heft 16,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U 197/9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S. 197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Landkalendern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Hof- und Staatshandbücher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1840 - 1851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S. 238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Förderungsmaßnahmen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Verbreitun</w:t>
      </w:r>
      <w:r>
        <w:rPr>
          <w:rFonts w:ascii="Courier" w:hAnsi="Courier"/>
          <w:sz w:val="24"/>
        </w:rPr>
        <w:t>g von Schriften</w:t>
      </w:r>
      <w:r>
        <w:rPr>
          <w:rFonts w:ascii="Courier" w:hAnsi="Courier"/>
          <w:vanish/>
          <w:sz w:val="24"/>
        </w:rPr>
        <w:t>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1829 - 1847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S. 238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revolutionären und aufrührerischen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1832 - 1850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U 257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Dürkheim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U 257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885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123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Schriftstücke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o[&lt;Bad&gt;</w:t>
      </w:r>
      <w:r>
        <w:rPr>
          <w:rFonts w:ascii="Courier" w:hAnsi="Courier"/>
          <w:sz w:val="24"/>
        </w:rPr>
        <w:t xml:space="preserve"> Dürkheim</w:t>
      </w:r>
      <w:r>
        <w:rPr>
          <w:rFonts w:ascii="Courier" w:hAnsi="Courier"/>
          <w:vanish/>
          <w:sz w:val="24"/>
        </w:rPr>
        <w:t>]o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U 284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Edenkoben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U 284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I, S. 62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Beschlagnahme von Werken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1810 - 1847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I, S. 62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1836 - 1867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I, S. 62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1808 - 1867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I, S. 62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Register des Inhalts sämtlicher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Jg. 1804 - 1816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1804 - 1816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I, S. 62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Amts- und 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I, S. 62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Edenkobener Wochenblatt</w:t>
      </w:r>
      <w:r>
        <w:rPr>
          <w:rFonts w:ascii="Courier" w:hAnsi="Courier"/>
          <w:vanish/>
          <w:sz w:val="24"/>
        </w:rPr>
        <w:t>]t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1834 - 1868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III/243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2, S. 40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Verzeichnisse der vor</w:t>
      </w:r>
      <w:r>
        <w:rPr>
          <w:rFonts w:ascii="Courier" w:hAnsi="Courier"/>
          <w:sz w:val="24"/>
        </w:rPr>
        <w:t xml:space="preserve">handenen Bücher, Verzeichnis der auszuscheidenden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Büchereileiter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Errichtung einer öffentlichen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ehemaligen Ratskeller, Verlegung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Kantonalsbibliothek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Unterbringung der Casino-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Leihbibliohtek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Lesehalle. Gen. u. Spez.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1921 - 1954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Aktenbündel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 13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 13 Nachlaß des Hofrats Dr. Eugen Jaeger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237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140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Verlagsabrechnungen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Kontrakte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Commissonsverlag Puttkammer &amp; Mühlbrech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ehemals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. 8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van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Muyden</w:t>
      </w:r>
      <w:r>
        <w:rPr>
          <w:rFonts w:ascii="Courier" w:hAnsi="Courier"/>
          <w:vanish/>
          <w:sz w:val="24"/>
        </w:rPr>
        <w:t>}]p&lt;Commissonsverlag&gt;]k</w:t>
      </w:r>
      <w:r>
        <w:rPr>
          <w:rFonts w:ascii="Courier" w:hAnsi="Courier"/>
          <w:sz w:val="24"/>
        </w:rPr>
        <w:t xml:space="preserve"> über die Bücher: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Agrarfrage</w:t>
      </w:r>
      <w:r>
        <w:rPr>
          <w:rFonts w:ascii="Courier" w:hAnsi="Courier"/>
          <w:vanish/>
          <w:sz w:val="24"/>
        </w:rPr>
        <w:t>&lt;Buch&gt;]t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Zur Tabaksteuer und Zollfrage</w:t>
      </w:r>
      <w:r>
        <w:rPr>
          <w:rFonts w:ascii="Courier" w:hAnsi="Courier"/>
          <w:vanish/>
          <w:sz w:val="24"/>
        </w:rPr>
        <w:t>&lt;Buch&gt;]t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Geschichte der sozialen Bewegung und des Sozialismus in Frankreich</w:t>
      </w:r>
      <w:r>
        <w:rPr>
          <w:rFonts w:ascii="Courier" w:hAnsi="Courier"/>
          <w:vanish/>
          <w:sz w:val="24"/>
        </w:rPr>
        <w:t>&lt;Buch&gt;]t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V. A. Huber, ein Lebensbild</w:t>
      </w:r>
      <w:r>
        <w:rPr>
          <w:rFonts w:ascii="Courier" w:hAnsi="Courier"/>
          <w:vanish/>
          <w:sz w:val="24"/>
        </w:rPr>
        <w:t>&lt;Buch&gt;]t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1872 - 1905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1 Büschel Abrechnungen und 2 Kontrakte ; Briefe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Buchhandlung für Staats- und Rechtswissenschaft Puttkammer &amp; Mühlbrecht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 9 Briefe ; Übersicht des Kommissions-Kontor</w:t>
      </w:r>
      <w:r>
        <w:rPr>
          <w:rFonts w:ascii="Courier" w:hAnsi="Courier"/>
          <w:sz w:val="24"/>
        </w:rPr>
        <w:t xml:space="preserve">s bei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Germania, A. G. f. Verlag und 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über das Buch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Wohnungsfrage</w:t>
      </w:r>
      <w:r>
        <w:rPr>
          <w:rFonts w:ascii="Courier" w:hAnsi="Courier"/>
          <w:vanish/>
          <w:sz w:val="24"/>
        </w:rPr>
        <w:t>&lt;Buch&gt;]t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 3 Abrechnungen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 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Kreisverwaltung südliche Weinstraße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 39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2426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 xml:space="preserve">s[&lt;Druckschrift&gt; </w:t>
      </w:r>
      <w:r>
        <w:rPr>
          <w:rFonts w:ascii="Courier" w:hAnsi="Courier"/>
          <w:sz w:val="24"/>
        </w:rPr>
        <w:t>Verbotene politische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unsittliche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sonst.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1891 - 1909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2494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vor allem: amtl. Reaktionen auf Meldungen;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Statistische Übersichten zu d.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Tageszei</w:t>
      </w:r>
      <w:r>
        <w:rPr>
          <w:rFonts w:ascii="Courier" w:hAnsi="Courier"/>
          <w:sz w:val="24"/>
        </w:rPr>
        <w:t>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Periodica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politischem Inhalt (Spec.) ; Ermittlung wegen Beleidigung des Kaisers (Spec.)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Fachpresse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 xml:space="preserve">s[&lt;Druckschrift&gt; </w:t>
      </w:r>
      <w:r>
        <w:rPr>
          <w:rFonts w:ascii="Courier" w:hAnsi="Courier"/>
          <w:sz w:val="24"/>
        </w:rPr>
        <w:t>verbotene politische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1860 - 1902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2495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vor allem: Aufsichtszuständigkeit 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Landau</w:t>
      </w:r>
      <w:r>
        <w:rPr>
          <w:rFonts w:ascii="Courier" w:hAnsi="Courier"/>
          <w:vanish/>
          <w:sz w:val="24"/>
        </w:rPr>
        <w:t xml:space="preserve"> &lt;Pfalz&gt;]o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Personenüberprüfung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(Spec.) ; Notlage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pfälzischen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(Gen.)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Verunstaltende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Reklame</w:t>
      </w:r>
      <w:r>
        <w:rPr>
          <w:rFonts w:ascii="Courier" w:hAnsi="Courier"/>
          <w:vanish/>
          <w:sz w:val="24"/>
        </w:rPr>
        <w:t>}]s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1880 - 1936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2496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vor allem: statistische Übersichten zu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Periodica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politischem Inhalt (Spec.)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Presseausweis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(Gen.),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Courier" w:hAnsi="Courier"/>
          <w:vanish/>
          <w:sz w:val="24"/>
        </w:rPr>
        <w:t>]z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1864 - 1938</w:t>
      </w: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27A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7AB1"/>
    <w:rsid w:val="0052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932A3-EFD0-4220-810A-7BB9C7B7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669</TotalTime>
  <Pages>2</Pages>
  <Words>7096</Words>
  <Characters>44712</Characters>
  <Application>Microsoft Office Word</Application>
  <DocSecurity>4</DocSecurity>
  <Lines>372</Lines>
  <Paragraphs>103</Paragraphs>
  <ScaleCrop>false</ScaleCrop>
  <Company>Deutsche Nationalbibliothek</Company>
  <LinksUpToDate>false</LinksUpToDate>
  <CharactersWithSpaces>51705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LHA Speyer, Rheinland-Pfalz</dc:title>
  <dc:subject/>
  <dc:creator>Fischer</dc:creator>
  <cp:keywords>DFG-Quellrepertorium Speyer, Rheinland-Pfalz </cp:keywords>
  <dc:description>am 12.06.92 erhalten, am 24.06.92 in Leipzig bearbeitet</dc:description>
  <cp:lastModifiedBy>Wendler, André</cp:lastModifiedBy>
  <cp:revision>2</cp:revision>
  <cp:lastPrinted>1994-12-12T08:24:00Z</cp:lastPrinted>
  <dcterms:created xsi:type="dcterms:W3CDTF">2021-02-26T09:29:00Z</dcterms:created>
  <dcterms:modified xsi:type="dcterms:W3CDTF">2021-02-26T09:29:00Z</dcterms:modified>
</cp:coreProperties>
</file>