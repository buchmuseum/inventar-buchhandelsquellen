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Haslach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Bürgermeisteramt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77716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Haslach im Kinzigtal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Tel.:(07832)2867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Vereinbarung(tel. über(Hr. Hildenbrand, ehremamtl. Leiter des Stadtarchivs)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Im Stadtarchiv Haslach befindet sich auch der Nachlaß</w:t>
      </w:r>
      <w:r>
        <w:rPr>
          <w:rFonts w:ascii="Courier" w:hAnsi="Courier"/>
          <w:sz w:val="24"/>
        </w:rPr>
        <w:t xml:space="preserve"> des Buchdruckers, Journalisten und Herausgebers der Haslacher Lokalzeitung "Schwarzwälder Volksstimme" Wilhelm Engelberg (1892 - 1947), der diese Zeitung von 1904 bis 1920 als Verleger herausgab und als Redakteur gestaltete. Im Zeitungsarchiv sind sämtliche Jahresbände der "Schwarzwälder Volksstimme" (1896 - 1927) gesammelt.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XI 2/6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3. Reich</w:t>
      </w:r>
      <w:r>
        <w:rPr>
          <w:rFonts w:ascii="Courier" w:hAnsi="Courier"/>
          <w:vanish/>
          <w:sz w:val="24"/>
        </w:rPr>
        <w:t>}]s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1933 - 1945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XI 2/15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3. Reich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1933 - 1945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Stadt- und J</w:t>
      </w:r>
      <w:r>
        <w:rPr>
          <w:rFonts w:ascii="Courier" w:hAnsi="Courier"/>
          <w:sz w:val="24"/>
        </w:rPr>
        <w:t>ugendbücherei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Haslach</w:t>
      </w:r>
      <w:r>
        <w:rPr>
          <w:rFonts w:ascii="Courier" w:hAnsi="Courier"/>
          <w:vanish/>
          <w:sz w:val="24"/>
        </w:rPr>
        <w:t>]o}]k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1952 - 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335/6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Stadt- und Jugendbücherei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Haslach</w:t>
      </w:r>
      <w:r>
        <w:rPr>
          <w:rFonts w:ascii="Courier" w:hAnsi="Courier"/>
          <w:vanish/>
          <w:sz w:val="24"/>
        </w:rPr>
        <w:t>]o}]k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1952 - 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350/15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Historischer 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Haslach</w:t>
      </w:r>
      <w:r>
        <w:rPr>
          <w:rFonts w:ascii="Courier" w:hAnsi="Courier"/>
          <w:vanish/>
          <w:sz w:val="24"/>
        </w:rPr>
        <w:t>]o}]k</w:t>
      </w:r>
    </w:p>
    <w:p w:rsidR="00000000" w:rsidRDefault="00A06B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A06B3D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6B3D"/>
    <w:rsid w:val="00A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5157A-BE7E-472B-A367-186274F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130</Words>
  <Characters>819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Haslach</dc:title>
  <dc:subject>Grünert</dc:subject>
  <dc:creator>Fischer</dc:creator>
  <cp:keywords>DFG-Quellenrepertorium Stadtarchiv Haslach</cp:keywords>
  <cp:lastModifiedBy>Wendler, André</cp:lastModifiedBy>
  <cp:revision>2</cp:revision>
  <cp:lastPrinted>8909-06-25T01:07:42Z</cp:lastPrinted>
  <dcterms:created xsi:type="dcterms:W3CDTF">2021-02-26T09:12:00Z</dcterms:created>
  <dcterms:modified xsi:type="dcterms:W3CDTF">2021-02-26T09:12:00Z</dcterms:modified>
</cp:coreProperties>
</file>