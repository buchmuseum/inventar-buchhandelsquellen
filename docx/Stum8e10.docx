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Stumsdorf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Unter den Linden 14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06780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Spören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034956 / 625628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</w:t>
      </w:r>
      <w:r>
        <w:rPr>
          <w:rFonts w:ascii="CoArier" w:hAnsi="CoArier"/>
          <w:sz w:val="24"/>
          <w:szCs w:val="24"/>
        </w:rPr>
        <w:t>h Voranmeldung und mit Genehmigung.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Stumsdorf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Stumsdorf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Stumsdorf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3. Fach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Fach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22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22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Stumsdorf 3. Fach 22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1869 - 1881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4. Fach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Fach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Stumsdorf 4. Fach 8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Ephoral-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7. Fach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7. Fac</w:t>
      </w:r>
      <w:r>
        <w:rPr>
          <w:rFonts w:ascii="CoArier" w:hAnsi="CoArier"/>
          <w:sz w:val="24"/>
          <w:szCs w:val="24"/>
        </w:rPr>
        <w:t>h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Stumsdorf 7. Fach 15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Provinzial-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03E4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1884</w:t>
      </w:r>
    </w:p>
    <w:p w:rsidR="00000000" w:rsidRDefault="00F03E4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3E4D"/>
    <w:rsid w:val="00F0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C62D6-B0E1-4445-A8FF-C6D6E1E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99</Words>
  <Characters>626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Stumsdorf</dc:title>
  <dc:subject>Ludwig</dc:subject>
  <dc:creator>Fischer</dc:creator>
  <cp:keywords>DFG-Quellenrepertorium Kirchengemeinde Stumsdorf</cp:keywords>
  <dc:description>Zentralarchiv Magdeburg</dc:description>
  <cp:lastModifiedBy>Wendler, André</cp:lastModifiedBy>
  <cp:revision>2</cp:revision>
  <dcterms:created xsi:type="dcterms:W3CDTF">2021-02-26T09:30:00Z</dcterms:created>
  <dcterms:modified xsi:type="dcterms:W3CDTF">2021-02-26T09:30:00Z</dcterms:modified>
</cp:coreProperties>
</file>