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Ettlingen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Ettlingen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Im Schloß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Postfach 0762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76261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Ettlingen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Tel.:(07243)101-228 Fax:(07243)101-430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 u. 13 - 16 Uhr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StAE: 1/AB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Ettlingen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Altbestand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1803 - ca. 194</w:t>
      </w:r>
      <w:r>
        <w:rPr>
          <w:rFonts w:ascii="Courier" w:hAnsi="Courier"/>
          <w:sz w:val="24"/>
        </w:rPr>
        <w:t>5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e)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e) Gemeinderegistratur, Bücher, Schrifttum, Gemeindesarchiv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507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Aufstellung einer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Chronik der Stadt Ettlingen</w:t>
      </w:r>
      <w:r>
        <w:rPr>
          <w:rFonts w:ascii="Courier" w:hAnsi="Courier"/>
          <w:vanish/>
          <w:sz w:val="24"/>
        </w:rPr>
        <w:t>]t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509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Werkes über die Geschichte der Stadt Ettlingen</w:t>
      </w:r>
      <w:r>
        <w:rPr>
          <w:rFonts w:ascii="Courier" w:hAnsi="Courier"/>
          <w:vanish/>
          <w:sz w:val="24"/>
        </w:rPr>
        <w:t>]t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1898 - 1956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522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Statistische Unterlagen zum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Städtebuch</w:t>
      </w:r>
      <w:r>
        <w:rPr>
          <w:rFonts w:ascii="Courier" w:hAnsi="Courier"/>
          <w:vanish/>
          <w:sz w:val="24"/>
        </w:rPr>
        <w:t>]t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1952 - 1955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524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Einwohnerbuch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i)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i) Bekanntmachungen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533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</w:t>
      </w:r>
      <w:r>
        <w:rPr>
          <w:rFonts w:ascii="Courier" w:hAnsi="Courier"/>
          <w:sz w:val="24"/>
        </w:rPr>
        <w:t>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Städt. Bekanntmachungen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1868 - 1940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b)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b)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6166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Mitgliedsstädte der Städtegruppe C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d)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d) Gemeinderegistratur, Bücher und Schrifttum, Gemeindearchiv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6172 - 6173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Gemeinderegistraturen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Archiv, Siegel und Wappen der Stadt,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1885 - 1957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6177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Rehder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Wiederaufbau und Entwicklung von Ettlingen nach 1689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. Drucklegung der Diss.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1932 - 1933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6179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Ettlinger Strafrecht und das Gemeine Landrecht von 1588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(Jurist.Diss.,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mit Gutachten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Stenzel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1948 - 1954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6180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Stadt- und Museumsführer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1951 - 1955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c)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c) Höhere Bürgerschule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3847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Beitrag der Stadt zur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Schülerbibliothek der Höheren Bürgerschule</w:t>
      </w:r>
      <w:r>
        <w:rPr>
          <w:rFonts w:ascii="Courier" w:hAnsi="Courier"/>
          <w:vanish/>
          <w:sz w:val="24"/>
        </w:rPr>
        <w:t>]k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1866 - 1873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6456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292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Schulutensilien für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Realschule, Schülerbüche</w:t>
      </w:r>
      <w:r>
        <w:rPr>
          <w:rFonts w:ascii="Courier" w:hAnsi="Courier"/>
          <w:sz w:val="24"/>
        </w:rPr>
        <w:t>rei</w:t>
      </w:r>
      <w:r>
        <w:rPr>
          <w:rFonts w:ascii="Courier" w:hAnsi="Courier"/>
          <w:vanish/>
          <w:sz w:val="24"/>
        </w:rPr>
        <w:t>]k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1904 - 1954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3602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Schülerbücherei der Gewerbe- und Handelsschule</w:t>
      </w:r>
      <w:r>
        <w:rPr>
          <w:rFonts w:ascii="Courier" w:hAnsi="Courier"/>
          <w:vanish/>
          <w:sz w:val="24"/>
        </w:rPr>
        <w:t>]k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1921 - 1933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VI.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VI. Kirche, Unterrichtung und Erziehung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6416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Film, Theater, Hausmusik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1893 - 1960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3368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1946 - 1953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Nr.3610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]k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1919 - 1955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3611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]k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1931 - 1948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3612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. Kreisbeiträge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3622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Erwerbung historischer Figuren,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Bilder,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1914 - 1949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6406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Papierkunde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Ettlinger ersten Buchdrucke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Urenicus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Caspar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Hedio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1539</w:t>
      </w:r>
      <w:r>
        <w:rPr>
          <w:rFonts w:ascii="Courier" w:hAnsi="Courier"/>
          <w:vanish/>
          <w:sz w:val="24"/>
        </w:rPr>
        <w:t>]z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Günther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Gerichtsordnung des Hak. Schenck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1910 - 1953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6405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Betr. Landesverein Bad. Heimat. Städt. Museum, Schloßräume, Albgaumuseum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1924 - 1948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5049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religiöser und 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}]s]s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5075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221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Material nazistischen und militarist. Inhalts. Abgabe von Zeitungsbänden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Führer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StAE: 1/AV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Ettlingen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StAE: 1/AV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378 008/6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Band I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1973 - 1977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379 008/6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Band II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1978 - 1979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380 008/6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Band XIII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11.1983 - 09.1984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381 008/6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Band IV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05.1982 - 06.1986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382 008/6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Band V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07.1986 - 12.1988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947 210/17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 für Lehrer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1952 - 1973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1075 331/1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Band I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1952 - 1970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1076 331/1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Band II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1972 - 1979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1077 331/1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Band III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1976 - 1978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1078 331/1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Band IV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1979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1079 331/1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Band V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1980 - 08.1982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1080 331/1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Band VI</w:t>
      </w:r>
    </w:p>
    <w:p w:rsidR="00000000" w:rsidRDefault="0009724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09.1982 - 03.1988</w:t>
      </w:r>
    </w:p>
    <w:p w:rsidR="00000000" w:rsidRDefault="00097240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7240"/>
    <w:rsid w:val="0009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C58C6-92B7-46CD-8E82-5A99C261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29</TotalTime>
  <Pages>2</Pages>
  <Words>576</Words>
  <Characters>3631</Characters>
  <Application>Microsoft Office Word</Application>
  <DocSecurity>4</DocSecurity>
  <Lines>30</Lines>
  <Paragraphs>8</Paragraphs>
  <ScaleCrop>false</ScaleCrop>
  <Company>Deutsche Nationalbibliothek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Ettlingen</dc:title>
  <dc:subject>Grünert</dc:subject>
  <dc:creator>Fischer</dc:creator>
  <cp:keywords>DFG-Quellenrepertorium Stadtarchiv Ettlingen</cp:keywords>
  <cp:lastModifiedBy>Wendler, André</cp:lastModifiedBy>
  <cp:revision>2</cp:revision>
  <cp:lastPrinted>8909-06-25T01:07:42Z</cp:lastPrinted>
  <dcterms:created xsi:type="dcterms:W3CDTF">2021-02-26T09:07:00Z</dcterms:created>
  <dcterms:modified xsi:type="dcterms:W3CDTF">2021-02-26T09:07:00Z</dcterms:modified>
</cp:coreProperties>
</file>