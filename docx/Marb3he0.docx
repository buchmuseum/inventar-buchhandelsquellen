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bookmarkStart w:id="0" w:name="_GoBack"/>
      <w:bookmarkEnd w:id="0"/>
      <w:r>
        <w:rPr>
          <w:rFonts w:ascii="Courier New" w:hAnsi="Courier New"/>
          <w:sz w:val="20"/>
        </w:rPr>
        <w:t>01</w:t>
      </w:r>
      <w:r>
        <w:rPr>
          <w:rFonts w:ascii="Courier New" w:hAnsi="Courier New"/>
          <w:sz w:val="20"/>
        </w:rPr>
        <w:tab/>
        <w:t>Hessisches Staatsarchiv 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03</w:t>
      </w:r>
      <w:r>
        <w:rPr>
          <w:rFonts w:ascii="Courier New" w:hAnsi="Courier New"/>
          <w:sz w:val="20"/>
        </w:rPr>
        <w:tab/>
        <w:t>STAM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05</w:t>
      </w:r>
      <w:r>
        <w:rPr>
          <w:rFonts w:ascii="Courier New" w:hAnsi="Courier New"/>
          <w:sz w:val="20"/>
        </w:rPr>
        <w:tab/>
        <w:t>Friedrichsplatz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06</w:t>
      </w:r>
      <w:r>
        <w:rPr>
          <w:rFonts w:ascii="Courier New" w:hAnsi="Courier New"/>
          <w:sz w:val="20"/>
        </w:rPr>
        <w:tab/>
        <w:t>540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07</w:t>
      </w:r>
      <w:r>
        <w:rPr>
          <w:rFonts w:ascii="Courier New" w:hAnsi="Courier New"/>
          <w:sz w:val="20"/>
        </w:rPr>
        <w:tab/>
        <w:t>35017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08</w:t>
      </w:r>
      <w:r>
        <w:rPr>
          <w:rFonts w:ascii="Courier New" w:hAnsi="Courier New"/>
          <w:sz w:val="20"/>
        </w:rPr>
        <w:tab/>
        <w:t>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09</w:t>
      </w:r>
      <w:r>
        <w:rPr>
          <w:rFonts w:ascii="Courier New" w:hAnsi="Courier New"/>
          <w:sz w:val="20"/>
        </w:rPr>
        <w:tab/>
        <w:t>Tel.:(06421)9250-0 Fax:(06421)161125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17</w:t>
      </w:r>
      <w:r>
        <w:rPr>
          <w:rFonts w:ascii="Courier New" w:hAnsi="Courier New"/>
          <w:sz w:val="20"/>
        </w:rPr>
        <w:tab/>
        <w:t>Öffnungszeiten: Mo - Do 8.30 - 13.00, 14.00 - 19.00 Uhr, Fr 8.30 - 13.00 Uhr.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18</w:t>
      </w:r>
      <w:r>
        <w:rPr>
          <w:rFonts w:ascii="Courier New" w:hAnsi="Courier New"/>
          <w:sz w:val="20"/>
        </w:rPr>
        <w:tab/>
        <w:t>Es wird empfohlen, bei der Bestellung de</w:t>
      </w:r>
      <w:r>
        <w:rPr>
          <w:rFonts w:ascii="Courier New" w:hAnsi="Courier New"/>
          <w:sz w:val="20"/>
        </w:rPr>
        <w:t>r Akten eventuell den Anfang des Aktentitels mit anzugeben, um die bestellte Akte ganz eindeutig im Magazin zuordnen zu können; dies ist aber nicht generell notwendig. Themenrelevante Akten finden sich möglicherweise auch in folgenden, für das Inventar nicht berücksichtigten Beständen: Best. 6a (Hess. Geheimes Kabinett), Best. 17 (Gewerberepositur, nach 1821), Best. 19b (Ältere Regierung Marburg, 16. Jh. - 1624, 1648 - 1821), Best. 223 (Landesbibliothek Kassel), Best. 266 (Obergericht Fulda), Best. 266 (Obe</w:t>
      </w:r>
      <w:r>
        <w:rPr>
          <w:rFonts w:ascii="Courier New" w:hAnsi="Courier New"/>
          <w:sz w:val="20"/>
        </w:rPr>
        <w:t>rgericht Marburg), Best. 271 (Fiskalämter), Best. 305n (Universität Marburg, Rektorat, Nachträge, Abt. 10 - 12), Best. 306 (Universität Marburg, Administrationskommission, Verz. 2), Best. 310 (Rechnungen der Universitätsbibliothek Marburg), Best. 340 (Nachlässe Vilmar) / Letzter Besuch des Archivs: 28.04.1999.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</w:t>
      </w:r>
      <w:r>
        <w:rPr>
          <w:rFonts w:ascii="Courier New" w:hAnsi="Courier New"/>
          <w:sz w:val="20"/>
        </w:rPr>
        <w:tab/>
        <w:t>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Hessischer Geheimer Rat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#5. Hessischer Geheimer Rat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15 - 1821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</w:t>
      </w:r>
      <w:r>
        <w:rPr>
          <w:rFonts w:ascii="Courier New" w:hAnsi="Courier New"/>
          <w:sz w:val="20"/>
        </w:rPr>
        <w:t>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Bestand nur über Microfiches benutzbar!; Im Abschnitt Buchdruckereien und Buchhandlungen (Findbuch Handel, Industrie, Gewerbe) befinden sich noch zahlreiche Akten aus dem 17. und 18. Jh. Im Abschnitt Polizei (Zensur) befinden sich ebenfalls Akten zum 18. Jh.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Hofsachen \ IV. Kulturelles Leben \ 2. 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15940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15940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2, Teil 2: Hofsachen, S. 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. Erwerbungen, Angebote, Schenkungen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1800 - 1805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  <w:r>
        <w:rPr>
          <w:rFonts w:ascii="Courier New" w:hAnsi="Courier New"/>
          <w:sz w:val="20"/>
        </w:rPr>
        <w:lastRenderedPageBreak/>
        <w:t>30</w:t>
      </w:r>
      <w:r>
        <w:rPr>
          <w:rFonts w:ascii="Courier New" w:hAnsi="Courier New"/>
          <w:sz w:val="20"/>
        </w:rPr>
        <w:tab/>
        <w:t>Nr. 9661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9661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2, Teil 2: Hofsachen, S. 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Wiedereinrichtung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o[&lt;Kassel-&gt;</w:t>
      </w:r>
      <w:r>
        <w:rPr>
          <w:rFonts w:ascii="Courier New" w:hAnsi="Courier New"/>
          <w:sz w:val="20"/>
        </w:rPr>
        <w:t>Wilhelmshöhe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9663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9663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2, Teil 2: Hofsachen, S. 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Befehl, von allen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gedruckten Schriften ein </w:t>
      </w:r>
      <w:r>
        <w:rPr>
          <w:rFonts w:ascii="Courier New" w:hAnsi="Courier New"/>
          <w:vanish/>
          <w:sz w:val="20"/>
        </w:rPr>
        <w:t>s[&lt;Frei-&gt;</w:t>
      </w:r>
      <w:r>
        <w:rPr>
          <w:rFonts w:ascii="Courier New" w:hAnsi="Courier New"/>
          <w:sz w:val="20"/>
        </w:rPr>
        <w:t>Exemplar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unentgeltlich an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Museums abzuliefern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Hofsachen \ IV. Kulturelles Leben \ 4. Historiographie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13891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13891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2, Teil 2: Hofsachen, S. 139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Be</w:t>
      </w:r>
      <w:r>
        <w:rPr>
          <w:rFonts w:ascii="Courier New" w:hAnsi="Courier New"/>
          <w:sz w:val="20"/>
        </w:rPr>
        <w:t xml:space="preserve">richt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Archivar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 Christoph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Schmincke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der von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Buchführer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Varrentrapp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&lt;/Main&gt;]o}]p</w:t>
      </w:r>
      <w:r>
        <w:rPr>
          <w:rFonts w:ascii="Courier New" w:hAnsi="Courier New"/>
          <w:sz w:val="20"/>
        </w:rPr>
        <w:t xml:space="preserve"> begehrten Revision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Hessischen Genealogie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für sein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genealogisch-schematisches Reichs- und Staatshandbuch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2, Teil 2: Hofsachen, S. 141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diplomatischen Werkes für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Geh. 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Kopp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Kirchensachen, Schulwesen \ Schulwesen \ I. Generalia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15853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15853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3: Schulwesen, S. 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Zeißisch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in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Grafschaft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Schaumburg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(auch in lutherischen Schulen)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16636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16636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3: Schulwesen, 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Haßenkamp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Beckendorf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bittet, daß für jede Schule 2 Exemplare des von ihm herausgegebenen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aus dem Kirchenkasten angeschafft werden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Kirchensachen, Schulwesen \ Kirchensachen \ Evange</w:t>
      </w:r>
      <w:r>
        <w:rPr>
          <w:rFonts w:ascii="Courier New" w:hAnsi="Courier New"/>
          <w:sz w:val="20"/>
        </w:rPr>
        <w:t>lische Kirche \ I. Evangelisches Kirchenwesen \ 2. Sekten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15668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15668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3: Kirchensachen, 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Bibelgesellschaft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Kirchensachen, Schulwesen \ Kirchensachen \ Evangelische Kirche \ I. Evangelisches Kirchenwesen \ 4. Gesangbuch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9880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9880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3: Kirchensachen, Schulwesen, S.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Erwägung wegen Herstellung eines neuen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beide Konfessionen und die Klagen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das Fehlen von Exe</w:t>
      </w:r>
      <w:r>
        <w:rPr>
          <w:rFonts w:ascii="Courier New" w:hAnsi="Courier New"/>
          <w:sz w:val="20"/>
        </w:rPr>
        <w:t xml:space="preserve">mplaren des reformierten Gesangbuches und von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hessische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Bibeln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1802 ; 1804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9879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9879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3: Kirchensachen, Schulwesen, S.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Einführung eines neuen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in den französischen Kirchen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Universitäten \ B.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Universität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\ I. Verfassung und Verwaltung der Universität \ 3. Privilegien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8223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8223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4: Universitäten, S.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zu druckenden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gelehrte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durch die betreffende Fakultät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Universitäten \ B. Universität Marburg \ IV. Lehrbetrieb \ 5. Gelehrte Gesellschaften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8215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8215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4: Universitäten, S. 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Bestätigung der auf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Universität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begründeten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Literaturgesellschaft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1774 - 1775 ; 1786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16150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16150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4: Universitäten, S. 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Marburger gelehrte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k[1{&lt;Universität&gt;}2{o[&lt;Marburg&gt;]o}]k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</w:t>
      </w:r>
      <w:r>
        <w:rPr>
          <w:rFonts w:ascii="Courier New" w:hAnsi="Courier New"/>
          <w:sz w:val="20"/>
        </w:rPr>
        <w:t>6a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Universitäten \ C.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Universität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\ IV. Institute und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15404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15404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4: Universitäten, S. 222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Bestellung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Universitäts-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p[5{&lt;Buchbinder&gt;}2{</w:t>
      </w:r>
      <w:r>
        <w:rPr>
          <w:rFonts w:ascii="Courier New" w:hAnsi="Courier New"/>
          <w:sz w:val="20"/>
        </w:rPr>
        <w:t>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Grötzinger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p[5{&lt;Buchbinder&gt;}2{</w:t>
      </w:r>
      <w:r>
        <w:rPr>
          <w:rFonts w:ascii="Courier New" w:hAnsi="Courier New"/>
          <w:sz w:val="20"/>
        </w:rPr>
        <w:t>Konrad 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Koppehl (Koppe)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Stendal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p[5{&lt;Buchbinder&gt;}2{</w:t>
      </w:r>
      <w:r>
        <w:rPr>
          <w:rFonts w:ascii="Courier New" w:hAnsi="Courier New"/>
          <w:sz w:val="20"/>
        </w:rPr>
        <w:t>Johann Nikolaus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Behrens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p[5{&lt;Buchbinder&gt;}2{</w:t>
      </w:r>
      <w:r>
        <w:rPr>
          <w:rFonts w:ascii="Courier New" w:hAnsi="Courier New"/>
          <w:sz w:val="20"/>
        </w:rPr>
        <w:t>J. 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Krienitz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Halberstadt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p[5{&lt;Buchbinder&gt;}1{</w:t>
      </w:r>
      <w:r>
        <w:rPr>
          <w:rFonts w:ascii="Courier New" w:hAnsi="Courier New"/>
          <w:sz w:val="20"/>
        </w:rPr>
        <w:t>Kretzinger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</w:t>
      </w:r>
      <w:r>
        <w:rPr>
          <w:rFonts w:ascii="Courier New" w:hAnsi="Courier New"/>
          <w:vanish/>
          <w:sz w:val="20"/>
        </w:rPr>
        <w:t>binder&gt;}2{</w:t>
      </w:r>
      <w:r>
        <w:rPr>
          <w:rFonts w:ascii="Courier New" w:hAnsi="Courier New"/>
          <w:sz w:val="20"/>
        </w:rPr>
        <w:t>Justus 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Ohle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1745 - 1760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15851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15851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4: Universitäten, S. 222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Bestellung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Universitäts-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k[1{&lt;Universität&gt;}2{o[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p[5{&lt;Buchbinder&gt;}1{</w:t>
      </w:r>
      <w:r>
        <w:rPr>
          <w:rFonts w:ascii="Courier New" w:hAnsi="Courier New"/>
          <w:sz w:val="20"/>
        </w:rPr>
        <w:t>Koppele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p[5{&lt;Buchbinder&gt;}2{</w:t>
      </w:r>
      <w:r>
        <w:rPr>
          <w:rFonts w:ascii="Courier New" w:hAnsi="Courier New"/>
          <w:sz w:val="20"/>
        </w:rPr>
        <w:t>Justus 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Ohle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p[5{&lt;Buchbinder&gt;}2{</w:t>
      </w:r>
      <w:r>
        <w:rPr>
          <w:rFonts w:ascii="Courier New" w:hAnsi="Courier New"/>
          <w:sz w:val="20"/>
        </w:rPr>
        <w:t>Johann 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Ohle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p[5{&lt;Buchbinder&gt;}2{</w:t>
      </w:r>
      <w:r>
        <w:rPr>
          <w:rFonts w:ascii="Courier New" w:hAnsi="Courier New"/>
          <w:sz w:val="20"/>
        </w:rPr>
        <w:t>Gottfried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Erhard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1769 - 1806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Handel, Industrie, Gewerbe \ II. Industrie und Handel \ 3. Buchdruckereien und Buchhandlungen (P</w:t>
      </w:r>
      <w:r>
        <w:rPr>
          <w:rFonts w:ascii="Courier New" w:hAnsi="Courier New"/>
          <w:sz w:val="20"/>
        </w:rPr>
        <w:t>rivilegien, Drucke, Zeitungen)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6287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6287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Beschwerden über den Eingriff in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Kommissionshandel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1787 ; 1798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 Wilhelm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Muhlert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Braunschweig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Halberstadt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bitten,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Bovenden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eine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anlegen zu dürfen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16403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16403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Rechenbuch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p[5{&lt;Kaufmann&gt;}2{</w:t>
      </w:r>
      <w:r>
        <w:rPr>
          <w:rFonts w:ascii="Courier New" w:hAnsi="Courier New"/>
          <w:sz w:val="20"/>
        </w:rPr>
        <w:t>Jacob 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Grau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Postamtsskribent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Holland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Kaufmann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2{&lt;Jacob Heinrich&gt;}1{</w:t>
      </w:r>
      <w:r>
        <w:rPr>
          <w:rFonts w:ascii="Courier New" w:hAnsi="Courier New"/>
          <w:sz w:val="20"/>
        </w:rPr>
        <w:t>Grau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Postskribent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Holland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Rechenbuch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6175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Fourier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Ludwig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Happich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um Erteilung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zur Anlage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16405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16405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Wilhelm Ludwig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Happich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zur 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12583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12583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</w:t>
      </w:r>
      <w:r>
        <w:rPr>
          <w:rFonts w:ascii="Courier New" w:hAnsi="Courier New"/>
          <w:sz w:val="20"/>
        </w:rPr>
        <w:t>: Handel, Industrie, Gewerbe, S. 93 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Schmidt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dessen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Witwe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J. P. H.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Deny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1760 - 1801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13791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13791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J. G.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Esslinger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&lt;/Main&gt;]o}]p</w:t>
      </w:r>
      <w:r>
        <w:rPr>
          <w:rFonts w:ascii="Courier New" w:hAnsi="Courier New"/>
          <w:sz w:val="20"/>
        </w:rPr>
        <w:t xml:space="preserve"> zur Anlage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Buchladen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später für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Johann Fr.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Hemmerde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dann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Griesbach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Justus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Luckhard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1763 - 1821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Aubel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zur Anlegung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militärische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zu einem Papierhandel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1796 - 1821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Aubel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 d</w:t>
      </w:r>
      <w:r>
        <w:rPr>
          <w:rFonts w:ascii="Courier New" w:hAnsi="Courier New"/>
          <w:sz w:val="20"/>
        </w:rPr>
        <w:t xml:space="preserve">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Aubel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beim Kriegsdepartement übertragene Buchdruckerarbeit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16401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16401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Archivar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Giller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>bei der Geh. Landkanzlei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Schönschreibekunst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6286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6286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Antrag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Buchführer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Cramer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da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Führung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Handelsbücher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seinen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Buchladen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seine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16416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16416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der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Waisenhausdruckerei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um Einführung ihres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Johann 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Kempf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bittet um ein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</w:t>
      </w:r>
      <w:r>
        <w:rPr>
          <w:rFonts w:ascii="Courier New" w:hAnsi="Courier New"/>
          <w:sz w:val="20"/>
        </w:rPr>
        <w:t>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Kanzlei-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1805 - 1806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Adam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Zeiß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bittet um ein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Lieder</w:t>
      </w:r>
      <w:r>
        <w:rPr>
          <w:rFonts w:ascii="Courier New" w:hAnsi="Courier New"/>
          <w:vanish/>
          <w:sz w:val="20"/>
        </w:rPr>
        <w:t>&lt;buch&gt;]s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zum Besten verwundeter hessischer Krieger unter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Kaufzwang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Haupt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Nenndorf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bittet, auch seine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benutzen zu dürfen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Rintel</w:t>
      </w:r>
      <w:r>
        <w:rPr>
          <w:rFonts w:ascii="Courier New" w:hAnsi="Courier New"/>
          <w:vanish/>
          <w:sz w:val="20"/>
        </w:rPr>
        <w:t>&lt;n&gt;]o</w:t>
      </w:r>
      <w:r>
        <w:rPr>
          <w:rFonts w:ascii="Courier New" w:hAnsi="Courier New"/>
          <w:sz w:val="20"/>
        </w:rPr>
        <w:t xml:space="preserve">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Intelligenzblätter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1765 - 1814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16411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16411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theologische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Literaturzeitung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Hasenkamp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später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Wachler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1788 - 1804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2092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Regierungsrat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Duysing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erteilte Erlaubnis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periodische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auch dazu bewilligte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Postfreiheit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5, Teil 2: Handel, Industrie, Gewerbe, S. 93 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Christian 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Taeg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Zwangsbezug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seiner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Kommerzienzeitung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durch</w:t>
      </w:r>
      <w:r>
        <w:rPr>
          <w:rFonts w:ascii="Courier New" w:hAnsi="Courier New"/>
          <w:sz w:val="20"/>
        </w:rPr>
        <w:t xml:space="preserve"> die Gemeinden zu veranlassen </w:t>
      </w:r>
      <w:r>
        <w:rPr>
          <w:rFonts w:ascii="Courier New" w:hAnsi="Courier New"/>
          <w:vanish/>
          <w:sz w:val="20"/>
        </w:rPr>
        <w:t>s[&lt;Zeitung&gt;]s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Polizei \ 5. Sittenpolizei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19728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19728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6: Polizei, 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Schmähschrift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Napoleon</w:t>
      </w:r>
      <w:r>
        <w:rPr>
          <w:rFonts w:ascii="Courier New" w:hAnsi="Courier New"/>
          <w:vanish/>
          <w:sz w:val="20"/>
        </w:rPr>
        <w:t>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1804 - 1806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Polizei \ 6.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16393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16393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6: Polizei, S. 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Verletzung des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Zensuredikt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s durch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Busch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2634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6: Polizei, 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Gründung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gelehrten</w:t>
      </w:r>
      <w:r>
        <w:rPr>
          <w:rFonts w:ascii="Courier New" w:hAnsi="Courier New"/>
          <w:sz w:val="20"/>
        </w:rPr>
        <w:t xml:space="preserve"> und politische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derselben, sowie die durch den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Piderit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besorgte Redaktion, die Übernahme derselben durch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Registrator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Schoyan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später durch dessen Sohn, den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cand. jur.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Schoyan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u.a.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1768 - 1806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2635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6: Polizei, 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Verbot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Straßburger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,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Moniteur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s und anderer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demokratische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Blätter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(u.a.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Proserpina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", herausgegeben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Trenck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), angebliche Zusammenkünfte von revolutionärgesinnten Männern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Beaufsichtigung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Abonnenten demokratischer Zeitungen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1792 - 1793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2629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6: Polizei, 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Übertretung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Zensurgesetze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durch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Stein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bei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neue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Auflage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seine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Anleitung zur Geburtshilfe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1805 - 1806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5 Nr. 2630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Band 6: Polizei, 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Anfrage wegen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Nachrich</w:t>
      </w:r>
      <w:r>
        <w:rPr>
          <w:rFonts w:ascii="Courier New" w:hAnsi="Courier New"/>
          <w:sz w:val="20"/>
        </w:rPr>
        <w:t xml:space="preserve">ten von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Waisenhäuser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Hessische Hofbehörden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#7. Hessische Hofbehörden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a/1 Fach XXXXVIII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7 a: Oberhofmarschallamt \ 1. Hofverwaltung \ E. Hof-Bedürfnisse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a/1 Fach XXXXVIII Nr. 1a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Hofverwaltung Band 2, S. 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die Behufs des Hof-Oekonomie-Rechnungswesens nöthigen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Drucksachen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</w:t>
      </w:r>
      <w:r>
        <w:rPr>
          <w:rFonts w:ascii="Courier New" w:hAnsi="Courier New"/>
          <w:sz w:val="20"/>
        </w:rPr>
        <w:t>14 - 1842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a/1 Fach XXXXVIII Nr. 1b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Hofverwaltung Band 2, S. 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die Behufs des Hof-Oekonomie-Rechnungswesens nöthigen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Drucksachen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1843 - 1865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a/1 Fach XXXXVIII Nr. 1c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Hofverwaltung Band 2, S. 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betr. die bei Königl. Generalverwaltung erforderlichen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Drucksachen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1866 -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a/1 Fach XXXXVIII 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Hofverwaltung Band 2, S. 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Acta, die Anschaffung die für das Oberhofmarschallamt erforderlichen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 desgl.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Lieferung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sowie der Landtags-Verhandlungen an das Oberhofmarschallamt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a/1 Fach XXXXVIII Nr. 4b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Hofverwaltung Band 2, S. 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die Anschaffung der (für den Hofdienst) erforderlichen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Staatshandbücher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a/1 Fach XXXXVIII Nr. 4c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Hofverwaltung Band 2, S. 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Acta, die Anschaffung der (für den Hofdienst) erforderlic</w:t>
      </w:r>
      <w:r>
        <w:rPr>
          <w:rFonts w:ascii="Courier New" w:hAnsi="Courier New"/>
          <w:sz w:val="20"/>
        </w:rPr>
        <w:t xml:space="preserve">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Staatshandbücher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1866 -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7 o: Direktion der Hofbibliothek zu Wilhelmshöhe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1 - Nr. 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o Nr. 1 - Nr. 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Akten betr.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o[&lt;Kassel-&gt;</w:t>
      </w:r>
      <w:r>
        <w:rPr>
          <w:rFonts w:ascii="Courier New" w:hAnsi="Courier New"/>
          <w:sz w:val="20"/>
        </w:rPr>
        <w:t>Wilhelmshöhe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13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 o Nr. 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(Lose Akten) betr.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Militär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Kurhessisches Gesamt-Staatsministerium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 xml:space="preserve">Hauptabteilung II: Akten \ Landgrafschaft Hessel-Kassel und Kurfürstentum </w:t>
      </w:r>
      <w:r>
        <w:rPr>
          <w:rFonts w:ascii="Courier New" w:hAnsi="Courier New"/>
          <w:sz w:val="20"/>
        </w:rPr>
        <w:t>Hessen (bis 1866) \ Hessel-Kassel \ #8. Kurhessisches Gesamt-Staatsministerium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1967 wurde das Findbuch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B. Geschäftsführung und Personal des Gesamt-Staatsministeriums \ 1. Geschäftsführung \ c. Gebäude, Inventar, 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Angelegenheiten der Gesamt-Staatsministeriums-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1842 - 1850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D. Eingaben und Beschwerden aus den Ressorts der Justiz, des Innern und der Finanzen \ 3. Polizeisachen \ a. Allgem. Polizeisachen, Strafanstalten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507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Provisor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Ludwig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Nössel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bei Apotheker Lippe edb., wegen Verfügung des Aufenthaltsverbotes für Kassel auf Grund begangener Übertretungen der Sittenpolizei und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Zensurordnung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Witzenhausen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D. Eingabe</w:t>
      </w:r>
      <w:r>
        <w:rPr>
          <w:rFonts w:ascii="Courier New" w:hAnsi="Courier New"/>
          <w:sz w:val="20"/>
        </w:rPr>
        <w:t>n und Beschwerden aus den Ressorts der Justiz, des Innern und der Finanzen \ 3. Polizeisachen \ b. Zensurangelegenheiten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618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Gymnasiallehrer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P. J. A.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Schmitz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Verhängung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Strafe für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Rezension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Bach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Liederbuch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362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Kaufmann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Hotop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Verweigerung der </w:t>
      </w:r>
      <w:r>
        <w:rPr>
          <w:rFonts w:ascii="Courier New" w:hAnsi="Courier New"/>
          <w:sz w:val="20"/>
        </w:rPr>
        <w:t xml:space="preserve">Genehmigung zur 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704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der Direktion des reformierten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um Verhinderung der 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durch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Buchdruckereibesitzer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Hotop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neben dem im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Waisenhaus-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]s]k</w:t>
      </w:r>
      <w:r>
        <w:rPr>
          <w:rFonts w:ascii="Courier New" w:hAnsi="Courier New"/>
          <w:sz w:val="20"/>
        </w:rPr>
        <w:t>e erscheinenden amtlichen Kalender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513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Redakteur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und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 xml:space="preserve">Herausgebers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Kasseler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Wilhelm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Obermüller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Genehmigung zur wegen Kriegszustandes verweigerten Übernahme der Redaktion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676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General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August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Fürst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Thurn und Taxis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Prag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Einsichtnahme in das Buch seines Sohnes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Maximilian</w:t>
      </w:r>
      <w:r>
        <w:rPr>
          <w:rFonts w:ascii="Courier New" w:hAnsi="Courier New"/>
          <w:vanish/>
          <w:sz w:val="20"/>
        </w:rPr>
        <w:t>}8{&lt;von&gt;}1{&lt;Thurn und Taxis&gt;}]p</w:t>
      </w:r>
      <w:r>
        <w:rPr>
          <w:rFonts w:ascii="Courier New" w:hAnsi="Courier New"/>
          <w:sz w:val="20"/>
        </w:rPr>
        <w:t xml:space="preserve"> über den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Feldzug in Italien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ca. 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360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Hoppe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Entziehung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</w:t>
      </w:r>
      <w:r>
        <w:rPr>
          <w:rFonts w:ascii="Courier New" w:hAnsi="Courier New"/>
          <w:sz w:val="20"/>
        </w:rPr>
        <w:t>karbeiten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1859 - 1860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 Nr. 128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Angelegenheiten der vom Staatsministerium geförderten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Kasseler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1860 - 1865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9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Kurhessisches Ministerium der auswärtigen Angelegenheiten und des Hauses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#9a. Kurhessisches Ministerium der auswärtigen Angelegenheiten und des Hauses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1813 - 1867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2 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Bestand nur über Micr</w:t>
      </w:r>
      <w:r>
        <w:rPr>
          <w:rFonts w:ascii="Courier New" w:hAnsi="Courier New"/>
          <w:sz w:val="20"/>
        </w:rPr>
        <w:t>ofiches benutzbar! 1972 wurde das Findbuch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A. Organisation und Personal des Ministeriums und des Auswärtigen Dienstes \ 1. Verwaltung des Ministeriums \ c. Dienstlokal und Inventar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256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Ministerial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insbes.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Bücheranschaffungen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Ministerium und Gesandtschaften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A. Organisation und Pe</w:t>
      </w:r>
      <w:r>
        <w:rPr>
          <w:rFonts w:ascii="Courier New" w:hAnsi="Courier New"/>
          <w:sz w:val="20"/>
        </w:rPr>
        <w:t>rsonal des Ministeriums und des Auswärtigen Dienstes \ 3. Auslandsvertretungen, diplomatischer Verkehr \ a. Kurhessische Gesandtschaften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436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436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kurhess. Gesandtschaft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Wien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B. Auswärtige Angelegenheiten, Außenpolitik \ 2. Angelegenheiten des Deutschen Bundes, deutsche Politik \ c. Bemühungen um Sicherheit und Ordnung; Unterdrückung politischer Bewegungen;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1001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1001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</w:t>
      </w:r>
      <w:r>
        <w:rPr>
          <w:rFonts w:ascii="Courier New" w:hAnsi="Courier New"/>
          <w:sz w:val="20"/>
        </w:rPr>
        <w:t>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Bekanntmachung der in den einzelnen Bundesstaaten erlassenen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Druckschriften-Verbote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(in Vollzug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Bundesbeschlusses vom 26.3.1834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1007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Debit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außerhalb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Deutschland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in deutscher Sprache gedruckten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1009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Interpretation des Paragraphen 7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Bundesbeschlusses vom 20.9.1819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seiner Erläuterung im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Bundesbeschluß</w:t>
      </w:r>
      <w:r>
        <w:rPr>
          <w:rFonts w:ascii="Courier New" w:hAnsi="Courier New"/>
          <w:sz w:val="20"/>
        </w:rPr>
        <w:t xml:space="preserve"> vom 14.6.1832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1008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Durchführung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Bundesbeschlüsse vom 20.9.1819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 über 20 Bogen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verbotene politische Vereine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1010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Anfrage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beim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Bundestag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auf größere Öffentlichkeit der Bundesverhandlungen und Umgestaltung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Preßgesetzgebung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(Ersatz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Preßfreiheit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mit Repressivmaßregeln)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1011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Beratungen über ein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Bundespreßgesetz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Drucksachen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B. Auswärtige Angelegenheiten, Außenpolitik \ 3. Zoll- und Wirtschaftseinungen \ d. Außenhandelsverträge des Zollvereins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2073 - 2075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2073 - 2075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Verhandlungen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Vertragsabschlüsse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dem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Deutschen Zollverein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über Handel, Schiffahrt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Autorenschutz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1860 - 1866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2086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2086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Verhandlungen über die </w:t>
      </w:r>
      <w:r>
        <w:rPr>
          <w:rFonts w:ascii="Courier New" w:hAnsi="Courier New"/>
          <w:vanish/>
          <w:sz w:val="20"/>
        </w:rPr>
        <w:t>s[o[</w:t>
      </w:r>
      <w:r>
        <w:rPr>
          <w:rFonts w:ascii="Courier New" w:hAnsi="Courier New"/>
          <w:sz w:val="20"/>
        </w:rPr>
        <w:t>preußischen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Verträge mit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Belgien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vom 28.3.1863 über Schiffahrt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Autoren-Schutz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; Abschluß eines Handelsvertrags zwischen dem Deutschen Zollverein und Belgien vom 22.5.1865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D. Angelegenheiten des Innen-Ministeriums \ 2. Polizei \ a. Allgem. Sicherheits- und Ordnungspolizei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1631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1631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erschei</w:t>
      </w:r>
      <w:r>
        <w:rPr>
          <w:rFonts w:ascii="Courier New" w:hAnsi="Courier New"/>
          <w:sz w:val="20"/>
        </w:rPr>
        <w:t xml:space="preserve">nenden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Polizeirat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Merker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Mitt. zur Beförderung der Sicherheitspflege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durch kurhess. 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1638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1638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und Unterstützung ausländischer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Polizei-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D. Angelegenheiten des Innen-Ministeriums \ 2. Polizei \ c.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1659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1659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Nachforschungen über die angebliche Teilnahme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Buchhandlungsgehilfe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2</w:t>
      </w:r>
      <w:r>
        <w:rPr>
          <w:rFonts w:ascii="Courier New" w:hAnsi="Courier New"/>
          <w:vanish/>
          <w:sz w:val="20"/>
        </w:rPr>
        <w:t>{</w:t>
      </w:r>
      <w:r>
        <w:rPr>
          <w:rFonts w:ascii="Courier New" w:hAnsi="Courier New"/>
          <w:sz w:val="20"/>
        </w:rPr>
        <w:t>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Raabe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an dem im Sommer 1840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Brüssel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stattgehabten sogenannten blutigen Meeting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D. Angelegenheiten des Innen-Ministeriums \ 2. Polizei \ d.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1703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Maßnahmen gegen die vom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Major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Henkel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beabsichtigte Herausgabe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Schrift über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]o]s</w:t>
      </w:r>
      <w:r>
        <w:rPr>
          <w:rFonts w:ascii="Courier New" w:hAnsi="Courier New"/>
          <w:sz w:val="20"/>
        </w:rPr>
        <w:t>. ("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Freimütige Darstellung der wichtigsten Ereignisse in Kurhessen während dem Zeitraum 1783-1806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1820 - 1821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1705 - 1707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1705 - 1707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Auswärtige Anfrage zur Handhabung der Bestimmungen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insbesondere Unterdrückung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Anfrage über die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bayerischen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Gesetzentwürfe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Preßfreiheit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Übersendung des Entwurfs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Preßfreiheits-Gesetz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sz w:val="20"/>
        </w:rPr>
        <w:t xml:space="preserve"> für das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Königreich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Sachsen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(durch den kurhessischen Gesandten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2889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2889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Ersuchen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Württemberg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um Mitteilung der landständischen Verhandlungen über das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kurhessische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Pressegesetz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1708 - 1710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1708 - 1710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Anträge an auswärtige Regierungen zur Handhabung der Bestimmungen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Bitte de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preußischen Regierung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um Mitteilung der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Verordnungen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2896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2896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Auskunftsersuchen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über die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Bestimmungen über die polizeiliche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Beaufsichtigung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Fortdauer der Wirksamkeit der im Schlußprotokoll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Wiener Ministerialkonferenz vom 12.6.1834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festgelegten Besti</w:t>
      </w:r>
      <w:r>
        <w:rPr>
          <w:rFonts w:ascii="Courier New" w:hAnsi="Courier New"/>
          <w:sz w:val="20"/>
        </w:rPr>
        <w:t xml:space="preserve">mmungen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Beaufsichtigung der Universitäten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Beschwerdeführung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bei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Sachsen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über Zulassung ungeeigneter Artikel in dort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zensierte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sowie sonstigen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Presseunfug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Bezug auf Kurhessen, insbes. betr. den Hochverratsprozeß gegen den suspendierten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Jordan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Mitteilung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gültigen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</w:t>
      </w:r>
      <w:r>
        <w:rPr>
          <w:rFonts w:ascii="Courier New" w:hAnsi="Courier New"/>
          <w:sz w:val="20"/>
        </w:rPr>
        <w:t>epolizeilichen Vorschriften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das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Herzoglich Sächsische Landesministerium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Meinigen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Mitteilungen über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Stellungnahme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zu darin aufgeworfenen Fragen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Beantwortung einer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österreichischen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Anfrage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Presse- und Zensurverhältnisse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1633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1633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</w:t>
      </w:r>
      <w:r>
        <w:rPr>
          <w:rFonts w:ascii="Courier New" w:hAnsi="Courier New"/>
          <w:sz w:val="20"/>
        </w:rPr>
        <w:t>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Verbot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Leipzig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erscheinenden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Deutschen Jahrbücher für Wissenschaft und Kunst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für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nach dem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Bundesbeschluß vom 4.5.1843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Angelegenheiten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insbes. der </w:t>
      </w:r>
      <w:r>
        <w:rPr>
          <w:rFonts w:ascii="Courier New" w:hAnsi="Courier New"/>
          <w:vanish/>
          <w:sz w:val="20"/>
        </w:rPr>
        <w:t>s[2{o[</w:t>
      </w:r>
      <w:r>
        <w:rPr>
          <w:rFonts w:ascii="Courier New" w:hAnsi="Courier New"/>
          <w:sz w:val="20"/>
        </w:rPr>
        <w:t>kurhess.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(u.a.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französische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badische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Demarche wegen der Absetzung des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 xml:space="preserve">Redakteurs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Kasseler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Obermüller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; Maßnahmen gegen diskriminierende Zeitungsartikel in Kasseler Zeitungen; Mitteil</w:t>
      </w:r>
      <w:r>
        <w:rPr>
          <w:rFonts w:ascii="Courier New" w:hAnsi="Courier New"/>
          <w:sz w:val="20"/>
        </w:rPr>
        <w:t xml:space="preserve">ungen des kurhess.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Preßgesetz-Entwurf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von 1863 an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Hessen-Darmstadt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1718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Ersuchen des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Landgericht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um Beschaffung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Deutsch-Londoner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in der Untersuchungssache gegen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Hildebrand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verbotener Einfuhr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der betr.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Akten \ D. Angelegenheiten des Innen-Ministeriums \ 3. Kultus und Unterricht, Kunst und Wissenschaft \ d. </w:t>
      </w:r>
      <w:r>
        <w:rPr>
          <w:rFonts w:ascii="Courier New" w:hAnsi="Courier New"/>
          <w:sz w:val="20"/>
        </w:rPr>
        <w:t>Wissenschaftliche Forschungen und Publikationen, Bibliothekswesen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1542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Ankauf des von dem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nassauischen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Medizinalrat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Franque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herausgegebenen Werks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Bau des menschlichen Körpers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nach der Empfehlung des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Bundestagsgesandten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Rieß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Promemoria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Sauerländer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&lt;/Main&gt;]o}]p</w:t>
      </w:r>
      <w:r>
        <w:rPr>
          <w:rFonts w:ascii="Courier New" w:hAnsi="Courier New"/>
          <w:sz w:val="20"/>
        </w:rPr>
        <w:t xml:space="preserve"> zu diesem Werk, Druck.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kurhess. Bundestags-G</w:t>
      </w:r>
      <w:r>
        <w:rPr>
          <w:rFonts w:ascii="Courier New" w:hAnsi="Courier New"/>
          <w:sz w:val="20"/>
        </w:rPr>
        <w:t>esandtschaft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auf zehn Exemplare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G.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Meyer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Corpus iuris confoederationis Germanicae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für die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kurhess.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1832 - 1833 ;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Einladung des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bayrischen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Bundestags-Gesandten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von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Geheimrat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Wiebeking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München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angekündigten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Werkes über den Wasserbau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Vorlage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Prospekt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über ein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Handbuch zur Erleichterung einer umfass</w:t>
      </w:r>
      <w:r>
        <w:rPr>
          <w:rFonts w:ascii="Courier New" w:hAnsi="Courier New"/>
          <w:sz w:val="20"/>
        </w:rPr>
        <w:t>enden Kenntnis der in sämtlichen Landesteilen des Kurfürstentums Hessen bestehenden Gesetzgebung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Gerber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Der Prospekt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Prüfung des zunächst für Kriegsschulen bestimmten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Lehrbuchs der Geographie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Weitershausen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Darmstadt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Hinweis des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österreichischen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Geschäftsträgers auf das von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Johann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Bewes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Wien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herausgegebene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"An</w:t>
      </w:r>
      <w:r>
        <w:rPr>
          <w:rFonts w:ascii="Courier New" w:hAnsi="Courier New"/>
          <w:sz w:val="20"/>
        </w:rPr>
        <w:t>atomie der mikroskopischen Gebilde des menschlichen Körpers"</w:t>
      </w:r>
      <w:r>
        <w:rPr>
          <w:rFonts w:ascii="Courier New" w:hAnsi="Courier New"/>
          <w:vanish/>
          <w:sz w:val="20"/>
        </w:rPr>
        <w:t>}]t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Erkundigungen über eine von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Privatgelehrten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Lange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Leipzig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angeblich im Auftrag des Großherzogs von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herausgegebenen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Stammtafel des Gesamthauses Hessen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Beschaffung des Werkes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Expédition scientifique de Morée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Bory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St. Vincent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als Geschenk der </w:t>
      </w:r>
      <w:r>
        <w:rPr>
          <w:rFonts w:ascii="Courier New" w:hAnsi="Courier New"/>
          <w:vanish/>
          <w:sz w:val="20"/>
        </w:rPr>
        <w:t>k[o[</w:t>
      </w:r>
      <w:r>
        <w:rPr>
          <w:rFonts w:ascii="Courier New" w:hAnsi="Courier New"/>
          <w:sz w:val="20"/>
        </w:rPr>
        <w:t>französischen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Regierung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Schenkung wissenschaftlicher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Werke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an die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Landesbibliothek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durch das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französische Unterrichtsministerium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Paris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Auswärtige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Geschenke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Druckwerke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n für die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Landesbibliothek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nur: Geschenke einer </w:t>
      </w:r>
      <w:r>
        <w:rPr>
          <w:rFonts w:ascii="Courier New" w:hAnsi="Courier New"/>
          <w:vanish/>
          <w:sz w:val="20"/>
        </w:rPr>
        <w:t>s[p[</w:t>
      </w:r>
      <w:r>
        <w:rPr>
          <w:rFonts w:ascii="Courier New" w:hAnsi="Courier New"/>
          <w:sz w:val="20"/>
        </w:rPr>
        <w:t>Schiller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-Ausgabe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die </w:t>
      </w:r>
      <w:r>
        <w:rPr>
          <w:rFonts w:ascii="Courier New" w:hAnsi="Courier New"/>
          <w:vanish/>
          <w:sz w:val="20"/>
        </w:rPr>
        <w:t>k[o[</w:t>
      </w:r>
      <w:r>
        <w:rPr>
          <w:rFonts w:ascii="Courier New" w:hAnsi="Courier New"/>
          <w:sz w:val="20"/>
        </w:rPr>
        <w:t>österreichische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Regierung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und der Werke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>d. Gr.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durc</w:t>
      </w:r>
      <w:r>
        <w:rPr>
          <w:rFonts w:ascii="Courier New" w:hAnsi="Courier New"/>
          <w:sz w:val="20"/>
        </w:rPr>
        <w:t xml:space="preserve">h den </w:t>
      </w:r>
      <w:r>
        <w:rPr>
          <w:rFonts w:ascii="Courier New" w:hAnsi="Courier New"/>
          <w:vanish/>
          <w:sz w:val="20"/>
        </w:rPr>
        <w:t>p[3{</w:t>
      </w:r>
      <w:r>
        <w:rPr>
          <w:rFonts w:ascii="Courier New" w:hAnsi="Courier New"/>
          <w:sz w:val="20"/>
        </w:rPr>
        <w:t>König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Auswärtige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Geschenke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Druckwerke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n für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kurhess.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Institute (außer der Landesbibliothek)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Überreichung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Empfehlung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Druckwerke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aus dem Ausland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1848 - 1862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Zusendung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Zeitschrift für die Geschichte des Oberrheins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(Jg. 1850-1867) durch die </w:t>
      </w:r>
      <w:r>
        <w:rPr>
          <w:rFonts w:ascii="Courier New" w:hAnsi="Courier New"/>
          <w:vanish/>
          <w:sz w:val="20"/>
        </w:rPr>
        <w:t>k[o[</w:t>
      </w:r>
      <w:r>
        <w:rPr>
          <w:rFonts w:ascii="Courier New" w:hAnsi="Courier New"/>
          <w:sz w:val="20"/>
        </w:rPr>
        <w:t>badische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Regierun</w:t>
      </w:r>
      <w:r>
        <w:rPr>
          <w:rFonts w:ascii="Courier New" w:hAnsi="Courier New"/>
          <w:sz w:val="20"/>
        </w:rPr>
        <w:t>g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D. Angelegenheiten des Innen-Ministeriums \ 3. Kultus und Unterricht, Kunst und Wissenschaft \ e. Literatur, Verlagswesen und Urheberrechte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2184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Vorlagen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Wiener Konferenzen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literarischer Werke, Sicherstellung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Urheberrecht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und Organisation des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deutschen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s (vervielfältigte Beilage zum Protokoll der 32. Sitzung)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Anfragen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wegen Maßregeln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Büchern und darauf bezügliche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kurhessische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Verordnungen (im Zusammenhang mit den Verhandlungen im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Bundestag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über unberechtigten Nachdruck von Büchern)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Antrag des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großherzoglich sachsen-weimarischen Staatsministers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J. W.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Goethe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auf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Privilegierung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vollständigen Ausgabe seiner Werke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auf 10 Jahre so</w:t>
      </w:r>
      <w:r>
        <w:rPr>
          <w:rFonts w:ascii="Courier New" w:hAnsi="Courier New"/>
          <w:sz w:val="20"/>
        </w:rPr>
        <w:t xml:space="preserve">wie Verhandlungen im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Bundestag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Frankfurt am Main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über den Schutz der vom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Cotta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Stuttgart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herausgegebenen vollständigen Ausgabe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Werke Goethes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auf Antrag der Erben des Dichters und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Verleger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2190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2190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Antrag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Bayern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auf Erteilung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auf 10 Jahre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Bibelübersetzung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geistlichen 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es und </w:t>
      </w:r>
      <w:r>
        <w:rPr>
          <w:rFonts w:ascii="Courier New" w:hAnsi="Courier New"/>
          <w:vanish/>
          <w:sz w:val="20"/>
        </w:rPr>
        <w:t>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München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Franz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Allioli</w:t>
      </w:r>
      <w:r>
        <w:rPr>
          <w:rFonts w:ascii="Courier New" w:hAnsi="Courier New"/>
          <w:vanish/>
          <w:sz w:val="20"/>
        </w:rPr>
        <w:t>}]</w:t>
      </w:r>
      <w:r>
        <w:rPr>
          <w:rFonts w:ascii="Courier New" w:hAnsi="Courier New"/>
          <w:vanish/>
          <w:sz w:val="20"/>
        </w:rPr>
        <w:t>p</w:t>
      </w:r>
      <w:r>
        <w:rPr>
          <w:rFonts w:ascii="Courier New" w:hAnsi="Courier New"/>
          <w:sz w:val="20"/>
        </w:rPr>
        <w:t xml:space="preserve"> zur Sicherstellung des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Adam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Stein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Nürnberg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Antrag der Erben des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verstorbenen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Professors 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Schleiermacher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auf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ausschließlichen Herausgabe seiner sämtlichen Werke; Erkundigungen über die Erteilung eines solchen Privilegs in den übrigen Bundesstaaten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Auskunftser</w:t>
      </w:r>
      <w:r>
        <w:rPr>
          <w:rFonts w:ascii="Courier New" w:hAnsi="Courier New"/>
          <w:sz w:val="20"/>
        </w:rPr>
        <w:t xml:space="preserve">suchen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nach den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geltenden Bestimmungen über die Ablieferung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Freiexemplare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aller neuerscheinenden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literarische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Werke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Lithographien usw. an die Regierung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1003 - 1005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1003 - 1005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Aufstellung gleichmäßiger Grundsätze zum Schutze des schriftstellerischen und künstlerischen Eigentums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Nachbildung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1836 - 1848 ; 1854 - 1866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Verhandlungen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über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bzw. Schutz literarischen und künstlerischen Eigentums; Abschluß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Konvention vom 7.5.1853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Bundestagsverhandlungen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eine Verlängerung des Schutzes der Werke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Schiller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um 20 Jahre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Verfolgung der Beschwerde d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Hoffmann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Eschwege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Fleischhauer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Spohn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Reutlingen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2188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2188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Antrag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Bayerns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Bundestag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auf Schutz der Werke des verstorbenen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Legationsrat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Jean Paul 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Richter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9{</w:t>
      </w:r>
      <w:r>
        <w:rPr>
          <w:rFonts w:ascii="Courier New" w:hAnsi="Courier New"/>
          <w:sz w:val="20"/>
        </w:rPr>
        <w:t>Jean Paul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auf 20 Jahre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Antrag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Sachsen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auf Schutz der beim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Göschen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Leipzig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erscheinenden neuen Ausgabe der Werke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Chr. M.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Wieland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2190 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2190 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Antrag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Sachsen-Weimar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Bundestag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auf Schutz der Werke des verstorbenen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Joh. Gottfried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Herder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Ja</w:t>
      </w:r>
      <w:r>
        <w:rPr>
          <w:rFonts w:ascii="Courier New" w:hAnsi="Courier New"/>
          <w:sz w:val="20"/>
        </w:rPr>
        <w:t>cob Bär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Levi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gegen die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Cotta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Stuttgart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wegen Mißbrauch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Verlagsprivilegien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2193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Verhandlungen über den nicht erfolgten Beitritt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zu dem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Großbritannien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abgeschlossenen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Vertrag zum Schutz der Autorenrechte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F. Angelegenheiten des Justiz-Ministeriums \ 4. Straf- und</w:t>
      </w:r>
      <w:r>
        <w:rPr>
          <w:rFonts w:ascii="Courier New" w:hAnsi="Courier New"/>
          <w:sz w:val="20"/>
        </w:rPr>
        <w:t xml:space="preserve"> Untersuchungssachen \ a. Politische Straf- und Untersuchungssachen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2714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2714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Untersuchungen wegen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die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Raabe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p[5{s[&lt;Buchhändler&gt;]s}1{</w:t>
      </w:r>
      <w:r>
        <w:rPr>
          <w:rFonts w:ascii="Courier New" w:hAnsi="Courier New"/>
          <w:sz w:val="20"/>
        </w:rPr>
        <w:t>Wallhaus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Herausgabe von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Österreich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verletzenden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Zustellung einer Vorladung an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Redakteur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Oetker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nach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Vernex im Schweizer Kanton Waadt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1850 ; 1860 </w:t>
      </w:r>
      <w:r>
        <w:rPr>
          <w:rFonts w:ascii="Courier New" w:hAnsi="Courier New"/>
          <w:sz w:val="20"/>
        </w:rPr>
        <w:t>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2729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2729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Bemühungen bei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Hannover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Braunschweig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um Verhaftung und Auslieferung der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Redakteur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Oetker</w:t>
      </w:r>
      <w:r>
        <w:rPr>
          <w:rFonts w:ascii="Courier New" w:hAnsi="Courier New"/>
          <w:vanish/>
          <w:sz w:val="20"/>
        </w:rPr>
        <w:t>}6{&lt;Kassel&gt;}]p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p[5{&lt;Redakteur&gt;}1{</w:t>
      </w:r>
      <w:r>
        <w:rPr>
          <w:rFonts w:ascii="Courier New" w:hAnsi="Courier New"/>
          <w:sz w:val="20"/>
        </w:rPr>
        <w:t>Pfaff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G. Angelegenheiten des Kriegs-Ministeriums \ 4. Vermittlung von militärischen Auskünften und Materiallieferungen \ b. Militärische Fachliteratur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3170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3170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Bildung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Bücher- und Kartensam</w:t>
      </w:r>
      <w:r>
        <w:rPr>
          <w:rFonts w:ascii="Courier New" w:hAnsi="Courier New"/>
          <w:sz w:val="20"/>
        </w:rPr>
        <w:t>mlung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k[o[</w:t>
      </w:r>
      <w:r>
        <w:rPr>
          <w:rFonts w:ascii="Courier New" w:hAnsi="Courier New"/>
          <w:sz w:val="20"/>
        </w:rPr>
        <w:t>kurhess.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Generalstab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s; (Überweisung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Büchergeschenke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aus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 xml:space="preserve">Katalog der aus der kurfürstl. Bibliothek an den Generalstab auszuleihenden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militärische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Karten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Verteilung der vom Geschäftsträger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Dresden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übersandten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Broschüre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königlich-sächsischen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Generalleutnant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Gersdorff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an kurhess. Generäle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3164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Einsendung des von dem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bayerischen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Geh. Hofrat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Nau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verfaßten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Werk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"Notizen aus dem Gebiete der Physik für Artilleristen"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 xml:space="preserve"> (die Schrift ist beigeheftet)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2649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2649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Bitte des </w:t>
      </w:r>
      <w:r>
        <w:rPr>
          <w:rFonts w:ascii="Courier New" w:hAnsi="Courier New"/>
          <w:vanish/>
          <w:sz w:val="20"/>
        </w:rPr>
        <w:t>k[o[</w:t>
      </w:r>
      <w:r>
        <w:rPr>
          <w:rFonts w:ascii="Courier New" w:hAnsi="Courier New"/>
          <w:sz w:val="20"/>
        </w:rPr>
        <w:t>kurhess.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General-Auditoriat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s 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Beschaffung der Militär-Straf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gesetzbücher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Bayern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Württemberg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Frankreich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1543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1543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Ankauf des von dem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 xml:space="preserve">königl.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sächsischen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Leutna</w:t>
      </w:r>
      <w:r>
        <w:rPr>
          <w:rFonts w:ascii="Courier New" w:hAnsi="Courier New"/>
          <w:sz w:val="20"/>
        </w:rPr>
        <w:t>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Mathematiklehrer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Löhmann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verfaßten Werkes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über die gegenseitige Berechnung der Münzen, Maße und Gewichte aller Länder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durch den Geschäftsträger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3166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3166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auf das von dem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preuß.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Major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Eichstädt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herausgegebene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Werk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"Reglements und Instruktionen für die kurfürstlich brandenburgischen Truppen"</w:t>
      </w:r>
      <w:r>
        <w:rPr>
          <w:rFonts w:ascii="Courier New" w:hAnsi="Courier New"/>
          <w:vanish/>
          <w:sz w:val="20"/>
        </w:rPr>
        <w:t>}]t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3168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3168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der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österreic</w:t>
      </w:r>
      <w:r>
        <w:rPr>
          <w:rFonts w:ascii="Courier New" w:hAnsi="Courier New"/>
          <w:sz w:val="20"/>
        </w:rPr>
        <w:t>hischen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Militärischen Zeitschrift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Vorzugspreis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) für das </w:t>
      </w:r>
      <w:r>
        <w:rPr>
          <w:rFonts w:ascii="Courier New" w:hAnsi="Courier New"/>
          <w:vanish/>
          <w:sz w:val="20"/>
        </w:rPr>
        <w:t>k[o[</w:t>
      </w:r>
      <w:r>
        <w:rPr>
          <w:rFonts w:ascii="Courier New" w:hAnsi="Courier New"/>
          <w:sz w:val="20"/>
        </w:rPr>
        <w:t>kurhess.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Kriegsministerium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über die Gesandtschaft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Wien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3169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 a 3169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Mitteilung der Gesandtschaft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München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über das im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bei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Pustet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Regensburg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>, unter dem Titel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Studien für Infanterie-Manöver im Großen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erschienene österreichische Infanterie-Manöver-Reglement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Kurhessisches Kriegsministerium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 xml:space="preserve">Hauptabteilung </w:t>
      </w:r>
      <w:r>
        <w:rPr>
          <w:rFonts w:ascii="Courier New" w:hAnsi="Courier New"/>
          <w:sz w:val="20"/>
        </w:rPr>
        <w:t>II: Akten \ Landgrafschaft Hessel-Kassel und Kurfürstentum Hessen (bis 1866) \ Hessel-Kassel \ #12. Kurhessisches Kriegsministerium mit Vorbehörden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1706 - 1867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1985 wurde das Findbuch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Archivalien \ B. Organisation und Personal der Behörde \ 3. Gebäude, Büro, Siegel, 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b 391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b 391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Aubel</w:t>
      </w:r>
      <w:r>
        <w:rPr>
          <w:rFonts w:ascii="Courier New" w:hAnsi="Courier New"/>
          <w:vanish/>
          <w:sz w:val="20"/>
        </w:rPr>
        <w:t>]p}2{&lt;Kassel&gt;}]k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Anfertigung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Drucksachen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in der Druckerei des reformierten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2{&lt;Kassel&gt;}]k</w:t>
      </w:r>
      <w:r>
        <w:rPr>
          <w:rFonts w:ascii="Courier New" w:hAnsi="Courier New"/>
          <w:sz w:val="20"/>
        </w:rPr>
        <w:t xml:space="preserve">; Gesuch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 xml:space="preserve">Buchdruckerei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Estienne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 (alle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1800 - 1801 ; 1821 - 1860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b 1813-1821: 1. Departement des (General-) Kriegskollegiums; 12 b 1821-1833: 1. Abteilung des (General-) Kriegsdepartements; 12 b 1833-1867: Kriegsdepartement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Kriegsministeriums bzw. Kriegsdepartements; </w:t>
      </w:r>
      <w:r>
        <w:rPr>
          <w:rFonts w:ascii="Courier New" w:hAnsi="Courier New"/>
          <w:vanish/>
          <w:sz w:val="20"/>
        </w:rPr>
        <w:t>s[s[2{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z w:val="20"/>
        </w:rPr>
        <w:t>nschaffung und Bezahlung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, Karten;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Buchbinderlohn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Archivalien \ C. Hoheitswesen und Staatsverfassung \ 4. Auswärtige Beziehungen, Deutscher Bund \ a. Rechts- und Amtshilfe, Auslieferungskartelle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a 411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411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Anschaffung auswärtiger Militär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gesetzbücher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und Mitteilung kurhessischer Militärvorschriften an auswärtige Staaten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</w:t>
      </w:r>
      <w:r>
        <w:rPr>
          <w:rFonts w:ascii="Courier New" w:hAnsi="Courier New"/>
          <w:sz w:val="20"/>
        </w:rPr>
        <w:t>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Archivalien \ F. Personal und Rekrutierung des Armeekorps \ 4. Offizierspersonalia \ c. Abordnungen, wissenschaftliche Arbeiten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a 222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222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Zensurkommissionen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Bestellung von Offizieren als Mitglieder </w:t>
      </w:r>
      <w:r>
        <w:rPr>
          <w:rFonts w:ascii="Courier New" w:hAnsi="Courier New"/>
          <w:vanish/>
          <w:sz w:val="20"/>
        </w:rPr>
        <w:t>s[&lt;Zensoren, Bestellung von&gt;]s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Abänd</w:t>
      </w:r>
      <w:r>
        <w:rPr>
          <w:rFonts w:ascii="Courier New" w:hAnsi="Courier New"/>
          <w:sz w:val="20"/>
        </w:rPr>
        <w:t xml:space="preserve">erungen einiger Stellen in dem 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Ditfurth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herausgegebenen Werk betitelt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Hessen in den Feldzügen von 1793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508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508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Verkaufsgenehmigung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Major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Specht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vom 2. Infanterieregiment herausgegebene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Werk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"Das Königreich Westphalen und seine Armee im Jahre 1813"</w:t>
      </w:r>
      <w:r>
        <w:rPr>
          <w:rFonts w:ascii="Courier New" w:hAnsi="Courier New"/>
          <w:vanish/>
          <w:sz w:val="20"/>
        </w:rPr>
        <w:t>}]t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 xml:space="preserve">Provenienz: 12 a 1831-1866: Zentralabteilung </w:t>
      </w:r>
      <w:r>
        <w:rPr>
          <w:rFonts w:ascii="Courier New" w:hAnsi="Courier New"/>
          <w:sz w:val="20"/>
        </w:rPr>
        <w:t>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509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509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 eines Werkes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Schlacht von Hanau im Jahre 1813 durch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Hauptmann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Doerr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>a.D.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510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510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Herausgabe literarischer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Werke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von Offizieren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Gesuche 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Druckerlaubnis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Das praktische Aufnehmen mit dem Croquirtische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Premierleutnant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Mackeldey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Vorlesungen über </w:t>
      </w:r>
      <w:r>
        <w:rPr>
          <w:rFonts w:ascii="Courier New" w:hAnsi="Courier New"/>
          <w:sz w:val="20"/>
        </w:rPr>
        <w:t>ebene Trigonometrie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Hauptmann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Darapsky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In welcher Weise werden Theorien über Felddienst am zweckmäßigsten geleitet?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Premierleutnant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Soderstern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Erinnerung an die Bedeutsamkeit des 24. November 1857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Oberst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Wegner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Repertorium der deutschen Militärjournalistik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Oberstleutnant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Sturmfeder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ein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Werk über Waffenlehre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Premierleutnant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Borck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hessischen leichten Truppen im Feldzuge von 1793 am Ober</w:t>
      </w:r>
      <w:r>
        <w:rPr>
          <w:rFonts w:ascii="Courier New" w:hAnsi="Courier New"/>
          <w:sz w:val="20"/>
        </w:rPr>
        <w:t>rhein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Hauptmann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Baumbach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Bestimmung der Treffwahrscheinlichkeit von Schießwaffen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von Hauptmann Darapsky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Archivalien \ H. Dienstrecht und Militärjustiz \ 4. Delikte und Strafverfahren \ e. Hochverrat, politische Delikte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a 448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448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Beschwerden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Zeitungsredaktionen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Zensoren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wegen anstößiger Aufsätze in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politische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Zeitblätter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n in Beziehung auf Militärpersonen und auf die Bürgergarden;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459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459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Revolutionäre Umtriebe,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Plakaten höchst verbrecherischen Inhalts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469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469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Konflikt zwi</w:t>
      </w:r>
      <w:r>
        <w:rPr>
          <w:rFonts w:ascii="Courier New" w:hAnsi="Courier New"/>
          <w:sz w:val="20"/>
        </w:rPr>
        <w:t xml:space="preserve">schen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Generalleutnant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Haynau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Hauptmann a.D.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Dörr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einer von Dörr verfaßten anonymen </w:t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Flugschrift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"Staatsdiener und Staatsschwächen der Gegenwart"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 xml:space="preserve">; Untersuchung wegen Majestätsbeleidigung gegen letzteren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a 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 a 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Destruktive Tendenzen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Coburg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erscheinenden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Deutschen Wehrzeitung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; Verdacht, daß Offiziere des kurhes</w:t>
      </w:r>
      <w:r>
        <w:rPr>
          <w:rFonts w:ascii="Courier New" w:hAnsi="Courier New"/>
          <w:sz w:val="20"/>
        </w:rPr>
        <w:t xml:space="preserve">sischen Armeekorps Beiträge zu derselben liefern und hierüber vom Offizierskorps eingeforderte Erklärungen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Weigerung der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Premierleutnant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Stamford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p[5{&lt;Premierleutnant&gt;}1{</w:t>
      </w:r>
      <w:r>
        <w:rPr>
          <w:rFonts w:ascii="Courier New" w:hAnsi="Courier New"/>
          <w:sz w:val="20"/>
        </w:rPr>
        <w:t>Nebelthau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zur Abgabe einer Erklärung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1864 - 1866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12 a 1831-1866: Zentralabteilung des Kriegsministeriums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Militärgerichte Hessen-Kassel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#14. Militärgeri</w:t>
      </w:r>
      <w:r>
        <w:rPr>
          <w:rFonts w:ascii="Courier New" w:hAnsi="Courier New"/>
          <w:sz w:val="20"/>
        </w:rPr>
        <w:t>chte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14 a: Generalauditorat \ 6. Untersuchungen und Verfahren \ g. Widerstand gegen die Septemberverordnungen und die Befehle des militärischen Oberbefehlshabers; Folgezeit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a 150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Untersuchung gegen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Obergerichtsanwalt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Oetker</w:t>
      </w:r>
      <w:r>
        <w:rPr>
          <w:rFonts w:ascii="Courier New" w:hAnsi="Courier New"/>
          <w:vanish/>
          <w:sz w:val="20"/>
        </w:rPr>
        <w:t>}6{&lt;Kassel&gt;}7{&lt;Redakteur&gt;}]p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Adam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Pfaff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beide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>Redakteur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>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Neuen Hessischen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a 140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Berufungsverfahren gegen die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Literat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en (Rechtskandidaten)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Hornfeck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Salmünster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p[5{&lt;Literat&gt;}2{</w:t>
      </w:r>
      <w:r>
        <w:rPr>
          <w:rFonts w:ascii="Courier New" w:hAnsi="Courier New"/>
          <w:sz w:val="20"/>
        </w:rPr>
        <w:t>Adam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Trabert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Zuwiderhandelns gegen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Verordnungen vom 4., 7. und 28. September 1850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frechen Tadels von Regierungshandlungen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1851 - 1852 ;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14 b: Kurhessisches permanentes Kriegsgericht \ 2. Untersuchungen und Verfahren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Untersuchung wegen einer an den (in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</w:t>
      </w:r>
      <w:r>
        <w:rPr>
          <w:rFonts w:ascii="Courier New" w:hAnsi="Courier New"/>
          <w:sz w:val="20"/>
        </w:rPr>
        <w:t>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nicht bestehenden) Arbeiter- und Gewerbeverein übersandten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kommunistische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Untersuchung gegen die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Fabrikant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Georg Evert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Habich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Veckerhagen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Verbreitung von Mißvergnügen (durch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aufrührerischer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) und Teilnahme an hochverräterischen Verbindungen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Spezialuntersuchungsprotokoll II i.d.S. gegen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Generalleutnant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Haynau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sowie gegen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Premierleutnant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Cornberg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Gewalttätigkeit, hier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Beschlagnahme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Neuhessischen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Gedruckte Bedingungen für Einwanderung in Chile, zusammengestellt durch den Beauftragten Bernardo Philippi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Spezialuntersuchungsprotokoll IV i.d.S. gegen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Generalleutnant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Haynau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sowie gegen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Premierleutnant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Georg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Bauer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vom Artillerieregiment in </w:t>
      </w:r>
      <w:r>
        <w:rPr>
          <w:rFonts w:ascii="Courier New" w:hAnsi="Courier New"/>
          <w:vanish/>
          <w:sz w:val="20"/>
        </w:rPr>
        <w:t>6{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Gew</w:t>
      </w:r>
      <w:r>
        <w:rPr>
          <w:rFonts w:ascii="Courier New" w:hAnsi="Courier New"/>
          <w:sz w:val="20"/>
        </w:rPr>
        <w:t xml:space="preserve">alttätigkeit, hier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Beschlagnahme der </w:t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Hornisse</w:t>
      </w:r>
      <w:r>
        <w:rPr>
          <w:rFonts w:ascii="Courier New" w:hAnsi="Courier New"/>
          <w:vanish/>
          <w:sz w:val="20"/>
        </w:rPr>
        <w:t>}]t]s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 Adolph Arnold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Heisen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Amtsadvokat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Bischhausen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 wegen Hochverrats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Protokoll nebst Anlagen 1-30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Kurze patriotische Schriften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v. Fr. Ad. Arn. Heisen, Eschwege 1850; Auszug aus dem Sitzungsprotokoll der 1. Preußischen Kammer v. 20. Januar 1851 über eine Petition des Heisen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</w:t>
      </w:r>
      <w:r>
        <w:rPr>
          <w:rFonts w:ascii="Courier New" w:hAnsi="Courier New"/>
          <w:sz w:val="20"/>
        </w:rPr>
        <w:t xml:space="preserve">gegen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 Adolph Arnold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Heisen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Amtsadvokat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Bischhausen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 wegen Hochverrats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Anlage 31ff.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Heisen, einige Worte ... über die kurhessischen großen Staatswirren 1850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ohne Ort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hessische Volksfreund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3. Jg., Nrn. 92-100, 102-113, 114-129,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Gesuch um das Recht, die hess. Nationalkokarde wieder tragen zu dürfen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Verfahren gegen die Obergerichtsanwälte Henkel und Schwarzenberg, den Rektor d</w:t>
      </w:r>
      <w:r>
        <w:rPr>
          <w:rFonts w:ascii="Courier New" w:hAnsi="Courier New"/>
          <w:sz w:val="20"/>
        </w:rPr>
        <w:t xml:space="preserve">er Realschule Dr. Graefe, alle aus Kassel, Professor Bayrhoffer aus Marburg sowie gegen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Vollmann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Dr. Kellner und den Rechtskandidaten Heise, alle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 wegen Unfolgsamkeit bzw. Aufruhrs und Hochverrats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nur: Protokolle ohne Anlagen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die Obergerichtsanwälte Henkel und Schwarzenberg, den Rektor der Realschule Dr. Graefe, alle aus Kassel, Professor Bayrhoffer aus Marburg sowie gegen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</w:t>
      </w:r>
      <w:r>
        <w:rPr>
          <w:rFonts w:ascii="Courier New" w:hAnsi="Courier New"/>
          <w:sz w:val="20"/>
        </w:rPr>
        <w:t>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Vollmann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Dr. Kellner und den Rechtskandidaten Heise, alle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 wegen Unfolgsamkeit bzw. Aufruhrs und Hochverrats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nur: Anlagen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Neue Hessische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516 und 532 vom 6. und 15.11.1850; 2. Beilage zu Nr. 4 vom 24.1.1852 (des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Fuldaer Provinzialwochenblatt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es); Polizeiliche Nachrichten des Fuldaer Provinzialwochenblattes, Nr. 8 vom 21.2.1852;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Zeitung für Norddeutschland, Hannoversche Morgenzeitung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Nr. 689 vom 22.2.1852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4</w:t>
      </w:r>
      <w:r>
        <w:rPr>
          <w:rFonts w:ascii="Courier New" w:hAnsi="Courier New"/>
          <w:sz w:val="20"/>
        </w:rPr>
        <w:t>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die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Literat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Hornfeck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p[5{&lt;Literat&gt;}2{</w:t>
      </w:r>
      <w:r>
        <w:rPr>
          <w:rFonts w:ascii="Courier New" w:hAnsi="Courier New"/>
          <w:sz w:val="20"/>
        </w:rPr>
        <w:t>Adam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Trabert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Verbreitung eines aufreizenden Gedichtes, dann wegen Tadels von Regierungshandlungen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Wochenzeitung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hrsg. von Hornfeck und Trabert: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Wacht auf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37, 39, 42-45,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Wochenblatt für die Provinz Oberhessen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4 v. 24.1.1852;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Wochenblatt für den Regierungskommissionsbezirk Schmalkalden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4 v. 24.1.1852;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Fuldaer Provinzialwochenblatt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1. Bei</w:t>
      </w:r>
      <w:r>
        <w:rPr>
          <w:rFonts w:ascii="Courier New" w:hAnsi="Courier New"/>
          <w:sz w:val="20"/>
        </w:rPr>
        <w:t xml:space="preserve">lage zu Nr. 4 v. 24.1.1852;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Ein Lied aus Kurhessen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Gedicht von F. Hornfeck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Spezialuntersuchungsprotokoll I i.d.S. gegen </w:t>
      </w:r>
      <w:r>
        <w:rPr>
          <w:rFonts w:ascii="Courier New" w:hAnsi="Courier New"/>
          <w:vanish/>
          <w:sz w:val="20"/>
        </w:rPr>
        <w:t>p[2{&lt;Friedrich&gt;}1{</w:t>
      </w:r>
      <w:r>
        <w:rPr>
          <w:rFonts w:ascii="Courier New" w:hAnsi="Courier New"/>
          <w:sz w:val="20"/>
        </w:rPr>
        <w:t>Hornfeck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p[2{&lt;Adam&gt;}1{</w:t>
      </w:r>
      <w:r>
        <w:rPr>
          <w:rFonts w:ascii="Courier New" w:hAnsi="Courier New"/>
          <w:sz w:val="20"/>
        </w:rPr>
        <w:t>Trabert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aufreizender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...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Wacht auf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Nrn. 37-39, 41-45,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Buchdruckereibesitzer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Hotop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Zuwiderhandelns</w:t>
      </w:r>
      <w:r>
        <w:rPr>
          <w:rFonts w:ascii="Courier New" w:hAnsi="Courier New"/>
          <w:sz w:val="20"/>
        </w:rPr>
        <w:t xml:space="preserve"> gegen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Verordnungen vom 7. und 28. September 1850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Volksbote für Stadt und Land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40 und 42 vom 14. bzw. 28.11.1850;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Anzeigeblatt für die Stadt Kassel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Nr. 6 vom 27.9.1850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Auffindung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 hochverräterischen Inhalts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bei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Lautenschläger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Forderungen der Kommunistischen Partei in Deutschland 1851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b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</w:t>
      </w:r>
      <w:r>
        <w:rPr>
          <w:rFonts w:ascii="Courier New" w:hAnsi="Courier New"/>
          <w:sz w:val="20"/>
        </w:rPr>
        <w:t>ymnasiallehrer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Gustav Hermann Joseph Philipp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Volkmar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Zuwiderhandlung gegen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Verordnung vom 7. September 1850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Abfassung und Verbreitung einer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 xml:space="preserve">ohne Verf.,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Kriegszustand in Kurhessen oder der Sieg eines freien Volkes über eine Willkürregierung von Gottes Gnaden. Ein Denkmal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Fulda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1833 - 1836 ; 1850 ; 1852 - 1853 ;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14 d: Regimentsgerichte \ 9. Landgendarmerie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</w:t>
      </w:r>
      <w:r>
        <w:rPr>
          <w:rFonts w:ascii="Courier New" w:hAnsi="Courier New"/>
          <w:sz w:val="20"/>
        </w:rPr>
        <w:t xml:space="preserve"> d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Erkenntnis gegen den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Kirchhain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stationierten Gendarmen Wilhelm Otto aus Altenhaßlau wegen ungerechtfertigter Verhaftung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Garthe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Rauschenberg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14 e: Oberstes Bundesmilitärgericht \ 2. Untersuchungen und Verfahren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e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Raabe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und den Kaufmann Jakob Schönfeld, beide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 wegen Straßenunfugs, (nämlich Begrüßung des P</w:t>
      </w:r>
      <w:r>
        <w:rPr>
          <w:rFonts w:ascii="Courier New" w:hAnsi="Courier New"/>
          <w:sz w:val="20"/>
        </w:rPr>
        <w:t>rofessors Bayrhoffer)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14 f: Unteres Bundesmilitärgericht \ 2. Untersuchungen und Verfahren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Revision des Gesellschaftslokals der sogenannten "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Zeitungshalle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", (einer Gesellschaft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G.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Kellner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H.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Heise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Programm des demokratisch-sozialen Vereins zu Kassel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Kassel 1848;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Satzungen des demokratisch-sozialen Vereins zu Kassel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Kassel 1848;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Kölnische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308, 25.12.1850,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Köln</w:t>
      </w:r>
      <w:r>
        <w:rPr>
          <w:rFonts w:ascii="Courier New" w:hAnsi="Courier New"/>
          <w:vanish/>
          <w:sz w:val="20"/>
        </w:rPr>
        <w:t>]</w:t>
      </w:r>
      <w:r>
        <w:rPr>
          <w:rFonts w:ascii="Courier New" w:hAnsi="Courier New"/>
          <w:vanish/>
          <w:sz w:val="20"/>
        </w:rPr>
        <w:t>o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Frankfurter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307, 26.12.1850,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Frankfurt/Main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Didaskalia, Blätter für Geist, Gemüth und Publicität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307, 26.12. 1850, Frankfurt/Main;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Allgemeine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358, 24.12.1850,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Augsburg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Bierschänker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Nikolaus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Gillé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ohne Erlaubnis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Frankfurter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308 und 309, 27. und 28.12.1850,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>; Frankfurter Jo</w:t>
      </w:r>
      <w:r>
        <w:rPr>
          <w:rFonts w:ascii="Courier New" w:hAnsi="Courier New"/>
          <w:sz w:val="20"/>
        </w:rPr>
        <w:t xml:space="preserve">urnal, Nr. 306, 1. Beilage, 24.12.1850;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Neuhessischer Anzeiger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24.12.1850,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Restaurateur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Konrad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Göllner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ohne Erlaubnis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Frankfurter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307-309,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 xml:space="preserve">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Didaskalia, Blätter für Geist, Gemüt und Publicität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307-309, Frankfurt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Weserzeitung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2198 1. und 2. Ausg.,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Bremen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, 28.12.1850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</w:t>
      </w:r>
      <w:r>
        <w:rPr>
          <w:rFonts w:ascii="Courier New" w:hAnsi="Courier New"/>
          <w:sz w:val="20"/>
        </w:rPr>
        <w:t>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Hotop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Herausgabe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Messeanzeiger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ohne Erlaubnis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Meß-Anzeiger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Nr. 1, 28.3.1851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die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Witwe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Eleonora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Jerome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Kaffewirtin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unerlaubten 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die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Witwe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Johanne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Krause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Bierwirtin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unerlaubten 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Frankfurter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307-309,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 xml:space="preserve">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Kaffeewirt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Labass‚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seiner Gaststube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ohne Genehmigung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Johannes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Meil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Bierbrauer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Haltens einer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ohne Erlaubnis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Frankfurter </w:t>
      </w:r>
      <w:r>
        <w:rPr>
          <w:rFonts w:ascii="Courier New" w:hAnsi="Courier New"/>
          <w:sz w:val="20"/>
        </w:rPr>
        <w:t>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307,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 xml:space="preserve">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Didaskalia, Blätter für Geist, Gemüt und Publicität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Nr. 307, Frankfurt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Wirt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Ochs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s[&lt;Zeitung,&gt;</w:t>
      </w:r>
      <w:r>
        <w:rPr>
          <w:rFonts w:ascii="Courier New" w:hAnsi="Courier New"/>
          <w:sz w:val="20"/>
        </w:rPr>
        <w:t>Auflegens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Neuen hessischen Anzeigers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106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die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Witwe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Konditor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Salomo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Poppe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verbotswidrigen 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in ihrer Gasts</w:t>
      </w:r>
      <w:r>
        <w:rPr>
          <w:rFonts w:ascii="Courier New" w:hAnsi="Courier New"/>
          <w:sz w:val="20"/>
        </w:rPr>
        <w:t>tube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Frankfurter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306-307,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 xml:space="preserve">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Didaskalia, Blätter für Geist, Gemüt und Publicität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Nr. 306-307, Frankfurt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Raabe</w:t>
      </w:r>
      <w:r>
        <w:rPr>
          <w:rFonts w:ascii="Courier New" w:hAnsi="Courier New"/>
          <w:vanish/>
          <w:sz w:val="20"/>
        </w:rPr>
        <w:t>}6{&lt;Kassel&gt;}]p</w:t>
      </w:r>
      <w:r>
        <w:rPr>
          <w:rFonts w:ascii="Courier New" w:hAnsi="Courier New"/>
          <w:sz w:val="20"/>
        </w:rPr>
        <w:t xml:space="preserve">, den Kaufmann Jakob Schönfeld, den Kassierer Karl Heinrich Bergmann, den Posamentier Friedrich Eduard Buch, den Hilfsexpedienten Hirsch Frenkel und den Krämer Goepfert, alle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, wegen Ruhestörung unter erschweren</w:t>
      </w:r>
      <w:r>
        <w:rPr>
          <w:rFonts w:ascii="Courier New" w:hAnsi="Courier New"/>
          <w:sz w:val="20"/>
        </w:rPr>
        <w:t>den Umständen, nämlich Huldigung für Prof. Bayrhoffer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126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Otto Philipp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Thiel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Kaffeewirt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ohne Erlaubnis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123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gegen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Karl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Wennmohs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>genannt Streit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Schneidermeister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wegen Aufreizung von Bundestruppen zur Meuterei (durch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aufrührerischer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G. Ch.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Kneise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Hütet Euch! Hütet Euch! oder die Irrlehren und Schandthaten der Jesuiten und ihrer Genossen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Weimar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1851;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Erzähler. Eine Unterhaltungsschrift für alle Stände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Hrsg.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E. O.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Schmidt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, Weimar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14 f 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gegen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Konditor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Wulp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Auflegens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ohne Erlaubnis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in seiner Gaststube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Neuer Hessischer Anzeiger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Nrn. 2-4, Kassel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Frankfurter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Nr. 309,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&lt;Main&gt;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1850;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Didaskalia, Blätter für Geist, Gemüt und Publicität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Nr. 309, Frankfurt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Kurhessisches Ministerium des Innern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#16. Kurhessisches Ministerium des Innern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5 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5 handschriftliche Findbücher von ca. 1830 / Bei diesem Bestand haben sich nach der Erfassung der Aktentitel für das Inventar die Signaturen geändert. Die Archivalien können ab</w:t>
      </w:r>
      <w:r>
        <w:rPr>
          <w:rFonts w:ascii="Courier New" w:hAnsi="Courier New"/>
          <w:sz w:val="20"/>
        </w:rPr>
        <w:t>er nach den alten (hier angegebenen) Signaturen bestellt werden.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I. General-Repositur \ Classe 20: Die Gesetzsammlung, Wochenblätter, das Staatshandbuch, Geschichtswerke pp.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 eines Werkes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Geschichte von Hessen, durch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W.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Rommel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1807 - 1832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883 - Nr. 886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883 - Nr. 886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10 vol. I-IV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Hof- und Staatshandbuch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1763 - 1807 ; 1821 - 1855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4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889 - Nr. 891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889 - Nr. 891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12 vol. I-III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Preis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Versendung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Gesetzesblatt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1815 - 1864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896 - Nr. 898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896 - 898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14 vol. I-III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(und Bezirks-)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899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7ten Theils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Altheß. Landesordnungen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Sammlung der Quellen des Hessen-Schaumburgischen sowie Fuld. und Hanau'schen Partikularrechts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im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herauszugebende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Sammlung bemerkenswerther Ober-Appellationsgerichts-Entscheidungen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von p.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D</w:t>
      </w:r>
      <w:r>
        <w:rPr>
          <w:rFonts w:ascii="Courier New" w:hAnsi="Courier New"/>
          <w:sz w:val="20"/>
        </w:rPr>
        <w:t>ranke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herausgegebenen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Codex diplom. fuldensis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Bestellung des Redakteurs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Hof- und Staatshandbuch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Redakteur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für den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Bezirk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zu gewährende Vergütung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unter dem Titel: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Annalen der Justiz</w:t>
      </w:r>
      <w:r>
        <w:rPr>
          <w:rFonts w:ascii="Courier New" w:hAnsi="Courier New"/>
          <w:sz w:val="20"/>
        </w:rPr>
        <w:t>pflege und Verwaltung in Kurhessen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kurhess.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Rechtsbuch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durch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Klauhold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Nr. 912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Rep. I Classe 20 Nr. 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Bearbeitung des Kurhessischen Rechts und die deshalb erschienenen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 Classe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VI. Schulrepositur \ Classe 27: Das Museum und die Bibliothek in Kassel und Fulda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 vol. 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 xml:space="preserve">16 Rep. </w:t>
      </w:r>
      <w:r>
        <w:rPr>
          <w:rFonts w:ascii="Courier New" w:hAnsi="Courier New"/>
          <w:sz w:val="20"/>
        </w:rPr>
        <w:t>VI Classe 27 Nr. 1 vol. 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Den Verlag für die Museums-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Ankaufe neuer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vol. 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1814 - 1824 ; 1826 - 1852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 Classe 27 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Geldverlag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darüber zu führende Rechnung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55</w:t>
      </w:r>
      <w:r>
        <w:rPr>
          <w:rFonts w:ascii="Courier New" w:hAnsi="Courier New"/>
          <w:sz w:val="20"/>
        </w:rPr>
        <w:tab/>
        <w:t>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VII Classe 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VII. Polizei-Repositur \ Classe 12: Die Sicherheits- und Ordnungspolizei hinsichtlich der Aufrechterhaltung der Ruhe und Ordnung; revolutionäre Bestrebungen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</w:t>
      </w:r>
      <w:r>
        <w:rPr>
          <w:rFonts w:ascii="Courier New" w:hAnsi="Courier New"/>
          <w:sz w:val="20"/>
        </w:rPr>
        <w:t>I Classe 12 Nr.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Untersuchung gegen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Buchdruckereibesitzer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Geeh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dessen Verhaftung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 revolutionären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12 Nr.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Drohbriefe,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Schmähschriften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sonstige Plakate, auch Verbreitung staatsgefährlicher und falscher Nachrichten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12 Nr. 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a) Die mit militärischer Ehrenbezeugung stattgehabte Beerdigung des B</w:t>
      </w:r>
      <w:r>
        <w:rPr>
          <w:rFonts w:ascii="Courier New" w:hAnsi="Courier New"/>
          <w:sz w:val="20"/>
        </w:rPr>
        <w:t xml:space="preserve">ürgergardisten Stück in Cassel. b)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Einziehung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Advokat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Henkel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an die Landtagsdeputierten, die Wirkung der Schrift auf die Bevölkerung. c) Pachtverlängerung für das Glücksspiel zu Bockenheim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12 Nr. 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Bundestag-Gesandte Geheimrath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Rieß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berichtet in Betreff der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Darmstadt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unter der Redaktion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Hauptmann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Pabst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erschienenden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Teutschen Vaterlands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12 Nr. 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Informationen des im </w:t>
      </w:r>
      <w:r>
        <w:rPr>
          <w:rFonts w:ascii="Courier New" w:hAnsi="Courier New"/>
          <w:vanish/>
          <w:sz w:val="20"/>
        </w:rPr>
        <w:t>p[7{o[</w:t>
      </w:r>
      <w:r>
        <w:rPr>
          <w:rFonts w:ascii="Courier New" w:hAnsi="Courier New"/>
          <w:sz w:val="20"/>
        </w:rPr>
        <w:t>Paris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er Exil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lebenden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Konditor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W.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Weyland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über eine revolutionäre Verschwörung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; geheimes Treffen mit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Minister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Hassenpflug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Lüttich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demokrat. Bürgerrechtserklärung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Geächtete (1835)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Polit. Gedichte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Georg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Fein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VII Classe 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VII. Polizei-Repositur \ Classe 14: D</w:t>
      </w:r>
      <w:r>
        <w:rPr>
          <w:rFonts w:ascii="Courier New" w:hAnsi="Courier New"/>
          <w:sz w:val="20"/>
        </w:rPr>
        <w:t>ie Sicherheits- und Ordnungspolizei hinsichtlich der Straßenpolizei-Sachen und Beschützung des Eigenthums, Entdeckung von Betrügereien pp.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14 Nr. 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Untersuchung gegen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Kupferstecher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Fiedler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Verbreitung falscher preussischer Cassen-Anweisungen. 2. Die Entdeckung solcher falscher Scheine in Bockenheim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VII Classe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VII. Polizei-Repositur \ Classe 23: Sittenpolizei. Buch- und Kun</w:t>
      </w:r>
      <w:r>
        <w:rPr>
          <w:rFonts w:ascii="Courier New" w:hAnsi="Courier New"/>
          <w:sz w:val="20"/>
        </w:rPr>
        <w:t>sthandlungen, Leihbibliotheken, politische und periodische Blätter, Censurwesen, Buchdruckereien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 xml:space="preserve">]s </w:t>
      </w:r>
      <w:r>
        <w:rPr>
          <w:rFonts w:ascii="Courier New" w:hAnsi="Courier New"/>
          <w:sz w:val="20"/>
        </w:rPr>
        <w:t xml:space="preserve">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das.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führende Aufsicht.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1. Den Betrieb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und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sz w:val="20"/>
        </w:rPr>
        <w:t xml:space="preserve">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. 2. die Anlegung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daselbst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1. Die beabsichtigte 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Melsungen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. 2. desgleichen in den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Rotenburg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. 3. desgleichen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Eschwege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. 4. desgleichen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deutsche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</w:t>
      </w:r>
      <w:r>
        <w:rPr>
          <w:rFonts w:ascii="Courier New" w:hAnsi="Courier New"/>
          <w:sz w:val="20"/>
        </w:rPr>
        <w:t>se 23 Nr.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Censoren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Bücher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1780 - 1848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Hanauer neuen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Casselschen Allgemeinen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und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Casselschen Boten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unständigen Dienstkosten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Censur-Commission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</w:t>
      </w:r>
      <w:r>
        <w:rPr>
          <w:rFonts w:ascii="Courier New" w:hAnsi="Courier New"/>
          <w:sz w:val="20"/>
        </w:rPr>
        <w:t>3 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Censur-Commission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Grafschaft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Schaumburg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 vol. I - X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12 vol. I - X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Censur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, deshalbige Beschwerden pp.,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vol. I - X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1823 - 1834 ; 1836 - 1857 ; 1859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10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 vol.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13 vol.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pp. und die Bestimmung der deshalbigen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Censoren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vol.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1829 </w:t>
      </w:r>
      <w:r>
        <w:rPr>
          <w:rFonts w:ascii="Courier New" w:hAnsi="Courier New"/>
          <w:sz w:val="20"/>
        </w:rPr>
        <w:t>; 1831 - 1848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14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der Nachdruck von Kunstwerken vol. I, II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15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15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revolutionäre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: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1. Mai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',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Das Leben der deutschen Jugend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',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Bitt um's Wort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und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neue Welt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 xml:space="preserve">16 Rep. VII Classe 23 Nr. </w:t>
      </w:r>
      <w:r>
        <w:rPr>
          <w:rFonts w:ascii="Courier New" w:hAnsi="Courier New"/>
          <w:sz w:val="20"/>
        </w:rPr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Justiz-, Cameral- und Polizei-Fama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untersagte Herausgabe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, betitelt,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Schaumburger Volksblatt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und die gegen jenes Verbot von dem Redacteur dieses Blattes angestellte gerichtliche Klage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bei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C. A.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Geeh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in Beschlag genommene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die von dems</w:t>
      </w:r>
      <w:r>
        <w:rPr>
          <w:rFonts w:ascii="Courier New" w:hAnsi="Courier New"/>
          <w:sz w:val="20"/>
        </w:rPr>
        <w:t xml:space="preserve">elben deshalb angestellten Entschädigungsklagen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auswärtigen Behörden zu gebende Nachricht über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politische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Zeitblätter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pp.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Hersfelder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Beantragte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Privilegierung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erschienenen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Französischen Anonymus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1757 ; 18</w:t>
      </w:r>
      <w:r>
        <w:rPr>
          <w:rFonts w:ascii="Courier New" w:hAnsi="Courier New"/>
          <w:sz w:val="20"/>
        </w:rPr>
        <w:t>01 - 1802 ; 1820 - 1860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Verhalten der Beamten bei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 politischen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Flugschriften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Berichterstattung über einzelne Flugschriften (z. T. beiliegend)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herauskommenden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1803 - 1806 ; 1816 - 1847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Mißbräuche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Bundespressegesetz 1819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vanish/>
          <w:sz w:val="20"/>
        </w:rPr>
        <w:t>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; 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Kreissecretar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Gerber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Frankenberg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beabsichtigte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t[s[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innere Verwaltung, gerichtliche, allgemeine und örtliche Polizei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(sowie eines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Handbuchs der Kurhessischen Gesetzgebung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1821 - 1827 ; 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25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 gegen die Preßvergehen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vol. I, II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Gelnhausen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1837 - 1839 ; 1855 - 1867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Joh. Jacob Justus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Bohn‚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gestattete 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1793 ; 1818 - 1827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Wanderer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b</w:t>
      </w:r>
      <w:r>
        <w:rPr>
          <w:rFonts w:ascii="Courier New" w:hAnsi="Courier New"/>
          <w:sz w:val="20"/>
        </w:rPr>
        <w:t xml:space="preserve">etitelt, von Seiten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Erlaubnis zur 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Garthe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&amp; </w:t>
      </w:r>
      <w:r>
        <w:rPr>
          <w:rFonts w:ascii="Courier New" w:hAnsi="Courier New"/>
          <w:vanish/>
          <w:sz w:val="20"/>
        </w:rPr>
        <w:t>p[5{&lt;Buchhändler&gt;}1{</w:t>
      </w:r>
      <w:r>
        <w:rPr>
          <w:rFonts w:ascii="Courier New" w:hAnsi="Courier New"/>
          <w:sz w:val="20"/>
        </w:rPr>
        <w:t>Ferber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ferner Gesuche um Anlegung von Buchhandlungen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Marburg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Ziegenhain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Wanderbuch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Buchdruckereigehilfe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Wilhelm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Düring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1847-1852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</w:t>
      </w:r>
      <w:r>
        <w:rPr>
          <w:rFonts w:ascii="Courier New" w:hAnsi="Courier New"/>
          <w:sz w:val="20"/>
        </w:rPr>
        <w:t xml:space="preserve"> 1822 ; 1842 - 1853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Erlaubniß für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Hoffmann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Eschwege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Eschweger Anzeigers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und Differenzen mit seinem Nachfolger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Röbling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wegen beabsichtigter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Anlegung einer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Druckerei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 ; 1840 - 1849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Kittsteiner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Erlaubniß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Anzeige-Blatt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für</w:t>
      </w:r>
      <w:r>
        <w:rPr>
          <w:rFonts w:ascii="Courier New" w:hAnsi="Courier New"/>
          <w:sz w:val="20"/>
        </w:rPr>
        <w:t xml:space="preserve"> die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von ihm verlegten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Volks- und Anzeigeblatts für Mitteldeutschland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Osterwald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gestattete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Hessischen Volkskalender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s'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Schmalkalder Anzeiger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David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Polster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;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</w:t>
      </w:r>
      <w:r>
        <w:rPr>
          <w:rFonts w:ascii="Courier New" w:hAnsi="Courier New"/>
          <w:sz w:val="20"/>
        </w:rPr>
        <w:t>6 Rep. VII Classe 23 Nr. 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Wittwe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Estienne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1822 - 1824 ; 1844 - 1854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Neu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Erlaubnis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Erlaubniß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Handel mit gebundenen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Religions- und 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1791 ; 1834 - 1867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Unberücksichtigte Gesuche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Herausgabe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pp.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39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39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Casselsche allgemeine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1813 - 1830 ; 1843 - 1867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Hanauer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1774 ; 1806 ; 1823 - 1835 ; 1845 - 1856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</w:t>
      </w:r>
      <w:r>
        <w:rPr>
          <w:rFonts w:ascii="Courier New" w:hAnsi="Courier New"/>
          <w:sz w:val="20"/>
        </w:rPr>
        <w:t>6 Rep. VII Classe 23 Nr.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Erlaubniß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bzw.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Lupp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p[5{&lt;Buchbinder&gt;}1{</w:t>
      </w:r>
      <w:r>
        <w:rPr>
          <w:rFonts w:ascii="Courier New" w:hAnsi="Courier New"/>
          <w:sz w:val="20"/>
        </w:rPr>
        <w:t>Otto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den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Kaufmann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Rullmann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1826 - 1834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Erlaubniß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Florentin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>modo Funk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andere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für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Philipp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Fleck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Homberg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1834 - 1858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</w:t>
      </w:r>
      <w:r>
        <w:rPr>
          <w:rFonts w:ascii="Courier New" w:hAnsi="Courier New"/>
          <w:sz w:val="20"/>
        </w:rPr>
        <w:t>0z</w:t>
      </w:r>
      <w:r>
        <w:rPr>
          <w:rFonts w:ascii="Courier New" w:hAnsi="Courier New"/>
          <w:sz w:val="20"/>
        </w:rPr>
        <w:tab/>
        <w:t>16 Rep. VII Classe 23 Nr.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1840 eintretende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Secularfeier der Erfindung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Buchdruckerkunst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(nur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Bösendahl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Hotop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beabsichtigte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z w:val="20"/>
        </w:rPr>
        <w:tab/>
        <w:t xml:space="preserve">Die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Censoren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ertheilenden Vorschriften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50 vol. I - VI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50 vol. I - VI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Aufsicht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vol. I - VII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1836 - 1847 ; 1851 - 1861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6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Fortdauer der Anwendung des </w:t>
      </w:r>
      <w:r>
        <w:rPr>
          <w:rFonts w:ascii="Courier New" w:hAnsi="Courier New"/>
          <w:vanish/>
          <w:sz w:val="20"/>
        </w:rPr>
        <w:t>s[k[</w:t>
      </w:r>
      <w:r>
        <w:rPr>
          <w:rFonts w:ascii="Courier New" w:hAnsi="Courier New"/>
          <w:sz w:val="20"/>
        </w:rPr>
        <w:t>Bundestag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es Beschlusses und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Wiener Ministerialkonferenzen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vom 12. Juni und 13. November 1834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</w:t>
      </w:r>
      <w:r>
        <w:rPr>
          <w:rFonts w:ascii="Courier New" w:hAnsi="Courier New"/>
          <w:sz w:val="20"/>
        </w:rPr>
        <w:t xml:space="preserve">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Beaufsichtigung der Universitäten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von dem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pens.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Obristleut.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Heßberg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herausgegebene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Werk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Aufruf zur Gründung einer christlichen Gemeinde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 xml:space="preserve"> pp.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untersagte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'Der Beobachter'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 xml:space="preserve"> und die dagegen von dem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Redakteur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jenes Blattes erhobene Klage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1840 -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</w:t>
      </w:r>
      <w:r>
        <w:rPr>
          <w:rFonts w:ascii="Courier New" w:hAnsi="Courier New"/>
          <w:sz w:val="20"/>
        </w:rPr>
        <w:t>ep. VII Classe 23 Nr. 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Preiserstattung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in Beschlag genommene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1836 -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G.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Pflüger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herausgegebenen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gegen denselben eingeleitete Untersuchung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57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57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Bestrafung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(infolge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Gesetzes vom 26. August 1848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) vol</w:t>
      </w:r>
      <w:r>
        <w:rPr>
          <w:rFonts w:ascii="Courier New" w:hAnsi="Courier New"/>
          <w:sz w:val="20"/>
        </w:rPr>
        <w:t xml:space="preserve">. I, II </w:t>
      </w:r>
      <w:r>
        <w:rPr>
          <w:rFonts w:ascii="Courier New" w:hAnsi="Courier New"/>
          <w:vanish/>
          <w:sz w:val="20"/>
        </w:rPr>
        <w:t>s[&lt;Zensur&gt;]s</w:t>
      </w:r>
      <w:r>
        <w:rPr>
          <w:rFonts w:ascii="Courier New" w:hAnsi="Courier New"/>
          <w:sz w:val="20"/>
        </w:rPr>
        <w:t xml:space="preserve">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Beschwerden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Buchdruckereibesitzer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Zeitungs-Redacteure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politische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Blätter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Gesuche um fernere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politische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Zeitungsblätter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(nach § 4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</w:t>
      </w:r>
      <w:r>
        <w:rPr>
          <w:rFonts w:ascii="Courier New" w:hAnsi="Courier New"/>
          <w:vanish/>
          <w:sz w:val="20"/>
        </w:rPr>
        <w:t>&lt;ordnung&gt;</w:t>
      </w:r>
      <w:r>
        <w:rPr>
          <w:rFonts w:ascii="Courier New" w:hAnsi="Courier New"/>
          <w:sz w:val="20"/>
        </w:rPr>
        <w:t>. v. 7ten September 1850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</w:t>
      </w:r>
      <w:r>
        <w:rPr>
          <w:rFonts w:ascii="Courier New" w:hAnsi="Courier New"/>
          <w:sz w:val="20"/>
        </w:rPr>
        <w:t>se 23 Nr.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Gesuche um Anlegung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Betrieb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1848 - 1863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am Bade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Nauheim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Vollziehung des durch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Verordnung 25. Juli 1854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publicirten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Bundesbeschlusses zur Verhinderung des Mißbrauchs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Preßfreiheit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erlegenden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Cautionen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(õ 13 der Ver. vom 19. Dezember 1854)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Commission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&lt;handel&gt;]s</w:t>
      </w:r>
      <w:r>
        <w:rPr>
          <w:rFonts w:ascii="Courier New" w:hAnsi="Courier New"/>
          <w:sz w:val="20"/>
        </w:rPr>
        <w:t xml:space="preserve">-, Kunst- und Musikalienhandel für die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Witwe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Vollmann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Louise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>geb. Augener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67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67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 Vollziehu</w:t>
      </w:r>
      <w:r>
        <w:rPr>
          <w:rFonts w:ascii="Courier New" w:hAnsi="Courier New"/>
          <w:sz w:val="20"/>
        </w:rPr>
        <w:t xml:space="preserve">ng des durch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Verordnung vom 25.7.54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gültigen Bundesbeschlusses bezüglich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Concessionsausübung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Gewerbes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Buch-Steindrucker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&lt;händler&gt;]s</w:t>
      </w:r>
      <w:r>
        <w:rPr>
          <w:rFonts w:ascii="Courier New" w:hAnsi="Courier New"/>
          <w:sz w:val="20"/>
        </w:rPr>
        <w:t xml:space="preserve">- oder Kunsthändlers, Inhabers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pp.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Anzeigen der Gendarmerie über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verbotener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pp.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1859 - 1862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in der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Baier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Lewalter</w:t>
      </w:r>
      <w:r>
        <w:rPr>
          <w:rFonts w:ascii="Courier New" w:hAnsi="Courier New"/>
          <w:vanish/>
          <w:sz w:val="20"/>
        </w:rPr>
        <w:t>]p}2{o[&lt;Kassel&gt;]o}]k</w:t>
      </w:r>
      <w:r>
        <w:rPr>
          <w:rFonts w:ascii="Courier New" w:hAnsi="Courier New"/>
          <w:sz w:val="20"/>
        </w:rPr>
        <w:t xml:space="preserve"> dahier erscheinende Blatt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Kasseler Tages-Post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1861 - 1862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Hessen-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1865 - 1866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 Classe 23 Nr. 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unzüchtiger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Preßerzeugnisse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Abbildungen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1863 - 1866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VIII Classe 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VIII. Gewerbs-Repositur \ Classe 14: Die Privilegien zur Errichtung von Fabriken, Herausgabe von Büchern</w:t>
      </w:r>
      <w:r>
        <w:rPr>
          <w:rFonts w:ascii="Courier New" w:hAnsi="Courier New"/>
          <w:sz w:val="20"/>
        </w:rPr>
        <w:t>, Kalendern pp. und über Erfindungen im Gebiete des Handels und des Gewerbes pp.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Philipp 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1816 -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der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Witwe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des verstorbenen </w:t>
      </w:r>
      <w:r>
        <w:rPr>
          <w:rFonts w:ascii="Courier New" w:hAnsi="Courier New"/>
          <w:vanish/>
          <w:sz w:val="20"/>
        </w:rPr>
        <w:t>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Knorz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 exclusivum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Betriebe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</w:t>
      </w:r>
      <w:r>
        <w:rPr>
          <w:rFonts w:ascii="Courier New" w:hAnsi="Courier New"/>
          <w:sz w:val="20"/>
        </w:rPr>
        <w:t>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David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Polster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1805 -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dem großherzoglich-sächsischen </w:t>
      </w:r>
      <w:r>
        <w:rPr>
          <w:rFonts w:ascii="Courier New" w:hAnsi="Courier New"/>
          <w:vanish/>
          <w:sz w:val="20"/>
        </w:rPr>
        <w:t>p[7{s[</w:t>
      </w:r>
      <w:r>
        <w:rPr>
          <w:rFonts w:ascii="Courier New" w:hAnsi="Courier New"/>
          <w:sz w:val="20"/>
        </w:rPr>
        <w:t>Hofkapellmeister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Hummel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Weimar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seines Werkes: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Ausführliche theoretisch-praktische Anweisung zum Spielen des Pianofortes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'pp.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1827 -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</w:t>
      </w:r>
      <w:r>
        <w:rPr>
          <w:rFonts w:ascii="Courier New" w:hAnsi="Courier New"/>
          <w:sz w:val="20"/>
        </w:rPr>
        <w:t xml:space="preserve"> die Erben des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verstorbenen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Professors 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Schleiermacher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zur ausschließlichen Herausgabe der sämmtlichen Werke ihres Erblassers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Firmin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Didot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Paris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bei ihm erscheinenden neuen Ausgabe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Thesaurus linguae Graecae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ab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Heinr.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Stephano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constructus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1830 -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</w:t>
      </w:r>
      <w:r>
        <w:rPr>
          <w:rFonts w:ascii="Courier New" w:hAnsi="Courier New"/>
          <w:sz w:val="20"/>
        </w:rPr>
        <w:t>. VIII Classe 14 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hiesige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}2{o[&lt;Kassel&gt;]o}]k</w:t>
      </w:r>
      <w:r>
        <w:rPr>
          <w:rFonts w:ascii="Courier New" w:hAnsi="Courier New"/>
          <w:sz w:val="20"/>
        </w:rPr>
        <w:t xml:space="preserve"> wegen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Hofbuchdruckerei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Bischof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Sailer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Regensburg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wider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neuen Auflage seiner Gesammtwerke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1829 -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Campe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sche 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Hanauer Hauskalender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1815 -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 vol.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18 vol.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Debit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hiesigen und ausländischen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vol.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1762 - 1851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Niederhessen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, und das dem reformierten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hierüber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1825 -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</w:t>
      </w:r>
      <w:r>
        <w:rPr>
          <w:rFonts w:ascii="Courier New" w:hAnsi="Courier New"/>
          <w:sz w:val="20"/>
        </w:rPr>
        <w:t>4 Nr. 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</w:t>
      </w:r>
      <w:r>
        <w:rPr>
          <w:rFonts w:ascii="Courier New" w:hAnsi="Courier New"/>
          <w:vanish/>
          <w:sz w:val="20"/>
        </w:rPr>
        <w:t>p[2{&lt;Friedrich&gt;}8{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Schiller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schen Werke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1826 -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Hofrath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Niemeyer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ertheilte Erlaubniß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Fußbote aus Cassel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1814 -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Jean Paul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Richter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schen Werke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1840 -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</w:t>
      </w:r>
      <w:r>
        <w:rPr>
          <w:rFonts w:ascii="Courier New" w:hAnsi="Courier New"/>
          <w:sz w:val="20"/>
        </w:rPr>
        <w:t>. 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</w:t>
      </w:r>
      <w:r>
        <w:rPr>
          <w:rFonts w:ascii="Courier New" w:hAnsi="Courier New"/>
          <w:vanish/>
          <w:sz w:val="20"/>
        </w:rPr>
        <w:t>s[p[</w:t>
      </w:r>
      <w:r>
        <w:rPr>
          <w:rFonts w:ascii="Courier New" w:hAnsi="Courier New"/>
          <w:sz w:val="20"/>
        </w:rPr>
        <w:t>Wieland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'schen Werke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1840 -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Erfindung 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metallographische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Schnelldruckereien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1841 -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14 Nr.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die </w:t>
      </w:r>
      <w:r>
        <w:rPr>
          <w:rFonts w:ascii="Courier New" w:hAnsi="Courier New"/>
          <w:vanish/>
          <w:sz w:val="20"/>
        </w:rPr>
        <w:t>p[8{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Herder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'schen Werke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1841 -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VIII Classe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VIII. Gewerbs-Repositur \ Classe 17: Das Zunftwesen in der Stadt Cassel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</w:t>
      </w:r>
      <w:r>
        <w:rPr>
          <w:rFonts w:ascii="Courier New" w:hAnsi="Courier New"/>
          <w:sz w:val="20"/>
        </w:rPr>
        <w:t>e 17 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Buchbinderzunft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1828 -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VIII Classe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VIII. Gewerbs-Repositur \ Classe 19: Das Zunftwesen in der Provinz Niederhessen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19 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Buchbindergewerbe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Niederhessen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1837 -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VIII Classe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VIII. Gewerbs-Repositur \ Classe 24: Das Zunftwesen in der Provinz Fulda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VIII Classe 24 Nr.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&lt;zunft&gt;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- und Töpferzunft in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1824 -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Rep. X Classe 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X. Institutenrepositur \ Classe 28: Das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X Classe 28 Nr.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Beschaffung eines neuen Gebäudes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Waisenhaus-Buchdruckerei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u. die Lotterie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1834 -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X Classe 28 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dem reformirten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übertragenen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Verordnungen,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sz w:val="20"/>
        </w:rPr>
        <w:t xml:space="preserve">pp. sowie die für die Behörden in Cassel zu liefernden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Drucksachen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1824 -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X Classe 28 Nr. 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an verschiedene Behörden gelieferten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Drucksachen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1824 -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 Rep. X Classe 28 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-Vorstand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Breul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Regierung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</w:t>
      </w:r>
      <w:r>
        <w:rPr>
          <w:rFonts w:ascii="Courier New" w:hAnsi="Courier New"/>
          <w:sz w:val="20"/>
        </w:rPr>
        <w:t>assel \ #17. Regierung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1708 - 1821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1708 - 1821 (II.); Für den Unterbestand 17 II (hier befinden sich auch 15 Akten zum 17./18. Jh.) ist das Findbuch 1976 in der Reihe "Repertorien des Hessischen Staatsarchivs Marburg" veröffentlicht worden. Für 17 a - k liegen handschriftliche Findbücher von ca. 1830 vor. Der Bestand ist nur über Microfiches benutzbar!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17 II. Herrschaftliche Repositur \ L. Handel und Gewerbe \ 2. Gewerbe \ d.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-</w:t>
      </w:r>
      <w:r>
        <w:rPr>
          <w:rFonts w:ascii="Courier New" w:hAnsi="Courier New"/>
          <w:vanish/>
          <w:sz w:val="20"/>
        </w:rPr>
        <w:t>s[&lt;Buch&gt;</w:t>
      </w:r>
      <w:r>
        <w:rPr>
          <w:rFonts w:ascii="Courier New" w:hAnsi="Courier New"/>
          <w:sz w:val="20"/>
        </w:rPr>
        <w:t>handel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Nr. 416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II Nr. 416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1976, S. 183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der Direktion des reformierten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um ein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Debit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hebräischen und jüdischen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1789 - 1801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II Nr. 1916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1976, S. 184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Flucht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Deny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II Nr. 413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1976, S. 184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Krieger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bei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Regierung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um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Erlaubnis zum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Hauskalender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II Nr. 412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1976, S. 184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pensionierten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Stadtsekretär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Gehring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Erlaubnis zur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Rechenbuch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II Nr. 430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1976, S. 184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pensionierten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Stadtsekretär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Gehring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Erlaubnis zur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Rechenbuch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42</w:t>
      </w:r>
      <w:r>
        <w:rPr>
          <w:rFonts w:ascii="Courier New" w:hAnsi="Courier New"/>
          <w:sz w:val="20"/>
        </w:rPr>
        <w:t>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II Nr. 425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1976, S. 184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Krieger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unternommener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verfälschter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Abdruck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der Gesindeordnung für das Großherzogtum Fulda vom 28.12.1816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17 g: Polizei-Repositur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g 173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73 Nr. 2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dem hiesigen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Waisen- und Findelhaus</w:t>
      </w:r>
      <w:r>
        <w:rPr>
          <w:rFonts w:ascii="Courier New" w:hAnsi="Courier New"/>
          <w:vanish/>
          <w:sz w:val="20"/>
        </w:rPr>
        <w:t>}2{o[&lt;Kassel&gt;]o}]k</w:t>
      </w:r>
      <w:r>
        <w:rPr>
          <w:rFonts w:ascii="Courier New" w:hAnsi="Courier New"/>
          <w:sz w:val="20"/>
        </w:rPr>
        <w:t xml:space="preserve"> gnädigst bewilligte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Staats-, Adreß- auch übrigen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desgl. Verbot der Einführung fremder Calender </w:t>
      </w:r>
      <w:r>
        <w:rPr>
          <w:rFonts w:ascii="Courier New" w:hAnsi="Courier New"/>
          <w:vanish/>
          <w:sz w:val="20"/>
        </w:rPr>
        <w:t>s[&lt;Zens</w:t>
      </w:r>
      <w:r>
        <w:rPr>
          <w:rFonts w:ascii="Courier New" w:hAnsi="Courier New"/>
          <w:vanish/>
          <w:sz w:val="20"/>
        </w:rPr>
        <w:t>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1763 - 1784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g 174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73 Nr.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Rezeptionsgesuche mehrerer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g 176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73 Nr.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den gnädigsten Befehl Sr. Durchlaucht, daß alle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Buchdruckereyen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von allen von ihnen gedruckt oder verlegt werdenden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ohne Ausnahme ein </w:t>
      </w:r>
      <w:r>
        <w:rPr>
          <w:rFonts w:ascii="Courier New" w:hAnsi="Courier New"/>
          <w:vanish/>
          <w:sz w:val="20"/>
        </w:rPr>
        <w:t>s[&lt;Frei-&gt;</w:t>
      </w:r>
      <w:r>
        <w:rPr>
          <w:rFonts w:ascii="Courier New" w:hAnsi="Courier New"/>
          <w:sz w:val="20"/>
        </w:rPr>
        <w:t>Exemplar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die hiesige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Musei ohnentgeltlich eingeschickt werden solle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1793 - 1818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g 182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den auf Veranlassung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Griesbach</w:t>
      </w:r>
      <w:r>
        <w:rPr>
          <w:rFonts w:ascii="Courier New" w:hAnsi="Courier New"/>
          <w:vanish/>
          <w:sz w:val="20"/>
        </w:rPr>
        <w:t>}6{o[&lt;Kassel&gt;]o}]p</w:t>
      </w:r>
      <w:r>
        <w:rPr>
          <w:rFonts w:ascii="Courier New" w:hAnsi="Courier New"/>
          <w:sz w:val="20"/>
        </w:rPr>
        <w:t xml:space="preserve"> allhier dem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Bohne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untersagten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17 h: Schulrepositur (nach 1821) \ A. Generalia \ 1. Schulen und Schulwesen im Allgemeinen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der </w:t>
      </w:r>
      <w:r>
        <w:rPr>
          <w:rFonts w:ascii="Courier New" w:hAnsi="Courier New"/>
          <w:vanish/>
          <w:sz w:val="20"/>
        </w:rPr>
        <w:t>k[o[</w:t>
      </w:r>
      <w:r>
        <w:rPr>
          <w:rFonts w:ascii="Courier New" w:hAnsi="Courier New"/>
          <w:sz w:val="20"/>
        </w:rPr>
        <w:t>Berg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'ischen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Bibelgesellschaft</w:t>
      </w:r>
      <w:r>
        <w:rPr>
          <w:rFonts w:ascii="Courier New" w:hAnsi="Courier New"/>
          <w:vanish/>
          <w:sz w:val="20"/>
        </w:rPr>
        <w:t>]s]k</w:t>
      </w:r>
      <w:r>
        <w:rPr>
          <w:rFonts w:ascii="Courier New" w:hAnsi="Courier New"/>
          <w:sz w:val="20"/>
        </w:rPr>
        <w:t xml:space="preserve"> an die Schulen geschenkten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Bibeln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neuen Testamente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</w:t>
      </w:r>
      <w:r>
        <w:rPr>
          <w:rFonts w:ascii="Courier New" w:hAnsi="Courier New"/>
          <w:sz w:val="20"/>
        </w:rPr>
        <w:t>. 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Antrag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Liebermann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Wolfhagen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eine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neue Auflage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Schrift des Lasters des Diebstahls pp.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zu bewirken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1810 - 1827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dem Seminarlehrer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Fenner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hierselbst beabsichtigte 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für das kurhess. Volksschulwesen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Kurf. Konsistorium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z</w:t>
      </w:r>
      <w:r>
        <w:rPr>
          <w:rFonts w:ascii="Courier New" w:hAnsi="Courier New"/>
          <w:sz w:val="20"/>
        </w:rPr>
        <w:t xml:space="preserve">um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Ankauf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 aus dem Kirchenkasten verwilligten Geldbeträge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17 h: Schulrepositur (nach 1821) \ A. Generalia \ 4. Schullehrer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Klassenbibliotheken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Schullehrer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17 h: Schulrepositur (nach 1821) \ A. Generalia \ 11.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vom Schulmeister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Malsfeld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vorgeschlagene Einführung anderer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Vorschlag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Kantor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Gleim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Eschwege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auf Einführung des für die Leipziger Freischulen entworfenen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Elementarbuch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Vorbereitungen für Anfänger im Lesen und Denken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Joh. Chr.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Krieger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als </w:t>
      </w:r>
      <w:r>
        <w:rPr>
          <w:rFonts w:ascii="Courier New" w:hAnsi="Courier New"/>
          <w:vanish/>
          <w:sz w:val="20"/>
        </w:rPr>
        <w:t>5{s[</w:t>
      </w:r>
      <w:r>
        <w:rPr>
          <w:rFonts w:ascii="Courier New" w:hAnsi="Courier New"/>
          <w:sz w:val="20"/>
        </w:rPr>
        <w:t>Verleger</w:t>
      </w:r>
      <w:r>
        <w:rPr>
          <w:rFonts w:ascii="Courier New" w:hAnsi="Courier New"/>
          <w:vanish/>
          <w:sz w:val="20"/>
        </w:rPr>
        <w:t>]s}]p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Spicher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'schen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Verstand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es" Buches höchsten Ortes getane Suchen und Verordnung, daß dieses Buch für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Preis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6 ggr. das Stück in den Landschulen eingeführt werde </w:t>
      </w:r>
      <w:r>
        <w:rPr>
          <w:rFonts w:ascii="Courier New" w:hAnsi="Courier New"/>
          <w:vanish/>
          <w:sz w:val="20"/>
        </w:rPr>
        <w:t>s[&lt;Lehrbuch&gt;]s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1814 - 1815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allgem. Einführung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Zeißisch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Lehrbuches für Kinder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1814 - 1824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der hies. Regierung mit dem Oberschulrat gepflogene Communication ob die Einführung eines von dem in Ruhestand gesetzten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Stadtsekretarius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Gehring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herausgegebenen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Rechenbuch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in d</w:t>
      </w:r>
      <w:r>
        <w:rPr>
          <w:rFonts w:ascii="Courier New" w:hAnsi="Courier New"/>
          <w:sz w:val="20"/>
        </w:rPr>
        <w:t xml:space="preserve">en Schulen rätlich sei; auch der 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Cantor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Reinhard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Oberschütz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herausgebenen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Rechenkatechismus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204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204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Kantor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Kirschner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eingereichte Gesuch um ein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daß seine gedruckte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Anweisung zur Schönschreibekunst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in den Schulen eingeführt werden möchte </w:t>
      </w:r>
      <w:r>
        <w:rPr>
          <w:rFonts w:ascii="Courier New" w:hAnsi="Courier New"/>
          <w:vanish/>
          <w:sz w:val="20"/>
        </w:rPr>
        <w:t>s[&lt;Schulbuch&gt;]s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vom Kurhess.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Oberpostmeister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C. F.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Baumbach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eingereichten zum Druck bestimmten Entwurf einer kleinen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Schulgeographie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von und über Kurhessen </w:t>
      </w:r>
      <w:r>
        <w:rPr>
          <w:rFonts w:ascii="Courier New" w:hAnsi="Courier New"/>
          <w:vanish/>
          <w:sz w:val="20"/>
        </w:rPr>
        <w:t>s[&lt;Schulbuch&gt;]s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Suchen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Seminar-Inspektor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K.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Röding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Einführung seines im Druck herausgegebenen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Leitfadens in der hess. Geschichte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in den Landschulen </w:t>
      </w:r>
      <w:r>
        <w:rPr>
          <w:rFonts w:ascii="Courier New" w:hAnsi="Courier New"/>
          <w:vanish/>
          <w:sz w:val="20"/>
        </w:rPr>
        <w:t>s[&lt;Schulbuch&gt;]s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Einführung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Lesebücher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 in</w:t>
      </w:r>
      <w:r>
        <w:rPr>
          <w:rFonts w:ascii="Courier New" w:hAnsi="Courier New"/>
          <w:sz w:val="20"/>
        </w:rPr>
        <w:t xml:space="preserve"> den Schulen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Niederhessen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o[2{&lt;Provinz&gt;}1{</w:t>
      </w:r>
      <w:r>
        <w:rPr>
          <w:rFonts w:ascii="Courier New" w:hAnsi="Courier New"/>
          <w:sz w:val="20"/>
        </w:rPr>
        <w:t>Schaumburg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Einführung lithographischer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Schreibbücher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den Schulen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Niederhessen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mit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vol.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Einführung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</w:t>
      </w:r>
      <w:r>
        <w:rPr>
          <w:rFonts w:ascii="Courier New" w:hAnsi="Courier New"/>
          <w:vanish/>
          <w:sz w:val="20"/>
        </w:rPr>
        <w:t>&lt;buch&gt;]s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Elementarschulen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Metropolitan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Geisse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</w:t>
      </w:r>
      <w:r>
        <w:rPr>
          <w:rFonts w:ascii="Courier New" w:hAnsi="Courier New"/>
          <w:sz w:val="20"/>
        </w:rPr>
        <w:t>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Lehrern herausgegebenen und zur Genehmigung eingereichten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vol. I - VIII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1828 - 1848 ; 1850 - 1867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Anschaffung und Einführung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Einführung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und Schulapparaten u. dgl. in den Volksschulen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Bez.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h Nr. 214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h, S.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bei den öffentlichen Schulen eingeführten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17 i: Kommunal- und Institutenrepositur (nach 1821) \ Institute \ Stadt Cassel (Kassel)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3046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 Nr. 3046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i, S. 252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über den, dem allhiesigen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Armen-, Waisen- und Findelhaus</w:t>
      </w:r>
      <w:r>
        <w:rPr>
          <w:rFonts w:ascii="Courier New" w:hAnsi="Courier New"/>
          <w:vanish/>
          <w:sz w:val="20"/>
        </w:rPr>
        <w:t>}2{o[&lt;Kassel&gt;]o}]k</w:t>
      </w:r>
      <w:r>
        <w:rPr>
          <w:rFonts w:ascii="Courier New" w:hAnsi="Courier New"/>
          <w:sz w:val="20"/>
        </w:rPr>
        <w:t xml:space="preserve"> zugestandenen alleinigen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Casselischen Polizei- und Commerzien-Wochen-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1763 - 1820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 Nr. 3048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i, S. 252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Einrichtung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Weetisch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und das dem hiesigen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}2{o[&lt;Kassel&gt;]o}]k</w:t>
      </w:r>
      <w:r>
        <w:rPr>
          <w:rFonts w:ascii="Courier New" w:hAnsi="Courier New"/>
          <w:sz w:val="20"/>
        </w:rPr>
        <w:t xml:space="preserve"> darüber erteilte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1740 - 1753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 i Nr. 3063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17 i, S. 253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dem hiesigen reformierten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}2{o[&lt;Kassel&gt;]o}]k</w:t>
      </w:r>
      <w:r>
        <w:rPr>
          <w:rFonts w:ascii="Courier New" w:hAnsi="Courier New"/>
          <w:sz w:val="20"/>
        </w:rPr>
        <w:t xml:space="preserve"> verliehene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sowohl mit dem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Commerzien-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als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und dessen nunmehrige Extension auf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sym w:font="Courier New" w:char="00C4"/>
      </w:r>
      <w:r>
        <w:rPr>
          <w:rFonts w:ascii="Courier New" w:hAnsi="Courier New"/>
          <w:sz w:val="20"/>
        </w:rPr>
        <w:t>mt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Naumburg</w:t>
      </w:r>
      <w:r>
        <w:rPr>
          <w:rFonts w:ascii="Courier New" w:hAnsi="Courier New"/>
          <w:vanish/>
          <w:sz w:val="20"/>
        </w:rPr>
        <w:t>&lt;, Amt&gt;]o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1803 - 1808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 Regierung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#18. Kurhessische Regierung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Dieser Bestand wird zur Zeit (Stand 28. April 1999) aus anderen Beständen neu gebildet; das Findbuch ist noch in Arbeit.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2421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73 Nr. 2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Der dem hiesigen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Waisen- und Findelhaus</w:t>
      </w:r>
      <w:r>
        <w:rPr>
          <w:rFonts w:ascii="Courier New" w:hAnsi="Courier New"/>
          <w:vanish/>
          <w:sz w:val="20"/>
        </w:rPr>
        <w:t>}2{o[&lt;Kassel&gt;]o}]k</w:t>
      </w:r>
      <w:r>
        <w:rPr>
          <w:rFonts w:ascii="Courier New" w:hAnsi="Courier New"/>
          <w:sz w:val="20"/>
        </w:rPr>
        <w:t xml:space="preserve"> gnädigst bewilligte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</w:t>
      </w:r>
      <w:r>
        <w:rPr>
          <w:rFonts w:ascii="Courier New" w:hAnsi="Courier New"/>
          <w:sz w:val="20"/>
        </w:rPr>
        <w:t xml:space="preserve"> Staats-, Adreß- auch übrigen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desgl.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Verbot der Einführung fremder Calender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-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1791 - 1849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73 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Wiederherstellung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Censur-Anstalt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von 1780, ingl.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Casselschen allgemeinen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betr. ...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den in der vierten Sitzung von 1819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Bundesversammlung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vorgelegten Entwurf einer Verordnung zur Sicherstellung </w:t>
      </w:r>
      <w:r>
        <w:rPr>
          <w:rFonts w:ascii="Courier New" w:hAnsi="Courier New"/>
          <w:sz w:val="20"/>
        </w:rPr>
        <w:t xml:space="preserve">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Schriftsteller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Verleger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das Gesuch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Justus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Luckhardt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Ziegenhain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Übertragung des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Griesbach</w:t>
      </w:r>
      <w:r>
        <w:rPr>
          <w:rFonts w:ascii="Courier New" w:hAnsi="Courier New"/>
          <w:vanish/>
          <w:sz w:val="20"/>
        </w:rPr>
        <w:t>}6{o[&lt;Kassel&gt;]o}]p</w:t>
      </w:r>
      <w:r>
        <w:rPr>
          <w:rFonts w:ascii="Courier New" w:hAnsi="Courier New"/>
          <w:sz w:val="20"/>
        </w:rPr>
        <w:t xml:space="preserve"> allhier ertheilten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das 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 die vo</w:t>
      </w:r>
      <w:r>
        <w:rPr>
          <w:rFonts w:ascii="Courier New" w:hAnsi="Courier New"/>
          <w:sz w:val="20"/>
        </w:rPr>
        <w:t xml:space="preserve">n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Kreissekretär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Gerber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Frankenberg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entworfene tabellarische Überschrift der Dienstgeschäfte der Kreisräthe den Gemeinden zur Anschaffung zu empfehlen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Konfiskationen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anstößiger gedruckter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Lieder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Schmähschriften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pp.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ein Verzeichnis der von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Provinzial-Polizeidirektion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oder einem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Kreisamt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eingesandten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</w:t>
      </w:r>
      <w:r>
        <w:rPr>
          <w:rFonts w:ascii="Courier New" w:hAnsi="Courier New"/>
          <w:vanish/>
          <w:sz w:val="20"/>
        </w:rPr>
        <w:t>&lt;nahme&gt;]s</w:t>
      </w:r>
      <w:r>
        <w:rPr>
          <w:rFonts w:ascii="Courier New" w:hAnsi="Courier New"/>
          <w:sz w:val="20"/>
        </w:rPr>
        <w:t xml:space="preserve"> belegten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die Dienst-Vorschrift für die Kreisräthe hinsichtlich der denselben übertragenen Aufsicht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Acta, die Etablierung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Provinz betr.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Zulassung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jüdische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Volks</w:t>
      </w:r>
      <w:r>
        <w:rPr>
          <w:rFonts w:ascii="Courier New" w:hAnsi="Courier New"/>
          <w:vanish/>
          <w:sz w:val="20"/>
        </w:rPr>
        <w:t>&lt;schriften&gt;}]s</w:t>
      </w:r>
      <w:r>
        <w:rPr>
          <w:rFonts w:ascii="Courier New" w:hAnsi="Courier New"/>
          <w:sz w:val="20"/>
        </w:rPr>
        <w:t>- u</w:t>
      </w:r>
      <w:r>
        <w:rPr>
          <w:rFonts w:ascii="Courier New" w:hAnsi="Courier New"/>
          <w:sz w:val="20"/>
        </w:rPr>
        <w:t xml:space="preserve">nd anderer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 in hebräischer und deutscher Sprache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das der Witwe und den Kindern des verewigten Dichters und Geschichtsschreibers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Schiller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Schriften desselben auf 10 Jahre betr.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18a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der Direktion des hiesigen reformirten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}2{o[&lt;Kas</w:t>
      </w:r>
      <w:r>
        <w:rPr>
          <w:rFonts w:ascii="Courier New" w:hAnsi="Courier New"/>
          <w:vanish/>
          <w:sz w:val="20"/>
        </w:rPr>
        <w:t>sel&gt;]o}]k</w:t>
      </w:r>
      <w:r>
        <w:rPr>
          <w:rFonts w:ascii="Courier New" w:hAnsi="Courier New"/>
          <w:sz w:val="20"/>
        </w:rPr>
        <w:t xml:space="preserve">es erteilten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Privilegia impressoria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das dem großherzoglich Sachsen-Weimarschen Geheimen Rathe und Staatsminister </w:t>
      </w:r>
      <w:r>
        <w:rPr>
          <w:rFonts w:ascii="Courier New" w:hAnsi="Courier New"/>
          <w:vanish/>
          <w:sz w:val="20"/>
        </w:rPr>
        <w:t>p[2{&lt;Johann Wolfgang&gt;}8{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Göthe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auf 10 Jahre wider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schriftstellerischer Werke betr.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das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Hofkapellmeister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Hummel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Weimar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seines Werkes: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Ausführliche theoretisch-praktische Anweisung zum Spielen des Pianoforte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betr.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in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erscheinende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Wanderer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244</w:t>
      </w:r>
      <w:r>
        <w:rPr>
          <w:rFonts w:ascii="Courier New" w:hAnsi="Courier New"/>
          <w:sz w:val="20"/>
        </w:rPr>
        <w:t>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Untersagung des Druckes und des Absatzes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welche die Irrungen zwischen dem </w:t>
      </w:r>
      <w:r>
        <w:rPr>
          <w:rFonts w:ascii="Courier New" w:hAnsi="Courier New"/>
          <w:vanish/>
          <w:sz w:val="20"/>
        </w:rPr>
        <w:t>p[3{</w:t>
      </w:r>
      <w:r>
        <w:rPr>
          <w:rFonts w:ascii="Courier New" w:hAnsi="Courier New"/>
          <w:sz w:val="20"/>
        </w:rPr>
        <w:t>König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Hannover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dem </w:t>
      </w:r>
      <w:r>
        <w:rPr>
          <w:rFonts w:ascii="Courier New" w:hAnsi="Courier New"/>
          <w:vanish/>
          <w:sz w:val="20"/>
        </w:rPr>
        <w:t>p[3{</w:t>
      </w:r>
      <w:r>
        <w:rPr>
          <w:rFonts w:ascii="Courier New" w:hAnsi="Courier New"/>
          <w:sz w:val="20"/>
        </w:rPr>
        <w:t>Herzog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 von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Braunschweig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betreffen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26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Flug</w:t>
      </w:r>
      <w:r>
        <w:rPr>
          <w:rFonts w:ascii="Courier New" w:hAnsi="Courier New"/>
          <w:vanish/>
          <w:sz w:val="20"/>
        </w:rPr>
        <w:t>&lt;schriften, verbotene&gt;]s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&lt;, verbotene&gt;]s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</w:t>
      </w:r>
      <w:r>
        <w:rPr>
          <w:rFonts w:ascii="Courier New" w:hAnsi="Courier New"/>
          <w:sz w:val="20"/>
        </w:rPr>
        <w:t>7 g Gefach 74 Nr. 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das provisorische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Preßgesetz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deutschen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Bundesversammlung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 xml:space="preserve"> vom 20. Sept. 1819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in Folge desselben ergangenen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Zeitblätter</w:t>
      </w:r>
      <w:r>
        <w:rPr>
          <w:rFonts w:ascii="Courier New" w:hAnsi="Courier New"/>
          <w:vanish/>
          <w:sz w:val="20"/>
        </w:rPr>
        <w:t>&lt;, Verbote von&gt;]s</w:t>
      </w:r>
      <w:r>
        <w:rPr>
          <w:rFonts w:ascii="Courier New" w:hAnsi="Courier New"/>
          <w:sz w:val="20"/>
        </w:rPr>
        <w:t xml:space="preserve">n usw. betr.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Ertheilung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schriftstellerischer Werke betr.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 xml:space="preserve">17 g </w:t>
      </w:r>
      <w:r>
        <w:rPr>
          <w:rFonts w:ascii="Courier New" w:hAnsi="Courier New"/>
          <w:sz w:val="20"/>
        </w:rPr>
        <w:t>Gefach 74 Nr.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Anlegung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2458 - Nr. 2461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2458 - Nr. 2461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34 Bd. 2 - 5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Etablierung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 Gesuche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4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34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 der im </w:t>
      </w:r>
      <w:r>
        <w:rPr>
          <w:rFonts w:ascii="Courier New" w:hAnsi="Courier New"/>
          <w:vanish/>
          <w:sz w:val="20"/>
        </w:rPr>
        <w:t>o[&lt;Hessen, &gt;</w:t>
      </w:r>
      <w:r>
        <w:rPr>
          <w:rFonts w:ascii="Courier New" w:hAnsi="Courier New"/>
          <w:sz w:val="20"/>
        </w:rPr>
        <w:t>Kurstaat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Bildwerke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</w:t>
      </w:r>
      <w:r>
        <w:rPr>
          <w:rFonts w:ascii="Courier New" w:hAnsi="Courier New"/>
          <w:sz w:val="20"/>
        </w:rPr>
        <w:t xml:space="preserve"> Gefach 74 Nr.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zum Schutze der Verfasser dramatischer und musikalischer Werke gegen unbefugte Darstellung und Aufführung getroffenen Maßregeln betr.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meteorologischer und naturhistorische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2465 - Nr. 2467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2465 - Nr. 2467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37, 37 a, 37 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das provisorische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Preßgesetz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deutschen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Bundesversammlung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 xml:space="preserve"> vom 20.9.1819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in Folge desselben ergangenen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Zeitblätter</w:t>
      </w:r>
      <w:r>
        <w:rPr>
          <w:rFonts w:ascii="Courier New" w:hAnsi="Courier New"/>
          <w:vanish/>
          <w:sz w:val="20"/>
        </w:rPr>
        <w:t>&lt;, Verbote von&gt;]s</w:t>
      </w:r>
      <w:r>
        <w:rPr>
          <w:rFonts w:ascii="Courier New" w:hAnsi="Courier New"/>
          <w:sz w:val="20"/>
        </w:rPr>
        <w:t xml:space="preserve">n und dergleichen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1843 - 1849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Einführung und Verbreitung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generalia betr.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us</w:t>
      </w:r>
      <w:r>
        <w:rPr>
          <w:rFonts w:ascii="Courier New" w:hAnsi="Courier New"/>
          <w:sz w:val="20"/>
        </w:rPr>
        <w:t>w.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betr.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betr.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betr.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1864 - 1865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 Nr. 2476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17 g Gefach 74 Nr. 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betr. Schutz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Nachbildung von</w:t>
      </w:r>
      <w:r>
        <w:rPr>
          <w:rFonts w:ascii="Courier New" w:hAnsi="Courier New"/>
          <w:sz w:val="20"/>
        </w:rPr>
        <w:t xml:space="preserve"> Kunstwerken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1864 - 1866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 Regierung 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#19. Regierung 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Für die Unterbestände 19 e-l ist das Findbuch 1976 in der Reihe "Repertorien des Hessischen Staatsarchivs Marburg" veröffentlicht worden.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e: Schul-Repositur (Rep. V) \ Akten \ H. Schulwesen \ 3. Lehrer, Stellenbe</w:t>
      </w:r>
      <w:r>
        <w:rPr>
          <w:rFonts w:ascii="Courier New" w:hAnsi="Courier New"/>
          <w:sz w:val="20"/>
        </w:rPr>
        <w:t>setzung \ a. Lehrerbildung, Lehrervereine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e 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Bildung einer pädagogischen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Lesegesellschaft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Provinz, deren Unterstützung aus dem Fonds der Landschulkasse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1800 - 1842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e: Schul-Repositur (Rep. V) \ Akten \ H. Schulwesen \ 6. Schüler und Unterricht \ b. Unterricht, Prüfungen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e 3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Verbesserung des inneren Zustandes der Schulen sowohl in Beziehung auf die geistige als körperliche Au</w:t>
      </w:r>
      <w:r>
        <w:rPr>
          <w:rFonts w:ascii="Courier New" w:hAnsi="Courier New"/>
          <w:sz w:val="20"/>
        </w:rPr>
        <w:t xml:space="preserve">sbildung der Schulkinder,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Herausgabe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, Lehrpläne, Fortbildung der Schüler nach der Konfirmation Bd. 1 - 3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e: Schul-Repositur (Rep. V) \ Akten \ H. Schulwesen \ 6. Schüler und Unterricht \ c.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e 122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Kantor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Gleim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Eschwege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nachgesuchte Einführung und Verbreitung seines von ihm herausgegebenen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Liederbuch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in den Volksschulen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1819 - 1823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f: General-Repositur (Rep. I) \ Akten \ B. Staatsverwaltung \ 2. Regierung und Bezirksdirektionen \ d. Archiv und 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151 - 152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f 151 - 152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 und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f: General-Repositur (Rep. I) \ Akten \ B. Staatsverwaltung \ 8. Kulturpflege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277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f 277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Abgabe eines </w:t>
      </w:r>
      <w:r>
        <w:rPr>
          <w:rFonts w:ascii="Courier New" w:hAnsi="Courier New"/>
          <w:vanish/>
          <w:sz w:val="20"/>
        </w:rPr>
        <w:t>s[&lt;Frei-&gt;</w:t>
      </w:r>
      <w:r>
        <w:rPr>
          <w:rFonts w:ascii="Courier New" w:hAnsi="Courier New"/>
          <w:sz w:val="20"/>
        </w:rPr>
        <w:t>Exemplar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von allen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gedruckten oder verlegten Werken zu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</w:t>
      </w:r>
      <w:r>
        <w:rPr>
          <w:rFonts w:ascii="Courier New" w:hAnsi="Courier New"/>
          <w:sz w:val="20"/>
        </w:rPr>
        <w:t>esbibliothek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Universitätsbibliothek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1817 - 1839 ; 1853 - 1865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f 278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ausschließlichen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u.a.; Mitteilung von Kalendern an die Regierung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f 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Anschaffung der 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Bach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herausgegebenen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Kirchenstatistik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sowie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Geschichte der Kurhessischen Kirchenverfassung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für die Kreisämter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1835 - 183</w:t>
      </w:r>
      <w:r>
        <w:rPr>
          <w:rFonts w:ascii="Courier New" w:hAnsi="Courier New"/>
          <w:sz w:val="20"/>
        </w:rPr>
        <w:t>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g: Hoheits-Repositur (Rep. II) \ Akten \ A. Staatsverfassung, Hoheitswesen \ 3. Auswärtige Beziehungen \ c. Handelsbeziehungen, Zollsachen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589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g 589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Kurhessische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Untertanen hinsichtlich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Königreich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Bayern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zugesicherter Schutz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g: Hoheits-Repositur (Rep. II) \ Akten \ A. Staatsverfassung, Hoheitswesen \ 6. Gesetzgebung, Publikation der Gesetze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603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</w:t>
      </w:r>
      <w:r>
        <w:rPr>
          <w:rFonts w:ascii="Courier New" w:hAnsi="Courier New"/>
          <w:sz w:val="20"/>
        </w:rPr>
        <w:t xml:space="preserve"> g 603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Redaktion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(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Wochenblatt für die Provinz Oberhessen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)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g 815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Redaktion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(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Wochenblatt für die Provinz Oberhessen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) Bd.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1847 - 1855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g 816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Redaktion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(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Wochenblatt für die Provinz Oberhessen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) Bd.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1856 - 1</w:t>
      </w:r>
      <w:r>
        <w:rPr>
          <w:rFonts w:ascii="Courier New" w:hAnsi="Courier New"/>
          <w:sz w:val="20"/>
        </w:rPr>
        <w:t>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g 516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Prozeßsache des Staatsanwalts gegen das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Postamt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wegen Vorschußauszahlung an die Redaktion des Provinzial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g 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Prüfung und Feststellung der Quartalsrechnungen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g 817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Quartal- und Jahresrechnungen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h: Polizei-Reposi</w:t>
      </w:r>
      <w:r>
        <w:rPr>
          <w:rFonts w:ascii="Courier New" w:hAnsi="Courier New"/>
          <w:sz w:val="20"/>
        </w:rPr>
        <w:t>tur \ Akten \ D. Öffentliche Sicherheit und Ordnung \ 2. Sicherheitspolizei \ a. Öffentliche Sicherheit,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Politisches Verhalten der Wirte und die zur Sicherung der Öffentlichen Ordnung gegen Gast- und Schankwirte angeordnete Maßregeln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Demokratische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Flugschriften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aus den Jahren 1848-1850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1851 - 1859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h: Polizei-Repositur \ Akten \ D. Öffentliche Sicherheit und Ordnung \ 2. Sicherheitspolizei \ b. Zen</w:t>
      </w:r>
      <w:r>
        <w:rPr>
          <w:rFonts w:ascii="Courier New" w:hAnsi="Courier New"/>
          <w:sz w:val="20"/>
        </w:rPr>
        <w:t>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Öffentlicher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Aufsicht über die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; Verbot der Einfuhr von die öffentliche Ruhe gefährdenden oder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sittenlose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Flugblättern; Verfügungen wegen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; 1823 - 1837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869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öffentlicher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Aufsicht über die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; Verbot der Einfuhr v</w:t>
      </w:r>
      <w:r>
        <w:rPr>
          <w:rFonts w:ascii="Courier New" w:hAnsi="Courier New"/>
          <w:sz w:val="20"/>
        </w:rPr>
        <w:t xml:space="preserve">on die öffentliche Ruhe gefährdenden oder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sittenlose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Flugblättern; Verfügungen wegen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870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öffentlicher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Aufsicht über die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; Verbot der Einfuhr von die öffentliche Ruhe gefährdenden oder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sittenlose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Flugblättern; Verfügungen wegen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Bd.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  <w:r>
        <w:rPr>
          <w:rFonts w:ascii="Courier New" w:hAnsi="Courier New"/>
          <w:sz w:val="20"/>
        </w:rPr>
        <w:t>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öffentlicher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Aufsicht über die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; Verbot der Einfuhr von die öffentliche Ruhe gefährdenden oder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sittenlose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Flugblättern; Verfügungen wegen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Bd.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314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(Forts.) Maßregeln zur Verhinderung des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Mißbrauchs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Preßfreiheit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Bundesbeschluß vom 6. Juli 1854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) Bd.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315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(Fo</w:t>
      </w:r>
      <w:r>
        <w:rPr>
          <w:rFonts w:ascii="Courier New" w:hAnsi="Courier New"/>
          <w:sz w:val="20"/>
        </w:rPr>
        <w:t xml:space="preserve">rts.) Maßregeln zur Verhinderung des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Mißbrauchs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Preßfreiheit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Bundesbeschluß vom 6. Juli 1854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) Bd.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132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swege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nur: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Franz Joseph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Ennemoser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Eine Reise vom Mittelrhein nach den nordamerikanischen Freistaaten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h: Polizei-Repositur (Rep. III) \ Akten \ D. Öffentliche Sicherheit und Ordnung \ 4. Ordnungspolizei \ d. Vereins</w:t>
      </w:r>
      <w:r>
        <w:rPr>
          <w:rFonts w:ascii="Courier New" w:hAnsi="Courier New"/>
          <w:sz w:val="20"/>
        </w:rPr>
        <w:t>- und Sektenwesen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h 320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Bildung von Gesangvereinen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Lesezirkel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in den Gemeinden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i: Gewerbe-Repositur (Rep. IV) \ Akten \ L. Handel und Gewerbe \ 2. Zunft- und Handwerkssachen \ b. Einzelzünfte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362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Buchbinderzunft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Treysa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 ; 1849 ; 1855 - 1858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1100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1100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 xml:space="preserve">S. </w:t>
      </w:r>
      <w:r>
        <w:rPr>
          <w:rFonts w:ascii="Courier New" w:hAnsi="Courier New"/>
          <w:sz w:val="20"/>
        </w:rPr>
        <w:t>511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Buchbindergeselle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Simon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Stiebel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gegen Amtsmeister der Buchbinderzunft ebd. wegen verweigerter Aufnahme in das Meisterrecht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1101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Buchbindermeister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Ritter jun.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gegen die Witwe des Revierförsters Weihl zu Homberg a.d.Ohm wegen Aufhebung eines Lehrvertrages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1102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1102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Simon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Stiebel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gegen ehem. Ge</w:t>
      </w:r>
      <w:r>
        <w:rPr>
          <w:rFonts w:ascii="Courier New" w:hAnsi="Courier New"/>
          <w:sz w:val="20"/>
        </w:rPr>
        <w:t>ndarmen Manns zu Frankenhain wegen Aufhebung eines Lehrvertrages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19 i: Gewerbe-Repositur (Rep. IV) \ Akten \ L. Handel und Gewerbe \ 3. Gewerbe und Industrie \ e. Papierindustrie, Druckereien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398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Frankenberg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Anlegung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sowie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sz w:val="20"/>
        </w:rPr>
        <w:t>en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19 i 456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Gestaltung des Betriebes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Ziegenhain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 Polizeidirektionen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#24. Polizeibehörden des 19. Jahrhunderts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1735 ; 1817-1849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Für die Unterbestände 24 a-g ist das Findbuch 1969 in der Reihe "Repertorien des Hessischen Staatsarchivs Marburg" veröf</w:t>
      </w:r>
      <w:r>
        <w:rPr>
          <w:rFonts w:ascii="Courier New" w:hAnsi="Courier New"/>
          <w:sz w:val="20"/>
        </w:rPr>
        <w:t>fentlicht worden. Außerdem existiert je 1 Findbuch für die Unterbestände 24 b (Kassel) und 24 h (Steinbach).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a: Oberpolizeidirektion Kassel \ C. Politische Polizei \ 1. Maßnahmen gegen revolutionäre Bestrebungen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a/85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Demagogische Umtriebe, Unruhen,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Flugschriften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usw. in Deutschland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a/4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Drohbriefe und sonstige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anonyme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a: Oberpolizeidirektion Kassel \ C. Politische Polizei \ 2.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a/6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polizeiliche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Aufsicht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darüber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a/37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Überwachung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Neckar-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a/34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Überwachung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Fränkischer Merkur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 xml:space="preserve">"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a/121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FB 1969, S.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welche von der Oberpolizeidirektion gehalten werden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b: Residenzpolizeidirektion Kassel \ C. Politische Polizei \ 2.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b/153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&lt;, verbotene&gt;]s</w:t>
      </w:r>
      <w:r>
        <w:rPr>
          <w:rFonts w:ascii="Courier New" w:hAnsi="Courier New"/>
          <w:sz w:val="20"/>
        </w:rPr>
        <w:t xml:space="preserve"> sowie Handhabung der Aufsicht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3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b/210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Zensur-Vergehen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224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b/224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inländische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Bd.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c: Provinzialpolizeidirektion Kassel (Niederhessen) \ C. Politische Polizei \ 1. Maßnahmen gegen revolutionäre Bestrebungen, Vereinswesen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c/116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Drohbriefe und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anonyme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c: Provinzialpolizeidirektion Kassel (Niederhessen) \ C. Politische Polizei \ 2.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z</w:t>
      </w:r>
      <w:r>
        <w:rPr>
          <w:rFonts w:ascii="Courier New" w:hAnsi="Courier New"/>
          <w:sz w:val="20"/>
        </w:rPr>
        <w:tab/>
        <w:t>24 c/32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Schädliche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(in politischer und sittlicher Hinsicht)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c/80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Staatsgefährdende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Aufsätze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Advokat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Martin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Homberg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c/85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Schädliche politische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c: Provinzialpolizeidirektion Kassel (Niederhessen) \</w:t>
      </w:r>
      <w:r>
        <w:rPr>
          <w:rFonts w:ascii="Courier New" w:hAnsi="Courier New"/>
          <w:sz w:val="20"/>
        </w:rPr>
        <w:t xml:space="preserve"> K. Kirchen- und Schulwesen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c/30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Religionspolizei, insbesondere pietistische Versammlungen,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pietistischer und mystischer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d: Provinzialpolizeidirektion Marburg (Oberhessen) \ C. Politische Polizei \ 3.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 revolutionären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</w:t>
      </w:r>
      <w:r>
        <w:rPr>
          <w:rFonts w:ascii="Courier New" w:hAnsi="Courier New"/>
          <w:sz w:val="20"/>
        </w:rPr>
        <w:t>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&lt;, verbotene&gt;]s</w:t>
      </w:r>
      <w:r>
        <w:rPr>
          <w:rFonts w:ascii="Courier New" w:hAnsi="Courier New"/>
          <w:sz w:val="20"/>
        </w:rPr>
        <w:t xml:space="preserve"> Bd. 1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&lt;, verbotene&gt;]s</w:t>
      </w:r>
      <w:r>
        <w:rPr>
          <w:rFonts w:ascii="Courier New" w:hAnsi="Courier New"/>
          <w:sz w:val="20"/>
        </w:rPr>
        <w:t xml:space="preserve"> Bd.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1834 - 1843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&lt;, verbotene&gt;]s</w:t>
      </w:r>
      <w:r>
        <w:rPr>
          <w:rFonts w:ascii="Courier New" w:hAnsi="Courier New"/>
          <w:sz w:val="20"/>
        </w:rPr>
        <w:t xml:space="preserve"> Bd. 3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1843 - 1846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Redaktionszensur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Provinzialwochenblatt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 xml:space="preserve">1824 </w:t>
      </w:r>
      <w:r>
        <w:rPr>
          <w:rFonts w:ascii="Courier New" w:hAnsi="Courier New"/>
          <w:sz w:val="20"/>
        </w:rPr>
        <w:t>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Einrichtung des Blattes "Polizeiliche Nachrichten" als Anhang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Provinzialwochenblatt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Schneller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Freiburg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Das Jahr 1831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mit Verunglimpfungen des kurhessischen Staates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9</w:t>
      </w:r>
      <w:r>
        <w:rPr>
          <w:rFonts w:ascii="Courier New" w:hAnsi="Courier New"/>
          <w:sz w:val="20"/>
        </w:rPr>
        <w:t>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Sammeln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Subskribenten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Kupferstiche und lithographische Bilder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1834 - 1835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d/136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Beaufsichtigung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f: Provinzialpolizeidirektion Hanau \ C. Politische Polizei \ 2.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Hanauer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Aufsicht über die in den P</w:t>
      </w:r>
      <w:r>
        <w:rPr>
          <w:rFonts w:ascii="Courier New" w:hAnsi="Courier New"/>
          <w:sz w:val="20"/>
        </w:rPr>
        <w:t xml:space="preserve">rovinzial-Hauptstädten befindlichen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1823 - 1848 ; 1852 - 1853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Maßregeln gegen erschienene Zeitungsartikel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erscheinenden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Aufsicht über die vom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Fiedler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redigi</w:t>
      </w:r>
      <w:r>
        <w:rPr>
          <w:rFonts w:ascii="Courier New" w:hAnsi="Courier New"/>
          <w:sz w:val="20"/>
        </w:rPr>
        <w:t xml:space="preserve">erten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das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Conversationsblatt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nebst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Beiblatt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Spiegel der Geschichte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Verbreitung mehrerer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aufrührerische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Deutschland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außerhalb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s erscheinende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</w:t>
      </w:r>
      <w:r>
        <w:rPr>
          <w:rFonts w:ascii="Courier New" w:hAnsi="Courier New"/>
          <w:sz w:val="20"/>
        </w:rPr>
        <w:t xml:space="preserve"> außerhalb Deutschlands in deutscher Sprache gedruckten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Gewerbeblätter für Kurhessen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(durch den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kurhessischen Handels- und Gewerbeverein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Redaktion eines allgemeinen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Anzeigenblatt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durch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Philipp 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Sauerländer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</w:t>
      </w:r>
      <w:r>
        <w:rPr>
          <w:rFonts w:ascii="Courier New" w:hAnsi="Courier New"/>
          <w:sz w:val="20"/>
        </w:rPr>
        <w:t>37 - 1840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Aufhebung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Zensur-Deputation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und neuer Geschäftskreis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Zensur-Kommission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J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f: Provinzialpolizeidirektion Hanau \ J. Kirchen- und Schulwesen, Judensachen \ 1. Kirchen- und Schulwesen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f/44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Verbreitung von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schwärmerischen, zum Aberglauben führende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g: Provinzialpolizeidirektion Fulda \ A. Polizeiverwaltung \ 3. Dienstgebäude, Inventar, Registratur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der von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Polizeirat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Eberhard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Gotha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herausgegebenen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Allgemeinen Polizeianzeigen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für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Thüringen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das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Voigtland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g: Provinzialpolizeidirektion Fulda \ C. Politische Polizei \ 1. Maßnahmen gegen revolutionäre Bestrebungen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g/354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</w:t>
      </w:r>
      <w:r>
        <w:rPr>
          <w:rFonts w:ascii="Courier New" w:hAnsi="Courier New"/>
          <w:sz w:val="20"/>
        </w:rPr>
        <w:t>, S. 159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Nachforschung nach einem in Obernburg/Bayern zur Post gegebenen Drohbrief, sowie Anzeige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Justizbeamten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Hoyß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Salmünster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Haussuchung nach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revolutionäre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hessen-darmstädtischen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Landgerichtsbezirk Altenschlirf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Benachrichtigung der Polizeidirektion über einen angeblich beabsichtigten Aufenthalt des als Revolutionär verdächtigen ehemaligen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Leutnant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Wilhelm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Schulz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Darmstadt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Verfasser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Volkskalender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",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g/366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Vorbeugende Maßnahmen gegen einen angeblich am 1.5.1831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Bayern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ausbrechenden Aufruhr, sowie gegen deshalb verbreitete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revolutionäre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g/392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Adressen und sonstige Demonstrationen zu Gunsten der Schweizer Eidgenossenschaft und der dortigen radikalen Umtriebe, sowie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Subskriptionen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Manifeste fü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Georg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Beseler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Basel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g: Provinzialpolizeidirektion Fulda \ C. Politische Polizei \ 3.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478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Pasquillen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aller Art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; 1829 ; 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Von dem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Ferdinand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Witt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Jena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herausgegebene, hier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umlaufende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Broschüre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</w:t>
      </w:r>
      <w:r>
        <w:rPr>
          <w:rFonts w:ascii="Courier New" w:hAnsi="Courier New"/>
          <w:sz w:val="20"/>
        </w:rPr>
        <w:t>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Armand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Neu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; u.a. Anzeige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s und Gesuch um Erlaubnis zur Übertragung des Druckereibetriebes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Maßnahmen gegen die Verbreitung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Flugschrift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Frag- und Antwortbüchlein über Allerlei, was im deutschen Vaterland besonders Noth thut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und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Hildburghauser Dorf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Flugschrift von 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Verbot des Haltens der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'Deutsche Tribüne'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>,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Westbote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und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Neue Zeitschwingen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sowie weiterer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Flugschriften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auch Überwachung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Verbot der von Herrn </w:t>
      </w:r>
      <w:r>
        <w:rPr>
          <w:rFonts w:ascii="Courier New" w:hAnsi="Courier New"/>
          <w:vanish/>
          <w:sz w:val="20"/>
        </w:rPr>
        <w:t>p[8{</w:t>
      </w:r>
      <w:r>
        <w:rPr>
          <w:rFonts w:ascii="Courier New" w:hAnsi="Courier New"/>
          <w:sz w:val="20"/>
        </w:rPr>
        <w:t>v.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Horn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herausgegebenen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Verschwörung gegen den Kurfürsten Wilhelm II. von Hessen-Kassel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und des Werkes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Oberst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Voutier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Gemälde aus Gri</w:t>
      </w:r>
      <w:r>
        <w:rPr>
          <w:rFonts w:ascii="Courier New" w:hAnsi="Courier New"/>
          <w:sz w:val="20"/>
        </w:rPr>
        <w:t>echenland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Verbot des Absatzes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Neckar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" im </w:t>
      </w:r>
      <w:r>
        <w:rPr>
          <w:rFonts w:ascii="Courier New" w:hAnsi="Courier New"/>
          <w:vanish/>
          <w:sz w:val="20"/>
        </w:rPr>
        <w:t>o[&lt;Hessen, &gt;</w:t>
      </w:r>
      <w:r>
        <w:rPr>
          <w:rFonts w:ascii="Courier New" w:hAnsi="Courier New"/>
          <w:sz w:val="20"/>
        </w:rPr>
        <w:t>Kurstaat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Kunsthandlung und Industrie-Komptoir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Philipp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Dillig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Verbot der Ausleihe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an Jugendliche; Beschwerde gegen Philipp Dillig wegen angeblicher Eingriffe in Rechte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s[&lt;Ze</w:t>
      </w:r>
      <w:r>
        <w:rPr>
          <w:rFonts w:ascii="Courier New" w:hAnsi="Courier New"/>
          <w:vanish/>
          <w:sz w:val="20"/>
        </w:rPr>
        <w:t>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verschiedener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u.a. des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Fuldaer Volksblatt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es" und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Fuldaer politischen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Flugschrift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Die neue Welt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 xml:space="preserve">" und Bestrafung des Verfassers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Erhard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Gartenhof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Kämmerzell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; weitere Anzeigen gegen G., u.a. wegen Abfassens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</w:t>
      </w:r>
      <w:r>
        <w:rPr>
          <w:rFonts w:ascii="Courier New" w:hAnsi="Courier New"/>
          <w:sz w:val="20"/>
        </w:rPr>
        <w:t>rührerische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Verkaufsverbot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Abdrucke der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Juch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St. Wendel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am Osterfest gehaltenen Predigt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revolutionärer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durch einen Reisenden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Sachsen-Meiningen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489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g/489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Nr. 54 der angeblich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Würzbur</w:t>
      </w:r>
      <w:r>
        <w:rPr>
          <w:rFonts w:ascii="Courier New" w:hAnsi="Courier New"/>
          <w:sz w:val="20"/>
        </w:rPr>
        <w:t>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unter dem Titel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Volksblatt, eine konstitutionelle Zeitschrift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erscheinenden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gerichtliche Untersuchung gegen die Verbreiter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Nachforschungen wegen des Druckens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revolutionäre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deren angebliche Verbreitung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Hessen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sowie Ermittlungen gegen verschiedene Personen wegen revolutionärer Umtriebe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u.a.: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Hessischen Landbote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n' (1834)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1834 - 1835 ; 1872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Handhabung der Aufsicht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Euler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reformierten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amtlichen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für das gesamte </w:t>
      </w:r>
      <w:r>
        <w:rPr>
          <w:rFonts w:ascii="Courier New" w:hAnsi="Courier New"/>
          <w:vanish/>
          <w:sz w:val="20"/>
        </w:rPr>
        <w:t>o[&lt;Hessen, &gt;</w:t>
      </w:r>
      <w:r>
        <w:rPr>
          <w:rFonts w:ascii="Courier New" w:hAnsi="Courier New"/>
          <w:sz w:val="20"/>
        </w:rPr>
        <w:t>Kurfürstentum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(Druck eines besonderen amtlichen Kalenders für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1838 -</w:t>
      </w:r>
      <w:r>
        <w:rPr>
          <w:rFonts w:ascii="Courier New" w:hAnsi="Courier New"/>
          <w:sz w:val="20"/>
        </w:rPr>
        <w:t xml:space="preserve">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Beachtung der fürstbischöflichen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Verordnung vom 15.5.1775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der seit 1832 erlassenen Vorschriften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Zensoren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Gesuche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Xylograph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Henze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Volkmarsen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und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Theodor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Henkel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Gestattung der Errichtung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Sortiments-Buchhandlungen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Fulda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725 - 726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g/725 - 24 g/726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Bd. 2, Bd. 3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385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g/385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Führung eines Buches über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g: Provinzialpolizeidirektion Fulda \ H. Armen- und Gesundheitspolizei \ 2. Medizinalwesen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704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Ermittlung der mit Heilmitteln oder medizinisch-kosmetischen</w:t>
      </w:r>
      <w:r>
        <w:rPr>
          <w:rFonts w:ascii="Courier New" w:hAnsi="Courier New"/>
          <w:sz w:val="20"/>
        </w:rPr>
        <w:t xml:space="preserve"> Präparaten handeltreibenden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sonstigen Einwohner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695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g/695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Theodor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Henkel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Gestattung des Verkaufs sogenannter Rheumatismus-Ketten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J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24 g: Provinzialpolizeidirektion Fulda \ J. Kirchenwesen, Judensachen \ 1. Kirchensachen (Religionspolizei)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752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24 g/752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1969, S. 194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Polizeiliche Ermitt</w:t>
      </w:r>
      <w:r>
        <w:rPr>
          <w:rFonts w:ascii="Courier New" w:hAnsi="Courier New"/>
          <w:sz w:val="20"/>
        </w:rPr>
        <w:t xml:space="preserve">lungen wegen des von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Finanzkammer-Sekretär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König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verfaßten </w:t>
      </w:r>
      <w:r>
        <w:rPr>
          <w:rFonts w:ascii="Courier New" w:hAnsi="Courier New"/>
          <w:vanish/>
          <w:sz w:val="20"/>
        </w:rPr>
        <w:t>t[2{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>es "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Der Rosenkranz eines Katholiken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Zensurkommission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#25. Zensurkommission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1774 - 1848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Ältere Zensurkommission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ih</w:t>
      </w:r>
      <w:r>
        <w:rPr>
          <w:rFonts w:ascii="Courier New" w:hAnsi="Courier New"/>
          <w:sz w:val="20"/>
        </w:rPr>
        <w:t xml:space="preserve">rer Schriften: a.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Cramer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 Leihbibliothek, b.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Deny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 Leihbibliothek, c.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Griesbach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 Leihbibliothek, d.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Rabe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 Leihbibliothek, e.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Achenbach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'sche Leihbibliothek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1799 - 1804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insbes.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Polizei- und Kommerzienzeitung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; Einrücken von amtlichen Bekanntmachungen, Verdeutschung von Fremdworten u.a.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1774 - 1796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Handakten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</w:t>
      </w:r>
      <w:r>
        <w:rPr>
          <w:rFonts w:ascii="Courier New" w:hAnsi="Courier New"/>
          <w:vanish/>
          <w:sz w:val="20"/>
        </w:rPr>
        <w:t>&lt;riedrich&gt;</w:t>
      </w:r>
      <w:r>
        <w:rPr>
          <w:rFonts w:ascii="Courier New" w:hAnsi="Courier New"/>
          <w:sz w:val="20"/>
        </w:rPr>
        <w:t>. W</w:t>
      </w:r>
      <w:r>
        <w:rPr>
          <w:rFonts w:ascii="Courier New" w:hAnsi="Courier New"/>
          <w:vanish/>
          <w:sz w:val="20"/>
        </w:rPr>
        <w:t>&lt;ilhelm&gt;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Strieder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 in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</w:t>
      </w:r>
      <w:r>
        <w:rPr>
          <w:rFonts w:ascii="Courier New" w:hAnsi="Courier New"/>
          <w:sz w:val="20"/>
        </w:rPr>
        <w:t>urangelegenheiten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Schriftwechsel über einzelne Werke, u.a.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Küttner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Reise durch Deutschland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; dabei eigenhändiger Entwurf St.s für Adresse des Kurfürsten v. J. 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1794 - 1806 ; 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Zensurkommission Kassel (1815 - 1848)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Organisation, Aufgaben und Personal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Zensurkommission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1815 - 1829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5 - Nr.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5 - Nr.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auswärts gedruckter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Bücherverbote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1,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7 - 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7 - Nr.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zu druckender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Manuskripte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1 - Bd.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10 - 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10 - 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Mitglieder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Zensurkommission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ihre Dienstführung; Organisation der Kommission Bd. 1,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13 - 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13 - 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Manuskripte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(Handschriften) Bd. 1 - Bd.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6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19 - Nr.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</w:t>
      </w:r>
      <w:r>
        <w:rPr>
          <w:rFonts w:ascii="Courier New" w:hAnsi="Courier New"/>
          <w:sz w:val="20"/>
        </w:rPr>
        <w:t xml:space="preserve"> 19 - Nr.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auswärts gedruckte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; im Ausland erschienene und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Bd. 1 - Bd.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5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24 - Nr.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24 - Nr.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Beaufsichtigung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1 - Bd.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26 - Nr.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26 - Nr.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Geschäftsbücher (Protokolle)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Zensurkommission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mit Listen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Bücherverbote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1 -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Akten </w:t>
      </w:r>
      <w:r>
        <w:rPr>
          <w:rFonts w:ascii="Courier New" w:hAnsi="Courier New"/>
          <w:sz w:val="20"/>
        </w:rPr>
        <w:t>\ Zensurdeputation Hanau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Tätigkeit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Zensur-Deputation</w:t>
      </w:r>
      <w:r>
        <w:rPr>
          <w:rFonts w:ascii="Courier New" w:hAnsi="Courier New"/>
          <w:vanish/>
          <w:sz w:val="20"/>
        </w:rPr>
        <w:t>}2{o[&lt;Hanau&gt;]o}]k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Flugschriften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Beantwortung von Anfragen und Beschwerden)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Bildung und Tätigkeit der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-Deputation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25 Nr. 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Protokolle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Zensur-Deputation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Zensur-Sachen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mit Anlagen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Kurfürstliche Commission für Handel und Gewerbe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#27. Handel und Gewerbe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Verzeichnis V (= Repertorium der Repositur Kurfürstlicher Commission für Handel und Gewerbe)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 III Abt. I Gefach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27 a III: Kurfürstliche Kommission für Handel und Gewerbe \ Abteilung I: Verwaltung im Allgemeinen \ Gefach 9: Gesuche um Darlehen aus dem Gewerbefon</w:t>
      </w:r>
      <w:r>
        <w:rPr>
          <w:rFonts w:ascii="Courier New" w:hAnsi="Courier New"/>
          <w:sz w:val="20"/>
        </w:rPr>
        <w:t>ds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27 a III Abt. I Gefach 9 Nr. 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Betr. das 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Ch.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Fischer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Verwilligung eines Darlehens von 1500 Reichstalern aus dem Gewerbefonds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1859 - 1870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 III Abt. II Gefach 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27 a III: Kurfürstliche Kommission für Handel und Gewerbe \ Abteilung II: Handel und Gewerbe im Allgemeinen \ Gefach 10: Literatur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27 a III Abt. II Gefach 10 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im Allgemeinen, b</w:t>
      </w:r>
      <w:r>
        <w:rPr>
          <w:rFonts w:ascii="Courier New" w:hAnsi="Courier New"/>
          <w:sz w:val="20"/>
        </w:rPr>
        <w:t xml:space="preserve">ez. einer gewerblichen Zeitschrift für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 III Abt. III Gefach 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27 a III: Kurfürstliche Kommission für Handel und Gewerbe \ Abteilung III: Handel und Gewerbe im Besonderen \ Gefach 13: Buch- und Kunstdruck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27 a III Abt. III Gefach 13 Nr.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Betreffend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Buchdruckergewerbe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1855 - 1860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Landtagskommissare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Hessel-Kassel \ #</w:t>
      </w:r>
      <w:r>
        <w:rPr>
          <w:rFonts w:ascii="Courier New" w:hAnsi="Courier New"/>
          <w:sz w:val="20"/>
        </w:rPr>
        <w:t>63. Landtagskommission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1757 - 1866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3. Landtagsverhandlungen, Politik und Gesetzgebung 1830-1832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2535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63 Nr. 2535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Pressegesetz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63 Nr. 2522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Pressegesetz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4. Landtagsverhandlungen 1833-1846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63 Nr. 1354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Kosten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Landesbibliotheken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63 Nr. 2400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Landtag vom 8. - 18. März 18</w:t>
      </w:r>
      <w:r>
        <w:rPr>
          <w:rFonts w:ascii="Courier New" w:hAnsi="Courier New"/>
          <w:sz w:val="20"/>
        </w:rPr>
        <w:t>33, Bd.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Presse-Gesetzentwurf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sonstige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Presseangelegenheiten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Gesetzentwurf wegen einiger Zusätze zum Gesetz von 1831 über die Wahl der Abgeordneten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Hessische Landstände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Landgrafschaft Hessel-Kassel und Kurfürstentum Hessen (bis 1866) \ Hessische Landstände \ #73. Hessische Landstände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1509 - 1866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1984 wurde das Findbuch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Konstitutionelle Landstände \ II. Akten \ B. Verfassung, Staatsdienst, Untertanen \ 5. Petitionen, Ansprüche gegen den Staat \ a. Ressortübergreifende Petitionen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1623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1623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Gesuche an die 1. Ständekammer (1.K.)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Bevorzugung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 xml:space="preserve">Hof-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Waisenhausdruckerei</w:t>
      </w:r>
      <w:r>
        <w:rPr>
          <w:rFonts w:ascii="Courier New" w:hAnsi="Courier New"/>
          <w:vanish/>
          <w:sz w:val="20"/>
        </w:rPr>
        <w:t>]s}2{o[&lt;Kassel&gt;]o}]k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Konstitutionelle Landstände \ II. Akten \ C. Landtag \ 5. Landtagsverwaltung \ c. Kanzlei, Archiv, Bibliothe</w:t>
      </w:r>
      <w:r>
        <w:rPr>
          <w:rFonts w:ascii="Courier New" w:hAnsi="Courier New"/>
          <w:sz w:val="20"/>
        </w:rPr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1051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1051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Landständische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1831 - 1850 ; 1862 - 1868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Konstitutionelle Landstände \ II. Akten \ E. Innere Angelegenheiten \ 2. Öffentliche Sicherheit und Ordnung \ c. Politische Polizei, Zensur, Tumulte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1234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1234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Gesetzgebung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)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1831 - 1848 ; 1863 - 186</w:t>
      </w:r>
      <w:r>
        <w:rPr>
          <w:rFonts w:ascii="Courier New" w:hAnsi="Courier New"/>
          <w:sz w:val="20"/>
        </w:rPr>
        <w:t>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Beschwerden über die Ausübung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 xml:space="preserve">u.a.: Ausgaben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Verfassungsfreund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und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Kasselsche Blätter für Geist und Herz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1399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Verbot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Schaumburger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Volksblatt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s und Entfernung desselben und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Würzburger Volksblatt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s aus dem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Lesemuseum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1753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Gegenw</w:t>
      </w:r>
      <w:r>
        <w:rPr>
          <w:rFonts w:ascii="Courier New" w:hAnsi="Courier New"/>
          <w:sz w:val="20"/>
        </w:rPr>
        <w:t xml:space="preserve">ärtige Verhältnisse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(2.K.)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Konstitutionelle Landstände \ II. Akten \ E. Innere Angelegenheiten \ 3. Religion, Bildungswesen, Kultur \ c. Universität, Wissenschaft, Kunst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1225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unbefugte Nachbildung von Werken der Wissenschaft und Kunst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Konstitutionelle Landstände \ II. Akten \ E. Innere Angelegenheiten \ 6. Wirtschaftsordnung, Wirtschaftspol</w:t>
      </w:r>
      <w:r>
        <w:rPr>
          <w:rFonts w:ascii="Courier New" w:hAnsi="Courier New"/>
          <w:sz w:val="20"/>
        </w:rPr>
        <w:t>itik \ a. Handel und Gewerbe, Mühlen, Zünfte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1703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73 Nr. 1703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Hotop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um Entschädigung für die behördliche Schließung seines Geschäfts (2.K.)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1855 - 1857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Königlich Westfälische Zentralbehörden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Königreich Westfalen \ #75. Königlich Westfälische Zentralbehörden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5/13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5. Ministerium des Innern \ 13.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75/5/13 Nr. 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</w:t>
      </w:r>
      <w:r>
        <w:rPr>
          <w:rFonts w:ascii="Courier New" w:hAnsi="Courier New"/>
          <w:sz w:val="20"/>
        </w:rPr>
        <w:t>gswesen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Fulda-Werra-Departement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1808 - 1812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76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Fuldadepartement, Präfektur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Königreich Westfalen \ #76. Fuldadepartement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Findkartei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41 Stempelsteuer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wegen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Stempelung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 Departement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43 Zeitungen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128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Betr. das Herumtragen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Casseler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durch die Waisenknaben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z w:val="20"/>
        </w:rPr>
        <w:tab/>
        <w:t>459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459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Confiscation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Journal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Biene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460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über die Vereinigung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Casselschen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mit dem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Moniteur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461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den Contract mit dem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Präfekturrath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Murhard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Uebernahme der Redaction der allgemeinen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Casseler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Insertion in die allgemeine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Casselsche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betr</w:t>
      </w:r>
      <w:r>
        <w:rPr>
          <w:rFonts w:ascii="Courier New" w:hAnsi="Courier New"/>
          <w:sz w:val="20"/>
        </w:rPr>
        <w:t>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1809 - 1810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465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Mittheilung der im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 Departement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herauskommenden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öffentliche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Blätter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an die Ministerien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Cassel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andere Behörden im </w:t>
      </w:r>
      <w:r>
        <w:rPr>
          <w:rFonts w:ascii="Courier New" w:hAnsi="Courier New"/>
          <w:vanish/>
          <w:sz w:val="20"/>
        </w:rPr>
        <w:t>o[&lt;Westfalen, &gt;</w:t>
      </w:r>
      <w:r>
        <w:rPr>
          <w:rFonts w:ascii="Courier New" w:hAnsi="Courier New"/>
          <w:sz w:val="20"/>
        </w:rPr>
        <w:t>Königreich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468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Departemental-Blatt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 Departement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1809 - 1810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76 a Nr. 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Journale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öffentliche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Blätter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durch die Prä</w:t>
      </w:r>
      <w:r>
        <w:rPr>
          <w:rFonts w:ascii="Courier New" w:hAnsi="Courier New"/>
          <w:sz w:val="20"/>
        </w:rPr>
        <w:t>fectur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77 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Werradepartement, Präfektur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Königreich Westfalen \ #77. Werradepartement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Findkartei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77 a Nr. 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Erteilung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Genehmigungen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1808 - 1809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77 a Nr. 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Einrichtung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Allgemeinen Kassel'schen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Fulda-Departements"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76 Zeitungen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1635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77 a Nr</w:t>
      </w:r>
      <w:r>
        <w:rPr>
          <w:rFonts w:ascii="Courier New" w:hAnsi="Courier New"/>
          <w:sz w:val="20"/>
        </w:rPr>
        <w:t>. 1635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betr.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District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77 a Nr. 1634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 betr. das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Schmalkalder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1808 - 1811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 Regierung Hanau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Hanau \ #82. Regierung Hanau nach 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Findbücher, Findkartei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82 a: General-Repositur \ Gefach 72: Bibliothek und deren Einrichtung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365 - 367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a 365 - 367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angekaufte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Bd.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1767 - 1809 ; 1817 - 1867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82 c: Polizei-Repositur \ VII. Ausübung der Sittenpolizei \ 4. Aufsicht über Bibliotheken und öffentliche Blätter und deren Censur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771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Aufsicht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772 - 774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772 - 774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Erlassung der nöthigen Befehle an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hiesigem Regierungsbe</w:t>
      </w:r>
      <w:r>
        <w:rPr>
          <w:rFonts w:ascii="Courier New" w:hAnsi="Courier New"/>
          <w:sz w:val="20"/>
        </w:rPr>
        <w:t xml:space="preserve">zirk wegen Befolgung des von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Bundesversammlung am 20. September 1819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erlassenen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Preßgesetz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Tom I -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Abdruck einer Abhandlung über den Unterricht von dem gewesenen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Feierabend</w:t>
      </w:r>
      <w:r>
        <w:rPr>
          <w:rFonts w:ascii="Courier New" w:hAnsi="Courier New"/>
          <w:vanish/>
          <w:sz w:val="20"/>
        </w:rPr>
        <w:t>}6{o[&lt;Hanau&gt;]o}]p</w:t>
      </w:r>
      <w:r>
        <w:rPr>
          <w:rFonts w:ascii="Courier New" w:hAnsi="Courier New"/>
          <w:sz w:val="20"/>
        </w:rPr>
        <w:t xml:space="preserve"> am hiesigen Gymnasium in der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Waisenhausbuchdruckerey</w:t>
      </w:r>
      <w:r>
        <w:rPr>
          <w:rFonts w:ascii="Courier New" w:hAnsi="Courier New"/>
          <w:vanish/>
          <w:sz w:val="20"/>
        </w:rPr>
        <w:t>]s}2{&lt;Hanau&gt;}]k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Verkauf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von dem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Kirchenrath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Petri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gefertigten Gedichts auf den 13. Juni</w:t>
      </w:r>
      <w:r>
        <w:rPr>
          <w:rFonts w:ascii="Courier New" w:hAnsi="Courier New"/>
          <w:sz w:val="20"/>
        </w:rPr>
        <w:t xml:space="preserve"> zum Besten des </w:t>
      </w:r>
      <w:r>
        <w:rPr>
          <w:rFonts w:ascii="Courier New" w:hAnsi="Courier New"/>
          <w:vanish/>
          <w:sz w:val="20"/>
        </w:rPr>
        <w:t>k[p[</w:t>
      </w:r>
      <w:r>
        <w:rPr>
          <w:rFonts w:ascii="Courier New" w:hAnsi="Courier New"/>
          <w:sz w:val="20"/>
        </w:rPr>
        <w:t>Campe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schen Waisenhauses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Verhinderung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Verbreitung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einer dem Vernehmen nach im Druck erscheinenden mit Verdrehungen und Verunglimpfungen aller Art angefüllten Schrift über das Verfahren Königl. Baierischer Behörden gegen den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Chr. August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Fischer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 xml:space="preserve">vormals Professor an der Universität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Würzburg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welcher als Verfasser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Schmähschrift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Katzensprung von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nach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München</w:t>
      </w:r>
      <w:r>
        <w:rPr>
          <w:rFonts w:ascii="Courier New" w:hAnsi="Courier New"/>
          <w:vanish/>
          <w:sz w:val="20"/>
        </w:rPr>
        <w:t>]o]t</w:t>
      </w:r>
      <w:r>
        <w:rPr>
          <w:rFonts w:ascii="Courier New" w:hAnsi="Courier New"/>
          <w:sz w:val="20"/>
        </w:rPr>
        <w:t>' wegen Verläumdung u</w:t>
      </w:r>
      <w:r>
        <w:rPr>
          <w:rFonts w:ascii="Courier New" w:hAnsi="Courier New"/>
          <w:sz w:val="20"/>
        </w:rPr>
        <w:t xml:space="preserve">nd beleidigter Amtsehre von den Königl. Baierischen Gerichten zur Festungsstrafe verurteilt worden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Ernennung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Censur-Commission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Anzeigeblatt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Bodenhain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literarische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unter dem Titul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la flore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von dem französ.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Sprachlehrer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</w:t>
      </w:r>
      <w:r>
        <w:rPr>
          <w:rFonts w:ascii="Courier New" w:hAnsi="Courier New"/>
          <w:sz w:val="20"/>
        </w:rPr>
        <w:t>ogel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dafür gedruckt werdende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unter dem Titul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Zeitbilder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Herzogl.-Nassauischen Staatsregierung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erhobene Beschwerde über die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erschienene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Broschüre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Haus- und Staatsminister von Nassau mit sich selbst in Fehde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1829 - 1832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Gesuc</w:t>
      </w:r>
      <w:r>
        <w:rPr>
          <w:rFonts w:ascii="Courier New" w:hAnsi="Courier New"/>
          <w:sz w:val="20"/>
        </w:rPr>
        <w:t xml:space="preserve">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Schriftsetzer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Janda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und anderer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Gelnhausen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die Erlaubnis eine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pp. anlegen zu dürfen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Akten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Gelnhausen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Der Conversationsfreund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>'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Acten das 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Philipp Frie</w:t>
      </w:r>
      <w:r>
        <w:rPr>
          <w:rFonts w:ascii="Courier New" w:hAnsi="Courier New"/>
          <w:sz w:val="20"/>
        </w:rPr>
        <w:t>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Sauerländer sen.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Frankfurt a.M.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u. Andere um eine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Conzession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Allgemeinen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Anzeige-Blatt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Acten über die wegen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Verhinderung des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Verkauf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s von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unsittliche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Bildern getroffenen Maßregeln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Ertheilung der Erlaubniß zur Errichtung von Stein-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hiesigen </w:t>
      </w:r>
      <w:r>
        <w:rPr>
          <w:rFonts w:ascii="Courier New" w:hAnsi="Courier New"/>
          <w:vanish/>
          <w:sz w:val="20"/>
        </w:rPr>
        <w:t>o[&lt;Hanau, &gt;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</w:t>
      </w:r>
      <w:r>
        <w:rPr>
          <w:rFonts w:ascii="Courier New" w:hAnsi="Courier New"/>
          <w:sz w:val="20"/>
        </w:rPr>
        <w:t xml:space="preserve">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Jacob Bär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Levi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Schutz gegen den Mißbrauch der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Cotta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Stuttgart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ertheilten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Verlags-Privilegien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Acten,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Reue eines preußischen Soldaten über die Greuelthaten des herrlichen Kriegsherrns in Baden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betr.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</w:t>
      </w:r>
      <w:r>
        <w:rPr>
          <w:rFonts w:ascii="Courier New" w:hAnsi="Courier New"/>
          <w:sz w:val="20"/>
        </w:rPr>
        <w:t>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C. J.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Edler</w:t>
      </w:r>
      <w:r>
        <w:rPr>
          <w:rFonts w:ascii="Courier New" w:hAnsi="Courier New"/>
          <w:vanish/>
          <w:sz w:val="20"/>
        </w:rPr>
        <w:t>}6{o[&lt;Hanau&gt;]o}]p</w:t>
      </w:r>
      <w:r>
        <w:rPr>
          <w:rFonts w:ascii="Courier New" w:hAnsi="Courier New"/>
          <w:sz w:val="20"/>
        </w:rPr>
        <w:t xml:space="preserve"> hierselbst wegen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Acten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Überwachung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Tagespresse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und gehörige Handhabung der wider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Preßvergehen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bestehenden gesetzlichen Vorschriften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796 - 797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796 - 797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Acten über die Vollziehung des õ 4 der vom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Bundescivilkommissar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Herrn </w:t>
      </w:r>
      <w:r>
        <w:rPr>
          <w:rFonts w:ascii="Courier New" w:hAnsi="Courier New"/>
          <w:vanish/>
          <w:sz w:val="20"/>
        </w:rPr>
        <w:t>3{</w:t>
      </w:r>
      <w:r>
        <w:rPr>
          <w:rFonts w:ascii="Courier New" w:hAnsi="Courier New"/>
          <w:sz w:val="20"/>
        </w:rPr>
        <w:t>Graf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Rechberg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unt. 1.11.50 erlassenen Verordnung, wonach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vanish/>
          <w:sz w:val="20"/>
        </w:rPr>
        <w:t>[</w:t>
      </w:r>
      <w:r>
        <w:rPr>
          <w:rFonts w:ascii="Courier New" w:hAnsi="Courier New"/>
          <w:sz w:val="20"/>
        </w:rPr>
        <w:t>Journale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Flugschriften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nur nach ausdrücklich eingeholter Ermächtigung der betreffenden Regierungsbehörden erscheinen dürfen Tom I, II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1850 - 1867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798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798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Gestattung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Bibel-Colportage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christlichen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Erbauungsschriften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ferner anderer literarischer Erzeugnisse, ferner das Sammeln von Unterschriften auf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s[&lt;Kolportage&gt;]s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s[&lt;Subskription&gt;]s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800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Vollziehung des durch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</w:t>
      </w:r>
      <w:r>
        <w:rPr>
          <w:rFonts w:ascii="Courier New" w:hAnsi="Courier New"/>
          <w:sz w:val="20"/>
        </w:rPr>
        <w:t>rdnung von 25. Juli 1854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publicirten Bundesbeschlusses zur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Verhinderung des Mißbrauchs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dem </w:t>
      </w:r>
      <w:r>
        <w:rPr>
          <w:rFonts w:ascii="Courier New" w:hAnsi="Courier New"/>
          <w:vanish/>
          <w:sz w:val="20"/>
        </w:rPr>
        <w:t>p[3{</w:t>
      </w:r>
      <w:r>
        <w:rPr>
          <w:rFonts w:ascii="Courier New" w:hAnsi="Courier New"/>
          <w:sz w:val="20"/>
        </w:rPr>
        <w:t>Graf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Heß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Bockenheim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&lt;handlung&gt;]s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Antiquariatshandlung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802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 der von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Regierung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zur Ausübung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der Steindruckerei,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s,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Antiquariatsbuchhandel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s,</w:t>
      </w:r>
      <w:r>
        <w:rPr>
          <w:rFonts w:ascii="Courier New" w:hAnsi="Courier New"/>
          <w:sz w:val="20"/>
        </w:rPr>
        <w:t xml:space="preserve"> zum Halten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Lesekabinett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und zum Verkauf bildlicher Darstellungen erteilten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82 c: Polizei-Repositur \ IX.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\ 4. Finanz- und Rechnungswesen der Waisenhäuser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1059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Ausstände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Waisenhausbuchdruckerei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-</w:t>
      </w:r>
      <w:r>
        <w:rPr>
          <w:rFonts w:ascii="Courier New" w:hAnsi="Courier New"/>
          <w:vanish/>
          <w:sz w:val="20"/>
        </w:rPr>
        <w:t>s[&lt;Waisenhaus&gt;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insbes. Wochennachrichtsausstände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1796 - 1837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82 c: Polizei-Repositur \ IX. Waisenhau</w:t>
      </w:r>
      <w:r>
        <w:rPr>
          <w:rFonts w:ascii="Courier New" w:hAnsi="Courier New"/>
          <w:sz w:val="20"/>
        </w:rPr>
        <w:t>s in Hanau \ 7. Personal und Rechnungswesen der Waisenhaus-Druckerei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1069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Prüfung der Rechnungen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Bestellung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und Faktors in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evangelisch-reformierten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1776 - 1867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82 c: Polizei-Repositur \ IX.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</w:t>
      </w:r>
      <w:r>
        <w:rPr>
          <w:rFonts w:ascii="Courier New" w:hAnsi="Courier New"/>
          <w:sz w:val="20"/>
        </w:rPr>
        <w:t>nau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\ 8. Arbeiten der Waisenhaus-Druckerei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1072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Kalenderbedarf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Amt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Salmünster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in den evangelischen Gemeinden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neu einzuführenden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durch die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Waisenhausbuchdruckerei</w:t>
      </w:r>
      <w:r>
        <w:rPr>
          <w:rFonts w:ascii="Courier New" w:hAnsi="Courier New"/>
          <w:vanish/>
          <w:sz w:val="20"/>
        </w:rPr>
        <w:t>]s}2{o[&lt;Hanau&gt;]o}]k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Austragen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Provinzialwochenblatt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sowie Einzug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Abon</w:t>
      </w:r>
      <w:r>
        <w:rPr>
          <w:rFonts w:ascii="Courier New" w:hAnsi="Courier New"/>
          <w:sz w:val="20"/>
        </w:rPr>
        <w:t>nementsgelder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desselben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1799 ; 1825 - 1852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von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Wachs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verfaßten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13te Juni, ein jährliches Erinnerungsfest für die Bewohner Hanaus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auf Kosten des </w:t>
      </w:r>
      <w:r>
        <w:rPr>
          <w:rFonts w:ascii="Courier New" w:hAnsi="Courier New"/>
          <w:vanish/>
          <w:sz w:val="20"/>
        </w:rPr>
        <w:t>k[p[</w:t>
      </w:r>
      <w:r>
        <w:rPr>
          <w:rFonts w:ascii="Courier New" w:hAnsi="Courier New"/>
          <w:sz w:val="20"/>
        </w:rPr>
        <w:t>Campe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sog.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Waisenbüchelchen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Zuwendung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Druckarbeiten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öffentlichen Behörden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an die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Waisenhausbuchdruckerei</w:t>
      </w:r>
      <w:r>
        <w:rPr>
          <w:rFonts w:ascii="Courier New" w:hAnsi="Courier New"/>
          <w:vanish/>
          <w:sz w:val="20"/>
        </w:rPr>
        <w:t>]s}2{o[&lt;Hanau&gt;]o}]k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Unentgeltliche Verabfolgung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Hanauer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Provinzialwochenblatt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es an das Postamt ebd. sowie Umfang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Portofreiheit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Beitreibung der Rückstände der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-</w:t>
      </w:r>
      <w:r>
        <w:rPr>
          <w:rFonts w:ascii="Courier New" w:hAnsi="Courier New"/>
          <w:vanish/>
          <w:sz w:val="20"/>
        </w:rPr>
        <w:t>s[&lt;Waisenhaus&gt;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-Kasse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c 1090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</w:t>
      </w:r>
      <w:r>
        <w:rPr>
          <w:rFonts w:ascii="Courier New" w:hAnsi="Courier New"/>
          <w:sz w:val="20"/>
        </w:rPr>
        <w:t>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1776 - 1801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82 e: Schul-Repositur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Gleim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ischen Liedersammlung in den niederen Volksschulen sowie Gesuche 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Empfehlung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weiterer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Liederbücher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den Schulen überhaupt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; 1833 ; 1844 ;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1058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1058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Baurat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Rudolphi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über die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Hausmaurerkunst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in allen Handwerksschulen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872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Kauf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Schnee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'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t[s[</w:t>
      </w:r>
      <w:r>
        <w:rPr>
          <w:rFonts w:ascii="Courier New" w:hAnsi="Courier New"/>
          <w:sz w:val="20"/>
        </w:rPr>
        <w:t>Lehrbuch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Ackerbaus und der Viehzucht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sowie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Becker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Rat- und Hilfsbüchleins für die Landschulen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auf Kosten der Gemeindekassen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902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902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in den Stadt- und Landschulen; Einführung eines Lehrplans Band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53 - 54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53 - 54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und Anschauungsmaterial in den Stadt- und Landschulen und Lehrplan in den Volksschulen Bd. 2,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Blättern über das Schulwesen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wie das </w:t>
      </w:r>
      <w:r>
        <w:rPr>
          <w:rFonts w:ascii="Courier New" w:hAnsi="Courier New"/>
          <w:vanish/>
          <w:sz w:val="20"/>
        </w:rPr>
        <w:t>t[s[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Kurhessische Volksschulwesen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die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Preuß. Volksschulzeitung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u.a.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60 - 61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60 - 61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Errichtung der Schullehrer-Konferenzen, pädagogischen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Lesegesellschaften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Lehrer-Gesangvereine in der </w:t>
      </w:r>
      <w:r>
        <w:rPr>
          <w:rFonts w:ascii="Courier New" w:hAnsi="Courier New"/>
          <w:vanish/>
          <w:sz w:val="20"/>
        </w:rPr>
        <w:t>o[&lt;Hanau, &gt;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, deren Tätigkeit und Leistung staatlicher Zuschüsse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82 e 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Verzeichnisse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</w:t>
      </w:r>
      <w:r>
        <w:rPr>
          <w:rFonts w:ascii="Courier New" w:hAnsi="Courier New"/>
          <w:sz w:val="20"/>
        </w:rPr>
        <w:t>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der Schullehrer-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</w:t>
      </w:r>
      <w:r>
        <w:rPr>
          <w:rFonts w:ascii="Courier New" w:hAnsi="Courier New"/>
          <w:vanish/>
          <w:sz w:val="20"/>
        </w:rPr>
        <w:t>o[&lt;Hanau, &gt;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 Regierung Hanau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Hanau \ #86. Hanauer Nachträge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9 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Kasten 18: Hanauer Rent- bezw. Finanzkammer \ 27. Kunst und Wissenschaft \ 5. Zeitungen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S 388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86 S 388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von dem hiesigen Zeitungsschreiber wegen des europäischen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Zeitungsprivileg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alljährlich zur Kammerschreiberei zu bezahlen habender 50 Rthlr. nebst anderen deswegen</w:t>
      </w:r>
      <w:r>
        <w:rPr>
          <w:rFonts w:ascii="Courier New" w:hAnsi="Courier New"/>
          <w:sz w:val="20"/>
        </w:rPr>
        <w:t xml:space="preserve"> habender Unkosten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1707 - 1818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Kasten 19: Akten der Hanauer Regierung \ 8.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S 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86 S 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höchste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Straßburger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und aller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demokratische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Blätter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namentlich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le Moniteur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bei 100 Gulden Strafe ...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Kasten 26: Hanauer Regierungsakten (Fortsetzung) \ 27. Buchdruck, Nachdruck, Buchhandel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15247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86 Nr. 15247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Betr.: Forderung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Wenner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Druckerei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&lt;/Main&gt;]o}]k</w:t>
      </w:r>
      <w:r>
        <w:rPr>
          <w:rFonts w:ascii="Courier New" w:hAnsi="Courier New"/>
          <w:sz w:val="20"/>
        </w:rPr>
        <w:t>, über abgedruckte Tarife und Quittungen für die Russen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Regierung Oranien-Nassau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Fulda \ #97. Oranien-Nassau (1802-1806) und französische Landesadministration (1806-1809)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1802 - 1809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Findkartei, 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97 b: Geheimer Rat \ Kirchensachen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b Nr.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im Druck erschienenen Fastenpatente und sonstigen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geistliche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1804</w:t>
      </w:r>
      <w:r>
        <w:rPr>
          <w:rFonts w:ascii="Courier New" w:hAnsi="Courier New"/>
          <w:sz w:val="20"/>
        </w:rPr>
        <w:t xml:space="preserve"> - 1809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97 c: Regierung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Ph. Chr.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Langensalza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pp.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1803 - 1805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Ritterschaftl. Steuern bes. das zur Censur vorgelegte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Steuerausschreiben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fränk. Ritterschaft Orts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Rhönwerra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für das Jahr 1804</w:t>
      </w:r>
      <w:r>
        <w:rPr>
          <w:rFonts w:ascii="Courier New" w:hAnsi="Courier New"/>
          <w:sz w:val="20"/>
        </w:rPr>
        <w:t xml:space="preserve"> wegen dessen in der hies.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besorgenden Druckes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bes. das 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Canzlist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Delstroub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um Erlaubniß zum Ausleihen derselben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die von dem fürstl.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Professor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Petri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zum Druck abgegebene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unter dem Tittel: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Erinnerung an den unzertrennlichen Zusammenhang ächter Duldsamkeit mit dem wahren Christ</w:t>
      </w:r>
      <w:r>
        <w:rPr>
          <w:rFonts w:ascii="Courier New" w:hAnsi="Courier New"/>
          <w:sz w:val="20"/>
        </w:rPr>
        <w:t>enthum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den von der hiesigen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gemachten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 eines von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Schullehrer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Winter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in der Hindenburg zum Behuf des Etablissements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Drucke zu befordernden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Bücherverzeichnis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ses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den von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dahier gemachten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 wegen der zum Druck zu befördernden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Schuhkraf</w:t>
      </w:r>
      <w:r>
        <w:rPr>
          <w:rFonts w:ascii="Courier New" w:hAnsi="Courier New"/>
          <w:sz w:val="20"/>
        </w:rPr>
        <w:t>ft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97 c Nr. 263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Acta.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Censurwesen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. das dahier im Druck erschienene Werk unter dem Tittel: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Auszüge aus mancherlei Schriften von einem Priester aus Fulda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Regierung Großherzogtum Frankfurt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Fulda \ #98. Großherzogtum Frankfurt (1810-1813) nur Hanau und Fulda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1699 - 1821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Findbücher, Findkartei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 xml:space="preserve">Für den Unterbestand 98 c ist das Findbuch 1992 in der Reihe "Repertorien des </w:t>
      </w:r>
      <w:r>
        <w:rPr>
          <w:rFonts w:ascii="Courier New" w:hAnsi="Courier New"/>
          <w:sz w:val="20"/>
        </w:rPr>
        <w:t>Hessischen Staatsarchivs Marburg" veröffentlicht worden.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a: Staatsrat und Ministerien (Ministerium des Auswärtigen und des Staatssekretariats, Ministerium des Innern und der Polizei, Ministerium der Finanzen, Ministerium der Kriegsadministration, Ministerium des Kultus) \ B. Ministerium des Auswärtigen und des Staatssekretariats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700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a Nr. 700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Debit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über die Differenzen zwischen dem ehemaligen Minister von</w:t>
      </w:r>
      <w:r>
        <w:rPr>
          <w:rFonts w:ascii="Courier New" w:hAnsi="Courier New"/>
          <w:sz w:val="20"/>
        </w:rPr>
        <w:t xml:space="preserve"> Kretschmann und dem Herzog von Sachsen-Coburg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c: Präfekturen \ A. Präfektur Fulda \ B. Innere Verwaltung \ 2. Geschäftsverfahren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372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Beschwerden gegen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Winkelschreiberei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en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Valentin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Altfuldisch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Brückenau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c: Präfekturen \ A. Präfektur Fulda \ B. Innere Verwaltung \ 4. Bürokosten und Dienststellenverwaltung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</w:t>
      </w:r>
      <w:r>
        <w:rPr>
          <w:rFonts w:ascii="Courier New" w:hAnsi="Courier New"/>
          <w:sz w:val="20"/>
        </w:rPr>
        <w:t>0z</w:t>
      </w:r>
      <w:r>
        <w:rPr>
          <w:rFonts w:ascii="Courier New" w:hAnsi="Courier New"/>
          <w:sz w:val="20"/>
        </w:rPr>
        <w:tab/>
        <w:t>98 c Nr. 142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s[&lt;Bücher, &gt;</w:t>
      </w:r>
      <w:r>
        <w:rPr>
          <w:rFonts w:ascii="Courier New" w:hAnsi="Courier New"/>
          <w:sz w:val="20"/>
        </w:rPr>
        <w:t>Anschaffung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mehrerer Exemplare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Code Napol‚on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für verschiedene Büros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c: Präfekturen \ A. Präfektur Fulda \ B. Innere Verwaltung \ 5. Departementsblatt und Regierungsblatt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Haltung eines verbesserten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Departementalblatt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in allen Munizipalitäten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Freie Abgabe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</w:t>
      </w:r>
      <w:r>
        <w:rPr>
          <w:rFonts w:ascii="Courier New" w:hAnsi="Courier New"/>
          <w:vanish/>
          <w:sz w:val="20"/>
        </w:rPr>
        <w:t>&lt;blatt&gt;]s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an die Mairien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Departement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1002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Beitreibung der Rückstände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Departementsblatt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rechnung pro 1808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1268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Bestellung und Bezahlung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das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Departement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Verzeichnis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Subskribenten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271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Bezahlung des 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vanish/>
          <w:sz w:val="20"/>
        </w:rPr>
        <w:t>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den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Distrikt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Neuhof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Zweimaliges Erscheinen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Departementsblatt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in der Woche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3428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3428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Verbreitung des preußischen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Provinzialblatt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das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Fürstentum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3601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3601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Abgabe des kurhessischen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an die Behörden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</w:t>
      </w:r>
      <w:r>
        <w:rPr>
          <w:rFonts w:ascii="Courier New" w:hAnsi="Courier New"/>
          <w:sz w:val="20"/>
        </w:rPr>
        <w:t>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c: Präfekturen \ A. Präfektur Fulda \ B. Innere Verwaltung \ 6. Staatskalender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1261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Erstellung eines neuen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Hauptstaatskalender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1811 - 1812 ; 1815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2360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Erteilung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Debit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Landeskalender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o[&lt;Fulda, &gt;</w:t>
      </w:r>
      <w:r>
        <w:rPr>
          <w:rFonts w:ascii="Courier New" w:hAnsi="Courier New"/>
          <w:sz w:val="20"/>
        </w:rPr>
        <w:t>Departement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bzw.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1812 - 1816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 xml:space="preserve">Alttitel: Der von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Jaeger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</w:t>
      </w:r>
      <w:r>
        <w:rPr>
          <w:rFonts w:ascii="Courier New" w:hAnsi="Courier New"/>
          <w:vanish/>
          <w:sz w:val="20"/>
        </w:rPr>
        <w:t>Main&gt;]o}]k</w:t>
      </w:r>
      <w:r>
        <w:rPr>
          <w:rFonts w:ascii="Courier New" w:hAnsi="Courier New"/>
          <w:sz w:val="20"/>
        </w:rPr>
        <w:t xml:space="preserve"> intendierte ausschließliche Debit ihres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im Departement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c: Präfekturen \ A. Präfektur Fulda \ E. Finanz- und Steuerwesen \ 4. Enregistrement und Stempel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157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Stempelung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und Spielkarten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c: Präfekturen \ A. Präfektur Fulda \ F. Polizei \ 10.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2348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2348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192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vanish/>
          <w:sz w:val="20"/>
        </w:rPr>
        <w:t>[</w:t>
      </w:r>
      <w:r>
        <w:rPr>
          <w:rFonts w:ascii="Courier New" w:hAnsi="Courier New"/>
          <w:sz w:val="20"/>
        </w:rPr>
        <w:t>Debit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c: Präfekturen \ A. Präfektur Fulda \ L. Handel und Gewerbe \ 3. Gewerbe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430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besonders die Anlegung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Dempter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schen</w:t>
      </w:r>
      <w:r>
        <w:rPr>
          <w:rFonts w:ascii="Courier New" w:hAnsi="Courier New"/>
          <w:vanish/>
          <w:sz w:val="20"/>
        </w:rPr>
        <w:t>&lt; Buchdruckerei&gt;}2{&lt;Fulda&gt;}]k</w:t>
      </w:r>
      <w:r>
        <w:rPr>
          <w:rFonts w:ascii="Courier New" w:hAnsi="Courier New"/>
          <w:sz w:val="20"/>
        </w:rPr>
        <w:t xml:space="preserve"> und Aufrichtung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Stabel'schen Buchdruckerei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 xml:space="preserve">Vertrag mit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Stabel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1770 Aug. 18; Eingeheftet: Buchdruckerei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Fulda 1802 ff.;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Buchdruckertaxe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-Reglement 1771 Febr. 8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(Druck); desgl. </w:t>
      </w:r>
      <w:r>
        <w:rPr>
          <w:rFonts w:ascii="Courier New" w:hAnsi="Courier New"/>
          <w:vanish/>
          <w:sz w:val="20"/>
        </w:rPr>
        <w:t>t[&lt;Buchdruckertaxe-Reglement&gt;</w:t>
      </w:r>
      <w:r>
        <w:rPr>
          <w:rFonts w:ascii="Courier New" w:hAnsi="Courier New"/>
          <w:sz w:val="20"/>
        </w:rPr>
        <w:t>1803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(Entw.);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Kaufverträge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zw. Stabel und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Grune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bzw. Müller 1805 (Begl. Abschr.); Originalzeugnisse f.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Christian Phil.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1805; </w:t>
      </w:r>
      <w:r>
        <w:rPr>
          <w:rFonts w:ascii="Courier New" w:hAnsi="Courier New"/>
          <w:vanish/>
          <w:sz w:val="20"/>
        </w:rPr>
        <w:t>p[5{s[&lt;Buchhändler&gt;]s}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Roos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1763 ; 1768 - 1772 ; 1802 - 1811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c Nr. 1436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1992, S. 266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Amand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Neu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Errichtung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Druckerei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d: Polizeidirektionen \ II. Innere Verwaltung und Organisation \ 3. Staatskalender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Staatskalender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für das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d: Polizeidirektionen \ III. Hoheitsaufgaben \ 3.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Nr.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Kilian</w:t>
      </w:r>
      <w:r>
        <w:rPr>
          <w:rFonts w:ascii="Courier New" w:hAnsi="Courier New"/>
          <w:vanish/>
          <w:sz w:val="20"/>
        </w:rPr>
        <w:t>}1{&lt;Schwarz&gt;}6{&lt;Fulda&gt;}]p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Ignaz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Schwarz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Zacharias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</w:t>
      </w:r>
      <w:r>
        <w:rPr>
          <w:rFonts w:ascii="Courier New" w:hAnsi="Courier New"/>
          <w:sz w:val="20"/>
        </w:rPr>
        <w:t>iegand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Verbreitung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Pasquillen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Nr.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Pasquillen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den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Geheimen Finanzrat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Menz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d: Polizeidirektionen \ Polizeidirektion Fulda \ XXXV. Buchdruckerey, Buchhandlung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XXXV/3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XXXV/3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Den von den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Gebrüder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Stahel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Würzburg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der hiesigen Landesherrschaft offerirten Verkauf ihrer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Buchdruckerey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dahier und das Gesuch des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Faktor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Öhrlein</w:t>
      </w:r>
      <w:r>
        <w:rPr>
          <w:rFonts w:ascii="Courier New" w:hAnsi="Courier New"/>
          <w:vanish/>
          <w:sz w:val="20"/>
        </w:rPr>
        <w:t>}6{&lt;Fulda&gt;}]p</w:t>
      </w:r>
      <w:r>
        <w:rPr>
          <w:rFonts w:ascii="Courier New" w:hAnsi="Courier New"/>
          <w:sz w:val="20"/>
        </w:rPr>
        <w:t xml:space="preserve"> dahier um die Erhaltung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o[&lt;Fulda&gt;]o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1802 - 1803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XXXV/5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XXXV/5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Gesuch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Grüne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Halle</w:t>
      </w:r>
      <w:r>
        <w:rPr>
          <w:rFonts w:ascii="Courier New" w:hAnsi="Courier New"/>
          <w:vanish/>
          <w:sz w:val="20"/>
        </w:rPr>
        <w:t>&lt;/Saale&gt;]o}]p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Sachsen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um die Erlaubnis zur Etablierung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Buchdruckerey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dahier </w:t>
      </w:r>
      <w:r>
        <w:rPr>
          <w:rFonts w:ascii="Courier New" w:hAnsi="Courier New"/>
          <w:vanish/>
          <w:sz w:val="20"/>
        </w:rPr>
        <w:t>o[&lt;Fulda&gt;]o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XXXV/8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XXXV/8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der </w:t>
      </w:r>
      <w:r>
        <w:rPr>
          <w:rFonts w:ascii="Courier New" w:hAnsi="Courier New"/>
          <w:vanish/>
          <w:sz w:val="20"/>
        </w:rPr>
        <w:t>k[p[</w:t>
      </w:r>
      <w:r>
        <w:rPr>
          <w:rFonts w:ascii="Courier New" w:hAnsi="Courier New"/>
          <w:sz w:val="20"/>
        </w:rPr>
        <w:t>Stahel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]s]k</w:t>
      </w:r>
      <w:r>
        <w:rPr>
          <w:rFonts w:ascii="Courier New" w:hAnsi="Courier New"/>
          <w:sz w:val="20"/>
        </w:rPr>
        <w:t xml:space="preserve"> um Verleihung eines gnädigsten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s.d.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XXXV/9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</w:t>
      </w:r>
      <w:r>
        <w:rPr>
          <w:rFonts w:ascii="Courier New" w:hAnsi="Courier New"/>
          <w:sz w:val="20"/>
        </w:rPr>
        <w:t>0z</w:t>
      </w:r>
      <w:r>
        <w:rPr>
          <w:rFonts w:ascii="Courier New" w:hAnsi="Courier New"/>
          <w:sz w:val="20"/>
        </w:rPr>
        <w:tab/>
        <w:t>98 d XXXV/9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dem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Philipp Christ.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Langensalza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ertheilte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Etablierung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s.d.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141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d: Polizeidirektionen \ Polizeidirektion Fulda \ CXLI: Privilegien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CXLI/1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CXLI/1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 der </w:t>
      </w:r>
      <w:r>
        <w:rPr>
          <w:rFonts w:ascii="Courier New" w:hAnsi="Courier New"/>
          <w:vanish/>
          <w:sz w:val="20"/>
        </w:rPr>
        <w:t>k[p[</w:t>
      </w:r>
      <w:r>
        <w:rPr>
          <w:rFonts w:ascii="Courier New" w:hAnsi="Courier New"/>
          <w:sz w:val="20"/>
        </w:rPr>
        <w:t>Stahel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]s]k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Amandus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Neu</w:t>
      </w:r>
      <w:r>
        <w:rPr>
          <w:rFonts w:ascii="Courier New" w:hAnsi="Courier New"/>
          <w:vanish/>
          <w:sz w:val="20"/>
        </w:rPr>
        <w:t>}6{o[&lt;Fulda&gt;]o}]p</w:t>
      </w:r>
      <w:r>
        <w:rPr>
          <w:rFonts w:ascii="Courier New" w:hAnsi="Courier New"/>
          <w:sz w:val="20"/>
        </w:rPr>
        <w:t xml:space="preserve"> dahier wegen Eingriffe in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1800 - 1803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167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98 d: Polizeidirektionen </w:t>
      </w:r>
      <w:r>
        <w:rPr>
          <w:rFonts w:ascii="Courier New" w:hAnsi="Courier New"/>
          <w:sz w:val="20"/>
        </w:rPr>
        <w:t>\ Polizeidirektion Fulda \ CLXVII: Tanzschule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CLXVII/1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d CLXVII/1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Amand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Neu</w:t>
      </w:r>
      <w:r>
        <w:rPr>
          <w:rFonts w:ascii="Courier New" w:hAnsi="Courier New"/>
          <w:vanish/>
          <w:sz w:val="20"/>
        </w:rPr>
        <w:t>}6{o[&lt;Fulda&gt;]o}]p</w:t>
      </w:r>
      <w:r>
        <w:rPr>
          <w:rFonts w:ascii="Courier New" w:hAnsi="Courier New"/>
          <w:sz w:val="20"/>
        </w:rPr>
        <w:t xml:space="preserve"> dahier die Errichtung einer Tanzschule dahier und die Erlaubnis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1802 - 1803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k: Geistliche Behörden (Konsistorium Fulda, Kirchen- und Schulrechnungskommission, Generalvikariat Aschaffenburg) \ A. Konsistorium Fulda \ I. Intelligenzblatt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k Nr.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und Bezahlung des von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Lyzeum</w:t>
      </w:r>
      <w:r>
        <w:rPr>
          <w:rFonts w:ascii="Courier New" w:hAnsi="Courier New"/>
          <w:sz w:val="20"/>
        </w:rPr>
        <w:t>sdruckerei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verlegten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1805 - 1811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 xml:space="preserve">Alttitel: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Fuldischen Intelligenzblattes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k Nr.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Einschickung der Verzeichnisse über die rückständigen Gelder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1810 - 1811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k 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Rückständige Gelder für die Bezahlung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m: Ober-Schul-und Studieninspektionen Fulda und Hanau \ A. Ober-Schul- und Studieni</w:t>
      </w:r>
      <w:r>
        <w:rPr>
          <w:rFonts w:ascii="Courier New" w:hAnsi="Courier New"/>
          <w:sz w:val="20"/>
        </w:rPr>
        <w:t>nspektion Fulda \ VI. Schulaufsicht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m Nr. 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Maßregeln gegen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Lesen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1813 - 1816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98 r: Kommission Molitor \ I. Persönliche Angelegenheiten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r Nr. 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Literaturangebot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Molitor</w:t>
      </w:r>
      <w:r>
        <w:rPr>
          <w:rFonts w:ascii="Courier New" w:hAnsi="Courier New"/>
          <w:vanish/>
          <w:sz w:val="20"/>
        </w:rPr>
        <w:t>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98 r 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Rückzahlung der Schulden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Eltz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Aschaffenburg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099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Fuldaer Übergangsbe</w:t>
      </w:r>
      <w:r>
        <w:rPr>
          <w:rFonts w:ascii="Courier New" w:hAnsi="Courier New"/>
          <w:sz w:val="20"/>
        </w:rPr>
        <w:t>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Fulda \ #99. Fuldaer Übergangsbehörden (1813-1816) Hanau und Fulda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Findbücher, Findkartei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f Special-Protokolle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99 f: Fuldaische Departemental-Ausgleichungskommission \ Verzeichnis der Special-Protokolle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99 f Special-Protokolle Nr. 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Verz.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Forderung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Hofbuchdruckereibesitzer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Drucksachen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s.d.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f Abt. VIII.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99 f: Fuldaische Departeme</w:t>
      </w:r>
      <w:r>
        <w:rPr>
          <w:rFonts w:ascii="Courier New" w:hAnsi="Courier New"/>
          <w:sz w:val="20"/>
        </w:rPr>
        <w:t>ntal-Ausgleichungskommission \ Acten des Kurhessischen Bevollmächtigten zur fuldaischen Departemental-Ausgleichungs-Commission \ VIII. Landesschulden \ n. Rückständige Administrations-Ausgaben \ 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99 f Abt. VIII. Nr.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Verz. 3, S. 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p[1{</w:t>
      </w:r>
      <w:r>
        <w:rPr>
          <w:rFonts w:ascii="Courier New" w:hAnsi="Courier New"/>
          <w:sz w:val="20"/>
        </w:rPr>
        <w:t>Roos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Forderung für an die Rentamtsadministration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Weihers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gelieferten Schreibmaterialien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s.d.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f Abt. VIII.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99 f: Fuldaische Departemental-Ausgleichungskommissi</w:t>
      </w:r>
      <w:r>
        <w:rPr>
          <w:rFonts w:ascii="Courier New" w:hAnsi="Courier New"/>
          <w:sz w:val="20"/>
        </w:rPr>
        <w:t>on \ Acten des Kurhessischen Bevollmächtigten zur fuldaischen Departemental-Ausgleichungs-Commission \ VIII. Landesschulden \ n. Rückständige Administrations-Ausgaben \ S.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99 f Abt. VIII. Nr.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Verz. 3, S. 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p[1{</w:t>
      </w:r>
      <w:r>
        <w:rPr>
          <w:rFonts w:ascii="Courier New" w:hAnsi="Courier New"/>
          <w:sz w:val="20"/>
        </w:rPr>
        <w:t>Schenk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Martin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5{s[</w:t>
      </w:r>
      <w:r>
        <w:rPr>
          <w:rFonts w:ascii="Courier New" w:hAnsi="Courier New"/>
          <w:sz w:val="20"/>
        </w:rPr>
        <w:t>Hofbuchbinder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 Forderung für herrschaftliche Arbeiten betr.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s.d.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Kurhessische Regierung Fulda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Fulda \ #100. Kurhessische Regierung Fulda (1821-1866) einschließlich Verwaltun</w:t>
      </w:r>
      <w:r>
        <w:rPr>
          <w:rFonts w:ascii="Courier New" w:hAnsi="Courier New"/>
          <w:sz w:val="20"/>
        </w:rPr>
        <w:t>gsbezirk Fulda (1848-1851)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1357; 1816 - 1867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1983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B. Staatsverwaltung \ 2. Regierung und Bezirksdirektionen \ e. Registratur, Archiv, 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11260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11260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 für die Regierungs-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16303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Beschaffung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 u</w:t>
      </w:r>
      <w:r>
        <w:rPr>
          <w:rFonts w:ascii="Courier New" w:hAnsi="Courier New"/>
          <w:sz w:val="20"/>
        </w:rPr>
        <w:t xml:space="preserve">nd Karten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Bezirksdirektion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B. Staatsverwaltung \ 11. Provinzialwochenblatt, Bezirkswochenblätter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3701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3701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Herstellung und Vertrieb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 ; 1821 - 1864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3702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3702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Herstellung und Vertrieb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Vertrag zwischen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Buchdruckereibesitz</w:t>
      </w:r>
      <w:r>
        <w:rPr>
          <w:rFonts w:ascii="Courier New" w:hAnsi="Courier New"/>
          <w:sz w:val="20"/>
        </w:rPr>
        <w:t>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Leonhard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Uhl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Regierung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1865 - 1867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6121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Befreiung des Landeskrankenhauses von den Insertionsgebühren für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Provinzialblatt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1319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Einrichtung Bd. 3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1320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1206 - Nr. 1207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1206 - Nr. 1207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A</w:t>
      </w:r>
      <w:r>
        <w:rPr>
          <w:rFonts w:ascii="Courier New" w:hAnsi="Courier New"/>
          <w:sz w:val="20"/>
        </w:rPr>
        <w:t xml:space="preserve">bhörung der Rechnungen Bd. 1, 2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1816 - 1817 ; 1821 - 1848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Rechnungswesen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Magister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Jänecke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Deckung des verbliebenen Passiv-Rezesses und Beitreibung der Rechnungsrückstände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1816 - 1820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Ausstände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bayerischen Amt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Hammelburg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(1816)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Rückstände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Aktua</w:t>
      </w:r>
      <w:r>
        <w:rPr>
          <w:rFonts w:ascii="Courier New" w:hAnsi="Courier New"/>
          <w:sz w:val="20"/>
        </w:rPr>
        <w:t>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Dittmar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Dermbach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1820 - 1823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Ausstände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Amt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Salmünster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Zahlung der Kosten für den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sabdruck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Münzannahme bei der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-Kasse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1826 - 1837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Beitreibung der Einrückungsgebü</w:t>
      </w:r>
      <w:r>
        <w:rPr>
          <w:rFonts w:ascii="Courier New" w:hAnsi="Courier New"/>
          <w:sz w:val="20"/>
        </w:rPr>
        <w:t xml:space="preserve">hren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Absatz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Absatz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Absatz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Hünfeld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s[&lt;Wochenblatt&gt;]s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1818 - 1845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Absatz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 xml:space="preserve">Nr. </w:t>
      </w:r>
      <w:r>
        <w:rPr>
          <w:rFonts w:ascii="Courier New" w:hAnsi="Courier New"/>
          <w:sz w:val="20"/>
        </w:rPr>
        <w:t>1213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1213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Entschädigung des reformierten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für die bei der neuen Einrichtung der Prov.-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erlittenen Verluste, sowie des Lyzeums zu Fulda wegen des abgefallenen Amtes Salmünster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16415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16415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Verw.-Bez.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4369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4369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Verw.-Bez.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</w:t>
      </w:r>
      <w:r>
        <w:rPr>
          <w:rFonts w:ascii="Courier New" w:hAnsi="Courier New"/>
          <w:sz w:val="20"/>
        </w:rPr>
        <w:t xml:space="preserve"> ; 1851 - 1852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4368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4368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Projekt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Obergerichtsanwalt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Henkel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 einer "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Volkszeitung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als amtliches Verbindungsorgan der Bezirksbehörden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 Einrichtung und Aufgabenstellung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1816 - 1862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 Zulieferungen der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aus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Abgabe der Manuskripte an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Redaktion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1847 - 1850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Versendung und Verpackung der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Pflichtabnehmer, Erhebung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Abonnementsgelder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Beitreibung der Abonnementsbeträge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Postgebühren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bei Pflicht- und freiwilligen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Abonnenten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Beilagentaxe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Zugaben beim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1847 - 1853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Redakteur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>s des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Schlereth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um Gehaltsverbesserung mit ausführlicher Schilderung seiner Aufgaben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 Erhebung von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Abonnementsgelder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durch Post-Vorschüsse und überhaupt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Die nach § 5 des Verwaltungsorganisationsgesetzes vom 31. Okt. 1848 einzurichtenden Bezi</w:t>
      </w:r>
      <w:r>
        <w:rPr>
          <w:rFonts w:ascii="Courier New" w:hAnsi="Courier New"/>
          <w:sz w:val="20"/>
        </w:rPr>
        <w:t>rks-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am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Landratsamt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Hünfeld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an die Gemeinden zu verteilenden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Einzahlung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Abonnementsgelder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dafür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pensionierten Sergeant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Blum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Neuhof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erhobene, aber nicht abgelieferte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Wochenblattgelder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Jahre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18831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Korrespondenz mit anderen Provinzial-Wochenblatts-Redaktionen über die Einrichtung dieses Blattes sowie über den Austausch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Öffentliche Sicherheit und Ordnung \ 2. Sicherheitspolizei \ a. Öffentliche Sicherheit,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10215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10215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Förderung der öffentlichen Sicherheit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1819 - 1833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Förderung der öffentlichen Sicherheit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206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Vorsichtsmaßregeln gegen die öffentliche Ruhe störende Unternehmungen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Anheften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aufrührerische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am Spritzenhaus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Niederaula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1819 - 1820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Politische und andere Vereine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Buchdrucker-Vereine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Gutenbergbund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; 1848 - 1866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305 f.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Volksbewegungen un</w:t>
      </w:r>
      <w:r>
        <w:rPr>
          <w:rFonts w:ascii="Courier New" w:hAnsi="Courier New"/>
          <w:sz w:val="20"/>
        </w:rPr>
        <w:t xml:space="preserve">d Einsatz von Bürgergarde und Militär in Deutschland (Städte und Kreise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Hünfeld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)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Mitteilung des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Reichsministeriums der Justiz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betr.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des Vereins- und Versammlungsrechts v. 24.9.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01.1849 - 02.1849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306 f.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Politische Volksbewegungen in Deutschland: Niederhaltung anarchistischer Bestrebungen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Broschüren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durch das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London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er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Revol</w:t>
      </w:r>
      <w:r>
        <w:rPr>
          <w:rFonts w:ascii="Courier New" w:hAnsi="Courier New"/>
          <w:sz w:val="20"/>
        </w:rPr>
        <w:t>utionskomitee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Sept. 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Hornisse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3. Jg. 155 vom 5.7.1850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Politische Umtriebe des </w:t>
      </w:r>
      <w:r>
        <w:rPr>
          <w:rFonts w:ascii="Courier New" w:hAnsi="Courier New"/>
          <w:vanish/>
          <w:sz w:val="20"/>
        </w:rPr>
        <w:t>p[7{s[</w:t>
      </w:r>
      <w:r>
        <w:rPr>
          <w:rFonts w:ascii="Courier New" w:hAnsi="Courier New"/>
          <w:sz w:val="20"/>
        </w:rPr>
        <w:t>Literat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Gymnasialdirektor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Ernst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Dronke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Koblenz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gebürtig, später heimatberechtigt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politischer Vergehen beschuldigter </w:t>
      </w:r>
      <w:r>
        <w:rPr>
          <w:rFonts w:ascii="Courier New" w:hAnsi="Courier New"/>
          <w:vanish/>
          <w:sz w:val="20"/>
        </w:rPr>
        <w:t>p[7{s[</w:t>
      </w:r>
      <w:r>
        <w:rPr>
          <w:rFonts w:ascii="Courier New" w:hAnsi="Courier New"/>
          <w:sz w:val="20"/>
        </w:rPr>
        <w:t>Literat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Rechtskandidat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Adam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Trabert</w:t>
      </w:r>
      <w:r>
        <w:rPr>
          <w:rFonts w:ascii="Courier New" w:hAnsi="Courier New"/>
          <w:vanish/>
          <w:sz w:val="20"/>
        </w:rPr>
        <w:t>}6{&lt;Fulda&gt;}]p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p[1{</w:t>
      </w:r>
      <w:r>
        <w:rPr>
          <w:rFonts w:ascii="Courier New" w:hAnsi="Courier New"/>
          <w:sz w:val="20"/>
        </w:rPr>
        <w:t>Hornfeck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(beide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vanish/>
          <w:sz w:val="20"/>
        </w:rPr>
        <w:t>7{&lt;L</w:t>
      </w:r>
      <w:r>
        <w:rPr>
          <w:rFonts w:ascii="Courier New" w:hAnsi="Courier New"/>
          <w:vanish/>
          <w:sz w:val="20"/>
        </w:rPr>
        <w:t>iterat&gt;}]p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Öffentliche Sicherheit und Ordnung \ 2. Sicherheitspolizei \ b.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6559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6559 I,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der vaterländischen (=inländischen)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anderer Veröffentlichungen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Zusammenstellung aller seit 1832 und 1841 noch gültigen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Zensurvorschriften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Anzeige gegen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Prokurator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Vietor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Reallehrer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Berlit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z w:val="20"/>
        </w:rPr>
        <w:t xml:space="preserve"> wegen einer Petition betr.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freie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1811 - 1863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16287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16287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Fahndung nach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(im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Verwaltungsbezirk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16310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Empfohlene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etc.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5499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Gesuche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Erlaubnis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</w:t>
      </w:r>
      <w:r>
        <w:rPr>
          <w:rFonts w:ascii="Courier New" w:hAnsi="Courier New"/>
          <w:sz w:val="20"/>
        </w:rPr>
        <w:t xml:space="preserve">ausgabe eines allgemeinen deutschen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später eines allgemeinen deutschen geographisch-historischen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Volkstaschenbuch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für den Bürger und Landmann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des reformierten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5503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5503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Schmalkalder Anzeiger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s" durch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David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Polster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5497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Rullmann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um Erlaubnis zur Herausgabe einer </w:t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Janus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>'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5500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5500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Wanderer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 durch die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Ludwig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Storch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Gotha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seine beiden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Unser Planet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(Beiliegend: Nr. 103 v. 29.11.1830) und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neue Thüringer Bote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(Beiliegend: </w:t>
      </w:r>
      <w:r>
        <w:rPr>
          <w:rFonts w:ascii="Courier New" w:hAnsi="Courier New"/>
          <w:sz w:val="20"/>
        </w:rPr>
        <w:t>Nr. 1-5) in Schmalkalden drucken zu lassen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5494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1835 bis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Verbot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1846 bei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Florentin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erscheinendes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Hessenbote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und Verbot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Mannheimer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Der Hessenbote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6. Jg. Nr. 12 v. 9.2.1842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10400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10400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Anzeige</w:t>
      </w:r>
      <w:r>
        <w:rPr>
          <w:rFonts w:ascii="Courier New" w:hAnsi="Courier New"/>
          <w:vanish/>
          <w:sz w:val="20"/>
        </w:rPr>
        <w:t>&lt;blätter&gt;]s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Gewerbeblätter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Generalanzeiger für Thüringen </w:t>
      </w:r>
      <w:r>
        <w:rPr>
          <w:rFonts w:ascii="Courier New" w:hAnsi="Courier New"/>
          <w:sz w:val="20"/>
        </w:rPr>
        <w:t>und Franken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Hildburghausen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(Probenummer) 4.12.1852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1835 - 1837 ;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5496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Kaplan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Karl Joseph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Koch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Herbstein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um Erlaubnis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religiöse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Bote des Christenthums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5495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Valentin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um Erlaubnis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Verlegung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Unterhaltungsblatt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für Lehrer und Schulf</w:t>
      </w:r>
      <w:r>
        <w:rPr>
          <w:rFonts w:ascii="Courier New" w:hAnsi="Courier New"/>
          <w:sz w:val="20"/>
        </w:rPr>
        <w:t>reunde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5498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Bestrafung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Gymnasiallehrer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Dingelstädt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einer unziemlichen Stelle in dem von ihm herausgegebenen </w:t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Roman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Die neuen Argonauten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 xml:space="preserve">"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5502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5502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Euler</w:t>
      </w:r>
      <w:r>
        <w:rPr>
          <w:rFonts w:ascii="Courier New" w:hAnsi="Courier New"/>
          <w:vanish/>
          <w:sz w:val="20"/>
        </w:rPr>
        <w:t>}6{&lt;Fulda&gt;}]p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Uth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um Erlaubnis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Wochenschrift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1841 - 1842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</w:t>
      </w:r>
      <w:r>
        <w:rPr>
          <w:rFonts w:ascii="Courier New" w:hAnsi="Courier New"/>
          <w:sz w:val="20"/>
        </w:rPr>
        <w:t>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Wacht auf!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(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Herausgeber: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Hornfeck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vanish/>
          <w:sz w:val="20"/>
        </w:rPr>
        <w:t>&lt;dam&gt;}</w:t>
      </w:r>
      <w:r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Trabert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Beilagen zum Bezirks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Flugschrift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Preßverein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Vom deutschen Reich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und Aufruf zum Beitritt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Empfehlung des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Bezug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s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Marburg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erscheinenden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Hessenzeitung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durch das In</w:t>
      </w:r>
      <w:r>
        <w:rPr>
          <w:rFonts w:ascii="Courier New" w:hAnsi="Courier New"/>
          <w:sz w:val="20"/>
        </w:rPr>
        <w:t>nenministerium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nur: 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Literat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Ferdinand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Zwenger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um Erlaubnis der Herausgabe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politisch-volkswirtschaftliche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6560 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6560 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Unterdrückung aufrührerischer und staatsgefährlicher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des Auslandes (auch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Berufausübungsverbot für Redakteure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) Bd. 1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</w:t>
      </w:r>
      <w:r>
        <w:rPr>
          <w:rFonts w:ascii="Courier New" w:hAnsi="Courier New"/>
          <w:sz w:val="20"/>
        </w:rPr>
        <w:t>28 - 1839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6560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6560 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Unterdrückung aufrührerischer und staatsgefährlicher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des Auslandes (auch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Berufausübungsverbot für Redakteure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) Bd.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Meyers Universum, Bd. 10, Lieferung 3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wegen eines Aufsatzes über die Löwenburg 1843;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Teutsch-frz. Jahrbücher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Arnold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Ruge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Karl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Marx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1844;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Neue Gedichte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Heine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(1844 bei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Hoffmann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Campe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Hamburg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1839 - 1844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6560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6560 III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Unterdrückung aufrührerischer und staatsgefährlicher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des Auslandes (auch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Berufausübungsverbot für Redakteure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) Bd. 3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Rotteck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Welcker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Staatslexikon 11. Heft, 2. Aufl. 1846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Ca ira!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Sechs Gedichte von </w:t>
      </w:r>
      <w:r>
        <w:rPr>
          <w:rFonts w:ascii="Courier New" w:hAnsi="Courier New"/>
          <w:vanish/>
          <w:sz w:val="20"/>
        </w:rPr>
        <w:t>p[2{&lt;Ferdinand&gt;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&lt;(&gt;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&lt;)&gt;}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Freiligrath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1846; sämtliche Erzeugnisse des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Literarischen Institut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Herisau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(Kanton Appenzell) bzw. </w:t>
      </w:r>
      <w:r>
        <w:rPr>
          <w:rFonts w:ascii="Courier New" w:hAnsi="Courier New"/>
          <w:vanish/>
          <w:sz w:val="20"/>
        </w:rPr>
        <w:t>k[1{p[2{</w:t>
      </w:r>
      <w:r>
        <w:rPr>
          <w:rFonts w:ascii="Courier New" w:hAnsi="Courier New"/>
          <w:sz w:val="20"/>
        </w:rPr>
        <w:t>M.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Schäpfer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'sch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Herisau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 xml:space="preserve">Verzeichnis der beim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Florentin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Schuster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beschlagnahmte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1846;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Fränkischer Merkur, Probeblatt (Nr. 0) 1847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; Gedicht "Frei wie Gott die Welt erschuf - ohne Fürsten und Pfaffen..." (anonym aus Bern an einen Gießener Empfänger 1847);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Revolutionsaufruf an Deutschland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Bierbrauer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C.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Richter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New York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1847;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Deutsche constitutionelle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Nr. 2, 2.1.1848 (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sz w:val="20"/>
        </w:rPr>
        <w:t>sbuchhandlung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C. A.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Fahrmbacher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Augsburg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6560 IV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6560 IV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313 f.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Unterdrückung aufrührerischer und staatsgefährlicher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des Auslandes (auch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Berufausübungsverbot für Redakteure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) Bd. 4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Kölnische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1851;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Westphälische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Paderborn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) 1851;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Frankfurter Journal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1851, 1862;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Hannoversche Presse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1852;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Hessisches Volksblatt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Darmstadt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) 1852;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Kladderadatsch</w:t>
      </w:r>
      <w:r>
        <w:rPr>
          <w:rFonts w:ascii="Courier New" w:hAnsi="Courier New"/>
          <w:vanish/>
          <w:sz w:val="20"/>
        </w:rPr>
        <w:t>]</w:t>
      </w:r>
      <w:r>
        <w:rPr>
          <w:rFonts w:ascii="Courier New" w:hAnsi="Courier New"/>
          <w:vanish/>
          <w:sz w:val="20"/>
        </w:rPr>
        <w:t>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) 1852;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Volkszeitung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Franz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Duncker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) 1853;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Deutsche Sonntagszeitung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Hamburg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) 1857;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Mittelrheinische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Wiesbaden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) 1859;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Zeit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</w:t>
      </w:r>
      <w:r>
        <w:rPr>
          <w:rFonts w:ascii="Courier New" w:hAnsi="Courier New"/>
          <w:sz w:val="20"/>
        </w:rPr>
        <w:t xml:space="preserve">) 1862;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Zeitung für Norddeutschland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(Hannover) 1864;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Neue Frankfurter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(1866 nach der preuß. Okkupation)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Leuchtkugeln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(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Bibliographisches Institut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Hildburghausen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k[1{p[2{</w:t>
      </w:r>
      <w:r>
        <w:rPr>
          <w:rFonts w:ascii="Courier New" w:hAnsi="Courier New"/>
          <w:sz w:val="20"/>
        </w:rPr>
        <w:t>Hermann S.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Meyer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New York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>) 8. Band,</w:t>
      </w:r>
      <w:r>
        <w:rPr>
          <w:rFonts w:ascii="Courier New" w:hAnsi="Courier New"/>
          <w:sz w:val="20"/>
        </w:rPr>
        <w:t xml:space="preserve"> Nr. 169 (1851);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Münchner Punsch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12. Band, Nr. 49 (4.12.1859) und Nr. 50 (11.12.1859);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Deutsches Museum.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Literatur, Kunst und öffentliches Leben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Hrsg.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Robert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Prutz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F. A.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Brockhaus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Leipzig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Nr. 15 (12.4.1860);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Deutsche 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(Berlin), Nr. 8 (11.7.1860) ;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Hippel d.J.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: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Drei Lebensläufe in absteigender Linie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Otto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Meißner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Hamburg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1860, 64 S.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</w:t>
      </w:r>
      <w:r>
        <w:rPr>
          <w:rFonts w:ascii="Courier New" w:hAnsi="Courier New"/>
          <w:sz w:val="20"/>
        </w:rPr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Aufsicht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die Kreisräte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Verzeichnis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bestehenden Leihbibliotheken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4918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4918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Verfahren der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Überreichung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deutscher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Schriftsteller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die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Bundesversammlung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Frankfurt a. M.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Kolportieren</w:t>
      </w:r>
      <w:r>
        <w:rPr>
          <w:rFonts w:ascii="Courier New" w:hAnsi="Courier New"/>
          <w:vanish/>
          <w:sz w:val="20"/>
        </w:rPr>
        <w:t xml:space="preserve">]s </w:t>
      </w:r>
      <w:r>
        <w:rPr>
          <w:rFonts w:ascii="Courier New" w:hAnsi="Courier New"/>
          <w:sz w:val="20"/>
        </w:rPr>
        <w:t xml:space="preserve">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Bibeln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Erbauungsschriften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Eine Reise vom Mittelrhein nach den nordamerikanischen Freistaaten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Franz Joseph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Ennemoser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Alzey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1853 - 1867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Öffentliche Sicherheit und Ordnung \ 4. Ordnungspolizei \ b. Fremdenpolizei, Ausweisungen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268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334 f.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Fremdenbeaufsichtigung, Aufenthaltsgestattung, Kreis einschl.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Bd.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Heinrich Ludwig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Eisfeld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; 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Öffentliche Sicherheit und Ordnung \ 4. Ordnungspolizei \ d. Sittenpolizei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5669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5669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Sittlichkeits- und Mäßigkeitsvereine,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Dörfern,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Gemeindebibliotheken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Angebot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Verleger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Otto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Ruppius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Langensalza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, zum Bezug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Monatsschrift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Mutter Annens Spinnstube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H. Schulwesen \ 2. Einzelne Schulgattungen \ a. Eleme</w:t>
      </w:r>
      <w:r>
        <w:rPr>
          <w:rFonts w:ascii="Courier New" w:hAnsi="Courier New"/>
          <w:sz w:val="20"/>
        </w:rPr>
        <w:t>ntar-Volksschulen \ dd. Unterricht und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1343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und Schulinventare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2332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Grundriß einer Geschichte der Deutschen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Petri</w:t>
      </w:r>
      <w:r>
        <w:rPr>
          <w:rFonts w:ascii="Courier New" w:hAnsi="Courier New"/>
          <w:vanish/>
          <w:sz w:val="20"/>
        </w:rPr>
        <w:t>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1817 - 1839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2339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Ritter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ABC-Buch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2342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Schletz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Denkfreund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als 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vanish/>
          <w:sz w:val="20"/>
        </w:rPr>
        <w:t>[</w:t>
      </w:r>
      <w:r>
        <w:rPr>
          <w:rFonts w:ascii="Courier New" w:hAnsi="Courier New"/>
          <w:sz w:val="20"/>
        </w:rPr>
        <w:t>Lehr</w:t>
      </w:r>
      <w:r>
        <w:rPr>
          <w:rFonts w:ascii="Courier New" w:hAnsi="Courier New"/>
          <w:vanish/>
          <w:sz w:val="20"/>
        </w:rPr>
        <w:t>&lt;buch&gt;]s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Lesebuch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2333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biblischen Geschichte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Siebert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bzw. von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Schuster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in den kath. Schulen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Hünfeld</w:t>
      </w:r>
      <w:r>
        <w:rPr>
          <w:rFonts w:ascii="Courier New" w:hAnsi="Courier New"/>
          <w:vanish/>
          <w:sz w:val="20"/>
        </w:rPr>
        <w:t>&lt;, Kreis&gt;]o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1839 - 1840 ; 1863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J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J. Kirchensachen \ I. Akten des landesherrlichen Bevollmächtigten beim Bistum Fulda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14026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14026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Kammersekretär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König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angedrohte</w:t>
      </w:r>
      <w:r>
        <w:rPr>
          <w:rFonts w:ascii="Courier New" w:hAnsi="Courier New"/>
          <w:sz w:val="20"/>
        </w:rPr>
        <w:t xml:space="preserve"> Exkommunikation wegen dessen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Rosenkranz eines Katholiken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14054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14054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Gymnasiallehrer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Schell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verfaßter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Katechismus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; Beschwerde Schells gegen das bischöfliche Domkapitel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L. Handel und Gewerbe \ 5. Handels- und Gewerbekonzessionen und Privilegien \ b. Handelskonzessionen und -privilegien \ bb. Kreis Fulda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10276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10276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Buchbindermeist</w:t>
      </w:r>
      <w:r>
        <w:rPr>
          <w:rFonts w:ascii="Courier New" w:hAnsi="Courier New"/>
          <w:sz w:val="20"/>
        </w:rPr>
        <w:t>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Benedikt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Giebel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et Comp. um Erlaubnis zur Anlegung einer antiquarischen Kunst-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L. Handel und Gewerbe \ 5. Handels- und Gewerbekonzessionen und Privilegien \ c. Buchhandlungen und Druckereien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3549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Steindruckereien,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etc.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10275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10275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Maßregeln </w:t>
      </w:r>
      <w:r>
        <w:rPr>
          <w:rFonts w:ascii="Courier New" w:hAnsi="Courier New"/>
          <w:sz w:val="20"/>
        </w:rPr>
        <w:t xml:space="preserve">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Sicherstellung schriftstellerischer Produktionen überhaupt.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Goethe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(10 Jahre) 1825;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Erben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Schiller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 (10 Jahre) 1826;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Johann Nepomuk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Hummel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(10 Jahre) 1827;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Erben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Schleiermacher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 1826; die Geschäftsverbindungen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Bd. </w:t>
      </w:r>
      <w:r>
        <w:rPr>
          <w:rFonts w:ascii="Courier New" w:hAnsi="Courier New"/>
          <w:sz w:val="20"/>
        </w:rPr>
        <w:t>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1806 ; 1810 ; 1815 - 1840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3548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Bd.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Philipp Christian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Langensalza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1806 u. 1810;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Probearbeit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Drucker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Amand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Neu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: Forsttaxationstabelle 1819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10298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10298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Durchsetzung des ausschließlichen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des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</w:t>
      </w:r>
      <w:r>
        <w:rPr>
          <w:rFonts w:ascii="Courier New" w:hAnsi="Courier New"/>
          <w:sz w:val="20"/>
        </w:rPr>
        <w:t>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etc. in den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&lt;, Kreis&gt;]o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Privileg vom 20.7.1753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1753 ; 1825 - 1929 ;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16420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16420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Hersfelder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Intelligenzblatt Nr. 1, 4 u.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1763 ; 1801 - 1850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16194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16194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Gesuche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Luckhard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wegen Einführung zweier Bücher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Bezirk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</w:t>
      </w:r>
      <w:r>
        <w:rPr>
          <w:rFonts w:ascii="Courier New" w:hAnsi="Courier New"/>
          <w:sz w:val="20"/>
        </w:rPr>
        <w:t>0 Nr. 6555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 xml:space="preserve">Institut zur Verbreitung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guter wohlfeile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fürs Volk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(in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Eschwege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L. F.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Lange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Christus, der Herr ist unser Helfer auch in den Stürmen unserer Zeit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Eschwege (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Röbling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) 1851, 15 S.; ders.,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Ärzte in Eschwege vor 300 Jahren und die Seelsorger daselbst seit dem Jahre 1835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, Eschwege (</w:t>
      </w:r>
      <w:r>
        <w:rPr>
          <w:rFonts w:ascii="Courier New" w:hAnsi="Courier New"/>
          <w:vanish/>
          <w:sz w:val="20"/>
        </w:rPr>
        <w:t>k[p[</w:t>
      </w:r>
      <w:r>
        <w:rPr>
          <w:rFonts w:ascii="Courier New" w:hAnsi="Courier New"/>
          <w:sz w:val="20"/>
        </w:rPr>
        <w:t>Hoffmann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u. Sohn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>) 1851, 16 S.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10259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10259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</w:t>
      </w:r>
      <w:r>
        <w:rPr>
          <w:rFonts w:ascii="Courier New" w:hAnsi="Courier New"/>
          <w:vanish/>
          <w:sz w:val="20"/>
        </w:rPr>
        <w:t>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>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Schmalkalder Anzeiger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s durch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David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Polster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; Eröffnung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Pistor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1838; dgl. durch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Wimmer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1842; Übergabe des Polsterschen Unternehmens an den Schwiegersohn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Johann 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Eckhardt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Erfurt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Buch- und Kupferdruckerei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Martha Elisabeth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Meister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1733; dgl. für David Polster 1806; 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vanish/>
          <w:sz w:val="20"/>
        </w:rPr>
        <w:t>[</w:t>
      </w:r>
      <w:r>
        <w:rPr>
          <w:rFonts w:ascii="Courier New" w:hAnsi="Courier New"/>
          <w:sz w:val="20"/>
        </w:rPr>
        <w:t>Schriftproben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Buchdruckerei des David Polster 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1733 ; 1806 ; 1822 - 1848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10274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100 Nr. 10274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Fuldaer untere 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Fulda \ #103. Fuldaer mittlere und untere 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Findkartei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103 Nr.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97 n Nr. 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Anlegung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Leih- und Lesebibliothek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Carl Eduard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Delstroub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Kanzlist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des Geheimen Rats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u.a.: Verzeichnis der in der Lesebibliothek vorhandenen Bücher 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103 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31</w:t>
      </w:r>
      <w:r>
        <w:rPr>
          <w:rFonts w:ascii="Courier New" w:hAnsi="Courier New"/>
          <w:sz w:val="20"/>
        </w:rPr>
        <w:tab/>
        <w:t>97 n Nr. 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Buchdruckerfaktor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Johann Justus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Fulda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Erlaubnis zur Übernahme der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Kanzlist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Delstroub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erlaubten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u.a.: Katalog der vorhandenen 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111 k Vöhl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Hessen-Darmstädtisches Kreisamt Vöhl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Kleinere T</w:t>
      </w:r>
      <w:r>
        <w:rPr>
          <w:rFonts w:ascii="Courier New" w:hAnsi="Courier New"/>
          <w:sz w:val="20"/>
        </w:rPr>
        <w:t>erritorien \ #111. Hessen-Darmstädtische Akten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1966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E. Öffentliche Sicherheit und Ordnung (Polizei) \ 2.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111 k Vöhl 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111 k Vöhl 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Vertrieb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</w:t>
      </w:r>
      <w:r>
        <w:rPr>
          <w:rFonts w:ascii="Courier New" w:hAnsi="Courier New"/>
          <w:vanish/>
          <w:sz w:val="20"/>
        </w:rPr>
        <w:t>&lt;blätter&gt;]s</w:t>
      </w:r>
      <w:r>
        <w:rPr>
          <w:rFonts w:ascii="Courier New" w:hAnsi="Courier New"/>
          <w:sz w:val="20"/>
        </w:rPr>
        <w:t>- und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</w:t>
      </w:r>
      <w:r>
        <w:rPr>
          <w:rFonts w:ascii="Courier New" w:hAnsi="Courier New"/>
          <w:sz w:val="20"/>
        </w:rPr>
        <w:t>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G. Kirchen- und Religionswesen \ 1. Allgemeine Kirchensachen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364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111 k Vöhl 364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Invalidenanstalt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Darmstadt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./.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Pfarrei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Vöhl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wegen Nichtzahlung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Abonnementsgelder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Darmstädter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Bayerische Mittelbehörden Orb und Gersfeld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Kleinere Territorien \ #112. Orb und Gersfeld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1802 - 1867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Findbücher</w:t>
      </w:r>
      <w:r>
        <w:rPr>
          <w:rFonts w:ascii="Courier New" w:hAnsi="Courier New"/>
          <w:sz w:val="20"/>
        </w:rPr>
        <w:t xml:space="preserve"> für die Teilbestände 112 a, 112 b und 112 d wurden 1982 bzw. 1990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112 b: Bayerische Mittelbehörden (Regierung des Kreises von Unterfranken und Aschaffenburg mit den Vorbehörden Bayerische Landesdirektion zu Würzburg und Landesdirektion des Großherzogtums Würzburg) 1802-1867 \ I. Kammer des Innern \ D. Öffentliche Sicherheit und Ordnung \ 2.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b Nr. 213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1982, S. 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der Schwestern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Maria Agnes</w:t>
      </w:r>
      <w:r>
        <w:rPr>
          <w:rFonts w:ascii="Courier New" w:hAnsi="Courier New"/>
          <w:vanish/>
          <w:sz w:val="20"/>
        </w:rPr>
        <w:t>}1{&lt;Eitelin&gt;}]p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Dorothea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Eitelin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Württemberg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um Rückgabe der ihnen von dem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Landgericht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Hilders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konfiszierte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Lieder (mit Bücherliste)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 Gersfeld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 Gersfeld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112 d Gersfeld: Bayerisches Bezirksamt Gersfeld mit Vorbehörden 1802-1867 \ D. Öffentliche Ordnung und Sicherheit \ 3.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Gersfeld Nr. 550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 xml:space="preserve">FB 1990, </w:t>
      </w:r>
      <w:r>
        <w:rPr>
          <w:rFonts w:ascii="Courier New" w:hAnsi="Courier New"/>
          <w:sz w:val="20"/>
        </w:rPr>
        <w:t>S.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Landgerichtskommissariat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Tann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>, allgem.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Gersfeld Nr. 378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1990, S.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Flugblättern durch das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Landgericht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Hilders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Bd.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t[2{s[</w:t>
      </w:r>
      <w:r>
        <w:rPr>
          <w:rFonts w:ascii="Courier New" w:hAnsi="Courier New"/>
          <w:sz w:val="20"/>
        </w:rPr>
        <w:t>Flugschrift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Die freien deutschen Bürger in Philadelphia an ihre Brüder im Vaterlande</w:t>
      </w:r>
      <w:r>
        <w:rPr>
          <w:rFonts w:ascii="Courier New" w:hAnsi="Courier New"/>
          <w:vanish/>
          <w:sz w:val="20"/>
        </w:rPr>
        <w:t>}]t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Gersfeld Nr. 551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FB 1990, S.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Beschlagnahme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Herrsc</w:t>
      </w:r>
      <w:r>
        <w:rPr>
          <w:rFonts w:ascii="Courier New" w:hAnsi="Courier New"/>
          <w:sz w:val="20"/>
        </w:rPr>
        <w:t>haftskommissariat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Tann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allgem.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1812 - 1839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 Orb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 Orb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112 d Orb: Bayerisches Bezirksamt Orb \ B. Amts- und Gerichtsverhältnisse \ 2. Inventar und Geschäftsbedürfnisse, Registratur \ c. Dienstbibliothek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2224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2224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</w:t>
      </w:r>
      <w:r>
        <w:rPr>
          <w:rFonts w:ascii="Courier New" w:hAnsi="Courier New"/>
          <w:vanish/>
          <w:sz w:val="20"/>
        </w:rPr>
        <w:t>&lt;blätter&gt;]s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Regierungsblätter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2219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2219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Landmandate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sz w:val="20"/>
        </w:rPr>
        <w:t xml:space="preserve">der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Mayer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Verordnungssammlung</w:t>
      </w:r>
      <w:r>
        <w:rPr>
          <w:rFonts w:ascii="Courier New" w:hAnsi="Courier New"/>
          <w:vanish/>
          <w:sz w:val="20"/>
        </w:rPr>
        <w:t>]t]s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1829 - 1830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Becker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Repertoriums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Intelligenzblätter</w:t>
      </w:r>
      <w:r>
        <w:rPr>
          <w:rFonts w:ascii="Courier New" w:hAnsi="Courier New"/>
          <w:vanish/>
          <w:sz w:val="20"/>
        </w:rPr>
        <w:t>]s]t]s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"Reichsboten"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Reichsbote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Nr. 1, 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Empfehlung und Anschaffung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, Formularen etc.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 xml:space="preserve">zahlreiche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Prospekte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Probenummern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</w:t>
      </w:r>
      <w:r>
        <w:rPr>
          <w:rFonts w:ascii="Courier New" w:hAnsi="Courier New"/>
          <w:sz w:val="20"/>
        </w:rPr>
        <w:t>848 - 1866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Allgemeiner Dresdner fortgeführter Polizeianzeiger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1858 - 1864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Bayerischer General-Anzeiger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Anschaffung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Chronik von Rosenheim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Otto Titan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Hefner</w:t>
      </w:r>
      <w:r>
        <w:rPr>
          <w:rFonts w:ascii="Courier New" w:hAnsi="Courier New"/>
          <w:vanish/>
          <w:sz w:val="20"/>
        </w:rPr>
        <w:t>}]p]s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 Orb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 Orb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112 d Orb: Bayerisches Bezirksamt Orb \ C. Gemeindeangelegenheiten \ 1. Gemeindeverwaltung \ b</w:t>
      </w:r>
      <w:r>
        <w:rPr>
          <w:rFonts w:ascii="Courier New" w:hAnsi="Courier New"/>
          <w:sz w:val="20"/>
        </w:rPr>
        <w:t>. Gemeinderegistraturen und Dienstbibliothek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1658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Wunder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Handbuchs für die Landgemeindeverwaltungen</w:t>
      </w:r>
      <w:r>
        <w:rPr>
          <w:rFonts w:ascii="Courier New" w:hAnsi="Courier New"/>
          <w:vanish/>
          <w:sz w:val="20"/>
        </w:rPr>
        <w:t>]t]s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eines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Handbuchs über das Rechnungswesen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Illing</w:t>
      </w:r>
      <w:r>
        <w:rPr>
          <w:rFonts w:ascii="Courier New" w:hAnsi="Courier New"/>
          <w:vanish/>
          <w:sz w:val="20"/>
        </w:rPr>
        <w:t>]p]s</w:t>
      </w:r>
      <w:r>
        <w:rPr>
          <w:rFonts w:ascii="Courier New" w:hAnsi="Courier New"/>
          <w:sz w:val="20"/>
        </w:rPr>
        <w:t xml:space="preserve"> (für die Landgemeinden)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einer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tabellarischen Berechnung der Brandversicherungsbeiträge</w:t>
      </w:r>
      <w:r>
        <w:rPr>
          <w:rFonts w:ascii="Courier New" w:hAnsi="Courier New"/>
          <w:vanish/>
          <w:sz w:val="20"/>
        </w:rPr>
        <w:t>]t]s</w:t>
      </w:r>
      <w:r>
        <w:rPr>
          <w:rFonts w:ascii="Courier New" w:hAnsi="Courier New"/>
          <w:sz w:val="20"/>
        </w:rPr>
        <w:t xml:space="preserve"> durch die Geme</w:t>
      </w:r>
      <w:r>
        <w:rPr>
          <w:rFonts w:ascii="Courier New" w:hAnsi="Courier New"/>
          <w:sz w:val="20"/>
        </w:rPr>
        <w:t xml:space="preserve">inden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Landgerichtsbezirk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Orb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Forstgesetz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es und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Vollzugsinstruktionen für das Forstpersonal</w:t>
      </w:r>
      <w:r>
        <w:rPr>
          <w:rFonts w:ascii="Courier New" w:hAnsi="Courier New"/>
          <w:vanish/>
          <w:sz w:val="20"/>
        </w:rPr>
        <w:t>]t]s</w:t>
      </w:r>
      <w:r>
        <w:rPr>
          <w:rFonts w:ascii="Courier New" w:hAnsi="Courier New"/>
          <w:sz w:val="20"/>
        </w:rPr>
        <w:t xml:space="preserve"> der Gemeinden, Stiftungen und Körperschaften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Landgerichtsbezirk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Orb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d Orb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 Orb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112 d Orb: Bayerisches Bezirksamt Orb \ D. Öffentliche Sicherheit und Ordnung \ 3. Politische Polizei \ c. Presseaufsicht,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1699 - Nr. 1701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</w:t>
      </w:r>
      <w:r>
        <w:rPr>
          <w:rFonts w:ascii="Courier New" w:hAnsi="Courier New"/>
          <w:sz w:val="20"/>
        </w:rPr>
        <w:t>b Nr. 1699 - Nr. 1701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Beschlagnahme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, Sacktüchern, Tabakdosen und Pfeifen Bd. 1 - 3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Besondere Aufsicht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 gefährlichen Inhalts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- Generalien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Allgemeine Verordnungen über die verfügten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Beschlagnahmen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, Taschentüchern, Tabakdosen etc.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1653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 der vom Jahre 1832 bis zum Jahre 1836 verfügten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1521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1521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Verbreitung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Beschlagnahme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religiöse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6 Druckschriften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Aufsicht über die in Deutschland erschienenen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</w:t>
      </w:r>
      <w:r>
        <w:rPr>
          <w:rFonts w:ascii="Courier New" w:hAnsi="Courier New"/>
          <w:sz w:val="20"/>
        </w:rPr>
        <w:t>rb Nr. 1655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Aufsicht über die in nicht zum deutschen Bunde gehörenden Staaten erschienenen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(Allgem.)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Anzeigen</w:t>
      </w:r>
      <w:r>
        <w:rPr>
          <w:rFonts w:ascii="Courier New" w:hAnsi="Courier New"/>
          <w:vanish/>
          <w:sz w:val="20"/>
        </w:rPr>
        <w:t>&lt;blatt&gt;]s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Unterhaltungsblatt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Orb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Anzeige eines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Mißbrauchs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durch die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Würzburg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erscheinende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Neue fränkische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Nr. 151, Jahrgang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112 d Orb Nr. 1698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Untersuchung wegen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Verbreitung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religiöse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durch die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Ehefrau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Franz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Rosenberger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Kinzighausen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42</w:t>
      </w:r>
      <w:r>
        <w:rPr>
          <w:rFonts w:ascii="Courier New" w:hAnsi="Courier New"/>
          <w:sz w:val="20"/>
        </w:rPr>
        <w:tab/>
        <w:t>Druckschriften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Waldeckisches Kabinett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Waldeck \ #118. Waldeck, Kabinett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118 a: Waldeckisches Kabinett \ A. Staatsverfassung und Hoheitswesen \ 1. Haussachen \ d. Hofhaltung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2498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z</w:t>
      </w:r>
      <w:r>
        <w:rPr>
          <w:rFonts w:ascii="Courier New" w:hAnsi="Courier New"/>
          <w:sz w:val="20"/>
        </w:rPr>
        <w:tab/>
        <w:t>118 a Nr. 2498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Arolsen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1726 - 1854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Schulden des Fürsten bei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n, Collectiva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1737 - 1814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n: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Förster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Hannover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1748 - 1774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n: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Joh. Georg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Eßlinger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Frankfurt a.M.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(später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</w:t>
      </w:r>
      <w:r>
        <w:rPr>
          <w:rFonts w:ascii="Courier New" w:hAnsi="Courier New"/>
          <w:sz w:val="20"/>
        </w:rPr>
        <w:t>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Eßlinger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1754 - 1798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n:</w:t>
      </w:r>
      <w:r>
        <w:rPr>
          <w:rFonts w:ascii="Courier New" w:hAnsi="Courier New"/>
          <w:vanish/>
          <w:sz w:val="20"/>
        </w:rPr>
        <w:t xml:space="preserve"> k[1{p[2{</w:t>
      </w:r>
      <w:r>
        <w:rPr>
          <w:rFonts w:ascii="Courier New" w:hAnsi="Courier New"/>
          <w:sz w:val="20"/>
        </w:rPr>
        <w:t>Pierre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Gosse jun.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&amp;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David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Pinet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Haag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1757 - 1795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n: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Frederic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Staatman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Haag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1766 - 1769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n: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Joh. Friedr.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Hemmerde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1769 - 1780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z</w:t>
      </w:r>
      <w:r>
        <w:rPr>
          <w:rFonts w:ascii="Courier New" w:hAnsi="Courier New"/>
          <w:sz w:val="20"/>
        </w:rPr>
        <w:tab/>
        <w:t>118 a Nr. 2505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n: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Nicolai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1771 - 1792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n: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Helwing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Hannover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1776 - 1813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2511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Verkehr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n: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Treuttel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&amp;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Würts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Straßburg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1808 - 1816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1502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1502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Herausgabe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Var</w:t>
      </w:r>
      <w:r>
        <w:rPr>
          <w:rFonts w:ascii="Courier New" w:hAnsi="Courier New"/>
          <w:sz w:val="20"/>
        </w:rPr>
        <w:t>rentrapp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ischen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genealogischen Reichs- und Staatshandbuch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es sowie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Gothaischen Hofkalenders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1766 - 1808 ; 1829 - 1834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118 a: Waldeckisches Kabinett \ C. Öffentliche Sicherheit und Ordnung \ 5. Zeitungszensur, Zeitungen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2813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1770 - 1839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Zeitungszensur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118 a: Waldeckisches Kabinett \ G. Schule und Bildung</w:t>
      </w:r>
      <w:r>
        <w:rPr>
          <w:rFonts w:ascii="Courier New" w:hAnsi="Courier New"/>
          <w:sz w:val="20"/>
        </w:rPr>
        <w:t>swesen, Kirche, Kunst und Kultur \ 2. Kunst und Wissenschaft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2807 - Nr. 2808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2807 - Nr. 2808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Anerbietungen und Übersendung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n, Kunstgegenständen u.ä. an den Fürsten;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Subskriptionseinladungen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etc.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1718 - 1846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2797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Promemoria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s über eine anzulegende Sammlung von Portraits von Mitgliedern des waldeckischen Fürstenhauses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118 a: Waldeckisc</w:t>
      </w:r>
      <w:r>
        <w:rPr>
          <w:rFonts w:ascii="Courier New" w:hAnsi="Courier New"/>
          <w:sz w:val="20"/>
        </w:rPr>
        <w:t>hes Kabinett \ K. Handel und Gewerbe, Postwesen \ 1. Zünfte und Handwerk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D. C.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Fechter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118 a: Waldeckisches Kabinett \ K. Handel und Gewerbe, Postwesen \ 2. Handel, Gewerbe, Industrie, Faktoreien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2809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Lande </w:t>
      </w:r>
      <w:r>
        <w:rPr>
          <w:rFonts w:ascii="Courier New" w:hAnsi="Courier New"/>
          <w:vanish/>
          <w:sz w:val="20"/>
        </w:rPr>
        <w:t>o[&lt;Waldeck&gt;]o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1722 - 1808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118 a Nr. 2810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1748 - 1841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Waldeckische Regierung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Waldeck \ #121. Waldeckische Regierung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1476 - 1867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3 Findbücher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Die Findbücher wurden 1981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Staatsverfassung und Hoheitswesen \ 3. Auswärtige Beziehungen \ h. Deutscher Bund und Zollverein \ dd. Allgemeine deutsche und europäische Angelegenheiten, Konflikte einzelner Staaten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</w:t>
      </w:r>
      <w:r>
        <w:rPr>
          <w:rFonts w:ascii="Courier New" w:hAnsi="Courier New"/>
          <w:sz w:val="20"/>
        </w:rPr>
        <w:t xml:space="preserve"> 8794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8794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Genealogischen und Staatshandbuches für Europa und die deutschen Bundesstaaten durch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Johann 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Wenner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Frankfurt</w:t>
      </w:r>
      <w:r>
        <w:rPr>
          <w:rFonts w:ascii="Courier New" w:hAnsi="Courier New"/>
          <w:vanish/>
          <w:sz w:val="20"/>
        </w:rPr>
        <w:t>&lt;/Main&gt;]o}]p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8800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8800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Geplanter Ankauf der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Goethe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Sammlungen und des Goetheschen Hauses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Weimar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durch den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Deutschen Bund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1842 - 1843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Staatsverfassung und Hoheitswesen \ 3. Au</w:t>
      </w:r>
      <w:r>
        <w:rPr>
          <w:rFonts w:ascii="Courier New" w:hAnsi="Courier New"/>
          <w:sz w:val="20"/>
        </w:rPr>
        <w:t>swärtige Beziehungen \ i. Akten der waldeckischen Bundestagsgesandtschaft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4153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Herbeiführung eines allgemeinen deutschen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Gesetzes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aa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Staatsverfassung und Hoheitswesen \ 3. Auswärtige Beziehungen \ k. Einzelne Staaten \ aa. Anhalt - Hannover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Übereinkunft mit dem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 xml:space="preserve">Kaiserl.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Französischen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Gouvernement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wegen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Schutzes </w:t>
      </w:r>
      <w:r>
        <w:rPr>
          <w:rFonts w:ascii="Courier New" w:hAnsi="Courier New"/>
          <w:sz w:val="20"/>
        </w:rPr>
        <w:t>des literarischen und musikalischen Eigentums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1853 - 1854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26d</w:t>
      </w:r>
      <w:r>
        <w:rPr>
          <w:rFonts w:ascii="Courier New" w:hAnsi="Courier New"/>
          <w:sz w:val="20"/>
        </w:rPr>
        <w:tab/>
        <w:t>hh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Staatsverfassung und Hoheitswesen \ 3. Auswärtige Beziehungen \ k. Einzelne Staaten \ hh. Pfalz - Preußen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122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Konvention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wegen des Schutzes der Rechte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Schriftsteller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Verleger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1</w:t>
      </w:r>
      <w:r>
        <w:rPr>
          <w:rFonts w:ascii="Courier New" w:hAnsi="Courier New"/>
          <w:sz w:val="20"/>
        </w:rPr>
        <w:t>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Vertrag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Großbritannien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wegen des gegenseitigen Schutzes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Autorenrechte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unbefugte Nachbildung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123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Beitritt zu der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am 2.8.1862 abgeschlossenen Übereinkunft wegen gegenseitigen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Schutzes der Rechte an literarischen Erzeugnissen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Werken der Kunst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1865 ; 1875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A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Staatsverfassung</w:t>
      </w:r>
      <w:r>
        <w:rPr>
          <w:rFonts w:ascii="Courier New" w:hAnsi="Courier New"/>
          <w:sz w:val="20"/>
        </w:rPr>
        <w:t xml:space="preserve"> und Hoheitswesen \ 4. Landstände, Landtag, Staatsverfassung \ d. Einberufung und Beratungen des Landtages; Wahl der Abgeordneten ab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3032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3032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1, S. 141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Unbefugte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Verbreitung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der von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A.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Wirths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verfaßten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Broschüre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: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Regierung und der aufgelöste Landtag des Fürstentums Waldeck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B. Organisation und Verwaltung des Landes \ 5. Regierungsblatt, Staatshandbücher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 xml:space="preserve">Bd. 2, S. </w:t>
      </w:r>
      <w:r>
        <w:rPr>
          <w:rFonts w:ascii="Courier New" w:hAnsi="Courier New"/>
          <w:sz w:val="20"/>
        </w:rPr>
        <w:t>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(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1769 - 1788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1685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Mitteilung und Verkündigung aller landesherrlichen Verordnungen durch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; Publikation der Regierungsblätter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1810 - 1852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1691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Publikation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deren Aufbewahrung insbes.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Fürstentum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1814 - 1854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Bezieher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Rechnungswesen des Instituts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Regulierung des Rechnungswesens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es, insbes. die Forderungen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Weigel</w:t>
      </w:r>
      <w:r>
        <w:rPr>
          <w:rFonts w:ascii="Courier New" w:hAnsi="Courier New"/>
          <w:vanish/>
          <w:sz w:val="20"/>
        </w:rPr>
        <w:t>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1687 - Nr. 1688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1687 - Nr. 1688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durch d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Weigel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1828 - 1838 ; 1840 - 1866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1686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Bestellung der Direktion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1693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371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Übereinkunft mit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Weigel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Öffentliche Sicherheit und Ordnung \ 2. Sicherheitspolizei \ c. Vereinswesen, Presseaufsicht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599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Drucklegung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ohne vorherige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1718 - 1723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Zensur-Vorschriften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Bundes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Verleihung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an die </w:t>
      </w:r>
      <w:r>
        <w:rPr>
          <w:rFonts w:ascii="Courier New" w:hAnsi="Courier New"/>
          <w:vanish/>
          <w:sz w:val="20"/>
        </w:rPr>
        <w:t>p[7{</w:t>
      </w:r>
      <w:r>
        <w:rPr>
          <w:rFonts w:ascii="Courier New" w:hAnsi="Courier New"/>
          <w:sz w:val="20"/>
        </w:rPr>
        <w:t>Erben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Friedrich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Schiller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s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Schriften ihres Vaters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603 - Nr. 604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603 - Nr. 604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</w:t>
      </w:r>
      <w:r>
        <w:rPr>
          <w:rFonts w:ascii="Courier New" w:hAnsi="Courier New"/>
          <w:sz w:val="20"/>
        </w:rPr>
        <w:t>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Druckschriftenverbote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Bundesgesetzliche Bestimmungen wegen Verhinderung des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Mißbrauchs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621 - Nr. 622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621 - Nr. 622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Waldeckischen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>"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1836 - 1837 ; 1840 - 1848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1637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, des Vereins- und Ve</w:t>
      </w:r>
      <w:r>
        <w:rPr>
          <w:rFonts w:ascii="Courier New" w:hAnsi="Courier New"/>
          <w:sz w:val="20"/>
        </w:rPr>
        <w:t>rsammlungsrechts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Aufhebung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Erlaß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Pressegesetz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1848 - 1850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Waldeckischen Kirchenblatt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es durch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U.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Scipio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Altwildungen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Überwachung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Waldeckischen Schulblatt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 xml:space="preserve">Bd. </w:t>
      </w:r>
      <w:r>
        <w:rPr>
          <w:rFonts w:ascii="Courier New" w:hAnsi="Courier New"/>
          <w:sz w:val="20"/>
        </w:rPr>
        <w:t>2, S. 445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Erbauungsblatt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Sonntagsbote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durch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Pfarrer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Rocholl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Sachsenberg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1857 - 1859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445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Landwirtschaftlichen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Anzeigeblatt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es durch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L.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Nebelsiek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Mengeringhausen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H. Schule und Bildungswesen \ 1. Allgem. Schulverwaltung; Schüler und Unterricht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6349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6349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637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</w:t>
      </w:r>
      <w:r>
        <w:rPr>
          <w:rFonts w:ascii="Courier New" w:hAnsi="Courier New"/>
          <w:sz w:val="20"/>
        </w:rPr>
        <w:t>C-Buch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für den Schulgebrauch durch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Johann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Flertmann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Korbach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1709 - 1714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9364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9364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637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Verordnung wegen des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ausschließlichen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Verkauf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s waldeckischer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ABC-Bücher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1711 ; 1713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6340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6340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637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Schulbuchangebote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Varnhagen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Schmalkalden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H. Schule und Bildungswe</w:t>
      </w:r>
      <w:r>
        <w:rPr>
          <w:rFonts w:ascii="Courier New" w:hAnsi="Courier New"/>
          <w:sz w:val="20"/>
        </w:rPr>
        <w:t>sen \ 5. Universitätsbesuch; sonstige Fortbildungsanstalten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2613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2613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643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Veröffentlichung von Bundestagsbeschlüssen über die Teilnahme der Studierenden an verbotenen Verbindungen,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das Verbot zum Besuch der Universitäten Zürich und Bern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1819 ; 1831 - 1834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H. Schule und Bildungswesen \ 6. Kulturpflege, Denkmalschutz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2911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2911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644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Mitteilung von Nach</w:t>
      </w:r>
      <w:r>
        <w:rPr>
          <w:rFonts w:ascii="Courier New" w:hAnsi="Courier New"/>
          <w:sz w:val="20"/>
        </w:rPr>
        <w:t xml:space="preserve">richten über die Vollziehung ausländischer Urteile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an den nassauischen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Oberappelationsgerichts-Prokurator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8{</w:t>
      </w:r>
      <w:r>
        <w:rPr>
          <w:rFonts w:ascii="Courier New" w:hAnsi="Courier New"/>
          <w:sz w:val="20"/>
        </w:rPr>
        <w:t>von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Nahmer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Wiesbaden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für dessen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literarische Untersuchungen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2909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2909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645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Einsendung schriftstellerischer und künstlerischer Werke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sowie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Subskriptionseinladungen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den Fürsten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I. Kirchen- und Religionswesen \ 5. Freikirchen und Sekten; Schutz de</w:t>
      </w:r>
      <w:r>
        <w:rPr>
          <w:rFonts w:ascii="Courier New" w:hAnsi="Courier New"/>
          <w:sz w:val="20"/>
        </w:rPr>
        <w:t>r Glaubensfreiheit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8146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8146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657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Untersuchung gegen den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Herrnhuter Sekte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zugetanen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Buchbinder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Loges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und den von diesem betriebenen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Schriftenverkauf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O. Handel und Gewerbe \ 3. Zünfte und Handwerk \ c. Buchbinder und -drucker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1365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771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Buchbinderinnung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den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Fürstentümer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&lt;, Fürstentum&gt;]o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>auch: Auszug au</w:t>
      </w:r>
      <w:r>
        <w:rPr>
          <w:rFonts w:ascii="Courier New" w:hAnsi="Courier New"/>
          <w:sz w:val="20"/>
        </w:rPr>
        <w:t>s dem Meister- und Gesellenbuch von 1675-1744 mit Angaben über die späteren Wohnorte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1708 ; 1747 - 1852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2851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772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Erteilung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die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Johann Georg Christoph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Herrnkind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Heinrich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Gelpke</w:t>
      </w:r>
      <w:r>
        <w:rPr>
          <w:rFonts w:ascii="Courier New" w:hAnsi="Courier New"/>
          <w:vanish/>
          <w:sz w:val="20"/>
        </w:rPr>
        <w:t>}5{&lt;Buchdrucker&gt;}]p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Karl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Beermann</w:t>
      </w:r>
      <w:r>
        <w:rPr>
          <w:rFonts w:ascii="Courier New" w:hAnsi="Courier New"/>
          <w:vanish/>
          <w:sz w:val="20"/>
        </w:rPr>
        <w:t>}5{&lt;Buchdrucker&gt;}]p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1781 - 1850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2882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772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Schriftsetzer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Günther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Orthaus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aus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Mengeringhause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Erteilung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Betriebe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Buchdruckereigewerbe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in der Stadt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Korbach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1856 - 1857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O. Handel und Gewerbe \ 7. Handel, Maße und Gewichte, Preisaufsicht \ b. Handelskonzessionen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 xml:space="preserve">Neuen Hannoverschen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Lese-Institut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}2{&lt;o[Hannover]o&gt;}]k</w:t>
      </w:r>
      <w:r>
        <w:rPr>
          <w:rFonts w:ascii="Courier New" w:hAnsi="Courier New"/>
          <w:sz w:val="20"/>
        </w:rPr>
        <w:t xml:space="preserve"> und verschiedener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um Genehmigung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</w:t>
      </w:r>
      <w:r>
        <w:rPr>
          <w:rFonts w:ascii="Courier New" w:hAnsi="Courier New"/>
          <w:sz w:val="20"/>
        </w:rPr>
        <w:t>, S. 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Pyrmonter Brunnenlisten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durch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Hermann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Weichelt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7{</w:t>
      </w:r>
      <w:r>
        <w:rPr>
          <w:rFonts w:ascii="Courier New" w:hAnsi="Courier New"/>
          <w:sz w:val="20"/>
        </w:rPr>
        <w:t xml:space="preserve">aus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Hameln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jetzt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1842 - 1844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Lesekabinett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; zeitweilige Einziehung des dem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Georg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Uslar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erteilten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1849 - 1868 ; 1874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zur E</w:t>
      </w:r>
      <w:r>
        <w:rPr>
          <w:rFonts w:ascii="Courier New" w:hAnsi="Courier New"/>
          <w:sz w:val="20"/>
        </w:rPr>
        <w:t xml:space="preserve">rrichtung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&lt;handlung&gt;]s</w:t>
      </w:r>
      <w:r>
        <w:rPr>
          <w:rFonts w:ascii="Courier New" w:hAnsi="Courier New"/>
          <w:sz w:val="20"/>
        </w:rPr>
        <w:t xml:space="preserve">-, Kunst- und Musikalienhandlung sowie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für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August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Quelle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Oesdorf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121 Nr. 613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Bd. 2, S. 812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Karl Johann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Bermann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Erteilung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Konzession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zum Verkauf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Waldeckisches Landesdirektorium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Waldeck \ #122. Waldeckisches Landesdirektorium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</w:t>
      </w:r>
      <w:r>
        <w:rPr>
          <w:rFonts w:ascii="Courier New" w:hAnsi="Courier New"/>
          <w:sz w:val="20"/>
        </w:rPr>
        <w:t>3</w:t>
      </w:r>
      <w:r>
        <w:rPr>
          <w:rFonts w:ascii="Courier New" w:hAnsi="Courier New"/>
          <w:sz w:val="20"/>
        </w:rPr>
        <w:tab/>
        <w:t>1868 - 1929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1973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B. Organisation und Verwaltung des Landes \ 1. Allgem. Organisations- und Verwaltungsangelegenheiten \ b. Dienstbedürfnisse und Geschäftsgang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Bundesgesetzblatt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es, später des deutschen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Reichsgesetzblatt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1867 - 1924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B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26c</w:t>
      </w:r>
      <w:r>
        <w:rPr>
          <w:rFonts w:ascii="Courier New" w:hAnsi="Courier New"/>
          <w:sz w:val="20"/>
        </w:rPr>
        <w:tab/>
        <w:t>c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B. Organisation</w:t>
      </w:r>
      <w:r>
        <w:rPr>
          <w:rFonts w:ascii="Courier New" w:hAnsi="Courier New"/>
          <w:sz w:val="20"/>
        </w:rPr>
        <w:t xml:space="preserve"> und Verwaltung des Landes \ 1. Allgem. Organisations- und Verwaltungsangelegenheiten \ c. Staatshandbücher, Regierungsblatt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227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es, Verschiedenes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Insertionsgebühren,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Blattes, Abgabe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Freiexemplare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u.a.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1849 - 1895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1422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Portofreiheit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und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Hofbuchdruckerei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1862 - 1863 ; 1873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1264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</w:t>
      </w:r>
      <w:r>
        <w:rPr>
          <w:rFonts w:ascii="Courier New" w:hAnsi="Courier New"/>
          <w:sz w:val="20"/>
        </w:rPr>
        <w:t xml:space="preserve"> 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Empfang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Hof- und Staatshandbücher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Großherzogtum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Hessen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1863 - 1914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1423 - Nr. 1424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1423 - Nr. 1424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Vertrag mit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Hof- und Regierungs-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Weigel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Mengeringhausen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wegen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Redaktion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Expedition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und dessen Beilage Bd. 4,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1865 - 1928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1267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Kleinen Staatshandbuches</w:t>
      </w:r>
      <w:r>
        <w:rPr>
          <w:rFonts w:ascii="Courier New" w:hAnsi="Courier New"/>
          <w:vanish/>
          <w:sz w:val="20"/>
        </w:rPr>
        <w:t>]</w:t>
      </w:r>
      <w:r>
        <w:rPr>
          <w:rFonts w:ascii="Courier New" w:hAnsi="Courier New"/>
          <w:vanish/>
          <w:sz w:val="20"/>
        </w:rPr>
        <w:t>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Kürschner</w:t>
      </w:r>
      <w:r>
        <w:rPr>
          <w:rFonts w:ascii="Courier New" w:hAnsi="Courier New"/>
          <w:vanish/>
          <w:sz w:val="20"/>
        </w:rPr>
        <w:t>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1884 - 1928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1270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Verteilung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Waldeckischen Staatshandbuches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1925 - 1928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1271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Verteilung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Waldeckischen Staatshandbuches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1927 - 1929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D. Polizei \ 2. Politische Polizei \ a. Politische Polizei, Presseaufsicht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1880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1880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Schutz schriftstellerischer und musikalischer Werke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Nachd</w:t>
      </w:r>
      <w:r>
        <w:rPr>
          <w:rFonts w:ascii="Courier New" w:hAnsi="Courier New"/>
          <w:sz w:val="20"/>
        </w:rPr>
        <w:t>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Nachbildung und unbefugte Aufführung, Allgem.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1821 - 1926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1884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Pyrmonter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>, insbes. seine Benutzung zu amtlichen Bekanntmachungen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1850 - 1888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1881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Maßnahmen gegen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staatsgefährdende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Broschüren</w:t>
      </w:r>
      <w:r>
        <w:rPr>
          <w:rFonts w:ascii="Courier New" w:hAnsi="Courier New"/>
          <w:vanish/>
          <w:sz w:val="20"/>
        </w:rPr>
        <w:t>&lt;, staatsgefährdende&gt;]s</w:t>
      </w:r>
      <w:r>
        <w:rPr>
          <w:rFonts w:ascii="Courier New" w:hAnsi="Courier New"/>
          <w:sz w:val="20"/>
        </w:rPr>
        <w:t xml:space="preserve"> usw.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1875 - 1926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1886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fremde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</w:t>
      </w:r>
      <w:r>
        <w:rPr>
          <w:rFonts w:ascii="Courier New" w:hAnsi="Courier New"/>
          <w:sz w:val="20"/>
        </w:rPr>
        <w:t>eck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1882 - 1883 ; 1924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228, Nr. 1885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228, Nr. 1885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Landeskalender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1887 - 1928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1876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Verbreitung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sozialdemokratische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1883 ; 1919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4. Schüler und Unterricht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2336 - Nr. 2337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2336 - Nr. 2337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Lesebü</w:t>
      </w:r>
      <w:r>
        <w:rPr>
          <w:rFonts w:ascii="Courier New" w:hAnsi="Courier New"/>
          <w:sz w:val="20"/>
        </w:rPr>
        <w:t>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Liederbücher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usw. in den Schulen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Fürstentümer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&lt;, Fürstentum&gt;]o</w:t>
      </w:r>
      <w:r>
        <w:rPr>
          <w:rFonts w:ascii="Courier New" w:hAnsi="Courier New"/>
          <w:sz w:val="20"/>
        </w:rPr>
        <w:t xml:space="preserve">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1885 - 1929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2363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</w:t>
      </w:r>
      <w:r>
        <w:rPr>
          <w:rFonts w:ascii="Courier New" w:hAnsi="Courier New"/>
          <w:vanish/>
          <w:sz w:val="20"/>
        </w:rPr>
        <w:t>&lt;bibliotheken&gt;]s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Lehrerbibliotheken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1886 - 1928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747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Amtliche </w:t>
      </w:r>
      <w:r>
        <w:rPr>
          <w:rFonts w:ascii="Courier New" w:hAnsi="Courier New"/>
          <w:vanish/>
          <w:sz w:val="20"/>
        </w:rPr>
        <w:t>s[s[2{</w:t>
      </w:r>
      <w:r>
        <w:rPr>
          <w:rFonts w:ascii="Courier New" w:hAnsi="Courier New"/>
          <w:sz w:val="20"/>
        </w:rPr>
        <w:t>Empfehlungen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Schulutensilien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1903 - 1909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2335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Widmungsexemplare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Obersc</w:t>
      </w:r>
      <w:r>
        <w:rPr>
          <w:rFonts w:ascii="Courier New" w:hAnsi="Courier New"/>
          <w:sz w:val="20"/>
        </w:rPr>
        <w:t>hulbehörde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1911 - 1929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8. Volksbildung, Kulturpflege, Natur- und Denkmalschutz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2626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2626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Bildung von künstlerischen, fotographischen und gewerblichen sowie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literarischen und musikalischen Sachverständigen-Vereine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für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Pyrmont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; Schutz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Urheberrecht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1876 - 1921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J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J. Kirchen- und Religionswesen \ 1. Allgem. Kirchensachen, Kirchenordnung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Nr. 2271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2271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Evangelischer Bund zur Wahrung deutsch-protestantischer Interessen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1889 - 1912 ;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55</w:t>
      </w:r>
      <w:r>
        <w:rPr>
          <w:rFonts w:ascii="Courier New" w:hAnsi="Courier New"/>
          <w:sz w:val="20"/>
        </w:rPr>
        <w:tab/>
        <w:t>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N. Handel und Gewerbe \ 7. Handel, Maße und Gewichte, Preisaufsicht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913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122 Nr. 913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Erteilung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Buchhandels-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Privileg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ium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an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Bibliothekar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August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Speyer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Arolsen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>; Schutz des Privilegs vor Eingriffen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Waldeckische</w:t>
      </w:r>
      <w:r>
        <w:rPr>
          <w:rFonts w:ascii="Courier New" w:hAnsi="Courier New"/>
          <w:sz w:val="20"/>
        </w:rPr>
        <w:t>s Konsistorium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Waldeck \ #123. Waldeckisches Konsistorium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1543 ; 1680 - 1867 ; 1934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1983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26b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F. Schule und Bildungswesen \ 2. Gymnasium Korbach \ a. Schulordnung und -organisation, Unterricht, Lehre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123 Nr. 433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Verwaltung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Gymnasium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Korbach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1828 - 1860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 xml:space="preserve">Nr. </w:t>
      </w:r>
      <w:r>
        <w:rPr>
          <w:rFonts w:ascii="Courier New" w:hAnsi="Courier New"/>
          <w:sz w:val="20"/>
        </w:rPr>
        <w:t>361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123 Nr. 361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Einführung des Englischunterrichts am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Gymnasium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Korbach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1840 - 1866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Waldeckischer Landtag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Waldeck \ #135. Waldeckischer Landtag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1587 ; 1728 - 1929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1985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Landsyndikus \ A. Staatsverfassung und Hoheitswesen \ 3. Auswärtige Bezi</w:t>
      </w:r>
      <w:r>
        <w:rPr>
          <w:rFonts w:ascii="Courier New" w:hAnsi="Courier New"/>
          <w:sz w:val="20"/>
        </w:rPr>
        <w:t>ehungen (auch Zollverein)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Ankauf der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Goethe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Sammlungen und des Goethe'schen Hauses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Weimar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durch den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Deutschen Bund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Landsyndikus \ D. Organisation und Verwaltung des Landes \ 2. Dienstbedürfnisse und Geschäftsgang der Landesbehörde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1881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1881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Geplante Einführung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Intelligenzblatt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544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Rechnungswesen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515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Pochhammer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Jahrbücher der Zollgesetzgebung</w:t>
      </w:r>
      <w:r>
        <w:rPr>
          <w:rFonts w:ascii="Courier New" w:hAnsi="Courier New"/>
          <w:vanish/>
          <w:sz w:val="20"/>
        </w:rPr>
        <w:t>]t]s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Landsyndikus \ D. Öffentliche Sicherheit und Ordnung \ 1. Sicherheits- und Ordnungspolizei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533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Gesetzentwurf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Aufhebung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}]s]s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Landschaftliche Kamme</w:t>
      </w:r>
      <w:r>
        <w:rPr>
          <w:rFonts w:ascii="Courier New" w:hAnsi="Courier New"/>
          <w:sz w:val="20"/>
        </w:rPr>
        <w:t>r \ C. Militärwesen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1901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Forderung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Weigel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für im Jahre 1814 gelieferte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Militär-Verpflegungstabellen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Landtag ab 1848 \ D. Öffentliche Sicherheit und Ordnung \ 2. Sicherheitspolizei, Politische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1210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Beschwerden gegen den früheren </w:t>
      </w:r>
      <w:r>
        <w:rPr>
          <w:rFonts w:ascii="Courier New" w:hAnsi="Courier New"/>
          <w:vanish/>
          <w:sz w:val="20"/>
        </w:rPr>
        <w:t>p[7{s[</w:t>
      </w:r>
      <w:r>
        <w:rPr>
          <w:rFonts w:ascii="Courier New" w:hAnsi="Courier New"/>
          <w:sz w:val="20"/>
        </w:rPr>
        <w:t>Zensor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5{</w:t>
      </w:r>
      <w:r>
        <w:rPr>
          <w:rFonts w:ascii="Courier New" w:hAnsi="Courier New"/>
          <w:sz w:val="20"/>
        </w:rPr>
        <w:t>Justizrat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Frese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wegen eines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Verstoßes gegen die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z w:val="20"/>
        </w:rPr>
        <w:tab/>
        <w:t>Nr. 746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746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Erlaß eines Gesetzes bezüglich der Vollziehung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Bundesbeschlusses vom 6. Juli 1854 über die Verhinderung des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Mißbrauchs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}]s]s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1431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Beschwerde über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verweigerte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Lieferung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der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Preußen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verbotenen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Süddeutschen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]s]t]s</w:t>
      </w:r>
      <w:r>
        <w:rPr>
          <w:rFonts w:ascii="Courier New" w:hAnsi="Courier New"/>
          <w:sz w:val="20"/>
        </w:rPr>
        <w:t xml:space="preserve"> durch die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preußische Post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nach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Landtag ab 1848 \ J. Kirche und Religion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1028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</w:t>
      </w:r>
      <w:r>
        <w:rPr>
          <w:rFonts w:ascii="Courier New" w:hAnsi="Courier New"/>
          <w:sz w:val="20"/>
        </w:rPr>
        <w:t>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1028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Kosten eines neuen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Kirchengesangbuch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Landtag ab 1848 \ O. Handel und Gewerbe \ 2. Gewerbeaufsicht, versch. Gewerbe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135 Nr. 1202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Entschädigung für die durch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§ 7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Reichsgewerbeordnung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aufgehobene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Monopole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an die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waldeckischen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Städte und Müller sowie den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Hofbuchdrucker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Weigel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Mengeringhausen</w:t>
      </w:r>
      <w:r>
        <w:rPr>
          <w:rFonts w:ascii="Courier New" w:hAnsi="Courier New"/>
          <w:vanish/>
          <w:sz w:val="20"/>
        </w:rPr>
        <w:t>]o}]p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1873 - 1879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Oberpräsidium der Pr</w:t>
      </w:r>
      <w:r>
        <w:rPr>
          <w:rFonts w:ascii="Courier New" w:hAnsi="Courier New"/>
          <w:sz w:val="20"/>
        </w:rPr>
        <w:t>ovinz Hessen-Nassau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#150. Oberpräsidium der Provinz Hessen-Nassau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1866 - 1937 ; 1945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Der Bestand ist nur über Microfiches benutzbar. Das Findbuch wurde 1963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C. Polizei \ 3. Ordnungspolizei \ c. Presse und Rundfunk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2223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150 Nr. 2223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1866 - 1868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150 Nr. 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Zeitungskautionen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J. Kulturpflege \ 1. Wissenschaft- und Kulturpflege allgem.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229 - Nr. 231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150 Nr. 229 - Nr. 231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Eingesandte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Zeichnungen,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Subskriptionslisten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Autoren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Verleger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J. Kulturpflege \ 3. Bibliotheken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947 - Nr. 950, Nr. 1807 - Nr. 1808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150 Nr. 947 - Nr. 950, Nr. 1807 - Nr. 1808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Anlegung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Bd. 1 - </w:t>
      </w:r>
      <w:r>
        <w:rPr>
          <w:rFonts w:ascii="Courier New" w:hAnsi="Courier New"/>
          <w:sz w:val="20"/>
        </w:rPr>
        <w:t>4, 6, 7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1885 - 1909 ; 1915 - 1927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6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Provinzialschulkollegium Hessen-Nassau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#152. Provinzialschulkollegium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1867 - 1936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B. Akzession 1938/9 \ a) Übergreifende Akten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135 - Nr. 139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135 - Nr. 139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Vom Ministerium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überwiesene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1900 - 1932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5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Vorhandene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</w:t>
      </w:r>
      <w:r>
        <w:rPr>
          <w:rFonts w:ascii="Courier New" w:hAnsi="Courier New"/>
          <w:sz w:val="20"/>
        </w:rPr>
        <w:t>3</w:t>
      </w:r>
      <w:r>
        <w:rPr>
          <w:rFonts w:ascii="Courier New" w:hAnsi="Courier New"/>
          <w:sz w:val="20"/>
        </w:rPr>
        <w:tab/>
        <w:t>1904 - 1905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Jahrbuch für Volks- und Jungenspiele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1901 - 1915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144 - Nr. 145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144 - Nr. 145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Anschaffung von Werken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Anstaltsbibliotheken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1889 - 1922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147 - Nr. 148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147 - Nr. 148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Überweisung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 und Karten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1900 - 1923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149 - Nr. 167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149 - Nr. 167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</w:t>
      </w:r>
      <w:r>
        <w:rPr>
          <w:rFonts w:ascii="Courier New" w:hAnsi="Courier New"/>
          <w:sz w:val="20"/>
        </w:rPr>
        <w:t>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passim Akten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1898 - 1914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19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168 - Nr. 171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168 - Nr. 171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Verzeichnisse der eingeführten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1889 - 1890 ; 1893 - 1915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4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einer neuen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Katechismusausgabe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1910 - 1911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328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Kriegslesestoff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s[&lt;Erster Weltkrieg&gt;]s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398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Bestand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sz w:val="20"/>
        </w:rPr>
        <w:t>an älteren Büchern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1904 - 1906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399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Beschaffung neuer Schulbänke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1887 - 1905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400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Ausgaben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Lehrer</w:t>
      </w:r>
      <w:r>
        <w:rPr>
          <w:rFonts w:ascii="Courier New" w:hAnsi="Courier New"/>
          <w:vanish/>
          <w:sz w:val="20"/>
        </w:rPr>
        <w:t>&lt;bibliotheken&gt;]s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Schülerbibliotheken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1890 - 1892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495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Das Werk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Prof. 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Gexis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in Unterrichtsstunden </w:t>
      </w:r>
      <w:r>
        <w:rPr>
          <w:rFonts w:ascii="Courier New" w:hAnsi="Courier New"/>
          <w:vanish/>
          <w:sz w:val="20"/>
        </w:rPr>
        <w:t>s[&lt;Lehrbuch&gt;]s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497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Das deutsche Neue Testament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 xml:space="preserve">Nr. 498 </w:t>
      </w:r>
      <w:r>
        <w:rPr>
          <w:rFonts w:ascii="Courier New" w:hAnsi="Courier New"/>
          <w:sz w:val="20"/>
        </w:rPr>
        <w:t>- Nr. 503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498 - Nr. 503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1887 - 1895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6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504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505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506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1900 - 1901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507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</w:t>
      </w:r>
      <w:r>
        <w:rPr>
          <w:rFonts w:ascii="Courier New" w:hAnsi="Courier New"/>
          <w:sz w:val="20"/>
        </w:rPr>
        <w:t>cc. 1938/9 Nr. 509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 der bei den höheren Schulen eingeführten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510 - Nr. 513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510 - Nr. 513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Karten d. höh. Unterrichtsanstalten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1868 - 1884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4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514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Karten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1885 - 1886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515 - Nr. 516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515 - Nr. 516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Karten d. höh. Unterrichtsanstalten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1887 ; 1901 - 1903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</w:t>
      </w:r>
      <w:r>
        <w:rPr>
          <w:rFonts w:ascii="Courier New" w:hAnsi="Courier New"/>
          <w:sz w:val="20"/>
        </w:rPr>
        <w:t>52 Acc. 1938/9 Nr. 517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 der am 1.7.99 gebrauchten lf.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773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1903 - 1905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844 - Nr. 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844 - Nr. 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Karten der Seminare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1885 - 1922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848 - Nr. 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848 - Nr. 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Volksschullesebücher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1902 - 1925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Ergänzung zum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Semi</w:t>
      </w:r>
      <w:r>
        <w:rPr>
          <w:rFonts w:ascii="Courier New" w:hAnsi="Courier New"/>
          <w:sz w:val="20"/>
        </w:rPr>
        <w:t>narlesebuch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1890 - 1924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1914 - 1924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Blindenanstalten,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</w:t>
      </w:r>
      <w:r>
        <w:rPr>
          <w:rFonts w:ascii="Courier New" w:hAnsi="Courier New"/>
          <w:vanish/>
          <w:sz w:val="20"/>
        </w:rPr>
        <w:t>&lt;bücher&gt;]s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Gebetbücher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1882 ; 1925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959 - Nr. 967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959 - Nr. 967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1899 - 1924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9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968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Veränderungen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1910 - 1925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 xml:space="preserve">152 Acc. 1938/9 </w:t>
      </w:r>
      <w:r>
        <w:rPr>
          <w:rFonts w:ascii="Courier New" w:hAnsi="Courier New"/>
          <w:sz w:val="20"/>
        </w:rPr>
        <w:t>Nr. 969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1910 - 1914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974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Übersichten, Anträge, Einführung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1911 - 1915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9.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Diez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Realgymnasium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1243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18.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Frankfurt/M.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Ad</w:t>
      </w:r>
      <w:r>
        <w:rPr>
          <w:rFonts w:ascii="Courier New" w:hAnsi="Courier New"/>
          <w:sz w:val="20"/>
        </w:rPr>
        <w:t>olf-Hitler-Oberrealschule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1352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1930 - 1933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19.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Frankfurt/M.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Elisabethenschule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1377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60.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Gymnasium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</w:t>
      </w:r>
      <w:r>
        <w:rPr>
          <w:rFonts w:ascii="Courier New" w:hAnsi="Courier New"/>
          <w:sz w:val="20"/>
        </w:rPr>
        <w:t>cc. 1938/9 Nr. 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74.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Realgymnasium II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2043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2043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1930 - 1931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83.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Kästnersches Lyzeum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2118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2118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</w:t>
      </w:r>
      <w:r>
        <w:rPr>
          <w:rFonts w:ascii="Courier New" w:hAnsi="Courier New"/>
          <w:sz w:val="20"/>
        </w:rPr>
        <w:t>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111.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Wetzlar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Seminar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2666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2666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1903 - 1907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2670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2670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1910 - 1924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114.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Wetzlar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Lotteschule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2713 - Nr. 2714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2713 - Nr. 2714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1909 - 1931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  <w:t>Acc. 1938/9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B. Akzession 1938/9 \ b) Einzelne Schulen und Lehrerseminare \ 116.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Wiesbaden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Realgymnasium</w:t>
      </w:r>
      <w:r>
        <w:rPr>
          <w:rFonts w:ascii="Courier New" w:hAnsi="Courier New"/>
          <w:vanish/>
          <w:sz w:val="20"/>
        </w:rPr>
        <w:t>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2758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152 Acc. 1938/9 Nr. 2758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153/1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Höhere Landesschule Hanau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153. Höhere Schulen \ #153/1. Höhere Landesschule Hanau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1648 - 1887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9 (A I 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9 (A I 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Drucker</w:t>
      </w:r>
      <w:r>
        <w:rPr>
          <w:rFonts w:ascii="Courier New" w:hAnsi="Courier New"/>
          <w:vanish/>
          <w:sz w:val="20"/>
        </w:rPr>
        <w:t>&lt;arbeiten&gt;]s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</w:t>
      </w:r>
      <w:r>
        <w:rPr>
          <w:rFonts w:ascii="Courier New" w:hAnsi="Courier New"/>
          <w:sz w:val="20"/>
        </w:rPr>
        <w:t>chbinderarbeit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Gymnasium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1820 - 1822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 (A I 17)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23 (A I 17)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Benutzung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seitens der Gymnasiasten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53 (A I 47)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53 (A I 47)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und Approbierung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1816 - 1818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59 (A I 53)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59 (A I 53)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Ankauf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n für unbemittelte Schüler aus dem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Pelsischen Legat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160 (A II 77)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160 (A II 77)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Die für mehrere Schüler angekauften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1779 - 1805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205 (A IV 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205 (A IV 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Anzuschaffende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206 (A IV 4)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206 (A IV 4)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Anzuschaffende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215 (A IV 13)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215 (A IV 13)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Gründung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Schülerbibliothek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357 (B XVIII 1)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357 (B XVIII 1)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Gy</w:t>
      </w:r>
      <w:r>
        <w:rPr>
          <w:rFonts w:ascii="Courier New" w:hAnsi="Courier New"/>
          <w:sz w:val="20"/>
        </w:rPr>
        <w:t>mnasiumsbibliothek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angeschaffte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441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153/1 Nr. 441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für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angekaufte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153/3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Schullehrerseminar Homberg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153. Höhere Schulen \ #153/3. Schullehrerseminar Homberg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1702 - 1887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153/3 Nr. 292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Seminarbibliothek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1837 - 1861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153/3 Nr. 298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Recensionen über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</w:t>
      </w:r>
      <w:r>
        <w:rPr>
          <w:rFonts w:ascii="Courier New" w:hAnsi="Courier New"/>
          <w:sz w:val="20"/>
        </w:rPr>
        <w:t>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Geise</w:t>
      </w:r>
      <w:r>
        <w:rPr>
          <w:rFonts w:ascii="Courier New" w:hAnsi="Courier New"/>
          <w:vanish/>
          <w:sz w:val="20"/>
        </w:rPr>
        <w:t>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299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153/3 Nr. 299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Recensionen über das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Wiegand</w:t>
      </w:r>
      <w:r>
        <w:rPr>
          <w:rFonts w:ascii="Courier New" w:hAnsi="Courier New"/>
          <w:vanish/>
          <w:sz w:val="20"/>
        </w:rPr>
        <w:t>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153/3 Nr. 302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Gutachten über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153/3 Nr. 305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Bücherrecensionen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1836 - 1843 ; 1859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153/3 Nr. 307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Musik.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Volckmar</w:t>
      </w:r>
      <w:r>
        <w:rPr>
          <w:rFonts w:ascii="Courier New" w:hAnsi="Courier New"/>
          <w:vanish/>
          <w:sz w:val="20"/>
        </w:rPr>
        <w:t>]p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309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153/3 Nr. 309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Abfassung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153/4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Höhere Ge</w:t>
      </w:r>
      <w:r>
        <w:rPr>
          <w:rFonts w:ascii="Courier New" w:hAnsi="Courier New"/>
          <w:sz w:val="20"/>
        </w:rPr>
        <w:t>werbeschule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153. Höhere Schulen \ #153/4. Höhere Gewerbeschule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1831 - 1888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Schulgebäude, Inventar, Lehrmittel und 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189 - Nr. 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153/4 Nr. 189 - Nr. 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Neuanschaffungen und Geschenke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 und Lehrmitteln für die Schule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1832 - 1841 ; 1854 - 1874 ; 1888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184, Nr. 187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153/4 Nr. 184, Nr. 187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</w:t>
      </w:r>
      <w:r>
        <w:rPr>
          <w:rFonts w:ascii="Courier New" w:hAnsi="Courier New"/>
          <w:sz w:val="20"/>
        </w:rPr>
        <w:t>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Anschaffungen</w:t>
      </w:r>
      <w:r>
        <w:rPr>
          <w:rFonts w:ascii="Courier New" w:hAnsi="Courier New"/>
          <w:vanish/>
          <w:sz w:val="20"/>
        </w:rPr>
        <w:t>&lt; von Büchern&gt;]s</w:t>
      </w:r>
      <w:r>
        <w:rPr>
          <w:rFonts w:ascii="Courier New" w:hAnsi="Courier New"/>
          <w:sz w:val="20"/>
        </w:rPr>
        <w:t>; Inventarliste u.a.)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Geschenk französischer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Vermittlung des französischen gesandten Béarn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1833 - 1864 ; 1870 - 1885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153/6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Schullehrerseminar 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153. Höhere Schulen \ #153/6. Schullehrerseminar 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1805 - 1836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D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Gebäude, Inventar, Lehrmittel, Bibliothek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153/6 Nr.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Lehrerseminars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1806 - 1835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153/9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Gymnasium Philippinum 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153. Höhere Schulen \ #153/9. Gymnasium Philippinum Marburg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In diesem Bestand dürfen nur die vor mindestens 30 Jahren abgeschlossenen Akten benutzt werden.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4. Unterricht \ c. Lehrmaterial und Bücher, Bibliotheken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153/9 Nr.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</w:t>
      </w:r>
      <w:r>
        <w:rPr>
          <w:rFonts w:ascii="Courier New" w:hAnsi="Courier New"/>
          <w:vanish/>
          <w:sz w:val="20"/>
        </w:rPr>
        <w:t>&lt;bücher&gt;]s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</w:t>
      </w:r>
      <w:r>
        <w:rPr>
          <w:rFonts w:ascii="Courier New" w:hAnsi="Courier New"/>
          <w:sz w:val="20"/>
        </w:rPr>
        <w:t>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anderer Unterrichtsmittel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1880 - 1925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153/9 Nr. 128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und Anzeigen der Veränderungen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1932 - 1955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153/9 Nr.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Überprüfung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durch die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amerikanische Militärregierung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1945 - 1955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153/9 Nr. 190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Zur Anschaffung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empfohlene und nicht empfohlene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>, Anschauungsmittel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1952 - 1960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Preußische Regierung Kass</w:t>
      </w:r>
      <w:r>
        <w:rPr>
          <w:rFonts w:ascii="Courier New" w:hAnsi="Courier New"/>
          <w:sz w:val="20"/>
        </w:rPr>
        <w:t>el, Abteilung I (Abteilung des Inneren, Präsidialabteilung)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#165. Preußische Regierung Kassel, Abteilung I (Abteilung des Inneren, Präsidialabteilung)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Der gesamte Bestand ist auf Microfiches verfilmt. Das Findbuch wurde 1992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B. Staatliche Verwaltung und Staatsbeamte \ 1. Allgemeine Verwaltungsangelegenheiten, Finanzen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z</w:t>
      </w:r>
      <w:r>
        <w:rPr>
          <w:rFonts w:ascii="Courier New" w:hAnsi="Courier New"/>
          <w:sz w:val="20"/>
        </w:rPr>
        <w:tab/>
        <w:t>165 Nr. 593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Fortbestehen der Provinzial-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deren Aufhebung und Entschädigungsanspruch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5182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5182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Amtsblatt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1868 - 1928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Schriftsteller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Verleger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etc.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eingesandte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Werke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, Manuskripte etc.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Polizei \ 3. Politische Polizei \ b) Vereine, politische Parteien und Presse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707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707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Sozialdemokratie, insbesondere Veröffentlichung volkstümlich gehaltener Artikel zur Aufklärung der Bevölkerung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Verlagskorrespondenz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u.a.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Hans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Raske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Duisburg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 xml:space="preserve">Verlag des Christlichen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Zeitschriftenverein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Verlagsbuchhandlung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p[2{</w:t>
      </w:r>
      <w:r>
        <w:rPr>
          <w:rFonts w:ascii="Courier New" w:hAnsi="Courier New"/>
          <w:sz w:val="20"/>
        </w:rPr>
        <w:t>Hermann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Walther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 u.a.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1878 - 1903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3143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3143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der Tagespresse und gehörige Handhabung der wider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bestehe</w:t>
      </w:r>
      <w:r>
        <w:rPr>
          <w:rFonts w:ascii="Courier New" w:hAnsi="Courier New"/>
          <w:sz w:val="20"/>
        </w:rPr>
        <w:t xml:space="preserve">nder gesetzlicher Vorschriften Bd. 1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1867 - 1879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3143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3143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der Tagespresse und gehörige Handhabung der wider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bestehender gesetzlicher Vorschriften Bd.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1880 - 1890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3464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3464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der Tagespresse und gehörige Handhabung der wider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Pressevergehen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bestehender gesetzlicher Vorschriften Bd.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1891 - 1899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6866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</w:t>
      </w:r>
      <w:r>
        <w:rPr>
          <w:rFonts w:ascii="Courier New" w:hAnsi="Courier New"/>
          <w:sz w:val="20"/>
        </w:rPr>
        <w:t xml:space="preserve"> 205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Erteilung der Erlaubnis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Kautionsstellung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3871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3871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Politische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Agitationsschriften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: Flugblätter,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Broschüren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Zellenzeitungen,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Zersetzungsschriften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Plakate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 eines Buches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aus dem </w:t>
      </w:r>
      <w:r>
        <w:rPr>
          <w:rFonts w:ascii="Courier New" w:hAnsi="Courier New"/>
          <w:vanish/>
          <w:sz w:val="20"/>
        </w:rPr>
        <w:t>k[p[</w:t>
      </w:r>
      <w:r>
        <w:rPr>
          <w:rFonts w:ascii="Courier New" w:hAnsi="Courier New"/>
          <w:sz w:val="20"/>
        </w:rPr>
        <w:t>Eher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]s]k</w:t>
      </w:r>
      <w:r>
        <w:rPr>
          <w:rFonts w:ascii="Courier New" w:hAnsi="Courier New"/>
          <w:sz w:val="20"/>
        </w:rPr>
        <w:t xml:space="preserve">, auch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KPD-Veröffentlichungen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Polizei \ 5. Ordnungspolizei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3994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399</w:t>
      </w:r>
      <w:r>
        <w:rPr>
          <w:rFonts w:ascii="Courier New" w:hAnsi="Courier New"/>
          <w:sz w:val="20"/>
        </w:rPr>
        <w:t>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Einrichtung und Förderung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1911 - 1913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E. Strafvollzug und Zwangserziehung \ 3. Einzelne Straf- und Besserungsanstalten \ b) in anderen Orten (alphabetisch)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3239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3239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Gründung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Zwangsarbeiterhaus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Ziegenhain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1853 - 1869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L. Handwerk, Handel und Industrie \ 8. Arbeiter, Streiks, Tarifverträge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6107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6107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480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Tari</w:t>
      </w:r>
      <w:r>
        <w:rPr>
          <w:rFonts w:ascii="Courier New" w:hAnsi="Courier New"/>
          <w:sz w:val="20"/>
        </w:rPr>
        <w:t>fverträge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im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Buchdrucker- und Vervielfältigungsgewerbe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1922 - 1932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L. Handwerk, Handel und Industrie \ 11. Einzelne Gewerbezweige \ c) Druckereien und Buchhandel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6002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6002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Errichtung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&lt;druckereien&gt;]s</w:t>
      </w:r>
      <w:r>
        <w:rPr>
          <w:rFonts w:ascii="Courier New" w:hAnsi="Courier New"/>
          <w:sz w:val="20"/>
        </w:rPr>
        <w:t>- und Steindruckereien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6003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Handel mit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Presseerzeugnisse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n, Bildern usw.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1868 - 1869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6004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6004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Errichtung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</w:t>
      </w:r>
      <w:r>
        <w:rPr>
          <w:rFonts w:ascii="Courier New" w:hAnsi="Courier New"/>
          <w:sz w:val="20"/>
        </w:rPr>
        <w:t>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2977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2977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Zur Prüfung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niedergesetzte Kommission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1202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Reformierten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Hanau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1878 - 1882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M. Gewerbliches Ausbildungs- und Unterrichtswesen \ 5. Gewerbliche Fachschulen und Berufsschulen \ a) Allgemeines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4785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165 Nr. 4785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Behandlung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Broschüre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Horwitz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Um Deutschlands wirtschaftliche Zukunft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 in den Fach- und Berufsschulen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1931 - 1934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Preußische Regierung Kassel, Abteilung II (Abteilung für Kirchen und Schulen)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#166. Preußische Regierung Kassel, Abteilung II (Abteilung für Kirchen und Schulen)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Dieser Bestand ist nur über Microfiches benutzbar! Das Findbuch wurde 1957 in der Reihe "Repertorien des Hessischen St</w:t>
      </w:r>
      <w:r>
        <w:rPr>
          <w:rFonts w:ascii="Courier New" w:hAnsi="Courier New"/>
          <w:sz w:val="20"/>
        </w:rPr>
        <w:t>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Allgemeine Angelegenheiten \ 4. Organisation der Regierung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5504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5504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Regierung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Allgemeine Angelegenheiten \ 5. Organisation der Regierungsabteilung für Kirchen- und Schulsachen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5742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5742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Literaturerzeugnisse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die der Abt. für Kirchen- und Schulsachen zum geeigneten Gebrauch bzw. zur Verteilung überwiesen worde</w:t>
      </w:r>
      <w:r>
        <w:rPr>
          <w:rFonts w:ascii="Courier New" w:hAnsi="Courier New"/>
          <w:sz w:val="20"/>
        </w:rPr>
        <w:t>n sind; Jahresberichte religiöser Gesellschaften; Einladungsschreiben zu öffentl. Vorlesungen, Prüfungen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1872 - 1895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A. Allgemeine Angelegenheiten \ 6. Beamtenangelegenheiten (mit allg. Vorschriften für die Verwaltung)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5517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5517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Veröffentlichungen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seitens der Verwaltungsbehörden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1869 - 1899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5537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5537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Preußisches Hof- und Staatshandbuch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B. Pflege von Wissenschaft un</w:t>
      </w:r>
      <w:r>
        <w:rPr>
          <w:rFonts w:ascii="Courier New" w:hAnsi="Courier New"/>
          <w:sz w:val="20"/>
        </w:rPr>
        <w:t>d Kunst \ 3. Bibliotheken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5757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5757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Zustand, Erhaltung und Vermehrung der </w:t>
      </w:r>
      <w:r>
        <w:rPr>
          <w:rFonts w:ascii="Courier New" w:hAnsi="Courier New"/>
          <w:vanish/>
          <w:sz w:val="20"/>
        </w:rPr>
        <w:t>k[2{o[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</w:t>
      </w:r>
      <w:r>
        <w:rPr>
          <w:rFonts w:ascii="Courier New" w:hAnsi="Courier New"/>
          <w:sz w:val="20"/>
        </w:rPr>
        <w:t xml:space="preserve">er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Landesbibliothek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, Geschenke </w:t>
      </w:r>
      <w:r>
        <w:rPr>
          <w:rFonts w:ascii="Courier New" w:hAnsi="Courier New"/>
          <w:vanish/>
          <w:sz w:val="20"/>
        </w:rPr>
        <w:t>s[&lt;Bücherankauf&gt;]s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1889 - 1897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B. Pflege von Wissenschaft und Kunst \ 5. Förderung der Kunst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5766, Nr. 6041 - Nr. 6043, Nr. 6538 - Nr. 6539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5766, Nr. 6041 - Nr. 6043, Nr. 6538 - Nr. 6539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Förderung des von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Architekt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Rudolph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Springer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herausgegebenen, all</w:t>
      </w:r>
      <w:r>
        <w:rPr>
          <w:rFonts w:ascii="Courier New" w:hAnsi="Courier New"/>
          <w:sz w:val="20"/>
        </w:rPr>
        <w:t xml:space="preserve">jährlich durch Nachträge zu erneuernden statistischen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Handbuchs für Kunst und Kunstgewerbe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Bd. 1 - 6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1881 - 1929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6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6537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Kunst und Gewerbe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 (Handbuch von </w:t>
      </w:r>
      <w:r>
        <w:rPr>
          <w:rFonts w:ascii="Courier New" w:hAnsi="Courier New"/>
          <w:vanish/>
          <w:sz w:val="20"/>
        </w:rPr>
        <w:t>p[5{&lt;Architekt&gt;}2{&lt;Rudolph&gt;}1{</w:t>
      </w:r>
      <w:r>
        <w:rPr>
          <w:rFonts w:ascii="Courier New" w:hAnsi="Courier New"/>
          <w:sz w:val="20"/>
        </w:rPr>
        <w:t>Springer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1881 - 1927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F. Schul- und Unterrichtswesen \ III. Unterrichtswesen \ 1. Lehr- und Lernmittel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725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725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Allgemeine Kosten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Literalien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Beziehung auf die Volksschulen Bd. 4 </w:t>
      </w:r>
      <w:r>
        <w:rPr>
          <w:rFonts w:ascii="Courier New" w:hAnsi="Courier New"/>
          <w:vanish/>
          <w:sz w:val="20"/>
        </w:rPr>
        <w:t>s[&lt;Schulbücher</w:t>
      </w:r>
      <w:r>
        <w:rPr>
          <w:rFonts w:ascii="Courier New" w:hAnsi="Courier New"/>
          <w:vanish/>
          <w:sz w:val="20"/>
        </w:rPr>
        <w:t>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1898 - 1908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723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Gestattung zum Verkauf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</w:t>
      </w:r>
      <w:r>
        <w:rPr>
          <w:rFonts w:ascii="Courier New" w:hAnsi="Courier New"/>
          <w:vanish/>
          <w:sz w:val="20"/>
        </w:rPr>
        <w:t>&lt;bücher&gt;]s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Erbauungsbücher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1868 - 1890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756 - Nr. 760, Nr. 3687, Nr. 3691, Nr. 3701 - Nr. 3706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756 - Nr. 760, Nr. 3687, Nr. 3691, Nr. 3701 - Nr. 3706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Empfehlung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 und anderen Unterrichtsmitteln für die Volksschulen Bd. 1 - 13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13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777 - Nr. 778, Nr. 3710 - Nr. 3712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777 - Nr. 778, Nr. 3710 - N</w:t>
      </w:r>
      <w:r>
        <w:rPr>
          <w:rFonts w:ascii="Courier New" w:hAnsi="Courier New"/>
          <w:sz w:val="20"/>
        </w:rPr>
        <w:t>r. 3712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Begründung und Unterstützung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Schüler</w:t>
      </w:r>
      <w:r>
        <w:rPr>
          <w:rFonts w:ascii="Courier New" w:hAnsi="Courier New"/>
          <w:vanish/>
          <w:sz w:val="20"/>
        </w:rPr>
        <w:t>&lt;bibliotheken&gt;]s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auch Geschenke zur Vermehrung des Lehrmittel-Inventars der Schulen, Bd. 1 - 5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1879 - 1908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5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796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796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Die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Regierungsbezirk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vorhandenen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1892 - 1906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F. Schul- und Unterrichtswesen \ IV. Angelegenheiten der Lehrpersonen \ 7. Lehrervereine und -versammlungen, Lehrerzeitschriften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3652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3652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Lehrer-Konferenzen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Lesevereine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477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Lehrerkonferenzen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Lehrerlesevereine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1871 - 1908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466 - Nr. 467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466 - Nr. 467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Lehrerkonferenzen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Lehrerlesevereine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1878 - 1905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552 - Nr. 555, Nr. 560 - Nr. 561, Nr. 3639 - Nr. 3642, Nr. 3646 - Nr. 3649, Nr. 3652 - Nr. 3660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552 - Nr. 555, Nr. 560 - Nr. 561, Nr. 3639 - Nr</w:t>
      </w:r>
      <w:r>
        <w:rPr>
          <w:rFonts w:ascii="Courier New" w:hAnsi="Courier New"/>
          <w:sz w:val="20"/>
        </w:rPr>
        <w:t>. 3642, Nr. 3646 - Nr. 3649, Nr. 3652 - Nr. 3660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Lehrerkonferenzen (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) Bd. 1 - 23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23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524 - Nr. 527, Nr. 3643, Nr. 3661, Nr. 3721 - Nr. 3722, Nr. 3726, Nr. 3729, Nr. 3774 - Nr. 3775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524 - Nr. 527, Nr. 3643, Nr. 3661, Nr. 3721 - Nr. 3722, Nr. 3726, Nr. 3729, Nr. 3774 - Nr. 3775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Rechnungen über Verwendung der bewilligten Unterstützungen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Lehrer-Lese-Vereine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1 - 12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12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>z</w:t>
      </w:r>
      <w:r>
        <w:rPr>
          <w:rFonts w:ascii="Courier New" w:hAnsi="Courier New"/>
          <w:sz w:val="20"/>
        </w:rPr>
        <w:tab/>
        <w:t>166 Nr. 532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s[s[2{</w:t>
      </w:r>
      <w:r>
        <w:rPr>
          <w:rFonts w:ascii="Courier New" w:hAnsi="Courier New"/>
          <w:sz w:val="20"/>
        </w:rPr>
        <w:t>Anschaffung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Zeitschriften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Lesevereine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1879 - 1899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497 - Nr. 498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497 - Nr. 498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Schullehrerbibliotheken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Lesevereine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Rinteln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1867 - 1904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166 Nr. 135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Hessischer Volksschullehrer-Verein und die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hess. Schulzeitung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1869 - 1908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175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Polizeipräsidium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</w:t>
      </w:r>
      <w:r>
        <w:rPr>
          <w:rFonts w:ascii="Courier New" w:hAnsi="Courier New"/>
          <w:sz w:val="20"/>
        </w:rPr>
        <w:t>aatsbehörden \ #175. Polizeipräsidium Kassel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1868 - 1937 ; 1945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Dieser Bestand ist nur über Microfiches benutzbar! Das Findbuch wurde 1964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C. Öffentliche Sicherheit und Ordnung \ 3. Politische Polizei \ d. Presseaufsicht,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Verbreitung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 religiösen Inhalts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1284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z w:val="20"/>
        </w:rPr>
        <w:tab/>
        <w:t xml:space="preserve">Errichtung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&lt;handlungen&gt;]s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Antiquariatshandlungen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1833 - 1905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1283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Vollziehung des durch die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Verordnung vom 25.6.1867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eingeführten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Pressegesetzes vom 12.5.1851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bzw. Errichtung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vanish/>
          <w:sz w:val="20"/>
        </w:rPr>
        <w:t>&lt;handlungen&gt;]s</w:t>
      </w:r>
      <w:r>
        <w:rPr>
          <w:rFonts w:ascii="Courier New" w:hAnsi="Courier New"/>
          <w:sz w:val="20"/>
        </w:rPr>
        <w:t xml:space="preserve">-, Kunst-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Antiquariatshandlungen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sowie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1258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vorhandene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-</w:t>
      </w:r>
      <w:r>
        <w:rPr>
          <w:rFonts w:ascii="Courier New" w:hAnsi="Courier New"/>
          <w:vanish/>
          <w:sz w:val="20"/>
        </w:rPr>
        <w:t>s[&lt;Buch</w:t>
      </w:r>
      <w:r>
        <w:rPr>
          <w:rFonts w:ascii="Courier New" w:hAnsi="Courier New"/>
          <w:vanish/>
          <w:sz w:val="20"/>
        </w:rPr>
        <w:t>&gt;</w:t>
      </w:r>
      <w:r>
        <w:rPr>
          <w:rFonts w:ascii="Courier New" w:hAnsi="Courier New"/>
          <w:sz w:val="20"/>
        </w:rPr>
        <w:t>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Abgabe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Freiexemplare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ihrer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Verlagswaren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an die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Landesbibliothek</w:t>
      </w:r>
      <w:r>
        <w:rPr>
          <w:rFonts w:ascii="Courier New" w:hAnsi="Courier New"/>
          <w:vanish/>
          <w:sz w:val="20"/>
        </w:rPr>
        <w:t>}2{o[&lt;Kassel&gt;]o}]k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1839 - 1898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435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1839 - 1906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1260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Aufzeichnungen aus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Pressebesprechungen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Oberzensurstelle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(Vertrauliche Mitteilungen über kriegsbedingte Handhabung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Zensur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) </w:t>
      </w:r>
      <w:r>
        <w:rPr>
          <w:rFonts w:ascii="Courier New" w:hAnsi="Courier New"/>
          <w:vanish/>
          <w:sz w:val="20"/>
        </w:rPr>
        <w:t>s[&lt;Erster Weltkrieg&gt;]s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1916 - 1917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1259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1259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</w:t>
      </w:r>
      <w:r>
        <w:rPr>
          <w:rFonts w:ascii="Courier New" w:hAnsi="Courier New"/>
          <w:sz w:val="20"/>
        </w:rPr>
        <w:t>sische Volkszeitung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1867 - 1870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C. Öffentliche Sicherheit und Ordnung \ 4. Ordnungspolizei \ c. Sittenpolizei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204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Bekämpfung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Schund- und Schmutzliteratur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Überwachung der Nacktkulturbewegung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1854 - 1909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987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Maßnahmen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Schundliteratur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besonders kriegsbedingte Maßnahmen gegen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defaitistische und antideutsche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Listen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; Listen von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denen die Verbote bekannt gemacht werden; Polizeianweisungen; Verfügungen an Buchhandlungen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Listen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zugelassene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1916 - 1920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643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Maßnahmen gegen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unzüchtige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&lt;, unzüchtige&gt;]s</w:t>
      </w:r>
      <w:r>
        <w:rPr>
          <w:rFonts w:ascii="Courier New" w:hAnsi="Courier New"/>
          <w:sz w:val="20"/>
        </w:rPr>
        <w:t xml:space="preserve"> (Sammlung von Zeitungsausschnitten)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1929 - 1933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644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Unzüchtige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&lt;</w:t>
      </w:r>
      <w:r>
        <w:rPr>
          <w:rFonts w:ascii="Courier New" w:hAnsi="Courier New"/>
          <w:vanish/>
          <w:sz w:val="20"/>
        </w:rPr>
        <w:t>, unzüchtige&gt;]s</w:t>
      </w:r>
      <w:r>
        <w:rPr>
          <w:rFonts w:ascii="Courier New" w:hAnsi="Courier New"/>
          <w:sz w:val="20"/>
        </w:rPr>
        <w:t>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Verbotsverfügungen und -listen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Maßnahmen gegen 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1929 - 1936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1387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Amtliche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Schund- und Schmutzliste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1928 - 1930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E. Kirche, Schule und Kulturpflege \ 3. Kulturpflege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212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Schutz von Werken der Literatur und Kunst nach Vereinbarung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Deutschland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Belgien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Schweiz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Italien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allgemein </w:t>
      </w:r>
      <w:r>
        <w:rPr>
          <w:rFonts w:ascii="Courier New" w:hAnsi="Courier New"/>
          <w:vanish/>
          <w:sz w:val="20"/>
        </w:rPr>
        <w:t>s[&lt;Urheb</w:t>
      </w:r>
      <w:r>
        <w:rPr>
          <w:rFonts w:ascii="Courier New" w:hAnsi="Courier New"/>
          <w:vanish/>
          <w:sz w:val="20"/>
        </w:rPr>
        <w:t>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1883 - 1887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175 Nr. 211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Ausführung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Bestimmungen zum Schutz von Werken der Literatur und Kunst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(nach Übereinkunft zwischen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Deutschland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Frankreich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 vom 19.4.1883) </w:t>
      </w:r>
      <w:r>
        <w:rPr>
          <w:rFonts w:ascii="Courier New" w:hAnsi="Courier New"/>
          <w:vanish/>
          <w:sz w:val="20"/>
        </w:rPr>
        <w:t>s[&lt;Urheberrecht&gt;]s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180 Kreis der Twiste (Arolsen)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Arolsen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Landratsamt Arolsen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180. Landratsämter bis 1951/52 \ #Landratsamt Arolsen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1850 - 1942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1985 in der Rei</w:t>
      </w:r>
      <w:r>
        <w:rPr>
          <w:rFonts w:ascii="Courier New" w:hAnsi="Courier New"/>
          <w:sz w:val="20"/>
        </w:rPr>
        <w:t>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E. Öffentliche Sicherheit und Ordnung \ 3. Politische Polizei (Parteien, Vereine, Presseaufsicht)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1392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1392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Twiste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1831 - 1845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Beschlagnahme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vanish/>
          <w:sz w:val="20"/>
        </w:rPr>
        <w:t>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1874 - 1926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E. Öffentliche Sicherheit und Ordnung \ 4. Ordnungspolizei \ c. Sittenpolizei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Konkubinate, Bekämpfung des Mädchenhandels, Maßnahmen gegen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Schmutz und Schund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1883 - 1931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G. Kirchen- und Religionssachen \ 2. Kirchenordnung, Kirchenzucht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1137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1137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Beschaffung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das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Kirchsp</w:t>
      </w:r>
      <w:r>
        <w:rPr>
          <w:rFonts w:ascii="Courier New" w:hAnsi="Courier New"/>
          <w:sz w:val="20"/>
        </w:rPr>
        <w:t>iel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Helmighausen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1089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1089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neuen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in der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Parochie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Rhoden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1863 - 1865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H. Schule und Bildungswesen \ 1. Allgem. Schulangelegenheiten, Schulaufsicht \ a. Allgemeines, Statistik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371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Kreisschulbibliothek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Arolsen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1892 - 1901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 xml:space="preserve">H. Schule und Bildungswesen \ 5. Schüler und </w:t>
      </w:r>
      <w:r>
        <w:rPr>
          <w:rFonts w:ascii="Courier New" w:hAnsi="Courier New"/>
          <w:sz w:val="20"/>
        </w:rPr>
        <w:t>Unterricht \ d.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589 - Nr. 590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589 - Nr. 590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s[s[2{</w:t>
      </w:r>
      <w:r>
        <w:rPr>
          <w:rFonts w:ascii="Courier New" w:hAnsi="Courier New"/>
          <w:sz w:val="20"/>
        </w:rPr>
        <w:t>Beschaffung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Lehrgeräten,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Schulbänken u.a. Bd. 1,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1893 - 1929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372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Errichtung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Schüler</w:t>
      </w:r>
      <w:r>
        <w:rPr>
          <w:rFonts w:ascii="Courier New" w:hAnsi="Courier New"/>
          <w:vanish/>
          <w:sz w:val="20"/>
        </w:rPr>
        <w:t>&lt;bibliotheken&gt;]s</w:t>
      </w:r>
      <w:r>
        <w:rPr>
          <w:rFonts w:ascii="Courier New" w:hAnsi="Courier New"/>
          <w:sz w:val="20"/>
        </w:rPr>
        <w:t xml:space="preserve">-,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</w:t>
      </w:r>
      <w:r>
        <w:rPr>
          <w:rFonts w:ascii="Courier New" w:hAnsi="Courier New"/>
          <w:vanish/>
          <w:sz w:val="20"/>
        </w:rPr>
        <w:t>&lt;bibliotheken&gt;]s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Jugendbibliotheken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1900 - 1930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591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Gesuche und Empfehlungen von</w:t>
      </w:r>
      <w:r>
        <w:rPr>
          <w:rFonts w:ascii="Courier New" w:hAnsi="Courier New"/>
          <w:sz w:val="20"/>
        </w:rPr>
        <w:t xml:space="preserve"> Büchern und Schulutensilien.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Verlagsprospekte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Buchempfehlungen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Teubner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Leipzig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des </w:t>
      </w:r>
      <w:r>
        <w:rPr>
          <w:rFonts w:ascii="Courier New" w:hAnsi="Courier New"/>
          <w:vanish/>
          <w:sz w:val="20"/>
        </w:rPr>
        <w:t>k[1{p[2{</w:t>
      </w:r>
      <w:r>
        <w:rPr>
          <w:rFonts w:ascii="Courier New" w:hAnsi="Courier New"/>
          <w:sz w:val="20"/>
        </w:rPr>
        <w:t>Carl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Heymann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s Verlag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des </w:t>
      </w:r>
      <w:r>
        <w:rPr>
          <w:rFonts w:ascii="Courier New" w:hAnsi="Courier New"/>
          <w:vanish/>
          <w:sz w:val="20"/>
        </w:rPr>
        <w:t>k[1{p[2{</w:t>
      </w:r>
      <w:r>
        <w:rPr>
          <w:rFonts w:ascii="Courier New" w:hAnsi="Courier New"/>
          <w:sz w:val="20"/>
        </w:rPr>
        <w:t>Alwin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Huhle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Verlag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s,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Dresden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1919 - 1930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1953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Häster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Fibel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Schule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Dehringhausen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1946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Einführung d</w:t>
      </w:r>
      <w:r>
        <w:rPr>
          <w:rFonts w:ascii="Courier New" w:hAnsi="Courier New"/>
          <w:sz w:val="20"/>
        </w:rPr>
        <w:t xml:space="preserve">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Böhme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Rechenbücher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Schule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Dehringhausen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2460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und Einführung verschiedener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und Lehrmittel in der Schule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Mengeringhausen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1900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Schulfibel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Neudorf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1856 - 1878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3026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Weigerung des</w:t>
      </w:r>
      <w:r>
        <w:rPr>
          <w:rFonts w:ascii="Courier New" w:hAnsi="Courier New"/>
          <w:sz w:val="20"/>
        </w:rPr>
        <w:t xml:space="preserve"> Ludwig Puttmann und Friedrich Rhode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Nieder-Waroldern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Lehrbücher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ihre Kinder anzuschaffen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3028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von Richtlinien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Lesebücher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Schule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Rhoden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2273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2273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Häster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in der Schule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Rhoden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3024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Twiste (Arolsen) Nr. 3024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der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Häster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Fibel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der Schule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Volkhardinghausen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180 Kreis der Eder (Bad Wildungen)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Bad Wildungen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Landratsamt Bad Wildungen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180. Landratsämter bis 1951/52 \ #Landratsamt Bad Wildungen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1850 - 1942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1985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D. Öffentliche Sicherheit und Ordnung \ 2. Politische</w:t>
      </w:r>
      <w:r>
        <w:rPr>
          <w:rFonts w:ascii="Courier New" w:hAnsi="Courier New"/>
          <w:sz w:val="20"/>
        </w:rPr>
        <w:t xml:space="preserve"> Polizei \ a. Parteien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190 - Nr.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Eder (Bad Wildungen) Nr. 190 - Nr. 191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Propaganda-Schrifttum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Heimat-Literatur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')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Reichszentrale für Heimatdienst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,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Ostdeutschen Heimatdienste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, des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Vereins für das Deutschtum im Ausland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,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deutschen Kolonialgesellschaft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u.ä. Stellen und Verbände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Buchempfehlungen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Buchbesprechungen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den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Hessischen Bücherwart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(1933)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1916 - 1935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G. Schule und Bildungswesen \ 3. Kulturpflege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Kreis der Eder (Bad Wildungen) Nr. 181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345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Heimatpflege. Betr.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Buchgemeinschaften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</w:t>
      </w:r>
      <w:r>
        <w:rPr>
          <w:rFonts w:ascii="Courier New" w:hAnsi="Courier New"/>
          <w:vanish/>
          <w:sz w:val="20"/>
        </w:rPr>
        <w:t>&lt;büchereien&gt;]s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Schulbüchereien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Kreisbüchereiberater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Bestellungen von der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Prospekte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NS-Kulturgemeinde</w:t>
      </w:r>
      <w:r>
        <w:rPr>
          <w:rFonts w:ascii="Courier New" w:hAnsi="Courier New"/>
          <w:vanish/>
          <w:sz w:val="20"/>
        </w:rPr>
        <w:t>]k</w:t>
      </w:r>
      <w:r>
        <w:rPr>
          <w:rFonts w:ascii="Courier New" w:hAnsi="Courier New"/>
          <w:sz w:val="20"/>
        </w:rPr>
        <w:t xml:space="preserve">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Buchring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1927 - 1935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180 Biedenkopf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Biedenkopf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Landratsamt Biedenkopf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</w:t>
      </w:r>
      <w:r>
        <w:rPr>
          <w:rFonts w:ascii="Courier New" w:hAnsi="Courier New"/>
          <w:sz w:val="20"/>
        </w:rPr>
        <w:t>he Staatsbehörden \ 180. Landratsämter bis 1951/52 \ #Landratsamt Biedenkopf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1821 - 1900 ; 1932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1973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B. Verwaltung des Kreises \ 3. Verwaltung des Landratsamtes \ a. Geschäftsführung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64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Landzeitung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Kreise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1772 - 1840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65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Bezug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</w:t>
      </w:r>
      <w:r>
        <w:rPr>
          <w:rFonts w:ascii="Courier New" w:hAnsi="Courier New"/>
          <w:sz w:val="20"/>
        </w:rPr>
        <w:t>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(vorwiegend durch Kirchenbehörden)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1808 - 1836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61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 xml:space="preserve">großh.-hess.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Zeitung</w:t>
      </w:r>
      <w:r>
        <w:rPr>
          <w:rFonts w:ascii="Courier New" w:hAnsi="Courier New"/>
          <w:vanish/>
          <w:sz w:val="20"/>
        </w:rPr>
        <w:t>]s]t</w:t>
      </w:r>
      <w:r>
        <w:rPr>
          <w:rFonts w:ascii="Courier New" w:hAnsi="Courier New"/>
          <w:sz w:val="20"/>
        </w:rPr>
        <w:t xml:space="preserve"> und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Regierungsblatt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Provinz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Oberhessen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Starkenburg</w:t>
      </w:r>
      <w:r>
        <w:rPr>
          <w:rFonts w:ascii="Courier New" w:hAnsi="Courier New"/>
          <w:vanish/>
          <w:sz w:val="20"/>
        </w:rPr>
        <w:t>&lt;, Provinz&gt;]o</w:t>
      </w:r>
      <w:r>
        <w:rPr>
          <w:rFonts w:ascii="Courier New" w:hAnsi="Courier New"/>
          <w:sz w:val="20"/>
        </w:rPr>
        <w:t xml:space="preserve"> durch die Gemeinden des Kreises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1820 - 1853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59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Anschaffung, Sammlung und Austausch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Amtsblätter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Ausschreiben der Kreisräte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1826 - 1858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</w:t>
      </w:r>
      <w:r>
        <w:rPr>
          <w:rFonts w:ascii="Courier New" w:hAnsi="Courier New"/>
          <w:sz w:val="20"/>
        </w:rPr>
        <w:t>nkopf Nr. 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Amtsblatt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Ministeriums des Innern und der Justiz (Allgem.)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1830 - 1838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Beschaffung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Amtsblatt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für die Ausschreiben des Ministeriums des Innern und der Justiz durch die Gemeinden des Kreises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Einladung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Subskription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Vertrieb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von dem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Archivar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Rabenau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 xml:space="preserve"> herausgegebenen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alphabetischen Verz</w:t>
      </w:r>
      <w:r>
        <w:rPr>
          <w:rFonts w:ascii="Courier New" w:hAnsi="Courier New"/>
          <w:sz w:val="20"/>
        </w:rPr>
        <w:t>eichnisses sämtlicher Städte und Dörfer im Großherzogtum Hessen</w:t>
      </w:r>
      <w:r>
        <w:rPr>
          <w:rFonts w:ascii="Courier New" w:hAnsi="Courier New"/>
          <w:vanish/>
          <w:sz w:val="20"/>
        </w:rPr>
        <w:t>]t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1839 - 1846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3. Politische Polizei \ b. Vereinswesen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4050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4050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Verbreitung aufrührerischer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Reden und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durch die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Bürgergesellschaft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Biedenkopf</w:t>
      </w:r>
      <w:r>
        <w:rPr>
          <w:rFonts w:ascii="Courier New" w:hAnsi="Courier New"/>
          <w:vanish/>
          <w:sz w:val="20"/>
        </w:rPr>
        <w:t>]o}]k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3. Politische Polizei \ c. Presseaufsicht,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4082 - Nr. 4083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4082 - Nr. 4083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Aufsicht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1,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auch: Aufsicht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Lesegesellschaften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1805 - 1882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4084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4084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Kreisratsskribent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en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F.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Krümmelbein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Biedenkopf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Wochenblatt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für den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Biedenkopf</w:t>
      </w:r>
      <w:r>
        <w:rPr>
          <w:rFonts w:ascii="Courier New" w:hAnsi="Courier New"/>
          <w:vanish/>
          <w:sz w:val="20"/>
        </w:rPr>
        <w:t>}]o</w:t>
      </w:r>
      <w:r>
        <w:rPr>
          <w:rFonts w:ascii="Courier New" w:hAnsi="Courier New"/>
          <w:sz w:val="20"/>
        </w:rPr>
        <w:t xml:space="preserve"> und den </w:t>
      </w:r>
      <w:r>
        <w:rPr>
          <w:rFonts w:ascii="Courier New" w:hAnsi="Courier New"/>
          <w:vanish/>
          <w:sz w:val="20"/>
        </w:rPr>
        <w:t>o[2{</w:t>
      </w:r>
      <w:r>
        <w:rPr>
          <w:rFonts w:ascii="Courier New" w:hAnsi="Courier New"/>
          <w:sz w:val="20"/>
        </w:rPr>
        <w:t>Bezirk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Vöhl</w:t>
      </w:r>
      <w:r>
        <w:rPr>
          <w:rFonts w:ascii="Courier New" w:hAnsi="Courier New"/>
          <w:vanish/>
          <w:sz w:val="20"/>
        </w:rPr>
        <w:t>}]o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4085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</w:t>
      </w:r>
      <w:r>
        <w:rPr>
          <w:rFonts w:ascii="Courier New" w:hAnsi="Courier New"/>
          <w:sz w:val="20"/>
        </w:rPr>
        <w:t>kopf Nr. 4085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Verbreitung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von der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Gesellschaft Germania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New York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herausgegebenen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Flugschrift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Die neuesten Bundestagsbeschlüsse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4088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4088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Vollzug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Bundesbeschlusses zur Verhinderung des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Mißbrauchs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G. Kirchen- und Religionswesen \ 1. Allgemeine Kirchensachen \ a. Kirchenwesen, allgem.; Statistik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888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</w:t>
      </w:r>
      <w:r>
        <w:rPr>
          <w:rFonts w:ascii="Courier New" w:hAnsi="Courier New"/>
          <w:sz w:val="20"/>
        </w:rPr>
        <w:t xml:space="preserve"> Biedenkopf Nr. 888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Anschaffung und Austeilung neuer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</w:t>
      </w:r>
      <w:r>
        <w:rPr>
          <w:rFonts w:ascii="Courier New" w:hAnsi="Courier New"/>
          <w:vanish/>
          <w:sz w:val="20"/>
        </w:rPr>
        <w:t>&lt;bücher&gt;]s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Choralbücher</w:t>
      </w:r>
      <w:r>
        <w:rPr>
          <w:rFonts w:ascii="Courier New" w:hAnsi="Courier New"/>
          <w:vanish/>
          <w:sz w:val="20"/>
        </w:rPr>
        <w:t>]s]s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1779 - 1784 ; 1819 ; 1833 - 1856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828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Einrichtung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Dekanatsbibliotheken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(Allgem.)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G. Kirchen- und Religionswesen \ 5. Freikirchen und Sekten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936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936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Abhaltung einer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verbotenen Zusammenkunft mit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Bibeln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unter Leitung eines fremden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Kolporteur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Katzenbach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5. Schüler und Unterricht \ c. Inventar,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2357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2357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Kirchen- und Schulratsreskript vom 1.4.1830 zur Klärung der Frage, ob Eltern, die ihren Kindern die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Anschaffung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Schulbücher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 verweigern, dazu zwangsweise angehalten werden können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2356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2356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Einführung der "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Müller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schen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Gesangslehre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" </w:t>
      </w:r>
      <w:r>
        <w:rPr>
          <w:rFonts w:ascii="Courier New" w:hAnsi="Courier New"/>
          <w:sz w:val="20"/>
        </w:rPr>
        <w:t>in den 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1836 - 1839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9. Kulturpflege, Natur- und Denkmalschutz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Sammlung zur Errichtung eines </w:t>
      </w:r>
      <w:r>
        <w:rPr>
          <w:rFonts w:ascii="Courier New" w:hAnsi="Courier New"/>
          <w:vanish/>
          <w:sz w:val="20"/>
        </w:rPr>
        <w:t>s[p[2{</w:t>
      </w:r>
      <w:r>
        <w:rPr>
          <w:rFonts w:ascii="Courier New" w:hAnsi="Courier New"/>
          <w:sz w:val="20"/>
        </w:rPr>
        <w:t>Johann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Gutenberg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-Denkmal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s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Mainz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2201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2201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Aufsicht über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</w:t>
      </w:r>
      <w:r>
        <w:rPr>
          <w:rFonts w:ascii="Courier New" w:hAnsi="Courier New"/>
          <w:vanish/>
          <w:sz w:val="20"/>
        </w:rPr>
        <w:t>&lt;bibliotheken&gt;]s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(Allgem.)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4089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4089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Gesuch des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Hand</w:t>
      </w:r>
      <w:r>
        <w:rPr>
          <w:rFonts w:ascii="Courier New" w:hAnsi="Courier New"/>
          <w:sz w:val="20"/>
        </w:rPr>
        <w:t>elsmann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es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L.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Jäger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Biedenkopf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um Erlaubnis zur Errichtung einer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Leihe</w:t>
      </w:r>
      <w:r>
        <w:rPr>
          <w:rFonts w:ascii="Courier New" w:hAnsi="Courier New"/>
          <w:vanish/>
          <w:sz w:val="20"/>
        </w:rPr>
        <w:t>&lt;bibliothek&gt;]s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Lesebibliothek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1835 - 1854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4087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Biedenkopf Nr. 4087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Volksleseverein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Biedenkopf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1846 - 1849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180 Eschwege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Eschwege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Landratsamt Eschwege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180. Landratsämter bis 1951/52 \ #Landratsamt Eschwege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1821 - 1952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1962 in der Reihe "Repertori</w:t>
      </w:r>
      <w:r>
        <w:rPr>
          <w:rFonts w:ascii="Courier New" w:hAnsi="Courier New"/>
          <w:sz w:val="20"/>
        </w:rPr>
        <w:t>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3. Politische Polizei \ c. Presseaufsicht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von Zeitungen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1934 - 1938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1962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ausländische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1935 - 1937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5. Schüler und Un</w:t>
      </w:r>
      <w:r>
        <w:rPr>
          <w:rFonts w:ascii="Courier New" w:hAnsi="Courier New"/>
          <w:sz w:val="20"/>
        </w:rPr>
        <w:t>terricht \ d.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1470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Aufbau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Schülerbüchereiwesen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an Volksschulen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1937 - 1938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2012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Schüler</w:t>
      </w:r>
      <w:r>
        <w:rPr>
          <w:rFonts w:ascii="Courier New" w:hAnsi="Courier New"/>
          <w:vanish/>
          <w:sz w:val="20"/>
        </w:rPr>
        <w:t>&lt;büchereien&gt;]s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Volksbüchereien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,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1938 - 1952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926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Gleim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'schen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Liederbuch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in den 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1822 - 1846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922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der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Giftpflanzenlehre</w:t>
      </w:r>
      <w:r>
        <w:rPr>
          <w:rFonts w:ascii="Courier New" w:hAnsi="Courier New"/>
          <w:vanish/>
          <w:sz w:val="20"/>
        </w:rPr>
        <w:t>]</w:t>
      </w:r>
      <w:r>
        <w:rPr>
          <w:rFonts w:ascii="Courier New" w:hAnsi="Courier New"/>
          <w:vanish/>
          <w:sz w:val="20"/>
        </w:rPr>
        <w:t>t</w:t>
      </w:r>
      <w:r>
        <w:rPr>
          <w:rFonts w:ascii="Courier New" w:hAnsi="Courier New"/>
          <w:sz w:val="20"/>
        </w:rPr>
        <w:t xml:space="preserve"> des </w:t>
      </w:r>
      <w:r>
        <w:rPr>
          <w:rFonts w:ascii="Courier New" w:hAnsi="Courier New"/>
          <w:vanish/>
          <w:sz w:val="20"/>
        </w:rPr>
        <w:t>p[5{s[</w:t>
      </w:r>
      <w:r>
        <w:rPr>
          <w:rFonts w:ascii="Courier New" w:hAnsi="Courier New"/>
          <w:sz w:val="20"/>
        </w:rPr>
        <w:t>Buchhändler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s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Rullmann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Hersfeld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(und Ankauf von Giftpflanzenherbarien) für die 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vom </w:t>
      </w:r>
      <w:r>
        <w:rPr>
          <w:rFonts w:ascii="Courier New" w:hAnsi="Courier New"/>
          <w:vanish/>
          <w:sz w:val="20"/>
        </w:rPr>
        <w:t>p[5{</w:t>
      </w:r>
      <w:r>
        <w:rPr>
          <w:rFonts w:ascii="Courier New" w:hAnsi="Courier New"/>
          <w:sz w:val="20"/>
        </w:rPr>
        <w:t>Schullehrer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Ritter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zu </w:t>
      </w:r>
      <w:r>
        <w:rPr>
          <w:rFonts w:ascii="Courier New" w:hAnsi="Courier New"/>
          <w:vanish/>
          <w:sz w:val="20"/>
        </w:rPr>
        <w:t>6{o[</w:t>
      </w:r>
      <w:r>
        <w:rPr>
          <w:rFonts w:ascii="Courier New" w:hAnsi="Courier New"/>
          <w:sz w:val="20"/>
        </w:rPr>
        <w:t>Eschwege</w:t>
      </w:r>
      <w:r>
        <w:rPr>
          <w:rFonts w:ascii="Courier New" w:hAnsi="Courier New"/>
          <w:vanish/>
          <w:sz w:val="20"/>
        </w:rPr>
        <w:t>]o}]p</w:t>
      </w:r>
      <w:r>
        <w:rPr>
          <w:rFonts w:ascii="Courier New" w:hAnsi="Courier New"/>
          <w:sz w:val="20"/>
        </w:rPr>
        <w:t xml:space="preserve"> verfaßten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Leselehrbuch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 in den Schulen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1829 - 1836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9. Kulturpflege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A 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A 811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Anschaffung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der Arbeit </w:t>
      </w:r>
      <w:r>
        <w:rPr>
          <w:rFonts w:ascii="Courier New" w:hAnsi="Courier New"/>
          <w:vanish/>
          <w:sz w:val="20"/>
        </w:rPr>
        <w:t>p[4{</w:t>
      </w:r>
      <w:r>
        <w:rPr>
          <w:rFonts w:ascii="Courier New" w:hAnsi="Courier New"/>
          <w:sz w:val="20"/>
        </w:rPr>
        <w:t>Dr.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Karl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Bruchmann</w:t>
      </w:r>
      <w:r>
        <w:rPr>
          <w:rFonts w:ascii="Courier New" w:hAnsi="Courier New"/>
          <w:vanish/>
          <w:sz w:val="20"/>
        </w:rPr>
        <w:t>}]p</w:t>
      </w:r>
      <w:r>
        <w:rPr>
          <w:rFonts w:ascii="Courier New" w:hAnsi="Courier New"/>
          <w:sz w:val="20"/>
        </w:rPr>
        <w:t>s: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Territorialgeschichte des Kr. Eschwege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1928 - 1931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Kreisausschuß Eschwege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L. Handel und Gewerbe \ 3. Handwerksordnung, Berufsgenossenschaften \ b. Berufsgenossenschaften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Eschwege Nr. 2462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 xml:space="preserve">Deutsche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Buchdrucker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-Berufsgenossenschaft</w:t>
      </w:r>
      <w:r>
        <w:rPr>
          <w:rFonts w:ascii="Courier New" w:hAnsi="Courier New"/>
          <w:vanish/>
          <w:sz w:val="20"/>
        </w:rPr>
        <w:t>]k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1887 - 1930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180 Frankenberg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Frankenberg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Landratsamt Frankenberg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180. Landratsämter bis 1951/52 \ #Landr</w:t>
      </w:r>
      <w:r>
        <w:rPr>
          <w:rFonts w:ascii="Courier New" w:hAnsi="Courier New"/>
          <w:sz w:val="20"/>
        </w:rPr>
        <w:t>atsamt Frankenberg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1821 - 1945 ; 1952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1969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B. Verwaltung des Kreises \ 3. Verwaltung des Landratsamtes \ a. Geschäftsführung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&lt;blätter&gt;]s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Lokalblätter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1852 - 1870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Hersfelder Anzeig</w:t>
      </w:r>
      <w:r>
        <w:rPr>
          <w:rFonts w:ascii="Courier New" w:hAnsi="Courier New"/>
          <w:sz w:val="20"/>
        </w:rPr>
        <w:t>er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 xml:space="preserve">s als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Kreisamtsblatt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1866 - 1868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2424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Kreisblatt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(vorwiegend allgem. Verfügungen)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1868 - 1935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3. Politische Polizei \ a. Politische Polizei, Parteien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3460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3460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97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Erscheinen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revolutionäre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, ebenso Anstiftung zum Hochverrat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</w:t>
      </w:r>
      <w:r>
        <w:rPr>
          <w:rFonts w:ascii="Courier New" w:hAnsi="Courier New"/>
          <w:sz w:val="20"/>
        </w:rPr>
        <w:t xml:space="preserve"> 3. Politische Polizei \ c. Presseaufsicht,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196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Aufgefundene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Schmäh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>- und Drohschriften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195, Nr. 3370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195, Nr. 3370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Überwachung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Bd. 1,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1851 - 1908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3295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3295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Einschränkung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Pressefreiheit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Verbot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</w:t>
      </w:r>
      <w:r>
        <w:rPr>
          <w:rFonts w:ascii="Courier New" w:hAnsi="Courier New"/>
          <w:vanish/>
          <w:sz w:val="20"/>
        </w:rPr>
        <w:t>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1854 - 1930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2536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Überwachung des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1932 - 1941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2048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2048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Buchhandel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, sowie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empfohlene und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1936 - 1939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2284, Nr. 2282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2284, Nr. 2282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Empfohlene Zeitungen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]s]s</w:t>
      </w:r>
      <w:r>
        <w:rPr>
          <w:rFonts w:ascii="Courier New" w:hAnsi="Courier New"/>
          <w:sz w:val="20"/>
        </w:rPr>
        <w:t xml:space="preserve"> Bd. 1,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1937 - 1940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50</w:t>
      </w:r>
      <w:r>
        <w:rPr>
          <w:rFonts w:ascii="Courier New" w:hAnsi="Courier New"/>
          <w:sz w:val="20"/>
        </w:rPr>
        <w:tab/>
        <w:t>2 Bde.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</w:t>
      </w:r>
      <w:r>
        <w:rPr>
          <w:rFonts w:ascii="Courier New" w:hAnsi="Courier New"/>
          <w:sz w:val="20"/>
        </w:rPr>
        <w:t>hule und Bildungswesen \ 5. Schüler und Unterricht \ d. Inventar,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2718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2718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Einführung des norddeutschen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es an der Schule zu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Ederbringhausen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1869 - 1871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1740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s[s[2{</w:t>
      </w:r>
      <w:r>
        <w:rPr>
          <w:rFonts w:ascii="Courier New" w:hAnsi="Courier New"/>
          <w:sz w:val="20"/>
        </w:rPr>
        <w:t>Verteilung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Druckschriften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an Volksschüler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1900 - 1922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9. Kulturpflege, Natur- und Denkmalschutz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3154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</w:t>
      </w:r>
      <w:r>
        <w:rPr>
          <w:rFonts w:ascii="Courier New" w:hAnsi="Courier New"/>
          <w:sz w:val="20"/>
        </w:rPr>
        <w:t>. 3154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Einrichtung und Ausstattung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Schulbibliotheken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1892 - 1935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2529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2529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Gründung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1891 - 1921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1457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1457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Volksbüchereien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(Einrichtung,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Buchkataloge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1899 - 1928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3340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3340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Sammlung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</w:t>
      </w:r>
      <w:r>
        <w:rPr>
          <w:rFonts w:ascii="Courier New" w:hAnsi="Courier New"/>
          <w:vanish/>
          <w:sz w:val="20"/>
        </w:rPr>
        <w:t>&lt;schriften&gt;]s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Jugendschriften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1912 - 1922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1958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Frankenberg Nr. 19</w:t>
      </w:r>
      <w:r>
        <w:rPr>
          <w:rFonts w:ascii="Courier New" w:hAnsi="Courier New"/>
          <w:sz w:val="20"/>
        </w:rPr>
        <w:t>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215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Empfohlene Bücher für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</w:t>
      </w:r>
      <w:r>
        <w:rPr>
          <w:rFonts w:ascii="Courier New" w:hAnsi="Courier New"/>
          <w:vanish/>
          <w:sz w:val="20"/>
        </w:rPr>
        <w:t>&lt;büchereien&gt;]s</w:t>
      </w:r>
      <w:r>
        <w:rPr>
          <w:rFonts w:ascii="Courier New" w:hAnsi="Courier New"/>
          <w:sz w:val="20"/>
        </w:rPr>
        <w:t xml:space="preserve">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Jugendbüchereien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behördliche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Buchempfehlungen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;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Verlagskorrespondenz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mit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Angebote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n, u.a. von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Vandenhoeck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Göttingen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k[1{p[2{</w:t>
      </w:r>
      <w:r>
        <w:rPr>
          <w:rFonts w:ascii="Courier New" w:hAnsi="Courier New"/>
          <w:sz w:val="20"/>
        </w:rPr>
        <w:t>Karl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Siegismund</w:t>
      </w:r>
      <w:r>
        <w:rPr>
          <w:rFonts w:ascii="Courier New" w:hAnsi="Courier New"/>
          <w:vanish/>
          <w:sz w:val="20"/>
        </w:rPr>
        <w:t>}]p}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</w:t>
      </w:r>
      <w:r>
        <w:rPr>
          <w:rFonts w:ascii="Courier New" w:hAnsi="Courier New"/>
          <w:sz w:val="20"/>
        </w:rPr>
        <w:t>Deutsche Land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Scheffer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Verlagsbuchhandlung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</w:t>
      </w:r>
      <w:r>
        <w:rPr>
          <w:rFonts w:ascii="Courier New" w:hAnsi="Courier New"/>
          <w:sz w:val="20"/>
        </w:rPr>
        <w:t>Berlin</w:t>
      </w:r>
      <w:r>
        <w:rPr>
          <w:rFonts w:ascii="Courier New" w:hAnsi="Courier New"/>
          <w:vanish/>
          <w:sz w:val="20"/>
        </w:rPr>
        <w:t>}]k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k[1{p[</w:t>
      </w:r>
      <w:r>
        <w:rPr>
          <w:rFonts w:ascii="Courier New" w:hAnsi="Courier New"/>
          <w:sz w:val="20"/>
        </w:rPr>
        <w:t>Velhagen</w:t>
      </w:r>
      <w:r>
        <w:rPr>
          <w:rFonts w:ascii="Courier New" w:hAnsi="Courier New"/>
          <w:vanish/>
          <w:sz w:val="20"/>
        </w:rPr>
        <w:t>]p</w:t>
      </w:r>
      <w:r>
        <w:rPr>
          <w:rFonts w:ascii="Courier New" w:hAnsi="Courier New"/>
          <w:sz w:val="20"/>
        </w:rPr>
        <w:t xml:space="preserve"> &amp; </w:t>
      </w:r>
      <w:r>
        <w:rPr>
          <w:rFonts w:ascii="Courier New" w:hAnsi="Courier New"/>
          <w:vanish/>
          <w:sz w:val="20"/>
        </w:rPr>
        <w:t>p[</w:t>
      </w:r>
      <w:r>
        <w:rPr>
          <w:rFonts w:ascii="Courier New" w:hAnsi="Courier New"/>
          <w:sz w:val="20"/>
        </w:rPr>
        <w:t>Klasing</w:t>
      </w:r>
      <w:r>
        <w:rPr>
          <w:rFonts w:ascii="Courier New" w:hAnsi="Courier New"/>
          <w:vanish/>
          <w:sz w:val="20"/>
        </w:rPr>
        <w:t>]p}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Bielefeld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Leipzig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Verlagsanstalt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2{o[</w:t>
      </w:r>
      <w:r>
        <w:rPr>
          <w:rFonts w:ascii="Courier New" w:hAnsi="Courier New"/>
          <w:sz w:val="20"/>
        </w:rPr>
        <w:t>München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GmbH (1922) u.a.; Ve</w:t>
      </w:r>
      <w:r>
        <w:rPr>
          <w:rFonts w:ascii="Courier New" w:hAnsi="Courier New"/>
          <w:sz w:val="20"/>
        </w:rPr>
        <w:t xml:space="preserve">rzeichnis der Veröffentlichungen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 xml:space="preserve">Deutschen Gesellschaft zur Verbreitung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gute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Jugendschriften</w:t>
      </w:r>
      <w:r>
        <w:rPr>
          <w:rFonts w:ascii="Courier New" w:hAnsi="Courier New"/>
          <w:vanish/>
          <w:sz w:val="20"/>
        </w:rPr>
        <w:t>}]s]k</w:t>
      </w:r>
      <w:r>
        <w:rPr>
          <w:rFonts w:ascii="Courier New" w:hAnsi="Courier New"/>
          <w:sz w:val="20"/>
        </w:rPr>
        <w:t>, den '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Wegweiser durch das Schrifttum für die werktätige Jugend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' (1916)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1913 - 1924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180 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Landratsamt 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180. Landratsämter bis 1951/52 \ #Landratsamt 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1821 - 1973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1990 in der Reihe "Repertorien des Hessischen Staatsarchivs Marburg" veröffentlicht.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1. Polizeiverwaltung und allgemeine Polizeisachen \ a. Polizeiverwaltung, kommunale Polizei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158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Beschaffung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Inventar,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Litteralien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und Formularen durch die Polizeikommissionen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1301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Anschaffung, Verteilung und Aufbewahrung von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Amtsblätter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n, Öffentlichen Anzeigern und Reichsgesetzblättern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1868 - 1918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2. Sicherheitspolizei \ a. Öffentliche Ordnung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470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s[s[2{</w:t>
      </w:r>
      <w:r>
        <w:rPr>
          <w:rFonts w:ascii="Courier New" w:hAnsi="Courier New"/>
          <w:sz w:val="20"/>
        </w:rPr>
        <w:t>Hausierhandel mit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1852 - 1854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3. Politische Polizei \ a. Partei- und Vereinswesen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180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138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Leihbibliotheken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Lesevereine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Bücherverzeichnis des Lesevereins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Fritzlar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1823 - 1845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1842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Überwachung von politischen Vereinigungen und Parteien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Plakate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Druckschriften der </w:t>
      </w:r>
      <w:r>
        <w:rPr>
          <w:rFonts w:ascii="Courier New" w:hAnsi="Courier New"/>
          <w:vanish/>
          <w:sz w:val="20"/>
        </w:rPr>
        <w:t>k[</w:t>
      </w:r>
      <w:r>
        <w:rPr>
          <w:rFonts w:ascii="Courier New" w:hAnsi="Courier New"/>
          <w:sz w:val="20"/>
        </w:rPr>
        <w:t>KPD</w:t>
      </w:r>
      <w:r>
        <w:rPr>
          <w:rFonts w:ascii="Courier New" w:hAnsi="Courier New"/>
          <w:vanish/>
          <w:sz w:val="20"/>
        </w:rPr>
        <w:t>]k]s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1945 - 1948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3. Politische Polizei \ b. Presseaufsicht, Zensur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469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s[2{s[</w:t>
      </w:r>
      <w:r>
        <w:rPr>
          <w:rFonts w:ascii="Courier New" w:hAnsi="Courier New"/>
          <w:sz w:val="20"/>
        </w:rPr>
        <w:t>Herausgabe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Handel mit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Bücher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n,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Überwachung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1823 - 1885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176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Maßnahmen gegen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e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Bd. 1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1824 - 1844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Maßnahmen gegen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verbotene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Bd. 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1844 - 1866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178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Droh-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Schmähschriften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1825 - 1854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181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Zulassungen: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(allgem.)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1829 ; 1839 ; 1854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1300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1300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Ü</w:t>
      </w:r>
      <w:r>
        <w:rPr>
          <w:rFonts w:ascii="Courier New" w:hAnsi="Courier New"/>
          <w:sz w:val="20"/>
        </w:rPr>
        <w:t>berwachung der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Presse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gemäß der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Gesetzverordnungen vom 22. Mai 1851, 25. Juli 1854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21. Juli 1922 </w:t>
      </w:r>
      <w:r>
        <w:rPr>
          <w:rFonts w:ascii="Courier New" w:hAnsi="Courier New"/>
          <w:vanish/>
          <w:sz w:val="20"/>
        </w:rPr>
        <w:t>s[&lt;Zensur&gt;]s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1851 ; 1854 - 1923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1660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1660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143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Kontrolle </w:t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politische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r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Flugschriften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&lt;, politische&gt;]s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Broschüren</w:t>
      </w:r>
      <w:r>
        <w:rPr>
          <w:rFonts w:ascii="Courier New" w:hAnsi="Courier New"/>
          <w:vanish/>
          <w:sz w:val="20"/>
        </w:rPr>
        <w:t>&lt;, politische&gt;]s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1931 - 1932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5. Schüler und Unterricht \ c. Inventar, Lehrmittel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2347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2347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225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Bücherspen</w:t>
      </w:r>
      <w:r>
        <w:rPr>
          <w:rFonts w:ascii="Courier New" w:hAnsi="Courier New"/>
          <w:sz w:val="20"/>
        </w:rPr>
        <w:t>de für Schulen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H. Schule und Bildungswesen \ 9. Kulturpflege, Natur- und Denkmalschutz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A 120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A 120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1891 - 1904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Kreisausschuß 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A 107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A 107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1904 - 1907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Kreisausschuß 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A 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A 91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</w:t>
      </w:r>
      <w:r>
        <w:rPr>
          <w:rFonts w:ascii="Courier New" w:hAnsi="Courier New"/>
          <w:vanish/>
          <w:sz w:val="20"/>
        </w:rPr>
        <w:t>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1907 - 1909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Kreisausschuß 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30</w:t>
      </w:r>
      <w:r>
        <w:rPr>
          <w:rFonts w:ascii="Courier New" w:hAnsi="Courier New"/>
          <w:sz w:val="20"/>
        </w:rPr>
        <w:tab/>
        <w:t>Nr. A 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A 103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230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Kalender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Volksbibliotheken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Bd. 4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1909 - 1916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45</w:t>
      </w:r>
      <w:r>
        <w:rPr>
          <w:rFonts w:ascii="Courier New" w:hAnsi="Courier New"/>
          <w:sz w:val="20"/>
        </w:rPr>
        <w:tab/>
        <w:t>Provenienz: Kreisausschuß Fritzlar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J. Wohlfahrt und Jugendpflege \ 4. Waisen- und Kinderfürsorge, Jugendpflege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251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251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242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Druck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Verkauf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des zu dem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Verlag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e des evangelisch reformierten </w:t>
      </w:r>
      <w:r>
        <w:rPr>
          <w:rFonts w:ascii="Courier New" w:hAnsi="Courier New"/>
          <w:vanish/>
          <w:sz w:val="20"/>
        </w:rPr>
        <w:t>k[1{s[</w:t>
      </w:r>
      <w:r>
        <w:rPr>
          <w:rFonts w:ascii="Courier New" w:hAnsi="Courier New"/>
          <w:sz w:val="20"/>
        </w:rPr>
        <w:t>Waisenhaus</w:t>
      </w:r>
      <w:r>
        <w:rPr>
          <w:rFonts w:ascii="Courier New" w:hAnsi="Courier New"/>
          <w:vanish/>
          <w:sz w:val="20"/>
        </w:rPr>
        <w:t>]s}</w:t>
      </w:r>
      <w:r>
        <w:rPr>
          <w:rFonts w:ascii="Courier New" w:hAnsi="Courier New"/>
          <w:sz w:val="20"/>
        </w:rPr>
        <w:t xml:space="preserve">es zu </w:t>
      </w:r>
      <w:r>
        <w:rPr>
          <w:rFonts w:ascii="Courier New" w:hAnsi="Courier New"/>
          <w:vanish/>
          <w:sz w:val="20"/>
        </w:rPr>
        <w:t>2{o</w:t>
      </w:r>
      <w:r>
        <w:rPr>
          <w:rFonts w:ascii="Courier New" w:hAnsi="Courier New"/>
          <w:vanish/>
          <w:sz w:val="20"/>
        </w:rPr>
        <w:t>[</w:t>
      </w:r>
      <w:r>
        <w:rPr>
          <w:rFonts w:ascii="Courier New" w:hAnsi="Courier New"/>
          <w:sz w:val="20"/>
        </w:rPr>
        <w:t>Kassel</w:t>
      </w:r>
      <w:r>
        <w:rPr>
          <w:rFonts w:ascii="Courier New" w:hAnsi="Courier New"/>
          <w:vanish/>
          <w:sz w:val="20"/>
        </w:rPr>
        <w:t>]o}]k</w:t>
      </w:r>
      <w:r>
        <w:rPr>
          <w:rFonts w:ascii="Courier New" w:hAnsi="Courier New"/>
          <w:sz w:val="20"/>
        </w:rPr>
        <w:t xml:space="preserve"> gehörigen lutherischen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Gesangbuch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s und der dazugehörigen Evangelien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L. Handel und Gewerbe \ 4. Gewerbe \ a. Allgem. Gewerbe- und Konzessionssachen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577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577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257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Genehmigung zur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 xml:space="preserve">Herausgabe eines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Gewerbeblatt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>es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in </w:t>
      </w:r>
      <w:r>
        <w:rPr>
          <w:rFonts w:ascii="Courier New" w:hAnsi="Courier New"/>
          <w:vanish/>
          <w:sz w:val="20"/>
        </w:rPr>
        <w:t>o[</w:t>
      </w:r>
      <w:r>
        <w:rPr>
          <w:rFonts w:ascii="Courier New" w:hAnsi="Courier New"/>
          <w:sz w:val="20"/>
        </w:rPr>
        <w:t>Kurhessen</w:t>
      </w:r>
      <w:r>
        <w:rPr>
          <w:rFonts w:ascii="Courier New" w:hAnsi="Courier New"/>
          <w:vanish/>
          <w:sz w:val="20"/>
        </w:rPr>
        <w:t>]o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1836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09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L. Handel und Gewerbe \ 4. Gewerbe \ e. Sonstige Gewerbe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3356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Fritzlar Nr. 3356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268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>Gewerbebetriebe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41</w:t>
      </w:r>
      <w:r>
        <w:rPr>
          <w:rFonts w:ascii="Courier New" w:hAnsi="Courier New"/>
          <w:sz w:val="20"/>
        </w:rPr>
        <w:tab/>
        <w:t xml:space="preserve">u.a.: Buchdruckereien,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Buch</w:t>
      </w:r>
      <w:r>
        <w:rPr>
          <w:rFonts w:ascii="Courier New" w:hAnsi="Courier New"/>
          <w:sz w:val="20"/>
        </w:rPr>
        <w:t>händler</w:t>
      </w:r>
      <w:r>
        <w:rPr>
          <w:rFonts w:ascii="Courier New" w:hAnsi="Courier New"/>
          <w:vanish/>
          <w:sz w:val="20"/>
        </w:rPr>
        <w:t>]s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1950 - 1972</w:t>
      </w: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ind w:left="1134" w:hanging="1134"/>
        <w:rPr>
          <w:rFonts w:ascii="Courier New" w:hAnsi="Courier New"/>
          <w:sz w:val="20"/>
        </w:rPr>
      </w:pP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20</w:t>
      </w:r>
      <w:r>
        <w:rPr>
          <w:rFonts w:ascii="Courier New" w:hAnsi="Courier New"/>
          <w:sz w:val="20"/>
        </w:rPr>
        <w:tab/>
        <w:t>180 Fulda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20a</w:t>
      </w:r>
      <w:r>
        <w:rPr>
          <w:rFonts w:ascii="Courier New" w:hAnsi="Courier New"/>
          <w:sz w:val="20"/>
        </w:rPr>
        <w:tab/>
        <w:t>180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20b</w:t>
      </w:r>
      <w:r>
        <w:rPr>
          <w:rFonts w:ascii="Courier New" w:hAnsi="Courier New"/>
          <w:sz w:val="20"/>
        </w:rPr>
        <w:tab/>
        <w:t>Fulda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21</w:t>
      </w:r>
      <w:r>
        <w:rPr>
          <w:rFonts w:ascii="Courier New" w:hAnsi="Courier New"/>
          <w:sz w:val="20"/>
        </w:rPr>
        <w:tab/>
        <w:t>Landratsamt Fulda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22</w:t>
      </w:r>
      <w:r>
        <w:rPr>
          <w:rFonts w:ascii="Courier New" w:hAnsi="Courier New"/>
          <w:sz w:val="20"/>
        </w:rPr>
        <w:tab/>
        <w:t>Hauptabteilung II: Akten \ Preußische Staatsbehörden \ 180. Landratsämter bis 1951/52 \ #Landratsamt Fulda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23</w:t>
      </w:r>
      <w:r>
        <w:rPr>
          <w:rFonts w:ascii="Courier New" w:hAnsi="Courier New"/>
          <w:sz w:val="20"/>
        </w:rPr>
        <w:tab/>
        <w:t>1821 - 1952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24</w:t>
      </w:r>
      <w:r>
        <w:rPr>
          <w:rFonts w:ascii="Courier New" w:hAnsi="Courier New"/>
          <w:sz w:val="20"/>
        </w:rPr>
        <w:tab/>
        <w:t>Findbuch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25</w:t>
      </w:r>
      <w:r>
        <w:rPr>
          <w:rFonts w:ascii="Courier New" w:hAnsi="Courier New"/>
          <w:sz w:val="20"/>
        </w:rPr>
        <w:tab/>
        <w:t>Das Findbuch wurde 1978 in der Reihe "Repertorien des Hessischen Staatsarchivs Marburg" veröffentlicht.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2. Sicherheitspolizei \ a. Öffentliche Ordnung, Waffenbesitz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1198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Fulda Nr. 1198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117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s[2{</w:t>
      </w:r>
      <w:r>
        <w:rPr>
          <w:rFonts w:ascii="Courier New" w:hAnsi="Courier New"/>
          <w:sz w:val="20"/>
        </w:rPr>
        <w:t>B</w:t>
      </w:r>
      <w:r>
        <w:rPr>
          <w:rFonts w:ascii="Courier New" w:hAnsi="Courier New"/>
          <w:sz w:val="20"/>
        </w:rPr>
        <w:t>ezug von</w:t>
      </w:r>
      <w:r>
        <w:rPr>
          <w:rFonts w:ascii="Courier New" w:hAnsi="Courier New"/>
          <w:vanish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vanish/>
          <w:sz w:val="20"/>
        </w:rPr>
        <w:t>1{</w:t>
      </w:r>
      <w:r>
        <w:rPr>
          <w:rFonts w:ascii="Courier New" w:hAnsi="Courier New"/>
          <w:sz w:val="20"/>
        </w:rPr>
        <w:t>Zeitschriften</w:t>
      </w:r>
      <w:r>
        <w:rPr>
          <w:rFonts w:ascii="Courier New" w:hAnsi="Courier New"/>
          <w:vanish/>
          <w:sz w:val="20"/>
        </w:rPr>
        <w:t>}]s</w:t>
      </w:r>
      <w:r>
        <w:rPr>
          <w:rFonts w:ascii="Courier New" w:hAnsi="Courier New"/>
          <w:sz w:val="20"/>
        </w:rPr>
        <w:t xml:space="preserve"> über Fragen der Sicherheitspolizei, insbes. die "</w:t>
      </w:r>
      <w:r>
        <w:rPr>
          <w:rFonts w:ascii="Courier New" w:hAnsi="Courier New"/>
          <w:vanish/>
          <w:sz w:val="20"/>
        </w:rPr>
        <w:t>t[</w:t>
      </w:r>
      <w:r>
        <w:rPr>
          <w:rFonts w:ascii="Courier New" w:hAnsi="Courier New"/>
          <w:sz w:val="20"/>
        </w:rPr>
        <w:t>Mitteilungen zur Beförderung der Sicherheitspolizei</w:t>
      </w:r>
      <w:r>
        <w:rPr>
          <w:rFonts w:ascii="Courier New" w:hAnsi="Courier New"/>
          <w:vanish/>
          <w:sz w:val="20"/>
        </w:rPr>
        <w:t>]t</w:t>
      </w:r>
      <w:r>
        <w:rPr>
          <w:rFonts w:ascii="Courier New" w:hAnsi="Courier New"/>
          <w:sz w:val="20"/>
        </w:rPr>
        <w:t>"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1822 - 1849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  <w:t>26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vanish/>
          <w:sz w:val="20"/>
        </w:rPr>
        <w:t>&lt; - &gt;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26a</w:t>
      </w:r>
      <w:r>
        <w:rPr>
          <w:rFonts w:ascii="Courier New" w:hAnsi="Courier New"/>
          <w:sz w:val="20"/>
        </w:rPr>
        <w:tab/>
        <w:t>02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27</w:t>
      </w:r>
      <w:r>
        <w:rPr>
          <w:rFonts w:ascii="Courier New" w:hAnsi="Courier New"/>
          <w:sz w:val="20"/>
        </w:rPr>
        <w:tab/>
        <w:t>Akten \ E. Öffentliche Sicherheit und Ordnung \ 3. Politische Polizei \ b. Partei- und Vereinswesen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z w:val="20"/>
        </w:rPr>
        <w:tab/>
        <w:t>Nr. 4288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30a</w:t>
      </w:r>
      <w:r>
        <w:rPr>
          <w:rFonts w:ascii="Courier New" w:hAnsi="Courier New"/>
          <w:sz w:val="20"/>
        </w:rPr>
        <w:tab/>
        <w:t>01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30z</w:t>
      </w:r>
      <w:r>
        <w:rPr>
          <w:rFonts w:ascii="Courier New" w:hAnsi="Courier New"/>
          <w:sz w:val="20"/>
        </w:rPr>
        <w:tab/>
        <w:t>180 Fulda Nr. 4288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33</w:t>
      </w:r>
      <w:r>
        <w:rPr>
          <w:rFonts w:ascii="Courier New" w:hAnsi="Courier New"/>
          <w:sz w:val="20"/>
        </w:rPr>
        <w:tab/>
        <w:t>S. 124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40</w:t>
      </w:r>
      <w:r>
        <w:rPr>
          <w:rFonts w:ascii="Courier New" w:hAnsi="Courier New"/>
          <w:sz w:val="20"/>
        </w:rPr>
        <w:tab/>
        <w:t xml:space="preserve">Verzeichnis der Vereine und </w:t>
      </w:r>
      <w:r>
        <w:rPr>
          <w:rFonts w:ascii="Courier New" w:hAnsi="Courier New"/>
          <w:vanish/>
          <w:sz w:val="20"/>
        </w:rPr>
        <w:t>s[</w:t>
      </w:r>
      <w:r>
        <w:rPr>
          <w:rFonts w:ascii="Courier New" w:hAnsi="Courier New"/>
          <w:sz w:val="20"/>
        </w:rPr>
        <w:t>Volksbüchereien</w:t>
      </w:r>
      <w:r>
        <w:rPr>
          <w:rFonts w:ascii="Courier New" w:hAnsi="Courier New"/>
          <w:vanish/>
          <w:sz w:val="20"/>
        </w:rPr>
        <w:t>]s</w:t>
      </w:r>
      <w:r>
        <w:rPr>
          <w:rFonts w:ascii="Courier New" w:hAnsi="Courier New"/>
          <w:sz w:val="20"/>
        </w:rPr>
        <w:t xml:space="preserve"> im </w:t>
      </w:r>
      <w:r>
        <w:rPr>
          <w:rFonts w:ascii="Courier New" w:hAnsi="Courier New"/>
          <w:vanish/>
          <w:sz w:val="20"/>
        </w:rPr>
        <w:t>o[&lt;Fulda,&gt;</w:t>
      </w:r>
      <w:r>
        <w:rPr>
          <w:rFonts w:ascii="Courier New" w:hAnsi="Courier New"/>
          <w:sz w:val="20"/>
        </w:rPr>
        <w:t>Kreis</w:t>
      </w:r>
      <w:r>
        <w:rPr>
          <w:rFonts w:ascii="Courier New" w:hAnsi="Courier New"/>
          <w:vanish/>
          <w:sz w:val="20"/>
        </w:rPr>
        <w:t>]o</w:t>
      </w:r>
      <w:r>
        <w:rPr>
          <w:rFonts w:ascii="Courier New" w:hAnsi="Courier New"/>
          <w:sz w:val="20"/>
        </w:rPr>
        <w:t>e</w:t>
      </w:r>
    </w:p>
    <w:p w:rsidR="00000000" w:rsidRDefault="005B2B2B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43</w:t>
      </w:r>
      <w:r>
        <w:rPr>
          <w:rFonts w:ascii="Courier New" w:hAnsi="Courier New"/>
          <w:sz w:val="20"/>
        </w:rPr>
        <w:tab/>
        <w:t>1925</w:t>
      </w:r>
    </w:p>
    <w:p w:rsidR="00000000" w:rsidRDefault="005B2B2B">
      <w:pPr>
        <w:tabs>
          <w:tab w:val="left" w:pos="1134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</w:p>
    <w:p>
      <w:r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E. Öffentliche Sicherheit und Ordnung \ 3. Politische Polizei \ c. Presseaufsicht, Zensur</w:t>
      </w:r>
    </w:p>
    <w:p>
      <w:r>
        <w:t>30</w:t>
        <w:tab/>
        <w:t>Nr. 60</w:t>
      </w:r>
    </w:p>
    <w:p>
      <w:r>
        <w:t>30a</w:t>
        <w:tab/>
        <w:t>01</w:t>
      </w:r>
    </w:p>
    <w:p>
      <w:r>
        <w:t>30z</w:t>
        <w:tab/>
        <w:t>180 Fulda Nr. 60</w:t>
      </w:r>
    </w:p>
    <w:p>
      <w:r>
        <w:t>33</w:t>
        <w:tab/>
        <w:t>S. 124</w:t>
      </w:r>
    </w:p>
    <w:p>
      <w:r>
        <w:t>40</w:t>
        <w:tab/>
        <w:t>Ermittlung des s[Hauskalenderbedarf]ss der Gemeinden des o[&lt;Fulda, &gt;Kreis]oes für das Jahr 1823; s[2{Genehmigung von} 1{Kalenderdrucke}]sn</w:t>
      </w:r>
    </w:p>
    <w:p>
      <w:r>
        <w:t>43</w:t>
        <w:tab/>
        <w:t>1822 - 1839</w:t>
      </w:r>
    </w:p>
    <w:p>
      <w:r>
        <w:br/>
        <w:t>30</w:t>
        <w:tab/>
        <w:t>Nr. 21</w:t>
      </w:r>
    </w:p>
    <w:p>
      <w:r>
        <w:t>30a</w:t>
        <w:tab/>
        <w:t>02</w:t>
      </w:r>
    </w:p>
    <w:p>
      <w:r>
        <w:t>30z</w:t>
        <w:tab/>
        <w:t>180 Fulda Nr. 21</w:t>
      </w:r>
    </w:p>
    <w:p>
      <w:r>
        <w:t>33</w:t>
        <w:tab/>
        <w:t>S. 124</w:t>
      </w:r>
    </w:p>
    <w:p>
      <w:r>
        <w:t>40</w:t>
        <w:tab/>
        <w:t>s[2{Verbotene} 1{Druckschriften}]s s[&lt;Zensur&gt;]s</w:t>
      </w:r>
    </w:p>
    <w:p>
      <w:r>
        <w:t>43</w:t>
        <w:tab/>
        <w:t>1831 - 1852</w:t>
      </w:r>
    </w:p>
    <w:p>
      <w:r>
        <w:br/>
        <w:t>30</w:t>
        <w:tab/>
        <w:t>Nr. 614</w:t>
      </w:r>
    </w:p>
    <w:p>
      <w:r>
        <w:t>30a</w:t>
        <w:tab/>
        <w:t>03</w:t>
      </w:r>
    </w:p>
    <w:p>
      <w:r>
        <w:t>30z</w:t>
        <w:tab/>
        <w:t>180 Fulda Nr. 614</w:t>
      </w:r>
    </w:p>
    <w:p>
      <w:r>
        <w:t>33</w:t>
        <w:tab/>
        <w:t>S. 124</w:t>
      </w:r>
    </w:p>
    <w:p>
      <w:r>
        <w:t>40</w:t>
        <w:tab/>
        <w:t>s[Verbot der Verbreitung]s der zu o[Kassel]o erscheinenden s[Zeitungen]s "t[Neu-Hessische Zeitung]t" und "t[Hornisse]t" im o[2{Bezirk} 1{Fulda}]o; Untersuchung gegen den p[5{Gastwirt} 2{Adam} 1{Lies} zu 6{o[Fulda]o}]p wegen bei ihm aufgefundener Exemplare der "Hornisse" s[&lt;Zensur&gt;]s</w:t>
      </w:r>
    </w:p>
    <w:p>
      <w:r>
        <w:t>43</w:t>
        <w:tab/>
        <w:t>1850 - 1954</w:t>
      </w:r>
    </w:p>
    <w:p>
      <w:r>
        <w:br/>
        <w:t>30</w:t>
        <w:tab/>
        <w:t>Nr. 610</w:t>
      </w:r>
    </w:p>
    <w:p>
      <w:r>
        <w:t>30a</w:t>
        <w:tab/>
        <w:t>04</w:t>
      </w:r>
    </w:p>
    <w:p>
      <w:r>
        <w:t>30z</w:t>
        <w:tab/>
        <w:t>180 Fulda Nr. 610</w:t>
      </w:r>
    </w:p>
    <w:p>
      <w:r>
        <w:t>33</w:t>
        <w:tab/>
        <w:t>S. 125</w:t>
      </w:r>
    </w:p>
    <w:p>
      <w:r>
        <w:t>40</w:t>
        <w:tab/>
        <w:t>s[2{Verboten}e 1{Bücher}]s und s[Zeitschriften&lt;, verbotene&gt;]s Bd. 4 s[&lt;Zensur&gt;]s</w:t>
      </w:r>
    </w:p>
    <w:p>
      <w:r>
        <w:t>43</w:t>
        <w:tab/>
        <w:t>1851 - 1874</w:t>
      </w:r>
    </w:p>
    <w:p>
      <w:r>
        <w:br/>
        <w:t>30</w:t>
        <w:tab/>
        <w:t>Nr. 612</w:t>
      </w:r>
    </w:p>
    <w:p>
      <w:r>
        <w:t>30a</w:t>
        <w:tab/>
        <w:t>05</w:t>
      </w:r>
    </w:p>
    <w:p>
      <w:r>
        <w:t>30z</w:t>
        <w:tab/>
        <w:t>180 Fulda Nr. 612</w:t>
      </w:r>
    </w:p>
    <w:p>
      <w:r>
        <w:t>33</w:t>
        <w:tab/>
        <w:t>S. 125</w:t>
      </w:r>
    </w:p>
    <w:p>
      <w:r>
        <w:t>40</w:t>
        <w:tab/>
        <w:t>Gesuche um Gestattung zum s[Kolportieren]s und s[Subskribentensammeln]s (für Bücher)</w:t>
      </w:r>
    </w:p>
    <w:p>
      <w:r>
        <w:t>43</w:t>
        <w:tab/>
        <w:t>1855 - 1883</w:t>
      </w:r>
    </w:p>
    <w:p>
      <w:r>
        <w:br/>
        <w:t>30</w:t>
        <w:tab/>
        <w:t>Nr. 611</w:t>
      </w:r>
    </w:p>
    <w:p>
      <w:r>
        <w:t>30a</w:t>
        <w:tab/>
        <w:t>06</w:t>
      </w:r>
    </w:p>
    <w:p>
      <w:r>
        <w:t>30z</w:t>
        <w:tab/>
        <w:t>180 Fulda Nr. 611</w:t>
      </w:r>
    </w:p>
    <w:p>
      <w:r>
        <w:t>33</w:t>
        <w:tab/>
        <w:t>S. 125</w:t>
      </w:r>
    </w:p>
    <w:p>
      <w:r>
        <w:t>40</w:t>
        <w:tab/>
        <w:t>s[Buchhandel]s des p[5{Lehrers der Theologie} 4{Dr.} 2{Franz Heinrich} 1{Reinerding} zu 6{o[Fulda]o}]p</w:t>
      </w:r>
    </w:p>
    <w:p>
      <w:r>
        <w:t>43</w:t>
        <w:tab/>
        <w:t>1856 - 1857</w:t>
      </w:r>
    </w:p>
    <w:p>
      <w:r>
        <w:br/>
        <w:t>30</w:t>
        <w:tab/>
        <w:t>Nr. 451</w:t>
      </w:r>
    </w:p>
    <w:p>
      <w:r>
        <w:t>30a</w:t>
        <w:tab/>
        <w:t>07</w:t>
      </w:r>
    </w:p>
    <w:p>
      <w:r>
        <w:t>30z</w:t>
        <w:tab/>
        <w:t>180 Fulda Nr. 451</w:t>
      </w:r>
    </w:p>
    <w:p>
      <w:r>
        <w:t>33</w:t>
        <w:tab/>
        <w:t>S. 125</w:t>
      </w:r>
    </w:p>
    <w:p>
      <w:r>
        <w:t>40</w:t>
        <w:tab/>
        <w:t>Gesuch des p[5{Schriftsetzer}s 2{Joseph Ferdinand} 1{Hammer} zu 6{o[Fulda]o}]p um Erteilung einer s[Konzession]s zur Ausübung des s[Buchdruckereigewerbe]ss</w:t>
      </w:r>
    </w:p>
    <w:p>
      <w:r>
        <w:t>43</w:t>
        <w:tab/>
        <w:t>1864 - 1866</w:t>
      </w:r>
    </w:p>
    <w:p>
      <w:r>
        <w:br/>
        <w:t>30</w:t>
        <w:tab/>
        <w:t>Nr. 609</w:t>
      </w:r>
    </w:p>
    <w:p>
      <w:r>
        <w:t>30a</w:t>
        <w:tab/>
        <w:t>08</w:t>
      </w:r>
    </w:p>
    <w:p>
      <w:r>
        <w:t>30z</w:t>
        <w:tab/>
        <w:t>180 Fulda Nr. 609</w:t>
      </w:r>
    </w:p>
    <w:p>
      <w:r>
        <w:t>33</w:t>
        <w:tab/>
        <w:t>S. 125</w:t>
      </w:r>
    </w:p>
    <w:p>
      <w:r>
        <w:t>40</w:t>
        <w:tab/>
        <w:t>s[Anschaffung]s der zu o[Marburg]o erscheinenden s[Zeitschrift]s "t[die Hessenzeitung]t" (durch die Stadt Fulda und die Gemeinden des Kreises)</w:t>
      </w:r>
    </w:p>
    <w:p>
      <w:r>
        <w:t>43</w:t>
        <w:tab/>
        <w:t>1862</w:t>
      </w:r>
    </w:p>
    <w:p>
      <w:r>
        <w:br/>
        <w:t>30</w:t>
        <w:tab/>
        <w:t>Nr. 1512</w:t>
      </w:r>
    </w:p>
    <w:p>
      <w:r>
        <w:t>30a</w:t>
        <w:tab/>
        <w:t>09</w:t>
      </w:r>
    </w:p>
    <w:p>
      <w:r>
        <w:t>30z</w:t>
        <w:tab/>
        <w:t>180 Fulda Nr. 1512</w:t>
      </w:r>
    </w:p>
    <w:p>
      <w:r>
        <w:t>33</w:t>
        <w:tab/>
        <w:t>S. 125</w:t>
      </w:r>
    </w:p>
    <w:p>
      <w:r>
        <w:t>40</w:t>
        <w:tab/>
        <w:t>s[Kreisblatt]s von o[Fulda]o (Gründung, s[Herausgabe]s und s[Vertrieb]s)</w:t>
      </w:r>
    </w:p>
    <w:p>
      <w:r>
        <w:t>43</w:t>
        <w:tab/>
        <w:t>1868 - 1915</w:t>
      </w:r>
    </w:p>
    <w:p>
      <w:r>
        <w:br/>
        <w:t>30</w:t>
        <w:tab/>
        <w:t>Nr. 680</w:t>
      </w:r>
    </w:p>
    <w:p>
      <w:r>
        <w:t>30a</w:t>
        <w:tab/>
        <w:t>10</w:t>
      </w:r>
    </w:p>
    <w:p>
      <w:r>
        <w:t>30z</w:t>
        <w:tab/>
        <w:t>180 Fulda Nr. 680</w:t>
      </w:r>
    </w:p>
    <w:p>
      <w:r>
        <w:t>33</w:t>
        <w:tab/>
        <w:t>S. 125</w:t>
      </w:r>
    </w:p>
    <w:p>
      <w:r>
        <w:t>40</w:t>
        <w:tab/>
        <w:t>Beschwerde des p[5{s[Buchdruckereibesitzer]s}s 1{Uth} zu 6{o[Fulda]o}]p wegen s[Entziehung der städtischen Druckarbeiten]s und Bekanntmachungen</w:t>
      </w:r>
    </w:p>
    <w:p>
      <w:r>
        <w:t>43</w:t>
        <w:tab/>
        <w:t>1874</w:t>
      </w:r>
    </w:p>
    <w:p>
      <w:r>
        <w:br/>
        <w:t>30</w:t>
        <w:tab/>
        <w:t>Nr. 613</w:t>
      </w:r>
    </w:p>
    <w:p>
      <w:r>
        <w:t>30a</w:t>
        <w:tab/>
        <w:t>11</w:t>
      </w:r>
    </w:p>
    <w:p>
      <w:r>
        <w:t>30z</w:t>
        <w:tab/>
        <w:t>180 Fulda Nr. 613</w:t>
      </w:r>
    </w:p>
    <w:p>
      <w:r>
        <w:t>33</w:t>
        <w:tab/>
        <w:t>S. 125</w:t>
      </w:r>
    </w:p>
    <w:p>
      <w:r>
        <w:t>40</w:t>
        <w:tab/>
        <w:t>s[Schriften strafbaren Inhalts]s und s[2{Untersagung ihrer} 1{Verbreitung}]s s[&lt;Zensur&gt;]s</w:t>
      </w:r>
    </w:p>
    <w:p>
      <w:r>
        <w:t>43</w:t>
        <w:tab/>
        <w:t>1876 - 1890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G. Kirchen- und Religionswesen \ 1. Allgemeine Kirchensachen \ a. Kirchenwesen allgem.; Statistik</w:t>
      </w:r>
    </w:p>
    <w:p>
      <w:r>
        <w:t>30</w:t>
        <w:tab/>
        <w:t>Nr. 2090</w:t>
      </w:r>
    </w:p>
    <w:p>
      <w:r>
        <w:t>30a</w:t>
        <w:tab/>
        <w:t>01</w:t>
      </w:r>
    </w:p>
    <w:p>
      <w:r>
        <w:t>30z</w:t>
        <w:tab/>
        <w:t>180 Fulda Nr. 2090</w:t>
      </w:r>
    </w:p>
    <w:p>
      <w:r>
        <w:t>33</w:t>
        <w:tab/>
        <w:t>S. 158</w:t>
      </w:r>
    </w:p>
    <w:p>
      <w:r>
        <w:t>40</w:t>
        <w:tab/>
        <w:t>s[Hausierhandel mit s[2{geistliche}n 1{Bücher}]sn, s[Schriften&lt;, geistliche&gt;]s]s und Bildern</w:t>
      </w:r>
    </w:p>
    <w:p>
      <w:r>
        <w:t>43</w:t>
        <w:tab/>
        <w:t>1852 - 1854 ; 1899 - 1910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H. Schule und Bildungswesen \ 4. Lehrer \ a. Allgemeine Personalsachen, Lehrervereine, Lehrerkonferenzen</w:t>
      </w:r>
    </w:p>
    <w:p>
      <w:r>
        <w:t>30</w:t>
        <w:tab/>
        <w:t>Nr. 2794</w:t>
      </w:r>
    </w:p>
    <w:p>
      <w:r>
        <w:t>30a</w:t>
        <w:tab/>
        <w:t>01</w:t>
      </w:r>
    </w:p>
    <w:p>
      <w:r>
        <w:t>30z</w:t>
        <w:tab/>
        <w:t>180 Fulda Nr. 2794</w:t>
      </w:r>
    </w:p>
    <w:p>
      <w:r>
        <w:t>33</w:t>
        <w:tab/>
        <w:t>S. 248</w:t>
      </w:r>
    </w:p>
    <w:p>
      <w:r>
        <w:t>40</w:t>
        <w:tab/>
        <w:t>s[Lesevereine]s der Lehrer im o[2{Kreis}e 1{Fulda}]o sowie Gründung einer Kreis-Lehrer-s[Bibliothek]s</w:t>
      </w:r>
    </w:p>
    <w:p>
      <w:r>
        <w:t>43</w:t>
        <w:tab/>
        <w:t>1838 - 1839 ; 1858 - 1859 ; 1876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H. Schule und Bildungswesen \ 5. Schüler und Unterricht \ c. Inventar, Lehrmittel</w:t>
      </w:r>
    </w:p>
    <w:p>
      <w:r>
        <w:t>30</w:t>
        <w:tab/>
        <w:t>Nr. 2299</w:t>
      </w:r>
    </w:p>
    <w:p>
      <w:r>
        <w:t>30a</w:t>
        <w:tab/>
        <w:t>01</w:t>
      </w:r>
    </w:p>
    <w:p>
      <w:r>
        <w:t>30z</w:t>
        <w:tab/>
        <w:t>180 Fulda Nr. 2299</w:t>
      </w:r>
    </w:p>
    <w:p>
      <w:r>
        <w:t>33</w:t>
        <w:tab/>
        <w:t>S. 252</w:t>
      </w:r>
    </w:p>
    <w:p>
      <w:r>
        <w:t>40</w:t>
        <w:tab/>
        <w:t>s[Anschaffung]s von Schulbedürfnissen (Mobiliar, s[Bücher]sn und anderem Material; auch Renovierung und Beseitigung von Mängeln am Schulgebäude zu o[Marbach]o</w:t>
      </w:r>
    </w:p>
    <w:p>
      <w:r>
        <w:t>43</w:t>
        <w:tab/>
        <w:t>1836 - 1924</w:t>
      </w:r>
    </w:p>
    <w:p>
      <w:r>
        <w:br/>
        <w:t>26</w:t>
        <w:tab/>
        <w:t>&lt; - &gt;</w:t>
      </w:r>
    </w:p>
    <w:p>
      <w:r>
        <w:t>26a</w:t>
        <w:tab/>
        <w:t>07</w:t>
      </w:r>
    </w:p>
    <w:p>
      <w:r>
        <w:t>27</w:t>
        <w:tab/>
        <w:t>Akten \ H. Schule und Bildungswesen \ 9. Kulturpflege, Natur- und Denkmalschutz</w:t>
      </w:r>
    </w:p>
    <w:p>
      <w:r>
        <w:t>30</w:t>
        <w:tab/>
        <w:t>Nr. 5776</w:t>
      </w:r>
    </w:p>
    <w:p>
      <w:r>
        <w:t>30a</w:t>
        <w:tab/>
        <w:t>01</w:t>
      </w:r>
    </w:p>
    <w:p>
      <w:r>
        <w:t>30z</w:t>
        <w:tab/>
        <w:t>180 Fulda Nr. 5776</w:t>
      </w:r>
    </w:p>
    <w:p>
      <w:r>
        <w:t>33</w:t>
        <w:tab/>
        <w:t>S. 261</w:t>
      </w:r>
    </w:p>
    <w:p>
      <w:r>
        <w:t>40</w:t>
        <w:tab/>
        <w:t>s[Volks&lt;büchereien&gt;]s- und s[Schulbüchereien]s in den Gemeinden des o[2{Kreis}es 1{Fulda}]o (Errichtung und Einrichtung sowie Hinweise über die s[2{Neuanschaffung von} 1{Bücher}]sn)</w:t>
      </w:r>
    </w:p>
    <w:p>
      <w:r>
        <w:t>43</w:t>
        <w:tab/>
        <w:t>1922 ; 1932 - 1940</w:t>
      </w:r>
    </w:p>
    <w:p>
      <w:r>
        <w:br/>
        <w:t>30</w:t>
        <w:tab/>
        <w:t>Nr. 5784</w:t>
      </w:r>
    </w:p>
    <w:p>
      <w:r>
        <w:t>30a</w:t>
        <w:tab/>
        <w:t>02</w:t>
      </w:r>
    </w:p>
    <w:p>
      <w:r>
        <w:t>30z</w:t>
        <w:tab/>
        <w:t>180 Fulda Nr. 5784</w:t>
      </w:r>
    </w:p>
    <w:p>
      <w:r>
        <w:t>33</w:t>
        <w:tab/>
        <w:t>S. 261</w:t>
      </w:r>
    </w:p>
    <w:p>
      <w:r>
        <w:t>40</w:t>
        <w:tab/>
        <w:t>Errichtung und Unterhaltung von s[Volks&lt;büchereien&gt;]s- und s[Schulbüchereien]s in den Gemeinden des o[2{Kreis}es 1{Fulda}]o</w:t>
      </w:r>
    </w:p>
    <w:p>
      <w:r>
        <w:t>43</w:t>
        <w:tab/>
        <w:t>1934 - 1946</w:t>
      </w:r>
    </w:p>
    <w:p>
      <w:r>
        <w:br/>
        <w:t>30</w:t>
        <w:tab/>
        <w:t>Nr. 6293</w:t>
      </w:r>
    </w:p>
    <w:p>
      <w:r>
        <w:t>30a</w:t>
        <w:tab/>
        <w:t>03</w:t>
      </w:r>
    </w:p>
    <w:p>
      <w:r>
        <w:t>30z</w:t>
        <w:tab/>
        <w:t>180 Fulda Nr. 6293</w:t>
      </w:r>
    </w:p>
    <w:p>
      <w:r>
        <w:t>33</w:t>
        <w:tab/>
        <w:t>S. 261</w:t>
      </w:r>
    </w:p>
    <w:p>
      <w:r>
        <w:t>40</w:t>
        <w:tab/>
        <w:t>Berichte der s[Volksbüchereien]s in den Gemeinden des o[2{Kreis}es 1{Fulda}]o</w:t>
      </w:r>
    </w:p>
    <w:p>
      <w:r>
        <w:t>43</w:t>
        <w:tab/>
        <w:t>1948 - 1954</w:t>
      </w:r>
    </w:p>
    <w:p/>
    <w:p/>
    <w:p>
      <w:r>
        <w:br/>
        <w:t>20</w:t>
        <w:tab/>
        <w:t>180 Gelnhausen</w:t>
      </w:r>
    </w:p>
    <w:p>
      <w:r>
        <w:t>20a</w:t>
        <w:tab/>
        <w:t>180</w:t>
      </w:r>
    </w:p>
    <w:p>
      <w:r>
        <w:t>20b</w:t>
        <w:tab/>
        <w:t>Gelnhausen</w:t>
      </w:r>
    </w:p>
    <w:p>
      <w:r>
        <w:t>21</w:t>
        <w:tab/>
        <w:t>Landratsamt Gelnhausen</w:t>
      </w:r>
    </w:p>
    <w:p>
      <w:r>
        <w:t>22</w:t>
        <w:tab/>
        <w:t>Hauptabteilung II: Akten \ Preußische Staatsbehörden \ 180. Landratsämter bis 1951/52 \ #Landratsamt Gelnhausen</w:t>
      </w:r>
    </w:p>
    <w:p>
      <w:r>
        <w:t>23</w:t>
        <w:tab/>
        <w:t>1821 - 1944</w:t>
      </w:r>
    </w:p>
    <w:p>
      <w:r>
        <w:t>24</w:t>
        <w:tab/>
        <w:t>Findbuch</w:t>
      </w:r>
    </w:p>
    <w:p>
      <w:r>
        <w:t>25</w:t>
        <w:tab/>
        <w:t>Das Findbuch wurde 1962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3. Verwaltung des Landratsamtes \ b. Dienstlokal, Inventar</w:t>
      </w:r>
    </w:p>
    <w:p>
      <w:r>
        <w:t>30</w:t>
        <w:tab/>
        <w:t>Nr. 5500</w:t>
      </w:r>
    </w:p>
    <w:p>
      <w:r>
        <w:t>30a</w:t>
        <w:tab/>
        <w:t>01</w:t>
      </w:r>
    </w:p>
    <w:p>
      <w:r>
        <w:t>30z</w:t>
        <w:tab/>
        <w:t>180 Gelnhausen Nr. 5500</w:t>
      </w:r>
    </w:p>
    <w:p>
      <w:r>
        <w:t>33</w:t>
        <w:tab/>
        <w:t>S. 37</w:t>
      </w:r>
    </w:p>
    <w:p>
      <w:r>
        <w:t>40</w:t>
        <w:tab/>
        <w:t>s[2{Anschaffung von} Inventarstücken für den Kreisausschuß; ausschließlich 1{Bücher}]s</w:t>
      </w:r>
    </w:p>
    <w:p>
      <w:r>
        <w:t>43</w:t>
        <w:tab/>
        <w:t>1888 - 1926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Sicherheit und Ordnung \ 3. Politische Polizei \ c. Presseaufsicht</w:t>
      </w:r>
    </w:p>
    <w:p>
      <w:r>
        <w:t>30</w:t>
        <w:tab/>
        <w:t>Nr. 7217</w:t>
      </w:r>
    </w:p>
    <w:p>
      <w:r>
        <w:t>30a</w:t>
        <w:tab/>
        <w:t>01</w:t>
      </w:r>
    </w:p>
    <w:p>
      <w:r>
        <w:t>30z</w:t>
        <w:tab/>
        <w:t>180 Gelnhausen Nr. 7217</w:t>
      </w:r>
    </w:p>
    <w:p>
      <w:r>
        <w:t>33</w:t>
        <w:tab/>
        <w:t>S. 181</w:t>
      </w:r>
    </w:p>
    <w:p>
      <w:r>
        <w:t>40</w:t>
        <w:tab/>
        <w:t>Unterdrückung und Verhinderung der Verbreitung verschiedener s[2{revolutionäre}r 1{Schriften}]s s[&lt;Zensur&gt;]s</w:t>
      </w:r>
    </w:p>
    <w:p>
      <w:r>
        <w:t>43</w:t>
        <w:tab/>
        <w:t>1824 - 1846</w:t>
      </w:r>
    </w:p>
    <w:p>
      <w:r>
        <w:br/>
        <w:t>30</w:t>
        <w:tab/>
        <w:t>Nr. 5909</w:t>
      </w:r>
    </w:p>
    <w:p>
      <w:r>
        <w:t>30a</w:t>
        <w:tab/>
        <w:t>02</w:t>
      </w:r>
    </w:p>
    <w:p>
      <w:r>
        <w:t>30z</w:t>
        <w:tab/>
        <w:t>180 Gelnhausen Nr. 5909</w:t>
      </w:r>
    </w:p>
    <w:p>
      <w:r>
        <w:t>33</w:t>
        <w:tab/>
        <w:t>S. 181</w:t>
      </w:r>
    </w:p>
    <w:p>
      <w:r>
        <w:t>40</w:t>
        <w:tab/>
        <w:t>Verhinderung des s[2{Mißbrauchs der} 1{Pressefreiheit}]s s[&lt;Zensur&gt;]s</w:t>
      </w:r>
    </w:p>
    <w:p>
      <w:r>
        <w:t>43</w:t>
        <w:tab/>
        <w:t>1853 - 1938</w:t>
      </w:r>
    </w:p>
    <w:p>
      <w:r>
        <w:br/>
        <w:t>30</w:t>
        <w:tab/>
        <w:t>Nr. 5908</w:t>
      </w:r>
    </w:p>
    <w:p>
      <w:r>
        <w:t>30a</w:t>
        <w:tab/>
        <w:t>03</w:t>
      </w:r>
    </w:p>
    <w:p>
      <w:r>
        <w:t>30z</w:t>
        <w:tab/>
        <w:t>180 Gelnhausen Nr. 5908</w:t>
      </w:r>
    </w:p>
    <w:p>
      <w:r>
        <w:t>33</w:t>
        <w:tab/>
        <w:t>S. 181</w:t>
      </w:r>
    </w:p>
    <w:p>
      <w:r>
        <w:t>40</w:t>
        <w:tab/>
        <w:t>s[s[2{Beschlagnahme von} 1{Druckschriften}]s]s s[&lt;Zensur&gt;]s</w:t>
      </w:r>
    </w:p>
    <w:p>
      <w:r>
        <w:t>43</w:t>
        <w:tab/>
        <w:t>1877 - 1924</w:t>
      </w:r>
    </w:p>
    <w:p>
      <w:r>
        <w:br/>
        <w:t>30</w:t>
        <w:tab/>
        <w:t>Nr. 6209</w:t>
      </w:r>
    </w:p>
    <w:p>
      <w:r>
        <w:t>30a</w:t>
        <w:tab/>
        <w:t>04</w:t>
      </w:r>
    </w:p>
    <w:p>
      <w:r>
        <w:t>30z</w:t>
        <w:tab/>
        <w:t>180 Gelnhausen Nr. 6209</w:t>
      </w:r>
    </w:p>
    <w:p>
      <w:r>
        <w:t>33</w:t>
        <w:tab/>
        <w:t>S. 181</w:t>
      </w:r>
    </w:p>
    <w:p>
      <w:r>
        <w:t>40</w:t>
        <w:tab/>
        <w:t>Ausführung des Gesetzes zum Schutz der Republik, s[s[2{Beschlagnahme von} 1{Druckschriften}]s]s etc. s[&lt;Zensur&gt;]s</w:t>
      </w:r>
    </w:p>
    <w:p>
      <w:r>
        <w:t>43</w:t>
        <w:tab/>
        <w:t>1913 - 1930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G. Kirchen- und Religionswesen \ 1. Allgem. Kirchensachen \ a. Allgemeines, Statistik</w:t>
      </w:r>
    </w:p>
    <w:p>
      <w:r>
        <w:t>30</w:t>
        <w:tab/>
        <w:t>Nr. 3391</w:t>
      </w:r>
    </w:p>
    <w:p>
      <w:r>
        <w:t>30a</w:t>
        <w:tab/>
        <w:t>01</w:t>
      </w:r>
    </w:p>
    <w:p>
      <w:r>
        <w:t>30z</w:t>
        <w:tab/>
        <w:t>180 Gelnhausen Nr. 3391</w:t>
      </w:r>
    </w:p>
    <w:p>
      <w:r>
        <w:t>33</w:t>
        <w:tab/>
        <w:t>S. 215</w:t>
      </w:r>
    </w:p>
    <w:p>
      <w:r>
        <w:t>40</w:t>
        <w:tab/>
        <w:t>s[2{Vorschriftswidriger} 1{Bezug}]s und s[Debit&lt;, vorschriftswidriger&gt;]s (Vertrieb) des reformierten s[Gesangbuch]ses aus der k[1{s[Waisenbuchdruckerei]s} zu 2{o[Kassel]o}]k</w:t>
      </w:r>
    </w:p>
    <w:p>
      <w:r>
        <w:t>43</w:t>
        <w:tab/>
        <w:t>1836 - 1837</w:t>
      </w:r>
    </w:p>
    <w:p>
      <w:r>
        <w:br/>
        <w:t>30</w:t>
        <w:tab/>
        <w:t>Nr. 15</w:t>
      </w:r>
    </w:p>
    <w:p>
      <w:r>
        <w:t>30a</w:t>
        <w:tab/>
        <w:t>02</w:t>
      </w:r>
    </w:p>
    <w:p>
      <w:r>
        <w:t>30z</w:t>
        <w:tab/>
        <w:t>180 Gelnhausen Nr. 15</w:t>
      </w:r>
    </w:p>
    <w:p>
      <w:r>
        <w:t>33</w:t>
        <w:tab/>
        <w:t>S. 215</w:t>
      </w:r>
    </w:p>
    <w:p>
      <w:r>
        <w:t>40</w:t>
        <w:tab/>
        <w:t>Ermittlung gegenüber p[Bach]ps "t[Kurzer Geschichte der Kurhessischen Kirchenverfassung]t" v. J. 1832 zur Bildung von Nachträgen</w:t>
      </w:r>
    </w:p>
    <w:p>
      <w:r>
        <w:t>43</w:t>
        <w:tab/>
        <w:t>1835 - 1856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H. Schule und Bildungswesen \ 5. Schüler und Unterricht \ d. Inventar, Lehrmittel</w:t>
      </w:r>
    </w:p>
    <w:p>
      <w:r>
        <w:t>30</w:t>
        <w:tab/>
        <w:t>Nr. 7</w:t>
      </w:r>
    </w:p>
    <w:p>
      <w:r>
        <w:t>30a</w:t>
        <w:tab/>
        <w:t>01</w:t>
      </w:r>
    </w:p>
    <w:p>
      <w:r>
        <w:t>30z</w:t>
        <w:tab/>
        <w:t>180 Gelnhausen Nr. 7</w:t>
      </w:r>
    </w:p>
    <w:p>
      <w:r>
        <w:t>33</w:t>
        <w:tab/>
        <w:t>S. 315</w:t>
      </w:r>
    </w:p>
    <w:p>
      <w:r>
        <w:t>40</w:t>
        <w:tab/>
        <w:t>Anschaffung verschiedener, zur Einführung in den Volksschulen von der Regierung s[s[2{empfohlene} 1{Schriften}]s, s[Bücher&lt;, empfohlene&gt;]s]s und Gesänge</w:t>
      </w:r>
    </w:p>
    <w:p>
      <w:r>
        <w:t>43</w:t>
        <w:tab/>
        <w:t>1826 - 1865</w:t>
      </w:r>
    </w:p>
    <w:p>
      <w:r>
        <w:br/>
        <w:t>30</w:t>
        <w:tab/>
        <w:t>Nr. 7156</w:t>
      </w:r>
    </w:p>
    <w:p>
      <w:r>
        <w:t>30a</w:t>
        <w:tab/>
        <w:t>02</w:t>
      </w:r>
    </w:p>
    <w:p>
      <w:r>
        <w:t>30z</w:t>
        <w:tab/>
        <w:t>180 Gelnhausen Nr. 7156</w:t>
      </w:r>
    </w:p>
    <w:p>
      <w:r>
        <w:t>33</w:t>
        <w:tab/>
        <w:t>S. 315</w:t>
      </w:r>
    </w:p>
    <w:p>
      <w:r>
        <w:t>40</w:t>
        <w:tab/>
        <w:t>Anschaffung von s[Schul&lt;bücher&gt;]s- und Schreibbüchern für unbemittelte Schulkinder</w:t>
      </w:r>
    </w:p>
    <w:p>
      <w:r>
        <w:t>43</w:t>
        <w:tab/>
        <w:t>1828 - 1867</w:t>
      </w:r>
    </w:p>
    <w:p>
      <w:r>
        <w:br/>
        <w:t>30</w:t>
        <w:tab/>
        <w:t>Nr. 7173</w:t>
      </w:r>
    </w:p>
    <w:p>
      <w:r>
        <w:t>30a</w:t>
        <w:tab/>
        <w:t>03</w:t>
      </w:r>
    </w:p>
    <w:p>
      <w:r>
        <w:t>30z</w:t>
        <w:tab/>
        <w:t>180 Gelnhausen Nr. 7173</w:t>
      </w:r>
    </w:p>
    <w:p>
      <w:r>
        <w:t>33</w:t>
        <w:tab/>
        <w:t>S. 315</w:t>
      </w:r>
    </w:p>
    <w:p>
      <w:r>
        <w:t>40</w:t>
        <w:tab/>
        <w:t>Anschaffung des p[Schnee]pschen t[Lehrbuchs des Ackerbaus]t und des p[Becker]pschen t[Not- und Hülfsbüchleins]t für die Landschulen des Kreises auf Kosten der Gemeindekassen</w:t>
      </w:r>
    </w:p>
    <w:p>
      <w:r>
        <w:t>43</w:t>
        <w:tab/>
        <w:t>1827 - 1829</w:t>
      </w:r>
    </w:p>
    <w:p>
      <w:r>
        <w:br/>
        <w:t>30</w:t>
        <w:tab/>
        <w:t>Nr. 7136</w:t>
      </w:r>
    </w:p>
    <w:p>
      <w:r>
        <w:t>30a</w:t>
        <w:tab/>
        <w:t>04</w:t>
      </w:r>
    </w:p>
    <w:p>
      <w:r>
        <w:t>30z</w:t>
        <w:tab/>
        <w:t>180 Gelnhausen Nr. 7136</w:t>
      </w:r>
    </w:p>
    <w:p>
      <w:r>
        <w:t>33</w:t>
        <w:tab/>
        <w:t>S. 317</w:t>
      </w:r>
    </w:p>
    <w:p>
      <w:r>
        <w:t>40</w:t>
        <w:tab/>
        <w:t>Verbreitung des Werkes "t[Entwürfe und Stoffe zu Unterredungen über Luthers kleinen Katechismus]t" von dem p[5{Seminardirektor} 1{Harnisch} zu 6{o[Weisenfels]o}]p und deshalbige Sammlung von s[Subskribenten]s</w:t>
      </w:r>
    </w:p>
    <w:p>
      <w:r>
        <w:t>43</w:t>
        <w:tab/>
        <w:t>1833 - 1835</w:t>
      </w:r>
    </w:p>
    <w:p>
      <w:r>
        <w:br/>
        <w:t>30</w:t>
        <w:tab/>
        <w:t>Nr. 7134</w:t>
      </w:r>
    </w:p>
    <w:p>
      <w:r>
        <w:t>30a</w:t>
        <w:tab/>
        <w:t>05</w:t>
      </w:r>
    </w:p>
    <w:p>
      <w:r>
        <w:t>30z</w:t>
        <w:tab/>
        <w:t>180 Gelnhausen Nr. 7134</w:t>
      </w:r>
    </w:p>
    <w:p>
      <w:r>
        <w:t>33</w:t>
        <w:tab/>
        <w:t>S. 317</w:t>
      </w:r>
    </w:p>
    <w:p>
      <w:r>
        <w:t>40</w:t>
        <w:tab/>
        <w:t>Einführung eines über die einheimischen Giftpflanzen sich erstreckenden s[Lehrbuch]ses in den Volksschulen</w:t>
      </w:r>
    </w:p>
    <w:p>
      <w:r>
        <w:t>43</w:t>
        <w:tab/>
        <w:t>1837 - 1838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H. Schule und Bildungswesen \ 9. Kulturpflege \ a. Bibliotheken, Museen, Theater</w:t>
      </w:r>
    </w:p>
    <w:p>
      <w:r>
        <w:t>30</w:t>
        <w:tab/>
        <w:t>Nr. 6524</w:t>
      </w:r>
    </w:p>
    <w:p>
      <w:r>
        <w:t>30a</w:t>
        <w:tab/>
        <w:t>01</w:t>
      </w:r>
    </w:p>
    <w:p>
      <w:r>
        <w:t>30z</w:t>
        <w:tab/>
        <w:t>180 Gelnhausen Nr. 6524</w:t>
      </w:r>
    </w:p>
    <w:p>
      <w:r>
        <w:t>33</w:t>
        <w:tab/>
        <w:t>S. 329</w:t>
      </w:r>
    </w:p>
    <w:p>
      <w:r>
        <w:t>40</w:t>
        <w:tab/>
        <w:t>s[Schülerbibliotheken]s im Kreise</w:t>
      </w:r>
    </w:p>
    <w:p>
      <w:r>
        <w:t>43</w:t>
        <w:tab/>
        <w:t>1886 - 1908</w:t>
      </w:r>
    </w:p>
    <w:p>
      <w:r>
        <w:br/>
        <w:t>30</w:t>
        <w:tab/>
        <w:t>Nr. 3860</w:t>
      </w:r>
    </w:p>
    <w:p>
      <w:r>
        <w:t>30a</w:t>
        <w:tab/>
        <w:t>02</w:t>
      </w:r>
    </w:p>
    <w:p>
      <w:r>
        <w:t>30z</w:t>
        <w:tab/>
        <w:t>180 Gelnhausen Nr. 3860</w:t>
      </w:r>
    </w:p>
    <w:p>
      <w:r>
        <w:t>33</w:t>
        <w:tab/>
        <w:t>S. 329</w:t>
      </w:r>
    </w:p>
    <w:p>
      <w:r>
        <w:t>40</w:t>
        <w:tab/>
        <w:t>Errichtung von s[Volksbibliotheken]s</w:t>
      </w:r>
    </w:p>
    <w:p>
      <w:r>
        <w:t>43</w:t>
        <w:tab/>
        <w:t>1898 - 1905</w:t>
      </w:r>
    </w:p>
    <w:p>
      <w:r>
        <w:br/>
        <w:t>30</w:t>
        <w:tab/>
        <w:t>Nr. 5244</w:t>
      </w:r>
    </w:p>
    <w:p>
      <w:r>
        <w:t>30a</w:t>
        <w:tab/>
        <w:t>03</w:t>
      </w:r>
    </w:p>
    <w:p>
      <w:r>
        <w:t>30z</w:t>
        <w:tab/>
        <w:t>180 Gelnhausen Nr. 5244</w:t>
      </w:r>
    </w:p>
    <w:p>
      <w:r>
        <w:t>33</w:t>
        <w:tab/>
        <w:t>S. 329</w:t>
      </w:r>
    </w:p>
    <w:p>
      <w:r>
        <w:t>40</w:t>
        <w:tab/>
        <w:t>s[Volksbüchereien]s</w:t>
      </w:r>
    </w:p>
    <w:p>
      <w:r>
        <w:t>43</w:t>
        <w:tab/>
        <w:t>1933 - 1944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L. Handel und Gewerbe \ 3. Handwerksordnung, Berufsgenossenschaften \ c. Berufsgenossenschaften</w:t>
      </w:r>
    </w:p>
    <w:p>
      <w:r>
        <w:t>30</w:t>
        <w:tab/>
        <w:t>Nr. 6075</w:t>
      </w:r>
    </w:p>
    <w:p>
      <w:r>
        <w:t>30a</w:t>
        <w:tab/>
        <w:t>01</w:t>
      </w:r>
    </w:p>
    <w:p>
      <w:r>
        <w:t>30z</w:t>
        <w:tab/>
        <w:t>180 Gelnhausen Nr. 6075</w:t>
      </w:r>
    </w:p>
    <w:p>
      <w:r>
        <w:t>33</w:t>
        <w:tab/>
        <w:t>S. 429</w:t>
      </w:r>
    </w:p>
    <w:p>
      <w:r>
        <w:t>40</w:t>
        <w:tab/>
        <w:t>Arbeiterberufsverbände, hauptsächlich k[Unterstützungsverein deutscher s[Buchdrucker]s]k</w:t>
      </w:r>
    </w:p>
    <w:p>
      <w:r>
        <w:t>43</w:t>
        <w:tab/>
        <w:t>1888 - 1889 ; 1922 - 1923</w:t>
      </w:r>
    </w:p>
    <w:p>
      <w:r>
        <w:br/>
        <w:t>30</w:t>
        <w:tab/>
        <w:t>Nr. 3785</w:t>
      </w:r>
    </w:p>
    <w:p>
      <w:r>
        <w:t>30a</w:t>
        <w:tab/>
        <w:t>02</w:t>
      </w:r>
    </w:p>
    <w:p>
      <w:r>
        <w:t>30z</w:t>
        <w:tab/>
        <w:t>180 Gelnhausen Nr. 3785</w:t>
      </w:r>
    </w:p>
    <w:p>
      <w:r>
        <w:t>33</w:t>
        <w:tab/>
        <w:t>S. 429</w:t>
      </w:r>
    </w:p>
    <w:p>
      <w:r>
        <w:t>40</w:t>
        <w:tab/>
        <w:t>k[Deutsche s[Buchdrucker]s-Berufsgenossenschaft]k</w:t>
      </w:r>
    </w:p>
    <w:p>
      <w:r>
        <w:t>43</w:t>
        <w:tab/>
        <w:t>1914 - 1935</w:t>
      </w:r>
    </w:p>
    <w:p/>
    <w:p/>
    <w:p>
      <w:r>
        <w:br/>
        <w:t>20</w:t>
        <w:tab/>
        <w:t>180 Hanau</w:t>
      </w:r>
    </w:p>
    <w:p>
      <w:r>
        <w:t>20a</w:t>
        <w:tab/>
        <w:t>180</w:t>
      </w:r>
    </w:p>
    <w:p>
      <w:r>
        <w:t>20b</w:t>
        <w:tab/>
        <w:t>Hanau</w:t>
      </w:r>
    </w:p>
    <w:p>
      <w:r>
        <w:t>21</w:t>
        <w:tab/>
        <w:t>Landratsamt Hanau</w:t>
      </w:r>
    </w:p>
    <w:p>
      <w:r>
        <w:t>22</w:t>
        <w:tab/>
        <w:t>Hauptabteilung II: Akten \ Preußische Staatsbehörden \ 180. Landratsämter bis 1951/52 \ #Landratsamt Hanau</w:t>
      </w:r>
    </w:p>
    <w:p>
      <w:r>
        <w:t>23</w:t>
        <w:tab/>
        <w:t>1821 - 1944</w:t>
      </w:r>
    </w:p>
    <w:p>
      <w:r>
        <w:t>24</w:t>
        <w:tab/>
        <w:t>Findbuch</w:t>
      </w:r>
    </w:p>
    <w:p>
      <w:r>
        <w:t>25</w:t>
        <w:tab/>
        <w:t>Das Findbuch wurde 1966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E. Öffentliche Sicherheit und Ordnung \ 3. Politische Polizei \ a. Politische Polizei allgem.</w:t>
      </w:r>
    </w:p>
    <w:p>
      <w:r>
        <w:t>30</w:t>
        <w:tab/>
        <w:t>Nr. 838</w:t>
      </w:r>
    </w:p>
    <w:p>
      <w:r>
        <w:t>30a</w:t>
        <w:tab/>
        <w:t>01</w:t>
      </w:r>
    </w:p>
    <w:p>
      <w:r>
        <w:t>30z</w:t>
        <w:tab/>
        <w:t>180 Hanau Nr. 838</w:t>
      </w:r>
    </w:p>
    <w:p>
      <w:r>
        <w:t>33</w:t>
        <w:tab/>
        <w:t>S. 213</w:t>
      </w:r>
    </w:p>
    <w:p>
      <w:r>
        <w:t>40</w:t>
        <w:tab/>
        <w:t>Staatsgefährliche Verbindungen, insbes. Drohbriefe gegen den Kurfürsten (Vernehmung des Kreissekretärs Hein zu Gelnhausen, k[1{Frankfurter s[Presseverein]s}2{&lt;Frankfurt/Main&gt;}]k)</w:t>
      </w:r>
    </w:p>
    <w:p>
      <w:r>
        <w:t>43</w:t>
        <w:tab/>
        <w:t>1823 - 1824 ; 1833 - 1834 ; 1846</w:t>
      </w:r>
    </w:p>
    <w:p>
      <w:r>
        <w:br/>
        <w:t>30</w:t>
        <w:tab/>
        <w:t>Nr. 955</w:t>
      </w:r>
    </w:p>
    <w:p>
      <w:r>
        <w:t>30a</w:t>
        <w:tab/>
        <w:t>02</w:t>
      </w:r>
    </w:p>
    <w:p>
      <w:r>
        <w:t>30z</w:t>
        <w:tab/>
        <w:t>180 Hanau Nr. 955</w:t>
      </w:r>
    </w:p>
    <w:p>
      <w:r>
        <w:t>33</w:t>
        <w:tab/>
        <w:t>S. 213</w:t>
      </w:r>
    </w:p>
    <w:p>
      <w:r>
        <w:t>40</w:t>
        <w:tab/>
        <w:t>Politische Umtriebe (schwarz-rot-goldene Kokarden, Frankfurter Unruhen, Fahndungslisten und Listen politischer Flüchtlinge u.a.), s[Verbote von s[Druckschriften]s]s und s[2{Maßnahmen gegen} 1{Zeitungsredakteure}]s s[&lt;Zensur&gt;]s</w:t>
      </w:r>
    </w:p>
    <w:p>
      <w:r>
        <w:t>43</w:t>
        <w:tab/>
        <w:t>1824 - 1846</w:t>
      </w:r>
    </w:p>
    <w:p>
      <w:r>
        <w:br/>
        <w:t>30</w:t>
        <w:tab/>
        <w:t>Nr. 1937</w:t>
      </w:r>
    </w:p>
    <w:p>
      <w:r>
        <w:t>30a</w:t>
        <w:tab/>
        <w:t>03</w:t>
      </w:r>
    </w:p>
    <w:p>
      <w:r>
        <w:t>30z</w:t>
        <w:tab/>
        <w:t>180 Hanau Nr. 1937</w:t>
      </w:r>
    </w:p>
    <w:p>
      <w:r>
        <w:t>33</w:t>
        <w:tab/>
        <w:t>S. 213</w:t>
      </w:r>
    </w:p>
    <w:p>
      <w:r>
        <w:t>40</w:t>
        <w:tab/>
        <w:t>Auffindung mehrerer s[Pasquillen]s zu o[Großauheim]o (Drohungen gegen den Bürgermeister und Verleumdung des Pfarrers)</w:t>
      </w:r>
    </w:p>
    <w:p>
      <w:r>
        <w:t>43</w:t>
        <w:tab/>
        <w:t>1841 - 1844</w:t>
      </w:r>
    </w:p>
    <w:p>
      <w:r>
        <w:br/>
        <w:t>30</w:t>
        <w:tab/>
        <w:t>Nr. 901</w:t>
      </w:r>
    </w:p>
    <w:p>
      <w:r>
        <w:t>30a</w:t>
        <w:tab/>
        <w:t>04</w:t>
      </w:r>
    </w:p>
    <w:p>
      <w:r>
        <w:t>30z</w:t>
        <w:tab/>
        <w:t>180 Hanau Nr. 901</w:t>
      </w:r>
    </w:p>
    <w:p>
      <w:r>
        <w:t>33</w:t>
        <w:tab/>
        <w:t>S. 217</w:t>
      </w:r>
    </w:p>
    <w:p>
      <w:r>
        <w:t>40</w:t>
        <w:tab/>
        <w:t>s[2{Verbreitung einer} 1{Schrift}]s des p[5{Bürgermeister}s 1{Knobel} zu 6{o[Ehlen]o}]p zum hessischen Verfassungsstreit unter den Bürgermeistern des Kreises</w:t>
      </w:r>
    </w:p>
    <w:p>
      <w:r>
        <w:t>43</w:t>
        <w:tab/>
        <w:t>1861 - 1862</w:t>
      </w:r>
    </w:p>
    <w:p>
      <w:r>
        <w:br/>
        <w:t>30</w:t>
        <w:tab/>
        <w:t>Nr. 5920</w:t>
      </w:r>
    </w:p>
    <w:p>
      <w:r>
        <w:t>30a</w:t>
        <w:tab/>
        <w:t>05</w:t>
      </w:r>
    </w:p>
    <w:p>
      <w:r>
        <w:t>30z</w:t>
        <w:tab/>
        <w:t>180 Hanau Nr. 5920</w:t>
      </w:r>
    </w:p>
    <w:p>
      <w:r>
        <w:t>33</w:t>
        <w:tab/>
        <w:t>S. 217</w:t>
      </w:r>
    </w:p>
    <w:p>
      <w:r>
        <w:t>40</w:t>
        <w:tab/>
        <w:t>&lt; - &gt;</w:t>
      </w:r>
    </w:p>
    <w:p>
      <w:r>
        <w:t>41</w:t>
        <w:tab/>
        <w:t>Statistik über politische Parteien, Zeitungen und s[Druckschriften]s</w:t>
      </w:r>
    </w:p>
    <w:p>
      <w:r>
        <w:t>43</w:t>
        <w:tab/>
        <w:t>1920 - 1927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Sicherheit und Ordnung \ 3. Politische Polizei \ c. Presseaufsicht, Zensur</w:t>
      </w:r>
    </w:p>
    <w:p>
      <w:r>
        <w:t>30</w:t>
        <w:tab/>
        <w:t>Nr. 208</w:t>
      </w:r>
    </w:p>
    <w:p>
      <w:r>
        <w:t>30a</w:t>
        <w:tab/>
        <w:t>01</w:t>
      </w:r>
    </w:p>
    <w:p>
      <w:r>
        <w:t>30z</w:t>
        <w:tab/>
        <w:t>180 Hanau Nr. 208</w:t>
      </w:r>
    </w:p>
    <w:p>
      <w:r>
        <w:t>33</w:t>
        <w:tab/>
        <w:t>S. 223</w:t>
      </w:r>
    </w:p>
    <w:p>
      <w:r>
        <w:t>40</w:t>
        <w:tab/>
        <w:t>Unentgeltliche Abgabe eines s[&lt;Frei-&gt;Exemplar]ss aller in o[Kurhessen]o gedruckten oder verlegten Werke an die k[1{s[Landesbibliothek]s} zu 2{o[Fulda]o}]k bzw. an die k[1{s[Universitätsbibliothek]s} zu 2{o[Marburg]o}]k</w:t>
      </w:r>
    </w:p>
    <w:p>
      <w:r>
        <w:t>43</w:t>
        <w:tab/>
        <w:t>1825 - 1826 ; 1853 - 1855</w:t>
      </w:r>
    </w:p>
    <w:p>
      <w:r>
        <w:br/>
        <w:t>30</w:t>
        <w:tab/>
        <w:t>Nr. 6676</w:t>
      </w:r>
    </w:p>
    <w:p>
      <w:r>
        <w:t>30a</w:t>
        <w:tab/>
        <w:t>02</w:t>
      </w:r>
    </w:p>
    <w:p>
      <w:r>
        <w:t>30z</w:t>
        <w:tab/>
        <w:t>180 Hanau Nr. 6676</w:t>
      </w:r>
    </w:p>
    <w:p>
      <w:r>
        <w:t>33</w:t>
        <w:tab/>
        <w:t>S. 223</w:t>
      </w:r>
    </w:p>
    <w:p>
      <w:r>
        <w:t>40</w:t>
        <w:tab/>
        <w:t>Ablieferung eines s[&lt;Frei-&gt;Exemplar]ss von allen in o[Kurhessen]o gedruckten und verlegten Werken an die k[1{s[Landesbibliothek]s} zu 2{o[Kassel]o}]k</w:t>
      </w:r>
    </w:p>
    <w:p>
      <w:r>
        <w:t>43</w:t>
        <w:tab/>
        <w:t>1825 - 1891</w:t>
      </w:r>
    </w:p>
    <w:p>
      <w:r>
        <w:br/>
        <w:t>30</w:t>
        <w:tab/>
        <w:t>Nr. 925</w:t>
      </w:r>
    </w:p>
    <w:p>
      <w:r>
        <w:t>30a</w:t>
        <w:tab/>
        <w:t>03</w:t>
      </w:r>
    </w:p>
    <w:p>
      <w:r>
        <w:t>30z</w:t>
        <w:tab/>
        <w:t>180 Hanau Nr. 925</w:t>
      </w:r>
    </w:p>
    <w:p>
      <w:r>
        <w:t>33</w:t>
        <w:tab/>
        <w:t>S. 223</w:t>
      </w:r>
    </w:p>
    <w:p>
      <w:r>
        <w:t>40</w:t>
        <w:tab/>
        <w:t>Aufsicht über die s[Leihbibliotheken]s im o[2{Kreis}e 1{Hanau}]o s[&lt;Zensur&gt;]s</w:t>
      </w:r>
    </w:p>
    <w:p>
      <w:r>
        <w:t>43</w:t>
        <w:tab/>
        <w:t>1836</w:t>
      </w:r>
    </w:p>
    <w:p>
      <w:r>
        <w:br/>
        <w:t>30</w:t>
        <w:tab/>
        <w:t>Nr. 767</w:t>
      </w:r>
    </w:p>
    <w:p>
      <w:r>
        <w:t>30a</w:t>
        <w:tab/>
        <w:t>04</w:t>
      </w:r>
    </w:p>
    <w:p>
      <w:r>
        <w:t>30z</w:t>
        <w:tab/>
        <w:t>180 Hanau Nr. 767</w:t>
      </w:r>
    </w:p>
    <w:p>
      <w:r>
        <w:t>33</w:t>
        <w:tab/>
        <w:t>S. 223</w:t>
      </w:r>
    </w:p>
    <w:p>
      <w:r>
        <w:t>40</w:t>
        <w:tab/>
        <w:t>s[Bücher-Verbote]s (s[2{Verzeichnisse der verbotenen} 1{Schriften}]s etc.) Bd. 2</w:t>
      </w:r>
    </w:p>
    <w:p>
      <w:r>
        <w:t>43</w:t>
        <w:tab/>
        <w:t>1847 - 1854</w:t>
      </w:r>
    </w:p>
    <w:p>
      <w:r>
        <w:br/>
        <w:t>30</w:t>
        <w:tab/>
        <w:t>Nr. 646</w:t>
      </w:r>
    </w:p>
    <w:p>
      <w:r>
        <w:t>30a</w:t>
        <w:tab/>
        <w:t>05</w:t>
      </w:r>
    </w:p>
    <w:p>
      <w:r>
        <w:t>30z</w:t>
        <w:tab/>
        <w:t>180 Hanau Nr. 646</w:t>
      </w:r>
    </w:p>
    <w:p>
      <w:r>
        <w:t>33</w:t>
        <w:tab/>
        <w:t>S. 223</w:t>
      </w:r>
    </w:p>
    <w:p>
      <w:r>
        <w:t>40</w:t>
        <w:tab/>
        <w:t>Durchführung des im Zusammenhang mit der s[Bundesexekution]s erlassenen s[Verbots politischer s[Zeitungen]s und s[Zeitschriften]s]s</w:t>
      </w:r>
    </w:p>
    <w:p>
      <w:r>
        <w:t>43</w:t>
        <w:tab/>
        <w:t>1850</w:t>
      </w:r>
    </w:p>
    <w:p>
      <w:r>
        <w:br/>
        <w:t>30</w:t>
        <w:tab/>
        <w:t>Nr. 6671</w:t>
      </w:r>
    </w:p>
    <w:p>
      <w:r>
        <w:t>30a</w:t>
        <w:tab/>
        <w:t>06</w:t>
      </w:r>
    </w:p>
    <w:p>
      <w:r>
        <w:t>30z</w:t>
        <w:tab/>
        <w:t>180 Hanau Nr. 6671</w:t>
      </w:r>
    </w:p>
    <w:p>
      <w:r>
        <w:t>33</w:t>
        <w:tab/>
        <w:t>S. 223</w:t>
      </w:r>
    </w:p>
    <w:p>
      <w:r>
        <w:t>40</w:t>
        <w:tab/>
        <w:t>Vollziehung des s[Bundesbeschlusses vom 25.7.1854 zur Verhinderung des s[2{Mißbrauches der} 1{Pressefreiheit}]s]s</w:t>
      </w:r>
    </w:p>
    <w:p>
      <w:r>
        <w:t>43</w:t>
        <w:tab/>
        <w:t>1854 - 1876</w:t>
      </w:r>
    </w:p>
    <w:p>
      <w:r>
        <w:br/>
        <w:t>30</w:t>
        <w:tab/>
        <w:t>Nr. 6742</w:t>
      </w:r>
    </w:p>
    <w:p>
      <w:r>
        <w:t>30a</w:t>
        <w:tab/>
        <w:t>07</w:t>
      </w:r>
    </w:p>
    <w:p>
      <w:r>
        <w:t>30z</w:t>
        <w:tab/>
        <w:t>180 Hanau Nr. 6742</w:t>
      </w:r>
    </w:p>
    <w:p>
      <w:r>
        <w:t>33</w:t>
        <w:tab/>
        <w:t>S. 223</w:t>
      </w:r>
    </w:p>
    <w:p>
      <w:r>
        <w:t>40</w:t>
        <w:tab/>
        <w:t>s[Beschlagnahme]s des von p[2{W.} 1{Braun}]p bearbeiteten t[Eisenbahn- und Straßenatlas von Kurhessen]t</w:t>
      </w:r>
    </w:p>
    <w:p>
      <w:r>
        <w:t>43</w:t>
        <w:tab/>
        <w:t>1857</w:t>
      </w:r>
    </w:p>
    <w:p>
      <w:r>
        <w:br/>
        <w:t>30</w:t>
        <w:tab/>
        <w:t>Nr. 4480</w:t>
      </w:r>
    </w:p>
    <w:p>
      <w:r>
        <w:t>30a</w:t>
        <w:tab/>
        <w:t>08</w:t>
      </w:r>
    </w:p>
    <w:p>
      <w:r>
        <w:t>30z</w:t>
        <w:tab/>
        <w:t>180 Hanau Nr. 4480</w:t>
      </w:r>
    </w:p>
    <w:p>
      <w:r>
        <w:t>33</w:t>
        <w:tab/>
        <w:t>S. 223</w:t>
      </w:r>
    </w:p>
    <w:p>
      <w:r>
        <w:t>40</w:t>
        <w:tab/>
        <w:t>s[Herausgabe]s und s[Empfehlung von s[Zeitungen]s, s[Zeitschriften]s und s[Bücher]sn]s</w:t>
      </w:r>
    </w:p>
    <w:p>
      <w:r>
        <w:t>43</w:t>
        <w:tab/>
        <w:t>1891</w:t>
      </w:r>
    </w:p>
    <w:p>
      <w:r>
        <w:br/>
        <w:t>30</w:t>
        <w:tab/>
        <w:t>Nr. 6670</w:t>
      </w:r>
    </w:p>
    <w:p>
      <w:r>
        <w:t>30a</w:t>
        <w:tab/>
        <w:t>09</w:t>
      </w:r>
    </w:p>
    <w:p>
      <w:r>
        <w:t>30z</w:t>
        <w:tab/>
        <w:t>180 Hanau Nr. 6670</w:t>
      </w:r>
    </w:p>
    <w:p>
      <w:r>
        <w:t>33</w:t>
        <w:tab/>
        <w:t>S. 223</w:t>
      </w:r>
    </w:p>
    <w:p>
      <w:r>
        <w:t>40</w:t>
        <w:tab/>
        <w:t>Mitteilung der k[1{Staatsanwaltschaft} 2{o[Hanau]o}]k über s[Beschlagnahme von s[Druckschriften]s]s</w:t>
      </w:r>
    </w:p>
    <w:p>
      <w:r>
        <w:t>43</w:t>
        <w:tab/>
        <w:t>1873 - 1886</w:t>
      </w:r>
    </w:p>
    <w:p>
      <w:r>
        <w:br/>
        <w:t>30</w:t>
        <w:tab/>
        <w:t>Nr. 5366</w:t>
      </w:r>
    </w:p>
    <w:p>
      <w:r>
        <w:t>30a</w:t>
        <w:tab/>
        <w:t>10</w:t>
      </w:r>
    </w:p>
    <w:p>
      <w:r>
        <w:t>30z</w:t>
        <w:tab/>
        <w:t>180 Hanau Nr. 5366</w:t>
      </w:r>
    </w:p>
    <w:p>
      <w:r>
        <w:t>33</w:t>
        <w:tab/>
        <w:t>S. 223</w:t>
      </w:r>
    </w:p>
    <w:p>
      <w:r>
        <w:t>40</w:t>
        <w:tab/>
        <w:t>s[Kreiswanderbibliothek]s</w:t>
      </w:r>
    </w:p>
    <w:p>
      <w:r>
        <w:t>43</w:t>
        <w:tab/>
        <w:t>1900 - 1906</w:t>
      </w:r>
    </w:p>
    <w:p>
      <w:r>
        <w:br/>
        <w:t>30</w:t>
        <w:tab/>
        <w:t>Nr. 6733</w:t>
      </w:r>
    </w:p>
    <w:p>
      <w:r>
        <w:t>30a</w:t>
        <w:tab/>
        <w:t>11</w:t>
      </w:r>
    </w:p>
    <w:p>
      <w:r>
        <w:t>30z</w:t>
        <w:tab/>
        <w:t>180 Hanau Nr. 6733</w:t>
      </w:r>
    </w:p>
    <w:p>
      <w:r>
        <w:t>33</w:t>
        <w:tab/>
        <w:t>S. 223</w:t>
      </w:r>
    </w:p>
    <w:p>
      <w:r>
        <w:t>40</w:t>
        <w:tab/>
        <w:t>Gesuch des p[2{Jacob Bär} 1{Levi} zu 6{o[Bockenheim]o}]p um Gestattung zur Eröffnung einer s[Leihbibliothek]s</w:t>
      </w:r>
    </w:p>
    <w:p>
      <w:r>
        <w:t>43</w:t>
        <w:tab/>
        <w:t>1837 - 1838</w:t>
      </w:r>
    </w:p>
    <w:p>
      <w:r>
        <w:br/>
        <w:t>30</w:t>
        <w:tab/>
        <w:t>Nr. 6729</w:t>
      </w:r>
    </w:p>
    <w:p>
      <w:r>
        <w:t>30a</w:t>
        <w:tab/>
        <w:t>12</w:t>
      </w:r>
    </w:p>
    <w:p>
      <w:r>
        <w:t>30z</w:t>
        <w:tab/>
        <w:t>180 Hanau Nr. 6729</w:t>
      </w:r>
    </w:p>
    <w:p>
      <w:r>
        <w:t>33</w:t>
        <w:tab/>
        <w:t>S. 223</w:t>
      </w:r>
    </w:p>
    <w:p>
      <w:r>
        <w:t>40</w:t>
        <w:tab/>
        <w:t>Gesuch des p[2{Gerson} 1{Heß} zu 6{o[Bockenheim]o}]p um Erteilung einer s[Konzession]s zum Betrieb einer s[Buch&lt;handlung&gt;]s- und s[Antiquariatshandlung]s</w:t>
      </w:r>
    </w:p>
    <w:p>
      <w:r>
        <w:t>43</w:t>
        <w:tab/>
        <w:t>1859</w:t>
      </w:r>
    </w:p>
    <w:p>
      <w:r>
        <w:br/>
        <w:t>30</w:t>
        <w:tab/>
        <w:t>Nr. 6731</w:t>
      </w:r>
    </w:p>
    <w:p>
      <w:r>
        <w:t>30a</w:t>
        <w:tab/>
        <w:t>13</w:t>
      </w:r>
    </w:p>
    <w:p>
      <w:r>
        <w:t>30z</w:t>
        <w:tab/>
        <w:t>180 Hanau Nr. 6731</w:t>
      </w:r>
    </w:p>
    <w:p>
      <w:r>
        <w:t>33</w:t>
        <w:tab/>
        <w:t>S. 223</w:t>
      </w:r>
    </w:p>
    <w:p>
      <w:r>
        <w:t>40</w:t>
        <w:tab/>
        <w:t>Gesuch des p[5{Krämer}s 2{Johann Heinrich} 1{Wenzer} zu 6{o[Hanau]o}]p um Erteilung einer s[Konzession]s zu einer s[Leihbibliothek]s</w:t>
      </w:r>
    </w:p>
    <w:p>
      <w:r>
        <w:t>43</w:t>
        <w:tab/>
        <w:t>1857 - 1861</w:t>
      </w:r>
    </w:p>
    <w:p>
      <w:r>
        <w:br/>
        <w:t>30</w:t>
        <w:tab/>
        <w:t>Nr. 845</w:t>
      </w:r>
    </w:p>
    <w:p>
      <w:r>
        <w:t>30a</w:t>
        <w:tab/>
        <w:t>14</w:t>
      </w:r>
    </w:p>
    <w:p>
      <w:r>
        <w:t>30z</w:t>
        <w:tab/>
        <w:t>180 Hanau Nr. 845</w:t>
      </w:r>
    </w:p>
    <w:p>
      <w:r>
        <w:t>33</w:t>
        <w:tab/>
        <w:t>S. 223</w:t>
      </w:r>
    </w:p>
    <w:p>
      <w:r>
        <w:t>40</w:t>
        <w:tab/>
        <w:t>Errichtung eines s[Lesekabinett]ss, einer s[Leihbibliothek]s sowie einer s[Buchhandlung]s zu o[Bad Nauheim]o</w:t>
      </w:r>
    </w:p>
    <w:p>
      <w:r>
        <w:t>43</w:t>
        <w:tab/>
        <w:t>1850 - 1859</w:t>
      </w:r>
    </w:p>
    <w:p>
      <w:r>
        <w:br/>
        <w:t>30</w:t>
        <w:tab/>
        <w:t>Nr. 7538</w:t>
      </w:r>
    </w:p>
    <w:p>
      <w:r>
        <w:t>30a</w:t>
        <w:tab/>
        <w:t>15</w:t>
      </w:r>
    </w:p>
    <w:p>
      <w:r>
        <w:t>30z</w:t>
        <w:tab/>
        <w:t>180 Hanau Nr. 7538</w:t>
      </w:r>
    </w:p>
    <w:p>
      <w:r>
        <w:t>33</w:t>
        <w:tab/>
        <w:t>S. 223</w:t>
      </w:r>
    </w:p>
    <w:p>
      <w:r>
        <w:t>40</w:t>
        <w:tab/>
        <w:t>s[Zensur]s während des Krieges s[&lt;Erster Weltkrieg&gt;]s</w:t>
      </w:r>
    </w:p>
    <w:p>
      <w:r>
        <w:t>43</w:t>
        <w:tab/>
        <w:t>1914 - 1918</w:t>
      </w:r>
    </w:p>
    <w:p>
      <w:r>
        <w:br/>
        <w:t>30</w:t>
        <w:tab/>
        <w:t>Nr. 6730</w:t>
      </w:r>
    </w:p>
    <w:p>
      <w:r>
        <w:t>30a</w:t>
        <w:tab/>
        <w:t>16</w:t>
      </w:r>
    </w:p>
    <w:p>
      <w:r>
        <w:t>30z</w:t>
        <w:tab/>
        <w:t>180 Hanau Nr. 6730</w:t>
      </w:r>
    </w:p>
    <w:p>
      <w:r>
        <w:t>33</w:t>
        <w:tab/>
        <w:t>S. 225</w:t>
      </w:r>
    </w:p>
    <w:p>
      <w:r>
        <w:t>40</w:t>
        <w:tab/>
        <w:t>Gesuch des p[5{s[Buchbinder]s}s 2{Rudolf} 1{Kirchner} zu 6{o[Windecken]o}]p um Gestattung zur Errichtung einer s[Leihbibliothek]s</w:t>
      </w:r>
    </w:p>
    <w:p>
      <w:r>
        <w:t>43</w:t>
        <w:tab/>
        <w:t>1858</w:t>
      </w:r>
    </w:p>
    <w:p>
      <w:r>
        <w:br/>
        <w:t>30</w:t>
        <w:tab/>
        <w:t>Nr. 148</w:t>
      </w:r>
    </w:p>
    <w:p>
      <w:r>
        <w:t>30a</w:t>
        <w:tab/>
        <w:t>17</w:t>
      </w:r>
    </w:p>
    <w:p>
      <w:r>
        <w:t>30z</w:t>
        <w:tab/>
        <w:t>180 Hanau Nr. 148</w:t>
      </w:r>
    </w:p>
    <w:p>
      <w:r>
        <w:t>33</w:t>
        <w:tab/>
        <w:t>S. 225</w:t>
      </w:r>
    </w:p>
    <w:p>
      <w:r>
        <w:t>40</w:t>
        <w:tab/>
        <w:t>Einrichtung und Verteilung des t[Hanauer Provinzial-s[Wochenblatt]s]tes</w:t>
      </w:r>
    </w:p>
    <w:p>
      <w:r>
        <w:t>43</w:t>
        <w:tab/>
        <w:t>1821 - 1822</w:t>
      </w:r>
    </w:p>
    <w:p>
      <w:r>
        <w:br/>
        <w:t>30</w:t>
        <w:tab/>
        <w:t>Nr. 100</w:t>
      </w:r>
    </w:p>
    <w:p>
      <w:r>
        <w:t>30a</w:t>
        <w:tab/>
        <w:t>18</w:t>
      </w:r>
    </w:p>
    <w:p>
      <w:r>
        <w:t>30z</w:t>
        <w:tab/>
        <w:t>180 Hanau Nr. 100</w:t>
      </w:r>
    </w:p>
    <w:p>
      <w:r>
        <w:t>33</w:t>
        <w:tab/>
        <w:t>S. 225</w:t>
      </w:r>
    </w:p>
    <w:p>
      <w:r>
        <w:t>40</w:t>
        <w:tab/>
        <w:t>Übertragung des s[Privileg]ss der "t[Hanauer neuen Zeitung]t" auf den p[5{s[Buchdrucker]s} 1{Kittsteiner}]p</w:t>
      </w:r>
    </w:p>
    <w:p>
      <w:r>
        <w:t>43</w:t>
        <w:tab/>
        <w:t>1825</w:t>
      </w:r>
    </w:p>
    <w:p>
      <w:r>
        <w:br/>
        <w:t>30</w:t>
        <w:tab/>
        <w:t>Nr. 1425</w:t>
      </w:r>
    </w:p>
    <w:p>
      <w:r>
        <w:t>30a</w:t>
        <w:tab/>
        <w:t>19</w:t>
      </w:r>
    </w:p>
    <w:p>
      <w:r>
        <w:t>30z</w:t>
        <w:tab/>
        <w:t>180 Hanau Nr. 1425</w:t>
      </w:r>
    </w:p>
    <w:p>
      <w:r>
        <w:t>33</w:t>
        <w:tab/>
        <w:t>S. 225</w:t>
      </w:r>
    </w:p>
    <w:p>
      <w:r>
        <w:t>40</w:t>
        <w:tab/>
        <w:t>s[Empfehlung]s der von p[2{Th.} 1{Varnhagen} zu 6{o[Schmalkalden]o}]p herausgegebenen t[2{s[Wochenschrift]s} "1{Der Wanderer auf dem Felde der Geschichte, der Länder- und Völkerkunde, der Sittenlehre, der Gewerbskunde, der Land- und Hauswirtschaft und des Gemeinwesens}]t" durch die k[1{Regierung} zu 2{o[Hanau]o}]k (mit Probenummern 1-7)</w:t>
      </w:r>
    </w:p>
    <w:p>
      <w:r>
        <w:t>43</w:t>
        <w:tab/>
        <w:t>1828</w:t>
      </w:r>
    </w:p>
    <w:p>
      <w:r>
        <w:br/>
        <w:t>30</w:t>
        <w:tab/>
        <w:t>Nr. 6732</w:t>
      </w:r>
    </w:p>
    <w:p>
      <w:r>
        <w:t>30a</w:t>
        <w:tab/>
        <w:t>20</w:t>
      </w:r>
    </w:p>
    <w:p>
      <w:r>
        <w:t>30z</w:t>
        <w:tab/>
        <w:t>180 Hanau Nr. 6732</w:t>
      </w:r>
    </w:p>
    <w:p>
      <w:r>
        <w:t>33</w:t>
        <w:tab/>
        <w:t>S. 225</w:t>
      </w:r>
    </w:p>
    <w:p>
      <w:r>
        <w:t>40</w:t>
        <w:tab/>
        <w:t>Gesuch des p[2{Jacob Bär} 1{Levi} zu 6{o[Bockenheim]o}]p um Gestattung zur s[Herausgabe]s eines s[Intelligenzblatt]ses für die o[2{Ämt}er 2{Bockenheim}]o und o[Bergen&lt;, Amt&gt;]o</w:t>
      </w:r>
    </w:p>
    <w:p>
      <w:r>
        <w:t>43</w:t>
        <w:tab/>
        <w:t>1838</w:t>
      </w:r>
    </w:p>
    <w:p>
      <w:r>
        <w:br/>
        <w:t>30</w:t>
        <w:tab/>
        <w:t>Nr. 2303</w:t>
      </w:r>
    </w:p>
    <w:p>
      <w:r>
        <w:t>30a</w:t>
        <w:tab/>
        <w:t>21</w:t>
      </w:r>
    </w:p>
    <w:p>
      <w:r>
        <w:t>30z</w:t>
        <w:tab/>
        <w:t>180 Hanau Nr. 2303</w:t>
      </w:r>
    </w:p>
    <w:p>
      <w:r>
        <w:t>33</w:t>
        <w:tab/>
        <w:t>S. 225</w:t>
      </w:r>
    </w:p>
    <w:p>
      <w:r>
        <w:t>40</w:t>
        <w:tab/>
        <w:t>s[Herausgabe]s eines s[Anzeigeblatt]ses für o[Bockenheim]o und die dasige Umgegend unter dem Titel: "t[Bockenheimer Anzeiger]t"</w:t>
      </w:r>
    </w:p>
    <w:p>
      <w:r>
        <w:t>43</w:t>
        <w:tab/>
        <w:t>1846 - 1847</w:t>
      </w:r>
    </w:p>
    <w:p>
      <w:r>
        <w:br/>
        <w:t>30</w:t>
        <w:tab/>
        <w:t>Nr. 2304</w:t>
      </w:r>
    </w:p>
    <w:p>
      <w:r>
        <w:t>30a</w:t>
        <w:tab/>
        <w:t>22</w:t>
      </w:r>
    </w:p>
    <w:p>
      <w:r>
        <w:t>30z</w:t>
        <w:tab/>
        <w:t>180 Hanau Nr. 2304</w:t>
      </w:r>
    </w:p>
    <w:p>
      <w:r>
        <w:t>33</w:t>
        <w:tab/>
        <w:t>S. 225</w:t>
      </w:r>
    </w:p>
    <w:p>
      <w:r>
        <w:t>40</w:t>
        <w:tab/>
        <w:t>Gründung eines s[Anzeigeblatt]ses für die Stadt o[Bockenheim]o</w:t>
      </w:r>
    </w:p>
    <w:p>
      <w:r>
        <w:t>43</w:t>
        <w:tab/>
        <w:t>1856 - 1866</w:t>
      </w:r>
    </w:p>
    <w:p>
      <w:r>
        <w:br/>
        <w:t>30</w:t>
        <w:tab/>
        <w:t>Nr. 5387, Nr. 5826</w:t>
      </w:r>
    </w:p>
    <w:p>
      <w:r>
        <w:t>30a</w:t>
        <w:tab/>
        <w:t>23</w:t>
      </w:r>
    </w:p>
    <w:p>
      <w:r>
        <w:t>30z</w:t>
        <w:tab/>
        <w:t>180 Hanau Nr. 5387, Nr. 5826</w:t>
      </w:r>
    </w:p>
    <w:p>
      <w:r>
        <w:t>33</w:t>
        <w:tab/>
        <w:t>S. 225</w:t>
      </w:r>
    </w:p>
    <w:p>
      <w:r>
        <w:t>40</w:t>
        <w:tab/>
        <w:t>s[Kreisblatt]s für den o[2{Kreis} 1{Hanau}]o Bd. 1, 2</w:t>
      </w:r>
    </w:p>
    <w:p>
      <w:r>
        <w:t>43</w:t>
        <w:tab/>
        <w:t>1867 - 1911</w:t>
      </w:r>
    </w:p>
    <w:p>
      <w:r>
        <w:t>50</w:t>
        <w:tab/>
        <w:t>2 Bde.</w:t>
      </w:r>
    </w:p>
    <w:p>
      <w:r>
        <w:br/>
        <w:t>30</w:t>
        <w:tab/>
        <w:t>Nr. 2305</w:t>
      </w:r>
    </w:p>
    <w:p>
      <w:r>
        <w:t>30a</w:t>
        <w:tab/>
        <w:t>24</w:t>
      </w:r>
    </w:p>
    <w:p>
      <w:r>
        <w:t>30z</w:t>
        <w:tab/>
        <w:t>180 Hanau Nr. 2305</w:t>
      </w:r>
    </w:p>
    <w:p>
      <w:r>
        <w:t>33</w:t>
        <w:tab/>
        <w:t>S. 225</w:t>
      </w:r>
    </w:p>
    <w:p>
      <w:r>
        <w:t>40</w:t>
        <w:tab/>
        <w:t>Betrifft die von p[5{s[Buchdrucker]s} 1{Lechleder}]p herausgegebene t[Gerichtsvollzieher-s[Zeitung]s]t</w:t>
      </w:r>
    </w:p>
    <w:p>
      <w:r>
        <w:t>43</w:t>
        <w:tab/>
        <w:t>1884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G. Kirchen- und Religionswesen \ 1. Allgem. Kirchensachen \ a. Allgemeines, Statistik</w:t>
      </w:r>
    </w:p>
    <w:p>
      <w:r>
        <w:t>30</w:t>
        <w:tab/>
        <w:t>Nr. 1256</w:t>
      </w:r>
    </w:p>
    <w:p>
      <w:r>
        <w:t>30a</w:t>
        <w:tab/>
        <w:t>01</w:t>
      </w:r>
    </w:p>
    <w:p>
      <w:r>
        <w:t>30z</w:t>
        <w:tab/>
        <w:t>180 Hanau Nr. 1256</w:t>
      </w:r>
    </w:p>
    <w:p>
      <w:r>
        <w:t>33</w:t>
        <w:tab/>
        <w:t>S. 269</w:t>
      </w:r>
    </w:p>
    <w:p>
      <w:r>
        <w:t>40</w:t>
        <w:tab/>
        <w:t>s[Verlag]s des reformierten s[Gesangbuch]ses für die o[2{Provinz} 1{Hanau}]o</w:t>
      </w:r>
    </w:p>
    <w:p>
      <w:r>
        <w:t>43</w:t>
        <w:tab/>
        <w:t>1836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H. Schule und Bildungswesen \ 5. Schüler und Unterricht \ d. Inventar und Lehrmittel</w:t>
      </w:r>
    </w:p>
    <w:p>
      <w:r>
        <w:t>30</w:t>
        <w:tab/>
        <w:t>Nr. 1146</w:t>
      </w:r>
    </w:p>
    <w:p>
      <w:r>
        <w:t>30a</w:t>
        <w:tab/>
        <w:t>01</w:t>
      </w:r>
    </w:p>
    <w:p>
      <w:r>
        <w:t>30z</w:t>
        <w:tab/>
        <w:t>180 Hanau Nr. 1146</w:t>
      </w:r>
    </w:p>
    <w:p>
      <w:r>
        <w:t>33</w:t>
        <w:tab/>
        <w:t>S. 425</w:t>
      </w:r>
    </w:p>
    <w:p>
      <w:r>
        <w:t>40</w:t>
        <w:tab/>
        <w:t>Einführung der von p[5{Kantor} 1{Gleim}]p herausgegebenen "t[Lieder der Freude, Unschuld und Tugend]t" in den Schulen des Kreises</w:t>
      </w:r>
    </w:p>
    <w:p>
      <w:r>
        <w:t>43</w:t>
        <w:tab/>
        <w:t>1826 - 1827</w:t>
      </w:r>
    </w:p>
    <w:p>
      <w:r>
        <w:br/>
        <w:t>30</w:t>
        <w:tab/>
        <w:t>Nr. 1168</w:t>
      </w:r>
    </w:p>
    <w:p>
      <w:r>
        <w:t>30a</w:t>
        <w:tab/>
        <w:t>02</w:t>
      </w:r>
    </w:p>
    <w:p>
      <w:r>
        <w:t>30z</w:t>
        <w:tab/>
        <w:t>180 Hanau Nr. 1168</w:t>
      </w:r>
    </w:p>
    <w:p>
      <w:r>
        <w:t>33</w:t>
        <w:tab/>
        <w:t>S. 425</w:t>
      </w:r>
    </w:p>
    <w:p>
      <w:r>
        <w:t>40</w:t>
        <w:tab/>
        <w:t>Einführung von p[Schnee]p, "t[Lehrbuch des Ackerbaus]t", und p[Becker]p, "t[Not- und Hilfsbüchlein]t" in den Landschulen</w:t>
      </w:r>
    </w:p>
    <w:p>
      <w:r>
        <w:t>43</w:t>
        <w:tab/>
        <w:t>1828</w:t>
      </w:r>
    </w:p>
    <w:p>
      <w:r>
        <w:br/>
        <w:t>30</w:t>
        <w:tab/>
        <w:t>Nr. 1175</w:t>
      </w:r>
    </w:p>
    <w:p>
      <w:r>
        <w:t>30a</w:t>
        <w:tab/>
        <w:t>03</w:t>
      </w:r>
    </w:p>
    <w:p>
      <w:r>
        <w:t>30z</w:t>
        <w:tab/>
        <w:t>180 Hanau Nr. 1175</w:t>
      </w:r>
    </w:p>
    <w:p>
      <w:r>
        <w:t>33</w:t>
        <w:tab/>
        <w:t>S. 425</w:t>
      </w:r>
    </w:p>
    <w:p>
      <w:r>
        <w:t>40</w:t>
        <w:tab/>
        <w:t>Einführung der t[Rechentafeln]t des p[5{Pfarrer}s 1{Engel} zu 6{o[Gelnhausen]o}]p; (Feststellung der in den Schulen des o[2{Kreis}es 1{Hanau}]o eingeführten s[Lehrbücher]s)</w:t>
      </w:r>
    </w:p>
    <w:p>
      <w:r>
        <w:t>43</w:t>
        <w:tab/>
        <w:t>1829 - 1831</w:t>
      </w:r>
    </w:p>
    <w:p>
      <w:r>
        <w:br/>
        <w:t>30</w:t>
        <w:tab/>
        <w:t>Nr. 1176</w:t>
      </w:r>
    </w:p>
    <w:p>
      <w:r>
        <w:t>30a</w:t>
        <w:tab/>
        <w:t>04</w:t>
      </w:r>
    </w:p>
    <w:p>
      <w:r>
        <w:t>30z</w:t>
        <w:tab/>
        <w:t>180 Hanau Nr. 1176</w:t>
      </w:r>
    </w:p>
    <w:p>
      <w:r>
        <w:t>33</w:t>
        <w:tab/>
        <w:t>S. 425</w:t>
      </w:r>
    </w:p>
    <w:p>
      <w:r>
        <w:t>40</w:t>
        <w:tab/>
        <w:t>Einführung der "t[Vorschriften]t" von p[Zimmermann]p in den Landschulen des Kreises</w:t>
      </w:r>
    </w:p>
    <w:p>
      <w:r>
        <w:t>43</w:t>
        <w:tab/>
        <w:t>1830 - 1831</w:t>
      </w:r>
    </w:p>
    <w:p>
      <w:r>
        <w:br/>
        <w:t>30</w:t>
        <w:tab/>
        <w:t>Nr. 1147</w:t>
      </w:r>
    </w:p>
    <w:p>
      <w:r>
        <w:t>30a</w:t>
        <w:tab/>
        <w:t>05</w:t>
      </w:r>
    </w:p>
    <w:p>
      <w:r>
        <w:t>30z</w:t>
        <w:tab/>
        <w:t>180 Hanau Nr. 1147</w:t>
      </w:r>
    </w:p>
    <w:p>
      <w:r>
        <w:t>33</w:t>
        <w:tab/>
        <w:t>S. 425</w:t>
      </w:r>
    </w:p>
    <w:p>
      <w:r>
        <w:t>40</w:t>
        <w:tab/>
        <w:t>s[Subskription]s für das Buch des p[5{Seminardirektor}s 1{Harnisch} zu 6{o[Weißenfels]o}]p, "t[Entwürfe und Stoffe zur Unterredung über Luthers kleinen Katechismus]t" bei den Lehrern des Kreises</w:t>
      </w:r>
    </w:p>
    <w:p>
      <w:r>
        <w:t>43</w:t>
        <w:tab/>
        <w:t>1833 - 1834</w:t>
      </w:r>
    </w:p>
    <w:p>
      <w:r>
        <w:br/>
        <w:t>30</w:t>
        <w:tab/>
        <w:t>Nr. 1155</w:t>
      </w:r>
    </w:p>
    <w:p>
      <w:r>
        <w:t>30a</w:t>
        <w:tab/>
        <w:t>06</w:t>
      </w:r>
    </w:p>
    <w:p>
      <w:r>
        <w:t>30z</w:t>
        <w:tab/>
        <w:t>180 Hanau Nr. 1155</w:t>
      </w:r>
    </w:p>
    <w:p>
      <w:r>
        <w:t>33</w:t>
        <w:tab/>
        <w:t>S. 425</w:t>
      </w:r>
    </w:p>
    <w:p>
      <w:r>
        <w:t>40</w:t>
        <w:tab/>
        <w:t>Einführung der "t[Zweimal zweiundfünfzig biblische Geschichten für Schulen und Familien]t" in den evang. Schulen des Kreises</w:t>
      </w:r>
    </w:p>
    <w:p>
      <w:r>
        <w:t>43</w:t>
        <w:tab/>
        <w:t>1834</w:t>
      </w:r>
    </w:p>
    <w:p>
      <w:r>
        <w:br/>
        <w:t>30</w:t>
        <w:tab/>
        <w:t>Nr. 1149</w:t>
      </w:r>
    </w:p>
    <w:p>
      <w:r>
        <w:t>30a</w:t>
        <w:tab/>
        <w:t>07</w:t>
      </w:r>
    </w:p>
    <w:p>
      <w:r>
        <w:t>30z</w:t>
        <w:tab/>
        <w:t>180 Hanau Nr. 1149</w:t>
      </w:r>
    </w:p>
    <w:p>
      <w:r>
        <w:t>33</w:t>
        <w:tab/>
        <w:t>S. 425</w:t>
      </w:r>
    </w:p>
    <w:p>
      <w:r>
        <w:t>40</w:t>
        <w:tab/>
        <w:t>Einführung eines s[Lehrbuch]ss über die einheimischen Giftpflanzen in den Schulen des Kreises</w:t>
      </w:r>
    </w:p>
    <w:p>
      <w:r>
        <w:t>43</w:t>
        <w:tab/>
        <w:t>1837 - 1838</w:t>
      </w:r>
    </w:p>
    <w:p>
      <w:r>
        <w:br/>
        <w:t>30</w:t>
        <w:tab/>
        <w:t>Nr. 1190</w:t>
      </w:r>
    </w:p>
    <w:p>
      <w:r>
        <w:t>30a</w:t>
        <w:tab/>
        <w:t>08</w:t>
      </w:r>
    </w:p>
    <w:p>
      <w:r>
        <w:t>30z</w:t>
        <w:tab/>
        <w:t>180 Hanau Nr. 1190</w:t>
      </w:r>
    </w:p>
    <w:p>
      <w:r>
        <w:t>33</w:t>
        <w:tab/>
        <w:t>S. 425</w:t>
      </w:r>
    </w:p>
    <w:p>
      <w:r>
        <w:t>40</w:t>
        <w:tab/>
        <w:t>s[2{Einführung von} 1{Bücher}]sn, Karten und Bildern in den Volksschulen des Kreises</w:t>
      </w:r>
    </w:p>
    <w:p>
      <w:r>
        <w:t>43</w:t>
        <w:tab/>
        <w:t>1844 - 1870</w:t>
      </w:r>
    </w:p>
    <w:p>
      <w:r>
        <w:br/>
        <w:t>30</w:t>
        <w:tab/>
        <w:t>Nr. 4152</w:t>
      </w:r>
    </w:p>
    <w:p>
      <w:r>
        <w:t>30a</w:t>
        <w:tab/>
        <w:t>09</w:t>
      </w:r>
    </w:p>
    <w:p>
      <w:r>
        <w:t>30z</w:t>
        <w:tab/>
        <w:t>180 Hanau Nr. 4152</w:t>
      </w:r>
    </w:p>
    <w:p>
      <w:r>
        <w:t>33</w:t>
        <w:tab/>
        <w:t>S. 427</w:t>
      </w:r>
    </w:p>
    <w:p>
      <w:r>
        <w:t>40</w:t>
        <w:tab/>
        <w:t>Anschaffung der Gerätschaften und s[Lehrbücher]s für die Schulen zu o[Großauheim]o</w:t>
      </w:r>
    </w:p>
    <w:p>
      <w:r>
        <w:t>43</w:t>
        <w:tab/>
        <w:t>1832 - 1846</w:t>
      </w:r>
    </w:p>
    <w:p>
      <w:r>
        <w:br/>
        <w:t>30</w:t>
        <w:tab/>
        <w:t>Nr. 4305</w:t>
      </w:r>
    </w:p>
    <w:p>
      <w:r>
        <w:t>30a</w:t>
        <w:tab/>
        <w:t>10</w:t>
      </w:r>
    </w:p>
    <w:p>
      <w:r>
        <w:t>30z</w:t>
        <w:tab/>
        <w:t>180 Hanau Nr. 4305</w:t>
      </w:r>
    </w:p>
    <w:p>
      <w:r>
        <w:t>33</w:t>
        <w:tab/>
        <w:t>S. 427</w:t>
      </w:r>
    </w:p>
    <w:p>
      <w:r>
        <w:t>40</w:t>
        <w:tab/>
        <w:t>Anschaffung von s[Schulbücher]sn und Gerätschaften für die Schule zu o[Niederissigheim]o</w:t>
      </w:r>
    </w:p>
    <w:p>
      <w:r>
        <w:t>43</w:t>
        <w:tab/>
        <w:t>1834 - 1862</w:t>
      </w:r>
    </w:p>
    <w:p>
      <w:r>
        <w:br/>
        <w:t>30</w:t>
        <w:tab/>
        <w:t>Nr. 6428</w:t>
      </w:r>
    </w:p>
    <w:p>
      <w:r>
        <w:t>30a</w:t>
        <w:tab/>
        <w:t>11</w:t>
      </w:r>
    </w:p>
    <w:p>
      <w:r>
        <w:t>30z</w:t>
        <w:tab/>
        <w:t>180 Hanau Nr. 6428</w:t>
      </w:r>
    </w:p>
    <w:p>
      <w:r>
        <w:t>33</w:t>
        <w:tab/>
        <w:t>S. 427</w:t>
      </w:r>
    </w:p>
    <w:p>
      <w:r>
        <w:t>40</w:t>
        <w:tab/>
        <w:t>Anschaffung von s[Schulbücher]sn durch p[5{Schullehrer} 1{Weigand} zu 6{o[Praunheim]o}]p ohne Erlaubnis des Pfarramts</w:t>
      </w:r>
    </w:p>
    <w:p>
      <w:r>
        <w:t>43</w:t>
        <w:tab/>
        <w:t>1823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P. Militär- und Kriegswesen \ 1. Allgemeine Kriegs- und Militärsachen \ a. Allgemeines, Kriegsereignisse</w:t>
      </w:r>
    </w:p>
    <w:p>
      <w:r>
        <w:t>30</w:t>
        <w:tab/>
        <w:t>Nr. 7562</w:t>
      </w:r>
    </w:p>
    <w:p>
      <w:r>
        <w:t>30a</w:t>
        <w:tab/>
        <w:t>01</w:t>
      </w:r>
    </w:p>
    <w:p>
      <w:r>
        <w:t>30z</w:t>
        <w:tab/>
        <w:t>180 Hanau Nr. 7562</w:t>
      </w:r>
    </w:p>
    <w:p>
      <w:r>
        <w:t>33</w:t>
        <w:tab/>
        <w:t>S. 583</w:t>
      </w:r>
    </w:p>
    <w:p>
      <w:r>
        <w:t>40</w:t>
        <w:tab/>
        <w:t>s[s[Verbote]s und s[Beschlagnahme]s von s[Bücher]sn, s[Druckschriften]s]s, Verbot von Vorträgen (und sonstige s[Zensurmaßnahmen]s) während des Krieges 1914-1918 s[&lt;Erster Weltkrieg&gt;]s</w:t>
      </w:r>
    </w:p>
    <w:p>
      <w:r>
        <w:t>43</w:t>
        <w:tab/>
        <w:t>1914 - 1918</w:t>
      </w:r>
    </w:p>
    <w:p/>
    <w:p/>
    <w:p>
      <w:r>
        <w:br/>
        <w:t>20</w:t>
        <w:tab/>
        <w:t>180 Hersfeld</w:t>
      </w:r>
    </w:p>
    <w:p>
      <w:r>
        <w:t>20a</w:t>
        <w:tab/>
        <w:t>180</w:t>
      </w:r>
    </w:p>
    <w:p>
      <w:r>
        <w:t>20b</w:t>
        <w:tab/>
        <w:t>Hersfeld</w:t>
      </w:r>
    </w:p>
    <w:p>
      <w:r>
        <w:t>21</w:t>
        <w:tab/>
        <w:t>Landratsamt Hersfeld</w:t>
      </w:r>
    </w:p>
    <w:p>
      <w:r>
        <w:t>22</w:t>
        <w:tab/>
        <w:t>Hauptabteilung II: Akten \ Preußische Staatsbehörden \ 180. Landratsämter bis 1951/52 \ #Landratsamt Hersfeld</w:t>
      </w:r>
    </w:p>
    <w:p>
      <w:r>
        <w:t>23</w:t>
        <w:tab/>
        <w:t>1821 - 1952</w:t>
      </w:r>
    </w:p>
    <w:p>
      <w:r>
        <w:t>24</w:t>
        <w:tab/>
        <w:t>Findbuch</w:t>
      </w:r>
    </w:p>
    <w:p>
      <w:r>
        <w:t>25</w:t>
        <w:tab/>
        <w:t>Das Findbuch wurde 1982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4. Verwaltung des Landratsamtes \ b. Dienstlokal, Inventar</w:t>
      </w:r>
    </w:p>
    <w:p>
      <w:r>
        <w:t>30</w:t>
        <w:tab/>
        <w:t>Nr. 1193</w:t>
      </w:r>
    </w:p>
    <w:p>
      <w:r>
        <w:t>30a</w:t>
        <w:tab/>
        <w:t>01</w:t>
      </w:r>
    </w:p>
    <w:p>
      <w:r>
        <w:t>30z</w:t>
        <w:tab/>
        <w:t>180 Hersfeld Nr. 1193</w:t>
      </w:r>
    </w:p>
    <w:p>
      <w:r>
        <w:t>33</w:t>
        <w:tab/>
        <w:t>S. 50</w:t>
      </w:r>
    </w:p>
    <w:p>
      <w:r>
        <w:t>40</w:t>
        <w:tab/>
        <w:t>s[s[2{Beschaffung von} 1{Bücher}]sn]s und Zeitschriften</w:t>
      </w:r>
    </w:p>
    <w:p>
      <w:r>
        <w:t>43</w:t>
        <w:tab/>
        <w:t>1917 - 1938</w:t>
      </w:r>
    </w:p>
    <w:p>
      <w:r>
        <w:br/>
        <w:t>30</w:t>
        <w:tab/>
        <w:t>Nr. A 1124</w:t>
      </w:r>
    </w:p>
    <w:p>
      <w:r>
        <w:t>30a</w:t>
        <w:tab/>
        <w:t>02</w:t>
      </w:r>
    </w:p>
    <w:p>
      <w:r>
        <w:t>30z</w:t>
        <w:tab/>
        <w:t>180 Hersfeld Nr. A 1124</w:t>
      </w:r>
    </w:p>
    <w:p>
      <w:r>
        <w:t>33</w:t>
        <w:tab/>
        <w:t>S. 51</w:t>
      </w:r>
    </w:p>
    <w:p>
      <w:r>
        <w:t>40</w:t>
        <w:tab/>
        <w:t>s[s[2{Beschaffung von} 1{Bücher}]sn]s und Zeitschriften</w:t>
      </w:r>
    </w:p>
    <w:p>
      <w:r>
        <w:t>43</w:t>
        <w:tab/>
        <w:t>1924 - 1927</w:t>
      </w:r>
    </w:p>
    <w:p>
      <w:r>
        <w:t>45</w:t>
        <w:tab/>
        <w:t>Provenienz: Kreisausschuß Hersfeld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B. Verwaltung des Kreises \ 4. Verwaltung des Landratsamtes \ d. Dienstbücherei, Publikationen</w:t>
      </w:r>
    </w:p>
    <w:p>
      <w:r>
        <w:t>30</w:t>
        <w:tab/>
        <w:t>Nr. 8349, Nr. 3341, Nr. 3589</w:t>
      </w:r>
    </w:p>
    <w:p>
      <w:r>
        <w:t>30a</w:t>
        <w:tab/>
        <w:t>01</w:t>
      </w:r>
    </w:p>
    <w:p>
      <w:r>
        <w:t>30z</w:t>
        <w:tab/>
        <w:t>180 Hersfeld Nr. 8349, Nr. 3341, Nr. 3589</w:t>
      </w:r>
    </w:p>
    <w:p>
      <w:r>
        <w:t>33</w:t>
        <w:tab/>
        <w:t>S. 53</w:t>
      </w:r>
    </w:p>
    <w:p>
      <w:r>
        <w:t>40</w:t>
        <w:tab/>
        <w:t>s[Bezug]s des Provinzial-s[Wochenblatt]ses Bd. 1-3</w:t>
      </w:r>
    </w:p>
    <w:p>
      <w:r>
        <w:t>43</w:t>
        <w:tab/>
        <w:t>1821 - 1837</w:t>
      </w:r>
    </w:p>
    <w:p>
      <w:r>
        <w:t>50</w:t>
        <w:tab/>
        <w:t>3 Bde.</w:t>
      </w:r>
    </w:p>
    <w:p>
      <w:r>
        <w:br/>
        <w:t>30</w:t>
        <w:tab/>
        <w:t>Nr. 29</w:t>
      </w:r>
    </w:p>
    <w:p>
      <w:r>
        <w:t>30a</w:t>
        <w:tab/>
        <w:t>02</w:t>
      </w:r>
    </w:p>
    <w:p>
      <w:r>
        <w:t>30z</w:t>
        <w:tab/>
        <w:t>180 Hersfeld Nr. 29</w:t>
      </w:r>
    </w:p>
    <w:p>
      <w:r>
        <w:t>33</w:t>
        <w:tab/>
        <w:t>S. 54</w:t>
      </w:r>
    </w:p>
    <w:p>
      <w:r>
        <w:t>40</w:t>
        <w:tab/>
        <w:t>s[Bezug]s und s[Verteilung]s der t[2{s[Zeitung]s} "1{Der Bote von Kassel}"]t</w:t>
      </w:r>
    </w:p>
    <w:p>
      <w:r>
        <w:t>43</w:t>
        <w:tab/>
        <w:t>1822 - 1863</w:t>
      </w:r>
    </w:p>
    <w:p>
      <w:r>
        <w:br/>
        <w:t>30</w:t>
        <w:tab/>
        <w:t>Nr. 3352</w:t>
      </w:r>
    </w:p>
    <w:p>
      <w:r>
        <w:t>30a</w:t>
        <w:tab/>
        <w:t>03</w:t>
      </w:r>
    </w:p>
    <w:p>
      <w:r>
        <w:t>30z</w:t>
        <w:tab/>
        <w:t>180 Hersfeld Nr. 3352</w:t>
      </w:r>
    </w:p>
    <w:p>
      <w:r>
        <w:t>33</w:t>
        <w:tab/>
        <w:t>S. 54</w:t>
      </w:r>
    </w:p>
    <w:p>
      <w:r>
        <w:t>40</w:t>
        <w:tab/>
        <w:t>s[Bezug]s der t[landwirtschaftlichen s[Zeitung]s]t, des t[Landwirtschaftlichen s[Kalender]s]ts und des "t[Bauernfreund]ts"</w:t>
      </w:r>
    </w:p>
    <w:p>
      <w:r>
        <w:t>43</w:t>
        <w:tab/>
        <w:t>1825 - 1828</w:t>
      </w:r>
    </w:p>
    <w:p>
      <w:r>
        <w:br/>
        <w:t>30</w:t>
        <w:tab/>
        <w:t>Nr. 3553</w:t>
      </w:r>
    </w:p>
    <w:p>
      <w:r>
        <w:t>30a</w:t>
        <w:tab/>
        <w:t>04</w:t>
      </w:r>
    </w:p>
    <w:p>
      <w:r>
        <w:t>30z</w:t>
        <w:tab/>
        <w:t>180 Hersfeld Nr. 3553</w:t>
      </w:r>
    </w:p>
    <w:p>
      <w:r>
        <w:t>33</w:t>
        <w:tab/>
        <w:t>S. 54</w:t>
      </w:r>
    </w:p>
    <w:p>
      <w:r>
        <w:t>40</w:t>
        <w:tab/>
        <w:t>s[Schrift]s des p[5{Kriminalrichter}s 4{Dr.} 1{Bischof} zu 6{o[Eisenach]o}]p über das Gaunerwesen</w:t>
      </w:r>
    </w:p>
    <w:p>
      <w:r>
        <w:t>43</w:t>
        <w:tab/>
        <w:t>1830</w:t>
      </w:r>
    </w:p>
    <w:p>
      <w:r>
        <w:br/>
        <w:t>30</w:t>
        <w:tab/>
        <w:t>Nr. 3349</w:t>
      </w:r>
    </w:p>
    <w:p>
      <w:r>
        <w:t>30a</w:t>
        <w:tab/>
        <w:t>05</w:t>
      </w:r>
    </w:p>
    <w:p>
      <w:r>
        <w:t>30z</w:t>
        <w:tab/>
        <w:t>180 Hersfeld Nr. 3349</w:t>
      </w:r>
    </w:p>
    <w:p>
      <w:r>
        <w:t>33</w:t>
        <w:tab/>
        <w:t>S. 54</w:t>
      </w:r>
    </w:p>
    <w:p>
      <w:r>
        <w:t>40</w:t>
        <w:tab/>
        <w:t>s[Anschaffung]s der von p[7{Konsistorialrat} 5{Pfarrer} 1{Bach} zu 6{o[Jesberg]o}]p herausgegebenen t[Kirchenstatistik]t und t[Geschichte der kurhessischen Kirchenverfassung]t durch das Kreisamt</w:t>
      </w:r>
    </w:p>
    <w:p>
      <w:r>
        <w:t>43</w:t>
        <w:tab/>
        <w:t>1835 - 1836</w:t>
      </w:r>
    </w:p>
    <w:p>
      <w:r>
        <w:br/>
        <w:t>30</w:t>
        <w:tab/>
        <w:t>Nr. 3414</w:t>
      </w:r>
    </w:p>
    <w:p>
      <w:r>
        <w:t>30a</w:t>
        <w:tab/>
        <w:t>06</w:t>
      </w:r>
    </w:p>
    <w:p>
      <w:r>
        <w:t>30z</w:t>
        <w:tab/>
        <w:t>180 Hersfeld Nr. 3414</w:t>
      </w:r>
    </w:p>
    <w:p>
      <w:r>
        <w:t>33</w:t>
        <w:tab/>
        <w:t>S. 54</w:t>
      </w:r>
    </w:p>
    <w:p>
      <w:r>
        <w:t>40</w:t>
        <w:tab/>
        <w:t>Beabsichtigte s[Herausgabe]s einer t[Geographie von Kurhessen]t durch p[5{Hauptmann} 8{von} 1{Humbert} zu 6{o[Hanau]o}]p</w:t>
      </w:r>
    </w:p>
    <w:p>
      <w:r>
        <w:t>43</w:t>
        <w:tab/>
        <w:t>1837 - 1839</w:t>
      </w:r>
    </w:p>
    <w:p>
      <w:r>
        <w:br/>
        <w:t>30</w:t>
        <w:tab/>
        <w:t>Nr. 3413</w:t>
      </w:r>
    </w:p>
    <w:p>
      <w:r>
        <w:t>30a</w:t>
        <w:tab/>
        <w:t>07</w:t>
      </w:r>
    </w:p>
    <w:p>
      <w:r>
        <w:t>30z</w:t>
        <w:tab/>
        <w:t>180 Hersfeld Nr. 3413</w:t>
      </w:r>
    </w:p>
    <w:p>
      <w:r>
        <w:t>33</w:t>
        <w:tab/>
        <w:t>S. 54</w:t>
      </w:r>
    </w:p>
    <w:p>
      <w:r>
        <w:t>40</w:t>
        <w:tab/>
        <w:t>Erhebung von Gebühren für das s[Provinzialwochenblatt]s</w:t>
      </w:r>
    </w:p>
    <w:p>
      <w:r>
        <w:t>43</w:t>
        <w:tab/>
        <w:t>1837 - 1863</w:t>
      </w:r>
    </w:p>
    <w:p>
      <w:r>
        <w:br/>
        <w:t>30</w:t>
        <w:tab/>
        <w:t>Nr. 3351</w:t>
      </w:r>
    </w:p>
    <w:p>
      <w:r>
        <w:t>30a</w:t>
        <w:tab/>
        <w:t>08</w:t>
      </w:r>
    </w:p>
    <w:p>
      <w:r>
        <w:t>30z</w:t>
        <w:tab/>
        <w:t>180 Hersfeld Nr. 3351</w:t>
      </w:r>
    </w:p>
    <w:p>
      <w:r>
        <w:t>33</w:t>
        <w:tab/>
        <w:t>S. 54</w:t>
      </w:r>
    </w:p>
    <w:p>
      <w:r>
        <w:t>40</w:t>
        <w:tab/>
        <w:t>t[2{s[Zeitschrift]s} "1{Mitteilung zur Beförderung der Sicherheitspolizei}"]t</w:t>
      </w:r>
    </w:p>
    <w:p>
      <w:r>
        <w:t>43</w:t>
        <w:tab/>
        <w:t>1839 - 1855</w:t>
      </w:r>
    </w:p>
    <w:p>
      <w:r>
        <w:br/>
        <w:t>30</w:t>
        <w:tab/>
        <w:t>Nr. 3353</w:t>
      </w:r>
    </w:p>
    <w:p>
      <w:r>
        <w:t>30a</w:t>
        <w:tab/>
        <w:t>09</w:t>
      </w:r>
    </w:p>
    <w:p>
      <w:r>
        <w:t>30z</w:t>
        <w:tab/>
        <w:t>180 Hersfeld Nr. 3353</w:t>
      </w:r>
    </w:p>
    <w:p>
      <w:r>
        <w:t>33</w:t>
        <w:tab/>
        <w:t>S. 54</w:t>
      </w:r>
    </w:p>
    <w:p>
      <w:r>
        <w:t>40</w:t>
        <w:tab/>
        <w:t>s[Anschaffung]s der s[p[Ritter]pschen Handbuch]ses</w:t>
      </w:r>
    </w:p>
    <w:p>
      <w:r>
        <w:t>43</w:t>
        <w:tab/>
        <w:t>1843</w:t>
      </w:r>
    </w:p>
    <w:p>
      <w:r>
        <w:br/>
        <w:t>30</w:t>
        <w:tab/>
        <w:t>Nr. 2239</w:t>
      </w:r>
    </w:p>
    <w:p>
      <w:r>
        <w:t>30a</w:t>
        <w:tab/>
        <w:t>10</w:t>
      </w:r>
    </w:p>
    <w:p>
      <w:r>
        <w:t>30z</w:t>
        <w:tab/>
        <w:t>180 Hersfeld Nr. 2239</w:t>
      </w:r>
    </w:p>
    <w:p>
      <w:r>
        <w:t>33</w:t>
        <w:tab/>
        <w:t>S. 54</w:t>
      </w:r>
    </w:p>
    <w:p>
      <w:r>
        <w:t>40</w:t>
        <w:tab/>
        <w:t>s[Kreisblatt]s, Allgem.</w:t>
      </w:r>
    </w:p>
    <w:p>
      <w:r>
        <w:t>43</w:t>
        <w:tab/>
        <w:t>1845 - 1942</w:t>
      </w:r>
    </w:p>
    <w:p>
      <w:r>
        <w:br/>
        <w:t>30</w:t>
        <w:tab/>
        <w:t>Nr. 2574 - Nr. 2575</w:t>
      </w:r>
    </w:p>
    <w:p>
      <w:r>
        <w:t>30a</w:t>
        <w:tab/>
        <w:t>11</w:t>
      </w:r>
    </w:p>
    <w:p>
      <w:r>
        <w:t>30z</w:t>
        <w:tab/>
        <w:t>180 Hersfeld Nr. 2574 - Nr. 2575</w:t>
      </w:r>
    </w:p>
    <w:p>
      <w:r>
        <w:t>33</w:t>
        <w:tab/>
        <w:t>S. 54</w:t>
      </w:r>
    </w:p>
    <w:p>
      <w:r>
        <w:t>40</w:t>
        <w:tab/>
        <w:t>s[Kreisblatt]s Bd. 1, 2</w:t>
      </w:r>
    </w:p>
    <w:p>
      <w:r>
        <w:t>43</w:t>
        <w:tab/>
        <w:t>1853 - 1941</w:t>
      </w:r>
    </w:p>
    <w:p>
      <w:r>
        <w:t>50</w:t>
        <w:tab/>
        <w:t>2 Bde.</w:t>
      </w:r>
    </w:p>
    <w:p>
      <w:r>
        <w:br/>
        <w:t>30</w:t>
        <w:tab/>
        <w:t>Nr. 3895</w:t>
      </w:r>
    </w:p>
    <w:p>
      <w:r>
        <w:t>30a</w:t>
        <w:tab/>
        <w:t>12</w:t>
      </w:r>
    </w:p>
    <w:p>
      <w:r>
        <w:t>30z</w:t>
        <w:tab/>
        <w:t>180 Hersfeld Nr. 3895</w:t>
      </w:r>
    </w:p>
    <w:p>
      <w:r>
        <w:t>33</w:t>
        <w:tab/>
        <w:t>S. 54</w:t>
      </w:r>
    </w:p>
    <w:p>
      <w:r>
        <w:t>40</w:t>
        <w:tab/>
        <w:t>s[Bezirkswochenblatt]s</w:t>
      </w:r>
    </w:p>
    <w:p>
      <w:r>
        <w:t>43</w:t>
        <w:tab/>
        <w:t>1849 - 1851</w:t>
      </w:r>
    </w:p>
    <w:p>
      <w:r>
        <w:br/>
        <w:t>30</w:t>
        <w:tab/>
        <w:t>Nr. 3557</w:t>
      </w:r>
    </w:p>
    <w:p>
      <w:r>
        <w:t>30a</w:t>
        <w:tab/>
        <w:t>13</w:t>
      </w:r>
    </w:p>
    <w:p>
      <w:r>
        <w:t>30z</w:t>
        <w:tab/>
        <w:t>180 Hersfeld Nr. 3557</w:t>
      </w:r>
    </w:p>
    <w:p>
      <w:r>
        <w:t>33</w:t>
        <w:tab/>
        <w:t>S. 55</w:t>
      </w:r>
    </w:p>
    <w:p>
      <w:r>
        <w:t>40</w:t>
        <w:tab/>
        <w:t>s[Empfehlung zum s[Bezug von s[Drucksachen]s]s]s des reformierten k[1{s[Waisenhaus]s}es zu 2{o[Kassel]o}]k</w:t>
      </w:r>
    </w:p>
    <w:p>
      <w:r>
        <w:t>43</w:t>
        <w:tab/>
        <w:t>1849 - 1868</w:t>
      </w:r>
    </w:p>
    <w:p>
      <w:r>
        <w:br/>
        <w:t>30</w:t>
        <w:tab/>
        <w:t>Nr. 3562</w:t>
      </w:r>
    </w:p>
    <w:p>
      <w:r>
        <w:t>30a</w:t>
        <w:tab/>
        <w:t>14</w:t>
      </w:r>
    </w:p>
    <w:p>
      <w:r>
        <w:t>30z</w:t>
        <w:tab/>
        <w:t>180 Hersfeld Nr. 3562</w:t>
      </w:r>
    </w:p>
    <w:p>
      <w:r>
        <w:t>33</w:t>
        <w:tab/>
        <w:t>S. 55</w:t>
      </w:r>
    </w:p>
    <w:p>
      <w:r>
        <w:t>40</w:t>
        <w:tab/>
        <w:t>s[Anschaffung]s des von dem p[5{Oberappellationsgerichtssekretär} 1{Heuser} zu 6{o[Kassel]o}]p bearbeiteten t[Handbuches des kurhess. Straf- und Polizeirechts]t</w:t>
      </w:r>
    </w:p>
    <w:p>
      <w:r>
        <w:t>43</w:t>
        <w:tab/>
        <w:t>1852 - 1853</w:t>
      </w:r>
    </w:p>
    <w:p>
      <w:r>
        <w:br/>
        <w:t>30</w:t>
        <w:tab/>
        <w:t>Nr. 3735</w:t>
      </w:r>
    </w:p>
    <w:p>
      <w:r>
        <w:t>30a</w:t>
        <w:tab/>
        <w:t>15</w:t>
      </w:r>
    </w:p>
    <w:p>
      <w:r>
        <w:t>30z</w:t>
        <w:tab/>
        <w:t>180 Hersfeld Nr. 3735</w:t>
      </w:r>
    </w:p>
    <w:p>
      <w:r>
        <w:t>33</w:t>
        <w:tab/>
        <w:t>S. 55</w:t>
      </w:r>
    </w:p>
    <w:p>
      <w:r>
        <w:t>40</w:t>
        <w:tab/>
        <w:t>s[Anschaffung]s des von dem p[5{Oberappellationsgerichtssekretär} 1{Heuser} 6{o[&lt;Kassel&gt;]o}]p herausgegebenen Werkes "t[Annalen der Justizpflege und Verwaltung]t"</w:t>
      </w:r>
    </w:p>
    <w:p>
      <w:r>
        <w:t>43</w:t>
        <w:tab/>
        <w:t>1853 - 1876</w:t>
      </w:r>
    </w:p>
    <w:p>
      <w:r>
        <w:br/>
        <w:t>30</w:t>
        <w:tab/>
        <w:t>Nr. 3297</w:t>
      </w:r>
    </w:p>
    <w:p>
      <w:r>
        <w:t>30a</w:t>
        <w:tab/>
        <w:t>16</w:t>
      </w:r>
    </w:p>
    <w:p>
      <w:r>
        <w:t>30z</w:t>
        <w:tab/>
        <w:t>180 Hersfeld Nr. 3297</w:t>
      </w:r>
    </w:p>
    <w:p>
      <w:r>
        <w:t>33</w:t>
        <w:tab/>
        <w:t>S. 55</w:t>
      </w:r>
    </w:p>
    <w:p>
      <w:r>
        <w:t>40</w:t>
        <w:tab/>
        <w:t>s[Hof- und Staatshandbuch]s, Allgem.</w:t>
      </w:r>
    </w:p>
    <w:p>
      <w:r>
        <w:t>43</w:t>
        <w:tab/>
        <w:t>1853 - 1930</w:t>
      </w:r>
    </w:p>
    <w:p>
      <w:r>
        <w:br/>
        <w:t>30</w:t>
        <w:tab/>
        <w:t>Nr. 3623</w:t>
      </w:r>
    </w:p>
    <w:p>
      <w:r>
        <w:t>30a</w:t>
        <w:tab/>
        <w:t>17</w:t>
      </w:r>
    </w:p>
    <w:p>
      <w:r>
        <w:t>30z</w:t>
        <w:tab/>
        <w:t>180 Hersfeld Nr. 3623</w:t>
      </w:r>
    </w:p>
    <w:p>
      <w:r>
        <w:t>33</w:t>
        <w:tab/>
        <w:t>S. 55</w:t>
      </w:r>
    </w:p>
    <w:p>
      <w:r>
        <w:t>40</w:t>
        <w:tab/>
        <w:t>s[Anschaffung]s des von p[7{Regierungsrat} 1{Mittler}]p herausgegebenen Werkes "t[Die Verfassung und Verwaltung]t"</w:t>
      </w:r>
    </w:p>
    <w:p>
      <w:r>
        <w:t>43</w:t>
        <w:tab/>
        <w:t>1854</w:t>
      </w:r>
    </w:p>
    <w:p>
      <w:r>
        <w:br/>
        <w:t>30</w:t>
        <w:tab/>
        <w:t>Nr. 3529</w:t>
      </w:r>
    </w:p>
    <w:p>
      <w:r>
        <w:t>30a</w:t>
        <w:tab/>
        <w:t>18</w:t>
      </w:r>
    </w:p>
    <w:p>
      <w:r>
        <w:t>30z</w:t>
        <w:tab/>
        <w:t>180 Hersfeld Nr. 3529</w:t>
      </w:r>
    </w:p>
    <w:p>
      <w:r>
        <w:t>33</w:t>
        <w:tab/>
        <w:t>S. 55</w:t>
      </w:r>
    </w:p>
    <w:p>
      <w:r>
        <w:t>40</w:t>
        <w:tab/>
        <w:t>t[2{Mecklenburgisches Polizeiblatt} "1{Der Wächter}"]t</w:t>
      </w:r>
    </w:p>
    <w:p>
      <w:r>
        <w:t>43</w:t>
        <w:tab/>
        <w:t>1855 ; 1859</w:t>
      </w:r>
    </w:p>
    <w:p>
      <w:r>
        <w:br/>
        <w:t>30</w:t>
        <w:tab/>
        <w:t>Nr. 1160</w:t>
      </w:r>
    </w:p>
    <w:p>
      <w:r>
        <w:t>30a</w:t>
        <w:tab/>
        <w:t>19</w:t>
      </w:r>
    </w:p>
    <w:p>
      <w:r>
        <w:t>30z</w:t>
        <w:tab/>
        <w:t>180 Hersfeld Nr. 1160</w:t>
      </w:r>
    </w:p>
    <w:p>
      <w:r>
        <w:t>33</w:t>
        <w:tab/>
        <w:t>S. 55</w:t>
      </w:r>
    </w:p>
    <w:p>
      <w:r>
        <w:t>40</w:t>
        <w:tab/>
        <w:t>t[Deutscher Reichs- und preußischer Staatsanzeiger]t, Allgem.</w:t>
      </w:r>
    </w:p>
    <w:p>
      <w:r>
        <w:t>43</w:t>
        <w:tab/>
        <w:t>1866 - 1923</w:t>
      </w:r>
    </w:p>
    <w:p>
      <w:r>
        <w:br/>
        <w:t>30</w:t>
        <w:tab/>
        <w:t>Nr. 1152</w:t>
      </w:r>
    </w:p>
    <w:p>
      <w:r>
        <w:t>30a</w:t>
        <w:tab/>
        <w:t>20</w:t>
      </w:r>
    </w:p>
    <w:p>
      <w:r>
        <w:t>30z</w:t>
        <w:tab/>
        <w:t>180 Hersfeld Nr. 1152</w:t>
      </w:r>
    </w:p>
    <w:p>
      <w:r>
        <w:t>33</w:t>
        <w:tab/>
        <w:t>S. 55</w:t>
      </w:r>
    </w:p>
    <w:p>
      <w:r>
        <w:t>40</w:t>
        <w:tab/>
        <w:t>s[Amtsblatt]s der Regierung zu Kassel, preußische Gesetzessammlung und Reichsgesetzblatt, Allgem.</w:t>
      </w:r>
    </w:p>
    <w:p>
      <w:r>
        <w:t>43</w:t>
        <w:tab/>
        <w:t>1866 - 1940</w:t>
      </w:r>
    </w:p>
    <w:p>
      <w:r>
        <w:br/>
        <w:t>30</w:t>
        <w:tab/>
        <w:t>Nr. 2246</w:t>
      </w:r>
    </w:p>
    <w:p>
      <w:r>
        <w:t>30a</w:t>
        <w:tab/>
        <w:t>21</w:t>
      </w:r>
    </w:p>
    <w:p>
      <w:r>
        <w:t>30z</w:t>
        <w:tab/>
        <w:t>180 Hersfeld Nr. 2246</w:t>
      </w:r>
    </w:p>
    <w:p>
      <w:r>
        <w:t>33</w:t>
        <w:tab/>
        <w:t>S. 55</w:t>
      </w:r>
    </w:p>
    <w:p>
      <w:r>
        <w:t>40</w:t>
        <w:tab/>
        <w:t>Staatsdiensts[kalender]s, Allgem.</w:t>
      </w:r>
    </w:p>
    <w:p>
      <w:r>
        <w:t>43</w:t>
        <w:tab/>
        <w:t>1869 - 1910</w:t>
      </w:r>
    </w:p>
    <w:p>
      <w:r>
        <w:br/>
        <w:t>30</w:t>
        <w:tab/>
        <w:t>Nr. 2250</w:t>
      </w:r>
    </w:p>
    <w:p>
      <w:r>
        <w:t>30a</w:t>
        <w:tab/>
        <w:t>22</w:t>
      </w:r>
    </w:p>
    <w:p>
      <w:r>
        <w:t>30z</w:t>
        <w:tab/>
        <w:t>180 Hersfeld Nr. 2250</w:t>
      </w:r>
    </w:p>
    <w:p>
      <w:r>
        <w:t>33</w:t>
        <w:tab/>
        <w:t>S. 55</w:t>
      </w:r>
    </w:p>
    <w:p>
      <w:r>
        <w:t>40</w:t>
        <w:tab/>
        <w:t>Staatsdiensts[kalender]s</w:t>
      </w:r>
    </w:p>
    <w:p>
      <w:r>
        <w:t>43</w:t>
        <w:tab/>
        <w:t>1871 - 1930</w:t>
      </w:r>
    </w:p>
    <w:p>
      <w:r>
        <w:br/>
        <w:t>30</w:t>
        <w:tab/>
        <w:t>Nr. 7317</w:t>
      </w:r>
    </w:p>
    <w:p>
      <w:r>
        <w:t>30a</w:t>
        <w:tab/>
        <w:t>23</w:t>
      </w:r>
    </w:p>
    <w:p>
      <w:r>
        <w:t>30z</w:t>
        <w:tab/>
        <w:t>180 Hersfeld Nr. 7317</w:t>
      </w:r>
    </w:p>
    <w:p>
      <w:r>
        <w:t>33</w:t>
        <w:tab/>
        <w:t>S. 55</w:t>
      </w:r>
    </w:p>
    <w:p>
      <w:r>
        <w:t>40</w:t>
        <w:tab/>
        <w:t>s[Anschaffung]s einer neuen Ausgabe der t[Gemeindeordnung für den Kreis Hersfeld]t</w:t>
      </w:r>
    </w:p>
    <w:p>
      <w:r>
        <w:t>43</w:t>
        <w:tab/>
        <w:t>1878 - 1879</w:t>
      </w:r>
    </w:p>
    <w:p>
      <w:r>
        <w:br/>
        <w:t>30</w:t>
        <w:tab/>
        <w:t>Nr. 3299</w:t>
      </w:r>
    </w:p>
    <w:p>
      <w:r>
        <w:t>30a</w:t>
        <w:tab/>
        <w:t>24</w:t>
      </w:r>
    </w:p>
    <w:p>
      <w:r>
        <w:t>30z</w:t>
        <w:tab/>
        <w:t>180 Hersfeld Nr. 3299</w:t>
      </w:r>
    </w:p>
    <w:p>
      <w:r>
        <w:t>33</w:t>
        <w:tab/>
        <w:t>S. 56</w:t>
      </w:r>
    </w:p>
    <w:p>
      <w:r>
        <w:t>40</w:t>
        <w:tab/>
        <w:t>s[Anschaffung]s eines t[Gemeindelexikons für Preußen]t, Allgem.</w:t>
      </w:r>
    </w:p>
    <w:p>
      <w:r>
        <w:t>43</w:t>
        <w:tab/>
        <w:t>1886 - 1915</w:t>
      </w:r>
    </w:p>
    <w:p>
      <w:r>
        <w:br/>
        <w:t>30</w:t>
        <w:tab/>
        <w:t>Nr. 3334</w:t>
      </w:r>
    </w:p>
    <w:p>
      <w:r>
        <w:t>30a</w:t>
        <w:tab/>
        <w:t>25</w:t>
      </w:r>
    </w:p>
    <w:p>
      <w:r>
        <w:t>30z</w:t>
        <w:tab/>
        <w:t>180 Hersfeld Nr. 3334</w:t>
      </w:r>
    </w:p>
    <w:p>
      <w:r>
        <w:t>33</w:t>
        <w:tab/>
        <w:t>S. 56</w:t>
      </w:r>
    </w:p>
    <w:p>
      <w:r>
        <w:t>40</w:t>
        <w:tab/>
        <w:t>k[Reichsdruckerei]k, Allgem.</w:t>
      </w:r>
    </w:p>
    <w:p>
      <w:r>
        <w:t>43</w:t>
        <w:tab/>
        <w:t>1901</w:t>
      </w:r>
    </w:p>
    <w:p>
      <w:r>
        <w:br/>
        <w:t>30</w:t>
        <w:tab/>
        <w:t>Nr. A 291</w:t>
      </w:r>
    </w:p>
    <w:p>
      <w:r>
        <w:t>30a</w:t>
        <w:tab/>
        <w:t>26</w:t>
      </w:r>
    </w:p>
    <w:p>
      <w:r>
        <w:t>30z</w:t>
        <w:tab/>
        <w:t>180 Hersfeld Nr. A 291</w:t>
      </w:r>
    </w:p>
    <w:p>
      <w:r>
        <w:t>33</w:t>
        <w:tab/>
        <w:t>S. 56</w:t>
      </w:r>
    </w:p>
    <w:p>
      <w:r>
        <w:t>40</w:t>
        <w:tab/>
        <w:t>s[Empfehlung von s[Druckschriften]s, s[Bücher]sn]s und Flugblättern, Allgem.</w:t>
      </w:r>
    </w:p>
    <w:p>
      <w:r>
        <w:t>43</w:t>
        <w:tab/>
        <w:t>1908 - 1914</w:t>
      </w:r>
    </w:p>
    <w:p>
      <w:r>
        <w:t>45</w:t>
        <w:tab/>
        <w:t>Provenienz: Kreisausschuß Hersfeld</w:t>
      </w:r>
    </w:p>
    <w:p>
      <w:r>
        <w:br/>
        <w:t>30</w:t>
        <w:tab/>
        <w:t>Nr. A 297</w:t>
      </w:r>
    </w:p>
    <w:p>
      <w:r>
        <w:t>30a</w:t>
        <w:tab/>
        <w:t>27</w:t>
      </w:r>
    </w:p>
    <w:p>
      <w:r>
        <w:t>30z</w:t>
        <w:tab/>
        <w:t>180 Hersfeld Nr. A 297</w:t>
      </w:r>
    </w:p>
    <w:p>
      <w:r>
        <w:t>33</w:t>
        <w:tab/>
        <w:t>S. 56</w:t>
      </w:r>
    </w:p>
    <w:p>
      <w:r>
        <w:t>40</w:t>
        <w:tab/>
        <w:t>s[Empfehlung von s[Druckschriften]s, s[Bücher]sn]s und Flugblättern</w:t>
      </w:r>
    </w:p>
    <w:p>
      <w:r>
        <w:t>43</w:t>
        <w:tab/>
        <w:t>1905 - 1914</w:t>
      </w:r>
    </w:p>
    <w:p>
      <w:r>
        <w:t>45</w:t>
        <w:tab/>
        <w:t>Provenienz: Kreisausschuß Hersfeld</w:t>
      </w:r>
    </w:p>
    <w:p>
      <w:r>
        <w:br/>
        <w:t>30</w:t>
        <w:tab/>
        <w:t>Nr. 3284</w:t>
      </w:r>
    </w:p>
    <w:p>
      <w:r>
        <w:t>30a</w:t>
        <w:tab/>
        <w:t>28</w:t>
      </w:r>
    </w:p>
    <w:p>
      <w:r>
        <w:t>30z</w:t>
        <w:tab/>
        <w:t>180 Hersfeld Nr. 3284</w:t>
      </w:r>
    </w:p>
    <w:p>
      <w:r>
        <w:t>33</w:t>
        <w:tab/>
        <w:t>S. 56</w:t>
      </w:r>
    </w:p>
    <w:p>
      <w:r>
        <w:t>40</w:t>
        <w:tab/>
        <w:t>s[Hof- und Staatshandbuch]s</w:t>
      </w:r>
    </w:p>
    <w:p>
      <w:r>
        <w:t>43</w:t>
        <w:tab/>
        <w:t>1908 - 1935</w:t>
      </w:r>
    </w:p>
    <w:p>
      <w:r>
        <w:br/>
        <w:t>30</w:t>
        <w:tab/>
        <w:t>Nr. 3412</w:t>
      </w:r>
    </w:p>
    <w:p>
      <w:r>
        <w:t>30a</w:t>
        <w:tab/>
        <w:t>29</w:t>
      </w:r>
    </w:p>
    <w:p>
      <w:r>
        <w:t>30z</w:t>
        <w:tab/>
        <w:t>180 Hersfeld Nr. 3412</w:t>
      </w:r>
    </w:p>
    <w:p>
      <w:r>
        <w:t>33</w:t>
        <w:tab/>
        <w:t>S. 57</w:t>
      </w:r>
    </w:p>
    <w:p>
      <w:r>
        <w:t>40</w:t>
        <w:tab/>
        <w:t>s[Anschaffung]s der t[Sammlung älterer hessischer Landesverordnungen]t seitens der Magistrate und Ortsbehörden</w:t>
      </w:r>
    </w:p>
    <w:p>
      <w:r>
        <w:t>43</w:t>
        <w:tab/>
        <w:t>1927 - 1930</w:t>
      </w:r>
    </w:p>
    <w:p>
      <w:r>
        <w:br/>
        <w:t>30</w:t>
        <w:tab/>
        <w:t>Nr. A 3040</w:t>
      </w:r>
    </w:p>
    <w:p>
      <w:r>
        <w:t>30a</w:t>
        <w:tab/>
        <w:t>30</w:t>
      </w:r>
    </w:p>
    <w:p>
      <w:r>
        <w:t>30z</w:t>
        <w:tab/>
        <w:t>180 Hersfeld Nr. A 3040</w:t>
      </w:r>
    </w:p>
    <w:p>
      <w:r>
        <w:t>33</w:t>
        <w:tab/>
        <w:t>S. 57</w:t>
      </w:r>
    </w:p>
    <w:p>
      <w:r>
        <w:t>40</w:t>
        <w:tab/>
        <w:t>s[Herausgabe]s eines s[Werbebuch]ses des Kreises anläßlich der 1200-Jahrfeier der Stadt o[Hersfeld]o</w:t>
      </w:r>
    </w:p>
    <w:p>
      <w:r>
        <w:t>41</w:t>
        <w:tab/>
        <w:t>Verhandlungen mit dem k[Werberat der Deutschen Wirtschaft]k; vor allem Manuskripte</w:t>
      </w:r>
    </w:p>
    <w:p>
      <w:r>
        <w:t>43</w:t>
        <w:tab/>
        <w:t>1934 - 1936</w:t>
      </w:r>
    </w:p>
    <w:p>
      <w:r>
        <w:t>45</w:t>
        <w:tab/>
        <w:t>Provenienz: Kreisausschuß Hersfeld</w:t>
      </w:r>
    </w:p>
    <w:p>
      <w:r>
        <w:br/>
        <w:t>30</w:t>
        <w:tab/>
        <w:t>Nr. A 3041</w:t>
      </w:r>
    </w:p>
    <w:p>
      <w:r>
        <w:t>30a</w:t>
        <w:tab/>
        <w:t>31</w:t>
      </w:r>
    </w:p>
    <w:p>
      <w:r>
        <w:t>30z</w:t>
        <w:tab/>
        <w:t>180 Hersfeld Nr. A 3041</w:t>
      </w:r>
    </w:p>
    <w:p>
      <w:r>
        <w:t>33</w:t>
        <w:tab/>
        <w:t>S. 57</w:t>
      </w:r>
    </w:p>
    <w:p>
      <w:r>
        <w:t>40</w:t>
        <w:tab/>
        <w:t>s[Verteilung]s und s[Verkauf]s des s[Kreisbuch]ses</w:t>
      </w:r>
    </w:p>
    <w:p>
      <w:r>
        <w:t>43</w:t>
        <w:tab/>
        <w:t>1936 - 1937</w:t>
      </w:r>
    </w:p>
    <w:p>
      <w:r>
        <w:t>45</w:t>
        <w:tab/>
        <w:t>Provenienz: Kreisausschuß Hersfeld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E. Öffentliche Sicherheit und Ordnung \ 3. Politische Polizei \ c. Presseaufsicht, Zensur</w:t>
      </w:r>
    </w:p>
    <w:p>
      <w:r>
        <w:t>30</w:t>
        <w:tab/>
        <w:t>Nr. 3758</w:t>
      </w:r>
    </w:p>
    <w:p>
      <w:r>
        <w:t>30a</w:t>
        <w:tab/>
        <w:t>01</w:t>
      </w:r>
    </w:p>
    <w:p>
      <w:r>
        <w:t>30z</w:t>
        <w:tab/>
        <w:t>180 Hersfeld Nr. 3758</w:t>
      </w:r>
    </w:p>
    <w:p>
      <w:r>
        <w:t>33</w:t>
        <w:tab/>
        <w:t>S. 299</w:t>
      </w:r>
    </w:p>
    <w:p>
      <w:r>
        <w:t>40</w:t>
        <w:tab/>
        <w:t>s[Privilegium]s des k[1{s[Waisenhaus]s}es zu 2{o[Kassel]o}]k zum s[2{ausschließlichen} 1{Druck}]s und s[Verlag]s von s[Kalender]sn</w:t>
      </w:r>
    </w:p>
    <w:p>
      <w:r>
        <w:t>43</w:t>
        <w:tab/>
        <w:t>1825 - 1826</w:t>
      </w:r>
    </w:p>
    <w:p>
      <w:r>
        <w:br/>
        <w:t>30</w:t>
        <w:tab/>
        <w:t>Nr. 6385</w:t>
      </w:r>
    </w:p>
    <w:p>
      <w:r>
        <w:t>30a</w:t>
        <w:tab/>
        <w:t>02</w:t>
      </w:r>
    </w:p>
    <w:p>
      <w:r>
        <w:t>30z</w:t>
        <w:tab/>
        <w:t>180 Hersfeld Nr. 6385</w:t>
      </w:r>
    </w:p>
    <w:p>
      <w:r>
        <w:t>33</w:t>
        <w:tab/>
        <w:t>S. 299</w:t>
      </w:r>
    </w:p>
    <w:p>
      <w:r>
        <w:t>40</w:t>
        <w:tab/>
        <w:t>s[Nachdruck]s der s[Perikopen]s zu den s[Gesangbücher]sn durch s[Privatbuchdrucker]s zu o[Hersfeld]o s[&lt;Urheberrecht&gt;]s</w:t>
      </w:r>
    </w:p>
    <w:p>
      <w:r>
        <w:t>43</w:t>
        <w:tab/>
        <w:t>1844 - 1845</w:t>
      </w:r>
    </w:p>
    <w:p>
      <w:r>
        <w:br/>
        <w:t>30</w:t>
        <w:tab/>
        <w:t>Nr. 6595, Nr. 7085</w:t>
      </w:r>
    </w:p>
    <w:p>
      <w:r>
        <w:t>30a</w:t>
        <w:tab/>
        <w:t>03</w:t>
      </w:r>
    </w:p>
    <w:p>
      <w:r>
        <w:t>30z</w:t>
        <w:tab/>
        <w:t>180 Hersfeld Nr. 6595, Nr. 7085</w:t>
      </w:r>
    </w:p>
    <w:p>
      <w:r>
        <w:t>33</w:t>
        <w:tab/>
        <w:t>S. 300</w:t>
      </w:r>
    </w:p>
    <w:p>
      <w:r>
        <w:t>40</w:t>
        <w:tab/>
        <w:t>s[2{Verbotene} 1{Bücher}]s und s[Zeitschriften&lt;, verbotene&gt;]s Bd. 1, 2 s[&lt;Zensur&gt;]s</w:t>
      </w:r>
    </w:p>
    <w:p>
      <w:r>
        <w:t>43</w:t>
        <w:tab/>
        <w:t>1847 - 1848 ; 1850 - 1862</w:t>
      </w:r>
    </w:p>
    <w:p>
      <w:r>
        <w:t>50</w:t>
        <w:tab/>
        <w:t>2 Bde.</w:t>
      </w:r>
    </w:p>
    <w:p>
      <w:r>
        <w:br/>
        <w:t>30</w:t>
        <w:tab/>
        <w:t>Nr. 3881</w:t>
      </w:r>
    </w:p>
    <w:p>
      <w:r>
        <w:t>30a</w:t>
        <w:tab/>
        <w:t>04</w:t>
      </w:r>
    </w:p>
    <w:p>
      <w:r>
        <w:t>30z</w:t>
        <w:tab/>
        <w:t>180 Hersfeld Nr. 3881</w:t>
      </w:r>
    </w:p>
    <w:p>
      <w:r>
        <w:t>33</w:t>
        <w:tab/>
        <w:t>S. 300</w:t>
      </w:r>
    </w:p>
    <w:p>
      <w:r>
        <w:t>40</w:t>
        <w:tab/>
        <w:t>s[Beschlagnahmung]s der s[Schrift]s 't[Landtagswahlen]t'. s[&lt;Zensur&gt;]s</w:t>
      </w:r>
    </w:p>
    <w:p>
      <w:r>
        <w:t>43</w:t>
        <w:tab/>
        <w:t>1862</w:t>
      </w:r>
    </w:p>
    <w:p>
      <w:r>
        <w:br/>
        <w:t>30</w:t>
        <w:tab/>
        <w:t>Nr. 9177</w:t>
      </w:r>
    </w:p>
    <w:p>
      <w:r>
        <w:t>30a</w:t>
        <w:tab/>
        <w:t>05</w:t>
      </w:r>
    </w:p>
    <w:p>
      <w:r>
        <w:t>30z</w:t>
        <w:tab/>
        <w:t>180 Hersfeld Nr. 9177</w:t>
      </w:r>
    </w:p>
    <w:p>
      <w:r>
        <w:t>33</w:t>
        <w:tab/>
        <w:t>S. 300</w:t>
      </w:r>
    </w:p>
    <w:p>
      <w:r>
        <w:t>40</w:t>
        <w:tab/>
        <w:t>s[2{Überwachung der} 1{Presse}]s, Allgem. s[&lt;Zensur&gt;]s</w:t>
      </w:r>
    </w:p>
    <w:p>
      <w:r>
        <w:t>43</w:t>
        <w:tab/>
        <w:t>1864 - 1879</w:t>
      </w:r>
    </w:p>
    <w:p>
      <w:r>
        <w:br/>
        <w:t>30</w:t>
        <w:tab/>
        <w:t>Nr. 1378</w:t>
      </w:r>
    </w:p>
    <w:p>
      <w:r>
        <w:t>30a</w:t>
        <w:tab/>
        <w:t>06</w:t>
      </w:r>
    </w:p>
    <w:p>
      <w:r>
        <w:t>30z</w:t>
        <w:tab/>
        <w:t>180 Hersfeld Nr. 1378</w:t>
      </w:r>
    </w:p>
    <w:p>
      <w:r>
        <w:t>33</w:t>
        <w:tab/>
        <w:t>S. 300</w:t>
      </w:r>
    </w:p>
    <w:p>
      <w:r>
        <w:t>40</w:t>
        <w:tab/>
        <w:t>s[Reichspressegesetz]s. (s[2{Verbotene} 1{Druckschriften}]s, Bilder und Darstellungen), Allgem. s[&lt;Zensur&gt;]s</w:t>
      </w:r>
    </w:p>
    <w:p>
      <w:r>
        <w:t>43</w:t>
        <w:tab/>
        <w:t>1867 - 1929</w:t>
      </w:r>
    </w:p>
    <w:p>
      <w:r>
        <w:br/>
        <w:t>30</w:t>
        <w:tab/>
        <w:t>Nr. 1389</w:t>
      </w:r>
    </w:p>
    <w:p>
      <w:r>
        <w:t>30a</w:t>
        <w:tab/>
        <w:t>07</w:t>
      </w:r>
    </w:p>
    <w:p>
      <w:r>
        <w:t>30z</w:t>
        <w:tab/>
        <w:t>180 Hersfeld Nr. 1389</w:t>
      </w:r>
    </w:p>
    <w:p>
      <w:r>
        <w:t>33</w:t>
        <w:tab/>
        <w:t>S. 300</w:t>
      </w:r>
    </w:p>
    <w:p>
      <w:r>
        <w:t>40</w:t>
        <w:tab/>
        <w:t>s[Reichspressegesetz]s. (s[2{Verbotene} 1{Druckschriften}]s, Bilder und Darstellungen) s[&lt;Zensur&gt;]s</w:t>
      </w:r>
    </w:p>
    <w:p>
      <w:r>
        <w:t>43</w:t>
        <w:tab/>
        <w:t>1873 - 1938</w:t>
      </w:r>
    </w:p>
    <w:p>
      <w:r>
        <w:br/>
        <w:t>30</w:t>
        <w:tab/>
        <w:t>Nr. 6516</w:t>
      </w:r>
    </w:p>
    <w:p>
      <w:r>
        <w:t>30a</w:t>
        <w:tab/>
        <w:t>08</w:t>
      </w:r>
    </w:p>
    <w:p>
      <w:r>
        <w:t>30z</w:t>
        <w:tab/>
        <w:t>180 Hersfeld Nr. 6516</w:t>
      </w:r>
    </w:p>
    <w:p>
      <w:r>
        <w:t>33</w:t>
        <w:tab/>
        <w:t>S. 300</w:t>
      </w:r>
    </w:p>
    <w:p>
      <w:r>
        <w:t>40</w:t>
        <w:tab/>
        <w:t>s[Bezug von s[Zeitungen]s]s in den Gast- und Wirtshäusern des o[2{Kreis}es 1{Hersfeld}]o</w:t>
      </w:r>
    </w:p>
    <w:p>
      <w:r>
        <w:t>43</w:t>
        <w:tab/>
        <w:t>1868 - 1869</w:t>
      </w:r>
    </w:p>
    <w:p>
      <w:r>
        <w:br/>
        <w:t>30</w:t>
        <w:tab/>
        <w:t>Nr. 7223</w:t>
      </w:r>
    </w:p>
    <w:p>
      <w:r>
        <w:t>30a</w:t>
        <w:tab/>
        <w:t>09</w:t>
      </w:r>
    </w:p>
    <w:p>
      <w:r>
        <w:t>30z</w:t>
        <w:tab/>
        <w:t>180 Hersfeld Nr. 7223</w:t>
      </w:r>
    </w:p>
    <w:p>
      <w:r>
        <w:t>33</w:t>
        <w:tab/>
        <w:t>S. 300</w:t>
      </w:r>
    </w:p>
    <w:p>
      <w:r>
        <w:t>40</w:t>
        <w:tab/>
        <w:t>Anzeigen über die s[2{Verbreitung von} 1{Flugschriften}]s</w:t>
      </w:r>
    </w:p>
    <w:p>
      <w:r>
        <w:t>43</w:t>
        <w:tab/>
        <w:t>1868 - 1869</w:t>
      </w:r>
    </w:p>
    <w:p>
      <w:r>
        <w:br/>
        <w:t>30</w:t>
        <w:tab/>
        <w:t>Nr. 3119</w:t>
      </w:r>
    </w:p>
    <w:p>
      <w:r>
        <w:t>30a</w:t>
        <w:tab/>
        <w:t>10</w:t>
      </w:r>
    </w:p>
    <w:p>
      <w:r>
        <w:t>30z</w:t>
        <w:tab/>
        <w:t>180 Hersfeld Nr. 3119</w:t>
      </w:r>
    </w:p>
    <w:p>
      <w:r>
        <w:t>33</w:t>
        <w:tab/>
        <w:t>S. 300</w:t>
      </w:r>
    </w:p>
    <w:p>
      <w:r>
        <w:t>40</w:t>
        <w:tab/>
        <w:t>Vom Feilbieten im Umherziehen ausgeschlossene s[Druckschriften]s und Bildwerke, Allgem. s[&lt;Zensur&gt;]s. s[&lt;Kolportage&gt;]s</w:t>
      </w:r>
    </w:p>
    <w:p>
      <w:r>
        <w:t>43</w:t>
        <w:tab/>
        <w:t>1884 - 1930</w:t>
      </w:r>
    </w:p>
    <w:p>
      <w:r>
        <w:br/>
        <w:t>30</w:t>
        <w:tab/>
        <w:t>Nr. 9689</w:t>
      </w:r>
    </w:p>
    <w:p>
      <w:r>
        <w:t>30a</w:t>
        <w:tab/>
        <w:t>11</w:t>
      </w:r>
    </w:p>
    <w:p>
      <w:r>
        <w:t>30z</w:t>
        <w:tab/>
        <w:t>180 Hersfeld Nr. 9689</w:t>
      </w:r>
    </w:p>
    <w:p>
      <w:r>
        <w:t>33</w:t>
        <w:tab/>
        <w:t>S. 300</w:t>
      </w:r>
    </w:p>
    <w:p>
      <w:r>
        <w:t>40</w:t>
        <w:tab/>
        <w:t>s[Verbot]s, s[Beschlagnahme]s und s[Einziehung]s sowie s[Wiederzulassung]s von s[2{politische}n 1{Druckschriften}]s im Reich s[&lt;Zensur&gt;]s</w:t>
      </w:r>
    </w:p>
    <w:p>
      <w:r>
        <w:t>43</w:t>
        <w:tab/>
        <w:t>1932 - 1933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H. Schule und Bildungswesen \ 1. Allgemeine Schulangelegenheiten, Schulaufsicht \ a. Allgemeines, Statistik</w:t>
      </w:r>
    </w:p>
    <w:p>
      <w:r>
        <w:t>30</w:t>
        <w:tab/>
        <w:t>Nr. 2031</w:t>
      </w:r>
    </w:p>
    <w:p>
      <w:r>
        <w:t>30a</w:t>
        <w:tab/>
        <w:t>01</w:t>
      </w:r>
    </w:p>
    <w:p>
      <w:r>
        <w:t>30z</w:t>
        <w:tab/>
        <w:t>180 Hersfeld Nr. 2031</w:t>
      </w:r>
    </w:p>
    <w:p>
      <w:r>
        <w:t>33</w:t>
        <w:tab/>
        <w:t>S. 405</w:t>
      </w:r>
    </w:p>
    <w:p>
      <w:r>
        <w:t>40</w:t>
        <w:tab/>
        <w:t>s[Bezug]s des t[Zentralblattes für die gesamte Unterrichtsverwaltung in Preußen]t, Allgem.</w:t>
      </w:r>
    </w:p>
    <w:p>
      <w:r>
        <w:t>43</w:t>
        <w:tab/>
        <w:t>1867 - 1907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H. Schule und Bildungswesen \ 5. Schüler und Unterricht \ d. Inventar und Lehrmittel</w:t>
      </w:r>
    </w:p>
    <w:p>
      <w:r>
        <w:t>30</w:t>
        <w:tab/>
        <w:t>Nr. 4206</w:t>
      </w:r>
    </w:p>
    <w:p>
      <w:r>
        <w:t>30a</w:t>
        <w:tab/>
        <w:t>01</w:t>
      </w:r>
    </w:p>
    <w:p>
      <w:r>
        <w:t>30z</w:t>
        <w:tab/>
        <w:t>180 Hersfeld Nr. 4206</w:t>
      </w:r>
    </w:p>
    <w:p>
      <w:r>
        <w:t>33</w:t>
        <w:tab/>
        <w:t>S. 491</w:t>
      </w:r>
    </w:p>
    <w:p>
      <w:r>
        <w:t>40</w:t>
        <w:tab/>
        <w:t>s[Anschaffung]s des s[Liederbuch]ses "t[Liederkränze für Jugend und Volk]t" von p[4{Dr.} 1{Grosheim}]p für die Schulen</w:t>
      </w:r>
    </w:p>
    <w:p>
      <w:r>
        <w:t>43</w:t>
        <w:tab/>
        <w:t>1831 - 1835</w:t>
      </w:r>
    </w:p>
    <w:p>
      <w:r>
        <w:br/>
        <w:t>30</w:t>
        <w:tab/>
        <w:t>Nr. 4021</w:t>
      </w:r>
    </w:p>
    <w:p>
      <w:r>
        <w:t>30a</w:t>
        <w:tab/>
        <w:t>02</w:t>
      </w:r>
    </w:p>
    <w:p>
      <w:r>
        <w:t>30z</w:t>
        <w:tab/>
        <w:t>180 Hersfeld Nr. 4021</w:t>
      </w:r>
    </w:p>
    <w:p>
      <w:r>
        <w:t>33</w:t>
        <w:tab/>
        <w:t>S. 491</w:t>
      </w:r>
    </w:p>
    <w:p>
      <w:r>
        <w:t>40</w:t>
        <w:tab/>
        <w:t>s[Verteilung]s des auf Kosten der Landschulkasse angeschafften p[Becker]pschen s[Choral- und Melodienbuch]s an die evangelischen Lehrer der o[2{Provinz} 1{Fulda}]o</w:t>
      </w:r>
    </w:p>
    <w:p>
      <w:r>
        <w:t>43</w:t>
        <w:tab/>
        <w:t>1844 - 1848</w:t>
      </w:r>
    </w:p>
    <w:p>
      <w:r>
        <w:br/>
        <w:t>30</w:t>
        <w:tab/>
        <w:t>Nr. 4458</w:t>
      </w:r>
    </w:p>
    <w:p>
      <w:r>
        <w:t>30a</w:t>
        <w:tab/>
        <w:t>03</w:t>
      </w:r>
    </w:p>
    <w:p>
      <w:r>
        <w:t>30z</w:t>
        <w:tab/>
        <w:t>180 Hersfeld Nr. 4458</w:t>
      </w:r>
    </w:p>
    <w:p>
      <w:r>
        <w:t>33</w:t>
        <w:tab/>
        <w:t>S. 491</w:t>
      </w:r>
    </w:p>
    <w:p>
      <w:r>
        <w:t>40</w:t>
        <w:tab/>
        <w:t>Verhinderung des Gebrauchs des Werkes "t[Allgemeine Weltgeschichte]t" durch die Schullehrer s[&lt;Zensur&gt;]s</w:t>
      </w:r>
    </w:p>
    <w:p>
      <w:r>
        <w:t>43</w:t>
        <w:tab/>
        <w:t>1852</w:t>
      </w:r>
    </w:p>
    <w:p>
      <w:r>
        <w:br/>
        <w:t>30</w:t>
        <w:tab/>
        <w:t>Nr. 6769</w:t>
      </w:r>
    </w:p>
    <w:p>
      <w:r>
        <w:t>30a</w:t>
        <w:tab/>
        <w:t>04</w:t>
      </w:r>
    </w:p>
    <w:p>
      <w:r>
        <w:t>30z</w:t>
        <w:tab/>
        <w:t>180 Hersfeld Nr. 6769</w:t>
      </w:r>
    </w:p>
    <w:p>
      <w:r>
        <w:t>33</w:t>
        <w:tab/>
        <w:t>S. 491</w:t>
      </w:r>
    </w:p>
    <w:p>
      <w:r>
        <w:t>40</w:t>
        <w:tab/>
        <w:t>Einführung und s[Anschaffung]s von s[Schulbücher]sn für arme Schulkinder auf Kosten der Gemeindekassen</w:t>
      </w:r>
    </w:p>
    <w:p>
      <w:r>
        <w:t>43</w:t>
        <w:tab/>
        <w:t>1852 - 1888</w:t>
      </w:r>
    </w:p>
    <w:p>
      <w:r>
        <w:br/>
        <w:t>30</w:t>
        <w:tab/>
        <w:t>Nr. 4211</w:t>
      </w:r>
    </w:p>
    <w:p>
      <w:r>
        <w:t>30a</w:t>
        <w:tab/>
        <w:t>05</w:t>
      </w:r>
    </w:p>
    <w:p>
      <w:r>
        <w:t>30z</w:t>
        <w:tab/>
        <w:t>180 Hersfeld Nr. 4211</w:t>
      </w:r>
    </w:p>
    <w:p>
      <w:r>
        <w:t>33</w:t>
        <w:tab/>
        <w:t>S. 491</w:t>
      </w:r>
    </w:p>
    <w:p>
      <w:r>
        <w:t>40</w:t>
        <w:tab/>
        <w:t>Einführung des deutschen evangelischen s[Kirchengesangbuch]ses "p[Cotta]p" in den Volksschulen des o[2{Kreis}es 1{Hersfeld}]o</w:t>
      </w:r>
    </w:p>
    <w:p>
      <w:r>
        <w:t>43</w:t>
        <w:tab/>
        <w:t>1859</w:t>
      </w:r>
    </w:p>
    <w:p>
      <w:r>
        <w:br/>
        <w:t>30</w:t>
        <w:tab/>
        <w:t>Nr. 4305</w:t>
      </w:r>
    </w:p>
    <w:p>
      <w:r>
        <w:t>30a</w:t>
        <w:tab/>
        <w:t>06</w:t>
      </w:r>
    </w:p>
    <w:p>
      <w:r>
        <w:t>30z</w:t>
        <w:tab/>
        <w:t>180 Hersfeld Nr. 4305</w:t>
      </w:r>
    </w:p>
    <w:p>
      <w:r>
        <w:t>33</w:t>
        <w:tab/>
        <w:t>S. 492</w:t>
      </w:r>
    </w:p>
    <w:p>
      <w:r>
        <w:t>40</w:t>
        <w:tab/>
        <w:t>s[Anschaffung]s und Einführung von s[Schulbücher]sn</w:t>
      </w:r>
    </w:p>
    <w:p>
      <w:r>
        <w:t>43</w:t>
        <w:tab/>
        <w:t>1861 - 1890</w:t>
      </w:r>
    </w:p>
    <w:p>
      <w:r>
        <w:br/>
        <w:t>30</w:t>
        <w:tab/>
        <w:t>Nr. A 591, Nr. 1444</w:t>
      </w:r>
    </w:p>
    <w:p>
      <w:r>
        <w:t>30a</w:t>
        <w:tab/>
        <w:t>07</w:t>
      </w:r>
    </w:p>
    <w:p>
      <w:r>
        <w:t>30z</w:t>
        <w:tab/>
        <w:t>180 Hersfeld Nr. A 591, Nr. 1444</w:t>
      </w:r>
    </w:p>
    <w:p>
      <w:r>
        <w:t>33</w:t>
        <w:tab/>
        <w:t>S. 492</w:t>
      </w:r>
    </w:p>
    <w:p>
      <w:r>
        <w:t>40</w:t>
        <w:tab/>
        <w:t>s[Beschaffung]s von s[Kalender]sn für die ländliche Bevölkerung und für die Volksschulen, Bd. 1, 2</w:t>
      </w:r>
    </w:p>
    <w:p>
      <w:r>
        <w:t>43</w:t>
        <w:tab/>
        <w:t>1900 - 1927</w:t>
      </w:r>
    </w:p>
    <w:p>
      <w:r>
        <w:t>45</w:t>
        <w:tab/>
        <w:t>Provenienz Nr. A 591: Kreisausschuß Hersfeld</w:t>
      </w:r>
    </w:p>
    <w:p>
      <w:r>
        <w:t>50</w:t>
        <w:tab/>
        <w:t>2 Bde.</w:t>
      </w:r>
    </w:p>
    <w:p>
      <w:r>
        <w:br/>
        <w:t>30</w:t>
        <w:tab/>
        <w:t>Nr. 1455, Nr. 1451</w:t>
      </w:r>
    </w:p>
    <w:p>
      <w:r>
        <w:t>30a</w:t>
        <w:tab/>
        <w:t>08</w:t>
      </w:r>
    </w:p>
    <w:p>
      <w:r>
        <w:t>30z</w:t>
        <w:tab/>
        <w:t>180 Hersfeld Nr. 1455, Nr. 1451</w:t>
      </w:r>
    </w:p>
    <w:p>
      <w:r>
        <w:t>33</w:t>
        <w:tab/>
        <w:t>S. 492</w:t>
      </w:r>
    </w:p>
    <w:p>
      <w:r>
        <w:t>40</w:t>
        <w:tab/>
        <w:t>s[Empfehlung von s[Bücher]sn und s[Schriften]s]s durch s[Buchhandlungen]s, Bd. 1, 2</w:t>
      </w:r>
    </w:p>
    <w:p>
      <w:r>
        <w:t>43</w:t>
        <w:tab/>
        <w:t>1905 - 1934</w:t>
      </w:r>
    </w:p>
    <w:p>
      <w:r>
        <w:t>50</w:t>
        <w:tab/>
        <w:t>2 Bde.</w:t>
      </w:r>
    </w:p>
    <w:p>
      <w:r>
        <w:br/>
        <w:t>30</w:t>
        <w:tab/>
        <w:t>Nr. 2086</w:t>
      </w:r>
    </w:p>
    <w:p>
      <w:r>
        <w:t>30a</w:t>
        <w:tab/>
        <w:t>09</w:t>
      </w:r>
    </w:p>
    <w:p>
      <w:r>
        <w:t>30z</w:t>
        <w:tab/>
        <w:t>180 Hersfeld Nr. 2086</w:t>
      </w:r>
    </w:p>
    <w:p>
      <w:r>
        <w:t>33</w:t>
        <w:tab/>
        <w:t>S. 492</w:t>
      </w:r>
    </w:p>
    <w:p>
      <w:r>
        <w:t>40</w:t>
        <w:tab/>
        <w:t>s[Anschaffung]s von s[Bücher]sn und s[Schriften]s für die öffentlichen Volksschulen und deren s[Bibliotheken]s</w:t>
      </w:r>
    </w:p>
    <w:p>
      <w:r>
        <w:t>43</w:t>
        <w:tab/>
        <w:t>1907 - 1922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H. Schule und Bildungswesen \ 9. Kulturpflege, Denkmalschutz</w:t>
      </w:r>
    </w:p>
    <w:p>
      <w:r>
        <w:t>30</w:t>
        <w:tab/>
        <w:t>Nr. 1302</w:t>
      </w:r>
    </w:p>
    <w:p>
      <w:r>
        <w:t>30a</w:t>
        <w:tab/>
        <w:t>01</w:t>
      </w:r>
    </w:p>
    <w:p>
      <w:r>
        <w:t>30z</w:t>
        <w:tab/>
        <w:t>180 Hersfeld Nr. 1302</w:t>
      </w:r>
    </w:p>
    <w:p>
      <w:r>
        <w:t>33</w:t>
        <w:tab/>
        <w:t>S. 514</w:t>
      </w:r>
    </w:p>
    <w:p>
      <w:r>
        <w:t>40</w:t>
        <w:tab/>
        <w:t>Einsendung von s[Druckschriften]s usw. an die s[Bibliothek]ssverwaltungen, Allgem.</w:t>
      </w:r>
    </w:p>
    <w:p>
      <w:r>
        <w:t>43</w:t>
        <w:tab/>
        <w:t>1854 - 1918</w:t>
      </w:r>
    </w:p>
    <w:p>
      <w:r>
        <w:br/>
        <w:t>30</w:t>
        <w:tab/>
        <w:t>Nr. 3499, Nr. 1303</w:t>
      </w:r>
    </w:p>
    <w:p>
      <w:r>
        <w:t>30a</w:t>
        <w:tab/>
        <w:t>02</w:t>
      </w:r>
    </w:p>
    <w:p>
      <w:r>
        <w:t>30z</w:t>
        <w:tab/>
        <w:t>180 Hersfeld Nr. 3499, Nr. 1303</w:t>
      </w:r>
    </w:p>
    <w:p>
      <w:r>
        <w:t>33</w:t>
        <w:tab/>
        <w:t>S. 514</w:t>
      </w:r>
    </w:p>
    <w:p>
      <w:r>
        <w:t>40</w:t>
        <w:tab/>
        <w:t>Einsendung von s[Druckschriften]s usw. an die s[Bibliothek]ssverwaltungen, Bd. 1, 2</w:t>
      </w:r>
    </w:p>
    <w:p>
      <w:r>
        <w:t>43</w:t>
        <w:tab/>
        <w:t>1854 - 1940</w:t>
      </w:r>
    </w:p>
    <w:p>
      <w:r>
        <w:t>50</w:t>
        <w:tab/>
        <w:t>2 Bde.</w:t>
      </w:r>
    </w:p>
    <w:p>
      <w:r>
        <w:br/>
        <w:t>30</w:t>
        <w:tab/>
        <w:t>Nr. 1459</w:t>
      </w:r>
    </w:p>
    <w:p>
      <w:r>
        <w:t>30a</w:t>
        <w:tab/>
        <w:t>03</w:t>
      </w:r>
    </w:p>
    <w:p>
      <w:r>
        <w:t>30z</w:t>
        <w:tab/>
        <w:t>180 Hersfeld Nr. 1459</w:t>
      </w:r>
    </w:p>
    <w:p>
      <w:r>
        <w:t>33</w:t>
        <w:tab/>
        <w:t>S. 515</w:t>
      </w:r>
    </w:p>
    <w:p>
      <w:r>
        <w:t>40</w:t>
        <w:tab/>
        <w:t>s[Empfehlung von s[Bücher]sn und s[Schriften]s]s durch die Aufsichtsbehörden</w:t>
      </w:r>
    </w:p>
    <w:p>
      <w:r>
        <w:t>41</w:t>
        <w:tab/>
        <w:t>s[Verlag]ss- und s[Buchhandelssachen]s s[&lt;Zensur&gt;]s</w:t>
      </w:r>
    </w:p>
    <w:p>
      <w:r>
        <w:t>43</w:t>
        <w:tab/>
        <w:t>1873 - 1925</w:t>
      </w:r>
    </w:p>
    <w:p>
      <w:r>
        <w:br/>
        <w:t>30</w:t>
        <w:tab/>
        <w:t>Nr. A 44</w:t>
      </w:r>
    </w:p>
    <w:p>
      <w:r>
        <w:t>30a</w:t>
        <w:tab/>
        <w:t>04</w:t>
      </w:r>
    </w:p>
    <w:p>
      <w:r>
        <w:t>30z</w:t>
        <w:tab/>
        <w:t>180 Hersfeld Nr. A 44</w:t>
      </w:r>
    </w:p>
    <w:p>
      <w:r>
        <w:t>33</w:t>
        <w:tab/>
        <w:t>S. 515</w:t>
      </w:r>
    </w:p>
    <w:p>
      <w:r>
        <w:t>40</w:t>
        <w:tab/>
        <w:t>Gründung und Unterhaltung der s[Volksbibliotheken]s, Allgem.</w:t>
      </w:r>
    </w:p>
    <w:p>
      <w:r>
        <w:t>43</w:t>
        <w:tab/>
        <w:t>1892 - 1926</w:t>
      </w:r>
    </w:p>
    <w:p>
      <w:r>
        <w:t>45</w:t>
        <w:tab/>
        <w:t>Provenienz: Kreisausschuß Hersfeld</w:t>
      </w:r>
    </w:p>
    <w:p>
      <w:r>
        <w:br/>
        <w:t>30</w:t>
        <w:tab/>
        <w:t>Nr. 9157, Nr. A 41</w:t>
      </w:r>
    </w:p>
    <w:p>
      <w:r>
        <w:t>30a</w:t>
        <w:tab/>
        <w:t>05</w:t>
      </w:r>
    </w:p>
    <w:p>
      <w:r>
        <w:t>30z</w:t>
        <w:tab/>
        <w:t>180 Hersfeld Nr. 9157, Nr. A 41</w:t>
      </w:r>
    </w:p>
    <w:p>
      <w:r>
        <w:t>33</w:t>
        <w:tab/>
        <w:t>S. 515</w:t>
      </w:r>
    </w:p>
    <w:p>
      <w:r>
        <w:t>40</w:t>
        <w:tab/>
        <w:t>Gründung und Unterhaltung der s[Volksbibliotheken]s, Bd. 1, 2</w:t>
      </w:r>
    </w:p>
    <w:p>
      <w:r>
        <w:t>43</w:t>
        <w:tab/>
        <w:t>1900 - 1928</w:t>
      </w:r>
    </w:p>
    <w:p>
      <w:r>
        <w:t>45</w:t>
        <w:tab/>
        <w:t>Provenienz Nr. A 41: Kreisausschuß Hersfeld</w:t>
      </w:r>
    </w:p>
    <w:p>
      <w:r>
        <w:br/>
        <w:t>30</w:t>
        <w:tab/>
        <w:t>Nr. A 2943</w:t>
      </w:r>
    </w:p>
    <w:p>
      <w:r>
        <w:t>30a</w:t>
        <w:tab/>
        <w:t>06</w:t>
      </w:r>
    </w:p>
    <w:p>
      <w:r>
        <w:t>30z</w:t>
        <w:tab/>
        <w:t>180 Hersfeld Nr. A 2943</w:t>
      </w:r>
    </w:p>
    <w:p>
      <w:r>
        <w:t>33</w:t>
        <w:tab/>
        <w:t>S. 515</w:t>
      </w:r>
    </w:p>
    <w:p>
      <w:r>
        <w:t>40</w:t>
        <w:tab/>
        <w:t>s[Volksbüchereien]s im Kreise</w:t>
      </w:r>
    </w:p>
    <w:p>
      <w:r>
        <w:t>41</w:t>
        <w:tab/>
        <w:t>u.a.: Errichtung und Verwaltung von Volksbüchereien in den Gemeinden; s[Bücherbeschaffung]s</w:t>
      </w:r>
    </w:p>
    <w:p>
      <w:r>
        <w:t>43</w:t>
        <w:tab/>
        <w:t>1929 - 1942</w:t>
      </w:r>
    </w:p>
    <w:p>
      <w:r>
        <w:t>45</w:t>
        <w:tab/>
        <w:t>Provenienz: Kreisausschuß Hersfeld</w:t>
      </w:r>
    </w:p>
    <w:p>
      <w:r>
        <w:br/>
        <w:t>30</w:t>
        <w:tab/>
        <w:t>Nr. A 45</w:t>
      </w:r>
    </w:p>
    <w:p>
      <w:r>
        <w:t>30a</w:t>
        <w:tab/>
        <w:t>07</w:t>
      </w:r>
    </w:p>
    <w:p>
      <w:r>
        <w:t>30z</w:t>
        <w:tab/>
        <w:t>180 Hersfeld Nr. A 45</w:t>
      </w:r>
    </w:p>
    <w:p>
      <w:r>
        <w:t>33</w:t>
        <w:tab/>
        <w:t>S. 515</w:t>
      </w:r>
    </w:p>
    <w:p>
      <w:r>
        <w:t>40</w:t>
        <w:tab/>
        <w:t>s[Empfehlung von s[Bücher]sn und s[Zeitschriften]s]s für s[Volksbibliotheken]s seitens der Aufsichtsbehörde, Allgem. s[&lt;Zensur&gt;]s</w:t>
      </w:r>
    </w:p>
    <w:p>
      <w:r>
        <w:t>43</w:t>
        <w:tab/>
        <w:t>1900 - 1925</w:t>
      </w:r>
    </w:p>
    <w:p>
      <w:r>
        <w:t>45</w:t>
        <w:tab/>
        <w:t>Provenienz: Kreisausschuß Hersfeld</w:t>
      </w:r>
    </w:p>
    <w:p>
      <w:r>
        <w:br/>
        <w:t>30</w:t>
        <w:tab/>
        <w:t>Nr. A 34</w:t>
      </w:r>
    </w:p>
    <w:p>
      <w:r>
        <w:t>30a</w:t>
        <w:tab/>
        <w:t>08</w:t>
      </w:r>
    </w:p>
    <w:p>
      <w:r>
        <w:t>30z</w:t>
        <w:tab/>
        <w:t>180 Hersfeld Nr. A 34</w:t>
      </w:r>
    </w:p>
    <w:p>
      <w:r>
        <w:t>33</w:t>
        <w:tab/>
        <w:t>S. 515</w:t>
      </w:r>
    </w:p>
    <w:p>
      <w:r>
        <w:t>40</w:t>
        <w:tab/>
        <w:t>s[Empfehlung von s[Bücher]sn und s[Zeitschriften]s]s für s[Volksbibliotheken]s</w:t>
      </w:r>
    </w:p>
    <w:p>
      <w:r>
        <w:t>43</w:t>
        <w:tab/>
        <w:t>1906 - 1923</w:t>
      </w:r>
    </w:p>
    <w:p>
      <w:r>
        <w:t>45</w:t>
        <w:tab/>
        <w:t>Provenienz: Kreisausschuß Hersfeld</w:t>
      </w:r>
    </w:p>
    <w:p>
      <w:r>
        <w:br/>
        <w:t>26</w:t>
        <w:tab/>
        <w:t>&lt; - &gt;</w:t>
      </w:r>
    </w:p>
    <w:p>
      <w:r>
        <w:t>26a</w:t>
        <w:tab/>
        <w:t>07</w:t>
      </w:r>
    </w:p>
    <w:p>
      <w:r>
        <w:t>27</w:t>
        <w:tab/>
        <w:t>Akten \ L. Handel und Gewerbe \ 1. Allgemeines, Statistik</w:t>
      </w:r>
    </w:p>
    <w:p>
      <w:r>
        <w:t>30</w:t>
        <w:tab/>
        <w:t>Nr. 5509</w:t>
      </w:r>
    </w:p>
    <w:p>
      <w:r>
        <w:t>30a</w:t>
        <w:tab/>
        <w:t>01</w:t>
      </w:r>
    </w:p>
    <w:p>
      <w:r>
        <w:t>30z</w:t>
        <w:tab/>
        <w:t>180 Hersfeld Nr. 5509</w:t>
      </w:r>
    </w:p>
    <w:p>
      <w:r>
        <w:t>33</w:t>
        <w:tab/>
        <w:t>S. 619</w:t>
      </w:r>
    </w:p>
    <w:p>
      <w:r>
        <w:t>40</w:t>
        <w:tab/>
        <w:t>s[Anschaffung]s der p[Rapet]p'schen s[Schrift]s "t[Volkswirtschaft für Jedermann]t"</w:t>
      </w:r>
    </w:p>
    <w:p>
      <w:r>
        <w:t>43</w:t>
        <w:tab/>
        <w:t>1878 - 1883</w:t>
      </w:r>
    </w:p>
    <w:p>
      <w:r>
        <w:br/>
        <w:t>26</w:t>
        <w:tab/>
        <w:t>&lt; - &gt;</w:t>
      </w:r>
    </w:p>
    <w:p>
      <w:r>
        <w:t>26a</w:t>
        <w:tab/>
        <w:t>08</w:t>
      </w:r>
    </w:p>
    <w:p>
      <w:r>
        <w:t>27</w:t>
        <w:tab/>
        <w:t>Akten \ L. Handel und Gewerbe \ 8. Handel \ d. Buchhandel</w:t>
      </w:r>
    </w:p>
    <w:p>
      <w:r>
        <w:t>30</w:t>
        <w:tab/>
        <w:t>Nr. 8269</w:t>
      </w:r>
    </w:p>
    <w:p>
      <w:r>
        <w:t>30a</w:t>
        <w:tab/>
        <w:t>01</w:t>
      </w:r>
    </w:p>
    <w:p>
      <w:r>
        <w:t>30z</w:t>
        <w:tab/>
        <w:t>180 Hersfeld Nr. 8269</w:t>
      </w:r>
    </w:p>
    <w:p>
      <w:r>
        <w:t>33</w:t>
        <w:tab/>
        <w:t>S. 703</w:t>
      </w:r>
    </w:p>
    <w:p>
      <w:r>
        <w:t>40</w:t>
        <w:tab/>
        <w:t>Beschwerde gegen den p[5{s[Buchdrucker]s} 1{Happich} zu 6{o[Hersfeld]o}]p wegen s[2{unbefugter Ausübung des} 1{Buchhandel}]ss</w:t>
      </w:r>
    </w:p>
    <w:p>
      <w:r>
        <w:t>43</w:t>
        <w:tab/>
        <w:t>1853</w:t>
      </w:r>
    </w:p>
    <w:p>
      <w:r>
        <w:br/>
        <w:t>30</w:t>
        <w:tab/>
        <w:t>Nr. 8323</w:t>
      </w:r>
    </w:p>
    <w:p>
      <w:r>
        <w:t>30a</w:t>
        <w:tab/>
        <w:t>02</w:t>
      </w:r>
    </w:p>
    <w:p>
      <w:r>
        <w:t>30z</w:t>
        <w:tab/>
        <w:t>180 Hersfeld Nr. 8323</w:t>
      </w:r>
    </w:p>
    <w:p>
      <w:r>
        <w:t>33</w:t>
        <w:tab/>
        <w:t>S. 703</w:t>
      </w:r>
    </w:p>
    <w:p>
      <w:r>
        <w:t>40</w:t>
        <w:tab/>
        <w:t>Gesuch des p[5{s[Buchhändler]s}s 2{Ludwig} 1{Happich} zu 6{o[Hersfeld]o}]p um s[Konzession]s zum s[Buchhandel]s</w:t>
      </w:r>
    </w:p>
    <w:p>
      <w:r>
        <w:t>43</w:t>
        <w:tab/>
        <w:t>1853</w:t>
      </w:r>
    </w:p>
    <w:p>
      <w:r>
        <w:br/>
        <w:t>30</w:t>
        <w:tab/>
        <w:t>Nr. 3808</w:t>
      </w:r>
    </w:p>
    <w:p>
      <w:r>
        <w:t>30a</w:t>
        <w:tab/>
        <w:t>03</w:t>
      </w:r>
    </w:p>
    <w:p>
      <w:r>
        <w:t>30z</w:t>
        <w:tab/>
        <w:t>180 Hersfeld Nr. 3808</w:t>
      </w:r>
    </w:p>
    <w:p>
      <w:r>
        <w:t>33</w:t>
        <w:tab/>
        <w:t>S. 703</w:t>
      </w:r>
    </w:p>
    <w:p>
      <w:r>
        <w:t>40</w:t>
        <w:tab/>
        <w:t>Gesuch des p[2{August} 1{Rullmann} zu 6{o[Hersfeld]o}]p um Bestätigung der durch den p[5{s[Buchhändler]s} 1{Mohr}]p gekauften s[Privilegien]s</w:t>
      </w:r>
    </w:p>
    <w:p>
      <w:r>
        <w:t>43</w:t>
        <w:tab/>
        <w:t>1925 - 1926</w:t>
      </w:r>
    </w:p>
    <w:p/>
    <w:p/>
    <w:p>
      <w:r>
        <w:br/>
        <w:t>20</w:t>
        <w:tab/>
        <w:t>180 Hofgeismar</w:t>
      </w:r>
    </w:p>
    <w:p>
      <w:r>
        <w:t>20a</w:t>
        <w:tab/>
        <w:t>180</w:t>
      </w:r>
    </w:p>
    <w:p>
      <w:r>
        <w:t>20b</w:t>
        <w:tab/>
        <w:t>Hofgeismar</w:t>
      </w:r>
    </w:p>
    <w:p>
      <w:r>
        <w:t>21</w:t>
        <w:tab/>
        <w:t>Landratsamt Hofgeismar</w:t>
      </w:r>
    </w:p>
    <w:p>
      <w:r>
        <w:t>22</w:t>
        <w:tab/>
        <w:t>Hauptabteilung II: Akten \ Preußische Staatsbehörden \ 180. Landratsämter bis 1951/52 \ #Landratsamt Hofgeismar</w:t>
      </w:r>
    </w:p>
    <w:p>
      <w:r>
        <w:t>23</w:t>
        <w:tab/>
        <w:t>1821 - 1952</w:t>
      </w:r>
    </w:p>
    <w:p>
      <w:r>
        <w:t>24</w:t>
        <w:tab/>
        <w:t>Findbuch</w:t>
      </w:r>
    </w:p>
    <w:p>
      <w:r>
        <w:t>25</w:t>
        <w:tab/>
        <w:t>Das Findbuch wurde 1974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3. Verwaltung des Landratsamtes \ a. Geschäftsführung</w:t>
      </w:r>
    </w:p>
    <w:p>
      <w:r>
        <w:t>30</w:t>
        <w:tab/>
        <w:t>Nr. 3246</w:t>
      </w:r>
    </w:p>
    <w:p>
      <w:r>
        <w:t>30a</w:t>
        <w:tab/>
        <w:t>01</w:t>
      </w:r>
    </w:p>
    <w:p>
      <w:r>
        <w:t>30z</w:t>
        <w:tab/>
        <w:t>180 Hofgeismar Nr. 3246</w:t>
      </w:r>
    </w:p>
    <w:p>
      <w:r>
        <w:t>33</w:t>
        <w:tab/>
        <w:t>S. 18</w:t>
      </w:r>
    </w:p>
    <w:p>
      <w:r>
        <w:t>40</w:t>
        <w:tab/>
        <w:t>s[Herausgabe]s eines s[Kreisblatt]ses für den o[2{Kreis} 1{Hofgeismar}]o Bd. 3</w:t>
      </w:r>
    </w:p>
    <w:p>
      <w:r>
        <w:t>43</w:t>
        <w:tab/>
        <w:t>1868 - 1923</w:t>
      </w:r>
    </w:p>
    <w:p>
      <w:r>
        <w:br/>
        <w:t>30</w:t>
        <w:tab/>
        <w:t>Nr. 3248</w:t>
      </w:r>
    </w:p>
    <w:p>
      <w:r>
        <w:t>30a</w:t>
        <w:tab/>
        <w:t>02</w:t>
      </w:r>
    </w:p>
    <w:p>
      <w:r>
        <w:t>30z</w:t>
        <w:tab/>
        <w:t>180 Hofgeismar Nr. 3248</w:t>
      </w:r>
    </w:p>
    <w:p>
      <w:r>
        <w:t>33</w:t>
        <w:tab/>
        <w:t>S. 18</w:t>
      </w:r>
    </w:p>
    <w:p>
      <w:r>
        <w:t>40</w:t>
        <w:tab/>
        <w:t>Notizen zur Aufstellung eines s[Staatshandbuch]ses Bd. 2</w:t>
      </w:r>
    </w:p>
    <w:p>
      <w:r>
        <w:t>43</w:t>
        <w:tab/>
        <w:t>1860 - 1879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Sicherheit und Ordnung \ 3. Politische Polizei \ d. Presseaufsicht, Zensur</w:t>
      </w:r>
    </w:p>
    <w:p>
      <w:r>
        <w:t>30</w:t>
        <w:tab/>
        <w:t>Nr. 1790</w:t>
      </w:r>
    </w:p>
    <w:p>
      <w:r>
        <w:t>30a</w:t>
        <w:tab/>
        <w:t>01</w:t>
      </w:r>
    </w:p>
    <w:p>
      <w:r>
        <w:t>30z</w:t>
        <w:tab/>
        <w:t>180 Hofgeismar Nr. 1790</w:t>
      </w:r>
    </w:p>
    <w:p>
      <w:r>
        <w:t>33</w:t>
        <w:tab/>
        <w:t>S. 95</w:t>
      </w:r>
    </w:p>
    <w:p>
      <w:r>
        <w:t>40</w:t>
        <w:tab/>
        <w:t>s[Herausgabe literarischer Werke]s (s[Empfehlung]s und s[Verbreitung]s).</w:t>
      </w:r>
    </w:p>
    <w:p>
      <w:r>
        <w:t>41</w:t>
        <w:tab/>
        <w:t>s[Verlagsprospekte]s, behördliche Empfehlungen, vor allem für s[Kalender]s mit antisozialdemokratischer Tendenz. s[&lt;Zensur&gt;]s</w:t>
      </w:r>
    </w:p>
    <w:p>
      <w:r>
        <w:t>43</w:t>
        <w:tab/>
        <w:t>1860 - 1919</w:t>
      </w:r>
    </w:p>
    <w:p>
      <w:r>
        <w:br/>
        <w:t>30</w:t>
        <w:tab/>
        <w:t>Nr. 3220</w:t>
      </w:r>
    </w:p>
    <w:p>
      <w:r>
        <w:t>30a</w:t>
        <w:tab/>
        <w:t>02</w:t>
      </w:r>
    </w:p>
    <w:p>
      <w:r>
        <w:t>30z</w:t>
        <w:tab/>
        <w:t>180 Hofgeismar Nr. 3220</w:t>
      </w:r>
    </w:p>
    <w:p>
      <w:r>
        <w:t>33</w:t>
        <w:tab/>
        <w:t>S. 95</w:t>
      </w:r>
    </w:p>
    <w:p>
      <w:r>
        <w:t>40</w:t>
        <w:tab/>
        <w:t>Verzeichnisse derjenigen s[Druckschriften]s, welche von der s[Kolportage]s ausgeschlossen sind s[&lt;Zensur&gt;]s</w:t>
      </w:r>
    </w:p>
    <w:p>
      <w:r>
        <w:t>43</w:t>
        <w:tab/>
        <w:t>1884 - 1918</w:t>
      </w:r>
    </w:p>
    <w:p>
      <w:r>
        <w:br/>
        <w:t>30</w:t>
        <w:tab/>
        <w:t>Nr. 3810</w:t>
      </w:r>
    </w:p>
    <w:p>
      <w:r>
        <w:t>30a</w:t>
        <w:tab/>
        <w:t>03</w:t>
      </w:r>
    </w:p>
    <w:p>
      <w:r>
        <w:t>30z</w:t>
        <w:tab/>
        <w:t>180 Hofgeismar Nr. 3810</w:t>
      </w:r>
    </w:p>
    <w:p>
      <w:r>
        <w:t>33</w:t>
        <w:tab/>
        <w:t>S. 95</w:t>
      </w:r>
    </w:p>
    <w:p>
      <w:r>
        <w:t>40</w:t>
        <w:tab/>
        <w:t>Durchführung des s[Reichskulturkammer- und Reichsschrifttumskammer-Gesetz]ses; Säuberung der s[Gemeindebüchereien]s von s[2{nazistische}r 1{Literatur}]s; Kulturelle Veranstaltungen im Kreise</w:t>
      </w:r>
    </w:p>
    <w:p>
      <w:r>
        <w:t>41</w:t>
        <w:tab/>
        <w:t>s[Gesetze]s und Durchführungsbestimmungen betr. s[Buchhandel]s s[&lt;Zensur&gt;]s</w:t>
      </w:r>
    </w:p>
    <w:p>
      <w:r>
        <w:t>43</w:t>
        <w:tab/>
        <w:t>1934 - 1949</w:t>
      </w:r>
    </w:p>
    <w:p>
      <w:r>
        <w:br/>
        <w:t>30</w:t>
        <w:tab/>
        <w:t>Nr. 3809</w:t>
      </w:r>
    </w:p>
    <w:p>
      <w:r>
        <w:t>30a</w:t>
        <w:tab/>
        <w:t>04</w:t>
      </w:r>
    </w:p>
    <w:p>
      <w:r>
        <w:t>30z</w:t>
        <w:tab/>
        <w:t>180 Hofgeismar Nr. 3809</w:t>
      </w:r>
    </w:p>
    <w:p>
      <w:r>
        <w:t>33</w:t>
        <w:tab/>
        <w:t>S. 95</w:t>
      </w:r>
    </w:p>
    <w:p>
      <w:r>
        <w:t>40</w:t>
        <w:tab/>
        <w:t>s[Pressepolizei]s (Verordnungen; s[Beschlagnahme von s[2{nazistischer und militaristische}r 1{Literatur}]s]s) s[&lt;Zensur&gt;]s</w:t>
      </w:r>
    </w:p>
    <w:p>
      <w:r>
        <w:t>43</w:t>
        <w:tab/>
        <w:t>1945 - 1947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H. Schule und Bildungswesen \ 5. Schüler und Unterricht \ d. Inventar, Lehrmittel</w:t>
      </w:r>
    </w:p>
    <w:p>
      <w:r>
        <w:t>30</w:t>
        <w:tab/>
        <w:t>Nr. 4036</w:t>
      </w:r>
    </w:p>
    <w:p>
      <w:r>
        <w:t>30a</w:t>
        <w:tab/>
        <w:t>01</w:t>
      </w:r>
    </w:p>
    <w:p>
      <w:r>
        <w:t>30z</w:t>
        <w:tab/>
        <w:t>180 Hofgeismar Nr. 4036</w:t>
      </w:r>
    </w:p>
    <w:p>
      <w:r>
        <w:t>33</w:t>
        <w:tab/>
        <w:t>S. 155</w:t>
      </w:r>
    </w:p>
    <w:p>
      <w:r>
        <w:t>40</w:t>
        <w:tab/>
        <w:t>Versorgung der Volksschulen mit s[Lehrbücher]sn und Zeitschriften</w:t>
      </w:r>
    </w:p>
    <w:p>
      <w:r>
        <w:t>43</w:t>
        <w:tab/>
        <w:t>1918 - 1943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H. Schule und Bildungswesen \ 8. Kulturpflege, Natur-, Denkmal- und Landschaftsschutz</w:t>
      </w:r>
    </w:p>
    <w:p>
      <w:r>
        <w:t>30</w:t>
        <w:tab/>
        <w:t>Nr. 1214</w:t>
      </w:r>
    </w:p>
    <w:p>
      <w:r>
        <w:t>30a</w:t>
        <w:tab/>
        <w:t>01</w:t>
      </w:r>
    </w:p>
    <w:p>
      <w:r>
        <w:t>30z</w:t>
        <w:tab/>
        <w:t>180 Hofgeismar Nr. 1214</w:t>
      </w:r>
    </w:p>
    <w:p>
      <w:r>
        <w:t>33</w:t>
        <w:tab/>
        <w:t>S. 158</w:t>
      </w:r>
    </w:p>
    <w:p>
      <w:r>
        <w:t>40</w:t>
        <w:tab/>
        <w:t>Gründung von s[Volksbibliotheken]s in Orten des Kreises Bd. 2</w:t>
      </w:r>
    </w:p>
    <w:p>
      <w:r>
        <w:t>43</w:t>
        <w:tab/>
        <w:t>1904 - 1910</w:t>
      </w:r>
    </w:p>
    <w:p>
      <w:r>
        <w:br/>
        <w:t>30</w:t>
        <w:tab/>
        <w:t>Nr. A 378 - Nr. A 386</w:t>
      </w:r>
    </w:p>
    <w:p>
      <w:r>
        <w:t>30a</w:t>
        <w:tab/>
        <w:t>02</w:t>
      </w:r>
    </w:p>
    <w:p>
      <w:r>
        <w:t>30z</w:t>
        <w:tab/>
        <w:t>180 Hofgeismar Nr. A 378 - Nr. A 386</w:t>
      </w:r>
    </w:p>
    <w:p>
      <w:r>
        <w:t>33</w:t>
        <w:tab/>
        <w:t>S. 159</w:t>
      </w:r>
    </w:p>
    <w:p>
      <w:r>
        <w:t>40</w:t>
        <w:tab/>
        <w:t>s[Heimatkalender]s des o[2{Kreis}es 1{Hofgeismar}]o Bd. 1 - 9</w:t>
      </w:r>
    </w:p>
    <w:p>
      <w:r>
        <w:t>43</w:t>
        <w:tab/>
        <w:t>1926 - 1944</w:t>
      </w:r>
    </w:p>
    <w:p>
      <w:r>
        <w:t>45</w:t>
        <w:tab/>
        <w:t>Provenienz: Kreisausschuß Hofgeismar</w:t>
      </w:r>
    </w:p>
    <w:p>
      <w:r>
        <w:t>50</w:t>
        <w:tab/>
        <w:t>9 Bde.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L. Handel und Gewerbe \ 4. Gewerbe \ c. Sonstige Gewerbe</w:t>
      </w:r>
    </w:p>
    <w:p>
      <w:r>
        <w:t>30</w:t>
        <w:tab/>
        <w:t>Nr. 544</w:t>
      </w:r>
    </w:p>
    <w:p>
      <w:r>
        <w:t>30a</w:t>
        <w:tab/>
        <w:t>01</w:t>
      </w:r>
    </w:p>
    <w:p>
      <w:r>
        <w:t>30z</w:t>
        <w:tab/>
        <w:t>180 Hofgeismar Nr. 544</w:t>
      </w:r>
    </w:p>
    <w:p>
      <w:r>
        <w:t>33</w:t>
        <w:tab/>
        <w:t>S. 189</w:t>
      </w:r>
    </w:p>
    <w:p>
      <w:r>
        <w:t>40</w:t>
        <w:tab/>
        <w:t>s[Empfehlung]s des von p[4{Professor} 1{Fiedler} zu 6{o[Kassel]o}]p verfaßten s[Werkes über die Färbekunst]s</w:t>
      </w:r>
    </w:p>
    <w:p>
      <w:r>
        <w:t>43</w:t>
        <w:tab/>
        <w:t>1827</w:t>
      </w:r>
    </w:p>
    <w:p/>
    <w:p/>
    <w:p>
      <w:r>
        <w:br/>
        <w:t>20</w:t>
        <w:tab/>
        <w:t>180 Homberg</w:t>
      </w:r>
    </w:p>
    <w:p>
      <w:r>
        <w:t>20a</w:t>
        <w:tab/>
        <w:t>180</w:t>
      </w:r>
    </w:p>
    <w:p>
      <w:r>
        <w:t>20b</w:t>
        <w:tab/>
        <w:t>Homberg</w:t>
      </w:r>
    </w:p>
    <w:p>
      <w:r>
        <w:t>21</w:t>
        <w:tab/>
        <w:t>Landratsamt Homberg</w:t>
      </w:r>
    </w:p>
    <w:p>
      <w:r>
        <w:t>22</w:t>
        <w:tab/>
        <w:t>Hauptabteilung II: Akten \ Preußische Staatsbehörden \ 180. Landratsämter bis 1951/52 \ #Landratsamt Homberg</w:t>
      </w:r>
    </w:p>
    <w:p>
      <w:r>
        <w:t>23</w:t>
        <w:tab/>
        <w:t>1821 - 1932</w:t>
      </w:r>
    </w:p>
    <w:p>
      <w:r>
        <w:t>24</w:t>
        <w:tab/>
        <w:t>Findbuch</w:t>
      </w:r>
    </w:p>
    <w:p>
      <w:r>
        <w:t>25</w:t>
        <w:tab/>
        <w:t>Das Findbuch wurde 1989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E. Öffentliche Sicherheit und Ordnung \ 3. Politische Polizei \ a. Politische Polizei, allgem.</w:t>
      </w:r>
    </w:p>
    <w:p>
      <w:r>
        <w:t>30</w:t>
        <w:tab/>
        <w:t>Nr. 772</w:t>
      </w:r>
    </w:p>
    <w:p>
      <w:r>
        <w:t>30a</w:t>
        <w:tab/>
        <w:t>01</w:t>
      </w:r>
    </w:p>
    <w:p>
      <w:r>
        <w:t>30z</w:t>
        <w:tab/>
        <w:t>180 Homberg Nr. 772</w:t>
      </w:r>
    </w:p>
    <w:p>
      <w:r>
        <w:t>33</w:t>
        <w:tab/>
        <w:t>S. 67</w:t>
      </w:r>
    </w:p>
    <w:p>
      <w:r>
        <w:t>40</w:t>
        <w:tab/>
        <w:t>Aufsicht auf die in politischer Beziehung verdächtigen Personen und auf die s[2{verbotene}n 1{Schriften}]s (mit Fahndungslisten) s[&lt;Zensur&gt;]s</w:t>
      </w:r>
    </w:p>
    <w:p>
      <w:r>
        <w:t>43</w:t>
        <w:tab/>
        <w:t>1832 - 1845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Sicherheit und Ordnung \ 3. Politische Polizei \ c. Presseaufsicht, Zensur</w:t>
      </w:r>
    </w:p>
    <w:p>
      <w:r>
        <w:t>30</w:t>
        <w:tab/>
        <w:t>Nr. 849</w:t>
      </w:r>
    </w:p>
    <w:p>
      <w:r>
        <w:t>30a</w:t>
        <w:tab/>
        <w:t>01</w:t>
      </w:r>
    </w:p>
    <w:p>
      <w:r>
        <w:t>30z</w:t>
        <w:tab/>
        <w:t>180 Homberg Nr. 849</w:t>
      </w:r>
    </w:p>
    <w:p>
      <w:r>
        <w:t>33</w:t>
        <w:tab/>
        <w:t>S. 72</w:t>
      </w:r>
    </w:p>
    <w:p>
      <w:r>
        <w:t>40</w:t>
        <w:tab/>
        <w:t>Absetzung (s[Verkauf]s) des t[Hessen-Bote]tn in den Gemeinden</w:t>
      </w:r>
    </w:p>
    <w:p>
      <w:r>
        <w:t>42</w:t>
        <w:tab/>
        <w:t>Ausgaben Nr. 15, 29, 40, 54, 66, 9. Jahrgang, 1845</w:t>
      </w:r>
    </w:p>
    <w:p>
      <w:r>
        <w:t>43</w:t>
        <w:tab/>
        <w:t>1841 - 1845</w:t>
      </w:r>
    </w:p>
    <w:p>
      <w:r>
        <w:br/>
        <w:t>30</w:t>
        <w:tab/>
        <w:t>Nr. 850</w:t>
      </w:r>
    </w:p>
    <w:p>
      <w:r>
        <w:t>30a</w:t>
        <w:tab/>
        <w:t>02</w:t>
      </w:r>
    </w:p>
    <w:p>
      <w:r>
        <w:t>30z</w:t>
        <w:tab/>
        <w:t>180 Homberg Nr. 850</w:t>
      </w:r>
    </w:p>
    <w:p>
      <w:r>
        <w:t>33</w:t>
        <w:tab/>
        <w:t>S. 72</w:t>
      </w:r>
    </w:p>
    <w:p>
      <w:r>
        <w:t>40</w:t>
        <w:tab/>
        <w:t>Absetzung (s[Verkauf]s) des t[Kasseler-Bote]tn</w:t>
      </w:r>
    </w:p>
    <w:p>
      <w:r>
        <w:t>43</w:t>
        <w:tab/>
        <w:t>1841 - 1855</w:t>
      </w:r>
    </w:p>
    <w:p>
      <w:r>
        <w:br/>
        <w:t>30</w:t>
        <w:tab/>
        <w:t>Nr. 806</w:t>
      </w:r>
    </w:p>
    <w:p>
      <w:r>
        <w:t>30a</w:t>
        <w:tab/>
        <w:t>03</w:t>
      </w:r>
    </w:p>
    <w:p>
      <w:r>
        <w:t>30z</w:t>
        <w:tab/>
        <w:t>180 Homberg Nr. 806</w:t>
      </w:r>
    </w:p>
    <w:p>
      <w:r>
        <w:t>33</w:t>
        <w:tab/>
        <w:t>S. 72</w:t>
      </w:r>
    </w:p>
    <w:p>
      <w:r>
        <w:t>40</w:t>
        <w:tab/>
        <w:t>s[2{Mißbrauch der} 1{Presse}]s und des Vereins- und Versammlungsrechtes</w:t>
      </w:r>
    </w:p>
    <w:p>
      <w:r>
        <w:t>43</w:t>
        <w:tab/>
        <w:t>1848 - 1850</w:t>
      </w:r>
    </w:p>
    <w:p>
      <w:r>
        <w:br/>
        <w:t>30</w:t>
        <w:tab/>
        <w:t>Nr. 156</w:t>
      </w:r>
    </w:p>
    <w:p>
      <w:r>
        <w:t>30a</w:t>
        <w:tab/>
        <w:t>04</w:t>
      </w:r>
    </w:p>
    <w:p>
      <w:r>
        <w:t>30z</w:t>
        <w:tab/>
        <w:t>180 Homberg Nr. 156</w:t>
      </w:r>
    </w:p>
    <w:p>
      <w:r>
        <w:t>33</w:t>
        <w:tab/>
        <w:t>S. 72</w:t>
      </w:r>
    </w:p>
    <w:p>
      <w:r>
        <w:t>40</w:t>
        <w:tab/>
        <w:t>s[Zensur]s</w:t>
      </w:r>
    </w:p>
    <w:p>
      <w:r>
        <w:t>43</w:t>
        <w:tab/>
        <w:t>1854 - 1912</w:t>
      </w:r>
    </w:p>
    <w:p>
      <w:r>
        <w:br/>
        <w:t>30</w:t>
        <w:tab/>
        <w:t>Nr. 852</w:t>
      </w:r>
    </w:p>
    <w:p>
      <w:r>
        <w:t>30a</w:t>
        <w:tab/>
        <w:t>05</w:t>
      </w:r>
    </w:p>
    <w:p>
      <w:r>
        <w:t>30z</w:t>
        <w:tab/>
        <w:t>180 Homberg Nr. 852</w:t>
      </w:r>
    </w:p>
    <w:p>
      <w:r>
        <w:t>33</w:t>
        <w:tab/>
        <w:t>S. 72</w:t>
      </w:r>
    </w:p>
    <w:p>
      <w:r>
        <w:t>40</w:t>
        <w:tab/>
        <w:t>s[Herausgabe]s des "t[Hessischen Anzeiger]ts" durch den p[5{s[Buchdrucker]s} 2{Friedrich} 1{Hoppe} zu 6{o[Fritzlar]o}]p</w:t>
      </w:r>
    </w:p>
    <w:p>
      <w:r>
        <w:t>43</w:t>
        <w:tab/>
        <w:t>1861 - 1862</w:t>
      </w:r>
    </w:p>
    <w:p>
      <w:r>
        <w:br/>
        <w:t>30</w:t>
        <w:tab/>
        <w:t>Nr. 259</w:t>
      </w:r>
    </w:p>
    <w:p>
      <w:r>
        <w:t>30a</w:t>
        <w:tab/>
        <w:t>06</w:t>
      </w:r>
    </w:p>
    <w:p>
      <w:r>
        <w:t>30z</w:t>
        <w:tab/>
        <w:t>180 Homberg Nr. 259</w:t>
      </w:r>
    </w:p>
    <w:p>
      <w:r>
        <w:t>33</w:t>
        <w:tab/>
        <w:t>S. 72</w:t>
      </w:r>
    </w:p>
    <w:p>
      <w:r>
        <w:t>40</w:t>
        <w:tab/>
        <w:t>Verzeichnis der s[2{verbotene}n 1{Bücher}]s und s[Druckschriften&lt;, verbotene&gt;]s s[&lt;Zensur&gt;]s</w:t>
      </w:r>
    </w:p>
    <w:p>
      <w:r>
        <w:t>43</w:t>
        <w:tab/>
        <w:t>1883 - 1896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H. Schule und Bildungswesen \ 5. Schüler und Unterricht \ c. Inventar, Lehrmittel</w:t>
      </w:r>
    </w:p>
    <w:p>
      <w:r>
        <w:t>30</w:t>
        <w:tab/>
        <w:t>Nr. 2238</w:t>
      </w:r>
    </w:p>
    <w:p>
      <w:r>
        <w:t>30a</w:t>
        <w:tab/>
        <w:t>01</w:t>
      </w:r>
    </w:p>
    <w:p>
      <w:r>
        <w:t>30z</w:t>
        <w:tab/>
        <w:t>180 Homberg Nr. 2238</w:t>
      </w:r>
    </w:p>
    <w:p>
      <w:r>
        <w:t>33</w:t>
        <w:tab/>
        <w:t>S. 166</w:t>
      </w:r>
    </w:p>
    <w:p>
      <w:r>
        <w:t>40</w:t>
        <w:tab/>
        <w:t>Einführung neuer s[Schulbücher]s</w:t>
      </w:r>
    </w:p>
    <w:p>
      <w:r>
        <w:t>43</w:t>
        <w:tab/>
        <w:t>1857 - 1863</w:t>
      </w:r>
    </w:p>
    <w:p>
      <w:r>
        <w:br/>
        <w:t>30</w:t>
        <w:tab/>
        <w:t>Nr. 2027</w:t>
      </w:r>
    </w:p>
    <w:p>
      <w:r>
        <w:t>30a</w:t>
        <w:tab/>
        <w:t>02</w:t>
      </w:r>
    </w:p>
    <w:p>
      <w:r>
        <w:t>30z</w:t>
        <w:tab/>
        <w:t>180 Homberg Nr. 2027</w:t>
      </w:r>
    </w:p>
    <w:p>
      <w:r>
        <w:t>33</w:t>
        <w:tab/>
        <w:t>S. 166</w:t>
      </w:r>
    </w:p>
    <w:p>
      <w:r>
        <w:t>40</w:t>
        <w:tab/>
        <w:t>Einführung des preußischen s[Staatsschulbuch]ses</w:t>
      </w:r>
    </w:p>
    <w:p>
      <w:r>
        <w:t>43</w:t>
        <w:tab/>
        <w:t>1885 - 1912</w:t>
      </w:r>
    </w:p>
    <w:p>
      <w:r>
        <w:br/>
        <w:t>30</w:t>
        <w:tab/>
        <w:t>Nr. 1311</w:t>
      </w:r>
    </w:p>
    <w:p>
      <w:r>
        <w:t>30a</w:t>
        <w:tab/>
        <w:t>03</w:t>
      </w:r>
    </w:p>
    <w:p>
      <w:r>
        <w:t>30z</w:t>
        <w:tab/>
        <w:t>180 Homberg Nr. 1311</w:t>
      </w:r>
    </w:p>
    <w:p>
      <w:r>
        <w:t>33</w:t>
        <w:tab/>
        <w:t>S. 166</w:t>
      </w:r>
    </w:p>
    <w:p>
      <w:r>
        <w:t>40</w:t>
        <w:tab/>
        <w:t>s[Empfehlung]s der k[1{Regierung} 2{o[Kassel]o}]k, den neuen s[Kolonialatlas]s in den Schulen anzuschaffen</w:t>
      </w:r>
    </w:p>
    <w:p>
      <w:r>
        <w:t>43</w:t>
        <w:tab/>
        <w:t>1910 - 1911</w:t>
      </w:r>
    </w:p>
    <w:p/>
    <w:p/>
    <w:p>
      <w:r>
        <w:br/>
        <w:t>20</w:t>
        <w:tab/>
        <w:t>180 Hünfeld</w:t>
      </w:r>
    </w:p>
    <w:p>
      <w:r>
        <w:t>20a</w:t>
        <w:tab/>
        <w:t>180</w:t>
      </w:r>
    </w:p>
    <w:p>
      <w:r>
        <w:t>20b</w:t>
        <w:tab/>
        <w:t>Hünfeld</w:t>
      </w:r>
    </w:p>
    <w:p>
      <w:r>
        <w:t>21</w:t>
        <w:tab/>
        <w:t>Landratsamt Hünfeld</w:t>
      </w:r>
    </w:p>
    <w:p>
      <w:r>
        <w:t>22</w:t>
        <w:tab/>
        <w:t>Hauptabteilung II: Akten \ Preußische Staatsbehörden \ 180. Landratsämter bis 1951/52 \ #Landratsamt Hünfeld</w:t>
      </w:r>
    </w:p>
    <w:p>
      <w:r>
        <w:t>23</w:t>
        <w:tab/>
        <w:t>1821 - 1972</w:t>
      </w:r>
    </w:p>
    <w:p>
      <w:r>
        <w:t>24</w:t>
        <w:tab/>
        <w:t>Findbuch</w:t>
      </w:r>
    </w:p>
    <w:p>
      <w:r>
        <w:t>25</w:t>
        <w:tab/>
        <w:t>Das Findbuch wurde 1990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2. Verwaltung des Landratsamtes \ a. Geschäftsführung</w:t>
      </w:r>
    </w:p>
    <w:p>
      <w:r>
        <w:t>30</w:t>
        <w:tab/>
        <w:t>Nr. 2799</w:t>
      </w:r>
    </w:p>
    <w:p>
      <w:r>
        <w:t>30a</w:t>
        <w:tab/>
        <w:t>01</w:t>
      </w:r>
    </w:p>
    <w:p>
      <w:r>
        <w:t>30z</w:t>
        <w:tab/>
        <w:t>180 Hünfeld Nr. 2799</w:t>
      </w:r>
    </w:p>
    <w:p>
      <w:r>
        <w:t>33</w:t>
        <w:tab/>
        <w:t>S. 22</w:t>
      </w:r>
    </w:p>
    <w:p>
      <w:r>
        <w:t>40</w:t>
        <w:tab/>
        <w:t>s[Kreisblatt]s für den o[2{Kreis} 1{Hünfeld}]o und t[Hessisches s[Wochenblatt]s]t</w:t>
      </w:r>
    </w:p>
    <w:p>
      <w:r>
        <w:t>43</w:t>
        <w:tab/>
        <w:t>1868 - 1916</w:t>
      </w:r>
    </w:p>
    <w:p>
      <w:r>
        <w:br/>
        <w:t>30</w:t>
        <w:tab/>
        <w:t>Nr. 2666</w:t>
      </w:r>
    </w:p>
    <w:p>
      <w:r>
        <w:t>30a</w:t>
        <w:tab/>
        <w:t>02</w:t>
      </w:r>
    </w:p>
    <w:p>
      <w:r>
        <w:t>30z</w:t>
        <w:tab/>
        <w:t>180 Hünfeld Nr. 2666</w:t>
      </w:r>
    </w:p>
    <w:p>
      <w:r>
        <w:t>33</w:t>
        <w:tab/>
        <w:t>S. 22</w:t>
      </w:r>
    </w:p>
    <w:p>
      <w:r>
        <w:t>40</w:t>
        <w:tab/>
        <w:t>Zeitschriften, s[Druckwerke]s, s[Kalender]s und s[Handbücher]s zum Dienstgebrauch der Behörden</w:t>
      </w:r>
    </w:p>
    <w:p>
      <w:r>
        <w:t>43</w:t>
        <w:tab/>
        <w:t>1876 - 1940</w:t>
      </w:r>
    </w:p>
    <w:p>
      <w:r>
        <w:br/>
        <w:t>30</w:t>
        <w:tab/>
        <w:t>Nr. 2467</w:t>
      </w:r>
    </w:p>
    <w:p>
      <w:r>
        <w:t>30a</w:t>
        <w:tab/>
        <w:t>03</w:t>
      </w:r>
    </w:p>
    <w:p>
      <w:r>
        <w:t>30z</w:t>
        <w:tab/>
        <w:t>180 Hünfeld Nr. 2467</w:t>
      </w:r>
    </w:p>
    <w:p>
      <w:r>
        <w:t>33</w:t>
        <w:tab/>
        <w:t>S. 23</w:t>
      </w:r>
    </w:p>
    <w:p>
      <w:r>
        <w:t>40</w:t>
        <w:tab/>
        <w:t>Zeitschriften zum Dienstgebrauch; Mitteilungen über Zeitschriften und s[Druckwerke]s</w:t>
      </w:r>
    </w:p>
    <w:p>
      <w:r>
        <w:t>43</w:t>
        <w:tab/>
        <w:t>1929 - 1939</w:t>
      </w:r>
    </w:p>
    <w:p>
      <w:r>
        <w:br/>
        <w:t>30</w:t>
        <w:tab/>
        <w:t>Nr. 4870</w:t>
      </w:r>
    </w:p>
    <w:p>
      <w:r>
        <w:t>30a</w:t>
        <w:tab/>
        <w:t>04</w:t>
      </w:r>
    </w:p>
    <w:p>
      <w:r>
        <w:t>30z</w:t>
        <w:tab/>
        <w:t>180 Hünfeld Nr. 4870</w:t>
      </w:r>
    </w:p>
    <w:p>
      <w:r>
        <w:t>33</w:t>
        <w:tab/>
        <w:t>S. 26</w:t>
      </w:r>
    </w:p>
    <w:p>
      <w:r>
        <w:t>40</w:t>
        <w:tab/>
        <w:t>Hauptsatzung des Kreises, s[Anschaffung kommunalpolitischer Literatur]s</w:t>
      </w:r>
    </w:p>
    <w:p>
      <w:r>
        <w:t>43</w:t>
        <w:tab/>
        <w:t>1965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Ordnung und Sicherheit \ 3. Politische Polizei \ c. Presseaufsicht, Zensur</w:t>
      </w:r>
    </w:p>
    <w:p>
      <w:r>
        <w:t>30</w:t>
        <w:tab/>
        <w:t>Nr. 564</w:t>
      </w:r>
    </w:p>
    <w:p>
      <w:r>
        <w:t>30a</w:t>
        <w:tab/>
        <w:t>01</w:t>
      </w:r>
    </w:p>
    <w:p>
      <w:r>
        <w:t>30z</w:t>
        <w:tab/>
        <w:t>180 Hünfeld Nr. 564</w:t>
      </w:r>
    </w:p>
    <w:p>
      <w:r>
        <w:t>33</w:t>
        <w:tab/>
        <w:t>S. 124</w:t>
      </w:r>
    </w:p>
    <w:p>
      <w:r>
        <w:t>40</w:t>
        <w:tab/>
        <w:t>Aufsicht über s[Leihbibliotheken]s im Kreise s[&lt;Zensur&gt;]s</w:t>
      </w:r>
    </w:p>
    <w:p>
      <w:r>
        <w:t>43</w:t>
        <w:tab/>
        <w:t>1836</w:t>
      </w:r>
    </w:p>
    <w:p>
      <w:r>
        <w:br/>
        <w:t>30</w:t>
        <w:tab/>
        <w:t>Nr. 129</w:t>
      </w:r>
    </w:p>
    <w:p>
      <w:r>
        <w:t>30a</w:t>
        <w:tab/>
        <w:t>02</w:t>
      </w:r>
    </w:p>
    <w:p>
      <w:r>
        <w:t>30z</w:t>
        <w:tab/>
        <w:t>180 Hünfeld Nr. 129</w:t>
      </w:r>
    </w:p>
    <w:p>
      <w:r>
        <w:t>33</w:t>
        <w:tab/>
        <w:t>S. 124</w:t>
      </w:r>
    </w:p>
    <w:p>
      <w:r>
        <w:t>40</w:t>
        <w:tab/>
        <w:t>s[2{Unterdrückung und Überwachung von} 1{Zeitschriften}]s (im Kreise) s[&lt;Zensur&gt;]s</w:t>
      </w:r>
    </w:p>
    <w:p>
      <w:r>
        <w:t>43</w:t>
        <w:tab/>
        <w:t>1824 - 1859</w:t>
      </w:r>
    </w:p>
    <w:p>
      <w:r>
        <w:br/>
        <w:t>30</w:t>
        <w:tab/>
        <w:t>Nr. 127</w:t>
      </w:r>
    </w:p>
    <w:p>
      <w:r>
        <w:t>30a</w:t>
        <w:tab/>
        <w:t>03</w:t>
      </w:r>
    </w:p>
    <w:p>
      <w:r>
        <w:t>30z</w:t>
        <w:tab/>
        <w:t>180 Hünfeld Nr. 127</w:t>
      </w:r>
    </w:p>
    <w:p>
      <w:r>
        <w:t>33</w:t>
        <w:tab/>
        <w:t>S. 124</w:t>
      </w:r>
    </w:p>
    <w:p>
      <w:r>
        <w:t>40</w:t>
        <w:tab/>
        <w:t>Verhinderung der Verbreitung s[2{politisch schädliche}r 1{Schriften}]s s[&lt;Zensur&gt;]s</w:t>
      </w:r>
    </w:p>
    <w:p>
      <w:r>
        <w:t>43</w:t>
        <w:tab/>
        <w:t>1832 - 1848</w:t>
      </w:r>
    </w:p>
    <w:p>
      <w:r>
        <w:br/>
        <w:t>30</w:t>
        <w:tab/>
        <w:t>Nr. 128</w:t>
      </w:r>
    </w:p>
    <w:p>
      <w:r>
        <w:t>30a</w:t>
        <w:tab/>
        <w:t>04</w:t>
      </w:r>
    </w:p>
    <w:p>
      <w:r>
        <w:t>30z</w:t>
        <w:tab/>
        <w:t>180 Hünfeld Nr. 128</w:t>
      </w:r>
    </w:p>
    <w:p>
      <w:r>
        <w:t>33</w:t>
        <w:tab/>
        <w:t>S. 124</w:t>
      </w:r>
    </w:p>
    <w:p>
      <w:r>
        <w:t>40</w:t>
        <w:tab/>
        <w:t>Religiöse Schwärmerei des p[5{Schuhmacher}s 2{Johannes} 1{Gins} zu 6{o[Mansbach]o}]p (s[Verbot]s seines t[2{Buch}es "1{Theophile}]t", Verweigerung des Reisepasses) s[&lt;Zensur&gt;]s</w:t>
      </w:r>
    </w:p>
    <w:p>
      <w:r>
        <w:t>43</w:t>
        <w:tab/>
        <w:t>1845 - 1848</w:t>
      </w:r>
    </w:p>
    <w:p>
      <w:r>
        <w:br/>
        <w:t>30</w:t>
        <w:tab/>
        <w:t>Nr. 151</w:t>
      </w:r>
    </w:p>
    <w:p>
      <w:r>
        <w:t>30a</w:t>
        <w:tab/>
        <w:t>05</w:t>
      </w:r>
    </w:p>
    <w:p>
      <w:r>
        <w:t>30z</w:t>
        <w:tab/>
        <w:t>180 Hünfeld Nr. 151</w:t>
      </w:r>
    </w:p>
    <w:p>
      <w:r>
        <w:t>33</w:t>
        <w:tab/>
        <w:t>S. 125</w:t>
      </w:r>
    </w:p>
    <w:p>
      <w:r>
        <w:t>40</w:t>
        <w:tab/>
        <w:t>s[Verkauf]s von s[Bibeln]s und anderen s[2{christliche}n 1{Schriften}]s</w:t>
      </w:r>
    </w:p>
    <w:p>
      <w:r>
        <w:t>43</w:t>
        <w:tab/>
        <w:t>1852 - 1861</w:t>
      </w:r>
    </w:p>
    <w:p>
      <w:r>
        <w:br/>
        <w:t>30</w:t>
        <w:tab/>
        <w:t>Nr. 126</w:t>
      </w:r>
    </w:p>
    <w:p>
      <w:r>
        <w:t>30a</w:t>
        <w:tab/>
        <w:t>06</w:t>
      </w:r>
    </w:p>
    <w:p>
      <w:r>
        <w:t>30z</w:t>
        <w:tab/>
        <w:t>180 Hünfeld Nr. 126</w:t>
      </w:r>
    </w:p>
    <w:p>
      <w:r>
        <w:t>33</w:t>
        <w:tab/>
        <w:t>S. 125</w:t>
      </w:r>
    </w:p>
    <w:p>
      <w:r>
        <w:t>40</w:t>
        <w:tab/>
        <w:t>Verhinderung des s[2{Mißbrauchs der} 1{Preßfreiheit}]s (Vollzug der s[Verordnung vom 19.12.1854]s) s[&lt;Zensur&gt;]s</w:t>
      </w:r>
    </w:p>
    <w:p>
      <w:r>
        <w:t>43</w:t>
        <w:tab/>
        <w:t>1854 - 1855</w:t>
      </w:r>
    </w:p>
    <w:p>
      <w:r>
        <w:br/>
        <w:t>30</w:t>
        <w:tab/>
        <w:t>Nr. 911</w:t>
      </w:r>
    </w:p>
    <w:p>
      <w:r>
        <w:t>30a</w:t>
        <w:tab/>
        <w:t>07</w:t>
      </w:r>
    </w:p>
    <w:p>
      <w:r>
        <w:t>30z</w:t>
        <w:tab/>
        <w:t>180 Hünfeld Nr. 911</w:t>
      </w:r>
    </w:p>
    <w:p>
      <w:r>
        <w:t>33</w:t>
        <w:tab/>
        <w:t>S. 125</w:t>
      </w:r>
    </w:p>
    <w:p>
      <w:r>
        <w:t>40</w:t>
        <w:tab/>
        <w:t>s[2{Verbotene} 1{Schriften}]s s[&lt;Zensur&gt;]s</w:t>
      </w:r>
    </w:p>
    <w:p>
      <w:r>
        <w:t>43</w:t>
        <w:tab/>
        <w:t>1873 - 1891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G. Kirchen- und Religionswesen \ 1. Allgemeine Kirchensachen, Sprengeleinteilung \ a. Allgemeines, Statistik</w:t>
      </w:r>
    </w:p>
    <w:p>
      <w:r>
        <w:t>30</w:t>
        <w:tab/>
        <w:t>Nr. 2802</w:t>
      </w:r>
    </w:p>
    <w:p>
      <w:r>
        <w:t>30a</w:t>
        <w:tab/>
        <w:t>01</w:t>
      </w:r>
    </w:p>
    <w:p>
      <w:r>
        <w:t>30z</w:t>
        <w:tab/>
        <w:t>180 Hünfeld Nr. 2802</w:t>
      </w:r>
    </w:p>
    <w:p>
      <w:r>
        <w:t>33</w:t>
        <w:tab/>
        <w:t>S. 162</w:t>
      </w:r>
    </w:p>
    <w:p>
      <w:r>
        <w:t>40</w:t>
        <w:tab/>
        <w:t>s[Verbot]s und s[Beschlagnahme]s der in o[Baltimore]o erscheinenden "t[Katholischen Volkszeitung]t"</w:t>
      </w:r>
    </w:p>
    <w:p>
      <w:r>
        <w:t>43</w:t>
        <w:tab/>
        <w:t>1875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H. Schule und Bildungswesen \ 9. Kulturpflege \ a. Büchereien, Kulturpflege</w:t>
      </w:r>
    </w:p>
    <w:p>
      <w:r>
        <w:t>30</w:t>
        <w:tab/>
        <w:t>Nr. 2685</w:t>
      </w:r>
    </w:p>
    <w:p>
      <w:r>
        <w:t>30a</w:t>
        <w:tab/>
        <w:t>01</w:t>
      </w:r>
    </w:p>
    <w:p>
      <w:r>
        <w:t>30z</w:t>
        <w:tab/>
        <w:t>180 Hünfeld Nr. 2685</w:t>
      </w:r>
    </w:p>
    <w:p>
      <w:r>
        <w:t>33</w:t>
        <w:tab/>
        <w:t>S. 250</w:t>
      </w:r>
    </w:p>
    <w:p>
      <w:r>
        <w:t>40</w:t>
        <w:tab/>
        <w:t>s[Volksbüchereiwesen]s</w:t>
      </w:r>
    </w:p>
    <w:p>
      <w:r>
        <w:t>43</w:t>
        <w:tab/>
        <w:t>1920 - 1938 ; 1946</w:t>
      </w:r>
    </w:p>
    <w:p>
      <w:r>
        <w:br/>
        <w:t>30</w:t>
        <w:tab/>
        <w:t>Nr. 4574</w:t>
      </w:r>
    </w:p>
    <w:p>
      <w:r>
        <w:t>30a</w:t>
        <w:tab/>
        <w:t>02</w:t>
      </w:r>
    </w:p>
    <w:p>
      <w:r>
        <w:t>30z</w:t>
        <w:tab/>
        <w:t>180 Hünfeld Nr. 4574</w:t>
      </w:r>
    </w:p>
    <w:p>
      <w:r>
        <w:t>33</w:t>
        <w:tab/>
        <w:t>S. 251</w:t>
      </w:r>
    </w:p>
    <w:p>
      <w:r>
        <w:t>40</w:t>
        <w:tab/>
        <w:t>Bewilligung einer Beihilfe zur Förderung der s[Heimatbücherei]s o[Eiterfeld]o</w:t>
      </w:r>
    </w:p>
    <w:p>
      <w:r>
        <w:t>43</w:t>
        <w:tab/>
        <w:t>1951 - 1958</w:t>
      </w:r>
    </w:p>
    <w:p/>
    <w:p/>
    <w:p>
      <w:r>
        <w:br/>
        <w:t>20</w:t>
        <w:tab/>
        <w:t>180 Kassel</w:t>
      </w:r>
    </w:p>
    <w:p>
      <w:r>
        <w:t>20a</w:t>
        <w:tab/>
        <w:t>180</w:t>
      </w:r>
    </w:p>
    <w:p>
      <w:r>
        <w:t>20b</w:t>
        <w:tab/>
        <w:t>Kassel</w:t>
      </w:r>
    </w:p>
    <w:p>
      <w:r>
        <w:t>21</w:t>
        <w:tab/>
        <w:t>Landratsamt Kassel</w:t>
      </w:r>
    </w:p>
    <w:p>
      <w:r>
        <w:t>22</w:t>
        <w:tab/>
        <w:t>Hauptabteilung II: Akten \ Preußische Staatsbehörden \ 180. Landratsämter bis 1951/52 \ #Landratsamt Kassel</w:t>
      </w:r>
    </w:p>
    <w:p>
      <w:r>
        <w:t>23</w:t>
        <w:tab/>
        <w:t>1821 - 1930 ; 1945</w:t>
      </w:r>
    </w:p>
    <w:p>
      <w:r>
        <w:t>24</w:t>
        <w:tab/>
        <w:t>Findbuch</w:t>
      </w:r>
    </w:p>
    <w:p>
      <w:r>
        <w:t>25</w:t>
        <w:tab/>
        <w:t>Das Findbuch wurde 1964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E. Öffentliche Sicherheit und Ordnung \ 3. Politische Polizei \ c. Presseaufsicht, Zensur</w:t>
      </w:r>
    </w:p>
    <w:p>
      <w:r>
        <w:t>30</w:t>
        <w:tab/>
        <w:t>Nr. 2198</w:t>
      </w:r>
    </w:p>
    <w:p>
      <w:r>
        <w:t>30a</w:t>
        <w:tab/>
        <w:t>01</w:t>
      </w:r>
    </w:p>
    <w:p>
      <w:r>
        <w:t>30z</w:t>
        <w:tab/>
        <w:t>180 Kassel Nr. 2198</w:t>
      </w:r>
    </w:p>
    <w:p>
      <w:r>
        <w:t>33</w:t>
        <w:tab/>
        <w:t>S. 79</w:t>
      </w:r>
    </w:p>
    <w:p>
      <w:r>
        <w:t>40</w:t>
        <w:tab/>
        <w:t>Polizeiliche Aufsicht über s[Leihbibliotheken]s, s[Buchhandel]s und die s[2{in- und ausländische}n 1{Zeitschriften}]s s[&lt;Zensur&gt;]s</w:t>
      </w:r>
    </w:p>
    <w:p>
      <w:r>
        <w:t>43</w:t>
        <w:tab/>
        <w:t>1823 - 1848</w:t>
      </w:r>
    </w:p>
    <w:p>
      <w:r>
        <w:br/>
        <w:t>30</w:t>
        <w:tab/>
        <w:t>Nr. 2204</w:t>
      </w:r>
    </w:p>
    <w:p>
      <w:r>
        <w:t>30a</w:t>
        <w:tab/>
        <w:t>02</w:t>
      </w:r>
    </w:p>
    <w:p>
      <w:r>
        <w:t>30z</w:t>
        <w:tab/>
        <w:t>180 Kassel Nr. 2204</w:t>
      </w:r>
    </w:p>
    <w:p>
      <w:r>
        <w:t>33</w:t>
        <w:tab/>
        <w:t>S. 79</w:t>
      </w:r>
    </w:p>
    <w:p>
      <w:r>
        <w:t>40</w:t>
        <w:tab/>
        <w:t>Unter s[Verbot]s gelegte s[Schriften&lt;, verbotene&gt;]s und s[Bücher&lt;, verbotene&gt;]s s[&lt;Zensur&gt;]s</w:t>
      </w:r>
    </w:p>
    <w:p>
      <w:r>
        <w:t>43</w:t>
        <w:tab/>
        <w:t>1851 - 1854</w:t>
      </w:r>
    </w:p>
    <w:p>
      <w:r>
        <w:br/>
        <w:t>30</w:t>
        <w:tab/>
        <w:t>Nr. 1171</w:t>
      </w:r>
    </w:p>
    <w:p>
      <w:r>
        <w:t>30a</w:t>
        <w:tab/>
        <w:t>03</w:t>
      </w:r>
    </w:p>
    <w:p>
      <w:r>
        <w:t>30z</w:t>
        <w:tab/>
        <w:t>180 Kassel Nr. 1171</w:t>
      </w:r>
    </w:p>
    <w:p>
      <w:r>
        <w:t>33</w:t>
        <w:tab/>
        <w:t>S. 79</w:t>
      </w:r>
    </w:p>
    <w:p>
      <w:r>
        <w:t>40</w:t>
        <w:tab/>
        <w:t>s[Beschlagnahme]s und s[Vernichtung]s von s[Druckschriften]s, Flugblättern usw. s[&lt;Zensur&gt;]s</w:t>
      </w:r>
    </w:p>
    <w:p>
      <w:r>
        <w:t>43</w:t>
        <w:tab/>
        <w:t>1868 - 1874</w:t>
      </w:r>
    </w:p>
    <w:p/>
    <w:p/>
    <w:p>
      <w:r>
        <w:br/>
        <w:t>20</w:t>
        <w:tab/>
        <w:t>180 Kirchhain</w:t>
      </w:r>
    </w:p>
    <w:p>
      <w:r>
        <w:t>20a</w:t>
        <w:tab/>
        <w:t>180</w:t>
      </w:r>
    </w:p>
    <w:p>
      <w:r>
        <w:t>20b</w:t>
        <w:tab/>
        <w:t>Kirchhain</w:t>
      </w:r>
    </w:p>
    <w:p>
      <w:r>
        <w:t>21</w:t>
        <w:tab/>
        <w:t>Landratsamt Kirchhain</w:t>
      </w:r>
    </w:p>
    <w:p>
      <w:r>
        <w:t>22</w:t>
        <w:tab/>
        <w:t>Hauptabteilung II: Akten \ Preußische Staatsbehörden \ 180. Landratsämter bis 1951/52 \ #Landratsamt Kirchhain</w:t>
      </w:r>
    </w:p>
    <w:p>
      <w:r>
        <w:t>24</w:t>
        <w:tab/>
        <w:t>Findkartei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H. Schule und Bildungswesen \ 1. Allgemeine Schulangelegenheiten \ a. Allgemeines, Statistik</w:t>
      </w:r>
    </w:p>
    <w:p>
      <w:r>
        <w:t>30</w:t>
        <w:tab/>
        <w:t>Nr. 1980</w:t>
      </w:r>
    </w:p>
    <w:p>
      <w:r>
        <w:t>30a</w:t>
        <w:tab/>
        <w:t>01</w:t>
      </w:r>
    </w:p>
    <w:p>
      <w:r>
        <w:t>30z</w:t>
        <w:tab/>
        <w:t>180 Kirchhain Nr. 1980</w:t>
      </w:r>
    </w:p>
    <w:p>
      <w:r>
        <w:t>40</w:t>
        <w:tab/>
        <w:t>Einführung verschiedener s[Schulbücher]s</w:t>
      </w:r>
    </w:p>
    <w:p>
      <w:r>
        <w:t>43</w:t>
        <w:tab/>
        <w:t>1822 - 1841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H. Schule und Bildungswesen \ 8. Kulturpflege, Natur- und Denkmalschutz</w:t>
      </w:r>
    </w:p>
    <w:p>
      <w:r>
        <w:t>30</w:t>
        <w:tab/>
        <w:t>Nr. 904</w:t>
      </w:r>
    </w:p>
    <w:p>
      <w:r>
        <w:t>30a</w:t>
        <w:tab/>
        <w:t>01</w:t>
      </w:r>
    </w:p>
    <w:p>
      <w:r>
        <w:t>30z</w:t>
        <w:tab/>
        <w:t>180 Kirchhain Nr. 904</w:t>
      </w:r>
    </w:p>
    <w:p>
      <w:r>
        <w:t>40</w:t>
        <w:tab/>
        <w:t>Schaffung einer s[Volksbibliothek]s für die Gemeinde o[Hertingshausen]o</w:t>
      </w:r>
    </w:p>
    <w:p>
      <w:r>
        <w:t>43</w:t>
        <w:tab/>
        <w:t>1895 - 1900</w:t>
      </w:r>
    </w:p>
    <w:p>
      <w:r>
        <w:br/>
        <w:t>30</w:t>
        <w:tab/>
        <w:t>Nr. 1300</w:t>
      </w:r>
    </w:p>
    <w:p>
      <w:r>
        <w:t>30a</w:t>
        <w:tab/>
        <w:t>02</w:t>
      </w:r>
    </w:p>
    <w:p>
      <w:r>
        <w:t>30z</w:t>
        <w:tab/>
        <w:t>180 Kirchhain Nr. 1300</w:t>
      </w:r>
    </w:p>
    <w:p>
      <w:r>
        <w:t>40</w:t>
        <w:tab/>
        <w:t>Schaffung einer s[Volksbibliothek]s für die Gemeinde o[Hertingshausen]o</w:t>
      </w:r>
    </w:p>
    <w:p>
      <w:r>
        <w:t>43</w:t>
        <w:tab/>
        <w:t>1895</w:t>
      </w:r>
    </w:p>
    <w:p>
      <w:r>
        <w:br/>
        <w:t>30</w:t>
        <w:tab/>
        <w:t>Nr. 1306</w:t>
      </w:r>
    </w:p>
    <w:p>
      <w:r>
        <w:t>30a</w:t>
        <w:tab/>
        <w:t>03</w:t>
      </w:r>
    </w:p>
    <w:p>
      <w:r>
        <w:t>30z</w:t>
        <w:tab/>
        <w:t>180 Kirchhain Nr. 1306</w:t>
      </w:r>
    </w:p>
    <w:p>
      <w:r>
        <w:t>40</w:t>
        <w:tab/>
        <w:t>Gesuch des p[5{Pfarrer}s 1{Heußner} von 6{o[Schwabendorf]o}]p um Gewährung einer Beihilfe zur Errichtung einer s[Volksbibliothek]s ebda.</w:t>
      </w:r>
    </w:p>
    <w:p>
      <w:r>
        <w:t>43</w:t>
        <w:tab/>
        <w:t>1895 - 1896</w:t>
      </w:r>
    </w:p>
    <w:p>
      <w:r>
        <w:br/>
        <w:t>30</w:t>
        <w:tab/>
        <w:t>Nr. A 498</w:t>
      </w:r>
    </w:p>
    <w:p>
      <w:r>
        <w:t>30a</w:t>
        <w:tab/>
        <w:t>04</w:t>
      </w:r>
    </w:p>
    <w:p>
      <w:r>
        <w:t>30z</w:t>
        <w:tab/>
        <w:t>180 Kirchhain Nr. A 498</w:t>
      </w:r>
    </w:p>
    <w:p>
      <w:r>
        <w:t>40</w:t>
        <w:tab/>
        <w:t>s[Beschaffung von s[Bücher]sn]s für die s[Bibliothek]s des Kreisausschusses und für die Kreisbücherei</w:t>
      </w:r>
    </w:p>
    <w:p>
      <w:r>
        <w:t>43</w:t>
        <w:tab/>
        <w:t>1885 - 1932</w:t>
      </w:r>
    </w:p>
    <w:p>
      <w:r>
        <w:t>45</w:t>
        <w:tab/>
        <w:t>Provenienz: Kreisausschuß Kirchhain</w:t>
      </w:r>
    </w:p>
    <w:p/>
    <w:p/>
    <w:p>
      <w:r>
        <w:br/>
        <w:t>20</w:t>
        <w:tab/>
        <w:t>180 Marburg</w:t>
      </w:r>
    </w:p>
    <w:p>
      <w:r>
        <w:t>20a</w:t>
        <w:tab/>
        <w:t>180</w:t>
      </w:r>
    </w:p>
    <w:p>
      <w:r>
        <w:t>20b</w:t>
        <w:tab/>
        <w:t>Marburg</w:t>
      </w:r>
    </w:p>
    <w:p>
      <w:r>
        <w:t>21</w:t>
        <w:tab/>
        <w:t>Landratsamt Marburg</w:t>
      </w:r>
    </w:p>
    <w:p>
      <w:r>
        <w:t>22</w:t>
        <w:tab/>
        <w:t>Hauptabteilung II: Akten \ Preußische Staatsbehörden \ 180. Landratsämter bis 1951/52 \ #Landratsamt Marburg</w:t>
      </w:r>
    </w:p>
    <w:p>
      <w:r>
        <w:t>23</w:t>
        <w:tab/>
        <w:t>1821 - 1952</w:t>
      </w:r>
    </w:p>
    <w:p>
      <w:r>
        <w:t>24</w:t>
        <w:tab/>
        <w:t>Findbuch</w:t>
      </w:r>
    </w:p>
    <w:p>
      <w:r>
        <w:t>25</w:t>
        <w:tab/>
        <w:t>Das Findbuch wurde 1975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E. Öffentliche Sicherheit und Ordnung \ 3. Politische Polizei \ a. Politische Polizei, Allgem.</w:t>
      </w:r>
    </w:p>
    <w:p>
      <w:r>
        <w:t>30</w:t>
        <w:tab/>
        <w:t>Nr. 4170</w:t>
      </w:r>
    </w:p>
    <w:p>
      <w:r>
        <w:t>30a</w:t>
        <w:tab/>
        <w:t>01</w:t>
      </w:r>
    </w:p>
    <w:p>
      <w:r>
        <w:t>30z</w:t>
        <w:tab/>
        <w:t>180 Marburg Nr. 4170</w:t>
      </w:r>
    </w:p>
    <w:p>
      <w:r>
        <w:t>33</w:t>
        <w:tab/>
        <w:t>S. 169</w:t>
      </w:r>
    </w:p>
    <w:p>
      <w:r>
        <w:t>40</w:t>
        <w:tab/>
        <w:t>Hausdurchsuchungen (u.a. nach Waffen und s[2{verbotene}n 1{Druckwerke}]sn)</w:t>
      </w:r>
    </w:p>
    <w:p>
      <w:r>
        <w:t>42</w:t>
        <w:tab/>
        <w:t>Flugblätter der k[KPD]k</w:t>
      </w:r>
    </w:p>
    <w:p>
      <w:r>
        <w:t>43</w:t>
        <w:tab/>
        <w:t>1933</w:t>
      </w:r>
    </w:p>
    <w:p>
      <w:r>
        <w:br/>
        <w:t>30</w:t>
        <w:tab/>
        <w:t>Nr. 4123</w:t>
      </w:r>
    </w:p>
    <w:p>
      <w:r>
        <w:t>30a</w:t>
        <w:tab/>
        <w:t>02</w:t>
      </w:r>
    </w:p>
    <w:p>
      <w:r>
        <w:t>30z</w:t>
        <w:tab/>
        <w:t>180 Marburg Nr. 4123</w:t>
      </w:r>
    </w:p>
    <w:p>
      <w:r>
        <w:t>33</w:t>
        <w:tab/>
        <w:t>S. 169</w:t>
      </w:r>
    </w:p>
    <w:p>
      <w:r>
        <w:t>40</w:t>
        <w:tab/>
        <w:t>s[Beschlagnahmungen]s (u.a. von "staatsfeindlichem Vermögen", Lebensmitteln, s[Druckwerke]sn)</w:t>
      </w:r>
    </w:p>
    <w:p>
      <w:r>
        <w:t>43</w:t>
        <w:tab/>
        <w:t>1933 - 1944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Sicherheit und Ordnung \ 3. Politische Polizei \ b. Vereinswesen, Verbände, politische Parteien</w:t>
      </w:r>
    </w:p>
    <w:p>
      <w:r>
        <w:t>30</w:t>
        <w:tab/>
        <w:t>Nr. A 281</w:t>
      </w:r>
    </w:p>
    <w:p>
      <w:r>
        <w:t>30a</w:t>
        <w:tab/>
        <w:t>01</w:t>
      </w:r>
    </w:p>
    <w:p>
      <w:r>
        <w:t>30z</w:t>
        <w:tab/>
        <w:t>180 Marburg Nr. A 281</w:t>
      </w:r>
    </w:p>
    <w:p>
      <w:r>
        <w:t>33</w:t>
        <w:tab/>
        <w:t>S. 170</w:t>
      </w:r>
    </w:p>
    <w:p>
      <w:r>
        <w:t>40</w:t>
        <w:tab/>
        <w:t>s[Volkslese&lt;vereine&gt;]s- und Tierschutzvereine, allgemein</w:t>
      </w:r>
    </w:p>
    <w:p>
      <w:r>
        <w:t>43</w:t>
        <w:tab/>
        <w:t>1894 - 1899</w:t>
      </w:r>
    </w:p>
    <w:p>
      <w:r>
        <w:t>45</w:t>
        <w:tab/>
        <w:t>Provenienz: Kreisausschuß Marburg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E. Öffentliche Sicherheit und Ordnung \ 3. Politische Polizei \ c. Presseaufsicht</w:t>
      </w:r>
    </w:p>
    <w:p>
      <w:r>
        <w:t>30</w:t>
        <w:tab/>
        <w:t>Nr. 29</w:t>
      </w:r>
    </w:p>
    <w:p>
      <w:r>
        <w:t>30a</w:t>
        <w:tab/>
        <w:t>01</w:t>
      </w:r>
    </w:p>
    <w:p>
      <w:r>
        <w:t>30z</w:t>
        <w:tab/>
        <w:t>180 Marburg Nr. 29</w:t>
      </w:r>
    </w:p>
    <w:p>
      <w:r>
        <w:t>33</w:t>
        <w:tab/>
        <w:t>S. 171</w:t>
      </w:r>
    </w:p>
    <w:p>
      <w:r>
        <w:t>40</w:t>
        <w:tab/>
        <w:t>Beaufsichtigung der s[Leihbibliotheken]s, s[Buchdruckereien]s und s[Buchhandlungen]s wegen Verkaufs von s[2{verbotene}n 1{Druckschriften}]s s[&lt;Zensur&gt;]s</w:t>
      </w:r>
    </w:p>
    <w:p>
      <w:r>
        <w:t>43</w:t>
        <w:tab/>
        <w:t>1791 - 1862</w:t>
      </w:r>
    </w:p>
    <w:p>
      <w:r>
        <w:br/>
        <w:t>30</w:t>
        <w:tab/>
        <w:t>Nr. 262</w:t>
      </w:r>
    </w:p>
    <w:p>
      <w:r>
        <w:t>30a</w:t>
        <w:tab/>
        <w:t>02</w:t>
      </w:r>
    </w:p>
    <w:p>
      <w:r>
        <w:t>30z</w:t>
        <w:tab/>
        <w:t>180 Marburg Nr. 262</w:t>
      </w:r>
    </w:p>
    <w:p>
      <w:r>
        <w:t>33</w:t>
        <w:tab/>
        <w:t>S. 171</w:t>
      </w:r>
    </w:p>
    <w:p>
      <w:r>
        <w:t>40</w:t>
        <w:tab/>
        <w:t>Maßregeln gegen s[Pressevergehen]s und die Verbreitung s[2{politisch schädliche}r 1{Zeit&lt;schriften&gt;}]s- und anderer s[Schriften]s s[&lt;Zensur&gt;]s</w:t>
      </w:r>
    </w:p>
    <w:p>
      <w:r>
        <w:t>43</w:t>
        <w:tab/>
        <w:t>1818 - 1851</w:t>
      </w:r>
    </w:p>
    <w:p>
      <w:r>
        <w:br/>
        <w:t>30</w:t>
        <w:tab/>
        <w:t>Nr. 30</w:t>
      </w:r>
    </w:p>
    <w:p>
      <w:r>
        <w:t>30a</w:t>
        <w:tab/>
        <w:t>03</w:t>
      </w:r>
    </w:p>
    <w:p>
      <w:r>
        <w:t>30z</w:t>
        <w:tab/>
        <w:t>180 Marburg Nr. 30</w:t>
      </w:r>
    </w:p>
    <w:p>
      <w:r>
        <w:t>33</w:t>
        <w:tab/>
        <w:t>S. 171</w:t>
      </w:r>
    </w:p>
    <w:p>
      <w:r>
        <w:t>40</w:t>
        <w:tab/>
        <w:t>Mitteilungen des k[Ministeriums des Innern]k über s[2{verboten}e 1{Zeitschriften}]s</w:t>
      </w:r>
    </w:p>
    <w:p>
      <w:r>
        <w:t>43</w:t>
        <w:tab/>
        <w:t>1851 - 1878</w:t>
      </w:r>
    </w:p>
    <w:p>
      <w:r>
        <w:br/>
        <w:t>30</w:t>
        <w:tab/>
        <w:t>Nr. 31</w:t>
      </w:r>
    </w:p>
    <w:p>
      <w:r>
        <w:t>30a</w:t>
        <w:tab/>
        <w:t>04</w:t>
      </w:r>
    </w:p>
    <w:p>
      <w:r>
        <w:t>30z</w:t>
        <w:tab/>
        <w:t>180 Marburg Nr. 31</w:t>
      </w:r>
    </w:p>
    <w:p>
      <w:r>
        <w:t>33</w:t>
        <w:tab/>
        <w:t>S. 171</w:t>
      </w:r>
    </w:p>
    <w:p>
      <w:r>
        <w:t>40</w:t>
        <w:tab/>
        <w:t>Ermittlung von Verfassern s[2{anonyme}r 1{Schriften}]s</w:t>
      </w:r>
    </w:p>
    <w:p>
      <w:r>
        <w:t>43</w:t>
        <w:tab/>
        <w:t>1852 - 1866</w:t>
      </w:r>
    </w:p>
    <w:p>
      <w:r>
        <w:br/>
        <w:t>30</w:t>
        <w:tab/>
        <w:t>Nr. 2953</w:t>
      </w:r>
    </w:p>
    <w:p>
      <w:r>
        <w:t>30a</w:t>
        <w:tab/>
        <w:t>05</w:t>
      </w:r>
    </w:p>
    <w:p>
      <w:r>
        <w:t>30z</w:t>
        <w:tab/>
        <w:t>180 Marburg Nr. 2953</w:t>
      </w:r>
    </w:p>
    <w:p>
      <w:r>
        <w:t>33</w:t>
        <w:tab/>
        <w:t>S. 171</w:t>
      </w:r>
    </w:p>
    <w:p>
      <w:r>
        <w:t>40</w:t>
        <w:tab/>
        <w:t>Allgemeine Angelegenheiten der s[Presse]s sowie Durchführung der s[Pressegesetze]s</w:t>
      </w:r>
    </w:p>
    <w:p>
      <w:r>
        <w:t>41</w:t>
        <w:tab/>
        <w:t>s[Verbot]s von s[Schmutz- und Schundschriften]s; Genehmigungsverfahren, bes. im s[Krieg]se; s[2{Aufhebung der} 1{Zensur}]s (1915); Verbot von s[2{staatsfeindliche}n 1{Druckschriften}]s; Förderung des Exports durch s[Propagandawerke]s, die von Behörden empfohlen werden s[&lt;Zensur&gt;]s s[&lt;Erster Weltkrieg&gt;]s</w:t>
      </w:r>
    </w:p>
    <w:p>
      <w:r>
        <w:t>43</w:t>
        <w:tab/>
        <w:t>1867 - 1932</w:t>
      </w:r>
    </w:p>
    <w:p>
      <w:r>
        <w:br/>
        <w:t>30</w:t>
        <w:tab/>
        <w:t>Nr. 896 - Nr. 897</w:t>
      </w:r>
    </w:p>
    <w:p>
      <w:r>
        <w:t>30a</w:t>
        <w:tab/>
        <w:t>06</w:t>
      </w:r>
    </w:p>
    <w:p>
      <w:r>
        <w:t>30z</w:t>
        <w:tab/>
        <w:t>180 Marburg Nr. 896 - Nr. 897</w:t>
      </w:r>
    </w:p>
    <w:p>
      <w:r>
        <w:t>33</w:t>
        <w:tab/>
        <w:t>S. 171</w:t>
      </w:r>
    </w:p>
    <w:p>
      <w:r>
        <w:t>40</w:t>
        <w:tab/>
        <w:t xml:space="preserve">s[Zensurwesen]s, s[Presseangelegenheiten]s und s[2{Genehmigung von} Vorträgen und 1{Bücher}]sn Bd. 1, 2 s[&lt;Zensur&gt;]s </w:t>
      </w:r>
    </w:p>
    <w:p>
      <w:r>
        <w:t>43</w:t>
        <w:tab/>
        <w:t>1914 - 1920</w:t>
      </w:r>
    </w:p>
    <w:p>
      <w:r>
        <w:t>50</w:t>
        <w:tab/>
        <w:t>2 Bde.</w:t>
      </w:r>
    </w:p>
    <w:p>
      <w:r>
        <w:br/>
        <w:t>30</w:t>
        <w:tab/>
        <w:t>Nr. 3583, Nr. 3608</w:t>
      </w:r>
    </w:p>
    <w:p>
      <w:r>
        <w:t>30a</w:t>
        <w:tab/>
        <w:t>07</w:t>
      </w:r>
    </w:p>
    <w:p>
      <w:r>
        <w:t>30z</w:t>
        <w:tab/>
        <w:t>180 Marburg Nr. 3583, Nr. 3608</w:t>
      </w:r>
    </w:p>
    <w:p>
      <w:r>
        <w:t>33</w:t>
        <w:tab/>
        <w:t>S. 171</w:t>
      </w:r>
    </w:p>
    <w:p>
      <w:r>
        <w:t>40</w:t>
        <w:tab/>
        <w:t>Erlasse zum s[2{preußischen} 1{Pressegesetz} 3{vom 12.5.1851}]s</w:t>
      </w:r>
    </w:p>
    <w:p>
      <w:r>
        <w:t>41</w:t>
        <w:tab/>
        <w:t>Maßnahmen gegen s[2{schädliches und unerwünschtes} 1{Schrifttum}]s, Listen s[2{verbotene}r 1{Bücher}]s u.a. s[&lt;Zensur&gt;]s</w:t>
      </w:r>
    </w:p>
    <w:p>
      <w:r>
        <w:t>43</w:t>
        <w:tab/>
        <w:t>1922 - 1948</w:t>
      </w:r>
    </w:p>
    <w:p>
      <w:r>
        <w:t>50</w:t>
        <w:tab/>
        <w:t>2 Bde.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E. Öffentliche Sicherheit und Ordnung \ 4. Ordnungspolizei \ d. Sittenpolizei</w:t>
      </w:r>
    </w:p>
    <w:p>
      <w:r>
        <w:t>30</w:t>
        <w:tab/>
        <w:t>Nr. 3564</w:t>
      </w:r>
    </w:p>
    <w:p>
      <w:r>
        <w:t>30a</w:t>
        <w:tab/>
        <w:t>01</w:t>
      </w:r>
    </w:p>
    <w:p>
      <w:r>
        <w:t>30z</w:t>
        <w:tab/>
        <w:t>180 Marburg Nr. 3564</w:t>
      </w:r>
    </w:p>
    <w:p>
      <w:r>
        <w:t>33</w:t>
        <w:tab/>
        <w:t>S. 175</w:t>
      </w:r>
    </w:p>
    <w:p>
      <w:r>
        <w:t>40</w:t>
        <w:tab/>
        <w:t>Allgemeine Bestimmungen zum Schutze der Sittlichkeit</w:t>
      </w:r>
    </w:p>
    <w:p>
      <w:r>
        <w:t>41</w:t>
        <w:tab/>
        <w:t>Listen des s[2{schädlichen und unerwünschten} 1{Schrifttum}]ss</w:t>
      </w:r>
    </w:p>
    <w:p>
      <w:r>
        <w:t>43</w:t>
        <w:tab/>
        <w:t>1926 - 1948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H. Schule und Bildungswesen \ 6. Schüler und Unterricht \ d. Lehrmittel, Inventar</w:t>
      </w:r>
    </w:p>
    <w:p>
      <w:r>
        <w:t>30</w:t>
        <w:tab/>
        <w:t>Nr. 796</w:t>
      </w:r>
    </w:p>
    <w:p>
      <w:r>
        <w:t>30a</w:t>
        <w:tab/>
        <w:t>01</w:t>
      </w:r>
    </w:p>
    <w:p>
      <w:r>
        <w:t>30z</w:t>
        <w:tab/>
        <w:t>180 Marburg Nr. 796</w:t>
      </w:r>
    </w:p>
    <w:p>
      <w:r>
        <w:t>33</w:t>
        <w:tab/>
        <w:t>S. 240</w:t>
      </w:r>
    </w:p>
    <w:p>
      <w:r>
        <w:t>40</w:t>
        <w:tab/>
        <w:t>s[2{Anschaffung von} Gerätschaften, 1{Bücher}]sn etc. für die Schulen des Kreises allgemein</w:t>
      </w:r>
    </w:p>
    <w:p>
      <w:r>
        <w:t>43</w:t>
        <w:tab/>
        <w:t>1828 - 1906</w:t>
      </w:r>
    </w:p>
    <w:p>
      <w:r>
        <w:br/>
        <w:t>30</w:t>
        <w:tab/>
        <w:t>Nr. 3913 - Nr. 3914</w:t>
      </w:r>
    </w:p>
    <w:p>
      <w:r>
        <w:t>30a</w:t>
        <w:tab/>
        <w:t>02</w:t>
      </w:r>
    </w:p>
    <w:p>
      <w:r>
        <w:t>30z</w:t>
        <w:tab/>
        <w:t>180 Marburg Nr. 3913 - Nr. 3914</w:t>
      </w:r>
    </w:p>
    <w:p>
      <w:r>
        <w:t>33</w:t>
        <w:tab/>
        <w:t>S. 240</w:t>
      </w:r>
    </w:p>
    <w:p>
      <w:r>
        <w:t>40</w:t>
        <w:tab/>
        <w:t>s[2{Beschaffung von} Schulgeräten und 1{Schulbücher}]sn Bd. 1, 2</w:t>
      </w:r>
    </w:p>
    <w:p>
      <w:r>
        <w:t>43</w:t>
        <w:tab/>
        <w:t>1903 ; 1924 - 1949</w:t>
      </w:r>
    </w:p>
    <w:p>
      <w:r>
        <w:t>50</w:t>
        <w:tab/>
        <w:t>2 Bde.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H. Schule und Bildungswesen \ 9. Wissenschaft und Kulturpflege \ a. Bibliotheken, Museen, Volksbildung</w:t>
      </w:r>
    </w:p>
    <w:p>
      <w:r>
        <w:t>30</w:t>
        <w:tab/>
        <w:t>Nr. 2420</w:t>
      </w:r>
    </w:p>
    <w:p>
      <w:r>
        <w:t>30a</w:t>
        <w:tab/>
        <w:t>01</w:t>
      </w:r>
    </w:p>
    <w:p>
      <w:r>
        <w:t>30z</w:t>
        <w:tab/>
        <w:t>180 Marburg Nr. 2420</w:t>
      </w:r>
    </w:p>
    <w:p>
      <w:r>
        <w:t>33</w:t>
        <w:tab/>
        <w:t>S. 246</w:t>
      </w:r>
    </w:p>
    <w:p>
      <w:r>
        <w:t>40</w:t>
        <w:tab/>
        <w:t>Allgemeine Verfügungen über die Einrichtung und den Betrieb von s[Volksbibliotheken]s</w:t>
      </w:r>
    </w:p>
    <w:p>
      <w:r>
        <w:t>43</w:t>
        <w:tab/>
        <w:t>1894 - 1910 ; 1922</w:t>
      </w:r>
    </w:p>
    <w:p>
      <w:r>
        <w:br/>
        <w:t>30</w:t>
        <w:tab/>
        <w:t>Nr. A 1929</w:t>
      </w:r>
    </w:p>
    <w:p>
      <w:r>
        <w:t>30a</w:t>
        <w:tab/>
        <w:t>02</w:t>
      </w:r>
    </w:p>
    <w:p>
      <w:r>
        <w:t>30z</w:t>
        <w:tab/>
        <w:t>180 Marburg Nr. A 1929</w:t>
      </w:r>
    </w:p>
    <w:p>
      <w:r>
        <w:t>33</w:t>
        <w:tab/>
        <w:t>S. 246</w:t>
      </w:r>
    </w:p>
    <w:p>
      <w:r>
        <w:t>40</w:t>
        <w:tab/>
        <w:t>Unterhaltung der s[Kreisbücherei]s</w:t>
      </w:r>
    </w:p>
    <w:p>
      <w:r>
        <w:t>41</w:t>
        <w:tab/>
        <w:t>s[2{Anschaffung von neuen} 1{Bücher}]sn</w:t>
      </w:r>
    </w:p>
    <w:p>
      <w:r>
        <w:t>43</w:t>
        <w:tab/>
        <w:t>1939 - 1945</w:t>
      </w:r>
    </w:p>
    <w:p>
      <w:r>
        <w:t>45</w:t>
        <w:tab/>
        <w:t>Provenienz: Kreisausschuß Marburg</w:t>
      </w:r>
    </w:p>
    <w:p>
      <w:r>
        <w:br/>
        <w:t>26</w:t>
        <w:tab/>
        <w:t>&lt; - &gt;</w:t>
      </w:r>
    </w:p>
    <w:p>
      <w:r>
        <w:t>26a</w:t>
        <w:tab/>
        <w:t>07</w:t>
      </w:r>
    </w:p>
    <w:p>
      <w:r>
        <w:t>27</w:t>
        <w:tab/>
        <w:t>Akten \ L. Handel und Gewerbe \ 1. Allgemeines, Wirtschaftsstatistik \ a. Allgemeines</w:t>
      </w:r>
    </w:p>
    <w:p>
      <w:r>
        <w:t>30</w:t>
        <w:tab/>
        <w:t>Nr. 298</w:t>
      </w:r>
    </w:p>
    <w:p>
      <w:r>
        <w:t>30a</w:t>
        <w:tab/>
        <w:t>01</w:t>
      </w:r>
    </w:p>
    <w:p>
      <w:r>
        <w:t>30z</w:t>
        <w:tab/>
        <w:t>180 Marburg Nr. 298</w:t>
      </w:r>
    </w:p>
    <w:p>
      <w:r>
        <w:t>33</w:t>
        <w:tab/>
        <w:t>S. 280</w:t>
      </w:r>
    </w:p>
    <w:p>
      <w:r>
        <w:t>40</w:t>
        <w:tab/>
        <w:t>s[Angebote von s[Druckschriften]s]s für Handel und Gewerbe</w:t>
      </w:r>
    </w:p>
    <w:p>
      <w:r>
        <w:t>43</w:t>
        <w:tab/>
        <w:t>1866 - 1867</w:t>
      </w:r>
    </w:p>
    <w:p/>
    <w:p/>
    <w:p>
      <w:r>
        <w:br/>
        <w:t>20</w:t>
        <w:tab/>
        <w:t>180 Melsungen</w:t>
      </w:r>
    </w:p>
    <w:p>
      <w:r>
        <w:t>20a</w:t>
        <w:tab/>
        <w:t>180</w:t>
      </w:r>
    </w:p>
    <w:p>
      <w:r>
        <w:t>20b</w:t>
        <w:tab/>
        <w:t>Melsungen</w:t>
      </w:r>
    </w:p>
    <w:p>
      <w:r>
        <w:t>21</w:t>
        <w:tab/>
        <w:t>Landratsamt Melsungen</w:t>
      </w:r>
    </w:p>
    <w:p>
      <w:r>
        <w:t>22</w:t>
        <w:tab/>
        <w:t>Hauptabteilung II: Akten \ Preußische Staatsbehörden \ 180. Landratsämter bis 1951/52 \ #Landratsamt Melsungen</w:t>
      </w:r>
    </w:p>
    <w:p>
      <w:r>
        <w:t>24</w:t>
        <w:tab/>
        <w:t>Findkartei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E. Öffentliche Sicherheit und Ordnung \ 3. Politische Polizei \ c. Presseaufsicht, Zensur</w:t>
      </w:r>
    </w:p>
    <w:p>
      <w:r>
        <w:t>30</w:t>
        <w:tab/>
        <w:t>Nr. 74</w:t>
      </w:r>
    </w:p>
    <w:p>
      <w:r>
        <w:t>30a</w:t>
        <w:tab/>
        <w:t>01</w:t>
      </w:r>
    </w:p>
    <w:p>
      <w:r>
        <w:t>30z</w:t>
        <w:tab/>
        <w:t>180 Melsungen Nr. 74</w:t>
      </w:r>
    </w:p>
    <w:p>
      <w:r>
        <w:t>40</w:t>
        <w:tab/>
        <w:t>Unterdrückung s[2{staatsgefährlicher u.a.} 1{Zeitschriften}]s s[&lt;Zensur&gt;]s</w:t>
      </w:r>
    </w:p>
    <w:p>
      <w:r>
        <w:t>41</w:t>
        <w:tab/>
        <w:t>u.a.: Verzeichnisse von s[2{verbotene}n 1{Schriften}]s und Bildwerken</w:t>
      </w:r>
    </w:p>
    <w:p>
      <w:r>
        <w:t>43</w:t>
        <w:tab/>
        <w:t>1832 - 1862</w:t>
      </w:r>
    </w:p>
    <w:p>
      <w:r>
        <w:br/>
        <w:t>30</w:t>
        <w:tab/>
        <w:t>Nr. 832</w:t>
      </w:r>
    </w:p>
    <w:p>
      <w:r>
        <w:t>30a</w:t>
        <w:tab/>
        <w:t>02</w:t>
      </w:r>
    </w:p>
    <w:p>
      <w:r>
        <w:t>30z</w:t>
        <w:tab/>
        <w:t>180 Melsungen Nr. 832</w:t>
      </w:r>
    </w:p>
    <w:p>
      <w:r>
        <w:t>40</w:t>
        <w:tab/>
        <w:t>Vollziehung der Bestimmungen der p[7{Zivilkommissare des Deutschen Bundes}, 3{Graf} 8{von} 1{Rechberg}]p und p[3{Graf} 8{von} 1{Leiningen}7{&lt;Zivilkommissar des Deutschen Bundes&gt;}]p, im o[2{Kreis}e 1{Melsungen}]o, insbesondere über das s[Verbot]s des Tragens von Waffen und die Verbreitung s[2{nichtgenehmigter inländische}r 1{Zeitungen}]s politischen Inhalts s[&lt;Zensur&gt;]s</w:t>
      </w:r>
    </w:p>
    <w:p>
      <w:r>
        <w:t>43</w:t>
        <w:tab/>
        <w:t>1850 - 1853</w:t>
      </w:r>
    </w:p>
    <w:p>
      <w:r>
        <w:br/>
        <w:t>30</w:t>
        <w:tab/>
        <w:t>Nr. 720</w:t>
      </w:r>
    </w:p>
    <w:p>
      <w:r>
        <w:t>30a</w:t>
        <w:tab/>
        <w:t>03</w:t>
      </w:r>
    </w:p>
    <w:p>
      <w:r>
        <w:t>30z</w:t>
        <w:tab/>
        <w:t>180 Melsungen Nr. 720</w:t>
      </w:r>
    </w:p>
    <w:p>
      <w:r>
        <w:t>40</w:t>
        <w:tab/>
        <w:t>Verhinderung des s[2{Mißbrauchs der} 1{Pressefreiheit}]s s[&lt;Zensur&gt;]s</w:t>
      </w:r>
    </w:p>
    <w:p>
      <w:r>
        <w:t>43</w:t>
        <w:tab/>
        <w:t>1854 - 1863</w:t>
      </w:r>
    </w:p>
    <w:p>
      <w:r>
        <w:br/>
        <w:t>30</w:t>
        <w:tab/>
        <w:t>Nr. 3159</w:t>
      </w:r>
    </w:p>
    <w:p>
      <w:r>
        <w:t>30a</w:t>
        <w:tab/>
        <w:t>04</w:t>
      </w:r>
    </w:p>
    <w:p>
      <w:r>
        <w:t>30z</w:t>
        <w:tab/>
        <w:t>180 Melsungen Nr. 3159</w:t>
      </w:r>
    </w:p>
    <w:p>
      <w:r>
        <w:t>40</w:t>
        <w:tab/>
        <w:t>s[Pressepolizei]s s[&lt;Zensur&gt;]s</w:t>
      </w:r>
    </w:p>
    <w:p>
      <w:r>
        <w:t>41</w:t>
        <w:tab/>
        <w:t>u.a.: Listen des "s[2{schädlichen und unerwünschten} 1{Schriftgut}]ses"</w:t>
      </w:r>
    </w:p>
    <w:p>
      <w:r>
        <w:t>43</w:t>
        <w:tab/>
        <w:t>1936 - 1939</w:t>
      </w:r>
    </w:p>
    <w:p>
      <w:r>
        <w:br/>
        <w:t>30</w:t>
        <w:tab/>
        <w:t>Nr. 3411</w:t>
      </w:r>
    </w:p>
    <w:p>
      <w:r>
        <w:t>30a</w:t>
        <w:tab/>
        <w:t>05</w:t>
      </w:r>
    </w:p>
    <w:p>
      <w:r>
        <w:t>30z</w:t>
        <w:tab/>
        <w:t>180 Melsungen Nr. 3411</w:t>
      </w:r>
    </w:p>
    <w:p>
      <w:r>
        <w:t>40</w:t>
        <w:tab/>
        <w:t>s[Beschlagnahme von s[Druckschriften]s]s und Plakaten s[&lt;Zensur&gt;]s</w:t>
      </w:r>
    </w:p>
    <w:p>
      <w:r>
        <w:t>43</w:t>
        <w:tab/>
        <w:t>1921 - 1927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E. Öffentliche Sicherheit und Ordnung \ 4. Ordnungspolizei \ c. Sittenpolizei</w:t>
      </w:r>
    </w:p>
    <w:p>
      <w:r>
        <w:t>30</w:t>
        <w:tab/>
        <w:t>Nr. 839</w:t>
      </w:r>
    </w:p>
    <w:p>
      <w:r>
        <w:t>30a</w:t>
        <w:tab/>
        <w:t>01</w:t>
      </w:r>
    </w:p>
    <w:p>
      <w:r>
        <w:t>30z</w:t>
        <w:tab/>
        <w:t>180 Melsungen Nr. 839</w:t>
      </w:r>
    </w:p>
    <w:p>
      <w:r>
        <w:t>40</w:t>
        <w:tab/>
        <w:t>Aufsicht über den s[Verkauf]s von s[2{unsittliche}n 1{Bücher}]sn und s[Zeitschriften&lt;, unsittliche&gt;]s s[&lt;Zensur&gt;]s</w:t>
      </w:r>
    </w:p>
    <w:p>
      <w:r>
        <w:t>43</w:t>
        <w:tab/>
        <w:t>1822 - 1829</w:t>
      </w:r>
    </w:p>
    <w:p>
      <w:r>
        <w:br/>
        <w:t>30</w:t>
        <w:tab/>
        <w:t>Nr. 3306</w:t>
      </w:r>
    </w:p>
    <w:p>
      <w:r>
        <w:t>30a</w:t>
        <w:tab/>
        <w:t>02</w:t>
      </w:r>
    </w:p>
    <w:p>
      <w:r>
        <w:t>30z</w:t>
        <w:tab/>
        <w:t>180 Melsungen Nr. 3306</w:t>
      </w:r>
    </w:p>
    <w:p>
      <w:r>
        <w:t>40</w:t>
        <w:tab/>
        <w:t>Bekämpfung der s[Verbreitung s[2{unzüchtige}r 1{Veröffentlichungen}]s]s s[&lt;Zensur&gt;]s</w:t>
      </w:r>
    </w:p>
    <w:p>
      <w:r>
        <w:t>43</w:t>
        <w:tab/>
        <w:t>1886 - 1922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H. Schule und Bildungswesen</w:t>
      </w:r>
    </w:p>
    <w:p>
      <w:r>
        <w:t>30</w:t>
        <w:tab/>
        <w:t>Nr. 5475</w:t>
      </w:r>
    </w:p>
    <w:p>
      <w:r>
        <w:t>30a</w:t>
        <w:tab/>
        <w:t>01</w:t>
      </w:r>
    </w:p>
    <w:p>
      <w:r>
        <w:t>30z</w:t>
        <w:tab/>
        <w:t>180 Melsungen Nr. 5475</w:t>
      </w:r>
    </w:p>
    <w:p>
      <w:r>
        <w:t>40</w:t>
        <w:tab/>
        <w:t>s[2{Bestellung von} 1{Bücher}]sn und s[Zeitschriften]s sowie amtlichen s[Drucksachen]s</w:t>
      </w:r>
    </w:p>
    <w:p>
      <w:r>
        <w:t>45</w:t>
        <w:tab/>
        <w:t>s.d.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L. Handel und Gewerbe</w:t>
      </w:r>
    </w:p>
    <w:p>
      <w:r>
        <w:t>30</w:t>
        <w:tab/>
        <w:t>Nr. 7463</w:t>
      </w:r>
    </w:p>
    <w:p>
      <w:r>
        <w:t>30a</w:t>
        <w:tab/>
        <w:t>01</w:t>
      </w:r>
    </w:p>
    <w:p>
      <w:r>
        <w:t>30z</w:t>
        <w:tab/>
        <w:t>180 Melsungen Nr. 7463</w:t>
      </w:r>
    </w:p>
    <w:p>
      <w:r>
        <w:t>40</w:t>
        <w:tab/>
        <w:t>Zinsverbilligungsantrag der k[1{s[Verlagsbuchdruckerei]s p[2{A.} 1{Bernecker}]p} zu 2{o[Melsungen]o}]k</w:t>
      </w:r>
    </w:p>
    <w:p>
      <w:r>
        <w:t>43</w:t>
        <w:tab/>
        <w:t>1955 - 1959</w:t>
      </w:r>
    </w:p>
    <w:p/>
    <w:p/>
    <w:p>
      <w:r>
        <w:br/>
        <w:t>20</w:t>
        <w:tab/>
        <w:t>180 Rotenburg</w:t>
      </w:r>
    </w:p>
    <w:p>
      <w:r>
        <w:t>20a</w:t>
        <w:tab/>
        <w:t>180</w:t>
      </w:r>
    </w:p>
    <w:p>
      <w:r>
        <w:t>20b</w:t>
        <w:tab/>
        <w:t>Rotenburg</w:t>
      </w:r>
    </w:p>
    <w:p>
      <w:r>
        <w:t>21</w:t>
        <w:tab/>
        <w:t>Landratsamt Rotenburg</w:t>
      </w:r>
    </w:p>
    <w:p>
      <w:r>
        <w:t>22</w:t>
        <w:tab/>
        <w:t>Hauptabteilung II: Akten \ Preußische Staatsbehörden \ 180. Landratsämter bis 1951/52 \ #Landratsamt Rotenburg</w:t>
      </w:r>
    </w:p>
    <w:p>
      <w:r>
        <w:t>23</w:t>
        <w:tab/>
        <w:t>1821 - 1972</w:t>
      </w:r>
    </w:p>
    <w:p>
      <w:r>
        <w:t>24</w:t>
        <w:tab/>
        <w:t>Findbuch</w:t>
      </w:r>
    </w:p>
    <w:p>
      <w:r>
        <w:t>25</w:t>
        <w:tab/>
        <w:t>Das Findbuch wurde 1991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3. Verwaltung des Landratsamtes \ b. Geschäftsführung</w:t>
      </w:r>
    </w:p>
    <w:p>
      <w:r>
        <w:t>30</w:t>
        <w:tab/>
        <w:t>Nr. 513</w:t>
      </w:r>
    </w:p>
    <w:p>
      <w:r>
        <w:t>30a</w:t>
        <w:tab/>
        <w:t>01</w:t>
      </w:r>
    </w:p>
    <w:p>
      <w:r>
        <w:t>30z</w:t>
        <w:tab/>
        <w:t>180 Rotenburg Nr. 513</w:t>
      </w:r>
    </w:p>
    <w:p>
      <w:r>
        <w:t>33</w:t>
        <w:tab/>
        <w:t>S. 23</w:t>
      </w:r>
    </w:p>
    <w:p>
      <w:r>
        <w:t>40</w:t>
        <w:tab/>
        <w:t>s[Preislisten]s der Artikel des k[1{s[Waisenhauss[verlag]s]s}s zu 2{o[Kassel]o}]k</w:t>
      </w:r>
    </w:p>
    <w:p>
      <w:r>
        <w:t>43</w:t>
        <w:tab/>
        <w:t>1838 - 1860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B. Verwaltung des Kreises \ 3. Verwaltung des Landratsamtes \ d. Registratur</w:t>
      </w:r>
    </w:p>
    <w:p>
      <w:r>
        <w:t>30</w:t>
        <w:tab/>
        <w:t>Nr. 4381</w:t>
      </w:r>
    </w:p>
    <w:p>
      <w:r>
        <w:t>30a</w:t>
        <w:tab/>
        <w:t>01</w:t>
      </w:r>
    </w:p>
    <w:p>
      <w:r>
        <w:t>30z</w:t>
        <w:tab/>
        <w:t>180 Rotenburg Nr. 4381</w:t>
      </w:r>
    </w:p>
    <w:p>
      <w:r>
        <w:t>33</w:t>
        <w:tab/>
        <w:t>S. 27</w:t>
      </w:r>
    </w:p>
    <w:p>
      <w:r>
        <w:t>40</w:t>
        <w:tab/>
        <w:t>Aktenführung sowie s[2{Bestellung von} Zeitschriften und 1{Bücher}]sn</w:t>
      </w:r>
    </w:p>
    <w:p>
      <w:r>
        <w:t>43</w:t>
        <w:tab/>
        <w:t>1927 - 1941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C. Verwaltung der Gemeinden, Kommunalaufsicht \ 1. Verfassung und Verwaltung der Gemeinden \ e. Verschiedene Verwaltungsangelegenheiten der Gemeinden</w:t>
      </w:r>
    </w:p>
    <w:p>
      <w:r>
        <w:t>30</w:t>
        <w:tab/>
        <w:t>Nr. 3413</w:t>
      </w:r>
    </w:p>
    <w:p>
      <w:r>
        <w:t>30a</w:t>
        <w:tab/>
        <w:t>01</w:t>
      </w:r>
    </w:p>
    <w:p>
      <w:r>
        <w:t>30z</w:t>
        <w:tab/>
        <w:t>180 Rotenburg Nr. 3413</w:t>
      </w:r>
    </w:p>
    <w:p>
      <w:r>
        <w:t>33</w:t>
        <w:tab/>
        <w:t>S. 50</w:t>
      </w:r>
    </w:p>
    <w:p>
      <w:r>
        <w:t>40</w:t>
        <w:tab/>
        <w:t>Ortsbüchereien im o[2{Kreis}e 1{Rotenburg}]o</w:t>
      </w:r>
    </w:p>
    <w:p>
      <w:r>
        <w:t>41</w:t>
        <w:tab/>
        <w:t>s[Volksbücherei]s o[Berneburg]o</w:t>
      </w:r>
    </w:p>
    <w:p>
      <w:r>
        <w:t>43</w:t>
        <w:tab/>
        <w:t>1933 - 1939 ; 1945 - 1950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E. Öffentliche Sicherheit und Ordnung \ 3. Politische Polizei \ a. Politische Polizei allgem.</w:t>
      </w:r>
    </w:p>
    <w:p>
      <w:r>
        <w:t>30</w:t>
        <w:tab/>
        <w:t>Nr. 416</w:t>
      </w:r>
    </w:p>
    <w:p>
      <w:r>
        <w:t>30a</w:t>
        <w:tab/>
        <w:t>01</w:t>
      </w:r>
    </w:p>
    <w:p>
      <w:r>
        <w:t>30z</w:t>
        <w:tab/>
        <w:t>180 Rotenburg Nr. 416</w:t>
      </w:r>
    </w:p>
    <w:p>
      <w:r>
        <w:t>33</w:t>
        <w:tab/>
        <w:t>S. 150</w:t>
      </w:r>
    </w:p>
    <w:p>
      <w:r>
        <w:t>40</w:t>
        <w:tab/>
        <w:t>Politische Polizei, insbes. Unterdrückung s[2{staatsgefährdende}r 1{Blätter}]s und s[2{Verfolgung der} 1{Herausgeber}]s, Verfolgung politischer Verbrecher und Anordnungen zur Wiederherstellung der allgem. Ruhe und Ordnung Bd. 1 s[&lt;Zensur&gt;]s</w:t>
      </w:r>
    </w:p>
    <w:p>
      <w:r>
        <w:t>41</w:t>
        <w:tab/>
        <w:t>Verordnung vom 29.12.1823 über staatsgefährdende Versammlungen, Verzeichnisse politischer Propagandisten und politische Flüchtlinge</w:t>
      </w:r>
    </w:p>
    <w:p>
      <w:r>
        <w:t>43</w:t>
        <w:tab/>
        <w:t>1823 - 1833</w:t>
      </w:r>
    </w:p>
    <w:p>
      <w:r>
        <w:br/>
        <w:t>30</w:t>
        <w:tab/>
        <w:t>Nr. 417</w:t>
      </w:r>
    </w:p>
    <w:p>
      <w:r>
        <w:t>30a</w:t>
        <w:tab/>
        <w:t>02</w:t>
      </w:r>
    </w:p>
    <w:p>
      <w:r>
        <w:t>30z</w:t>
        <w:tab/>
        <w:t>180 Rotenburg Nr. 417</w:t>
      </w:r>
    </w:p>
    <w:p>
      <w:r>
        <w:t>33</w:t>
        <w:tab/>
        <w:t>S. 150</w:t>
      </w:r>
    </w:p>
    <w:p>
      <w:r>
        <w:t>40</w:t>
        <w:tab/>
        <w:t>Politische Polizei, insbes. Unterdrückung s[2{staatsgefährdende}r 1{Blätter}]s und s[2{Verfolgung der} 1{Herausgeber}]s, Verfolgung politischer Verbrecher und Anordnungen zur Wiederherstellung der allgem. Ruhe und Ordnung Bd. 2 s[&lt;Zensur&gt;]s</w:t>
      </w:r>
    </w:p>
    <w:p>
      <w:r>
        <w:t>41</w:t>
        <w:tab/>
        <w:t>Verordnung vom 29.12.1823 über staatsgefährdende Versammlungen, Verzeichnisse politischer Propagandisten und politische Flüchtlinge</w:t>
      </w:r>
    </w:p>
    <w:p>
      <w:r>
        <w:t>43</w:t>
        <w:tab/>
        <w:t>1834 - 1835</w:t>
      </w:r>
    </w:p>
    <w:p>
      <w:r>
        <w:br/>
        <w:t>30</w:t>
        <w:tab/>
        <w:t>Nr. 2937</w:t>
      </w:r>
    </w:p>
    <w:p>
      <w:r>
        <w:t>30a</w:t>
        <w:tab/>
        <w:t>03</w:t>
      </w:r>
    </w:p>
    <w:p>
      <w:r>
        <w:t>30z</w:t>
        <w:tab/>
        <w:t>180 Rotenburg Nr. 2937</w:t>
      </w:r>
    </w:p>
    <w:p>
      <w:r>
        <w:t>33</w:t>
        <w:tab/>
        <w:t>S. 150</w:t>
      </w:r>
    </w:p>
    <w:p>
      <w:r>
        <w:t>40</w:t>
        <w:tab/>
        <w:t>Politische Polizei, insbes. Unterdrückung s[2{staatsgefährdende}r 1{Blätter}]s und s[2{Verfolgung der} 1{Herausgeber}]s, Verfolgung politischer Verbrecher und Anordnungen zur Wiederherstellung der allgem. Ruhe und Ordnung s[&lt;Zensur&gt;]s</w:t>
      </w:r>
    </w:p>
    <w:p>
      <w:r>
        <w:t>42</w:t>
        <w:tab/>
        <w:t>t[Der Landbote, s[Kalender]s für Arbeiter und Kleinbauern auf das Jahr 1906]t, o[Frankfurt a.M.]o 1905</w:t>
      </w:r>
    </w:p>
    <w:p>
      <w:r>
        <w:t>43</w:t>
        <w:tab/>
        <w:t>1878 - 1922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E. Öffentliche Sicherheit und Ordnung \ 3. Politische Polizei \ c. Presseaufsicht und Zensur</w:t>
      </w:r>
    </w:p>
    <w:p>
      <w:r>
        <w:t>30</w:t>
        <w:tab/>
        <w:t>Nr. 2077</w:t>
      </w:r>
    </w:p>
    <w:p>
      <w:r>
        <w:t>30a</w:t>
        <w:tab/>
        <w:t>01</w:t>
      </w:r>
    </w:p>
    <w:p>
      <w:r>
        <w:t>30z</w:t>
        <w:tab/>
        <w:t>180 Rotenburg Nr. 2077</w:t>
      </w:r>
    </w:p>
    <w:p>
      <w:r>
        <w:t>33</w:t>
        <w:tab/>
        <w:t>S. 153</w:t>
      </w:r>
    </w:p>
    <w:p>
      <w:r>
        <w:t>40</w:t>
        <w:tab/>
        <w:t>s[Regierungsanordnungen]s (besonders s[2{Verbote von} 1{Bücher}]sn und s[Zeitschriften&lt;, Verbote von&gt;]s) s[&lt;Zensur&gt;]s</w:t>
      </w:r>
    </w:p>
    <w:p>
      <w:r>
        <w:t>43</w:t>
        <w:tab/>
        <w:t>1856 - 1878</w:t>
      </w:r>
    </w:p>
    <w:p>
      <w:r>
        <w:br/>
        <w:t>30</w:t>
        <w:tab/>
        <w:t>Nr. 1522</w:t>
      </w:r>
    </w:p>
    <w:p>
      <w:r>
        <w:t>30a</w:t>
        <w:tab/>
        <w:t>02</w:t>
      </w:r>
    </w:p>
    <w:p>
      <w:r>
        <w:t>30z</w:t>
        <w:tab/>
        <w:t>180 Rotenburg Nr. 1522</w:t>
      </w:r>
    </w:p>
    <w:p>
      <w:r>
        <w:t>33</w:t>
        <w:tab/>
        <w:t>S. 153</w:t>
      </w:r>
    </w:p>
    <w:p>
      <w:r>
        <w:t>40</w:t>
        <w:tab/>
        <w:t>(Erichtung und Beaufsichtigung von s[Leihbibliotheken]s und s[Buchhandlungen]s sowie Führung von s[Lesezirkel]sn) s[&lt;Zensur&gt;]s</w:t>
      </w:r>
    </w:p>
    <w:p>
      <w:r>
        <w:t>41</w:t>
        <w:tab/>
        <w:t>s[Bücherverzeichnis]s der k[1{Leihbibliothek} 2{o[Rotenburg]o}]k</w:t>
      </w:r>
    </w:p>
    <w:p>
      <w:r>
        <w:t>43</w:t>
        <w:tab/>
        <w:t>1823 - 1859</w:t>
      </w:r>
    </w:p>
    <w:p>
      <w:r>
        <w:br/>
        <w:t>30</w:t>
        <w:tab/>
        <w:t>Nr. 1526</w:t>
      </w:r>
    </w:p>
    <w:p>
      <w:r>
        <w:t>30a</w:t>
        <w:tab/>
        <w:t>03</w:t>
      </w:r>
    </w:p>
    <w:p>
      <w:r>
        <w:t>30z</w:t>
        <w:tab/>
        <w:t>180 Rotenburg Nr. 1526</w:t>
      </w:r>
    </w:p>
    <w:p>
      <w:r>
        <w:t>33</w:t>
        <w:tab/>
        <w:t>S. 153</w:t>
      </w:r>
    </w:p>
    <w:p>
      <w:r>
        <w:t>40</w:t>
        <w:tab/>
        <w:t>Gesuche um Anlage von s[Buchdruckereien]s, s[Herausgabe]s von s[Intelligenzblätter]sn, s[Wochenblätter]sn usw.</w:t>
      </w:r>
    </w:p>
    <w:p>
      <w:r>
        <w:t>43</w:t>
        <w:tab/>
        <w:t>1829 - 1854</w:t>
      </w:r>
    </w:p>
    <w:p>
      <w:r>
        <w:br/>
        <w:t>30</w:t>
        <w:tab/>
        <w:t>Nr. 1533</w:t>
      </w:r>
    </w:p>
    <w:p>
      <w:r>
        <w:t>30a</w:t>
        <w:tab/>
        <w:t>04</w:t>
      </w:r>
    </w:p>
    <w:p>
      <w:r>
        <w:t>30z</w:t>
        <w:tab/>
        <w:t>180 Rotenburg Nr. 1533</w:t>
      </w:r>
    </w:p>
    <w:p>
      <w:r>
        <w:t>33</w:t>
        <w:tab/>
        <w:t>S. 153</w:t>
      </w:r>
    </w:p>
    <w:p>
      <w:r>
        <w:t>40</w:t>
        <w:tab/>
        <w:t>Anordnungen und Verhandlungen betr. Gesuche um s[Konzessionen]s zu s[Buchdruckereien]s, s[Buchhandlungen]s und dergleichen in der Folge der s[Verordnung vom 25.7.1854 zur Verhinderung des s[2{Mißbrauchs der} 1{Pressefreiheit}]s]s</w:t>
      </w:r>
    </w:p>
    <w:p>
      <w:r>
        <w:t>41</w:t>
        <w:tab/>
        <w:t>Verzeichnisse der 1858-1866 im o[2{Kreis} 1{Rotenburg}]o s[2{gedruckte}n 1{Schriften}]s, Verzeichnis der im Kreis Rotenburg ansässigen s[Buchhändler]s und s[Buchdrucker]s</w:t>
      </w:r>
    </w:p>
    <w:p>
      <w:r>
        <w:t>43</w:t>
        <w:tab/>
        <w:t>1848 - 1871</w:t>
      </w:r>
    </w:p>
    <w:p>
      <w:r>
        <w:br/>
        <w:t>30</w:t>
        <w:tab/>
        <w:t>Nr. 1532</w:t>
      </w:r>
    </w:p>
    <w:p>
      <w:r>
        <w:t>30a</w:t>
        <w:tab/>
        <w:t>05</w:t>
      </w:r>
    </w:p>
    <w:p>
      <w:r>
        <w:t>30z</w:t>
        <w:tab/>
        <w:t>180 Rotenburg Nr. 1532</w:t>
      </w:r>
    </w:p>
    <w:p>
      <w:r>
        <w:t>33</w:t>
        <w:tab/>
        <w:t>S. 153</w:t>
      </w:r>
    </w:p>
    <w:p>
      <w:r>
        <w:t>40</w:t>
        <w:tab/>
        <w:t>Bestellung von s[Kolporteure]sn zur s[Verbreitung von gedruckten s[Schriften]s]s</w:t>
      </w:r>
    </w:p>
    <w:p>
      <w:r>
        <w:t>43</w:t>
        <w:tab/>
        <w:t>1853 - 1867</w:t>
      </w:r>
    </w:p>
    <w:p>
      <w:r>
        <w:br/>
        <w:t>30</w:t>
        <w:tab/>
        <w:t>Nr. 1595</w:t>
      </w:r>
    </w:p>
    <w:p>
      <w:r>
        <w:t>30a</w:t>
        <w:tab/>
        <w:t>06</w:t>
      </w:r>
    </w:p>
    <w:p>
      <w:r>
        <w:t>30z</w:t>
        <w:tab/>
        <w:t>180 Rotenburg Nr. 1595</w:t>
      </w:r>
    </w:p>
    <w:p>
      <w:r>
        <w:t>33</w:t>
        <w:tab/>
        <w:t>S. 154</w:t>
      </w:r>
    </w:p>
    <w:p>
      <w:r>
        <w:t>40</w:t>
        <w:tab/>
        <w:t>s[Subskriptionen]s auf Bilder und s[Schriften]s</w:t>
      </w:r>
    </w:p>
    <w:p>
      <w:r>
        <w:t>43</w:t>
        <w:tab/>
        <w:t>1870 - 1871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H. Schule und Bildungswesen \ 5. Schüler und Unterricht \ d. Inventar, Lehrmittel</w:t>
      </w:r>
    </w:p>
    <w:p>
      <w:r>
        <w:t>30</w:t>
        <w:tab/>
        <w:t>Nr. 2196</w:t>
      </w:r>
    </w:p>
    <w:p>
      <w:r>
        <w:t>30a</w:t>
        <w:tab/>
        <w:t>01</w:t>
      </w:r>
    </w:p>
    <w:p>
      <w:r>
        <w:t>30z</w:t>
        <w:tab/>
        <w:t>180 Rotenburg Nr. 2196</w:t>
      </w:r>
    </w:p>
    <w:p>
      <w:r>
        <w:t>33</w:t>
        <w:tab/>
        <w:t>S. 269</w:t>
      </w:r>
    </w:p>
    <w:p>
      <w:r>
        <w:t>40</w:t>
        <w:tab/>
        <w:t>Verwendung von Staatsbeihilfen zur Beschaffung von Lehrmitteln für öffentliche Schulen hilfsbedürftiger Gemeinden sowie s[2{Überweisung von} 1{Bücher}]sn an die s[Schul(bibliotheken)]s des Kreises</w:t>
      </w:r>
    </w:p>
    <w:p>
      <w:r>
        <w:t>43</w:t>
        <w:tab/>
        <w:t>1883 - 1909</w:t>
      </w:r>
    </w:p>
    <w:p>
      <w:r>
        <w:br/>
        <w:t>30</w:t>
        <w:tab/>
        <w:t>Nr. 614</w:t>
      </w:r>
    </w:p>
    <w:p>
      <w:r>
        <w:t>30a</w:t>
        <w:tab/>
        <w:t>02</w:t>
      </w:r>
    </w:p>
    <w:p>
      <w:r>
        <w:t>30z</w:t>
        <w:tab/>
        <w:t>180 Rotenburg Nr. 614</w:t>
      </w:r>
    </w:p>
    <w:p>
      <w:r>
        <w:t>33</w:t>
        <w:tab/>
        <w:t>S. 269</w:t>
      </w:r>
    </w:p>
    <w:p>
      <w:r>
        <w:t>40</w:t>
        <w:tab/>
        <w:t>Von der Regierung zur Einführung in den Volksschulen s[empfohlene s[Unterrichtsbücher]s]s</w:t>
      </w:r>
    </w:p>
    <w:p>
      <w:r>
        <w:t>43</w:t>
        <w:tab/>
        <w:t>1824 - 1856</w:t>
      </w:r>
    </w:p>
    <w:p>
      <w:r>
        <w:br/>
        <w:t>30</w:t>
        <w:tab/>
        <w:t>Nr. 282</w:t>
      </w:r>
    </w:p>
    <w:p>
      <w:r>
        <w:t>30a</w:t>
        <w:tab/>
        <w:t>03</w:t>
      </w:r>
    </w:p>
    <w:p>
      <w:r>
        <w:t>30z</w:t>
        <w:tab/>
        <w:t>180 Rotenburg Nr. 282</w:t>
      </w:r>
    </w:p>
    <w:p>
      <w:r>
        <w:t>33</w:t>
        <w:tab/>
        <w:t>S. 270</w:t>
      </w:r>
    </w:p>
    <w:p>
      <w:r>
        <w:t>40</w:t>
        <w:tab/>
        <w:t>Schenkung von 450 s[Bibeln]s und s[Testamente]sn der k[2{o[Elberfeld]o}er 1{s[Bibelgesellschaft]s}]k an die Schulen des Kreises</w:t>
      </w:r>
    </w:p>
    <w:p>
      <w:r>
        <w:t>43</w:t>
        <w:tab/>
        <w:t>1830 - 1831</w:t>
      </w:r>
    </w:p>
    <w:p>
      <w:r>
        <w:br/>
        <w:t>30</w:t>
        <w:tab/>
        <w:t>Nr. 290</w:t>
      </w:r>
    </w:p>
    <w:p>
      <w:r>
        <w:t>30a</w:t>
        <w:tab/>
        <w:t>04</w:t>
      </w:r>
    </w:p>
    <w:p>
      <w:r>
        <w:t>30z</w:t>
        <w:tab/>
        <w:t>180 Rotenburg Nr. 290</w:t>
      </w:r>
    </w:p>
    <w:p>
      <w:r>
        <w:t>33</w:t>
        <w:tab/>
        <w:t>S. 270</w:t>
      </w:r>
    </w:p>
    <w:p>
      <w:r>
        <w:t>40</w:t>
        <w:tab/>
        <w:t>s[Anschaffung]s der p[Becker]p'schen s[Choral- und Melodienbuch]ses in der Neubearbeitung des p[5{Gymnasiallehrer}s 1{Wiegand}]p in den Schulen des Kreises Bd. 1</w:t>
      </w:r>
    </w:p>
    <w:p>
      <w:r>
        <w:t>43</w:t>
        <w:tab/>
        <w:t>1844 - 1846</w:t>
      </w:r>
    </w:p>
    <w:p>
      <w:r>
        <w:br/>
        <w:t>30</w:t>
        <w:tab/>
        <w:t>Nr. 291</w:t>
      </w:r>
    </w:p>
    <w:p>
      <w:r>
        <w:t>30a</w:t>
        <w:tab/>
        <w:t>05</w:t>
      </w:r>
    </w:p>
    <w:p>
      <w:r>
        <w:t>30z</w:t>
        <w:tab/>
        <w:t>180 Rotenburg Nr. 291</w:t>
      </w:r>
    </w:p>
    <w:p>
      <w:r>
        <w:t>33</w:t>
        <w:tab/>
        <w:t>S. 270</w:t>
      </w:r>
    </w:p>
    <w:p>
      <w:r>
        <w:t>40</w:t>
        <w:tab/>
        <w:t>s[Anschaffung]s der p[Becker]p'schen s[Choral- und Melodienbuch]ses in der Neubearbeitung des p[5{Gymnasiallehrer}s 1{Wiegand}]p in den Schulen des Kreises Bd. 2</w:t>
      </w:r>
    </w:p>
    <w:p>
      <w:r>
        <w:t>43</w:t>
        <w:tab/>
        <w:t>1845 - 1849</w:t>
      </w:r>
    </w:p>
    <w:p>
      <w:r>
        <w:br/>
        <w:t>30</w:t>
        <w:tab/>
        <w:t>Nr. 287</w:t>
      </w:r>
    </w:p>
    <w:p>
      <w:r>
        <w:t>30a</w:t>
        <w:tab/>
        <w:t>06</w:t>
      </w:r>
    </w:p>
    <w:p>
      <w:r>
        <w:t>30z</w:t>
        <w:tab/>
        <w:t>180 Rotenburg Nr. 287</w:t>
      </w:r>
    </w:p>
    <w:p>
      <w:r>
        <w:t>33</w:t>
        <w:tab/>
        <w:t>S. 270</w:t>
      </w:r>
    </w:p>
    <w:p>
      <w:r>
        <w:t>40</w:t>
        <w:tab/>
        <w:t>Einführung des vom p[7{Rektor} 4{Dr.} 1{Graefe}]p umgearbeiteten Werkes "t[Aufgabe für das technische oder Zifferrechnen]t" in den Schulen des Kreises</w:t>
      </w:r>
    </w:p>
    <w:p>
      <w:r>
        <w:t>43</w:t>
        <w:tab/>
        <w:t>1843 - 1844</w:t>
      </w:r>
    </w:p>
    <w:p>
      <w:r>
        <w:br/>
        <w:t>30</w:t>
        <w:tab/>
        <w:t>Nr. 289</w:t>
      </w:r>
    </w:p>
    <w:p>
      <w:r>
        <w:t>30a</w:t>
        <w:tab/>
        <w:t>07</w:t>
      </w:r>
    </w:p>
    <w:p>
      <w:r>
        <w:t>30z</w:t>
        <w:tab/>
        <w:t>180 Rotenburg Nr. 289</w:t>
      </w:r>
    </w:p>
    <w:p>
      <w:r>
        <w:t>33</w:t>
        <w:tab/>
        <w:t>S. 270</w:t>
      </w:r>
    </w:p>
    <w:p>
      <w:r>
        <w:t>40</w:t>
        <w:tab/>
        <w:t>Versehung der Volksschulen mit der p[Zerrenner]p'schen s[Wandfibel]s</w:t>
      </w:r>
    </w:p>
    <w:p>
      <w:r>
        <w:t>43</w:t>
        <w:tab/>
        <w:t>1844</w:t>
      </w:r>
    </w:p>
    <w:p>
      <w:r>
        <w:br/>
        <w:t>30</w:t>
        <w:tab/>
        <w:t>Nr. 2486</w:t>
      </w:r>
    </w:p>
    <w:p>
      <w:r>
        <w:t>30a</w:t>
        <w:tab/>
        <w:t>08</w:t>
      </w:r>
    </w:p>
    <w:p>
      <w:r>
        <w:t>30z</w:t>
        <w:tab/>
        <w:t>180 Rotenburg Nr. 2486</w:t>
      </w:r>
    </w:p>
    <w:p>
      <w:r>
        <w:t>33</w:t>
        <w:tab/>
        <w:t>S. 270</w:t>
      </w:r>
    </w:p>
    <w:p>
      <w:r>
        <w:t>40</w:t>
        <w:tab/>
        <w:t>Gesuch des Lehrers zu o[Nenterode]o um s[2{Beschaffung von} 1{Bücher}]sn für die Schule</w:t>
      </w:r>
    </w:p>
    <w:p>
      <w:r>
        <w:t>43</w:t>
        <w:tab/>
        <w:t>1903</w:t>
      </w:r>
    </w:p>
    <w:p>
      <w:r>
        <w:br/>
        <w:t>30</w:t>
        <w:tab/>
        <w:t>Nr. 623</w:t>
      </w:r>
    </w:p>
    <w:p>
      <w:r>
        <w:t>30a</w:t>
        <w:tab/>
        <w:t>09</w:t>
      </w:r>
    </w:p>
    <w:p>
      <w:r>
        <w:t>30z</w:t>
        <w:tab/>
        <w:t>180 Rotenburg Nr. 623</w:t>
      </w:r>
    </w:p>
    <w:p>
      <w:r>
        <w:t>33</w:t>
        <w:tab/>
        <w:t>S. 270</w:t>
      </w:r>
    </w:p>
    <w:p>
      <w:r>
        <w:t>40</w:t>
        <w:tab/>
        <w:t>s[Anschaffung]s verschiedener Schulmöbel, Lehrapparate und s[Unterrichtsbücher]s für die öffentlichen Schulen zu o[Rotenburg]o</w:t>
      </w:r>
    </w:p>
    <w:p>
      <w:r>
        <w:t>43</w:t>
        <w:tab/>
        <w:t>1833 - 1885</w:t>
      </w:r>
    </w:p>
    <w:p>
      <w:r>
        <w:br/>
        <w:t>26</w:t>
        <w:tab/>
        <w:t>&lt; - &gt;</w:t>
      </w:r>
    </w:p>
    <w:p>
      <w:r>
        <w:t>26a</w:t>
        <w:tab/>
        <w:t>07</w:t>
      </w:r>
    </w:p>
    <w:p>
      <w:r>
        <w:t>27</w:t>
        <w:tab/>
        <w:t>Akten \ H. Schule und Bildungswesen \ 9. Kulturpflege, Natur- und Denkmalpflege \ a. Kulturpflege</w:t>
      </w:r>
    </w:p>
    <w:p>
      <w:r>
        <w:t>30</w:t>
        <w:tab/>
        <w:t>Nr. 2070</w:t>
      </w:r>
    </w:p>
    <w:p>
      <w:r>
        <w:t>30a</w:t>
        <w:tab/>
        <w:t>01</w:t>
      </w:r>
    </w:p>
    <w:p>
      <w:r>
        <w:t>30z</w:t>
        <w:tab/>
        <w:t>180 Rotenburg Nr. 2070</w:t>
      </w:r>
    </w:p>
    <w:p>
      <w:r>
        <w:t>33</w:t>
        <w:tab/>
        <w:t>S. 276</w:t>
      </w:r>
    </w:p>
    <w:p>
      <w:r>
        <w:t>40</w:t>
        <w:tab/>
        <w:t>Erwirkung von Beihilfen zur Einrichtung bzw. Vervollständigung von s[Volksbibliotheken]s in Gemeinden des Kreises</w:t>
      </w:r>
    </w:p>
    <w:p>
      <w:r>
        <w:t>43</w:t>
        <w:tab/>
        <w:t>1891 - 1918</w:t>
      </w:r>
    </w:p>
    <w:p>
      <w:r>
        <w:br/>
        <w:t>30</w:t>
        <w:tab/>
        <w:t>Nr. 4038</w:t>
      </w:r>
    </w:p>
    <w:p>
      <w:r>
        <w:t>30a</w:t>
        <w:tab/>
        <w:t>02</w:t>
      </w:r>
    </w:p>
    <w:p>
      <w:r>
        <w:t>30z</w:t>
        <w:tab/>
        <w:t>180 Rotenburg Nr. 4038</w:t>
      </w:r>
    </w:p>
    <w:p>
      <w:r>
        <w:t>33</w:t>
        <w:tab/>
        <w:t>S. 277</w:t>
      </w:r>
    </w:p>
    <w:p>
      <w:r>
        <w:t>40</w:t>
        <w:tab/>
        <w:t>Einrichtung von s[Volksbüchereien]s im Kreis (k[1{Volksbücherei} 2{o[Beenhausen]o}]k)</w:t>
      </w:r>
    </w:p>
    <w:p>
      <w:r>
        <w:t>43</w:t>
        <w:tab/>
        <w:t>1933 - 1939</w:t>
      </w:r>
    </w:p>
    <w:p>
      <w:r>
        <w:br/>
        <w:t>30</w:t>
        <w:tab/>
        <w:t>Nr. 4039</w:t>
      </w:r>
    </w:p>
    <w:p>
      <w:r>
        <w:t>30a</w:t>
        <w:tab/>
        <w:t>03</w:t>
      </w:r>
    </w:p>
    <w:p>
      <w:r>
        <w:t>30z</w:t>
        <w:tab/>
        <w:t>180 Rotenburg Nr. 4039</w:t>
      </w:r>
    </w:p>
    <w:p>
      <w:r>
        <w:t>33</w:t>
        <w:tab/>
        <w:t>S. 277</w:t>
      </w:r>
    </w:p>
    <w:p>
      <w:r>
        <w:t>40</w:t>
        <w:tab/>
        <w:t>Einrichtung der k[1{s[Volksbücherei]s} 2{o[Baumbach]o}]k</w:t>
      </w:r>
    </w:p>
    <w:p>
      <w:r>
        <w:t>43</w:t>
        <w:tab/>
        <w:t>1934 - 1939</w:t>
      </w:r>
    </w:p>
    <w:p>
      <w:r>
        <w:br/>
        <w:t>30</w:t>
        <w:tab/>
        <w:t>Nr. 3418</w:t>
      </w:r>
    </w:p>
    <w:p>
      <w:r>
        <w:t>30a</w:t>
        <w:tab/>
        <w:t>04</w:t>
      </w:r>
    </w:p>
    <w:p>
      <w:r>
        <w:t>30z</w:t>
        <w:tab/>
        <w:t>180 Rotenburg Nr. 3418</w:t>
      </w:r>
    </w:p>
    <w:p>
      <w:r>
        <w:t>33</w:t>
        <w:tab/>
        <w:t>S. 278</w:t>
      </w:r>
    </w:p>
    <w:p>
      <w:r>
        <w:t>40</w:t>
        <w:tab/>
        <w:t>Kulturpflege im o[2{Kreis} 1{Rotenburg}]o</w:t>
      </w:r>
    </w:p>
    <w:p>
      <w:r>
        <w:t>41</w:t>
        <w:tab/>
        <w:t>Ausländischer Kulturbesitz, s[Beschlagnahme von s[Literatur des Dritten Reiches]s]s u.a.</w:t>
      </w:r>
    </w:p>
    <w:p>
      <w:r>
        <w:t>43</w:t>
        <w:tab/>
        <w:t>1945 - 1946</w:t>
      </w:r>
    </w:p>
    <w:p/>
    <w:p/>
    <w:p>
      <w:r>
        <w:br/>
        <w:t>20</w:t>
        <w:tab/>
        <w:t>180 Schlüchtern</w:t>
      </w:r>
    </w:p>
    <w:p>
      <w:r>
        <w:t>20a</w:t>
        <w:tab/>
        <w:t>180</w:t>
      </w:r>
    </w:p>
    <w:p>
      <w:r>
        <w:t>20b</w:t>
        <w:tab/>
        <w:t>Schlüchtern</w:t>
      </w:r>
    </w:p>
    <w:p>
      <w:r>
        <w:t>21</w:t>
        <w:tab/>
        <w:t>Landratsamt Schlüchtern</w:t>
      </w:r>
    </w:p>
    <w:p>
      <w:r>
        <w:t>22</w:t>
        <w:tab/>
        <w:t>Hauptabteilung II: Akten \ Preußische Staatsbehörden \ 180. Landratsämter bis 1951/52 \ #Landratsamt Schlüchtern</w:t>
      </w:r>
    </w:p>
    <w:p>
      <w:r>
        <w:t>24</w:t>
        <w:tab/>
        <w:t>Findkartei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D. Schulwesen</w:t>
      </w:r>
    </w:p>
    <w:p>
      <w:r>
        <w:t>30</w:t>
        <w:tab/>
        <w:t>Nr. 1344</w:t>
      </w:r>
    </w:p>
    <w:p>
      <w:r>
        <w:t>30a</w:t>
        <w:tab/>
        <w:t>01</w:t>
      </w:r>
    </w:p>
    <w:p>
      <w:r>
        <w:t>30z</w:t>
        <w:tab/>
        <w:t>180 Schlüchtern Nr. 1344</w:t>
      </w:r>
    </w:p>
    <w:p>
      <w:r>
        <w:t>40</w:t>
        <w:tab/>
        <w:t>Schulamt</w:t>
      </w:r>
    </w:p>
    <w:p>
      <w:r>
        <w:t>41</w:t>
        <w:tab/>
        <w:t>u.a.: s[2{Verteilung von} 1{Propagandaschrifttum}]s</w:t>
      </w:r>
    </w:p>
    <w:p>
      <w:r>
        <w:t>43</w:t>
        <w:tab/>
        <w:t>1938 - 1951</w:t>
      </w:r>
    </w:p>
    <w:p>
      <w:r>
        <w:br/>
        <w:t>30</w:t>
        <w:tab/>
        <w:t>Nr. A 543</w:t>
      </w:r>
    </w:p>
    <w:p>
      <w:r>
        <w:t>30a</w:t>
        <w:tab/>
        <w:t>02</w:t>
      </w:r>
    </w:p>
    <w:p>
      <w:r>
        <w:t>30z</w:t>
        <w:tab/>
        <w:t>180 Schlüchtern Nr. A 543</w:t>
      </w:r>
    </w:p>
    <w:p>
      <w:r>
        <w:t>40</w:t>
        <w:tab/>
        <w:t>s[Bücher für s[Volksbibliotheken]s]s</w:t>
      </w:r>
    </w:p>
    <w:p>
      <w:r>
        <w:t>43</w:t>
        <w:tab/>
        <w:t>1907 - 1928</w:t>
      </w:r>
    </w:p>
    <w:p>
      <w:r>
        <w:t>45</w:t>
        <w:tab/>
        <w:t>Provenienz: Kreisausschuß Schlüchtern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H. Schule und Bildungswesen \ 5. Schüler und Unterricht \ d. Lehrmittel</w:t>
      </w:r>
    </w:p>
    <w:p>
      <w:r>
        <w:t>30</w:t>
        <w:tab/>
        <w:t>Nr. 517</w:t>
      </w:r>
    </w:p>
    <w:p>
      <w:r>
        <w:t>30a</w:t>
        <w:tab/>
        <w:t>01</w:t>
      </w:r>
    </w:p>
    <w:p>
      <w:r>
        <w:t>30z</w:t>
        <w:tab/>
        <w:t>180 Schlüchtern Nr. 517</w:t>
      </w:r>
    </w:p>
    <w:p>
      <w:r>
        <w:t>40</w:t>
        <w:tab/>
        <w:t>Gebrauch des Werkes "t[Allgemeine Weltgeschichte]t von p[Schatz]p" im Schulunterricht</w:t>
      </w:r>
    </w:p>
    <w:p>
      <w:r>
        <w:t>43</w:t>
        <w:tab/>
        <w:t>1852</w:t>
      </w:r>
    </w:p>
    <w:p>
      <w:r>
        <w:br/>
        <w:t>30</w:t>
        <w:tab/>
        <w:t>Nr. 516</w:t>
      </w:r>
    </w:p>
    <w:p>
      <w:r>
        <w:t>30a</w:t>
        <w:tab/>
        <w:t>02</w:t>
      </w:r>
    </w:p>
    <w:p>
      <w:r>
        <w:t>30z</w:t>
        <w:tab/>
        <w:t>180 Schlüchtern Nr. 516</w:t>
      </w:r>
    </w:p>
    <w:p>
      <w:r>
        <w:t>40</w:t>
        <w:tab/>
        <w:t>s[Anschaffung]s des Buches "t[Erklärung des Katholischen Katechismus]t" für die Schulen der o[2{Pfarrei} 1{Salmünster}]o</w:t>
      </w:r>
    </w:p>
    <w:p>
      <w:r>
        <w:t>43</w:t>
        <w:tab/>
        <w:t>1860</w:t>
      </w:r>
    </w:p>
    <w:p/>
    <w:p/>
    <w:p>
      <w:r>
        <w:br/>
        <w:t>20</w:t>
        <w:tab/>
        <w:t>180 Schmalkalden</w:t>
      </w:r>
    </w:p>
    <w:p>
      <w:r>
        <w:t>20a</w:t>
        <w:tab/>
        <w:t>180</w:t>
      </w:r>
    </w:p>
    <w:p>
      <w:r>
        <w:t>20b</w:t>
        <w:tab/>
        <w:t>Schmalkalden</w:t>
      </w:r>
    </w:p>
    <w:p>
      <w:r>
        <w:t>21</w:t>
        <w:tab/>
        <w:t>Landratsamt Schmalkalden</w:t>
      </w:r>
    </w:p>
    <w:p>
      <w:r>
        <w:t>22</w:t>
        <w:tab/>
        <w:t>Hauptabteilung II: Akten \ Preußische Staatsbehörden \ 180. Landratsämter bis 1951/52 \ #Landratsamt Schmalkalden</w:t>
      </w:r>
    </w:p>
    <w:p>
      <w:r>
        <w:t>23</w:t>
        <w:tab/>
        <w:t>1821 - 1930 ; 1944</w:t>
      </w:r>
    </w:p>
    <w:p>
      <w:r>
        <w:t>24</w:t>
        <w:tab/>
        <w:t>Findbuch</w:t>
      </w:r>
    </w:p>
    <w:p>
      <w:r>
        <w:t>25</w:t>
        <w:tab/>
        <w:t>Das Findbuch wurde 1962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2. Verwaltung des Landratsamtes \ a. Geschäftsführung</w:t>
      </w:r>
    </w:p>
    <w:p>
      <w:r>
        <w:t>30</w:t>
        <w:tab/>
        <w:t>Nr. 45</w:t>
      </w:r>
    </w:p>
    <w:p>
      <w:r>
        <w:t>30a</w:t>
        <w:tab/>
        <w:t>01</w:t>
      </w:r>
    </w:p>
    <w:p>
      <w:r>
        <w:t>30z</w:t>
        <w:tab/>
        <w:t>180 Schmalkalden Nr. 45</w:t>
      </w:r>
    </w:p>
    <w:p>
      <w:r>
        <w:t>33</w:t>
        <w:tab/>
        <w:t>S. 45</w:t>
      </w:r>
    </w:p>
    <w:p>
      <w:r>
        <w:t>40</w:t>
        <w:tab/>
        <w:t>Verhandlung über das Fortbestehen des s[Wochenblatt]ses für den Bezirk der Oberen Verwaltungsbehörde</w:t>
      </w:r>
    </w:p>
    <w:p>
      <w:r>
        <w:t>43</w:t>
        <w:tab/>
        <w:t>1849 - 1890</w:t>
      </w:r>
    </w:p>
    <w:p>
      <w:r>
        <w:br/>
        <w:t>30</w:t>
        <w:tab/>
        <w:t>Nr. 46</w:t>
      </w:r>
    </w:p>
    <w:p>
      <w:r>
        <w:t>30a</w:t>
        <w:tab/>
        <w:t>02</w:t>
      </w:r>
    </w:p>
    <w:p>
      <w:r>
        <w:t>30z</w:t>
        <w:tab/>
        <w:t>180 Schmalkalden Nr. 46</w:t>
      </w:r>
    </w:p>
    <w:p>
      <w:r>
        <w:t>33</w:t>
        <w:tab/>
        <w:t>S. 45</w:t>
      </w:r>
    </w:p>
    <w:p>
      <w:r>
        <w:t>40</w:t>
        <w:tab/>
        <w:t>Kassen- und Rechnungswesen bei der Redaktion des s[Bezirkswochenblatt]ses</w:t>
      </w:r>
    </w:p>
    <w:p>
      <w:r>
        <w:t>43</w:t>
        <w:tab/>
        <w:t>1849 - 1867</w:t>
      </w:r>
    </w:p>
    <w:p>
      <w:r>
        <w:br/>
        <w:t>30</w:t>
        <w:tab/>
        <w:t>Nr. 38</w:t>
      </w:r>
    </w:p>
    <w:p>
      <w:r>
        <w:t>30a</w:t>
        <w:tab/>
        <w:t>03</w:t>
      </w:r>
    </w:p>
    <w:p>
      <w:r>
        <w:t>30z</w:t>
        <w:tab/>
        <w:t>180 Schmalkalden Nr. 38</w:t>
      </w:r>
    </w:p>
    <w:p>
      <w:r>
        <w:t>33</w:t>
        <w:tab/>
        <w:t>S. 45</w:t>
      </w:r>
    </w:p>
    <w:p>
      <w:r>
        <w:t>40</w:t>
        <w:tab/>
        <w:t>Bezug von Formularen für das Landratsamt vom k[1{s[Waisenhauss[verlag]s]s} zu 2{o[Kassel]o}]k</w:t>
      </w:r>
    </w:p>
    <w:p>
      <w:r>
        <w:t>43</w:t>
        <w:tab/>
        <w:t>1838 - 1867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Sicherheit und Ordnung \ 3. Politische Polizei, Vereinswesen</w:t>
      </w:r>
    </w:p>
    <w:p>
      <w:r>
        <w:t>30</w:t>
        <w:tab/>
        <w:t>Nr. 329</w:t>
      </w:r>
    </w:p>
    <w:p>
      <w:r>
        <w:t>30a</w:t>
        <w:tab/>
        <w:t>01</w:t>
      </w:r>
    </w:p>
    <w:p>
      <w:r>
        <w:t>30z</w:t>
        <w:tab/>
        <w:t>180 Schmalkalden Nr. 329</w:t>
      </w:r>
    </w:p>
    <w:p>
      <w:r>
        <w:t>33</w:t>
        <w:tab/>
        <w:t>S. 89</w:t>
      </w:r>
    </w:p>
    <w:p>
      <w:r>
        <w:t>40</w:t>
        <w:tab/>
        <w:t>Überwachung der s[Tagespresse]s, Benachrichtigungen über s[Beschlagnahme von s[Druckschriften]s]s Bd. 3 s[&lt;Zensur&gt;]s</w:t>
      </w:r>
    </w:p>
    <w:p>
      <w:r>
        <w:t>43</w:t>
        <w:tab/>
        <w:t>1857 - 1879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L. Handel und Gewerbe \ 4. Gewerbe \ e. Druckerei, Buchhandel</w:t>
      </w:r>
    </w:p>
    <w:p>
      <w:r>
        <w:t>30</w:t>
        <w:tab/>
        <w:t>Nr. 280</w:t>
      </w:r>
    </w:p>
    <w:p>
      <w:r>
        <w:t>30a</w:t>
        <w:tab/>
        <w:t>01</w:t>
      </w:r>
    </w:p>
    <w:p>
      <w:r>
        <w:t>30z</w:t>
        <w:tab/>
        <w:t>180 Schmalkalden Nr. 280</w:t>
      </w:r>
    </w:p>
    <w:p>
      <w:r>
        <w:t>33</w:t>
        <w:tab/>
        <w:t>S. 165</w:t>
      </w:r>
    </w:p>
    <w:p>
      <w:r>
        <w:t>40</w:t>
        <w:tab/>
        <w:t>Gesuch des p[5{s[Buchdruckereibesitzer]s}s 2{Heinrich} 1{Eckhardt} zu 6{o[Schmalkalden]o}]p um Erteilung einer s[Konzession]s zum ferneren Betrieb des s[Buchdruckereigewerbe]ss</w:t>
      </w:r>
    </w:p>
    <w:p>
      <w:r>
        <w:t>43</w:t>
        <w:tab/>
        <w:t>1854 - 1855</w:t>
      </w:r>
    </w:p>
    <w:p>
      <w:r>
        <w:br/>
        <w:t>30</w:t>
        <w:tab/>
        <w:t>Nr. 235</w:t>
      </w:r>
    </w:p>
    <w:p>
      <w:r>
        <w:t>30a</w:t>
        <w:tab/>
        <w:t>02</w:t>
      </w:r>
    </w:p>
    <w:p>
      <w:r>
        <w:t>30z</w:t>
        <w:tab/>
        <w:t>180 Schmalkalden Nr. 235</w:t>
      </w:r>
    </w:p>
    <w:p>
      <w:r>
        <w:t>33</w:t>
        <w:tab/>
        <w:t>S. 167</w:t>
      </w:r>
    </w:p>
    <w:p>
      <w:r>
        <w:t>40</w:t>
        <w:tab/>
        <w:t>Gesuch um s[Erlaubnis zum Drucken]s von s[Druckschriften]s in o[Schmalkalden]o</w:t>
      </w:r>
    </w:p>
    <w:p>
      <w:r>
        <w:t>43</w:t>
        <w:tab/>
        <w:t>1856 - 1866</w:t>
      </w:r>
    </w:p>
    <w:p>
      <w:r>
        <w:br/>
        <w:t>30</w:t>
        <w:tab/>
        <w:t>Nr. 234</w:t>
      </w:r>
    </w:p>
    <w:p>
      <w:r>
        <w:t>30a</w:t>
        <w:tab/>
        <w:t>03</w:t>
      </w:r>
    </w:p>
    <w:p>
      <w:r>
        <w:t>30z</w:t>
        <w:tab/>
        <w:t>180 Schmalkalden Nr. 234</w:t>
      </w:r>
    </w:p>
    <w:p>
      <w:r>
        <w:t>33</w:t>
        <w:tab/>
        <w:t>S. 167</w:t>
      </w:r>
    </w:p>
    <w:p>
      <w:r>
        <w:t>40</w:t>
        <w:tab/>
        <w:t>Gesuch des p[5{s[Buchbinder]s}s 2{Friedrich} 1{Pistor} zu 6{o[Schmalkalden]o}]p um Erteilung von s[Konzessionen]s zum Betriebe des s[Buchhandel]ss und zur Führung einer s[Leihbibliothek]s</w:t>
      </w:r>
    </w:p>
    <w:p>
      <w:r>
        <w:t>43</w:t>
        <w:tab/>
        <w:t>1854 - 1865</w:t>
      </w:r>
    </w:p>
    <w:p/>
    <w:p/>
    <w:p>
      <w:r>
        <w:br/>
        <w:t>20</w:t>
        <w:tab/>
        <w:t>180 Witzenhausen</w:t>
      </w:r>
    </w:p>
    <w:p>
      <w:r>
        <w:t>20a</w:t>
        <w:tab/>
        <w:t>180</w:t>
      </w:r>
    </w:p>
    <w:p>
      <w:r>
        <w:t>20b</w:t>
        <w:tab/>
        <w:t>Witzenhausen</w:t>
      </w:r>
    </w:p>
    <w:p>
      <w:r>
        <w:t>21</w:t>
        <w:tab/>
        <w:t>Landratsamt Witzenhausen</w:t>
      </w:r>
    </w:p>
    <w:p>
      <w:r>
        <w:t>22</w:t>
        <w:tab/>
        <w:t>Hauptabteilung II: Akten \ Preußische Staatsbehörden \ 180. Landratsämter bis 1951/52 \ #Landratsamt Witzenhausen</w:t>
      </w:r>
    </w:p>
    <w:p>
      <w:r>
        <w:t>23</w:t>
        <w:tab/>
        <w:t>1821 - 1945 ; 1952</w:t>
      </w:r>
    </w:p>
    <w:p>
      <w:r>
        <w:t>24</w:t>
        <w:tab/>
        <w:t>Findbuch</w:t>
      </w:r>
    </w:p>
    <w:p>
      <w:r>
        <w:t>25</w:t>
        <w:tab/>
        <w:t>Das Findbuch wurde 1975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2. Verwaltung des Landratsamtes \ b. Dienstlokal, Inventar</w:t>
      </w:r>
    </w:p>
    <w:p>
      <w:r>
        <w:t>30</w:t>
        <w:tab/>
        <w:t>Nr. 338</w:t>
      </w:r>
    </w:p>
    <w:p>
      <w:r>
        <w:t>30a</w:t>
        <w:tab/>
        <w:t>01</w:t>
      </w:r>
    </w:p>
    <w:p>
      <w:r>
        <w:t>30z</w:t>
        <w:tab/>
        <w:t>180 Witzenhausen Nr. 338</w:t>
      </w:r>
    </w:p>
    <w:p>
      <w:r>
        <w:t>33</w:t>
        <w:tab/>
        <w:t>S. 11</w:t>
      </w:r>
    </w:p>
    <w:p>
      <w:r>
        <w:t>40</w:t>
        <w:tab/>
        <w:t>s[Verteilung]s der s[Zeitung]s "t[Kasselischer Bote]t"</w:t>
      </w:r>
    </w:p>
    <w:p>
      <w:r>
        <w:t>43</w:t>
        <w:tab/>
        <w:t>1822 - 1855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B. Verwaltung des Kreises \ 2. Verwaltung des Landratsamtes \ d. Vermischte Angelegenheiten der Kreisverwaltung</w:t>
      </w:r>
    </w:p>
    <w:p>
      <w:r>
        <w:t>30</w:t>
        <w:tab/>
        <w:t>Nr. A 615</w:t>
      </w:r>
    </w:p>
    <w:p>
      <w:r>
        <w:t>30a</w:t>
        <w:tab/>
        <w:t>01</w:t>
      </w:r>
    </w:p>
    <w:p>
      <w:r>
        <w:t>30z</w:t>
        <w:tab/>
        <w:t>180 Witzenhausen Nr. A 615</w:t>
      </w:r>
    </w:p>
    <w:p>
      <w:r>
        <w:t>33</w:t>
        <w:tab/>
        <w:t>S. 19</w:t>
      </w:r>
    </w:p>
    <w:p>
      <w:r>
        <w:t>40</w:t>
        <w:tab/>
        <w:t>Verschiedene Angelegenheiten des Kreises Bd. 4</w:t>
      </w:r>
    </w:p>
    <w:p>
      <w:r>
        <w:t>41</w:t>
        <w:tab/>
        <w:t>u.a.: Aufforderungen zum s[Bezug verschiedener s[NS-Schriften]s]s</w:t>
      </w:r>
    </w:p>
    <w:p>
      <w:r>
        <w:t>43</w:t>
        <w:tab/>
        <w:t>1936 - 1937</w:t>
      </w:r>
    </w:p>
    <w:p>
      <w:r>
        <w:t>45</w:t>
        <w:tab/>
        <w:t>Provenienz: Kreisausschuß Witzenhausen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E. Öffentliche Sicherheit und Ordnung \ 3. Politische Polizei \ b. Presseaufsicht, Zensur</w:t>
      </w:r>
    </w:p>
    <w:p>
      <w:r>
        <w:t>30</w:t>
        <w:tab/>
        <w:t>Nr. 542</w:t>
      </w:r>
    </w:p>
    <w:p>
      <w:r>
        <w:t>30a</w:t>
        <w:tab/>
        <w:t>01</w:t>
      </w:r>
    </w:p>
    <w:p>
      <w:r>
        <w:t>30z</w:t>
        <w:tab/>
        <w:t>180 Witzenhausen Nr. 542</w:t>
      </w:r>
    </w:p>
    <w:p>
      <w:r>
        <w:t>33</w:t>
        <w:tab/>
        <w:t>S. 84</w:t>
      </w:r>
    </w:p>
    <w:p>
      <w:r>
        <w:t>40</w:t>
        <w:tab/>
        <w:t>Mitteilungen wegen s[Verbreitung s[2{pietistische}r 1{Druckschriften}]s und s[Bücher&lt;, pietistische&gt;]s]s</w:t>
      </w:r>
    </w:p>
    <w:p>
      <w:r>
        <w:t>43</w:t>
        <w:tab/>
        <w:t>1828</w:t>
      </w:r>
    </w:p>
    <w:p>
      <w:r>
        <w:br/>
        <w:t>30</w:t>
        <w:tab/>
        <w:t>Nr. 1261, Nr. 536, Nr. 1259</w:t>
      </w:r>
    </w:p>
    <w:p>
      <w:r>
        <w:t>30a</w:t>
        <w:tab/>
        <w:t>02</w:t>
      </w:r>
    </w:p>
    <w:p>
      <w:r>
        <w:t>30z</w:t>
        <w:tab/>
        <w:t>180 Witzenhausen Nr. 1261, Nr. 536, Nr. 1259</w:t>
      </w:r>
    </w:p>
    <w:p>
      <w:r>
        <w:t>33</w:t>
        <w:tab/>
        <w:t>S. 84</w:t>
      </w:r>
    </w:p>
    <w:p>
      <w:r>
        <w:t>40</w:t>
        <w:tab/>
        <w:t>s[Verbote]s von s[Zeitungen]s, s[Bücher]sn und s[Schriften]s. s[&lt;Zensur&gt;]s</w:t>
      </w:r>
    </w:p>
    <w:p>
      <w:r>
        <w:t>43</w:t>
        <w:tab/>
        <w:t>1845 - 1854</w:t>
      </w:r>
    </w:p>
    <w:p>
      <w:r>
        <w:t>50</w:t>
        <w:tab/>
        <w:t>3 Bde.</w:t>
      </w:r>
    </w:p>
    <w:p>
      <w:r>
        <w:br/>
        <w:t>30</w:t>
        <w:tab/>
        <w:t>Nr. 1260</w:t>
      </w:r>
    </w:p>
    <w:p>
      <w:r>
        <w:t>30a</w:t>
        <w:tab/>
        <w:t>03</w:t>
      </w:r>
    </w:p>
    <w:p>
      <w:r>
        <w:t>30z</w:t>
        <w:tab/>
        <w:t>180 Witzenhausen Nr. 1260</w:t>
      </w:r>
    </w:p>
    <w:p>
      <w:r>
        <w:t>33</w:t>
        <w:tab/>
        <w:t>S. 84</w:t>
      </w:r>
    </w:p>
    <w:p>
      <w:r>
        <w:t>40</w:t>
        <w:tab/>
        <w:t>Einschränkung der s[Pressefreiheit]s s[&lt;Zensur&gt;]s</w:t>
      </w:r>
    </w:p>
    <w:p>
      <w:r>
        <w:t>41</w:t>
        <w:tab/>
        <w:t>Gesuche um Einrichtung von s[Buchdruckereibetriebe]sn</w:t>
      </w:r>
    </w:p>
    <w:p>
      <w:r>
        <w:t>43</w:t>
        <w:tab/>
        <w:t>1853 - 1866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G. Kirchen- und Religionswesen \ 1. Allgemeine Kirchensachen \ a. Kirchenwesen allgem., Statistik</w:t>
      </w:r>
    </w:p>
    <w:p>
      <w:r>
        <w:t>30</w:t>
        <w:tab/>
        <w:t>Nr. 889</w:t>
      </w:r>
    </w:p>
    <w:p>
      <w:r>
        <w:t>30a</w:t>
        <w:tab/>
        <w:t>01</w:t>
      </w:r>
    </w:p>
    <w:p>
      <w:r>
        <w:t>30z</w:t>
        <w:tab/>
        <w:t>180 Witzenhausen Nr. 889</w:t>
      </w:r>
    </w:p>
    <w:p>
      <w:r>
        <w:t>33</w:t>
        <w:tab/>
        <w:t>S. 93</w:t>
      </w:r>
    </w:p>
    <w:p>
      <w:r>
        <w:t>40</w:t>
        <w:tab/>
        <w:t>Gesuch des p[5{Pfarrer}s 1{Lohr} zu 6{o[Kassel]o}]p um s[Verkauf von s[Bibeln]s]s an Juden und Gäste in o[Kurhessen]o</w:t>
      </w:r>
    </w:p>
    <w:p>
      <w:r>
        <w:t>43</w:t>
        <w:tab/>
        <w:t>1852 - 1862</w:t>
      </w:r>
    </w:p>
    <w:p>
      <w:r>
        <w:br/>
        <w:t>30</w:t>
        <w:tab/>
        <w:t>Nr. 890</w:t>
      </w:r>
    </w:p>
    <w:p>
      <w:r>
        <w:t>30a</w:t>
        <w:tab/>
        <w:t>02</w:t>
      </w:r>
    </w:p>
    <w:p>
      <w:r>
        <w:t>30z</w:t>
        <w:tab/>
        <w:t>180 Witzenhausen Nr. 890</w:t>
      </w:r>
    </w:p>
    <w:p>
      <w:r>
        <w:t>33</w:t>
        <w:tab/>
        <w:t>S. 93</w:t>
      </w:r>
    </w:p>
    <w:p>
      <w:r>
        <w:t>40</w:t>
        <w:tab/>
        <w:t>s[Verbreitung s[2{religiöse}r 1{Schriften}]s]s durch Fremde s[&lt;Kolportage&gt;]s</w:t>
      </w:r>
    </w:p>
    <w:p>
      <w:r>
        <w:t>43</w:t>
        <w:tab/>
        <w:t>1845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H. Schule und Bildungswesen \ 1. Allgem. Schulangelegenheiten, Schulaufsicht \ a. Schulwesen, allgem.</w:t>
      </w:r>
    </w:p>
    <w:p>
      <w:r>
        <w:t>30</w:t>
        <w:tab/>
        <w:t>Nr. 1517</w:t>
      </w:r>
    </w:p>
    <w:p>
      <w:r>
        <w:t>30a</w:t>
        <w:tab/>
        <w:t>01</w:t>
      </w:r>
    </w:p>
    <w:p>
      <w:r>
        <w:t>30z</w:t>
        <w:tab/>
        <w:t>180 Witzenhausen Nr. 1517</w:t>
      </w:r>
    </w:p>
    <w:p>
      <w:r>
        <w:t>33</w:t>
        <w:tab/>
        <w:t>S. 105</w:t>
      </w:r>
    </w:p>
    <w:p>
      <w:r>
        <w:t>40</w:t>
        <w:tab/>
        <w:t>Schulwesen im Kreise</w:t>
      </w:r>
    </w:p>
    <w:p>
      <w:r>
        <w:t>41</w:t>
        <w:tab/>
        <w:t>u.a.: s[Empfehlungen von s[Schulbücher]sn]s</w:t>
      </w:r>
    </w:p>
    <w:p>
      <w:r>
        <w:t>43</w:t>
        <w:tab/>
        <w:t>1901 - 1909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H. Schule und Bildungswesen \ 5. Schüler und Unterricht \ d. Inventar, Lehrmittel</w:t>
      </w:r>
    </w:p>
    <w:p>
      <w:r>
        <w:t>30</w:t>
        <w:tab/>
        <w:t>Nr. 1633</w:t>
      </w:r>
    </w:p>
    <w:p>
      <w:r>
        <w:t>30a</w:t>
        <w:tab/>
        <w:t>01</w:t>
      </w:r>
    </w:p>
    <w:p>
      <w:r>
        <w:t>30z</w:t>
        <w:tab/>
        <w:t>180 Witzenhausen Nr. 1633</w:t>
      </w:r>
    </w:p>
    <w:p>
      <w:r>
        <w:t>33</w:t>
        <w:tab/>
        <w:t>S. 130</w:t>
      </w:r>
    </w:p>
    <w:p>
      <w:r>
        <w:t>40</w:t>
        <w:tab/>
        <w:t>s[Empfohlene s[Schulliteratur]s]s Allgem.</w:t>
      </w:r>
    </w:p>
    <w:p>
      <w:r>
        <w:t>43</w:t>
        <w:tab/>
        <w:t>1820 - 1911</w:t>
      </w:r>
    </w:p>
    <w:p>
      <w:r>
        <w:br/>
        <w:t>30</w:t>
        <w:tab/>
        <w:t>Nr. 1515</w:t>
      </w:r>
    </w:p>
    <w:p>
      <w:r>
        <w:t>30a</w:t>
        <w:tab/>
        <w:t>02</w:t>
      </w:r>
    </w:p>
    <w:p>
      <w:r>
        <w:t>30z</w:t>
        <w:tab/>
        <w:t>180 Witzenhausen Nr. 1515</w:t>
      </w:r>
    </w:p>
    <w:p>
      <w:r>
        <w:t>33</w:t>
        <w:tab/>
        <w:t>S. 130</w:t>
      </w:r>
    </w:p>
    <w:p>
      <w:r>
        <w:t>40</w:t>
        <w:tab/>
        <w:t>Einführung von s[Schulbücher]sn</w:t>
      </w:r>
    </w:p>
    <w:p>
      <w:r>
        <w:t>43</w:t>
        <w:tab/>
        <w:t>1814 - 1821 ; 1839 - 1843</w:t>
      </w:r>
    </w:p>
    <w:p>
      <w:r>
        <w:br/>
        <w:t>30</w:t>
        <w:tab/>
        <w:t>Nr. 1501</w:t>
      </w:r>
    </w:p>
    <w:p>
      <w:r>
        <w:t>30a</w:t>
        <w:tab/>
        <w:t>03</w:t>
      </w:r>
    </w:p>
    <w:p>
      <w:r>
        <w:t>30z</w:t>
        <w:tab/>
        <w:t>180 Witzenhausen Nr. 1501</w:t>
      </w:r>
    </w:p>
    <w:p>
      <w:r>
        <w:t>33</w:t>
        <w:tab/>
        <w:t>S. 130</w:t>
      </w:r>
    </w:p>
    <w:p>
      <w:r>
        <w:t>40</w:t>
        <w:tab/>
        <w:t>Verzeichnisse der Bestände der s[Schulbüchereien]s im o[2{Schulaufsichtsbezirk} 1{Witzenhausen}]o</w:t>
      </w:r>
    </w:p>
    <w:p>
      <w:r>
        <w:t>43</w:t>
        <w:tab/>
        <w:t>1933</w:t>
      </w:r>
    </w:p>
    <w:p>
      <w:r>
        <w:br/>
        <w:t>30</w:t>
        <w:tab/>
        <w:t>Nr. 1487</w:t>
      </w:r>
    </w:p>
    <w:p>
      <w:r>
        <w:t>30a</w:t>
        <w:tab/>
        <w:t>04</w:t>
      </w:r>
    </w:p>
    <w:p>
      <w:r>
        <w:t>30z</w:t>
        <w:tab/>
        <w:t>180 Witzenhausen Nr. 1487</w:t>
      </w:r>
    </w:p>
    <w:p>
      <w:r>
        <w:t>33</w:t>
        <w:tab/>
        <w:t>S. 130</w:t>
      </w:r>
    </w:p>
    <w:p>
      <w:r>
        <w:t>40</w:t>
        <w:tab/>
        <w:t>s[Anschaffung von s[Schulbücher]sn]s und Lehrmittel im o[2{Schulbezirk} 1{Allendorf}]o (heute o[Bad Sooden-Allendorf]o)</w:t>
      </w:r>
    </w:p>
    <w:p>
      <w:r>
        <w:t>43</w:t>
        <w:tab/>
        <w:t>1846 - 1883</w:t>
      </w:r>
    </w:p>
    <w:p>
      <w:r>
        <w:br/>
        <w:t>30</w:t>
        <w:tab/>
        <w:t>Nr. 409</w:t>
      </w:r>
    </w:p>
    <w:p>
      <w:r>
        <w:t>30a</w:t>
        <w:tab/>
        <w:t>05</w:t>
      </w:r>
    </w:p>
    <w:p>
      <w:r>
        <w:t>30z</w:t>
        <w:tab/>
        <w:t>180 Witzenhausen Nr. 409</w:t>
      </w:r>
    </w:p>
    <w:p>
      <w:r>
        <w:t>33</w:t>
        <w:tab/>
        <w:t>S. 130</w:t>
      </w:r>
    </w:p>
    <w:p>
      <w:r>
        <w:t>40</w:t>
        <w:tab/>
        <w:t>s[Anschaffung]s der t[kleinen Schulgeographie]t von p[Wiegand]p für die Schulen des o[2{Kreis}es 1{Witzenhausen}]o</w:t>
      </w:r>
    </w:p>
    <w:p>
      <w:r>
        <w:t>43</w:t>
        <w:tab/>
        <w:t>1829</w:t>
      </w:r>
    </w:p>
    <w:p>
      <w:r>
        <w:br/>
        <w:t>26</w:t>
        <w:tab/>
        <w:t>&lt; - &gt;</w:t>
      </w:r>
    </w:p>
    <w:p>
      <w:r>
        <w:t>26a</w:t>
        <w:tab/>
        <w:t>07</w:t>
      </w:r>
    </w:p>
    <w:p>
      <w:r>
        <w:t>27</w:t>
        <w:tab/>
        <w:t>Akten \ H. Schule und Bildungswesen \ 7. Fortbildungs- und Berufsschulen \ d. Schüler und Unterricht</w:t>
      </w:r>
    </w:p>
    <w:p>
      <w:r>
        <w:t>30</w:t>
        <w:tab/>
        <w:t>Nr. A 833</w:t>
      </w:r>
    </w:p>
    <w:p>
      <w:r>
        <w:t>30a</w:t>
        <w:tab/>
        <w:t>01</w:t>
      </w:r>
    </w:p>
    <w:p>
      <w:r>
        <w:t>30z</w:t>
        <w:tab/>
        <w:t>180 Witzenhausen Nr. A 833</w:t>
      </w:r>
    </w:p>
    <w:p>
      <w:r>
        <w:t>33</w:t>
        <w:tab/>
        <w:t>S. 136</w:t>
      </w:r>
    </w:p>
    <w:p>
      <w:r>
        <w:t>40</w:t>
        <w:tab/>
        <w:t>s[Anschaffung von s[Bücher]sn, s[Schriften]s]s und Prämien für ländliche Berufsschulen</w:t>
      </w:r>
    </w:p>
    <w:p>
      <w:r>
        <w:t>43</w:t>
        <w:tab/>
        <w:t>1925 - 1942</w:t>
      </w:r>
    </w:p>
    <w:p>
      <w:r>
        <w:t>45</w:t>
        <w:tab/>
        <w:t>Provenienz: Kreisausschuß Witzenhausen</w:t>
      </w:r>
    </w:p>
    <w:p>
      <w:r>
        <w:br/>
        <w:t>26</w:t>
        <w:tab/>
        <w:t>&lt; - &gt;</w:t>
      </w:r>
    </w:p>
    <w:p>
      <w:r>
        <w:t>26a</w:t>
        <w:tab/>
        <w:t>08</w:t>
      </w:r>
    </w:p>
    <w:p>
      <w:r>
        <w:t>27</w:t>
        <w:tab/>
        <w:t>Akten \ H. Schule und Bildungswesen \ 8. Kulturpflege, Natur- und Denkmalschutz \ a. Denkmalschutz und Bildungspflege</w:t>
      </w:r>
    </w:p>
    <w:p>
      <w:r>
        <w:t>30</w:t>
        <w:tab/>
        <w:t>Nr. A 817 - Nr. A 820</w:t>
      </w:r>
    </w:p>
    <w:p>
      <w:r>
        <w:t>30a</w:t>
        <w:tab/>
        <w:t>01</w:t>
      </w:r>
    </w:p>
    <w:p>
      <w:r>
        <w:t>30z</w:t>
        <w:tab/>
        <w:t>180 Witzenhausen Nr. A 817 - Nr. A 820</w:t>
      </w:r>
    </w:p>
    <w:p>
      <w:r>
        <w:t>33</w:t>
        <w:tab/>
        <w:t>S. 137</w:t>
      </w:r>
    </w:p>
    <w:p>
      <w:r>
        <w:t>40</w:t>
        <w:tab/>
        <w:t>Aufbau und Unterstützung von s[Volksbüchereien]s im Kreise Bd. 1 - 4</w:t>
      </w:r>
    </w:p>
    <w:p>
      <w:r>
        <w:t>43</w:t>
        <w:tab/>
        <w:t>1926 - 1945</w:t>
      </w:r>
    </w:p>
    <w:p>
      <w:r>
        <w:t>45</w:t>
        <w:tab/>
        <w:t>Provenienz: Kreisausschuß Witzenhausen</w:t>
      </w:r>
    </w:p>
    <w:p>
      <w:r>
        <w:t>50</w:t>
        <w:tab/>
        <w:t>4 Bde.</w:t>
      </w:r>
    </w:p>
    <w:p/>
    <w:p/>
    <w:p>
      <w:r>
        <w:br/>
        <w:t>20</w:t>
        <w:tab/>
        <w:t>180 Wolfhagen</w:t>
      </w:r>
    </w:p>
    <w:p>
      <w:r>
        <w:t>20a</w:t>
        <w:tab/>
        <w:t>180</w:t>
      </w:r>
    </w:p>
    <w:p>
      <w:r>
        <w:t>20b</w:t>
        <w:tab/>
        <w:t>Wolfhagen</w:t>
      </w:r>
    </w:p>
    <w:p>
      <w:r>
        <w:t>21</w:t>
        <w:tab/>
        <w:t>Landratsamt Wolfhagen</w:t>
      </w:r>
    </w:p>
    <w:p>
      <w:r>
        <w:t>22</w:t>
        <w:tab/>
        <w:t>Hauptabteilung II: Akten \ Preußische Staatsbehörden \ 180. Landratsämter bis 1951/52 \ #Landratsamt Wolfhagen</w:t>
      </w:r>
    </w:p>
    <w:p>
      <w:r>
        <w:t>23</w:t>
        <w:tab/>
        <w:t>1821 - 1945 ; 1952</w:t>
      </w:r>
    </w:p>
    <w:p>
      <w:r>
        <w:t>24</w:t>
        <w:tab/>
        <w:t>Findbuch</w:t>
      </w:r>
    </w:p>
    <w:p>
      <w:r>
        <w:t>25</w:t>
        <w:tab/>
        <w:t>Das Findbuch wurde 1967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B. Verwaltung des Kreises \ 2. Verwaltung des Landratsamtes \ a. Geschäftsführung</w:t>
      </w:r>
    </w:p>
    <w:p>
      <w:r>
        <w:t>30</w:t>
        <w:tab/>
        <w:t>Nr. 1494</w:t>
      </w:r>
    </w:p>
    <w:p>
      <w:r>
        <w:t>30a</w:t>
        <w:tab/>
        <w:t>01</w:t>
      </w:r>
    </w:p>
    <w:p>
      <w:r>
        <w:t>30z</w:t>
        <w:tab/>
        <w:t>180 Wolfhagen Nr. 1494</w:t>
      </w:r>
    </w:p>
    <w:p>
      <w:r>
        <w:t>33</w:t>
        <w:tab/>
        <w:t>S. 19</w:t>
      </w:r>
    </w:p>
    <w:p>
      <w:r>
        <w:t>40</w:t>
        <w:tab/>
        <w:t>Einführung des s[Kreisblatt]ses im o[2{Kreis}e 1{Wolfhagen}]o und sonstige s[Veröffentlichungen]s</w:t>
      </w:r>
    </w:p>
    <w:p>
      <w:r>
        <w:t>43</w:t>
        <w:tab/>
        <w:t>1857 - 1926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E. Öffentliche Sicherheit und Ordnung \ 3. Politische Polizei \ c. Presseaufsicht</w:t>
      </w:r>
    </w:p>
    <w:p>
      <w:r>
        <w:t>30</w:t>
        <w:tab/>
        <w:t>Nr. 2356</w:t>
      </w:r>
    </w:p>
    <w:p>
      <w:r>
        <w:t>30a</w:t>
        <w:tab/>
        <w:t>01</w:t>
      </w:r>
    </w:p>
    <w:p>
      <w:r>
        <w:t>30z</w:t>
        <w:tab/>
        <w:t>180 Wolfhagen Nr. 2356</w:t>
      </w:r>
    </w:p>
    <w:p>
      <w:r>
        <w:t>33</w:t>
        <w:tab/>
        <w:t>S. 91</w:t>
      </w:r>
    </w:p>
    <w:p>
      <w:r>
        <w:t>40</w:t>
        <w:tab/>
        <w:t>s[Pressepolizei]s, vor allem allgemeine Verfügungen über s[Verbote]s von s[Druckerzeugnisse]sn, Überwachung der s[2{radikale}n 1{Presse}]s s[&lt;Zensur&gt;]s</w:t>
      </w:r>
    </w:p>
    <w:p>
      <w:r>
        <w:t>43</w:t>
        <w:tab/>
        <w:t>1927 - 1939</w:t>
      </w:r>
    </w:p>
    <w:p>
      <w:r>
        <w:br/>
        <w:t>30</w:t>
        <w:tab/>
        <w:t>Nr. 2335</w:t>
      </w:r>
    </w:p>
    <w:p>
      <w:r>
        <w:t>30a</w:t>
        <w:tab/>
        <w:t>02</w:t>
      </w:r>
    </w:p>
    <w:p>
      <w:r>
        <w:t>30z</w:t>
        <w:tab/>
        <w:t>180 Wolfhagen Nr. 2335</w:t>
      </w:r>
    </w:p>
    <w:p>
      <w:r>
        <w:t>33</w:t>
        <w:tab/>
        <w:t>S. 91</w:t>
      </w:r>
    </w:p>
    <w:p>
      <w:r>
        <w:t>40</w:t>
        <w:tab/>
        <w:t>Plakate, Flugblätter und s[Druckschriften politischen Inhalts]s, allgem. Verfügungen</w:t>
      </w:r>
    </w:p>
    <w:p>
      <w:r>
        <w:t>43</w:t>
        <w:tab/>
        <w:t>1931 - 1938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G. Kirchen- und Religionswesen \ 1. Allgemeine Kirchensachen \ a. Allgemeines, Statistik</w:t>
      </w:r>
    </w:p>
    <w:p>
      <w:r>
        <w:t>30</w:t>
        <w:tab/>
        <w:t>Nr. 1217</w:t>
      </w:r>
    </w:p>
    <w:p>
      <w:r>
        <w:t>30a</w:t>
        <w:tab/>
        <w:t>01</w:t>
      </w:r>
    </w:p>
    <w:p>
      <w:r>
        <w:t>30z</w:t>
        <w:tab/>
        <w:t>180 Wolfhagen Nr. 1217</w:t>
      </w:r>
    </w:p>
    <w:p>
      <w:r>
        <w:t>33</w:t>
        <w:tab/>
        <w:t>S. 111</w:t>
      </w:r>
    </w:p>
    <w:p>
      <w:r>
        <w:t>40</w:t>
        <w:tab/>
        <w:t>Überwachung der s[2{kath.} 1{Presse}]s und Vereine, Berichte über auswärtige kath. Geistliche und kath. Geistliche überhaupt s[&lt;Zensur&gt;]s</w:t>
      </w:r>
    </w:p>
    <w:p>
      <w:r>
        <w:t>43</w:t>
        <w:tab/>
        <w:t>1852 - 1920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G. Kirchen- und Religionswesen \ 1. Allgemeine Kirchensachen \ c. Religiöse Orden und Vereine</w:t>
      </w:r>
    </w:p>
    <w:p>
      <w:r>
        <w:t>30</w:t>
        <w:tab/>
        <w:t>Nr. 544</w:t>
      </w:r>
    </w:p>
    <w:p>
      <w:r>
        <w:t>30a</w:t>
        <w:tab/>
        <w:t>01</w:t>
      </w:r>
    </w:p>
    <w:p>
      <w:r>
        <w:t>30z</w:t>
        <w:tab/>
        <w:t>180 Wolfhagen Nr. 544</w:t>
      </w:r>
    </w:p>
    <w:p>
      <w:r>
        <w:t>33</w:t>
        <w:tab/>
        <w:t>S. 113</w:t>
      </w:r>
    </w:p>
    <w:p>
      <w:r>
        <w:t>40</w:t>
        <w:tab/>
        <w:t>k[o[Kurhessische]o s[Bibelgesellschaft]s]k</w:t>
      </w:r>
    </w:p>
    <w:p>
      <w:r>
        <w:t>42</w:t>
        <w:tab/>
        <w:t>t[Dritter Bericht der Kurhessischen Bibelgesellschaft von 1820-1822]t. o[Kassel]o 1823; t[Verhandlungen der k[o[Berg]oischen Bibelgesellschaft]k. 18. Heft]t, o[Elberfeld]o 1831</w:t>
      </w:r>
    </w:p>
    <w:p>
      <w:r>
        <w:t>43</w:t>
        <w:tab/>
        <w:t>1824 - 1837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H. Schule und Bildungswesen \ 4. Lehrer \ a. Allgemeines, Lehrerkonferenzen</w:t>
      </w:r>
    </w:p>
    <w:p>
      <w:r>
        <w:t>30</w:t>
        <w:tab/>
        <w:t>Nr. 1788</w:t>
      </w:r>
    </w:p>
    <w:p>
      <w:r>
        <w:t>30a</w:t>
        <w:tab/>
        <w:t>01</w:t>
      </w:r>
    </w:p>
    <w:p>
      <w:r>
        <w:t>30z</w:t>
        <w:tab/>
        <w:t>180 Wolfhagen Nr. 1788</w:t>
      </w:r>
    </w:p>
    <w:p>
      <w:r>
        <w:t>33</w:t>
        <w:tab/>
        <w:t>S. 173</w:t>
      </w:r>
    </w:p>
    <w:p>
      <w:r>
        <w:t>40</w:t>
        <w:tab/>
        <w:t>s[Rechnungen]s über s[Bücher]s und s[Kataloge]s der s[Schullehrerbibliothek]s</w:t>
      </w:r>
    </w:p>
    <w:p>
      <w:r>
        <w:t>43</w:t>
        <w:tab/>
        <w:t>1836 - 1847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H. Schule und Bildungswesen \ 5. Schüler und Unterricht \ d. Lehrmittel</w:t>
      </w:r>
    </w:p>
    <w:p>
      <w:r>
        <w:t>30</w:t>
        <w:tab/>
        <w:t>Nr. 1692</w:t>
      </w:r>
    </w:p>
    <w:p>
      <w:r>
        <w:t>30a</w:t>
        <w:tab/>
        <w:t>01</w:t>
      </w:r>
    </w:p>
    <w:p>
      <w:r>
        <w:t>30z</w:t>
        <w:tab/>
        <w:t>180 Wolfhagen Nr. 1692</w:t>
      </w:r>
    </w:p>
    <w:p>
      <w:r>
        <w:t>33</w:t>
        <w:tab/>
        <w:t>S. 181</w:t>
      </w:r>
    </w:p>
    <w:p>
      <w:r>
        <w:t>40</w:t>
        <w:tab/>
        <w:t>Für das Schulwesen s[2{empfohlene} 1{Bücher}]s oder andere Lehrmittel</w:t>
      </w:r>
    </w:p>
    <w:p>
      <w:r>
        <w:t>43</w:t>
        <w:tab/>
        <w:t>1814 - 1868</w:t>
      </w:r>
    </w:p>
    <w:p>
      <w:r>
        <w:br/>
        <w:t>30</w:t>
        <w:tab/>
        <w:t>Nr. 454</w:t>
      </w:r>
    </w:p>
    <w:p>
      <w:r>
        <w:t>30a</w:t>
        <w:tab/>
        <w:t>02</w:t>
      </w:r>
    </w:p>
    <w:p>
      <w:r>
        <w:t>30z</w:t>
        <w:tab/>
        <w:t>180 Wolfhagen Nr. 454</w:t>
      </w:r>
    </w:p>
    <w:p>
      <w:r>
        <w:t>33</w:t>
        <w:tab/>
        <w:t>S. 181</w:t>
      </w:r>
    </w:p>
    <w:p>
      <w:r>
        <w:t>40</w:t>
        <w:tab/>
        <w:t>s[Anschaffung]s des vom p[5{Schullehrer} 1{Baumhard} zu 6{o[Asmushausen]o}]p angefertigten t[Herbariums einheimischer Giftpflanzen]t für die Schüler</w:t>
      </w:r>
    </w:p>
    <w:p>
      <w:r>
        <w:t>43</w:t>
        <w:tab/>
        <w:t>1842</w:t>
      </w:r>
    </w:p>
    <w:p>
      <w:r>
        <w:br/>
        <w:t>30</w:t>
        <w:tab/>
        <w:t>Nr. 453</w:t>
      </w:r>
    </w:p>
    <w:p>
      <w:r>
        <w:t>30a</w:t>
        <w:tab/>
        <w:t>03</w:t>
      </w:r>
    </w:p>
    <w:p>
      <w:r>
        <w:t>30z</w:t>
        <w:tab/>
        <w:t>180 Wolfhagen Nr. 453</w:t>
      </w:r>
    </w:p>
    <w:p>
      <w:r>
        <w:t>33</w:t>
        <w:tab/>
        <w:t>S. 181</w:t>
      </w:r>
    </w:p>
    <w:p>
      <w:r>
        <w:t>40</w:t>
        <w:tab/>
        <w:t>s[Anschaffung]s des p[Becker]p'schen s[Choralbuch]ses seitens der Schullehrer</w:t>
      </w:r>
    </w:p>
    <w:p>
      <w:r>
        <w:t>43</w:t>
        <w:tab/>
        <w:t>1845 - 1848</w:t>
      </w:r>
    </w:p>
    <w:p/>
    <w:p/>
    <w:p>
      <w:r>
        <w:br/>
        <w:t>20</w:t>
        <w:tab/>
        <w:t>180 Ziegenhain</w:t>
      </w:r>
    </w:p>
    <w:p>
      <w:r>
        <w:t>20a</w:t>
        <w:tab/>
        <w:t>180</w:t>
      </w:r>
    </w:p>
    <w:p>
      <w:r>
        <w:t>20b</w:t>
        <w:tab/>
        <w:t>Ziegenhain</w:t>
      </w:r>
    </w:p>
    <w:p>
      <w:r>
        <w:t>21</w:t>
        <w:tab/>
        <w:t>Landratsamt Ziegenhain</w:t>
      </w:r>
    </w:p>
    <w:p>
      <w:r>
        <w:t>22</w:t>
        <w:tab/>
        <w:t>Hauptabteilung II: Akten \ Preußische Staatsbehörden \ 180. Landratsämter bis 1951/52 \ #Landratsamt Ziegenhain</w:t>
      </w:r>
    </w:p>
    <w:p>
      <w:r>
        <w:t>23</w:t>
        <w:tab/>
        <w:t>1821 - 1952</w:t>
      </w:r>
    </w:p>
    <w:p>
      <w:r>
        <w:t>24</w:t>
        <w:tab/>
        <w:t>Findbuch</w:t>
      </w:r>
    </w:p>
    <w:p>
      <w:r>
        <w:t>25</w:t>
        <w:tab/>
        <w:t>Das Findbuch wurde 1964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E. Öffentliche Sicherheit und Ordnung \ 3. Politische Polizei \ c. Presseaufsicht, Zensur</w:t>
      </w:r>
    </w:p>
    <w:p>
      <w:r>
        <w:t>30</w:t>
        <w:tab/>
        <w:t>Nr. 2241</w:t>
      </w:r>
    </w:p>
    <w:p>
      <w:r>
        <w:t>30a</w:t>
        <w:tab/>
        <w:t>01</w:t>
      </w:r>
    </w:p>
    <w:p>
      <w:r>
        <w:t>30z</w:t>
        <w:tab/>
        <w:t>180 Ziegenhain Nr. 2241</w:t>
      </w:r>
    </w:p>
    <w:p>
      <w:r>
        <w:t>33</w:t>
        <w:tab/>
        <w:t>S. 67</w:t>
      </w:r>
    </w:p>
    <w:p>
      <w:r>
        <w:t>40</w:t>
        <w:tab/>
        <w:t>Unterdrückung s[2{revolutionärer staatsgefährdende}r 1{Flugschriften}]s und s[Bücher&lt;, revolutionäre und staatsgefährdende&gt;]s s[&lt;Zensur&gt;]s</w:t>
      </w:r>
    </w:p>
    <w:p>
      <w:r>
        <w:t>43</w:t>
        <w:tab/>
        <w:t>1824 - 1851</w:t>
      </w:r>
    </w:p>
    <w:p>
      <w:r>
        <w:br/>
        <w:t>30</w:t>
        <w:tab/>
        <w:t>Nr. 2144</w:t>
      </w:r>
    </w:p>
    <w:p>
      <w:r>
        <w:t>30a</w:t>
        <w:tab/>
        <w:t>02</w:t>
      </w:r>
    </w:p>
    <w:p>
      <w:r>
        <w:t>30z</w:t>
        <w:tab/>
        <w:t>180 Ziegenhain Nr. 2144</w:t>
      </w:r>
    </w:p>
    <w:p>
      <w:r>
        <w:t>33</w:t>
        <w:tab/>
        <w:t>S. 67</w:t>
      </w:r>
    </w:p>
    <w:p>
      <w:r>
        <w:t>40</w:t>
        <w:tab/>
        <w:t>Unterdrückung s[2{revolutionäre}r 1{Zeitschriften}]s s[&lt;Zensur&gt;]s</w:t>
      </w:r>
    </w:p>
    <w:p>
      <w:r>
        <w:t>43</w:t>
        <w:tab/>
        <w:t>1824 - 1846</w:t>
      </w:r>
    </w:p>
    <w:p>
      <w:r>
        <w:br/>
        <w:t>30</w:t>
        <w:tab/>
        <w:t>Nr. 2726</w:t>
      </w:r>
    </w:p>
    <w:p>
      <w:r>
        <w:t>30a</w:t>
        <w:tab/>
        <w:t>03</w:t>
      </w:r>
    </w:p>
    <w:p>
      <w:r>
        <w:t>30z</w:t>
        <w:tab/>
        <w:t>180 Ziegenhain Nr. 2726</w:t>
      </w:r>
    </w:p>
    <w:p>
      <w:r>
        <w:t>33</w:t>
        <w:tab/>
        <w:t>S. 67</w:t>
      </w:r>
    </w:p>
    <w:p>
      <w:r>
        <w:t>40</w:t>
        <w:tab/>
        <w:t>s[Zensur]s sowie s[2{Mißbrauch der} 1{Presse}]s</w:t>
      </w:r>
    </w:p>
    <w:p>
      <w:r>
        <w:t>43</w:t>
        <w:tab/>
        <w:t>1832 - 1851</w:t>
      </w:r>
    </w:p>
    <w:p>
      <w:r>
        <w:br/>
        <w:t>30</w:t>
        <w:tab/>
        <w:t>Nr. 1854, Nr. 4558</w:t>
      </w:r>
    </w:p>
    <w:p>
      <w:r>
        <w:t>30a</w:t>
        <w:tab/>
        <w:t>04</w:t>
      </w:r>
    </w:p>
    <w:p>
      <w:r>
        <w:t>30z</w:t>
        <w:tab/>
        <w:t>180 Ziegenhain Nr. 1854, Nr. 4558</w:t>
      </w:r>
    </w:p>
    <w:p>
      <w:r>
        <w:t>33</w:t>
        <w:tab/>
        <w:t>S. 67</w:t>
      </w:r>
    </w:p>
    <w:p>
      <w:r>
        <w:t>40</w:t>
        <w:tab/>
        <w:t>s[2{Verbotene} 1{Druckschriften}]s Bd. 1, 2 s[&lt;Zensur&gt;]s</w:t>
      </w:r>
    </w:p>
    <w:p>
      <w:r>
        <w:t>43</w:t>
        <w:tab/>
        <w:t>1851 - 1854 ; 1866 - 1893</w:t>
      </w:r>
    </w:p>
    <w:p>
      <w:r>
        <w:t>50</w:t>
        <w:tab/>
        <w:t>2 Bde.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H. Schule und Bildungswesen \ 5. Schüler und Unterricht</w:t>
      </w:r>
    </w:p>
    <w:p>
      <w:r>
        <w:t>30</w:t>
        <w:tab/>
        <w:t>Nr. 2242</w:t>
      </w:r>
    </w:p>
    <w:p>
      <w:r>
        <w:t>30a</w:t>
        <w:tab/>
        <w:t>01</w:t>
      </w:r>
    </w:p>
    <w:p>
      <w:r>
        <w:t>30z</w:t>
        <w:tab/>
        <w:t>180 Ziegenhain Nr. 2242</w:t>
      </w:r>
    </w:p>
    <w:p>
      <w:r>
        <w:t>33</w:t>
        <w:tab/>
        <w:t>S. 145</w:t>
      </w:r>
    </w:p>
    <w:p>
      <w:r>
        <w:t>40</w:t>
        <w:tab/>
        <w:t>Gesangsunterricht und s[Anschaffung]s von s[Liederbücher]sn an den Schulen des Kreises (Allg.)</w:t>
      </w:r>
    </w:p>
    <w:p>
      <w:r>
        <w:t>43</w:t>
        <w:tab/>
        <w:t>1822 - 1848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H. Schule und Bildungswesen \ 9. Kulturpflege, Natur- und Denkmalschutz</w:t>
      </w:r>
    </w:p>
    <w:p>
      <w:r>
        <w:t>30</w:t>
        <w:tab/>
        <w:t>Nr. 2013 - Nr. 2014</w:t>
      </w:r>
    </w:p>
    <w:p>
      <w:r>
        <w:t>30a</w:t>
        <w:tab/>
        <w:t>01</w:t>
      </w:r>
    </w:p>
    <w:p>
      <w:r>
        <w:t>30z</w:t>
        <w:tab/>
        <w:t>180 Ziegenhain Nr. 2013 - Nr. 2014</w:t>
      </w:r>
    </w:p>
    <w:p>
      <w:r>
        <w:t>33</w:t>
        <w:tab/>
        <w:t>S. 147</w:t>
      </w:r>
    </w:p>
    <w:p>
      <w:r>
        <w:t>40</w:t>
        <w:tab/>
        <w:t>s[Volksbibliotheken]s (Einrichtung, s[Buchkataloge]s) Bd. 1, 2</w:t>
      </w:r>
    </w:p>
    <w:p>
      <w:r>
        <w:t>43</w:t>
        <w:tab/>
        <w:t>1898 - 1908</w:t>
      </w:r>
    </w:p>
    <w:p>
      <w:r>
        <w:t>50</w:t>
        <w:tab/>
        <w:t>2 Bde.</w:t>
      </w:r>
    </w:p>
    <w:p/>
    <w:p/>
    <w:p>
      <w:r>
        <w:br/>
        <w:t>20</w:t>
        <w:tab/>
        <w:t>220</w:t>
      </w:r>
    </w:p>
    <w:p>
      <w:r>
        <w:t>20a</w:t>
        <w:tab/>
        <w:t>220</w:t>
      </w:r>
    </w:p>
    <w:p>
      <w:r>
        <w:t>21</w:t>
        <w:tab/>
        <w:t>Landeshauptmann der Provinz Hessen-Nassau, Kassel</w:t>
      </w:r>
    </w:p>
    <w:p>
      <w:r>
        <w:t>22</w:t>
        <w:tab/>
        <w:t>Hauptabteilung II: Akten \ Preußische Bezirksverwaltung \ #220. Landeshauptmann (Hauptverwaltung)</w:t>
      </w:r>
    </w:p>
    <w:p>
      <w:r>
        <w:t>23</w:t>
        <w:tab/>
        <w:t>1867 - 1951</w:t>
      </w:r>
    </w:p>
    <w:p>
      <w:r>
        <w:t>24</w:t>
        <w:tab/>
        <w:t>Findbuch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D. Kulturpflege und Wirtschaftsförderung \ 2. Landesbibliotheken und Landesmuseum</w:t>
      </w:r>
    </w:p>
    <w:p>
      <w:r>
        <w:t>30</w:t>
        <w:tab/>
        <w:t>Nr. 303</w:t>
      </w:r>
    </w:p>
    <w:p>
      <w:r>
        <w:t>30a</w:t>
        <w:tab/>
        <w:t>01</w:t>
      </w:r>
    </w:p>
    <w:p>
      <w:r>
        <w:t>30z</w:t>
        <w:tab/>
        <w:t>220 Nr. 303</w:t>
      </w:r>
    </w:p>
    <w:p>
      <w:r>
        <w:t>33</w:t>
        <w:tab/>
        <w:t>S. 35</w:t>
      </w:r>
    </w:p>
    <w:p>
      <w:r>
        <w:t>40</w:t>
        <w:tab/>
        <w:t>Vorlage der s[Rechnungen]s über s[Bücheranschaffungen]s der k[1{Landesbibliothek} zu 2{o[Kassel]o}]k Bd. 6</w:t>
      </w:r>
    </w:p>
    <w:p>
      <w:r>
        <w:t>43</w:t>
        <w:tab/>
        <w:t>1915 - 1920</w:t>
      </w:r>
    </w:p>
    <w:p/>
    <w:p/>
    <w:p>
      <w:r>
        <w:br/>
        <w:t>20</w:t>
        <w:tab/>
        <w:t>250</w:t>
      </w:r>
    </w:p>
    <w:p>
      <w:r>
        <w:t>20a</w:t>
        <w:tab/>
        <w:t>250</w:t>
      </w:r>
    </w:p>
    <w:p>
      <w:r>
        <w:t>21</w:t>
        <w:tab/>
        <w:t>Kurhessisches Justizministerium</w:t>
      </w:r>
    </w:p>
    <w:p>
      <w:r>
        <w:t>22</w:t>
        <w:tab/>
        <w:t>Hauptabteilung II: Akten \ Justizbehörden \ #250. Justizministerium</w:t>
      </w:r>
    </w:p>
    <w:p>
      <w:r>
        <w:t>23</w:t>
        <w:tab/>
        <w:t>1711 ; 1821 - 1867</w:t>
      </w:r>
    </w:p>
    <w:p>
      <w:r>
        <w:t>24</w:t>
        <w:tab/>
        <w:t>Findbuch</w:t>
      </w:r>
    </w:p>
    <w:p>
      <w:r>
        <w:t>25</w:t>
        <w:tab/>
        <w:t>Das Findbuch wurde 1987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E. Staatsfeindliche Umtriebe, Störung der öffentlichen Ordnung, Kriegsrecht</w:t>
      </w:r>
    </w:p>
    <w:p>
      <w:r>
        <w:t>30</w:t>
        <w:tab/>
        <w:t>Nr. 784</w:t>
      </w:r>
    </w:p>
    <w:p>
      <w:r>
        <w:t>30a</w:t>
        <w:tab/>
        <w:t>01</w:t>
      </w:r>
    </w:p>
    <w:p>
      <w:r>
        <w:t>30z</w:t>
        <w:tab/>
        <w:t>250 Nr. 784</w:t>
      </w:r>
    </w:p>
    <w:p>
      <w:r>
        <w:t>33</w:t>
        <w:tab/>
        <w:t>S. 95</w:t>
      </w:r>
    </w:p>
    <w:p>
      <w:r>
        <w:t>40</w:t>
        <w:tab/>
        <w:t>Untersuchungen wegen der gegen den Bestand des k[Deutschen Bundes]k und gegen die öffentliche Ordnung in Deutschland gerichteten Komplotte, Bd. 3</w:t>
      </w:r>
    </w:p>
    <w:p>
      <w:r>
        <w:t>41</w:t>
        <w:tab/>
        <w:t>u.a.: Untersuchungen gegen Mitglieder des "s[Jungen Deutschland]s"</w:t>
      </w:r>
    </w:p>
    <w:p>
      <w:r>
        <w:t>43</w:t>
        <w:tab/>
        <w:t>1836 - 1838</w:t>
      </w:r>
    </w:p>
    <w:p>
      <w:r>
        <w:br/>
        <w:t>30</w:t>
        <w:tab/>
        <w:t>Nr. 785</w:t>
      </w:r>
    </w:p>
    <w:p>
      <w:r>
        <w:t>30a</w:t>
        <w:tab/>
        <w:t>02</w:t>
      </w:r>
    </w:p>
    <w:p>
      <w:r>
        <w:t>30z</w:t>
        <w:tab/>
        <w:t>250 Nr. 785</w:t>
      </w:r>
    </w:p>
    <w:p>
      <w:r>
        <w:t>33</w:t>
        <w:tab/>
        <w:t>S. 95</w:t>
      </w:r>
    </w:p>
    <w:p>
      <w:r>
        <w:t>40</w:t>
        <w:tab/>
        <w:t>Untersuchungen wegen der gegen den Bestand des k[Deutschen Bundes]k und gegen die öffentliche Ordnung in Deutschland gerichteten Komplotte, Bd. 4</w:t>
      </w:r>
    </w:p>
    <w:p>
      <w:r>
        <w:t>41</w:t>
        <w:tab/>
        <w:t>u.a.: Urteil gegen den p[5{s[Drucker]s} 2{Dietrich Albrecht} 1{Geeh} zu 6{o[Kassel]o}]p wegen s[Druck]ss und s[Verbreitung]s von s[Schriften verbrecherischen Inhalts]s s[&lt;Zensur&gt;]s</w:t>
      </w:r>
    </w:p>
    <w:p>
      <w:r>
        <w:t>43</w:t>
        <w:tab/>
        <w:t>1839 - 1840</w:t>
      </w:r>
    </w:p>
    <w:p>
      <w:r>
        <w:br/>
        <w:t>30</w:t>
        <w:tab/>
        <w:t>Nr. 902</w:t>
      </w:r>
    </w:p>
    <w:p>
      <w:r>
        <w:t>30a</w:t>
        <w:tab/>
        <w:t>03</w:t>
      </w:r>
    </w:p>
    <w:p>
      <w:r>
        <w:t>30z</w:t>
        <w:tab/>
        <w:t>250 Nr. 902</w:t>
      </w:r>
    </w:p>
    <w:p>
      <w:r>
        <w:t>33</w:t>
        <w:tab/>
        <w:t>S. 97</w:t>
      </w:r>
    </w:p>
    <w:p>
      <w:r>
        <w:t>40</w:t>
        <w:tab/>
        <w:t>Untersuchung gegen die s[Redakteure]s der in o[Fulda]o erscheinenden t[2{s[Zeitschrift]s} "1{Wacht auf!}]t" (wegen Majestätsbeleidigung und Verunglimpfung des kurhessischen Offizierskorps) s[&lt;Zensur&gt;]s</w:t>
      </w:r>
    </w:p>
    <w:p>
      <w:r>
        <w:t>43</w:t>
        <w:tab/>
        <w:t>1850 - 1851</w:t>
      </w:r>
    </w:p>
    <w:p>
      <w:r>
        <w:br/>
        <w:t>30</w:t>
        <w:tab/>
        <w:t>Nr. 925</w:t>
      </w:r>
    </w:p>
    <w:p>
      <w:r>
        <w:t>30a</w:t>
        <w:tab/>
        <w:t>04</w:t>
      </w:r>
    </w:p>
    <w:p>
      <w:r>
        <w:t>30z</w:t>
        <w:tab/>
        <w:t>250 Nr. 925</w:t>
      </w:r>
    </w:p>
    <w:p>
      <w:r>
        <w:t>33</w:t>
        <w:tab/>
        <w:t>S. 98</w:t>
      </w:r>
    </w:p>
    <w:p>
      <w:r>
        <w:t>40</w:t>
        <w:tab/>
        <w:t>Untersuchung von s[Pressevergehen]s der "t[Hessischen Morgenzeitung]t" bzw. des p[5{s[Redakteur]s}s 4{Dr.} 2{Friedrich} 1{Oetker} zu 6{o[Kassel]o}]p s[&lt;Zensur&gt;]s</w:t>
      </w:r>
    </w:p>
    <w:p>
      <w:r>
        <w:t>43</w:t>
        <w:tab/>
        <w:t>1860 - 1863</w:t>
      </w:r>
    </w:p>
    <w:p>
      <w:r>
        <w:br/>
        <w:t>30</w:t>
        <w:tab/>
        <w:t>Nr. 910</w:t>
      </w:r>
    </w:p>
    <w:p>
      <w:r>
        <w:t>30a</w:t>
        <w:tab/>
        <w:t>05</w:t>
      </w:r>
    </w:p>
    <w:p>
      <w:r>
        <w:t>30z</w:t>
        <w:tab/>
        <w:t>250 Nr. 910</w:t>
      </w:r>
    </w:p>
    <w:p>
      <w:r>
        <w:t>33</w:t>
        <w:tab/>
        <w:t>S. 98</w:t>
      </w:r>
    </w:p>
    <w:p>
      <w:r>
        <w:t>40</w:t>
        <w:tab/>
        <w:t>Einleitung eines Strafverfahrens gegen p[5{Hauptmann a.D.} 2{Jacob} 1{Dörr} zu 6{o[Kassel]o}]p, Verfasser der t[2{s[Broschüre]s} "1{Staatsdiener und Staatsschwächen}]t" s[&lt;Zensur&gt;]s</w:t>
      </w:r>
    </w:p>
    <w:p>
      <w:r>
        <w:t>43</w:t>
        <w:tab/>
        <w:t>1862 - 1864</w:t>
      </w:r>
    </w:p>
    <w:p>
      <w:r>
        <w:br/>
        <w:t>30</w:t>
        <w:tab/>
        <w:t>Nr. 903</w:t>
      </w:r>
    </w:p>
    <w:p>
      <w:r>
        <w:t>30a</w:t>
        <w:tab/>
        <w:t>06</w:t>
      </w:r>
    </w:p>
    <w:p>
      <w:r>
        <w:t>30z</w:t>
        <w:tab/>
        <w:t>250 Nr. 903</w:t>
      </w:r>
    </w:p>
    <w:p>
      <w:r>
        <w:t>33</w:t>
        <w:tab/>
        <w:t>S. 98</w:t>
      </w:r>
    </w:p>
    <w:p>
      <w:r>
        <w:t>40</w:t>
        <w:tab/>
        <w:t>Untersuchung wegen mehrerer s[Pressevergehen]s der t[Hessenzeitung]t zu o[Marburg]o</w:t>
      </w:r>
    </w:p>
    <w:p>
      <w:r>
        <w:t>41</w:t>
        <w:tab/>
        <w:t>auch: Untersuchungsakte des Kriminalsenats des k[1{Obergericht}s zu 2{Marburg}]k gegen den p[5{s[Buchdrucker]s} 2{C. L.} 1{Pfeil} zu 6{Marburg}]p</w:t>
      </w:r>
    </w:p>
    <w:p>
      <w:r>
        <w:t>42</w:t>
        <w:tab/>
        <w:t>Exemplare der Hessenzeitung vom 13. und 16. Sept. 1865</w:t>
      </w:r>
    </w:p>
    <w:p>
      <w:r>
        <w:t>43</w:t>
        <w:tab/>
        <w:t>1863 - 1866</w:t>
      </w:r>
    </w:p>
    <w:p/>
    <w:p/>
    <w:p>
      <w:r>
        <w:br/>
        <w:t>20</w:t>
        <w:tab/>
        <w:t>259</w:t>
      </w:r>
    </w:p>
    <w:p>
      <w:r>
        <w:t>20a</w:t>
        <w:tab/>
        <w:t>259</w:t>
      </w:r>
    </w:p>
    <w:p>
      <w:r>
        <w:t>21</w:t>
        <w:tab/>
        <w:t>Hofgericht Kassel</w:t>
      </w:r>
    </w:p>
    <w:p>
      <w:r>
        <w:t>22</w:t>
        <w:tab/>
        <w:t>Hauptabteilung II: Akten \ Justizbehörden \ #259. Hofgericht Kassel</w:t>
      </w:r>
    </w:p>
    <w:p>
      <w:r>
        <w:t>23</w:t>
        <w:tab/>
        <w:t>- 1818</w:t>
      </w:r>
    </w:p>
    <w:p>
      <w:r>
        <w:t>24</w:t>
        <w:tab/>
        <w:t>Findbuch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C. Zivilprozesse \ 2. Vertragserfüllung (auch Theater), Gerechtsame, Entschädigungen</w:t>
      </w:r>
    </w:p>
    <w:p>
      <w:r>
        <w:t>30</w:t>
        <w:tab/>
        <w:t>Nr. 205</w:t>
      </w:r>
    </w:p>
    <w:p>
      <w:r>
        <w:t>30a</w:t>
        <w:tab/>
        <w:t>01</w:t>
      </w:r>
    </w:p>
    <w:p>
      <w:r>
        <w:t>30z</w:t>
        <w:tab/>
        <w:t>259 Nr. 205</w:t>
      </w:r>
    </w:p>
    <w:p>
      <w:r>
        <w:t>33</w:t>
        <w:tab/>
        <w:t>S. 15</w:t>
      </w:r>
    </w:p>
    <w:p>
      <w:r>
        <w:t>40</w:t>
        <w:tab/>
        <w:t>Klage des p[7{Bürgerkapitän}s 2{Heinrich} 1{Hüther}]p und seiner Schwester gegen die p[7{Witwe} 2{Christine}1{&lt;Schmidt&gt;}]p des p[5{s[Hofbuchdrucker]s}s 1{Schmidt}]p auf Herausgabe der ihnen zustehenden Druckerei</w:t>
      </w:r>
    </w:p>
    <w:p>
      <w:r>
        <w:t>43</w:t>
        <w:tab/>
        <w:t>1781</w:t>
      </w:r>
    </w:p>
    <w:p>
      <w:r>
        <w:br/>
        <w:t>30</w:t>
        <w:tab/>
        <w:t>Nr. 34</w:t>
      </w:r>
    </w:p>
    <w:p>
      <w:r>
        <w:t>30a</w:t>
        <w:tab/>
        <w:t>02</w:t>
      </w:r>
    </w:p>
    <w:p>
      <w:r>
        <w:t>30z</w:t>
        <w:tab/>
        <w:t>259 Nr. 34</w:t>
      </w:r>
    </w:p>
    <w:p>
      <w:r>
        <w:t>33</w:t>
        <w:tab/>
        <w:t>S. 17</w:t>
      </w:r>
    </w:p>
    <w:p>
      <w:r>
        <w:t>40</w:t>
        <w:tab/>
        <w:t>Klage der k[1{Musikalienhandlung p[Breitkopf]p und p[Härtel]p} zu 2{o[Leipzig]o}]k gegen den p[5{Kapellmeister} 1{Guhr} zu 6{o[Kassel]o}]p auf Herausgabe von s[kommissarisch zum Verkauf überlassenen Musikalien]s</w:t>
      </w:r>
    </w:p>
    <w:p>
      <w:r>
        <w:t>43</w:t>
        <w:tab/>
        <w:t>1818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E. Freiwillige Gerichtsbarkeit \ 1. Testamente, Nachlaß- und Gütersachen (alphabet.)</w:t>
      </w:r>
    </w:p>
    <w:p>
      <w:r>
        <w:t>30</w:t>
        <w:tab/>
        <w:t>Nr. 442</w:t>
      </w:r>
    </w:p>
    <w:p>
      <w:r>
        <w:t>30a</w:t>
        <w:tab/>
        <w:t>01</w:t>
      </w:r>
    </w:p>
    <w:p>
      <w:r>
        <w:t>30z</w:t>
        <w:tab/>
        <w:t>259 Nr. 442</w:t>
      </w:r>
    </w:p>
    <w:p>
      <w:r>
        <w:t>33</w:t>
        <w:tab/>
        <w:t>S. 27</w:t>
      </w:r>
    </w:p>
    <w:p>
      <w:r>
        <w:t>40</w:t>
        <w:tab/>
        <w:t>Testament der p[7{Ehefrau des p[5{s[Buchhändler]s}s 1{Rabe}]p}, 2{Anne Katherine} 1{&lt;Rabe, &gt;geb. Engelbrecht}]p</w:t>
      </w:r>
    </w:p>
    <w:p>
      <w:r>
        <w:t>43</w:t>
        <w:tab/>
        <w:t>1804</w:t>
      </w:r>
    </w:p>
    <w:p/>
    <w:p/>
    <w:p>
      <w:r>
        <w:br/>
        <w:t>20</w:t>
        <w:tab/>
        <w:t>260</w:t>
      </w:r>
    </w:p>
    <w:p>
      <w:r>
        <w:t>20a</w:t>
        <w:tab/>
        <w:t>260</w:t>
      </w:r>
    </w:p>
    <w:p>
      <w:r>
        <w:t>21</w:t>
        <w:tab/>
        <w:t>Hessen-Hanauische Regierung</w:t>
      </w:r>
    </w:p>
    <w:p>
      <w:r>
        <w:t>22</w:t>
        <w:tab/>
        <w:t>Hauptabteilung II: Akten \ Justizbehörden \ #260. Alte Kriminalakten Hanau</w:t>
      </w:r>
    </w:p>
    <w:p>
      <w:r>
        <w:t>23</w:t>
        <w:tab/>
        <w:t>- 1821</w:t>
      </w:r>
    </w:p>
    <w:p>
      <w:r>
        <w:t>24</w:t>
        <w:tab/>
        <w:t>Findbuch</w:t>
      </w:r>
    </w:p>
    <w:p>
      <w:r>
        <w:t>25</w:t>
        <w:tab/>
        <w:t>Das Findbuch wurde 1995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Amt Neu-Hanau \ Arbeits-, Gewerbe und Zunftvergehen, Quacksalberei</w:t>
      </w:r>
    </w:p>
    <w:p>
      <w:r>
        <w:t>30</w:t>
        <w:tab/>
        <w:t>Nr. 1487</w:t>
      </w:r>
    </w:p>
    <w:p>
      <w:r>
        <w:t>30a</w:t>
        <w:tab/>
        <w:t>01</w:t>
      </w:r>
    </w:p>
    <w:p>
      <w:r>
        <w:t>30z</w:t>
        <w:tab/>
        <w:t>260 Nr. 1487</w:t>
      </w:r>
    </w:p>
    <w:p>
      <w:r>
        <w:t>33</w:t>
        <w:tab/>
        <w:t>S. 141</w:t>
      </w:r>
    </w:p>
    <w:p>
      <w:r>
        <w:t>40</w:t>
        <w:tab/>
        <w:t>Abwerbung der beiden Lehrjungen des p[5{s[Buchdrucker]s}s 2{Heinrich Peter} 1{Wolff}]p im ev.-reformierten k[1{s[Waisenhaus]s} zu 2{o[Alt-Hanau]o}]k durch die Buchdrucker zu o[Offenbach]o</w:t>
      </w:r>
    </w:p>
    <w:p>
      <w:r>
        <w:t>43</w:t>
        <w:tab/>
        <w:t>1776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Amt Neu-Hanau \ Widerstand, Aufruhr, Spionage, Majestätsbeleidigung</w:t>
      </w:r>
    </w:p>
    <w:p>
      <w:r>
        <w:t>30</w:t>
        <w:tab/>
        <w:t>Nr. 1851</w:t>
      </w:r>
    </w:p>
    <w:p>
      <w:r>
        <w:t>30a</w:t>
        <w:tab/>
        <w:t>01</w:t>
      </w:r>
    </w:p>
    <w:p>
      <w:r>
        <w:t>30z</w:t>
        <w:tab/>
        <w:t>260 Nr. 1851</w:t>
      </w:r>
    </w:p>
    <w:p>
      <w:r>
        <w:t>33</w:t>
        <w:tab/>
        <w:t>S. 144</w:t>
      </w:r>
    </w:p>
    <w:p>
      <w:r>
        <w:t>40</w:t>
        <w:tab/>
        <w:t>Öffentliche Verbrennung einer dem p[5{Pfarrer} 1{Ziehen} zu 6{o[Gelnhausen]o}]p zugespielten s[2{anonyme}n 1{Schmähschrift}]s</w:t>
      </w:r>
    </w:p>
    <w:p>
      <w:r>
        <w:t>43</w:t>
        <w:tab/>
        <w:t>1739</w:t>
      </w:r>
    </w:p>
    <w:p>
      <w:r>
        <w:br/>
        <w:t>30</w:t>
        <w:tab/>
        <w:t>Nr. 1830</w:t>
      </w:r>
    </w:p>
    <w:p>
      <w:r>
        <w:t>30a</w:t>
        <w:tab/>
        <w:t>02</w:t>
      </w:r>
    </w:p>
    <w:p>
      <w:r>
        <w:t>30z</w:t>
        <w:tab/>
        <w:t>260 Nr. 1830</w:t>
      </w:r>
    </w:p>
    <w:p>
      <w:r>
        <w:t>33</w:t>
        <w:tab/>
        <w:t>S. 146</w:t>
      </w:r>
    </w:p>
    <w:p>
      <w:r>
        <w:t>40</w:t>
        <w:tab/>
        <w:t>Verhaftung des p[5{Vergantungsschreiber}s 1{Pels}]p und des p[4{cand.jur.} 1{Dupré} zu 6{o[Neu-Hanau]o}]p auf Veranlassung des p[5{Kommandant}en 1{Joannon}]p wegen angeblicher Verfassung einer gegen das Bürgergarde-Corps gerichteten s[Schmähschrift]s s[&lt;Zensur&gt;]s</w:t>
      </w:r>
    </w:p>
    <w:p>
      <w:r>
        <w:t>43</w:t>
        <w:tab/>
        <w:t>1808 - 1809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Amt Schwarzenfels \ Arbeits-, Gewerbe und Zunftvergehen, Quacksalberei</w:t>
      </w:r>
    </w:p>
    <w:p>
      <w:r>
        <w:t>30</w:t>
        <w:tab/>
        <w:t>Nr. 1959</w:t>
      </w:r>
    </w:p>
    <w:p>
      <w:r>
        <w:t>30a</w:t>
        <w:tab/>
        <w:t>01</w:t>
      </w:r>
    </w:p>
    <w:p>
      <w:r>
        <w:t>30z</w:t>
        <w:tab/>
        <w:t>260 Nr. 1959</w:t>
      </w:r>
    </w:p>
    <w:p>
      <w:r>
        <w:t>33</w:t>
        <w:tab/>
        <w:t>S. 160</w:t>
      </w:r>
    </w:p>
    <w:p>
      <w:r>
        <w:t>40</w:t>
        <w:tab/>
        <w:t>Untersuchung wegen der in o[Mottgers]o vorgefundenen s[2{fremde}n 1{Kalender}]s (und das dadurch verletzte s[Verlagsprivileg]s des k[2{o[Hanau]o}er 1{s[Waisenhaus]s}]kes)</w:t>
      </w:r>
    </w:p>
    <w:p>
      <w:r>
        <w:t>43</w:t>
        <w:tab/>
        <w:t>1796</w:t>
      </w:r>
    </w:p>
    <w:p/>
    <w:p/>
    <w:p>
      <w:r>
        <w:br/>
        <w:t>20</w:t>
        <w:tab/>
        <w:t>265</w:t>
      </w:r>
    </w:p>
    <w:p>
      <w:r>
        <w:t>20a</w:t>
        <w:tab/>
        <w:t>265</w:t>
      </w:r>
    </w:p>
    <w:p>
      <w:r>
        <w:t>21</w:t>
        <w:tab/>
        <w:t>Apellationshof, Kriminalgericht Kassel, Kriminalgericht Marburg, Distriktstribunal Eschwege, Distriktstribunal Hersfeld, Distriktribunal Kassel, Distriktstribunal Marburg, Prokurator Marburg</w:t>
      </w:r>
    </w:p>
    <w:p>
      <w:r>
        <w:t>22</w:t>
        <w:tab/>
        <w:t>Hauptabteilung II: Akten \ Justizbehörden \ #265. Westfälische Justizbehörden</w:t>
      </w:r>
    </w:p>
    <w:p>
      <w:r>
        <w:t>23</w:t>
        <w:tab/>
        <w:t>1807 - 1813 ; (1815)</w:t>
      </w:r>
    </w:p>
    <w:p>
      <w:r>
        <w:t>24</w:t>
        <w:tab/>
        <w:t>Findbuch</w:t>
      </w:r>
    </w:p>
    <w:p>
      <w:r>
        <w:t>25</w:t>
        <w:tab/>
        <w:t>Das Findbuch wurde 1992 in der Reihe "Repertorien des Hessischen Staatsarchivs Marburg" veröffentlicht.</w:t>
      </w:r>
    </w:p>
    <w:p>
      <w:r>
        <w:t>26</w:t>
        <w:tab/>
        <w:t>3</w:t>
      </w:r>
    </w:p>
    <w:p>
      <w:r>
        <w:t>26a</w:t>
        <w:tab/>
        <w:t>03</w:t>
      </w:r>
    </w:p>
    <w:p>
      <w:r>
        <w:t>27</w:t>
        <w:tab/>
        <w:t>265.3 Kriminalgericht Marburg \ B. Strafprozesse \ 2. Aufruhr, Majestätsbeleidigung</w:t>
      </w:r>
    </w:p>
    <w:p>
      <w:r>
        <w:t>30</w:t>
        <w:tab/>
        <w:t>Nr. 26</w:t>
      </w:r>
    </w:p>
    <w:p>
      <w:r>
        <w:t>30a</w:t>
        <w:tab/>
        <w:t>01</w:t>
      </w:r>
    </w:p>
    <w:p>
      <w:r>
        <w:t>30z</w:t>
        <w:tab/>
        <w:t>265.3 Nr. 26</w:t>
      </w:r>
    </w:p>
    <w:p>
      <w:r>
        <w:t>33</w:t>
        <w:tab/>
        <w:t>S. 12</w:t>
      </w:r>
    </w:p>
    <w:p>
      <w:r>
        <w:t>40</w:t>
        <w:tab/>
        <w:t>Untersuchung gegen den p[5{Maire-Adjunkt}en 2{Hermann} 1{Range} zu 6{o[Röllshausen]o}]p wegen s[Verfertigung]s und s[Verbreitung]s s[2{aufrührerische}r 1{Schriften}]s Bd. 1 s[&lt;Zensur&gt;]s</w:t>
      </w:r>
    </w:p>
    <w:p>
      <w:r>
        <w:t>43</w:t>
        <w:tab/>
        <w:t>1809 - 1810</w:t>
      </w:r>
    </w:p>
    <w:p>
      <w:r>
        <w:br/>
        <w:t>30</w:t>
        <w:tab/>
        <w:t>Nr. 27</w:t>
      </w:r>
    </w:p>
    <w:p>
      <w:r>
        <w:t>30a</w:t>
        <w:tab/>
        <w:t>02</w:t>
      </w:r>
    </w:p>
    <w:p>
      <w:r>
        <w:t>30z</w:t>
        <w:tab/>
        <w:t>265.3 Nr. 27</w:t>
      </w:r>
    </w:p>
    <w:p>
      <w:r>
        <w:t>33</w:t>
        <w:tab/>
        <w:t>S. 12</w:t>
      </w:r>
    </w:p>
    <w:p>
      <w:r>
        <w:t>40</w:t>
        <w:tab/>
        <w:t>Untersuchung gegen den p[5{Maire-Adjunkt}en 2{Hermann} 1{Range} zu 6{o[Röllshausen]o}]p wegen s[Verfertigung]s und s[Verbreitung]s s[2{aufrührerische}r 1{Schriften}]s Bd. 2</w:t>
      </w:r>
    </w:p>
    <w:p>
      <w:r>
        <w:t>43</w:t>
        <w:tab/>
        <w:t>1810</w:t>
      </w:r>
    </w:p>
    <w:p>
      <w:r>
        <w:br/>
        <w:t>30</w:t>
        <w:tab/>
        <w:t>Nr. 62</w:t>
      </w:r>
    </w:p>
    <w:p>
      <w:r>
        <w:t>30a</w:t>
        <w:tab/>
        <w:t>03</w:t>
      </w:r>
    </w:p>
    <w:p>
      <w:r>
        <w:t>30z</w:t>
        <w:tab/>
        <w:t>265.3 Nr. 62</w:t>
      </w:r>
    </w:p>
    <w:p>
      <w:r>
        <w:t>33</w:t>
        <w:tab/>
        <w:t>S. 13</w:t>
      </w:r>
    </w:p>
    <w:p>
      <w:r>
        <w:t>40</w:t>
        <w:tab/>
        <w:t>Apellation des p[5{Kantons-Notar}s 2{Johannes} 1{Wittekind} zu 6{o[Rauschenberg]o}]p gegen das Urteil des k[1{Korrektionsgericht}es zu 2{o[Marburg]o}]k wegen Verfertigung einer s[Schmähschrift]s gegen den p[5{Maire} 1{Gamb}]p und den p[5{Friedensrichter} 1{Wangemann}]p, beide zu Rauschenberg</w:t>
      </w:r>
    </w:p>
    <w:p>
      <w:r>
        <w:t>43</w:t>
        <w:tab/>
        <w:t>1810</w:t>
      </w:r>
    </w:p>
    <w:p>
      <w:r>
        <w:br/>
        <w:t>26</w:t>
        <w:tab/>
        <w:t>8</w:t>
      </w:r>
    </w:p>
    <w:p>
      <w:r>
        <w:t>26a</w:t>
        <w:tab/>
        <w:t>08</w:t>
      </w:r>
    </w:p>
    <w:p>
      <w:r>
        <w:t>27</w:t>
        <w:tab/>
        <w:t>265.8 Prokurator Marburg \ B. Strafsachen \ 1. Aufruhr, Majestätsbeleidigung</w:t>
      </w:r>
    </w:p>
    <w:p>
      <w:r>
        <w:t>30</w:t>
        <w:tab/>
        <w:t>Nr. 45</w:t>
      </w:r>
    </w:p>
    <w:p>
      <w:r>
        <w:t>30a</w:t>
        <w:tab/>
        <w:t>01</w:t>
      </w:r>
    </w:p>
    <w:p>
      <w:r>
        <w:t>30z</w:t>
        <w:tab/>
        <w:t>265.8 Nr. 45</w:t>
      </w:r>
    </w:p>
    <w:p>
      <w:r>
        <w:t>33</w:t>
        <w:tab/>
        <w:t>S. 38</w:t>
      </w:r>
    </w:p>
    <w:p>
      <w:r>
        <w:t>40</w:t>
        <w:tab/>
        <w:t>Untersuchung gegen den p[5{Maire-Adjunkt}en 2{Hermann} 1{Range} zu 6{o[Röllshausen]o}]p wegen s[Anfertigung]s und s[Verbreitung]s s[2{aufrührerische}r 1{Schriften}]s</w:t>
      </w:r>
    </w:p>
    <w:p>
      <w:r>
        <w:t>43</w:t>
        <w:tab/>
        <w:t>1810</w:t>
      </w:r>
    </w:p>
    <w:p/>
    <w:p/>
    <w:p>
      <w:r>
        <w:br/>
        <w:t>20</w:t>
        <w:tab/>
        <w:t>266 Hanau</w:t>
      </w:r>
    </w:p>
    <w:p>
      <w:r>
        <w:t>20a</w:t>
        <w:tab/>
        <w:t>266</w:t>
      </w:r>
    </w:p>
    <w:p>
      <w:r>
        <w:t>20b</w:t>
        <w:tab/>
        <w:t>Hanau</w:t>
      </w:r>
    </w:p>
    <w:p>
      <w:r>
        <w:t>21</w:t>
        <w:tab/>
        <w:t>Obergericht Hanau</w:t>
      </w:r>
    </w:p>
    <w:p>
      <w:r>
        <w:t>22</w:t>
        <w:tab/>
        <w:t>Hauptabteilung II: Akten \ Justizbehörden \ #266. Obergericht Hanau</w:t>
      </w:r>
    </w:p>
    <w:p>
      <w:r>
        <w:t>23</w:t>
        <w:tab/>
        <w:t>1744 ; 1821 - 1867 ; 1875</w:t>
      </w:r>
    </w:p>
    <w:p>
      <w:r>
        <w:t>24</w:t>
        <w:tab/>
        <w:t>Findbuch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D. Strafprozesse \ 20. s[Pressevergehen]s</w:t>
      </w:r>
    </w:p>
    <w:p>
      <w:r>
        <w:t>30</w:t>
        <w:tab/>
        <w:t>Nr. 245</w:t>
      </w:r>
    </w:p>
    <w:p>
      <w:r>
        <w:t>30a</w:t>
        <w:tab/>
        <w:t>01</w:t>
      </w:r>
    </w:p>
    <w:p>
      <w:r>
        <w:t>30z</w:t>
        <w:tab/>
        <w:t>266 Hanau Nr. 245</w:t>
      </w:r>
    </w:p>
    <w:p>
      <w:r>
        <w:t>33</w:t>
        <w:tab/>
        <w:t>S. 64</w:t>
      </w:r>
    </w:p>
    <w:p>
      <w:r>
        <w:t>40</w:t>
        <w:tab/>
        <w:t>Untersuchung gegen den p[5{s[Redakteur]s} der t[Hanauer Zeitung]t 2{Johann Georg} 1{Kittsteiner} zu 6{o[Hanau]o}]p wegen Verstoßes gegen die Bestimmungen über die Genehmigungspflicht bei der s[Herausgabe]s von s[Zeitungen politischen Inhalts]s</w:t>
      </w:r>
    </w:p>
    <w:p>
      <w:r>
        <w:t>43</w:t>
        <w:tab/>
        <w:t>1850 - 1851</w:t>
      </w:r>
    </w:p>
    <w:p/>
    <w:p/>
    <w:p>
      <w:r>
        <w:br/>
        <w:t>20</w:t>
        <w:tab/>
        <w:t>266 Kassel</w:t>
      </w:r>
    </w:p>
    <w:p>
      <w:r>
        <w:t>20a</w:t>
        <w:tab/>
        <w:t>266</w:t>
      </w:r>
    </w:p>
    <w:p>
      <w:r>
        <w:t>20b</w:t>
        <w:tab/>
        <w:t>Kassel</w:t>
      </w:r>
    </w:p>
    <w:p>
      <w:r>
        <w:t>21</w:t>
        <w:tab/>
        <w:t>Obergericht Kassel</w:t>
      </w:r>
    </w:p>
    <w:p>
      <w:r>
        <w:t>22</w:t>
        <w:tab/>
        <w:t>Hauptabteilung II: Akten \ Justizbehörden \ #266. Obergericht Kassel</w:t>
      </w:r>
    </w:p>
    <w:p>
      <w:r>
        <w:t>23</w:t>
        <w:tab/>
        <w:t>1730 ; 1821 - 1867</w:t>
      </w:r>
    </w:p>
    <w:p>
      <w:r>
        <w:t>24</w:t>
        <w:tab/>
        <w:t>Findbuch</w:t>
      </w:r>
    </w:p>
    <w:p>
      <w:r>
        <w:t>25</w:t>
        <w:tab/>
        <w:t>Das Findbuch wurde 1990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B. Zivilprozesse \ Forderung aus Warenlieferung und Dienstleistung</w:t>
      </w:r>
    </w:p>
    <w:p>
      <w:r>
        <w:t>30</w:t>
        <w:tab/>
        <w:t>Nr. 634</w:t>
      </w:r>
    </w:p>
    <w:p>
      <w:r>
        <w:t>30a</w:t>
        <w:tab/>
        <w:t>01</w:t>
      </w:r>
    </w:p>
    <w:p>
      <w:r>
        <w:t>30z</w:t>
        <w:tab/>
        <w:t>266 Kassel Nr. 634</w:t>
      </w:r>
    </w:p>
    <w:p>
      <w:r>
        <w:t>33</w:t>
        <w:tab/>
        <w:t>S. 101</w:t>
      </w:r>
    </w:p>
    <w:p>
      <w:r>
        <w:t>40</w:t>
        <w:tab/>
        <w:t>k[1{p[Krieger]psche s[Buchhandlung]s} zu 2{o[Kassel]o}]k ./. p[4{Prof. Dr. med.} 1{Bauer} zu 6{Kassel}]p: s[2{Schuldforderung wegen gelieferter} 1{Schriften}]s</w:t>
      </w:r>
    </w:p>
    <w:p>
      <w:r>
        <w:t>41</w:t>
        <w:tab/>
        <w:t>auch: Übergang der Buchhandlung auf p[2{Karl Christian} 1{Kempf}]p, 1828</w:t>
      </w:r>
    </w:p>
    <w:p>
      <w:r>
        <w:t>43</w:t>
        <w:tab/>
        <w:t>1820 - 1833</w:t>
      </w:r>
    </w:p>
    <w:p>
      <w:r>
        <w:br/>
        <w:t>30</w:t>
        <w:tab/>
        <w:t>Nr. 1019</w:t>
      </w:r>
    </w:p>
    <w:p>
      <w:r>
        <w:t>30a</w:t>
        <w:tab/>
        <w:t>02</w:t>
      </w:r>
    </w:p>
    <w:p>
      <w:r>
        <w:t>30z</w:t>
        <w:tab/>
        <w:t>266 Kassel Nr. 1019</w:t>
      </w:r>
    </w:p>
    <w:p>
      <w:r>
        <w:t>33</w:t>
        <w:tab/>
        <w:t>S. 101</w:t>
      </w:r>
    </w:p>
    <w:p>
      <w:r>
        <w:t>40</w:t>
        <w:tab/>
        <w:t>k[1{s[Buchhandlung]s p[Vandenhoeck]p &amp; p[Ruprecht]p} zu 2{o[Göttingen]o}]k ./. p[7{Kammerherr} 2{Wilhelm} 8{v.} 1{Buttlar} zu 6{o[Ziegenberg]o}]p, jetzt o[Kassel]o: s[2{Forderung aus einer} 1{Bücherlieferung}]s</w:t>
      </w:r>
    </w:p>
    <w:p>
      <w:r>
        <w:t>43</w:t>
        <w:tab/>
        <w:t>1822 - 1827</w:t>
      </w:r>
    </w:p>
    <w:p>
      <w:r>
        <w:br/>
        <w:t>30</w:t>
        <w:tab/>
        <w:t>Nr. 654</w:t>
      </w:r>
    </w:p>
    <w:p>
      <w:r>
        <w:t>30a</w:t>
        <w:tab/>
        <w:t>03</w:t>
      </w:r>
    </w:p>
    <w:p>
      <w:r>
        <w:t>30z</w:t>
        <w:tab/>
        <w:t>266 Kassel Nr. 654</w:t>
      </w:r>
    </w:p>
    <w:p>
      <w:r>
        <w:t>33</w:t>
        <w:tab/>
        <w:t>S. 105</w:t>
      </w:r>
    </w:p>
    <w:p>
      <w:r>
        <w:t>40</w:t>
        <w:tab/>
        <w:t>p[2{&lt;Karl&gt;C&lt;hristian&gt;}. 1{Kempf}]p als Inhaber der k[1{p[Krieger]pschen s[Buchhandlung]s} zu 2{o[Kassel]o}]k ./. p[5{Oberst} 2{Philipp} 1{Bauer} zu 6{Kassel}]p: s[Schuldforderung]s</w:t>
      </w:r>
    </w:p>
    <w:p>
      <w:r>
        <w:t>43</w:t>
        <w:tab/>
        <w:t>1833 ; 1840</w:t>
      </w:r>
    </w:p>
    <w:p>
      <w:r>
        <w:br/>
        <w:t>30</w:t>
        <w:tab/>
        <w:t>Nr. 655</w:t>
      </w:r>
    </w:p>
    <w:p>
      <w:r>
        <w:t>30a</w:t>
        <w:tab/>
        <w:t>04</w:t>
      </w:r>
    </w:p>
    <w:p>
      <w:r>
        <w:t>30z</w:t>
        <w:tab/>
        <w:t>266 Kassel Nr. 655</w:t>
      </w:r>
    </w:p>
    <w:p>
      <w:r>
        <w:t>33</w:t>
        <w:tab/>
        <w:t>S. 105</w:t>
      </w:r>
    </w:p>
    <w:p>
      <w:r>
        <w:t>40</w:t>
        <w:tab/>
        <w:t>p[2{&lt;Karl&gt;C&lt;hristian&gt;}. 1{Kempf}]p als Inhaber der k[1{p[Krieger]pschen s[Buchhandlung]s} zu 2{o[Kassel]o}]k ./. Staatsanwalt im Namen des Kurfürsten: s[2{Schuldforderung aus} 1{Bücherlieferung}]s an p[3{Kurfürst} 2{Wilhelm II.}]p</w:t>
      </w:r>
    </w:p>
    <w:p>
      <w:r>
        <w:t>43</w:t>
        <w:tab/>
        <w:t>1834 - 1840</w:t>
      </w:r>
    </w:p>
    <w:p>
      <w:r>
        <w:br/>
        <w:t>30</w:t>
        <w:tab/>
        <w:t>Nr. 656</w:t>
      </w:r>
    </w:p>
    <w:p>
      <w:r>
        <w:t>30a</w:t>
        <w:tab/>
        <w:t>05</w:t>
      </w:r>
    </w:p>
    <w:p>
      <w:r>
        <w:t>30z</w:t>
        <w:tab/>
        <w:t>266 Kassel Nr. 656</w:t>
      </w:r>
    </w:p>
    <w:p>
      <w:r>
        <w:t>33</w:t>
        <w:tab/>
        <w:t>S. 105</w:t>
      </w:r>
    </w:p>
    <w:p>
      <w:r>
        <w:t>40</w:t>
        <w:tab/>
        <w:t>p[5{s[Buchhändler]s} 2{Karl&lt;Christian&gt;} 1{Kempf} zu 6{o[Kassel]o}]p und Miterben ./. p[5{Gymnasiallehrer} 4{Prof.} 1{Börsch} zu 6{Kassel}]p: s[2{Forderung aus} 1{Buchlieferung}]s</w:t>
      </w:r>
    </w:p>
    <w:p>
      <w:r>
        <w:t>41</w:t>
        <w:tab/>
        <w:t>Testament des p[5{s[Universitätsbuchführer]s}s 2{Johann Konrad Christian} 1{Krieger} zu 6{o[Marburg]o}]p (1825)</w:t>
      </w:r>
    </w:p>
    <w:p>
      <w:r>
        <w:t>43</w:t>
        <w:tab/>
        <w:t>1825 ; 1843</w:t>
      </w:r>
    </w:p>
    <w:p>
      <w:r>
        <w:br/>
        <w:t>30</w:t>
        <w:tab/>
        <w:t>Nr. 657</w:t>
      </w:r>
    </w:p>
    <w:p>
      <w:r>
        <w:t>30a</w:t>
        <w:tab/>
        <w:t>06</w:t>
      </w:r>
    </w:p>
    <w:p>
      <w:r>
        <w:t>30z</w:t>
        <w:tab/>
        <w:t>266 Kassel Nr. 657</w:t>
      </w:r>
    </w:p>
    <w:p>
      <w:r>
        <w:t>33</w:t>
        <w:tab/>
        <w:t>S. 105</w:t>
      </w:r>
    </w:p>
    <w:p>
      <w:r>
        <w:t>40</w:t>
        <w:tab/>
        <w:t>p[5{s[Buchhändler]s} 2{Karl&lt;Christian&gt;} 1{Kempf} zu 6{o[Kassel]o}]p ./. p[3{Graf} 2{Karl} 8{v.} 1{Hessenstein} zu 6{Kassel}]p: s[2{Forderung aus der Lieferung von} 1{Büchern und Schriften}]s</w:t>
      </w:r>
    </w:p>
    <w:p>
      <w:r>
        <w:t>43</w:t>
        <w:tab/>
        <w:t>1846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B. Zivilprozesse \ Staatliche Eingriffe und Zwangsmaßnahmen \ c. Verschiedene polizeiliche Maßnahmen (auch Eingriffe in Pressefreiheit und Persönlichkeitsrechte)</w:t>
      </w:r>
    </w:p>
    <w:p>
      <w:r>
        <w:t>30</w:t>
        <w:tab/>
        <w:t>Nr. 557</w:t>
      </w:r>
    </w:p>
    <w:p>
      <w:r>
        <w:t>30a</w:t>
        <w:tab/>
        <w:t>01</w:t>
      </w:r>
    </w:p>
    <w:p>
      <w:r>
        <w:t>30z</w:t>
        <w:tab/>
        <w:t>266 Kassel Nr. 557</w:t>
      </w:r>
    </w:p>
    <w:p>
      <w:r>
        <w:t>33</w:t>
        <w:tab/>
        <w:t>S. 226</w:t>
      </w:r>
    </w:p>
    <w:p>
      <w:r>
        <w:t>40</w:t>
        <w:tab/>
        <w:t>p[5{s[Buchhändler]s} 2{Dietrich Albrecht} 1{Geeh} zu 6{o[Kassel]o}]p ./. Staatsanwalt im Namen der Residenz-k[1{Polizeidirektion} zu 2{Kassel}]k: s[Beschlagnahme]s einer s[Druckschrift]s (t[über die landständischen Verhältnisse]t) und Forderung einer Entschädigung s[&lt;Zensur&gt;]s</w:t>
      </w:r>
    </w:p>
    <w:p>
      <w:r>
        <w:t>43</w:t>
        <w:tab/>
        <w:t>1833</w:t>
      </w:r>
    </w:p>
    <w:p>
      <w:r>
        <w:br/>
        <w:t>30</w:t>
        <w:tab/>
        <w:t>Nr. 554</w:t>
      </w:r>
    </w:p>
    <w:p>
      <w:r>
        <w:t>30a</w:t>
        <w:tab/>
        <w:t>02</w:t>
      </w:r>
    </w:p>
    <w:p>
      <w:r>
        <w:t>30z</w:t>
        <w:tab/>
        <w:t>266 Kassel Nr. 554</w:t>
      </w:r>
    </w:p>
    <w:p>
      <w:r>
        <w:t>33</w:t>
        <w:tab/>
        <w:t>S. 226</w:t>
      </w:r>
    </w:p>
    <w:p>
      <w:r>
        <w:t>40</w:t>
        <w:tab/>
        <w:t>p[7{Geschäftsführer der k[p[Geeh]p'schen s[Buchhandlung]s]k} 2{Erhard} 1{Gartenhof} zu 6{o[Kassel]o}]p ./. Staatsanwalt im Namen der k[1{Polizeidirektion} zu 2{Kassel}]k: Störung in der Berufsausübung und ungesetzliche Verweisung aus der Residenz</w:t>
      </w:r>
    </w:p>
    <w:p>
      <w:r>
        <w:t>43</w:t>
        <w:tab/>
        <w:t>1833 - 1834</w:t>
      </w:r>
    </w:p>
    <w:p>
      <w:r>
        <w:br/>
        <w:t>30</w:t>
        <w:tab/>
        <w:t>Nr. 558</w:t>
      </w:r>
    </w:p>
    <w:p>
      <w:r>
        <w:t>30a</w:t>
        <w:tab/>
        <w:t>03</w:t>
      </w:r>
    </w:p>
    <w:p>
      <w:r>
        <w:t>30z</w:t>
        <w:tab/>
        <w:t>266 Kassel Nr. 558</w:t>
      </w:r>
    </w:p>
    <w:p>
      <w:r>
        <w:t>33</w:t>
        <w:tab/>
        <w:t>S. 227</w:t>
      </w:r>
    </w:p>
    <w:p>
      <w:r>
        <w:t>40</w:t>
        <w:tab/>
        <w:t>p[5{s[Buchhändler]s} 2{Dietrich Albrecht} 1{Geeh} zu 6{o[Kassel]o}]p ./. k[1{Staatsanwalt} zu 2{Kassel}]k: Entschädigung für die s[Beschlagnahme]s einer s[Druckschrift]s (t[über die Kurhessischen Landtagsverhältnisse]t) s[&lt;Zensur&gt;]s</w:t>
      </w:r>
    </w:p>
    <w:p>
      <w:r>
        <w:t>42</w:t>
        <w:tab/>
        <w:t>1 Exemplar "t[Der Verfassungsfreund]t" Nr. 24 vom 21.3.1833</w:t>
      </w:r>
    </w:p>
    <w:p>
      <w:r>
        <w:t>43</w:t>
        <w:tab/>
        <w:t>1835 - 1839</w:t>
      </w:r>
    </w:p>
    <w:p>
      <w:r>
        <w:br/>
        <w:t>30</w:t>
        <w:tab/>
        <w:t>Nr. 658</w:t>
      </w:r>
    </w:p>
    <w:p>
      <w:r>
        <w:t>30a</w:t>
        <w:tab/>
        <w:t>04</w:t>
      </w:r>
    </w:p>
    <w:p>
      <w:r>
        <w:t>30z</w:t>
        <w:tab/>
        <w:t>266 Kassel Nr. 658</w:t>
      </w:r>
    </w:p>
    <w:p>
      <w:r>
        <w:t>33</w:t>
        <w:tab/>
        <w:t>S. 227</w:t>
      </w:r>
    </w:p>
    <w:p>
      <w:r>
        <w:t>40</w:t>
        <w:tab/>
        <w:t>p[5{s[Buchhändler]s} 2{Karl} 1{Kempf} zu 6{o[Kassel]o}]p ./. k[1{Staatsanwalt} zu 2{Kassel}]k: s[Beschlagnahme]s und verlangte Herausgabe von zehn Exemplaren des "t[Deutschen Michel]t" s[&lt;Zensur&gt;]s</w:t>
      </w:r>
    </w:p>
    <w:p>
      <w:r>
        <w:t>43</w:t>
        <w:tab/>
        <w:t>1843 - 1846</w:t>
      </w:r>
    </w:p>
    <w:p>
      <w:r>
        <w:br/>
        <w:t>30</w:t>
        <w:tab/>
        <w:t>Nr. 653</w:t>
      </w:r>
    </w:p>
    <w:p>
      <w:r>
        <w:t>30a</w:t>
        <w:tab/>
        <w:t>05</w:t>
      </w:r>
    </w:p>
    <w:p>
      <w:r>
        <w:t>30z</w:t>
        <w:tab/>
        <w:t>266 Kassel Nr. 653</w:t>
      </w:r>
    </w:p>
    <w:p>
      <w:r>
        <w:t>33</w:t>
        <w:tab/>
        <w:t>S. 227</w:t>
      </w:r>
    </w:p>
    <w:p>
      <w:r>
        <w:t>40</w:t>
        <w:tab/>
        <w:t>p[4{Dr. phil.} 2{Gottlieb Theodor} 1{Kellner}6{&lt;Kassel&gt;}]p und p[5{Rechtskandidat} 2{Heinrich} 1{Heise}, beide zu 6{o[Kassel]o}]p, als Redakteure des politischen Blattes "t[Die Hornisse]t" ./. k[1{Staatsanwalt} zu 2{Kassel}]k: Unterdrückung des Blattes und s[Beschlagnahme]s s[&lt;Zensur&gt;]s</w:t>
      </w:r>
    </w:p>
    <w:p>
      <w:r>
        <w:t>42</w:t>
        <w:tab/>
        <w:t>Exemplar der "Hornisse" Nr. 209 vom 6.9.1850</w:t>
      </w:r>
    </w:p>
    <w:p>
      <w:r>
        <w:t>43</w:t>
        <w:tab/>
        <w:t>1850</w:t>
      </w:r>
    </w:p>
    <w:p>
      <w:r>
        <w:br/>
        <w:t>30</w:t>
        <w:tab/>
        <w:t>Nr. 1142</w:t>
      </w:r>
    </w:p>
    <w:p>
      <w:r>
        <w:t>30a</w:t>
        <w:tab/>
        <w:t>06</w:t>
      </w:r>
    </w:p>
    <w:p>
      <w:r>
        <w:t>30z</w:t>
        <w:tab/>
        <w:t>266 Kassel Nr. 1142</w:t>
      </w:r>
    </w:p>
    <w:p>
      <w:r>
        <w:t>33</w:t>
        <w:tab/>
        <w:t>S. 229</w:t>
      </w:r>
    </w:p>
    <w:p>
      <w:r>
        <w:t>40</w:t>
        <w:tab/>
        <w:t>p[5{Obergerichtsanwalt} 4{Dr.} 2{Friedrich} 1{Oetker} zu 6{o[Kassel]o}]p ./. k[1{Staatsanwalt} zu 2{Kassel}]k: Eigenmacht und gesetzwidrige Gewalt (s[Beschlagnahme]s einiger Exemplare der von ihm herausgegebenen "t[Neuen Hessischen Zeitung]t")</w:t>
      </w:r>
    </w:p>
    <w:p>
      <w:r>
        <w:t>42</w:t>
        <w:tab/>
        <w:t>Exemplar des Blattes vom 8.9.1850</w:t>
      </w:r>
    </w:p>
    <w:p>
      <w:r>
        <w:t>43</w:t>
        <w:tab/>
        <w:t>1850 - 1863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E. Strafprozesse \ Staatsgefährliche Verbindungen, Pressevergehen, Majestätsbeleidigung</w:t>
      </w:r>
    </w:p>
    <w:p>
      <w:r>
        <w:t>30</w:t>
        <w:tab/>
        <w:t>Nr. 53</w:t>
      </w:r>
    </w:p>
    <w:p>
      <w:r>
        <w:t>30a</w:t>
        <w:tab/>
        <w:t>01</w:t>
      </w:r>
    </w:p>
    <w:p>
      <w:r>
        <w:t>30z</w:t>
        <w:tab/>
        <w:t>266 Kassel Nr. 53</w:t>
      </w:r>
    </w:p>
    <w:p>
      <w:r>
        <w:t>33</w:t>
        <w:tab/>
        <w:t>S. 263</w:t>
      </w:r>
    </w:p>
    <w:p>
      <w:r>
        <w:t>40</w:t>
        <w:tab/>
        <w:t>Untersuchung gegen den p[5{s[Buchhändler]s} 2{Johann Christian Justus} 1{Raabe} zu 6{o[Kassel]o}]p wegen s[Pressevergehen]ss (s[Verbreitung beleidigender s[Druckschriften]s]s gegen die preußische Regierung) s[&lt;Zensur&gt;]s</w:t>
      </w:r>
    </w:p>
    <w:p>
      <w:r>
        <w:t>43</w:t>
        <w:tab/>
        <w:t>1850 - 1851</w:t>
      </w:r>
    </w:p>
    <w:p>
      <w:r>
        <w:br/>
        <w:t>30</w:t>
        <w:tab/>
        <w:t>Nr. 2191</w:t>
      </w:r>
    </w:p>
    <w:p>
      <w:r>
        <w:t>30a</w:t>
        <w:tab/>
        <w:t>02</w:t>
      </w:r>
    </w:p>
    <w:p>
      <w:r>
        <w:t>30z</w:t>
        <w:tab/>
        <w:t>266 Kassel Nr. 2191</w:t>
      </w:r>
    </w:p>
    <w:p>
      <w:r>
        <w:t>33</w:t>
        <w:tab/>
        <w:t>S. 264</w:t>
      </w:r>
    </w:p>
    <w:p>
      <w:r>
        <w:t>40</w:t>
        <w:tab/>
        <w:t>Untersuchung gegen den p[7{Redakteur} 4{Dr.} 2{Friedrich} 1{Oetker}6{&lt;Kassel&gt;}]p und den p[5{s[Buchdrucker]s} 2{Anton Ludwig} 1{Köhler}, beide zu 6{o[Kassel]o}]p wegen Unterstützung des "Deutschen Nationalvereins", Verbreitung von Flugblättern und s[Pressevergehen]ss Bd. 1</w:t>
      </w:r>
    </w:p>
    <w:p>
      <w:r>
        <w:t>43</w:t>
        <w:tab/>
        <w:t>1864 - 1865</w:t>
      </w:r>
    </w:p>
    <w:p>
      <w:r>
        <w:br/>
        <w:t>30</w:t>
        <w:tab/>
        <w:t>Nr. 2192</w:t>
      </w:r>
    </w:p>
    <w:p>
      <w:r>
        <w:t>30a</w:t>
        <w:tab/>
        <w:t>03</w:t>
      </w:r>
    </w:p>
    <w:p>
      <w:r>
        <w:t>30z</w:t>
        <w:tab/>
        <w:t>266 Kassel Nr. 2192</w:t>
      </w:r>
    </w:p>
    <w:p>
      <w:r>
        <w:t>33</w:t>
        <w:tab/>
        <w:t>S. 264</w:t>
      </w:r>
    </w:p>
    <w:p>
      <w:r>
        <w:t>40</w:t>
        <w:tab/>
        <w:t>Untersuchung gegen den p[5{Redakteur} 4{Dr.} 2{Friedrich} 1{Oetker}6{&lt;Kassel&gt;}]p und den p[5{s[Buchdrucker]s} 2{Anton Ludwig} 1{Köhler}, beide zu 6{o[Kassel]o}]p wegen Unterstützung des "Deutschen Nationalvereins", Verbreitung von Flugblättern und s[Pressevergehen]ss Bd. 2</w:t>
      </w:r>
    </w:p>
    <w:p>
      <w:r>
        <w:t>43</w:t>
        <w:tab/>
        <w:t>1864 - 1866</w:t>
      </w:r>
    </w:p>
    <w:p>
      <w:r>
        <w:br/>
        <w:t>30</w:t>
        <w:tab/>
        <w:t>Nr. 2193</w:t>
      </w:r>
    </w:p>
    <w:p>
      <w:r>
        <w:t>30a</w:t>
        <w:tab/>
        <w:t>04</w:t>
      </w:r>
    </w:p>
    <w:p>
      <w:r>
        <w:t>30z</w:t>
        <w:tab/>
        <w:t>266 Kassel Nr. 2193</w:t>
      </w:r>
    </w:p>
    <w:p>
      <w:r>
        <w:t>33</w:t>
        <w:tab/>
        <w:t>S. 264</w:t>
      </w:r>
    </w:p>
    <w:p>
      <w:r>
        <w:t>40</w:t>
        <w:tab/>
        <w:t>Untersuchung gegen den p[5{Redakteur} 4{Dr.} 2{Friedrich} 1{Oetker}6{&lt;Kassel&gt;}]p und den p[5{s[Buchdrucker]s} 2{Anton Ludwig} 1{Köhler}, beide zu 6{o[Kassel]o}]p wegen Unterstützung des "Deutschen Nationalvereins", Verbreitung von Flugblättern und s[Pressevergehen]ss Bd. 3</w:t>
      </w:r>
    </w:p>
    <w:p>
      <w:r>
        <w:t>43</w:t>
        <w:tab/>
        <w:t>1865 - 1866</w:t>
      </w:r>
    </w:p>
    <w:p>
      <w:r>
        <w:br/>
        <w:t>30</w:t>
        <w:tab/>
        <w:t>Nr. 86</w:t>
      </w:r>
    </w:p>
    <w:p>
      <w:r>
        <w:t>30a</w:t>
        <w:tab/>
        <w:t>05</w:t>
      </w:r>
    </w:p>
    <w:p>
      <w:r>
        <w:t>30z</w:t>
        <w:tab/>
        <w:t>266 Kassel Nr. 86</w:t>
      </w:r>
    </w:p>
    <w:p>
      <w:r>
        <w:t>33</w:t>
        <w:tab/>
        <w:t>S. 265</w:t>
      </w:r>
    </w:p>
    <w:p>
      <w:r>
        <w:t>40</w:t>
        <w:tab/>
        <w:t>Untersuchung gegen den p[5{s[Buchdrucker]s} 2{Anton Ludwig} 1{Köhler} aus 6{o[Kassel]o}]p wegen s[Pressevergehen]ss und Majestätsbeleidigung (im Zusammenhang mit einem kritischen Leitartikel über die kurh. Verfassungswidrigkeiten in der "t[Hessischen Morgenzeitung]t")</w:t>
      </w:r>
    </w:p>
    <w:p>
      <w:r>
        <w:t>43</w:t>
        <w:tab/>
        <w:t>1865 - 1866</w:t>
      </w:r>
    </w:p>
    <w:p/>
    <w:p/>
    <w:p>
      <w:r>
        <w:br/>
        <w:t>20</w:t>
        <w:tab/>
        <w:t>268</w:t>
      </w:r>
    </w:p>
    <w:p>
      <w:r>
        <w:t>20a</w:t>
        <w:tab/>
        <w:t>268</w:t>
      </w:r>
    </w:p>
    <w:p>
      <w:r>
        <w:t>21</w:t>
        <w:tab/>
        <w:t>Kurhessische Kriminalgerichte</w:t>
      </w:r>
    </w:p>
    <w:p>
      <w:r>
        <w:t>22</w:t>
        <w:tab/>
        <w:t>Hauptabteilung II: Akten \ Justizbehörden \ #268. Kurhessische Kriminalgerichte</w:t>
      </w:r>
    </w:p>
    <w:p>
      <w:r>
        <w:t>23</w:t>
        <w:tab/>
        <w:t>1851 - 1863</w:t>
      </w:r>
    </w:p>
    <w:p>
      <w:r>
        <w:t>24</w:t>
        <w:tab/>
        <w:t>Findbuch</w:t>
      </w:r>
    </w:p>
    <w:p>
      <w:r>
        <w:t>26</w:t>
        <w:tab/>
        <w:t>Fritzlar</w:t>
      </w:r>
    </w:p>
    <w:p>
      <w:r>
        <w:t>26a</w:t>
        <w:tab/>
        <w:t>Fritzlar</w:t>
      </w:r>
    </w:p>
    <w:p>
      <w:r>
        <w:t>27</w:t>
        <w:tab/>
        <w:t>Kurhessisches Kriminalgericht Fritzlar \ Pressevergehen</w:t>
      </w:r>
    </w:p>
    <w:p>
      <w:r>
        <w:t>30</w:t>
        <w:tab/>
        <w:t>Nr. 49</w:t>
      </w:r>
    </w:p>
    <w:p>
      <w:r>
        <w:t>30a</w:t>
        <w:tab/>
        <w:t>01</w:t>
      </w:r>
    </w:p>
    <w:p>
      <w:r>
        <w:t>30z</w:t>
        <w:tab/>
        <w:t>268 Fritzlar Nr. 49</w:t>
      </w:r>
    </w:p>
    <w:p>
      <w:r>
        <w:t>33</w:t>
        <w:tab/>
        <w:t>S. 7 f.</w:t>
      </w:r>
    </w:p>
    <w:p>
      <w:r>
        <w:t>40</w:t>
        <w:tab/>
        <w:t>Untersuchung gegen den p[7{Konsistorialrat} 4{Professor Dr.} 2{August Friedrich Christian} 1{Vilmar} zu 6{o[Marburg]o}]p und den p[5{Pfarrer} 2{Wilhelm Gustav} 1{Heldmann} zu 6{o[Weitershausen]o}]p wegen s[Pressevergehen]ss und Amtsehrenbeleidigung der k[1{theologischen Fakultät} zu 2{Marburg}]k</w:t>
      </w:r>
    </w:p>
    <w:p>
      <w:r>
        <w:t>42</w:t>
        <w:tab/>
        <w:t>auch: verschiedene s[Druckschriften]s über die hessische Bekenntnis- und Katechismusfrage</w:t>
      </w:r>
    </w:p>
    <w:p>
      <w:r>
        <w:t>43</w:t>
        <w:tab/>
        <w:t>1858 - 1860</w:t>
      </w:r>
    </w:p>
    <w:p>
      <w:r>
        <w:br/>
        <w:t>26</w:t>
        <w:tab/>
        <w:t>Hanau</w:t>
      </w:r>
    </w:p>
    <w:p>
      <w:r>
        <w:t>26a</w:t>
        <w:tab/>
        <w:t>Hanau</w:t>
      </w:r>
    </w:p>
    <w:p>
      <w:r>
        <w:t>27</w:t>
        <w:tab/>
        <w:t>Kurhessisches Kriminalgericht Hanau \ Pressevergehen</w:t>
      </w:r>
    </w:p>
    <w:p>
      <w:r>
        <w:t>30</w:t>
        <w:tab/>
        <w:t>Nr. 164</w:t>
      </w:r>
    </w:p>
    <w:p>
      <w:r>
        <w:t>30a</w:t>
        <w:tab/>
        <w:t>01</w:t>
      </w:r>
    </w:p>
    <w:p>
      <w:r>
        <w:t>30z</w:t>
        <w:tab/>
        <w:t>268 Hanau Nr. 164</w:t>
      </w:r>
    </w:p>
    <w:p>
      <w:r>
        <w:t>33</w:t>
        <w:tab/>
        <w:t>S. 51</w:t>
      </w:r>
    </w:p>
    <w:p>
      <w:r>
        <w:t>40</w:t>
        <w:tab/>
        <w:t>Untersuchung gegen den p[5{Uhrenfabrikant}en 2{Friedrich} 1{Hundeshagen} zu 6{o[Hanau]o}]p wegen s[Pressevergehen]s und Majestätsbeleidigung (Verbreitung der t[2{s[Flugschrift]s} "1{Das Hessenvolk}]t")</w:t>
      </w:r>
    </w:p>
    <w:p>
      <w:r>
        <w:t>42</w:t>
        <w:tab/>
        <w:t>mehrere Exemplare der Flugschrift "Das Hessenvolk"</w:t>
      </w:r>
    </w:p>
    <w:p>
      <w:r>
        <w:t>43</w:t>
        <w:tab/>
        <w:t>1860</w:t>
      </w:r>
    </w:p>
    <w:p>
      <w:r>
        <w:br/>
        <w:t>30</w:t>
        <w:tab/>
        <w:t>Nr. 205</w:t>
      </w:r>
    </w:p>
    <w:p>
      <w:r>
        <w:t>30a</w:t>
        <w:tab/>
        <w:t>02</w:t>
      </w:r>
    </w:p>
    <w:p>
      <w:r>
        <w:t>30z</w:t>
        <w:tab/>
        <w:t>268 Hanau Nr. 205</w:t>
      </w:r>
    </w:p>
    <w:p>
      <w:r>
        <w:t>33</w:t>
        <w:tab/>
        <w:t>S. 51</w:t>
      </w:r>
    </w:p>
    <w:p>
      <w:r>
        <w:t>40</w:t>
        <w:tab/>
        <w:t>Untersuchung gegen den p[5{s[Buchdrucker]s} 2{Wilhelm} 1{Küchler} aus 6{o[Frankfurt&lt;/M.&gt;]o}]p wegen s[Pressevergehen]ss (Verbreitung der t[2{s[Broschüre]s} "1{Die Verfassungen vom 5.1.1831 und vom 30.5.1860, ihrem sachlichen Inhalte nach verglichen. Ein zeitgemäßes Wort an die Kurhessen für die von Neuem bevorstehenden Wahlen}]t" durch die k[1{p[König]p'sche s[Buchhandlung]s} in 2{o[Hanau]o}]k)</w:t>
      </w:r>
    </w:p>
    <w:p>
      <w:r>
        <w:t>43</w:t>
        <w:tab/>
        <w:t>1862</w:t>
      </w:r>
    </w:p>
    <w:p>
      <w:r>
        <w:br/>
        <w:t>30</w:t>
        <w:tab/>
        <w:t>Nr. 259</w:t>
      </w:r>
    </w:p>
    <w:p>
      <w:r>
        <w:t>30a</w:t>
        <w:tab/>
        <w:t>03</w:t>
      </w:r>
    </w:p>
    <w:p>
      <w:r>
        <w:t>30z</w:t>
        <w:tab/>
        <w:t>268 Hanau Nr. 259</w:t>
      </w:r>
    </w:p>
    <w:p>
      <w:r>
        <w:t>33</w:t>
        <w:tab/>
        <w:t>S. 51</w:t>
      </w:r>
    </w:p>
    <w:p>
      <w:r>
        <w:t>40</w:t>
        <w:tab/>
        <w:t>Untersuchung gegen den p[7{Bürger} und 5{Handelsmann} 2{Heinrich Bernhard} 1{Rosenthal} zu 6{o[Frankfurt a.M.]o}]p wegen Schmähung der kurhessischen Regierung in der von ihm redigierten und in o[Kurhessen]o verbreiteten "t[Neuen Frankfurter s[Zeitung]s]t"</w:t>
      </w:r>
    </w:p>
    <w:p>
      <w:r>
        <w:t>43</w:t>
        <w:tab/>
        <w:t>1859 - 1863</w:t>
      </w:r>
    </w:p>
    <w:p/>
    <w:p/>
    <w:p>
      <w:r>
        <w:br/>
        <w:t>20</w:t>
        <w:tab/>
        <w:t>269</w:t>
      </w:r>
    </w:p>
    <w:p>
      <w:r>
        <w:t>20a</w:t>
        <w:tab/>
        <w:t>269</w:t>
      </w:r>
    </w:p>
    <w:p>
      <w:r>
        <w:t>21</w:t>
        <w:tab/>
        <w:t>Preußische Kreisgerichte</w:t>
      </w:r>
    </w:p>
    <w:p>
      <w:r>
        <w:t>22</w:t>
        <w:tab/>
        <w:t>Hauptabteilung II: Akten \ Justizbehörden \ #269. Preußische Kreisgerichte</w:t>
      </w:r>
    </w:p>
    <w:p>
      <w:r>
        <w:t>24</w:t>
        <w:tab/>
        <w:t>Findbücher</w:t>
      </w:r>
    </w:p>
    <w:p>
      <w:r>
        <w:t>25</w:t>
        <w:tab/>
        <w:t>Bei diesem Bestand haben sich nach der Erfassung der Aktentitel für das Inventar die Signaturen geändert. Die Archivalien können aber nach den alten (hier angegebenen) Signaturen bestellt werden.</w:t>
      </w:r>
    </w:p>
    <w:p>
      <w:r>
        <w:t>26</w:t>
        <w:tab/>
        <w:t>Kassel Acc. 1879/28</w:t>
      </w:r>
    </w:p>
    <w:p>
      <w:r>
        <w:t>26a</w:t>
        <w:tab/>
        <w:t>Kassel</w:t>
      </w:r>
    </w:p>
    <w:p>
      <w:r>
        <w:t>26b</w:t>
        <w:tab/>
        <w:t>1879</w:t>
      </w:r>
    </w:p>
    <w:p>
      <w:r>
        <w:t>27</w:t>
        <w:tab/>
        <w:t>Kreisgericht Kassel \ Acc. 1879/28</w:t>
      </w:r>
    </w:p>
    <w:p>
      <w:r>
        <w:t>30</w:t>
        <w:tab/>
        <w:t>Nr. 48</w:t>
      </w:r>
    </w:p>
    <w:p>
      <w:r>
        <w:t>30a</w:t>
        <w:tab/>
        <w:t>01</w:t>
      </w:r>
    </w:p>
    <w:p>
      <w:r>
        <w:t>30z</w:t>
        <w:tab/>
        <w:t>269 Kassel Acc. 1879/28 Nr. 48</w:t>
      </w:r>
    </w:p>
    <w:p>
      <w:r>
        <w:t>40</w:t>
        <w:tab/>
        <w:t>p[Helle]p: s[Pressvergehen]s und Majestätsbeleidigung</w:t>
      </w:r>
    </w:p>
    <w:p>
      <w:r>
        <w:t>43</w:t>
        <w:tab/>
        <w:t>1869</w:t>
      </w:r>
    </w:p>
    <w:p>
      <w:r>
        <w:br/>
        <w:t>30</w:t>
        <w:tab/>
        <w:t>Nr. 65</w:t>
      </w:r>
    </w:p>
    <w:p>
      <w:r>
        <w:t>30a</w:t>
        <w:tab/>
        <w:t>02</w:t>
      </w:r>
    </w:p>
    <w:p>
      <w:r>
        <w:t>30z</w:t>
        <w:tab/>
        <w:t>269 Kassel Acc. 1879/28 Nr. 65</w:t>
      </w:r>
    </w:p>
    <w:p>
      <w:r>
        <w:t>40</w:t>
        <w:tab/>
        <w:t>p[Has]p: s[2{Beleidigung durch die} 1{Presse}]s</w:t>
      </w:r>
    </w:p>
    <w:p>
      <w:r>
        <w:t>43</w:t>
        <w:tab/>
        <w:t>1869</w:t>
      </w:r>
    </w:p>
    <w:p>
      <w:r>
        <w:br/>
        <w:t>30</w:t>
        <w:tab/>
        <w:t>Nr. 80</w:t>
      </w:r>
    </w:p>
    <w:p>
      <w:r>
        <w:t>30a</w:t>
        <w:tab/>
        <w:t>03</w:t>
      </w:r>
    </w:p>
    <w:p>
      <w:r>
        <w:t>30z</w:t>
        <w:tab/>
        <w:t>269 Kassel Acc. 1879/28 Nr. 80</w:t>
      </w:r>
    </w:p>
    <w:p>
      <w:r>
        <w:t>40</w:t>
        <w:tab/>
        <w:t>p[Mohr]p: s[2{Ehrverletzung durch die} 1{Presse}]s</w:t>
      </w:r>
    </w:p>
    <w:p>
      <w:r>
        <w:t>43</w:t>
        <w:tab/>
        <w:t>1869</w:t>
      </w:r>
    </w:p>
    <w:p>
      <w:r>
        <w:br/>
        <w:t>30</w:t>
        <w:tab/>
        <w:t>Nr. 81</w:t>
      </w:r>
    </w:p>
    <w:p>
      <w:r>
        <w:t>30a</w:t>
        <w:tab/>
        <w:t>04</w:t>
      </w:r>
    </w:p>
    <w:p>
      <w:r>
        <w:t>30z</w:t>
        <w:tab/>
        <w:t>269 Kassel Acc. 1879/28 Nr. 81</w:t>
      </w:r>
    </w:p>
    <w:p>
      <w:r>
        <w:t>40</w:t>
        <w:tab/>
        <w:t>p[Helle]p: s[2{Beleidigung durch die} 1{Presse}]s</w:t>
      </w:r>
    </w:p>
    <w:p>
      <w:r>
        <w:t>43</w:t>
        <w:tab/>
        <w:t>1869</w:t>
      </w:r>
    </w:p>
    <w:p>
      <w:r>
        <w:br/>
        <w:t>30</w:t>
        <w:tab/>
        <w:t>Nr. 88</w:t>
      </w:r>
    </w:p>
    <w:p>
      <w:r>
        <w:t>30a</w:t>
        <w:tab/>
        <w:t>05</w:t>
      </w:r>
    </w:p>
    <w:p>
      <w:r>
        <w:t>30z</w:t>
        <w:tab/>
        <w:t>269 Kassel Acc. 1879/28 Nr. 88</w:t>
      </w:r>
    </w:p>
    <w:p>
      <w:r>
        <w:t>40</w:t>
        <w:tab/>
        <w:t>p[Helle]p &amp; Cons.: s[2{Amtsehrenkränkung durch die} 1{Presse}]s</w:t>
      </w:r>
    </w:p>
    <w:p>
      <w:r>
        <w:t>43</w:t>
        <w:tab/>
        <w:t>1869</w:t>
      </w:r>
    </w:p>
    <w:p>
      <w:r>
        <w:br/>
        <w:t>30</w:t>
        <w:tab/>
        <w:t>Nr. 128</w:t>
      </w:r>
    </w:p>
    <w:p>
      <w:r>
        <w:t>30a</w:t>
        <w:tab/>
        <w:t>06</w:t>
      </w:r>
    </w:p>
    <w:p>
      <w:r>
        <w:t>30z</w:t>
        <w:tab/>
        <w:t>269 Kassel Acc. 1879/28 Nr. 128</w:t>
      </w:r>
    </w:p>
    <w:p>
      <w:r>
        <w:t>40</w:t>
        <w:tab/>
        <w:t>p[Mohr]p &amp; Cons.: s[Preßvergehen]s</w:t>
      </w:r>
    </w:p>
    <w:p>
      <w:r>
        <w:t>43</w:t>
        <w:tab/>
        <w:t>1870</w:t>
      </w:r>
    </w:p>
    <w:p>
      <w:r>
        <w:br/>
        <w:t>30</w:t>
        <w:tab/>
        <w:t>Nr. 133</w:t>
      </w:r>
    </w:p>
    <w:p>
      <w:r>
        <w:t>30a</w:t>
        <w:tab/>
        <w:t>07</w:t>
      </w:r>
    </w:p>
    <w:p>
      <w:r>
        <w:t>30z</w:t>
        <w:tab/>
        <w:t>269 Kassel Acc. 1879/28 Nr. 133</w:t>
      </w:r>
    </w:p>
    <w:p>
      <w:r>
        <w:t>40</w:t>
        <w:tab/>
        <w:t>p[Plaut]p &amp; Cons.: Übertretung der §§ 34 des s[Preßgesetz]ses sowie 102.75.10, sowie 34² St.G.B's.</w:t>
      </w:r>
    </w:p>
    <w:p>
      <w:r>
        <w:t>43</w:t>
        <w:tab/>
        <w:t>1870</w:t>
      </w:r>
    </w:p>
    <w:p>
      <w:r>
        <w:br/>
        <w:t>30</w:t>
        <w:tab/>
        <w:t>Nr. 140</w:t>
      </w:r>
    </w:p>
    <w:p>
      <w:r>
        <w:t>30a</w:t>
        <w:tab/>
        <w:t>08</w:t>
      </w:r>
    </w:p>
    <w:p>
      <w:r>
        <w:t>30z</w:t>
        <w:tab/>
        <w:t>269 Kassel Acc. 1879/28 Nr. 140</w:t>
      </w:r>
    </w:p>
    <w:p>
      <w:r>
        <w:t>40</w:t>
        <w:tab/>
        <w:t>p[Plaut]p u. p[Mohr]p: s[Preßvergehen]s</w:t>
      </w:r>
    </w:p>
    <w:p>
      <w:r>
        <w:t>43</w:t>
        <w:tab/>
        <w:t>1870</w:t>
      </w:r>
    </w:p>
    <w:p>
      <w:r>
        <w:br/>
        <w:t>30</w:t>
        <w:tab/>
        <w:t>Nr. 190</w:t>
      </w:r>
    </w:p>
    <w:p>
      <w:r>
        <w:t>30a</w:t>
        <w:tab/>
        <w:t>09</w:t>
      </w:r>
    </w:p>
    <w:p>
      <w:r>
        <w:t>30z</w:t>
        <w:tab/>
        <w:t>269 Kassel Acc. 1879/28 Nr. 190</w:t>
      </w:r>
    </w:p>
    <w:p>
      <w:r>
        <w:t>40</w:t>
        <w:tab/>
        <w:t>p[Wilisch]p: s[Preßvergehen]s</w:t>
      </w:r>
    </w:p>
    <w:p>
      <w:r>
        <w:t>43</w:t>
        <w:tab/>
        <w:t>1871</w:t>
      </w:r>
    </w:p>
    <w:p>
      <w:r>
        <w:br/>
        <w:t>26</w:t>
        <w:tab/>
        <w:t>Kassel Acc. 1882/28 B</w:t>
      </w:r>
    </w:p>
    <w:p>
      <w:r>
        <w:t>26a</w:t>
        <w:tab/>
        <w:t>Kassel</w:t>
      </w:r>
    </w:p>
    <w:p>
      <w:r>
        <w:t>26b</w:t>
        <w:tab/>
        <w:t>1882</w:t>
      </w:r>
    </w:p>
    <w:p>
      <w:r>
        <w:t>27</w:t>
        <w:tab/>
        <w:t>Kreisgericht Kassel \ Acc. 1882/28 B \ Civilia \ Wucherer: 1. Mond</w:t>
      </w:r>
    </w:p>
    <w:p>
      <w:r>
        <w:t>30</w:t>
        <w:tab/>
        <w:t>Nr. 333</w:t>
      </w:r>
    </w:p>
    <w:p>
      <w:r>
        <w:t>30a</w:t>
        <w:tab/>
        <w:t>01</w:t>
      </w:r>
    </w:p>
    <w:p>
      <w:r>
        <w:t>30z</w:t>
        <w:tab/>
        <w:t>269 Kassel Acc. 1882/28 B Nr. 333</w:t>
      </w:r>
    </w:p>
    <w:p>
      <w:r>
        <w:t>40</w:t>
        <w:tab/>
        <w:t>Banquier Israel Mond, Cassel ./. p[5{s[Buchbindermeister]s} 2{Leopold} 1{Höfer}, 6{o[Cassel]o}]p wegen Wechselforderung</w:t>
      </w:r>
    </w:p>
    <w:p>
      <w:r>
        <w:t>43</w:t>
        <w:tab/>
        <w:t>1869</w:t>
      </w:r>
    </w:p>
    <w:p>
      <w:r>
        <w:br/>
        <w:t>30</w:t>
        <w:tab/>
        <w:t>Nr. 374</w:t>
      </w:r>
    </w:p>
    <w:p>
      <w:r>
        <w:t>30a</w:t>
        <w:tab/>
        <w:t>02</w:t>
      </w:r>
    </w:p>
    <w:p>
      <w:r>
        <w:t>30z</w:t>
        <w:tab/>
        <w:t>269 Kassel Acc. 1882/28 B Nr. 374</w:t>
      </w:r>
    </w:p>
    <w:p>
      <w:r>
        <w:t>40</w:t>
        <w:tab/>
        <w:t>Banquier Israel Mond, Cassel ./. p[5{s[Buchbindermeister]s} 2{Leopold} 1{Höfer}, 6{o[Cassel]o}]p wegen Wechselforderung</w:t>
      </w:r>
    </w:p>
    <w:p>
      <w:r>
        <w:t>43</w:t>
        <w:tab/>
        <w:t>1869</w:t>
      </w:r>
    </w:p>
    <w:p>
      <w:r>
        <w:br/>
        <w:t>26</w:t>
        <w:tab/>
        <w:t>Kassel Acc. 1909/53</w:t>
      </w:r>
    </w:p>
    <w:p>
      <w:r>
        <w:t>26a</w:t>
        <w:tab/>
        <w:t>Kassel</w:t>
      </w:r>
    </w:p>
    <w:p>
      <w:r>
        <w:t>26b</w:t>
        <w:tab/>
        <w:t>1909</w:t>
      </w:r>
    </w:p>
    <w:p>
      <w:r>
        <w:t>27</w:t>
        <w:tab/>
        <w:t>Kreisgericht Kassel \ Acc. 1909/53</w:t>
      </w:r>
    </w:p>
    <w:p>
      <w:r>
        <w:t>30</w:t>
        <w:tab/>
        <w:t>Nr. 908</w:t>
      </w:r>
    </w:p>
    <w:p>
      <w:r>
        <w:t>30a</w:t>
        <w:tab/>
        <w:t>01</w:t>
      </w:r>
    </w:p>
    <w:p>
      <w:r>
        <w:t>30z</w:t>
        <w:tab/>
        <w:t>269 Kassel Acc. 1909/53 Nr. 908</w:t>
      </w:r>
    </w:p>
    <w:p>
      <w:r>
        <w:t>40</w:t>
        <w:tab/>
        <w:t>Untersuchungsakten gegen p[4{Dr.} 1{Oetker}, 2{Friedrich}]p: s[Preßvergehen]s</w:t>
      </w:r>
    </w:p>
    <w:p>
      <w:r>
        <w:t>43</w:t>
        <w:tab/>
        <w:t>1865</w:t>
      </w:r>
    </w:p>
    <w:p>
      <w:r>
        <w:br/>
        <w:t>26</w:t>
        <w:tab/>
        <w:t>Marburg Acc. 1881/17</w:t>
      </w:r>
    </w:p>
    <w:p>
      <w:r>
        <w:t>26a</w:t>
        <w:tab/>
        <w:t>Marburg</w:t>
      </w:r>
    </w:p>
    <w:p>
      <w:r>
        <w:t>26b</w:t>
        <w:tab/>
        <w:t>1881</w:t>
      </w:r>
    </w:p>
    <w:p>
      <w:r>
        <w:t>27</w:t>
        <w:tab/>
        <w:t>Kreisgericht Marburg \ Acc. 1881/17 \ I. Kreisgerichtliche Strafakten</w:t>
      </w:r>
    </w:p>
    <w:p>
      <w:r>
        <w:t>30</w:t>
        <w:tab/>
        <w:t>Nr. 2</w:t>
      </w:r>
    </w:p>
    <w:p>
      <w:r>
        <w:t>30a</w:t>
        <w:tab/>
        <w:t>01</w:t>
      </w:r>
    </w:p>
    <w:p>
      <w:r>
        <w:t>30z</w:t>
        <w:tab/>
        <w:t>269 Marburg Acc. 1881/17 Nr. 2</w:t>
      </w:r>
    </w:p>
    <w:p>
      <w:r>
        <w:t>40</w:t>
        <w:tab/>
        <w:t>t[Pionier]t, s[Beschlagnahme]s mehrerer Blätter dieser s[Zeitung]s s[&lt;Zensur&gt;]s</w:t>
      </w:r>
    </w:p>
    <w:p>
      <w:r>
        <w:t>43</w:t>
        <w:tab/>
        <w:t>1871</w:t>
      </w:r>
    </w:p>
    <w:p>
      <w:r>
        <w:br/>
        <w:t>30</w:t>
        <w:tab/>
        <w:t>Nr. 4</w:t>
      </w:r>
    </w:p>
    <w:p>
      <w:r>
        <w:t>30a</w:t>
        <w:tab/>
        <w:t>02</w:t>
      </w:r>
    </w:p>
    <w:p>
      <w:r>
        <w:t>30z</w:t>
        <w:tab/>
        <w:t>269 Marburg Acc. 1881/17 Nr. 4</w:t>
      </w:r>
    </w:p>
    <w:p>
      <w:r>
        <w:t>40</w:t>
        <w:tab/>
        <w:t>p[Mösta]p contra p[Gutmann]p: s[2{Beleidigung durch die} 1{Presse}]s</w:t>
      </w:r>
    </w:p>
    <w:p>
      <w:r>
        <w:t>43</w:t>
        <w:tab/>
        <w:t>1875</w:t>
      </w:r>
    </w:p>
    <w:p>
      <w:r>
        <w:br/>
        <w:t>30</w:t>
        <w:tab/>
        <w:t>Nr. 15</w:t>
      </w:r>
    </w:p>
    <w:p>
      <w:r>
        <w:t>30a</w:t>
        <w:tab/>
        <w:t>03</w:t>
      </w:r>
    </w:p>
    <w:p>
      <w:r>
        <w:t>30z</w:t>
        <w:tab/>
        <w:t>269 Marburg Acc. 1881/17 Nr. 15</w:t>
      </w:r>
    </w:p>
    <w:p>
      <w:r>
        <w:t>40</w:t>
        <w:tab/>
        <w:t>s[Beschlagnahme]s der s[Druckschrift]s "t[Ein Laienwort zur Synodalfrage in Kurhessen]t" s[&lt;Zensur&gt;]s</w:t>
      </w:r>
    </w:p>
    <w:p>
      <w:r>
        <w:t>43</w:t>
        <w:tab/>
        <w:t>1869</w:t>
      </w:r>
    </w:p>
    <w:p>
      <w:r>
        <w:br/>
        <w:t>26</w:t>
        <w:tab/>
        <w:t>Marburg Acc. 1891/21</w:t>
      </w:r>
    </w:p>
    <w:p>
      <w:r>
        <w:t>26a</w:t>
        <w:tab/>
        <w:t>Marburg</w:t>
      </w:r>
    </w:p>
    <w:p>
      <w:r>
        <w:t>26b</w:t>
        <w:tab/>
        <w:t>1891</w:t>
      </w:r>
    </w:p>
    <w:p>
      <w:r>
        <w:t>27</w:t>
        <w:tab/>
        <w:t>Kreisgericht Marburg \ Acc. 1891/21</w:t>
      </w:r>
    </w:p>
    <w:p>
      <w:r>
        <w:t>30</w:t>
        <w:tab/>
        <w:t>Nr. 33</w:t>
      </w:r>
    </w:p>
    <w:p>
      <w:r>
        <w:t>30a</w:t>
        <w:tab/>
        <w:t>01</w:t>
      </w:r>
    </w:p>
    <w:p>
      <w:r>
        <w:t>30z</w:t>
        <w:tab/>
        <w:t>269 Marburg Acc. 1891/21 Nr. 33</w:t>
      </w:r>
    </w:p>
    <w:p>
      <w:r>
        <w:t>40</w:t>
        <w:tab/>
        <w:t>p[5{s[Buchbinder]s} 2{Georg} 1{Götz} aus 6{o[Amöneburg]o}]p: Betrug und Fälschung</w:t>
      </w:r>
    </w:p>
    <w:p>
      <w:r>
        <w:t>43</w:t>
        <w:tab/>
        <w:t>1876</w:t>
      </w:r>
    </w:p>
    <w:p>
      <w:r>
        <w:br/>
        <w:t>30</w:t>
        <w:tab/>
        <w:t>Nr. 60</w:t>
      </w:r>
    </w:p>
    <w:p>
      <w:r>
        <w:t>30a</w:t>
        <w:tab/>
        <w:t>02</w:t>
      </w:r>
    </w:p>
    <w:p>
      <w:r>
        <w:t>30z</w:t>
        <w:tab/>
        <w:t>269 Marburg Acc. 1891/21 Nr. 60</w:t>
      </w:r>
    </w:p>
    <w:p>
      <w:r>
        <w:t>40</w:t>
        <w:tab/>
        <w:t>p[5{Redacteur} 2{Joh. Aug.} 1{Koch} in 6{o[Marburg]o}]p @ den p[4{Professor Dr.} 1{Enneccerus}]p und 5 Consorten daselbst: s[2{Beleidigung durch die} 1{Presse}]s</w:t>
      </w:r>
    </w:p>
    <w:p>
      <w:r>
        <w:t>43</w:t>
        <w:tab/>
        <w:t>1874 - 1877</w:t>
      </w:r>
    </w:p>
    <w:p>
      <w:r>
        <w:br/>
        <w:t>30</w:t>
        <w:tab/>
        <w:t>Nr. 63</w:t>
      </w:r>
    </w:p>
    <w:p>
      <w:r>
        <w:t>30a</w:t>
        <w:tab/>
        <w:t>03</w:t>
      </w:r>
    </w:p>
    <w:p>
      <w:r>
        <w:t>30z</w:t>
        <w:tab/>
        <w:t>269 Marburg Acc. 1891/21 Nr. 63</w:t>
      </w:r>
    </w:p>
    <w:p>
      <w:r>
        <w:t>40</w:t>
        <w:tab/>
        <w:t>p[4{Professor Dr.} 2{A.} 8{von} 1{Koenen} in 6{o[Marburg]o}]p @ den p[7{Landrath} 2{Wilhelm} 1{Mayer}]p daselbst: s[2{Beleidigung durch die} 1{Presse}]s</w:t>
      </w:r>
    </w:p>
    <w:p>
      <w:r>
        <w:t>43</w:t>
        <w:tab/>
        <w:t>1877</w:t>
      </w:r>
    </w:p>
    <w:p>
      <w:r>
        <w:br/>
        <w:t>30</w:t>
        <w:tab/>
        <w:t>Nr. 67</w:t>
      </w:r>
    </w:p>
    <w:p>
      <w:r>
        <w:t>30a</w:t>
        <w:tab/>
        <w:t>04</w:t>
      </w:r>
    </w:p>
    <w:p>
      <w:r>
        <w:t>30z</w:t>
        <w:tab/>
        <w:t>269 Marburg Acc. 1891/21 Nr. 67</w:t>
      </w:r>
    </w:p>
    <w:p>
      <w:r>
        <w:t>40</w:t>
        <w:tab/>
        <w:t>p[5{s[Buchhändler]s} 2{Carl} 1{Kraatz} in 6{o[Marburg]o}]p wegen Sachbeschädigung</w:t>
      </w:r>
    </w:p>
    <w:p>
      <w:r>
        <w:t>43</w:t>
        <w:tab/>
        <w:t>1877</w:t>
      </w:r>
    </w:p>
    <w:p>
      <w:r>
        <w:br/>
        <w:t>30</w:t>
        <w:tab/>
        <w:t>Nr. 91</w:t>
      </w:r>
    </w:p>
    <w:p>
      <w:r>
        <w:t>30a</w:t>
        <w:tab/>
        <w:t>05</w:t>
      </w:r>
    </w:p>
    <w:p>
      <w:r>
        <w:t>30z</w:t>
        <w:tab/>
        <w:t>269 Marburg Acc. 1891/21 Nr. 91</w:t>
      </w:r>
    </w:p>
    <w:p>
      <w:r>
        <w:t>40</w:t>
        <w:tab/>
        <w:t>p[7{Landrath} 2{Wilhelm} 1{Mayer} in 6{o[Marburg]o}]p: s[2{Beleidigung durch die} 1{Presse}]s</w:t>
      </w:r>
    </w:p>
    <w:p>
      <w:r>
        <w:t>43</w:t>
        <w:tab/>
        <w:t>1877</w:t>
      </w:r>
    </w:p>
    <w:p>
      <w:r>
        <w:br/>
        <w:t>30</w:t>
        <w:tab/>
        <w:t>Nr. 126</w:t>
      </w:r>
    </w:p>
    <w:p>
      <w:r>
        <w:t>30a</w:t>
        <w:tab/>
        <w:t>06</w:t>
      </w:r>
    </w:p>
    <w:p>
      <w:r>
        <w:t>30z</w:t>
        <w:tab/>
        <w:t>269 Marburg Acc. 1891/21 Nr. 126</w:t>
      </w:r>
    </w:p>
    <w:p>
      <w:r>
        <w:t>40</w:t>
        <w:tab/>
        <w:t>p[5{s[Colporteur]s} 2{Carl} 1{Scholibo}]p in o[Burghasungen]o: Notzucht-Versuch</w:t>
      </w:r>
    </w:p>
    <w:p>
      <w:r>
        <w:t>43</w:t>
        <w:tab/>
        <w:t>1878</w:t>
      </w:r>
    </w:p>
    <w:p>
      <w:r>
        <w:br/>
        <w:t>30</w:t>
        <w:tab/>
        <w:t>Nr. 127</w:t>
      </w:r>
    </w:p>
    <w:p>
      <w:r>
        <w:t>30a</w:t>
        <w:tab/>
        <w:t>07</w:t>
      </w:r>
    </w:p>
    <w:p>
      <w:r>
        <w:t>30z</w:t>
        <w:tab/>
        <w:t>269 Marburg Acc. 1891/21 Nr. 127</w:t>
      </w:r>
    </w:p>
    <w:p>
      <w:r>
        <w:t>40</w:t>
        <w:tab/>
        <w:t>p[5{s[Colporteur]s} 2{Otto} 1{Schütte} von 6{o[Hannover]o}]p: Verbreitung einer s[2{verbotene}n 1{Schrift}]s s[&lt;Zensur&gt;]s</w:t>
      </w:r>
    </w:p>
    <w:p>
      <w:r>
        <w:t>43</w:t>
        <w:tab/>
        <w:t>1876</w:t>
      </w:r>
    </w:p>
    <w:p/>
    <w:p/>
    <w:p>
      <w:r>
        <w:br/>
        <w:t>20</w:t>
        <w:tab/>
        <w:t>270</w:t>
      </w:r>
    </w:p>
    <w:p>
      <w:r>
        <w:t>20a</w:t>
        <w:tab/>
        <w:t>270</w:t>
      </w:r>
    </w:p>
    <w:p>
      <w:r>
        <w:t>21</w:t>
        <w:tab/>
        <w:t>Landgerichte</w:t>
      </w:r>
    </w:p>
    <w:p>
      <w:r>
        <w:t>22</w:t>
        <w:tab/>
        <w:t>Hauptabteilung II: Akten \ Justizbehörden \ #270. Landgerichte</w:t>
      </w:r>
    </w:p>
    <w:p>
      <w:r>
        <w:t>24</w:t>
        <w:tab/>
        <w:t>Findbücher</w:t>
      </w:r>
    </w:p>
    <w:p>
      <w:r>
        <w:t>26</w:t>
        <w:tab/>
        <w:t>Marburg Acc. 1907/25</w:t>
      </w:r>
    </w:p>
    <w:p>
      <w:r>
        <w:t>26a</w:t>
        <w:tab/>
        <w:t>Marburg</w:t>
      </w:r>
    </w:p>
    <w:p>
      <w:r>
        <w:t>26b</w:t>
        <w:tab/>
        <w:t>1907</w:t>
      </w:r>
    </w:p>
    <w:p>
      <w:r>
        <w:t>27</w:t>
        <w:tab/>
        <w:t>Landgericht Marburg</w:t>
      </w:r>
    </w:p>
    <w:p>
      <w:r>
        <w:t>30</w:t>
        <w:tab/>
        <w:t>Nr. 12</w:t>
      </w:r>
    </w:p>
    <w:p>
      <w:r>
        <w:t>30a</w:t>
        <w:tab/>
        <w:t>01</w:t>
      </w:r>
    </w:p>
    <w:p>
      <w:r>
        <w:t>30z</w:t>
        <w:tab/>
        <w:t>270 Marburg Acc. 1907/25 Nr. 12</w:t>
      </w:r>
    </w:p>
    <w:p>
      <w:r>
        <w:t>40</w:t>
        <w:tab/>
        <w:t>Bautzener Papier Fabriken, Bautzen ./. p[1{Böckel}, 2{Otto} 4{Dr.} 8{v.} 6{o[Marburg]o}]p: Forderung</w:t>
      </w:r>
    </w:p>
    <w:p>
      <w:r>
        <w:t>43</w:t>
        <w:tab/>
        <w:t>1893</w:t>
      </w:r>
    </w:p>
    <w:p>
      <w:r>
        <w:br/>
        <w:t>30</w:t>
        <w:tab/>
        <w:t>Nr. 21</w:t>
      </w:r>
    </w:p>
    <w:p>
      <w:r>
        <w:t>30a</w:t>
        <w:tab/>
        <w:t>02</w:t>
      </w:r>
    </w:p>
    <w:p>
      <w:r>
        <w:t>30z</w:t>
        <w:tab/>
        <w:t>270 Marburg Acc. 1907/25 Nr. 21</w:t>
      </w:r>
    </w:p>
    <w:p>
      <w:r>
        <w:t>40</w:t>
        <w:tab/>
        <w:t>Bochmer, Gustav zu Salzburg ./. p[1{Böckel}, 2{Otto} 4{Dr.} 5{s[Buchdruckereibesitzer]s}]p: Forderung</w:t>
      </w:r>
    </w:p>
    <w:p>
      <w:r>
        <w:t>43</w:t>
        <w:tab/>
        <w:t>1893</w:t>
      </w:r>
    </w:p>
    <w:p>
      <w:r>
        <w:br/>
        <w:t>30</w:t>
        <w:tab/>
        <w:t>Nr. 45</w:t>
      </w:r>
    </w:p>
    <w:p>
      <w:r>
        <w:t>30a</w:t>
        <w:tab/>
        <w:t>03</w:t>
      </w:r>
    </w:p>
    <w:p>
      <w:r>
        <w:t>30z</w:t>
        <w:tab/>
        <w:t>270 Marburg Acc. 1907/25 Nr. 45</w:t>
      </w:r>
    </w:p>
    <w:p>
      <w:r>
        <w:t>40</w:t>
        <w:tab/>
        <w:t>p[1{Ehrhardt}, 2{Oskar}]p, s[Buchhandlung]s o[Marburg]o ./. p[1{Schliemann}, 2{Ludwig} 4{Dr. med.} in 6{o[Lulingen/Hannover]o}]p: Forderung</w:t>
      </w:r>
    </w:p>
    <w:p>
      <w:r>
        <w:t>45</w:t>
        <w:tab/>
        <w:t>1890</w:t>
      </w:r>
    </w:p>
    <w:p>
      <w:r>
        <w:br/>
        <w:t>30</w:t>
        <w:tab/>
        <w:t>Nr. 73</w:t>
      </w:r>
    </w:p>
    <w:p>
      <w:r>
        <w:t>30a</w:t>
        <w:tab/>
        <w:t>04</w:t>
      </w:r>
    </w:p>
    <w:p>
      <w:r>
        <w:t>30z</w:t>
        <w:tab/>
        <w:t>270 Marburg Acc. 1907/25 Nr. 73</w:t>
      </w:r>
    </w:p>
    <w:p>
      <w:r>
        <w:t>40</w:t>
        <w:tab/>
        <w:t>Hartmann, C. A., Kaufmann Marburg ./. p[1{Böckel}, 2{Otto} 4{Dr.}, 5{s[Buchdruckereibesitzer]s} 6{o[Marburg]o}]p: Forderung</w:t>
      </w:r>
    </w:p>
    <w:p>
      <w:r>
        <w:t>43</w:t>
        <w:tab/>
        <w:t>1894</w:t>
      </w:r>
    </w:p>
    <w:p>
      <w:r>
        <w:br/>
        <w:t>30</w:t>
        <w:tab/>
        <w:t>Nr. 83</w:t>
      </w:r>
    </w:p>
    <w:p>
      <w:r>
        <w:t>30a</w:t>
        <w:tab/>
        <w:t>05</w:t>
      </w:r>
    </w:p>
    <w:p>
      <w:r>
        <w:t>30z</w:t>
        <w:tab/>
        <w:t>270 Marburg Acc. 1907/25 Nr. 83</w:t>
      </w:r>
    </w:p>
    <w:p>
      <w:r>
        <w:t>40</w:t>
        <w:tab/>
        <w:t>Hertweck, Egidius Ofengeschäft z. Frankfurt a.M. ./. p[1{Böckel}, 2{Otto} 4{Dr.} 6{o[Marburg]o}]p: Forderung</w:t>
      </w:r>
    </w:p>
    <w:p>
      <w:r>
        <w:t>43</w:t>
        <w:tab/>
        <w:t>1893</w:t>
      </w:r>
    </w:p>
    <w:p>
      <w:r>
        <w:br/>
        <w:t>30</w:t>
        <w:tab/>
        <w:t>Nr. 85</w:t>
      </w:r>
    </w:p>
    <w:p>
      <w:r>
        <w:t>30a</w:t>
        <w:tab/>
        <w:t>06</w:t>
      </w:r>
    </w:p>
    <w:p>
      <w:r>
        <w:t>30z</w:t>
        <w:tab/>
        <w:t>270 Marburg Acc. 1907/25 Nr. 85</w:t>
      </w:r>
    </w:p>
    <w:p>
      <w:r>
        <w:t>40</w:t>
        <w:tab/>
        <w:t>Hickler, Gustav zu Darmstadt ./. p[1{Böckel}, 2{Otto} 4{Dr.} 6{o[Marburg]o}]p: Forderung</w:t>
      </w:r>
    </w:p>
    <w:p>
      <w:r>
        <w:t>43</w:t>
        <w:tab/>
        <w:t>1894</w:t>
      </w:r>
    </w:p>
    <w:p>
      <w:r>
        <w:br/>
        <w:t>30</w:t>
        <w:tab/>
        <w:t>Nr. 86</w:t>
      </w:r>
    </w:p>
    <w:p>
      <w:r>
        <w:t>30a</w:t>
        <w:tab/>
        <w:t>07</w:t>
      </w:r>
    </w:p>
    <w:p>
      <w:r>
        <w:t>30z</w:t>
        <w:tab/>
        <w:t>270 Marburg Acc. 1907/25 Nr. 86</w:t>
      </w:r>
    </w:p>
    <w:p>
      <w:r>
        <w:t>40</w:t>
        <w:tab/>
        <w:t>Hickler, Georg zu Darmstadt ./. p[1{Böckel}, 2{Otto} 4{Dr.} 6{o[Marburg]o}]p: Forderung, Arrest</w:t>
      </w:r>
    </w:p>
    <w:p>
      <w:r>
        <w:t>43</w:t>
        <w:tab/>
        <w:t>1894</w:t>
      </w:r>
    </w:p>
    <w:p>
      <w:r>
        <w:br/>
        <w:t>30</w:t>
        <w:tab/>
        <w:t>Nr. 93</w:t>
      </w:r>
    </w:p>
    <w:p>
      <w:r>
        <w:t>30a</w:t>
        <w:tab/>
        <w:t>08</w:t>
      </w:r>
    </w:p>
    <w:p>
      <w:r>
        <w:t>30z</w:t>
        <w:tab/>
        <w:t>270 Marburg Acc. 1907/25 Nr. 93</w:t>
      </w:r>
    </w:p>
    <w:p>
      <w:r>
        <w:t>40</w:t>
        <w:tab/>
        <w:t>Justi, Dr. Professor zu Marburg ./. p[1{Böckel}, 4{Dr.} 2{Otto} zu 6{o[Marburg]o}]p: Darlehnsforderung</w:t>
      </w:r>
    </w:p>
    <w:p>
      <w:r>
        <w:t>43</w:t>
        <w:tab/>
        <w:t>1894</w:t>
      </w:r>
    </w:p>
    <w:p>
      <w:r>
        <w:br/>
        <w:t>30</w:t>
        <w:tab/>
        <w:t>Nr. 138</w:t>
      </w:r>
    </w:p>
    <w:p>
      <w:r>
        <w:t>30a</w:t>
        <w:tab/>
        <w:t>09</w:t>
      </w:r>
    </w:p>
    <w:p>
      <w:r>
        <w:t>30z</w:t>
        <w:tab/>
        <w:t>270 Marburg Acc. 1907/25 Nr. 138</w:t>
      </w:r>
    </w:p>
    <w:p>
      <w:r>
        <w:t>40</w:t>
        <w:tab/>
        <w:t>Nassna, Christina Ehefrau geb. Plitsch zu Marburg ./. p[1{Böckel}, 4{Dr.} 2{Otto} 7{Ehefrau} 6{o[Marburg]o}]p: Darlehnsforderung</w:t>
      </w:r>
    </w:p>
    <w:p>
      <w:r>
        <w:t>43</w:t>
        <w:tab/>
        <w:t>1894</w:t>
      </w:r>
    </w:p>
    <w:p>
      <w:r>
        <w:br/>
        <w:t>30</w:t>
        <w:tab/>
        <w:t>Nr. 139</w:t>
      </w:r>
    </w:p>
    <w:p>
      <w:r>
        <w:t>30a</w:t>
        <w:tab/>
        <w:t>10</w:t>
      </w:r>
    </w:p>
    <w:p>
      <w:r>
        <w:t>30z</w:t>
        <w:tab/>
        <w:t>270 Marburg Acc. 1907/25 Nr. 139</w:t>
      </w:r>
    </w:p>
    <w:p>
      <w:r>
        <w:t>40</w:t>
        <w:tab/>
        <w:t>p[1{Naumann}, 5{s[Buchdrucker]s} zu 6{o[Marburg]o}]p ./. p[1{Böckel}, 4{Dr.} 2{Otto} 6{Marburg}]p: Darlehnsforderung</w:t>
      </w:r>
    </w:p>
    <w:p>
      <w:r>
        <w:t>43</w:t>
        <w:tab/>
        <w:t>1894</w:t>
      </w:r>
    </w:p>
    <w:p>
      <w:r>
        <w:br/>
        <w:t>30</w:t>
        <w:tab/>
        <w:t>Nr. 140</w:t>
      </w:r>
    </w:p>
    <w:p>
      <w:r>
        <w:t>30a</w:t>
        <w:tab/>
        <w:t>11</w:t>
      </w:r>
    </w:p>
    <w:p>
      <w:r>
        <w:t>30z</w:t>
        <w:tab/>
        <w:t>270 Marburg Acc. 1907/25 Nr. 140</w:t>
      </w:r>
    </w:p>
    <w:p>
      <w:r>
        <w:t>40</w:t>
        <w:tab/>
        <w:t>Nossener Papierfabriken Aktiengesellschaft zu Nossen ./.  p[1{Böckel}, 4{Dr.} 2{Otto} 6{o[Marburg]o}]p: Wechselforderung</w:t>
      </w:r>
    </w:p>
    <w:p>
      <w:r>
        <w:t>43</w:t>
        <w:tab/>
        <w:t>1894</w:t>
      </w:r>
    </w:p>
    <w:p>
      <w:r>
        <w:br/>
        <w:t>30</w:t>
        <w:tab/>
        <w:t>Nr. 141</w:t>
      </w:r>
    </w:p>
    <w:p>
      <w:r>
        <w:t>30a</w:t>
        <w:tab/>
        <w:t>12</w:t>
      </w:r>
    </w:p>
    <w:p>
      <w:r>
        <w:t>30z</w:t>
        <w:tab/>
        <w:t>270 Marburg Acc. 1907/25 Nr. 141</w:t>
      </w:r>
    </w:p>
    <w:p>
      <w:r>
        <w:t>40</w:t>
        <w:tab/>
        <w:t>Nossener Papierfabriken Aktiengesellschaft zu Nossen ./.  p[1{Böckel}, 4{Dr.} 2{Otto} 6{o[Marburg]o}]p: Wechselforderung</w:t>
      </w:r>
    </w:p>
    <w:p>
      <w:r>
        <w:t>43</w:t>
        <w:tab/>
        <w:t>1894</w:t>
      </w:r>
    </w:p>
    <w:p>
      <w:r>
        <w:br/>
        <w:t>30</w:t>
        <w:tab/>
        <w:t>Nr. 159</w:t>
      </w:r>
    </w:p>
    <w:p>
      <w:r>
        <w:t>30a</w:t>
        <w:tab/>
        <w:t>13</w:t>
      </w:r>
    </w:p>
    <w:p>
      <w:r>
        <w:t>30z</w:t>
        <w:tab/>
        <w:t>270 Marburg Acc. 1907/25 Nr. 159</w:t>
      </w:r>
    </w:p>
    <w:p>
      <w:r>
        <w:t>40</w:t>
        <w:tab/>
        <w:t>p[1{Betwisch}, 2{I.} 5{s[Literat]s} zu 6{o[Berlin]o}]p ./. p[1{Böckel}, 2{Otto} 4{Dr.} 6{o[Marburg]o}]p: Forderung</w:t>
      </w:r>
    </w:p>
    <w:p>
      <w:r>
        <w:t>43</w:t>
        <w:tab/>
        <w:t>1893</w:t>
      </w:r>
    </w:p>
    <w:p>
      <w:r>
        <w:br/>
        <w:t>30</w:t>
        <w:tab/>
        <w:t>Nr. 168</w:t>
      </w:r>
    </w:p>
    <w:p>
      <w:r>
        <w:t>30a</w:t>
        <w:tab/>
        <w:t>14</w:t>
      </w:r>
    </w:p>
    <w:p>
      <w:r>
        <w:t>30z</w:t>
        <w:tab/>
        <w:t>270 Marburg Acc. 1907/25 Nr. 168</w:t>
      </w:r>
    </w:p>
    <w:p>
      <w:r>
        <w:t>40</w:t>
        <w:tab/>
        <w:t>Kort &amp; Junge zu Offenbach, Firma ./. p[1{Böckel}, 4{Dr.} 2{Otto} 6{o[Marburg]o}]p: Wechselforderung</w:t>
      </w:r>
    </w:p>
    <w:p>
      <w:r>
        <w:t>43</w:t>
        <w:tab/>
        <w:t>1894</w:t>
      </w:r>
    </w:p>
    <w:p>
      <w:r>
        <w:br/>
        <w:t>30</w:t>
        <w:tab/>
        <w:t>Nr. 173</w:t>
      </w:r>
    </w:p>
    <w:p>
      <w:r>
        <w:t>30a</w:t>
        <w:tab/>
        <w:t>15</w:t>
      </w:r>
    </w:p>
    <w:p>
      <w:r>
        <w:t>30z</w:t>
        <w:tab/>
        <w:t>270 Marburg Acc. 1907/25 Nr. 173</w:t>
      </w:r>
    </w:p>
    <w:p>
      <w:r>
        <w:t>40</w:t>
        <w:tab/>
        <w:t>Sauer, Fritz, Weißbindermeister zu p[6{o[Marburg]o} ./. 1{Böckel}, 4{Dr.} 2{Otto}]p daselbst: Wechselforderung</w:t>
      </w:r>
    </w:p>
    <w:p>
      <w:r>
        <w:t>43</w:t>
        <w:tab/>
        <w:t>1894</w:t>
      </w:r>
    </w:p>
    <w:p>
      <w:r>
        <w:br/>
        <w:t>30</w:t>
        <w:tab/>
        <w:t>Nr. 196</w:t>
      </w:r>
    </w:p>
    <w:p>
      <w:r>
        <w:t>30a</w:t>
        <w:tab/>
        <w:t>16</w:t>
      </w:r>
    </w:p>
    <w:p>
      <w:r>
        <w:t>30z</w:t>
        <w:tab/>
        <w:t>270 Marburg Acc. 1907/25 Nr. 196</w:t>
      </w:r>
    </w:p>
    <w:p>
      <w:r>
        <w:t>40</w:t>
        <w:tab/>
        <w:t>Stahmer, Bernhard, Kaufmann zu Marburg ./. p[1{Böckel}, 2{Otto} 4{Dr.} zu 6{o[Marburg]o}]p: Forderung</w:t>
      </w:r>
    </w:p>
    <w:p>
      <w:r>
        <w:t>43</w:t>
        <w:tab/>
        <w:t>1894</w:t>
      </w:r>
    </w:p>
    <w:p>
      <w:r>
        <w:br/>
        <w:t>30</w:t>
        <w:tab/>
        <w:t>Nr. 209</w:t>
      </w:r>
    </w:p>
    <w:p>
      <w:r>
        <w:t>30a</w:t>
        <w:tab/>
        <w:t>17</w:t>
      </w:r>
    </w:p>
    <w:p>
      <w:r>
        <w:t>30z</w:t>
        <w:tab/>
        <w:t>270 Marburg Acc. 1907/25 Nr. 209</w:t>
      </w:r>
    </w:p>
    <w:p>
      <w:r>
        <w:t>40</w:t>
        <w:tab/>
        <w:t>Weidemüller, F. E., Firma in Antonsthal ./. p[1{Böckel}, 4{Dr.} 2{Otto}6{o[&lt;Marburg&gt;]o}]p: Forderung</w:t>
      </w:r>
    </w:p>
    <w:p>
      <w:r>
        <w:t>43</w:t>
        <w:tab/>
        <w:t>1893</w:t>
      </w:r>
    </w:p>
    <w:p>
      <w:r>
        <w:br/>
        <w:t>30</w:t>
        <w:tab/>
        <w:t>Nr. 211</w:t>
      </w:r>
    </w:p>
    <w:p>
      <w:r>
        <w:t>30a</w:t>
        <w:tab/>
        <w:t>18</w:t>
      </w:r>
    </w:p>
    <w:p>
      <w:r>
        <w:t>30z</w:t>
        <w:tab/>
        <w:t>270 Marburg Acc. 1907/25 Nr. 211</w:t>
      </w:r>
    </w:p>
    <w:p>
      <w:r>
        <w:t>40</w:t>
        <w:tab/>
        <w:t>Weishaupt, Heinrich Bauunternehmer in Marburg ./. p[1{Böckel}, 4{Dr.} 2{Otto} 6{o[Marburg]o}]p: Wechselforderung</w:t>
      </w:r>
    </w:p>
    <w:p>
      <w:r>
        <w:t>43</w:t>
        <w:tab/>
        <w:t>1894</w:t>
      </w:r>
    </w:p>
    <w:p>
      <w:r>
        <w:br/>
        <w:t>30</w:t>
        <w:tab/>
        <w:t>Nr. 221</w:t>
      </w:r>
    </w:p>
    <w:p>
      <w:r>
        <w:t>30a</w:t>
        <w:tab/>
        <w:t>19</w:t>
      </w:r>
    </w:p>
    <w:p>
      <w:r>
        <w:t>30z</w:t>
        <w:tab/>
        <w:t>270 Marburg Acc. 1907/25 Nr. 221</w:t>
      </w:r>
    </w:p>
    <w:p>
      <w:r>
        <w:t>40</w:t>
        <w:tab/>
        <w:t>Witte, F. C. J. Apotheker Großlichterfelde ./. p[1{Böckel}, 4{Dr.} 2{Otto} 6{o[Marburg]o}]p: Forderung</w:t>
      </w:r>
    </w:p>
    <w:p>
      <w:r>
        <w:t>43</w:t>
        <w:tab/>
        <w:t>1894</w:t>
      </w:r>
    </w:p>
    <w:p>
      <w:r>
        <w:br/>
        <w:t>30</w:t>
        <w:tab/>
        <w:t>Nr. 222</w:t>
      </w:r>
    </w:p>
    <w:p>
      <w:r>
        <w:t>30a</w:t>
        <w:tab/>
        <w:t>20</w:t>
      </w:r>
    </w:p>
    <w:p>
      <w:r>
        <w:t>30z</w:t>
        <w:tab/>
        <w:t>270 Marburg Acc. 1907/25 Nr. 222</w:t>
      </w:r>
    </w:p>
    <w:p>
      <w:r>
        <w:t>40</w:t>
        <w:tab/>
        <w:t>Wittich, F. Firma Papierfabrik Wernshausen ./. p[1{Böckel}, 4{Dr.} 2{Otto} 6{o[Marburg]o}]p: Wechselforderung</w:t>
      </w:r>
    </w:p>
    <w:p>
      <w:r>
        <w:t>43</w:t>
        <w:tab/>
        <w:t>1894</w:t>
      </w:r>
    </w:p>
    <w:p>
      <w:r>
        <w:br/>
        <w:t>30</w:t>
        <w:tab/>
        <w:t>Nr. 223</w:t>
      </w:r>
    </w:p>
    <w:p>
      <w:r>
        <w:t>30a</w:t>
        <w:tab/>
        <w:t>21</w:t>
      </w:r>
    </w:p>
    <w:p>
      <w:r>
        <w:t>30z</w:t>
        <w:tab/>
        <w:t>270 Marburg Acc. 1907/25 Nr. 223</w:t>
      </w:r>
    </w:p>
    <w:p>
      <w:r>
        <w:t>40</w:t>
        <w:tab/>
        <w:t>Wittich, F. Firma Papierfabrik Wernshausen ./. p[1{Böckel}, 4{Dr.} 2{Otto} 6{o[Marburg]o}]p: Wechselforderung</w:t>
      </w:r>
    </w:p>
    <w:p>
      <w:r>
        <w:t>43</w:t>
        <w:tab/>
        <w:t>1894</w:t>
      </w:r>
    </w:p>
    <w:p/>
    <w:p/>
    <w:p>
      <w:r>
        <w:br/>
        <w:t>20</w:t>
        <w:tab/>
        <w:t>272</w:t>
      </w:r>
    </w:p>
    <w:p>
      <w:r>
        <w:t>20a</w:t>
        <w:tab/>
        <w:t>272</w:t>
      </w:r>
    </w:p>
    <w:p>
      <w:r>
        <w:t>21</w:t>
        <w:tab/>
        <w:t>Kurhessische Staatsanwälte</w:t>
      </w:r>
    </w:p>
    <w:p>
      <w:r>
        <w:t>22</w:t>
        <w:tab/>
        <w:t>Hauptabteilung II: Akten \ Justizbehörden \ #272. Kurhessische Staatsanwälte</w:t>
      </w:r>
    </w:p>
    <w:p>
      <w:r>
        <w:t>23</w:t>
        <w:tab/>
        <w:t>1766 ; 1821 - 1867 ; 1882</w:t>
      </w:r>
    </w:p>
    <w:p>
      <w:r>
        <w:t>24</w:t>
        <w:tab/>
        <w:t>Findbuch</w:t>
      </w:r>
    </w:p>
    <w:p>
      <w:r>
        <w:t>26</w:t>
        <w:tab/>
        <w:t>Kassel</w:t>
      </w:r>
    </w:p>
    <w:p>
      <w:r>
        <w:t>26a</w:t>
        <w:tab/>
        <w:t>Kassel</w:t>
      </w:r>
    </w:p>
    <w:p>
      <w:r>
        <w:t>27</w:t>
        <w:tab/>
        <w:t>Kassel \ Prozesse \ Staatliche Eingriffe und Zwangsmaßnahmen, Polizeirecht</w:t>
      </w:r>
    </w:p>
    <w:p>
      <w:r>
        <w:t>30</w:t>
        <w:tab/>
        <w:t>Nr. 213</w:t>
      </w:r>
    </w:p>
    <w:p>
      <w:r>
        <w:t>30a</w:t>
        <w:tab/>
        <w:t>01</w:t>
      </w:r>
    </w:p>
    <w:p>
      <w:r>
        <w:t>30z</w:t>
        <w:tab/>
        <w:t>272 Kassel Nr. 213</w:t>
      </w:r>
    </w:p>
    <w:p>
      <w:r>
        <w:t>33</w:t>
        <w:tab/>
        <w:t>S. 74</w:t>
      </w:r>
    </w:p>
    <w:p>
      <w:r>
        <w:t>40</w:t>
        <w:tab/>
        <w:t>p[5{Kandidat der Philologie} 2{Salomon} 1{Hahndorf} zu 6{o[Kassel]o}]p ./. Staatsanwalt: s[2{Verweigerte Bestellung eines} 1{Zensor}]ss für die t[2{s[Zeitschrift]s} "1{Der Beobachter}"]t Bd. 1</w:t>
      </w:r>
    </w:p>
    <w:p>
      <w:r>
        <w:t>42</w:t>
        <w:tab/>
        <w:t>Gedrucktes Exemplar der Zeitschrift "Der Beobachter" vom 19.11.1839, 8. Jg., Nr. 136</w:t>
      </w:r>
    </w:p>
    <w:p>
      <w:r>
        <w:t>43</w:t>
        <w:tab/>
        <w:t>1833 ; 1839 - 1841</w:t>
      </w:r>
    </w:p>
    <w:p>
      <w:r>
        <w:br/>
        <w:t>30</w:t>
        <w:tab/>
        <w:t>Nr. 214</w:t>
      </w:r>
    </w:p>
    <w:p>
      <w:r>
        <w:t>30a</w:t>
        <w:tab/>
        <w:t>02</w:t>
      </w:r>
    </w:p>
    <w:p>
      <w:r>
        <w:t>30z</w:t>
        <w:tab/>
        <w:t>272 Kassel Nr. 214</w:t>
      </w:r>
    </w:p>
    <w:p>
      <w:r>
        <w:t>40</w:t>
        <w:tab/>
        <w:t>p[5{Kandidat der Philologie} 2{Salomon} 1{Hahndorf} zu 6{o[Kassel]o}]p ./. Staatsanwalt: s[2{Verweigerte Bestellung eines} 1{Zensor}]ss für die t[2{s[Zeitschrift]s} "1{Der Beobachter}"]t Bd. 2</w:t>
      </w:r>
    </w:p>
    <w:p>
      <w:r>
        <w:t>42</w:t>
        <w:tab/>
        <w:t>Gedrucktes Exemplar der Zeitschrift "Der Beobachter" vom 26.7.1841, 9. Jg., Nr. 1</w:t>
      </w:r>
    </w:p>
    <w:p>
      <w:r>
        <w:t>43</w:t>
        <w:tab/>
        <w:t>1841 - 1844</w:t>
      </w:r>
    </w:p>
    <w:p>
      <w:r>
        <w:br/>
        <w:t>30</w:t>
        <w:tab/>
        <w:t>Nr. 609</w:t>
      </w:r>
    </w:p>
    <w:p>
      <w:r>
        <w:t>30a</w:t>
        <w:tab/>
        <w:t>03</w:t>
      </w:r>
    </w:p>
    <w:p>
      <w:r>
        <w:t>30z</w:t>
        <w:tab/>
        <w:t>272 Kassel Nr. 609</w:t>
      </w:r>
    </w:p>
    <w:p>
      <w:r>
        <w:t>33</w:t>
        <w:tab/>
        <w:t>S. 74</w:t>
      </w:r>
    </w:p>
    <w:p>
      <w:r>
        <w:t>40</w:t>
        <w:tab/>
        <w:t>p[5{s[Buchhändler]s} 2{Karl} 1{Kempf} zu 6{o[Kassel]o}]p ./. Staatsanwalt: Rückgabe von beschlagnahmten Exemplaren der t[2{s[Druckschrift]s} "1{Wahrhaftige Geschichte vom deutschen Michel etc.}"]t s[&lt;Beschlagnahme&gt;]s s[&lt;Zensur&gt;]s</w:t>
      </w:r>
    </w:p>
    <w:p>
      <w:r>
        <w:t>43</w:t>
        <w:tab/>
        <w:t>1843 - 1846</w:t>
      </w:r>
    </w:p>
    <w:p>
      <w:r>
        <w:br/>
        <w:t>30</w:t>
        <w:tab/>
        <w:t>Nr. 219</w:t>
      </w:r>
    </w:p>
    <w:p>
      <w:r>
        <w:t>30a</w:t>
        <w:tab/>
        <w:t>04</w:t>
      </w:r>
    </w:p>
    <w:p>
      <w:r>
        <w:t>30z</w:t>
        <w:tab/>
        <w:t>272 Kassel Nr. 219</w:t>
      </w:r>
    </w:p>
    <w:p>
      <w:r>
        <w:t>33</w:t>
        <w:tab/>
        <w:t>S. 75</w:t>
      </w:r>
    </w:p>
    <w:p>
      <w:r>
        <w:t>40</w:t>
        <w:tab/>
        <w:t>p[5{s[Buchdruckereibesitzer]s} 2{Karl} 1{Hoffmann} zu 6{o[Kassel]o}]p ./. Staatsanwalt: Rechtswidriger Eingriff in den Geschäftsbetrieb s[&lt;Zensur&gt;]s</w:t>
      </w:r>
    </w:p>
    <w:p>
      <w:r>
        <w:t>43</w:t>
        <w:tab/>
        <w:t>1850</w:t>
      </w:r>
    </w:p>
    <w:p>
      <w:r>
        <w:br/>
        <w:t>30</w:t>
        <w:tab/>
        <w:t>Nr. 593</w:t>
      </w:r>
    </w:p>
    <w:p>
      <w:r>
        <w:t>30a</w:t>
        <w:tab/>
        <w:t>05</w:t>
      </w:r>
    </w:p>
    <w:p>
      <w:r>
        <w:t>30z</w:t>
        <w:tab/>
        <w:t>272 Kassel Nr. 593</w:t>
      </w:r>
    </w:p>
    <w:p>
      <w:r>
        <w:t>33</w:t>
        <w:tab/>
        <w:t>S. 75</w:t>
      </w:r>
    </w:p>
    <w:p>
      <w:r>
        <w:t>40</w:t>
        <w:tab/>
        <w:t>p[5{Obergerichtsanwalt} 2{Friedrich} 1{Oetker} zu 6{o[Kassel]o}]p ./. Staatsanwalt: Eigenmacht und Anwendung gesetzwidriger Gewalt (durch s[Beschlagnahme]s einer Anzahl Exemplare der von Oetker herausgegebenen "t[Neuen Hessischen Zeitung]t") s[&lt;Zensur&gt;]s</w:t>
      </w:r>
    </w:p>
    <w:p>
      <w:r>
        <w:t>43</w:t>
        <w:tab/>
        <w:t>1850 - 1867</w:t>
      </w:r>
    </w:p>
    <w:p>
      <w:r>
        <w:br/>
        <w:t>30</w:t>
        <w:tab/>
        <w:t>Nr. 616</w:t>
      </w:r>
    </w:p>
    <w:p>
      <w:r>
        <w:t>30a</w:t>
        <w:tab/>
        <w:t>06</w:t>
      </w:r>
    </w:p>
    <w:p>
      <w:r>
        <w:t>30z</w:t>
        <w:tab/>
        <w:t>272 Kassel Nr. 616</w:t>
      </w:r>
    </w:p>
    <w:p>
      <w:r>
        <w:t>33</w:t>
        <w:tab/>
        <w:t>S. 75</w:t>
      </w:r>
    </w:p>
    <w:p>
      <w:r>
        <w:t>40</w:t>
        <w:tab/>
        <w:t>p[5{s[Buchhändler]s} 2{Theodor} 1{Fischer} zu 6{o[Kassel]o}]p ./. Staatsanwalt: s[Entschädigung]s für die s[2{untersagte} 1{Herausgabe}]s eines s[Straßen- und Eisenbahnatlas]sses s[&lt;Zensur&gt;]s</w:t>
      </w:r>
    </w:p>
    <w:p>
      <w:r>
        <w:t>43</w:t>
        <w:tab/>
        <w:t>1857 - 1863</w:t>
      </w:r>
    </w:p>
    <w:p>
      <w:r>
        <w:br/>
        <w:t>26</w:t>
        <w:tab/>
        <w:t>Marburg</w:t>
      </w:r>
    </w:p>
    <w:p>
      <w:r>
        <w:t>26a</w:t>
        <w:tab/>
        <w:t>Marburg</w:t>
      </w:r>
    </w:p>
    <w:p>
      <w:r>
        <w:t>27</w:t>
        <w:tab/>
        <w:t>Marburg \ Prozesse \ Staatliche Eingriffe und Zwangsmaßnahmen, Polizeirecht</w:t>
      </w:r>
    </w:p>
    <w:p>
      <w:r>
        <w:t>30</w:t>
        <w:tab/>
        <w:t>Nr. 98</w:t>
      </w:r>
    </w:p>
    <w:p>
      <w:r>
        <w:t>30a</w:t>
        <w:tab/>
        <w:t>098</w:t>
      </w:r>
    </w:p>
    <w:p>
      <w:r>
        <w:t>30z</w:t>
        <w:tab/>
        <w:t>272 Marburg Nr. 98</w:t>
      </w:r>
    </w:p>
    <w:p>
      <w:r>
        <w:t>33</w:t>
        <w:tab/>
        <w:t>S. 112</w:t>
      </w:r>
    </w:p>
    <w:p>
      <w:r>
        <w:t>40</w:t>
        <w:tab/>
        <w:t>p[5{Uhrmacher} 2{Carl} 1{Schmidt} zu 6{o[Marburg]o}]p ./. Staatsanwalt: Rechtswidrige polizeiliche s[Haussuchung]s nach einer s[Schrift über das Verhältnis der s[Lichtfreunde]s zur protestantischen Kirche]s s[&lt;Zensur&gt;]s</w:t>
      </w:r>
    </w:p>
    <w:p>
      <w:r>
        <w:t>43</w:t>
        <w:tab/>
        <w:t>1846 - 1849</w:t>
      </w:r>
    </w:p>
    <w:p>
      <w:r>
        <w:br/>
        <w:t>26</w:t>
        <w:tab/>
        <w:t>Rinteln</w:t>
      </w:r>
    </w:p>
    <w:p>
      <w:r>
        <w:t>26a</w:t>
        <w:tab/>
        <w:t>Rinteln</w:t>
      </w:r>
    </w:p>
    <w:p>
      <w:r>
        <w:t>27</w:t>
        <w:tab/>
        <w:t>Rinteln</w:t>
      </w:r>
    </w:p>
    <w:p>
      <w:r>
        <w:t>30</w:t>
        <w:tab/>
        <w:t>Nr. 14</w:t>
      </w:r>
    </w:p>
    <w:p>
      <w:r>
        <w:t>30a</w:t>
        <w:tab/>
        <w:t>014</w:t>
      </w:r>
    </w:p>
    <w:p>
      <w:r>
        <w:t>30z</w:t>
        <w:tab/>
        <w:t>272 Rinteln Nr. 14</w:t>
      </w:r>
    </w:p>
    <w:p>
      <w:r>
        <w:t>33</w:t>
        <w:tab/>
        <w:t>S. 127</w:t>
      </w:r>
    </w:p>
    <w:p>
      <w:r>
        <w:t>40</w:t>
        <w:tab/>
        <w:t>p[5{s[Buchhändler]s} 1{Osterwald} zu 6{o[Rinteln]o}]p ./. Staatsanwalt: Ersatz des durch das s[Verbot]s des "t[Schaumburger Volksblatt]tes" entstandenen Schadens s[&lt;Zensur&gt;]s s[&lt;Entschädigung&gt;]s</w:t>
      </w:r>
    </w:p>
    <w:p>
      <w:r>
        <w:t>43</w:t>
        <w:tab/>
        <w:t>1836 - 1841</w:t>
      </w:r>
    </w:p>
    <w:p>
      <w:r>
        <w:br/>
        <w:t>30</w:t>
        <w:tab/>
        <w:t>Nr. 16</w:t>
      </w:r>
    </w:p>
    <w:p>
      <w:r>
        <w:t>30a</w:t>
        <w:tab/>
        <w:t>016</w:t>
      </w:r>
    </w:p>
    <w:p>
      <w:r>
        <w:t>30z</w:t>
        <w:tab/>
        <w:t>272 Rinteln Nr. 16</w:t>
      </w:r>
    </w:p>
    <w:p>
      <w:r>
        <w:t>33</w:t>
        <w:tab/>
        <w:t>S. 127</w:t>
      </w:r>
    </w:p>
    <w:p>
      <w:r>
        <w:t>40</w:t>
        <w:tab/>
        <w:t>p[5{s[Buchhändler]s} 1{Osterwald} zu 6{o[Rinteln]o}]p ./. Staatsanwalt: s[Verbot]s des t[Schaumburger Volksblatt]tes s[&lt;Zensur&gt;]s</w:t>
      </w:r>
    </w:p>
    <w:p>
      <w:r>
        <w:t>43</w:t>
        <w:tab/>
        <w:t>1832 - 1834 ; 1840 - 1841</w:t>
      </w:r>
    </w:p>
    <w:p>
      <w:r>
        <w:br/>
        <w:t>30</w:t>
        <w:tab/>
        <w:t>Nr. 17</w:t>
      </w:r>
    </w:p>
    <w:p>
      <w:r>
        <w:t>30a</w:t>
        <w:tab/>
        <w:t>017</w:t>
      </w:r>
    </w:p>
    <w:p>
      <w:r>
        <w:t>30z</w:t>
        <w:tab/>
        <w:t>272 Rinteln Nr. 17</w:t>
      </w:r>
    </w:p>
    <w:p>
      <w:r>
        <w:t>33</w:t>
        <w:tab/>
        <w:t>S. 127</w:t>
      </w:r>
    </w:p>
    <w:p>
      <w:r>
        <w:t>40</w:t>
        <w:tab/>
        <w:t>p[5{s[Buchhändler]s} 2{Albrecht} 1{Osterwald} zu 6{o[Rinteln]o}]p ./. Staatsanwalt: Erstattung des Wertes von in s[Beschlag&lt;nahme&gt;]s genommenen Büchern s[&lt;Zensur&gt;]s s[&lt;Entschädigung&gt;]s</w:t>
      </w:r>
    </w:p>
    <w:p>
      <w:r>
        <w:t>43</w:t>
        <w:tab/>
        <w:t>1836</w:t>
      </w:r>
    </w:p>
    <w:p/>
    <w:p/>
    <w:p>
      <w:r>
        <w:br/>
        <w:t>20</w:t>
        <w:tab/>
        <w:t>273</w:t>
      </w:r>
    </w:p>
    <w:p>
      <w:r>
        <w:t>20a</w:t>
        <w:tab/>
        <w:t>273</w:t>
      </w:r>
    </w:p>
    <w:p>
      <w:r>
        <w:t>21</w:t>
        <w:tab/>
        <w:t>Kurhessische Staatsbehörden bei den Staatsgerichten</w:t>
      </w:r>
    </w:p>
    <w:p>
      <w:r>
        <w:t>22</w:t>
        <w:tab/>
        <w:t>Hauptabteilung II: Akten \ Justizbehörden \ #273. Kurhessische Staatsbehörden bei den Strafgerichten</w:t>
      </w:r>
    </w:p>
    <w:p>
      <w:r>
        <w:t>23</w:t>
        <w:tab/>
        <w:t>1803 - 1867</w:t>
      </w:r>
    </w:p>
    <w:p>
      <w:r>
        <w:t>24</w:t>
        <w:tab/>
        <w:t>Findbuch</w:t>
      </w:r>
    </w:p>
    <w:p>
      <w:r>
        <w:t>26</w:t>
        <w:tab/>
        <w:t>Hanau</w:t>
      </w:r>
    </w:p>
    <w:p>
      <w:r>
        <w:t>26a</w:t>
        <w:tab/>
        <w:t>Hanau</w:t>
      </w:r>
    </w:p>
    <w:p>
      <w:r>
        <w:t>26b</w:t>
        <w:tab/>
        <w:t>A</w:t>
      </w:r>
    </w:p>
    <w:p>
      <w:r>
        <w:t>26c</w:t>
        <w:tab/>
        <w:t>03</w:t>
      </w:r>
    </w:p>
    <w:p>
      <w:r>
        <w:t>27</w:t>
        <w:tab/>
        <w:t>Hanau \ A. Eingestellte Untersuchungs- und Strafverfahren \ 3. Aufruhr, Widersetzlichkeit</w:t>
      </w:r>
    </w:p>
    <w:p>
      <w:r>
        <w:t>30</w:t>
        <w:tab/>
        <w:t>Nr. 1</w:t>
      </w:r>
    </w:p>
    <w:p>
      <w:r>
        <w:t>30a</w:t>
        <w:tab/>
        <w:t>01</w:t>
      </w:r>
    </w:p>
    <w:p>
      <w:r>
        <w:t>30z</w:t>
        <w:tab/>
        <w:t>273 Hanau Nr. 1</w:t>
      </w:r>
    </w:p>
    <w:p>
      <w:r>
        <w:t>33</w:t>
        <w:tab/>
        <w:t>S. 4</w:t>
      </w:r>
    </w:p>
    <w:p>
      <w:r>
        <w:t>40</w:t>
        <w:tab/>
        <w:t>Untersuchung wegen der Verbreitung eines gegen bayerische Militär- und hanauische Frauenspersonen gerichteten s[Pasquill]ss in der Stadt o[Hanau]o s[&lt;Zensur&gt;]s</w:t>
      </w:r>
    </w:p>
    <w:p>
      <w:r>
        <w:t>43</w:t>
        <w:tab/>
        <w:t>1851</w:t>
      </w:r>
    </w:p>
    <w:p>
      <w:r>
        <w:br/>
        <w:t>30</w:t>
        <w:tab/>
        <w:t>Nr. 202</w:t>
      </w:r>
    </w:p>
    <w:p>
      <w:r>
        <w:t>30a</w:t>
        <w:tab/>
        <w:t>02</w:t>
      </w:r>
    </w:p>
    <w:p>
      <w:r>
        <w:t>30z</w:t>
        <w:tab/>
        <w:t>273 Hanau Nr. 202</w:t>
      </w:r>
    </w:p>
    <w:p>
      <w:r>
        <w:t>33</w:t>
        <w:tab/>
        <w:t>S. 4</w:t>
      </w:r>
    </w:p>
    <w:p>
      <w:r>
        <w:t>40</w:t>
        <w:tab/>
        <w:t>Untersuchung gegen p[2{Wilhelm} 1{Kürschner} u. Kons. zu 6{o[Langenselbold]o}]p wegen Aufruhrs und Aufwiegelung gegen die Staatsregierung (durch s[Verbreitung einer gegen die Steuern gerichteten Schrift]s) s[&lt;Zensur&gt;]s</w:t>
      </w:r>
    </w:p>
    <w:p>
      <w:r>
        <w:t>43</w:t>
        <w:tab/>
        <w:t>1861</w:t>
      </w:r>
    </w:p>
    <w:p>
      <w:r>
        <w:br/>
        <w:t>26</w:t>
        <w:tab/>
        <w:t>Hanau</w:t>
      </w:r>
    </w:p>
    <w:p>
      <w:r>
        <w:t>26a</w:t>
        <w:tab/>
        <w:t>Hanau</w:t>
      </w:r>
    </w:p>
    <w:p>
      <w:r>
        <w:t>26b</w:t>
        <w:tab/>
        <w:t>A</w:t>
      </w:r>
    </w:p>
    <w:p>
      <w:r>
        <w:t>26c</w:t>
        <w:tab/>
        <w:t>04</w:t>
      </w:r>
    </w:p>
    <w:p>
      <w:r>
        <w:t>27</w:t>
        <w:tab/>
        <w:t>Hanau \ A. Eingestellte Untersuchungs- und Strafverfahren \ 4. Beleidigung, Verleumdung</w:t>
      </w:r>
    </w:p>
    <w:p>
      <w:r>
        <w:t>30</w:t>
        <w:tab/>
        <w:t>Nr. 2</w:t>
      </w:r>
    </w:p>
    <w:p>
      <w:r>
        <w:t>30a</w:t>
        <w:tab/>
        <w:t>01</w:t>
      </w:r>
    </w:p>
    <w:p>
      <w:r>
        <w:t>30z</w:t>
        <w:tab/>
        <w:t>273 Hanau Nr. 2</w:t>
      </w:r>
    </w:p>
    <w:p>
      <w:r>
        <w:t>33</w:t>
        <w:tab/>
        <w:t>S. 4</w:t>
      </w:r>
    </w:p>
    <w:p>
      <w:r>
        <w:t>40</w:t>
        <w:tab/>
        <w:t>s[2{Ermittlung des} 1{Urheber}]ss einiger gegen den p[5{Pfarrer} 1{Flor} zu 6{o[Mottgers]o}]p gerichteten s[Schmähschriften]s s[&lt;Zensur&gt;]s</w:t>
      </w:r>
    </w:p>
    <w:p>
      <w:r>
        <w:t>43</w:t>
        <w:tab/>
        <w:t>1848 - 1850</w:t>
      </w:r>
    </w:p>
    <w:p>
      <w:r>
        <w:br/>
        <w:t>26</w:t>
        <w:tab/>
        <w:t>Hanau</w:t>
      </w:r>
    </w:p>
    <w:p>
      <w:r>
        <w:t>26a</w:t>
        <w:tab/>
        <w:t>Hanau</w:t>
      </w:r>
    </w:p>
    <w:p>
      <w:r>
        <w:t>26b</w:t>
        <w:tab/>
        <w:t>A</w:t>
      </w:r>
    </w:p>
    <w:p>
      <w:r>
        <w:t>26c</w:t>
        <w:tab/>
        <w:t>05</w:t>
      </w:r>
    </w:p>
    <w:p>
      <w:r>
        <w:t>27</w:t>
        <w:tab/>
        <w:t>Hanau \ A. Eingestellte Untersuchungs- und Strafverfahren \ 5. Betrug, Fälschung, betrügerischer Bankrott</w:t>
      </w:r>
    </w:p>
    <w:p>
      <w:r>
        <w:t>30</w:t>
        <w:tab/>
        <w:t>Nr. 104</w:t>
      </w:r>
    </w:p>
    <w:p>
      <w:r>
        <w:t>30a</w:t>
        <w:tab/>
        <w:t>01</w:t>
      </w:r>
    </w:p>
    <w:p>
      <w:r>
        <w:t>30z</w:t>
        <w:tab/>
        <w:t>273 Hanau Nr. 104</w:t>
      </w:r>
    </w:p>
    <w:p>
      <w:r>
        <w:t>33</w:t>
        <w:tab/>
        <w:t>S. 5</w:t>
      </w:r>
    </w:p>
    <w:p>
      <w:r>
        <w:t>40</w:t>
        <w:tab/>
        <w:t>Untersuchung gegen den p[5{s[Buchbinder]s} 2{Anton} 1{Schraudt} zu 6{o[Hanau]o}]p wegen betrügerischen Bankerotts</w:t>
      </w:r>
    </w:p>
    <w:p>
      <w:r>
        <w:t>43</w:t>
        <w:tab/>
        <w:t>1856</w:t>
      </w:r>
    </w:p>
    <w:p>
      <w:r>
        <w:br/>
        <w:t>26</w:t>
        <w:tab/>
        <w:t>Hanau</w:t>
      </w:r>
    </w:p>
    <w:p>
      <w:r>
        <w:t>26a</w:t>
        <w:tab/>
        <w:t>Hanau</w:t>
      </w:r>
    </w:p>
    <w:p>
      <w:r>
        <w:t>26b</w:t>
        <w:tab/>
        <w:t>A</w:t>
      </w:r>
    </w:p>
    <w:p>
      <w:r>
        <w:t>26c</w:t>
        <w:tab/>
        <w:t>11</w:t>
      </w:r>
    </w:p>
    <w:p>
      <w:r>
        <w:t>27</w:t>
        <w:tab/>
        <w:t>Hanau \ A. Eingestellte Untersuchungs- und Strafverfahren \ 11. Hochverrat, Majestätsbeleidigung, Pressevergehen</w:t>
      </w:r>
    </w:p>
    <w:p>
      <w:r>
        <w:t>30</w:t>
        <w:tab/>
        <w:t>Nr. 197</w:t>
      </w:r>
    </w:p>
    <w:p>
      <w:r>
        <w:t>30a</w:t>
        <w:tab/>
        <w:t>01</w:t>
      </w:r>
    </w:p>
    <w:p>
      <w:r>
        <w:t>30z</w:t>
        <w:tab/>
        <w:t>273 Hanau Nr. 197</w:t>
      </w:r>
    </w:p>
    <w:p>
      <w:r>
        <w:t>33</w:t>
        <w:tab/>
        <w:t>S. 12</w:t>
      </w:r>
    </w:p>
    <w:p>
      <w:r>
        <w:t>40</w:t>
        <w:tab/>
        <w:t>Untersuchung gegen die p[7{s[Redakteur]s}e 2{Friedrich} 1{Stolze}6{&lt;Frankfurt/Main&gt;}]p und p[7{&lt;Redakteur&gt;}2{Ernst} 1{Schalk} aus 6{o[Frankfurt&lt;/Main&gt;]o}]p wegen Majestätsbeleidigung (s[Pressevergehen]s) (in dem t[2{s[Wochenblatt]s} "1{Frankfurter Laterne}"]t) s[&lt;Zensur&gt;]s</w:t>
      </w:r>
    </w:p>
    <w:p>
      <w:r>
        <w:t>43</w:t>
        <w:tab/>
        <w:t>1861</w:t>
      </w:r>
    </w:p>
    <w:p>
      <w:r>
        <w:br/>
        <w:t>30</w:t>
        <w:tab/>
        <w:t>Nr. 269</w:t>
      </w:r>
    </w:p>
    <w:p>
      <w:r>
        <w:t>30a</w:t>
        <w:tab/>
        <w:t>02</w:t>
      </w:r>
    </w:p>
    <w:p>
      <w:r>
        <w:t>30z</w:t>
        <w:tab/>
        <w:t>273 Hanau Nr. 269</w:t>
      </w:r>
    </w:p>
    <w:p>
      <w:r>
        <w:t>33</w:t>
        <w:tab/>
        <w:t>S. 13</w:t>
      </w:r>
    </w:p>
    <w:p>
      <w:r>
        <w:t>40</w:t>
        <w:tab/>
        <w:t>Untersuchung gegen die Redakteure der "t[Frankfurter Laterne]t", den p[5{s[Literat]s}en 2{Friedrich} 1{Stoltze}6{&lt;Frankfurt/Main&gt;}]p und den p[5{Maler} 2{Ernst} 1{Schalk}, beide zu 6{o[Frankfurt a.M.]o}]p, wegen eines s[Pressevergehen]ss s[&lt;Zensur&gt;]s</w:t>
      </w:r>
    </w:p>
    <w:p>
      <w:r>
        <w:t>43</w:t>
        <w:tab/>
        <w:t>1865</w:t>
      </w:r>
    </w:p>
    <w:p/>
    <w:p/>
    <w:p>
      <w:r>
        <w:br/>
        <w:t>20</w:t>
        <w:tab/>
        <w:t>274</w:t>
      </w:r>
    </w:p>
    <w:p>
      <w:r>
        <w:t>20a</w:t>
        <w:tab/>
        <w:t>274</w:t>
      </w:r>
    </w:p>
    <w:p>
      <w:r>
        <w:t>21</w:t>
        <w:tab/>
        <w:t>Staatsanwaltschaften</w:t>
      </w:r>
    </w:p>
    <w:p>
      <w:r>
        <w:t>22</w:t>
        <w:tab/>
        <w:t>Hauptabteilung II: Akten \ Justizbehörden \ #274. Staatsanwaltschaften</w:t>
      </w:r>
    </w:p>
    <w:p>
      <w:r>
        <w:t>24</w:t>
        <w:tab/>
        <w:t>Findbücher</w:t>
      </w:r>
    </w:p>
    <w:p>
      <w:r>
        <w:t>26</w:t>
        <w:tab/>
        <w:t>Hanau Acc. 1903/22</w:t>
      </w:r>
    </w:p>
    <w:p>
      <w:r>
        <w:t>26a</w:t>
        <w:tab/>
        <w:t>Hanau</w:t>
      </w:r>
    </w:p>
    <w:p>
      <w:r>
        <w:t>26b</w:t>
        <w:tab/>
        <w:t>1903</w:t>
      </w:r>
    </w:p>
    <w:p>
      <w:r>
        <w:t>27</w:t>
        <w:tab/>
        <w:t>Staatsanwaltschaft Hanau \ Acc. 1903/22</w:t>
      </w:r>
    </w:p>
    <w:p>
      <w:r>
        <w:t>30</w:t>
        <w:tab/>
        <w:t>Nr. 7</w:t>
      </w:r>
    </w:p>
    <w:p>
      <w:r>
        <w:t>30a</w:t>
        <w:tab/>
        <w:t>007</w:t>
      </w:r>
    </w:p>
    <w:p>
      <w:r>
        <w:t>30z</w:t>
        <w:tab/>
        <w:t>274 Hanau Acc. 1903/22 Nr. 7</w:t>
      </w:r>
    </w:p>
    <w:p>
      <w:r>
        <w:t>40</w:t>
        <w:tab/>
        <w:t>p[1{Meyer}, 2{Alois}, 5{s[Buchhändler]s}]p: s[Preßvergehen]s</w:t>
      </w:r>
    </w:p>
    <w:p>
      <w:r>
        <w:t>43</w:t>
        <w:tab/>
        <w:t>1872</w:t>
      </w:r>
    </w:p>
    <w:p>
      <w:r>
        <w:br/>
        <w:t>26</w:t>
        <w:tab/>
        <w:t>Hanau Acc. 1906/16</w:t>
      </w:r>
    </w:p>
    <w:p>
      <w:r>
        <w:t>26a</w:t>
        <w:tab/>
        <w:t>Hanau</w:t>
      </w:r>
    </w:p>
    <w:p>
      <w:r>
        <w:t>26b</w:t>
        <w:tab/>
        <w:t>1906</w:t>
      </w:r>
    </w:p>
    <w:p>
      <w:r>
        <w:t>27</w:t>
        <w:tab/>
        <w:t>Staatsanwaltschaft Hanau \ Acc. 1906/16</w:t>
      </w:r>
    </w:p>
    <w:p>
      <w:r>
        <w:t>30</w:t>
        <w:tab/>
        <w:t>Nr. 32</w:t>
      </w:r>
    </w:p>
    <w:p>
      <w:r>
        <w:t>30a</w:t>
        <w:tab/>
        <w:t>032</w:t>
      </w:r>
    </w:p>
    <w:p>
      <w:r>
        <w:t>30z</w:t>
        <w:tab/>
        <w:t>274 Hanau Acc. 1906/16 Nr. 32</w:t>
      </w:r>
    </w:p>
    <w:p>
      <w:r>
        <w:t>40</w:t>
        <w:tab/>
        <w:t>p[1{Maier}, 5{s[Buchhändler]s} 6{o[Fulda]o}]p: s[Beleidigung]s Sr. Majestät des Kaisers und Königs § 110 d. Reichsgesetzbuchs</w:t>
      </w:r>
    </w:p>
    <w:p>
      <w:r>
        <w:t>43</w:t>
        <w:tab/>
        <w:t>1873</w:t>
      </w:r>
    </w:p>
    <w:p>
      <w:r>
        <w:br/>
        <w:t>30</w:t>
        <w:tab/>
        <w:t>Nr. 535</w:t>
      </w:r>
    </w:p>
    <w:p>
      <w:r>
        <w:t>30a</w:t>
        <w:tab/>
        <w:t>535</w:t>
      </w:r>
    </w:p>
    <w:p>
      <w:r>
        <w:t>30z</w:t>
        <w:tab/>
        <w:t>274 Hanau Acc. 1906/16 Nr. 535</w:t>
      </w:r>
    </w:p>
    <w:p>
      <w:r>
        <w:t>40</w:t>
        <w:tab/>
        <w:t>p[1{Bauer}, 2{Lorenz}, 5{s[Buchhändler]s} von 6{o[Eisenach]o}]p &amp; 1 Genosse: § 286 St.G.B. Betrug</w:t>
      </w:r>
    </w:p>
    <w:p>
      <w:r>
        <w:t>43</w:t>
        <w:tab/>
        <w:t>1875</w:t>
      </w:r>
    </w:p>
    <w:p>
      <w:r>
        <w:br/>
        <w:t>26</w:t>
        <w:tab/>
        <w:t>Hanau Acc. 1910/53</w:t>
      </w:r>
    </w:p>
    <w:p>
      <w:r>
        <w:t>26a</w:t>
        <w:tab/>
        <w:t>Hanau</w:t>
      </w:r>
    </w:p>
    <w:p>
      <w:r>
        <w:t>26b</w:t>
        <w:tab/>
        <w:t>1910</w:t>
      </w:r>
    </w:p>
    <w:p>
      <w:r>
        <w:t>27</w:t>
        <w:tab/>
        <w:t>Staatsanwaltschaft Hanau \ Acc. 1910/53</w:t>
      </w:r>
    </w:p>
    <w:p>
      <w:r>
        <w:t>30</w:t>
        <w:tab/>
        <w:t>Nr. 23</w:t>
      </w:r>
    </w:p>
    <w:p>
      <w:r>
        <w:t>30a</w:t>
        <w:tab/>
        <w:t>023</w:t>
      </w:r>
    </w:p>
    <w:p>
      <w:r>
        <w:t>30z</w:t>
        <w:tab/>
        <w:t>274 Hanau Acc. 1910/53 Nr. 23</w:t>
      </w:r>
    </w:p>
    <w:p>
      <w:r>
        <w:t>40</w:t>
        <w:tab/>
        <w:t>Tod des p[5{s[Buchdruckereibesitzer]s}s 2{Konrad} 1{Barthelmes}]p in o[Gersfeld]o</w:t>
      </w:r>
    </w:p>
    <w:p>
      <w:r>
        <w:t>43</w:t>
        <w:tab/>
        <w:t>1901</w:t>
      </w:r>
    </w:p>
    <w:p>
      <w:r>
        <w:br/>
        <w:t>26</w:t>
        <w:tab/>
        <w:t>Kassel Acc. 1882/42</w:t>
      </w:r>
    </w:p>
    <w:p>
      <w:r>
        <w:t>26a</w:t>
        <w:tab/>
        <w:t>Kassel</w:t>
      </w:r>
    </w:p>
    <w:p>
      <w:r>
        <w:t>26b</w:t>
        <w:tab/>
        <w:t>1882</w:t>
      </w:r>
    </w:p>
    <w:p>
      <w:r>
        <w:t>27</w:t>
        <w:tab/>
        <w:t>Staatsanwaltschaft Kassel \ Acc. 1882/42</w:t>
      </w:r>
    </w:p>
    <w:p>
      <w:r>
        <w:t>30</w:t>
        <w:tab/>
        <w:t>Nr. 2</w:t>
      </w:r>
    </w:p>
    <w:p>
      <w:r>
        <w:t>30a</w:t>
        <w:tab/>
        <w:t>002</w:t>
      </w:r>
    </w:p>
    <w:p>
      <w:r>
        <w:t>30z</w:t>
        <w:tab/>
        <w:t>274 Kassel Acc. 1882/42 Nr. 2</w:t>
      </w:r>
    </w:p>
    <w:p>
      <w:r>
        <w:t>40</w:t>
        <w:tab/>
        <w:t>./. p[2{Heinrich Hyronimus} 1{Hahn}, 5{Tapezierer}, 6{o[Cassel]o}]p: s[Verbreitung von s[Nachdruck]sschriften]s</w:t>
      </w:r>
    </w:p>
    <w:p>
      <w:r>
        <w:t>43</w:t>
        <w:tab/>
        <w:t>1867</w:t>
      </w:r>
    </w:p>
    <w:p>
      <w:r>
        <w:br/>
        <w:t>26</w:t>
        <w:tab/>
        <w:t>Kassel Acc. 1899/31</w:t>
      </w:r>
    </w:p>
    <w:p>
      <w:r>
        <w:t>26a</w:t>
        <w:tab/>
        <w:t>Kassel</w:t>
      </w:r>
    </w:p>
    <w:p>
      <w:r>
        <w:t>26b</w:t>
        <w:tab/>
        <w:t>1899</w:t>
      </w:r>
    </w:p>
    <w:p>
      <w:r>
        <w:t>27</w:t>
        <w:tab/>
        <w:t>Staatsanwaltschaft Kassel \ Acc. 1899/31</w:t>
      </w:r>
    </w:p>
    <w:p>
      <w:r>
        <w:t>30</w:t>
        <w:tab/>
        <w:t>Nr. 5</w:t>
      </w:r>
    </w:p>
    <w:p>
      <w:r>
        <w:t>30a</w:t>
        <w:tab/>
        <w:t>005</w:t>
      </w:r>
    </w:p>
    <w:p>
      <w:r>
        <w:t>30z</w:t>
        <w:tab/>
        <w:t>274 Kassel Acc. 1899/31 Nr. 5</w:t>
      </w:r>
    </w:p>
    <w:p>
      <w:r>
        <w:t>40</w:t>
        <w:tab/>
        <w:t>p[1{Föbus}, 7{s[Redakteur]s}]p: s[Majestätsbeleidigung]s</w:t>
      </w:r>
    </w:p>
    <w:p>
      <w:r>
        <w:t>43</w:t>
        <w:tab/>
        <w:t>1885</w:t>
      </w:r>
    </w:p>
    <w:p>
      <w:r>
        <w:br/>
        <w:t>26</w:t>
        <w:tab/>
        <w:t>Kassel Acc. 1901/48</w:t>
      </w:r>
    </w:p>
    <w:p>
      <w:r>
        <w:t>26a</w:t>
        <w:tab/>
        <w:t>Kassel</w:t>
      </w:r>
    </w:p>
    <w:p>
      <w:r>
        <w:t>26b</w:t>
        <w:tab/>
        <w:t>1901</w:t>
      </w:r>
    </w:p>
    <w:p>
      <w:r>
        <w:t>26c</w:t>
        <w:tab/>
        <w:t>48</w:t>
      </w:r>
    </w:p>
    <w:p>
      <w:r>
        <w:t>27</w:t>
        <w:tab/>
        <w:t>Staatsanwaltschaft Kassel \ Acc. 1901/48</w:t>
      </w:r>
    </w:p>
    <w:p>
      <w:r>
        <w:t>30</w:t>
        <w:tab/>
        <w:t>Nr. 458</w:t>
      </w:r>
    </w:p>
    <w:p>
      <w:r>
        <w:t>30a</w:t>
        <w:tab/>
        <w:t>458</w:t>
      </w:r>
    </w:p>
    <w:p>
      <w:r>
        <w:t>30z</w:t>
        <w:tab/>
        <w:t>274 Kassel Acc. 1901/48 Nr. 458</w:t>
      </w:r>
    </w:p>
    <w:p>
      <w:r>
        <w:t>40</w:t>
        <w:tab/>
        <w:t>Vorverfahren betr. s[Verbreitung s[2{sozialdemokratische}r 1{Schriften}]s]s s[&lt;Zensur&gt;]s</w:t>
      </w:r>
    </w:p>
    <w:p>
      <w:r>
        <w:t>43</w:t>
        <w:tab/>
        <w:t>1887</w:t>
      </w:r>
    </w:p>
    <w:p>
      <w:r>
        <w:br/>
        <w:t>30</w:t>
        <w:tab/>
        <w:t>Nr. 473</w:t>
      </w:r>
    </w:p>
    <w:p>
      <w:r>
        <w:t>30a</w:t>
        <w:tab/>
        <w:t>473</w:t>
      </w:r>
    </w:p>
    <w:p>
      <w:r>
        <w:t>30z</w:t>
        <w:tab/>
        <w:t>274 Kassel Acc. 1901/48 Nr. 473</w:t>
      </w:r>
    </w:p>
    <w:p>
      <w:r>
        <w:t>40</w:t>
        <w:tab/>
        <w:t>Vorverfahren ./. p[Bürger]p: s[Verbreitung s[2{verbotene}r 1{Schriften}]s]s s[&lt;Zensur&gt;]s</w:t>
      </w:r>
    </w:p>
    <w:p>
      <w:r>
        <w:t>43</w:t>
        <w:tab/>
        <w:t>1887</w:t>
      </w:r>
    </w:p>
    <w:p>
      <w:r>
        <w:br/>
        <w:t>30</w:t>
        <w:tab/>
        <w:t>Nr. 474</w:t>
      </w:r>
    </w:p>
    <w:p>
      <w:r>
        <w:t>30a</w:t>
        <w:tab/>
        <w:t>474</w:t>
      </w:r>
    </w:p>
    <w:p>
      <w:r>
        <w:t>30z</w:t>
        <w:tab/>
        <w:t>274 Kassel Acc. 1901/48 Nr. 474</w:t>
      </w:r>
    </w:p>
    <w:p>
      <w:r>
        <w:t>40</w:t>
        <w:tab/>
        <w:t>Vorverfahren ./. p[Gosewich]p: s[Nachdruck]s</w:t>
      </w:r>
    </w:p>
    <w:p>
      <w:r>
        <w:t>43</w:t>
        <w:tab/>
        <w:t>1887</w:t>
      </w:r>
    </w:p>
    <w:p>
      <w:r>
        <w:br/>
        <w:t>30</w:t>
        <w:tab/>
        <w:t>Nr. 477</w:t>
      </w:r>
    </w:p>
    <w:p>
      <w:r>
        <w:t>30a</w:t>
        <w:tab/>
        <w:t>477</w:t>
      </w:r>
    </w:p>
    <w:p>
      <w:r>
        <w:t>30z</w:t>
        <w:tab/>
        <w:t>274 Kassel Acc. 1901/48 Nr. 477</w:t>
      </w:r>
    </w:p>
    <w:p>
      <w:r>
        <w:t>40</w:t>
        <w:tab/>
        <w:t>Vorverfahren ./. p[Steinitz]p: Verg. ./. § 28 Preßgesetz s[&lt;Preßvergehen&gt;]s</w:t>
      </w:r>
    </w:p>
    <w:p>
      <w:r>
        <w:t>43</w:t>
        <w:tab/>
        <w:t>1887</w:t>
      </w:r>
    </w:p>
    <w:p>
      <w:r>
        <w:br/>
        <w:t>30</w:t>
        <w:tab/>
        <w:t>Nr. 485</w:t>
      </w:r>
    </w:p>
    <w:p>
      <w:r>
        <w:t>30a</w:t>
        <w:tab/>
        <w:t>485</w:t>
      </w:r>
    </w:p>
    <w:p>
      <w:r>
        <w:t>30z</w:t>
        <w:tab/>
        <w:t>274 Kassel Acc. 1901/48 Nr. 485</w:t>
      </w:r>
    </w:p>
    <w:p>
      <w:r>
        <w:t>40</w:t>
        <w:tab/>
        <w:t>Vorverfahren ./. p[Althaus]p: Anstiftung zur s[Verbreitung s[2{sozialdemokratische}r 1{Schriften}]s]s s[&lt;Zensur&gt;]s</w:t>
      </w:r>
    </w:p>
    <w:p>
      <w:r>
        <w:t>43</w:t>
        <w:tab/>
        <w:t>1887</w:t>
      </w:r>
    </w:p>
    <w:p>
      <w:r>
        <w:br/>
        <w:t>30</w:t>
        <w:tab/>
        <w:t>Nr. 607</w:t>
      </w:r>
    </w:p>
    <w:p>
      <w:r>
        <w:t>30a</w:t>
        <w:tab/>
        <w:t>607</w:t>
      </w:r>
    </w:p>
    <w:p>
      <w:r>
        <w:t>30z</w:t>
        <w:tab/>
        <w:t>274 Kassel Acc. 1901/48 Nr. 607</w:t>
      </w:r>
    </w:p>
    <w:p>
      <w:r>
        <w:t>40</w:t>
        <w:tab/>
        <w:t>p[1{Beyer}, 2{Albert}, 5{s[Buchdruckereibesitzer]s} in 6{o[Cassel]o}]p und Gen.: s[Preßvergehen]s</w:t>
      </w:r>
    </w:p>
    <w:p>
      <w:r>
        <w:t>43</w:t>
        <w:tab/>
        <w:t>1874</w:t>
      </w:r>
    </w:p>
    <w:p>
      <w:r>
        <w:br/>
        <w:t>30</w:t>
        <w:tab/>
        <w:t>Nr. 624</w:t>
      </w:r>
    </w:p>
    <w:p>
      <w:r>
        <w:t>30a</w:t>
        <w:tab/>
        <w:t>624</w:t>
      </w:r>
    </w:p>
    <w:p>
      <w:r>
        <w:t>30z</w:t>
        <w:tab/>
        <w:t>274 Kassel Acc. 1901/48 Nr. 624</w:t>
      </w:r>
    </w:p>
    <w:p>
      <w:r>
        <w:t>40</w:t>
        <w:tab/>
        <w:t>p[1{Strubberg}, 2{Armand}, 5{s[Literat]s} in 6{o[Cassel]o}]p: Verg. ./. §§ 131, 185, 187 St.G.B.</w:t>
      </w:r>
    </w:p>
    <w:p>
      <w:r>
        <w:t>43</w:t>
        <w:tab/>
        <w:t>1876</w:t>
      </w:r>
    </w:p>
    <w:p>
      <w:r>
        <w:br/>
        <w:t>30</w:t>
        <w:tab/>
        <w:t>Nr. 662</w:t>
      </w:r>
    </w:p>
    <w:p>
      <w:r>
        <w:t>30a</w:t>
        <w:tab/>
        <w:t>662</w:t>
      </w:r>
    </w:p>
    <w:p>
      <w:r>
        <w:t>30z</w:t>
        <w:tab/>
        <w:t>274 Kassel Acc. 1901/48 Nr. 662</w:t>
      </w:r>
    </w:p>
    <w:p>
      <w:r>
        <w:t>40</w:t>
        <w:tab/>
        <w:t>p[1{Gordan}, 2{Friedrich}, 5{s[Kolporteur]s und Apotheker} aus 6{o[Wittenberg]o}]p: Betrug</w:t>
      </w:r>
    </w:p>
    <w:p>
      <w:r>
        <w:t>43</w:t>
        <w:tab/>
        <w:t>1884</w:t>
      </w:r>
    </w:p>
    <w:p>
      <w:r>
        <w:br/>
        <w:t>30</w:t>
        <w:tab/>
        <w:t>Nr. 672</w:t>
      </w:r>
    </w:p>
    <w:p>
      <w:r>
        <w:t>30a</w:t>
        <w:tab/>
        <w:t>672</w:t>
      </w:r>
    </w:p>
    <w:p>
      <w:r>
        <w:t>30z</w:t>
        <w:tab/>
        <w:t>274 Kassel Acc. 1901/48 Nr. 672</w:t>
      </w:r>
    </w:p>
    <w:p>
      <w:r>
        <w:t>40</w:t>
        <w:tab/>
        <w:t>Vorverfahren ./. p[Koch]p: s[Verbreitung s[2{verbotene}r 1{Schriften}]s]s s[&lt;Zensur&gt;]s</w:t>
      </w:r>
    </w:p>
    <w:p>
      <w:r>
        <w:t>43</w:t>
        <w:tab/>
        <w:t>1884</w:t>
      </w:r>
    </w:p>
    <w:p>
      <w:r>
        <w:br/>
        <w:t>26</w:t>
        <w:tab/>
        <w:t>Kassel Acc. 1901/49</w:t>
      </w:r>
    </w:p>
    <w:p>
      <w:r>
        <w:t>26a</w:t>
        <w:tab/>
        <w:t>Kassel</w:t>
      </w:r>
    </w:p>
    <w:p>
      <w:r>
        <w:t>26b</w:t>
        <w:tab/>
        <w:t>1901</w:t>
      </w:r>
    </w:p>
    <w:p>
      <w:r>
        <w:t>26c</w:t>
        <w:tab/>
        <w:t>49</w:t>
      </w:r>
    </w:p>
    <w:p>
      <w:r>
        <w:t>27</w:t>
        <w:tab/>
        <w:t>Staatsanwaltschaft Kassel \ Acc. 1901/49</w:t>
      </w:r>
    </w:p>
    <w:p>
      <w:r>
        <w:t>30</w:t>
        <w:tab/>
        <w:t>Nr. 7</w:t>
      </w:r>
    </w:p>
    <w:p>
      <w:r>
        <w:t>30a</w:t>
        <w:tab/>
        <w:t>007</w:t>
      </w:r>
    </w:p>
    <w:p>
      <w:r>
        <w:t>30z</w:t>
        <w:tab/>
        <w:t>274 Kassel Acc. 1901/49 Nr. 7</w:t>
      </w:r>
    </w:p>
    <w:p>
      <w:r>
        <w:t>40</w:t>
        <w:tab/>
        <w:t>p[1{Pfannkuch}, 2{Wilhelm}, 5{Spezereiwarenhändler} in 6{o[Cassel]o}]p u. Gen.: Vergehen gegen das Sozialistengesetz v. 21.10.1878 und Reichspreßgesetz v. 7.9.1874 s[&lt;Preßvergehen&gt;]s</w:t>
      </w:r>
    </w:p>
    <w:p>
      <w:r>
        <w:t>43</w:t>
        <w:tab/>
        <w:t>1887</w:t>
      </w:r>
    </w:p>
    <w:p>
      <w:r>
        <w:br/>
        <w:t>26</w:t>
        <w:tab/>
        <w:t>Kassel Acc. 1905/33</w:t>
      </w:r>
    </w:p>
    <w:p>
      <w:r>
        <w:t>26a</w:t>
        <w:tab/>
        <w:t>Kassel</w:t>
      </w:r>
    </w:p>
    <w:p>
      <w:r>
        <w:t>26b</w:t>
        <w:tab/>
        <w:t>1905</w:t>
      </w:r>
    </w:p>
    <w:p>
      <w:r>
        <w:t>27</w:t>
        <w:tab/>
        <w:t>Staatsanwaltschaft Kassel \ Acc. 1905/33</w:t>
      </w:r>
    </w:p>
    <w:p>
      <w:r>
        <w:t>30</w:t>
        <w:tab/>
        <w:t>Nr. 7</w:t>
      </w:r>
    </w:p>
    <w:p>
      <w:r>
        <w:t>30a</w:t>
        <w:tab/>
        <w:t>007</w:t>
      </w:r>
    </w:p>
    <w:p>
      <w:r>
        <w:t>30z</w:t>
        <w:tab/>
        <w:t>274 Kassel Acc. 1905/33 Nr. 7</w:t>
      </w:r>
    </w:p>
    <w:p>
      <w:r>
        <w:t>40</w:t>
        <w:tab/>
        <w:t>p[1{Wilisek}, 5{s[Buchdruckereibesitzer]s} und 7{Reichstagsabgeordneter}]p: Beleidigung</w:t>
      </w:r>
    </w:p>
    <w:p>
      <w:r>
        <w:t>43</w:t>
        <w:tab/>
        <w:t>1892</w:t>
      </w:r>
    </w:p>
    <w:p>
      <w:r>
        <w:br/>
        <w:t>30</w:t>
        <w:tab/>
        <w:t>Nr. 119</w:t>
      </w:r>
    </w:p>
    <w:p>
      <w:r>
        <w:t>30a</w:t>
        <w:tab/>
        <w:t>119</w:t>
      </w:r>
    </w:p>
    <w:p>
      <w:r>
        <w:t>30z</w:t>
        <w:tab/>
        <w:t>274 Kassel Acc. 1905/33 Nr. 119</w:t>
      </w:r>
    </w:p>
    <w:p>
      <w:r>
        <w:t>40</w:t>
        <w:tab/>
        <w:t>p[1{Schwahn}, 2{Wilh.}, 5{s[Buchdruckereibesitzer]s}]p: Vergehen gegen die s[Gewerbeordnung]s</w:t>
      </w:r>
    </w:p>
    <w:p>
      <w:r>
        <w:t>43</w:t>
        <w:tab/>
        <w:t>1892</w:t>
      </w:r>
    </w:p>
    <w:p>
      <w:r>
        <w:br/>
        <w:t>26</w:t>
        <w:tab/>
        <w:t>Kassel Acc. 1909/53</w:t>
      </w:r>
    </w:p>
    <w:p>
      <w:r>
        <w:t>26a</w:t>
        <w:tab/>
        <w:t>Kassel</w:t>
      </w:r>
    </w:p>
    <w:p>
      <w:r>
        <w:t>26b</w:t>
        <w:tab/>
        <w:t>1909</w:t>
      </w:r>
    </w:p>
    <w:p>
      <w:r>
        <w:t>27</w:t>
        <w:tab/>
        <w:t>Staatsanwaltschaft Kassel \ Acc. 1909/53</w:t>
      </w:r>
    </w:p>
    <w:p>
      <w:r>
        <w:t>30</w:t>
        <w:tab/>
        <w:t>Nr. 23</w:t>
      </w:r>
    </w:p>
    <w:p>
      <w:r>
        <w:t>30a</w:t>
        <w:tab/>
        <w:t>023</w:t>
      </w:r>
    </w:p>
    <w:p>
      <w:r>
        <w:t>30z</w:t>
        <w:tab/>
        <w:t>274 Kassel Acc. 1909/53 Nr. 23</w:t>
      </w:r>
    </w:p>
    <w:p>
      <w:r>
        <w:t>40</w:t>
        <w:tab/>
        <w:t>p[1{Kurtze}, 5{Müllergeselle}]p &amp; Gen.: Gotteslästerung und s[Vertreibung s[2{sozialdemokratische}r 1{Schriften}]s]s s[&lt;Zensur&gt;]s</w:t>
      </w:r>
    </w:p>
    <w:p>
      <w:r>
        <w:t>43</w:t>
        <w:tab/>
        <w:t>1893</w:t>
      </w:r>
    </w:p>
    <w:p>
      <w:r>
        <w:br/>
        <w:t>26</w:t>
        <w:tab/>
        <w:t>Kassel Acc. 1911/7</w:t>
      </w:r>
    </w:p>
    <w:p>
      <w:r>
        <w:t>26a</w:t>
        <w:tab/>
        <w:t>Kassel</w:t>
      </w:r>
    </w:p>
    <w:p>
      <w:r>
        <w:t>26b</w:t>
        <w:tab/>
        <w:t>1911</w:t>
      </w:r>
    </w:p>
    <w:p>
      <w:r>
        <w:t>27</w:t>
        <w:tab/>
        <w:t>Staatsanwaltschaft Kassel \ Acc. 1911/7</w:t>
      </w:r>
    </w:p>
    <w:p>
      <w:r>
        <w:t>30</w:t>
        <w:tab/>
        <w:t>Nr. 41</w:t>
      </w:r>
    </w:p>
    <w:p>
      <w:r>
        <w:t>30a</w:t>
        <w:tab/>
        <w:t>041</w:t>
      </w:r>
    </w:p>
    <w:p>
      <w:r>
        <w:t>30z</w:t>
        <w:tab/>
        <w:t>274 Kassel Acc. 1911/7 Nr. 41</w:t>
      </w:r>
    </w:p>
    <w:p>
      <w:r>
        <w:t>40</w:t>
        <w:tab/>
        <w:t>p[Henk]p &amp; Genossen: s[Nachdruck]s</w:t>
      </w:r>
    </w:p>
    <w:p>
      <w:r>
        <w:t>43</w:t>
        <w:tab/>
        <w:t>1899</w:t>
      </w:r>
    </w:p>
    <w:p>
      <w:r>
        <w:br/>
        <w:t>30</w:t>
        <w:tab/>
        <w:t>Nr. 54</w:t>
      </w:r>
    </w:p>
    <w:p>
      <w:r>
        <w:t>30a</w:t>
        <w:tab/>
        <w:t>054</w:t>
      </w:r>
    </w:p>
    <w:p>
      <w:r>
        <w:t>30z</w:t>
        <w:tab/>
        <w:t>274 Kassel Acc. 1911/7 Nr. 54</w:t>
      </w:r>
    </w:p>
    <w:p>
      <w:r>
        <w:t>40</w:t>
        <w:tab/>
        <w:t>p[Kaliski]p &amp; Gen.: s[Preßsache]s</w:t>
      </w:r>
    </w:p>
    <w:p>
      <w:r>
        <w:t>43</w:t>
        <w:tab/>
        <w:t>1904</w:t>
      </w:r>
    </w:p>
    <w:p>
      <w:r>
        <w:br/>
        <w:t>30</w:t>
        <w:tab/>
        <w:t>Nr. 110</w:t>
      </w:r>
    </w:p>
    <w:p>
      <w:r>
        <w:t>30a</w:t>
        <w:tab/>
        <w:t>110</w:t>
      </w:r>
    </w:p>
    <w:p>
      <w:r>
        <w:t>30z</w:t>
        <w:tab/>
        <w:t>274 Kassel Acc. 1911/7 Nr. 110</w:t>
      </w:r>
    </w:p>
    <w:p>
      <w:r>
        <w:t>40</w:t>
        <w:tab/>
        <w:t>p[Wander]p &amp; Gen.: s[Preßvergehen]s</w:t>
      </w:r>
    </w:p>
    <w:p>
      <w:r>
        <w:t>43</w:t>
        <w:tab/>
        <w:t>1904</w:t>
      </w:r>
    </w:p>
    <w:p>
      <w:r>
        <w:br/>
        <w:t>26</w:t>
        <w:tab/>
        <w:t>Marburg Acc. 1891/21</w:t>
      </w:r>
    </w:p>
    <w:p>
      <w:r>
        <w:t>26a</w:t>
        <w:tab/>
        <w:t>Marburg</w:t>
      </w:r>
    </w:p>
    <w:p>
      <w:r>
        <w:t>26b</w:t>
        <w:tab/>
        <w:t>1891</w:t>
      </w:r>
    </w:p>
    <w:p>
      <w:r>
        <w:t>26c</w:t>
        <w:tab/>
        <w:t>21</w:t>
      </w:r>
    </w:p>
    <w:p>
      <w:r>
        <w:t>27</w:t>
        <w:tab/>
        <w:t>Königliche Staatsanwaltschaft Marburg \ Acc. 1891/21</w:t>
      </w:r>
    </w:p>
    <w:p>
      <w:r>
        <w:t>30</w:t>
        <w:tab/>
        <w:t>Nr. 10</w:t>
      </w:r>
    </w:p>
    <w:p>
      <w:r>
        <w:t>30a</w:t>
        <w:tab/>
        <w:t>010</w:t>
      </w:r>
    </w:p>
    <w:p>
      <w:r>
        <w:t>30z</w:t>
        <w:tab/>
        <w:t>274 Marburg Acc. 1891/21 Nr. 10</w:t>
      </w:r>
    </w:p>
    <w:p>
      <w:r>
        <w:t>40</w:t>
        <w:tab/>
        <w:t>p[2{Heinrich} 1{Dörfler} aus 6{o[Beyreuth]o}, 5{s[Buchbinder]s}]p: Majestätsbeleidigung</w:t>
      </w:r>
    </w:p>
    <w:p>
      <w:r>
        <w:t>43</w:t>
        <w:tab/>
        <w:t>1878</w:t>
      </w:r>
    </w:p>
    <w:p>
      <w:r>
        <w:br/>
        <w:t>30</w:t>
        <w:tab/>
        <w:t>Nr. 29</w:t>
      </w:r>
    </w:p>
    <w:p>
      <w:r>
        <w:t>30a</w:t>
        <w:tab/>
        <w:t>029</w:t>
      </w:r>
    </w:p>
    <w:p>
      <w:r>
        <w:t>30z</w:t>
        <w:tab/>
        <w:t>274 Marburg Acc. 1891/21 Nr. 29</w:t>
      </w:r>
    </w:p>
    <w:p>
      <w:r>
        <w:t>40</w:t>
        <w:tab/>
        <w:t>p[2{Theodor} 1{Groß} zu 6{o[Marburg]o}]p: s[Preßvergehen]s</w:t>
      </w:r>
    </w:p>
    <w:p>
      <w:r>
        <w:t>43</w:t>
        <w:tab/>
        <w:t>1871</w:t>
      </w:r>
    </w:p>
    <w:p>
      <w:r>
        <w:br/>
        <w:t>30</w:t>
        <w:tab/>
        <w:t>Nr. 30</w:t>
      </w:r>
    </w:p>
    <w:p>
      <w:r>
        <w:t>30a</w:t>
        <w:tab/>
        <w:t>030</w:t>
      </w:r>
    </w:p>
    <w:p>
      <w:r>
        <w:t>30z</w:t>
        <w:tab/>
        <w:t>274 Marburg Acc. 1891/21 Nr. 30</w:t>
      </w:r>
    </w:p>
    <w:p>
      <w:r>
        <w:t>40</w:t>
        <w:tab/>
        <w:t>p[2{Theodor} 1{Groß} zu 6{o[Marburg]o}]p: s[Preßvergehen]s</w:t>
      </w:r>
    </w:p>
    <w:p>
      <w:r>
        <w:t>43</w:t>
        <w:tab/>
        <w:t>1871</w:t>
      </w:r>
    </w:p>
    <w:p>
      <w:r>
        <w:br/>
        <w:t>30</w:t>
        <w:tab/>
        <w:t>Nr. 46</w:t>
      </w:r>
    </w:p>
    <w:p>
      <w:r>
        <w:t>30a</w:t>
        <w:tab/>
        <w:t>046</w:t>
      </w:r>
    </w:p>
    <w:p>
      <w:r>
        <w:t>30z</w:t>
        <w:tab/>
        <w:t>274 Marburg Acc. 1891/21 Nr. 46</w:t>
      </w:r>
    </w:p>
    <w:p>
      <w:r>
        <w:t>40</w:t>
        <w:tab/>
        <w:t>Brand in dem Hause des p[5{s[Buchdruckereibesitzer]s}s 2{I. A.} 1{Koch}, 6{o[Marburg]o}]p: Entstehung unbekannt</w:t>
      </w:r>
    </w:p>
    <w:p>
      <w:r>
        <w:t>43</w:t>
        <w:tab/>
        <w:t>1876</w:t>
      </w:r>
    </w:p>
    <w:p>
      <w:r>
        <w:br/>
        <w:t>30</w:t>
        <w:tab/>
        <w:t>Nr. 73</w:t>
      </w:r>
    </w:p>
    <w:p>
      <w:r>
        <w:t>30a</w:t>
        <w:tab/>
        <w:t>073</w:t>
      </w:r>
    </w:p>
    <w:p>
      <w:r>
        <w:t>30z</w:t>
        <w:tab/>
        <w:t>274 Marburg Acc. 1891/21 Nr. 73</w:t>
      </w:r>
    </w:p>
    <w:p>
      <w:r>
        <w:t>40</w:t>
        <w:tab/>
        <w:t>p[5{s[Buchdrucker]s} 2{Carl Ludw.} 1{Pfeil} zu 6{o[Marburg]o}]p: s[Nachdruck]s</w:t>
      </w:r>
    </w:p>
    <w:p>
      <w:r>
        <w:t>43</w:t>
        <w:tab/>
        <w:t>1880</w:t>
      </w:r>
    </w:p>
    <w:p>
      <w:r>
        <w:br/>
        <w:t>30</w:t>
        <w:tab/>
        <w:t>Nr. 75</w:t>
      </w:r>
    </w:p>
    <w:p>
      <w:r>
        <w:t>30a</w:t>
        <w:tab/>
        <w:t>075</w:t>
      </w:r>
    </w:p>
    <w:p>
      <w:r>
        <w:t>30z</w:t>
        <w:tab/>
        <w:t>274 Marburg Acc. 1891/21 Nr. 75</w:t>
      </w:r>
    </w:p>
    <w:p>
      <w:r>
        <w:t>40</w:t>
        <w:tab/>
        <w:t>p[5{s[Colporteur]s} 1{Prediger} zu 6{o[Kirchhain]o}]p: Prellerei</w:t>
      </w:r>
    </w:p>
    <w:p>
      <w:r>
        <w:t>43</w:t>
        <w:tab/>
        <w:t>1877</w:t>
      </w:r>
    </w:p>
    <w:p>
      <w:r>
        <w:br/>
        <w:t>30</w:t>
        <w:tab/>
        <w:t>Nr. 111</w:t>
      </w:r>
    </w:p>
    <w:p>
      <w:r>
        <w:t>30a</w:t>
        <w:tab/>
        <w:t>111</w:t>
      </w:r>
    </w:p>
    <w:p>
      <w:r>
        <w:t>30z</w:t>
        <w:tab/>
        <w:t>274 Marburg Acc. 1891/21 Nr. 111</w:t>
      </w:r>
    </w:p>
    <w:p>
      <w:r>
        <w:t>40</w:t>
        <w:tab/>
        <w:t>p[2{Jean Claude} 1{Zulauf} von 6{o[Frankenhain]o}]p: s[2{Beleidigung durch die} 1{Presse}]s</w:t>
      </w:r>
    </w:p>
    <w:p>
      <w:r>
        <w:t>43</w:t>
        <w:tab/>
        <w:t>1876</w:t>
      </w:r>
    </w:p>
    <w:p>
      <w:r>
        <w:br/>
        <w:t>26</w:t>
        <w:tab/>
        <w:t>Marburg Acc. 1891/34</w:t>
      </w:r>
    </w:p>
    <w:p>
      <w:r>
        <w:t>26a</w:t>
        <w:tab/>
        <w:t>Marburg</w:t>
      </w:r>
    </w:p>
    <w:p>
      <w:r>
        <w:t>26b</w:t>
        <w:tab/>
        <w:t>1891</w:t>
      </w:r>
    </w:p>
    <w:p>
      <w:r>
        <w:t>26c</w:t>
        <w:tab/>
        <w:t>34</w:t>
      </w:r>
    </w:p>
    <w:p>
      <w:r>
        <w:t>27</w:t>
        <w:tab/>
        <w:t>Königliche Staatsanwaltschaft Marburg \ Acc. 1891/34</w:t>
      </w:r>
    </w:p>
    <w:p>
      <w:r>
        <w:t>30</w:t>
        <w:tab/>
        <w:t>Nr. 9</w:t>
      </w:r>
    </w:p>
    <w:p>
      <w:r>
        <w:t>30a</w:t>
        <w:tab/>
        <w:t>009</w:t>
      </w:r>
    </w:p>
    <w:p>
      <w:r>
        <w:t>30z</w:t>
        <w:tab/>
        <w:t>274 Marburg Acc. 1891/34 Nr. 9</w:t>
      </w:r>
    </w:p>
    <w:p>
      <w:r>
        <w:t>40</w:t>
        <w:tab/>
        <w:t>p[2{Wilhelm} 1{Hopf}, 6{o[Melsungen]o}]p: s[Preßvergehen]s</w:t>
      </w:r>
    </w:p>
    <w:p>
      <w:r>
        <w:t>43</w:t>
        <w:tab/>
        <w:t>1875</w:t>
      </w:r>
    </w:p>
    <w:p>
      <w:r>
        <w:br/>
        <w:t>30</w:t>
        <w:tab/>
        <w:t>Nr. 25 1/2</w:t>
      </w:r>
    </w:p>
    <w:p>
      <w:r>
        <w:t>30a</w:t>
        <w:tab/>
        <w:t>025</w:t>
      </w:r>
    </w:p>
    <w:p>
      <w:r>
        <w:t>30z</w:t>
        <w:tab/>
        <w:t>274 Marburg Acc. 1891/34 Nr. 25 1/2</w:t>
      </w:r>
    </w:p>
    <w:p>
      <w:r>
        <w:t>40</w:t>
        <w:tab/>
        <w:t>p[5{s[Buchdrucker]s} 1{Pfeil}]p: s[2{Beleidigung durch die} 1{Presse}]s</w:t>
      </w:r>
    </w:p>
    <w:p>
      <w:r>
        <w:t>45</w:t>
        <w:tab/>
        <w:t>s.d.</w:t>
      </w:r>
    </w:p>
    <w:p/>
    <w:p/>
    <w:p>
      <w:r>
        <w:br/>
        <w:t>20</w:t>
        <w:tab/>
        <w:t>275</w:t>
      </w:r>
    </w:p>
    <w:p>
      <w:r>
        <w:t>20a</w:t>
        <w:tab/>
        <w:t>275</w:t>
      </w:r>
    </w:p>
    <w:p>
      <w:r>
        <w:t>21</w:t>
        <w:tab/>
        <w:t>Amtsgerichte</w:t>
      </w:r>
    </w:p>
    <w:p>
      <w:r>
        <w:t>22</w:t>
        <w:tab/>
        <w:t>Hauptabteilung II: Akten \ Justizbehörden \ #275. Amtsgerichte (Justizämter usw.)</w:t>
      </w:r>
    </w:p>
    <w:p>
      <w:r>
        <w:t>24</w:t>
        <w:tab/>
        <w:t>Findbücher</w:t>
      </w:r>
    </w:p>
    <w:p>
      <w:r>
        <w:t>26</w:t>
        <w:tab/>
        <w:t>Amöneburg Acc. 1893/23</w:t>
      </w:r>
    </w:p>
    <w:p>
      <w:r>
        <w:t>26a</w:t>
        <w:tab/>
        <w:t>Amöneburg</w:t>
      </w:r>
    </w:p>
    <w:p>
      <w:r>
        <w:t>27</w:t>
        <w:tab/>
        <w:t>Amtsgericht, Justizamt Amöneburg \ Acc. 1893/23</w:t>
      </w:r>
    </w:p>
    <w:p>
      <w:r>
        <w:t>30</w:t>
        <w:tab/>
        <w:t>Nr. 47</w:t>
      </w:r>
    </w:p>
    <w:p>
      <w:r>
        <w:t>30a</w:t>
        <w:tab/>
        <w:t>01</w:t>
      </w:r>
    </w:p>
    <w:p>
      <w:r>
        <w:t>30z</w:t>
        <w:tab/>
        <w:t>275 Amöneburg Acc. 1893/23 Nr. 47</w:t>
      </w:r>
    </w:p>
    <w:p>
      <w:r>
        <w:t>40</w:t>
        <w:tab/>
        <w:t>Akten in der Strafsache wider den p[5{Ackermann} 2{Georg Adam} 1{Rhiel} (Junkernhof) von 6{o[Mardorf]o}]p, wegen s[2{Führens eines ungestempelten} 1{Kalender}]ss</w:t>
      </w:r>
    </w:p>
    <w:p>
      <w:r>
        <w:t>43</w:t>
        <w:tab/>
        <w:t>1865 - 1866</w:t>
      </w:r>
    </w:p>
    <w:p>
      <w:r>
        <w:br/>
        <w:t>26</w:t>
        <w:tab/>
        <w:t>Bergen Acc. 1882/65</w:t>
      </w:r>
    </w:p>
    <w:p>
      <w:r>
        <w:t>26a</w:t>
        <w:tab/>
        <w:t>Bergen</w:t>
      </w:r>
    </w:p>
    <w:p>
      <w:r>
        <w:t>27</w:t>
        <w:tab/>
        <w:t>Amtsgericht, Justizamt Bergen \ Acc. 1882/65 \ Strafsachen</w:t>
      </w:r>
    </w:p>
    <w:p>
      <w:r>
        <w:t>30</w:t>
        <w:tab/>
        <w:t>Nr. 17</w:t>
      </w:r>
    </w:p>
    <w:p>
      <w:r>
        <w:t>30a</w:t>
        <w:tab/>
        <w:t>01</w:t>
      </w:r>
    </w:p>
    <w:p>
      <w:r>
        <w:t>30z</w:t>
        <w:tab/>
        <w:t>275 Bergen Acc. 1882/65 Nr. 17</w:t>
      </w:r>
    </w:p>
    <w:p>
      <w:r>
        <w:t>40</w:t>
        <w:tab/>
        <w:t>Acta, eine zu o[Seckbach]o umgelaufene, s[2{zum Aufruhr aufreizende} 1{Druckschrift}]s betr. s[&lt;Zensur&gt;]s</w:t>
      </w:r>
    </w:p>
    <w:p>
      <w:r>
        <w:t>43</w:t>
        <w:tab/>
        <w:t>1831</w:t>
      </w:r>
    </w:p>
    <w:p>
      <w:r>
        <w:br/>
        <w:t>26</w:t>
        <w:tab/>
        <w:t>Birstein Acc. 1883/41</w:t>
      </w:r>
    </w:p>
    <w:p>
      <w:r>
        <w:t>26a</w:t>
        <w:tab/>
        <w:t>Birstein</w:t>
      </w:r>
    </w:p>
    <w:p>
      <w:r>
        <w:t>27</w:t>
        <w:tab/>
        <w:t>Amtsgericht, Justizamt Birstein \ Acc. 1883/41</w:t>
      </w:r>
    </w:p>
    <w:p>
      <w:r>
        <w:t>30</w:t>
        <w:tab/>
        <w:t>Nr. 45</w:t>
      </w:r>
    </w:p>
    <w:p>
      <w:r>
        <w:t>30a</w:t>
        <w:tab/>
        <w:t>01</w:t>
      </w:r>
    </w:p>
    <w:p>
      <w:r>
        <w:t>30z</w:t>
        <w:tab/>
        <w:t>275 Birstein Acc. 1883/41 Nr. 45</w:t>
      </w:r>
    </w:p>
    <w:p>
      <w:r>
        <w:t>40</w:t>
        <w:tab/>
        <w:t>Befugniß zum s[2{Verkauf der} 1{Kalender}]s</w:t>
      </w:r>
    </w:p>
    <w:p>
      <w:r>
        <w:t>43</w:t>
        <w:tab/>
        <w:t>1876</w:t>
      </w:r>
    </w:p>
    <w:p>
      <w:r>
        <w:br/>
        <w:t>26</w:t>
        <w:tab/>
        <w:t>Eschwege Acc. 1892/37</w:t>
      </w:r>
    </w:p>
    <w:p>
      <w:r>
        <w:t>26a</w:t>
        <w:tab/>
        <w:t>Eschwege</w:t>
      </w:r>
    </w:p>
    <w:p>
      <w:r>
        <w:t>27</w:t>
        <w:tab/>
        <w:t>Amtsgericht, Justizamt Eschwege \ Acc. 1892/37</w:t>
      </w:r>
    </w:p>
    <w:p>
      <w:r>
        <w:t>30</w:t>
        <w:tab/>
        <w:t>Nr. 17</w:t>
      </w:r>
    </w:p>
    <w:p>
      <w:r>
        <w:t>30a</w:t>
        <w:tab/>
        <w:t>01</w:t>
      </w:r>
    </w:p>
    <w:p>
      <w:r>
        <w:t>30z</w:t>
        <w:tab/>
        <w:t>275 Eschwege Acc. 1892/37 Nr. 17</w:t>
      </w:r>
    </w:p>
    <w:p>
      <w:r>
        <w:t>40</w:t>
        <w:tab/>
        <w:t>p[1{Tannenbaum}, 2{Levi}, 6{o[Wannfried]o}]p: s[Verbreitung s[2{unzüchtige}r 1{Schriften}]s]s</w:t>
      </w:r>
    </w:p>
    <w:p>
      <w:r>
        <w:t>43</w:t>
        <w:tab/>
        <w:t>1880</w:t>
      </w:r>
    </w:p>
    <w:p>
      <w:r>
        <w:br/>
        <w:t>26</w:t>
        <w:tab/>
        <w:t>Fronhausen Acc. 1960/52</w:t>
      </w:r>
    </w:p>
    <w:p>
      <w:r>
        <w:t>26a</w:t>
        <w:tab/>
        <w:t>Fronhausen</w:t>
      </w:r>
    </w:p>
    <w:p>
      <w:r>
        <w:t>27</w:t>
        <w:tab/>
        <w:t>Amtsgericht, Justizamt Fronhausen \ Acc. 1960/52</w:t>
      </w:r>
    </w:p>
    <w:p>
      <w:r>
        <w:t>30</w:t>
        <w:tab/>
        <w:t>Nr. 12</w:t>
      </w:r>
    </w:p>
    <w:p>
      <w:r>
        <w:t>30a</w:t>
        <w:tab/>
        <w:t>01</w:t>
      </w:r>
    </w:p>
    <w:p>
      <w:r>
        <w:t>30z</w:t>
        <w:tab/>
        <w:t>275 Fronhausen Acc. 1960/52 Nr. 12</w:t>
      </w:r>
    </w:p>
    <w:p>
      <w:r>
        <w:t>40</w:t>
        <w:tab/>
        <w:t>s[2{Anschaffungen für die} 1{Bibliothek}]s; Geschäftsbetrieb</w:t>
      </w:r>
    </w:p>
    <w:p>
      <w:r>
        <w:t>43</w:t>
        <w:tab/>
        <w:t>1909 - 1918</w:t>
      </w:r>
    </w:p>
    <w:p>
      <w:r>
        <w:br/>
        <w:t>26</w:t>
        <w:tab/>
        <w:t>Hanau Acc. 1895/33</w:t>
      </w:r>
    </w:p>
    <w:p>
      <w:r>
        <w:t>26a</w:t>
        <w:tab/>
        <w:t>Hanau</w:t>
      </w:r>
    </w:p>
    <w:p>
      <w:r>
        <w:t>27</w:t>
        <w:tab/>
        <w:t>Amtsgericht, Justizamt Hanau \ Acc. 1895/33</w:t>
      </w:r>
    </w:p>
    <w:p>
      <w:r>
        <w:t>30</w:t>
        <w:tab/>
        <w:t>Nr. 9</w:t>
      </w:r>
    </w:p>
    <w:p>
      <w:r>
        <w:t>30a</w:t>
        <w:tab/>
        <w:t>01</w:t>
      </w:r>
    </w:p>
    <w:p>
      <w:r>
        <w:t>30z</w:t>
        <w:tab/>
        <w:t>275 Hanau Acc. 1895/33 Nr. 9</w:t>
      </w:r>
    </w:p>
    <w:p>
      <w:r>
        <w:t>40</w:t>
        <w:tab/>
        <w:t>p[1{Ehmann}, 2{A.} et Cons., 6{o[Hanau]o}]p: s[2{Beleidigung durch die} 1{Presse}]s</w:t>
      </w:r>
    </w:p>
    <w:p>
      <w:r>
        <w:t>43</w:t>
        <w:tab/>
        <w:t>1881</w:t>
      </w:r>
    </w:p>
    <w:p>
      <w:r>
        <w:br/>
        <w:t>30</w:t>
        <w:tab/>
        <w:t>Nr. 45</w:t>
      </w:r>
    </w:p>
    <w:p>
      <w:r>
        <w:t>30a</w:t>
        <w:tab/>
        <w:t>02</w:t>
      </w:r>
    </w:p>
    <w:p>
      <w:r>
        <w:t>30z</w:t>
        <w:tab/>
        <w:t>275 Hanau Acc. 1895/33 Nr. 45</w:t>
      </w:r>
    </w:p>
    <w:p>
      <w:r>
        <w:t>40</w:t>
        <w:tab/>
        <w:t>p[1{Rittsteiner}, 2{C. F.}, 6{o[Hanau]o}]p: s[2{Beleidigung durch die} 1{Presse}]s</w:t>
      </w:r>
    </w:p>
    <w:p>
      <w:r>
        <w:t>43</w:t>
        <w:tab/>
        <w:t>1881</w:t>
      </w:r>
    </w:p>
    <w:p>
      <w:r>
        <w:br/>
        <w:t>26</w:t>
        <w:tab/>
        <w:t>Homberg Acc. 1904/55</w:t>
      </w:r>
    </w:p>
    <w:p>
      <w:r>
        <w:t>26a</w:t>
        <w:tab/>
        <w:t>Homberg</w:t>
      </w:r>
    </w:p>
    <w:p>
      <w:r>
        <w:t>27</w:t>
        <w:tab/>
        <w:t>Amtsgericht, Justizamt Homberg \ Acc. 1904/55 \ Acten über den bürgerlichen Rechtsstreit</w:t>
      </w:r>
    </w:p>
    <w:p>
      <w:r>
        <w:t>30</w:t>
        <w:tab/>
        <w:t>Nr. 44</w:t>
      </w:r>
    </w:p>
    <w:p>
      <w:r>
        <w:t>30a</w:t>
        <w:tab/>
        <w:t>01</w:t>
      </w:r>
    </w:p>
    <w:p>
      <w:r>
        <w:t>30z</w:t>
        <w:tab/>
        <w:t>275 Homberg Acc. 1904/55 Nr. 44</w:t>
      </w:r>
    </w:p>
    <w:p>
      <w:r>
        <w:t>40</w:t>
        <w:tab/>
        <w:t>k[1{p[2{C.} 1{Hoffmann}]p s[Buchhandlung]s} 2{o[Darmstadt]o}]k ./. p[8{von} 1{Wietersheim}, 6{o[Eltville]o}]p: Forderung</w:t>
      </w:r>
    </w:p>
    <w:p>
      <w:r>
        <w:t>43</w:t>
        <w:tab/>
        <w:t>1888</w:t>
      </w:r>
    </w:p>
    <w:p>
      <w:r>
        <w:br/>
        <w:t>26</w:t>
        <w:tab/>
        <w:t>Karlshafen Acc. 1891/39</w:t>
      </w:r>
    </w:p>
    <w:p>
      <w:r>
        <w:t>26a</w:t>
        <w:tab/>
        <w:t>Karlshafen</w:t>
      </w:r>
    </w:p>
    <w:p>
      <w:r>
        <w:t>27</w:t>
        <w:tab/>
        <w:t>Amtsgericht, Justizamt Karlshafen \ Acc. 1891/39 \ Straf-Proceß-Akten</w:t>
      </w:r>
    </w:p>
    <w:p>
      <w:r>
        <w:t>30</w:t>
        <w:tab/>
        <w:t>Nr. 41</w:t>
      </w:r>
    </w:p>
    <w:p>
      <w:r>
        <w:t>30a</w:t>
        <w:tab/>
        <w:t>01</w:t>
      </w:r>
    </w:p>
    <w:p>
      <w:r>
        <w:t>30z</w:t>
        <w:tab/>
        <w:t>275 Karlshafen Acc. 1891/39 Nr. 41</w:t>
      </w:r>
    </w:p>
    <w:p>
      <w:r>
        <w:t>40</w:t>
        <w:tab/>
        <w:t>p[5{s[Colporteur]s} 2{August} 1{Könecke} von 6{o[Göttingen]o}]p: Übertretung des Gesetzes vom 9. März 1843</w:t>
      </w:r>
    </w:p>
    <w:p>
      <w:r>
        <w:t>43</w:t>
        <w:tab/>
        <w:t>1856</w:t>
      </w:r>
    </w:p>
    <w:p>
      <w:r>
        <w:br/>
        <w:t>26</w:t>
        <w:tab/>
        <w:t>Kassel Acc. 1905/24 A</w:t>
      </w:r>
    </w:p>
    <w:p>
      <w:r>
        <w:t>26a</w:t>
        <w:tab/>
        <w:t>Kassel</w:t>
      </w:r>
    </w:p>
    <w:p>
      <w:r>
        <w:t>26b</w:t>
        <w:tab/>
        <w:t>1905</w:t>
      </w:r>
    </w:p>
    <w:p>
      <w:r>
        <w:t>26c</w:t>
        <w:tab/>
        <w:t>24</w:t>
      </w:r>
    </w:p>
    <w:p>
      <w:r>
        <w:t>26d</w:t>
        <w:tab/>
        <w:t>A</w:t>
      </w:r>
    </w:p>
    <w:p>
      <w:r>
        <w:t>27</w:t>
        <w:tab/>
        <w:t>Amtsgericht, Justizamt Kassel \ Acc. 1905/24 A \ Abteilung 2</w:t>
      </w:r>
    </w:p>
    <w:p>
      <w:r>
        <w:t>30</w:t>
        <w:tab/>
        <w:t>Nr. 151</w:t>
      </w:r>
    </w:p>
    <w:p>
      <w:r>
        <w:t>30a</w:t>
        <w:tab/>
        <w:t>01</w:t>
      </w:r>
    </w:p>
    <w:p>
      <w:r>
        <w:t>30z</w:t>
        <w:tab/>
        <w:t>275 Kassel Acc. 1905/24 A Nr. 151</w:t>
      </w:r>
    </w:p>
    <w:p>
      <w:r>
        <w:t>40</w:t>
        <w:tab/>
        <w:t>k[1{Deutsches Druck- und s[Verlagshaus]s} 2{o[Berlin]o}]k ./. p[1{Gossmann}, 2{Emil} 6{o[Cassel]o}]p: Forderung</w:t>
      </w:r>
    </w:p>
    <w:p>
      <w:r>
        <w:t>43</w:t>
        <w:tab/>
        <w:t>1895</w:t>
      </w:r>
    </w:p>
    <w:p>
      <w:r>
        <w:br/>
        <w:t>26</w:t>
        <w:tab/>
        <w:t>Kassel Acc. 1905/24 B</w:t>
      </w:r>
    </w:p>
    <w:p>
      <w:r>
        <w:t>26a</w:t>
        <w:tab/>
        <w:t>Kassel</w:t>
      </w:r>
    </w:p>
    <w:p>
      <w:r>
        <w:t>26b</w:t>
        <w:tab/>
        <w:t>1905</w:t>
      </w:r>
    </w:p>
    <w:p>
      <w:r>
        <w:t>26c</w:t>
        <w:tab/>
        <w:t>24</w:t>
      </w:r>
    </w:p>
    <w:p>
      <w:r>
        <w:t>26d</w:t>
        <w:tab/>
        <w:t>B</w:t>
      </w:r>
    </w:p>
    <w:p>
      <w:r>
        <w:t>27</w:t>
        <w:tab/>
        <w:t>Amtsgericht, Justizamt Kassel \ Acc. 1905/24 B \ Abteilung 12</w:t>
      </w:r>
    </w:p>
    <w:p>
      <w:r>
        <w:t>30</w:t>
        <w:tab/>
        <w:t>Nr. 86</w:t>
      </w:r>
    </w:p>
    <w:p>
      <w:r>
        <w:t>30a</w:t>
        <w:tab/>
        <w:t>01</w:t>
      </w:r>
    </w:p>
    <w:p>
      <w:r>
        <w:t>30z</w:t>
        <w:tab/>
        <w:t>275 Kassel Acc. 1905/24 B Nr. 86</w:t>
      </w:r>
    </w:p>
    <w:p>
      <w:r>
        <w:t>40</w:t>
        <w:tab/>
        <w:t>Matulke, Joo, Cassel ./. p[1{Richartz} 5{s[Buchdrucker]s} 6{o[Cassel]o}]p: Forderung</w:t>
      </w:r>
    </w:p>
    <w:p>
      <w:r>
        <w:t>43</w:t>
        <w:tab/>
        <w:t>1894</w:t>
      </w:r>
    </w:p>
    <w:p>
      <w:r>
        <w:br/>
        <w:t>26</w:t>
        <w:tab/>
        <w:t>Kassel Acc. 1905/57</w:t>
      </w:r>
    </w:p>
    <w:p>
      <w:r>
        <w:t>26a</w:t>
        <w:tab/>
        <w:t>Kassel</w:t>
      </w:r>
    </w:p>
    <w:p>
      <w:r>
        <w:t>26b</w:t>
        <w:tab/>
        <w:t>1905</w:t>
      </w:r>
    </w:p>
    <w:p>
      <w:r>
        <w:t>26c</w:t>
        <w:tab/>
        <w:t>57</w:t>
      </w:r>
    </w:p>
    <w:p>
      <w:r>
        <w:t>27</w:t>
        <w:tab/>
        <w:t>Amtsgericht, Justizamt Kassel \ Acc. 1905/57 \ Abteilung 5</w:t>
      </w:r>
    </w:p>
    <w:p>
      <w:r>
        <w:t>30</w:t>
        <w:tab/>
        <w:t>Nr. 192</w:t>
      </w:r>
    </w:p>
    <w:p>
      <w:r>
        <w:t>30a</w:t>
        <w:tab/>
        <w:t>01</w:t>
      </w:r>
    </w:p>
    <w:p>
      <w:r>
        <w:t>30z</w:t>
        <w:tab/>
        <w:t>275 Kassel Acc. 1905/57 Nr. 192</w:t>
      </w:r>
    </w:p>
    <w:p>
      <w:r>
        <w:t>40</w:t>
        <w:tab/>
        <w:t>p[1{Döll}, 2{Philipp}, 5{s[Buchdruckereibesitzer]s} 2{o[Cassel]o}]p</w:t>
      </w:r>
    </w:p>
    <w:p>
      <w:r>
        <w:t>43</w:t>
        <w:tab/>
        <w:t>1893</w:t>
      </w:r>
    </w:p>
    <w:p>
      <w:r>
        <w:br/>
        <w:t>30</w:t>
        <w:tab/>
        <w:t>Nr. 193</w:t>
      </w:r>
    </w:p>
    <w:p>
      <w:r>
        <w:t>30a</w:t>
        <w:tab/>
        <w:t>02</w:t>
      </w:r>
    </w:p>
    <w:p>
      <w:r>
        <w:t>30z</w:t>
        <w:tab/>
        <w:t>275 Kassel Acc. 1905/57 Nr. 193</w:t>
      </w:r>
    </w:p>
    <w:p>
      <w:r>
        <w:t>40</w:t>
        <w:tab/>
        <w:t>p[1{Richardtz}, 2{Kaspar}, 5{s[Buchdruckereibesitzer]s} 2{o[Cassel]o}]p</w:t>
      </w:r>
    </w:p>
    <w:p>
      <w:r>
        <w:t>43</w:t>
        <w:tab/>
        <w:t>1893</w:t>
      </w:r>
    </w:p>
    <w:p>
      <w:r>
        <w:br/>
        <w:t>26</w:t>
        <w:tab/>
        <w:t>Kassel Acc. 1910/19</w:t>
      </w:r>
    </w:p>
    <w:p>
      <w:r>
        <w:t>26a</w:t>
        <w:tab/>
        <w:t>Kassel</w:t>
      </w:r>
    </w:p>
    <w:p>
      <w:r>
        <w:t>26b</w:t>
        <w:tab/>
        <w:t>1910</w:t>
      </w:r>
    </w:p>
    <w:p>
      <w:r>
        <w:t>27</w:t>
        <w:tab/>
        <w:t>Amtsgericht, Justizamt Kassel \ Acc. 1910/19 \ Abteilung 2</w:t>
      </w:r>
    </w:p>
    <w:p>
      <w:r>
        <w:t>30</w:t>
        <w:tab/>
        <w:t>Nr. 7</w:t>
      </w:r>
    </w:p>
    <w:p>
      <w:r>
        <w:t>30a</w:t>
        <w:tab/>
        <w:t>01</w:t>
      </w:r>
    </w:p>
    <w:p>
      <w:r>
        <w:t>30z</w:t>
        <w:tab/>
        <w:t>275 Kassel Acc. 1910/19 Nr. 7</w:t>
      </w:r>
    </w:p>
    <w:p>
      <w:r>
        <w:t>40</w:t>
        <w:tab/>
        <w:t>p[Bastineller]p ./. k[Neuer Verein für deutsche Literatur]k: Pfandfreigabe</w:t>
      </w:r>
    </w:p>
    <w:p>
      <w:r>
        <w:t>43</w:t>
        <w:tab/>
        <w:t>1901</w:t>
      </w:r>
    </w:p>
    <w:p>
      <w:r>
        <w:br/>
        <w:t>30</w:t>
        <w:tab/>
        <w:t>Nr. 81</w:t>
      </w:r>
    </w:p>
    <w:p>
      <w:r>
        <w:t>30a</w:t>
        <w:tab/>
        <w:t>02</w:t>
      </w:r>
    </w:p>
    <w:p>
      <w:r>
        <w:t>30z</w:t>
        <w:tab/>
        <w:t>275 Kassel Acc. 1910/19 Nr. 81</w:t>
      </w:r>
    </w:p>
    <w:p>
      <w:r>
        <w:t>40</w:t>
        <w:tab/>
        <w:t>p[Schaffer]p ./. s[Litteratur-Verein]s: Pfandfreigabe</w:t>
      </w:r>
    </w:p>
    <w:p>
      <w:r>
        <w:t>43</w:t>
        <w:tab/>
        <w:t>1901</w:t>
      </w:r>
    </w:p>
    <w:p>
      <w:r>
        <w:br/>
        <w:t>26</w:t>
        <w:tab/>
        <w:t>Korbach Acc. 1979/74 Testamente</w:t>
      </w:r>
    </w:p>
    <w:p>
      <w:r>
        <w:t>26a</w:t>
        <w:tab/>
        <w:t>Korbach</w:t>
      </w:r>
    </w:p>
    <w:p>
      <w:r>
        <w:t>27</w:t>
        <w:tab/>
        <w:t>Amtsgericht, Justizamt Korbach \ Acc. 1979/74 Testamente</w:t>
      </w:r>
    </w:p>
    <w:p>
      <w:r>
        <w:t>30</w:t>
        <w:tab/>
        <w:t>Nr. 814</w:t>
      </w:r>
    </w:p>
    <w:p>
      <w:r>
        <w:t>30a</w:t>
        <w:tab/>
        <w:t>01</w:t>
      </w:r>
    </w:p>
    <w:p>
      <w:r>
        <w:t>30z</w:t>
        <w:tab/>
        <w:t>275 Korbach Acc. 1979/74 Testamente Nr. 814</w:t>
      </w:r>
    </w:p>
    <w:p>
      <w:r>
        <w:t>33</w:t>
        <w:tab/>
        <w:t>S. 74</w:t>
      </w:r>
    </w:p>
    <w:p>
      <w:r>
        <w:t>40</w:t>
        <w:tab/>
        <w:t>p[1{Schwalenstöcker}, 2{Heinrich}, 5{s[Buchbinder]s} und 7{später Landwirt} zu 6{o[Korbach]o}]p</w:t>
      </w:r>
    </w:p>
    <w:p>
      <w:r>
        <w:t>43</w:t>
        <w:tab/>
        <w:t>1909 - 1914 ; 1930</w:t>
      </w:r>
    </w:p>
    <w:p>
      <w:r>
        <w:br/>
        <w:t>30</w:t>
        <w:tab/>
        <w:t>Nr. 82</w:t>
      </w:r>
    </w:p>
    <w:p>
      <w:r>
        <w:t>30a</w:t>
        <w:tab/>
        <w:t>02</w:t>
      </w:r>
    </w:p>
    <w:p>
      <w:r>
        <w:t>30z</w:t>
        <w:tab/>
        <w:t>275 Korbach Acc. 1979/74 Testamente Nr. 82</w:t>
      </w:r>
    </w:p>
    <w:p>
      <w:r>
        <w:t>33</w:t>
        <w:tab/>
        <w:t>S. 85</w:t>
      </w:r>
    </w:p>
    <w:p>
      <w:r>
        <w:t>40</w:t>
        <w:tab/>
        <w:t>p[1{Vogt}, 2{Friedrich Karl}, 5{s[Buchbinder]s} zu 6{o[Sachsenberg]o}]p und dessen Ehefrau Johannette Elisabeth geb. Schneider</w:t>
      </w:r>
    </w:p>
    <w:p>
      <w:r>
        <w:t>43</w:t>
        <w:tab/>
        <w:t>1849 - 1859</w:t>
      </w:r>
    </w:p>
    <w:p>
      <w:r>
        <w:br/>
        <w:t>26</w:t>
        <w:tab/>
        <w:t>Marburg Acc. 1890/31</w:t>
      </w:r>
    </w:p>
    <w:p>
      <w:r>
        <w:t>26a</w:t>
        <w:tab/>
        <w:t>Marburg</w:t>
      </w:r>
    </w:p>
    <w:p>
      <w:r>
        <w:t>26b</w:t>
        <w:tab/>
        <w:t>1890</w:t>
      </w:r>
    </w:p>
    <w:p>
      <w:r>
        <w:t>27</w:t>
        <w:tab/>
        <w:t>Amtsgericht, Justizamt Marburg \ Acc. 1890/31</w:t>
      </w:r>
    </w:p>
    <w:p>
      <w:r>
        <w:t>30</w:t>
        <w:tab/>
        <w:t>Nr. 124</w:t>
      </w:r>
    </w:p>
    <w:p>
      <w:r>
        <w:t>30a</w:t>
        <w:tab/>
        <w:t>01</w:t>
      </w:r>
    </w:p>
    <w:p>
      <w:r>
        <w:t>30z</w:t>
        <w:tab/>
        <w:t>275 Marburg Acc. 1890/31 Nr. 124</w:t>
      </w:r>
    </w:p>
    <w:p>
      <w:r>
        <w:t>40</w:t>
        <w:tab/>
        <w:t>p[Rimpler]p ./. k[p[Lipmann]p'sche s[Buchhandlung]s]k</w:t>
      </w:r>
    </w:p>
    <w:p>
      <w:r>
        <w:t>43</w:t>
        <w:tab/>
        <w:t>1881</w:t>
      </w:r>
    </w:p>
    <w:p>
      <w:r>
        <w:br/>
        <w:t>30</w:t>
        <w:tab/>
        <w:t>Nr. 126</w:t>
      </w:r>
    </w:p>
    <w:p>
      <w:r>
        <w:t>30a</w:t>
        <w:tab/>
        <w:t>02</w:t>
      </w:r>
    </w:p>
    <w:p>
      <w:r>
        <w:t>30z</w:t>
        <w:tab/>
        <w:t>275 Marburg Acc. 1890/31 Nr. 126</w:t>
      </w:r>
    </w:p>
    <w:p>
      <w:r>
        <w:t>40</w:t>
        <w:tab/>
        <w:t>p[Schottländer]p ./. k[p[Lipmann]p'sche s[Buchhandlung]s]k</w:t>
      </w:r>
    </w:p>
    <w:p>
      <w:r>
        <w:t>43</w:t>
        <w:tab/>
        <w:t>1882</w:t>
      </w:r>
    </w:p>
    <w:p>
      <w:r>
        <w:br/>
        <w:t>26</w:t>
        <w:tab/>
        <w:t>Marburg Acc. 1896/1 B</w:t>
      </w:r>
    </w:p>
    <w:p>
      <w:r>
        <w:t>26a</w:t>
        <w:tab/>
        <w:t>Marburg</w:t>
      </w:r>
    </w:p>
    <w:p>
      <w:r>
        <w:t>26b</w:t>
        <w:tab/>
        <w:t>1896</w:t>
      </w:r>
    </w:p>
    <w:p>
      <w:r>
        <w:t>27</w:t>
        <w:tab/>
        <w:t>Amtsgericht, Justizamt Marburg \ Acc. 1896/1 B \ Hinterlassenschaften</w:t>
      </w:r>
    </w:p>
    <w:p>
      <w:r>
        <w:t>30</w:t>
        <w:tab/>
        <w:t>Nr. 87</w:t>
      </w:r>
    </w:p>
    <w:p>
      <w:r>
        <w:t>30a</w:t>
        <w:tab/>
        <w:t>01</w:t>
      </w:r>
    </w:p>
    <w:p>
      <w:r>
        <w:t>30z</w:t>
        <w:tab/>
        <w:t>275 Marburg Acc. 1896/1 B Nr. 87</w:t>
      </w:r>
    </w:p>
    <w:p>
      <w:r>
        <w:t>40</w:t>
        <w:tab/>
        <w:t>Nachlaß des p[5{s[Buchbinder]s}s 1{Kreuzer} in 6{o[Marburg]o}]p</w:t>
      </w:r>
    </w:p>
    <w:p>
      <w:r>
        <w:t>43</w:t>
        <w:tab/>
        <w:t>1882 -</w:t>
      </w:r>
    </w:p>
    <w:p>
      <w:r>
        <w:br/>
        <w:t>30</w:t>
        <w:tab/>
        <w:t>Nr. 88</w:t>
      </w:r>
    </w:p>
    <w:p>
      <w:r>
        <w:t>30a</w:t>
        <w:tab/>
        <w:t>02</w:t>
      </w:r>
    </w:p>
    <w:p>
      <w:r>
        <w:t>30z</w:t>
        <w:tab/>
        <w:t>275 Marburg Acc. 1896/1 B Nr. 88</w:t>
      </w:r>
    </w:p>
    <w:p>
      <w:r>
        <w:t>40</w:t>
        <w:tab/>
        <w:t>Die Versiegelung des Nachlasses des p[5{s[Buchhändler]s}s 2{Noa} 1{Elwert} von 6{o[Marburg]o}]p</w:t>
      </w:r>
    </w:p>
    <w:p>
      <w:r>
        <w:t>43</w:t>
        <w:tab/>
        <w:t>1873 -</w:t>
      </w:r>
    </w:p>
    <w:p>
      <w:r>
        <w:br/>
        <w:t>26</w:t>
        <w:tab/>
        <w:t>Marburg Acc. 1901/41</w:t>
      </w:r>
    </w:p>
    <w:p>
      <w:r>
        <w:t>26a</w:t>
        <w:tab/>
        <w:t>Marburg</w:t>
      </w:r>
    </w:p>
    <w:p>
      <w:r>
        <w:t>26b</w:t>
        <w:tab/>
        <w:t>1901</w:t>
      </w:r>
    </w:p>
    <w:p>
      <w:r>
        <w:t>27</w:t>
        <w:tab/>
        <w:t>Amtsgericht, Justizamt Marburg \ Acc. 1901/41 \ B. Strafakten</w:t>
      </w:r>
    </w:p>
    <w:p>
      <w:r>
        <w:t>30</w:t>
        <w:tab/>
        <w:t>Nr. 87</w:t>
      </w:r>
    </w:p>
    <w:p>
      <w:r>
        <w:t>30a</w:t>
        <w:tab/>
        <w:t>01</w:t>
      </w:r>
    </w:p>
    <w:p>
      <w:r>
        <w:t>30z</w:t>
        <w:tab/>
        <w:t>275 Marburg Acc. 1901/41 Nr. 87</w:t>
      </w:r>
    </w:p>
    <w:p>
      <w:r>
        <w:t>40</w:t>
        <w:tab/>
        <w:t>p[1{Pietsch}, 2{Wilhelm R.} 5{s[Buchhandlungsgehilfe]s}6{o[&lt;Marburg&gt;]o}]p hier</w:t>
      </w:r>
    </w:p>
    <w:p>
      <w:r>
        <w:t>43</w:t>
        <w:tab/>
        <w:t>1886</w:t>
      </w:r>
    </w:p>
    <w:p>
      <w:r>
        <w:br/>
        <w:t>30</w:t>
        <w:tab/>
        <w:t>Nr. 194</w:t>
      </w:r>
    </w:p>
    <w:p>
      <w:r>
        <w:t>30a</w:t>
        <w:tab/>
        <w:t>02</w:t>
      </w:r>
    </w:p>
    <w:p>
      <w:r>
        <w:t>30z</w:t>
        <w:tab/>
        <w:t>275 Marburg Acc. 1901/41 Nr. 194</w:t>
      </w:r>
    </w:p>
    <w:p>
      <w:r>
        <w:t>40</w:t>
        <w:tab/>
        <w:t>p[1{Hamel}, 2{Johs.} 5{s[Buchdruckereibesitzer]s}6{o[&lt;Marburg&gt;]o}]p hier</w:t>
      </w:r>
    </w:p>
    <w:p>
      <w:r>
        <w:t>43</w:t>
        <w:tab/>
        <w:t>1890</w:t>
      </w:r>
    </w:p>
    <w:p>
      <w:r>
        <w:br/>
        <w:t>26</w:t>
        <w:tab/>
        <w:t>Marburg Acc. 1906/41</w:t>
      </w:r>
    </w:p>
    <w:p>
      <w:r>
        <w:t>26a</w:t>
        <w:tab/>
        <w:t>Marburg</w:t>
      </w:r>
    </w:p>
    <w:p>
      <w:r>
        <w:t>26b</w:t>
        <w:tab/>
        <w:t>1906</w:t>
      </w:r>
    </w:p>
    <w:p>
      <w:r>
        <w:t>26c</w:t>
        <w:tab/>
        <w:t>B</w:t>
      </w:r>
    </w:p>
    <w:p>
      <w:r>
        <w:t>27</w:t>
        <w:tab/>
        <w:t>Amtsgericht, Justizamt Marburg \ Acc. 1906/41 \ B. Vormundschaftsakten</w:t>
      </w:r>
    </w:p>
    <w:p>
      <w:r>
        <w:t>30</w:t>
        <w:tab/>
        <w:t>Nr. 208</w:t>
      </w:r>
    </w:p>
    <w:p>
      <w:r>
        <w:t>30a</w:t>
        <w:tab/>
        <w:t>01</w:t>
      </w:r>
    </w:p>
    <w:p>
      <w:r>
        <w:t>30z</w:t>
        <w:tab/>
        <w:t>275 Marburg Acc. 1906/41 Nr. 208</w:t>
      </w:r>
    </w:p>
    <w:p>
      <w:r>
        <w:t>40</w:t>
        <w:tab/>
        <w:t>p[1{Ehrhardt}, 2{Oskar} 5{s[Buchhändler]s} 6{o[Marburg]o}]p</w:t>
      </w:r>
    </w:p>
    <w:p>
      <w:r>
        <w:t>43</w:t>
        <w:tab/>
        <w:t>1887</w:t>
      </w:r>
    </w:p>
    <w:p>
      <w:r>
        <w:br/>
        <w:t>26</w:t>
        <w:tab/>
        <w:t>Marburg Acc. 1906/41</w:t>
      </w:r>
    </w:p>
    <w:p>
      <w:r>
        <w:t>26a</w:t>
        <w:tab/>
        <w:t>Marburg</w:t>
      </w:r>
    </w:p>
    <w:p>
      <w:r>
        <w:t>26b</w:t>
        <w:tab/>
        <w:t>1906</w:t>
      </w:r>
    </w:p>
    <w:p>
      <w:r>
        <w:t>26c</w:t>
        <w:tab/>
        <w:t>C</w:t>
      </w:r>
    </w:p>
    <w:p>
      <w:r>
        <w:t>27</w:t>
        <w:tab/>
        <w:t>Amtsgericht, Justizamt Marburg \ Acc. 1906/41 \ C. Civilprozeß-bzw. bürgerliche Rechtsstreite</w:t>
      </w:r>
    </w:p>
    <w:p>
      <w:r>
        <w:t>30</w:t>
        <w:tab/>
        <w:t>Nr. 433</w:t>
      </w:r>
    </w:p>
    <w:p>
      <w:r>
        <w:t>30a</w:t>
        <w:tab/>
        <w:t>01</w:t>
      </w:r>
    </w:p>
    <w:p>
      <w:r>
        <w:t>30z</w:t>
        <w:tab/>
        <w:t>275 Marburg Acc. 1906/41 Nr. 433</w:t>
      </w:r>
    </w:p>
    <w:p>
      <w:r>
        <w:t>40</w:t>
        <w:tab/>
        <w:t>k[p[Cotta]p'sche s[Buchhandlung]s]k ./. p[Garthe]p</w:t>
      </w:r>
    </w:p>
    <w:p>
      <w:r>
        <w:t>43</w:t>
        <w:tab/>
        <w:t>1818</w:t>
      </w:r>
    </w:p>
    <w:p>
      <w:r>
        <w:br/>
        <w:t>26</w:t>
        <w:tab/>
        <w:t>Marburg, Testamente</w:t>
      </w:r>
    </w:p>
    <w:p>
      <w:r>
        <w:t>26a</w:t>
        <w:tab/>
        <w:t>Marburg</w:t>
      </w:r>
    </w:p>
    <w:p>
      <w:r>
        <w:t>26b</w:t>
        <w:tab/>
        <w:t>2000</w:t>
      </w:r>
    </w:p>
    <w:p>
      <w:r>
        <w:t>27</w:t>
        <w:tab/>
        <w:t>Amtsgericht, Justizamt Marburg \ Testamente und Testamentsakten Acc. 1959/35 und 1960/52</w:t>
      </w:r>
    </w:p>
    <w:p>
      <w:r>
        <w:t>30</w:t>
        <w:tab/>
        <w:t>I 1</w:t>
      </w:r>
    </w:p>
    <w:p>
      <w:r>
        <w:t>30a</w:t>
        <w:tab/>
        <w:t>01</w:t>
      </w:r>
    </w:p>
    <w:p>
      <w:r>
        <w:t>30z</w:t>
        <w:tab/>
        <w:t>275 Marburg, Testamente, I 1</w:t>
      </w:r>
    </w:p>
    <w:p>
      <w:r>
        <w:t>33</w:t>
        <w:tab/>
        <w:t>FB 1962, S. 32</w:t>
      </w:r>
    </w:p>
    <w:p>
      <w:r>
        <w:t>40</w:t>
        <w:tab/>
        <w:t>p[1{Icker}, 2{Johann Ludwig}, 5{s[Buchdruckergeselle]s} zu 6{o[Marburg]o}]p, und Ehefrau Anna Elisabeth geb. Mund</w:t>
      </w:r>
    </w:p>
    <w:p>
      <w:r>
        <w:t>43</w:t>
        <w:tab/>
        <w:t>1754</w:t>
      </w:r>
    </w:p>
    <w:p>
      <w:r>
        <w:br/>
        <w:t>30</w:t>
        <w:tab/>
        <w:t>K 121</w:t>
      </w:r>
    </w:p>
    <w:p>
      <w:r>
        <w:t>30a</w:t>
        <w:tab/>
        <w:t>02</w:t>
      </w:r>
    </w:p>
    <w:p>
      <w:r>
        <w:t>30z</w:t>
        <w:tab/>
        <w:t>275 Marburg, Testamente, K 121</w:t>
      </w:r>
    </w:p>
    <w:p>
      <w:r>
        <w:t>33</w:t>
        <w:tab/>
        <w:t>FB 1962, S. 38</w:t>
      </w:r>
    </w:p>
    <w:p>
      <w:r>
        <w:t>40</w:t>
        <w:tab/>
        <w:t>p[1{Krieger}, 2{Christian}, 5{s[Buchhändler]s} zu 6{o[Marburg]o}]p, und Ehefrau Susanne Elisabeth geb. Kempf</w:t>
      </w:r>
    </w:p>
    <w:p>
      <w:r>
        <w:t>43</w:t>
        <w:tab/>
        <w:t>1803 - 1808</w:t>
      </w:r>
    </w:p>
    <w:p>
      <w:r>
        <w:br/>
        <w:t>30</w:t>
        <w:tab/>
        <w:t>K 122</w:t>
      </w:r>
    </w:p>
    <w:p>
      <w:r>
        <w:t>30a</w:t>
        <w:tab/>
        <w:t>03</w:t>
      </w:r>
    </w:p>
    <w:p>
      <w:r>
        <w:t>30z</w:t>
        <w:tab/>
        <w:t>275 Marburg, Testamente, K 122</w:t>
      </w:r>
    </w:p>
    <w:p>
      <w:r>
        <w:t>33</w:t>
        <w:tab/>
        <w:t>FB 1962, S. 38</w:t>
      </w:r>
    </w:p>
    <w:p>
      <w:r>
        <w:t>40</w:t>
        <w:tab/>
        <w:t>p[1{Krieger}, 2{Joh. Christian}, 5{s[Buchhändler]s} zu 6{o[Marburg]o}]p</w:t>
      </w:r>
    </w:p>
    <w:p>
      <w:r>
        <w:t>43</w:t>
        <w:tab/>
        <w:t>1825 - 1826</w:t>
      </w:r>
    </w:p>
    <w:p>
      <w:r>
        <w:br/>
        <w:t>30</w:t>
        <w:tab/>
        <w:t>K 123</w:t>
      </w:r>
    </w:p>
    <w:p>
      <w:r>
        <w:t>30a</w:t>
        <w:tab/>
        <w:t>04</w:t>
      </w:r>
    </w:p>
    <w:p>
      <w:r>
        <w:t>30z</w:t>
        <w:tab/>
        <w:t>275 Marburg, Testamente, K 123</w:t>
      </w:r>
    </w:p>
    <w:p>
      <w:r>
        <w:t>33</w:t>
        <w:tab/>
        <w:t>FB 1962, S. 38</w:t>
      </w:r>
    </w:p>
    <w:p>
      <w:r>
        <w:t>40</w:t>
        <w:tab/>
        <w:t>p[1{Krieger}, 2{Susanne Elisabeth} 7{geb. p[Kempf]p}, zu 6{o[Marburg]o}]p</w:t>
      </w:r>
    </w:p>
    <w:p>
      <w:r>
        <w:t>43</w:t>
        <w:tab/>
        <w:t>1808 - 1869</w:t>
      </w:r>
    </w:p>
    <w:p>
      <w:r>
        <w:br/>
        <w:t>30</w:t>
        <w:tab/>
        <w:t>K 139</w:t>
      </w:r>
    </w:p>
    <w:p>
      <w:r>
        <w:t>30a</w:t>
        <w:tab/>
        <w:t>05</w:t>
      </w:r>
    </w:p>
    <w:p>
      <w:r>
        <w:t>30z</w:t>
        <w:tab/>
        <w:t>275 Marburg, Testamente,  K 139</w:t>
      </w:r>
    </w:p>
    <w:p>
      <w:r>
        <w:t>33</w:t>
        <w:tab/>
        <w:t>FB 1962, S. 39</w:t>
      </w:r>
    </w:p>
    <w:p>
      <w:r>
        <w:t>40</w:t>
        <w:tab/>
        <w:t>p[1{Kuntz}, 2{Friedrich}, 5{s[Buchbindermeister]s} zu 6{o[Marburg]o}]p, und Ehefrau Elisabeth geb. Simon</w:t>
      </w:r>
    </w:p>
    <w:p>
      <w:r>
        <w:t>43</w:t>
        <w:tab/>
        <w:t>1855 - 1885</w:t>
      </w:r>
    </w:p>
    <w:p/>
    <w:p/>
    <w:p>
      <w:r>
        <w:br/>
        <w:t>20</w:t>
        <w:tab/>
        <w:t>300</w:t>
      </w:r>
    </w:p>
    <w:p>
      <w:r>
        <w:t>20a</w:t>
        <w:tab/>
        <w:t>300</w:t>
      </w:r>
    </w:p>
    <w:p>
      <w:r>
        <w:t>21</w:t>
        <w:tab/>
        <w:t>Hessen-Rumpenheim (Philippsruhe)</w:t>
      </w:r>
    </w:p>
    <w:p>
      <w:r>
        <w:t>22</w:t>
        <w:tab/>
        <w:t>Hauptabteilung II: Akten \ Nichtstaatliche Archive \ #300. Hessen-Rumpenheim (Philippsruhe)</w:t>
      </w:r>
    </w:p>
    <w:p>
      <w:r>
        <w:t>24</w:t>
        <w:tab/>
        <w:t>2 Findbücher</w:t>
      </w:r>
    </w:p>
    <w:p>
      <w:r>
        <w:t>25</w:t>
        <w:tab/>
        <w:t>Depositum</w:t>
      </w:r>
    </w:p>
    <w:p>
      <w:r>
        <w:t>26</w:t>
        <w:tab/>
        <w:t>A 35</w:t>
      </w:r>
    </w:p>
    <w:p>
      <w:r>
        <w:t>26a</w:t>
        <w:tab/>
        <w:t>A 35</w:t>
      </w:r>
    </w:p>
    <w:p>
      <w:r>
        <w:t>27</w:t>
        <w:tab/>
        <w:t>Akten des Kurfürstlichen Geheimen Kabinetts aus dem Landgräfl. Archiv zu Philippsruhe (Kurhessisches Archiv) \ A 35. Hofsachen überhaupt</w:t>
      </w:r>
    </w:p>
    <w:p>
      <w:r>
        <w:t>30</w:t>
        <w:tab/>
        <w:t>Nr. 8</w:t>
      </w:r>
    </w:p>
    <w:p>
      <w:r>
        <w:t>30a</w:t>
        <w:tab/>
        <w:t>01</w:t>
      </w:r>
    </w:p>
    <w:p>
      <w:r>
        <w:t>30z</w:t>
        <w:tab/>
        <w:t>300 A 35 Nr. 8</w:t>
      </w:r>
    </w:p>
    <w:p>
      <w:r>
        <w:t>40</w:t>
        <w:tab/>
        <w:t>Die s[Bibliothek]s zu o[Wilhelmshöhe]o</w:t>
      </w:r>
    </w:p>
    <w:p>
      <w:r>
        <w:t>43</w:t>
        <w:tab/>
        <w:t>1824 ; 1865</w:t>
      </w:r>
    </w:p>
    <w:p>
      <w:r>
        <w:br/>
        <w:t>26</w:t>
        <w:tab/>
        <w:t>C 5</w:t>
      </w:r>
    </w:p>
    <w:p>
      <w:r>
        <w:t>26a</w:t>
        <w:tab/>
        <w:t>C 05</w:t>
      </w:r>
    </w:p>
    <w:p>
      <w:r>
        <w:t>27</w:t>
        <w:tab/>
        <w:t>Akten des Kurfürstlichen Geheimen Kabinetts aus dem Landgräfl. Archiv zu Philippsruhe (Kurhessisches Archiv) \ C 5. Ministerium des Innern</w:t>
      </w:r>
    </w:p>
    <w:p>
      <w:r>
        <w:t>30</w:t>
        <w:tab/>
        <w:t>Nr. 39</w:t>
      </w:r>
    </w:p>
    <w:p>
      <w:r>
        <w:t>30a</w:t>
        <w:tab/>
        <w:t>01</w:t>
      </w:r>
    </w:p>
    <w:p>
      <w:r>
        <w:t>30z</w:t>
        <w:tab/>
        <w:t>300 C 5 Nr. 39</w:t>
      </w:r>
    </w:p>
    <w:p>
      <w:r>
        <w:t>40</w:t>
        <w:tab/>
        <w:t>In o[Kurhessen]o erscheinende s[Zeitungen]s</w:t>
      </w:r>
    </w:p>
    <w:p>
      <w:r>
        <w:t>43</w:t>
        <w:tab/>
        <w:t>1856</w:t>
      </w:r>
    </w:p>
    <w:p>
      <w:r>
        <w:br/>
        <w:t>26</w:t>
        <w:tab/>
        <w:t>C 7</w:t>
      </w:r>
    </w:p>
    <w:p>
      <w:r>
        <w:t>26a</w:t>
        <w:tab/>
        <w:t>C 07</w:t>
      </w:r>
    </w:p>
    <w:p>
      <w:r>
        <w:t>27</w:t>
        <w:tab/>
        <w:t>Akten des Kurfürstlichen Geheimen Kabinetts aus dem Landgräfl. Archiv zu Philippsruhe (Kurhessisches Archiv) \ C 7. Ministerium des Innern \ Stiftungen und Vereine</w:t>
      </w:r>
    </w:p>
    <w:p>
      <w:r>
        <w:t>30</w:t>
        <w:tab/>
        <w:t>Nr. 8</w:t>
      </w:r>
    </w:p>
    <w:p>
      <w:r>
        <w:t>30a</w:t>
        <w:tab/>
        <w:t>01</w:t>
      </w:r>
    </w:p>
    <w:p>
      <w:r>
        <w:t>30z</w:t>
        <w:tab/>
        <w:t>300 C 7 Nr. 8</w:t>
      </w:r>
    </w:p>
    <w:p>
      <w:r>
        <w:t>40</w:t>
        <w:tab/>
        <w:t>Die k[o[Oberhessische]o s[Bibelgesellschaft]s]k</w:t>
      </w:r>
    </w:p>
    <w:p>
      <w:r>
        <w:t>43</w:t>
        <w:tab/>
        <w:t>1837 - 1865</w:t>
      </w:r>
    </w:p>
    <w:p>
      <w:r>
        <w:br/>
        <w:t>26</w:t>
        <w:tab/>
        <w:t>C 29</w:t>
      </w:r>
    </w:p>
    <w:p>
      <w:r>
        <w:t>26a</w:t>
        <w:tab/>
        <w:t>C 29</w:t>
      </w:r>
    </w:p>
    <w:p>
      <w:r>
        <w:t>27</w:t>
        <w:tab/>
        <w:t>Akten des Kurfürstlichen Geheimen Kabinetts aus dem Landgräfl. Archiv zu Philippsruhe (Kurhessisches Archiv) \ C 29. Geheimes Kabinett</w:t>
      </w:r>
    </w:p>
    <w:p>
      <w:r>
        <w:t>30</w:t>
        <w:tab/>
        <w:t>Nr. 16</w:t>
      </w:r>
    </w:p>
    <w:p>
      <w:r>
        <w:t>30a</w:t>
        <w:tab/>
        <w:t>01</w:t>
      </w:r>
    </w:p>
    <w:p>
      <w:r>
        <w:t>30z</w:t>
        <w:tab/>
        <w:t>300 C 29 Nr. 16</w:t>
      </w:r>
    </w:p>
    <w:p>
      <w:r>
        <w:t>40</w:t>
        <w:tab/>
        <w:t>Die s[Bibliothek]s des Geh. Kabinetts</w:t>
      </w:r>
    </w:p>
    <w:p>
      <w:r>
        <w:t>43</w:t>
        <w:tab/>
        <w:t>1861 - 1874</w:t>
      </w:r>
    </w:p>
    <w:p>
      <w:r>
        <w:br/>
        <w:t>26</w:t>
        <w:tab/>
        <w:t>E 1</w:t>
      </w:r>
    </w:p>
    <w:p>
      <w:r>
        <w:t>26a</w:t>
        <w:tab/>
        <w:t>E 01</w:t>
      </w:r>
    </w:p>
    <w:p>
      <w:r>
        <w:t>27</w:t>
        <w:tab/>
        <w:t>Akten des Kurfürstlichen Geheimen Kabinetts aus dem Landgräfl. Archiv zu Philippsruhe (Kurhessisches Archiv) \ E 1. Haus-, Hof- und Testamentsangelegenheiten</w:t>
      </w:r>
    </w:p>
    <w:p>
      <w:r>
        <w:t>30</w:t>
        <w:tab/>
        <w:t>Nr. 42</w:t>
      </w:r>
    </w:p>
    <w:p>
      <w:r>
        <w:t>30a</w:t>
        <w:tab/>
        <w:t>01</w:t>
      </w:r>
    </w:p>
    <w:p>
      <w:r>
        <w:t>30z</w:t>
        <w:tab/>
        <w:t>300 E 1 Nr. 42</w:t>
      </w:r>
    </w:p>
    <w:p>
      <w:r>
        <w:t>40</w:t>
        <w:tab/>
        <w:t>Die s[Bibliothek]s des kurfürstl. hess. Generalstabs</w:t>
      </w:r>
    </w:p>
    <w:p>
      <w:r>
        <w:t>43</w:t>
        <w:tab/>
        <w:t>1829</w:t>
      </w:r>
    </w:p>
    <w:p>
      <w:r>
        <w:br/>
        <w:t>26</w:t>
        <w:tab/>
        <w:t>G 2</w:t>
      </w:r>
    </w:p>
    <w:p>
      <w:r>
        <w:t>26a</w:t>
        <w:tab/>
        <w:t>G 02</w:t>
      </w:r>
    </w:p>
    <w:p>
      <w:r>
        <w:t>27</w:t>
        <w:tab/>
        <w:t>Akten des Kurfürstlichen Geheimen Kabinetts aus dem Landgräfl. Archiv zu Philippsruhe (Kurhessisches Archiv) \ G. Repertorium, die Rotenburger Quart betr.</w:t>
      </w:r>
    </w:p>
    <w:p>
      <w:r>
        <w:t>30</w:t>
        <w:tab/>
        <w:t>Nr. 12</w:t>
      </w:r>
    </w:p>
    <w:p>
      <w:r>
        <w:t>30a</w:t>
        <w:tab/>
        <w:t>01</w:t>
      </w:r>
    </w:p>
    <w:p>
      <w:r>
        <w:t>30z</w:t>
        <w:tab/>
        <w:t>300 G 2 Nr. 12</w:t>
      </w:r>
    </w:p>
    <w:p>
      <w:r>
        <w:t>40</w:t>
        <w:tab/>
        <w:t>Von p[Varrentrapp]p und p[Wenner]p zu o[Frankfurt a.M.]o u.A., begehrte Communication von Nachrichten zu dem von Ihnen ediert werdenden s[2{genealogischen} 1{Handbuch}]s pp.</w:t>
      </w:r>
    </w:p>
    <w:p>
      <w:r>
        <w:t>43</w:t>
        <w:tab/>
        <w:t>1793</w:t>
      </w:r>
    </w:p>
    <w:p/>
    <w:p/>
    <w:p>
      <w:r>
        <w:br/>
        <w:t>20</w:t>
        <w:tab/>
        <w:t>305</w:t>
      </w:r>
    </w:p>
    <w:p>
      <w:r>
        <w:t>20a</w:t>
        <w:tab/>
        <w:t>305</w:t>
      </w:r>
    </w:p>
    <w:p>
      <w:r>
        <w:t>21</w:t>
        <w:tab/>
        <w:t>Universität Marburg, Rektorat</w:t>
      </w:r>
    </w:p>
    <w:p>
      <w:r>
        <w:t>22</w:t>
        <w:tab/>
        <w:t>Hauptabteilung II: Akten \ Nichtstaatliche Archive \ #305. Universität Marburg, Rektorat</w:t>
      </w:r>
    </w:p>
    <w:p>
      <w:r>
        <w:t>24</w:t>
        <w:tab/>
        <w:t>Findbücher</w:t>
      </w:r>
    </w:p>
    <w:p>
      <w:r>
        <w:t>25</w:t>
        <w:tab/>
        <w:t>Depositum - Im Bestand 305 a sind auch zahlreiche Zensurakten aus dem 17. und 18. Jahrhundert sowie zahlreiche Akten über Buchhändler und Buchdrucker aus dem 16., 17. und 18. Jahrhundert vorhanden.</w:t>
      </w:r>
    </w:p>
    <w:p>
      <w:r>
        <w:t>26</w:t>
        <w:tab/>
        <w:t>a, IV, 11</w:t>
      </w:r>
    </w:p>
    <w:p>
      <w:r>
        <w:t>26a</w:t>
        <w:tab/>
        <w:t>01</w:t>
      </w:r>
    </w:p>
    <w:p>
      <w:r>
        <w:t>27</w:t>
        <w:tab/>
        <w:t>305 a: Rektor und Senat \ IV. Generalia \ 11. Allgemeine Polizei-Sachen</w:t>
      </w:r>
    </w:p>
    <w:p>
      <w:r>
        <w:t>30</w:t>
        <w:tab/>
        <w:t>Nr. 24</w:t>
      </w:r>
    </w:p>
    <w:p>
      <w:r>
        <w:t>30a</w:t>
        <w:tab/>
        <w:t>01</w:t>
      </w:r>
    </w:p>
    <w:p>
      <w:r>
        <w:t>30z</w:t>
        <w:tab/>
        <w:t>305 a, IV, 11 Nr. 24</w:t>
      </w:r>
    </w:p>
    <w:p>
      <w:r>
        <w:t>40</w:t>
        <w:tab/>
        <w:t>Das s[Verbot s[2{politische}r 1{Zeitungen}]s]s s[&lt;Zensur&gt;]s</w:t>
      </w:r>
    </w:p>
    <w:p>
      <w:r>
        <w:t>43</w:t>
        <w:tab/>
        <w:t>1848</w:t>
      </w:r>
    </w:p>
    <w:p>
      <w:r>
        <w:br/>
        <w:t>26</w:t>
        <w:tab/>
        <w:t>a, A I, 1</w:t>
      </w:r>
    </w:p>
    <w:p>
      <w:r>
        <w:t>26a</w:t>
        <w:tab/>
        <w:t>02</w:t>
      </w:r>
    </w:p>
    <w:p>
      <w:r>
        <w:t>27</w:t>
        <w:tab/>
        <w:t>305 a: Rektor und Senat \ A. Der akademische Senat und die Universität: Deputation \ I. Generalia \ 1. Organisation und Geschäftsgang</w:t>
      </w:r>
    </w:p>
    <w:p>
      <w:r>
        <w:t>30</w:t>
        <w:tab/>
        <w:t>Nr. 22</w:t>
      </w:r>
    </w:p>
    <w:p>
      <w:r>
        <w:t>30a</w:t>
        <w:tab/>
        <w:t>01</w:t>
      </w:r>
    </w:p>
    <w:p>
      <w:r>
        <w:t>30z</w:t>
        <w:tab/>
        <w:t>305 a, A I, 1 Nr. 22</w:t>
      </w:r>
    </w:p>
    <w:p>
      <w:r>
        <w:t>40</w:t>
        <w:tab/>
        <w:t>Die Lieferung der t[Oberpostamtss[zeitung]s]t zu o[Frankfurt&lt;/Main&gt;]o gegen das Versprechen der Benutzung derselben zu Annoncen des Prorectors</w:t>
      </w:r>
    </w:p>
    <w:p>
      <w:r>
        <w:t>45</w:t>
        <w:tab/>
        <w:t>s.d.</w:t>
      </w:r>
    </w:p>
    <w:p>
      <w:r>
        <w:br/>
        <w:t>30</w:t>
        <w:tab/>
        <w:t>Nr. 27</w:t>
      </w:r>
    </w:p>
    <w:p>
      <w:r>
        <w:t>30a</w:t>
        <w:tab/>
        <w:t>02</w:t>
      </w:r>
    </w:p>
    <w:p>
      <w:r>
        <w:t>30z</w:t>
        <w:tab/>
        <w:t>305 a, A I, 1 Nr. 27</w:t>
      </w:r>
    </w:p>
    <w:p>
      <w:r>
        <w:t>40</w:t>
        <w:tab/>
        <w:t>Das Halten der t[Casseler Allgemeinen s[Zeitung]s]t zum amtl. Gebrauch des Prorectors</w:t>
      </w:r>
    </w:p>
    <w:p>
      <w:r>
        <w:t>45</w:t>
        <w:tab/>
        <w:t>s.d.</w:t>
      </w:r>
    </w:p>
    <w:p>
      <w:r>
        <w:br/>
        <w:t>26</w:t>
        <w:tab/>
        <w:t>a, A III, 1 b</w:t>
      </w:r>
    </w:p>
    <w:p>
      <w:r>
        <w:t>26a</w:t>
        <w:tab/>
        <w:t>03</w:t>
      </w:r>
    </w:p>
    <w:p>
      <w:r>
        <w:t>27</w:t>
        <w:tab/>
        <w:t>305 a: Rektor und Senat \ A. Der akademische Senat und die Universität: Deputation \ III. Andere Universitäts-Behörden \ 1. Commission zur Beaufsichtigung der Druckereien \ b. Personalia</w:t>
      </w:r>
    </w:p>
    <w:p>
      <w:r>
        <w:t>30</w:t>
        <w:tab/>
        <w:t>Nr. 1</w:t>
      </w:r>
    </w:p>
    <w:p>
      <w:r>
        <w:t>30a</w:t>
        <w:tab/>
        <w:t>01</w:t>
      </w:r>
    </w:p>
    <w:p>
      <w:r>
        <w:t>30z</w:t>
        <w:tab/>
        <w:t>305 a, A III, 1 b Nr. 1</w:t>
      </w:r>
    </w:p>
    <w:p>
      <w:r>
        <w:t>40</w:t>
        <w:tab/>
        <w:t>Acta betr. die zur s[2{Beaufsichtigung der hiesigen} 1{Druckereien}]s bestellte k[Senats-Commission&lt; zur Beaufsichtigung der Universitäts-Buchdruckereien&gt;]k s[&lt;Zensur&gt;]s o[&lt;Marburg&gt;]o</w:t>
      </w:r>
    </w:p>
    <w:p>
      <w:r>
        <w:t>45</w:t>
        <w:tab/>
        <w:t>s.d.</w:t>
      </w:r>
    </w:p>
    <w:p>
      <w:r>
        <w:br/>
        <w:t>30</w:t>
        <w:tab/>
        <w:t>Nr. 2</w:t>
      </w:r>
    </w:p>
    <w:p>
      <w:r>
        <w:t>30a</w:t>
        <w:tab/>
        <w:t>02</w:t>
      </w:r>
    </w:p>
    <w:p>
      <w:r>
        <w:t>30z</w:t>
        <w:tab/>
        <w:t>305 a, A III, 1 b Nr. 2</w:t>
      </w:r>
    </w:p>
    <w:p>
      <w:r>
        <w:t>40</w:t>
        <w:tab/>
        <w:t>Acta betr. die k[Senats-Commission zur Beaufsichtigung der Universitäts-s[Buchdruckereien]s]k s[&lt;Zensur&gt;]s o[&lt;Marburg&gt;]o</w:t>
      </w:r>
    </w:p>
    <w:p>
      <w:r>
        <w:t>43</w:t>
        <w:tab/>
        <w:t>1845</w:t>
      </w:r>
    </w:p>
    <w:p>
      <w:r>
        <w:br/>
        <w:t>26</w:t>
        <w:tab/>
        <w:t>a, A IV, 4 c, ß 1</w:t>
      </w:r>
    </w:p>
    <w:p>
      <w:r>
        <w:t>26a</w:t>
        <w:tab/>
        <w:t>04</w:t>
      </w:r>
    </w:p>
    <w:p>
      <w:r>
        <w:t>27</w:t>
        <w:tab/>
        <w:t>305 a: Rektor und Senat \ A. Der akademische Senat und die Universität: Deputation \ IV. Die vier Fakultäten \ 4. Die philosophische Fakultät \ c. Die Institute \ ß. Die Bibliothek \ 1. im allgemeinen und des Lokals und den Verwaltungs-Angelegenheiten</w:t>
      </w:r>
    </w:p>
    <w:p>
      <w:r>
        <w:t>30</w:t>
        <w:tab/>
        <w:t>Nr. 1</w:t>
      </w:r>
    </w:p>
    <w:p>
      <w:r>
        <w:t>30a</w:t>
        <w:tab/>
        <w:t>01</w:t>
      </w:r>
    </w:p>
    <w:p>
      <w:r>
        <w:t>30z</w:t>
        <w:tab/>
        <w:t>305 a, A IV, 4 c, ß 1 Nr. 1</w:t>
      </w:r>
    </w:p>
    <w:p>
      <w:r>
        <w:t>40</w:t>
        <w:tab/>
        <w:t>Acta betr. den s[2{Ankauf der} 1{Bücher}]s zur Universität-s[Bibliothek]s</w:t>
      </w:r>
    </w:p>
    <w:p>
      <w:r>
        <w:t>43</w:t>
        <w:tab/>
        <w:t>1563 - 1813</w:t>
      </w:r>
    </w:p>
    <w:p>
      <w:r>
        <w:br/>
        <w:t>30</w:t>
        <w:tab/>
        <w:t>Nr. 15</w:t>
      </w:r>
    </w:p>
    <w:p>
      <w:r>
        <w:t>30a</w:t>
        <w:tab/>
        <w:t>02</w:t>
      </w:r>
    </w:p>
    <w:p>
      <w:r>
        <w:t>30z</w:t>
        <w:tab/>
        <w:t>305 a, A IV, 4 c, ß 1 Nr. 15</w:t>
      </w:r>
    </w:p>
    <w:p>
      <w:r>
        <w:t>40</w:t>
        <w:tab/>
        <w:t>Acta betr. die o[Corvey]oer-s[Bibliothek]s</w:t>
      </w:r>
    </w:p>
    <w:p>
      <w:r>
        <w:t>43</w:t>
        <w:tab/>
        <w:t>1812 - 1818</w:t>
      </w:r>
    </w:p>
    <w:p>
      <w:r>
        <w:br/>
        <w:t>30</w:t>
        <w:tab/>
        <w:t>Nr. 16</w:t>
      </w:r>
    </w:p>
    <w:p>
      <w:r>
        <w:t>30a</w:t>
        <w:tab/>
        <w:t>03</w:t>
      </w:r>
    </w:p>
    <w:p>
      <w:r>
        <w:t>30z</w:t>
        <w:tab/>
        <w:t>305 a, A IV, 4 c, ß 1 Nr. 16</w:t>
      </w:r>
    </w:p>
    <w:p>
      <w:r>
        <w:t>40</w:t>
        <w:tab/>
        <w:t>Acta betr. die k[1{Universitäts-s[Bibliothek]s} zu 2{o[Marburg]o}]k</w:t>
      </w:r>
    </w:p>
    <w:p>
      <w:r>
        <w:t>43</w:t>
        <w:tab/>
        <w:t>1813</w:t>
      </w:r>
    </w:p>
    <w:p>
      <w:r>
        <w:br/>
        <w:t>30</w:t>
        <w:tab/>
        <w:t>Nr. 21</w:t>
      </w:r>
    </w:p>
    <w:p>
      <w:r>
        <w:t>30a</w:t>
        <w:tab/>
        <w:t>04</w:t>
      </w:r>
    </w:p>
    <w:p>
      <w:r>
        <w:t>30z</w:t>
        <w:tab/>
        <w:t>305 a, A IV, 4 c, ß 1 Nr. 21</w:t>
      </w:r>
    </w:p>
    <w:p>
      <w:r>
        <w:t>40</w:t>
        <w:tab/>
        <w:t>Acta betr. die s[Bibliothek]s im Allgemeinen</w:t>
      </w:r>
    </w:p>
    <w:p>
      <w:r>
        <w:t>43</w:t>
        <w:tab/>
        <w:t>1819 - 1820</w:t>
      </w:r>
    </w:p>
    <w:p>
      <w:r>
        <w:br/>
        <w:t>30</w:t>
        <w:tab/>
        <w:t>Nr. 22</w:t>
      </w:r>
    </w:p>
    <w:p>
      <w:r>
        <w:t>30a</w:t>
        <w:tab/>
        <w:t>05</w:t>
      </w:r>
    </w:p>
    <w:p>
      <w:r>
        <w:t>30z</w:t>
        <w:tab/>
        <w:t>305 a, A IV, 4 c, ß 1 Nr. 22</w:t>
      </w:r>
    </w:p>
    <w:p>
      <w:r>
        <w:t>40</w:t>
        <w:tab/>
        <w:t>Acta betr. die s[Bibliothek]s im Allgemeinen</w:t>
      </w:r>
    </w:p>
    <w:p>
      <w:r>
        <w:t>43</w:t>
        <w:tab/>
        <w:t>1820 - 1827</w:t>
      </w:r>
    </w:p>
    <w:p>
      <w:r>
        <w:br/>
        <w:t>30</w:t>
        <w:tab/>
        <w:t>Nr. 31</w:t>
      </w:r>
    </w:p>
    <w:p>
      <w:r>
        <w:t>30a</w:t>
        <w:tab/>
        <w:t>06</w:t>
      </w:r>
    </w:p>
    <w:p>
      <w:r>
        <w:t>30z</w:t>
        <w:tab/>
        <w:t>305 a, A IV, 4 c, ß 1 Nr. 31</w:t>
      </w:r>
    </w:p>
    <w:p>
      <w:r>
        <w:t>40</w:t>
        <w:tab/>
        <w:t>Acta betr. das Verzeichnis der im Jahr 1844 für die Universitäts-s[Bibliothek]s s[2{erworbene}n 1{Bücher}]s</w:t>
      </w:r>
    </w:p>
    <w:p>
      <w:r>
        <w:t>43</w:t>
        <w:tab/>
        <w:t>1844</w:t>
      </w:r>
    </w:p>
    <w:p>
      <w:r>
        <w:br/>
        <w:t>30</w:t>
        <w:tab/>
        <w:t>Nr. 33</w:t>
      </w:r>
    </w:p>
    <w:p>
      <w:r>
        <w:t>30a</w:t>
        <w:tab/>
        <w:t>07</w:t>
      </w:r>
    </w:p>
    <w:p>
      <w:r>
        <w:t>30z</w:t>
        <w:tab/>
        <w:t>305 a, A IV, 4 c, ß 1 Nr. 33</w:t>
      </w:r>
    </w:p>
    <w:p>
      <w:r>
        <w:t>40</w:t>
        <w:tab/>
        <w:t>Acta betr. das Verzeichnis der 1833 zur Universitäts-s[Bibliothek]s s[2{angeschaffte}n 1{Bücher}]s</w:t>
      </w:r>
    </w:p>
    <w:p>
      <w:r>
        <w:t>43</w:t>
        <w:tab/>
        <w:t>1833</w:t>
      </w:r>
    </w:p>
    <w:p>
      <w:r>
        <w:br/>
        <w:t>30</w:t>
        <w:tab/>
        <w:t>Nr. 34</w:t>
      </w:r>
    </w:p>
    <w:p>
      <w:r>
        <w:t>30a</w:t>
        <w:tab/>
        <w:t>08</w:t>
      </w:r>
    </w:p>
    <w:p>
      <w:r>
        <w:t>30z</w:t>
        <w:tab/>
        <w:t>305 a, A IV, 4 c, ß 1 Nr. 34</w:t>
      </w:r>
    </w:p>
    <w:p>
      <w:r>
        <w:t>40</w:t>
        <w:tab/>
        <w:t>Acta betr. das Verzeichnis der 1839 zur Universitäts-s[Bibliothek]s s[2{angeschaffte}n 1{Bücher}]s</w:t>
      </w:r>
    </w:p>
    <w:p>
      <w:r>
        <w:t>43</w:t>
        <w:tab/>
        <w:t>1839</w:t>
      </w:r>
    </w:p>
    <w:p>
      <w:r>
        <w:br/>
        <w:t>30</w:t>
        <w:tab/>
        <w:t>Nr. 35</w:t>
      </w:r>
    </w:p>
    <w:p>
      <w:r>
        <w:t>30a</w:t>
        <w:tab/>
        <w:t>09</w:t>
      </w:r>
    </w:p>
    <w:p>
      <w:r>
        <w:t>30z</w:t>
        <w:tab/>
        <w:t>305 a, A IV, 4 c, ß 1 Nr. 35</w:t>
      </w:r>
    </w:p>
    <w:p>
      <w:r>
        <w:t>40</w:t>
        <w:tab/>
        <w:t>Acta betr. das Verzeichnis der 1840 zur Universitäts-s[Bibliothek]s s[2{angeschaffte}n 1{Bücher}]s</w:t>
      </w:r>
    </w:p>
    <w:p>
      <w:r>
        <w:t>43</w:t>
        <w:tab/>
        <w:t>1840</w:t>
      </w:r>
    </w:p>
    <w:p>
      <w:r>
        <w:br/>
        <w:t>30</w:t>
        <w:tab/>
        <w:t>Nr. 36</w:t>
      </w:r>
    </w:p>
    <w:p>
      <w:r>
        <w:t>30a</w:t>
        <w:tab/>
        <w:t>10</w:t>
      </w:r>
    </w:p>
    <w:p>
      <w:r>
        <w:t>30z</w:t>
        <w:tab/>
        <w:t>305 a, A IV, 4 c, ß 1 Nr. 36</w:t>
      </w:r>
    </w:p>
    <w:p>
      <w:r>
        <w:t>40</w:t>
        <w:tab/>
        <w:t>Acta betr. das Verzeichnis der vom 1. Jan. bis zum 30. Septbr. 1842 für die Universitäts-s[Bibliothek]s s[2{angeschaffte}n 1{Bücher}]s</w:t>
      </w:r>
    </w:p>
    <w:p>
      <w:r>
        <w:t>43</w:t>
        <w:tab/>
        <w:t>1842</w:t>
      </w:r>
    </w:p>
    <w:p>
      <w:r>
        <w:br/>
        <w:t>30</w:t>
        <w:tab/>
        <w:t>Nr. 37</w:t>
      </w:r>
    </w:p>
    <w:p>
      <w:r>
        <w:t>30a</w:t>
        <w:tab/>
        <w:t>11</w:t>
      </w:r>
    </w:p>
    <w:p>
      <w:r>
        <w:t>30z</w:t>
        <w:tab/>
        <w:t>305 a, A IV, 4 c, ß 1 Nr. 37</w:t>
      </w:r>
    </w:p>
    <w:p>
      <w:r>
        <w:t>40</w:t>
        <w:tab/>
        <w:t>Acta betr. das Verzeichnis der vom 1. Jan. bis zum 30. Septbr. 1843 für die Universitäts-s[Bibliothek]s s[2{angeschaffte}n 1{Bücher}]s</w:t>
      </w:r>
    </w:p>
    <w:p>
      <w:r>
        <w:t>43</w:t>
        <w:tab/>
        <w:t>1843</w:t>
      </w:r>
    </w:p>
    <w:p>
      <w:r>
        <w:br/>
        <w:t>30</w:t>
        <w:tab/>
        <w:t>Nr. 45</w:t>
      </w:r>
    </w:p>
    <w:p>
      <w:r>
        <w:t>30a</w:t>
        <w:tab/>
        <w:t>12</w:t>
      </w:r>
    </w:p>
    <w:p>
      <w:r>
        <w:t>30z</w:t>
        <w:tab/>
        <w:t>305 a, A IV, 4 c, ß 1 Nr. 45</w:t>
      </w:r>
    </w:p>
    <w:p>
      <w:r>
        <w:t>40</w:t>
        <w:tab/>
        <w:t>Acta betr. Verzeichnisse der für die s[Bibliothek]s s[2{erworbene}n 1{Bücher}]s</w:t>
      </w:r>
    </w:p>
    <w:p>
      <w:r>
        <w:t>43</w:t>
        <w:tab/>
        <w:t>1844 - 1847 ; 1856</w:t>
      </w:r>
    </w:p>
    <w:p>
      <w:r>
        <w:br/>
        <w:t>30</w:t>
        <w:tab/>
        <w:t>Nr. 46</w:t>
      </w:r>
    </w:p>
    <w:p>
      <w:r>
        <w:t>30a</w:t>
        <w:tab/>
        <w:t>13</w:t>
      </w:r>
    </w:p>
    <w:p>
      <w:r>
        <w:t>30z</w:t>
        <w:tab/>
        <w:t>305 a, A IV, 4 c, ß 1 Nr. 46</w:t>
      </w:r>
    </w:p>
    <w:p>
      <w:r>
        <w:t>40</w:t>
        <w:tab/>
        <w:t>s[2{Ankauf von} 1{Bücher}]sn für die s[Bibliothek]s</w:t>
      </w:r>
    </w:p>
    <w:p>
      <w:r>
        <w:t>45</w:t>
        <w:tab/>
        <w:t>s.d.</w:t>
      </w:r>
    </w:p>
    <w:p>
      <w:r>
        <w:br/>
        <w:t>30</w:t>
        <w:tab/>
        <w:t>Nr. 49</w:t>
      </w:r>
    </w:p>
    <w:p>
      <w:r>
        <w:t>30a</w:t>
        <w:tab/>
        <w:t>14</w:t>
      </w:r>
    </w:p>
    <w:p>
      <w:r>
        <w:t>30z</w:t>
        <w:tab/>
        <w:t>305 a, A IV, 4 c, ß 1 Nr. 49</w:t>
      </w:r>
    </w:p>
    <w:p>
      <w:r>
        <w:t>40</w:t>
        <w:tab/>
        <w:t>Acta betr. die Ablieferung der von inländischen s[Buchhändler]sn und s[Buchdrucker]sn von ihren s[Verlags- und s[Commission]ss-Artikel]sn an die Universitäts-s[Bibliothek]s s[&lt;Freiexemplare&gt;]s</w:t>
      </w:r>
    </w:p>
    <w:p>
      <w:r>
        <w:t>43</w:t>
        <w:tab/>
        <w:t>1748 - 1845</w:t>
      </w:r>
    </w:p>
    <w:p>
      <w:r>
        <w:br/>
        <w:t>26</w:t>
        <w:tab/>
        <w:t>a, A VIII, 7 a</w:t>
      </w:r>
    </w:p>
    <w:p>
      <w:r>
        <w:t>26a</w:t>
        <w:tab/>
        <w:t>05</w:t>
      </w:r>
    </w:p>
    <w:p>
      <w:r>
        <w:t>27</w:t>
        <w:tab/>
        <w:t>305 a: Rektor und Senat \ A. Der akademische Senat und die Universität: Deputation \ VIII. Die Studierenden \ 7 a. Erlaubte Vereine der Studierenden</w:t>
      </w:r>
    </w:p>
    <w:p>
      <w:r>
        <w:t>30</w:t>
        <w:tab/>
        <w:t>Nr. 1</w:t>
      </w:r>
    </w:p>
    <w:p>
      <w:r>
        <w:t>30a</w:t>
        <w:tab/>
        <w:t>01</w:t>
      </w:r>
    </w:p>
    <w:p>
      <w:r>
        <w:t>30z</w:t>
        <w:tab/>
        <w:t>305 a, A VIII, 7 a Nr. 1</w:t>
      </w:r>
    </w:p>
    <w:p>
      <w:r>
        <w:t>40</w:t>
        <w:tab/>
        <w:t>Acta betr. die von den Studierenden im Jahre 1818 errichtete s[Lesegesellschaft]s</w:t>
      </w:r>
    </w:p>
    <w:p>
      <w:r>
        <w:t>43</w:t>
        <w:tab/>
        <w:t>1818</w:t>
      </w:r>
    </w:p>
    <w:p>
      <w:r>
        <w:br/>
        <w:t>26</w:t>
        <w:tab/>
        <w:t>a, A XIV</w:t>
      </w:r>
    </w:p>
    <w:p>
      <w:r>
        <w:t>26a</w:t>
        <w:tab/>
        <w:t>06</w:t>
      </w:r>
    </w:p>
    <w:p>
      <w:r>
        <w:t>27</w:t>
        <w:tab/>
        <w:t>305 a: Rektor und Senat \ A. Der akademische Senat und die Universität: Deputation \ XIV. Wissenschaftliche Vereine und literarische Unternehmungen</w:t>
      </w:r>
    </w:p>
    <w:p>
      <w:r>
        <w:t>30</w:t>
        <w:tab/>
        <w:t>Nr. 1</w:t>
      </w:r>
    </w:p>
    <w:p>
      <w:r>
        <w:t>30a</w:t>
        <w:tab/>
        <w:t>01</w:t>
      </w:r>
    </w:p>
    <w:p>
      <w:r>
        <w:t>30z</w:t>
        <w:tab/>
        <w:t>305 a, A XIV, Nr. 1</w:t>
      </w:r>
    </w:p>
    <w:p>
      <w:r>
        <w:t>40</w:t>
        <w:tab/>
        <w:t>Acta betr. die Statuten der k[1{s[Litteratur-Gesellschaft]s} zu 2{o[Marburg]o}]k</w:t>
      </w:r>
    </w:p>
    <w:p>
      <w:r>
        <w:t>43</w:t>
        <w:tab/>
        <w:t>1774</w:t>
      </w:r>
    </w:p>
    <w:p>
      <w:r>
        <w:br/>
        <w:t>30</w:t>
        <w:tab/>
        <w:t>Nr. 3</w:t>
      </w:r>
    </w:p>
    <w:p>
      <w:r>
        <w:t>30a</w:t>
        <w:tab/>
        <w:t>02</w:t>
      </w:r>
    </w:p>
    <w:p>
      <w:r>
        <w:t>30z</w:t>
        <w:tab/>
        <w:t>305 a, A XIV, Nr. 3</w:t>
      </w:r>
    </w:p>
    <w:p>
      <w:r>
        <w:t>40</w:t>
        <w:tab/>
        <w:t>Acta betr. die t[neue gelehrte s[Zeitung]s]t vom Jahr 1797</w:t>
      </w:r>
    </w:p>
    <w:p>
      <w:r>
        <w:t>43</w:t>
        <w:tab/>
        <w:t>1797</w:t>
      </w:r>
    </w:p>
    <w:p>
      <w:r>
        <w:br/>
        <w:t>30</w:t>
        <w:tab/>
        <w:t>Nr. 4</w:t>
      </w:r>
    </w:p>
    <w:p>
      <w:r>
        <w:t>30a</w:t>
        <w:tab/>
        <w:t>03</w:t>
      </w:r>
    </w:p>
    <w:p>
      <w:r>
        <w:t>30z</w:t>
        <w:tab/>
        <w:t>305 a, A XIV, Nr. 4</w:t>
      </w:r>
    </w:p>
    <w:p>
      <w:r>
        <w:t>40</w:t>
        <w:tab/>
        <w:t>Acta betr. die s[Pränumeration]s auf die t[2{s[Zeitschrift]s} 1{Janus}]t</w:t>
      </w:r>
    </w:p>
    <w:p>
      <w:r>
        <w:t>43</w:t>
        <w:tab/>
        <w:t>1814</w:t>
      </w:r>
    </w:p>
    <w:p>
      <w:r>
        <w:br/>
        <w:t>30</w:t>
        <w:tab/>
        <w:t>Nr. 7</w:t>
      </w:r>
    </w:p>
    <w:p>
      <w:r>
        <w:t>30a</w:t>
        <w:tab/>
        <w:t>04</w:t>
      </w:r>
    </w:p>
    <w:p>
      <w:r>
        <w:t>30z</w:t>
        <w:tab/>
        <w:t>305 a, A XIV, Nr. 7</w:t>
      </w:r>
    </w:p>
    <w:p>
      <w:r>
        <w:t>40</w:t>
        <w:tab/>
        <w:t>Acta betr. s[Litterarische Zusendungen]s</w:t>
      </w:r>
    </w:p>
    <w:p>
      <w:r>
        <w:t>43</w:t>
        <w:tab/>
        <w:t>1832</w:t>
      </w:r>
    </w:p>
    <w:p>
      <w:r>
        <w:br/>
        <w:t>30</w:t>
        <w:tab/>
        <w:t>Nr. 8</w:t>
      </w:r>
    </w:p>
    <w:p>
      <w:r>
        <w:t>30a</w:t>
        <w:tab/>
        <w:t>05</w:t>
      </w:r>
    </w:p>
    <w:p>
      <w:r>
        <w:t>30z</w:t>
        <w:tab/>
        <w:t>305 a, A XIV, Nr. 8</w:t>
      </w:r>
    </w:p>
    <w:p>
      <w:r>
        <w:t>40</w:t>
        <w:tab/>
        <w:t>Acta betr. Einladungen zur Teilnahme an wissenschaftlichen Versammlungen und zu s[Subskriptionen]s</w:t>
      </w:r>
    </w:p>
    <w:p>
      <w:r>
        <w:t>43</w:t>
        <w:tab/>
        <w:t>1832</w:t>
      </w:r>
    </w:p>
    <w:p>
      <w:r>
        <w:br/>
        <w:t>30</w:t>
        <w:tab/>
        <w:t>Nr. 12</w:t>
      </w:r>
    </w:p>
    <w:p>
      <w:r>
        <w:t>30a</w:t>
        <w:tab/>
        <w:t>06</w:t>
      </w:r>
    </w:p>
    <w:p>
      <w:r>
        <w:t>30z</w:t>
        <w:tab/>
        <w:t>305 a, A XIV, Nr. 12</w:t>
      </w:r>
    </w:p>
    <w:p>
      <w:r>
        <w:t>40</w:t>
        <w:tab/>
        <w:t>Acta betr. die von dem p[4{Professor} 1{Hassenkamp}]p in o[Rinteln]o herauszugebende theol. s[Litteratur-s[Zeitung]s]s</w:t>
      </w:r>
    </w:p>
    <w:p>
      <w:r>
        <w:t>43</w:t>
        <w:tab/>
        <w:t>1787</w:t>
      </w:r>
    </w:p>
    <w:p>
      <w:r>
        <w:br/>
        <w:t>30</w:t>
        <w:tab/>
        <w:t>Nr. 16</w:t>
      </w:r>
    </w:p>
    <w:p>
      <w:r>
        <w:t>30a</w:t>
        <w:tab/>
        <w:t>07</w:t>
      </w:r>
    </w:p>
    <w:p>
      <w:r>
        <w:t>30z</w:t>
        <w:tab/>
        <w:t>305 a, A XIV, Nr. 16</w:t>
      </w:r>
    </w:p>
    <w:p>
      <w:r>
        <w:t>40</w:t>
        <w:tab/>
        <w:t>Acta betr. s[Zeitschriften]s</w:t>
      </w:r>
    </w:p>
    <w:p>
      <w:r>
        <w:t>43</w:t>
        <w:tab/>
        <w:t>1849</w:t>
      </w:r>
    </w:p>
    <w:p>
      <w:r>
        <w:br/>
        <w:t>26</w:t>
        <w:tab/>
        <w:t>a, A XV</w:t>
      </w:r>
    </w:p>
    <w:p>
      <w:r>
        <w:t>26a</w:t>
        <w:tab/>
        <w:t>07</w:t>
      </w:r>
    </w:p>
    <w:p>
      <w:r>
        <w:t>27</w:t>
        <w:tab/>
        <w:t>305 a: Rektor und Senat \ A. Der akademische Senat und die Universität: Deputation \ XV. Censur</w:t>
      </w:r>
    </w:p>
    <w:p>
      <w:r>
        <w:t>30</w:t>
        <w:tab/>
        <w:t>Nr. 2</w:t>
      </w:r>
    </w:p>
    <w:p>
      <w:r>
        <w:t>30a</w:t>
        <w:tab/>
        <w:t>01</w:t>
      </w:r>
    </w:p>
    <w:p>
      <w:r>
        <w:t>30z</w:t>
        <w:tab/>
        <w:t>305 a, A XV, Nr. 2</w:t>
      </w:r>
    </w:p>
    <w:p>
      <w:r>
        <w:t>40</w:t>
        <w:tab/>
        <w:t>Acta betr. die s[Censur]s von s[Druckschriften]s überhaupt</w:t>
      </w:r>
    </w:p>
    <w:p>
      <w:r>
        <w:t>43</w:t>
        <w:tab/>
        <w:t>1678 ; 1748 ; 1751 ; 1753 ; 1768 - 1769 ; 1779 ; 1796 ; 1803 ; 1806 ; 1809 - 1811 ; 1826</w:t>
      </w:r>
    </w:p>
    <w:p>
      <w:r>
        <w:br/>
        <w:t>30</w:t>
        <w:tab/>
        <w:t>Nr. 5</w:t>
      </w:r>
    </w:p>
    <w:p>
      <w:r>
        <w:t>30a</w:t>
        <w:tab/>
        <w:t>02</w:t>
      </w:r>
    </w:p>
    <w:p>
      <w:r>
        <w:t>30z</w:t>
        <w:tab/>
        <w:t>305 a, A XV, Nr. 5</w:t>
      </w:r>
    </w:p>
    <w:p>
      <w:r>
        <w:t>40</w:t>
        <w:tab/>
        <w:t>Acta btr. s[Contraventionen gegen s[Censur-Vorschriften]s]s</w:t>
      </w:r>
    </w:p>
    <w:p>
      <w:r>
        <w:t>43</w:t>
        <w:tab/>
        <w:t>1792 - 1844</w:t>
      </w:r>
    </w:p>
    <w:p>
      <w:r>
        <w:br/>
        <w:t>30</w:t>
        <w:tab/>
        <w:t>Nr. 6</w:t>
      </w:r>
    </w:p>
    <w:p>
      <w:r>
        <w:t>30a</w:t>
        <w:tab/>
        <w:t>03</w:t>
      </w:r>
    </w:p>
    <w:p>
      <w:r>
        <w:t>30z</w:t>
        <w:tab/>
        <w:t>305 a, A XV, Nr. 6</w:t>
      </w:r>
    </w:p>
    <w:p>
      <w:r>
        <w:t>40</w:t>
        <w:tab/>
        <w:t>Acta betr. die Inhibition an den p[5{s[Buchführer]s} 1{Krieger}]p, um das französische Nationalspiel nicht zu verkaufen</w:t>
      </w:r>
    </w:p>
    <w:p>
      <w:r>
        <w:t>43</w:t>
        <w:tab/>
        <w:t>1792</w:t>
      </w:r>
    </w:p>
    <w:p>
      <w:r>
        <w:br/>
        <w:t>30</w:t>
        <w:tab/>
        <w:t>Nr. 8</w:t>
      </w:r>
    </w:p>
    <w:p>
      <w:r>
        <w:t>30a</w:t>
        <w:tab/>
        <w:t>04</w:t>
      </w:r>
    </w:p>
    <w:p>
      <w:r>
        <w:t>30z</w:t>
        <w:tab/>
        <w:t>305 a, A XV, Nr. 8</w:t>
      </w:r>
    </w:p>
    <w:p>
      <w:r>
        <w:t>40</w:t>
        <w:tab/>
        <w:t>Acta betr. die s[Censur]s einzelner s[Druckschriften]s</w:t>
      </w:r>
    </w:p>
    <w:p>
      <w:r>
        <w:t>43</w:t>
        <w:tab/>
        <w:t>1803 - 1826</w:t>
      </w:r>
    </w:p>
    <w:p>
      <w:r>
        <w:br/>
        <w:t>30</w:t>
        <w:tab/>
        <w:t>Nr. 10</w:t>
      </w:r>
    </w:p>
    <w:p>
      <w:r>
        <w:t>30a</w:t>
        <w:tab/>
        <w:t>05</w:t>
      </w:r>
    </w:p>
    <w:p>
      <w:r>
        <w:t>30z</w:t>
        <w:tab/>
        <w:t>305 a, A XV, Nr. 10</w:t>
      </w:r>
    </w:p>
    <w:p>
      <w:r>
        <w:t>40</w:t>
        <w:tab/>
        <w:t>Acta betr. die s[Censur]s der von dem p[4{Professor} 1{Rommel}]p geschriebenen s[Memoria des p[4{Professor} 1{Brühl}]p]s</w:t>
      </w:r>
    </w:p>
    <w:p>
      <w:r>
        <w:t>43</w:t>
        <w:tab/>
        <w:t>1806</w:t>
      </w:r>
    </w:p>
    <w:p>
      <w:r>
        <w:br/>
        <w:t>30</w:t>
        <w:tab/>
        <w:t>Nr. 12</w:t>
      </w:r>
    </w:p>
    <w:p>
      <w:r>
        <w:t>30a</w:t>
        <w:tab/>
        <w:t>06</w:t>
      </w:r>
    </w:p>
    <w:p>
      <w:r>
        <w:t>30z</w:t>
        <w:tab/>
        <w:t>305 a, A XV, Nr. 12</w:t>
      </w:r>
    </w:p>
    <w:p>
      <w:r>
        <w:t>40</w:t>
        <w:tab/>
        <w:t>Acta betr. die s[Censur]s vom Jahre 1827</w:t>
      </w:r>
    </w:p>
    <w:p>
      <w:r>
        <w:t>43</w:t>
        <w:tab/>
        <w:t>1827</w:t>
      </w:r>
    </w:p>
    <w:p>
      <w:r>
        <w:br/>
        <w:t>30</w:t>
        <w:tab/>
        <w:t>Nr. 13</w:t>
      </w:r>
    </w:p>
    <w:p>
      <w:r>
        <w:t>30a</w:t>
        <w:tab/>
        <w:t>07</w:t>
      </w:r>
    </w:p>
    <w:p>
      <w:r>
        <w:t>30z</w:t>
        <w:tab/>
        <w:t>305 a, A XV, Nr. 13</w:t>
      </w:r>
    </w:p>
    <w:p>
      <w:r>
        <w:t>40</w:t>
        <w:tab/>
        <w:t>Acta betr. die s[Censur]s vom Jahre 1827</w:t>
      </w:r>
    </w:p>
    <w:p>
      <w:r>
        <w:t>43</w:t>
        <w:tab/>
        <w:t>1827</w:t>
      </w:r>
    </w:p>
    <w:p>
      <w:r>
        <w:br/>
        <w:t>30</w:t>
        <w:tab/>
        <w:t>Nr. 14</w:t>
      </w:r>
    </w:p>
    <w:p>
      <w:r>
        <w:t>30a</w:t>
        <w:tab/>
        <w:t>08</w:t>
      </w:r>
    </w:p>
    <w:p>
      <w:r>
        <w:t>30z</w:t>
        <w:tab/>
        <w:t>305 a, A XV, Nr. 14</w:t>
      </w:r>
    </w:p>
    <w:p>
      <w:r>
        <w:t>40</w:t>
        <w:tab/>
        <w:t>Acta betr. die s[Censur]s s[2{verbotene}r 1{Bücher}]s</w:t>
      </w:r>
    </w:p>
    <w:p>
      <w:r>
        <w:t>43</w:t>
        <w:tab/>
        <w:t>1832</w:t>
      </w:r>
    </w:p>
    <w:p>
      <w:r>
        <w:br/>
        <w:t>30</w:t>
        <w:tab/>
        <w:t>Nr. 15</w:t>
      </w:r>
    </w:p>
    <w:p>
      <w:r>
        <w:t>30a</w:t>
        <w:tab/>
        <w:t>09</w:t>
      </w:r>
    </w:p>
    <w:p>
      <w:r>
        <w:t>30z</w:t>
        <w:tab/>
        <w:t>305 a, A XV, Nr. 15</w:t>
      </w:r>
    </w:p>
    <w:p>
      <w:r>
        <w:t>40</w:t>
        <w:tab/>
        <w:t>Acta betr. Rechtssachen, a) die Einziehung der vom p[5{s[Buchhändler]s} 1{Krieger}]p nachgedruckten Gesindeordnung und b) Bestrafung des Buchhändlers Krieger wegen eines t[2{Buch}es "1{Bemerkungen auf meiner Reise nach Amerika}"]t s[&lt;Nachdruck&gt;]s s[&lt;Zensur&gt;]s</w:t>
      </w:r>
    </w:p>
    <w:p>
      <w:r>
        <w:t>43</w:t>
        <w:tab/>
        <w:t>1817 - 1818</w:t>
      </w:r>
    </w:p>
    <w:p>
      <w:r>
        <w:br/>
        <w:t>30</w:t>
        <w:tab/>
        <w:t>Nr. 16</w:t>
      </w:r>
    </w:p>
    <w:p>
      <w:r>
        <w:t>30a</w:t>
        <w:tab/>
        <w:t>10</w:t>
      </w:r>
    </w:p>
    <w:p>
      <w:r>
        <w:t>30z</w:t>
        <w:tab/>
        <w:t>305 a, A XV, Nr. 16</w:t>
      </w:r>
    </w:p>
    <w:p>
      <w:r>
        <w:t>40</w:t>
        <w:tab/>
        <w:t>Acta betr. Acten über die neuen allerhöchsten Verfügungen wegen der s[Preß&lt;freiheit&gt;]s- und s[Censurfreiheit]s</w:t>
      </w:r>
    </w:p>
    <w:p>
      <w:r>
        <w:t>43</w:t>
        <w:tab/>
        <w:t>1819</w:t>
      </w:r>
    </w:p>
    <w:p>
      <w:r>
        <w:br/>
        <w:t>30</w:t>
        <w:tab/>
        <w:t>Nr. 17</w:t>
      </w:r>
    </w:p>
    <w:p>
      <w:r>
        <w:t>30a</w:t>
        <w:tab/>
        <w:t>11</w:t>
      </w:r>
    </w:p>
    <w:p>
      <w:r>
        <w:t>30z</w:t>
        <w:tab/>
        <w:t>305 a, A XV, Nr. 17</w:t>
      </w:r>
    </w:p>
    <w:p>
      <w:r>
        <w:t>40</w:t>
        <w:tab/>
        <w:t>Acta betr. s[2{Befreiungen von der} 1{Censur}]s</w:t>
      </w:r>
    </w:p>
    <w:p>
      <w:r>
        <w:t>43</w:t>
        <w:tab/>
        <w:t>1803</w:t>
      </w:r>
    </w:p>
    <w:p>
      <w:r>
        <w:br/>
        <w:t>30</w:t>
        <w:tab/>
        <w:t>Nr. 18</w:t>
      </w:r>
    </w:p>
    <w:p>
      <w:r>
        <w:t>30a</w:t>
        <w:tab/>
        <w:t>12</w:t>
      </w:r>
    </w:p>
    <w:p>
      <w:r>
        <w:t>30z</w:t>
        <w:tab/>
        <w:t>305 a, A XV, Nr. 18</w:t>
      </w:r>
    </w:p>
    <w:p>
      <w:r>
        <w:t>40</w:t>
        <w:tab/>
        <w:t>Acta betr. die s[Censur]s von 1793</w:t>
      </w:r>
    </w:p>
    <w:p>
      <w:r>
        <w:t>43</w:t>
        <w:tab/>
        <w:t>1793</w:t>
      </w:r>
    </w:p>
    <w:p>
      <w:r>
        <w:br/>
        <w:t>30</w:t>
        <w:tab/>
        <w:t>Nr. 20</w:t>
      </w:r>
    </w:p>
    <w:p>
      <w:r>
        <w:t>30a</w:t>
        <w:tab/>
        <w:t>13</w:t>
      </w:r>
    </w:p>
    <w:p>
      <w:r>
        <w:t>30z</w:t>
        <w:tab/>
        <w:t>305 a, A XV, Nr. 20</w:t>
      </w:r>
    </w:p>
    <w:p>
      <w:r>
        <w:t>40</w:t>
        <w:tab/>
        <w:t>Acta betr. s[Censur]s</w:t>
      </w:r>
    </w:p>
    <w:p>
      <w:r>
        <w:t>45</w:t>
        <w:tab/>
        <w:t>s.d.</w:t>
      </w:r>
    </w:p>
    <w:p>
      <w:r>
        <w:br/>
        <w:t>26</w:t>
        <w:tab/>
        <w:t>a, A XVII, 1</w:t>
      </w:r>
    </w:p>
    <w:p>
      <w:r>
        <w:t>26a</w:t>
        <w:tab/>
        <w:t>08</w:t>
      </w:r>
    </w:p>
    <w:p>
      <w:r>
        <w:t>27</w:t>
        <w:tab/>
        <w:t>305 a: Rektor und Senat \ A. Der akademische Senat und die Universität: Deputation \ XVII. Universitäts-Verwandte \ 1. Buchhändler und Buchdrucker</w:t>
      </w:r>
    </w:p>
    <w:p>
      <w:r>
        <w:t>30</w:t>
        <w:tab/>
        <w:t>Nr. 24</w:t>
      </w:r>
    </w:p>
    <w:p>
      <w:r>
        <w:t>30a</w:t>
        <w:tab/>
        <w:t>01</w:t>
      </w:r>
    </w:p>
    <w:p>
      <w:r>
        <w:t>30z</w:t>
        <w:tab/>
        <w:t>305 a, A XVII, 1 Nr. 24</w:t>
      </w:r>
    </w:p>
    <w:p>
      <w:r>
        <w:t>40</w:t>
        <w:tab/>
        <w:t>Acta betr. s[Verlags-Privilegien]s</w:t>
      </w:r>
    </w:p>
    <w:p>
      <w:r>
        <w:t>43</w:t>
        <w:tab/>
        <w:t>1805</w:t>
      </w:r>
    </w:p>
    <w:p>
      <w:r>
        <w:br/>
        <w:t>30</w:t>
        <w:tab/>
        <w:t>Nr. 25</w:t>
      </w:r>
    </w:p>
    <w:p>
      <w:r>
        <w:t>30a</w:t>
        <w:tab/>
        <w:t>02</w:t>
      </w:r>
    </w:p>
    <w:p>
      <w:r>
        <w:t>30z</w:t>
        <w:tab/>
        <w:t>305 a, A XVII, 1 Nr. 25</w:t>
      </w:r>
    </w:p>
    <w:p>
      <w:r>
        <w:t>40</w:t>
        <w:tab/>
        <w:t>Acta betr. den p[5{s[Buchhändler]s} 1{Krieger}6{o[&lt;Marburg&gt;]o}]p dahier, wider die Universitäts-s[Bibliothek]sare Prof. Bering &amp; Tennemann wegen Ablieferung des s[p[Kopp]p'schen Handbuch]ss</w:t>
      </w:r>
    </w:p>
    <w:p>
      <w:r>
        <w:t>43</w:t>
        <w:tab/>
        <w:t>1816</w:t>
      </w:r>
    </w:p>
    <w:p>
      <w:r>
        <w:br/>
        <w:t>30</w:t>
        <w:tab/>
        <w:t>Nr. 26</w:t>
      </w:r>
    </w:p>
    <w:p>
      <w:r>
        <w:t>30a</w:t>
        <w:tab/>
        <w:t>03</w:t>
      </w:r>
    </w:p>
    <w:p>
      <w:r>
        <w:t>30z</w:t>
        <w:tab/>
        <w:t>305 a, A XVII, 1 Nr. 26</w:t>
      </w:r>
    </w:p>
    <w:p>
      <w:r>
        <w:t>40</w:t>
        <w:tab/>
        <w:t>Acta betr. die Exspectirirung des p[2{Chr. Carl} 1{Kempf}]p auf die s[Universitäts-Buchhändler]s- und s[&lt;Universitäts-&gt;Buchdrucker]sstelle und dessen wirkliche Bestellung</w:t>
      </w:r>
    </w:p>
    <w:p>
      <w:r>
        <w:t>43</w:t>
        <w:tab/>
        <w:t>1817 ; 1826 - 1828</w:t>
      </w:r>
    </w:p>
    <w:p>
      <w:r>
        <w:br/>
        <w:t>30</w:t>
        <w:tab/>
        <w:t>Nr. 27</w:t>
      </w:r>
    </w:p>
    <w:p>
      <w:r>
        <w:t>30a</w:t>
        <w:tab/>
        <w:t>04</w:t>
      </w:r>
    </w:p>
    <w:p>
      <w:r>
        <w:t>30z</w:t>
        <w:tab/>
        <w:t>305 a, A XVII, 1 Nr. 27</w:t>
      </w:r>
    </w:p>
    <w:p>
      <w:r>
        <w:t>40</w:t>
        <w:tab/>
        <w:t>Acta betr. die beabsichtigte Errichtung einer s[Buchhandlung]s von p[Faber]p und p[Garthe]p dahier o[&lt;Marburg&gt;]o</w:t>
      </w:r>
    </w:p>
    <w:p>
      <w:r>
        <w:t>43</w:t>
        <w:tab/>
        <w:t>1821 ; 1823</w:t>
      </w:r>
    </w:p>
    <w:p>
      <w:r>
        <w:br/>
        <w:t>30</w:t>
        <w:tab/>
        <w:t>Nr. 28</w:t>
      </w:r>
    </w:p>
    <w:p>
      <w:r>
        <w:t>30a</w:t>
        <w:tab/>
        <w:t>05</w:t>
      </w:r>
    </w:p>
    <w:p>
      <w:r>
        <w:t>30z</w:t>
        <w:tab/>
        <w:t>305 a, A XVII, 1 Nr. 28</w:t>
      </w:r>
    </w:p>
    <w:p>
      <w:r>
        <w:t>40</w:t>
        <w:tab/>
        <w:t>Acta betr. die vom p[5{s[Buchhändler]s} 1{Garthe}]p s[2{zu hoch angesetzte}n 1{Bücherpreise}]s</w:t>
      </w:r>
    </w:p>
    <w:p>
      <w:r>
        <w:t>41</w:t>
        <w:tab/>
        <w:t>Abschrift des demselben vom k[Kurh&lt;essisches&gt;. Minist. d. Innern]k ertheilten s[Privileg]siums</w:t>
      </w:r>
    </w:p>
    <w:p>
      <w:r>
        <w:t>43</w:t>
        <w:tab/>
        <w:t>1830</w:t>
      </w:r>
    </w:p>
    <w:p>
      <w:r>
        <w:br/>
        <w:t>30</w:t>
        <w:tab/>
        <w:t>Nr. 29</w:t>
      </w:r>
    </w:p>
    <w:p>
      <w:r>
        <w:t>30a</w:t>
        <w:tab/>
        <w:t>06</w:t>
      </w:r>
    </w:p>
    <w:p>
      <w:r>
        <w:t>30z</w:t>
        <w:tab/>
        <w:t>305 a, A XVII, 1 Nr. 29</w:t>
      </w:r>
    </w:p>
    <w:p>
      <w:r>
        <w:t>40</w:t>
        <w:tab/>
        <w:t>Acta betr. die Anlegung einer dritten s[Buchhandlung]s</w:t>
      </w:r>
    </w:p>
    <w:p>
      <w:r>
        <w:t>43</w:t>
        <w:tab/>
        <w:t>1839</w:t>
      </w:r>
    </w:p>
    <w:p>
      <w:r>
        <w:br/>
        <w:t>30</w:t>
        <w:tab/>
        <w:t>Nr. 30</w:t>
      </w:r>
    </w:p>
    <w:p>
      <w:r>
        <w:t>30a</w:t>
        <w:tab/>
        <w:t>07</w:t>
      </w:r>
    </w:p>
    <w:p>
      <w:r>
        <w:t>30z</w:t>
        <w:tab/>
        <w:t>305 a, A XVII, 1 Nr. 30</w:t>
      </w:r>
    </w:p>
    <w:p>
      <w:r>
        <w:t>40</w:t>
        <w:tab/>
        <w:t>Acta betr. die Übertragung der p[Kempf]p'schen s[Privilegien]s auf den p[5{s[Buchhändler]s} 1{Elwert}]p</w:t>
      </w:r>
    </w:p>
    <w:p>
      <w:r>
        <w:t>43</w:t>
        <w:tab/>
        <w:t>1828</w:t>
      </w:r>
    </w:p>
    <w:p>
      <w:r>
        <w:br/>
        <w:t>30</w:t>
        <w:tab/>
        <w:t>Nr. 31</w:t>
      </w:r>
    </w:p>
    <w:p>
      <w:r>
        <w:t>30a</w:t>
        <w:tab/>
        <w:t>08</w:t>
      </w:r>
    </w:p>
    <w:p>
      <w:r>
        <w:t>30z</w:t>
        <w:tab/>
        <w:t>305 a, A XVII, 1 Nr. 31</w:t>
      </w:r>
    </w:p>
    <w:p>
      <w:r>
        <w:t>40</w:t>
        <w:tab/>
        <w:t>Acta betr. die Anlegung einer 3ten s[Buchdruckerei]s</w:t>
      </w:r>
    </w:p>
    <w:p>
      <w:r>
        <w:t>43</w:t>
        <w:tab/>
        <w:t>1846</w:t>
      </w:r>
    </w:p>
    <w:p>
      <w:r>
        <w:br/>
        <w:t>30</w:t>
        <w:tab/>
        <w:t>Nr. 32</w:t>
      </w:r>
    </w:p>
    <w:p>
      <w:r>
        <w:t>30a</w:t>
        <w:tab/>
        <w:t>09</w:t>
      </w:r>
    </w:p>
    <w:p>
      <w:r>
        <w:t>30z</w:t>
        <w:tab/>
        <w:t>305 a, A XVII, 1 Nr. 32</w:t>
      </w:r>
    </w:p>
    <w:p>
      <w:r>
        <w:t>40</w:t>
        <w:tab/>
        <w:t>Acta betr. s[Buchhändler]s und s[Buchdrucker]s zu o[Marburg]o</w:t>
      </w:r>
    </w:p>
    <w:p>
      <w:r>
        <w:t>43</w:t>
        <w:tab/>
        <w:t>1822 - 1839</w:t>
      </w:r>
    </w:p>
    <w:p>
      <w:r>
        <w:br/>
        <w:t>26</w:t>
        <w:tab/>
        <w:t>a, A XVII, 3</w:t>
      </w:r>
    </w:p>
    <w:p>
      <w:r>
        <w:t>26a</w:t>
        <w:tab/>
        <w:t>09</w:t>
      </w:r>
    </w:p>
    <w:p>
      <w:r>
        <w:t>27</w:t>
        <w:tab/>
        <w:t>305 a: Rektor und Senat \ A. Der akademische Senat und die Universität: Deputation \ XVII. Universitäts-Verwandte \ 3. Sonstige Universitäts-Verwandte und Operarii</w:t>
      </w:r>
    </w:p>
    <w:p>
      <w:r>
        <w:t>30</w:t>
        <w:tab/>
        <w:t>Nr. 1</w:t>
      </w:r>
    </w:p>
    <w:p>
      <w:r>
        <w:t>30a</w:t>
        <w:tab/>
        <w:t>01</w:t>
      </w:r>
    </w:p>
    <w:p>
      <w:r>
        <w:t>30z</w:t>
        <w:tab/>
        <w:t>305 a, A XVII, 3 Nr. 1</w:t>
      </w:r>
    </w:p>
    <w:p>
      <w:r>
        <w:t>40</w:t>
        <w:tab/>
        <w:t>Acta betr. den s[Universitäts-Buchbinder]s</w:t>
      </w:r>
    </w:p>
    <w:p>
      <w:r>
        <w:t>43</w:t>
        <w:tab/>
        <w:t>1682 - 1823</w:t>
      </w:r>
    </w:p>
    <w:p>
      <w:r>
        <w:br/>
        <w:t>26</w:t>
        <w:tab/>
        <w:t>a Acc. 1950/9</w:t>
      </w:r>
    </w:p>
    <w:p>
      <w:r>
        <w:t>26a</w:t>
        <w:tab/>
        <w:t>10</w:t>
      </w:r>
    </w:p>
    <w:p>
      <w:r>
        <w:t>27</w:t>
        <w:tab/>
        <w:t>305 a: Rektor und Senat \ Acc. 1950/9</w:t>
      </w:r>
    </w:p>
    <w:p>
      <w:r>
        <w:t>30</w:t>
        <w:tab/>
        <w:t>Nr. 81</w:t>
      </w:r>
    </w:p>
    <w:p>
      <w:r>
        <w:t>30a</w:t>
        <w:tab/>
        <w:t>01</w:t>
      </w:r>
    </w:p>
    <w:p>
      <w:r>
        <w:t>30z</w:t>
        <w:tab/>
        <w:t>305 a Acc. 1950/9 Nr. 81</w:t>
      </w:r>
    </w:p>
    <w:p>
      <w:r>
        <w:t>40</w:t>
        <w:tab/>
        <w:t>Anschaffung des s[Staatsanzeiger]ss</w:t>
      </w:r>
    </w:p>
    <w:p>
      <w:r>
        <w:t>43</w:t>
        <w:tab/>
        <w:t>1855 - 1870</w:t>
      </w:r>
    </w:p>
    <w:p>
      <w:r>
        <w:br/>
        <w:t>30</w:t>
        <w:tab/>
        <w:t>Nr. 82</w:t>
      </w:r>
    </w:p>
    <w:p>
      <w:r>
        <w:t>30a</w:t>
        <w:tab/>
        <w:t>02</w:t>
      </w:r>
    </w:p>
    <w:p>
      <w:r>
        <w:t>30z</w:t>
        <w:tab/>
        <w:t>305 a Acc. 1950/9 Nr. 82</w:t>
      </w:r>
    </w:p>
    <w:p>
      <w:r>
        <w:t>40</w:t>
        <w:tab/>
        <w:t>s[2{Versendung von} 1{Druckschriften}]s</w:t>
      </w:r>
    </w:p>
    <w:p>
      <w:r>
        <w:t>43</w:t>
        <w:tab/>
        <w:t>1867 - 1882</w:t>
      </w:r>
    </w:p>
    <w:p>
      <w:r>
        <w:br/>
        <w:t>30</w:t>
        <w:tab/>
        <w:t>Nr. 83</w:t>
      </w:r>
    </w:p>
    <w:p>
      <w:r>
        <w:t>30a</w:t>
        <w:tab/>
        <w:t>03</w:t>
      </w:r>
    </w:p>
    <w:p>
      <w:r>
        <w:t>30z</w:t>
        <w:tab/>
        <w:t>305 a Acc. 1950/9 Nr. 83</w:t>
      </w:r>
    </w:p>
    <w:p>
      <w:r>
        <w:t>40</w:t>
        <w:tab/>
        <w:t>s[2{Akademische} 1{Gelegenheitsschriften}]s</w:t>
      </w:r>
    </w:p>
    <w:p>
      <w:r>
        <w:t>43</w:t>
        <w:tab/>
        <w:t>1819 - 1849</w:t>
      </w:r>
    </w:p>
    <w:p>
      <w:r>
        <w:br/>
        <w:t>30</w:t>
        <w:tab/>
        <w:t>Nr. 104</w:t>
      </w:r>
    </w:p>
    <w:p>
      <w:r>
        <w:t>30a</w:t>
        <w:tab/>
        <w:t>04</w:t>
      </w:r>
    </w:p>
    <w:p>
      <w:r>
        <w:t>30z</w:t>
        <w:tab/>
        <w:t>305 a Acc. 1950/9 Nr. 104</w:t>
      </w:r>
    </w:p>
    <w:p>
      <w:r>
        <w:t>40</w:t>
        <w:tab/>
        <w:t>s[Bibliothek]s</w:t>
      </w:r>
    </w:p>
    <w:p>
      <w:r>
        <w:t>43</w:t>
        <w:tab/>
        <w:t>1866 - 1887</w:t>
      </w:r>
    </w:p>
    <w:p>
      <w:r>
        <w:br/>
        <w:t>30</w:t>
        <w:tab/>
        <w:t>Nr. 110</w:t>
      </w:r>
    </w:p>
    <w:p>
      <w:r>
        <w:t>30a</w:t>
        <w:tab/>
        <w:t>05</w:t>
      </w:r>
    </w:p>
    <w:p>
      <w:r>
        <w:t>30z</w:t>
        <w:tab/>
        <w:t>305 a Acc. 1950/9 Nr. 110</w:t>
      </w:r>
    </w:p>
    <w:p>
      <w:r>
        <w:t>40</w:t>
        <w:tab/>
        <w:t>Akademische s[Lesehalle]s</w:t>
      </w:r>
    </w:p>
    <w:p>
      <w:r>
        <w:t>43</w:t>
        <w:tab/>
        <w:t>1907 - 1908</w:t>
      </w:r>
    </w:p>
    <w:p>
      <w:r>
        <w:br/>
        <w:t>30</w:t>
        <w:tab/>
        <w:t>Nr. 111</w:t>
      </w:r>
    </w:p>
    <w:p>
      <w:r>
        <w:t>30a</w:t>
        <w:tab/>
        <w:t>06</w:t>
      </w:r>
    </w:p>
    <w:p>
      <w:r>
        <w:t>30z</w:t>
        <w:tab/>
        <w:t>305 a Acc. 1950/9 Nr. 111</w:t>
      </w:r>
    </w:p>
    <w:p>
      <w:r>
        <w:t>40</w:t>
        <w:tab/>
        <w:t>s[Bibliothek]s</w:t>
      </w:r>
    </w:p>
    <w:p>
      <w:r>
        <w:t>43</w:t>
        <w:tab/>
        <w:t>1827 - 1851</w:t>
      </w:r>
    </w:p>
    <w:p>
      <w:r>
        <w:br/>
        <w:t>30</w:t>
        <w:tab/>
        <w:t>Nr. 154</w:t>
      </w:r>
    </w:p>
    <w:p>
      <w:r>
        <w:t>30a</w:t>
        <w:tab/>
        <w:t>07</w:t>
      </w:r>
    </w:p>
    <w:p>
      <w:r>
        <w:t>30z</w:t>
        <w:tab/>
        <w:t>305 a Acc. 1950/9 Nr. 154</w:t>
      </w:r>
    </w:p>
    <w:p>
      <w:r>
        <w:t>40</w:t>
        <w:tab/>
        <w:t>Bewerbung um das s[Privileg]s der s[Universitätsbuchdruckerei]s</w:t>
      </w:r>
    </w:p>
    <w:p>
      <w:r>
        <w:t>43</w:t>
        <w:tab/>
        <w:t>1875 - 1894</w:t>
      </w:r>
    </w:p>
    <w:p>
      <w:r>
        <w:br/>
        <w:t>30</w:t>
        <w:tab/>
        <w:t>Nr. 562</w:t>
      </w:r>
    </w:p>
    <w:p>
      <w:r>
        <w:t>30a</w:t>
        <w:tab/>
        <w:t>08</w:t>
      </w:r>
    </w:p>
    <w:p>
      <w:r>
        <w:t>30z</w:t>
        <w:tab/>
        <w:t>305 a Acc. 1950/9 Nr. 562</w:t>
      </w:r>
    </w:p>
    <w:p>
      <w:r>
        <w:t>40</w:t>
        <w:tab/>
        <w:t>s[Literarische Zusendungen]s</w:t>
      </w:r>
    </w:p>
    <w:p>
      <w:r>
        <w:t>43</w:t>
        <w:tab/>
        <w:t>1907 - 1928</w:t>
      </w:r>
    </w:p>
    <w:p>
      <w:r>
        <w:br/>
        <w:t>30</w:t>
        <w:tab/>
        <w:t>Nr. 563</w:t>
      </w:r>
    </w:p>
    <w:p>
      <w:r>
        <w:t>30a</w:t>
        <w:tab/>
        <w:t>09</w:t>
      </w:r>
    </w:p>
    <w:p>
      <w:r>
        <w:t>30z</w:t>
        <w:tab/>
        <w:t>305 a Acc. 1950/9 Nr. 563</w:t>
      </w:r>
    </w:p>
    <w:p>
      <w:r>
        <w:t>40</w:t>
        <w:tab/>
        <w:t>s[Universitätsschriften-Versendung]s</w:t>
      </w:r>
    </w:p>
    <w:p>
      <w:r>
        <w:t>43</w:t>
        <w:tab/>
        <w:t>1913 - 1929</w:t>
      </w:r>
    </w:p>
    <w:p>
      <w:r>
        <w:br/>
        <w:t>30</w:t>
        <w:tab/>
        <w:t>Nr. 573</w:t>
      </w:r>
    </w:p>
    <w:p>
      <w:r>
        <w:t>30a</w:t>
        <w:tab/>
        <w:t>10</w:t>
      </w:r>
    </w:p>
    <w:p>
      <w:r>
        <w:t>30z</w:t>
        <w:tab/>
        <w:t>305 a Acc. 1950/9 Nr. 573</w:t>
      </w:r>
    </w:p>
    <w:p>
      <w:r>
        <w:t>40</w:t>
        <w:tab/>
        <w:t>Akademische s[Lesehalle]s</w:t>
      </w:r>
    </w:p>
    <w:p>
      <w:r>
        <w:t>43</w:t>
        <w:tab/>
        <w:t>1907 - 1926</w:t>
      </w:r>
    </w:p>
    <w:p>
      <w:r>
        <w:br/>
        <w:t>26</w:t>
        <w:tab/>
        <w:t>a Acc. 1952/1</w:t>
      </w:r>
    </w:p>
    <w:p>
      <w:r>
        <w:t>26a</w:t>
        <w:tab/>
        <w:t>11</w:t>
      </w:r>
    </w:p>
    <w:p>
      <w:r>
        <w:t>27</w:t>
        <w:tab/>
        <w:t>305 a: Rektor und Senat \ Acc. 1952/1</w:t>
      </w:r>
    </w:p>
    <w:p>
      <w:r>
        <w:t>30</w:t>
        <w:tab/>
        <w:t>Nr. 4</w:t>
      </w:r>
    </w:p>
    <w:p>
      <w:r>
        <w:t>30a</w:t>
        <w:tab/>
        <w:t>01</w:t>
      </w:r>
    </w:p>
    <w:p>
      <w:r>
        <w:t>30z</w:t>
        <w:tab/>
        <w:t>305 a Acc. 1952/1 Nr. 4</w:t>
      </w:r>
    </w:p>
    <w:p>
      <w:r>
        <w:t>40</w:t>
        <w:tab/>
        <w:t>Akademische s[Lesehalle]s</w:t>
      </w:r>
    </w:p>
    <w:p>
      <w:r>
        <w:t>43</w:t>
        <w:tab/>
        <w:t>1938 - 1939</w:t>
      </w:r>
    </w:p>
    <w:p>
      <w:r>
        <w:br/>
        <w:t>30</w:t>
        <w:tab/>
        <w:t>Nr. 27</w:t>
      </w:r>
    </w:p>
    <w:p>
      <w:r>
        <w:t>30a</w:t>
        <w:tab/>
        <w:t>02</w:t>
      </w:r>
    </w:p>
    <w:p>
      <w:r>
        <w:t>30z</w:t>
        <w:tab/>
        <w:t>305 a Acc. 1952/1 Nr. 27</w:t>
      </w:r>
    </w:p>
    <w:p>
      <w:r>
        <w:t>40</w:t>
        <w:tab/>
        <w:t>Die s[Druckschriften]s der k[1{Universitäts-s[Bibliothek]s}2{o[&lt;Marburg&gt;]o}]k</w:t>
      </w:r>
    </w:p>
    <w:p>
      <w:r>
        <w:t>43</w:t>
        <w:tab/>
        <w:t>1900 - 1912</w:t>
      </w:r>
    </w:p>
    <w:p>
      <w:r>
        <w:br/>
        <w:t>30</w:t>
        <w:tab/>
        <w:t>Nr. 28</w:t>
      </w:r>
    </w:p>
    <w:p>
      <w:r>
        <w:t>30a</w:t>
        <w:tab/>
        <w:t>03</w:t>
      </w:r>
    </w:p>
    <w:p>
      <w:r>
        <w:t>30z</w:t>
        <w:tab/>
        <w:t>305 a Acc. 1952/1 Nr. 28</w:t>
      </w:r>
    </w:p>
    <w:p>
      <w:r>
        <w:t>40</w:t>
        <w:tab/>
        <w:t>Die k[1{Universitäts-s[Bibliothek]s}2{o[&lt;Marburg&gt;]o}]k</w:t>
      </w:r>
    </w:p>
    <w:p>
      <w:r>
        <w:t>43</w:t>
        <w:tab/>
        <w:t>1901 - 1921</w:t>
      </w:r>
    </w:p>
    <w:p>
      <w:r>
        <w:br/>
        <w:t>30</w:t>
        <w:tab/>
        <w:t>Nr. 29</w:t>
      </w:r>
    </w:p>
    <w:p>
      <w:r>
        <w:t>30a</w:t>
        <w:tab/>
        <w:t>04</w:t>
      </w:r>
    </w:p>
    <w:p>
      <w:r>
        <w:t>30z</w:t>
        <w:tab/>
        <w:t>305 a Acc. 1952/1 Nr. 29</w:t>
      </w:r>
    </w:p>
    <w:p>
      <w:r>
        <w:t>40</w:t>
        <w:tab/>
        <w:t>Die k[1{Universitätss[bibliothek]s}2{o[&lt;Marburg&gt;]o}]k</w:t>
      </w:r>
    </w:p>
    <w:p>
      <w:r>
        <w:t>43</w:t>
        <w:tab/>
        <w:t>1922 - 15.05.1928</w:t>
      </w:r>
    </w:p>
    <w:p>
      <w:r>
        <w:br/>
        <w:t>30</w:t>
        <w:tab/>
        <w:t>Nr. 30</w:t>
      </w:r>
    </w:p>
    <w:p>
      <w:r>
        <w:t>30a</w:t>
        <w:tab/>
        <w:t>05</w:t>
      </w:r>
    </w:p>
    <w:p>
      <w:r>
        <w:t>30z</w:t>
        <w:tab/>
        <w:t>305 a Acc. 1952/1 Nr. 30</w:t>
      </w:r>
    </w:p>
    <w:p>
      <w:r>
        <w:t>40</w:t>
        <w:tab/>
        <w:t>Die k[1{Universitätss[bibliothek]s}2{o[&lt;Marburg&gt;]o}]k</w:t>
      </w:r>
    </w:p>
    <w:p>
      <w:r>
        <w:t>43</w:t>
        <w:tab/>
        <w:t>16.05.1928 - 1933</w:t>
      </w:r>
    </w:p>
    <w:p>
      <w:r>
        <w:br/>
        <w:t>30</w:t>
        <w:tab/>
        <w:t>Nr. 31</w:t>
      </w:r>
    </w:p>
    <w:p>
      <w:r>
        <w:t>30a</w:t>
        <w:tab/>
        <w:t>06</w:t>
      </w:r>
    </w:p>
    <w:p>
      <w:r>
        <w:t>30z</w:t>
        <w:tab/>
        <w:t>305 a Acc. 1952/1 Nr. 31</w:t>
      </w:r>
    </w:p>
    <w:p>
      <w:r>
        <w:t>40</w:t>
        <w:tab/>
        <w:t>Die an die k[1{Universitätss[bibliothek]s}2{o[&lt;Marburg&gt;]o}]k anzuliefernden s[Pflichtexemplare]s von den im o[2{Reg. Bez.} 1{Kassel}]o erschienenen oder verlegten s[Druckschriften]s</w:t>
      </w:r>
    </w:p>
    <w:p>
      <w:r>
        <w:t>45</w:t>
        <w:tab/>
        <w:t>s.d.</w:t>
      </w:r>
    </w:p>
    <w:p>
      <w:r>
        <w:br/>
        <w:t>26</w:t>
        <w:tab/>
        <w:t>a Acc. 1975/79</w:t>
      </w:r>
    </w:p>
    <w:p>
      <w:r>
        <w:t>26a</w:t>
        <w:tab/>
        <w:t>12</w:t>
      </w:r>
    </w:p>
    <w:p>
      <w:r>
        <w:t>27</w:t>
        <w:tab/>
        <w:t>305 a: Rektor und Senat \ Acc. 1975/79</w:t>
      </w:r>
    </w:p>
    <w:p>
      <w:r>
        <w:t>30</w:t>
        <w:tab/>
        <w:t>Nr. 466</w:t>
      </w:r>
    </w:p>
    <w:p>
      <w:r>
        <w:t>30a</w:t>
        <w:tab/>
        <w:t>01</w:t>
      </w:r>
    </w:p>
    <w:p>
      <w:r>
        <w:t>30z</w:t>
        <w:tab/>
        <w:t>305 a Acc. 1975/79 Nr. 466</w:t>
      </w:r>
    </w:p>
    <w:p>
      <w:r>
        <w:t>40</w:t>
        <w:tab/>
        <w:t>s[Literarische Zusendungen]s</w:t>
      </w:r>
    </w:p>
    <w:p>
      <w:r>
        <w:t>43</w:t>
        <w:tab/>
        <w:t>1929 - 1935</w:t>
      </w:r>
    </w:p>
    <w:p>
      <w:r>
        <w:br/>
        <w:t>30</w:t>
        <w:tab/>
        <w:t>Nr. 505</w:t>
      </w:r>
    </w:p>
    <w:p>
      <w:r>
        <w:t>30a</w:t>
        <w:tab/>
        <w:t>02</w:t>
      </w:r>
    </w:p>
    <w:p>
      <w:r>
        <w:t>30z</w:t>
        <w:tab/>
        <w:t>305 a Acc. 1975/79 Nr. 505</w:t>
      </w:r>
    </w:p>
    <w:p>
      <w:r>
        <w:t>40</w:t>
        <w:tab/>
        <w:t>Akademische s[Lesehalle]s</w:t>
      </w:r>
    </w:p>
    <w:p>
      <w:r>
        <w:t>43</w:t>
        <w:tab/>
        <w:t>1929 - 1950</w:t>
      </w:r>
    </w:p>
    <w:p>
      <w:r>
        <w:br/>
        <w:t>30</w:t>
        <w:tab/>
        <w:t>Nr. 506 - Nr. 510</w:t>
      </w:r>
    </w:p>
    <w:p>
      <w:r>
        <w:t>30a</w:t>
        <w:tab/>
        <w:t>03</w:t>
      </w:r>
    </w:p>
    <w:p>
      <w:r>
        <w:t>30z</w:t>
        <w:tab/>
        <w:t>305 a Acc. 1975/79 Nr. 506 - Nr. 510</w:t>
      </w:r>
    </w:p>
    <w:p>
      <w:r>
        <w:t>40</w:t>
        <w:tab/>
        <w:t>s[Literarische Zusendungen]s, s[Veröffentlichungen]s</w:t>
      </w:r>
    </w:p>
    <w:p>
      <w:r>
        <w:t>43</w:t>
        <w:tab/>
        <w:t>1934 - 1937 ; 1941 - 1952</w:t>
      </w:r>
    </w:p>
    <w:p>
      <w:r>
        <w:t>50</w:t>
        <w:tab/>
        <w:t>5 Bde.</w:t>
      </w:r>
    </w:p>
    <w:p>
      <w:r>
        <w:br/>
        <w:t>30</w:t>
        <w:tab/>
        <w:t>Nr. 1339</w:t>
      </w:r>
    </w:p>
    <w:p>
      <w:r>
        <w:t>30a</w:t>
        <w:tab/>
        <w:t>04</w:t>
      </w:r>
    </w:p>
    <w:p>
      <w:r>
        <w:t>30z</w:t>
        <w:tab/>
        <w:t>305 a Acc. 1975/79 Nr. 1339</w:t>
      </w:r>
    </w:p>
    <w:p>
      <w:r>
        <w:t>40</w:t>
        <w:tab/>
        <w:t>s[Bibliothek]s</w:t>
      </w:r>
    </w:p>
    <w:p>
      <w:r>
        <w:t>43</w:t>
        <w:tab/>
        <w:t>1910 - 1922</w:t>
      </w:r>
    </w:p>
    <w:p>
      <w:r>
        <w:br/>
        <w:t>30</w:t>
        <w:tab/>
        <w:t>Nr. 1341 - Nr. 1343</w:t>
      </w:r>
    </w:p>
    <w:p>
      <w:r>
        <w:t>30a</w:t>
        <w:tab/>
        <w:t>05</w:t>
      </w:r>
    </w:p>
    <w:p>
      <w:r>
        <w:t>30z</w:t>
        <w:tab/>
        <w:t>305 a Acc. 1975/79 Nr. 1341 - Nr. 1343</w:t>
      </w:r>
    </w:p>
    <w:p>
      <w:r>
        <w:t>40</w:t>
        <w:tab/>
        <w:t>Akademische s[Lesehalle]s</w:t>
      </w:r>
    </w:p>
    <w:p>
      <w:r>
        <w:t>43</w:t>
        <w:tab/>
        <w:t>1935 - 1949</w:t>
      </w:r>
    </w:p>
    <w:p>
      <w:r>
        <w:t>50</w:t>
        <w:tab/>
        <w:t>3 Bde.</w:t>
      </w:r>
    </w:p>
    <w:p>
      <w:r>
        <w:br/>
        <w:t>26</w:t>
        <w:tab/>
        <w:t>a Acc. 1976/19</w:t>
      </w:r>
    </w:p>
    <w:p>
      <w:r>
        <w:t>26a</w:t>
        <w:tab/>
        <w:t>13</w:t>
      </w:r>
    </w:p>
    <w:p>
      <w:r>
        <w:t>27</w:t>
        <w:tab/>
        <w:t>305 a: Rektor und Senat \ Acc. 1976/19</w:t>
      </w:r>
    </w:p>
    <w:p>
      <w:r>
        <w:t>30</w:t>
        <w:tab/>
        <w:t>Nr. 2095</w:t>
      </w:r>
    </w:p>
    <w:p>
      <w:r>
        <w:t>30a</w:t>
        <w:tab/>
        <w:t>01</w:t>
      </w:r>
    </w:p>
    <w:p>
      <w:r>
        <w:t>30z</w:t>
        <w:tab/>
        <w:t>305 a Acc. 1976/19 Nr. 2095</w:t>
      </w:r>
    </w:p>
    <w:p>
      <w:r>
        <w:t>40</w:t>
        <w:tab/>
        <w:t>s[s[2{Beschaffung von} 1{Bücher}]sn]s und Zeitschriften</w:t>
      </w:r>
    </w:p>
    <w:p>
      <w:r>
        <w:t>43</w:t>
        <w:tab/>
        <w:t>1961 - 1966</w:t>
      </w:r>
    </w:p>
    <w:p>
      <w:r>
        <w:br/>
        <w:t>30</w:t>
        <w:tab/>
        <w:t>Nr. 3159</w:t>
      </w:r>
    </w:p>
    <w:p>
      <w:r>
        <w:t>30a</w:t>
        <w:tab/>
        <w:t>02</w:t>
      </w:r>
    </w:p>
    <w:p>
      <w:r>
        <w:t>30z</w:t>
        <w:tab/>
        <w:t>305 a Acc. 1976/19 Nr. 3159</w:t>
      </w:r>
    </w:p>
    <w:p>
      <w:r>
        <w:t>40</w:t>
        <w:tab/>
        <w:t>s[Literatur]s</w:t>
      </w:r>
    </w:p>
    <w:p>
      <w:r>
        <w:t>43</w:t>
        <w:tab/>
        <w:t>1953 - 1958</w:t>
      </w:r>
    </w:p>
    <w:p>
      <w:r>
        <w:br/>
        <w:t>30</w:t>
        <w:tab/>
        <w:t>Nr. 3225</w:t>
      </w:r>
    </w:p>
    <w:p>
      <w:r>
        <w:t>30a</w:t>
        <w:tab/>
        <w:t>03</w:t>
      </w:r>
    </w:p>
    <w:p>
      <w:r>
        <w:t>30z</w:t>
        <w:tab/>
        <w:t>305 a Acc. 1976/19 Nr. 3225</w:t>
      </w:r>
    </w:p>
    <w:p>
      <w:r>
        <w:t>40</w:t>
        <w:tab/>
        <w:t>Zeitschriften und sonstige s[Literatur]s</w:t>
      </w:r>
    </w:p>
    <w:p>
      <w:r>
        <w:t>43</w:t>
        <w:tab/>
        <w:t>1952 - 1955</w:t>
      </w:r>
    </w:p>
    <w:p>
      <w:r>
        <w:br/>
        <w:t>26</w:t>
        <w:tab/>
        <w:t>n</w:t>
      </w:r>
    </w:p>
    <w:p>
      <w:r>
        <w:t>26a</w:t>
        <w:tab/>
        <w:t>14</w:t>
      </w:r>
    </w:p>
    <w:p>
      <w:r>
        <w:t>27</w:t>
        <w:tab/>
        <w:t>305 n: Nachträge \ III. Acten des Prorectors (Rectors) und Senats</w:t>
      </w:r>
    </w:p>
    <w:p>
      <w:r>
        <w:t>30</w:t>
        <w:tab/>
        <w:t>Nr. 5</w:t>
      </w:r>
    </w:p>
    <w:p>
      <w:r>
        <w:t>30a</w:t>
        <w:tab/>
        <w:t>01</w:t>
      </w:r>
    </w:p>
    <w:p>
      <w:r>
        <w:t>30z</w:t>
        <w:tab/>
        <w:t>305 n Nr. 5</w:t>
      </w:r>
    </w:p>
    <w:p>
      <w:r>
        <w:t>40</w:t>
        <w:tab/>
        <w:t>c) s[Literarische Zusendungen]s, Beiträge zum s[Staatshandbuch]se etc.</w:t>
      </w:r>
    </w:p>
    <w:p>
      <w:r>
        <w:t>45</w:t>
        <w:tab/>
        <w:t>s.d.</w:t>
      </w:r>
    </w:p>
    <w:p>
      <w:r>
        <w:br/>
        <w:t>30</w:t>
        <w:tab/>
        <w:t>Nr. 10</w:t>
      </w:r>
    </w:p>
    <w:p>
      <w:r>
        <w:t>30a</w:t>
        <w:tab/>
        <w:t>02</w:t>
      </w:r>
    </w:p>
    <w:p>
      <w:r>
        <w:t>30z</w:t>
        <w:tab/>
        <w:t>305 n Nr. 10</w:t>
      </w:r>
    </w:p>
    <w:p>
      <w:r>
        <w:t>40</w:t>
        <w:tab/>
        <w:t>h) die k[1{Universitätss[bibliothek]s}2{o[&lt;Marburg&gt;]o}]k; das akademische s[Leseinstitut]s</w:t>
      </w:r>
    </w:p>
    <w:p>
      <w:r>
        <w:t>45</w:t>
        <w:tab/>
        <w:t>s.d.</w:t>
      </w:r>
    </w:p>
    <w:p/>
    <w:p/>
    <w:p>
      <w:r>
        <w:br/>
        <w:t>20</w:t>
        <w:tab/>
        <w:t>307</w:t>
      </w:r>
    </w:p>
    <w:p>
      <w:r>
        <w:t>20a</w:t>
        <w:tab/>
        <w:t>307</w:t>
      </w:r>
    </w:p>
    <w:p>
      <w:r>
        <w:t>21</w:t>
        <w:tab/>
        <w:t>Theologische Fakultät der Universität Marburg</w:t>
      </w:r>
    </w:p>
    <w:p>
      <w:r>
        <w:t>22</w:t>
        <w:tab/>
        <w:t>Hauptabteilung II: Akten \ Nichtstaatliche Archive \ #307. Universität Marburg, Fakultäten</w:t>
      </w:r>
    </w:p>
    <w:p>
      <w:r>
        <w:t>24</w:t>
        <w:tab/>
        <w:t>Findbuch</w:t>
      </w:r>
    </w:p>
    <w:p>
      <w:r>
        <w:t>25</w:t>
        <w:tab/>
        <w:t>Depositum</w:t>
      </w:r>
    </w:p>
    <w:p>
      <w:r>
        <w:t>26</w:t>
        <w:tab/>
        <w:t>a Acc. 1895/63</w:t>
      </w:r>
    </w:p>
    <w:p>
      <w:r>
        <w:t>26a</w:t>
        <w:tab/>
        <w:t>01</w:t>
      </w:r>
    </w:p>
    <w:p>
      <w:r>
        <w:t>27</w:t>
        <w:tab/>
        <w:t>307 a: Theologische Fakultät der Universität Marburg \ Acc. 1895/63</w:t>
      </w:r>
    </w:p>
    <w:p>
      <w:r>
        <w:t>30</w:t>
        <w:tab/>
        <w:t>Nr. 3</w:t>
      </w:r>
    </w:p>
    <w:p>
      <w:r>
        <w:t>30a</w:t>
        <w:tab/>
        <w:t>01</w:t>
      </w:r>
    </w:p>
    <w:p>
      <w:r>
        <w:t>30z</w:t>
        <w:tab/>
        <w:t>307 a Acc. 1895/63 Nr. 3</w:t>
      </w:r>
    </w:p>
    <w:p>
      <w:r>
        <w:t>40</w:t>
        <w:tab/>
        <w:t>s[Censur]s s[2{theologische}r 1{Schriften}]s</w:t>
      </w:r>
    </w:p>
    <w:p>
      <w:r>
        <w:t>43</w:t>
        <w:tab/>
        <w:t>1840</w:t>
      </w:r>
    </w:p>
    <w:p>
      <w:r>
        <w:br/>
        <w:t>26</w:t>
        <w:tab/>
        <w:t>a Acc. 1923/3</w:t>
      </w:r>
    </w:p>
    <w:p>
      <w:r>
        <w:t>26a</w:t>
        <w:tab/>
        <w:t>02</w:t>
      </w:r>
    </w:p>
    <w:p>
      <w:r>
        <w:t>27</w:t>
        <w:tab/>
        <w:t>307 a: Theologische Fakultät der Universität Marburg \ Acc. 1923/3</w:t>
      </w:r>
    </w:p>
    <w:p>
      <w:r>
        <w:t>30</w:t>
        <w:tab/>
        <w:t>Nr. F 6</w:t>
      </w:r>
    </w:p>
    <w:p>
      <w:r>
        <w:t>30a</w:t>
        <w:tab/>
        <w:t>01</w:t>
      </w:r>
    </w:p>
    <w:p>
      <w:r>
        <w:t>30z</w:t>
        <w:tab/>
        <w:t>307 a Acc. 1923/3 Nr. F 6</w:t>
      </w:r>
    </w:p>
    <w:p>
      <w:r>
        <w:t>40</w:t>
        <w:tab/>
        <w:t>Amerika-s[Bibliothek]s</w:t>
      </w:r>
    </w:p>
    <w:p>
      <w:r>
        <w:t>43</w:t>
        <w:tab/>
        <w:t>1912 - 1917</w:t>
      </w:r>
    </w:p>
    <w:p>
      <w:r>
        <w:br/>
        <w:t>26</w:t>
        <w:tab/>
        <w:t>a Acc. 1950/1</w:t>
      </w:r>
    </w:p>
    <w:p>
      <w:r>
        <w:t>26a</w:t>
        <w:tab/>
        <w:t>03</w:t>
      </w:r>
    </w:p>
    <w:p>
      <w:r>
        <w:t>27</w:t>
        <w:tab/>
        <w:t>307 a: Theologische Fakultät der Universität Marburg \ Acc. 1950/1 \ A. Allgemeine Fakultäts-Akten</w:t>
      </w:r>
    </w:p>
    <w:p>
      <w:r>
        <w:t>30</w:t>
        <w:tab/>
        <w:t>Nr. 53</w:t>
      </w:r>
    </w:p>
    <w:p>
      <w:r>
        <w:t>30a</w:t>
        <w:tab/>
        <w:t>01</w:t>
      </w:r>
    </w:p>
    <w:p>
      <w:r>
        <w:t>30z</w:t>
        <w:tab/>
        <w:t>307 a Acc. 1950/1 Nr. 53</w:t>
      </w:r>
    </w:p>
    <w:p>
      <w:r>
        <w:t>40</w:t>
        <w:tab/>
        <w:t>k[1{Universitätss[bibliothek]s}2{o[&lt;Marburg&gt;]o}]k. s[Bücherbezug]s</w:t>
      </w:r>
    </w:p>
    <w:p>
      <w:r>
        <w:t>43</w:t>
        <w:tab/>
        <w:t>1923</w:t>
      </w:r>
    </w:p>
    <w:p>
      <w:r>
        <w:br/>
        <w:t>26</w:t>
        <w:tab/>
        <w:t>a Acc. 1962/12</w:t>
      </w:r>
    </w:p>
    <w:p>
      <w:r>
        <w:t>26a</w:t>
        <w:tab/>
        <w:t>04</w:t>
      </w:r>
    </w:p>
    <w:p>
      <w:r>
        <w:t>27</w:t>
        <w:tab/>
        <w:t>307 a: Theologische Fakultät der Universität Marburg \ Acc. 1962/12 \ A. Allgemeine Fakultäts-Akten</w:t>
      </w:r>
    </w:p>
    <w:p>
      <w:r>
        <w:t>30</w:t>
        <w:tab/>
        <w:t>Nr. 60</w:t>
      </w:r>
    </w:p>
    <w:p>
      <w:r>
        <w:t>30a</w:t>
        <w:tab/>
        <w:t>01</w:t>
      </w:r>
    </w:p>
    <w:p>
      <w:r>
        <w:t>30z</w:t>
        <w:tab/>
        <w:t>307 a Acc. 1962/12 Nr. 60</w:t>
      </w:r>
    </w:p>
    <w:p>
      <w:r>
        <w:t>40</w:t>
        <w:tab/>
        <w:t>Gutachten betr. s[Bücher&lt;gutachten&gt;]s von p[4{Prof.} 1{Schuster}]p</w:t>
      </w:r>
    </w:p>
    <w:p>
      <w:r>
        <w:t>43</w:t>
        <w:tab/>
        <w:t>1950 - 1952</w:t>
      </w:r>
    </w:p>
    <w:p/>
    <w:p/>
    <w:p>
      <w:r>
        <w:br/>
        <w:t>20</w:t>
        <w:tab/>
        <w:t>308</w:t>
      </w:r>
    </w:p>
    <w:p>
      <w:r>
        <w:t>20a</w:t>
        <w:tab/>
        <w:t>308</w:t>
      </w:r>
    </w:p>
    <w:p>
      <w:r>
        <w:t>21</w:t>
        <w:tab/>
        <w:t>Universitätsbibliothek Marburg</w:t>
      </w:r>
    </w:p>
    <w:p>
      <w:r>
        <w:t>22</w:t>
        <w:tab/>
        <w:t>Hauptabteilung II: Akten \ Nichtstaatliche Archive \ #308. Universitätsbibliothek Marburg</w:t>
      </w:r>
    </w:p>
    <w:p>
      <w:r>
        <w:t>24</w:t>
        <w:tab/>
        <w:t>Findbücher</w:t>
      </w:r>
    </w:p>
    <w:p>
      <w:r>
        <w:t>25</w:t>
        <w:tab/>
        <w:t>Depositum</w:t>
      </w:r>
    </w:p>
    <w:p>
      <w:r>
        <w:t>26</w:t>
        <w:tab/>
        <w:t>Acc. 1937/106</w:t>
      </w:r>
    </w:p>
    <w:p>
      <w:r>
        <w:t>26a</w:t>
        <w:tab/>
        <w:t>1937</w:t>
      </w:r>
    </w:p>
    <w:p>
      <w:r>
        <w:t>27</w:t>
        <w:tab/>
        <w:t>Acc. 1937/106</w:t>
      </w:r>
    </w:p>
    <w:p>
      <w:r>
        <w:t>30</w:t>
        <w:tab/>
        <w:t>Nr. 13</w:t>
      </w:r>
    </w:p>
    <w:p>
      <w:r>
        <w:t>30a</w:t>
        <w:tab/>
        <w:t>013</w:t>
      </w:r>
    </w:p>
    <w:p>
      <w:r>
        <w:t>30z</w:t>
        <w:tab/>
        <w:t>308 Acc. 1937/106 Nr. 13</w:t>
      </w:r>
    </w:p>
    <w:p>
      <w:r>
        <w:t>40</w:t>
        <w:tab/>
        <w:t>s[Bibliotheks-Commission]s</w:t>
      </w:r>
    </w:p>
    <w:p>
      <w:r>
        <w:t>43</w:t>
        <w:tab/>
        <w:t>1831 - 1834</w:t>
      </w:r>
    </w:p>
    <w:p>
      <w:r>
        <w:br/>
        <w:t>30</w:t>
        <w:tab/>
        <w:t>Nr. 14</w:t>
      </w:r>
    </w:p>
    <w:p>
      <w:r>
        <w:t>30a</w:t>
        <w:tab/>
        <w:t>014</w:t>
      </w:r>
    </w:p>
    <w:p>
      <w:r>
        <w:t>30z</w:t>
        <w:tab/>
        <w:t>308 Acc. 1937/106 Nr. 14</w:t>
      </w:r>
    </w:p>
    <w:p>
      <w:r>
        <w:t>40</w:t>
        <w:tab/>
        <w:t>Protokollbuch der s[Bibliotheks-Commission]s</w:t>
      </w:r>
    </w:p>
    <w:p>
      <w:r>
        <w:t>43</w:t>
        <w:tab/>
        <w:t>1831 - 1885</w:t>
      </w:r>
    </w:p>
    <w:p>
      <w:r>
        <w:br/>
        <w:t>30</w:t>
        <w:tab/>
        <w:t>Nr. 15</w:t>
      </w:r>
    </w:p>
    <w:p>
      <w:r>
        <w:t>30a</w:t>
        <w:tab/>
        <w:t>015</w:t>
      </w:r>
    </w:p>
    <w:p>
      <w:r>
        <w:t>30z</w:t>
        <w:tab/>
        <w:t>308 Acc. 1937/106 Nr. 15</w:t>
      </w:r>
    </w:p>
    <w:p>
      <w:r>
        <w:t>40</w:t>
        <w:tab/>
        <w:t>Beratungen der s[Bibliotheks-Commission]s über s[s[2{Anschaffungen von} 1{Bücher}]sn]s</w:t>
      </w:r>
    </w:p>
    <w:p>
      <w:r>
        <w:t>43</w:t>
        <w:tab/>
        <w:t>1831 - 1836</w:t>
      </w:r>
    </w:p>
    <w:p>
      <w:r>
        <w:br/>
        <w:t>30</w:t>
        <w:tab/>
        <w:t>Nr. 16</w:t>
      </w:r>
    </w:p>
    <w:p>
      <w:r>
        <w:t>30a</w:t>
        <w:tab/>
        <w:t>016</w:t>
      </w:r>
    </w:p>
    <w:p>
      <w:r>
        <w:t>30z</w:t>
        <w:tab/>
        <w:t>308 Acc. 1937/106 Nr. 16</w:t>
      </w:r>
    </w:p>
    <w:p>
      <w:r>
        <w:t>40</w:t>
        <w:tab/>
        <w:t>s[2{Erwerbung von} 1{Doubletten}]s</w:t>
      </w:r>
    </w:p>
    <w:p>
      <w:r>
        <w:t>43</w:t>
        <w:tab/>
        <w:t>1772 - 1824</w:t>
      </w:r>
    </w:p>
    <w:p>
      <w:r>
        <w:br/>
        <w:t>30</w:t>
        <w:tab/>
        <w:t>Nr. 17</w:t>
      </w:r>
    </w:p>
    <w:p>
      <w:r>
        <w:t>30a</w:t>
        <w:tab/>
        <w:t>017</w:t>
      </w:r>
    </w:p>
    <w:p>
      <w:r>
        <w:t>30z</w:t>
        <w:tab/>
        <w:t>308 Acc. 1937/106 Nr. 17</w:t>
      </w:r>
    </w:p>
    <w:p>
      <w:r>
        <w:t>40</w:t>
        <w:tab/>
        <w:t>s[Privilegien]s und s[Verpflichtungen]s der s[Buchhändler]s</w:t>
      </w:r>
    </w:p>
    <w:p>
      <w:r>
        <w:t>43</w:t>
        <w:tab/>
        <w:t>1787 - 1823</w:t>
      </w:r>
    </w:p>
    <w:p>
      <w:r>
        <w:br/>
        <w:t>30</w:t>
        <w:tab/>
        <w:t>Nr. 18</w:t>
      </w:r>
    </w:p>
    <w:p>
      <w:r>
        <w:t>30a</w:t>
        <w:tab/>
        <w:t>018</w:t>
      </w:r>
    </w:p>
    <w:p>
      <w:r>
        <w:t>30z</w:t>
        <w:tab/>
        <w:t>308 Acc. 1937/106 Nr. 18</w:t>
      </w:r>
    </w:p>
    <w:p>
      <w:r>
        <w:t>40</w:t>
        <w:tab/>
        <w:t>Ablieferung der s[Buchhändler]s an die Universitätss[bibliothek]s s[&lt;Pflichtexemplare&gt;]s</w:t>
      </w:r>
    </w:p>
    <w:p>
      <w:r>
        <w:t>43</w:t>
        <w:tab/>
        <w:t>1825 - 1886</w:t>
      </w:r>
    </w:p>
    <w:p>
      <w:r>
        <w:br/>
        <w:t>30</w:t>
        <w:tab/>
        <w:t>Nr. 19</w:t>
      </w:r>
    </w:p>
    <w:p>
      <w:r>
        <w:t>30a</w:t>
        <w:tab/>
        <w:t>019</w:t>
      </w:r>
    </w:p>
    <w:p>
      <w:r>
        <w:t>30z</w:t>
        <w:tab/>
        <w:t>308 Acc. 1937/106 Nr. 19</w:t>
      </w:r>
    </w:p>
    <w:p>
      <w:r>
        <w:t>40</w:t>
        <w:tab/>
        <w:t>s[Pflichtexemplare]s</w:t>
      </w:r>
    </w:p>
    <w:p>
      <w:r>
        <w:t>43</w:t>
        <w:tab/>
        <w:t>1848 - 1866</w:t>
      </w:r>
    </w:p>
    <w:p>
      <w:r>
        <w:br/>
        <w:t>30</w:t>
        <w:tab/>
        <w:t>Nr. 20</w:t>
      </w:r>
    </w:p>
    <w:p>
      <w:r>
        <w:t>30a</w:t>
        <w:tab/>
        <w:t>020</w:t>
      </w:r>
    </w:p>
    <w:p>
      <w:r>
        <w:t>30z</w:t>
        <w:tab/>
        <w:t>308 Acc. 1937/106 Nr. 20</w:t>
      </w:r>
    </w:p>
    <w:p>
      <w:r>
        <w:t>40</w:t>
        <w:tab/>
        <w:t>s[Pflichtexemplare]s</w:t>
      </w:r>
    </w:p>
    <w:p>
      <w:r>
        <w:t>43</w:t>
        <w:tab/>
        <w:t>1868 - 1880</w:t>
      </w:r>
    </w:p>
    <w:p>
      <w:r>
        <w:br/>
        <w:t>30</w:t>
        <w:tab/>
        <w:t>Nr. 21</w:t>
      </w:r>
    </w:p>
    <w:p>
      <w:r>
        <w:t>30a</w:t>
        <w:tab/>
        <w:t>021</w:t>
      </w:r>
    </w:p>
    <w:p>
      <w:r>
        <w:t>30z</w:t>
        <w:tab/>
        <w:t>308 Acc. 1937/106 Nr. 21</w:t>
      </w:r>
    </w:p>
    <w:p>
      <w:r>
        <w:t>40</w:t>
        <w:tab/>
        <w:t>s[Pflichtexemplare]s. Varia (3 Pakete)</w:t>
      </w:r>
    </w:p>
    <w:p>
      <w:r>
        <w:t>43</w:t>
        <w:tab/>
        <w:t>1855 - 1876</w:t>
      </w:r>
    </w:p>
    <w:p>
      <w:r>
        <w:br/>
        <w:t>30</w:t>
        <w:tab/>
        <w:t>Nr. 38</w:t>
      </w:r>
    </w:p>
    <w:p>
      <w:r>
        <w:t>30a</w:t>
        <w:tab/>
        <w:t>038</w:t>
      </w:r>
    </w:p>
    <w:p>
      <w:r>
        <w:t>30z</w:t>
        <w:tab/>
        <w:t>308 Acc. 1937/106 Nr. 38</w:t>
      </w:r>
    </w:p>
    <w:p>
      <w:r>
        <w:t>40</w:t>
        <w:tab/>
        <w:t>Die o[Corvey]oer s[Bibliothek]s</w:t>
      </w:r>
    </w:p>
    <w:p>
      <w:r>
        <w:t>43</w:t>
        <w:tab/>
        <w:t>1812 - 1818</w:t>
      </w:r>
    </w:p>
    <w:p/>
    <w:p/>
    <w:p>
      <w:r>
        <w:br/>
        <w:t>20</w:t>
        <w:tab/>
        <w:t>310</w:t>
      </w:r>
    </w:p>
    <w:p>
      <w:r>
        <w:t>20a</w:t>
        <w:tab/>
        <w:t>310</w:t>
      </w:r>
    </w:p>
    <w:p>
      <w:r>
        <w:t>21</w:t>
        <w:tab/>
        <w:t>Universität Marburg, Kuratorium</w:t>
      </w:r>
    </w:p>
    <w:p>
      <w:r>
        <w:t>22</w:t>
        <w:tab/>
        <w:t>Hauptabteilung II: Akten \ Nichtstaatliche Archive \ #310. Universitätskuratorium, Rechnungen</w:t>
      </w:r>
    </w:p>
    <w:p>
      <w:r>
        <w:t>24</w:t>
        <w:tab/>
        <w:t>Findbuch</w:t>
      </w:r>
    </w:p>
    <w:p>
      <w:r>
        <w:t>25</w:t>
        <w:tab/>
        <w:t>Depositum</w:t>
      </w:r>
    </w:p>
    <w:p>
      <w:r>
        <w:t>26</w:t>
        <w:tab/>
        <w:t>Acc. 1920/30 I</w:t>
      </w:r>
    </w:p>
    <w:p>
      <w:r>
        <w:t>26a</w:t>
        <w:tab/>
        <w:t>1920</w:t>
      </w:r>
    </w:p>
    <w:p>
      <w:r>
        <w:t>26b</w:t>
        <w:tab/>
        <w:t>30</w:t>
      </w:r>
    </w:p>
    <w:p>
      <w:r>
        <w:t>26c</w:t>
        <w:tab/>
        <w:t>01</w:t>
      </w:r>
    </w:p>
    <w:p>
      <w:r>
        <w:t>27</w:t>
        <w:tab/>
        <w:t>Acc. 1920/30 \ Repositur I</w:t>
      </w:r>
    </w:p>
    <w:p>
      <w:r>
        <w:t>30</w:t>
        <w:tab/>
        <w:t>Nr. 83</w:t>
      </w:r>
    </w:p>
    <w:p>
      <w:r>
        <w:t>30a</w:t>
        <w:tab/>
        <w:t>01</w:t>
      </w:r>
    </w:p>
    <w:p>
      <w:r>
        <w:t>30z</w:t>
        <w:tab/>
        <w:t>310 Acc. 1920/30 I Nr. 83</w:t>
      </w:r>
    </w:p>
    <w:p>
      <w:r>
        <w:t>40</w:t>
        <w:tab/>
        <w:t>Die s[s[2{Anschaffung von} 1{Druckschriften}]s]s bezw. Abgabe je 1 Exemplars der im Geschäftsbereiche der Universität herausgegebenen amtlichen Drucksachen an die Königl. Bibliothek in Berlin und andere Behörden pp. sowie die Anschaffung von Formularen</w:t>
      </w:r>
    </w:p>
    <w:p>
      <w:r>
        <w:t>43</w:t>
        <w:tab/>
        <w:t>1882 - 1908</w:t>
      </w:r>
    </w:p>
    <w:p>
      <w:r>
        <w:br/>
        <w:t>26</w:t>
        <w:tab/>
        <w:t>Acc. 1920/30 II</w:t>
      </w:r>
    </w:p>
    <w:p>
      <w:r>
        <w:t>26a</w:t>
        <w:tab/>
        <w:t>1920</w:t>
      </w:r>
    </w:p>
    <w:p>
      <w:r>
        <w:t>26b</w:t>
        <w:tab/>
        <w:t>30</w:t>
      </w:r>
    </w:p>
    <w:p>
      <w:r>
        <w:t>26c</w:t>
        <w:tab/>
        <w:t>02</w:t>
      </w:r>
    </w:p>
    <w:p>
      <w:r>
        <w:t>27</w:t>
        <w:tab/>
        <w:t>Acc. 1920/30 \ Repositur II</w:t>
      </w:r>
    </w:p>
    <w:p>
      <w:r>
        <w:t>30</w:t>
        <w:tab/>
        <w:t>Nr. 149 - Nr. 152</w:t>
      </w:r>
    </w:p>
    <w:p>
      <w:r>
        <w:t>30a</w:t>
        <w:tab/>
        <w:t>01</w:t>
      </w:r>
    </w:p>
    <w:p>
      <w:r>
        <w:t>30z</w:t>
        <w:tab/>
        <w:t>310 Acc. 1920/30 II Nr. 149 - Nr. 152</w:t>
      </w:r>
    </w:p>
    <w:p>
      <w:r>
        <w:t>40</w:t>
        <w:tab/>
        <w:t>Die k[1{Universitätss[bibliothek]s} zu 2{o[Marburg]o}]k betr.</w:t>
      </w:r>
    </w:p>
    <w:p>
      <w:r>
        <w:t>43</w:t>
        <w:tab/>
        <w:t>1747 - 1900</w:t>
      </w:r>
    </w:p>
    <w:p>
      <w:r>
        <w:t>50</w:t>
        <w:tab/>
        <w:t>4 Bde.</w:t>
      </w:r>
    </w:p>
    <w:p>
      <w:r>
        <w:br/>
        <w:t>26</w:t>
        <w:tab/>
        <w:t>Acc. 1951/6</w:t>
      </w:r>
    </w:p>
    <w:p>
      <w:r>
        <w:t>26a</w:t>
        <w:tab/>
        <w:t>1951</w:t>
      </w:r>
    </w:p>
    <w:p>
      <w:r>
        <w:t>27</w:t>
        <w:tab/>
        <w:t>Acc. 1951/6</w:t>
      </w:r>
    </w:p>
    <w:p>
      <w:r>
        <w:t>30</w:t>
        <w:tab/>
        <w:t>Nr. 138</w:t>
      </w:r>
    </w:p>
    <w:p>
      <w:r>
        <w:t>30a</w:t>
        <w:tab/>
        <w:t>01</w:t>
      </w:r>
    </w:p>
    <w:p>
      <w:r>
        <w:t>30z</w:t>
        <w:tab/>
        <w:t>310 Acc. 1951/6 Nr. 138</w:t>
      </w:r>
    </w:p>
    <w:p>
      <w:r>
        <w:t>40</w:t>
        <w:tab/>
        <w:t>Die s[Herausgabe]s eines Werkes von p[4{Prof.} 1{Stoll} in 6{o[Kassel]o}]p pp.</w:t>
      </w:r>
    </w:p>
    <w:p>
      <w:r>
        <w:t>43</w:t>
        <w:tab/>
        <w:t>1926 - 1940</w:t>
      </w:r>
    </w:p>
    <w:p>
      <w:r>
        <w:br/>
        <w:t>30</w:t>
        <w:tab/>
        <w:t>Nr. 175 - Nr. 177</w:t>
      </w:r>
    </w:p>
    <w:p>
      <w:r>
        <w:t>30a</w:t>
        <w:tab/>
        <w:t>02</w:t>
      </w:r>
    </w:p>
    <w:p>
      <w:r>
        <w:t>30z</w:t>
        <w:tab/>
        <w:t>310 Acc. 1951/6 Nr. 175 - Nr. 177</w:t>
      </w:r>
    </w:p>
    <w:p>
      <w:r>
        <w:t>40</w:t>
        <w:tab/>
        <w:t>Die s[s[2{Beschaffung von} 1{Druckschriften}]s, s[Bücher&lt;beschaffung&gt;]sn]s pp.</w:t>
      </w:r>
    </w:p>
    <w:p>
      <w:r>
        <w:t>43</w:t>
        <w:tab/>
        <w:t>1909 - 1936</w:t>
      </w:r>
    </w:p>
    <w:p>
      <w:r>
        <w:t>50</w:t>
        <w:tab/>
        <w:t>3 Bde.</w:t>
      </w:r>
    </w:p>
    <w:p>
      <w:r>
        <w:br/>
        <w:t>30</w:t>
        <w:tab/>
        <w:t>Nr. 194</w:t>
      </w:r>
    </w:p>
    <w:p>
      <w:r>
        <w:t>30a</w:t>
        <w:tab/>
        <w:t>03</w:t>
      </w:r>
    </w:p>
    <w:p>
      <w:r>
        <w:t>30z</w:t>
        <w:tab/>
        <w:t>310 Acc. 1951/6 Nr. 194</w:t>
      </w:r>
    </w:p>
    <w:p>
      <w:r>
        <w:t>40</w:t>
        <w:tab/>
        <w:t>Aufbewahrung von s[Schriften]s, s[Druckschriften]s pp. von Corporationen, Vereinen pp. im Universitätsarchiv</w:t>
      </w:r>
    </w:p>
    <w:p>
      <w:r>
        <w:t>43</w:t>
        <w:tab/>
        <w:t>1896 -</w:t>
      </w:r>
    </w:p>
    <w:p>
      <w:r>
        <w:br/>
        <w:t>26</w:t>
        <w:tab/>
        <w:t>Acc. 1970/19</w:t>
      </w:r>
    </w:p>
    <w:p>
      <w:r>
        <w:t>26a</w:t>
        <w:tab/>
        <w:t>1970</w:t>
      </w:r>
    </w:p>
    <w:p>
      <w:r>
        <w:t>27</w:t>
        <w:tab/>
        <w:t>Acc. 1970/19</w:t>
      </w:r>
    </w:p>
    <w:p>
      <w:r>
        <w:t>30</w:t>
        <w:tab/>
        <w:t>Nr. 18</w:t>
      </w:r>
    </w:p>
    <w:p>
      <w:r>
        <w:t>30a</w:t>
        <w:tab/>
        <w:t>01</w:t>
      </w:r>
    </w:p>
    <w:p>
      <w:r>
        <w:t>30z</w:t>
        <w:tab/>
        <w:t>310 Acc. 1970/19 Nr. 18</w:t>
      </w:r>
    </w:p>
    <w:p>
      <w:r>
        <w:t>40</w:t>
        <w:tab/>
        <w:t>Die Mexico-s[Bücherei]s beim Geograph. Institut</w:t>
      </w:r>
    </w:p>
    <w:p>
      <w:r>
        <w:t>43</w:t>
        <w:tab/>
        <w:t>1924 - 1927</w:t>
      </w:r>
    </w:p>
    <w:p>
      <w:r>
        <w:br/>
        <w:t>30</w:t>
        <w:tab/>
        <w:t>Nr. 26</w:t>
      </w:r>
    </w:p>
    <w:p>
      <w:r>
        <w:t>30a</w:t>
        <w:tab/>
        <w:t>02</w:t>
      </w:r>
    </w:p>
    <w:p>
      <w:r>
        <w:t>30z</w:t>
        <w:tab/>
        <w:t>310 Acc. 1970/19 Nr. 26</w:t>
      </w:r>
    </w:p>
    <w:p>
      <w:r>
        <w:t>40</w:t>
        <w:tab/>
        <w:t>Errichtung einer theolog. Amerikas[bücherei]s</w:t>
      </w:r>
    </w:p>
    <w:p>
      <w:r>
        <w:t>43</w:t>
        <w:tab/>
        <w:t>1912 - 1917</w:t>
      </w:r>
    </w:p>
    <w:p>
      <w:r>
        <w:br/>
        <w:t>26</w:t>
        <w:tab/>
        <w:t>Acc. 1975/42</w:t>
      </w:r>
    </w:p>
    <w:p>
      <w:r>
        <w:t>26a</w:t>
        <w:tab/>
        <w:t>1975</w:t>
      </w:r>
    </w:p>
    <w:p>
      <w:r>
        <w:t>27</w:t>
        <w:tab/>
        <w:t>Acc. 1975/42</w:t>
      </w:r>
    </w:p>
    <w:p>
      <w:r>
        <w:t>30</w:t>
        <w:tab/>
        <w:t>Nr. 620</w:t>
      </w:r>
    </w:p>
    <w:p>
      <w:r>
        <w:t>30a</w:t>
        <w:tab/>
        <w:t>01</w:t>
      </w:r>
    </w:p>
    <w:p>
      <w:r>
        <w:t>30z</w:t>
        <w:tab/>
        <w:t>310 Acc. 1975/42 Nr. 620</w:t>
      </w:r>
    </w:p>
    <w:p>
      <w:r>
        <w:t>40</w:t>
        <w:tab/>
        <w:t>Forderung der k[s[Buchhandlung]s p[Nijhoff]p-S-Grafenhage]k</w:t>
      </w:r>
    </w:p>
    <w:p>
      <w:r>
        <w:t>43</w:t>
        <w:tab/>
        <w:t>1950 - 1951</w:t>
      </w:r>
    </w:p>
    <w:p>
      <w:r>
        <w:br/>
        <w:t>30</w:t>
        <w:tab/>
        <w:t>Nr. 720</w:t>
      </w:r>
    </w:p>
    <w:p>
      <w:r>
        <w:t>30a</w:t>
        <w:tab/>
        <w:t>02</w:t>
      </w:r>
    </w:p>
    <w:p>
      <w:r>
        <w:t>30z</w:t>
        <w:tab/>
        <w:t>310 Acc. 1975/42 Nr. 720</w:t>
      </w:r>
    </w:p>
    <w:p>
      <w:r>
        <w:t>40</w:t>
        <w:tab/>
        <w:t>Sicherstellung von s[2{nazistischer und militärische}r 1{Literatur}]s</w:t>
      </w:r>
    </w:p>
    <w:p>
      <w:r>
        <w:t>43</w:t>
        <w:tab/>
        <w:t>1946</w:t>
      </w:r>
    </w:p>
    <w:p>
      <w:r>
        <w:br/>
        <w:t>30</w:t>
        <w:tab/>
        <w:t>Nr. 811</w:t>
      </w:r>
    </w:p>
    <w:p>
      <w:r>
        <w:t>30a</w:t>
        <w:tab/>
        <w:t>03</w:t>
      </w:r>
    </w:p>
    <w:p>
      <w:r>
        <w:t>30z</w:t>
        <w:tab/>
        <w:t>310 Acc. 1975/42 Nr. 811</w:t>
      </w:r>
    </w:p>
    <w:p>
      <w:r>
        <w:t>40</w:t>
        <w:tab/>
        <w:t>Beschaffung von Drucksachen, s[Bücher&lt;beschaffung&gt;]sn und Zeitschriften</w:t>
      </w:r>
    </w:p>
    <w:p>
      <w:r>
        <w:t>43</w:t>
        <w:tab/>
        <w:t>1937 - 1951</w:t>
      </w:r>
    </w:p>
    <w:p>
      <w:r>
        <w:br/>
        <w:t>30</w:t>
        <w:tab/>
        <w:t>Nr. 1005</w:t>
      </w:r>
    </w:p>
    <w:p>
      <w:r>
        <w:t>30a</w:t>
        <w:tab/>
        <w:t>04</w:t>
      </w:r>
    </w:p>
    <w:p>
      <w:r>
        <w:t>30z</w:t>
        <w:tab/>
        <w:t>310 Acc. 1975/42 Nr. 1005</w:t>
      </w:r>
    </w:p>
    <w:p>
      <w:r>
        <w:t>40</w:t>
        <w:tab/>
        <w:t>Die k[1{Universitäts-s[Bibliothek]s}2{o[&lt;Marburg&gt;]o}]k</w:t>
      </w:r>
    </w:p>
    <w:p>
      <w:r>
        <w:t>43</w:t>
        <w:tab/>
        <w:t>1934 - 1948</w:t>
      </w:r>
    </w:p>
    <w:p>
      <w:r>
        <w:br/>
        <w:t>26</w:t>
        <w:tab/>
        <w:t>Acc. 1983/15</w:t>
      </w:r>
    </w:p>
    <w:p>
      <w:r>
        <w:t>26a</w:t>
        <w:tab/>
        <w:t>1983</w:t>
      </w:r>
    </w:p>
    <w:p>
      <w:r>
        <w:t>27</w:t>
        <w:tab/>
        <w:t>Acc. 1983/15</w:t>
      </w:r>
    </w:p>
    <w:p>
      <w:r>
        <w:t>30</w:t>
        <w:tab/>
        <w:t>Nr. 4274</w:t>
      </w:r>
    </w:p>
    <w:p>
      <w:r>
        <w:t>30a</w:t>
        <w:tab/>
        <w:t>01</w:t>
      </w:r>
    </w:p>
    <w:p>
      <w:r>
        <w:t>30z</w:t>
        <w:tab/>
        <w:t>310 Acc. 1983/15 Nr. 4274</w:t>
      </w:r>
    </w:p>
    <w:p>
      <w:r>
        <w:t>40</w:t>
        <w:tab/>
        <w:t>s[Universitäts-Buchdrucker]s und s[&lt;Universitäts&gt;-Buchhändler]s zu o[Marburg]o</w:t>
      </w:r>
    </w:p>
    <w:p>
      <w:r>
        <w:t>43</w:t>
        <w:tab/>
        <w:t>1783 - 1843</w:t>
      </w:r>
    </w:p>
    <w:p>
      <w:r>
        <w:br/>
        <w:t>30</w:t>
        <w:tab/>
        <w:t>Nr. 4275</w:t>
      </w:r>
    </w:p>
    <w:p>
      <w:r>
        <w:t>30a</w:t>
        <w:tab/>
        <w:t>02</w:t>
      </w:r>
    </w:p>
    <w:p>
      <w:r>
        <w:t>30z</w:t>
        <w:tab/>
        <w:t>310 Acc. 1983/15 Nr. 4275</w:t>
      </w:r>
    </w:p>
    <w:p>
      <w:r>
        <w:t>40</w:t>
        <w:tab/>
        <w:t>Die s[Universitätsbuchhändler]s zu o[Marburg]o</w:t>
      </w:r>
    </w:p>
    <w:p>
      <w:r>
        <w:t>43</w:t>
        <w:tab/>
        <w:t>1794 - 1938 ; 1966</w:t>
      </w:r>
    </w:p>
    <w:p/>
    <w:p/>
    <w:p>
      <w:r>
        <w:br/>
        <w:t>20</w:t>
        <w:tab/>
        <w:t>315</w:t>
      </w:r>
    </w:p>
    <w:p>
      <w:r>
        <w:t>20a</w:t>
        <w:tab/>
        <w:t>315</w:t>
      </w:r>
    </w:p>
    <w:p>
      <w:r>
        <w:t>21</w:t>
        <w:tab/>
        <w:t>Landeskirchenamt</w:t>
      </w:r>
    </w:p>
    <w:p>
      <w:r>
        <w:t>22</w:t>
        <w:tab/>
        <w:t>Hauptabteilung II: Akten \ Nichtstaatliche Archive \ #315. Landeskirchenamt: Hessische Konsistorien</w:t>
      </w:r>
    </w:p>
    <w:p>
      <w:r>
        <w:t>24</w:t>
        <w:tab/>
        <w:t>Findbücher</w:t>
      </w:r>
    </w:p>
    <w:p>
      <w:r>
        <w:t>25</w:t>
        <w:tab/>
        <w:t>Depositum</w:t>
      </w:r>
    </w:p>
    <w:p>
      <w:r>
        <w:t>26</w:t>
        <w:tab/>
        <w:t>a</w:t>
      </w:r>
    </w:p>
    <w:p>
      <w:r>
        <w:t>26a</w:t>
        <w:tab/>
        <w:t>01</w:t>
      </w:r>
    </w:p>
    <w:p>
      <w:r>
        <w:t>27</w:t>
        <w:tab/>
        <w:t>General-Akten des früheren Konsistoriums zu Cassel \ C. Kassel \ Agenden, Gottesdienste</w:t>
      </w:r>
    </w:p>
    <w:p>
      <w:r>
        <w:t>30</w:t>
        <w:tab/>
        <w:t>Nr. 114</w:t>
      </w:r>
    </w:p>
    <w:p>
      <w:r>
        <w:t>30a</w:t>
        <w:tab/>
        <w:t>01</w:t>
      </w:r>
    </w:p>
    <w:p>
      <w:r>
        <w:t>30z</w:t>
        <w:tab/>
        <w:t>315 a Nr. 114</w:t>
      </w:r>
    </w:p>
    <w:p>
      <w:r>
        <w:t>40</w:t>
        <w:tab/>
        <w:t>Die Auflage einer neuen Kirchen-s[Agende]s und deren gdgst resolvirte vorgängige bessere Einrichtung betr. 1788; dann die Einführung eines gleichlautenden Kirchengebets in sämtl. Fürstl. Staaten betr. 1788 ff. (NB. Enthält auch sonstige Agendensachen)</w:t>
      </w:r>
    </w:p>
    <w:p>
      <w:r>
        <w:t>43</w:t>
        <w:tab/>
        <w:t>1788 - 1864</w:t>
      </w:r>
    </w:p>
    <w:p>
      <w:r>
        <w:br/>
        <w:t>26</w:t>
        <w:tab/>
        <w:t>a</w:t>
      </w:r>
    </w:p>
    <w:p>
      <w:r>
        <w:t>26a</w:t>
        <w:tab/>
        <w:t>02</w:t>
      </w:r>
    </w:p>
    <w:p>
      <w:r>
        <w:t>27</w:t>
        <w:tab/>
        <w:t>General-Akten des früheren Konsistoriums zu Cassel \ C. Kassel \ Kirchenmusik, Agende, Gesangbuch</w:t>
      </w:r>
    </w:p>
    <w:p>
      <w:r>
        <w:t>30</w:t>
        <w:tab/>
        <w:t>Nr. 142</w:t>
      </w:r>
    </w:p>
    <w:p>
      <w:r>
        <w:t>30a</w:t>
        <w:tab/>
        <w:t>01</w:t>
      </w:r>
    </w:p>
    <w:p>
      <w:r>
        <w:t>30z</w:t>
        <w:tab/>
        <w:t>315 a Nr. 142</w:t>
      </w:r>
    </w:p>
    <w:p>
      <w:r>
        <w:t>40</w:t>
        <w:tab/>
        <w:t>Die Einführung eines neuen s[Gesangbuch]ss in sämtlichen Ev. reformirten Gemeinden in o[Hessen]o betr. 1770; die dem k[1{s[Waisenhaus]s}2{o[&lt;Kassel&gt;]o}]k gnädigst ertheilte Versicherung, daß ihm nach Ableben des p[5{s[Buchbinder]s}s 1{Siebert}]p das s[Privilegium]s über das reformirte Gesangbuch ertheilt werden solle 1796; den s[Druck]s und s[Verlag]s des Gesangbuches überhaupt 1799</w:t>
      </w:r>
    </w:p>
    <w:p>
      <w:r>
        <w:t>43</w:t>
        <w:tab/>
        <w:t>1768 - 1847</w:t>
      </w:r>
    </w:p>
    <w:p>
      <w:r>
        <w:br/>
        <w:t>30</w:t>
        <w:tab/>
        <w:t>Nr. 143</w:t>
      </w:r>
    </w:p>
    <w:p>
      <w:r>
        <w:t>30a</w:t>
        <w:tab/>
        <w:t>02</w:t>
      </w:r>
    </w:p>
    <w:p>
      <w:r>
        <w:t>30z</w:t>
        <w:tab/>
        <w:t>315 a Nr. 143</w:t>
      </w:r>
    </w:p>
    <w:p>
      <w:r>
        <w:t>40</w:t>
        <w:tab/>
        <w:t>Akten betreffend die Verbesserung des Kirchengesanges, und insbesondere die s[Herausgabe]s eines s[Choralbuch]ses</w:t>
      </w:r>
    </w:p>
    <w:p>
      <w:r>
        <w:t>43</w:t>
        <w:tab/>
        <w:t>1835 - 1866</w:t>
      </w:r>
    </w:p>
    <w:p>
      <w:r>
        <w:br/>
        <w:t>30</w:t>
        <w:tab/>
        <w:t>Nr. 144</w:t>
      </w:r>
    </w:p>
    <w:p>
      <w:r>
        <w:t>30a</w:t>
        <w:tab/>
        <w:t>03</w:t>
      </w:r>
    </w:p>
    <w:p>
      <w:r>
        <w:t>30z</w:t>
        <w:tab/>
        <w:t>315 a Nr. 144</w:t>
      </w:r>
    </w:p>
    <w:p>
      <w:r>
        <w:t>40</w:t>
        <w:tab/>
        <w:t>Akten betreffend die Einführung des von der deutschen evangelischen Kirchenconferenz zu Eisenach verfaßten deutschen evangelischen Kirchens[gesangbuch]ses</w:t>
      </w:r>
    </w:p>
    <w:p>
      <w:r>
        <w:t>43</w:t>
        <w:tab/>
        <w:t>1853 - 1867</w:t>
      </w:r>
    </w:p>
    <w:p>
      <w:r>
        <w:br/>
        <w:t>26</w:t>
        <w:tab/>
        <w:t>a</w:t>
      </w:r>
    </w:p>
    <w:p>
      <w:r>
        <w:t>26a</w:t>
        <w:tab/>
        <w:t>03</w:t>
      </w:r>
    </w:p>
    <w:p>
      <w:r>
        <w:t>27</w:t>
        <w:tab/>
        <w:t>General-Akten des früheren Konsistoriums zu Cassel \ C. Kassel \ Katechismus, Agenden, Kirchenverfassung</w:t>
      </w:r>
    </w:p>
    <w:p>
      <w:r>
        <w:t>30</w:t>
        <w:tab/>
        <w:t>Nr. 574</w:t>
      </w:r>
    </w:p>
    <w:p>
      <w:r>
        <w:t>30a</w:t>
        <w:tab/>
        <w:t>01</w:t>
      </w:r>
    </w:p>
    <w:p>
      <w:r>
        <w:t>30z</w:t>
        <w:tab/>
        <w:t>315 a Nr. 574</w:t>
      </w:r>
    </w:p>
    <w:p>
      <w:r>
        <w:t>40</w:t>
        <w:tab/>
        <w:t>Die von der Regierung dahier für die Schule in o[Steinbach-Hallenberg]o in Antrag gebrachte Annahme des lutherischen s[Katechismus]s betr.</w:t>
      </w:r>
    </w:p>
    <w:p>
      <w:r>
        <w:t>43</w:t>
        <w:tab/>
        <w:t>1828</w:t>
      </w:r>
    </w:p>
    <w:p>
      <w:r>
        <w:br/>
        <w:t>30</w:t>
        <w:tab/>
        <w:t>Nr. 575</w:t>
      </w:r>
    </w:p>
    <w:p>
      <w:r>
        <w:t>30a</w:t>
        <w:tab/>
        <w:t>02</w:t>
      </w:r>
    </w:p>
    <w:p>
      <w:r>
        <w:t>30z</w:t>
        <w:tab/>
        <w:t>315 a Nr. 575</w:t>
      </w:r>
    </w:p>
    <w:p>
      <w:r>
        <w:t>40</w:t>
        <w:tab/>
        <w:t>den p[Kempf]pschen s[Katechismus]s betreffend</w:t>
      </w:r>
    </w:p>
    <w:p>
      <w:r>
        <w:t>43</w:t>
        <w:tab/>
        <w:t>1832</w:t>
      </w:r>
    </w:p>
    <w:p>
      <w:r>
        <w:br/>
        <w:t>30</w:t>
        <w:tab/>
        <w:t>Nr. 576</w:t>
      </w:r>
    </w:p>
    <w:p>
      <w:r>
        <w:t>30a</w:t>
        <w:tab/>
        <w:t>03</w:t>
      </w:r>
    </w:p>
    <w:p>
      <w:r>
        <w:t>30z</w:t>
        <w:tab/>
        <w:t>315 a Nr. 576</w:t>
      </w:r>
    </w:p>
    <w:p>
      <w:r>
        <w:t>40</w:t>
        <w:tab/>
        <w:t>Die Einführung des neuen o[Hannover]oischen s[Catechismus]s zu o[Freudenberg]o und o[Eichenberg]o betr.</w:t>
      </w:r>
    </w:p>
    <w:p>
      <w:r>
        <w:t>43</w:t>
        <w:tab/>
        <w:t>1791</w:t>
      </w:r>
    </w:p>
    <w:p>
      <w:r>
        <w:br/>
        <w:t>30</w:t>
        <w:tab/>
        <w:t>Nr. 578</w:t>
      </w:r>
    </w:p>
    <w:p>
      <w:r>
        <w:t>30a</w:t>
        <w:tab/>
        <w:t>04</w:t>
      </w:r>
    </w:p>
    <w:p>
      <w:r>
        <w:t>30z</w:t>
        <w:tab/>
        <w:t>315 a Nr. 578</w:t>
      </w:r>
    </w:p>
    <w:p>
      <w:r>
        <w:t>40</w:t>
        <w:tab/>
        <w:t>Die s[Herausgabe]s einer neuen s[Agende]s betr.</w:t>
      </w:r>
    </w:p>
    <w:p>
      <w:r>
        <w:t>43</w:t>
        <w:tab/>
        <w:t>1787 - 1839</w:t>
      </w:r>
    </w:p>
    <w:p>
      <w:r>
        <w:br/>
        <w:t>26</w:t>
        <w:tab/>
        <w:t>c</w:t>
      </w:r>
    </w:p>
    <w:p>
      <w:r>
        <w:t>26a</w:t>
        <w:tab/>
        <w:t>04</w:t>
      </w:r>
    </w:p>
    <w:p>
      <w:r>
        <w:t>27</w:t>
        <w:tab/>
        <w:t>General-Akten des früheren Consitorialbezirks Marburg \ M. Marburg \ Kirchenlieder, Agende, Inventar</w:t>
      </w:r>
    </w:p>
    <w:p>
      <w:r>
        <w:t>30</w:t>
        <w:tab/>
        <w:t>Nr. 175</w:t>
      </w:r>
    </w:p>
    <w:p>
      <w:r>
        <w:t>30a</w:t>
        <w:tab/>
        <w:t>01</w:t>
      </w:r>
    </w:p>
    <w:p>
      <w:r>
        <w:t>30z</w:t>
        <w:tab/>
        <w:t>315 c Nr. 175</w:t>
      </w:r>
    </w:p>
    <w:p>
      <w:r>
        <w:t>40</w:t>
        <w:tab/>
        <w:t>Acta enthaltend die Vorschläge des Consistorii zu o[Marburg]o wegen Verbesserung und neuen Einrichtung der Kirchens[agende]s</w:t>
      </w:r>
    </w:p>
    <w:p>
      <w:r>
        <w:t>43</w:t>
        <w:tab/>
        <w:t>1791 - 1843</w:t>
      </w:r>
    </w:p>
    <w:p>
      <w:r>
        <w:br/>
        <w:t>26</w:t>
        <w:tab/>
        <w:t>d</w:t>
      </w:r>
    </w:p>
    <w:p>
      <w:r>
        <w:t>26a</w:t>
        <w:tab/>
        <w:t>05</w:t>
      </w:r>
    </w:p>
    <w:p>
      <w:r>
        <w:t>27</w:t>
        <w:tab/>
        <w:t>General-Akten des früheren Konsistoriums in Hanau \ H. Hanau \ Gesangbuch, Katechismus</w:t>
      </w:r>
    </w:p>
    <w:p>
      <w:r>
        <w:t>30</w:t>
        <w:tab/>
        <w:t>Nr. 377</w:t>
      </w:r>
    </w:p>
    <w:p>
      <w:r>
        <w:t>30a</w:t>
        <w:tab/>
        <w:t>01</w:t>
      </w:r>
    </w:p>
    <w:p>
      <w:r>
        <w:t>30z</w:t>
        <w:tab/>
        <w:t>315 d Nr. 377</w:t>
      </w:r>
    </w:p>
    <w:p>
      <w:r>
        <w:t>40</w:t>
        <w:tab/>
        <w:t>Die Einführung eines neuen s[Gesangbuch]ses in hiesiger Grafschaft betr. (ref.)</w:t>
      </w:r>
    </w:p>
    <w:p>
      <w:r>
        <w:t>43</w:t>
        <w:tab/>
        <w:t>1785 - 1838</w:t>
      </w:r>
    </w:p>
    <w:p>
      <w:r>
        <w:br/>
        <w:t>30</w:t>
        <w:tab/>
        <w:t>Nr. 379</w:t>
      </w:r>
    </w:p>
    <w:p>
      <w:r>
        <w:t>30a</w:t>
        <w:tab/>
        <w:t>02</w:t>
      </w:r>
    </w:p>
    <w:p>
      <w:r>
        <w:t>30z</w:t>
        <w:tab/>
        <w:t>315 d Nr. 379</w:t>
      </w:r>
    </w:p>
    <w:p>
      <w:r>
        <w:t>40</w:t>
        <w:tab/>
        <w:t>Aktenstücke zur Herausgabe eines neuen s[Gesangbuch]ses für die o[Hanau]oer Union</w:t>
      </w:r>
    </w:p>
    <w:p>
      <w:r>
        <w:t>43</w:t>
        <w:tab/>
        <w:t>1821</w:t>
      </w:r>
    </w:p>
    <w:p>
      <w:r>
        <w:br/>
        <w:t>30</w:t>
        <w:tab/>
        <w:t>Nr. 381</w:t>
      </w:r>
    </w:p>
    <w:p>
      <w:r>
        <w:t>30a</w:t>
        <w:tab/>
        <w:t>03</w:t>
      </w:r>
    </w:p>
    <w:p>
      <w:r>
        <w:t>30z</w:t>
        <w:tab/>
        <w:t>315 d Nr. 381</w:t>
      </w:r>
    </w:p>
    <w:p>
      <w:r>
        <w:t>40</w:t>
        <w:tab/>
        <w:t>Akten betreffend das neue evangelische s[Gesangbuch]s für o[Hanau]o</w:t>
      </w:r>
    </w:p>
    <w:p>
      <w:r>
        <w:t>43</w:t>
        <w:tab/>
        <w:t>1822 - 1859</w:t>
      </w:r>
    </w:p>
    <w:p>
      <w:r>
        <w:br/>
        <w:t>30</w:t>
        <w:tab/>
        <w:t>Nr. 382</w:t>
      </w:r>
    </w:p>
    <w:p>
      <w:r>
        <w:t>30a</w:t>
        <w:tab/>
        <w:t>04</w:t>
      </w:r>
    </w:p>
    <w:p>
      <w:r>
        <w:t>30z</w:t>
        <w:tab/>
        <w:t>315 d Nr. 382</w:t>
      </w:r>
    </w:p>
    <w:p>
      <w:r>
        <w:t>40</w:t>
        <w:tab/>
        <w:t>Acta das für die vereinigten evang. Gemeinden im o[2{Fürstenthum} 1{Hanau}]o gesammelte s[Gesangbuch]s betr.</w:t>
      </w:r>
    </w:p>
    <w:p>
      <w:r>
        <w:t>43</w:t>
        <w:tab/>
        <w:t>1823 - 1836</w:t>
      </w:r>
    </w:p>
    <w:p>
      <w:r>
        <w:br/>
        <w:t>30</w:t>
        <w:tab/>
        <w:t>Nr. 383</w:t>
      </w:r>
    </w:p>
    <w:p>
      <w:r>
        <w:t>30a</w:t>
        <w:tab/>
        <w:t>05</w:t>
      </w:r>
    </w:p>
    <w:p>
      <w:r>
        <w:t>30z</w:t>
        <w:tab/>
        <w:t>315 d Nr. 383</w:t>
      </w:r>
    </w:p>
    <w:p>
      <w:r>
        <w:t>40</w:t>
        <w:tab/>
        <w:t>Acta die Einführung des von dem Herrn p[7{Consistorialrath} 1{Walther}]p in anno 1764 herausgegebenen Catechismi in der o[2{Grafschaft} 1{Hanau}]o 1763-1794; 2) die Einführung des o[Hannöver]oschen s[Katechismus]s statt des vergriffenen Waltherischen</w:t>
      </w:r>
    </w:p>
    <w:p>
      <w:r>
        <w:t>43</w:t>
        <w:tab/>
        <w:t>1763 - 1801</w:t>
      </w:r>
    </w:p>
    <w:p/>
    <w:p/>
    <w:p>
      <w:r>
        <w:br/>
        <w:t>20</w:t>
        <w:tab/>
        <w:t>318</w:t>
      </w:r>
    </w:p>
    <w:p>
      <w:r>
        <w:t>20a</w:t>
        <w:tab/>
        <w:t>318</w:t>
      </w:r>
    </w:p>
    <w:p>
      <w:r>
        <w:t>21</w:t>
        <w:tab/>
        <w:t>Mittlere Kirchenbehörden</w:t>
      </w:r>
    </w:p>
    <w:p>
      <w:r>
        <w:t>22</w:t>
        <w:tab/>
        <w:t>Hauptabteilung II: Akten \ Nichtstaatliche Archive \ #318. Mittlere Kirchenbehörden</w:t>
      </w:r>
    </w:p>
    <w:p>
      <w:r>
        <w:t>24</w:t>
        <w:tab/>
        <w:t>Findbücher</w:t>
      </w:r>
    </w:p>
    <w:p>
      <w:r>
        <w:t>25</w:t>
        <w:tab/>
        <w:t>Depositum</w:t>
      </w:r>
    </w:p>
    <w:p>
      <w:r>
        <w:t>26</w:t>
        <w:tab/>
        <w:t>Hersfeld Acc. 1938/69</w:t>
      </w:r>
    </w:p>
    <w:p>
      <w:r>
        <w:t>26a</w:t>
        <w:tab/>
        <w:t>Hersfeld</w:t>
      </w:r>
    </w:p>
    <w:p>
      <w:r>
        <w:t>27</w:t>
        <w:tab/>
        <w:t>Inspektur Hersfeld \ Acc. 1938/69</w:t>
      </w:r>
    </w:p>
    <w:p>
      <w:r>
        <w:t>30</w:t>
        <w:tab/>
        <w:t>Nr. 27</w:t>
      </w:r>
    </w:p>
    <w:p>
      <w:r>
        <w:t>30a</w:t>
        <w:tab/>
        <w:t>01</w:t>
      </w:r>
    </w:p>
    <w:p>
      <w:r>
        <w:t>30z</w:t>
        <w:tab/>
        <w:t>318 Hersfeld Acc. 1938/69 Nr. 27</w:t>
      </w:r>
    </w:p>
    <w:p>
      <w:r>
        <w:t>40</w:t>
        <w:tab/>
        <w:t>s[2{Theologische} 1{Schriften}]s</w:t>
      </w:r>
    </w:p>
    <w:p>
      <w:r>
        <w:t>45</w:t>
        <w:tab/>
        <w:t>s.d.</w:t>
      </w:r>
    </w:p>
    <w:p>
      <w:r>
        <w:br/>
        <w:t>26</w:t>
        <w:tab/>
        <w:t>Kirchhain Acc. 1936/12</w:t>
      </w:r>
    </w:p>
    <w:p>
      <w:r>
        <w:t>26a</w:t>
        <w:tab/>
        <w:t>Kirchhain</w:t>
      </w:r>
    </w:p>
    <w:p>
      <w:r>
        <w:t>27</w:t>
        <w:tab/>
        <w:t>Kreispfarramt Kirchhain \ Acc. 1936/12</w:t>
      </w:r>
    </w:p>
    <w:p>
      <w:r>
        <w:t>30</w:t>
        <w:tab/>
        <w:t>Nr. 44</w:t>
      </w:r>
    </w:p>
    <w:p>
      <w:r>
        <w:t>30a</w:t>
        <w:tab/>
        <w:t>01</w:t>
      </w:r>
    </w:p>
    <w:p>
      <w:r>
        <w:t>30z</w:t>
        <w:tab/>
        <w:t>318 Kirchhain Acc. 1936/12 Nr. 44</w:t>
      </w:r>
    </w:p>
    <w:p>
      <w:r>
        <w:t>40</w:t>
        <w:tab/>
        <w:t>Aktenstücke die s[Bibliothek]s der o[2{Klasse} 1{Rauschenberg}]o betr.</w:t>
      </w:r>
    </w:p>
    <w:p>
      <w:r>
        <w:t>43</w:t>
        <w:tab/>
        <w:t>1836 - 1860</w:t>
      </w:r>
    </w:p>
    <w:p>
      <w:r>
        <w:br/>
        <w:t>26</w:t>
        <w:tab/>
        <w:t>Marburg</w:t>
      </w:r>
    </w:p>
    <w:p>
      <w:r>
        <w:t>26a</w:t>
        <w:tab/>
        <w:t>Marburg</w:t>
      </w:r>
    </w:p>
    <w:p>
      <w:r>
        <w:t>27</w:t>
        <w:tab/>
        <w:t>Lutherische Superintendentur Marburg 1533-1924 \ F. Aufsicht über die Pfarreien \ 6. Personalia \ d. Bildung und Kultur, Historie</w:t>
      </w:r>
    </w:p>
    <w:p>
      <w:r>
        <w:t>30</w:t>
        <w:tab/>
        <w:t>Nr. 803</w:t>
      </w:r>
    </w:p>
    <w:p>
      <w:r>
        <w:t>30a</w:t>
        <w:tab/>
        <w:t>01</w:t>
      </w:r>
    </w:p>
    <w:p>
      <w:r>
        <w:t>30z</w:t>
        <w:tab/>
        <w:t>318 Marburg Nr. 803</w:t>
      </w:r>
    </w:p>
    <w:p>
      <w:r>
        <w:t>40</w:t>
        <w:tab/>
        <w:t>Gründung einer s[Lesegesellschaft]s unter den lutherischen Pfarrern o[Marburg]os</w:t>
      </w:r>
    </w:p>
    <w:p>
      <w:r>
        <w:t>43</w:t>
        <w:tab/>
        <w:t>1776</w:t>
      </w:r>
    </w:p>
    <w:p>
      <w:r>
        <w:br/>
        <w:t>30</w:t>
        <w:tab/>
        <w:t>Nr. 587</w:t>
      </w:r>
    </w:p>
    <w:p>
      <w:r>
        <w:t>30a</w:t>
        <w:tab/>
        <w:t>02</w:t>
      </w:r>
    </w:p>
    <w:p>
      <w:r>
        <w:t>30z</w:t>
        <w:tab/>
        <w:t>318 Marburg Nr. 587</w:t>
      </w:r>
    </w:p>
    <w:p>
      <w:r>
        <w:t>40</w:t>
        <w:tab/>
        <w:t>Gründung einer s[Lesegesellschaft]s unter den lutherischen Pfarrern o[Oberhessen]os</w:t>
      </w:r>
    </w:p>
    <w:p>
      <w:r>
        <w:t>43</w:t>
        <w:tab/>
        <w:t>1798</w:t>
      </w:r>
    </w:p>
    <w:p>
      <w:r>
        <w:br/>
        <w:t>30</w:t>
        <w:tab/>
        <w:t>Nr. 225</w:t>
      </w:r>
    </w:p>
    <w:p>
      <w:r>
        <w:t>30a</w:t>
        <w:tab/>
        <w:t>03</w:t>
      </w:r>
    </w:p>
    <w:p>
      <w:r>
        <w:t>30z</w:t>
        <w:tab/>
        <w:t>318 Marburg Nr. 225</w:t>
      </w:r>
    </w:p>
    <w:p>
      <w:r>
        <w:t>40</w:t>
        <w:tab/>
        <w:t>Klassens[bibliotheken]s und die in solche s[2{anzuschaffende}n 1{Werke}]s (insb. der durch p[7{Prälat} 1{Zimmermann} in 6{o[Darmstadt]o}]p herausgegebenen s[Gesamtausgabe der Werke von p[Luther]p]s)</w:t>
      </w:r>
    </w:p>
    <w:p>
      <w:r>
        <w:t>43</w:t>
        <w:tab/>
        <w:t>1852 ; 1891</w:t>
      </w:r>
    </w:p>
    <w:p>
      <w:r>
        <w:br/>
        <w:t>26</w:t>
        <w:tab/>
        <w:t>Spangenberg Acc. 1936/33</w:t>
      </w:r>
    </w:p>
    <w:p>
      <w:r>
        <w:t>26a</w:t>
        <w:tab/>
        <w:t>Spangenberg</w:t>
      </w:r>
    </w:p>
    <w:p>
      <w:r>
        <w:t>27</w:t>
        <w:tab/>
        <w:t>Klasse Spangenberg \ Acc. 1936/33</w:t>
      </w:r>
    </w:p>
    <w:p>
      <w:r>
        <w:t>30</w:t>
        <w:tab/>
        <w:t>Nr. N 1</w:t>
      </w:r>
    </w:p>
    <w:p>
      <w:r>
        <w:t>30a</w:t>
        <w:tab/>
        <w:t>01</w:t>
      </w:r>
    </w:p>
    <w:p>
      <w:r>
        <w:t>30z</w:t>
        <w:tab/>
        <w:t>318 Spangenberg Acc. 1936/33 Nr. N 1</w:t>
      </w:r>
    </w:p>
    <w:p>
      <w:r>
        <w:t>40</w:t>
        <w:tab/>
        <w:t>s[Bibelgesellschaft]s</w:t>
      </w:r>
    </w:p>
    <w:p>
      <w:r>
        <w:t>43</w:t>
        <w:tab/>
        <w:t>1818 ; 1871</w:t>
      </w:r>
    </w:p>
    <w:p>
      <w:r>
        <w:br/>
        <w:t>26</w:t>
        <w:tab/>
        <w:t>Ziegenhain Acc. 1951/47</w:t>
      </w:r>
    </w:p>
    <w:p>
      <w:r>
        <w:t>26a</w:t>
        <w:tab/>
        <w:t>Ziegenhain</w:t>
      </w:r>
    </w:p>
    <w:p>
      <w:r>
        <w:t>26b</w:t>
        <w:tab/>
        <w:t>1951</w:t>
      </w:r>
    </w:p>
    <w:p>
      <w:r>
        <w:t>27</w:t>
        <w:tab/>
        <w:t>Kreispfarramt Ziegenhain \ Acc. 1951/47</w:t>
      </w:r>
    </w:p>
    <w:p>
      <w:r>
        <w:t>30</w:t>
        <w:tab/>
        <w:t>Nr. 23</w:t>
      </w:r>
    </w:p>
    <w:p>
      <w:r>
        <w:t>30a</w:t>
        <w:tab/>
        <w:t>01</w:t>
      </w:r>
    </w:p>
    <w:p>
      <w:r>
        <w:t>30z</w:t>
        <w:tab/>
        <w:t>318 Ziegenhain Acc. 1951/47 Nr. 23</w:t>
      </w:r>
    </w:p>
    <w:p>
      <w:r>
        <w:t>40</w:t>
        <w:tab/>
        <w:t>Die Einrichtung einer Klassens[bibliothek]s</w:t>
      </w:r>
    </w:p>
    <w:p>
      <w:r>
        <w:t>43</w:t>
        <w:tab/>
        <w:t>1836 - 1857</w:t>
      </w:r>
    </w:p>
    <w:p>
      <w:r>
        <w:br/>
        <w:t>30</w:t>
        <w:tab/>
        <w:t>Nr. 28</w:t>
      </w:r>
    </w:p>
    <w:p>
      <w:r>
        <w:t>30a</w:t>
        <w:tab/>
        <w:t>02</w:t>
      </w:r>
    </w:p>
    <w:p>
      <w:r>
        <w:t>30z</w:t>
        <w:tab/>
        <w:t>318 Ziegenhain Acc. 1951/47 Nr. 28</w:t>
      </w:r>
    </w:p>
    <w:p>
      <w:r>
        <w:t>40</w:t>
        <w:tab/>
        <w:t>Metropolitansakten: Äussere und Innere Mission, Gustav Adolf Verein, s[Bibelgesellschaft]s, Evang. Bund, Armen- und Krankenpflege</w:t>
      </w:r>
    </w:p>
    <w:p>
      <w:r>
        <w:t>43</w:t>
        <w:tab/>
        <w:t>1903 - 1916</w:t>
      </w:r>
    </w:p>
    <w:p>
      <w:r>
        <w:br/>
        <w:t>26</w:t>
        <w:tab/>
        <w:t>Ziegenhain Acc. 1953/17 und Acc. 1953/22</w:t>
      </w:r>
    </w:p>
    <w:p>
      <w:r>
        <w:t>26a</w:t>
        <w:tab/>
        <w:t>Ziegenhain</w:t>
      </w:r>
    </w:p>
    <w:p>
      <w:r>
        <w:t>26b</w:t>
        <w:tab/>
        <w:t>1953</w:t>
      </w:r>
    </w:p>
    <w:p>
      <w:r>
        <w:t>27</w:t>
        <w:tab/>
        <w:t>Kreispfarramt Ziegenhain \ Acc. 1953/17 und Acc. 1953/22</w:t>
      </w:r>
    </w:p>
    <w:p>
      <w:r>
        <w:t>30</w:t>
        <w:tab/>
        <w:t>Nr. 58</w:t>
      </w:r>
    </w:p>
    <w:p>
      <w:r>
        <w:t>30a</w:t>
        <w:tab/>
        <w:t>01</w:t>
      </w:r>
    </w:p>
    <w:p>
      <w:r>
        <w:t>30z</w:t>
        <w:tab/>
        <w:t>318 Ziegenhain Acc. 1953/17 und Acc. 1953/22 Nr. 58</w:t>
      </w:r>
    </w:p>
    <w:p>
      <w:r>
        <w:t>40</w:t>
        <w:tab/>
        <w:t>Einführung eines neuen s[Gesangbuch]ses in der o[2{Diözese} 1{Ziegenhain-Homberg}]o</w:t>
      </w:r>
    </w:p>
    <w:p>
      <w:r>
        <w:t>43</w:t>
        <w:tab/>
        <w:t>1889 - 1891</w:t>
      </w:r>
    </w:p>
    <w:p>
      <w:r>
        <w:br/>
        <w:t>30</w:t>
        <w:tab/>
        <w:t>Nr. 59</w:t>
      </w:r>
    </w:p>
    <w:p>
      <w:r>
        <w:t>30a</w:t>
        <w:tab/>
        <w:t>02</w:t>
      </w:r>
    </w:p>
    <w:p>
      <w:r>
        <w:t>30z</w:t>
        <w:tab/>
        <w:t>318 Ziegenhain Acc. 1953/17 und Acc. 1953/22 Nr. 59</w:t>
      </w:r>
    </w:p>
    <w:p>
      <w:r>
        <w:t>40</w:t>
        <w:tab/>
        <w:t>k[o[Oberhessische]o s[Bibelgesellschaft]s]k (k[1{Metropolitan} 2{o[Ziegenhain]o}]k)</w:t>
      </w:r>
    </w:p>
    <w:p>
      <w:r>
        <w:t>43</w:t>
        <w:tab/>
        <w:t>1838 - 1846</w:t>
      </w:r>
    </w:p>
    <w:p/>
    <w:p/>
    <w:p>
      <w:r>
        <w:br/>
        <w:t>20</w:t>
        <w:tab/>
        <w:t>319</w:t>
      </w:r>
    </w:p>
    <w:p>
      <w:r>
        <w:t>20a</w:t>
        <w:tab/>
        <w:t>319</w:t>
      </w:r>
    </w:p>
    <w:p>
      <w:r>
        <w:t>21</w:t>
        <w:tab/>
        <w:t>Pfarreien</w:t>
      </w:r>
    </w:p>
    <w:p>
      <w:r>
        <w:t>22</w:t>
        <w:tab/>
        <w:t>Hauptabteilung II: Akten \ Nichtstaatliche Archive \ #319. Pfarreien</w:t>
      </w:r>
    </w:p>
    <w:p>
      <w:r>
        <w:t>24</w:t>
        <w:tab/>
        <w:t>Findbücher</w:t>
      </w:r>
    </w:p>
    <w:p>
      <w:r>
        <w:t>25</w:t>
        <w:tab/>
        <w:t>Depositum</w:t>
      </w:r>
    </w:p>
    <w:p>
      <w:r>
        <w:t>26</w:t>
        <w:tab/>
        <w:t>Haina Acc. 1893/22</w:t>
      </w:r>
    </w:p>
    <w:p>
      <w:r>
        <w:t>26a</w:t>
        <w:tab/>
        <w:t>01</w:t>
      </w:r>
    </w:p>
    <w:p>
      <w:r>
        <w:t>27</w:t>
        <w:tab/>
        <w:t>Pfarrei Haina \ Acc. 1893/22</w:t>
      </w:r>
    </w:p>
    <w:p>
      <w:r>
        <w:t>30</w:t>
        <w:tab/>
        <w:t>Nr. 49</w:t>
      </w:r>
    </w:p>
    <w:p>
      <w:r>
        <w:t>30a</w:t>
        <w:tab/>
        <w:t>01</w:t>
      </w:r>
    </w:p>
    <w:p>
      <w:r>
        <w:t>30z</w:t>
        <w:tab/>
        <w:t>319 Haina Acc. 1893/22 Nr. 49</w:t>
      </w:r>
    </w:p>
    <w:p>
      <w:r>
        <w:t>40</w:t>
        <w:tab/>
        <w:t>Betr.: Die s[Kirchenbibliothek]s</w:t>
      </w:r>
    </w:p>
    <w:p>
      <w:r>
        <w:t>43</w:t>
        <w:tab/>
        <w:t>1701 - 1835</w:t>
      </w:r>
    </w:p>
    <w:p>
      <w:r>
        <w:br/>
        <w:t>30</w:t>
        <w:tab/>
        <w:t>Nr. 50</w:t>
      </w:r>
    </w:p>
    <w:p>
      <w:r>
        <w:t>30a</w:t>
        <w:tab/>
        <w:t>02</w:t>
      </w:r>
    </w:p>
    <w:p>
      <w:r>
        <w:t>30z</w:t>
        <w:tab/>
        <w:t>319 Haina Acc. 1893/22 Nr. 50</w:t>
      </w:r>
    </w:p>
    <w:p>
      <w:r>
        <w:t>40</w:t>
        <w:tab/>
        <w:t>Betr.: s[Katechismen]s und s[Gesangbücher]s</w:t>
      </w:r>
    </w:p>
    <w:p>
      <w:r>
        <w:t>43</w:t>
        <w:tab/>
        <w:t>1740 ; 1840</w:t>
      </w:r>
    </w:p>
    <w:p>
      <w:r>
        <w:br/>
        <w:t>30</w:t>
        <w:tab/>
        <w:t>Nr. 70</w:t>
      </w:r>
    </w:p>
    <w:p>
      <w:r>
        <w:t>30a</w:t>
        <w:tab/>
        <w:t>03</w:t>
      </w:r>
    </w:p>
    <w:p>
      <w:r>
        <w:t>30z</w:t>
        <w:tab/>
        <w:t>319 Haina Acc. 1893/22 Nr. 70</w:t>
      </w:r>
    </w:p>
    <w:p>
      <w:r>
        <w:t>40</w:t>
        <w:tab/>
        <w:t>Unterrichtsmethode und s[Lehrbücher]s in der Schule</w:t>
      </w:r>
    </w:p>
    <w:p>
      <w:r>
        <w:t>43</w:t>
        <w:tab/>
        <w:t>1814 ; 1853</w:t>
      </w:r>
    </w:p>
    <w:p>
      <w:r>
        <w:br/>
        <w:t>30</w:t>
        <w:tab/>
        <w:t>Nr. 73</w:t>
      </w:r>
    </w:p>
    <w:p>
      <w:r>
        <w:t>30a</w:t>
        <w:tab/>
        <w:t>04</w:t>
      </w:r>
    </w:p>
    <w:p>
      <w:r>
        <w:t>30z</w:t>
        <w:tab/>
        <w:t>319 Haina Acc. 1893/22 Nr. 73</w:t>
      </w:r>
    </w:p>
    <w:p>
      <w:r>
        <w:t>40</w:t>
        <w:tab/>
        <w:t>Betr.: Die s[Schulbibliothek]s</w:t>
      </w:r>
    </w:p>
    <w:p>
      <w:r>
        <w:t>43</w:t>
        <w:tab/>
        <w:t>1788 - 1859</w:t>
      </w:r>
    </w:p>
    <w:p>
      <w:r>
        <w:br/>
        <w:t>26</w:t>
        <w:tab/>
        <w:t>Marburg A</w:t>
      </w:r>
    </w:p>
    <w:p>
      <w:r>
        <w:t>26a</w:t>
        <w:tab/>
        <w:t>02</w:t>
      </w:r>
    </w:p>
    <w:p>
      <w:r>
        <w:t>27</w:t>
        <w:tab/>
        <w:t>A. Lutherisches Ministerium Marburg \ 5. Pfarramtliche Verwaltung \ d. Archiv und Bücherei</w:t>
      </w:r>
    </w:p>
    <w:p>
      <w:r>
        <w:t>30</w:t>
        <w:tab/>
        <w:t>Nr. 320</w:t>
      </w:r>
    </w:p>
    <w:p>
      <w:r>
        <w:t>30a</w:t>
        <w:tab/>
        <w:t>01</w:t>
      </w:r>
    </w:p>
    <w:p>
      <w:r>
        <w:t>30z</w:t>
        <w:tab/>
        <w:t>319 Marburg A Nr. 320</w:t>
      </w:r>
    </w:p>
    <w:p>
      <w:r>
        <w:t>40</w:t>
        <w:tab/>
        <w:t>s[s[2{Anschaffung von} 1{Bücher}]sn]s beim k[1{lutherischen Ministerium} in 2{o[Marburg]o}]k</w:t>
      </w:r>
    </w:p>
    <w:p>
      <w:r>
        <w:t>43</w:t>
        <w:tab/>
        <w:t>1779 ; 1817 - 1889</w:t>
      </w:r>
    </w:p>
    <w:p>
      <w:r>
        <w:br/>
        <w:t>26</w:t>
        <w:tab/>
        <w:t>Marburg C</w:t>
      </w:r>
    </w:p>
    <w:p>
      <w:r>
        <w:t>26a</w:t>
        <w:tab/>
        <w:t>03</w:t>
      </w:r>
    </w:p>
    <w:p>
      <w:r>
        <w:t>27</w:t>
        <w:tab/>
        <w:t>C. Sonstige Evangelische Gemeinden \ Garnisionsgemeinde</w:t>
      </w:r>
    </w:p>
    <w:p>
      <w:r>
        <w:t>30</w:t>
        <w:tab/>
        <w:t>Nr. 4</w:t>
      </w:r>
    </w:p>
    <w:p>
      <w:r>
        <w:t>30a</w:t>
        <w:tab/>
        <w:t>01</w:t>
      </w:r>
    </w:p>
    <w:p>
      <w:r>
        <w:t>30z</w:t>
        <w:tab/>
        <w:t>319 Marburg C Nr. 4</w:t>
      </w:r>
    </w:p>
    <w:p>
      <w:r>
        <w:t>40</w:t>
        <w:tab/>
        <w:t>Sammlung allgemeiner Verfügungen, meist des Feldprobstes oder des Militäroberpfarrers, zum Militärkirchenwesen</w:t>
      </w:r>
    </w:p>
    <w:p>
      <w:r>
        <w:t>41</w:t>
        <w:tab/>
        <w:t>auch: s[2{Beschaffung von} 1{Gesangbücher}]sn</w:t>
      </w:r>
    </w:p>
    <w:p>
      <w:r>
        <w:t>43</w:t>
        <w:tab/>
        <w:t>1865 - 1914</w:t>
      </w:r>
    </w:p>
    <w:p>
      <w:r>
        <w:br/>
        <w:t>30</w:t>
        <w:tab/>
        <w:t>Nr. 6</w:t>
      </w:r>
    </w:p>
    <w:p>
      <w:r>
        <w:t>30a</w:t>
        <w:tab/>
        <w:t>02</w:t>
      </w:r>
    </w:p>
    <w:p>
      <w:r>
        <w:t>30z</w:t>
        <w:tab/>
        <w:t>319 Marburg C Nr. 6</w:t>
      </w:r>
    </w:p>
    <w:p>
      <w:r>
        <w:t>40</w:t>
        <w:tab/>
        <w:t>Seelsorge</w:t>
      </w:r>
    </w:p>
    <w:p>
      <w:r>
        <w:t>41</w:t>
        <w:tab/>
        <w:t>auch: s[2{Verbreitung von} 1{Bibeln}]s und s[Schriften&lt;, Verbreitung von&gt;]s s[&lt;Kolportage&gt;]s</w:t>
      </w:r>
    </w:p>
    <w:p>
      <w:r>
        <w:t>43</w:t>
        <w:tab/>
        <w:t>1870 ; 1892 - 1919</w:t>
      </w:r>
    </w:p>
    <w:p/>
    <w:p/>
    <w:p>
      <w:r>
        <w:br/>
        <w:t>20</w:t>
        <w:tab/>
        <w:t>327/2</w:t>
      </w:r>
    </w:p>
    <w:p>
      <w:r>
        <w:t>20a</w:t>
        <w:tab/>
        <w:t>327</w:t>
      </w:r>
    </w:p>
    <w:p>
      <w:r>
        <w:t>21</w:t>
        <w:tab/>
        <w:t>SS-Oberabschnitte "Rhein" und "Fulda-Werra"</w:t>
      </w:r>
    </w:p>
    <w:p>
      <w:r>
        <w:t>22</w:t>
        <w:tab/>
        <w:t>Hauptabteilung II: Akten \ Nichtstaatliche Archive \ 327. Parteien \ #327/2. SS-Oberabschnitte "Rhein" und "Fulda-Werra"</w:t>
      </w:r>
    </w:p>
    <w:p>
      <w:r>
        <w:t>24</w:t>
        <w:tab/>
        <w:t>Findbuch</w:t>
      </w:r>
    </w:p>
    <w:p>
      <w:r>
        <w:t>26</w:t>
        <w:tab/>
        <w:t>Rhein</w:t>
      </w:r>
    </w:p>
    <w:p>
      <w:r>
        <w:t>26a</w:t>
        <w:tab/>
        <w:t>Rhein</w:t>
      </w:r>
    </w:p>
    <w:p>
      <w:r>
        <w:t>27</w:t>
        <w:tab/>
        <w:t>a. SS-Oberabschnitt "Rhein"</w:t>
      </w:r>
    </w:p>
    <w:p>
      <w:r>
        <w:t>30</w:t>
        <w:tab/>
        <w:t>Nr. 161</w:t>
      </w:r>
    </w:p>
    <w:p>
      <w:r>
        <w:t>30a</w:t>
        <w:tab/>
        <w:t>161</w:t>
      </w:r>
    </w:p>
    <w:p>
      <w:r>
        <w:t>30z</w:t>
        <w:tab/>
        <w:t>327/2 Rhein Nr. 161</w:t>
      </w:r>
    </w:p>
    <w:p>
      <w:r>
        <w:t>40</w:t>
        <w:tab/>
        <w:t>Allgemeines</w:t>
      </w:r>
    </w:p>
    <w:p>
      <w:r>
        <w:t>41</w:t>
        <w:tab/>
        <w:t>u.a.: SS-s[Liederbuch]s</w:t>
      </w:r>
    </w:p>
    <w:p>
      <w:r>
        <w:t>43</w:t>
        <w:tab/>
        <w:t>1934 - 1937</w:t>
      </w:r>
    </w:p>
    <w:p>
      <w:r>
        <w:br/>
        <w:t>30</w:t>
        <w:tab/>
        <w:t>Nr. 168</w:t>
      </w:r>
    </w:p>
    <w:p>
      <w:r>
        <w:t>30a</w:t>
        <w:tab/>
        <w:t>168</w:t>
      </w:r>
    </w:p>
    <w:p>
      <w:r>
        <w:t>30z</w:t>
        <w:tab/>
        <w:t>327/2 Rhein Nr. 168</w:t>
      </w:r>
    </w:p>
    <w:p>
      <w:r>
        <w:t>40</w:t>
        <w:tab/>
        <w:t>Presse-Referenten, s[Buchangebote]s, Werbung, Presse, Berichte</w:t>
      </w:r>
    </w:p>
    <w:p>
      <w:r>
        <w:t>43</w:t>
        <w:tab/>
        <w:t>1934 - 1936</w:t>
      </w:r>
    </w:p>
    <w:p/>
    <w:p/>
    <w:p>
      <w:r>
        <w:br/>
        <w:t>20</w:t>
        <w:tab/>
        <w:t>330 Amöneburg</w:t>
      </w:r>
    </w:p>
    <w:p>
      <w:r>
        <w:t>20a</w:t>
        <w:tab/>
        <w:t>330</w:t>
      </w:r>
    </w:p>
    <w:p>
      <w:r>
        <w:t>20b</w:t>
        <w:tab/>
        <w:t>Amöneburg</w:t>
      </w:r>
    </w:p>
    <w:p>
      <w:r>
        <w:t>21</w:t>
        <w:tab/>
        <w:t>Stadt Amöneburg</w:t>
      </w:r>
    </w:p>
    <w:p>
      <w:r>
        <w:t>22</w:t>
        <w:tab/>
        <w:t>Hauptabteilung II: Akten \ Nichtstaatliche Archive \ 330. Stadtarchive \ #Stadtarchiv Amöneburg</w:t>
      </w:r>
    </w:p>
    <w:p>
      <w:r>
        <w:t>24</w:t>
        <w:tab/>
        <w:t>2 Findbücher</w:t>
      </w:r>
    </w:p>
    <w:p>
      <w:r>
        <w:t>25</w:t>
        <w:tab/>
        <w:t>Depositum</w:t>
      </w:r>
    </w:p>
    <w:p>
      <w:r>
        <w:t>26</w:t>
        <w:tab/>
        <w:t>A</w:t>
      </w:r>
    </w:p>
    <w:p>
      <w:r>
        <w:t>26a</w:t>
        <w:tab/>
        <w:t>01</w:t>
      </w:r>
    </w:p>
    <w:p>
      <w:r>
        <w:t>27</w:t>
        <w:tab/>
        <w:t>A Akten \ 1. Staatsverwaltung und Staatsverfassung \ d. Personenstandswesen</w:t>
      </w:r>
    </w:p>
    <w:p>
      <w:r>
        <w:t>30</w:t>
        <w:tab/>
        <w:t>109</w:t>
      </w:r>
    </w:p>
    <w:p>
      <w:r>
        <w:t>30a</w:t>
        <w:tab/>
        <w:t>0109</w:t>
      </w:r>
    </w:p>
    <w:p>
      <w:r>
        <w:t>30z</w:t>
        <w:tab/>
        <w:t>330 Amöneburg A 109</w:t>
      </w:r>
    </w:p>
    <w:p>
      <w:r>
        <w:t>33</w:t>
        <w:tab/>
        <w:t>S. 6</w:t>
      </w:r>
    </w:p>
    <w:p>
      <w:r>
        <w:t>40</w:t>
        <w:tab/>
        <w:t>Bürgeraufnahme und Erwerbsfähigkeit des p[5{s[Buchbinder]s}s 2{Friedrich} 1{Götz} aus 6{o[Pegnitz (Baiern)]o}]p sowie dessen Gesuch um Rückerstattung von zu viel bezahltem Einzugsgelde</w:t>
      </w:r>
    </w:p>
    <w:p>
      <w:r>
        <w:t>43</w:t>
        <w:tab/>
        <w:t>1848 - 1849</w:t>
      </w:r>
    </w:p>
    <w:p>
      <w:r>
        <w:br/>
        <w:t>26</w:t>
        <w:tab/>
        <w:t>A</w:t>
      </w:r>
    </w:p>
    <w:p>
      <w:r>
        <w:t>26a</w:t>
        <w:tab/>
        <w:t>02</w:t>
      </w:r>
    </w:p>
    <w:p>
      <w:r>
        <w:t>27</w:t>
        <w:tab/>
        <w:t>A Akten \ 2. Stadt- und Gemeindeverwaltung \ f. Archiv, Chronik, Bibliothek</w:t>
      </w:r>
    </w:p>
    <w:p>
      <w:r>
        <w:t>30</w:t>
        <w:tab/>
        <w:t>525</w:t>
      </w:r>
    </w:p>
    <w:p>
      <w:r>
        <w:t>30a</w:t>
        <w:tab/>
        <w:t>0525</w:t>
      </w:r>
    </w:p>
    <w:p>
      <w:r>
        <w:t>30z</w:t>
        <w:tab/>
        <w:t>330 Amöneburg A 525</w:t>
      </w:r>
    </w:p>
    <w:p>
      <w:r>
        <w:t>33</w:t>
        <w:tab/>
        <w:t>S. 29</w:t>
      </w:r>
    </w:p>
    <w:p>
      <w:r>
        <w:t>40</w:t>
        <w:tab/>
        <w:t>Für die s[Bibliothek]s eingegangene Accessions-s[&lt;Buch-&gt;Empfehlungen]s</w:t>
      </w:r>
    </w:p>
    <w:p>
      <w:r>
        <w:t>43</w:t>
        <w:tab/>
        <w:t>1899 - 1922</w:t>
      </w:r>
    </w:p>
    <w:p>
      <w:r>
        <w:br/>
        <w:t>30</w:t>
        <w:tab/>
        <w:t>526</w:t>
      </w:r>
    </w:p>
    <w:p>
      <w:r>
        <w:t>30a</w:t>
        <w:tab/>
        <w:t>0526</w:t>
      </w:r>
    </w:p>
    <w:p>
      <w:r>
        <w:t>30z</w:t>
        <w:tab/>
        <w:t>330 Amöneburg A 526</w:t>
      </w:r>
    </w:p>
    <w:p>
      <w:r>
        <w:t>33</w:t>
        <w:tab/>
        <w:t>S. 29</w:t>
      </w:r>
    </w:p>
    <w:p>
      <w:r>
        <w:t>40</w:t>
        <w:tab/>
        <w:t>s[Bibliothek]s</w:t>
      </w:r>
    </w:p>
    <w:p>
      <w:r>
        <w:t>41</w:t>
        <w:tab/>
        <w:t>2 Schreiben vom 6. und 18. Mai 1932: Anschreiben des Reg. Präs. und Antwort der Stadt Amöneburg; s[Borromäus-Bibliothek]s im kath. Pfarramt und s[Schülerbibliothek]s, keine Volksbücherei in Amöneburg</w:t>
      </w:r>
    </w:p>
    <w:p>
      <w:r>
        <w:t>43</w:t>
        <w:tab/>
        <w:t>1932</w:t>
      </w:r>
    </w:p>
    <w:p>
      <w:r>
        <w:br/>
        <w:t>26</w:t>
        <w:tab/>
        <w:t>A</w:t>
      </w:r>
    </w:p>
    <w:p>
      <w:r>
        <w:t>26a</w:t>
        <w:tab/>
        <w:t>04</w:t>
      </w:r>
    </w:p>
    <w:p>
      <w:r>
        <w:t>27</w:t>
        <w:tab/>
        <w:t>A Akten \ 4. Gerichts- und Prozeßwesen \ b. städtische Prozesse</w:t>
      </w:r>
    </w:p>
    <w:p>
      <w:r>
        <w:t>30</w:t>
        <w:tab/>
        <w:t>1024</w:t>
      </w:r>
    </w:p>
    <w:p>
      <w:r>
        <w:t>30a</w:t>
        <w:tab/>
        <w:t>1024</w:t>
      </w:r>
    </w:p>
    <w:p>
      <w:r>
        <w:t>30z</w:t>
        <w:tab/>
        <w:t>330 Amöneburg A 1024</w:t>
      </w:r>
    </w:p>
    <w:p>
      <w:r>
        <w:t>33</w:t>
        <w:tab/>
        <w:t>S. 51</w:t>
      </w:r>
    </w:p>
    <w:p>
      <w:r>
        <w:t>40</w:t>
        <w:tab/>
        <w:t>Prozeß des p[5{s[Buchdruckereibesitzer]s}s 2{Julius} 1{Schröder} in 6{o[Kirchhain]o}]p gegen Bürgermeister August Nacken in o[Amöneburg]o</w:t>
      </w:r>
    </w:p>
    <w:p>
      <w:r>
        <w:t>43</w:t>
        <w:tab/>
        <w:t>1911</w:t>
      </w:r>
    </w:p>
    <w:p/>
    <w:p/>
    <w:p>
      <w:r>
        <w:br/>
        <w:t>20</w:t>
        <w:tab/>
        <w:t>330 Frankenau</w:t>
      </w:r>
    </w:p>
    <w:p>
      <w:r>
        <w:t>20a</w:t>
        <w:tab/>
        <w:t>330</w:t>
      </w:r>
    </w:p>
    <w:p>
      <w:r>
        <w:t>20b</w:t>
        <w:tab/>
        <w:t>Frankenau</w:t>
      </w:r>
    </w:p>
    <w:p>
      <w:r>
        <w:t>21</w:t>
        <w:tab/>
        <w:t>Stadt Frankenau</w:t>
      </w:r>
    </w:p>
    <w:p>
      <w:r>
        <w:t>22</w:t>
        <w:tab/>
        <w:t>Hauptabteilung II: Akten \ Nichtstaatliche Archive \ 330. Stadtarchive \ #Stadtarchiv Frankenau</w:t>
      </w:r>
    </w:p>
    <w:p>
      <w:r>
        <w:t>24</w:t>
        <w:tab/>
        <w:t>Findbuch</w:t>
      </w:r>
    </w:p>
    <w:p>
      <w:r>
        <w:t>25</w:t>
        <w:tab/>
        <w:t>Depositum</w:t>
      </w:r>
    </w:p>
    <w:p>
      <w:r>
        <w:t>26</w:t>
        <w:tab/>
        <w:t>B</w:t>
      </w:r>
    </w:p>
    <w:p>
      <w:r>
        <w:t>26a</w:t>
        <w:tab/>
        <w:t>E</w:t>
      </w:r>
    </w:p>
    <w:p>
      <w:r>
        <w:t>26b</w:t>
        <w:tab/>
        <w:t>09</w:t>
      </w:r>
    </w:p>
    <w:p>
      <w:r>
        <w:t>27</w:t>
        <w:tab/>
        <w:t>B. Akten der Stadt Frankenau \ E. Polizei \ 9. Zensur, Presse, Zeitschriften</w:t>
      </w:r>
    </w:p>
    <w:p>
      <w:r>
        <w:t>30</w:t>
        <w:tab/>
        <w:t>951</w:t>
      </w:r>
    </w:p>
    <w:p>
      <w:r>
        <w:t>30a</w:t>
        <w:tab/>
        <w:t>0951</w:t>
      </w:r>
    </w:p>
    <w:p>
      <w:r>
        <w:t>30z</w:t>
        <w:tab/>
        <w:t>330 Frankenau B 951</w:t>
      </w:r>
    </w:p>
    <w:p>
      <w:r>
        <w:t>33</w:t>
        <w:tab/>
        <w:t>S. 39</w:t>
      </w:r>
    </w:p>
    <w:p>
      <w:r>
        <w:t>40</w:t>
        <w:tab/>
        <w:t>s[2{Verbot der Führung ausländischer und ungestempelter} 1{Kalender}]s</w:t>
      </w:r>
    </w:p>
    <w:p>
      <w:r>
        <w:t>41</w:t>
        <w:tab/>
        <w:t>auch: die nach § 79 des s[Gesetzes vom 22. Dezember 1853]s betreffenden Stempel von 2 Sgr. bei in- und ausländischen Kalendern</w:t>
      </w:r>
    </w:p>
    <w:p>
      <w:r>
        <w:t>43</w:t>
        <w:tab/>
        <w:t>1840 ; 1854</w:t>
      </w:r>
    </w:p>
    <w:p>
      <w:r>
        <w:br/>
        <w:t>30</w:t>
        <w:tab/>
        <w:t>948</w:t>
      </w:r>
    </w:p>
    <w:p>
      <w:r>
        <w:t>30a</w:t>
        <w:tab/>
        <w:t>0948</w:t>
      </w:r>
    </w:p>
    <w:p>
      <w:r>
        <w:t>30z</w:t>
        <w:tab/>
        <w:t>330 Frankenau B 948</w:t>
      </w:r>
    </w:p>
    <w:p>
      <w:r>
        <w:t>33</w:t>
        <w:tab/>
        <w:t>S. 39</w:t>
      </w:r>
    </w:p>
    <w:p>
      <w:r>
        <w:t>40</w:t>
        <w:tab/>
        <w:t>s[2{Verbotene} 1{Zeitschriften}]s und s[Bücher&lt;, verbotene&gt;]s s[&lt;Zensur&gt;]s</w:t>
      </w:r>
    </w:p>
    <w:p>
      <w:r>
        <w:t>43</w:t>
        <w:tab/>
        <w:t>1843 - 1859</w:t>
      </w:r>
    </w:p>
    <w:p>
      <w:r>
        <w:br/>
        <w:t>30</w:t>
        <w:tab/>
        <w:t>1107</w:t>
      </w:r>
    </w:p>
    <w:p>
      <w:r>
        <w:t>30a</w:t>
        <w:tab/>
        <w:t>1107</w:t>
      </w:r>
    </w:p>
    <w:p>
      <w:r>
        <w:t>30z</w:t>
        <w:tab/>
        <w:t>330 Frankenau B 1107</w:t>
      </w:r>
    </w:p>
    <w:p>
      <w:r>
        <w:t>33</w:t>
        <w:tab/>
        <w:t>S. 39</w:t>
      </w:r>
    </w:p>
    <w:p>
      <w:r>
        <w:t>40</w:t>
        <w:tab/>
        <w:t>Erfassung s[2{unzüchtige}r 1{Schriften}]s s[&lt;Zensur&gt;]s</w:t>
      </w:r>
    </w:p>
    <w:p>
      <w:r>
        <w:t>43</w:t>
        <w:tab/>
        <w:t>1898 - 1940</w:t>
      </w:r>
    </w:p>
    <w:p/>
    <w:p/>
    <w:p>
      <w:r>
        <w:br/>
        <w:t>20</w:t>
        <w:tab/>
        <w:t>330 Frankenberg</w:t>
      </w:r>
    </w:p>
    <w:p>
      <w:r>
        <w:t>20a</w:t>
        <w:tab/>
        <w:t>330</w:t>
      </w:r>
    </w:p>
    <w:p>
      <w:r>
        <w:t>20b</w:t>
        <w:tab/>
        <w:t>Frankenberg</w:t>
      </w:r>
    </w:p>
    <w:p>
      <w:r>
        <w:t>21</w:t>
        <w:tab/>
        <w:t>Stadt Frankenberg</w:t>
      </w:r>
    </w:p>
    <w:p>
      <w:r>
        <w:t>22</w:t>
        <w:tab/>
        <w:t>Hauptabteilung II: Akten \ Nichtstaatliche Archive \ 330. Stadtarchive \ #Stadtarchiv Frankenberg</w:t>
      </w:r>
    </w:p>
    <w:p>
      <w:r>
        <w:t>23</w:t>
        <w:tab/>
        <w:t>15 - 1945</w:t>
      </w:r>
    </w:p>
    <w:p>
      <w:r>
        <w:t>24</w:t>
        <w:tab/>
        <w:t>Findbuch</w:t>
      </w:r>
    </w:p>
    <w:p>
      <w:r>
        <w:t>25</w:t>
        <w:tab/>
        <w:t>Das Findbuch wurde 1994 in der Reihe "Repertorien des Hessischen Staatsarchivs Marburg" veröffentlicht. - Depositum</w:t>
      </w:r>
    </w:p>
    <w:p>
      <w:r>
        <w:t>26</w:t>
        <w:tab/>
        <w:t>B</w:t>
      </w:r>
    </w:p>
    <w:p>
      <w:r>
        <w:t>26a</w:t>
        <w:tab/>
        <w:t>B</w:t>
      </w:r>
    </w:p>
    <w:p>
      <w:r>
        <w:t>26b</w:t>
        <w:tab/>
        <w:t>01</w:t>
      </w:r>
    </w:p>
    <w:p>
      <w:r>
        <w:t>27</w:t>
        <w:tab/>
        <w:t>Akten \ B. Stadt- und Gemeindeverwaltung \ 1. Gemeindeordnung, Gemeindeverwaltung \ e. Bürobedarf</w:t>
      </w:r>
    </w:p>
    <w:p>
      <w:r>
        <w:t>30</w:t>
        <w:tab/>
        <w:t>2549</w:t>
      </w:r>
    </w:p>
    <w:p>
      <w:r>
        <w:t>30a</w:t>
        <w:tab/>
        <w:t>01</w:t>
      </w:r>
    </w:p>
    <w:p>
      <w:r>
        <w:t>30z</w:t>
        <w:tab/>
        <w:t>330 Frankenberg B 2549</w:t>
      </w:r>
    </w:p>
    <w:p>
      <w:r>
        <w:t>33</w:t>
        <w:tab/>
        <w:t>S. 45</w:t>
      </w:r>
    </w:p>
    <w:p>
      <w:r>
        <w:t>40</w:t>
        <w:tab/>
        <w:t>s[s[2{Anschaffung von} 1{Bücher}]sn]s, Fachzeitschriften, Zeitungen, Gesetzblätter durch die Stadt</w:t>
      </w:r>
    </w:p>
    <w:p>
      <w:r>
        <w:t>43</w:t>
        <w:tab/>
        <w:t>1920 - 1936</w:t>
      </w:r>
    </w:p>
    <w:p>
      <w:r>
        <w:br/>
        <w:t>26</w:t>
        <w:tab/>
        <w:t>B</w:t>
      </w:r>
    </w:p>
    <w:p>
      <w:r>
        <w:t>26a</w:t>
        <w:tab/>
        <w:t>E</w:t>
      </w:r>
    </w:p>
    <w:p>
      <w:r>
        <w:t>26b</w:t>
        <w:tab/>
        <w:t>08</w:t>
      </w:r>
    </w:p>
    <w:p>
      <w:r>
        <w:t>27</w:t>
        <w:tab/>
        <w:t>Akten \ E. Polizei \ 8. Zensur, Presse und Zeitschriften</w:t>
      </w:r>
    </w:p>
    <w:p>
      <w:r>
        <w:t>30</w:t>
        <w:tab/>
        <w:t>53</w:t>
      </w:r>
    </w:p>
    <w:p>
      <w:r>
        <w:t>30a</w:t>
        <w:tab/>
        <w:t>01</w:t>
      </w:r>
    </w:p>
    <w:p>
      <w:r>
        <w:t>30z</w:t>
        <w:tab/>
        <w:t>330 Frankenberg B 53</w:t>
      </w:r>
    </w:p>
    <w:p>
      <w:r>
        <w:t>33</w:t>
        <w:tab/>
        <w:t>S. 215</w:t>
      </w:r>
    </w:p>
    <w:p>
      <w:r>
        <w:t>40</w:t>
        <w:tab/>
        <w:t>s[Beschlagnahme s[2{staatsgefährdende}r 1{Schriften}]s, Lieder und s[Zeitungen&lt;, staatsgefährdende&gt;]s]s s[&lt;Zensur&gt;]s</w:t>
      </w:r>
    </w:p>
    <w:p>
      <w:r>
        <w:t>43</w:t>
        <w:tab/>
        <w:t>1813</w:t>
      </w:r>
    </w:p>
    <w:p>
      <w:r>
        <w:br/>
        <w:t>30</w:t>
        <w:tab/>
        <w:t>1035</w:t>
      </w:r>
    </w:p>
    <w:p>
      <w:r>
        <w:t>30a</w:t>
        <w:tab/>
        <w:t>02</w:t>
      </w:r>
    </w:p>
    <w:p>
      <w:r>
        <w:t>30z</w:t>
        <w:tab/>
        <w:t>330 Frankenberg B 1035</w:t>
      </w:r>
    </w:p>
    <w:p>
      <w:r>
        <w:t>33</w:t>
        <w:tab/>
        <w:t>S. 215</w:t>
      </w:r>
    </w:p>
    <w:p>
      <w:r>
        <w:t>40</w:t>
        <w:tab/>
        <w:t>Hinsichtlich s[2{politische}r 1{Schriften}]s und s[Zeitungen&lt;, politische&gt;]s erlassene Verfügungen s[&lt;Zensur&gt;]s</w:t>
      </w:r>
    </w:p>
    <w:p>
      <w:r>
        <w:t>43</w:t>
        <w:tab/>
        <w:t>1824 - 1833 ; 1859</w:t>
      </w:r>
    </w:p>
    <w:p>
      <w:r>
        <w:br/>
        <w:t>30</w:t>
        <w:tab/>
        <w:t>1582</w:t>
      </w:r>
    </w:p>
    <w:p>
      <w:r>
        <w:t>30a</w:t>
        <w:tab/>
        <w:t>03</w:t>
      </w:r>
    </w:p>
    <w:p>
      <w:r>
        <w:t>30z</w:t>
        <w:tab/>
        <w:t>330 Frankenberg B 1582</w:t>
      </w:r>
    </w:p>
    <w:p>
      <w:r>
        <w:t>33</w:t>
        <w:tab/>
        <w:t>S. 215</w:t>
      </w:r>
    </w:p>
    <w:p>
      <w:r>
        <w:t>40</w:t>
        <w:tab/>
        <w:t>Vorschriften über s[Presseangelegenheiten]s, namentlich auch über die erscheinenden s[Druckschriften]s und s[Zeitungen]s</w:t>
      </w:r>
    </w:p>
    <w:p>
      <w:r>
        <w:t>43</w:t>
        <w:tab/>
        <w:t>1876 - 1916</w:t>
      </w:r>
    </w:p>
    <w:p>
      <w:r>
        <w:br/>
        <w:t>30</w:t>
        <w:tab/>
        <w:t>3831</w:t>
      </w:r>
    </w:p>
    <w:p>
      <w:r>
        <w:t>30a</w:t>
        <w:tab/>
        <w:t>04</w:t>
      </w:r>
    </w:p>
    <w:p>
      <w:r>
        <w:t>30z</w:t>
        <w:tab/>
        <w:t>330 Frankenberg B 3831</w:t>
      </w:r>
    </w:p>
    <w:p>
      <w:r>
        <w:t>33</w:t>
        <w:tab/>
        <w:t>S. 215</w:t>
      </w:r>
    </w:p>
    <w:p>
      <w:r>
        <w:t>40</w:t>
        <w:tab/>
        <w:t>Tätigkeit der Vereins- und s[Pressepolizei]s zu o[Frankenberg]o</w:t>
      </w:r>
    </w:p>
    <w:p>
      <w:r>
        <w:t>41</w:t>
        <w:tab/>
        <w:t>s[2{Überwachung von} 1{Druckschriften}]s, s[Bücher&lt;, Überwachung von&gt;]sn, Bildern und s[Schundliteratur]s s[&lt;Zensur&gt;]s</w:t>
      </w:r>
    </w:p>
    <w:p>
      <w:r>
        <w:t>43</w:t>
        <w:tab/>
        <w:t>1919 - 1937</w:t>
      </w:r>
    </w:p>
    <w:p>
      <w:r>
        <w:br/>
        <w:t>30</w:t>
        <w:tab/>
        <w:t>2137</w:t>
      </w:r>
    </w:p>
    <w:p>
      <w:r>
        <w:t>30a</w:t>
        <w:tab/>
        <w:t>05</w:t>
      </w:r>
    </w:p>
    <w:p>
      <w:r>
        <w:t>30z</w:t>
        <w:tab/>
        <w:t>330 Frankenberg B 2137</w:t>
      </w:r>
    </w:p>
    <w:p>
      <w:r>
        <w:t>33</w:t>
        <w:tab/>
        <w:t>S. 216</w:t>
      </w:r>
    </w:p>
    <w:p>
      <w:r>
        <w:t>40</w:t>
        <w:tab/>
        <w:t>Vereins- und s[Pressepolizei]s</w:t>
      </w:r>
    </w:p>
    <w:p>
      <w:r>
        <w:t>41</w:t>
        <w:tab/>
        <w:t>v.a.: s[2{s[Verbot]s von} 1{Druckschriften}]s, s[Bücher&lt;, Verbot von&gt;]sn, Bildwerken und s[Schundliteratur]s (Zeitungsausschnitte) s[&lt;Zensur&gt;]s</w:t>
      </w:r>
    </w:p>
    <w:p>
      <w:r>
        <w:t>43</w:t>
        <w:tab/>
        <w:t>1920 - 1937</w:t>
      </w:r>
    </w:p>
    <w:p>
      <w:r>
        <w:br/>
        <w:t>26</w:t>
        <w:tab/>
        <w:t>B</w:t>
      </w:r>
    </w:p>
    <w:p>
      <w:r>
        <w:t>26a</w:t>
        <w:tab/>
        <w:t>F</w:t>
      </w:r>
    </w:p>
    <w:p>
      <w:r>
        <w:t>26b</w:t>
        <w:tab/>
        <w:t>02</w:t>
      </w:r>
    </w:p>
    <w:p>
      <w:r>
        <w:t>27</w:t>
        <w:tab/>
        <w:t>Akten \ F. Kirchen und Schulen \ 2. Schulwesen \ d. Lehrmittel, Unterricht</w:t>
      </w:r>
    </w:p>
    <w:p>
      <w:r>
        <w:t>30</w:t>
        <w:tab/>
        <w:t>1187</w:t>
      </w:r>
    </w:p>
    <w:p>
      <w:r>
        <w:t>30a</w:t>
        <w:tab/>
        <w:t>01</w:t>
      </w:r>
    </w:p>
    <w:p>
      <w:r>
        <w:t>30z</w:t>
        <w:tab/>
        <w:t>330 Frankenberg B 1187</w:t>
      </w:r>
    </w:p>
    <w:p>
      <w:r>
        <w:t>33</w:t>
        <w:tab/>
        <w:t>S. 236</w:t>
      </w:r>
    </w:p>
    <w:p>
      <w:r>
        <w:t>40</w:t>
        <w:tab/>
        <w:t>s[Anschaffung von s[Schulbücher]sn]s und Lehrmitteln Bd. 2</w:t>
      </w:r>
    </w:p>
    <w:p>
      <w:r>
        <w:t>43</w:t>
        <w:tab/>
        <w:t>1894 - 1913</w:t>
      </w:r>
    </w:p>
    <w:p>
      <w:r>
        <w:br/>
        <w:t>30</w:t>
        <w:tab/>
        <w:t>2268</w:t>
      </w:r>
    </w:p>
    <w:p>
      <w:r>
        <w:t>30a</w:t>
        <w:tab/>
        <w:t>02</w:t>
      </w:r>
    </w:p>
    <w:p>
      <w:r>
        <w:t>30z</w:t>
        <w:tab/>
        <w:t>330 Frankenberg B 2268</w:t>
      </w:r>
    </w:p>
    <w:p>
      <w:r>
        <w:t>33</w:t>
        <w:tab/>
        <w:t>S. 237</w:t>
      </w:r>
    </w:p>
    <w:p>
      <w:r>
        <w:t>40</w:t>
        <w:tab/>
        <w:t>Unterrichtsbetrieb, Inventar, Lehrmittel, s[Bücherei]s der katholischen Volksschule</w:t>
      </w:r>
    </w:p>
    <w:p>
      <w:r>
        <w:t>43</w:t>
        <w:tab/>
        <w:t>1919 - 1935</w:t>
      </w:r>
    </w:p>
    <w:p>
      <w:r>
        <w:br/>
        <w:t>30</w:t>
        <w:tab/>
        <w:t>3289</w:t>
      </w:r>
    </w:p>
    <w:p>
      <w:r>
        <w:t>30a</w:t>
        <w:tab/>
        <w:t>03</w:t>
      </w:r>
    </w:p>
    <w:p>
      <w:r>
        <w:t>30z</w:t>
        <w:tab/>
        <w:t>330 Frankenberg B 3289</w:t>
      </w:r>
    </w:p>
    <w:p>
      <w:r>
        <w:t>33</w:t>
        <w:tab/>
        <w:t>S. 237</w:t>
      </w:r>
    </w:p>
    <w:p>
      <w:r>
        <w:t>40</w:t>
        <w:tab/>
        <w:t>Unterrichtsbetrieb, Inventar, Gebäude, s[2{Anschaffungen von} Lehrmitteln und 1{Bücher}]sn der Stadtschule</w:t>
      </w:r>
    </w:p>
    <w:p>
      <w:r>
        <w:t>43</w:t>
        <w:tab/>
        <w:t>1922 - 1938</w:t>
      </w:r>
    </w:p>
    <w:p>
      <w:r>
        <w:br/>
        <w:t>26</w:t>
        <w:tab/>
        <w:t>B</w:t>
      </w:r>
    </w:p>
    <w:p>
      <w:r>
        <w:t>26a</w:t>
        <w:tab/>
        <w:t>L</w:t>
      </w:r>
    </w:p>
    <w:p>
      <w:r>
        <w:t>26b</w:t>
        <w:tab/>
        <w:t>04</w:t>
      </w:r>
    </w:p>
    <w:p>
      <w:r>
        <w:t>26c</w:t>
        <w:tab/>
        <w:t>a</w:t>
      </w:r>
    </w:p>
    <w:p>
      <w:r>
        <w:t>27</w:t>
        <w:tab/>
        <w:t>Akten \ L. Handel, Gewerbe und Verkehr \ 4. Gewerbe, Industrie, Mühlen \ a. Arbeitsrecht, Verbände, Berufsgenossenschaften</w:t>
      </w:r>
    </w:p>
    <w:p>
      <w:r>
        <w:t>30</w:t>
        <w:tab/>
        <w:t>1165</w:t>
      </w:r>
    </w:p>
    <w:p>
      <w:r>
        <w:t>30a</w:t>
        <w:tab/>
        <w:t>01</w:t>
      </w:r>
    </w:p>
    <w:p>
      <w:r>
        <w:t>30z</w:t>
        <w:tab/>
        <w:t>330 Frankenberg B 1165</w:t>
      </w:r>
    </w:p>
    <w:p>
      <w:r>
        <w:t>33</w:t>
        <w:tab/>
        <w:t>S. 391</w:t>
      </w:r>
    </w:p>
    <w:p>
      <w:r>
        <w:t>40</w:t>
        <w:tab/>
        <w:t>s[2{Zur Erbauung und Belehrung der Dienstboten erschienene} 1{Schriften}]s</w:t>
      </w:r>
    </w:p>
    <w:p>
      <w:r>
        <w:t>43</w:t>
        <w:tab/>
        <w:t>1827 - 1828</w:t>
      </w:r>
    </w:p>
    <w:p>
      <w:r>
        <w:br/>
        <w:t>26</w:t>
        <w:tab/>
        <w:t>B</w:t>
      </w:r>
    </w:p>
    <w:p>
      <w:r>
        <w:t>26a</w:t>
        <w:tab/>
        <w:t>L</w:t>
      </w:r>
    </w:p>
    <w:p>
      <w:r>
        <w:t>26b</w:t>
        <w:tab/>
        <w:t>04</w:t>
      </w:r>
    </w:p>
    <w:p>
      <w:r>
        <w:t>26c</w:t>
        <w:tab/>
        <w:t>c</w:t>
      </w:r>
    </w:p>
    <w:p>
      <w:r>
        <w:t>27</w:t>
        <w:tab/>
        <w:t>Akten \ L. Handel, Gewerbe und Verkehr \ 4. Gewerbe, Industrie, Mühlen \ c. Gewerbezweige, Industriebetriebe, Steinbrüche, Lehmgruben</w:t>
      </w:r>
    </w:p>
    <w:p>
      <w:r>
        <w:t>30</w:t>
        <w:tab/>
        <w:t>598</w:t>
      </w:r>
    </w:p>
    <w:p>
      <w:r>
        <w:t>30a</w:t>
        <w:tab/>
        <w:t>01</w:t>
      </w:r>
    </w:p>
    <w:p>
      <w:r>
        <w:t>30z</w:t>
        <w:tab/>
        <w:t>330 Frankenberg B 598</w:t>
      </w:r>
    </w:p>
    <w:p>
      <w:r>
        <w:t>33</w:t>
        <w:tab/>
        <w:t>S. 398</w:t>
      </w:r>
    </w:p>
    <w:p>
      <w:r>
        <w:t>40</w:t>
        <w:tab/>
        <w:t>s[2{Aufsicht über} 1{Kolportagehandel}]s</w:t>
      </w:r>
    </w:p>
    <w:p>
      <w:r>
        <w:t>43</w:t>
        <w:tab/>
        <w:t>1808 - 1809</w:t>
      </w:r>
    </w:p>
    <w:p>
      <w:r>
        <w:br/>
        <w:t>30</w:t>
        <w:tab/>
        <w:t>1390</w:t>
      </w:r>
    </w:p>
    <w:p>
      <w:r>
        <w:t>30a</w:t>
        <w:tab/>
        <w:t>02</w:t>
      </w:r>
    </w:p>
    <w:p>
      <w:r>
        <w:t>30z</w:t>
        <w:tab/>
        <w:t>330 Frankenberg B 1390</w:t>
      </w:r>
    </w:p>
    <w:p>
      <w:r>
        <w:t>33</w:t>
        <w:tab/>
        <w:t>S. 402</w:t>
      </w:r>
    </w:p>
    <w:p>
      <w:r>
        <w:t>40</w:t>
        <w:tab/>
        <w:t>Revisionen der s[Buchdruckereien]s</w:t>
      </w:r>
    </w:p>
    <w:p>
      <w:r>
        <w:t>43</w:t>
        <w:tab/>
        <w:t>1897 ; 1914</w:t>
      </w:r>
    </w:p>
    <w:p/>
    <w:p/>
    <w:p>
      <w:r>
        <w:br/>
        <w:t>20</w:t>
        <w:tab/>
        <w:t>330 Gladenbach</w:t>
      </w:r>
    </w:p>
    <w:p>
      <w:r>
        <w:t>20a</w:t>
        <w:tab/>
        <w:t>330</w:t>
      </w:r>
    </w:p>
    <w:p>
      <w:r>
        <w:t>20b</w:t>
        <w:tab/>
        <w:t>Gladenbach</w:t>
      </w:r>
    </w:p>
    <w:p>
      <w:r>
        <w:t>21</w:t>
        <w:tab/>
        <w:t>Stadt Gladenbach</w:t>
      </w:r>
    </w:p>
    <w:p>
      <w:r>
        <w:t>22</w:t>
        <w:tab/>
        <w:t>Hauptabteilung II: Akten \ Nichtstaatliche Archive \ 330. Stadtarchive \ #Stadtarchiv Gladenbach</w:t>
      </w:r>
    </w:p>
    <w:p>
      <w:r>
        <w:t>24</w:t>
        <w:tab/>
        <w:t>Findbuch</w:t>
      </w:r>
    </w:p>
    <w:p>
      <w:r>
        <w:t>25</w:t>
        <w:tab/>
        <w:t>Das Findbuch wurde 1967 in der Reihe "Repertorien des Hessischen Staatsarchivs Marburg" veröffentlicht. Die Archivalien können nur mit Genehmigung der Stadtverwaltung eingesehen werden (Depositum).</w:t>
      </w:r>
    </w:p>
    <w:p>
      <w:r>
        <w:t>26</w:t>
        <w:tab/>
        <w:t>B</w:t>
      </w:r>
    </w:p>
    <w:p>
      <w:r>
        <w:t>26a</w:t>
        <w:tab/>
        <w:t>03</w:t>
      </w:r>
    </w:p>
    <w:p>
      <w:r>
        <w:t>26b</w:t>
        <w:tab/>
        <w:t>b</w:t>
      </w:r>
    </w:p>
    <w:p>
      <w:r>
        <w:t>27</w:t>
        <w:tab/>
        <w:t>B. Akten \ 3. Polizei \ b. Politische Polizei, Vereinswesen</w:t>
      </w:r>
    </w:p>
    <w:p>
      <w:r>
        <w:t>30</w:t>
        <w:tab/>
        <w:t>162</w:t>
      </w:r>
    </w:p>
    <w:p>
      <w:r>
        <w:t>30a</w:t>
        <w:tab/>
        <w:t>01</w:t>
      </w:r>
    </w:p>
    <w:p>
      <w:r>
        <w:t>30z</w:t>
        <w:tab/>
        <w:t>330 Gladenbach B 162</w:t>
      </w:r>
    </w:p>
    <w:p>
      <w:r>
        <w:t>33</w:t>
        <w:tab/>
        <w:t>S. 43</w:t>
      </w:r>
    </w:p>
    <w:p>
      <w:r>
        <w:t>40</w:t>
        <w:tab/>
        <w:t>s[2{Aufsicht über} 1{Druckerzeugnisse}]s s[&lt;Zensur&gt;]s</w:t>
      </w:r>
    </w:p>
    <w:p>
      <w:r>
        <w:t>43</w:t>
        <w:tab/>
        <w:t>1784 ; 1832 - 1853</w:t>
      </w:r>
    </w:p>
    <w:p>
      <w:r>
        <w:br/>
        <w:t>30</w:t>
        <w:tab/>
        <w:t>312</w:t>
      </w:r>
    </w:p>
    <w:p>
      <w:r>
        <w:t>30a</w:t>
        <w:tab/>
        <w:t>02</w:t>
      </w:r>
    </w:p>
    <w:p>
      <w:r>
        <w:t>30z</w:t>
        <w:tab/>
        <w:t>330 Gladenbach B 312</w:t>
      </w:r>
    </w:p>
    <w:p>
      <w:r>
        <w:t>33</w:t>
        <w:tab/>
        <w:t>S. 45</w:t>
      </w:r>
    </w:p>
    <w:p>
      <w:r>
        <w:t>40</w:t>
        <w:tab/>
        <w:t>Vereine, Versammlungen und politische Propaganda Bd. 2</w:t>
      </w:r>
    </w:p>
    <w:p>
      <w:r>
        <w:t>41</w:t>
        <w:tab/>
        <w:t>s[2{s[Verbot]se und s[Beschlagnahme]s von} 1{Druckschriften}]s und Plakaten s[&lt;Zensur&gt;]s</w:t>
      </w:r>
    </w:p>
    <w:p>
      <w:r>
        <w:t>43</w:t>
        <w:tab/>
        <w:t>1930 - 1937</w:t>
      </w:r>
    </w:p>
    <w:p/>
    <w:p/>
    <w:p>
      <w:r>
        <w:br/>
        <w:t>20</w:t>
        <w:tab/>
        <w:t>330 Gudensberg</w:t>
      </w:r>
    </w:p>
    <w:p>
      <w:r>
        <w:t>20a</w:t>
        <w:tab/>
        <w:t>330</w:t>
      </w:r>
    </w:p>
    <w:p>
      <w:r>
        <w:t>20b</w:t>
        <w:tab/>
        <w:t>Gudensberg</w:t>
      </w:r>
    </w:p>
    <w:p>
      <w:r>
        <w:t>21</w:t>
        <w:tab/>
        <w:t>Stadt Gudensberg</w:t>
      </w:r>
    </w:p>
    <w:p>
      <w:r>
        <w:t>22</w:t>
        <w:tab/>
        <w:t>Hauptabteilung II: Akten \ Nichtstaatliche Archive \ 330. Stadtarchive \ #Stadtarchiv Gudensberg</w:t>
      </w:r>
    </w:p>
    <w:p>
      <w:r>
        <w:t>24</w:t>
        <w:tab/>
        <w:t>Findbuch</w:t>
      </w:r>
    </w:p>
    <w:p>
      <w:r>
        <w:t>25</w:t>
        <w:tab/>
        <w:t>Depositum - Bei Benutzung der Archivalien zu privaten Forschungen ist die vorherige Genehmigung der Stadt Gudensberg einzuholen; für die wissenschaftliche Benutzung gelten die Benutzungsbestimmungen der Staatsarchive des Landes Hessen.</w:t>
        <w:br/>
        <w:t>Das Findbuch wurde 1996 in der Reihe "Repertorien des Hessischen Staatsarchivs Marburg" veröffentlicht.</w:t>
      </w:r>
    </w:p>
    <w:p>
      <w:r>
        <w:t>26</w:t>
        <w:tab/>
        <w:t>(Akten) B</w:t>
      </w:r>
    </w:p>
    <w:p>
      <w:r>
        <w:t>26a</w:t>
        <w:tab/>
        <w:t>F</w:t>
      </w:r>
    </w:p>
    <w:p>
      <w:r>
        <w:t>27</w:t>
        <w:tab/>
        <w:t>B. Akten \ F. Kirchen und Schulen \ 2. Schulwesen \ d. Lehrmittel, Unterricht, Schüler</w:t>
      </w:r>
    </w:p>
    <w:p>
      <w:r>
        <w:t>30</w:t>
        <w:tab/>
        <w:t>Nr. 482</w:t>
      </w:r>
    </w:p>
    <w:p>
      <w:r>
        <w:t>30a</w:t>
        <w:tab/>
        <w:t>01</w:t>
      </w:r>
    </w:p>
    <w:p>
      <w:r>
        <w:t>30z</w:t>
        <w:tab/>
        <w:t>330 Gudensberg (Akten) B Nr. 482</w:t>
      </w:r>
    </w:p>
    <w:p>
      <w:r>
        <w:t>33</w:t>
        <w:tab/>
        <w:t>S. 61</w:t>
      </w:r>
    </w:p>
    <w:p>
      <w:r>
        <w:t>40</w:t>
        <w:tab/>
        <w:t>s[Anschaffung des p[Becker]p'schen s[Choralbuch]ses]s für die evangelischen Schulen</w:t>
      </w:r>
    </w:p>
    <w:p>
      <w:r>
        <w:t>43</w:t>
        <w:tab/>
        <w:t>1845</w:t>
      </w:r>
    </w:p>
    <w:p>
      <w:r>
        <w:br/>
        <w:t>26</w:t>
        <w:tab/>
        <w:t>(Akten) B</w:t>
      </w:r>
    </w:p>
    <w:p>
      <w:r>
        <w:t>26a</w:t>
        <w:tab/>
        <w:t>G</w:t>
      </w:r>
    </w:p>
    <w:p>
      <w:r>
        <w:t>27</w:t>
        <w:tab/>
        <w:t>B. Akten \ G. Kultur- und Heimatpflege, Denkmal- und Naturschutz \ 1. Kultur- und Heimatpflege</w:t>
      </w:r>
    </w:p>
    <w:p>
      <w:r>
        <w:t>30</w:t>
        <w:tab/>
        <w:t>Nr. 556</w:t>
      </w:r>
    </w:p>
    <w:p>
      <w:r>
        <w:t>30a</w:t>
        <w:tab/>
        <w:t>01</w:t>
      </w:r>
    </w:p>
    <w:p>
      <w:r>
        <w:t>30z</w:t>
        <w:tab/>
        <w:t>330 Gudensberg (Akten) B Nr. 556</w:t>
      </w:r>
    </w:p>
    <w:p>
      <w:r>
        <w:t>33</w:t>
        <w:tab/>
        <w:t>S. 63</w:t>
      </w:r>
    </w:p>
    <w:p>
      <w:r>
        <w:t>40</w:t>
        <w:tab/>
        <w:t>Auswahllisten und s[Buchbestellungen]s der s[Volksbibliothek]s</w:t>
      </w:r>
    </w:p>
    <w:p>
      <w:r>
        <w:t>43</w:t>
        <w:tab/>
        <w:t>1950 - 1951</w:t>
      </w:r>
    </w:p>
    <w:p>
      <w:r>
        <w:br/>
        <w:t>30</w:t>
        <w:tab/>
        <w:t>Nr. 555</w:t>
      </w:r>
    </w:p>
    <w:p>
      <w:r>
        <w:t>30a</w:t>
        <w:tab/>
        <w:t>02</w:t>
      </w:r>
    </w:p>
    <w:p>
      <w:r>
        <w:t>30z</w:t>
        <w:tab/>
        <w:t>330 Gudensberg (Akten) B Nr. 555</w:t>
      </w:r>
    </w:p>
    <w:p>
      <w:r>
        <w:t>33</w:t>
        <w:tab/>
        <w:t>S. 63</w:t>
      </w:r>
    </w:p>
    <w:p>
      <w:r>
        <w:t>40</w:t>
        <w:tab/>
        <w:t>s[Volksbibliotheken]s</w:t>
      </w:r>
    </w:p>
    <w:p>
      <w:r>
        <w:t>41</w:t>
        <w:tab/>
        <w:t>s[Buchbeschaffung]s, Ausbau der Bücherei, Kreisbesichtigung, Verzeichnis der ausgeschiedenen Bücher, Zuwendung von Mitteln</w:t>
      </w:r>
    </w:p>
    <w:p>
      <w:r>
        <w:t>43</w:t>
        <w:tab/>
        <w:t>1952 - 1960</w:t>
      </w:r>
    </w:p>
    <w:p>
      <w:r>
        <w:br/>
        <w:t>26</w:t>
        <w:tab/>
        <w:t>(Akten) B</w:t>
      </w:r>
    </w:p>
    <w:p>
      <w:r>
        <w:t>26a</w:t>
        <w:tab/>
        <w:t>L</w:t>
      </w:r>
    </w:p>
    <w:p>
      <w:r>
        <w:t>27</w:t>
        <w:tab/>
        <w:t>B. Akten \ L. Handel, Gewerbe und Verkehr \ 4. Gewerbe, Industrie \ b. Gewerbezweige, Industriebetriebe</w:t>
      </w:r>
    </w:p>
    <w:p>
      <w:r>
        <w:t>30</w:t>
        <w:tab/>
        <w:t>Nr. 1537</w:t>
      </w:r>
    </w:p>
    <w:p>
      <w:r>
        <w:t>30a</w:t>
        <w:tab/>
        <w:t>01</w:t>
      </w:r>
    </w:p>
    <w:p>
      <w:r>
        <w:t>30z</w:t>
        <w:tab/>
        <w:t>330 Gudensberg (Akten) B Nr. 1537</w:t>
      </w:r>
    </w:p>
    <w:p>
      <w:r>
        <w:t>33</w:t>
        <w:tab/>
        <w:t>S. 133</w:t>
      </w:r>
    </w:p>
    <w:p>
      <w:r>
        <w:t>40</w:t>
        <w:tab/>
        <w:t>Gesuch des p[2{Oskar} 1{Horstmann}]p um Errichtung einer s[s[Reise&lt;bücherei&gt;]s-s[Versand&lt;bücherei&gt;]s-und s[Leihbücherei]s]s</w:t>
      </w:r>
    </w:p>
    <w:p>
      <w:r>
        <w:t>43</w:t>
        <w:tab/>
        <w:t>1948</w:t>
      </w:r>
    </w:p>
    <w:p>
      <w:r>
        <w:br/>
        <w:t>30</w:t>
        <w:tab/>
        <w:t>Nr. 1545</w:t>
      </w:r>
    </w:p>
    <w:p>
      <w:r>
        <w:t>30a</w:t>
        <w:tab/>
        <w:t>02</w:t>
      </w:r>
    </w:p>
    <w:p>
      <w:r>
        <w:t>30z</w:t>
        <w:tab/>
        <w:t>330 Gudensberg (Akten) B Nr. 1545</w:t>
      </w:r>
    </w:p>
    <w:p>
      <w:r>
        <w:t>33</w:t>
        <w:tab/>
        <w:t>S. 133</w:t>
      </w:r>
    </w:p>
    <w:p>
      <w:r>
        <w:t>40</w:t>
        <w:tab/>
        <w:t>Gesuch des p[2{Georg} 1{Wenderoth}]p um Erlaubnis zur Errichtung einer s[Leihbücherei]s</w:t>
      </w:r>
    </w:p>
    <w:p>
      <w:r>
        <w:t>43</w:t>
        <w:tab/>
        <w:t>1948</w:t>
      </w:r>
    </w:p>
    <w:p/>
    <w:p/>
    <w:p>
      <w:r>
        <w:br/>
        <w:t>20</w:t>
        <w:tab/>
        <w:t>330 Homberg/Ältere Registratur</w:t>
      </w:r>
    </w:p>
    <w:p>
      <w:r>
        <w:t>20a</w:t>
        <w:tab/>
        <w:t>330</w:t>
      </w:r>
    </w:p>
    <w:p>
      <w:r>
        <w:t>20b</w:t>
        <w:tab/>
        <w:t>Homberg</w:t>
      </w:r>
    </w:p>
    <w:p>
      <w:r>
        <w:t>21</w:t>
        <w:tab/>
        <w:t>Stadt Homberg</w:t>
      </w:r>
    </w:p>
    <w:p>
      <w:r>
        <w:t>22</w:t>
        <w:tab/>
        <w:t>Hauptabteilung II: Akten \ Nichtstaatliche Archive \ 330. Stadtarchive \ #Stadtarchiv Homberg</w:t>
      </w:r>
    </w:p>
    <w:p>
      <w:r>
        <w:t>23</w:t>
        <w:tab/>
        <w:t>1800 - 1903</w:t>
      </w:r>
    </w:p>
    <w:p>
      <w:r>
        <w:t>24</w:t>
        <w:tab/>
        <w:t>Findbuch</w:t>
      </w:r>
    </w:p>
    <w:p>
      <w:r>
        <w:t>25</w:t>
        <w:tab/>
        <w:t>Depositum</w:t>
      </w:r>
    </w:p>
    <w:p>
      <w:r>
        <w:t>26</w:t>
        <w:tab/>
        <w:t>Acc. 1960/13 Gefach XXVII</w:t>
      </w:r>
    </w:p>
    <w:p>
      <w:r>
        <w:t>26a</w:t>
        <w:tab/>
        <w:t>01</w:t>
      </w:r>
    </w:p>
    <w:p>
      <w:r>
        <w:t>27</w:t>
        <w:tab/>
        <w:t>Acc. 1960/13 \ Gefach XXVII Concessionssachen betreffend</w:t>
      </w:r>
    </w:p>
    <w:p>
      <w:r>
        <w:t>30</w:t>
        <w:tab/>
        <w:t>Nr. 18</w:t>
      </w:r>
    </w:p>
    <w:p>
      <w:r>
        <w:t>30a</w:t>
        <w:tab/>
        <w:t>01</w:t>
      </w:r>
    </w:p>
    <w:p>
      <w:r>
        <w:t>30z</w:t>
        <w:tab/>
        <w:t>330 Homberg/Ältere Registratur Acc. 1960/13 Gefach XXVII Nr. 18</w:t>
      </w:r>
    </w:p>
    <w:p>
      <w:r>
        <w:t>33</w:t>
        <w:tab/>
        <w:t>S. 210</w:t>
      </w:r>
    </w:p>
    <w:p>
      <w:r>
        <w:t>40</w:t>
        <w:tab/>
        <w:t>p[5{s[Buchhändler]s} 1{Schuster} zu 6{o[Hersfeld]o}]p: Erlaubnis zur Errichtung einer s[Buchhandlung]s</w:t>
      </w:r>
    </w:p>
    <w:p>
      <w:r>
        <w:t>43</w:t>
        <w:tab/>
        <w:t>1841</w:t>
      </w:r>
    </w:p>
    <w:p>
      <w:r>
        <w:br/>
        <w:t>26</w:t>
        <w:tab/>
        <w:t>Acc. 1960/13 Gefach XXX</w:t>
      </w:r>
    </w:p>
    <w:p>
      <w:r>
        <w:t>26a</w:t>
        <w:tab/>
        <w:t>02</w:t>
      </w:r>
    </w:p>
    <w:p>
      <w:r>
        <w:t>27</w:t>
        <w:tab/>
        <w:t>Acc. 1960/13 \ Gefach XXX Polizeisachen im Allgemeinen</w:t>
      </w:r>
    </w:p>
    <w:p>
      <w:r>
        <w:t>30</w:t>
        <w:tab/>
        <w:t>Nr. 36</w:t>
      </w:r>
    </w:p>
    <w:p>
      <w:r>
        <w:t>30a</w:t>
        <w:tab/>
        <w:t>01</w:t>
      </w:r>
    </w:p>
    <w:p>
      <w:r>
        <w:t>30z</w:t>
        <w:tab/>
        <w:t>330 Homberg/Ältere Registratur Acc. 1960/13 Gefach XXX Nr. 36</w:t>
      </w:r>
    </w:p>
    <w:p>
      <w:r>
        <w:t>33</w:t>
        <w:tab/>
        <w:t>S. 228</w:t>
      </w:r>
    </w:p>
    <w:p>
      <w:r>
        <w:t>40</w:t>
        <w:tab/>
        <w:t>s[Preßvergehen]s, Ausführung des s[Gesetzes vom 26. August 1848]s</w:t>
      </w:r>
    </w:p>
    <w:p>
      <w:r>
        <w:t>43</w:t>
        <w:tab/>
        <w:t>1848</w:t>
      </w:r>
    </w:p>
    <w:p>
      <w:r>
        <w:br/>
        <w:t>30</w:t>
        <w:tab/>
        <w:t>Nr. 44</w:t>
      </w:r>
    </w:p>
    <w:p>
      <w:r>
        <w:t>30a</w:t>
        <w:tab/>
        <w:t>02</w:t>
      </w:r>
    </w:p>
    <w:p>
      <w:r>
        <w:t>30z</w:t>
        <w:tab/>
        <w:t>330 Homberg/Ältere Registratur Acc. 1960/13 Gefach XXX Nr. 44</w:t>
      </w:r>
    </w:p>
    <w:p>
      <w:r>
        <w:t>33</w:t>
        <w:tab/>
        <w:t>S. 228</w:t>
      </w:r>
    </w:p>
    <w:p>
      <w:r>
        <w:t>40</w:t>
        <w:tab/>
        <w:t>s[Schriften, verbotene]s betr.</w:t>
      </w:r>
    </w:p>
    <w:p>
      <w:r>
        <w:t>43</w:t>
        <w:tab/>
        <w:t>1851 - 1860</w:t>
      </w:r>
    </w:p>
    <w:p>
      <w:r>
        <w:br/>
        <w:t>26</w:t>
        <w:tab/>
        <w:t>Schulvorstand, Acc. 1960/13, Gefach VII</w:t>
      </w:r>
    </w:p>
    <w:p>
      <w:r>
        <w:t>26a</w:t>
        <w:tab/>
        <w:t>03</w:t>
      </w:r>
    </w:p>
    <w:p>
      <w:r>
        <w:t>27</w:t>
        <w:tab/>
        <w:t>Schulvorstand zu Homberg \ Acc. 1960/13 \ Gefach VII. Anschaffung der für die Schulen nöthigen Lehrapparate und Inventarstücke</w:t>
      </w:r>
    </w:p>
    <w:p>
      <w:r>
        <w:t>30</w:t>
        <w:tab/>
        <w:t>Nr. 65</w:t>
      </w:r>
    </w:p>
    <w:p>
      <w:r>
        <w:t>30a</w:t>
        <w:tab/>
        <w:t>01</w:t>
      </w:r>
    </w:p>
    <w:p>
      <w:r>
        <w:t>30z</w:t>
        <w:tab/>
        <w:t>330 Homberg/Ältere Registratur Schulvorstand, Acc. 1960/13, Gefach VII Nr. 65</w:t>
      </w:r>
    </w:p>
    <w:p>
      <w:r>
        <w:t>40</w:t>
        <w:tab/>
        <w:t>s[Schulbücher, Anschaffung derselben]s für die armen Schüler</w:t>
      </w:r>
    </w:p>
    <w:p>
      <w:r>
        <w:t>43</w:t>
        <w:tab/>
        <w:t>1830</w:t>
      </w:r>
    </w:p>
    <w:p>
      <w:r>
        <w:br/>
        <w:t>30</w:t>
        <w:tab/>
        <w:t>Nr. 224</w:t>
      </w:r>
    </w:p>
    <w:p>
      <w:r>
        <w:t>30a</w:t>
        <w:tab/>
        <w:t>02</w:t>
      </w:r>
    </w:p>
    <w:p>
      <w:r>
        <w:t>30z</w:t>
        <w:tab/>
        <w:t>330 Homberg/Ältere Registratur Schulvorstand, Acc. 1960/13, Gefach VII Nr. 224</w:t>
      </w:r>
    </w:p>
    <w:p>
      <w:r>
        <w:t>40</w:t>
        <w:tab/>
        <w:t>s[Leihbibliothek]s der Stadtschule - deren Vervollständigung</w:t>
      </w:r>
    </w:p>
    <w:p>
      <w:r>
        <w:t>43</w:t>
        <w:tab/>
        <w:t>1840</w:t>
      </w:r>
    </w:p>
    <w:p>
      <w:r>
        <w:br/>
        <w:t>30</w:t>
        <w:tab/>
        <w:t>Nr. 226</w:t>
      </w:r>
    </w:p>
    <w:p>
      <w:r>
        <w:t>30a</w:t>
        <w:tab/>
        <w:t>03</w:t>
      </w:r>
    </w:p>
    <w:p>
      <w:r>
        <w:t>30z</w:t>
        <w:tab/>
        <w:t>330 Homberg/Ältere Registratur Schulvorstand, Acc. 1960/13, Gefach VII Nr. 226</w:t>
      </w:r>
    </w:p>
    <w:p>
      <w:r>
        <w:t>40</w:t>
        <w:tab/>
        <w:t>p[Becker]psche s[Melodienbücher]s - s[Anschaffung&lt; von Büchern&gt;]s für die Stadtschule</w:t>
      </w:r>
    </w:p>
    <w:p>
      <w:r>
        <w:t>43</w:t>
        <w:tab/>
        <w:t>1844 - 1845</w:t>
      </w:r>
    </w:p>
    <w:p>
      <w:r>
        <w:br/>
        <w:t>30</w:t>
        <w:tab/>
        <w:t>Nr. 228</w:t>
      </w:r>
    </w:p>
    <w:p>
      <w:r>
        <w:t>30a</w:t>
        <w:tab/>
        <w:t>04</w:t>
      </w:r>
    </w:p>
    <w:p>
      <w:r>
        <w:t>30z</w:t>
        <w:tab/>
        <w:t>330 Homberg/Ältere Registratur Schulvorstand, Acc. 1960/13, Gefach VII Nr. 228</w:t>
      </w:r>
    </w:p>
    <w:p>
      <w:r>
        <w:t>40</w:t>
        <w:tab/>
        <w:t>t[Kinderfreund]t herausgegeben vom p[5{Pfarrer} 1{Bang}]p - Einführung in den Schulen</w:t>
      </w:r>
    </w:p>
    <w:p>
      <w:r>
        <w:t>43</w:t>
        <w:tab/>
        <w:t>1847</w:t>
      </w:r>
    </w:p>
    <w:p>
      <w:r>
        <w:br/>
        <w:t>30</w:t>
        <w:tab/>
        <w:t>Nr. 425</w:t>
      </w:r>
    </w:p>
    <w:p>
      <w:r>
        <w:t>30a</w:t>
        <w:tab/>
        <w:t>05</w:t>
      </w:r>
    </w:p>
    <w:p>
      <w:r>
        <w:t>30z</w:t>
        <w:tab/>
        <w:t>330 Homberg/Ältere Registratur Schulvorstand, Acc. 1960/13, Gefach VII Nr. 425</w:t>
      </w:r>
    </w:p>
    <w:p>
      <w:r>
        <w:t>40</w:t>
        <w:tab/>
        <w:t>s[Lesebuch]s, Einführung des vom Hess. Lehrerverein bearbeiteten in der hies. Stadtschule</w:t>
      </w:r>
    </w:p>
    <w:p>
      <w:r>
        <w:t>43</w:t>
        <w:tab/>
        <w:t>1887 - 1888</w:t>
      </w:r>
    </w:p>
    <w:p/>
    <w:p/>
    <w:p>
      <w:r>
        <w:br/>
        <w:t>20</w:t>
        <w:tab/>
        <w:t>330 Hünfeld</w:t>
      </w:r>
    </w:p>
    <w:p>
      <w:r>
        <w:t>20a</w:t>
        <w:tab/>
        <w:t>330</w:t>
      </w:r>
    </w:p>
    <w:p>
      <w:r>
        <w:t>20b</w:t>
        <w:tab/>
        <w:t>Hünfeld</w:t>
      </w:r>
    </w:p>
    <w:p>
      <w:r>
        <w:t>21</w:t>
        <w:tab/>
        <w:t>Stadt Hünfeld</w:t>
      </w:r>
    </w:p>
    <w:p>
      <w:r>
        <w:t>22</w:t>
        <w:tab/>
        <w:t>Hauptabteilung II: Akten \ Nichtstaatliche Archive \ 330. Stadtarchive \ #Stadtarchiv Hünfeld</w:t>
      </w:r>
    </w:p>
    <w:p>
      <w:r>
        <w:t>24</w:t>
        <w:tab/>
        <w:t>Findbuch</w:t>
      </w:r>
    </w:p>
    <w:p>
      <w:r>
        <w:t>25</w:t>
        <w:tab/>
        <w:t>Depositum - Das Findbuch wurde 1996 in der Reihe "Repertorien des Hessischen Staatsarchivs Marburg" veröffentlicht.</w:t>
      </w:r>
    </w:p>
    <w:p>
      <w:r>
        <w:t>26</w:t>
        <w:tab/>
        <w:t>B</w:t>
      </w:r>
    </w:p>
    <w:p>
      <w:r>
        <w:t>26a</w:t>
        <w:tab/>
        <w:t>E</w:t>
      </w:r>
    </w:p>
    <w:p>
      <w:r>
        <w:t>27</w:t>
        <w:tab/>
        <w:t>B. Akten \ E. Polizei \ 3. Politische Polizei, Vereinswesen</w:t>
      </w:r>
    </w:p>
    <w:p>
      <w:r>
        <w:t>30</w:t>
        <w:tab/>
        <w:t>1382</w:t>
      </w:r>
    </w:p>
    <w:p>
      <w:r>
        <w:t>30a</w:t>
        <w:tab/>
        <w:t>01</w:t>
      </w:r>
    </w:p>
    <w:p>
      <w:r>
        <w:t>30z</w:t>
        <w:tab/>
        <w:t>330 Hünfeld B 1382</w:t>
      </w:r>
    </w:p>
    <w:p>
      <w:r>
        <w:t>33</w:t>
        <w:tab/>
        <w:t>S. 80</w:t>
      </w:r>
    </w:p>
    <w:p>
      <w:r>
        <w:t>40</w:t>
        <w:tab/>
        <w:t>s[Verbot öffentlicher s[Zeitschriften]s mit destruktiver Tendenz]s</w:t>
      </w:r>
    </w:p>
    <w:p>
      <w:r>
        <w:t>43</w:t>
        <w:tab/>
        <w:t>1851 ; 1854</w:t>
      </w:r>
    </w:p>
    <w:p>
      <w:r>
        <w:br/>
        <w:t>26</w:t>
        <w:tab/>
        <w:t>B</w:t>
      </w:r>
    </w:p>
    <w:p>
      <w:r>
        <w:t>26a</w:t>
        <w:tab/>
        <w:t>G</w:t>
      </w:r>
    </w:p>
    <w:p>
      <w:r>
        <w:t>27</w:t>
        <w:tab/>
        <w:t>B. Akten \ G. Kultur- und Heimatpflege, Denkmal- und Naturschutz</w:t>
      </w:r>
    </w:p>
    <w:p>
      <w:r>
        <w:t>30</w:t>
        <w:tab/>
        <w:t>727</w:t>
      </w:r>
    </w:p>
    <w:p>
      <w:r>
        <w:t>30a</w:t>
        <w:tab/>
        <w:t>01</w:t>
      </w:r>
    </w:p>
    <w:p>
      <w:r>
        <w:t>30z</w:t>
        <w:tab/>
        <w:t>330 Hünfeld B 727</w:t>
      </w:r>
    </w:p>
    <w:p>
      <w:r>
        <w:t>33</w:t>
        <w:tab/>
        <w:t>S. 86</w:t>
      </w:r>
    </w:p>
    <w:p>
      <w:r>
        <w:t>40</w:t>
        <w:tab/>
        <w:t>Errichtung und Verwaltung der Städtischen s[Volksbücherei]s</w:t>
      </w:r>
    </w:p>
    <w:p>
      <w:r>
        <w:t>41</w:t>
        <w:tab/>
        <w:t>Bücherverzeichnis</w:t>
      </w:r>
    </w:p>
    <w:p>
      <w:r>
        <w:t>43</w:t>
        <w:tab/>
        <w:t>1909 - 1920</w:t>
      </w:r>
    </w:p>
    <w:p/>
    <w:p/>
    <w:p>
      <w:r>
        <w:br/>
        <w:t>20</w:t>
        <w:tab/>
        <w:t>330 Kirchhain/Neuere Akten</w:t>
      </w:r>
    </w:p>
    <w:p>
      <w:r>
        <w:t>20a</w:t>
        <w:tab/>
        <w:t>330</w:t>
      </w:r>
    </w:p>
    <w:p>
      <w:r>
        <w:t>20b</w:t>
        <w:tab/>
        <w:t>Kirchhain</w:t>
      </w:r>
    </w:p>
    <w:p>
      <w:r>
        <w:t>21</w:t>
        <w:tab/>
        <w:t>Stadt Kirchhain</w:t>
      </w:r>
    </w:p>
    <w:p>
      <w:r>
        <w:t>22</w:t>
        <w:tab/>
        <w:t>Hauptabteilung II: Akten \ Nichtstaatliche Archive \ 330. Stadtarchive \ #Stadtarchiv Kirchhain</w:t>
      </w:r>
    </w:p>
    <w:p>
      <w:r>
        <w:t>24</w:t>
        <w:tab/>
        <w:t>Findbuch</w:t>
      </w:r>
    </w:p>
    <w:p>
      <w:r>
        <w:t>25</w:t>
        <w:tab/>
        <w:t>Depositum - Das Findbuch wurde 1982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E</w:t>
      </w:r>
    </w:p>
    <w:p>
      <w:r>
        <w:t>26b</w:t>
        <w:tab/>
        <w:t>03</w:t>
      </w:r>
    </w:p>
    <w:p>
      <w:r>
        <w:t>27</w:t>
        <w:tab/>
        <w:t>E. Öffentliche Sicherheit und Ordnung, Polizei \ 3. Politische Polizei, Parteien, Vereine, Ausländerüberwachung</w:t>
      </w:r>
    </w:p>
    <w:p>
      <w:r>
        <w:t>30</w:t>
        <w:tab/>
        <w:t>Nr. 333, Nr. 3058</w:t>
      </w:r>
    </w:p>
    <w:p>
      <w:r>
        <w:t>30a</w:t>
        <w:tab/>
        <w:t>01</w:t>
      </w:r>
    </w:p>
    <w:p>
      <w:r>
        <w:t>30z</w:t>
        <w:tab/>
        <w:t>330 Kirchhain/Neuere Akten Nr. 333, Nr. 3058</w:t>
      </w:r>
    </w:p>
    <w:p>
      <w:r>
        <w:t>33</w:t>
        <w:tab/>
        <w:t>S. 102</w:t>
      </w:r>
    </w:p>
    <w:p>
      <w:r>
        <w:t>40</w:t>
        <w:tab/>
        <w:t>s[2{Verbotene} 1{Druckschriften}]s Bd. 1, 2 s[&lt;Zensur&gt;]s</w:t>
      </w:r>
    </w:p>
    <w:p>
      <w:r>
        <w:t>43</w:t>
        <w:tab/>
        <w:t>1828 - 1853 ; 1932 - 1948</w:t>
      </w:r>
    </w:p>
    <w:p>
      <w:r>
        <w:t>50</w:t>
        <w:tab/>
        <w:t>2 Bde.</w:t>
      </w:r>
    </w:p>
    <w:p>
      <w:r>
        <w:br/>
        <w:t>30</w:t>
        <w:tab/>
        <w:t>Nr. 3083</w:t>
      </w:r>
    </w:p>
    <w:p>
      <w:r>
        <w:t>30a</w:t>
        <w:tab/>
        <w:t>02</w:t>
      </w:r>
    </w:p>
    <w:p>
      <w:r>
        <w:t>30z</w:t>
        <w:tab/>
        <w:t>330 Kirchhain/Neuere Akten Nr. 3083</w:t>
      </w:r>
    </w:p>
    <w:p>
      <w:r>
        <w:t>33</w:t>
        <w:tab/>
        <w:t>S. 102</w:t>
      </w:r>
    </w:p>
    <w:p>
      <w:r>
        <w:t>40</w:t>
        <w:tab/>
        <w:t>s[Druckschriften]s</w:t>
      </w:r>
    </w:p>
    <w:p>
      <w:r>
        <w:t>43</w:t>
        <w:tab/>
        <w:t>1929 - 1946</w:t>
      </w:r>
    </w:p>
    <w:p>
      <w:r>
        <w:br/>
        <w:t>30</w:t>
        <w:tab/>
        <w:t>Nr. 2919</w:t>
      </w:r>
    </w:p>
    <w:p>
      <w:r>
        <w:t>30a</w:t>
        <w:tab/>
        <w:t>03</w:t>
      </w:r>
    </w:p>
    <w:p>
      <w:r>
        <w:t>30z</w:t>
        <w:tab/>
        <w:t>330 Kirchhain/Neuere Akten Nr. 2919</w:t>
      </w:r>
    </w:p>
    <w:p>
      <w:r>
        <w:t>33</w:t>
        <w:tab/>
        <w:t>S. 103</w:t>
      </w:r>
    </w:p>
    <w:p>
      <w:r>
        <w:t>40</w:t>
        <w:tab/>
        <w:t>s[2{Kartei verbotener und zu beschlagnahmender} Zeitschriften, 1{Broschüren}]s und anderer s[Schriften&lt;, Kartei verbotener und zu beschlagnahmender&gt;]s s[&lt;Zensur&gt;]s</w:t>
      </w:r>
    </w:p>
    <w:p>
      <w:r>
        <w:t>43</w:t>
        <w:tab/>
        <w:t>1931 - 1934</w:t>
      </w:r>
    </w:p>
    <w:p>
      <w:r>
        <w:br/>
        <w:t>26</w:t>
        <w:tab/>
        <w:t>&lt; - &gt;</w:t>
      </w:r>
    </w:p>
    <w:p>
      <w:r>
        <w:t>26a</w:t>
        <w:tab/>
        <w:t>E</w:t>
      </w:r>
    </w:p>
    <w:p>
      <w:r>
        <w:t>26b</w:t>
        <w:tab/>
        <w:t>04</w:t>
      </w:r>
    </w:p>
    <w:p>
      <w:r>
        <w:t>27</w:t>
        <w:tab/>
        <w:t>E. Öffentliche Sicherheit und Ordnung, Polizei \ 4. Sittenpolizei</w:t>
      </w:r>
    </w:p>
    <w:p>
      <w:r>
        <w:t>30</w:t>
        <w:tab/>
        <w:t>Nr. 3221</w:t>
      </w:r>
    </w:p>
    <w:p>
      <w:r>
        <w:t>30a</w:t>
        <w:tab/>
        <w:t>01</w:t>
      </w:r>
    </w:p>
    <w:p>
      <w:r>
        <w:t>30z</w:t>
        <w:tab/>
        <w:t>330 Kirchhain/Neuere Akten Nr. 3221</w:t>
      </w:r>
    </w:p>
    <w:p>
      <w:r>
        <w:t>33</w:t>
        <w:tab/>
        <w:t>S. 103</w:t>
      </w:r>
    </w:p>
    <w:p>
      <w:r>
        <w:t>40</w:t>
        <w:tab/>
        <w:t>s[2{Unzüchtige} 1{Schriften}]s s[&lt;Zensur&gt;]s</w:t>
      </w:r>
    </w:p>
    <w:p>
      <w:r>
        <w:t>43</w:t>
        <w:tab/>
        <w:t>1895 - 1935</w:t>
      </w:r>
    </w:p>
    <w:p>
      <w:r>
        <w:br/>
        <w:t>26</w:t>
        <w:tab/>
        <w:t>&lt; - &gt;</w:t>
      </w:r>
    </w:p>
    <w:p>
      <w:r>
        <w:t>26a</w:t>
        <w:tab/>
        <w:t>H</w:t>
      </w:r>
    </w:p>
    <w:p>
      <w:r>
        <w:t>27</w:t>
        <w:tab/>
        <w:t>H. Handel, Gewerbe, Verkehr \ 3. Berufsgenossenschaften, Standesvertretungen, Gewerkschaften</w:t>
      </w:r>
    </w:p>
    <w:p>
      <w:r>
        <w:t>30</w:t>
        <w:tab/>
        <w:t>Nr. 3055</w:t>
      </w:r>
    </w:p>
    <w:p>
      <w:r>
        <w:t>30a</w:t>
        <w:tab/>
        <w:t>01</w:t>
      </w:r>
    </w:p>
    <w:p>
      <w:r>
        <w:t>30z</w:t>
        <w:tab/>
        <w:t>330 Kirchhain/Neuere Akten Nr. 3055</w:t>
      </w:r>
    </w:p>
    <w:p>
      <w:r>
        <w:t>33</w:t>
        <w:tab/>
        <w:t>S. 163</w:t>
      </w:r>
    </w:p>
    <w:p>
      <w:r>
        <w:t>40</w:t>
        <w:tab/>
        <w:t>s[Buchdrucker]s</w:t>
      </w:r>
    </w:p>
    <w:p>
      <w:r>
        <w:t>43</w:t>
        <w:tab/>
        <w:t>1901 - 1939</w:t>
      </w:r>
    </w:p>
    <w:p/>
    <w:p/>
    <w:p>
      <w:r>
        <w:br/>
        <w:t>20</w:t>
        <w:tab/>
        <w:t>330 Lichtenfels</w:t>
      </w:r>
    </w:p>
    <w:p>
      <w:r>
        <w:t>20a</w:t>
        <w:tab/>
        <w:t>330</w:t>
      </w:r>
    </w:p>
    <w:p>
      <w:r>
        <w:t>20b</w:t>
        <w:tab/>
        <w:t>Lichtenfels</w:t>
      </w:r>
    </w:p>
    <w:p>
      <w:r>
        <w:t>21</w:t>
        <w:tab/>
        <w:t>Stadt Lichtenfels</w:t>
      </w:r>
    </w:p>
    <w:p>
      <w:r>
        <w:t>22</w:t>
        <w:tab/>
        <w:t>Hauptabteilung II: Akten \ Nichtstaatliche Archive \ 330. Stadtarchive \ #Stadtarchiv Lichtenfels</w:t>
      </w:r>
    </w:p>
    <w:p>
      <w:r>
        <w:t>23</w:t>
        <w:tab/>
        <w:t>ca. 1650 - 1971</w:t>
      </w:r>
    </w:p>
    <w:p>
      <w:r>
        <w:t>24</w:t>
        <w:tab/>
        <w:t>Findbuch</w:t>
      </w:r>
    </w:p>
    <w:p>
      <w:r>
        <w:t>25</w:t>
        <w:tab/>
        <w:t>Mitte 17. Jh. - 1971; Depositum - Bei Benutzung der Archivalien zu privaten Forschungen ist die vorherige Genehmigung der Stadt Lichtenfels einzuholen. Das Findbuch wurde 1996 in der Reihe "Repertorien des Hessischen Staatsarchivs Marburg" veröffentlicht.</w:t>
      </w:r>
    </w:p>
    <w:p>
      <w:r>
        <w:t>26</w:t>
        <w:tab/>
        <w:t>-Goddelsheim C</w:t>
      </w:r>
    </w:p>
    <w:p>
      <w:r>
        <w:t>26a</w:t>
        <w:tab/>
        <w:t>F</w:t>
      </w:r>
    </w:p>
    <w:p>
      <w:r>
        <w:t>27</w:t>
        <w:tab/>
        <w:t>C. Akten der Gemeinde Goddelsheim \ F. Kirchen und Schulen \ 2. Schulwesen \ e. Lehrmittel, Unterricht</w:t>
      </w:r>
    </w:p>
    <w:p>
      <w:r>
        <w:t>30</w:t>
        <w:tab/>
        <w:t>Nr. 986</w:t>
      </w:r>
    </w:p>
    <w:p>
      <w:r>
        <w:t>30a</w:t>
        <w:tab/>
        <w:t>01</w:t>
      </w:r>
    </w:p>
    <w:p>
      <w:r>
        <w:t>30z</w:t>
        <w:tab/>
        <w:t>330 Lichtenfels-Goddelsheim C Nr. 986</w:t>
      </w:r>
    </w:p>
    <w:p>
      <w:r>
        <w:t>33</w:t>
        <w:tab/>
        <w:t>S. 92</w:t>
      </w:r>
    </w:p>
    <w:p>
      <w:r>
        <w:t>40</w:t>
        <w:tab/>
        <w:t>Einführung und s[2{Anschaffung von} 1{Schulbücher}]sn</w:t>
      </w:r>
    </w:p>
    <w:p>
      <w:r>
        <w:t>43</w:t>
        <w:tab/>
        <w:t>1857 - 1864</w:t>
      </w:r>
    </w:p>
    <w:p>
      <w:r>
        <w:br/>
        <w:t>30</w:t>
        <w:tab/>
        <w:t>Nr. 851</w:t>
      </w:r>
    </w:p>
    <w:p>
      <w:r>
        <w:t>30a</w:t>
        <w:tab/>
        <w:t>02</w:t>
      </w:r>
    </w:p>
    <w:p>
      <w:r>
        <w:t>30z</w:t>
        <w:tab/>
        <w:t>330 Lichtenfels-Goddelsheim C Nr. 851</w:t>
      </w:r>
    </w:p>
    <w:p>
      <w:r>
        <w:t>33</w:t>
        <w:tab/>
        <w:t>S. 92</w:t>
      </w:r>
    </w:p>
    <w:p>
      <w:r>
        <w:t>40</w:t>
        <w:tab/>
        <w:t>Bitte des p[5{Lehrer}s 1{Behlen}]p um Gewährung zur Gründung und Fortführung einer s[Schülerbibliothek]s</w:t>
      </w:r>
    </w:p>
    <w:p>
      <w:r>
        <w:t>43</w:t>
        <w:tab/>
        <w:t>1892</w:t>
      </w:r>
    </w:p>
    <w:p/>
    <w:p/>
    <w:p>
      <w:r>
        <w:br/>
        <w:t>20</w:t>
        <w:tab/>
        <w:t>330 Liebenau</w:t>
      </w:r>
    </w:p>
    <w:p>
      <w:r>
        <w:t>20a</w:t>
        <w:tab/>
        <w:t>330</w:t>
      </w:r>
    </w:p>
    <w:p>
      <w:r>
        <w:t>20b</w:t>
        <w:tab/>
        <w:t>Liebenau</w:t>
      </w:r>
    </w:p>
    <w:p>
      <w:r>
        <w:t>21</w:t>
        <w:tab/>
        <w:t>Stadt Liebenau</w:t>
      </w:r>
    </w:p>
    <w:p>
      <w:r>
        <w:t>22</w:t>
        <w:tab/>
        <w:t>Hauptabteilung II: Akten \ Nichtstaatliche Archive \ 330. Stadtarchive \ #Stadtarchiv Liebenau</w:t>
      </w:r>
    </w:p>
    <w:p>
      <w:r>
        <w:t>24</w:t>
        <w:tab/>
        <w:t>3 Findbücher</w:t>
      </w:r>
    </w:p>
    <w:p>
      <w:r>
        <w:t>25</w:t>
        <w:tab/>
        <w:t>Depositum</w:t>
      </w:r>
    </w:p>
    <w:p>
      <w:r>
        <w:t>26</w:t>
        <w:tab/>
        <w:t>Registratur 1841/42 (Verz. 1) Gefach 17</w:t>
      </w:r>
    </w:p>
    <w:p>
      <w:r>
        <w:t>26a</w:t>
        <w:tab/>
        <w:t>01</w:t>
      </w:r>
    </w:p>
    <w:p>
      <w:r>
        <w:t>27</w:t>
        <w:tab/>
        <w:t>Verzeichnis 1: Gefach 17 \ XI. Abtheilung Polizei-Sachen \ A. Staats-Polizei</w:t>
      </w:r>
    </w:p>
    <w:p>
      <w:r>
        <w:t>30</w:t>
        <w:tab/>
        <w:t>Nr. 11</w:t>
      </w:r>
    </w:p>
    <w:p>
      <w:r>
        <w:t>30a</w:t>
        <w:tab/>
        <w:t>01</w:t>
      </w:r>
    </w:p>
    <w:p>
      <w:r>
        <w:t>30z</w:t>
        <w:tab/>
        <w:t>330 Liebenau Registratur 1841/42 (Verz. 1) Gefach 17 Nr. 11</w:t>
      </w:r>
    </w:p>
    <w:p>
      <w:r>
        <w:t>40</w:t>
        <w:tab/>
        <w:t>Warnung vor s[2{Verbreitung kommunistischer} 1{Schriften}]s s[&lt;Zensur&gt;]s</w:t>
      </w:r>
    </w:p>
    <w:p>
      <w:r>
        <w:t>43</w:t>
        <w:tab/>
        <w:t>1850 - 1863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Verzeichnis 2: Spezialakten \ Polizeiverwaltung</w:t>
      </w:r>
    </w:p>
    <w:p>
      <w:r>
        <w:t>30</w:t>
        <w:tab/>
        <w:t>Abt. IV A Ziffer 1 Band 1</w:t>
      </w:r>
    </w:p>
    <w:p>
      <w:r>
        <w:t>30a</w:t>
        <w:tab/>
        <w:t>01</w:t>
      </w:r>
    </w:p>
    <w:p>
      <w:r>
        <w:t>30z</w:t>
        <w:tab/>
        <w:t>330 Liebenau Abt. IV A Ziffer 1 Band 1</w:t>
      </w:r>
    </w:p>
    <w:p>
      <w:r>
        <w:t>40</w:t>
        <w:tab/>
        <w:t>Sicherheitspolizei ... Ordnungs- und Sittenpolizei (... s[2{unzüchtige} 1{Schriften}]s ...)</w:t>
      </w:r>
    </w:p>
    <w:p>
      <w:r>
        <w:t>43</w:t>
        <w:tab/>
        <w:t>1882 - 1909</w:t>
      </w:r>
    </w:p>
    <w:p/>
    <w:p/>
    <w:p>
      <w:r>
        <w:br/>
        <w:t>20</w:t>
        <w:tab/>
        <w:t>330 Marburg</w:t>
      </w:r>
    </w:p>
    <w:p>
      <w:r>
        <w:t>20a</w:t>
        <w:tab/>
        <w:t>330</w:t>
      </w:r>
    </w:p>
    <w:p>
      <w:r>
        <w:t>20b</w:t>
        <w:tab/>
        <w:t>Marburg</w:t>
      </w:r>
    </w:p>
    <w:p>
      <w:r>
        <w:t>21</w:t>
        <w:tab/>
        <w:t>Stadt Marburg</w:t>
      </w:r>
    </w:p>
    <w:p>
      <w:r>
        <w:t>22</w:t>
        <w:tab/>
        <w:t>Hauptabteilung II: Akten \ Nichtstaatliche Archive \ 330. Stadtarchive \ #Stadtarchiv Marburg</w:t>
      </w:r>
    </w:p>
    <w:p>
      <w:r>
        <w:t>23</w:t>
        <w:tab/>
        <w:t>1805 - 1969</w:t>
      </w:r>
    </w:p>
    <w:p>
      <w:r>
        <w:t>24</w:t>
        <w:tab/>
        <w:t>2 Findbücher</w:t>
      </w:r>
    </w:p>
    <w:p>
      <w:r>
        <w:t>25</w:t>
        <w:tab/>
        <w:t>Depositum - Die Findbücher wurden 1977 und 1993 in der Reihe "Repertorien des Hessischen Staatsarchivs Marburg" veröffentlicht.</w:t>
      </w:r>
    </w:p>
    <w:p>
      <w:r>
        <w:t>26</w:t>
        <w:tab/>
        <w:t>C</w:t>
      </w:r>
    </w:p>
    <w:p>
      <w:r>
        <w:t>26a</w:t>
        <w:tab/>
        <w:t>H</w:t>
      </w:r>
    </w:p>
    <w:p>
      <w:r>
        <w:t>26b</w:t>
        <w:tab/>
        <w:t>01</w:t>
      </w:r>
    </w:p>
    <w:p>
      <w:r>
        <w:t>26c</w:t>
        <w:tab/>
        <w:t>a</w:t>
      </w:r>
    </w:p>
    <w:p>
      <w:r>
        <w:t>27</w:t>
        <w:tab/>
        <w:t>Akten \ H. Kultur, Heimatpflege, Universität \ 1. Kultur, allgemein \ a. allgemeines</w:t>
      </w:r>
    </w:p>
    <w:p>
      <w:r>
        <w:t>30</w:t>
        <w:tab/>
        <w:t>4033</w:t>
      </w:r>
    </w:p>
    <w:p>
      <w:r>
        <w:t>30a</w:t>
        <w:tab/>
        <w:t>01</w:t>
      </w:r>
    </w:p>
    <w:p>
      <w:r>
        <w:t>30z</w:t>
        <w:tab/>
        <w:t>330 Marburg C 4033</w:t>
      </w:r>
    </w:p>
    <w:p>
      <w:r>
        <w:t>33</w:t>
        <w:tab/>
        <w:t>FB 1977, S. 233</w:t>
      </w:r>
    </w:p>
    <w:p>
      <w:r>
        <w:t>40</w:t>
        <w:tab/>
        <w:t>Verfügungen über den Schutz des wissenschaftlichen, künstlerischen und Heimat-s[Schrifttum]ss sowie über Ahnenforschung s[&lt;Urheberrecht&gt;]s</w:t>
      </w:r>
    </w:p>
    <w:p>
      <w:r>
        <w:t>43</w:t>
        <w:tab/>
        <w:t>1933 - 1948</w:t>
      </w:r>
    </w:p>
    <w:p>
      <w:r>
        <w:br/>
        <w:t>30</w:t>
        <w:tab/>
        <w:t>4174</w:t>
      </w:r>
    </w:p>
    <w:p>
      <w:r>
        <w:t>30a</w:t>
        <w:tab/>
        <w:t>02</w:t>
      </w:r>
    </w:p>
    <w:p>
      <w:r>
        <w:t>30z</w:t>
        <w:tab/>
        <w:t>330 Marburg C 4174</w:t>
      </w:r>
    </w:p>
    <w:p>
      <w:r>
        <w:t>33</w:t>
        <w:tab/>
        <w:t>FB 1977, S. 233</w:t>
      </w:r>
    </w:p>
    <w:p>
      <w:r>
        <w:t>40</w:t>
        <w:tab/>
        <w:t>Bekanntmachungen der k[Reichsschrifttumskammer]k</w:t>
      </w:r>
    </w:p>
    <w:p>
      <w:r>
        <w:t>43</w:t>
        <w:tab/>
        <w:t>1934 - 1939</w:t>
      </w:r>
    </w:p>
    <w:p>
      <w:r>
        <w:br/>
        <w:t>26</w:t>
        <w:tab/>
        <w:t>C</w:t>
      </w:r>
    </w:p>
    <w:p>
      <w:r>
        <w:t>26a</w:t>
        <w:tab/>
        <w:t>H</w:t>
      </w:r>
    </w:p>
    <w:p>
      <w:r>
        <w:t>26b</w:t>
        <w:tab/>
        <w:t>01</w:t>
      </w:r>
    </w:p>
    <w:p>
      <w:r>
        <w:t>26c</w:t>
        <w:tab/>
        <w:t>b</w:t>
      </w:r>
    </w:p>
    <w:p>
      <w:r>
        <w:t>27</w:t>
        <w:tab/>
        <w:t>Akten \ H. Kultur, Heimatpflege, Universität \ 1. Kultur, allgemein \ b. Kulturelle Veranstaltungen und Unternehmungen</w:t>
      </w:r>
    </w:p>
    <w:p>
      <w:r>
        <w:t>30</w:t>
        <w:tab/>
        <w:t>4171</w:t>
      </w:r>
    </w:p>
    <w:p>
      <w:r>
        <w:t>30a</w:t>
        <w:tab/>
        <w:t>01</w:t>
      </w:r>
    </w:p>
    <w:p>
      <w:r>
        <w:t>30z</w:t>
        <w:tab/>
        <w:t>330 Marburg C 4171</w:t>
      </w:r>
    </w:p>
    <w:p>
      <w:r>
        <w:t>33</w:t>
        <w:tab/>
        <w:t>FB 1977, S. 235</w:t>
      </w:r>
    </w:p>
    <w:p>
      <w:r>
        <w:t>40</w:t>
        <w:tab/>
        <w:t>Veranstaltung der 's[Woche des Buches]s' sowie sonstige s[Buchwerbung]s</w:t>
      </w:r>
    </w:p>
    <w:p>
      <w:r>
        <w:t>42</w:t>
        <w:tab/>
        <w:t>t[2{Plakat} '1{Das Volk lebt im Buch}]t' (1936)</w:t>
      </w:r>
    </w:p>
    <w:p>
      <w:r>
        <w:t>43</w:t>
        <w:tab/>
        <w:t>1930 - 1947</w:t>
      </w:r>
    </w:p>
    <w:p>
      <w:r>
        <w:br/>
        <w:t>26</w:t>
        <w:tab/>
        <w:t>C</w:t>
      </w:r>
    </w:p>
    <w:p>
      <w:r>
        <w:t>26a</w:t>
        <w:tab/>
        <w:t>H</w:t>
      </w:r>
    </w:p>
    <w:p>
      <w:r>
        <w:t>26b</w:t>
        <w:tab/>
        <w:t>01</w:t>
      </w:r>
    </w:p>
    <w:p>
      <w:r>
        <w:t>26c</w:t>
        <w:tab/>
        <w:t>c</w:t>
      </w:r>
    </w:p>
    <w:p>
      <w:r>
        <w:t>27</w:t>
        <w:tab/>
        <w:t>Akten \ H. Kultur, Heimatpflege, Universität \ 1. Kultur, allgemein \ c. Kulturelle Vereine und Gesellschaften</w:t>
      </w:r>
    </w:p>
    <w:p>
      <w:r>
        <w:t>30</w:t>
        <w:tab/>
        <w:t>3057</w:t>
      </w:r>
    </w:p>
    <w:p>
      <w:r>
        <w:t>30a</w:t>
        <w:tab/>
        <w:t>01</w:t>
      </w:r>
    </w:p>
    <w:p>
      <w:r>
        <w:t>30z</w:t>
        <w:tab/>
        <w:t>330 Marburg C 3057</w:t>
      </w:r>
    </w:p>
    <w:p>
      <w:r>
        <w:t>33</w:t>
        <w:tab/>
        <w:t>FB 1977, S. 238</w:t>
      </w:r>
    </w:p>
    <w:p>
      <w:r>
        <w:t>40</w:t>
        <w:tab/>
        <w:t>k["1{Literarische Gesellschaft}" zu 2{o[Marburg]o}]k</w:t>
      </w:r>
    </w:p>
    <w:p>
      <w:r>
        <w:t>41</w:t>
        <w:tab/>
        <w:t>u.a.: Rechnungswesen</w:t>
      </w:r>
    </w:p>
    <w:p>
      <w:r>
        <w:t>43</w:t>
        <w:tab/>
        <w:t>1927 - 1934</w:t>
      </w:r>
    </w:p>
    <w:p>
      <w:r>
        <w:br/>
        <w:t>30</w:t>
        <w:tab/>
        <w:t>4016</w:t>
      </w:r>
    </w:p>
    <w:p>
      <w:r>
        <w:t>30a</w:t>
        <w:tab/>
        <w:t>02</w:t>
      </w:r>
    </w:p>
    <w:p>
      <w:r>
        <w:t>30z</w:t>
        <w:tab/>
        <w:t>330 Marburg C 4016</w:t>
      </w:r>
    </w:p>
    <w:p>
      <w:r>
        <w:t>33</w:t>
        <w:tab/>
        <w:t>FB 1977, S. 239</w:t>
      </w:r>
    </w:p>
    <w:p>
      <w:r>
        <w:t>40</w:t>
        <w:tab/>
        <w:t>Veranstaltungen und s[Schriften]s vom "k[Bund Heimatschutz]k"</w:t>
      </w:r>
    </w:p>
    <w:p>
      <w:r>
        <w:t>43</w:t>
        <w:tab/>
        <w:t>1912 - 1929</w:t>
      </w:r>
    </w:p>
    <w:p>
      <w:r>
        <w:br/>
        <w:t>30</w:t>
        <w:tab/>
        <w:t>3056</w:t>
      </w:r>
    </w:p>
    <w:p>
      <w:r>
        <w:t>30a</w:t>
        <w:tab/>
        <w:t>03</w:t>
      </w:r>
    </w:p>
    <w:p>
      <w:r>
        <w:t>30z</w:t>
        <w:tab/>
        <w:t>330 Marburg C 3056</w:t>
      </w:r>
    </w:p>
    <w:p>
      <w:r>
        <w:t>33</w:t>
        <w:tab/>
        <w:t>FB 1977, S. 240</w:t>
      </w:r>
    </w:p>
    <w:p>
      <w:r>
        <w:t>40</w:t>
        <w:tab/>
        <w:t>Jahresbeitrag der Stadt o[Marburg]o an die k["1{Gesellschaft der Freunde der k[Deutschen Bücherei]k e.V.}" zu 2{o[Leipzig]o}]k</w:t>
      </w:r>
    </w:p>
    <w:p>
      <w:r>
        <w:t>43</w:t>
        <w:tab/>
        <w:t>1920 - 1926</w:t>
      </w:r>
    </w:p>
    <w:p>
      <w:r>
        <w:br/>
        <w:t>26</w:t>
        <w:tab/>
        <w:t>C</w:t>
      </w:r>
    </w:p>
    <w:p>
      <w:r>
        <w:t>26a</w:t>
        <w:tab/>
        <w:t>H</w:t>
      </w:r>
    </w:p>
    <w:p>
      <w:r>
        <w:t>26b</w:t>
        <w:tab/>
        <w:t>06</w:t>
      </w:r>
    </w:p>
    <w:p>
      <w:r>
        <w:t>26c</w:t>
        <w:tab/>
        <w:t>b</w:t>
      </w:r>
    </w:p>
    <w:p>
      <w:r>
        <w:t>27</w:t>
        <w:tab/>
        <w:t>Akten \ H. Kultur, Heimatpflege, Universität \ 6. Erwachsenenbildung, Kulturaustausch \ b. Bibliothekswesen, Lesehalle</w:t>
      </w:r>
    </w:p>
    <w:p>
      <w:r>
        <w:t>30</w:t>
        <w:tab/>
        <w:t>3059</w:t>
      </w:r>
    </w:p>
    <w:p>
      <w:r>
        <w:t>30a</w:t>
        <w:tab/>
        <w:t>01</w:t>
      </w:r>
    </w:p>
    <w:p>
      <w:r>
        <w:t>30z</w:t>
        <w:tab/>
        <w:t>330 Marburg C 3059</w:t>
      </w:r>
    </w:p>
    <w:p>
      <w:r>
        <w:t>33</w:t>
        <w:tab/>
        <w:t>FB 1977, S. 253</w:t>
      </w:r>
    </w:p>
    <w:p>
      <w:r>
        <w:t>40</w:t>
        <w:tab/>
        <w:t>Gewährung einer Unterstützung für die akademische s[Lesehalle]s seitens der Stadt o[Marburg]o</w:t>
      </w:r>
    </w:p>
    <w:p>
      <w:r>
        <w:t>43</w:t>
        <w:tab/>
        <w:t>1908 - 1922</w:t>
      </w:r>
    </w:p>
    <w:p>
      <w:r>
        <w:br/>
        <w:t>30</w:t>
        <w:tab/>
        <w:t>4164</w:t>
      </w:r>
    </w:p>
    <w:p>
      <w:r>
        <w:t>30a</w:t>
        <w:tab/>
        <w:t>02</w:t>
      </w:r>
    </w:p>
    <w:p>
      <w:r>
        <w:t>30z</w:t>
        <w:tab/>
        <w:t>330 Marburg C 4164</w:t>
      </w:r>
    </w:p>
    <w:p>
      <w:r>
        <w:t>33</w:t>
        <w:tab/>
        <w:t>FB 1977, S. 253</w:t>
      </w:r>
    </w:p>
    <w:p>
      <w:r>
        <w:t>40</w:t>
        <w:tab/>
        <w:t>Errichtung und Bereitstellung der Mittel für die städtische s[Lesehalle]s bzw. für die s[Volksbibliothek]s (Allgem. u. Bes.)</w:t>
      </w:r>
    </w:p>
    <w:p>
      <w:r>
        <w:t>43</w:t>
        <w:tab/>
        <w:t>1928 - 1947</w:t>
      </w:r>
    </w:p>
    <w:p>
      <w:r>
        <w:br/>
        <w:t>30</w:t>
        <w:tab/>
        <w:t>4165</w:t>
      </w:r>
    </w:p>
    <w:p>
      <w:r>
        <w:t>30a</w:t>
        <w:tab/>
        <w:t>03</w:t>
      </w:r>
    </w:p>
    <w:p>
      <w:r>
        <w:t>30z</w:t>
        <w:tab/>
        <w:t>330 Marburg C 4165</w:t>
      </w:r>
    </w:p>
    <w:p>
      <w:r>
        <w:t>33</w:t>
        <w:tab/>
        <w:t>FB 1977, S. 253</w:t>
      </w:r>
    </w:p>
    <w:p>
      <w:r>
        <w:t>40</w:t>
        <w:tab/>
        <w:t>Anfragen und Mitteilungen zur städtischen s[Lesehalle]s bzw. zur s[Volksbibliothek]s</w:t>
      </w:r>
    </w:p>
    <w:p>
      <w:r>
        <w:t>43</w:t>
        <w:tab/>
        <w:t>1930 - 1940</w:t>
      </w:r>
    </w:p>
    <w:p>
      <w:r>
        <w:br/>
        <w:t>30</w:t>
        <w:tab/>
        <w:t>4162</w:t>
      </w:r>
    </w:p>
    <w:p>
      <w:r>
        <w:t>30a</w:t>
        <w:tab/>
        <w:t>04</w:t>
      </w:r>
    </w:p>
    <w:p>
      <w:r>
        <w:t>30z</w:t>
        <w:tab/>
        <w:t>330 Marburg C 4162</w:t>
      </w:r>
    </w:p>
    <w:p>
      <w:r>
        <w:t>33</w:t>
        <w:tab/>
        <w:t>FB 1977, S. 253</w:t>
      </w:r>
    </w:p>
    <w:p>
      <w:r>
        <w:t>40</w:t>
        <w:tab/>
        <w:t>Allgemeine Verordnungen zum s[Volksbüchereiwesen]s</w:t>
      </w:r>
    </w:p>
    <w:p>
      <w:r>
        <w:t>43</w:t>
        <w:tab/>
        <w:t>1934 - 1946</w:t>
      </w:r>
    </w:p>
    <w:p>
      <w:r>
        <w:br/>
        <w:t>30</w:t>
        <w:tab/>
        <w:t>4168</w:t>
      </w:r>
    </w:p>
    <w:p>
      <w:r>
        <w:t>30a</w:t>
        <w:tab/>
        <w:t>05</w:t>
      </w:r>
    </w:p>
    <w:p>
      <w:r>
        <w:t>30z</w:t>
        <w:tab/>
        <w:t>330 Marburg C 4168</w:t>
      </w:r>
    </w:p>
    <w:p>
      <w:r>
        <w:t>33</w:t>
        <w:tab/>
        <w:t>FB 1977, S. 253</w:t>
      </w:r>
    </w:p>
    <w:p>
      <w:r>
        <w:t>40</w:t>
        <w:tab/>
        <w:t>k[1{s[Volksbücherei]s} 2{o[Marburg]o}]k (Verschiedenes)</w:t>
      </w:r>
    </w:p>
    <w:p>
      <w:r>
        <w:t>43</w:t>
        <w:tab/>
        <w:t>1932 - 1944</w:t>
      </w:r>
    </w:p>
    <w:p>
      <w:r>
        <w:br/>
        <w:t>30</w:t>
        <w:tab/>
        <w:t>4166</w:t>
      </w:r>
    </w:p>
    <w:p>
      <w:r>
        <w:t>30a</w:t>
        <w:tab/>
        <w:t>06</w:t>
      </w:r>
    </w:p>
    <w:p>
      <w:r>
        <w:t>30z</w:t>
        <w:tab/>
        <w:t>330 Marburg C 4166</w:t>
      </w:r>
    </w:p>
    <w:p>
      <w:r>
        <w:t>33</w:t>
        <w:tab/>
        <w:t>FB 1977, S. 253</w:t>
      </w:r>
    </w:p>
    <w:p>
      <w:r>
        <w:t>40</w:t>
        <w:tab/>
        <w:t>s[2{Anschaffung und Instandsetzung von} 1{Bücher}]sn der k[1{s[Volksbibliothek]s} 2{o[Marburg]o}]k</w:t>
      </w:r>
    </w:p>
    <w:p>
      <w:r>
        <w:t>43</w:t>
        <w:tab/>
        <w:t>1932 - 1941</w:t>
      </w:r>
    </w:p>
    <w:p/>
    <w:p/>
    <w:p>
      <w:r>
        <w:br/>
        <w:t>20</w:t>
        <w:tab/>
        <w:t>330 Melsungen</w:t>
      </w:r>
    </w:p>
    <w:p>
      <w:r>
        <w:t>20a</w:t>
        <w:tab/>
        <w:t>330</w:t>
      </w:r>
    </w:p>
    <w:p>
      <w:r>
        <w:t>20b</w:t>
        <w:tab/>
        <w:t>Melsungen</w:t>
      </w:r>
    </w:p>
    <w:p>
      <w:r>
        <w:t>21</w:t>
        <w:tab/>
        <w:t>Stadt Melsungen</w:t>
      </w:r>
    </w:p>
    <w:p>
      <w:r>
        <w:t>22</w:t>
        <w:tab/>
        <w:t>Hauptabteilung II: Akten \ Nichtstaatliche Archive \ 330. Stadtarchive \ #Stadtarchiv Melsungen</w:t>
      </w:r>
    </w:p>
    <w:p>
      <w:r>
        <w:t>24</w:t>
        <w:tab/>
        <w:t>Findbuch</w:t>
      </w:r>
    </w:p>
    <w:p>
      <w:r>
        <w:t>25</w:t>
        <w:tab/>
        <w:t>Depositum - Das Findbuch wurde 1990 in der Reihe "Repertorien des Hessischen Staatsarchivs Marburg" veröffentlicht.</w:t>
      </w:r>
    </w:p>
    <w:p>
      <w:r>
        <w:t>26</w:t>
        <w:tab/>
        <w:t>B</w:t>
      </w:r>
    </w:p>
    <w:p>
      <w:r>
        <w:t>26a</w:t>
        <w:tab/>
        <w:t>E</w:t>
      </w:r>
    </w:p>
    <w:p>
      <w:r>
        <w:t>26b</w:t>
        <w:tab/>
        <w:t>09</w:t>
      </w:r>
    </w:p>
    <w:p>
      <w:r>
        <w:t>27</w:t>
        <w:tab/>
        <w:t>B. Akten \ E. Polizei \ 9. Zensur, Presse und Zeitschriften</w:t>
      </w:r>
    </w:p>
    <w:p>
      <w:r>
        <w:t>30</w:t>
        <w:tab/>
        <w:t>6</w:t>
      </w:r>
    </w:p>
    <w:p>
      <w:r>
        <w:t>30a</w:t>
        <w:tab/>
        <w:t>01</w:t>
      </w:r>
    </w:p>
    <w:p>
      <w:r>
        <w:t>30z</w:t>
        <w:tab/>
        <w:t>330 Melsungen B 6</w:t>
      </w:r>
    </w:p>
    <w:p>
      <w:r>
        <w:t>33</w:t>
        <w:tab/>
        <w:t>S. 117</w:t>
      </w:r>
    </w:p>
    <w:p>
      <w:r>
        <w:t>40</w:t>
        <w:tab/>
        <w:t>s[Kalender]s für das o[2{Kurfürstentum} 1{Hessen}]o (Druck)</w:t>
      </w:r>
    </w:p>
    <w:p>
      <w:r>
        <w:t>43</w:t>
        <w:tab/>
        <w:t>1815 - 1818 ; 1820 - 1821 ; 1823 ; 1826 - 1834 ; 1843 - 1847 ; 1849 - 1851 ; 1867</w:t>
      </w:r>
    </w:p>
    <w:p>
      <w:r>
        <w:br/>
        <w:t>30</w:t>
        <w:tab/>
        <w:t>3555, 614</w:t>
      </w:r>
    </w:p>
    <w:p>
      <w:r>
        <w:t>30a</w:t>
        <w:tab/>
        <w:t>02</w:t>
      </w:r>
    </w:p>
    <w:p>
      <w:r>
        <w:t>30z</w:t>
        <w:tab/>
        <w:t>330 Melsungen B 3555, 614</w:t>
      </w:r>
    </w:p>
    <w:p>
      <w:r>
        <w:t>33</w:t>
        <w:tab/>
        <w:t>S. 177</w:t>
      </w:r>
    </w:p>
    <w:p>
      <w:r>
        <w:t>40</w:t>
        <w:tab/>
        <w:t>Ausführung des s[Verbots von s[Zeitschriften]s]s Bd. 1, 2 s[&lt;Zensur&gt;]s</w:t>
      </w:r>
    </w:p>
    <w:p>
      <w:r>
        <w:t>43</w:t>
        <w:tab/>
        <w:t>1828 - 1867 ; 1899</w:t>
      </w:r>
    </w:p>
    <w:p>
      <w:r>
        <w:t>50</w:t>
        <w:tab/>
        <w:t>2 Bde.</w:t>
      </w:r>
    </w:p>
    <w:p>
      <w:r>
        <w:br/>
        <w:t>30</w:t>
        <w:tab/>
        <w:t>2515</w:t>
      </w:r>
    </w:p>
    <w:p>
      <w:r>
        <w:t>30a</w:t>
        <w:tab/>
        <w:t>03</w:t>
      </w:r>
    </w:p>
    <w:p>
      <w:r>
        <w:t>30z</w:t>
        <w:tab/>
        <w:t>330 Melsungen B 2515</w:t>
      </w:r>
    </w:p>
    <w:p>
      <w:r>
        <w:t>33</w:t>
        <w:tab/>
        <w:t>S. 117</w:t>
      </w:r>
    </w:p>
    <w:p>
      <w:r>
        <w:t>40</w:t>
        <w:tab/>
        <w:t>s[2{Verbotene} 1{Schriften}]s und Bildwerke s[&lt;Zensur&gt;]s</w:t>
      </w:r>
    </w:p>
    <w:p>
      <w:r>
        <w:t>41</w:t>
        <w:tab/>
        <w:t>Verzeichnisse von Druckschriften</w:t>
      </w:r>
    </w:p>
    <w:p>
      <w:r>
        <w:t>43</w:t>
        <w:tab/>
        <w:t>1905 - 1928</w:t>
      </w:r>
    </w:p>
    <w:p>
      <w:r>
        <w:br/>
        <w:t>30</w:t>
        <w:tab/>
        <w:t>633</w:t>
      </w:r>
    </w:p>
    <w:p>
      <w:r>
        <w:t>30a</w:t>
        <w:tab/>
        <w:t>04</w:t>
      </w:r>
    </w:p>
    <w:p>
      <w:r>
        <w:t>30z</w:t>
        <w:tab/>
        <w:t>330 Melsungen B 633</w:t>
      </w:r>
    </w:p>
    <w:p>
      <w:r>
        <w:t>33</w:t>
        <w:tab/>
        <w:t>S. 117</w:t>
      </w:r>
    </w:p>
    <w:p>
      <w:r>
        <w:t>40</w:t>
        <w:tab/>
        <w:t>s[s[2{Verbot von} 1{Druckschriften}]s]s und Verbreitung s[&lt;Zensur&gt;]s</w:t>
      </w:r>
    </w:p>
    <w:p>
      <w:r>
        <w:t>41</w:t>
        <w:tab/>
        <w:t>k[Verzeichnis der für das Reichsgebiet verbotenen ausländischen Druckschriften nach Stand vom 1. Oktober 1936]k</w:t>
      </w:r>
    </w:p>
    <w:p>
      <w:r>
        <w:t>43</w:t>
        <w:tab/>
        <w:t>1930 - 1932</w:t>
      </w:r>
    </w:p>
    <w:p>
      <w:r>
        <w:br/>
        <w:t>26</w:t>
        <w:tab/>
        <w:t>B</w:t>
      </w:r>
    </w:p>
    <w:p>
      <w:r>
        <w:t>26a</w:t>
        <w:tab/>
        <w:t>G</w:t>
      </w:r>
    </w:p>
    <w:p>
      <w:r>
        <w:t>26b</w:t>
        <w:tab/>
        <w:t>01</w:t>
      </w:r>
    </w:p>
    <w:p>
      <w:r>
        <w:t>27</w:t>
        <w:tab/>
        <w:t>B. Akten \ G. Kultur- und Heimatpflege, Denkmal- und Naturschutz \ 1. Kultur- und Heimatpflege</w:t>
      </w:r>
    </w:p>
    <w:p>
      <w:r>
        <w:t>30</w:t>
        <w:tab/>
        <w:t>2636</w:t>
      </w:r>
    </w:p>
    <w:p>
      <w:r>
        <w:t>30a</w:t>
        <w:tab/>
        <w:t>01</w:t>
      </w:r>
    </w:p>
    <w:p>
      <w:r>
        <w:t>30z</w:t>
        <w:tab/>
        <w:t>330 Melsungen B 2636</w:t>
      </w:r>
    </w:p>
    <w:p>
      <w:r>
        <w:t>33</w:t>
        <w:tab/>
        <w:t>S. 136</w:t>
      </w:r>
    </w:p>
    <w:p>
      <w:r>
        <w:t>40</w:t>
        <w:tab/>
        <w:t>Anlegung einer s[Leihbibliothek]s und Führung eines s[Buchhandel]ss</w:t>
      </w:r>
    </w:p>
    <w:p>
      <w:r>
        <w:t>43</w:t>
        <w:tab/>
        <w:t>1837 - 1854</w:t>
      </w:r>
    </w:p>
    <w:p>
      <w:r>
        <w:br/>
        <w:t>30</w:t>
        <w:tab/>
        <w:t>1060</w:t>
      </w:r>
    </w:p>
    <w:p>
      <w:r>
        <w:t>30a</w:t>
        <w:tab/>
        <w:t>02</w:t>
      </w:r>
    </w:p>
    <w:p>
      <w:r>
        <w:t>30z</w:t>
        <w:tab/>
        <w:t>330 Melsungen B 1060</w:t>
      </w:r>
    </w:p>
    <w:p>
      <w:r>
        <w:t>33</w:t>
        <w:tab/>
        <w:t>S. 137</w:t>
      </w:r>
    </w:p>
    <w:p>
      <w:r>
        <w:t>40</w:t>
        <w:tab/>
        <w:t>s[Büchereiwesen]s, insbesondere s[2{Überprüfung der öffentlichen} 1{Leihbüchereien}]s</w:t>
      </w:r>
    </w:p>
    <w:p>
      <w:r>
        <w:t>43</w:t>
        <w:tab/>
        <w:t>1928 - 1952</w:t>
      </w:r>
    </w:p>
    <w:p>
      <w:r>
        <w:br/>
        <w:t>26</w:t>
        <w:tab/>
        <w:t>B</w:t>
      </w:r>
    </w:p>
    <w:p>
      <w:r>
        <w:t>26a</w:t>
        <w:tab/>
        <w:t>L</w:t>
      </w:r>
    </w:p>
    <w:p>
      <w:r>
        <w:t>26b</w:t>
        <w:tab/>
        <w:t>04</w:t>
      </w:r>
    </w:p>
    <w:p>
      <w:r>
        <w:t>27</w:t>
        <w:tab/>
        <w:t>B. Akten \ L. Handel, Gewerbe und Verkehr \ 4. Gewerbe, Industrie, Mühlen \ c. Gewerbezweige, Industriebetriebe</w:t>
      </w:r>
    </w:p>
    <w:p>
      <w:r>
        <w:t>30</w:t>
        <w:tab/>
        <w:t>1367</w:t>
      </w:r>
    </w:p>
    <w:p>
      <w:r>
        <w:t>30a</w:t>
        <w:tab/>
        <w:t>01</w:t>
      </w:r>
    </w:p>
    <w:p>
      <w:r>
        <w:t>30z</w:t>
        <w:tab/>
        <w:t>330 Melsungen B 1367</w:t>
      </w:r>
    </w:p>
    <w:p>
      <w:r>
        <w:t>33</w:t>
        <w:tab/>
        <w:t>S. 239</w:t>
      </w:r>
    </w:p>
    <w:p>
      <w:r>
        <w:t>40</w:t>
        <w:tab/>
        <w:t>Erteilung von Gewerbescheinen für fahrende Händler</w:t>
      </w:r>
    </w:p>
    <w:p>
      <w:r>
        <w:t>41</w:t>
        <w:tab/>
        <w:t>u.a.: t[Verzeichnis der in Preußen aufgrund der Reichsgewerbeordnung s[2{vom Verkauf im Umherziehen ausgeschlossene}n 1{Druckschriften}]s und Bildwerken]t sowie Nachträge dazu (herausgegeben vom k[1{Innenministerium} in 2{o[Berlin]o}]k) s[&lt;Zensur&gt;]s</w:t>
      </w:r>
    </w:p>
    <w:p>
      <w:r>
        <w:t>43</w:t>
        <w:tab/>
        <w:t>1867 - 1902</w:t>
      </w:r>
    </w:p>
    <w:p/>
    <w:p/>
    <w:p>
      <w:r>
        <w:br/>
        <w:t>20</w:t>
        <w:tab/>
        <w:t>330 Neukirchen</w:t>
      </w:r>
    </w:p>
    <w:p>
      <w:r>
        <w:t>20a</w:t>
        <w:tab/>
        <w:t>330</w:t>
      </w:r>
    </w:p>
    <w:p>
      <w:r>
        <w:t>20b</w:t>
        <w:tab/>
        <w:t>Neukirchen</w:t>
      </w:r>
    </w:p>
    <w:p>
      <w:r>
        <w:t>21</w:t>
        <w:tab/>
        <w:t>Stadt Neukirchen</w:t>
      </w:r>
    </w:p>
    <w:p>
      <w:r>
        <w:t>22</w:t>
        <w:tab/>
        <w:t>Hauptabteilung II: Akten \ Nichtstaatliche Archive \ 330. Stadtarchive \ #Stadtarchiv Neukirchen</w:t>
      </w:r>
    </w:p>
    <w:p>
      <w:r>
        <w:t>24</w:t>
        <w:tab/>
        <w:t>Findbuch</w:t>
      </w:r>
    </w:p>
    <w:p>
      <w:r>
        <w:t>25</w:t>
        <w:tab/>
        <w:t>Depositum - Das Findbuch wurde 1994 in der Reihe "Repertorien des Hessischen Staatsarchivs Marburg" veröffentlicht.</w:t>
      </w:r>
    </w:p>
    <w:p>
      <w:r>
        <w:t>26</w:t>
        <w:tab/>
        <w:t>B</w:t>
      </w:r>
    </w:p>
    <w:p>
      <w:r>
        <w:t>26a</w:t>
        <w:tab/>
        <w:t>E</w:t>
      </w:r>
    </w:p>
    <w:p>
      <w:r>
        <w:t>26b</w:t>
        <w:tab/>
        <w:t>08</w:t>
      </w:r>
    </w:p>
    <w:p>
      <w:r>
        <w:t>27</w:t>
        <w:tab/>
        <w:t>B. Akten \ E. Polizei \ 8. Zensur, Presse und Zeitschriften</w:t>
      </w:r>
    </w:p>
    <w:p>
      <w:r>
        <w:t>30</w:t>
        <w:tab/>
        <w:t>Nr. 1663</w:t>
      </w:r>
    </w:p>
    <w:p>
      <w:r>
        <w:t>30a</w:t>
        <w:tab/>
        <w:t>01</w:t>
      </w:r>
    </w:p>
    <w:p>
      <w:r>
        <w:t>30z</w:t>
        <w:tab/>
        <w:t>330 Neukirchen B Nr. 1663</w:t>
      </w:r>
    </w:p>
    <w:p>
      <w:r>
        <w:t>33</w:t>
        <w:tab/>
        <w:t>S. 216</w:t>
      </w:r>
    </w:p>
    <w:p>
      <w:r>
        <w:t>40</w:t>
        <w:tab/>
        <w:t>s[Privileg]s des k[1{s[Waisenhaus]s}es zu 2{o[Kassel]o}]k zum ausschließlichen s[2{Vertrieb der} 1{Kalender}]s</w:t>
      </w:r>
    </w:p>
    <w:p>
      <w:r>
        <w:t>43</w:t>
        <w:tab/>
        <w:t>1825</w:t>
      </w:r>
    </w:p>
    <w:p>
      <w:r>
        <w:br/>
        <w:t>30</w:t>
        <w:tab/>
        <w:t>Nr. 1664</w:t>
      </w:r>
    </w:p>
    <w:p>
      <w:r>
        <w:t>30a</w:t>
        <w:tab/>
        <w:t>02</w:t>
      </w:r>
    </w:p>
    <w:p>
      <w:r>
        <w:t>30z</w:t>
        <w:tab/>
        <w:t>330 Neukirchen B Nr. 1664</w:t>
      </w:r>
    </w:p>
    <w:p>
      <w:r>
        <w:t>33</w:t>
        <w:tab/>
        <w:t>S. 216</w:t>
      </w:r>
    </w:p>
    <w:p>
      <w:r>
        <w:t>40</w:t>
        <w:tab/>
        <w:t>s[Verbot]se von s[Druckschriften staatsgefährdenden Inhalts]s s[&lt;Zensur&gt;]s</w:t>
      </w:r>
    </w:p>
    <w:p>
      <w:r>
        <w:t>43</w:t>
        <w:tab/>
        <w:t>1839 - 1869</w:t>
      </w:r>
    </w:p>
    <w:p>
      <w:r>
        <w:br/>
        <w:t>30</w:t>
        <w:tab/>
        <w:t>Nr. 1666</w:t>
      </w:r>
    </w:p>
    <w:p>
      <w:r>
        <w:t>30a</w:t>
        <w:tab/>
        <w:t>03</w:t>
      </w:r>
    </w:p>
    <w:p>
      <w:r>
        <w:t>30z</w:t>
        <w:tab/>
        <w:t>330 Neukirchen B Nr. 1666</w:t>
      </w:r>
    </w:p>
    <w:p>
      <w:r>
        <w:t>33</w:t>
        <w:tab/>
        <w:t>S. 216</w:t>
      </w:r>
    </w:p>
    <w:p>
      <w:r>
        <w:t>40</w:t>
        <w:tab/>
        <w:t>s[Verbot]s s[2{unsittliche}r 1{Druckschriften}]s durch s[Kolporteure]s Allgem. s[&lt;Zensur&gt;]s</w:t>
      </w:r>
    </w:p>
    <w:p>
      <w:r>
        <w:t>43</w:t>
        <w:tab/>
        <w:t>1869</w:t>
      </w:r>
    </w:p>
    <w:p>
      <w:r>
        <w:br/>
        <w:t>30</w:t>
        <w:tab/>
        <w:t>Nr. 1667</w:t>
      </w:r>
    </w:p>
    <w:p>
      <w:r>
        <w:t>30a</w:t>
        <w:tab/>
        <w:t>04</w:t>
      </w:r>
    </w:p>
    <w:p>
      <w:r>
        <w:t>30z</w:t>
        <w:tab/>
        <w:t>330 Neukirchen B Nr. 1667</w:t>
      </w:r>
    </w:p>
    <w:p>
      <w:r>
        <w:t>33</w:t>
        <w:tab/>
        <w:t>S. 216</w:t>
      </w:r>
    </w:p>
    <w:p>
      <w:r>
        <w:t>40</w:t>
        <w:tab/>
        <w:t>s[Verbot des Feilbietens s[2{anstößige}r 1{Schriften}]s]s Allgem. s[&lt;Zensur&gt;]s</w:t>
      </w:r>
    </w:p>
    <w:p>
      <w:r>
        <w:t>43</w:t>
        <w:tab/>
        <w:t>1895</w:t>
      </w:r>
    </w:p>
    <w:p>
      <w:r>
        <w:br/>
        <w:t>30</w:t>
        <w:tab/>
        <w:t>Nr. 1668</w:t>
      </w:r>
    </w:p>
    <w:p>
      <w:r>
        <w:t>30a</w:t>
        <w:tab/>
        <w:t>05</w:t>
      </w:r>
    </w:p>
    <w:p>
      <w:r>
        <w:t>30z</w:t>
        <w:tab/>
        <w:t>330 Neukirchen B Nr. 1668</w:t>
      </w:r>
    </w:p>
    <w:p>
      <w:r>
        <w:t>33</w:t>
        <w:tab/>
        <w:t>S. 216</w:t>
      </w:r>
    </w:p>
    <w:p>
      <w:r>
        <w:t>40</w:t>
        <w:tab/>
        <w:t>t[Verzeichnis der s[2{vom Verkauf ausgeschlossene}n 1{Druckschriften}]s und Bildwerke]t s[&lt;Zensur&gt;]s</w:t>
      </w:r>
    </w:p>
    <w:p>
      <w:r>
        <w:t>43</w:t>
        <w:tab/>
        <w:t>1896</w:t>
      </w:r>
    </w:p>
    <w:p>
      <w:r>
        <w:br/>
        <w:t>30</w:t>
        <w:tab/>
        <w:t>Nr. 1670</w:t>
      </w:r>
    </w:p>
    <w:p>
      <w:r>
        <w:t>30a</w:t>
        <w:tab/>
        <w:t>06</w:t>
      </w:r>
    </w:p>
    <w:p>
      <w:r>
        <w:t>30z</w:t>
        <w:tab/>
        <w:t>330 Neukirchen B Nr. 1670</w:t>
      </w:r>
    </w:p>
    <w:p>
      <w:r>
        <w:t>33</w:t>
        <w:tab/>
        <w:t>S. 216</w:t>
      </w:r>
    </w:p>
    <w:p>
      <w:r>
        <w:t>40</w:t>
        <w:tab/>
        <w:t>k[Verzeichnis der s[Druckschriften]s, die zum Feilbieten im Umherziehen nicht zugelassen sind]k s[&lt;Zensur&gt;]s</w:t>
      </w:r>
    </w:p>
    <w:p>
      <w:r>
        <w:t>43</w:t>
        <w:tab/>
        <w:t>1900 - 1910</w:t>
      </w:r>
    </w:p>
    <w:p>
      <w:r>
        <w:br/>
        <w:t>30</w:t>
        <w:tab/>
        <w:t>Nr. 1662</w:t>
      </w:r>
    </w:p>
    <w:p>
      <w:r>
        <w:t>30a</w:t>
        <w:tab/>
        <w:t>07</w:t>
      </w:r>
    </w:p>
    <w:p>
      <w:r>
        <w:t>30z</w:t>
        <w:tab/>
        <w:t>330 Neukirchen B Nr. 1662</w:t>
      </w:r>
    </w:p>
    <w:p>
      <w:r>
        <w:t>33</w:t>
        <w:tab/>
        <w:t>S. 216</w:t>
      </w:r>
    </w:p>
    <w:p>
      <w:r>
        <w:t>40</w:t>
        <w:tab/>
        <w:t>s[Beschlagnahme]s von s[Drucksachen]s, Plakaten, Flugblättern usw.</w:t>
      </w:r>
    </w:p>
    <w:p>
      <w:r>
        <w:t>43</w:t>
        <w:tab/>
        <w:t>1934 - 1935</w:t>
      </w:r>
    </w:p>
    <w:p>
      <w:r>
        <w:br/>
        <w:t>26</w:t>
        <w:tab/>
        <w:t>B</w:t>
      </w:r>
    </w:p>
    <w:p>
      <w:r>
        <w:t>26a</w:t>
        <w:tab/>
        <w:t>G</w:t>
      </w:r>
    </w:p>
    <w:p>
      <w:r>
        <w:t>26b</w:t>
        <w:tab/>
        <w:t>05</w:t>
      </w:r>
    </w:p>
    <w:p>
      <w:r>
        <w:t>27</w:t>
        <w:tab/>
        <w:t>B. Akten \ G. Schulen \ 5. Lehrmittel, Unterricht, Ferien</w:t>
      </w:r>
    </w:p>
    <w:p>
      <w:r>
        <w:t>30</w:t>
        <w:tab/>
        <w:t>Nr. 5001</w:t>
      </w:r>
    </w:p>
    <w:p>
      <w:r>
        <w:t>30a</w:t>
        <w:tab/>
        <w:t>01</w:t>
      </w:r>
    </w:p>
    <w:p>
      <w:r>
        <w:t>30z</w:t>
        <w:tab/>
        <w:t>330 Neukirchen B Nr. 5001</w:t>
      </w:r>
    </w:p>
    <w:p>
      <w:r>
        <w:t>33</w:t>
        <w:tab/>
        <w:t>S. 271</w:t>
      </w:r>
    </w:p>
    <w:p>
      <w:r>
        <w:t>40</w:t>
        <w:tab/>
        <w:t>Aufforderung des Kreisamtes an den Bürgermeister, die s[2{angeschaffte}n 1{Schulbücher}]s in o[Ziegenhain]o abholen zu lassen</w:t>
      </w:r>
    </w:p>
    <w:p>
      <w:r>
        <w:t>43</w:t>
        <w:tab/>
        <w:t>1839</w:t>
      </w:r>
    </w:p>
    <w:p>
      <w:r>
        <w:br/>
        <w:t>30</w:t>
        <w:tab/>
        <w:t>Nr. 5007</w:t>
      </w:r>
    </w:p>
    <w:p>
      <w:r>
        <w:t>30a</w:t>
        <w:tab/>
        <w:t>02</w:t>
      </w:r>
    </w:p>
    <w:p>
      <w:r>
        <w:t>30z</w:t>
        <w:tab/>
        <w:t>330 Neukirchen B Nr. 5007</w:t>
      </w:r>
    </w:p>
    <w:p>
      <w:r>
        <w:t>33</w:t>
        <w:tab/>
        <w:t>S. 271</w:t>
      </w:r>
    </w:p>
    <w:p>
      <w:r>
        <w:t>40</w:t>
        <w:tab/>
        <w:t>Verfügung des Landratsamtes an den Bürgermeister zu s[Anschaffung]s des t[2{Buch}es "1{Wert und Weise der christlichen Kinderzucht}"]t</w:t>
      </w:r>
    </w:p>
    <w:p>
      <w:r>
        <w:t>43</w:t>
        <w:tab/>
        <w:t>1857</w:t>
      </w:r>
    </w:p>
    <w:p>
      <w:r>
        <w:br/>
        <w:t>30</w:t>
        <w:tab/>
        <w:t>Nr. 5012</w:t>
      </w:r>
    </w:p>
    <w:p>
      <w:r>
        <w:t>30a</w:t>
        <w:tab/>
        <w:t>03</w:t>
      </w:r>
    </w:p>
    <w:p>
      <w:r>
        <w:t>30z</w:t>
        <w:tab/>
        <w:t>330 Neukirchen B Nr. 5012</w:t>
      </w:r>
    </w:p>
    <w:p>
      <w:r>
        <w:t>33</w:t>
        <w:tab/>
        <w:t>S. 272</w:t>
      </w:r>
    </w:p>
    <w:p>
      <w:r>
        <w:t>40</w:t>
        <w:tab/>
        <w:t>s[Anschaffung]s der "t[Schreibschule]t" von p[Jäger]p</w:t>
      </w:r>
    </w:p>
    <w:p>
      <w:r>
        <w:t>43</w:t>
        <w:tab/>
        <w:t>1864</w:t>
      </w:r>
    </w:p>
    <w:p>
      <w:r>
        <w:br/>
        <w:t>30</w:t>
        <w:tab/>
        <w:t>Nr. 4560</w:t>
      </w:r>
    </w:p>
    <w:p>
      <w:r>
        <w:t>30a</w:t>
        <w:tab/>
        <w:t>04</w:t>
      </w:r>
    </w:p>
    <w:p>
      <w:r>
        <w:t>30z</w:t>
        <w:tab/>
        <w:t>330 Neukirchen B Nr. 4560</w:t>
      </w:r>
    </w:p>
    <w:p>
      <w:r>
        <w:t>33</w:t>
        <w:tab/>
        <w:t>S. 272</w:t>
      </w:r>
    </w:p>
    <w:p>
      <w:r>
        <w:t>40</w:t>
        <w:tab/>
        <w:t>Verfügung des Landratsamtes wegen Halten des t[Zentralblattes für das gesamte Unterrichtswesen in Preußen]t s[&lt;Zeitung&gt;]s</w:t>
      </w:r>
    </w:p>
    <w:p>
      <w:r>
        <w:t>43</w:t>
        <w:tab/>
        <w:t>1867</w:t>
      </w:r>
    </w:p>
    <w:p>
      <w:r>
        <w:br/>
        <w:t>30</w:t>
        <w:tab/>
        <w:t>Nr. 5029</w:t>
      </w:r>
    </w:p>
    <w:p>
      <w:r>
        <w:t>30a</w:t>
        <w:tab/>
        <w:t>05</w:t>
      </w:r>
    </w:p>
    <w:p>
      <w:r>
        <w:t>30z</w:t>
        <w:tab/>
        <w:t>330 Neukirchen B Nr. 5029</w:t>
      </w:r>
    </w:p>
    <w:p>
      <w:r>
        <w:t>33</w:t>
        <w:tab/>
        <w:t>S. 273</w:t>
      </w:r>
    </w:p>
    <w:p>
      <w:r>
        <w:t>40</w:t>
        <w:tab/>
        <w:t>Verteilung der t[2{Festschrift} "1{Aus dem Leben Friedrichs des Großen}"]t an die Schüler Allgem.</w:t>
      </w:r>
    </w:p>
    <w:p>
      <w:r>
        <w:t>43</w:t>
        <w:tab/>
        <w:t>1912</w:t>
      </w:r>
    </w:p>
    <w:p/>
    <w:p/>
    <w:p>
      <w:r>
        <w:br/>
        <w:t>20</w:t>
        <w:tab/>
        <w:t>330 Rauschenberg</w:t>
      </w:r>
    </w:p>
    <w:p>
      <w:r>
        <w:t>20a</w:t>
        <w:tab/>
        <w:t>330</w:t>
      </w:r>
    </w:p>
    <w:p>
      <w:r>
        <w:t>20b</w:t>
        <w:tab/>
        <w:t>Rauschenberg</w:t>
      </w:r>
    </w:p>
    <w:p>
      <w:r>
        <w:t>21</w:t>
        <w:tab/>
        <w:t>Stadt Rauschenberg</w:t>
      </w:r>
    </w:p>
    <w:p>
      <w:r>
        <w:t>22</w:t>
        <w:tab/>
        <w:t>Hauptabteilung II: Akten \ Nichtstaatliche Archive \ 330. Stadtarchive \ #Stadtarchiv Rauschenberg</w:t>
      </w:r>
    </w:p>
    <w:p>
      <w:r>
        <w:t>24</w:t>
        <w:tab/>
        <w:t>Findbuch</w:t>
      </w:r>
    </w:p>
    <w:p>
      <w:r>
        <w:t>25</w:t>
        <w:tab/>
        <w:t>Depositum</w:t>
      </w:r>
    </w:p>
    <w:p>
      <w:r>
        <w:t>26</w:t>
        <w:tab/>
        <w:t>Acc. 1891/19</w:t>
      </w:r>
    </w:p>
    <w:p>
      <w:r>
        <w:t>26a</w:t>
        <w:tab/>
        <w:t>1891</w:t>
      </w:r>
    </w:p>
    <w:p>
      <w:r>
        <w:t>27</w:t>
        <w:tab/>
        <w:t>Acc. 1891/19 \ 3. Akten \ 26. Polizeisachen</w:t>
      </w:r>
    </w:p>
    <w:p>
      <w:r>
        <w:t>30</w:t>
        <w:tab/>
        <w:t>Nr. 170</w:t>
      </w:r>
    </w:p>
    <w:p>
      <w:r>
        <w:t>30a</w:t>
        <w:tab/>
        <w:t>170</w:t>
      </w:r>
    </w:p>
    <w:p>
      <w:r>
        <w:t>30z</w:t>
        <w:tab/>
        <w:t>330 Rauschenberg Acc. 1891/19 Nr. 170</w:t>
      </w:r>
    </w:p>
    <w:p>
      <w:r>
        <w:t>40</w:t>
        <w:tab/>
        <w:t>Das s[Verbot]s mehrerer s[2{politische}r 1{Zeitschriften}]s pp. wegen destruktiver Tendenz s[&lt;Zensur&gt;]s</w:t>
      </w:r>
    </w:p>
    <w:p>
      <w:r>
        <w:t>43</w:t>
        <w:tab/>
        <w:t>1824</w:t>
      </w:r>
    </w:p>
    <w:p>
      <w:r>
        <w:br/>
        <w:t>30</w:t>
        <w:tab/>
        <w:t>Nr. 171</w:t>
      </w:r>
    </w:p>
    <w:p>
      <w:r>
        <w:t>30a</w:t>
        <w:tab/>
        <w:t>171</w:t>
      </w:r>
    </w:p>
    <w:p>
      <w:r>
        <w:t>30z</w:t>
        <w:tab/>
        <w:t>330 Rauschenberg Acc. 1891/19 Nr. 171</w:t>
      </w:r>
    </w:p>
    <w:p>
      <w:r>
        <w:t>40</w:t>
        <w:tab/>
        <w:t>Verbotener Verkauf s[2{sittenverderbende}r 1{Schriften}]s und s[Bücher&lt;, sittenverderbende&gt;]s s[&lt;Zensur&gt;]s</w:t>
      </w:r>
    </w:p>
    <w:p>
      <w:r>
        <w:t>43</w:t>
        <w:tab/>
        <w:t>1836</w:t>
      </w:r>
    </w:p>
    <w:p/>
    <w:p/>
    <w:p>
      <w:r>
        <w:br/>
        <w:t>20</w:t>
        <w:tab/>
        <w:t>330 Rotenburg</w:t>
      </w:r>
    </w:p>
    <w:p>
      <w:r>
        <w:t>20a</w:t>
        <w:tab/>
        <w:t>330</w:t>
      </w:r>
    </w:p>
    <w:p>
      <w:r>
        <w:t>20b</w:t>
        <w:tab/>
        <w:t>Rotenburg</w:t>
      </w:r>
    </w:p>
    <w:p>
      <w:r>
        <w:t>21</w:t>
        <w:tab/>
        <w:t>Stadt Rotenburg an der Fulda</w:t>
      </w:r>
    </w:p>
    <w:p>
      <w:r>
        <w:t>22</w:t>
        <w:tab/>
        <w:t>Hauptabteilung II: Akten \ Nichtstaatliche Archive \ 330. Stadtarchive \ #Stadtarchiv Rotenburg an der Fulda</w:t>
      </w:r>
    </w:p>
    <w:p>
      <w:r>
        <w:t>23</w:t>
        <w:tab/>
        <w:t>12 - 1952</w:t>
      </w:r>
    </w:p>
    <w:p>
      <w:r>
        <w:t>24</w:t>
        <w:tab/>
        <w:t>Findbuch</w:t>
      </w:r>
    </w:p>
    <w:p>
      <w:r>
        <w:t>25</w:t>
        <w:tab/>
        <w:t>Depositum - Bei Benutzung der Archivalien zu privaten Forschungen ist die vorherige Genehmigung der Stadt Rotenburg einzuholen. Das Findbuch wurde 1997 in der Reihe "Repertorien des Hessischen Staatsarchivs Marburg" veröffentlicht.</w:t>
      </w:r>
    </w:p>
    <w:p>
      <w:r>
        <w:t>26</w:t>
        <w:tab/>
        <w:t>&lt; - &gt;</w:t>
      </w:r>
    </w:p>
    <w:p>
      <w:r>
        <w:t>26a</w:t>
        <w:tab/>
        <w:t>B</w:t>
      </w:r>
    </w:p>
    <w:p>
      <w:r>
        <w:t>26b</w:t>
        <w:tab/>
        <w:t>01</w:t>
      </w:r>
    </w:p>
    <w:p>
      <w:r>
        <w:t>27</w:t>
        <w:tab/>
        <w:t>B. Stadtverwaltung, Stadtbehörden \ 1. Stadtverwaltung \ c) Registratur und Archiv, Inventare</w:t>
      </w:r>
    </w:p>
    <w:p>
      <w:r>
        <w:t>30</w:t>
        <w:tab/>
        <w:t>Nr. 2588</w:t>
      </w:r>
    </w:p>
    <w:p>
      <w:r>
        <w:t>30a</w:t>
        <w:tab/>
        <w:t>01</w:t>
      </w:r>
    </w:p>
    <w:p>
      <w:r>
        <w:t>30z</w:t>
        <w:tab/>
        <w:t>330 Rotenburg Nr. 2588</w:t>
      </w:r>
    </w:p>
    <w:p>
      <w:r>
        <w:t>33</w:t>
        <w:tab/>
        <w:t>Bd. 1, S. 47</w:t>
      </w:r>
    </w:p>
    <w:p>
      <w:r>
        <w:t>40</w:t>
        <w:tab/>
        <w:t>s[Anzeigeblatt]s für den o[2{Kreis} 1{Biedenkopf}]o, Stadt o[Biedenkopf]o und o[Vöhl]o</w:t>
      </w:r>
    </w:p>
    <w:p>
      <w:r>
        <w:t>43</w:t>
        <w:tab/>
        <w:t>1838 - 1867</w:t>
      </w:r>
    </w:p>
    <w:p>
      <w:r>
        <w:br/>
        <w:t>30</w:t>
        <w:tab/>
        <w:t>Nr. 3003</w:t>
      </w:r>
    </w:p>
    <w:p>
      <w:r>
        <w:t>30a</w:t>
        <w:tab/>
        <w:t>02</w:t>
      </w:r>
    </w:p>
    <w:p>
      <w:r>
        <w:t>30z</w:t>
        <w:tab/>
        <w:t>330 Rotenburg Nr. 3003</w:t>
      </w:r>
    </w:p>
    <w:p>
      <w:r>
        <w:t>33</w:t>
        <w:tab/>
        <w:t>Bd. 1, S. 48</w:t>
      </w:r>
    </w:p>
    <w:p>
      <w:r>
        <w:t>40</w:t>
        <w:tab/>
        <w:t>s[Beschaffung der Gesetzesblätter und -werke]s</w:t>
      </w:r>
    </w:p>
    <w:p>
      <w:r>
        <w:t>43</w:t>
        <w:tab/>
        <w:t>1843 - 1862</w:t>
      </w:r>
    </w:p>
    <w:p>
      <w:r>
        <w:br/>
        <w:t>30</w:t>
        <w:tab/>
        <w:t>Nr. 3005</w:t>
      </w:r>
    </w:p>
    <w:p>
      <w:r>
        <w:t>30a</w:t>
        <w:tab/>
        <w:t>03</w:t>
      </w:r>
    </w:p>
    <w:p>
      <w:r>
        <w:t>30z</w:t>
        <w:tab/>
        <w:t>330 Rotenburg Nr. 3005</w:t>
      </w:r>
    </w:p>
    <w:p>
      <w:r>
        <w:t>33</w:t>
        <w:tab/>
        <w:t>Bd. 1, S. 48</w:t>
      </w:r>
    </w:p>
    <w:p>
      <w:r>
        <w:t>40</w:t>
        <w:tab/>
        <w:t>s[Beschaffung]s der erforderlichen s[Zeitschriften]s sowie s[Kalender]s für die städtischen Behörden und Diener</w:t>
      </w:r>
    </w:p>
    <w:p>
      <w:r>
        <w:t>43</w:t>
        <w:tab/>
        <w:t>1845 - 1863</w:t>
      </w:r>
    </w:p>
    <w:p>
      <w:r>
        <w:br/>
        <w:t>26</w:t>
        <w:tab/>
        <w:t>&lt; - &gt;</w:t>
      </w:r>
    </w:p>
    <w:p>
      <w:r>
        <w:t>26a</w:t>
        <w:tab/>
        <w:t>D</w:t>
      </w:r>
    </w:p>
    <w:p>
      <w:r>
        <w:t>26b</w:t>
        <w:tab/>
        <w:t>02</w:t>
      </w:r>
    </w:p>
    <w:p>
      <w:r>
        <w:t>26c</w:t>
        <w:tab/>
        <w:t>c</w:t>
      </w:r>
    </w:p>
    <w:p>
      <w:r>
        <w:t>27</w:t>
        <w:tab/>
        <w:t>D. Justizwesen \ 2. Freiwillige Gerichtsbarkeit, Depositenwesen \ c) Nachlaßwesen \ II. Testamente</w:t>
      </w:r>
    </w:p>
    <w:p>
      <w:r>
        <w:t>30</w:t>
        <w:tab/>
        <w:t>Nr. 1521</w:t>
      </w:r>
    </w:p>
    <w:p>
      <w:r>
        <w:t>30a</w:t>
        <w:tab/>
        <w:t>01</w:t>
      </w:r>
    </w:p>
    <w:p>
      <w:r>
        <w:t>30z</w:t>
        <w:tab/>
        <w:t>330 Rotenburg Nr. 1521</w:t>
      </w:r>
    </w:p>
    <w:p>
      <w:r>
        <w:t>33</w:t>
        <w:tab/>
        <w:t>Bd. 1, S. 148</w:t>
      </w:r>
    </w:p>
    <w:p>
      <w:r>
        <w:t>40</w:t>
        <w:tab/>
        <w:t>Testament der Witwe des verstorbenen p[5{s[Buchbinder]s}s 2{Joh. Bernhard} 1{Arnhard}]p, Anna Martha geborene Wetzel</w:t>
      </w:r>
    </w:p>
    <w:p>
      <w:r>
        <w:t>43</w:t>
        <w:tab/>
        <w:t>1762</w:t>
      </w:r>
    </w:p>
    <w:p>
      <w:r>
        <w:br/>
        <w:t>26</w:t>
        <w:tab/>
        <w:t>&lt; - &gt;</w:t>
      </w:r>
    </w:p>
    <w:p>
      <w:r>
        <w:t>26a</w:t>
        <w:tab/>
        <w:t>D</w:t>
      </w:r>
    </w:p>
    <w:p>
      <w:r>
        <w:t>26b</w:t>
        <w:tab/>
        <w:t>02</w:t>
      </w:r>
    </w:p>
    <w:p>
      <w:r>
        <w:t>26c</w:t>
        <w:tab/>
        <w:t>d</w:t>
      </w:r>
    </w:p>
    <w:p>
      <w:r>
        <w:t>27</w:t>
        <w:tab/>
        <w:t>D. Justizwesen \ 2. Freiwillige Gerichtsbarkeit, Depositenwesen \ d) Verträge, Konkurse, Güterverkehr</w:t>
      </w:r>
    </w:p>
    <w:p>
      <w:r>
        <w:t>30</w:t>
        <w:tab/>
        <w:t>Nr. 2406</w:t>
      </w:r>
    </w:p>
    <w:p>
      <w:r>
        <w:t>30a</w:t>
        <w:tab/>
        <w:t>01</w:t>
      </w:r>
    </w:p>
    <w:p>
      <w:r>
        <w:t>30z</w:t>
        <w:tab/>
        <w:t>330 Rotenburg Nr. 2406</w:t>
      </w:r>
    </w:p>
    <w:p>
      <w:r>
        <w:t>33</w:t>
        <w:tab/>
        <w:t>Bd. 1, S. 154</w:t>
      </w:r>
    </w:p>
    <w:p>
      <w:r>
        <w:t>40</w:t>
        <w:tab/>
        <w:t>Verkauf des den Erben des zu o[Rotenburg]o verstorbenen p[5{s[Buchbinder]s}s 2{Adam} 1{Lauterbach}]p gehörenden Wohnhauses und Erblandes</w:t>
      </w:r>
    </w:p>
    <w:p>
      <w:r>
        <w:t>43</w:t>
        <w:tab/>
        <w:t>1811 - 1812</w:t>
      </w:r>
    </w:p>
    <w:p>
      <w:r>
        <w:br/>
        <w:t>26</w:t>
        <w:tab/>
        <w:t>&lt; - &gt;</w:t>
      </w:r>
    </w:p>
    <w:p>
      <w:r>
        <w:t>26a</w:t>
        <w:tab/>
        <w:t>E</w:t>
      </w:r>
    </w:p>
    <w:p>
      <w:r>
        <w:t>27</w:t>
        <w:tab/>
        <w:t>E. Polizei \ a) Verschiedenes</w:t>
      </w:r>
    </w:p>
    <w:p>
      <w:r>
        <w:t>30</w:t>
        <w:tab/>
        <w:t>Nr. 3953</w:t>
      </w:r>
    </w:p>
    <w:p>
      <w:r>
        <w:t>30a</w:t>
        <w:tab/>
        <w:t>01</w:t>
      </w:r>
    </w:p>
    <w:p>
      <w:r>
        <w:t>30z</w:t>
        <w:tab/>
        <w:t>330 Rotenburg Nr. 3953</w:t>
      </w:r>
    </w:p>
    <w:p>
      <w:r>
        <w:t>33</w:t>
        <w:tab/>
        <w:t>Bd. 1, S. 213</w:t>
      </w:r>
    </w:p>
    <w:p>
      <w:r>
        <w:t>40</w:t>
        <w:tab/>
        <w:t>s[Verbot]s von s[2{die allgemeine Sicherheit gefährdende}n 1{Schriften}]s s[&lt;Zensur&gt;]s</w:t>
      </w:r>
    </w:p>
    <w:p>
      <w:r>
        <w:t>43</w:t>
        <w:tab/>
        <w:t>1841 - 1860</w:t>
      </w:r>
    </w:p>
    <w:p>
      <w:r>
        <w:br/>
        <w:t>26</w:t>
        <w:tab/>
        <w:t>&lt; - &gt;</w:t>
      </w:r>
    </w:p>
    <w:p>
      <w:r>
        <w:t>26a</w:t>
        <w:tab/>
        <w:t>F</w:t>
      </w:r>
    </w:p>
    <w:p>
      <w:r>
        <w:t>26b</w:t>
        <w:tab/>
        <w:t>01</w:t>
      </w:r>
    </w:p>
    <w:p>
      <w:r>
        <w:t>27</w:t>
        <w:tab/>
        <w:t>F. Kirche und Schule \ 1. Kirche \ a) Verschiedenes</w:t>
      </w:r>
    </w:p>
    <w:p>
      <w:r>
        <w:t>30</w:t>
        <w:tab/>
        <w:t>Nr. 4346</w:t>
      </w:r>
    </w:p>
    <w:p>
      <w:r>
        <w:t>30a</w:t>
        <w:tab/>
        <w:t>01</w:t>
      </w:r>
    </w:p>
    <w:p>
      <w:r>
        <w:t>30z</w:t>
        <w:tab/>
        <w:t>330 Rotenburg Nr. 4346</w:t>
      </w:r>
    </w:p>
    <w:p>
      <w:r>
        <w:t>33</w:t>
        <w:tab/>
        <w:t>Bd. 2, S. 249</w:t>
      </w:r>
    </w:p>
    <w:p>
      <w:r>
        <w:t>40</w:t>
        <w:tab/>
        <w:t>Kirchen- und Religionswesen, s[2{Verkauf religiöser} 1{Bücher}]s</w:t>
      </w:r>
    </w:p>
    <w:p>
      <w:r>
        <w:t>43</w:t>
        <w:tab/>
        <w:t>1852 - 1853</w:t>
      </w:r>
    </w:p>
    <w:p>
      <w:r>
        <w:br/>
        <w:t>26</w:t>
        <w:tab/>
        <w:t>&lt; - &gt;</w:t>
      </w:r>
    </w:p>
    <w:p>
      <w:r>
        <w:t>26a</w:t>
        <w:tab/>
        <w:t>F</w:t>
      </w:r>
    </w:p>
    <w:p>
      <w:r>
        <w:t>26b</w:t>
        <w:tab/>
        <w:t>02</w:t>
      </w:r>
    </w:p>
    <w:p>
      <w:r>
        <w:t>27</w:t>
        <w:tab/>
        <w:t>F. Kirche und Schule \ 2. Schule \ c) Lehrmittelbeschaffung</w:t>
      </w:r>
    </w:p>
    <w:p>
      <w:r>
        <w:t>30</w:t>
        <w:tab/>
        <w:t>Nr. 329</w:t>
      </w:r>
    </w:p>
    <w:p>
      <w:r>
        <w:t>30a</w:t>
        <w:tab/>
        <w:t>01</w:t>
      </w:r>
    </w:p>
    <w:p>
      <w:r>
        <w:t>30z</w:t>
        <w:tab/>
        <w:t>330 Rotenburg Nr. 329</w:t>
      </w:r>
    </w:p>
    <w:p>
      <w:r>
        <w:t>33</w:t>
        <w:tab/>
        <w:t>Bd. 2, S. 263</w:t>
      </w:r>
    </w:p>
    <w:p>
      <w:r>
        <w:t>40</w:t>
        <w:tab/>
        <w:t>s[Anschaffung von s[Lehrbücher]sn]s der französischen Sprache aus der Gemeindekasse</w:t>
      </w:r>
    </w:p>
    <w:p>
      <w:r>
        <w:t>45</w:t>
        <w:tab/>
        <w:t>s.d.</w:t>
      </w:r>
    </w:p>
    <w:p>
      <w:r>
        <w:br/>
        <w:t>26</w:t>
        <w:tab/>
        <w:t>&lt; - &gt;</w:t>
      </w:r>
    </w:p>
    <w:p>
      <w:r>
        <w:t>26a</w:t>
        <w:tab/>
        <w:t>K</w:t>
      </w:r>
    </w:p>
    <w:p>
      <w:r>
        <w:t>27</w:t>
        <w:tab/>
        <w:t>K. Handel und Gewerbe \ 1. Allgemeines</w:t>
      </w:r>
    </w:p>
    <w:p>
      <w:r>
        <w:t>30</w:t>
        <w:tab/>
        <w:t>Nr. 2322</w:t>
      </w:r>
    </w:p>
    <w:p>
      <w:r>
        <w:t>30a</w:t>
        <w:tab/>
        <w:t>01</w:t>
      </w:r>
    </w:p>
    <w:p>
      <w:r>
        <w:t>30z</w:t>
        <w:tab/>
        <w:t>330 Rotenburg Nr. 2322</w:t>
      </w:r>
    </w:p>
    <w:p>
      <w:r>
        <w:t>33</w:t>
        <w:tab/>
        <w:t>Bd. 2, S. 372</w:t>
      </w:r>
    </w:p>
    <w:p>
      <w:r>
        <w:t>40</w:t>
        <w:tab/>
        <w:t>k[1{Kunsts[verlag]sshandlung p[2{Albert} 1{Zabel}]p} zu 2{o[Magdeburg]o}]k</w:t>
      </w:r>
    </w:p>
    <w:p>
      <w:r>
        <w:t>43</w:t>
        <w:tab/>
        <w:t>1842</w:t>
      </w:r>
    </w:p>
    <w:p>
      <w:r>
        <w:br/>
        <w:t>26</w:t>
        <w:tab/>
        <w:t>&lt; - &gt;</w:t>
      </w:r>
    </w:p>
    <w:p>
      <w:r>
        <w:t>26a</w:t>
        <w:tab/>
        <w:t>L</w:t>
      </w:r>
    </w:p>
    <w:p>
      <w:r>
        <w:t>27</w:t>
        <w:tab/>
        <w:t>L. Städtische Einrichtungen \ 3. Bibliothek</w:t>
      </w:r>
    </w:p>
    <w:p>
      <w:r>
        <w:t>30</w:t>
        <w:tab/>
        <w:t>Nr. 4420</w:t>
      </w:r>
    </w:p>
    <w:p>
      <w:r>
        <w:t>30a</w:t>
        <w:tab/>
        <w:t>01</w:t>
      </w:r>
    </w:p>
    <w:p>
      <w:r>
        <w:t>30z</w:t>
        <w:tab/>
        <w:t>330 Rotenburg Nr. 4420</w:t>
      </w:r>
    </w:p>
    <w:p>
      <w:r>
        <w:t>33</w:t>
        <w:tab/>
        <w:t>Bd. 2, S. 388</w:t>
      </w:r>
    </w:p>
    <w:p>
      <w:r>
        <w:t>40</w:t>
        <w:tab/>
        <w:t>Errichtung einer s[Volksbibliothek]s</w:t>
      </w:r>
    </w:p>
    <w:p>
      <w:r>
        <w:t>43</w:t>
        <w:tab/>
        <w:t>1900 - 1918</w:t>
      </w:r>
    </w:p>
    <w:p/>
    <w:p/>
    <w:p>
      <w:r>
        <w:br/>
        <w:t>20</w:t>
        <w:tab/>
        <w:t>330 Zierenberg</w:t>
      </w:r>
    </w:p>
    <w:p>
      <w:r>
        <w:t>20a</w:t>
        <w:tab/>
        <w:t>330</w:t>
      </w:r>
    </w:p>
    <w:p>
      <w:r>
        <w:t>20b</w:t>
        <w:tab/>
        <w:t>Zierenberg</w:t>
      </w:r>
    </w:p>
    <w:p>
      <w:r>
        <w:t>21</w:t>
        <w:tab/>
        <w:t>Stadt Zierenberg</w:t>
      </w:r>
    </w:p>
    <w:p>
      <w:r>
        <w:t>22</w:t>
        <w:tab/>
        <w:t>Hauptabteilung II: Akten \ Nichtstaatliche Archive \ 330. Stadtarchive \ #Stadtarchiv Zierenberg</w:t>
      </w:r>
    </w:p>
    <w:p>
      <w:r>
        <w:t>24</w:t>
        <w:tab/>
        <w:t>Findbuch</w:t>
      </w:r>
    </w:p>
    <w:p>
      <w:r>
        <w:t>25</w:t>
        <w:tab/>
        <w:t>Depositum</w:t>
      </w:r>
    </w:p>
    <w:p>
      <w:r>
        <w:t>26</w:t>
        <w:tab/>
        <w:t>&lt; - &gt;</w:t>
      </w:r>
    </w:p>
    <w:p>
      <w:r>
        <w:t>26a</w:t>
        <w:tab/>
        <w:t>05</w:t>
      </w:r>
    </w:p>
    <w:p>
      <w:r>
        <w:t>27</w:t>
        <w:tab/>
        <w:t>A. Akten \ 5. Polizei \ c. Politische Polizei</w:t>
      </w:r>
    </w:p>
    <w:p>
      <w:r>
        <w:t>30</w:t>
        <w:tab/>
        <w:t>A 97</w:t>
      </w:r>
    </w:p>
    <w:p>
      <w:r>
        <w:t>30a</w:t>
        <w:tab/>
        <w:t>097</w:t>
      </w:r>
    </w:p>
    <w:p>
      <w:r>
        <w:t>30z</w:t>
        <w:tab/>
        <w:t>330 Zierenberg A 97</w:t>
      </w:r>
    </w:p>
    <w:p>
      <w:r>
        <w:t>33</w:t>
        <w:tab/>
        <w:t>S. 25</w:t>
      </w:r>
    </w:p>
    <w:p>
      <w:r>
        <w:t>40</w:t>
        <w:tab/>
        <w:t>Politische Polizei</w:t>
      </w:r>
    </w:p>
    <w:p>
      <w:r>
        <w:t>41</w:t>
        <w:tab/>
        <w:t>u.a.: Nachforschungen betr. das Erscheinen s[2{revolutionäre}r 1{Druckschriften}]s, s[2{Überwachung der} 1{Presse}]s u.ä. s[&lt;Zensur&gt;]s</w:t>
      </w:r>
    </w:p>
    <w:p>
      <w:r>
        <w:t>43</w:t>
        <w:tab/>
        <w:t>1813 - 1871</w:t>
      </w:r>
    </w:p>
    <w:p/>
    <w:p/>
    <w:p>
      <w:r>
        <w:br/>
        <w:t>20</w:t>
        <w:tab/>
        <w:t>331 Schauenburg</w:t>
      </w:r>
    </w:p>
    <w:p>
      <w:r>
        <w:t>20a</w:t>
        <w:tab/>
        <w:t>331</w:t>
      </w:r>
    </w:p>
    <w:p>
      <w:r>
        <w:t>20b</w:t>
        <w:tab/>
        <w:t>Schauenburg</w:t>
      </w:r>
    </w:p>
    <w:p>
      <w:r>
        <w:t>21</w:t>
        <w:tab/>
        <w:t>Gemeinden Breitenbach, Elgershausen, Elmshagen, Hoof, Martinhagen</w:t>
      </w:r>
    </w:p>
    <w:p>
      <w:r>
        <w:t>22</w:t>
        <w:tab/>
        <w:t>Hauptabteilung II: Akten \ Nichtstaatliche Archive \ 331. Gemeindearchive \ #Gemeindearchiv Schauenburg</w:t>
      </w:r>
    </w:p>
    <w:p>
      <w:r>
        <w:t>24</w:t>
        <w:tab/>
        <w:t>Findbuch</w:t>
      </w:r>
    </w:p>
    <w:p>
      <w:r>
        <w:t>25</w:t>
        <w:tab/>
        <w:t>Depositum - Bei der Benutzung der Archivalien ist die vorherige Genehmigung der Gemeinde Schauenburg einzuholen.</w:t>
        <w:br/>
        <w:t>Das Findbuch wurde 1993 in der Reihe "Repertorien des Hessischen Staatsarchivs Marburg" veröffentlicht.</w:t>
      </w:r>
    </w:p>
    <w:p>
      <w:r>
        <w:t>26</w:t>
        <w:tab/>
        <w:t>-Elgershausen B</w:t>
      </w:r>
    </w:p>
    <w:p>
      <w:r>
        <w:t>26a</w:t>
        <w:tab/>
        <w:t>01</w:t>
      </w:r>
    </w:p>
    <w:p>
      <w:r>
        <w:t>27</w:t>
        <w:tab/>
        <w:t>Schauenburg-Elgershausen \ G. Kultur- und Heimatpflege, Denkmal- und Naturschutz</w:t>
      </w:r>
    </w:p>
    <w:p>
      <w:r>
        <w:t>30</w:t>
        <w:tab/>
        <w:t>Nr. 35</w:t>
      </w:r>
    </w:p>
    <w:p>
      <w:r>
        <w:t>30a</w:t>
        <w:tab/>
        <w:t>01</w:t>
      </w:r>
    </w:p>
    <w:p>
      <w:r>
        <w:t>30z</w:t>
        <w:tab/>
        <w:t>331 Schauenburg-Elgershausen B Nr. 35</w:t>
      </w:r>
    </w:p>
    <w:p>
      <w:r>
        <w:t>33</w:t>
        <w:tab/>
        <w:t>S. 15</w:t>
      </w:r>
    </w:p>
    <w:p>
      <w:r>
        <w:t>40</w:t>
        <w:tab/>
        <w:t>s[Anschaffungen]s für die s[Volksbücherei]s</w:t>
      </w:r>
    </w:p>
    <w:p>
      <w:r>
        <w:t>43</w:t>
        <w:tab/>
        <w:t>1939 - 1942</w:t>
      </w:r>
    </w:p>
    <w:p>
      <w:r>
        <w:br/>
        <w:t>26</w:t>
        <w:tab/>
        <w:t>-Hoof D</w:t>
      </w:r>
    </w:p>
    <w:p>
      <w:r>
        <w:t>26a</w:t>
        <w:tab/>
        <w:t>02</w:t>
      </w:r>
    </w:p>
    <w:p>
      <w:r>
        <w:t>27</w:t>
        <w:tab/>
        <w:t>Schauenburg-Hoof \ G. Kultur- und Heimatpflege, Denkmal- und Naturschutz</w:t>
      </w:r>
    </w:p>
    <w:p>
      <w:r>
        <w:t>30</w:t>
        <w:tab/>
        <w:t>Nr. 162</w:t>
      </w:r>
    </w:p>
    <w:p>
      <w:r>
        <w:t>30a</w:t>
        <w:tab/>
        <w:t>01</w:t>
      </w:r>
    </w:p>
    <w:p>
      <w:r>
        <w:t>30z</w:t>
        <w:tab/>
        <w:t>331 Schauenburg-Hoof D Nr. 162</w:t>
      </w:r>
    </w:p>
    <w:p>
      <w:r>
        <w:t>33</w:t>
        <w:tab/>
        <w:t>S. 33</w:t>
      </w:r>
    </w:p>
    <w:p>
      <w:r>
        <w:t>40</w:t>
        <w:tab/>
        <w:t>s[Volksbüchereiwesen]s</w:t>
      </w:r>
    </w:p>
    <w:p>
      <w:r>
        <w:t>43</w:t>
        <w:tab/>
        <w:t>1935 - 1950</w:t>
      </w:r>
    </w:p>
    <w:p/>
    <w:p/>
    <w:p>
      <w:r>
        <w:br/>
        <w:t>20</w:t>
        <w:tab/>
        <w:t>334/2</w:t>
      </w:r>
    </w:p>
    <w:p>
      <w:r>
        <w:t>20a</w:t>
        <w:tab/>
        <w:t>334</w:t>
      </w:r>
    </w:p>
    <w:p>
      <w:r>
        <w:t>21</w:t>
        <w:tab/>
        <w:t>N. G. Elwert-Verlag, Marburg</w:t>
      </w:r>
    </w:p>
    <w:p>
      <w:r>
        <w:t>22</w:t>
        <w:tab/>
        <w:t>Hauptabteilung II: Akten \ Nichtstaatliche Archive \ 334. Wirtschafts- und Firmenarchive \ #334/2. N.G. Elwert-Verlag, Marburg</w:t>
      </w:r>
    </w:p>
    <w:p>
      <w:r>
        <w:t>23</w:t>
        <w:tab/>
        <w:t>18 - 19</w:t>
      </w:r>
    </w:p>
    <w:p>
      <w:r>
        <w:t>24</w:t>
        <w:tab/>
        <w:t>unverzeichnet</w:t>
      </w:r>
    </w:p>
    <w:p>
      <w:r>
        <w:t>25</w:t>
        <w:tab/>
        <w:t>Das Depositum k[1{p[2{N. G.} 1{Elwert}]p-s[Verlag]s} 2{o[Marburg]o}]k ist unverzeichnet und ungeordnet. Daher ist er auch noch nicht benutzbar (Stand: April 1999). Der Umfang beträgt rd. 34 lfm.</w:t>
      </w:r>
    </w:p>
    <w:p>
      <w:r>
        <w:t>30</w:t>
        <w:tab/>
        <w:t>&lt; - &gt;</w:t>
      </w:r>
    </w:p>
    <w:p>
      <w:r>
        <w:t>40</w:t>
        <w:tab/>
        <w:t>&lt; - &gt;</w:t>
      </w:r>
    </w:p>
    <w:p/>
    <w:p/>
    <w:p>
      <w:r>
        <w:br/>
        <w:t>20</w:t>
        <w:tab/>
        <w:t>340 Bayrhoffer</w:t>
      </w:r>
    </w:p>
    <w:p>
      <w:r>
        <w:t>20a</w:t>
        <w:tab/>
        <w:t>340</w:t>
      </w:r>
    </w:p>
    <w:p>
      <w:r>
        <w:t>20b</w:t>
        <w:tab/>
        <w:t>Bayrhoffer</w:t>
      </w:r>
    </w:p>
    <w:p>
      <w:r>
        <w:t>21</w:t>
        <w:tab/>
        <w:t>Prof. Dr. Karl Theodor Bayrhoffer, Marburg</w:t>
      </w:r>
    </w:p>
    <w:p>
      <w:r>
        <w:t>22</w:t>
        <w:tab/>
        <w:t>Hauptabteilung II: Akten \ Nichtstaatliche Archive \ 340. Familienarchive und Nachlässe \ #340. Bayrhoffer</w:t>
      </w:r>
    </w:p>
    <w:p>
      <w:r>
        <w:t>23</w:t>
        <w:tab/>
        <w:t>1793 - 1851</w:t>
      </w:r>
    </w:p>
    <w:p>
      <w:r>
        <w:t>24</w:t>
        <w:tab/>
        <w:t>Findbuch</w:t>
      </w:r>
    </w:p>
    <w:p>
      <w:r>
        <w:t>25</w:t>
        <w:tab/>
        <w:t>Dieser Bestand wurde dem Archiv 1920 geschenkt. p[4{Prof. Dr.} 2{Karl Theodor} 1{Bayrhoffer} 7{lebte von 1812 - 1888 und war Prof. für Philosophie an der Universität Marburg}]p.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I. Personalia</w:t>
      </w:r>
    </w:p>
    <w:p>
      <w:r>
        <w:t>30</w:t>
        <w:tab/>
        <w:t>Nr. 8</w:t>
      </w:r>
    </w:p>
    <w:p>
      <w:r>
        <w:t>30a</w:t>
        <w:tab/>
        <w:t>01</w:t>
      </w:r>
    </w:p>
    <w:p>
      <w:r>
        <w:t>30z</w:t>
        <w:tab/>
        <w:t>340 Bayrhoffer Nr. 8</w:t>
      </w:r>
    </w:p>
    <w:p>
      <w:r>
        <w:t>40</w:t>
        <w:tab/>
        <w:t>s[Bücherangebote]s und s[Prospekte]s</w:t>
      </w:r>
    </w:p>
    <w:p>
      <w:r>
        <w:t>45</w:t>
        <w:tab/>
        <w:t>s.d.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II. Academica</w:t>
      </w:r>
    </w:p>
    <w:p>
      <w:r>
        <w:t>30</w:t>
        <w:tab/>
        <w:t>Nr. 17</w:t>
      </w:r>
    </w:p>
    <w:p>
      <w:r>
        <w:t>30a</w:t>
        <w:tab/>
        <w:t>01</w:t>
      </w:r>
    </w:p>
    <w:p>
      <w:r>
        <w:t>30z</w:t>
        <w:tab/>
        <w:t>340 Bayrhoffer Nr. 17</w:t>
      </w:r>
    </w:p>
    <w:p>
      <w:r>
        <w:t>40</w:t>
        <w:tab/>
        <w:t>s[Leseverein]s in o[Marburg]o</w:t>
      </w:r>
    </w:p>
    <w:p>
      <w:r>
        <w:t>43</w:t>
        <w:tab/>
        <w:t>1847 - 1848</w:t>
      </w:r>
    </w:p>
    <w:p/>
    <w:p/>
    <w:p>
      <w:r>
        <w:br/>
        <w:t>20</w:t>
        <w:tab/>
        <w:t>340 Dehio</w:t>
      </w:r>
    </w:p>
    <w:p>
      <w:r>
        <w:t>20a</w:t>
        <w:tab/>
        <w:t>340</w:t>
      </w:r>
    </w:p>
    <w:p>
      <w:r>
        <w:t>20b</w:t>
        <w:tab/>
        <w:t>Dehio</w:t>
      </w:r>
    </w:p>
    <w:p>
      <w:r>
        <w:t>21</w:t>
        <w:tab/>
        <w:t>Familie Dehio-Friedländer</w:t>
      </w:r>
    </w:p>
    <w:p>
      <w:r>
        <w:t>22</w:t>
        <w:tab/>
        <w:t>Hauptabteilung II: Akten \ Nichtstaatliche Archive \ 340. Familienarchive und Nachlässe \ #340. Dehio</w:t>
      </w:r>
    </w:p>
    <w:p>
      <w:r>
        <w:t>23</w:t>
        <w:tab/>
        <w:t>1841 - 1966</w:t>
      </w:r>
    </w:p>
    <w:p>
      <w:r>
        <w:t>24</w:t>
        <w:tab/>
        <w:t>Findbuch</w:t>
      </w:r>
    </w:p>
    <w:p>
      <w:r>
        <w:t>25</w:t>
        <w:tab/>
        <w:t>Für den Teil A des Depositums wurde das Findbuch 1971 in der Reihe "Repertorien des Hessischen Staatsarchivs Marburg" veröffentlicht. p[2{Ludwig} 1{Friedländer} 7{wurde am 16.7.1824 in Königsberg/Ostpreußen geboren und ist am 16.12.1909 in Straßburg/Elsaß verstorben}. Er war 4{Prof. der Philologie} in 6{o[Königsberg]o}]p. Seine Tochter Charlotte heiratete 1844 den p[5{Kunsthistoriker} 2{Georg} 1{Dehio} (7{1850 - 1932})]p.</w:t>
      </w:r>
    </w:p>
    <w:p>
      <w:r>
        <w:t>26</w:t>
        <w:tab/>
        <w:t>A</w:t>
      </w:r>
    </w:p>
    <w:p>
      <w:r>
        <w:t>26a</w:t>
        <w:tab/>
        <w:t>A</w:t>
      </w:r>
    </w:p>
    <w:p>
      <w:r>
        <w:t>27</w:t>
        <w:tab/>
        <w:t>Teil A: Nachlaß Ludwig Friedländer 1824-1909 \ IV. Sonstige Korrespondenz mit Freunden, Kollegen und Anderen</w:t>
      </w:r>
    </w:p>
    <w:p>
      <w:r>
        <w:t>30</w:t>
        <w:tab/>
        <w:t>55</w:t>
      </w:r>
    </w:p>
    <w:p>
      <w:r>
        <w:t>30a</w:t>
        <w:tab/>
        <w:t>055</w:t>
      </w:r>
    </w:p>
    <w:p>
      <w:r>
        <w:t>30z</w:t>
        <w:tab/>
        <w:t>340 Dehio A 55</w:t>
      </w:r>
    </w:p>
    <w:p>
      <w:r>
        <w:t>33</w:t>
        <w:tab/>
        <w:t>S. 24 f.</w:t>
      </w:r>
    </w:p>
    <w:p>
      <w:r>
        <w:t>40</w:t>
        <w:tab/>
        <w:t>k[1{s[Verlagsbuchhandlung]s Salomon Hirzel} / 2{o[Leipzig]o}]k, Begründet von p[2{Salomon} 1{Hirzel} (7{1804-1877})]p, weitergeführt von dessen Sohn p[2{Heinrich} 1{Hirzel}]p; s[Verleger]s der meisten Werke Friedländers; betr.: s[Verlag]s und s[Vertrieb]s von Arbeiten Friedländers, insbes. "t[Sittengeschichte Roms]t" und Martial-Ausgabe; Abrechnungen; Dank für Kondolenz zum Tode Salomon Hirzels (1877).</w:t>
      </w:r>
    </w:p>
    <w:p>
      <w:r>
        <w:t>41</w:t>
        <w:tab/>
        <w:t>17 Karten und Briefe (davon 2 von Salomon H.)</w:t>
      </w:r>
    </w:p>
    <w:p>
      <w:r>
        <w:t>43</w:t>
        <w:tab/>
        <w:t>1864 - 1889</w:t>
      </w:r>
    </w:p>
    <w:p>
      <w:r>
        <w:br/>
        <w:t>30</w:t>
        <w:tab/>
        <w:t>60</w:t>
      </w:r>
    </w:p>
    <w:p>
      <w:r>
        <w:t>30a</w:t>
        <w:tab/>
        <w:t>060</w:t>
      </w:r>
    </w:p>
    <w:p>
      <w:r>
        <w:t>30z</w:t>
        <w:tab/>
        <w:t>340 Dehio A 60</w:t>
      </w:r>
    </w:p>
    <w:p>
      <w:r>
        <w:t>33</w:t>
        <w:tab/>
        <w:t>S. 25 ff.</w:t>
      </w:r>
    </w:p>
    <w:p>
      <w:r>
        <w:t>40</w:t>
        <w:tab/>
        <w:t>Verschiedene Buchstabe H</w:t>
      </w:r>
    </w:p>
    <w:p>
      <w:r>
        <w:t>41</w:t>
        <w:tab/>
        <w:t>u.a.: 1 Karte von p[2{Ludwig} 1{Hirzel} (7{1838-1897}), 5{Literaturhistoriker}, seit 1874 4{Prof.}]p an der Hochschule in Bern, Neffe des p[5{s[Verleger]s}s 2{Salomon} 1{Hirzel}]p (1889); 1 Brief von p[2{Rudolf} 1{Hirzel} (7{1846-1917}), 5{Altphilologe}, 4{Dr. phil. et iur.. o. Prof.} in 6{o[Jena]o}]p, Sohn des Verlegers Salomon Hirzel (1886)</w:t>
      </w:r>
    </w:p>
    <w:p>
      <w:r>
        <w:t>43</w:t>
        <w:tab/>
        <w:t>1844 - 1847 ; 1852 ; 1862 ; 1866 ; 1869 - 1870 ; 1872 - 1899 ; 1902</w:t>
      </w:r>
    </w:p>
    <w:p>
      <w:r>
        <w:br/>
        <w:t>30</w:t>
        <w:tab/>
        <w:t>62</w:t>
      </w:r>
    </w:p>
    <w:p>
      <w:r>
        <w:t>30a</w:t>
        <w:tab/>
        <w:t>062</w:t>
      </w:r>
    </w:p>
    <w:p>
      <w:r>
        <w:t>30z</w:t>
        <w:tab/>
        <w:t>340 Dehio A 62</w:t>
      </w:r>
    </w:p>
    <w:p>
      <w:r>
        <w:t>33</w:t>
        <w:tab/>
        <w:t>S. 29 ff.</w:t>
      </w:r>
    </w:p>
    <w:p>
      <w:r>
        <w:t>40</w:t>
        <w:tab/>
        <w:t>Verschiedene Buchstabe K</w:t>
      </w:r>
    </w:p>
    <w:p>
      <w:r>
        <w:t>41</w:t>
        <w:tab/>
        <w:t>u.a.: 5 Briefe von p[2{Ernst} 1{Keil} (7{1816-1878}), 5{s[Verlagsbuchhändler]s} in 6{o[Leipzig]o}]p, Herausgeber der "t[Gartenlaube]t" (1869-1870)</w:t>
      </w:r>
    </w:p>
    <w:p>
      <w:r>
        <w:t>43</w:t>
        <w:tab/>
        <w:t>1872 ; 1878 - 1879 ; 1881 - 1895 ; 1902 - 1907</w:t>
      </w:r>
    </w:p>
    <w:p>
      <w:r>
        <w:br/>
        <w:t>30</w:t>
        <w:tab/>
        <w:t>69</w:t>
      </w:r>
    </w:p>
    <w:p>
      <w:r>
        <w:t>30a</w:t>
        <w:tab/>
        <w:t>069</w:t>
      </w:r>
    </w:p>
    <w:p>
      <w:r>
        <w:t>30z</w:t>
        <w:tab/>
        <w:t>340 Dehio A 69</w:t>
      </w:r>
    </w:p>
    <w:p>
      <w:r>
        <w:t>33</w:t>
        <w:tab/>
        <w:t>S. 35 f.</w:t>
      </w:r>
    </w:p>
    <w:p>
      <w:r>
        <w:t>40</w:t>
        <w:tab/>
        <w:t>Verschiedene Buchstabe N - O</w:t>
      </w:r>
    </w:p>
    <w:p>
      <w:r>
        <w:t>41</w:t>
        <w:tab/>
        <w:t>u.a.: 1 Brief von p[2{Martin} 1{Nijhoff} (7{1826-1864}), 5{s[Verlagsbuchhändler]s} in 6{o[Gravenhage]o}]p (1872)</w:t>
      </w:r>
    </w:p>
    <w:p>
      <w:r>
        <w:t>43</w:t>
        <w:tab/>
        <w:t>1849 - 1880 ; 1882 - 1886 ; 1894 ; 1896 - 1906</w:t>
      </w:r>
    </w:p>
    <w:p>
      <w:r>
        <w:br/>
        <w:t>26</w:t>
        <w:tab/>
        <w:t>Kasten C</w:t>
      </w:r>
    </w:p>
    <w:p>
      <w:r>
        <w:t>26a</w:t>
        <w:tab/>
        <w:t>C</w:t>
      </w:r>
    </w:p>
    <w:p>
      <w:r>
        <w:t>27</w:t>
        <w:tab/>
        <w:t>Teil C: Nachlaß Ludwig Dehio (1888-1963)</w:t>
      </w:r>
    </w:p>
    <w:p>
      <w:r>
        <w:t>30</w:t>
        <w:tab/>
        <w:t>9</w:t>
      </w:r>
    </w:p>
    <w:p>
      <w:r>
        <w:t>30a</w:t>
        <w:tab/>
        <w:t>009</w:t>
      </w:r>
    </w:p>
    <w:p>
      <w:r>
        <w:t>30z</w:t>
        <w:tab/>
        <w:t>340 Dehio Kasten C 9</w:t>
      </w:r>
    </w:p>
    <w:p>
      <w:r>
        <w:t>33</w:t>
        <w:tab/>
        <w:t>S. 61</w:t>
      </w:r>
    </w:p>
    <w:p>
      <w:r>
        <w:t>40</w:t>
        <w:tab/>
        <w:t>Briefe von verschiedenen Bekannten</w:t>
      </w:r>
    </w:p>
    <w:p>
      <w:r>
        <w:t>41</w:t>
        <w:tab/>
        <w:t>u.a.: k[1{s[Buchhandlung]s p[List]p und p[Francke]p}, 2{o[Leipzig]o}]k; k[1{p[2{C. F.} 1{Schmidt}]ps s[Universitätsbuchhandlung]s}, 2{o[Straßburg]o}]k</w:t>
      </w:r>
    </w:p>
    <w:p>
      <w:r>
        <w:t>43</w:t>
        <w:tab/>
        <w:t>1905 - 1918</w:t>
      </w:r>
    </w:p>
    <w:p>
      <w:r>
        <w:br/>
        <w:t>30</w:t>
        <w:tab/>
        <w:t>11</w:t>
      </w:r>
    </w:p>
    <w:p>
      <w:r>
        <w:t>30a</w:t>
        <w:tab/>
        <w:t>011</w:t>
      </w:r>
    </w:p>
    <w:p>
      <w:r>
        <w:t>30z</w:t>
        <w:tab/>
        <w:t>340 Dehio Kasten C 11</w:t>
      </w:r>
    </w:p>
    <w:p>
      <w:r>
        <w:t>33</w:t>
        <w:tab/>
        <w:t>S. 61</w:t>
      </w:r>
    </w:p>
    <w:p>
      <w:r>
        <w:t>40</w:t>
        <w:tab/>
        <w:t>Briefe und s[Rechnungen]s von s[Buchhändler]sn (insbes. p[2{A.} 1{Lorentz}, 5{&lt;Buchhändler&gt;}6{o[Leipzig]o}]p)</w:t>
      </w:r>
    </w:p>
    <w:p>
      <w:r>
        <w:t>43</w:t>
        <w:tab/>
        <w:t>1916</w:t>
      </w:r>
    </w:p>
    <w:p/>
    <w:p/>
    <w:p>
      <w:r>
        <w:br/>
        <w:t>20</w:t>
        <w:tab/>
        <w:t>340 Grimm</w:t>
      </w:r>
    </w:p>
    <w:p>
      <w:r>
        <w:t>20a</w:t>
        <w:tab/>
        <w:t>340</w:t>
      </w:r>
    </w:p>
    <w:p>
      <w:r>
        <w:t>20b</w:t>
        <w:tab/>
        <w:t>Grimm</w:t>
      </w:r>
    </w:p>
    <w:p>
      <w:r>
        <w:t>21</w:t>
        <w:tab/>
        <w:t>Familie Grimm</w:t>
      </w:r>
    </w:p>
    <w:p>
      <w:r>
        <w:t>22</w:t>
        <w:tab/>
        <w:t>Hauptabteilung II: Akten \ Nichtstaatliche Archive \ 340. Familienarchive und Nachlässe \ #340. Grimm</w:t>
      </w:r>
    </w:p>
    <w:p>
      <w:r>
        <w:t>24</w:t>
        <w:tab/>
        <w:t>Findbuch</w:t>
      </w:r>
    </w:p>
    <w:p>
      <w:r>
        <w:t>25</w:t>
        <w:tab/>
        <w:t>Depositum - Das Findbuch wurde 1988 in der Reihe "Quellen zur Brüder Grimm-Forschung" veröffentlicht. Der Bestand ist für wissenschaftliche Zwecke frei benutzbar. Die Benutzung des Anhanges 2 ist für Einzelstücke an das geltende Personenschutzrecht gebunden.</w:t>
      </w:r>
    </w:p>
    <w:p>
      <w:r>
        <w:t>26</w:t>
        <w:tab/>
        <w:t>Br</w:t>
      </w:r>
    </w:p>
    <w:p>
      <w:r>
        <w:t>26a</w:t>
        <w:tab/>
        <w:t>01</w:t>
      </w:r>
    </w:p>
    <w:p>
      <w:r>
        <w:t>27</w:t>
        <w:tab/>
        <w:t>B. p[2{Jacob} 1{Grimm} (7{1785-1863})]p und p[2{Wilhelm} 1{Grimm} (7{1786-1859})]p \ II. Briefe \ 1. An Jacob und Wilhelm Grimm</w:t>
      </w:r>
    </w:p>
    <w:p>
      <w:r>
        <w:t>30</w:t>
        <w:tab/>
        <w:t>432</w:t>
      </w:r>
    </w:p>
    <w:p>
      <w:r>
        <w:t>30a</w:t>
        <w:tab/>
        <w:t>01</w:t>
      </w:r>
    </w:p>
    <w:p>
      <w:r>
        <w:t>30z</w:t>
        <w:tab/>
        <w:t>340 Grimm Br 432</w:t>
      </w:r>
    </w:p>
    <w:p>
      <w:r>
        <w:t>33</w:t>
        <w:tab/>
        <w:t>S. 22</w:t>
      </w:r>
    </w:p>
    <w:p>
      <w:r>
        <w:t>40</w:t>
        <w:tab/>
        <w:t>k[1{p[1{Besser}, 2{W.}]p (s[Buchhandlung]s)} an Grimm, (Jacob oder Wilhelm) 1; 2{o[Berlin]o}]k</w:t>
      </w:r>
    </w:p>
    <w:p>
      <w:r>
        <w:t>43</w:t>
        <w:tab/>
        <w:t>22.07.1842</w:t>
      </w:r>
    </w:p>
    <w:p>
      <w:r>
        <w:br/>
        <w:t>30</w:t>
        <w:tab/>
        <w:t>916</w:t>
      </w:r>
    </w:p>
    <w:p>
      <w:r>
        <w:t>30a</w:t>
        <w:tab/>
        <w:t>02</w:t>
      </w:r>
    </w:p>
    <w:p>
      <w:r>
        <w:t>30z</w:t>
        <w:tab/>
        <w:t>340 Grimm Br 916</w:t>
      </w:r>
    </w:p>
    <w:p>
      <w:r>
        <w:t>33</w:t>
        <w:tab/>
        <w:t>S. 23</w:t>
      </w:r>
    </w:p>
    <w:p>
      <w:r>
        <w:t>40</w:t>
        <w:tab/>
        <w:t>k[p[Dieterich]p (s[Verlagsbuchhandlung]s)]k an Grimm, Wilhelm</w:t>
      </w:r>
    </w:p>
    <w:p>
      <w:r>
        <w:t>41</w:t>
        <w:tab/>
        <w:t>1: s[Gesamtausgabe]s der Werke von p[2{Achim} 8{von} 1{Arnim}]p, Verkauf der "t[Betrachtungen eines Laien]t" von W. Grimm; o[Göttingen]o</w:t>
      </w:r>
    </w:p>
    <w:p>
      <w:r>
        <w:t>43</w:t>
        <w:tab/>
        <w:t>29.05.1839</w:t>
      </w:r>
    </w:p>
    <w:p>
      <w:r>
        <w:br/>
        <w:t>30</w:t>
        <w:tab/>
        <w:t>3163</w:t>
      </w:r>
    </w:p>
    <w:p>
      <w:r>
        <w:t>30a</w:t>
        <w:tab/>
        <w:t>03</w:t>
      </w:r>
    </w:p>
    <w:p>
      <w:r>
        <w:t>30z</w:t>
        <w:tab/>
        <w:t>340 Grimm Br 3163</w:t>
      </w:r>
    </w:p>
    <w:p>
      <w:r>
        <w:t>33</w:t>
        <w:tab/>
        <w:t>S. 26</w:t>
      </w:r>
    </w:p>
    <w:p>
      <w:r>
        <w:t>40</w:t>
        <w:tab/>
        <w:t>p[1{Hirzel}, 2{Salomon} an Grimm, Jacob 1; 6{o[Leipzig]o}]p</w:t>
      </w:r>
    </w:p>
    <w:p>
      <w:r>
        <w:t>43</w:t>
        <w:tab/>
        <w:t>06.03.1860</w:t>
      </w:r>
    </w:p>
    <w:p>
      <w:r>
        <w:br/>
        <w:t>30</w:t>
        <w:tab/>
        <w:t>4174</w:t>
      </w:r>
    </w:p>
    <w:p>
      <w:r>
        <w:t>30a</w:t>
        <w:tab/>
        <w:t>04</w:t>
      </w:r>
    </w:p>
    <w:p>
      <w:r>
        <w:t>30z</w:t>
        <w:tab/>
        <w:t>340 Grimm Br 4174</w:t>
      </w:r>
    </w:p>
    <w:p>
      <w:r>
        <w:t>33</w:t>
        <w:tab/>
        <w:t>S. 28</w:t>
      </w:r>
    </w:p>
    <w:p>
      <w:r>
        <w:t>40</w:t>
        <w:tab/>
        <w:t>p[1{Parthey}, 2{Gustav}]p k[(1{p[Nicolai]psche s[Buchhandlung]s}) an Grimm, Wilhelm 1; 2{o[Berlin]o}]k</w:t>
      </w:r>
    </w:p>
    <w:p>
      <w:r>
        <w:t>43</w:t>
        <w:tab/>
        <w:t>30.12.1846</w:t>
      </w:r>
    </w:p>
    <w:p>
      <w:r>
        <w:br/>
        <w:t>30</w:t>
        <w:tab/>
        <w:t>5337</w:t>
      </w:r>
    </w:p>
    <w:p>
      <w:r>
        <w:t>30a</w:t>
        <w:tab/>
        <w:t>05</w:t>
      </w:r>
    </w:p>
    <w:p>
      <w:r>
        <w:t>30z</w:t>
        <w:tab/>
        <w:t>340 Grimm Br 5337</w:t>
      </w:r>
    </w:p>
    <w:p>
      <w:r>
        <w:t>33</w:t>
        <w:tab/>
        <w:t>S. 30</w:t>
      </w:r>
    </w:p>
    <w:p>
      <w:r>
        <w:t>40</w:t>
        <w:tab/>
        <w:t>p[1{Varnhagen}, 8{von Ense}, 2{Karl August} an Grimm, Wilhelm 1 ; 6{o[Berlin]o}]p</w:t>
      </w:r>
    </w:p>
    <w:p>
      <w:r>
        <w:t>43</w:t>
        <w:tab/>
        <w:t>05.05.1858</w:t>
      </w:r>
    </w:p>
    <w:p>
      <w:r>
        <w:br/>
        <w:t>26</w:t>
        <w:tab/>
        <w:t>Br</w:t>
      </w:r>
    </w:p>
    <w:p>
      <w:r>
        <w:t>26a</w:t>
        <w:tab/>
        <w:t>02</w:t>
      </w:r>
    </w:p>
    <w:p>
      <w:r>
        <w:t>27</w:t>
        <w:tab/>
        <w:t>B. Jacob Grimm (1785-1863) und Wilhelm Grimm (1786-1859) \ II. Briefe \ 4. Briefe anderer Schreiber an verschiedene Empfänger</w:t>
      </w:r>
    </w:p>
    <w:p>
      <w:r>
        <w:t>30</w:t>
        <w:tab/>
        <w:t>433</w:t>
      </w:r>
    </w:p>
    <w:p>
      <w:r>
        <w:t>30a</w:t>
        <w:tab/>
        <w:t>01</w:t>
      </w:r>
    </w:p>
    <w:p>
      <w:r>
        <w:t>30z</w:t>
        <w:tab/>
        <w:t>340 Grimm Br 433</w:t>
      </w:r>
    </w:p>
    <w:p>
      <w:r>
        <w:t>33</w:t>
        <w:tab/>
        <w:t>S. 34</w:t>
      </w:r>
    </w:p>
    <w:p>
      <w:r>
        <w:t>40</w:t>
        <w:tab/>
        <w:t>p[1{Besser}, 2{Wilhelm}]p (s[Buchhandlung]s in o[Berlin]o) an Winkelmann, Georg 1; o.O.</w:t>
      </w:r>
    </w:p>
    <w:p>
      <w:r>
        <w:t>43</w:t>
        <w:tab/>
        <w:t>18.07.1842</w:t>
      </w:r>
    </w:p>
    <w:p>
      <w:r>
        <w:br/>
        <w:t>26</w:t>
        <w:tab/>
        <w:t>Br</w:t>
      </w:r>
    </w:p>
    <w:p>
      <w:r>
        <w:t>26a</w:t>
        <w:tab/>
        <w:t>03</w:t>
      </w:r>
    </w:p>
    <w:p>
      <w:r>
        <w:t>27</w:t>
        <w:tab/>
        <w:t>C. p[2{Dorothea} 1{Grimm}, 7{geb. Wild (1795-1867)}]p \ II. Briefe \ 1. An Dorothea Grimm</w:t>
      </w:r>
    </w:p>
    <w:p>
      <w:r>
        <w:t>30</w:t>
        <w:tab/>
        <w:t>5336</w:t>
      </w:r>
    </w:p>
    <w:p>
      <w:r>
        <w:t>30a</w:t>
        <w:tab/>
        <w:t>01</w:t>
      </w:r>
    </w:p>
    <w:p>
      <w:r>
        <w:t>30z</w:t>
        <w:tab/>
        <w:t>340 Grimm Br 5336</w:t>
      </w:r>
    </w:p>
    <w:p>
      <w:r>
        <w:t>33</w:t>
        <w:tab/>
        <w:t>S. 101</w:t>
      </w:r>
    </w:p>
    <w:p>
      <w:r>
        <w:t>40</w:t>
        <w:tab/>
        <w:t>p[1{Varnhagen} 8{von Ense}, 2{Karl August} 1; 6{o[Berlin]o}]p</w:t>
      </w:r>
    </w:p>
    <w:p>
      <w:r>
        <w:t>43</w:t>
        <w:tab/>
        <w:t>18.03.1845</w:t>
      </w:r>
    </w:p>
    <w:p>
      <w:r>
        <w:br/>
        <w:t>26</w:t>
        <w:tab/>
        <w:t>Br</w:t>
      </w:r>
    </w:p>
    <w:p>
      <w:r>
        <w:t>26a</w:t>
        <w:tab/>
        <w:t>04</w:t>
      </w:r>
    </w:p>
    <w:p>
      <w:r>
        <w:t>27</w:t>
        <w:tab/>
        <w:t>H. p[2{Gisela} 1{Grimm} 7{geb. von Arnim (1827-1889)}]p \ II. Briefe \ 1. An Gisela Grimm \ a) Bekannte Schreiber</w:t>
      </w:r>
    </w:p>
    <w:p>
      <w:r>
        <w:t>30</w:t>
        <w:tab/>
        <w:t>467 - 468</w:t>
      </w:r>
    </w:p>
    <w:p>
      <w:r>
        <w:t>30a</w:t>
        <w:tab/>
        <w:t>01</w:t>
      </w:r>
    </w:p>
    <w:p>
      <w:r>
        <w:t>30z</w:t>
        <w:tab/>
        <w:t>340 Grimm Br 467 - 468</w:t>
      </w:r>
    </w:p>
    <w:p>
      <w:r>
        <w:t>33</w:t>
        <w:tab/>
        <w:t>S. 117</w:t>
      </w:r>
    </w:p>
    <w:p>
      <w:r>
        <w:t>40</w:t>
        <w:tab/>
        <w:t>p[1{Böhlau}, 2{Hermann} 2; 6{o[Weimar]o}]p</w:t>
      </w:r>
    </w:p>
    <w:p>
      <w:r>
        <w:t>43</w:t>
        <w:tab/>
        <w:t>08.01.1886 - 13.09.1887</w:t>
      </w:r>
    </w:p>
    <w:p>
      <w:r>
        <w:br/>
        <w:t>30</w:t>
        <w:tab/>
        <w:t>5380 - 5382</w:t>
      </w:r>
    </w:p>
    <w:p>
      <w:r>
        <w:t>30a</w:t>
        <w:tab/>
        <w:t>02</w:t>
      </w:r>
    </w:p>
    <w:p>
      <w:r>
        <w:t>30z</w:t>
        <w:tab/>
        <w:t>340 Grimm Br 5380 - 5382</w:t>
      </w:r>
    </w:p>
    <w:p>
      <w:r>
        <w:t>33</w:t>
        <w:tab/>
        <w:t>S. 125</w:t>
      </w:r>
    </w:p>
    <w:p>
      <w:r>
        <w:t>40</w:t>
        <w:tab/>
        <w:t>p[1{Weber}, 2{E.}, 6{o[Bonn]o}]p</w:t>
      </w:r>
    </w:p>
    <w:p>
      <w:r>
        <w:t>41</w:t>
        <w:tab/>
        <w:t>3; s[Verlagsverhandlungen]s</w:t>
      </w:r>
    </w:p>
    <w:p>
      <w:r>
        <w:t>43</w:t>
        <w:tab/>
        <w:t>05.02.1857 - 08.11.1857</w:t>
      </w:r>
    </w:p>
    <w:p>
      <w:r>
        <w:br/>
        <w:t>26</w:t>
        <w:tab/>
        <w:t>P</w:t>
      </w:r>
    </w:p>
    <w:p>
      <w:r>
        <w:t>26a</w:t>
        <w:tab/>
        <w:t>05</w:t>
      </w:r>
    </w:p>
    <w:p>
      <w:r>
        <w:t>27</w:t>
        <w:tab/>
        <w:t>J. p[2{Herman} 1{Grimm} (7{1828-1901})]p \ I. Persönliches \ 5. Haushaltung, Finanzen; s[2{Erwerb von} 1{Bücher}]sn; Adressen</w:t>
      </w:r>
    </w:p>
    <w:p>
      <w:r>
        <w:t>30</w:t>
        <w:tab/>
        <w:t>103</w:t>
      </w:r>
    </w:p>
    <w:p>
      <w:r>
        <w:t>30a</w:t>
        <w:tab/>
        <w:t>01</w:t>
      </w:r>
    </w:p>
    <w:p>
      <w:r>
        <w:t>30z</w:t>
        <w:tab/>
        <w:t>340 Grimm P 103</w:t>
      </w:r>
    </w:p>
    <w:p>
      <w:r>
        <w:t>33</w:t>
        <w:tab/>
        <w:t>S. 149</w:t>
      </w:r>
    </w:p>
    <w:p>
      <w:r>
        <w:t>40</w:t>
        <w:tab/>
        <w:t>s[&lt;Bücher-&gt;Rechnung]s der k[1{s[Buch&lt;handlung&gt;]s- und Kunsthandlung p[2{F.} 1{Schneider}]p &amp; Comp.}, 2{o[Berlin]o}]k, für gekaufte Bücher</w:t>
      </w:r>
    </w:p>
    <w:p>
      <w:r>
        <w:t>43</w:t>
        <w:tab/>
        <w:t>1854</w:t>
      </w:r>
    </w:p>
    <w:p>
      <w:r>
        <w:t>50</w:t>
        <w:tab/>
        <w:t>1 Bl.</w:t>
      </w:r>
    </w:p>
    <w:p>
      <w:r>
        <w:br/>
        <w:t>30</w:t>
        <w:tab/>
        <w:t>46</w:t>
      </w:r>
    </w:p>
    <w:p>
      <w:r>
        <w:t>30a</w:t>
        <w:tab/>
        <w:t>02</w:t>
      </w:r>
    </w:p>
    <w:p>
      <w:r>
        <w:t>30z</w:t>
        <w:tab/>
        <w:t>340 Grimm P 46</w:t>
      </w:r>
    </w:p>
    <w:p>
      <w:r>
        <w:t>33</w:t>
        <w:tab/>
        <w:t>S. 149</w:t>
      </w:r>
    </w:p>
    <w:p>
      <w:r>
        <w:t>40</w:t>
        <w:tab/>
        <w:t>Beischreiben zu Übersendungen (von s[Bücher&lt;sendungen&gt;]sn u.a.) an Herman Grimm</w:t>
      </w:r>
    </w:p>
    <w:p>
      <w:r>
        <w:t>43</w:t>
        <w:tab/>
        <w:t>1869 ; 1880 ; 1885 ; 1895</w:t>
      </w:r>
    </w:p>
    <w:p>
      <w:r>
        <w:t>50</w:t>
        <w:tab/>
        <w:t>1 Büschel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J. Herman Grimm (1828-1901) \ I. Persönliches \ 7. Mitarbeit in Kommissionen, Komitees, wissenschaftlichen Institutionen und Gesellschaften (Textentwürfe, Gutachten; Korrespondenz; gedr. Reglements; Kataloge) \ d) Sonstiges</w:t>
      </w:r>
    </w:p>
    <w:p>
      <w:r>
        <w:t>30</w:t>
        <w:tab/>
        <w:t>Ms 274</w:t>
      </w:r>
    </w:p>
    <w:p>
      <w:r>
        <w:t>30a</w:t>
        <w:tab/>
        <w:t>01</w:t>
      </w:r>
    </w:p>
    <w:p>
      <w:r>
        <w:t>30z</w:t>
        <w:tab/>
        <w:t>340 Grimm Ms 274</w:t>
      </w:r>
    </w:p>
    <w:p>
      <w:r>
        <w:t>33</w:t>
        <w:tab/>
        <w:t>S. 158</w:t>
      </w:r>
    </w:p>
    <w:p>
      <w:r>
        <w:t>40</w:t>
        <w:tab/>
        <w:t>(p[1{Mommsen}, 2{Theodor}]p) Konzept einer s[Eingabe deutscher Schriftsteller zu dem im Reichstag verhandelten s[Urheberrecht]ssgesetz]s</w:t>
      </w:r>
    </w:p>
    <w:p>
      <w:r>
        <w:t>45</w:t>
        <w:tab/>
        <w:t>s.d.</w:t>
      </w:r>
    </w:p>
    <w:p>
      <w:r>
        <w:t>50</w:t>
        <w:tab/>
        <w:t>1 Bl.</w:t>
      </w:r>
    </w:p>
    <w:p>
      <w:r>
        <w:br/>
        <w:t>30</w:t>
        <w:tab/>
        <w:t>P 19</w:t>
      </w:r>
    </w:p>
    <w:p>
      <w:r>
        <w:t>30a</w:t>
        <w:tab/>
        <w:t>02</w:t>
      </w:r>
    </w:p>
    <w:p>
      <w:r>
        <w:t>30z</w:t>
        <w:tab/>
        <w:t>340 Grimm P 19</w:t>
      </w:r>
    </w:p>
    <w:p>
      <w:r>
        <w:t>33</w:t>
        <w:tab/>
        <w:t>S. 158</w:t>
      </w:r>
    </w:p>
    <w:p>
      <w:r>
        <w:t>40</w:t>
        <w:tab/>
        <w:t>Gedr. t[Aufruf zum Protest gegen "die kunst- und literaturfeindlichen Tendenzen" der sogenannten "s[Lex Heinze]s"]t</w:t>
      </w:r>
    </w:p>
    <w:p>
      <w:r>
        <w:t>43</w:t>
        <w:tab/>
        <w:t>1900</w:t>
      </w:r>
    </w:p>
    <w:p>
      <w:r>
        <w:t>50</w:t>
        <w:tab/>
        <w:t>2 Bl.</w:t>
      </w:r>
    </w:p>
    <w:p>
      <w:r>
        <w:br/>
        <w:t>26</w:t>
        <w:tab/>
        <w:t>&lt; - &gt;</w:t>
      </w:r>
    </w:p>
    <w:p>
      <w:r>
        <w:t>26a</w:t>
        <w:tab/>
        <w:t>07</w:t>
      </w:r>
    </w:p>
    <w:p>
      <w:r>
        <w:t>27</w:t>
        <w:tab/>
        <w:t>J. Herman Grimm (1828-1901) \ I. Persönliches \ 8. Herausgabe und Vertrieb eigener Werke</w:t>
      </w:r>
    </w:p>
    <w:p>
      <w:r>
        <w:t>30</w:t>
        <w:tab/>
        <w:t>Dr 420</w:t>
      </w:r>
    </w:p>
    <w:p>
      <w:r>
        <w:t>30a</w:t>
        <w:tab/>
        <w:t>01</w:t>
      </w:r>
    </w:p>
    <w:p>
      <w:r>
        <w:t>30z</w:t>
        <w:tab/>
        <w:t>340 Grimm Dr 420</w:t>
      </w:r>
    </w:p>
    <w:p>
      <w:r>
        <w:t>33</w:t>
        <w:tab/>
        <w:t>S. 159</w:t>
      </w:r>
    </w:p>
    <w:p>
      <w:r>
        <w:t>40</w:t>
        <w:tab/>
        <w:t>t[Goethe. Vorlesungen, gehalten an der Königl. Universität zu Berlin.]t s[Vorankündigung]s des k[1{s[Verlag]ss p[2{Wilhelm} 1{Hertz}]p}, 2{o[Berlin]o}]k, zur 2. verb. Auflage</w:t>
      </w:r>
    </w:p>
    <w:p>
      <w:r>
        <w:t>43</w:t>
        <w:tab/>
        <w:t>01.02.1880</w:t>
      </w:r>
    </w:p>
    <w:p>
      <w:r>
        <w:t>50</w:t>
        <w:tab/>
        <w:t>1 S.</w:t>
      </w:r>
    </w:p>
    <w:p>
      <w:r>
        <w:br/>
        <w:t>30</w:t>
        <w:tab/>
        <w:t>P 35</w:t>
      </w:r>
    </w:p>
    <w:p>
      <w:r>
        <w:t>30a</w:t>
        <w:tab/>
        <w:t>02</w:t>
      </w:r>
    </w:p>
    <w:p>
      <w:r>
        <w:t>30z</w:t>
        <w:tab/>
        <w:t>340 Grimm P 35</w:t>
      </w:r>
    </w:p>
    <w:p>
      <w:r>
        <w:t>33</w:t>
        <w:tab/>
        <w:t>S. 160</w:t>
      </w:r>
    </w:p>
    <w:p>
      <w:r>
        <w:t>40</w:t>
        <w:tab/>
        <w:t>(Nicht ausgefertigter) s[Verlagsvertrag]s zwischen Herman Grimm und p[5{s[Verlagsbuchhändler]s} 2{Johannes} 1{Mohn}]p, Fa. k[p[2{C.} 1{Bertelsmann}]p]k, über die Herausgabe von H. Grimms "t[Fünfzehn Essays. Vierte Folge]t"</w:t>
      </w:r>
    </w:p>
    <w:p>
      <w:r>
        <w:t>43</w:t>
        <w:tab/>
        <w:t>21.02.1889</w:t>
      </w:r>
    </w:p>
    <w:p>
      <w:r>
        <w:t>50</w:t>
        <w:tab/>
        <w:t>1 Bl.</w:t>
      </w:r>
    </w:p>
    <w:p>
      <w:r>
        <w:br/>
        <w:t>30</w:t>
        <w:tab/>
        <w:t>P 95</w:t>
      </w:r>
    </w:p>
    <w:p>
      <w:r>
        <w:t>30a</w:t>
        <w:tab/>
        <w:t>03</w:t>
      </w:r>
    </w:p>
    <w:p>
      <w:r>
        <w:t>30z</w:t>
        <w:tab/>
        <w:t>340 Grimm P 95</w:t>
      </w:r>
    </w:p>
    <w:p>
      <w:r>
        <w:t>33</w:t>
        <w:tab/>
        <w:t>S. 160</w:t>
      </w:r>
    </w:p>
    <w:p>
      <w:r>
        <w:t>40</w:t>
        <w:tab/>
        <w:t>s[Herausgabe]s von Veröffentlichungen Herman Grimms und von Werken der p[7{Brüder} 1{Grimm}]p durch die k[1{s[Verlagsbuchhandlung]s p[2{C.} 1{Bertelsmann}]p}, 2{o[Gütersloh]o}]k</w:t>
      </w:r>
    </w:p>
    <w:p>
      <w:r>
        <w:t>41</w:t>
        <w:tab/>
        <w:t>Korrespondenz, s[Rechnungen]s</w:t>
      </w:r>
    </w:p>
    <w:p>
      <w:r>
        <w:t>43</w:t>
        <w:tab/>
        <w:t>1889 - 1907</w:t>
      </w:r>
    </w:p>
    <w:p>
      <w:r>
        <w:t>50</w:t>
        <w:tab/>
        <w:t>1 Büschel</w:t>
      </w:r>
    </w:p>
    <w:p>
      <w:r>
        <w:br/>
        <w:t>30</w:t>
        <w:tab/>
        <w:t>P 30</w:t>
      </w:r>
    </w:p>
    <w:p>
      <w:r>
        <w:t>30a</w:t>
        <w:tab/>
        <w:t>04</w:t>
      </w:r>
    </w:p>
    <w:p>
      <w:r>
        <w:t>30z</w:t>
        <w:tab/>
        <w:t>340 Grimm P 30</w:t>
      </w:r>
    </w:p>
    <w:p>
      <w:r>
        <w:t>33</w:t>
        <w:tab/>
        <w:t>S. 160</w:t>
      </w:r>
    </w:p>
    <w:p>
      <w:r>
        <w:t>40</w:t>
        <w:tab/>
        <w:t>s[Verlagsvertrag]s: Herman Grimm und p[2{Reinhold} 1{Steig}]p mit der k[1{p[Cotta]p'schen s[Buchhandlung]s Nachf.}, 2{o[Stuttgart]o}]k, über die Rechte an "t[Achim von Arnim und die ihm nahe standen]t", hrsg. von H. Grimm / R. Steig, für die erste und alle weiteren Auflagen</w:t>
      </w:r>
    </w:p>
    <w:p>
      <w:r>
        <w:t>43</w:t>
        <w:tab/>
        <w:t>21.07.1893 - 25.07.1893</w:t>
      </w:r>
    </w:p>
    <w:p>
      <w:r>
        <w:t>50</w:t>
        <w:tab/>
        <w:t>1 Bogen, davon 2 S. beschr.</w:t>
      </w:r>
    </w:p>
    <w:p>
      <w:r>
        <w:br/>
        <w:t>26</w:t>
        <w:tab/>
        <w:t>&lt; - &gt;</w:t>
      </w:r>
    </w:p>
    <w:p>
      <w:r>
        <w:t>26a</w:t>
        <w:tab/>
        <w:t>08</w:t>
      </w:r>
    </w:p>
    <w:p>
      <w:r>
        <w:t>27</w:t>
        <w:tab/>
        <w:t>J. Herman Grimm (1828-1901) \ I. Persönliches \ 9. Herausgabe und Vertrieb von Werken der p[7{Brüder} 1{Grimm}]p</w:t>
      </w:r>
    </w:p>
    <w:p>
      <w:r>
        <w:t>30</w:t>
        <w:tab/>
        <w:t>P 32</w:t>
      </w:r>
    </w:p>
    <w:p>
      <w:r>
        <w:t>30a</w:t>
        <w:tab/>
        <w:t>01</w:t>
      </w:r>
    </w:p>
    <w:p>
      <w:r>
        <w:t>30z</w:t>
        <w:tab/>
        <w:t>340 Grimm P 32</w:t>
      </w:r>
    </w:p>
    <w:p>
      <w:r>
        <w:t>33</w:t>
        <w:tab/>
        <w:t>S. 161</w:t>
      </w:r>
    </w:p>
    <w:p>
      <w:r>
        <w:t>40</w:t>
        <w:tab/>
        <w:t>s[Verlagsvertrag]s: Herman Grimm mit der k[p[2{Ferdinand} 1{Dümmler}]p'schen s[Verlagsbuchhandlung]s p[Harrwitz]p-p[Goßmann]p]k über die in s[Kommission]s des Verlags übernommene zweite Auflage von Wilhelm Grimms "t[Heldensage]t", hrsg. von p[Müllenhoff]p</w:t>
      </w:r>
    </w:p>
    <w:p>
      <w:r>
        <w:t>43</w:t>
        <w:tab/>
        <w:t>15.06.1867</w:t>
      </w:r>
    </w:p>
    <w:p>
      <w:r>
        <w:t>50</w:t>
        <w:tab/>
        <w:t>1 Bogen, 1 S. beschr.</w:t>
      </w:r>
    </w:p>
    <w:p>
      <w:r>
        <w:br/>
        <w:t>30</w:t>
        <w:tab/>
        <w:t>P 33</w:t>
      </w:r>
    </w:p>
    <w:p>
      <w:r>
        <w:t>30a</w:t>
        <w:tab/>
        <w:t>02</w:t>
      </w:r>
    </w:p>
    <w:p>
      <w:r>
        <w:t>30z</w:t>
        <w:tab/>
        <w:t>340 Grimm P 33</w:t>
      </w:r>
    </w:p>
    <w:p>
      <w:r>
        <w:t>33</w:t>
        <w:tab/>
        <w:t>S. 161</w:t>
      </w:r>
    </w:p>
    <w:p>
      <w:r>
        <w:t>40</w:t>
        <w:tab/>
        <w:t>s[Verlagsvertrag]s: Herman Grimm mit k[p[2{Ferdinand} 1{Dümmler}]ps s[Verlagsbuchhandlung]s p[Harrwitz]p-p[Goßmann]p]k zur Herstellung eines Abdrucks von p[2{Jacob} 1{Grimm}]ps "t[Deutscher Grammatik]t", 1. u. 2. Teil, hrsg. von p[2{Wilhelm} 1{Scherer}]p, o[Wien]o</w:t>
      </w:r>
    </w:p>
    <w:p>
      <w:r>
        <w:t>43</w:t>
        <w:tab/>
        <w:t>07.05.1869</w:t>
      </w:r>
    </w:p>
    <w:p>
      <w:r>
        <w:t>50</w:t>
        <w:tab/>
        <w:t>1 Bogen, 2 S. beschr.</w:t>
      </w:r>
    </w:p>
    <w:p>
      <w:r>
        <w:br/>
        <w:t>30</w:t>
        <w:tab/>
        <w:t>P 34</w:t>
      </w:r>
    </w:p>
    <w:p>
      <w:r>
        <w:t>30a</w:t>
        <w:tab/>
        <w:t>03</w:t>
      </w:r>
    </w:p>
    <w:p>
      <w:r>
        <w:t>30z</w:t>
        <w:tab/>
        <w:t>340 Grimm P 34</w:t>
      </w:r>
    </w:p>
    <w:p>
      <w:r>
        <w:t>33</w:t>
        <w:tab/>
        <w:t>S. 161</w:t>
      </w:r>
    </w:p>
    <w:p>
      <w:r>
        <w:t>40</w:t>
        <w:tab/>
        <w:t>s[Verlagsvertrag]s: Herman Grimm mit der k[1{p[2{Ferdinand} 1{Dümmler}]pschen s[Verlagsbuchhandlung]s p[Harrwitz]p-p[Goßmann]p}, 2{o[Berlin]o}]k, über Herstellung einer neuen Auflage von p[2{Jacob} 1{Grimm}]ps "t[Deutscher Mythologie]t", hrsg. von p[2{Hugo} 1{Meyer}]p, o[Bremen]o</w:t>
      </w:r>
    </w:p>
    <w:p>
      <w:r>
        <w:t>43</w:t>
        <w:tab/>
        <w:t>20.02.1875</w:t>
      </w:r>
    </w:p>
    <w:p>
      <w:r>
        <w:t>50</w:t>
        <w:tab/>
        <w:t>1 Bogen, 3 S. beschr.</w:t>
      </w:r>
    </w:p>
    <w:p>
      <w:r>
        <w:br/>
        <w:t>30</w:t>
        <w:tab/>
        <w:t>P 31</w:t>
      </w:r>
    </w:p>
    <w:p>
      <w:r>
        <w:t>30a</w:t>
        <w:tab/>
        <w:t>04</w:t>
      </w:r>
    </w:p>
    <w:p>
      <w:r>
        <w:t>30z</w:t>
        <w:tab/>
        <w:t>340 Grimm P 31</w:t>
      </w:r>
    </w:p>
    <w:p>
      <w:r>
        <w:t>33</w:t>
        <w:tab/>
        <w:t>S. 161</w:t>
      </w:r>
    </w:p>
    <w:p>
      <w:r>
        <w:t>40</w:t>
        <w:tab/>
        <w:t>s[Verlagsvertrag]s: Herman Grimm mit der k[1{p[2{Ferdinand} 1{Dümmler}]p'schen s[Verlagsbuchhandlung]s p[Harrwitz]p-p[Goßmann]p}, 2{o[Berlin]o}]k, über den s[Vertrieb]s einer von H. Grimm hrsg. "s[2{wohlfeile}n 1{Ausgabe}]s" der p[7{Brüder} 1{Grimm}]p'schen t[Kinder- und Hausmärchen]t</w:t>
      </w:r>
    </w:p>
    <w:p>
      <w:r>
        <w:t>41</w:t>
        <w:tab/>
        <w:t>Kündigung des Vertrages</w:t>
      </w:r>
    </w:p>
    <w:p>
      <w:r>
        <w:t>43</w:t>
        <w:tab/>
        <w:t>01.06.1885 - 25.09.1886</w:t>
      </w:r>
    </w:p>
    <w:p>
      <w:r>
        <w:t>50</w:t>
        <w:tab/>
        <w:t>1 Bogen, 3 S. beschr.; 4 Bl.</w:t>
      </w:r>
    </w:p>
    <w:p>
      <w:r>
        <w:br/>
        <w:t>30</w:t>
        <w:tab/>
        <w:t>P 94</w:t>
      </w:r>
    </w:p>
    <w:p>
      <w:r>
        <w:t>30a</w:t>
        <w:tab/>
        <w:t>05</w:t>
      </w:r>
    </w:p>
    <w:p>
      <w:r>
        <w:t>30z</w:t>
        <w:tab/>
        <w:t>340 Grimm P 94</w:t>
      </w:r>
    </w:p>
    <w:p>
      <w:r>
        <w:t>33</w:t>
        <w:tab/>
        <w:t>S. 161 f.</w:t>
      </w:r>
    </w:p>
    <w:p>
      <w:r>
        <w:t>40</w:t>
        <w:tab/>
        <w:t>Herman Grimm gegen k[p[2{Ferd.} 1{Dümmler}]psche s[Verlagsbuchhandlung]s (p[Harrwitz]p und p[Goßmann]p)]k wegen ausstehender Zahlungen (aufgrund von Zahlungsunfähigkeit). Handakte (fragmentar.?) der Anwälte Lesse und Kemper in o[Berlin]o</w:t>
      </w:r>
    </w:p>
    <w:p>
      <w:r>
        <w:t>43</w:t>
        <w:tab/>
        <w:t>1885 - 1887</w:t>
      </w:r>
    </w:p>
    <w:p>
      <w:r>
        <w:t>50</w:t>
        <w:tab/>
        <w:t>1 Büschel</w:t>
      </w:r>
    </w:p>
    <w:p>
      <w:r>
        <w:br/>
        <w:t>30</w:t>
        <w:tab/>
        <w:t>P 29</w:t>
      </w:r>
    </w:p>
    <w:p>
      <w:r>
        <w:t>30a</w:t>
        <w:tab/>
        <w:t>06</w:t>
      </w:r>
    </w:p>
    <w:p>
      <w:r>
        <w:t>30z</w:t>
        <w:tab/>
        <w:t>340 Grimm P 29</w:t>
      </w:r>
    </w:p>
    <w:p>
      <w:r>
        <w:t>33</w:t>
        <w:tab/>
        <w:t>S. 162</w:t>
      </w:r>
    </w:p>
    <w:p>
      <w:r>
        <w:t>40</w:t>
        <w:tab/>
        <w:t>s[Verlagsvertrag]s: Herman Grimm mit p[2{Wilhelm} 1{Hertz}, 6{o[Berlin]o}]p, über die Rechte an den t[Kinder- und Hausmärchen]t, gesammelt durch die p[7{Brüder} 1{Grimm}]p, große Ausgabe, hrsg. von Herman Grimm, 24. und alle folgenden Ausgaben</w:t>
      </w:r>
    </w:p>
    <w:p>
      <w:r>
        <w:t>43</w:t>
        <w:tab/>
        <w:t>19.02.1890</w:t>
      </w:r>
    </w:p>
    <w:p>
      <w:r>
        <w:t>50</w:t>
        <w:tab/>
        <w:t>1 Bogen, 1 S. beschr.</w:t>
      </w:r>
    </w:p>
    <w:p>
      <w:r>
        <w:br/>
        <w:t>30</w:t>
        <w:tab/>
        <w:t>P 81</w:t>
      </w:r>
    </w:p>
    <w:p>
      <w:r>
        <w:t>30a</w:t>
        <w:tab/>
        <w:t>07</w:t>
      </w:r>
    </w:p>
    <w:p>
      <w:r>
        <w:t>30z</w:t>
        <w:tab/>
        <w:t>340 Grimm P 81</w:t>
      </w:r>
    </w:p>
    <w:p>
      <w:r>
        <w:t>33</w:t>
        <w:tab/>
        <w:t>S. 162</w:t>
      </w:r>
    </w:p>
    <w:p>
      <w:r>
        <w:t>40</w:t>
        <w:tab/>
        <w:t>k[1{Friedrich-Wilhelms-Universität} 2{o[Berlin]o}]k an Herman Grimm: Genehmigung von Ankauf und s[Vertrieb]s der s[Volksausgabe]s der s[Grimm'schen Märchen]s durch die k[1{s[Buchhandlung]s p[2{C.} 1{Bertelsmann}]p} in 2{o[Gütersloh]o}]k</w:t>
      </w:r>
    </w:p>
    <w:p>
      <w:r>
        <w:t>43</w:t>
        <w:tab/>
        <w:t>1891</w:t>
      </w:r>
    </w:p>
    <w:p>
      <w:r>
        <w:t>50</w:t>
        <w:tab/>
        <w:t>1 Bl.</w:t>
      </w:r>
    </w:p>
    <w:p>
      <w:r>
        <w:br/>
        <w:t>26</w:t>
        <w:tab/>
        <w:t>&lt; - &gt;</w:t>
      </w:r>
    </w:p>
    <w:p>
      <w:r>
        <w:t>26a</w:t>
        <w:tab/>
        <w:t>09</w:t>
      </w:r>
    </w:p>
    <w:p>
      <w:r>
        <w:t>27</w:t>
        <w:tab/>
        <w:t>J. Herman Grimm (1828-1901) \ I. Persönliches \ 10. Nachlaßverwaltung p[7{Brüder} 1{Grimm}]p, Grimm-Stiftung</w:t>
      </w:r>
    </w:p>
    <w:p>
      <w:r>
        <w:t>30</w:t>
        <w:tab/>
        <w:t>Dr 445</w:t>
      </w:r>
    </w:p>
    <w:p>
      <w:r>
        <w:t>30a</w:t>
        <w:tab/>
        <w:t>01</w:t>
      </w:r>
    </w:p>
    <w:p>
      <w:r>
        <w:t>30z</w:t>
        <w:tab/>
        <w:t>340 Grimm Dr 445</w:t>
      </w:r>
    </w:p>
    <w:p>
      <w:r>
        <w:t>33</w:t>
        <w:tab/>
        <w:t>S. 163</w:t>
      </w:r>
    </w:p>
    <w:p>
      <w:r>
        <w:t>40</w:t>
        <w:tab/>
        <w:t>t[201. s[Antiquariatskatalog]s von p[2{Albert} 1{Cohn}, 6{o[Berlin]o}]p.]t S. 1-6, 17-18, 21-22, 27-28, 31-32, 41-42, 51-52</w:t>
      </w:r>
    </w:p>
    <w:p>
      <w:r>
        <w:t>45</w:t>
        <w:tab/>
        <w:t>s.d.</w:t>
      </w:r>
    </w:p>
    <w:p>
      <w:r>
        <w:br/>
        <w:t>26</w:t>
        <w:tab/>
        <w:t>Br</w:t>
      </w:r>
    </w:p>
    <w:p>
      <w:r>
        <w:t>26a</w:t>
        <w:tab/>
        <w:t>10</w:t>
      </w:r>
    </w:p>
    <w:p>
      <w:r>
        <w:t>27</w:t>
        <w:tab/>
        <w:t>J. Herman Grimm (1828-1901) \ II. Briefe \ 1. An Herman Grimm \ a) Bekannte Schreiber</w:t>
      </w:r>
    </w:p>
    <w:p>
      <w:r>
        <w:t>30</w:t>
        <w:tab/>
        <w:t>326 - 328</w:t>
      </w:r>
    </w:p>
    <w:p>
      <w:r>
        <w:t>30a</w:t>
        <w:tab/>
        <w:t>01</w:t>
      </w:r>
    </w:p>
    <w:p>
      <w:r>
        <w:t>30z</w:t>
        <w:tab/>
        <w:t>340 Grimm Br 326 - 328</w:t>
      </w:r>
    </w:p>
    <w:p>
      <w:r>
        <w:t>33</w:t>
        <w:tab/>
        <w:t>S. 167</w:t>
      </w:r>
    </w:p>
    <w:p>
      <w:r>
        <w:t>40</w:t>
        <w:tab/>
        <w:t>p[1{Asher}, 2{A.}, 6{o[Berlin]o}]p</w:t>
      </w:r>
    </w:p>
    <w:p>
      <w:r>
        <w:t>41</w:t>
        <w:tab/>
        <w:t>3: s[Verlagsverhandlungen]s</w:t>
      </w:r>
    </w:p>
    <w:p>
      <w:r>
        <w:t>43</w:t>
        <w:tab/>
        <w:t>07.06.1864 - 22.04.1870</w:t>
      </w:r>
    </w:p>
    <w:p>
      <w:r>
        <w:br/>
        <w:t>30</w:t>
        <w:tab/>
        <w:t>416 - 423</w:t>
      </w:r>
    </w:p>
    <w:p>
      <w:r>
        <w:t>30a</w:t>
        <w:tab/>
        <w:t>02</w:t>
      </w:r>
    </w:p>
    <w:p>
      <w:r>
        <w:t>30z</w:t>
        <w:tab/>
        <w:t>340 Grimm Br 416 - 423</w:t>
      </w:r>
    </w:p>
    <w:p>
      <w:r>
        <w:t>33</w:t>
        <w:tab/>
        <w:t>S. 170</w:t>
      </w:r>
    </w:p>
    <w:p>
      <w:r>
        <w:t>40</w:t>
        <w:tab/>
        <w:t>p[1{Bertelsmann}, 2{C.}, 6{o[Gütersloh]o}]p</w:t>
      </w:r>
    </w:p>
    <w:p>
      <w:r>
        <w:t>41</w:t>
        <w:tab/>
        <w:t>8, davon 2 Karten: Neuaufl. der t[&lt;Kinder- und Haus-&gt;Märchen]t u.a.</w:t>
      </w:r>
    </w:p>
    <w:p>
      <w:r>
        <w:t>43</w:t>
        <w:tab/>
        <w:t>22.10.1886 - 07.11.1897</w:t>
      </w:r>
    </w:p>
    <w:p>
      <w:r>
        <w:br/>
        <w:t>30</w:t>
        <w:tab/>
        <w:t>469 - 489a</w:t>
      </w:r>
    </w:p>
    <w:p>
      <w:r>
        <w:t>30a</w:t>
        <w:tab/>
        <w:t>03</w:t>
      </w:r>
    </w:p>
    <w:p>
      <w:r>
        <w:t>30z</w:t>
        <w:tab/>
        <w:t>340 Grimm Br 469 - 489a</w:t>
      </w:r>
    </w:p>
    <w:p>
      <w:r>
        <w:t>33</w:t>
        <w:tab/>
        <w:t>S. 171</w:t>
      </w:r>
    </w:p>
    <w:p>
      <w:r>
        <w:t>40</w:t>
        <w:tab/>
        <w:t>p[1{Böhlau}, 2{Hermann}, 6{o[Weimar]o}]p</w:t>
      </w:r>
    </w:p>
    <w:p>
      <w:r>
        <w:t>41</w:t>
        <w:tab/>
        <w:t>22, davon 1 Telegramm: Vor allem s[Verlags- und Druckverhandlungen]s; auch Briefe privaten Inhalts, u.a. Kondolenzschreiben zu Gisela Grimms Tod</w:t>
      </w:r>
    </w:p>
    <w:p>
      <w:r>
        <w:t>43</w:t>
        <w:tab/>
        <w:t>01.08.1876 - 27.05.1889</w:t>
      </w:r>
    </w:p>
    <w:p>
      <w:r>
        <w:t>45</w:t>
        <w:tab/>
        <w:t>s.d.</w:t>
      </w:r>
    </w:p>
    <w:p>
      <w:r>
        <w:br/>
        <w:t>30</w:t>
        <w:tab/>
        <w:t>525</w:t>
      </w:r>
    </w:p>
    <w:p>
      <w:r>
        <w:t>30a</w:t>
        <w:tab/>
        <w:t>04</w:t>
      </w:r>
    </w:p>
    <w:p>
      <w:r>
        <w:t>30z</w:t>
        <w:tab/>
        <w:t>340 Grimm Br 525</w:t>
      </w:r>
    </w:p>
    <w:p>
      <w:r>
        <w:t>33</w:t>
        <w:tab/>
        <w:t>S. 172</w:t>
      </w:r>
    </w:p>
    <w:p>
      <w:r>
        <w:t>40</w:t>
        <w:tab/>
        <w:t>p[1{Braun}, 2{W.}, 6{o[Marburg]o}]p</w:t>
      </w:r>
    </w:p>
    <w:p>
      <w:r>
        <w:t>41</w:t>
        <w:tab/>
        <w:t>1: t[Bildatlas der deutschen Nationalliteratur]t</w:t>
      </w:r>
    </w:p>
    <w:p>
      <w:r>
        <w:t>43</w:t>
        <w:tab/>
        <w:t>11.10.1885</w:t>
      </w:r>
    </w:p>
    <w:p>
      <w:r>
        <w:br/>
        <w:t>30</w:t>
        <w:tab/>
        <w:t>543 - 544</w:t>
      </w:r>
    </w:p>
    <w:p>
      <w:r>
        <w:t>30a</w:t>
        <w:tab/>
        <w:t>05</w:t>
      </w:r>
    </w:p>
    <w:p>
      <w:r>
        <w:t>30z</w:t>
        <w:tab/>
        <w:t>340 Grimm Br 543 - 544</w:t>
      </w:r>
    </w:p>
    <w:p>
      <w:r>
        <w:t>33</w:t>
        <w:tab/>
        <w:t>S. 172</w:t>
      </w:r>
    </w:p>
    <w:p>
      <w:r>
        <w:t>40</w:t>
        <w:tab/>
        <w:t>p[1{Brockhaus}, 2{F. A.}, 6{o[Leipzig]o}]p</w:t>
      </w:r>
    </w:p>
    <w:p>
      <w:r>
        <w:t>41</w:t>
        <w:tab/>
        <w:t>2: Bitte um Mitarbeit an einem Artikel über Emil Ludwig Grimm für die Ersch-Gruber'sche Enzyklopädie u.a.</w:t>
      </w:r>
    </w:p>
    <w:p>
      <w:r>
        <w:t>43</w:t>
        <w:tab/>
        <w:t>30.01.1869 - 19.01.1871</w:t>
      </w:r>
    </w:p>
    <w:p>
      <w:r>
        <w:br/>
        <w:t>30</w:t>
        <w:tab/>
        <w:t>545 - 546</w:t>
      </w:r>
    </w:p>
    <w:p>
      <w:r>
        <w:t>30a</w:t>
        <w:tab/>
        <w:t>06</w:t>
      </w:r>
    </w:p>
    <w:p>
      <w:r>
        <w:t>30z</w:t>
        <w:tab/>
        <w:t>340 Grimm Br 545 - 546</w:t>
      </w:r>
    </w:p>
    <w:p>
      <w:r>
        <w:t>33</w:t>
        <w:tab/>
        <w:t>S. 172</w:t>
      </w:r>
    </w:p>
    <w:p>
      <w:r>
        <w:t>40</w:t>
        <w:tab/>
        <w:t>p[1{Brockhaus}, 2{Heinrich}, 6{o[Leipzig]o}]p, Florenz</w:t>
      </w:r>
    </w:p>
    <w:p>
      <w:r>
        <w:t>41</w:t>
        <w:tab/>
        <w:t>2: Entwicklung des kunsthistorischen Institutes in Florenz u.a.</w:t>
      </w:r>
    </w:p>
    <w:p>
      <w:r>
        <w:t>43</w:t>
        <w:tab/>
        <w:t>28.01.1886 - 30.04.1900</w:t>
      </w:r>
    </w:p>
    <w:p>
      <w:r>
        <w:br/>
        <w:t>30</w:t>
        <w:tab/>
        <w:t>559 - 560</w:t>
      </w:r>
    </w:p>
    <w:p>
      <w:r>
        <w:t>30a</w:t>
        <w:tab/>
        <w:t>07</w:t>
      </w:r>
    </w:p>
    <w:p>
      <w:r>
        <w:t>30z</w:t>
        <w:tab/>
        <w:t>340 Grimm Br 559 - 560</w:t>
      </w:r>
    </w:p>
    <w:p>
      <w:r>
        <w:t>33</w:t>
        <w:tab/>
        <w:t>S. 173</w:t>
      </w:r>
    </w:p>
    <w:p>
      <w:r>
        <w:t>40</w:t>
        <w:tab/>
        <w:t>p[1{Bruckmann}, 6{o[München]o}]p</w:t>
      </w:r>
    </w:p>
    <w:p>
      <w:r>
        <w:t>41</w:t>
        <w:tab/>
        <w:t>2. Veröffentlichungen der k[s[Verlagsanstalt]s für Kunst und Wissenschaft]k</w:t>
      </w:r>
    </w:p>
    <w:p>
      <w:r>
        <w:t>43</w:t>
        <w:tab/>
        <w:t>22.03.1886 - 16.10.1888</w:t>
      </w:r>
    </w:p>
    <w:p>
      <w:r>
        <w:br/>
        <w:t>30</w:t>
        <w:tab/>
        <w:t>912 - 915</w:t>
      </w:r>
    </w:p>
    <w:p>
      <w:r>
        <w:t>30a</w:t>
        <w:tab/>
        <w:t>08</w:t>
      </w:r>
    </w:p>
    <w:p>
      <w:r>
        <w:t>30z</w:t>
        <w:tab/>
        <w:t>340 Grimm Br 912 - 915</w:t>
      </w:r>
    </w:p>
    <w:p>
      <w:r>
        <w:t>33</w:t>
        <w:tab/>
        <w:t>S. 177</w:t>
      </w:r>
    </w:p>
    <w:p>
      <w:r>
        <w:t>40</w:t>
        <w:tab/>
        <w:t>k[1{p[Dieterich]p (s[Verlagsbuchhandlung]s)} 2{o[Göttingen]o}]k</w:t>
      </w:r>
    </w:p>
    <w:p>
      <w:r>
        <w:t>41</w:t>
        <w:tab/>
        <w:t>4, davon 1 Antwortkonzept von H. Grimm: Herausgabe der "t[Rechtsaltertümer]t"</w:t>
      </w:r>
    </w:p>
    <w:p>
      <w:r>
        <w:t>43</w:t>
        <w:tab/>
        <w:t>15.11.1880 - 13.04.1881</w:t>
      </w:r>
    </w:p>
    <w:p>
      <w:r>
        <w:br/>
        <w:t>30</w:t>
        <w:tab/>
        <w:t>1016 - 1017</w:t>
      </w:r>
    </w:p>
    <w:p>
      <w:r>
        <w:t>30a</w:t>
        <w:tab/>
        <w:t>09</w:t>
      </w:r>
    </w:p>
    <w:p>
      <w:r>
        <w:t>30z</w:t>
        <w:tab/>
        <w:t>340 Grimm Br 1016 - 1017</w:t>
      </w:r>
    </w:p>
    <w:p>
      <w:r>
        <w:t>33</w:t>
        <w:tab/>
        <w:t>S. 179</w:t>
      </w:r>
    </w:p>
    <w:p>
      <w:r>
        <w:t>40</w:t>
        <w:tab/>
        <w:t>k[1{p[Elwert]p (s[Buchhandlung]s)} 2{o[Marburg]o}]k</w:t>
      </w:r>
    </w:p>
    <w:p>
      <w:r>
        <w:t>41</w:t>
        <w:tab/>
        <w:t>2: Verschiedene Briefwechsel der p[7{Brüder} 1{Grimm}]p</w:t>
      </w:r>
    </w:p>
    <w:p>
      <w:r>
        <w:t>43</w:t>
        <w:tab/>
        <w:t>09.02.1883 - 07.06.1883</w:t>
      </w:r>
    </w:p>
    <w:p>
      <w:r>
        <w:br/>
        <w:t>30</w:t>
        <w:tab/>
        <w:t>1506 - 1517</w:t>
      </w:r>
    </w:p>
    <w:p>
      <w:r>
        <w:t>30a</w:t>
        <w:tab/>
        <w:t>10</w:t>
      </w:r>
    </w:p>
    <w:p>
      <w:r>
        <w:t>30z</w:t>
        <w:tab/>
        <w:t>340 Grimm Br 1506 - 1517</w:t>
      </w:r>
    </w:p>
    <w:p>
      <w:r>
        <w:t>33</w:t>
        <w:tab/>
        <w:t>S. 186</w:t>
      </w:r>
    </w:p>
    <w:p>
      <w:r>
        <w:t>40</w:t>
        <w:tab/>
        <w:t>p[1{Goßmann}, 2{Julius}]p k[(1{s[Verlag]s p[2{Ferd.} 1{Dümmler}]p}) 2{o[Berlin]o}]k</w:t>
      </w:r>
    </w:p>
    <w:p>
      <w:r>
        <w:t>41</w:t>
        <w:tab/>
        <w:t>12 mit 1 Antwortkonzept: s[Verlagsverhandlungen]s</w:t>
      </w:r>
    </w:p>
    <w:p>
      <w:r>
        <w:t>43</w:t>
        <w:tab/>
        <w:t>28.06.1878 - 16.11.1885</w:t>
      </w:r>
    </w:p>
    <w:p>
      <w:r>
        <w:br/>
        <w:t>30</w:t>
        <w:tab/>
        <w:t>5878</w:t>
      </w:r>
    </w:p>
    <w:p>
      <w:r>
        <w:t>30a</w:t>
        <w:tab/>
        <w:t>11</w:t>
      </w:r>
    </w:p>
    <w:p>
      <w:r>
        <w:t>30z</w:t>
        <w:tab/>
        <w:t>340 Grimm Br 5878</w:t>
      </w:r>
    </w:p>
    <w:p>
      <w:r>
        <w:t>33</w:t>
        <w:tab/>
        <w:t>S. 188</w:t>
      </w:r>
    </w:p>
    <w:p>
      <w:r>
        <w:t>40</w:t>
        <w:tab/>
        <w:t>k[1{p[Gsellius]p (s[Buchhandlung]s)} 2{o[Berlin]o}]k</w:t>
      </w:r>
    </w:p>
    <w:p>
      <w:r>
        <w:t>41</w:t>
        <w:tab/>
        <w:t>1</w:t>
      </w:r>
    </w:p>
    <w:p>
      <w:r>
        <w:t>43</w:t>
        <w:tab/>
        <w:t>29.04.1890</w:t>
      </w:r>
    </w:p>
    <w:p>
      <w:r>
        <w:br/>
        <w:t>30</w:t>
        <w:tab/>
        <w:t>3164</w:t>
      </w:r>
    </w:p>
    <w:p>
      <w:r>
        <w:t>30a</w:t>
        <w:tab/>
        <w:t>12</w:t>
      </w:r>
    </w:p>
    <w:p>
      <w:r>
        <w:t>30z</w:t>
        <w:tab/>
        <w:t>340 Grimm Br 3164</w:t>
      </w:r>
    </w:p>
    <w:p>
      <w:r>
        <w:t>33</w:t>
        <w:tab/>
        <w:t>S. 192</w:t>
      </w:r>
    </w:p>
    <w:p>
      <w:r>
        <w:t>40</w:t>
        <w:tab/>
        <w:t>p[1{Hirzel}, 2{H.}, 6{o[Leipzig]o}]p</w:t>
      </w:r>
    </w:p>
    <w:p>
      <w:r>
        <w:t>41</w:t>
        <w:tab/>
        <w:t>1</w:t>
      </w:r>
    </w:p>
    <w:p>
      <w:r>
        <w:t>43</w:t>
        <w:tab/>
        <w:t>18.10.1869</w:t>
      </w:r>
    </w:p>
    <w:p>
      <w:r>
        <w:br/>
        <w:t>30</w:t>
        <w:tab/>
        <w:t>3144 - 3162</w:t>
      </w:r>
    </w:p>
    <w:p>
      <w:r>
        <w:t>30a</w:t>
        <w:tab/>
        <w:t>13</w:t>
      </w:r>
    </w:p>
    <w:p>
      <w:r>
        <w:t>30z</w:t>
        <w:tab/>
        <w:t>340 Grimm Br 3144 - 3162</w:t>
      </w:r>
    </w:p>
    <w:p>
      <w:r>
        <w:t>33</w:t>
        <w:tab/>
        <w:t>S. 192</w:t>
      </w:r>
    </w:p>
    <w:p>
      <w:r>
        <w:t>40</w:t>
        <w:tab/>
        <w:t>p[1{Hirzel}, 2{Salomon}, 6{o[Leipzig]o}]p</w:t>
      </w:r>
    </w:p>
    <w:p>
      <w:r>
        <w:t>41</w:t>
        <w:tab/>
        <w:t>19</w:t>
      </w:r>
    </w:p>
    <w:p>
      <w:r>
        <w:t>43</w:t>
        <w:tab/>
        <w:t>28.07.1854 - 05.01.1870</w:t>
      </w:r>
    </w:p>
    <w:p>
      <w:r>
        <w:br/>
        <w:t>30</w:t>
        <w:tab/>
        <w:t>3879 - 3880</w:t>
      </w:r>
    </w:p>
    <w:p>
      <w:r>
        <w:t>30a</w:t>
        <w:tab/>
        <w:t>14</w:t>
      </w:r>
    </w:p>
    <w:p>
      <w:r>
        <w:t>30z</w:t>
        <w:tab/>
        <w:t>340 Grimm Br 3879 - 3880</w:t>
      </w:r>
    </w:p>
    <w:p>
      <w:r>
        <w:t>33</w:t>
        <w:tab/>
        <w:t>S. 205</w:t>
      </w:r>
    </w:p>
    <w:p>
      <w:r>
        <w:t>40</w:t>
        <w:tab/>
        <w:t>k[1{p[Mayer]p &amp; p[Müller]p (s[Buchhandlung]s)} 2{o[Berlin]o}]k</w:t>
      </w:r>
    </w:p>
    <w:p>
      <w:r>
        <w:t>41</w:t>
        <w:tab/>
        <w:t>2</w:t>
      </w:r>
    </w:p>
    <w:p>
      <w:r>
        <w:t>43</w:t>
        <w:tab/>
        <w:t>01.07.1887 - 01.06.1901</w:t>
      </w:r>
    </w:p>
    <w:p>
      <w:r>
        <w:br/>
        <w:t>30</w:t>
        <w:tab/>
        <w:t>3935</w:t>
      </w:r>
    </w:p>
    <w:p>
      <w:r>
        <w:t>30a</w:t>
        <w:tab/>
        <w:t>15</w:t>
      </w:r>
    </w:p>
    <w:p>
      <w:r>
        <w:t>30z</w:t>
        <w:tab/>
        <w:t>340 Grimm Br 3935</w:t>
      </w:r>
    </w:p>
    <w:p>
      <w:r>
        <w:t>33</w:t>
        <w:tab/>
        <w:t>S. 206</w:t>
      </w:r>
    </w:p>
    <w:p>
      <w:r>
        <w:t>40</w:t>
        <w:tab/>
        <w:t>k[1{p[1{Mittler}, 2{E. S.}]p (s[Buchhandlung]s)} 2{o[Berlin]o}]k</w:t>
      </w:r>
    </w:p>
    <w:p>
      <w:r>
        <w:t>41</w:t>
        <w:tab/>
        <w:t>1</w:t>
      </w:r>
    </w:p>
    <w:p>
      <w:r>
        <w:t>43</w:t>
        <w:tab/>
        <w:t>22.01.1870</w:t>
      </w:r>
    </w:p>
    <w:p>
      <w:r>
        <w:br/>
        <w:t>30</w:t>
        <w:tab/>
        <w:t>3942 - 3943</w:t>
      </w:r>
    </w:p>
    <w:p>
      <w:r>
        <w:t>30a</w:t>
        <w:tab/>
        <w:t>16</w:t>
      </w:r>
    </w:p>
    <w:p>
      <w:r>
        <w:t>30z</w:t>
        <w:tab/>
        <w:t>340 Grimm Br 3942 - 3943</w:t>
      </w:r>
    </w:p>
    <w:p>
      <w:r>
        <w:t>33</w:t>
        <w:tab/>
        <w:t>S. 207</w:t>
      </w:r>
    </w:p>
    <w:p>
      <w:r>
        <w:t>40</w:t>
        <w:tab/>
        <w:t>p[1{Mohn}, 2{Johannes}]p k[(1{s[Verlagsbuchhandlung]s p[2{C.} 1{Bertelsmann}]p)} 2{o[Gütersloh]o}]k</w:t>
      </w:r>
    </w:p>
    <w:p>
      <w:r>
        <w:t>41</w:t>
        <w:tab/>
        <w:t>2, davon 1 mit Antwortnotizen H. Grimms: s[Verlagsverhandlungen]s, Kondolenz zum Tod Rudolf Grimms</w:t>
      </w:r>
    </w:p>
    <w:p>
      <w:r>
        <w:t>43</w:t>
        <w:tab/>
        <w:t>23.02.1889</w:t>
      </w:r>
    </w:p>
    <w:p>
      <w:r>
        <w:t>45</w:t>
        <w:tab/>
        <w:t>s.d.</w:t>
      </w:r>
    </w:p>
    <w:p>
      <w:r>
        <w:br/>
        <w:t>30</w:t>
        <w:tab/>
        <w:t>4164</w:t>
      </w:r>
    </w:p>
    <w:p>
      <w:r>
        <w:t>30a</w:t>
        <w:tab/>
        <w:t>17</w:t>
      </w:r>
    </w:p>
    <w:p>
      <w:r>
        <w:t>30z</w:t>
        <w:tab/>
        <w:t>340 Grimm Br 4164</w:t>
      </w:r>
    </w:p>
    <w:p>
      <w:r>
        <w:t>33</w:t>
        <w:tab/>
        <w:t>S. 210</w:t>
      </w:r>
    </w:p>
    <w:p>
      <w:r>
        <w:t>40</w:t>
        <w:tab/>
        <w:t>k[1{p[Paetel]p, Gebrüder (s[Verlag]s)} 2{o[Berlin]o}]k</w:t>
      </w:r>
    </w:p>
    <w:p>
      <w:r>
        <w:t>41</w:t>
        <w:tab/>
        <w:t>1</w:t>
      </w:r>
    </w:p>
    <w:p>
      <w:r>
        <w:t>43</w:t>
        <w:tab/>
        <w:t>02.08.1880</w:t>
      </w:r>
    </w:p>
    <w:p>
      <w:r>
        <w:br/>
        <w:t>30</w:t>
        <w:tab/>
        <w:t>4265</w:t>
      </w:r>
    </w:p>
    <w:p>
      <w:r>
        <w:t>30a</w:t>
        <w:tab/>
        <w:t>18</w:t>
      </w:r>
    </w:p>
    <w:p>
      <w:r>
        <w:t>30z</w:t>
        <w:tab/>
        <w:t>340 Grimm Br 4265</w:t>
      </w:r>
    </w:p>
    <w:p>
      <w:r>
        <w:t>33</w:t>
        <w:tab/>
        <w:t>S. 213</w:t>
      </w:r>
    </w:p>
    <w:p>
      <w:r>
        <w:t>40</w:t>
        <w:tab/>
        <w:t>k[1{p[1{Reclam}, 2{Philipp jun.}]p} 2{o[Leipzig]o}]k</w:t>
      </w:r>
    </w:p>
    <w:p>
      <w:r>
        <w:t>41</w:t>
        <w:tab/>
        <w:t>1 mit 1 nicht abgesandten Antwort: s[Nachdruck]s von Grimms t[&lt;Kinder- und Haus-&gt;Märchen]t</w:t>
      </w:r>
    </w:p>
    <w:p>
      <w:r>
        <w:t>43</w:t>
        <w:tab/>
        <w:t>13.11.1895</w:t>
      </w:r>
    </w:p>
    <w:p>
      <w:r>
        <w:br/>
        <w:t>30</w:t>
        <w:tab/>
        <w:t>4288</w:t>
      </w:r>
    </w:p>
    <w:p>
      <w:r>
        <w:t>30a</w:t>
        <w:tab/>
        <w:t>19</w:t>
      </w:r>
    </w:p>
    <w:p>
      <w:r>
        <w:t>30z</w:t>
        <w:tab/>
        <w:t>340 Grimm Br 4288</w:t>
      </w:r>
    </w:p>
    <w:p>
      <w:r>
        <w:t>33</w:t>
        <w:tab/>
        <w:t>S. 213</w:t>
      </w:r>
    </w:p>
    <w:p>
      <w:r>
        <w:t>40</w:t>
        <w:tab/>
        <w:t>p[1{Reimer}, 2{H.}]p k[(1{p[Weidmann]psche s[Buchhandlung]s}) 2{o[Berlin]o}]k</w:t>
      </w:r>
    </w:p>
    <w:p>
      <w:r>
        <w:t>41</w:t>
        <w:tab/>
        <w:t>1</w:t>
      </w:r>
    </w:p>
    <w:p>
      <w:r>
        <w:t>43</w:t>
        <w:tab/>
        <w:t>09.11.1886</w:t>
      </w:r>
    </w:p>
    <w:p>
      <w:r>
        <w:br/>
        <w:t>30</w:t>
        <w:tab/>
        <w:t>4483 - 4488</w:t>
      </w:r>
    </w:p>
    <w:p>
      <w:r>
        <w:t>30a</w:t>
        <w:tab/>
        <w:t>20</w:t>
      </w:r>
    </w:p>
    <w:p>
      <w:r>
        <w:t>30z</w:t>
        <w:tab/>
        <w:t>340 Grimm Br 4483 - 4488</w:t>
      </w:r>
    </w:p>
    <w:p>
      <w:r>
        <w:t>33</w:t>
        <w:tab/>
        <w:t>S. 217</w:t>
      </w:r>
    </w:p>
    <w:p>
      <w:r>
        <w:t>40</w:t>
        <w:tab/>
        <w:t>p[1{Rümpler}, 2{Carl}, 6{o[Hannover]o}]p</w:t>
      </w:r>
    </w:p>
    <w:p>
      <w:r>
        <w:t>41</w:t>
        <w:tab/>
        <w:t>6: Verlagsverhandlungen</w:t>
      </w:r>
    </w:p>
    <w:p>
      <w:r>
        <w:t>43</w:t>
        <w:tab/>
        <w:t>18.11.1856 - 15.08.1879</w:t>
      </w:r>
    </w:p>
    <w:p>
      <w:r>
        <w:br/>
        <w:t>30</w:t>
        <w:tab/>
        <w:t>4650</w:t>
      </w:r>
    </w:p>
    <w:p>
      <w:r>
        <w:t>30a</w:t>
        <w:tab/>
        <w:t>21</w:t>
      </w:r>
    </w:p>
    <w:p>
      <w:r>
        <w:t>30z</w:t>
        <w:tab/>
        <w:t>340 Grimm Br 4650</w:t>
      </w:r>
    </w:p>
    <w:p>
      <w:r>
        <w:t>33</w:t>
        <w:tab/>
        <w:t>S. 217</w:t>
      </w:r>
    </w:p>
    <w:p>
      <w:r>
        <w:t>40</w:t>
        <w:tab/>
        <w:t>k[1{p[1{Schade}, 2{A. W.}]p (s[Buchdruckerei]s)} 2{o[Berlin]o}]k</w:t>
      </w:r>
    </w:p>
    <w:p>
      <w:r>
        <w:t>41</w:t>
        <w:tab/>
        <w:t>1</w:t>
      </w:r>
    </w:p>
    <w:p>
      <w:r>
        <w:t>43</w:t>
        <w:tab/>
        <w:t>23.02.1870</w:t>
      </w:r>
    </w:p>
    <w:p>
      <w:r>
        <w:br/>
        <w:t>30</w:t>
        <w:tab/>
        <w:t>3815</w:t>
      </w:r>
    </w:p>
    <w:p>
      <w:r>
        <w:t>30a</w:t>
        <w:tab/>
        <w:t>22</w:t>
      </w:r>
    </w:p>
    <w:p>
      <w:r>
        <w:t>30z</w:t>
        <w:tab/>
        <w:t>340 Grimm Br 3815</w:t>
      </w:r>
    </w:p>
    <w:p>
      <w:r>
        <w:t>33</w:t>
        <w:tab/>
        <w:t>S. 217</w:t>
      </w:r>
    </w:p>
    <w:p>
      <w:r>
        <w:t>40</w:t>
        <w:tab/>
        <w:t>p[1{Schade}, 2{Gustav}]p k[(1{s[Buchdruckerei]s p[2{Otto} 1{Francke}]p}) 2{o[Berlin]o}]k</w:t>
      </w:r>
    </w:p>
    <w:p>
      <w:r>
        <w:t>41</w:t>
        <w:tab/>
        <w:t>1</w:t>
      </w:r>
    </w:p>
    <w:p>
      <w:r>
        <w:t>43</w:t>
        <w:tab/>
        <w:t>21.05.1890</w:t>
      </w:r>
    </w:p>
    <w:p>
      <w:r>
        <w:br/>
        <w:t>30</w:t>
        <w:tab/>
        <w:t>4944</w:t>
      </w:r>
    </w:p>
    <w:p>
      <w:r>
        <w:t>30a</w:t>
        <w:tab/>
        <w:t>23</w:t>
      </w:r>
    </w:p>
    <w:p>
      <w:r>
        <w:t>30z</w:t>
        <w:tab/>
        <w:t>340 Grimm Br 4944</w:t>
      </w:r>
    </w:p>
    <w:p>
      <w:r>
        <w:t>33</w:t>
        <w:tab/>
        <w:t>S. 221</w:t>
      </w:r>
    </w:p>
    <w:p>
      <w:r>
        <w:t>40</w:t>
        <w:tab/>
        <w:t>k[1{p[1{Seeber}, 2{B.}]p (s[Buchhandlung]s)} 2{o[Florenz]o}]k</w:t>
      </w:r>
    </w:p>
    <w:p>
      <w:r>
        <w:t>41</w:t>
        <w:tab/>
        <w:t>1</w:t>
      </w:r>
    </w:p>
    <w:p>
      <w:r>
        <w:t>43</w:t>
        <w:tab/>
        <w:t>04.03.1889</w:t>
      </w:r>
    </w:p>
    <w:p>
      <w:r>
        <w:br/>
        <w:t>30</w:t>
        <w:tab/>
        <w:t>4945 - 4946</w:t>
      </w:r>
    </w:p>
    <w:p>
      <w:r>
        <w:t>30a</w:t>
        <w:tab/>
        <w:t>24</w:t>
      </w:r>
    </w:p>
    <w:p>
      <w:r>
        <w:t>30z</w:t>
        <w:tab/>
        <w:t>340 Grimm Br 4945 - 4946</w:t>
      </w:r>
    </w:p>
    <w:p>
      <w:r>
        <w:t>33</w:t>
        <w:tab/>
        <w:t>S. 221</w:t>
      </w:r>
    </w:p>
    <w:p>
      <w:r>
        <w:t>40</w:t>
        <w:tab/>
        <w:t>k[1{p[1{Seemann}, 2{E. A.}]p (s[Buchhandlung]s)} 2{o[Leipzig]o, o[Berlin]o}]k</w:t>
      </w:r>
    </w:p>
    <w:p>
      <w:r>
        <w:t>41</w:t>
        <w:tab/>
        <w:t>2</w:t>
      </w:r>
    </w:p>
    <w:p>
      <w:r>
        <w:t>43</w:t>
        <w:tab/>
        <w:t>28.03.1868 - 18.09.1900</w:t>
      </w:r>
    </w:p>
    <w:p>
      <w:r>
        <w:br/>
        <w:t>30</w:t>
        <w:tab/>
        <w:t>5254</w:t>
      </w:r>
    </w:p>
    <w:p>
      <w:r>
        <w:t>30a</w:t>
        <w:tab/>
        <w:t>25</w:t>
      </w:r>
    </w:p>
    <w:p>
      <w:r>
        <w:t>30z</w:t>
        <w:tab/>
        <w:t>340 Grimm Br 5254</w:t>
      </w:r>
    </w:p>
    <w:p>
      <w:r>
        <w:t>33</w:t>
        <w:tab/>
        <w:t>S. 226</w:t>
      </w:r>
    </w:p>
    <w:p>
      <w:r>
        <w:t>40</w:t>
        <w:tab/>
        <w:t>p[1{Thieme}, 2{Ulrich}, 6{o[Leipzig]o}]p</w:t>
      </w:r>
    </w:p>
    <w:p>
      <w:r>
        <w:t>41</w:t>
        <w:tab/>
        <w:t>1: s[Herausgabe]s eines t[Lexikons der bildenden Künstler]t</w:t>
      </w:r>
    </w:p>
    <w:p>
      <w:r>
        <w:t>43</w:t>
        <w:tab/>
        <w:t>28.05.1901</w:t>
      </w:r>
    </w:p>
    <w:p>
      <w:r>
        <w:br/>
        <w:t>30</w:t>
        <w:tab/>
        <w:t>5446</w:t>
      </w:r>
    </w:p>
    <w:p>
      <w:r>
        <w:t>30a</w:t>
        <w:tab/>
        <w:t>26</w:t>
      </w:r>
    </w:p>
    <w:p>
      <w:r>
        <w:t>30z</w:t>
        <w:tab/>
        <w:t>340 Grimm Br 5446</w:t>
      </w:r>
    </w:p>
    <w:p>
      <w:r>
        <w:t>33</w:t>
        <w:tab/>
        <w:t>S. 229</w:t>
      </w:r>
    </w:p>
    <w:p>
      <w:r>
        <w:t>40</w:t>
        <w:tab/>
        <w:t>k[1{p[Weidmann]p (s[Buchhandlung]s)} 2{o[Berlin]o}]k</w:t>
      </w:r>
    </w:p>
    <w:p>
      <w:r>
        <w:t>41</w:t>
        <w:tab/>
        <w:t>1</w:t>
      </w:r>
    </w:p>
    <w:p>
      <w:r>
        <w:t>43</w:t>
        <w:tab/>
        <w:t>07.11.1881</w:t>
      </w:r>
    </w:p>
    <w:p>
      <w:r>
        <w:br/>
        <w:t>30</w:t>
        <w:tab/>
        <w:t>5625</w:t>
      </w:r>
    </w:p>
    <w:p>
      <w:r>
        <w:t>30a</w:t>
        <w:tab/>
        <w:t>27</w:t>
      </w:r>
    </w:p>
    <w:p>
      <w:r>
        <w:t>30z</w:t>
        <w:tab/>
        <w:t>340 Grimm Br 5625</w:t>
      </w:r>
    </w:p>
    <w:p>
      <w:r>
        <w:t>33</w:t>
        <w:tab/>
        <w:t>S. 232</w:t>
      </w:r>
    </w:p>
    <w:p>
      <w:r>
        <w:t>40</w:t>
        <w:tab/>
        <w:t>p[1{Zacharias}, 2{A.}, 6{o[Hamburg]o}]p</w:t>
      </w:r>
    </w:p>
    <w:p>
      <w:r>
        <w:t>41</w:t>
        <w:tab/>
        <w:t>1 mit Antwortnotiz H. Grimms: Einladung zu einem Vortrag vor der Hamburger s[Lesegesellschaft]s</w:t>
      </w:r>
    </w:p>
    <w:p>
      <w:r>
        <w:t>43</w:t>
        <w:tab/>
        <w:t>03.01.1868</w:t>
      </w:r>
    </w:p>
    <w:p>
      <w:r>
        <w:br/>
        <w:t>26</w:t>
        <w:tab/>
        <w:t>Br</w:t>
      </w:r>
    </w:p>
    <w:p>
      <w:r>
        <w:t>26a</w:t>
        <w:tab/>
        <w:t>11</w:t>
      </w:r>
    </w:p>
    <w:p>
      <w:r>
        <w:t>27</w:t>
        <w:tab/>
        <w:t>J. Herman Grimm (1828-1901) \ II. Briefe \ 2. Von Herman Grimm (Briefe und Briefkonzepte)</w:t>
      </w:r>
    </w:p>
    <w:p>
      <w:r>
        <w:t>30</w:t>
        <w:tab/>
        <w:t>1878</w:t>
      </w:r>
    </w:p>
    <w:p>
      <w:r>
        <w:t>30a</w:t>
        <w:tab/>
        <w:t>01</w:t>
      </w:r>
    </w:p>
    <w:p>
      <w:r>
        <w:t>30z</w:t>
        <w:tab/>
        <w:t>340 Grimm Br 1878</w:t>
      </w:r>
    </w:p>
    <w:p>
      <w:r>
        <w:t>33</w:t>
        <w:tab/>
        <w:t>S. 235</w:t>
      </w:r>
    </w:p>
    <w:p>
      <w:r>
        <w:t>40</w:t>
        <w:tab/>
        <w:t>an p[1{Dümmler}, 2{Ferdinand}]p</w:t>
      </w:r>
    </w:p>
    <w:p>
      <w:r>
        <w:t>41</w:t>
        <w:tab/>
        <w:t>1 Konzept: Weiterdruck der Grammatik</w:t>
      </w:r>
    </w:p>
    <w:p>
      <w:r>
        <w:t>43</w:t>
        <w:tab/>
        <w:t>13.02.1885</w:t>
      </w:r>
    </w:p>
    <w:p>
      <w:r>
        <w:br/>
        <w:t>30</w:t>
        <w:tab/>
        <w:t>1879</w:t>
      </w:r>
    </w:p>
    <w:p>
      <w:r>
        <w:t>30a</w:t>
        <w:tab/>
        <w:t>02</w:t>
      </w:r>
    </w:p>
    <w:p>
      <w:r>
        <w:t>30z</w:t>
        <w:tab/>
        <w:t>340 Grimm Br 1879</w:t>
      </w:r>
    </w:p>
    <w:p>
      <w:r>
        <w:t>33</w:t>
        <w:tab/>
        <w:t>S. 235</w:t>
      </w:r>
    </w:p>
    <w:p>
      <w:r>
        <w:t>40</w:t>
        <w:tab/>
        <w:t>an p[Elwert]p (s[Buchhandlung]s)</w:t>
      </w:r>
    </w:p>
    <w:p>
      <w:r>
        <w:t>41</w:t>
        <w:tab/>
        <w:t>1 Konzept: Veröffentlichung des Briefwechsels der p[7{Brüder} 1{Grimm}]p mit p[2{Paul} 1{Wigand}]p</w:t>
      </w:r>
    </w:p>
    <w:p>
      <w:r>
        <w:t>43</w:t>
        <w:tab/>
        <w:t>13.06.1883</w:t>
      </w:r>
    </w:p>
    <w:p>
      <w:r>
        <w:br/>
        <w:t>30</w:t>
        <w:tab/>
        <w:t>1941</w:t>
      </w:r>
    </w:p>
    <w:p>
      <w:r>
        <w:t>30a</w:t>
        <w:tab/>
        <w:t>03</w:t>
      </w:r>
    </w:p>
    <w:p>
      <w:r>
        <w:t>30z</w:t>
        <w:tab/>
        <w:t>340 Grimm Br 1941</w:t>
      </w:r>
    </w:p>
    <w:p>
      <w:r>
        <w:t>33</w:t>
        <w:tab/>
        <w:t>S. 236</w:t>
      </w:r>
    </w:p>
    <w:p>
      <w:r>
        <w:t>40</w:t>
        <w:tab/>
        <w:t>an k[1{p[Grote]p (s[Verlagsbuchhandlung]s)} 2{o[Heidelberg]o}]k</w:t>
      </w:r>
    </w:p>
    <w:p>
      <w:r>
        <w:t>41</w:t>
        <w:tab/>
        <w:t>1 Konzept</w:t>
      </w:r>
    </w:p>
    <w:p>
      <w:r>
        <w:t>43</w:t>
        <w:tab/>
        <w:t>01.07.1885</w:t>
      </w:r>
    </w:p>
    <w:p>
      <w:r>
        <w:br/>
        <w:t>30</w:t>
        <w:tab/>
        <w:t>1962</w:t>
      </w:r>
    </w:p>
    <w:p>
      <w:r>
        <w:t>30a</w:t>
        <w:tab/>
        <w:t>04</w:t>
      </w:r>
    </w:p>
    <w:p>
      <w:r>
        <w:t>30z</w:t>
        <w:tab/>
        <w:t>340 Grimm Br 1962</w:t>
      </w:r>
    </w:p>
    <w:p>
      <w:r>
        <w:t>33</w:t>
        <w:tab/>
        <w:t>S. 237</w:t>
      </w:r>
    </w:p>
    <w:p>
      <w:r>
        <w:t>40</w:t>
        <w:tab/>
        <w:t>an p[1{Hirzel}, 2{Salomon}]p</w:t>
      </w:r>
    </w:p>
    <w:p>
      <w:r>
        <w:t>41</w:t>
        <w:tab/>
        <w:t>1 Konzept</w:t>
      </w:r>
    </w:p>
    <w:p>
      <w:r>
        <w:t>43</w:t>
        <w:tab/>
        <w:t>01.05.1852</w:t>
      </w:r>
    </w:p>
    <w:p>
      <w:r>
        <w:br/>
        <w:t>30</w:t>
        <w:tab/>
        <w:t>1975 - 1984</w:t>
      </w:r>
    </w:p>
    <w:p>
      <w:r>
        <w:t>30a</w:t>
        <w:tab/>
        <w:t>05</w:t>
      </w:r>
    </w:p>
    <w:p>
      <w:r>
        <w:t>30z</w:t>
        <w:tab/>
        <w:t>340 Grimm Br 1975 - 1984</w:t>
      </w:r>
    </w:p>
    <w:p>
      <w:r>
        <w:t>33</w:t>
        <w:tab/>
        <w:t>S. 237</w:t>
      </w:r>
    </w:p>
    <w:p>
      <w:r>
        <w:t>40</w:t>
        <w:tab/>
        <w:t>an p[Lesse]p</w:t>
      </w:r>
    </w:p>
    <w:p>
      <w:r>
        <w:t>41</w:t>
        <w:tab/>
        <w:t>10, davon 6 Antwortkonzepte Lesses u. 1 mit Antwortkonzept p[2{Ferd.} 1{Dümmler}]p: s[Neudruck]s der t[&lt;Kinder- und Haus-&gt;Märchen]t. Florenz, Lugano, Freiburg, o.O.</w:t>
      </w:r>
    </w:p>
    <w:p>
      <w:r>
        <w:t>43</w:t>
        <w:tab/>
        <w:t>18.04.1886 - 08.11.1886</w:t>
      </w:r>
    </w:p>
    <w:p>
      <w:r>
        <w:br/>
        <w:t>30</w:t>
        <w:tab/>
        <w:t>1995 - 1996</w:t>
      </w:r>
    </w:p>
    <w:p>
      <w:r>
        <w:t>30a</w:t>
        <w:tab/>
        <w:t>06</w:t>
      </w:r>
    </w:p>
    <w:p>
      <w:r>
        <w:t>30z</w:t>
        <w:tab/>
        <w:t>340 Grimm Br 1995 - 1996</w:t>
      </w:r>
    </w:p>
    <w:p>
      <w:r>
        <w:t>33</w:t>
        <w:tab/>
        <w:t>S. 238</w:t>
      </w:r>
    </w:p>
    <w:p>
      <w:r>
        <w:t>40</w:t>
        <w:tab/>
        <w:t>p[1{Paetel}, (7{Gebrüder})]p</w:t>
      </w:r>
    </w:p>
    <w:p>
      <w:r>
        <w:t>41</w:t>
        <w:tab/>
        <w:t>2 Konzepte: Publikation eines Aufsatzes in der "Deutschen Rundschau), Lugano</w:t>
      </w:r>
    </w:p>
    <w:p>
      <w:r>
        <w:t>43</w:t>
        <w:tab/>
        <w:t>29.09.1888 - 04.10.1888</w:t>
      </w:r>
    </w:p>
    <w:p>
      <w:r>
        <w:br/>
        <w:t>30</w:t>
        <w:tab/>
        <w:t>2005</w:t>
      </w:r>
    </w:p>
    <w:p>
      <w:r>
        <w:t>30a</w:t>
        <w:tab/>
        <w:t>07</w:t>
      </w:r>
    </w:p>
    <w:p>
      <w:r>
        <w:t>30z</w:t>
        <w:tab/>
        <w:t>340 Grimm Br 2005</w:t>
      </w:r>
    </w:p>
    <w:p>
      <w:r>
        <w:t>33</w:t>
        <w:tab/>
        <w:t>S. 239</w:t>
      </w:r>
    </w:p>
    <w:p>
      <w:r>
        <w:t>40</w:t>
        <w:tab/>
        <w:t>an p[1{Rümpler}, 2{Carl}]p (s[Buchhandlung]s)</w:t>
      </w:r>
    </w:p>
    <w:p>
      <w:r>
        <w:t>41</w:t>
        <w:tab/>
        <w:t>1 Konzept: Angebot eines Bandes "t[Essays]t"</w:t>
      </w:r>
    </w:p>
    <w:p>
      <w:r>
        <w:t>43</w:t>
        <w:tab/>
        <w:t>02.01.1857</w:t>
      </w:r>
    </w:p>
    <w:p>
      <w:r>
        <w:br/>
        <w:t>26</w:t>
        <w:tab/>
        <w:t>Br</w:t>
      </w:r>
    </w:p>
    <w:p>
      <w:r>
        <w:t>26a</w:t>
        <w:tab/>
        <w:t>12</w:t>
      </w:r>
    </w:p>
    <w:p>
      <w:r>
        <w:t>27</w:t>
        <w:tab/>
        <w:t>J. Herman Grimm (1828-1901) \ II. Briefe \ 3. Briefe anderer Schreiber an verschiedene Empfänger</w:t>
      </w:r>
    </w:p>
    <w:p>
      <w:r>
        <w:t>30</w:t>
        <w:tab/>
        <w:t>424 - 425</w:t>
      </w:r>
    </w:p>
    <w:p>
      <w:r>
        <w:t>30a</w:t>
        <w:tab/>
        <w:t>01</w:t>
      </w:r>
    </w:p>
    <w:p>
      <w:r>
        <w:t>30z</w:t>
        <w:tab/>
        <w:t>340 Grimm Br 424 - 425</w:t>
      </w:r>
    </w:p>
    <w:p>
      <w:r>
        <w:t>33</w:t>
        <w:tab/>
        <w:t>S. 242</w:t>
      </w:r>
    </w:p>
    <w:p>
      <w:r>
        <w:t>40</w:t>
        <w:tab/>
        <w:t>p[1{Bertelsmann}, 2{C.}, 6{o[Gütersloh]o}]p an p[Lesse]p</w:t>
      </w:r>
    </w:p>
    <w:p>
      <w:r>
        <w:t>41</w:t>
        <w:tab/>
        <w:t>2, davon 1 mit Notiz Lesses, 1 auch abschr.: s[Neuauflage]s der Grimmschen t[&lt;Kinder- und Haus-&gt;Märchen]t</w:t>
      </w:r>
    </w:p>
    <w:p>
      <w:r>
        <w:t>43</w:t>
        <w:tab/>
        <w:t>16.10.1886 - 22.10.1886</w:t>
      </w:r>
    </w:p>
    <w:p>
      <w:r>
        <w:br/>
        <w:t>30</w:t>
        <w:tab/>
        <w:t>570</w:t>
      </w:r>
    </w:p>
    <w:p>
      <w:r>
        <w:t>30a</w:t>
        <w:tab/>
        <w:t>02</w:t>
      </w:r>
    </w:p>
    <w:p>
      <w:r>
        <w:t>30z</w:t>
        <w:tab/>
        <w:t>340 Grimm Br 570</w:t>
      </w:r>
    </w:p>
    <w:p>
      <w:r>
        <w:t>33</w:t>
        <w:tab/>
        <w:t>S. 242</w:t>
      </w:r>
    </w:p>
    <w:p>
      <w:r>
        <w:t>40</w:t>
        <w:tab/>
        <w:t>p[1{Brunn}, 2{Heinrich}, 6{o[München]o}]p an k[p[1{Asher}, 2{A.}]p &amp; Co.]k</w:t>
      </w:r>
    </w:p>
    <w:p>
      <w:r>
        <w:t>41</w:t>
        <w:tab/>
        <w:t>1</w:t>
      </w:r>
    </w:p>
    <w:p>
      <w:r>
        <w:t>43</w:t>
        <w:tab/>
        <w:t>09.01.1870</w:t>
      </w:r>
    </w:p>
    <w:p>
      <w:r>
        <w:br/>
        <w:t>30</w:t>
        <w:tab/>
        <w:t>3881</w:t>
      </w:r>
    </w:p>
    <w:p>
      <w:r>
        <w:t>30a</w:t>
        <w:tab/>
        <w:t>03</w:t>
      </w:r>
    </w:p>
    <w:p>
      <w:r>
        <w:t>30z</w:t>
        <w:tab/>
        <w:t>340 Grimm Br 3881</w:t>
      </w:r>
    </w:p>
    <w:p>
      <w:r>
        <w:t>33</w:t>
        <w:tab/>
        <w:t>S. 244</w:t>
      </w:r>
    </w:p>
    <w:p>
      <w:r>
        <w:t>40</w:t>
        <w:tab/>
        <w:t>k[1{p[Mayer]p &amp; p[Müller]p (s[Buchhandlung]s)} 2{o[Berlin]o}]k an p[1{Scherer}, 2{Marie}]p</w:t>
      </w:r>
    </w:p>
    <w:p>
      <w:r>
        <w:t>41</w:t>
        <w:tab/>
        <w:t>1: s[2{Verkauf der} 1{Bibliothek}]s des verstorbenen p[2{Wilhelm} 1{Scherer}]p</w:t>
      </w:r>
    </w:p>
    <w:p>
      <w:r>
        <w:t>43</w:t>
        <w:tab/>
        <w:t>27.08.1886</w:t>
      </w:r>
    </w:p>
    <w:p>
      <w:r>
        <w:br/>
        <w:t>30</w:t>
        <w:tab/>
        <w:t>4165</w:t>
      </w:r>
    </w:p>
    <w:p>
      <w:r>
        <w:t>30a</w:t>
        <w:tab/>
        <w:t>04</w:t>
      </w:r>
    </w:p>
    <w:p>
      <w:r>
        <w:t>30z</w:t>
        <w:tab/>
        <w:t>340 Grimm Br 4165</w:t>
      </w:r>
    </w:p>
    <w:p>
      <w:r>
        <w:t>33</w:t>
        <w:tab/>
        <w:t>S. 245</w:t>
      </w:r>
    </w:p>
    <w:p>
      <w:r>
        <w:t>40</w:t>
        <w:tab/>
        <w:t>k[1{p[1{Paetel}, 7{Gebrüder}]p (s[Verlag]s)} 2{o[Berlin]o}]k an k[p[Besser]p'sche s[Buchhandlung]s]k</w:t>
      </w:r>
    </w:p>
    <w:p>
      <w:r>
        <w:t>41</w:t>
        <w:tab/>
        <w:t>1</w:t>
      </w:r>
    </w:p>
    <w:p>
      <w:r>
        <w:t>43</w:t>
        <w:tab/>
        <w:t>04.03.1886</w:t>
      </w:r>
    </w:p>
    <w:p>
      <w:r>
        <w:br/>
        <w:t>30</w:t>
        <w:tab/>
        <w:t>4651</w:t>
      </w:r>
    </w:p>
    <w:p>
      <w:r>
        <w:t>30a</w:t>
        <w:tab/>
        <w:t>05</w:t>
      </w:r>
    </w:p>
    <w:p>
      <w:r>
        <w:t>30z</w:t>
        <w:tab/>
        <w:t>340 Grimm Br 4651</w:t>
      </w:r>
    </w:p>
    <w:p>
      <w:r>
        <w:t>33</w:t>
        <w:tab/>
        <w:t>S. 245</w:t>
      </w:r>
    </w:p>
    <w:p>
      <w:r>
        <w:t>40</w:t>
        <w:tab/>
        <w:t>k[1{p[1{Schade}, 2{A. W.}]p (s[Buchdruckerei]s)} 2{o[Berlin]o}]k an p[Lesse]p</w:t>
      </w:r>
    </w:p>
    <w:p>
      <w:r>
        <w:t>41</w:t>
        <w:tab/>
        <w:t>1: Auslieferung der s[Illustrationsplatten]s für die t[Kinder- und Hausmärchen]t an den k[s[Verlag]s p[2{C.} 1{Bertelsmann}]p]k</w:t>
      </w:r>
    </w:p>
    <w:p>
      <w:r>
        <w:t>43</w:t>
        <w:tab/>
        <w:t>04.11.1886</w:t>
      </w:r>
    </w:p>
    <w:p>
      <w:r>
        <w:br/>
        <w:t>30</w:t>
        <w:tab/>
        <w:t>5038</w:t>
      </w:r>
    </w:p>
    <w:p>
      <w:r>
        <w:t>30a</w:t>
        <w:tab/>
        <w:t>06</w:t>
      </w:r>
    </w:p>
    <w:p>
      <w:r>
        <w:t>30z</w:t>
        <w:tab/>
        <w:t>340 Grimm Br 5038</w:t>
      </w:r>
    </w:p>
    <w:p>
      <w:r>
        <w:t>33</w:t>
        <w:tab/>
        <w:t>S. 246</w:t>
      </w:r>
    </w:p>
    <w:p>
      <w:r>
        <w:t>40</w:t>
        <w:tab/>
        <w:t>k[1{p[1{Staude}, 2{Elwin}]p (s[Verlagsbuchhandlung]s)} 2{o[Berlin]o}]k an p[1{Bertelsmann}, 2{C.}]p</w:t>
      </w:r>
    </w:p>
    <w:p>
      <w:r>
        <w:t>41</w:t>
        <w:tab/>
        <w:t>1: s[Illustration]s der t[&lt;Kinder- und Haus-&gt;Märchen]t-s[Neuauflage]s</w:t>
      </w:r>
    </w:p>
    <w:p>
      <w:r>
        <w:t>43</w:t>
        <w:tab/>
        <w:t>09.11.1886</w:t>
      </w:r>
    </w:p>
    <w:p>
      <w:r>
        <w:br/>
        <w:t>30</w:t>
        <w:tab/>
        <w:t>5039 - 5040</w:t>
      </w:r>
    </w:p>
    <w:p>
      <w:r>
        <w:t>30a</w:t>
        <w:tab/>
        <w:t>07</w:t>
      </w:r>
    </w:p>
    <w:p>
      <w:r>
        <w:t>30z</w:t>
        <w:tab/>
        <w:t>340 Grimm Br 5039 - 5040</w:t>
      </w:r>
    </w:p>
    <w:p>
      <w:r>
        <w:t>33</w:t>
        <w:tab/>
        <w:t>S. 246</w:t>
      </w:r>
    </w:p>
    <w:p>
      <w:r>
        <w:t>40</w:t>
        <w:tab/>
        <w:t>k[1{p[1{Staude}, 2{Elwin}]p (s[Verlagsbuchhandlung]s)} 2{o[Berlin]o}]k an p[Lesse]p</w:t>
      </w:r>
    </w:p>
    <w:p>
      <w:r>
        <w:t>41</w:t>
        <w:tab/>
        <w:t>2 mit Antwortkonzepten: Ansprüche der p[1{Grimm}schen 7{Erben}]p gegen den k[s[Verlag]s p[2{Ferdinand} 1{Dümmler}]p]k</w:t>
      </w:r>
    </w:p>
    <w:p>
      <w:r>
        <w:t>43</w:t>
        <w:tab/>
        <w:t>26.10.1886 - 03.11.1886</w:t>
      </w:r>
    </w:p>
    <w:p/>
    <w:p/>
    <w:p>
      <w:r>
        <w:br/>
        <w:t>20</w:t>
        <w:tab/>
        <w:t>340 Justi</w:t>
      </w:r>
    </w:p>
    <w:p>
      <w:r>
        <w:t>20a</w:t>
        <w:tab/>
        <w:t>340</w:t>
      </w:r>
    </w:p>
    <w:p>
      <w:r>
        <w:t>20b</w:t>
        <w:tab/>
        <w:t>Justi</w:t>
      </w:r>
    </w:p>
    <w:p>
      <w:r>
        <w:t>21</w:t>
        <w:tab/>
        <w:t>Familie Justi</w:t>
      </w:r>
    </w:p>
    <w:p>
      <w:r>
        <w:t>22</w:t>
        <w:tab/>
        <w:t>Hauptabteilung II: Akten \ Nichtstaatliche Archive \ 340. Familienarchive und Nachlässe \ #340. Justi</w:t>
      </w:r>
    </w:p>
    <w:p>
      <w:r>
        <w:t>23</w:t>
        <w:tab/>
        <w:t>1658 - 1984</w:t>
      </w:r>
    </w:p>
    <w:p>
      <w:r>
        <w:t>24</w:t>
        <w:tab/>
        <w:t>Findbuch</w:t>
      </w:r>
    </w:p>
    <w:p>
      <w:r>
        <w:t>25</w:t>
        <w:tab/>
        <w:t>Depositum - Die Benutzung des Bestandes zu wissenschaftlichen Zwecken unterliegt den Bestimmungen des Staatsarchivs Marburg. Für die Einsichtnahme aus nichtwissenschaftlichen Gründen ist die vorherige Genehmigung des Eigentümers erforderlich.</w:t>
      </w:r>
    </w:p>
    <w:p>
      <w:r>
        <w:t>26</w:t>
        <w:tab/>
        <w:t>&lt; - &gt;</w:t>
      </w:r>
    </w:p>
    <w:p>
      <w:r>
        <w:t>26a</w:t>
        <w:tab/>
        <w:t>01</w:t>
      </w:r>
    </w:p>
    <w:p>
      <w:r>
        <w:t>27</w:t>
        <w:tab/>
        <w:t>Akten \ II. Der von Johann Adam Justi abstammende Zweig der Marburger Familie Justi \ C.1. p[2{Karl Wilhelm} 1{Justi} (7{1767-1846})]p und Friederike Charlotte Amalie geb. Bucher (1776-1854) \ a. Persönliches</w:t>
      </w:r>
    </w:p>
    <w:p>
      <w:r>
        <w:t>30</w:t>
        <w:tab/>
        <w:t>Nr. 42</w:t>
      </w:r>
    </w:p>
    <w:p>
      <w:r>
        <w:t>30a</w:t>
        <w:tab/>
        <w:t>01</w:t>
      </w:r>
    </w:p>
    <w:p>
      <w:r>
        <w:t>30z</w:t>
        <w:tab/>
        <w:t>340 Justi Nr. 42</w:t>
      </w:r>
    </w:p>
    <w:p>
      <w:r>
        <w:t>33</w:t>
        <w:tab/>
        <w:t>S. 4</w:t>
      </w:r>
    </w:p>
    <w:p>
      <w:r>
        <w:t>40</w:t>
        <w:tab/>
        <w:t>Ernennungen, Würdigungen und Veröffentlichungen Karl Wilhelm Justi</w:t>
      </w:r>
    </w:p>
    <w:p>
      <w:r>
        <w:t>41</w:t>
        <w:tab/>
        <w:t>u.a.: s[Verlagsankündigungen]s</w:t>
      </w:r>
    </w:p>
    <w:p>
      <w:r>
        <w:t>43</w:t>
        <w:tab/>
        <w:t>1826 - 1846</w:t>
      </w:r>
    </w:p>
    <w:p>
      <w:r>
        <w:br/>
        <w:t>26</w:t>
        <w:tab/>
        <w:t>&lt; - &gt;</w:t>
      </w:r>
    </w:p>
    <w:p>
      <w:r>
        <w:t>26a</w:t>
        <w:tab/>
        <w:t>02</w:t>
      </w:r>
    </w:p>
    <w:p>
      <w:r>
        <w:t>27</w:t>
        <w:tab/>
        <w:t>Akten \ II. Der von Johann Adam Justi abstammende Zweig der Marburger Familie Justi \ C.1. Karl Wilhelm Justi (1767-1846) und Friederike Charlotte Amalie geb. Bucher (1776-1854) \ c. Briefe an Karl Wilhelm Justi</w:t>
      </w:r>
    </w:p>
    <w:p>
      <w:r>
        <w:t>30</w:t>
        <w:tab/>
        <w:t>Nr. 243</w:t>
      </w:r>
    </w:p>
    <w:p>
      <w:r>
        <w:t>30a</w:t>
        <w:tab/>
        <w:t>01</w:t>
      </w:r>
    </w:p>
    <w:p>
      <w:r>
        <w:t>30z</w:t>
        <w:tab/>
        <w:t>340 Justi Nr. 243</w:t>
      </w:r>
    </w:p>
    <w:p>
      <w:r>
        <w:t>33</w:t>
        <w:tab/>
        <w:t>S. 7</w:t>
      </w:r>
    </w:p>
    <w:p>
      <w:r>
        <w:t>40</w:t>
        <w:tab/>
        <w:t>p[1{Bohné}, 2{J. J.} (Verleger?) in 6{o[Kassel]o}]p (4)</w:t>
      </w:r>
    </w:p>
    <w:p>
      <w:r>
        <w:t>43</w:t>
        <w:tab/>
        <w:t>1840</w:t>
      </w:r>
    </w:p>
    <w:p>
      <w:r>
        <w:br/>
        <w:t>30</w:t>
        <w:tab/>
        <w:t>Nr. 246</w:t>
      </w:r>
    </w:p>
    <w:p>
      <w:r>
        <w:t>30a</w:t>
        <w:tab/>
        <w:t>02</w:t>
      </w:r>
    </w:p>
    <w:p>
      <w:r>
        <w:t>30z</w:t>
        <w:tab/>
        <w:t>340 Justi Nr. 246</w:t>
      </w:r>
    </w:p>
    <w:p>
      <w:r>
        <w:t>33</w:t>
        <w:tab/>
        <w:t>S. 8</w:t>
      </w:r>
    </w:p>
    <w:p>
      <w:r>
        <w:t>40</w:t>
        <w:tab/>
        <w:t>p[1{Brockhaus}, 2{F. A.}, 6{o[Leipzig]o}]p (1)</w:t>
      </w:r>
    </w:p>
    <w:p>
      <w:r>
        <w:t>43</w:t>
        <w:tab/>
        <w:t>1832</w:t>
      </w:r>
    </w:p>
    <w:p>
      <w:r>
        <w:br/>
        <w:t>26</w:t>
        <w:tab/>
        <w:t>&lt; - &gt;</w:t>
      </w:r>
    </w:p>
    <w:p>
      <w:r>
        <w:t>26a</w:t>
        <w:tab/>
        <w:t>03</w:t>
      </w:r>
    </w:p>
    <w:p>
      <w:r>
        <w:t>27</w:t>
        <w:tab/>
        <w:t>Akten \ II. Der von Johann Adam Justi abstammende Zweig der Marburger Familie Justi \ C.1. Karl Wilhelm Justi (1767-1846) und Friederike Charlotte Amalie geb. Bucher (1776-1854) \ f. Korrespondenz mit Verlegern und Buchhändlern</w:t>
      </w:r>
    </w:p>
    <w:p>
      <w:r>
        <w:t>30</w:t>
        <w:tab/>
        <w:t>Nr. 544</w:t>
      </w:r>
    </w:p>
    <w:p>
      <w:r>
        <w:t>30a</w:t>
        <w:tab/>
        <w:t>01</w:t>
      </w:r>
    </w:p>
    <w:p>
      <w:r>
        <w:t>30z</w:t>
        <w:tab/>
        <w:t>340 Justi Nr. 544</w:t>
      </w:r>
    </w:p>
    <w:p>
      <w:r>
        <w:t>33</w:t>
        <w:tab/>
        <w:t>S. 28</w:t>
      </w:r>
    </w:p>
    <w:p>
      <w:r>
        <w:t>40</w:t>
        <w:tab/>
        <w:t>p[1{Elwert}, 2{Noa Gottfried}, 5{s[&lt;Buchhändler&gt;]s}6{o[Marburg]o}]p (2)</w:t>
      </w:r>
    </w:p>
    <w:p>
      <w:r>
        <w:t>43</w:t>
        <w:tab/>
        <w:t>1832 ; 1846</w:t>
      </w:r>
    </w:p>
    <w:p>
      <w:r>
        <w:br/>
        <w:t>30</w:t>
        <w:tab/>
        <w:t>Nr. 281</w:t>
      </w:r>
    </w:p>
    <w:p>
      <w:r>
        <w:t>30a</w:t>
        <w:tab/>
        <w:t>02</w:t>
      </w:r>
    </w:p>
    <w:p>
      <w:r>
        <w:t>30z</w:t>
        <w:tab/>
        <w:t>340 Justi Nr. 281</w:t>
      </w:r>
    </w:p>
    <w:p>
      <w:r>
        <w:t>33</w:t>
        <w:tab/>
        <w:t>S. 28</w:t>
      </w:r>
    </w:p>
    <w:p>
      <w:r>
        <w:t>40</w:t>
        <w:tab/>
        <w:t>p[1{Garthe}, 2{Christian}, 5{s[Buchhändler]s} in 6{o[Marburg]o}]p (2)</w:t>
      </w:r>
    </w:p>
    <w:p>
      <w:r>
        <w:t>41</w:t>
        <w:tab/>
        <w:t>nur: s[Vertrag]s mit Garthe über das Erscheinen der zweiten Auflage der t[Geschichte der Heiligen Elisabeth]t</w:t>
      </w:r>
    </w:p>
    <w:p>
      <w:r>
        <w:t>43</w:t>
        <w:tab/>
        <w:t>1834</w:t>
      </w:r>
    </w:p>
    <w:p>
      <w:r>
        <w:br/>
        <w:t>30</w:t>
        <w:tab/>
        <w:t>Nr. 330</w:t>
      </w:r>
    </w:p>
    <w:p>
      <w:r>
        <w:t>30a</w:t>
        <w:tab/>
        <w:t>03</w:t>
      </w:r>
    </w:p>
    <w:p>
      <w:r>
        <w:t>30z</w:t>
        <w:tab/>
        <w:t>340 Justi Nr. 330</w:t>
      </w:r>
    </w:p>
    <w:p>
      <w:r>
        <w:t>33</w:t>
        <w:tab/>
        <w:t>S. 28</w:t>
      </w:r>
    </w:p>
    <w:p>
      <w:r>
        <w:t>40</w:t>
        <w:tab/>
        <w:t>p[1{Krieger}, 2{Johann Konrad Christian}, 5{s[Buchhändler]s} in 6{o[Marburg]o}]p (?) (2)</w:t>
      </w:r>
    </w:p>
    <w:p>
      <w:r>
        <w:t>43</w:t>
        <w:tab/>
        <w:t>1801</w:t>
      </w:r>
    </w:p>
    <w:p>
      <w:r>
        <w:br/>
        <w:t>30</w:t>
        <w:tab/>
        <w:t>Nr. 468</w:t>
      </w:r>
    </w:p>
    <w:p>
      <w:r>
        <w:t>30a</w:t>
        <w:tab/>
        <w:t>04</w:t>
      </w:r>
    </w:p>
    <w:p>
      <w:r>
        <w:t>30z</w:t>
        <w:tab/>
        <w:t>340 Justi Nr. 468</w:t>
      </w:r>
    </w:p>
    <w:p>
      <w:r>
        <w:t>33</w:t>
        <w:tab/>
        <w:t>S. 28</w:t>
      </w:r>
    </w:p>
    <w:p>
      <w:r>
        <w:t>40</w:t>
        <w:tab/>
        <w:t>p[1{Barth}, 2{Johann Ambrosius}, 5{s[Buchdrucker]s und s[Verleger]s} in 6{o[Leipzig]o}]p (17)</w:t>
      </w:r>
    </w:p>
    <w:p>
      <w:r>
        <w:t>43</w:t>
        <w:tab/>
        <w:t>1819 - 1840</w:t>
      </w:r>
    </w:p>
    <w:p>
      <w:r>
        <w:br/>
        <w:t>30</w:t>
        <w:tab/>
        <w:t>Nr. 469</w:t>
      </w:r>
    </w:p>
    <w:p>
      <w:r>
        <w:t>30a</w:t>
        <w:tab/>
        <w:t>05</w:t>
      </w:r>
    </w:p>
    <w:p>
      <w:r>
        <w:t>30z</w:t>
        <w:tab/>
        <w:t>340 Justi Nr. 469</w:t>
      </w:r>
    </w:p>
    <w:p>
      <w:r>
        <w:t>33</w:t>
        <w:tab/>
        <w:t>S. 28</w:t>
      </w:r>
    </w:p>
    <w:p>
      <w:r>
        <w:t>40</w:t>
        <w:tab/>
        <w:t>p[1{Göschen}, 2{Georg Samson}, 5{s[Buchdrucker]s und s[Verleger]s} in 6{o[Leipzig]o}]p (11)</w:t>
      </w:r>
    </w:p>
    <w:p>
      <w:r>
        <w:t>43</w:t>
        <w:tab/>
        <w:t>1795 - 1810</w:t>
      </w:r>
    </w:p>
    <w:p>
      <w:r>
        <w:br/>
        <w:t>30</w:t>
        <w:tab/>
        <w:t>Nr. 470</w:t>
      </w:r>
    </w:p>
    <w:p>
      <w:r>
        <w:t>30a</w:t>
        <w:tab/>
        <w:t>06</w:t>
      </w:r>
    </w:p>
    <w:p>
      <w:r>
        <w:t>30z</w:t>
        <w:tab/>
        <w:t>340 Justi Nr. 470</w:t>
      </w:r>
    </w:p>
    <w:p>
      <w:r>
        <w:t>33</w:t>
        <w:tab/>
        <w:t>S. 28</w:t>
      </w:r>
    </w:p>
    <w:p>
      <w:r>
        <w:t>40</w:t>
        <w:tab/>
        <w:t>p[1{Perthes}, 2{Justus}, 5{s[Buchdrucker]s und s[Verleger]s} in 6{o[Gotha]o}]p (9)</w:t>
      </w:r>
    </w:p>
    <w:p>
      <w:r>
        <w:t>43</w:t>
        <w:tab/>
        <w:t>1795 - 1815 ; 1832</w:t>
      </w:r>
    </w:p>
    <w:p>
      <w:r>
        <w:br/>
        <w:t>30</w:t>
        <w:tab/>
        <w:t>Nr. 543</w:t>
      </w:r>
    </w:p>
    <w:p>
      <w:r>
        <w:t>30a</w:t>
        <w:tab/>
        <w:t>07</w:t>
      </w:r>
    </w:p>
    <w:p>
      <w:r>
        <w:t>30z</w:t>
        <w:tab/>
        <w:t>340 Justi Nr. 543</w:t>
      </w:r>
    </w:p>
    <w:p>
      <w:r>
        <w:t>33</w:t>
        <w:tab/>
        <w:t>S. 28</w:t>
      </w:r>
    </w:p>
    <w:p>
      <w:r>
        <w:t>40</w:t>
        <w:tab/>
        <w:t>s[Rechnungen]s von s[Buchhändler]sn</w:t>
      </w:r>
    </w:p>
    <w:p>
      <w:r>
        <w:t>41</w:t>
        <w:tab/>
        <w:t>p[2{Christian} 1{Garthe}]p, 1830; p[2{Johann Christian} 1{Krieger}]p, 1802-1821; p[2{Noa Gottfried} 1{Elwert}]p, 1831-1843</w:t>
      </w:r>
    </w:p>
    <w:p>
      <w:r>
        <w:t>43</w:t>
        <w:tab/>
        <w:t>1802 - 1843</w:t>
      </w:r>
    </w:p>
    <w:p>
      <w:r>
        <w:br/>
        <w:t>26</w:t>
        <w:tab/>
        <w:t>&lt; - &gt;</w:t>
      </w:r>
    </w:p>
    <w:p>
      <w:r>
        <w:t>26a</w:t>
        <w:tab/>
        <w:t>04</w:t>
      </w:r>
    </w:p>
    <w:p>
      <w:r>
        <w:t>27</w:t>
        <w:tab/>
        <w:t>Akten \ II. Der von Johann Adam Justi abstammende Zweig der Marburger Familie Justi \ D.1. Wilhelm Justi (1801-1876) und Friedrike, geb. Ruppersberg (1805-1885) \ c. Briefe von Wilhelm Justi</w:t>
      </w:r>
    </w:p>
    <w:p>
      <w:r>
        <w:t>30</w:t>
        <w:tab/>
        <w:t>Nr. 80</w:t>
      </w:r>
    </w:p>
    <w:p>
      <w:r>
        <w:t>30a</w:t>
        <w:tab/>
        <w:t>01</w:t>
      </w:r>
    </w:p>
    <w:p>
      <w:r>
        <w:t>30z</w:t>
        <w:tab/>
        <w:t>340 Justi Nr. 80</w:t>
      </w:r>
    </w:p>
    <w:p>
      <w:r>
        <w:t>33</w:t>
        <w:tab/>
        <w:t>S. 33</w:t>
      </w:r>
    </w:p>
    <w:p>
      <w:r>
        <w:t>40</w:t>
        <w:tab/>
        <w:t>Briefe des Pfarrers Wilhelm Justi an seinen Schwager Pfarrer Schmidt (betr. Geburt seines Sohnes Carl), an Karl Kessmann (betr. das Schmidtsche Familien-Benefizium) und an den Verfasser einer Ausgabe der vollständigen s[p[Schiller]pschen Schriften]s (betr. Stammbuchblatt Schillers für Karl Wilhelm Justi)</w:t>
      </w:r>
    </w:p>
    <w:p>
      <w:r>
        <w:t>43</w:t>
        <w:tab/>
        <w:t>1832 ; 1847 ; 1857</w:t>
      </w:r>
    </w:p>
    <w:p>
      <w:r>
        <w:br/>
        <w:t>26</w:t>
        <w:tab/>
        <w:t>&lt; - &gt;</w:t>
      </w:r>
    </w:p>
    <w:p>
      <w:r>
        <w:t>26a</w:t>
        <w:tab/>
        <w:t>05</w:t>
      </w:r>
    </w:p>
    <w:p>
      <w:r>
        <w:t>27</w:t>
        <w:tab/>
        <w:t>Akten \ II. Der von Johann Adam Justi abstammende Zweig der Marburger Familie Justi \ E.2. p[2{Ferdinand} 1{Justi} (7{1837-1907})]p und Helene geb. Schepp (1844-1931) \ a. Persönliches</w:t>
      </w:r>
    </w:p>
    <w:p>
      <w:r>
        <w:t>30</w:t>
        <w:tab/>
        <w:t>Nr. 130</w:t>
      </w:r>
    </w:p>
    <w:p>
      <w:r>
        <w:t>30a</w:t>
        <w:tab/>
        <w:t>01</w:t>
      </w:r>
    </w:p>
    <w:p>
      <w:r>
        <w:t>30z</w:t>
        <w:tab/>
        <w:t>340 Justi Nr. 130</w:t>
      </w:r>
    </w:p>
    <w:p>
      <w:r>
        <w:t>33</w:t>
        <w:tab/>
        <w:t>S. 37</w:t>
      </w:r>
    </w:p>
    <w:p>
      <w:r>
        <w:t>40</w:t>
        <w:tab/>
        <w:t>Testament und Tod Ferdinand Justis</w:t>
      </w:r>
    </w:p>
    <w:p>
      <w:r>
        <w:t>41</w:t>
        <w:tab/>
        <w:t>u.a.: s[2{Verkauf der} 1{Bibliothek}]s an die k[1{s[Buchhandlung]s p[2{Otto} 1{Harrassowitz}]p} in 2{o[Leipzig]o}]k, 1908</w:t>
      </w:r>
    </w:p>
    <w:p>
      <w:r>
        <w:t>43</w:t>
        <w:tab/>
        <w:t>1905 - 1908 ; 1937</w:t>
      </w:r>
    </w:p>
    <w:p>
      <w:r>
        <w:br/>
        <w:t>26</w:t>
        <w:tab/>
        <w:t>&lt; - &gt;</w:t>
      </w:r>
    </w:p>
    <w:p>
      <w:r>
        <w:t>26a</w:t>
        <w:tab/>
        <w:t>06</w:t>
      </w:r>
    </w:p>
    <w:p>
      <w:r>
        <w:t>27</w:t>
        <w:tab/>
        <w:t>Akten \ II. Der von Johann Adam Justi abstammende Zweig der Marburger Familie Justi \ E.2. Ferdinand Justi (1837-1907) und Helene geb. Schepp (1844-1931) \ d. Briefe an Ferdinand und Helene Justi</w:t>
      </w:r>
    </w:p>
    <w:p>
      <w:r>
        <w:t>30</w:t>
        <w:tab/>
        <w:t>Nr. 148</w:t>
      </w:r>
    </w:p>
    <w:p>
      <w:r>
        <w:t>30a</w:t>
        <w:tab/>
        <w:t>01</w:t>
      </w:r>
    </w:p>
    <w:p>
      <w:r>
        <w:t>30z</w:t>
        <w:tab/>
        <w:t>340 Justi Nr. 148</w:t>
      </w:r>
    </w:p>
    <w:p>
      <w:r>
        <w:t>33</w:t>
        <w:tab/>
        <w:t>S. 40</w:t>
      </w:r>
    </w:p>
    <w:p>
      <w:r>
        <w:t>40</w:t>
        <w:tab/>
        <w:t>A - B</w:t>
      </w:r>
    </w:p>
    <w:p>
      <w:r>
        <w:t>41</w:t>
        <w:tab/>
        <w:t>u.a.: p[2{Hermann} 1{Brockhaus}, 6{o[Leipzig]o}]p</w:t>
      </w:r>
    </w:p>
    <w:p>
      <w:r>
        <w:t>43</w:t>
        <w:tab/>
        <w:t>1859 - 1905</w:t>
      </w:r>
    </w:p>
    <w:p>
      <w:r>
        <w:br/>
        <w:t>30</w:t>
        <w:tab/>
        <w:t>Nr. 149</w:t>
      </w:r>
    </w:p>
    <w:p>
      <w:r>
        <w:t>30a</w:t>
        <w:tab/>
        <w:t>02</w:t>
      </w:r>
    </w:p>
    <w:p>
      <w:r>
        <w:t>30z</w:t>
        <w:tab/>
        <w:t>340 Justi Nr. 149</w:t>
      </w:r>
    </w:p>
    <w:p>
      <w:r>
        <w:t>33</w:t>
        <w:tab/>
        <w:t>S. 40</w:t>
      </w:r>
    </w:p>
    <w:p>
      <w:r>
        <w:t>40</w:t>
        <w:tab/>
        <w:t>C - F</w:t>
      </w:r>
    </w:p>
    <w:p>
      <w:r>
        <w:t>41</w:t>
        <w:tab/>
        <w:t>u.a.: p[1{Fleischer}, 6{o[Leipzig]o}]p</w:t>
      </w:r>
    </w:p>
    <w:p>
      <w:r>
        <w:t>43</w:t>
        <w:tab/>
        <w:t>1789 - 1888 ; 1900 - 1904</w:t>
      </w:r>
    </w:p>
    <w:p/>
    <w:p/>
    <w:p>
      <w:r>
        <w:br/>
        <w:t>20</w:t>
        <w:tab/>
        <w:t>340 Reimer</w:t>
      </w:r>
    </w:p>
    <w:p>
      <w:r>
        <w:t>20a</w:t>
        <w:tab/>
        <w:t>340</w:t>
      </w:r>
    </w:p>
    <w:p>
      <w:r>
        <w:t>20b</w:t>
        <w:tab/>
        <w:t>Reimer</w:t>
      </w:r>
    </w:p>
    <w:p>
      <w:r>
        <w:t>21</w:t>
        <w:tab/>
        <w:t>Dietrich Reimer und Heinrich Reimer</w:t>
      </w:r>
    </w:p>
    <w:p>
      <w:r>
        <w:t>22</w:t>
        <w:tab/>
        <w:t>Hauptabteilung II: Akten \ Nichtstaatliche Archive \ 340. Familienarchive und Nachlässe \ #340. Reimer</w:t>
      </w:r>
    </w:p>
    <w:p>
      <w:r>
        <w:t>23</w:t>
        <w:tab/>
        <w:t>1863 - 1892</w:t>
      </w:r>
    </w:p>
    <w:p>
      <w:r>
        <w:t>24</w:t>
        <w:tab/>
        <w:t>unverzeichnet</w:t>
      </w:r>
    </w:p>
    <w:p>
      <w:r>
        <w:t>25</w:t>
        <w:tab/>
        <w:t>Der unverzeichnete Bestand enthält Reste des Familienarchivs, welcher aus den Unterlagen des p[5{s[Verlagsbuchhändler]s}s 2{Dietrich} 1{Reimer}]p und des Archivars Dr. Heinrich Reimer besteht. Der Bestand kann benutzt werden, enthält jedoch nur 1 Büschel Akten.</w:t>
      </w:r>
    </w:p>
    <w:p>
      <w:r>
        <w:t>30</w:t>
        <w:tab/>
        <w:t>&lt; - &gt;</w:t>
      </w:r>
    </w:p>
    <w:p>
      <w:r>
        <w:t>40</w:t>
        <w:tab/>
        <w:t>&lt; - &gt;</w:t>
      </w:r>
    </w:p>
    <w:p/>
    <w:p/>
    <w:p>
      <w:r>
        <w:br/>
        <w:t>20</w:t>
        <w:tab/>
        <w:t>401</w:t>
      </w:r>
    </w:p>
    <w:p>
      <w:r>
        <w:t>20a</w:t>
        <w:tab/>
        <w:t>401</w:t>
      </w:r>
    </w:p>
    <w:p>
      <w:r>
        <w:t>21</w:t>
        <w:tab/>
        <w:t>Regierungspräsidium Kassel</w:t>
      </w:r>
    </w:p>
    <w:p>
      <w:r>
        <w:t>22</w:t>
        <w:tab/>
        <w:t>Hauptabteilung II: Akten \ Behörden des Landes Hessen nach 1945 \ #401. Regierungspräsident Kassel</w:t>
      </w:r>
    </w:p>
    <w:p>
      <w:r>
        <w:t>24</w:t>
        <w:tab/>
        <w:t>Findbücher</w:t>
      </w:r>
    </w:p>
    <w:p>
      <w:r>
        <w:t>26</w:t>
        <w:tab/>
        <w:t>.13</w:t>
      </w:r>
    </w:p>
    <w:p>
      <w:r>
        <w:t>26a</w:t>
        <w:tab/>
        <w:t>01</w:t>
      </w:r>
    </w:p>
    <w:p>
      <w:r>
        <w:t>27</w:t>
        <w:tab/>
        <w:t>Polizei \ C. Hoheitssachen und politische Angelegenheiten \ 1.) Militärregierung, alliierte Streitkräfte</w:t>
      </w:r>
    </w:p>
    <w:p>
      <w:r>
        <w:t>30</w:t>
        <w:tab/>
        <w:t>Nr. 3</w:t>
      </w:r>
    </w:p>
    <w:p>
      <w:r>
        <w:t>30a</w:t>
        <w:tab/>
        <w:t>01</w:t>
      </w:r>
    </w:p>
    <w:p>
      <w:r>
        <w:t>30z</w:t>
        <w:tab/>
        <w:t>401.13 Nr. 3</w:t>
      </w:r>
    </w:p>
    <w:p>
      <w:r>
        <w:t>33</w:t>
        <w:tab/>
        <w:t>S. 85</w:t>
      </w:r>
    </w:p>
    <w:p>
      <w:r>
        <w:t>40</w:t>
        <w:tab/>
        <w:t>Verkehr mit der Landesmilitärregierung, auswärtige Angelegenheiten</w:t>
      </w:r>
    </w:p>
    <w:p>
      <w:r>
        <w:t>41</w:t>
        <w:tab/>
        <w:t>u.a.: s[Einfuhr]s und s[Vertrieb]s s[2{sowjetischerseits zugelassene}r 1{Publikationen}]s</w:t>
      </w:r>
    </w:p>
    <w:p>
      <w:r>
        <w:t>43</w:t>
        <w:tab/>
        <w:t>1946 - 1952</w:t>
      </w:r>
    </w:p>
    <w:p>
      <w:r>
        <w:br/>
        <w:t>26</w:t>
        <w:tab/>
        <w:t>.13</w:t>
      </w:r>
    </w:p>
    <w:p>
      <w:r>
        <w:t>26a</w:t>
        <w:tab/>
        <w:t>02</w:t>
      </w:r>
    </w:p>
    <w:p>
      <w:r>
        <w:t>27</w:t>
        <w:tab/>
        <w:t>Polizei \ C. Hoheitssachen und politische Angelegenheiten \ 3.) Presse, Parteien, politische Delikte</w:t>
      </w:r>
    </w:p>
    <w:p>
      <w:r>
        <w:t>30</w:t>
        <w:tab/>
        <w:t>Nr. 14</w:t>
      </w:r>
    </w:p>
    <w:p>
      <w:r>
        <w:t>30a</w:t>
        <w:tab/>
        <w:t>01</w:t>
      </w:r>
    </w:p>
    <w:p>
      <w:r>
        <w:t>30z</w:t>
        <w:tab/>
        <w:t>401.13 Nr. 14</w:t>
      </w:r>
    </w:p>
    <w:p>
      <w:r>
        <w:t>33</w:t>
        <w:tab/>
        <w:t>S. 90</w:t>
      </w:r>
    </w:p>
    <w:p>
      <w:r>
        <w:t>40</w:t>
        <w:tab/>
        <w:t>s[Beschlagnahme]s s[2{nationalsozialistischer und militaristische}r 1{Literatur}]s</w:t>
      </w:r>
    </w:p>
    <w:p>
      <w:r>
        <w:t>41</w:t>
        <w:tab/>
        <w:t>Berichte der Land- und Stadtkreise über Beschlagnahmen (mit Titelverzeichnissen); Abgabe an die k[1{Landesbibliothek} 2{o[Kassel]o}]k</w:t>
      </w:r>
    </w:p>
    <w:p>
      <w:r>
        <w:t>43</w:t>
        <w:tab/>
        <w:t>1946 - 1947</w:t>
      </w:r>
    </w:p>
    <w:p>
      <w:r>
        <w:br/>
        <w:t>30</w:t>
        <w:tab/>
        <w:t>Nr. 12</w:t>
      </w:r>
    </w:p>
    <w:p>
      <w:r>
        <w:t>30a</w:t>
        <w:tab/>
        <w:t>02</w:t>
      </w:r>
    </w:p>
    <w:p>
      <w:r>
        <w:t>30z</w:t>
        <w:tab/>
        <w:t>401.13 Nr. 12</w:t>
      </w:r>
    </w:p>
    <w:p>
      <w:r>
        <w:t>33</w:t>
        <w:tab/>
        <w:t>S. 90</w:t>
      </w:r>
    </w:p>
    <w:p>
      <w:r>
        <w:t>40</w:t>
        <w:tab/>
        <w:t>s[2{s[Genehmigung]s und s[Verbot]s von} 1{Veröffentlichungen}]s</w:t>
      </w:r>
    </w:p>
    <w:p>
      <w:r>
        <w:t>43</w:t>
        <w:tab/>
        <w:t>1947 - 1952</w:t>
      </w:r>
    </w:p>
    <w:p>
      <w:r>
        <w:br/>
      </w:r>
    </w:p>
    <w:sectPr w:rsidR="00000000">
      <w:pgSz w:w="11907" w:h="16840"/>
      <w:pgMar w:top="2948" w:right="2268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attachedTemplate r:id="rId1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2B2B"/>
    <w:rsid w:val="005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7F8FB-7ADA-4D84-8D03-161FBD42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sz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599</TotalTime>
  <Pages>2</Pages>
  <Words>33686</Words>
  <Characters>212223</Characters>
  <Application>Microsoft Office Word</Application>
  <DocSecurity>4</DocSecurity>
  <Lines>1768</Lines>
  <Paragraphs>490</Paragraphs>
  <ScaleCrop>false</ScaleCrop>
  <Company>Deutsche Nationalbibliothek</Company>
  <LinksUpToDate>false</LinksUpToDate>
  <CharactersWithSpaces>245419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Hessisches Staatsarchiv Marburg</dc:title>
  <dc:subject/>
  <dc:creator>--</dc:creator>
  <cp:keywords/>
  <cp:lastModifiedBy>Wendler, André</cp:lastModifiedBy>
  <cp:revision>2</cp:revision>
  <cp:lastPrinted>8909-06-25T01:07:42Z</cp:lastPrinted>
  <dcterms:created xsi:type="dcterms:W3CDTF">2021-02-26T09:19:00Z</dcterms:created>
  <dcterms:modified xsi:type="dcterms:W3CDTF">2021-02-26T09:19:00Z</dcterms:modified>
</cp:coreProperties>
</file>