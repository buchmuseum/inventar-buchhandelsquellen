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Dresden-Zschachwitz, Stephanuskirche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Meußlitzer Str. 113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01259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Dresden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</w:t>
      </w:r>
      <w:r>
        <w:rPr>
          <w:rFonts w:ascii="CoArier" w:hAnsi="CoArier"/>
          <w:sz w:val="24"/>
          <w:szCs w:val="24"/>
        </w:rPr>
        <w:t>h Voranmeldung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Kirchgemeinde Dresden-Zschachwitz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Dresden-Zschachwitz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Dresden-Zschachwitz (Kirchenbezirk Dresden-Mitte)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I.4.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4. Gesamtinventare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Dresden-Zschachwitz, I.4.2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Inventarverzeichnis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Bibliotheksinventar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1952 - 1957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XV.2.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XV. Innere Mission und Werke \ 2. Gustav-Adolf-Werk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1 - 2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 xml:space="preserve">Ev.-Luth. </w:t>
      </w:r>
      <w:r>
        <w:rPr>
          <w:rFonts w:ascii="CoArier" w:hAnsi="CoArier"/>
          <w:sz w:val="24"/>
          <w:szCs w:val="24"/>
        </w:rPr>
        <w:t>Kirchgemeinde Dresden-Zschachwitz, XV.2.1 - 2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48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Gustav-Adolf-Verein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1932 - 1958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XV.6.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XV. Innere Mission und Werke \ 6. Ergänzung der Wortverkündigung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Dresden-Zschachwitz, XV.6.3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49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Landespressverband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(Die Arbeit an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Tagespresse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)</w:t>
      </w:r>
    </w:p>
    <w:p w:rsidR="00000000" w:rsidRDefault="0030049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1925 - 1928</w:t>
      </w:r>
    </w:p>
    <w:p w:rsidR="00000000" w:rsidRDefault="0030049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049D"/>
    <w:rsid w:val="0030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F0C4A-04D0-473B-BB9F-9DD1B59C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136</Words>
  <Characters>859</Characters>
  <Application>Microsoft Office Word</Application>
  <DocSecurity>4</DocSecurity>
  <Lines>7</Lines>
  <Paragraphs>1</Paragraphs>
  <ScaleCrop>false</ScaleCrop>
  <Company>Deutsche Nationalbibliothek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Kirchgem.archiv Dresden-Zschachwitz</dc:title>
  <dc:subject>Dr. Monden</dc:subject>
  <dc:creator>Fischer</dc:creator>
  <cp:keywords>DFG-Quellenrepertorium Kirchgem.archiv Dresden-Zschachwitz</cp:keywords>
  <dc:description/>
  <cp:lastModifiedBy>Wendler, André</cp:lastModifiedBy>
  <cp:revision>2</cp:revision>
  <dcterms:created xsi:type="dcterms:W3CDTF">2021-02-26T09:06:00Z</dcterms:created>
  <dcterms:modified xsi:type="dcterms:W3CDTF">2021-02-26T09:06:00Z</dcterms:modified>
</cp:coreProperties>
</file>