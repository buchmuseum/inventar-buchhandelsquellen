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Regensburg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R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Keplerstraße 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93047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Regensburg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Tel.:(0941)5071452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16</w:t>
      </w:r>
      <w:r>
        <w:rPr>
          <w:rFonts w:ascii="Courier" w:hAnsi="Courier"/>
          <w:sz w:val="24"/>
        </w:rPr>
        <w:tab/>
        <w:t>Der Fundus des Stadtarchivs Regensburg gliedert sich in das Reichsstädtische Archiv (bis 1803), das Archiv des Fürstentums Regensburg ("Dalberg-Zeit" 18</w:t>
      </w:r>
      <w:r>
        <w:rPr>
          <w:rFonts w:ascii="Courier" w:hAnsi="Courier"/>
          <w:sz w:val="24"/>
        </w:rPr>
        <w:t>03 - 1810) und das Schriftgut der bayerischen Zeit (ab 1810). Wichtige Bestände für das 19. und 20. Jhdt. sind die Akten des Hauptamtes (Zentralregistratur = ZR), des Magistrats, des Handwerker- und Handelsstandarchivs und die Akten der eingemeindeten Orte. Dazu gibt es Abgaben von Stiftungen, Deposita des Historischen Vereins und Sammlungen von Karten, Plänen, Plakaten und Zeitungen.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 xml:space="preserve">Öffnungszeiten: Mo - Do: 9.00 - 12.00; 14.00 - 16.00; Fr. 9.00 - 12.00. 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Eine Gesamtbestandsübersicht (nicht erneuert)</w:t>
      </w:r>
      <w:r>
        <w:rPr>
          <w:rFonts w:ascii="Courier" w:hAnsi="Courier"/>
          <w:sz w:val="24"/>
        </w:rPr>
        <w:t xml:space="preserve"> sowie moderne maschinengeschriebene Repertorienbände liegen vor, dazu sind verschiedene Schlagwort-, Personen- und Ortskarteien vorhanden. Teilbestände sind bereits per Datenbank abrufbar. Achtung: Derzeit beginnt die Überarbeitung der Signaturen der ZR-Bestände, hier können sich also Angaben verändern. Den Benutzern ist eine Amtsbücherei (24.000 Bde.) zugänglich; ein Computeranschluß ist möglich. Letzter Besuch: 09.03.1995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Reichsstädtisches Archiv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Reichsstädtisches Archiv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Rep. 20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Historica II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Historica II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Akt 2 b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Politisch, statistisch, topographische Nachrichten von dem ehemaligen Fürstprimatischen Fürstentum und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Regensburg</w:t>
      </w:r>
      <w:r>
        <w:rPr>
          <w:rFonts w:ascii="Courier" w:hAnsi="Courier"/>
          <w:vanish/>
          <w:sz w:val="24"/>
        </w:rPr>
        <w:t>]o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1) Nachrichten über Fabriken und Handel 2) Unterrichtsanstalten (u.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 3) Gewerbeinnungen und Zünfte 4) Übersicht über die assekurierten und mit Blitzableitern versehenen Gebäude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20</w:t>
      </w:r>
      <w:r>
        <w:rPr>
          <w:rFonts w:ascii="Courier" w:hAnsi="Courier"/>
          <w:sz w:val="24"/>
        </w:rPr>
        <w:tab/>
        <w:t>ZR I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Stadt/Hauptamt Regensburg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Zentralregistratur I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Rep. ZR I, 2 Bde., sowie ein Nachtragsband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Titel II, 1.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Titel II </w:t>
      </w:r>
      <w:r>
        <w:rPr>
          <w:rFonts w:ascii="Courier" w:hAnsi="Courier"/>
          <w:sz w:val="24"/>
        </w:rPr>
        <w:t>\ 1. Generalien, sowie Gesetz und Staatsverträge, Regierungsänderung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112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1, S. 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Hof- und Staatshandbuch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1906 - 1914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129 - 134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1, S. 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Nachrichtendienst</w:t>
      </w:r>
      <w:r>
        <w:rPr>
          <w:rFonts w:ascii="Courier" w:hAnsi="Courier"/>
          <w:vanish/>
          <w:sz w:val="24"/>
        </w:rPr>
        <w:t>}]s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11202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1, S. 10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Hauptarchiv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]k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11205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1, S. 10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Reichspressekammer</w:t>
      </w:r>
      <w:r>
        <w:rPr>
          <w:rFonts w:ascii="Courier" w:hAnsi="Courier"/>
          <w:vanish/>
          <w:sz w:val="24"/>
        </w:rPr>
        <w:t>]k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11206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1, S. 10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Reichsrundfunkkammer</w:t>
      </w:r>
      <w:r>
        <w:rPr>
          <w:rFonts w:ascii="Courier" w:hAnsi="Courier"/>
          <w:vanish/>
          <w:sz w:val="24"/>
        </w:rPr>
        <w:t>]k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1935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11207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1, S. 10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Reichsschrifttumskammer</w:t>
      </w:r>
      <w:r>
        <w:rPr>
          <w:rFonts w:ascii="Courier" w:hAnsi="Courier"/>
          <w:vanish/>
          <w:sz w:val="24"/>
        </w:rPr>
        <w:t>]k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Titel IV, 10.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Titel IV \ 10. Konfessionelle Verhältnisse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794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1, S. 56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der Beschreibung der Medaille von der unbefleckten Empfängnis Maria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Titel V, 1.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Titel V \ 1. Generalien und Spezialien für die deutschen Schulen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843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1, S. 60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eines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Filial-Schulbücherverlag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Regensburg</w:t>
      </w:r>
      <w:r>
        <w:rPr>
          <w:rFonts w:ascii="Courier" w:hAnsi="Courier"/>
          <w:vanish/>
          <w:sz w:val="24"/>
        </w:rPr>
        <w:t>]o}]s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1834 - 1842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</w:t>
      </w:r>
      <w:r>
        <w:rPr>
          <w:rFonts w:ascii="Courier" w:hAnsi="Courier"/>
          <w:sz w:val="24"/>
        </w:rPr>
        <w:t xml:space="preserve"> 873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1, S. 61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Permanente oberpfälzische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Kreis-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Lehrmittelausstellung</w:t>
      </w:r>
      <w:r>
        <w:rPr>
          <w:rFonts w:ascii="Courier" w:hAnsi="Courier"/>
          <w:vanish/>
          <w:sz w:val="24"/>
        </w:rPr>
        <w:t>}]s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1894 - 1935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8056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1, S. 64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Stadtamhof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Titel V, 7.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Titel V \ 7. Höhere und technische Schulen sowie Bildungsanstalten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6028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1, S. 80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Baugewerbeschule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etc.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1906 - 1920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Titel V, 16.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Titel V \ 16. Schulrequisiten und Regie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1284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1, S. 94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Kreisamtsblatt</w:t>
      </w:r>
      <w:r>
        <w:rPr>
          <w:rFonts w:ascii="Courier" w:hAnsi="Courier"/>
          <w:vanish/>
          <w:sz w:val="24"/>
        </w:rPr>
        <w:t>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1285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1, S. 94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Beischaffung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prot.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Choralbücher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Evangelien und Episteln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1826 - 1830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1286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1, S. 94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 neuer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}]s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1812 - 1876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1287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1, S. 94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 neuer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Lesebücher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den Volksschulen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Oberpfalz</w:t>
      </w:r>
      <w:r>
        <w:rPr>
          <w:rFonts w:ascii="Courier" w:hAnsi="Courier"/>
          <w:vanish/>
          <w:sz w:val="24"/>
        </w:rPr>
        <w:t>]o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1882 - 1885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1289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1, S. 94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Abgabe und Verteilung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Preisebücher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1825 - 1859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</w:t>
      </w:r>
      <w:r>
        <w:rPr>
          <w:rFonts w:ascii="Courier" w:hAnsi="Courier"/>
          <w:sz w:val="24"/>
        </w:rPr>
        <w:t>290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1, S. 94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Abgabe von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zur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Verteilung an arme Schulkinder</w:t>
      </w:r>
      <w:r>
        <w:rPr>
          <w:rFonts w:ascii="Courier" w:hAnsi="Courier"/>
          <w:vanish/>
          <w:sz w:val="24"/>
        </w:rPr>
        <w:t>}]s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1850 - 1876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1293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1, S. 95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Lernmittel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1874 - 1905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1296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1, S. 95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Anschaffung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Schulbüchern für arme Kinder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1843 - 1897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1300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1, S. 95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Lehrmittelabgabe an arme Kinder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hier Karl Dirsih, Stadtamhof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1306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1, S. 95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Anschaffung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</w:t>
      </w:r>
      <w:r>
        <w:rPr>
          <w:rFonts w:ascii="Courier" w:hAnsi="Courier"/>
          <w:sz w:val="24"/>
        </w:rPr>
        <w:t>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für die hiesigen Schulen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Stadtamhof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auch für die armen Kinder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1903 - 1922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1307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1, S. 95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Schuleinrichtung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Schwabelweis</w:t>
      </w:r>
      <w:r>
        <w:rPr>
          <w:rFonts w:ascii="Courier" w:hAnsi="Courier"/>
          <w:vanish/>
          <w:sz w:val="24"/>
        </w:rPr>
        <w:t>&lt; Regensburg&gt;]o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1858 - 1905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1308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1, S. 95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Lehrmittelkosten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Steinweg</w:t>
      </w:r>
      <w:r>
        <w:rPr>
          <w:rFonts w:ascii="Courier" w:hAnsi="Courier"/>
          <w:vanish/>
          <w:sz w:val="24"/>
        </w:rPr>
        <w:t>]o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1881 - 1915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10656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1, S. 95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Lernmittel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1869 - 1910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Titel VI, 1.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Titel VI \ 1. Generalien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1349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1, S. 99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Rezeptbuch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sz w:val="24"/>
        </w:rPr>
        <w:t>vom Jahre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1837 - 1842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Titel VII, A, 1.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Titel VII \ A Sicherheitspolizei \ 1. Generalien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1722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1, S. 125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Pasquille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1832 - 1844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Titel VII, A, 5.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Titel VII \ A Sicherheitspolizei \ 5. Pass- und Fremdenwesen, sowie Ausweisungen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1750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1, S. 127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Fremdenpolizei, hier herumziehende Musikanten, Krämer,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Händler</w:t>
      </w:r>
      <w:r>
        <w:rPr>
          <w:rFonts w:ascii="Courier" w:hAnsi="Courier"/>
          <w:vanish/>
          <w:sz w:val="24"/>
        </w:rPr>
        <w:t xml:space="preserve"> &lt;herumziehende&gt;]s</w:t>
      </w:r>
      <w:r>
        <w:rPr>
          <w:rFonts w:ascii="Courier" w:hAnsi="Courier"/>
          <w:sz w:val="24"/>
        </w:rPr>
        <w:t>, Gaukler, Komödianten, Juden, Zigeuner, Schaukünstler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1844 - 1867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1754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1, S. 12</w:t>
      </w:r>
      <w:r>
        <w:rPr>
          <w:rFonts w:ascii="Courier" w:hAnsi="Courier"/>
          <w:sz w:val="24"/>
        </w:rPr>
        <w:t>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Aufenthalt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Handelsjude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Regensburg</w:t>
      </w:r>
      <w:r>
        <w:rPr>
          <w:rFonts w:ascii="Courier" w:hAnsi="Courier"/>
          <w:vanish/>
          <w:sz w:val="24"/>
        </w:rPr>
        <w:t>]o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1811 - 1830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1757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1, S. 127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Paßwesen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1850 - 1904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1758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1, S. 127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Paßkarte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1851 - 1854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1759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1, S. 127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Arbeitsbücher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1871 - 1898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Titel VII, D, 3.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Titel VII \ D Fabrik-, Gewerbe-, Handels- und Verkehrswesen \ 3. Handelsgegenstände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2437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192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Buchhändlersgerechtsame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Ti</w:t>
      </w:r>
      <w:r>
        <w:rPr>
          <w:rFonts w:ascii="Courier" w:hAnsi="Courier"/>
          <w:sz w:val="24"/>
        </w:rPr>
        <w:t>tel VII, D, 13.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Titel VII \ D Fabrik-, Gewerbe-, Handels- und Verkehrswesen \ 13. Gewerbswesen, Realrechte und Privilegien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2734 - 2740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207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Generalien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1821 - 1860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2765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208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Reale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Buchdruckergerechtsame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4710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210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Lohnfestsetzung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Buchdruckergewerbe</w:t>
      </w:r>
      <w:r>
        <w:rPr>
          <w:rFonts w:ascii="Courier" w:hAnsi="Courier"/>
          <w:vanish/>
          <w:sz w:val="24"/>
        </w:rPr>
        <w:t>}]s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4752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211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Adreßbüchersammlung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bayerischen Landesgewerbeanstalt, Z</w:t>
      </w:r>
      <w:r>
        <w:rPr>
          <w:rFonts w:ascii="Courier" w:hAnsi="Courier"/>
          <w:sz w:val="24"/>
        </w:rPr>
        <w:t xml:space="preserve">weigstelle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Regensburg</w:t>
      </w:r>
      <w:r>
        <w:rPr>
          <w:rFonts w:ascii="Courier" w:hAnsi="Courier"/>
          <w:vanish/>
          <w:sz w:val="24"/>
        </w:rPr>
        <w:t>]o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Titel VII, D, 14.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Titel VII \ D Fabrik-, Gewerbe-, Handels- und Verkehrswesen \ 14. Wandergewerbe und Hausierhandel, dann Musiker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2797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219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Herumziehende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Gewerbe</w:t>
      </w:r>
      <w:r>
        <w:rPr>
          <w:rFonts w:ascii="Courier" w:hAnsi="Courier"/>
          <w:vanish/>
          <w:sz w:val="24"/>
        </w:rPr>
        <w:t>}]s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1823 - 1862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2798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219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Hausierhandel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Generalien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1822 - 1860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1299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219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Vorschriften über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Hausierhandel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den Betrieb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Wandergewerbes</w:t>
      </w:r>
      <w:r>
        <w:rPr>
          <w:rFonts w:ascii="Courier" w:hAnsi="Courier"/>
          <w:vanish/>
          <w:sz w:val="24"/>
        </w:rPr>
        <w:t>]s]s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1863 - 1870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1300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</w:t>
      </w:r>
      <w:r>
        <w:rPr>
          <w:rFonts w:ascii="Courier" w:hAnsi="Courier"/>
          <w:sz w:val="24"/>
        </w:rPr>
        <w:t>p. ZR I, Bd. 2, S. 219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Hausier</w:t>
      </w:r>
      <w:r>
        <w:rPr>
          <w:rFonts w:ascii="Courier" w:hAnsi="Courier"/>
          <w:vanish/>
          <w:sz w:val="24"/>
        </w:rPr>
        <w:t>&lt;handel&gt;]s</w:t>
      </w:r>
      <w:r>
        <w:rPr>
          <w:rFonts w:ascii="Courier" w:hAnsi="Courier"/>
          <w:sz w:val="24"/>
        </w:rPr>
        <w:t xml:space="preserve">- und unberechtigten Handel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Juden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1814 - 1859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2818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220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Hausierhandel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allgemein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1881 - 1932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2819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220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Erlaubnis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ambul.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Gewerbebetrieb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Sammelakt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2820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220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Hausieren v.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advent.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1921 - 1925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10840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220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Reisebuchhandlung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1916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10841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220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Colportagebuchhandel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Sammelakt 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1904 - 1928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Titel VII, D, 15.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Titel VII \ D Fabrik-, Gewerbe-, Handels- und Verkehrswesen \ 15. Innungen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2831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221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Entwürfe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Vereinsstatuten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2836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221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jährlich abgehaltenen Handwerke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Buchbinderinnung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1819 - 1868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10241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224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Zwangsinnung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das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Buchbindergewerbe</w:t>
      </w:r>
      <w:r>
        <w:rPr>
          <w:rFonts w:ascii="Courier" w:hAnsi="Courier"/>
          <w:vanish/>
          <w:sz w:val="24"/>
        </w:rPr>
        <w:t>}]s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1920 </w:t>
      </w:r>
      <w:r>
        <w:rPr>
          <w:rFonts w:ascii="Courier" w:hAnsi="Courier"/>
          <w:sz w:val="24"/>
        </w:rPr>
        <w:t>- 1933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Titel VII, F, 1.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Titel VII \ 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Sittenpolizei \ 1. Generalien, dann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3121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249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, Band 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1835 - 1900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3122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249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, Band 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1835 - 1900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3123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249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Pflichtexemplar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aus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und literarischen Erzeugnissen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</w:t>
      </w:r>
      <w:r>
        <w:rPr>
          <w:rFonts w:ascii="Courier" w:hAnsi="Courier"/>
          <w:sz w:val="24"/>
        </w:rPr>
        <w:t>41 - 1887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3124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249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Bewilligung zum gewerbsmäßigen Vertrieb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1873 - 1882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3125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249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Lichtenwald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Packträger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Zeitungskolportage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3126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249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Beschuldigungen und Schmähungen magistrarischer Beamter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Zeitungsartikel</w:t>
      </w:r>
      <w:r>
        <w:rPr>
          <w:rFonts w:ascii="Courier" w:hAnsi="Courier"/>
          <w:vanish/>
          <w:sz w:val="24"/>
        </w:rPr>
        <w:t>}]s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1864 - 1867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3127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249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Angriff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Regensburger Tagblatt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 gegen den hiesigen Magistrat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839 - 1840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3128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249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Einen inkriminierten Artikel im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Regensburger Tagblatt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die bay. Donaudampfschiffahrt betreffend.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3129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249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Einen kaluminosen Artikel im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Regensburger Tagblatt</w:t>
      </w:r>
      <w:r>
        <w:rPr>
          <w:rFonts w:ascii="Courier" w:hAnsi="Courier"/>
          <w:vanish/>
          <w:sz w:val="24"/>
        </w:rPr>
        <w:t>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3131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249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Einen den Protestantismus verletzenden Artikel in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bayer. Landbötin</w:t>
      </w:r>
      <w:r>
        <w:rPr>
          <w:rFonts w:ascii="Courier" w:hAnsi="Courier"/>
          <w:vanish/>
          <w:sz w:val="24"/>
        </w:rPr>
        <w:t>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1844 - 1845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3132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249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Bachans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angebliche Ausweisung resp. verleumdnerischer Artik</w:t>
      </w:r>
      <w:r>
        <w:rPr>
          <w:rFonts w:ascii="Courier" w:hAnsi="Courier"/>
          <w:sz w:val="24"/>
        </w:rPr>
        <w:t xml:space="preserve">el in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deutschen konstitutionellen Zeitung</w:t>
      </w:r>
      <w:r>
        <w:rPr>
          <w:rFonts w:ascii="Courier" w:hAnsi="Courier"/>
          <w:vanish/>
          <w:sz w:val="24"/>
        </w:rPr>
        <w:t>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1848 - 1851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3133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249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Mißbrauch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Meyer's Universum</w:t>
      </w:r>
      <w:r>
        <w:rPr>
          <w:rFonts w:ascii="Courier" w:hAnsi="Courier"/>
          <w:vanish/>
          <w:sz w:val="24"/>
        </w:rPr>
        <w:t>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1848 - 1851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6567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249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Einlieferung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Pflichtexemplar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1892 - 1908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6568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249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6569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249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Amtl. Berichtigungen in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6570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249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Antiquar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1836 - 1887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6571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249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Aufstellung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Privatschnellpresse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Schmidbauer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Stadtamhof</w:t>
      </w:r>
      <w:r>
        <w:rPr>
          <w:rFonts w:ascii="Courier" w:hAnsi="Courier"/>
          <w:vanish/>
          <w:sz w:val="24"/>
        </w:rPr>
        <w:t>]o}]p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Titel VII, F, 2.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Titel VII \ 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Sittenpolizei \ 2.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Abonnement auf solche, dann Inserationen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3486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249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Herausgabe eines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Ministerialblattes für Kirchen- und Schulangelegenheiten</w:t>
      </w:r>
      <w:r>
        <w:rPr>
          <w:rFonts w:ascii="Courier" w:hAnsi="Courier"/>
          <w:vanish/>
          <w:sz w:val="24"/>
        </w:rPr>
        <w:t>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1864 - 1867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</w:t>
      </w:r>
      <w:r>
        <w:rPr>
          <w:rFonts w:ascii="Courier" w:hAnsi="Courier"/>
          <w:sz w:val="24"/>
        </w:rPr>
        <w:t xml:space="preserve"> 3487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249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Haltung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bayer. Annalen</w:t>
      </w:r>
      <w:r>
        <w:rPr>
          <w:rFonts w:ascii="Courier" w:hAnsi="Courier"/>
          <w:vanish/>
          <w:sz w:val="24"/>
        </w:rPr>
        <w:t>}]t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1833 - 1848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3488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249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</w:t>
      </w:r>
      <w:r>
        <w:rPr>
          <w:rFonts w:ascii="Courier" w:hAnsi="Courier"/>
          <w:vanish/>
          <w:sz w:val="24"/>
        </w:rPr>
        <w:t>&lt;blatt&gt;]s</w:t>
      </w:r>
      <w:r>
        <w:rPr>
          <w:rFonts w:ascii="Courier" w:hAnsi="Courier"/>
          <w:sz w:val="24"/>
        </w:rPr>
        <w:t xml:space="preserve">-,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Regierungs</w:t>
      </w:r>
      <w:r>
        <w:rPr>
          <w:rFonts w:ascii="Courier" w:hAnsi="Courier"/>
          <w:vanish/>
          <w:sz w:val="24"/>
        </w:rPr>
        <w:t>&lt;blatt&gt;]s</w:t>
      </w:r>
      <w:r>
        <w:rPr>
          <w:rFonts w:ascii="Courier" w:hAnsi="Courier"/>
          <w:sz w:val="24"/>
        </w:rPr>
        <w:t xml:space="preserve">- und allg.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Intelligenzblätter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1814 - 1894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3489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249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Monatsschrift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Oberpfalz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1906 - 1909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3490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249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amtliche Auskunftstelle 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Bayern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3491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249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Ankauf eines P</w:t>
      </w:r>
      <w:r>
        <w:rPr>
          <w:rFonts w:ascii="Courier" w:hAnsi="Courier"/>
          <w:sz w:val="24"/>
        </w:rPr>
        <w:t xml:space="preserve">rospektes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Regensburg</w:t>
      </w:r>
      <w:r>
        <w:rPr>
          <w:rFonts w:ascii="Courier" w:hAnsi="Courier"/>
          <w:vanish/>
          <w:sz w:val="24"/>
        </w:rPr>
        <w:t>]o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3492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249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Anbringung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Plakattafel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d. </w:t>
      </w:r>
      <w:r>
        <w:rPr>
          <w:rFonts w:ascii="Courier" w:hAnsi="Courier"/>
          <w:vanish/>
          <w:sz w:val="24"/>
        </w:rPr>
        <w:t>p[7{s[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Reitmayr</w:t>
      </w:r>
      <w:r>
        <w:rPr>
          <w:rFonts w:ascii="Courier" w:hAnsi="Courier"/>
          <w:vanish/>
          <w:sz w:val="24"/>
        </w:rPr>
        <w:t>}]p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3495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250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1910 - 1913 ; 1921 - 1923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3496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250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1924 - 1929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3497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250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3498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250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3499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</w:t>
      </w:r>
      <w:r>
        <w:rPr>
          <w:rFonts w:ascii="Courier" w:hAnsi="Courier"/>
          <w:sz w:val="24"/>
        </w:rPr>
        <w:t xml:space="preserve"> S. 250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3500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250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3501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250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Titel VII, F, 5.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Titel VII \ 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Sittenpolizei \ 5. Vereinswesen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3198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255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Verband der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beschäftigten Arbeiter und Arbeiterinnen Deutschlands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1899 - 1908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3278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257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Leseclub Riene</w:t>
      </w:r>
      <w:r>
        <w:rPr>
          <w:rFonts w:ascii="Courier" w:hAnsi="Courier"/>
          <w:vanish/>
          <w:sz w:val="24"/>
        </w:rPr>
        <w:t>]k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3280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</w:t>
      </w:r>
      <w:r>
        <w:rPr>
          <w:rFonts w:ascii="Courier" w:hAnsi="Courier"/>
          <w:sz w:val="24"/>
        </w:rPr>
        <w:t>57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Fachverein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Buchbindergehilfen</w:t>
      </w:r>
      <w:r>
        <w:rPr>
          <w:rFonts w:ascii="Courier" w:hAnsi="Courier"/>
          <w:vanish/>
          <w:sz w:val="24"/>
        </w:rPr>
        <w:t>]s]k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3281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257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internationalen Verein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]s]k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1869 - 1875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3282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257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Oberpfälzischer Buchdruckerverband</w:t>
      </w:r>
      <w:r>
        <w:rPr>
          <w:rFonts w:ascii="Courier" w:hAnsi="Courier"/>
          <w:vanish/>
          <w:sz w:val="24"/>
        </w:rPr>
        <w:t>]k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1869 - 1875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3327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258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Leseverein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1866 - 1870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6891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262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Buchhändlerverein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Ratisbonna</w:t>
      </w:r>
      <w:r>
        <w:rPr>
          <w:rFonts w:ascii="Courier" w:hAnsi="Courier"/>
          <w:vanish/>
          <w:sz w:val="24"/>
        </w:rPr>
        <w:t>]k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1884 - 1896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6987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264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Literarischer Verein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1857 - </w:t>
      </w:r>
      <w:r>
        <w:rPr>
          <w:rFonts w:ascii="Courier" w:hAnsi="Courier"/>
          <w:sz w:val="24"/>
        </w:rPr>
        <w:t>1910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6819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270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Freie Vereinigung unabhängiger Viatikumskassen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]s]k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1882 - 1886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6820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270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Buchdrucker-Unterstützungsverein für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Bayern</w:t>
      </w:r>
      <w:r>
        <w:rPr>
          <w:rFonts w:ascii="Courier" w:hAnsi="Courier"/>
          <w:vanish/>
          <w:sz w:val="24"/>
        </w:rPr>
        <w:t>]o}]k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1884 - 1891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6846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271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Sterbekassenverein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Buchdruckerfrauen</w:t>
      </w:r>
      <w:r>
        <w:rPr>
          <w:rFonts w:ascii="Courier" w:hAnsi="Courier"/>
          <w:vanish/>
          <w:sz w:val="24"/>
        </w:rPr>
        <w:t>]s]k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1883 - 1907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Titel VIII, 13.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Titel VIII \ 13. Organisation einzelner Geschäftszweige und Dienstesinstruktionen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3764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310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</w:t>
      </w:r>
      <w:r>
        <w:rPr>
          <w:rFonts w:ascii="Courier" w:hAnsi="Courier"/>
          <w:sz w:val="24"/>
        </w:rPr>
        <w:t>dreßbuch Regensburg</w:t>
      </w:r>
      <w:r>
        <w:rPr>
          <w:rFonts w:ascii="Courier" w:hAnsi="Courier"/>
          <w:vanish/>
          <w:sz w:val="24"/>
        </w:rPr>
        <w:t>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7794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310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Ortsbibliothek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Stadtamhof</w:t>
      </w:r>
      <w:r>
        <w:rPr>
          <w:rFonts w:ascii="Courier" w:hAnsi="Courier"/>
          <w:vanish/>
          <w:sz w:val="24"/>
        </w:rPr>
        <w:t>]o}]k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1872 - 1875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Titel X, 6.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Titel X \ 6. Historische Denkmäler und Altertümer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5443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396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eines Denkmals für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Palm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Braunau</w:t>
      </w:r>
      <w:r>
        <w:rPr>
          <w:rFonts w:ascii="Courier" w:hAnsi="Courier"/>
          <w:vanish/>
          <w:sz w:val="24"/>
        </w:rPr>
        <w:t>]o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1862 - 1866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Nr. 3457 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272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Spar- und Vorschußverein für das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Pustet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'sche Personal 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1873 - 1892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Aktentitel wurde über eine Findkartei ermitte</w:t>
      </w:r>
      <w:r>
        <w:rPr>
          <w:rFonts w:ascii="Courier" w:hAnsi="Courier"/>
          <w:sz w:val="24"/>
        </w:rPr>
        <w:t>lt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Nr. 5337 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I, Bd. 2, S. 390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Schenkung von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Manz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G. 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 6{&lt;Regensburg&gt;}]p</w:t>
      </w:r>
      <w:r>
        <w:rPr>
          <w:rFonts w:ascii="Courier" w:hAnsi="Courier"/>
          <w:sz w:val="24"/>
        </w:rPr>
        <w:t xml:space="preserve"> dahier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Aktentitel wurde über eine Findkartei ermittelt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ZR II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Stadt/Hauptamt Regensburg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Zentralregistratur II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Rep. ZR II, 2 Bde. mit Registerband, sowie Nachtrag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38.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38. S.A. - HJ - R.A.D. - D.A.F.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 xml:space="preserve">Nr. 12.144  38 x 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Kommunistische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Propaganda</w:t>
      </w:r>
      <w:r>
        <w:rPr>
          <w:rFonts w:ascii="Courier" w:hAnsi="Courier"/>
          <w:vanish/>
          <w:sz w:val="24"/>
        </w:rPr>
        <w:t>}]s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60.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60. Verwaltungsgericht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12.245  60 o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</w:t>
      </w:r>
      <w:r>
        <w:rPr>
          <w:rFonts w:ascii="Courier" w:hAnsi="Courier"/>
          <w:sz w:val="24"/>
        </w:rPr>
        <w:t xml:space="preserve"> S. 11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Vorträge u.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Veröffentlichungen von Aufsätzen bevorstehender Gesetze durch Beamte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64.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64. Kath. Kirchenangelegenheiten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12.283  64 u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12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Wiederbesetzung des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Pustet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'schen Benefiziums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Installierung von Hoch. M. Reiter auf das genannte Benefizium (1949)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81.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81. Volksschulen allg.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12.405  81 r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17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Werbungen in den Schulen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12.406  81 u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17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Schulbücherei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82.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</w:t>
      </w:r>
      <w:r>
        <w:rPr>
          <w:rFonts w:ascii="Courier" w:hAnsi="Courier"/>
          <w:sz w:val="24"/>
        </w:rPr>
        <w:t>7</w:t>
      </w:r>
      <w:r>
        <w:rPr>
          <w:rFonts w:ascii="Courier" w:hAnsi="Courier"/>
          <w:sz w:val="24"/>
        </w:rPr>
        <w:tab/>
        <w:t>82. Volksschulen allg.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12.409  82 e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17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Volksschulen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Regensburg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- Anfragen u. Mitteilungen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Merkblätter)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101.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101. Lehrmitt., Ausstattg. u. dgl.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12.488  101 a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21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Lernmittel-Formblätter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Lehrmittel-Anschaffung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 Lichtbildstreifen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12.490  101 c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21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Beschaffung v.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Lernmittel f. arme Kinder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Lernmittelfrh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.)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Nr. 12.492  101 </w:t>
      </w:r>
      <w:r>
        <w:rPr>
          <w:rFonts w:ascii="Courier" w:hAnsi="Courier"/>
          <w:sz w:val="24"/>
        </w:rPr>
        <w:t>f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21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Empfehlg.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Jugendschrift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d. Lehrpersonal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138.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138. Berufsf.sch.: Sch.räume, Einricht.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12.647  138 b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28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Einrichtungsgegenstände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Lernmittel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Schenkung, Vorschüsse, Lichtb. Kammer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146.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146. St. Mädchen-Lyzeum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12.690/12.691  146 e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30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Schulgeldsätze, Prüfungsgebühr u.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Büchereibenützungsgeb.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153.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153. Volksschullehrer Vereine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12.738  153 l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</w:t>
      </w:r>
      <w:r>
        <w:rPr>
          <w:rFonts w:ascii="Courier" w:hAnsi="Courier"/>
          <w:sz w:val="24"/>
        </w:rPr>
        <w:t>I, Bd. 1, S. 31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Volksbiblioth.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Korresp. Leihbuch.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12.739  153 m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31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Volksbiblioth.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allgem.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298.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298. Ortsp. Vorschr., Auskünfte, Presse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13.222  298 a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48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Neuausgabe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Sammlung der ortspol. Vorschriften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Regensburg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1909</w:t>
      </w:r>
      <w:r>
        <w:rPr>
          <w:rFonts w:ascii="Courier" w:hAnsi="Courier"/>
          <w:vanish/>
          <w:sz w:val="24"/>
        </w:rPr>
        <w:t>]z]t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13.223  298 b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48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Mitteilung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usw. an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13.224  298 b 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Rep. ZR II, Bd. 1, S. 48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Mitteilungsblatt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324.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324. Registratur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13.474  324 o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57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}]s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325.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325. Archiv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13.495  325 i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57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Runtingerbuch</w:t>
      </w:r>
      <w:r>
        <w:rPr>
          <w:rFonts w:ascii="Courier" w:hAnsi="Courier"/>
          <w:vanish/>
          <w:sz w:val="24"/>
        </w:rPr>
        <w:t>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Einwohneramt - Adreßb.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Einwohneramt - Adreßb.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13.503  326 b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58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Adreßbuch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u. Straßenverzeichnis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13.504  326 d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58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Deutsches Reichsadreßbuch</w:t>
      </w:r>
      <w:r>
        <w:rPr>
          <w:rFonts w:ascii="Courier" w:hAnsi="Courier"/>
          <w:vanish/>
          <w:sz w:val="24"/>
        </w:rPr>
        <w:t>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329.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329. Bücherei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</w:t>
      </w:r>
      <w:r>
        <w:rPr>
          <w:rFonts w:ascii="Courier" w:hAnsi="Courier"/>
          <w:sz w:val="24"/>
        </w:rPr>
        <w:t>. 13.539  329 a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59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 für Staatsbibliothek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13.540  329 b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59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Kultur des Handwerks</w:t>
      </w:r>
      <w:r>
        <w:rPr>
          <w:rFonts w:ascii="Courier" w:hAnsi="Courier"/>
          <w:vanish/>
          <w:sz w:val="24"/>
        </w:rPr>
        <w:t>}]t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13.541  329 c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59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Volk und Reich</w:t>
      </w:r>
      <w:r>
        <w:rPr>
          <w:rFonts w:ascii="Courier" w:hAnsi="Courier"/>
          <w:vanish/>
          <w:sz w:val="24"/>
        </w:rPr>
        <w:t>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13.542  329 d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59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Oberpf. Heimatdank</w:t>
      </w:r>
      <w:r>
        <w:rPr>
          <w:rFonts w:ascii="Courier" w:hAnsi="Courier"/>
          <w:vanish/>
          <w:sz w:val="24"/>
        </w:rPr>
        <w:t>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13.543  329 e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59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Statistisches Jahrbuch</w:t>
      </w:r>
      <w:r>
        <w:rPr>
          <w:rFonts w:ascii="Courier" w:hAnsi="Courier"/>
          <w:vanish/>
          <w:sz w:val="24"/>
        </w:rPr>
        <w:t>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13.544  329 e 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59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Nationalsoz. Jahrbuch</w:t>
      </w:r>
      <w:r>
        <w:rPr>
          <w:rFonts w:ascii="Courier" w:hAnsi="Courier"/>
          <w:vanish/>
          <w:sz w:val="24"/>
        </w:rPr>
        <w:t>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13.545  329 f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59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Musikbücherei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13.546  329 g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59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Siedlg. Schottenheim bei Rgsbg., eine soziale Großtat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 xml:space="preserve">Bestellung von Sonderdrucken aus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Oberpfalz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(mit 1 Exemplar der "Oberpfalz" Jg. 31/1) im Jahre 1937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13.548  329 i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59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Die neue Stadt bei Regensburg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 xml:space="preserve">Versendung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Voggenreiter/Kerler: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Schottenheim Aufbau und Leben einer neuen Siedlergemeinde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(1938)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13.549  329 k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59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Führer-Buch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13.550  329 k 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59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Deutsches Führerlexikon</w:t>
      </w:r>
      <w:r>
        <w:rPr>
          <w:rFonts w:ascii="Courier" w:hAnsi="Courier"/>
          <w:vanish/>
          <w:sz w:val="24"/>
        </w:rPr>
        <w:t>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Aufnahme des Oberbürgermeisters Dr. Schottenheim, Regensburg, in das "Deutsche Führerlexikon" (2. Aufl.) im Jahre 1939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330.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330. Bücherei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13.551  330 a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59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Schenkung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en, Broschüren etc.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13.552 - 13.555  330 b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59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Regensburger Wochenblat</w:t>
      </w:r>
      <w:r>
        <w:rPr>
          <w:rFonts w:ascii="Courier" w:hAnsi="Courier"/>
          <w:sz w:val="24"/>
        </w:rPr>
        <w:t>t</w:t>
      </w:r>
      <w:r>
        <w:rPr>
          <w:rFonts w:ascii="Courier" w:hAnsi="Courier"/>
          <w:vanish/>
          <w:sz w:val="24"/>
        </w:rPr>
        <w:t>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13.557  330 c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59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13.558  330 d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59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Dienst- u. Geschäftsordnung sowie Ausleihordnung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Büchereien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Regensburg</w:t>
      </w:r>
      <w:r>
        <w:rPr>
          <w:rFonts w:ascii="Courier" w:hAnsi="Courier"/>
          <w:vanish/>
          <w:sz w:val="24"/>
        </w:rPr>
        <w:t>]o]s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13.559  330 e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59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Geschäftsbericht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</w:t>
      </w:r>
      <w:r>
        <w:rPr>
          <w:rFonts w:ascii="Courier" w:hAnsi="Courier"/>
          <w:vanish/>
          <w:sz w:val="24"/>
        </w:rPr>
        <w:t xml:space="preserve"> 1{&lt;Bücherei&gt;}]s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 560 - 13.562  330 f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59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Bestellung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13.563  330 f 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</w:t>
      </w:r>
      <w:r>
        <w:rPr>
          <w:rFonts w:ascii="Courier" w:hAnsi="Courier"/>
          <w:sz w:val="24"/>
        </w:rPr>
        <w:t xml:space="preserve"> 59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Amtsblätt. Wohlf. Amt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13.564  330 g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60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Empfehlung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u. Werken seitens der Aufsichtsbehörde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13.565  330 h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60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13.566  330 i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60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Regensburger Urkundenbuch</w:t>
      </w:r>
      <w:r>
        <w:rPr>
          <w:rFonts w:ascii="Courier" w:hAnsi="Courier"/>
          <w:vanish/>
          <w:sz w:val="24"/>
        </w:rPr>
        <w:t>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13.567  330 k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60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Unerwünschtes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}]s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13.568  330 l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60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Amtliche Mitteilungsblatt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>a</w:t>
      </w:r>
      <w:r>
        <w:rPr>
          <w:rFonts w:ascii="Courier" w:hAnsi="Courier"/>
          <w:sz w:val="24"/>
        </w:rPr>
        <w:tab/>
        <w:t>331.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331. Bücherei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13.569  331 a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60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Bayer. Staatszeitung</w:t>
      </w:r>
      <w:r>
        <w:rPr>
          <w:rFonts w:ascii="Courier" w:hAnsi="Courier"/>
          <w:vanish/>
          <w:sz w:val="24"/>
        </w:rPr>
        <w:t>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13.570  331 b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60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eines Werkes über die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Regensburg</w:t>
      </w:r>
      <w:r>
        <w:rPr>
          <w:rFonts w:ascii="Courier" w:hAnsi="Courier"/>
          <w:vanish/>
          <w:sz w:val="24"/>
        </w:rPr>
        <w:t>]o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13.572  331 e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60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Zuschuß u. Buch über Gewerbe i.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Regensburg</w:t>
      </w:r>
      <w:r>
        <w:rPr>
          <w:rFonts w:ascii="Courier" w:hAnsi="Courier"/>
          <w:vanish/>
          <w:sz w:val="24"/>
        </w:rPr>
        <w:t>]o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13.573  331 f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60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amtl. Veröffentlichung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13.574  331 g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60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Bayerland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- Sondernummer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Regensburg</w:t>
      </w:r>
      <w:r>
        <w:rPr>
          <w:rFonts w:ascii="Courier" w:hAnsi="Courier"/>
          <w:vanish/>
          <w:sz w:val="24"/>
        </w:rPr>
        <w:t>]o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</w:t>
      </w:r>
      <w:r>
        <w:rPr>
          <w:rFonts w:ascii="Courier" w:hAnsi="Courier"/>
          <w:sz w:val="24"/>
        </w:rPr>
        <w:t>.575  331 h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60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deutsche Eisenbahnwesen der Gegenwart</w:t>
      </w:r>
      <w:r>
        <w:rPr>
          <w:rFonts w:ascii="Courier" w:hAnsi="Courier"/>
          <w:vanish/>
          <w:sz w:val="24"/>
        </w:rPr>
        <w:t>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13.576  331 i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60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Woerls Reisebücher Verlag</w:t>
      </w:r>
      <w:r>
        <w:rPr>
          <w:rFonts w:ascii="Courier" w:hAnsi="Courier"/>
          <w:vanish/>
          <w:sz w:val="24"/>
        </w:rPr>
        <w:t>]k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13.577  331 k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60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Europa auf Reisen</w:t>
      </w:r>
      <w:r>
        <w:rPr>
          <w:rFonts w:ascii="Courier" w:hAnsi="Courier"/>
          <w:vanish/>
          <w:sz w:val="24"/>
        </w:rPr>
        <w:t>}2{&lt; Zeitschrift&gt;}]t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enthält auch einige Exemplare der Zeitschrift Jg. 3/4 (1925/1926)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13.578  331 l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60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Zeitschrift für Polizeiwesen</w:t>
      </w:r>
      <w:r>
        <w:rPr>
          <w:rFonts w:ascii="Courier" w:hAnsi="Courier"/>
          <w:vanish/>
          <w:sz w:val="24"/>
        </w:rPr>
        <w:t>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13.579 u. 13.580  331 m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60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Land Bayern</w:t>
      </w:r>
      <w:r>
        <w:rPr>
          <w:rFonts w:ascii="Courier" w:hAnsi="Courier"/>
          <w:vanish/>
          <w:sz w:val="24"/>
        </w:rPr>
        <w:t>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Nr. 13.581  331 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60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 Stadt - Deutsches Land - Alt Bayern</w:t>
      </w:r>
      <w:r>
        <w:rPr>
          <w:rFonts w:ascii="Courier" w:hAnsi="Courier"/>
          <w:vanish/>
          <w:sz w:val="24"/>
        </w:rPr>
        <w:t>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13.582  331 o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60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Feststellung der Eigentumsverhältnisse d.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Kreisbibliothek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13.583  331 p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60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Wirtschaftsbrücke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13.584  331 q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60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Ostmärker</w:t>
      </w:r>
      <w:r>
        <w:rPr>
          <w:rFonts w:ascii="Courier" w:hAnsi="Courier"/>
          <w:vanish/>
          <w:sz w:val="24"/>
        </w:rPr>
        <w:t>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13.585  331 r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60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bay. Tapferkeitsmedaille</w:t>
      </w:r>
      <w:r>
        <w:rPr>
          <w:rFonts w:ascii="Courier" w:hAnsi="Courier"/>
          <w:vanish/>
          <w:sz w:val="24"/>
        </w:rPr>
        <w:t>}]t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362.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362. Stad</w:t>
      </w:r>
      <w:r>
        <w:rPr>
          <w:rFonts w:ascii="Courier" w:hAnsi="Courier"/>
          <w:sz w:val="24"/>
        </w:rPr>
        <w:t>tgeschichte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13.786 - 13.790  362 a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67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Chronik</w:t>
      </w:r>
      <w:r>
        <w:rPr>
          <w:rFonts w:ascii="Courier" w:hAnsi="Courier"/>
          <w:vanish/>
          <w:sz w:val="24"/>
        </w:rPr>
        <w:t>}]s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13.792  362 c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67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Geschichte der Pest in Regensburg</w:t>
      </w:r>
      <w:r>
        <w:rPr>
          <w:rFonts w:ascii="Courier" w:hAnsi="Courier"/>
          <w:vanish/>
          <w:sz w:val="24"/>
        </w:rPr>
        <w:t>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Unterstützung eines gleichnamigen Werkes (1913 - 1914)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13.793  362 d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67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Chronik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Steinweg</w:t>
      </w:r>
      <w:r>
        <w:rPr>
          <w:rFonts w:ascii="Courier" w:hAnsi="Courier"/>
          <w:vanish/>
          <w:sz w:val="24"/>
        </w:rPr>
        <w:t>]o]s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13.794  362 e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67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Chronik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Reinhausen</w:t>
      </w:r>
      <w:r>
        <w:rPr>
          <w:rFonts w:ascii="Courier" w:hAnsi="Courier"/>
          <w:vanish/>
          <w:sz w:val="24"/>
        </w:rPr>
        <w:t>]o]s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13.795  362 f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67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Geschichtsschreibung d.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N.S. Bewegung</w:t>
      </w:r>
      <w:r>
        <w:rPr>
          <w:rFonts w:ascii="Courier" w:hAnsi="Courier"/>
          <w:vanish/>
          <w:sz w:val="24"/>
        </w:rPr>
        <w:t>]s]s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1 Schreiben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13.796  362 g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67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Kriegerchronik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allgem.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13.797  362 h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67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Chronik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Großprüfening</w:t>
      </w:r>
      <w:r>
        <w:rPr>
          <w:rFonts w:ascii="Courier" w:hAnsi="Courier"/>
          <w:vanish/>
          <w:sz w:val="24"/>
        </w:rPr>
        <w:t>]o]s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374.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374. Deutsch. Städtetag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13.889  374 c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70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Presseausschuß</w:t>
      </w:r>
      <w:r>
        <w:rPr>
          <w:rFonts w:ascii="Courier" w:hAnsi="Courier"/>
          <w:vanish/>
          <w:sz w:val="24"/>
        </w:rPr>
        <w:t xml:space="preserve"> &lt;Deutscher Städtetag&gt;]s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386.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386. Festlichkeiten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14.038  386 a 13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75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Pressefahrt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b.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Ostmark</w:t>
      </w:r>
      <w:r>
        <w:rPr>
          <w:rFonts w:ascii="Courier" w:hAnsi="Courier"/>
          <w:vanish/>
          <w:sz w:val="24"/>
        </w:rPr>
        <w:t>]k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14.048  386 i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75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Tag des Buches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Go</w:t>
      </w:r>
      <w:r>
        <w:rPr>
          <w:rFonts w:ascii="Courier" w:hAnsi="Courier"/>
          <w:sz w:val="24"/>
        </w:rPr>
        <w:t>ethefeier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392.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392. Vergebg. v. gdl. Arg. u. Liefg.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14.105 - 14.107  392 a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77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Bekanntmachung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Druckaufträge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Papierformate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14.112  392 f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77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Teuerungszuschläge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}]s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493. u. 494.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493. u. 494. Plakat u. Reklamewesen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16.458  493 a - 16.473  494 i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1, S. 149f.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u.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Reklame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Sammelverweis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570. u. 571.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570. u. 571. Verkehrswerbung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17.076  570 a - 17.108  571 o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2, S. 174f.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Verkehrswerbung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Fremdenverkehrsverein,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Reklame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etc. (NS-Zeit u. nach 1945)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Sammelverweis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747.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747. Schiffahrtswesen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17.993  747 d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2, S. 212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Rhein-Donau-Verkehrsbuch</w:t>
      </w:r>
      <w:r>
        <w:rPr>
          <w:rFonts w:ascii="Courier" w:hAnsi="Courier"/>
          <w:vanish/>
          <w:sz w:val="24"/>
        </w:rPr>
        <w:t>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748.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748. Schiff. Zeitg.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17.994/17.995  748 a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2, S. 212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Bay. Industrie-Handelszeitung</w:t>
      </w:r>
      <w:r>
        <w:rPr>
          <w:rFonts w:ascii="Courier" w:hAnsi="Courier"/>
          <w:vanish/>
          <w:sz w:val="24"/>
        </w:rPr>
        <w:t>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17.996  748 b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2, S. 212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freie Donau</w:t>
      </w:r>
      <w:r>
        <w:rPr>
          <w:rFonts w:ascii="Courier" w:hAnsi="Courier"/>
          <w:vanish/>
          <w:sz w:val="24"/>
        </w:rPr>
        <w:t>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17.997  748 c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2, S. 213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Zeitschrift für Binnenschiffahrt</w:t>
      </w:r>
      <w:r>
        <w:rPr>
          <w:rFonts w:ascii="Courier" w:hAnsi="Courier"/>
          <w:vanish/>
          <w:sz w:val="24"/>
        </w:rPr>
        <w:t>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17.998  748 d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2, S. 213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sonstiges - Sammelakt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817.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817. Stadttheater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18.297  817 b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2, S. 226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Bücherei </w:t>
      </w:r>
      <w:r>
        <w:rPr>
          <w:rFonts w:ascii="Courier" w:hAnsi="Courier"/>
          <w:vanish/>
          <w:sz w:val="24"/>
        </w:rPr>
        <w:t>&lt;Stadttheater Regensburg&gt;]s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827.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827. Stadttheater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18.373  827 h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2, S. 229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Reichspressekammer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- Mitgliedschaft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856.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856. Kunst u. Wissenschaft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18.533  856 m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2, S. 235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Reichsk</w:t>
      </w:r>
      <w:r>
        <w:rPr>
          <w:rFonts w:ascii="Courier" w:hAnsi="Courier"/>
          <w:sz w:val="24"/>
        </w:rPr>
        <w:t>ulturkammer</w:t>
      </w:r>
      <w:r>
        <w:rPr>
          <w:rFonts w:ascii="Courier" w:hAnsi="Courier"/>
          <w:vanish/>
          <w:sz w:val="24"/>
        </w:rPr>
        <w:t>]k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1106.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1106. Polizei - Sonst.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19.586  1106 c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2, S. 279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1135.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1135. Vereine selbst. Gewerbetr.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19.721  1135 e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2, S. 284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Deutscher Buchdruckerverein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Bezirk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Regensburg</w:t>
      </w:r>
      <w:r>
        <w:rPr>
          <w:rFonts w:ascii="Courier" w:hAnsi="Courier"/>
          <w:vanish/>
          <w:sz w:val="24"/>
        </w:rPr>
        <w:t>]o}]k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19.723  1135 g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2, S. 284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Verband der Buchbindermeister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Bayern</w:t>
      </w:r>
      <w:r>
        <w:rPr>
          <w:rFonts w:ascii="Courier" w:hAnsi="Courier"/>
          <w:vanish/>
          <w:sz w:val="24"/>
        </w:rPr>
        <w:t>]o}]k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1143.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1143. Plakate, Schriften etc.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19.761  1143 a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2, S. 286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Öffentl. Verbreitung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19.762  1143 b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2, S. 286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unzüchtige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19.763  1143 c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2, S. 286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Pressepolitik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19.764  1143 d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2, S. 286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Regensburger Neueste Nachrichten</w:t>
      </w:r>
      <w:r>
        <w:rPr>
          <w:rFonts w:ascii="Courier" w:hAnsi="Courier"/>
          <w:vanish/>
          <w:sz w:val="24"/>
        </w:rPr>
        <w:t>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19.765  1143 e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2, S. 286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Regensburger Echo</w:t>
      </w:r>
      <w:r>
        <w:rPr>
          <w:rFonts w:ascii="Courier" w:hAnsi="Courier"/>
          <w:vanish/>
          <w:sz w:val="24"/>
        </w:rPr>
        <w:t>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19.766  1143 f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2, S. 286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Artikel in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Hannoversche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"In Regensburg ste</w:t>
      </w:r>
      <w:r>
        <w:rPr>
          <w:rFonts w:ascii="Courier" w:hAnsi="Courier"/>
          <w:sz w:val="24"/>
        </w:rPr>
        <w:t>ht die Zeit still"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19.767  1143 g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2, S. 286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19.768  1143 h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2, S. 286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Entwurf eines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Bayer.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19.769  1143 i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II, Bd. 2, S. 286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Allgemeines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ZR III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Regensburg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Zentralregistratur III Direktorium, Dezernate und Ämter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Rep. ZR III, 2 Bde.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3.1.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3. Oberbürgermeister, Direktorialsekretariat, zugeteilte Ämter \ 3.1. Ablage des Direktorialse</w:t>
      </w:r>
      <w:r>
        <w:rPr>
          <w:rFonts w:ascii="Courier" w:hAnsi="Courier"/>
          <w:sz w:val="24"/>
        </w:rPr>
        <w:t>kretariats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1, S. 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Sammelakt der Ablage des Direktorialsekretariats III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Presseclub, Geschichte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Kreisbibliothek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1952 - 1958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1, S. 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Verfassung und allgemeine Verwaltung I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Adreßbücher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Amtsbücherei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1952 - 1954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1, S. 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Kultur und kirchliche Angelegenheiten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P</w:t>
      </w:r>
      <w:r>
        <w:rPr>
          <w:rFonts w:ascii="Courier" w:hAnsi="Courier"/>
          <w:sz w:val="24"/>
        </w:rPr>
        <w:t xml:space="preserve">flege von Wissenschaft, Sprache und Kultur,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1, S. 10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Veranstaltungen des OB und mit Beteiligung des OB I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Eröffnung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Pustet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-Baues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 auch: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Verlagsgeschichte Pustet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Urkundentext für die Grundsteinurkunde des Pustet-Verwaltungsbaues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1952 - 1955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3.2.10.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3. Oberbürgermeister, Direktorialsekretariat, zugeteilte Ämter \ 3.2. Handakten des Oberbürgermeisters \ 3.2.10.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Öffentlichkeitsarbeit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320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</w:t>
      </w:r>
      <w:r>
        <w:rPr>
          <w:rFonts w:ascii="Courier" w:hAnsi="Courier"/>
          <w:sz w:val="24"/>
        </w:rPr>
        <w:t>, Bd. 1, S. 31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Sammelakt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Landesstelle Bayer. Ostmark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Presseberichte,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Pressestelle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Auswärtige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Enthält auch 1 Mater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321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1, S. 32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Sammelakt zu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Medien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auch: Erscheinen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MZ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Vertrieb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Regensburger Post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Zulassung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zum Stadtrat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322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1, S. 32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Allgemeinakt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Darin auch: Propaganda für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Rotbuch über Spanien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</w:t>
      </w:r>
      <w:r>
        <w:rPr>
          <w:rFonts w:ascii="Courier" w:hAnsi="Courier"/>
          <w:sz w:val="24"/>
        </w:rPr>
        <w:t>6 - 1938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331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1, S. 32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Auskünfte an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auf kommunaler Ebene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Städteumfrage zur Errichtung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Presseamt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es;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Bemerkung: 1.Teil des Aktes numeriert 1 - 83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336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1, S. 32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2000 Jahre Regensburg</w:t>
      </w:r>
      <w:r>
        <w:rPr>
          <w:rFonts w:ascii="Courier" w:hAnsi="Courier"/>
          <w:vanish/>
          <w:sz w:val="24"/>
        </w:rPr>
        <w:t>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Darin auch: Römermauer und Notgrabungen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1961 - 1962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338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1, S. 32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300-Jahrfeier des Immerwährenden Reichstages</w:t>
      </w:r>
      <w:r>
        <w:rPr>
          <w:rFonts w:ascii="Courier" w:hAnsi="Courier"/>
          <w:vanish/>
          <w:sz w:val="24"/>
        </w:rPr>
        <w:t>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Beilagen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3.2.11.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3. Oberbürge</w:t>
      </w:r>
      <w:r>
        <w:rPr>
          <w:rFonts w:ascii="Courier" w:hAnsi="Courier"/>
          <w:sz w:val="24"/>
        </w:rPr>
        <w:t>rmeister, Direktorialsekretariat, zugeteilte Ämter \ 3.2. Handakten des Oberbürgermeisters \ 3.2.11. Kultur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342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1, S. 33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Sammelakt zu Kultur, Schulen, Fremdenverkehr, Sport und Soziales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 u.a.: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Volksbildungsverein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Kreisbibliothek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1953 - 1964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343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1, S. 33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Werke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Rosemarie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Menschik</w:t>
      </w:r>
      <w:r>
        <w:rPr>
          <w:rFonts w:ascii="Courier" w:hAnsi="Courier"/>
          <w:vanish/>
          <w:sz w:val="24"/>
        </w:rPr>
        <w:t>}]p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Knorrefax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" (Weihnachtsmärchen),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schönen Maiden von Regensburg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" (historisches Spiel als Typoskript),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Mia Rengschburga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" (Gedicht)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13 lose Produkte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3.2.13.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3. Oberbürgermeister, Direktorialsekretariat, zugeteilte Ämter \ 3.2. Handakten des Oberbürgermeisters \ 3.2.13. DAI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394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1, S. 37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Deutsch-Amerikanisches Institut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I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1 Beilage: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Probleme, Aufgaben und Verantwortung der Erziehung im Demokratischen Staat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1959</w:t>
      </w:r>
      <w:r>
        <w:rPr>
          <w:rFonts w:ascii="Courier" w:hAnsi="Courier"/>
          <w:vanish/>
          <w:sz w:val="24"/>
        </w:rPr>
        <w:t>]z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1955 - 1959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3.2.29.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3. Oberbürgermeister, Direktorialsekretariat, zugeteilte Ämter \ 3.2. Handakten des Oberbürgermeisters \ </w:t>
      </w:r>
      <w:r>
        <w:rPr>
          <w:rFonts w:ascii="Courier" w:hAnsi="Courier"/>
          <w:sz w:val="24"/>
        </w:rPr>
        <w:t>3.2.29. Militärregierung und Stadtverwaltung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737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1, S. 67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 mit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Militärregierung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 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Antrag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Habbel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auf 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Tageszeitung</w:t>
      </w:r>
      <w:r>
        <w:rPr>
          <w:rFonts w:ascii="Courier" w:hAnsi="Courier"/>
          <w:vanish/>
          <w:sz w:val="24"/>
        </w:rPr>
        <w:t>}]s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16.05.1945 - 31.05.1945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739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1, S. 67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Korrespondez mit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Militärregierung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darin u.a.: Zulassung der "</w:t>
      </w:r>
      <w:r>
        <w:rPr>
          <w:rFonts w:ascii="Courier" w:hAnsi="Courier"/>
          <w:vanish/>
          <w:sz w:val="24"/>
        </w:rPr>
        <w:t>1t[</w:t>
      </w:r>
      <w:r>
        <w:rPr>
          <w:rFonts w:ascii="Courier" w:hAnsi="Courier"/>
          <w:sz w:val="24"/>
        </w:rPr>
        <w:t>R</w:t>
      </w:r>
      <w:r>
        <w:rPr>
          <w:rFonts w:ascii="Courier" w:hAnsi="Courier"/>
          <w:vanish/>
          <w:sz w:val="24"/>
        </w:rPr>
        <w:t>&lt;egensburg&gt;</w:t>
      </w:r>
      <w:r>
        <w:rPr>
          <w:rFonts w:ascii="Courier" w:hAnsi="Courier"/>
          <w:sz w:val="24"/>
        </w:rPr>
        <w:t>er Allgemeinen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07.1945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1, S. 68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 mit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Militärregierung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</w:t>
      </w:r>
      <w:r>
        <w:rPr>
          <w:rFonts w:ascii="Courier" w:hAnsi="Courier"/>
          <w:sz w:val="24"/>
        </w:rPr>
        <w:t>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1, S. 69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 mit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Militärregierung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 u.a.: Berichte, Propaganda aus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SBZ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Flugblatt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Widerstandsgruppe "Weiße Rose 2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"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753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1, S. 71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Handakten des Oberbürgermeisters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 u.a.: Prospekte Straubinger Volksfest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Neue Polizei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Schriftstellervereinigung "Grüner Kranz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"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756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1, S. 72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Sammelakt d</w:t>
      </w:r>
      <w:r>
        <w:rPr>
          <w:rFonts w:ascii="Courier" w:hAnsi="Courier"/>
          <w:sz w:val="24"/>
        </w:rPr>
        <w:t>es Direktorialsekretariates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 u.a.: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Adressbuchverlag Leuthner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3.2.30.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3. Oberbürgermeister, Direktorialsekretariat, zugeteilte Ämter \ 3.2. Handakten des Oberbürgermeisters \ 3.2.30. Sonstiges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779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1, S. 73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Verschiedenes aus den Handakten des OB I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darin u.a.: Bezug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The Manchester Guardian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Bezug der "Festzeitung zum 18. Deutschen Bundesschießen 1927", Bezug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Magazin der Wirtschaft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1927 - 1940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3.10</w:t>
      </w:r>
      <w:r>
        <w:rPr>
          <w:rFonts w:ascii="Courier" w:hAnsi="Courier"/>
          <w:sz w:val="24"/>
        </w:rPr>
        <w:t>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3. Oberbürgermeister, Direktorialsekretariat, zugeteilte Ämter \ 3.10. Universitätsbeauftragter Schmidl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1192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1, S. 117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Pressearbeit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Rundfunkkommentare, Rundfunkgespräche,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Presserklärung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1965 - 1973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5.9.1.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5. Akten des Geschäftsbereiches des Dezernats IIIa \ 5.9. Gewerberegister \ 5.9.1. Alte Gewerberegister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1668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1, S. 169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Gewerbekataster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Gewerbekataster über die bürgerlichen Gewerbe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Regensburg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verf</w:t>
      </w:r>
      <w:r>
        <w:rPr>
          <w:rFonts w:ascii="Courier" w:hAnsi="Courier"/>
          <w:sz w:val="24"/>
        </w:rPr>
        <w:t xml:space="preserve">aßt im Jahre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1811</w:t>
      </w:r>
      <w:r>
        <w:rPr>
          <w:rFonts w:ascii="Courier" w:hAnsi="Courier"/>
          <w:vanish/>
          <w:sz w:val="24"/>
        </w:rPr>
        <w:t>]z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1669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1, S. 170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Gewerberegister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Liste über diejenigen Personen, welche sich im Polizeibezirk der Kreishauptstadt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Regensburg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freigegebenen Erwerbsarten ausschließend widmen, aufgenommen im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Februar 1826</w:t>
      </w:r>
      <w:r>
        <w:rPr>
          <w:rFonts w:ascii="Courier" w:hAnsi="Courier"/>
          <w:vanish/>
          <w:sz w:val="24"/>
        </w:rPr>
        <w:t>]z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1 Beilage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1670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1, S. 170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Gewerberegister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Verzeichnis der im Polizeibezirke der Kreishauptstadt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Regensburg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bestehenden radizierten und realen Gewerbe, aufgenommen im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Februar 1826</w:t>
      </w:r>
      <w:r>
        <w:rPr>
          <w:rFonts w:ascii="Courier" w:hAnsi="Courier"/>
          <w:vanish/>
          <w:sz w:val="24"/>
        </w:rPr>
        <w:t>]z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2</w:t>
      </w:r>
      <w:r>
        <w:rPr>
          <w:rFonts w:ascii="Courier" w:hAnsi="Courier"/>
          <w:sz w:val="24"/>
        </w:rPr>
        <w:tab/>
        <w:t>1 Beilage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1671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1, S. 170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Gewerbekataster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Kataster der radizierten und realen Gewerbe im Bezirke des Magistrats der Königl. Kreishauptstadt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Regensburg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aufgenommen im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Oktober 1835</w:t>
      </w:r>
      <w:r>
        <w:rPr>
          <w:rFonts w:ascii="Courier" w:hAnsi="Courier"/>
          <w:vanish/>
          <w:sz w:val="24"/>
        </w:rPr>
        <w:t>]z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2 Beilagen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1672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1, S. 170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Gewerbeanmeldung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Verzeichnis der in Zugang gekommenen Gewerbe der k. Kreishauptstadt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Regensburg</w:t>
      </w:r>
      <w:r>
        <w:rPr>
          <w:rFonts w:ascii="Courier" w:hAnsi="Courier"/>
          <w:vanish/>
          <w:sz w:val="24"/>
        </w:rPr>
        <w:t>]o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1860 - 1863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1673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1, S. 170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Gewerbeabmeldung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1863 - 1868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1674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1, S. 170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Register der ruhenden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Gewerbe</w:t>
      </w:r>
      <w:r>
        <w:rPr>
          <w:rFonts w:ascii="Courier" w:hAnsi="Courier"/>
          <w:vanish/>
          <w:sz w:val="24"/>
        </w:rPr>
        <w:t>}]s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1860 - 1863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5.9.2.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5. Akten des Geschäftsbereiches des Dezernats IIIa \ 5.9. Gewerberegister \ 5.9.2. Gewerbeanmeldungen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1675 - 1735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1, S. 170 - 173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Gewerbeanmeldung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1868 - 1955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5.9.3.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5. Akten des Geschäftsbereiches des Dezernats IIIa \ 5.9. Gewerberegister \ 5.9.3. Gewerbeabmeldungen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1736 - 1792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1, S. 173 - 175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Gewerbeabmeldung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1868 - 1955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5.9.4.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5. Akten des Geschäftsbereiches des Dezernats IIIa \ 5.9. Gewerberegister \ 5.9.4. Gewerbean- und -abmeldungen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1793 - 1799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1, S. 175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Gewerbean- und -abmeldung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; 1924 - 1939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5.9.7.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5. Akten des Geschäftsbereiches des Dezernats IIIa \ 5.9. Gewerberegister \ 5.9.7. Gewerbeverzeichnis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1800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1, S. 176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Reinhausen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Sallern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Weichs</w:t>
      </w:r>
      <w:r>
        <w:rPr>
          <w:rFonts w:ascii="Courier" w:hAnsi="Courier"/>
          <w:vanish/>
          <w:sz w:val="24"/>
        </w:rPr>
        <w:t>]o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5.9.8.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5. Akten </w:t>
      </w:r>
      <w:r>
        <w:rPr>
          <w:rFonts w:ascii="Courier" w:hAnsi="Courier"/>
          <w:sz w:val="24"/>
        </w:rPr>
        <w:t>des Geschäftsbereiches des Dezernats IIIa \ 5.9. Gewerberegister \ 5.9.8. Gewerbekataster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1801 - 1843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1, S. 176 - 179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Gewerbekataster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 - Z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auch Vororte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1874 - 1924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5.9.10.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5. Akten des Geschäftsbereiches des Dezernats IIIa \ 5.9. Gewerberegister \ 5.9.10. Wandergewerbe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1844 - 1855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1, S. 179 f.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Register der ausgestellen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Wandergewerbeschein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 I - XII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1911 - 1923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1856 - 1859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1, S. 180 - 183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Anträ</w:t>
      </w:r>
      <w:r>
        <w:rPr>
          <w:rFonts w:ascii="Courier" w:hAnsi="Courier"/>
          <w:sz w:val="24"/>
        </w:rPr>
        <w:t xml:space="preserve">ge auf Ausstellung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Wandergewerbeschein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 I - III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1935 - 1949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1863 - 1865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1, S. 184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Register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Legitimationsscheine für den Verkauf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 - III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1913 - 1915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7.8.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7. Akten des Geschäftsbereiches des Dezernats IVa \ 7.8. Theaterakten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4197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2, S. 349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Reichstheaterkammer</w:t>
      </w:r>
      <w:r>
        <w:rPr>
          <w:rFonts w:ascii="Courier" w:hAnsi="Courier"/>
          <w:vanish/>
          <w:sz w:val="24"/>
        </w:rPr>
        <w:t>&lt;Pressestelle&gt;]k</w:t>
      </w:r>
      <w:r>
        <w:rPr>
          <w:rFonts w:ascii="Courier" w:hAnsi="Courier"/>
          <w:sz w:val="24"/>
        </w:rPr>
        <w:t xml:space="preserve"> Fachschaft Bühne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darin u.a.: Pressestelle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4200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2, S. 350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Sammelakt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1</w:t>
      </w:r>
      <w:r>
        <w:rPr>
          <w:rFonts w:ascii="Courier" w:hAnsi="Courier"/>
          <w:sz w:val="24"/>
        </w:rPr>
        <w:tab/>
        <w:t xml:space="preserve">darin u.a.: Pressestelle, Reichsministerium für Volksaufklärung und Propaganda,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Reichspropagandaamt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Bayreuth</w:t>
      </w:r>
      <w:r>
        <w:rPr>
          <w:rFonts w:ascii="Courier" w:hAnsi="Courier"/>
          <w:vanish/>
          <w:sz w:val="24"/>
        </w:rPr>
        <w:t>]o}]k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1936 - 1938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7.8.4.14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7. Akten des Geschäftsbereiches des Dezernats IVa \ 7.8. Theaterakten \ 7.8.4. Theaterakten Reihe B \ 7.8.4.14. Aufführungsgesprechungen, Zeitungsnotizen u.ä.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Rep. ZR III, Bd. 2, S. 352f.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4237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2, S. 352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Theater-Tageblatt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Deutscher Theaterdienst</w:t>
      </w:r>
      <w:r>
        <w:rPr>
          <w:rFonts w:ascii="Courier" w:hAnsi="Courier"/>
          <w:vanish/>
          <w:sz w:val="24"/>
        </w:rPr>
        <w:t>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4239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Rep. ZR III, Bd. 2, </w:t>
      </w:r>
      <w:r>
        <w:rPr>
          <w:rFonts w:ascii="Courier" w:hAnsi="Courier"/>
          <w:sz w:val="24"/>
        </w:rPr>
        <w:t>S. 352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Besprechungen im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Bayerischen 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Bayerische Ostmark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7.8.4.15.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7. Akten des Geschäftsbereiches des Dezernats IVa \ 7.8. Theaterakten \ 7.8.4. Theaterakten Reihe B \ 7.8.4.15. Bücherei, Programmhefte, Beschaffung der Ausstattung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4252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2, S. 353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Theaterbücherei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1918 - 1919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4253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2, S. 353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 auch: Abrechnungen mit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Max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Beck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sz w:val="24"/>
        </w:rPr>
        <w:t>Theaterzettel und Inserate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4254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2, S. 353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Schiele</w:t>
      </w:r>
      <w:r>
        <w:rPr>
          <w:rFonts w:ascii="Courier" w:hAnsi="Courier"/>
          <w:vanish/>
          <w:sz w:val="24"/>
        </w:rPr>
        <w:t>]p]k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Druckaufträge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Stadttheaters, Konkurrenz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Bau-Verlages Bayerische Ostmark</w:t>
      </w:r>
      <w:r>
        <w:rPr>
          <w:rFonts w:ascii="Courier" w:hAnsi="Courier"/>
          <w:vanish/>
          <w:sz w:val="24"/>
        </w:rPr>
        <w:t>]k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 auch: Vorwort von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Miederer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 xml:space="preserve">Kreiskulturwart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]k}]p</w:t>
      </w:r>
      <w:r>
        <w:rPr>
          <w:rFonts w:ascii="Courier" w:hAnsi="Courier"/>
          <w:sz w:val="24"/>
        </w:rPr>
        <w:t xml:space="preserve"> für die Broschüre des Stadttheaters, Aufruf des OB zum Abonnement des Stadttheaters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11.1.14.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11. Akten des Geschäftsbereiches des Dezernats VIb \ 11.1. Dezernat VIb \ 11.1.14. Sonstiges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5951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</w:t>
      </w:r>
      <w:r>
        <w:rPr>
          <w:rFonts w:ascii="Courier" w:hAnsi="Courier"/>
          <w:sz w:val="24"/>
        </w:rPr>
        <w:t>II, Bd. 2, S. 528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Bekämpfung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Schmutz- und Schundliteratur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11.2.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11. Akten des Geschäftsbereiches des Dezernats VIb \ 11.2. Kulturamt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5966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2, S. 530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Sammelakt des Kulturamtes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 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Drucklizenz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Pustet</w:t>
      </w:r>
      <w:r>
        <w:rPr>
          <w:rFonts w:ascii="Courier" w:hAnsi="Courier"/>
          <w:vanish/>
          <w:sz w:val="24"/>
        </w:rPr>
        <w:t>]p]s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5968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2, S. 530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Anfragen, Anträge, Angebote und Bewerbungen an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Kulturamt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auch: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Belegexemplar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Oberpfälzer Inserentenblätter</w:t>
      </w:r>
      <w:r>
        <w:rPr>
          <w:rFonts w:ascii="Courier" w:hAnsi="Courier"/>
          <w:vanish/>
          <w:sz w:val="24"/>
        </w:rPr>
        <w:t>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600</w:t>
      </w:r>
      <w:r>
        <w:rPr>
          <w:rFonts w:ascii="Courier" w:hAnsi="Courier"/>
          <w:sz w:val="24"/>
        </w:rPr>
        <w:t>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2, S. 532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Registrierungsanträge von Vereinen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 auch: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Historischer Verein für Oberpfalz und Regensburg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Fragebogen Hans Dachs, Antrag zur Eröffnung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Freier TuS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 xml:space="preserve">Antrag der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Buch- und Kunsthandlung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F. W.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Heitmann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 xml:space="preserve"> auf Zulassung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6010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2, S. 533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Registrierungsanträge für die Produktion und den Vertrieb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aller Art und für Lichtspieltheater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</w:t>
      </w:r>
      <w:r>
        <w:rPr>
          <w:rFonts w:ascii="Courier" w:hAnsi="Courier"/>
          <w:sz w:val="24"/>
        </w:rPr>
        <w:t>r. 6011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2, S. 533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Registrierungsanträge für die Produktion und den Vertrieb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aller Art und für Bildberichterstatter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6012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2, S. 533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Registrierungsanträge für die Produktion und den Vertrieb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aller Art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 auch: Verzeichnis der Registrierungen durch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Militärregierung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Lizenzierung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Mittelbayerische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6013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2, S. 533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Registrierungsanträge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}2{&lt; Registrierungsanträge&gt;}]s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Druckschriftenvertrieb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6014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2, S. 534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Registrierungsanträge zum Vertrieb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aller Art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6017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2, S. 535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Registrierungsanträge unterschiedlichster Unternehmungen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s[3{&lt;Registrierungsanträge&gt;}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Filmtheater, Ko</w:t>
      </w:r>
      <w:r>
        <w:rPr>
          <w:rFonts w:ascii="Courier" w:hAnsi="Courier"/>
          <w:sz w:val="24"/>
        </w:rPr>
        <w:t xml:space="preserve">nzerte,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Wandergewerbe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Verkauf von Schallplatten, Raubtierschau, Deutsche Friedensgesellschaft, Wohltätigkeitsvereine, Ehemaligenvereine (Schüler), Stadttheater Regensburg, Puppentheater. Darin auch: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Verzeichnis der Registrierungen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Ensemble des Stadttheaters, Requierierungsmeldung Killermann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6018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2, S. 533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 zu kulturellen Veranstaltungen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 auch: Jahresgabe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Fa. Schiele</w:t>
      </w:r>
      <w:r>
        <w:rPr>
          <w:rFonts w:ascii="Courier" w:hAnsi="Courier"/>
          <w:vanish/>
          <w:sz w:val="24"/>
        </w:rPr>
        <w:t>]k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6019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2, S. 533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Periodische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Drucksachenerhebung</w:t>
      </w:r>
      <w:r>
        <w:rPr>
          <w:rFonts w:ascii="Courier" w:hAnsi="Courier"/>
          <w:vanish/>
          <w:sz w:val="24"/>
        </w:rPr>
        <w:t>}]s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 auch: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Belegexemplar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e, Beispiel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Echo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hg. v.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russ. Komitee</w:t>
      </w:r>
      <w:r>
        <w:rPr>
          <w:rFonts w:ascii="Courier" w:hAnsi="Courier"/>
          <w:vanish/>
          <w:sz w:val="24"/>
        </w:rPr>
        <w:t>]k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6026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2, S. 534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Amerikanisch-deutsche Bücherei</w:t>
      </w:r>
      <w:r>
        <w:rPr>
          <w:rFonts w:ascii="Courier" w:hAnsi="Courier"/>
          <w:vanish/>
          <w:sz w:val="24"/>
        </w:rPr>
        <w:t>]k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11.7.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11. Akten des Geschäftsbereiches des Dezernats VIb \ 11.7. Tourist-Information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6140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2, S. 544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Werbeinsertionen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Medien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 auch: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Typoskript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Schwaiger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Regensburg. Zum geistlich-weltlichen Profil einer bayeri</w:t>
      </w:r>
      <w:r>
        <w:rPr>
          <w:rFonts w:ascii="Courier" w:hAnsi="Courier"/>
          <w:sz w:val="24"/>
        </w:rPr>
        <w:t>schen Stadt</w:t>
      </w:r>
      <w:r>
        <w:rPr>
          <w:rFonts w:ascii="Courier" w:hAnsi="Courier"/>
          <w:vanish/>
          <w:sz w:val="24"/>
        </w:rPr>
        <w:t>}]t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Belegexemplar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1975 - 1980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6141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2, S. 544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Werbeinsertion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Medien</w:t>
      </w:r>
      <w:r>
        <w:rPr>
          <w:rFonts w:ascii="Courier" w:hAnsi="Courier"/>
          <w:vanish/>
          <w:sz w:val="24"/>
        </w:rPr>
        <w:t>]s]s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Belegexemplar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1977 - 1981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6142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ZR III, Bd. 2, S. 544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Werbeinsertionen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Medien</w:t>
      </w:r>
      <w:r>
        <w:rPr>
          <w:rFonts w:ascii="Courier" w:hAnsi="Courier"/>
          <w:vanish/>
          <w:sz w:val="24"/>
        </w:rPr>
        <w:t>]s]s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1981 - 1988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Handwerkerarchiv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Zünfte und Innungen Regensburg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Handwerkerarchiv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1530 - 1923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Rep. 411: Handwerkerarchiv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Buchbinder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Buchbinder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1 - 17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1565 - 1868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Sammelverweis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Handelsstand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Handelsstand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Rep. 412: Handelsstand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Ansässigmachungen, Konzessionen, Aufnahmen in die Handelskammer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Ansässigmachungen, Konzessionen, Aufnahmen in die Handelskammer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 xml:space="preserve">Nr. 105 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Ansässigmachung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 u.a.: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Pustet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1861 - 1866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Ansässigmachung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 u.a.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Bößenecker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]s}]p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Ansässigmach</w:t>
      </w:r>
      <w:r>
        <w:rPr>
          <w:rFonts w:ascii="Courier" w:hAnsi="Courier"/>
          <w:sz w:val="24"/>
        </w:rPr>
        <w:t>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 u.a.: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Mühe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Messen, Märkte, Dulten, Hausierhandel (Generalia)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Messen, Märkte, Dulten, Hausierhandel (Generalia)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206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Jahrmärkte, Dulten, auswärtige Messen,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Hausierhandel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1827 - 1870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Handlungsreisende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Hausierhandel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Buchhandlungsreisende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Arzneiwarenhandel, Weinreisende etc.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1844 - 1853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Verschiedenes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Verschiedenes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269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412, S. 16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Verschiede</w:t>
      </w:r>
      <w:r>
        <w:rPr>
          <w:rFonts w:ascii="Courier" w:hAnsi="Courier"/>
          <w:sz w:val="24"/>
        </w:rPr>
        <w:t>ner Schriftwechsel betr.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Postverkehr,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Buchfabrikation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Frankreich</w:t>
      </w:r>
      <w:r>
        <w:rPr>
          <w:rFonts w:ascii="Courier" w:hAnsi="Courier"/>
          <w:vanish/>
          <w:sz w:val="24"/>
        </w:rPr>
        <w:t>]o}]s</w:t>
      </w:r>
      <w:r>
        <w:rPr>
          <w:rFonts w:ascii="Courier" w:hAnsi="Courier"/>
          <w:sz w:val="24"/>
        </w:rPr>
        <w:t xml:space="preserve">, Organisation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Handelsgericht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Unterrichtswesen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1826 - 1865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Verhandlungen mit dem Stadtmagistrat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Konzessionssachen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Vorträge über Handelswesen, Wahlen, Jahrmärkte, Staatsschuldentilgungskasse, Patentwesen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1866 - 1868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292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Geschäftsreisende, Besteuerung derselben im Ausland, Geschäftsausübung der Reisenden, Ausstellung von Pässen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Gewerbeschein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en; Aufstellung von Agenten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1833 - 1859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Nachtrag, Gewerbe- und Handelskammer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Nachtrag \ Gewerbe- und Handelskammer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316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Verkehr der Kammer mit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1870 - 1873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MR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Magistrat der Stadt Regensburg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Magistratsregistratur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Rep. Nr. 301 b: Sachregister der Magistratsregistratur. In diesem Repertorium werden nur Kurzangaben geliefert, z.B. fehlen Zeitangaben. Dafür dürfte die gesamte bayerische Zeit in Frage kommen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1123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301 b, S. 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1123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301 b, S. 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1123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301 b, S. 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5096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301 b, S. 10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Intelligenzblatt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5256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301 b, S. 18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Regierungsblatt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k. allgemeines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3990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301 b, S. 18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Regierungs</w:t>
      </w:r>
      <w:r>
        <w:rPr>
          <w:rFonts w:ascii="Courier" w:hAnsi="Courier"/>
          <w:vanish/>
          <w:sz w:val="24"/>
        </w:rPr>
        <w:t>&lt;blatt, Münchener&gt;]s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Intelligenzblatt, Münchener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5079 u. 5099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301 b, S. 21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Schulbücherhandel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Magistratsregistratur 1803 - 1811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Fürst-Primat'sches Archiv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Magistratsregistratur 1803 - 1811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1803 - 1811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</w:t>
      </w:r>
      <w:r>
        <w:rPr>
          <w:rFonts w:ascii="Courier" w:hAnsi="Courier"/>
          <w:sz w:val="24"/>
        </w:rPr>
        <w:t>p. 301: Magistratsregistratur 1803 - 1811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2023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Aufnahme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Joh. Mich.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Daisenberger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Stadtamhof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als Bürger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Regensburg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mit Transformierung seiner dortigen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dahin mit Geding betr. dcl.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4.Novbr.</w:t>
      </w:r>
      <w:r>
        <w:rPr>
          <w:rFonts w:ascii="Courier" w:hAnsi="Courier"/>
          <w:vanish/>
          <w:sz w:val="24"/>
        </w:rPr>
        <w:t>]z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4945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Verkauf des Gartens des Joh. Beckerts * und Inwohners zu N.Münster an den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Daisenberger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 St.u.Hof dd 22/8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321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Erklärung der tr.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Weiß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Keys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 5{&lt;Buchhändler&gt;}]p</w:t>
      </w:r>
      <w:r>
        <w:rPr>
          <w:rFonts w:ascii="Courier" w:hAnsi="Courier"/>
          <w:sz w:val="24"/>
        </w:rPr>
        <w:t xml:space="preserve">, das an den verwandten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Eberb.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Weiser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Heilbronn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zu fordernde Guthaben betr. dd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31. Mai</w:t>
      </w:r>
      <w:r>
        <w:rPr>
          <w:rFonts w:ascii="Courier" w:hAnsi="Courier"/>
          <w:vanish/>
          <w:sz w:val="24"/>
        </w:rPr>
        <w:t>]z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4453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Höchster Befehl. von dem v.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Augustin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herausgegebenen Plan v. Rgsbg. * jeder Stelle u. Behörde ein Exemplar sich anschaffen dd 30/1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 xml:space="preserve">Ältere Polizeiakten bzw. Familienbögen 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Einwohnermeldeamt Regensburg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 xml:space="preserve">Ältere Polizeiakten bzw. Familienbögen 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Namensverzeichnis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 xml:space="preserve">Aus diesem Bestand werden </w:t>
      </w:r>
      <w:r>
        <w:rPr>
          <w:rFonts w:ascii="Courier" w:hAnsi="Courier"/>
          <w:sz w:val="24"/>
        </w:rPr>
        <w:t>im folgenden nur einige besonders relevante Beispiele exemplarisch aufgeführt. Bestellt werden diese Akten nach dem Namen.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Pustet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Pustet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jun.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Bürgerrecht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1896 - 1927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darin u.a. Informationen zur Zweigniederlassung in Rom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Pustet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Pustet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Friedrich Ferdinand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Gesuch um Verleihung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Buchhandelskonzession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darin u.a. Lehrbrief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Pustet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Pustet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</w:t>
      </w:r>
      <w:r>
        <w:rPr>
          <w:rFonts w:ascii="Courier" w:hAnsi="Courier"/>
          <w:sz w:val="24"/>
        </w:rPr>
        <w:t xml:space="preserve">ahier um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Manz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Pustet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]s}]p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Manz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Gg Jos.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 xml:space="preserve">Unterlagen eines Verfahrens wegen Nachdrucks 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Manz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Litterarisch-artistische Anstalt des Herrn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Cotta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o[6{</w:t>
      </w:r>
      <w:r>
        <w:rPr>
          <w:rFonts w:ascii="Courier" w:hAnsi="Courier"/>
          <w:sz w:val="24"/>
        </w:rPr>
        <w:t>Regensburg</w:t>
      </w:r>
      <w:r>
        <w:rPr>
          <w:rFonts w:ascii="Courier" w:hAnsi="Courier"/>
          <w:vanish/>
          <w:sz w:val="24"/>
        </w:rPr>
        <w:t>}]o]p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Anzeige, Verträge und Anträge in einem Verfahren wegen Nachdrucks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Vereine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Vereine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Rep. 431: Sammelbestand Vereine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</w:t>
      </w:r>
      <w:r>
        <w:rPr>
          <w:rFonts w:ascii="Courier" w:hAnsi="Courier"/>
          <w:sz w:val="24"/>
        </w:rPr>
        <w:t>terarischer Verein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darin: a) Schriftwechsel und Aufnahmelisten b) Schriftwechsel insbesondere um 1885; c) Programme der Stiftungsfeste ; Rechnungsbelege ; Kassabuch ; Ausgabenbuch ; Verzeichnis der entlehnten Bücher 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Literarische Kneipzeitung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Schillerfeier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d) Vermischtes ; Protokoll des literarischen Kränzchens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1860 - 1910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Zugangsliste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Stadt/Oberbürgermeister Regensburg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Zugangsliste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Rep. 62: Zugangsliste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OB 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Abgaben des Oberbürgermeisters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Robert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Bürger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sz w:val="24"/>
        </w:rPr>
        <w:t xml:space="preserve">Dokumentation über Regensburg am Kriegsende 1945, und Brief an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OB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Viehbacher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(37 Bl.) (betr. die Broschüre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B.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Rathsam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grosse Irrtum - Dr. med. Otto Schottenheim Mitläufer?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15.12.1981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OB 10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Abgaben des Oberbürgermeisters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OB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Herrmann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+ 20.8.1959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darin: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Regensburg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Zeitungsausschnitte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1959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A-Selekt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Resteliste A (1929 - 1976)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 1933/1 b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64, Resteliste A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Wahlblätter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Wahlzeit</w:t>
      </w:r>
      <w:r>
        <w:rPr>
          <w:rFonts w:ascii="Courier" w:hAnsi="Courier"/>
          <w:sz w:val="24"/>
        </w:rPr>
        <w:t>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nach 1914</w:t>
      </w:r>
      <w:r>
        <w:rPr>
          <w:rFonts w:ascii="Courier" w:hAnsi="Courier"/>
          <w:vanish/>
          <w:sz w:val="24"/>
        </w:rPr>
        <w:t>]z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1933/1 c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64, Resteliste A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Konvolut: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 zu bestimmten Anlässen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o.J.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1951/1 - 5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64, Resteliste A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Faszikel: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 etc. der Ressource, Liederkranz, Namenlose etc.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1951/14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64, Resteliste A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etc.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zu verschiedenen Vereinen und Veranstaltungen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18. - 20. Jhd.</w:t>
      </w:r>
      <w:r>
        <w:rPr>
          <w:rFonts w:ascii="Courier" w:hAnsi="Courier"/>
          <w:vanish/>
          <w:sz w:val="24"/>
        </w:rPr>
        <w:t>]z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1951/18/16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64, Resteliste A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Bischof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Ignatius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Hirtenbrief: Dombauverein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(mit Satzung)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1951/24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64, Resteliste A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Schneider: Absalon Oratorium,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1866</w:t>
      </w:r>
      <w:r>
        <w:rPr>
          <w:rFonts w:ascii="Courier" w:hAnsi="Courier"/>
          <w:vanish/>
          <w:sz w:val="24"/>
        </w:rPr>
        <w:t>]z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 xml:space="preserve">Druckschrift gleichen Namens von Friedrich Schneider, aufgeführt in Regensburg am 15.3.1866 (Druck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Pustet</w:t>
      </w:r>
      <w:r>
        <w:rPr>
          <w:rFonts w:ascii="Courier" w:hAnsi="Courier"/>
          <w:vanish/>
          <w:sz w:val="24"/>
        </w:rPr>
        <w:t>}]p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1952/12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64, Resteliste A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Konvolut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Regensburg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Woche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Bayernpost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u.a.),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ab 1949</w:t>
      </w:r>
      <w:r>
        <w:rPr>
          <w:rFonts w:ascii="Courier" w:hAnsi="Courier"/>
          <w:vanish/>
          <w:sz w:val="24"/>
        </w:rPr>
        <w:t>]z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1952/17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64, Resteliste A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3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Regensburg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1817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1821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1829</w:t>
      </w:r>
      <w:r>
        <w:rPr>
          <w:rFonts w:ascii="Courier" w:hAnsi="Courier"/>
          <w:vanish/>
          <w:sz w:val="24"/>
        </w:rPr>
        <w:t>]z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1952/21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64, Resteliste A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Nachrichtenblatt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2{k[</w:t>
      </w:r>
      <w:r>
        <w:rPr>
          <w:rFonts w:ascii="Courier" w:hAnsi="Courier"/>
          <w:sz w:val="24"/>
        </w:rPr>
        <w:t>SPD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Bayern</w:t>
      </w:r>
      <w:r>
        <w:rPr>
          <w:rFonts w:ascii="Courier" w:hAnsi="Courier"/>
          <w:vanish/>
          <w:sz w:val="24"/>
        </w:rPr>
        <w:t>]o}]s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1946 - 1947</w:t>
      </w:r>
      <w:r>
        <w:rPr>
          <w:rFonts w:ascii="Courier" w:hAnsi="Courier"/>
          <w:vanish/>
          <w:sz w:val="24"/>
        </w:rPr>
        <w:t>]z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1955/5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64, Resteliste A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 etc. zur Revolution von 1848</w:t>
      </w:r>
      <w:r>
        <w:rPr>
          <w:rFonts w:ascii="Courier" w:hAnsi="Courier"/>
          <w:vanish/>
          <w:sz w:val="24"/>
        </w:rPr>
        <w:t>]s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darin u.a. folgende Druckschriften: Bericht aus München über die Ereignisse des 9. 10. 11. Februar 1848 München (Verlag von Leonhard Henzel) 1848; Die Wiener-Ereignisse vom 6. Oktober bis 12. November 1848, geschildert von Einem Augenzeugen, Wien 1849 (Jos. Keck &amp; Sohn); Anfang und Ende des Lola Montez in Bayern. Wahrheitsgetreue Schilderung der Zeit vom Oktober 184</w:t>
      </w:r>
      <w:r>
        <w:rPr>
          <w:rFonts w:ascii="Courier" w:hAnsi="Courier"/>
          <w:sz w:val="24"/>
        </w:rPr>
        <w:t>6 bis Februar 1848, München 1848 (Christian Kaiser); Geschichte der Wiener März- und Mai-Revolution bis zu den Ereignissen des 23. August 1848, Wien (Kaulfuß Witwe, Prandel und Co)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1967/11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64, Resteliste A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Konvolut: Verschiedene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Druckschriften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Schiele</w:t>
      </w:r>
      <w:r>
        <w:rPr>
          <w:rFonts w:ascii="Courier" w:hAnsi="Courier"/>
          <w:vanish/>
          <w:sz w:val="24"/>
        </w:rPr>
        <w:t>]p]s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1912 - 1943</w:t>
      </w:r>
      <w:r>
        <w:rPr>
          <w:rFonts w:ascii="Courier" w:hAnsi="Courier"/>
          <w:vanish/>
          <w:sz w:val="24"/>
        </w:rPr>
        <w:t>]z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Akten des Oberbürgermeisters Dr. Schottenheim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 des Oberbürgermeisters Dr. Schottenheim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Rep.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Allgemeines ; Brucknerfeier ; Einladungen ; Leitartikel ; Politisches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; Siedlung ; T</w:t>
      </w:r>
      <w:r>
        <w:rPr>
          <w:rFonts w:ascii="Courier" w:hAnsi="Courier"/>
          <w:sz w:val="24"/>
        </w:rPr>
        <w:t>heater ; Verschiedenes, alphabetisch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01.01.1937 - 31.12.1937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Allgemeines ; Brücke ; Einladungen ; Kuriose Briefe ; Politisches ; Politische Veranstaltungen ; Siedlung ; Theater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; Verschiedenes, alphabetisch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01.01.1936 - 30.06.1936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Allgemeines , Brücke ; Einladungen ; Finanzen, Haushalt ; Kuriose Briefe ; Politisches ; Politische Veranstaltungen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; Theater ; Wohnungsangelegenheiten ; Verschiedenes, alphabetisch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01.08.1936 - 31.12.1936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 xml:space="preserve">Allgemeines ; Einladungen ; Klagen, kuriose Briefe ; Personalangelegenheiten ; Politisches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; Siedlung ; Theater ; Verschiedenes, alphabetisch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01.01.1938 - 31.12.1938</w:t>
      </w: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41C3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41C30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1C30"/>
    <w:rsid w:val="00A4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B2BEF8-F1AC-433C-AF12-7BA19FD5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212</TotalTime>
  <Pages>2</Pages>
  <Words>6372</Words>
  <Characters>40150</Characters>
  <Application>Microsoft Office Word</Application>
  <DocSecurity>4</DocSecurity>
  <Lines>334</Lines>
  <Paragraphs>92</Paragraphs>
  <ScaleCrop>false</ScaleCrop>
  <Company>Deutsche Nationalbibliothek</Company>
  <LinksUpToDate>false</LinksUpToDate>
  <CharactersWithSpaces>46430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</dc:creator>
  <cp:keywords/>
  <cp:lastModifiedBy>Wendler, André</cp:lastModifiedBy>
  <cp:revision>2</cp:revision>
  <cp:lastPrinted>8909-06-25T01:07:42Z</cp:lastPrinted>
  <dcterms:created xsi:type="dcterms:W3CDTF">2021-02-26T09:26:00Z</dcterms:created>
  <dcterms:modified xsi:type="dcterms:W3CDTF">2021-02-26T09:26:00Z</dcterms:modified>
</cp:coreProperties>
</file>