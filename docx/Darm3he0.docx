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653B4">
      <w:pPr>
        <w:tabs>
          <w:tab w:val="left" w:pos="1134"/>
        </w:tabs>
        <w:ind w:left="1134" w:right="-1134" w:hanging="1134"/>
      </w:pPr>
      <w:bookmarkStart w:id="0" w:name="_GoBack"/>
      <w:bookmarkEnd w:id="0"/>
      <w:r>
        <w:t>01</w:t>
      </w:r>
      <w:r>
        <w:tab/>
        <w:t>Hessisches Staatsarchiv Darmstadt</w:t>
      </w:r>
    </w:p>
    <w:p w:rsidR="00000000" w:rsidRDefault="00C653B4">
      <w:pPr>
        <w:tabs>
          <w:tab w:val="left" w:pos="1134"/>
        </w:tabs>
        <w:ind w:left="1134" w:right="-1134" w:hanging="1134"/>
      </w:pPr>
      <w:r>
        <w:t>03</w:t>
      </w:r>
      <w:r>
        <w:tab/>
        <w:t>StADA</w:t>
      </w:r>
    </w:p>
    <w:p w:rsidR="00000000" w:rsidRDefault="00C653B4">
      <w:pPr>
        <w:tabs>
          <w:tab w:val="left" w:pos="1134"/>
        </w:tabs>
        <w:ind w:left="1134" w:right="-1134" w:hanging="1134"/>
      </w:pPr>
      <w:r>
        <w:t>05</w:t>
      </w:r>
      <w:r>
        <w:tab/>
        <w:t>Karolinenplatz 3</w:t>
      </w:r>
    </w:p>
    <w:p w:rsidR="00000000" w:rsidRDefault="00C653B4">
      <w:pPr>
        <w:tabs>
          <w:tab w:val="left" w:pos="1134"/>
        </w:tabs>
        <w:ind w:left="1134" w:right="-1134" w:hanging="1134"/>
      </w:pPr>
      <w:r>
        <w:t>07</w:t>
      </w:r>
      <w:r>
        <w:tab/>
        <w:t>64289</w:t>
      </w:r>
    </w:p>
    <w:p w:rsidR="00000000" w:rsidRDefault="00C653B4">
      <w:pPr>
        <w:tabs>
          <w:tab w:val="left" w:pos="1134"/>
        </w:tabs>
        <w:ind w:left="1134" w:right="-1134" w:hanging="1134"/>
      </w:pPr>
      <w:r>
        <w:t>08</w:t>
      </w:r>
      <w:r>
        <w:tab/>
        <w:t>Darmstadt</w:t>
      </w:r>
    </w:p>
    <w:p w:rsidR="00000000" w:rsidRDefault="00C653B4">
      <w:pPr>
        <w:tabs>
          <w:tab w:val="left" w:pos="1134"/>
        </w:tabs>
        <w:ind w:left="1134" w:right="-1134" w:hanging="1134"/>
      </w:pPr>
      <w:r>
        <w:t>09</w:t>
      </w:r>
      <w:r>
        <w:tab/>
        <w:t>Tel.:(06151)165957 Fax:(06151)165901</w:t>
      </w:r>
    </w:p>
    <w:p w:rsidR="00000000" w:rsidRDefault="00C653B4">
      <w:pPr>
        <w:tabs>
          <w:tab w:val="left" w:pos="1134"/>
        </w:tabs>
        <w:ind w:left="1134" w:right="-1134" w:hanging="1134"/>
      </w:pPr>
      <w:r>
        <w:t>16</w:t>
      </w:r>
      <w:r>
        <w:tab/>
        <w:t>Ab etwa 1850 veranlaßte der damalige Direktor, Dr. Ludwig Baur, daß die Urkunden und Akten des Archivs ohne Rücksicht auf ihr</w:t>
      </w:r>
      <w:r>
        <w:t>e Provenienz in vierzehn großen Pertinenzabteilungen untergebracht wurden. Die von ihm aufgebauten Abteilungen I (Verhältnisse des Staates nach außen), II (Staatsverfassung / Landstände), III (Gesetzgebung und Staatsverwaltung), IV (Geschichte, Statistik und Topographie), V (Kirchenangelegenheiten), VI (Schulangelegenheiten und Universitäten), VII (Künste und Wissenschaften), VIII (Kriegs- und Militärangelegenheiten), IX (Justizangelegenheiten), X (Policey-Angelegenheiten), XI (Bevölkerungspolizei), XII (Ad</w:t>
      </w:r>
      <w:r>
        <w:t>el, Standes- und Gerichtsherren), XIII (Gemeindeangelegenheiten) und XIV (Finanzwesen), heute durch Kriegsverluste stark dezimiert, erfaßten mit Ausnahme weniger Sonderbestände den gesamten Aktenbestand des Archivs. Auch später hinzukommende Akten wurden in sie eingegliedert. Fast die gesamten Akten des Archivs wurden damit in einen behördlichen Registraturplan hineingezwängt, der für das unterschiedliche Schriftgut völlig unangemessen war. Eine neue Beständegliederung wurde 1973 eingeführt; 1996 war die Ne</w:t>
      </w:r>
      <w:r>
        <w:t>ustrukturierung abgeschlossen.</w:t>
      </w:r>
    </w:p>
    <w:p w:rsidR="00000000" w:rsidRDefault="00C653B4">
      <w:pPr>
        <w:tabs>
          <w:tab w:val="left" w:pos="1134"/>
        </w:tabs>
        <w:ind w:left="1134" w:right="-1134" w:hanging="1134"/>
      </w:pPr>
      <w:r>
        <w:t>17</w:t>
      </w:r>
      <w:r>
        <w:tab/>
        <w:t>Öffentliches Archivgut wird im Regelfall dreißig Jahre nach Entstehung der Unterlagen für die Benutzung freigegeben. Akten und Dateien, die sich auf eine natürliche Person beziehen, dürfen erst zehn Jahre nach dem Tod der betroffenen Person benutzt werden. Ist der Todestag nicht festzustellen, endet die Schutzfrist hundert Jahre nach der Geburt der betroffenen Person. Öffnungszeiten: Montag 9.00 - 19.30 Uhr; Dienstag - Freitag 9.00 - 17.00 Uhr.</w:t>
      </w:r>
    </w:p>
    <w:p w:rsidR="00000000" w:rsidRDefault="00C653B4">
      <w:pPr>
        <w:tabs>
          <w:tab w:val="left" w:pos="1134"/>
        </w:tabs>
        <w:ind w:left="1134" w:right="-1134" w:hanging="1134"/>
      </w:pPr>
      <w:r>
        <w:t>18</w:t>
      </w:r>
      <w:r>
        <w:tab/>
        <w:t>E-mail: StAD@hrz4.hrz.tu-d</w:t>
      </w:r>
      <w:r>
        <w:t>armstadt.de; In der Regel ist keine Voranmeldung erforderlich; für auswärtige Benutzer wird sie jedoch empfohlen, damit eventuell vorhandene Akten schon bereitgelegt werden können. ; Die überarbeitete Bestandsübersicht ist in der Reihe "Darmstädter Archivschriften 12" erschienen (Die Bestände des Hessischen Staatsarchivs Darmstadt, Darmstadt 1997). Eine jeweils aktuelle Bestandsübersicht ist auf der Internet-Homepage des Staatsarchivs Darmstadt (http://www.archive.hessen.de) ersichtlich. ; Ein Teil der Best</w:t>
      </w:r>
      <w:r>
        <w:t>ände ist nur über den Online-Katalog ("Ledoc") zugänglich. Dieser Katalog ist den Benutzern im Lesesaal frei zugänglich und kann nach Stichworten zum jeweiligen Forschungsthema abgefragt werden. ; Die Registerakten der Amtsgerichte sind vollständig in einer Datenbank erfaßt; diese ist ebenfalls im Lesesaal über den Benutzer-PC zugänglich.Die Unterlagen der Freiwilligen Gerichtsbarkeit , Zivilprozeß-, Straf- und Generalakten der Amtsgerichte wurden nur erfaßt soweit der Verzeichnungsstand dies bei der Datena</w:t>
      </w:r>
      <w:r>
        <w:t>ufnahme zuließ. ; letzter Besuch: 05.11.1998.</w:t>
      </w:r>
    </w:p>
    <w:p w:rsidR="00000000" w:rsidRDefault="00C653B4">
      <w:pPr>
        <w:tabs>
          <w:tab w:val="left" w:pos="1134"/>
        </w:tabs>
        <w:ind w:left="1134" w:right="-1134" w:hanging="1134"/>
      </w:pPr>
      <w:r>
        <w:t>20</w:t>
      </w:r>
      <w:r>
        <w:tab/>
        <w:t>A 6</w:t>
      </w:r>
    </w:p>
    <w:p w:rsidR="00000000" w:rsidRDefault="00C653B4">
      <w:pPr>
        <w:tabs>
          <w:tab w:val="left" w:pos="1134"/>
        </w:tabs>
        <w:ind w:left="1134" w:right="-1134" w:hanging="1134"/>
      </w:pPr>
      <w:r>
        <w:t>20a</w:t>
      </w:r>
      <w:r>
        <w:tab/>
        <w:t>001</w:t>
      </w:r>
    </w:p>
    <w:p w:rsidR="00000000" w:rsidRDefault="00C653B4">
      <w:pPr>
        <w:tabs>
          <w:tab w:val="left" w:pos="1134"/>
        </w:tabs>
        <w:ind w:left="1134" w:right="-1134" w:hanging="1134"/>
      </w:pPr>
      <w:r>
        <w:t>21</w:t>
      </w:r>
      <w:r>
        <w:tab/>
        <w:t>Landgrafschaft Hessen-Darmstadt, Großherzogtum Hessen, Volksstaat Hessen, Landgrafschaft Hessen, Landgrafschaft Hessen-Marburg, Landgrafschaft Hessen-Hanau-Lichtenberg, Kurpfalz, Kurmainz, Stift Worms, Oberrheinischer Reichskreis</w:t>
      </w:r>
    </w:p>
    <w:p w:rsidR="00000000" w:rsidRDefault="00C653B4">
      <w:pPr>
        <w:tabs>
          <w:tab w:val="left" w:pos="1134"/>
        </w:tabs>
        <w:ind w:left="1134" w:right="-1134" w:hanging="1134"/>
      </w:pPr>
      <w:r>
        <w:lastRenderedPageBreak/>
        <w:t>22</w:t>
      </w:r>
      <w:r>
        <w:tab/>
        <w:t>A Alte Urkundenabteilungen (Pertinenzbestände) \ #A 6 Staatsverträge</w:t>
      </w:r>
    </w:p>
    <w:p w:rsidR="00000000" w:rsidRDefault="00C653B4">
      <w:pPr>
        <w:tabs>
          <w:tab w:val="left" w:pos="1134"/>
        </w:tabs>
        <w:ind w:left="1134" w:right="-1134" w:hanging="1134"/>
      </w:pPr>
      <w:r>
        <w:t>23</w:t>
      </w:r>
      <w:r>
        <w:tab/>
        <w:t>1332 - 1927</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Gedrucktes Findbuch: Repertorien des Hessischen Staatsarchivs Darmstadt 9: Abteilung A 6 (Staatsverträge 1332 - 1927</w:t>
      </w:r>
      <w:r>
        <w:t xml:space="preserve">), Darmstadt 1978. - Mikrofiches vorhanden ; Der Bestand A 6 Staatsverträge ist einer der Urkunden-Pertinenzbestände des Hessischen Staatsarchivs Darmstadt, die im wesentlichen von den Archivaren des 19. Jahrhunderts gebildet worden waren. Dabei wurden die Staatsverträge der Alt-Territorien des Reiches, die nach 1806 im Großherzogtum Hessen aufgegangen waren, soweit sie bei der Aufteilung der Archive unter die Nachfolgestaaten nach Darmstadt gelangten, in Sach- und Staatengruppen eingegliedert, ohne daß es </w:t>
      </w:r>
      <w:r>
        <w:t>dabei zu einer scharfen Abgrenzung gekommen wäre. Die Inkonsequenzen der alten inneren Ordnung des Bestandes sind beispielsweise daran zu erkennen, daß bei Vertragswerken mit mehreren Partnern die Ratifikationen teilweise in die Staatengruppen eingefügt wurden, während der überwiegende Teil der Urkunden in eine der Sachgruppen eingereiht wurde. Offenbar wurde das ursprüngliche System auch durch die während des gesamten Zeitraums der Eigenstaatlichkeit des Großherzogtums und des Volksstaates Hessen zu beobac</w:t>
      </w:r>
      <w:r>
        <w:t>htende weitere Eingliederung der neuen, meist vom Außenministerium direkt dem Staatsarchiv übergebenen Vertragsurkunden in die Abteilungen des Bestandes immer mehr verunklärt.</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01</w:t>
      </w:r>
    </w:p>
    <w:p w:rsidR="00000000" w:rsidRDefault="00C653B4">
      <w:pPr>
        <w:tabs>
          <w:tab w:val="left" w:pos="1134"/>
        </w:tabs>
        <w:ind w:left="1134" w:right="-1134" w:hanging="1134"/>
      </w:pPr>
      <w:r>
        <w:t>27</w:t>
      </w:r>
      <w:r>
        <w:tab/>
        <w:t>Verträge des Großherzogtums Hessen</w:t>
      </w:r>
    </w:p>
    <w:p w:rsidR="00000000" w:rsidRDefault="00C653B4">
      <w:pPr>
        <w:tabs>
          <w:tab w:val="left" w:pos="1134"/>
        </w:tabs>
        <w:ind w:left="1134" w:right="-1134" w:hanging="1134"/>
      </w:pPr>
      <w:r>
        <w:t>30</w:t>
      </w:r>
      <w:r>
        <w:tab/>
        <w:t>Nr. 1206/1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A 6 Nr. 1206/1</w:t>
      </w:r>
    </w:p>
    <w:p w:rsidR="00000000" w:rsidRDefault="00C653B4">
      <w:pPr>
        <w:tabs>
          <w:tab w:val="left" w:pos="1134"/>
        </w:tabs>
        <w:ind w:left="1134" w:right="-1134" w:hanging="1134"/>
      </w:pPr>
      <w:r>
        <w:t>33</w:t>
      </w:r>
      <w:r>
        <w:tab/>
        <w:t>S. 79</w:t>
      </w:r>
    </w:p>
    <w:p w:rsidR="00000000" w:rsidRDefault="00C653B4">
      <w:pPr>
        <w:tabs>
          <w:tab w:val="left" w:pos="1134"/>
        </w:tabs>
        <w:ind w:left="1134" w:right="-1134" w:hanging="1134"/>
      </w:pPr>
      <w:r>
        <w:t>40</w:t>
      </w:r>
      <w:r>
        <w:tab/>
        <w:t xml:space="preserve">Vertrag zwischen </w:t>
      </w:r>
      <w:r>
        <w:rPr>
          <w:vanish/>
        </w:rPr>
        <w:t>o[</w:t>
      </w:r>
      <w:r>
        <w:t>Frankreich</w:t>
      </w:r>
      <w:r>
        <w:rPr>
          <w:vanish/>
        </w:rPr>
        <w:t>]o</w:t>
      </w:r>
      <w:r>
        <w:t xml:space="preserve"> und </w:t>
      </w:r>
      <w:r>
        <w:rPr>
          <w:vanish/>
        </w:rPr>
        <w:t>o[</w:t>
      </w:r>
      <w:r>
        <w:t>Hessen</w:t>
      </w:r>
      <w:r>
        <w:rPr>
          <w:vanish/>
        </w:rPr>
        <w:t>]o</w:t>
      </w:r>
      <w:r>
        <w:t xml:space="preserve"> über den Schutz des </w:t>
      </w:r>
      <w:r>
        <w:rPr>
          <w:vanish/>
        </w:rPr>
        <w:t>s[</w:t>
      </w:r>
      <w:r>
        <w:t>Urheberrecht</w:t>
      </w:r>
      <w:r>
        <w:rPr>
          <w:vanish/>
        </w:rPr>
        <w:t>]s</w:t>
      </w:r>
      <w:r>
        <w:t xml:space="preserve">s </w:t>
      </w:r>
      <w:r>
        <w:rPr>
          <w:vanish/>
        </w:rPr>
        <w:t>o[</w:t>
      </w:r>
      <w:r>
        <w:t>Frankfurt</w:t>
      </w:r>
      <w:r>
        <w:rPr>
          <w:vanish/>
        </w:rPr>
        <w:t>&lt;/M.&gt;]o</w:t>
      </w:r>
      <w:r>
        <w:t xml:space="preserve"> 1852 Dez. 19</w:t>
      </w:r>
    </w:p>
    <w:p w:rsidR="00000000" w:rsidRDefault="00C653B4">
      <w:pPr>
        <w:tabs>
          <w:tab w:val="left" w:pos="1134"/>
        </w:tabs>
        <w:ind w:left="1134" w:right="-1134" w:hanging="1134"/>
      </w:pPr>
      <w:r>
        <w:t>41</w:t>
      </w:r>
      <w:r>
        <w:tab/>
        <w:t>Paraphierter Vertrag (Französisch). Frankfurt 1852 Dez. 19</w:t>
      </w:r>
    </w:p>
    <w:p w:rsidR="00000000" w:rsidRDefault="00C653B4">
      <w:pPr>
        <w:tabs>
          <w:tab w:val="left" w:pos="1134"/>
        </w:tabs>
        <w:ind w:left="1134" w:right="-1134" w:hanging="1134"/>
      </w:pPr>
      <w:r>
        <w:t>43</w:t>
      </w:r>
      <w:r>
        <w:tab/>
        <w:t>1852</w:t>
      </w:r>
    </w:p>
    <w:p w:rsidR="00000000" w:rsidRDefault="00C653B4">
      <w:pPr>
        <w:tabs>
          <w:tab w:val="left" w:pos="1134"/>
        </w:tabs>
        <w:ind w:left="1134" w:right="-1134" w:hanging="1134"/>
      </w:pPr>
      <w:r>
        <w:br w:type="page"/>
        <w:t>30</w:t>
      </w:r>
      <w:r>
        <w:tab/>
        <w:t>Nr. 1206/2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A 6 Nr. 1206/2</w:t>
      </w:r>
    </w:p>
    <w:p w:rsidR="00000000" w:rsidRDefault="00C653B4">
      <w:pPr>
        <w:tabs>
          <w:tab w:val="left" w:pos="1134"/>
        </w:tabs>
        <w:ind w:left="1134" w:right="-1134" w:hanging="1134"/>
      </w:pPr>
      <w:r>
        <w:t>33</w:t>
      </w:r>
      <w:r>
        <w:tab/>
        <w:t>S. 79</w:t>
      </w:r>
    </w:p>
    <w:p w:rsidR="00000000" w:rsidRDefault="00C653B4">
      <w:pPr>
        <w:tabs>
          <w:tab w:val="left" w:pos="1134"/>
        </w:tabs>
        <w:ind w:left="1134" w:right="-1134" w:hanging="1134"/>
      </w:pPr>
      <w:r>
        <w:t>40</w:t>
      </w:r>
      <w:r>
        <w:tab/>
        <w:t xml:space="preserve">Vertrag zwischen </w:t>
      </w:r>
      <w:r>
        <w:rPr>
          <w:vanish/>
        </w:rPr>
        <w:t>o[</w:t>
      </w:r>
      <w:r>
        <w:t>Frankreich</w:t>
      </w:r>
      <w:r>
        <w:rPr>
          <w:vanish/>
        </w:rPr>
        <w:t>]o</w:t>
      </w:r>
      <w:r>
        <w:t xml:space="preserve"> und </w:t>
      </w:r>
      <w:r>
        <w:rPr>
          <w:vanish/>
        </w:rPr>
        <w:t>o[</w:t>
      </w:r>
      <w:r>
        <w:t>Hessen</w:t>
      </w:r>
      <w:r>
        <w:rPr>
          <w:vanish/>
        </w:rPr>
        <w:t>]o</w:t>
      </w:r>
      <w:r>
        <w:t xml:space="preserve"> über den Schutz des </w:t>
      </w:r>
      <w:r>
        <w:rPr>
          <w:vanish/>
        </w:rPr>
        <w:t>s[</w:t>
      </w:r>
      <w:r>
        <w:t>Urheberrecht</w:t>
      </w:r>
      <w:r>
        <w:rPr>
          <w:vanish/>
        </w:rPr>
        <w:t>]s</w:t>
      </w:r>
      <w:r>
        <w:t xml:space="preserve">s </w:t>
      </w:r>
      <w:r>
        <w:rPr>
          <w:vanish/>
        </w:rPr>
        <w:t>o[</w:t>
      </w:r>
      <w:r>
        <w:t>Frankfurt</w:t>
      </w:r>
      <w:r>
        <w:rPr>
          <w:vanish/>
        </w:rPr>
        <w:t>&lt;/M.&gt;]o</w:t>
      </w:r>
      <w:r>
        <w:t xml:space="preserve"> 1852 Dez. 19</w:t>
      </w:r>
    </w:p>
    <w:p w:rsidR="00000000" w:rsidRDefault="00C653B4">
      <w:pPr>
        <w:tabs>
          <w:tab w:val="left" w:pos="1134"/>
        </w:tabs>
        <w:ind w:left="1134" w:right="-1134" w:hanging="1134"/>
      </w:pPr>
      <w:r>
        <w:t>41</w:t>
      </w:r>
      <w:r>
        <w:tab/>
        <w:t>Paraphierter Vertrag (Deutsch). Frankfurt 1852 Dez. 19</w:t>
      </w:r>
    </w:p>
    <w:p w:rsidR="00000000" w:rsidRDefault="00C653B4">
      <w:pPr>
        <w:tabs>
          <w:tab w:val="left" w:pos="1134"/>
        </w:tabs>
        <w:ind w:left="1134" w:right="-1134" w:hanging="1134"/>
      </w:pPr>
      <w:r>
        <w:t>43</w:t>
      </w:r>
      <w:r>
        <w:tab/>
        <w:t>1852</w:t>
      </w:r>
    </w:p>
    <w:p w:rsidR="00000000" w:rsidRDefault="00C653B4">
      <w:pPr>
        <w:tabs>
          <w:tab w:val="left" w:pos="1134"/>
        </w:tabs>
        <w:ind w:left="1134" w:right="-1134" w:hanging="1134"/>
      </w:pPr>
      <w:r>
        <w:br w:type="page"/>
        <w:t>30</w:t>
      </w:r>
      <w:r>
        <w:tab/>
        <w:t>Nr. 1207</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A 6 Nr. 1207</w:t>
      </w:r>
    </w:p>
    <w:p w:rsidR="00000000" w:rsidRDefault="00C653B4">
      <w:pPr>
        <w:tabs>
          <w:tab w:val="left" w:pos="1134"/>
        </w:tabs>
        <w:ind w:left="1134" w:right="-1134" w:hanging="1134"/>
      </w:pPr>
      <w:r>
        <w:t>33</w:t>
      </w:r>
      <w:r>
        <w:tab/>
        <w:t>S. 79</w:t>
      </w:r>
    </w:p>
    <w:p w:rsidR="00000000" w:rsidRDefault="00C653B4">
      <w:pPr>
        <w:tabs>
          <w:tab w:val="left" w:pos="1134"/>
        </w:tabs>
        <w:ind w:left="1134" w:right="-1134" w:hanging="1134"/>
      </w:pPr>
      <w:r>
        <w:t>40</w:t>
      </w:r>
      <w:r>
        <w:tab/>
        <w:t xml:space="preserve">Vertrag zwischen </w:t>
      </w:r>
      <w:r>
        <w:rPr>
          <w:vanish/>
        </w:rPr>
        <w:t>o[</w:t>
      </w:r>
      <w:r>
        <w:t>Frankreich</w:t>
      </w:r>
      <w:r>
        <w:rPr>
          <w:vanish/>
        </w:rPr>
        <w:t>]o</w:t>
      </w:r>
      <w:r>
        <w:t xml:space="preserve"> und </w:t>
      </w:r>
      <w:r>
        <w:rPr>
          <w:vanish/>
        </w:rPr>
        <w:t>o[</w:t>
      </w:r>
      <w:r>
        <w:t>Hessen</w:t>
      </w:r>
      <w:r>
        <w:rPr>
          <w:vanish/>
        </w:rPr>
        <w:t>]o</w:t>
      </w:r>
      <w:r>
        <w:t xml:space="preserve"> über den Schutz des </w:t>
      </w:r>
      <w:r>
        <w:rPr>
          <w:vanish/>
        </w:rPr>
        <w:t>s[</w:t>
      </w:r>
      <w:r>
        <w:t>Urheberrecht</w:t>
      </w:r>
      <w:r>
        <w:rPr>
          <w:vanish/>
        </w:rPr>
        <w:t>]s</w:t>
      </w:r>
      <w:r>
        <w:t xml:space="preserve">s </w:t>
      </w:r>
      <w:r>
        <w:rPr>
          <w:vanish/>
        </w:rPr>
        <w:t>o[</w:t>
      </w:r>
      <w:r>
        <w:t>Frankfurt</w:t>
      </w:r>
      <w:r>
        <w:rPr>
          <w:vanish/>
        </w:rPr>
        <w:t>&lt;/M.&gt;]o</w:t>
      </w:r>
      <w:r>
        <w:t xml:space="preserve"> 1852 Dez. 19</w:t>
      </w:r>
    </w:p>
    <w:p w:rsidR="00000000" w:rsidRDefault="00C653B4">
      <w:pPr>
        <w:tabs>
          <w:tab w:val="left" w:pos="1134"/>
        </w:tabs>
        <w:ind w:left="1134" w:right="-1134" w:hanging="1134"/>
      </w:pPr>
      <w:r>
        <w:t>41</w:t>
      </w:r>
      <w:r>
        <w:tab/>
        <w:t xml:space="preserve">Ratifikation Frankreich. </w:t>
      </w:r>
      <w:r>
        <w:rPr>
          <w:vanish/>
        </w:rPr>
        <w:t>o[</w:t>
      </w:r>
      <w:r>
        <w:t>Bordeaux</w:t>
      </w:r>
      <w:r>
        <w:rPr>
          <w:vanish/>
        </w:rPr>
        <w:t>]o</w:t>
      </w:r>
      <w:r>
        <w:t xml:space="preserve"> 1852 Okt. 9</w:t>
      </w:r>
    </w:p>
    <w:p w:rsidR="00000000" w:rsidRDefault="00C653B4">
      <w:pPr>
        <w:tabs>
          <w:tab w:val="left" w:pos="1134"/>
        </w:tabs>
        <w:ind w:left="1134" w:right="-1134" w:hanging="1134"/>
      </w:pPr>
      <w:r>
        <w:t>43</w:t>
      </w:r>
      <w:r>
        <w:tab/>
        <w:t>1852</w:t>
      </w:r>
    </w:p>
    <w:p w:rsidR="00000000" w:rsidRDefault="00C653B4">
      <w:pPr>
        <w:tabs>
          <w:tab w:val="left" w:pos="1134"/>
        </w:tabs>
        <w:ind w:left="1134" w:right="-1134" w:hanging="1134"/>
      </w:pPr>
      <w:r>
        <w:br w:type="page"/>
        <w:t>30</w:t>
      </w:r>
      <w:r>
        <w:tab/>
        <w:t>Nr. 1208</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A 6 Nr. 1208</w:t>
      </w:r>
    </w:p>
    <w:p w:rsidR="00000000" w:rsidRDefault="00C653B4">
      <w:pPr>
        <w:tabs>
          <w:tab w:val="left" w:pos="1134"/>
        </w:tabs>
        <w:ind w:left="1134" w:right="-1134" w:hanging="1134"/>
      </w:pPr>
      <w:r>
        <w:t>33</w:t>
      </w:r>
      <w:r>
        <w:tab/>
        <w:t>S. 79</w:t>
      </w:r>
    </w:p>
    <w:p w:rsidR="00000000" w:rsidRDefault="00C653B4">
      <w:pPr>
        <w:tabs>
          <w:tab w:val="left" w:pos="1134"/>
        </w:tabs>
        <w:ind w:left="1134" w:right="-1134" w:hanging="1134"/>
      </w:pPr>
      <w:r>
        <w:t>40</w:t>
      </w:r>
      <w:r>
        <w:tab/>
        <w:t xml:space="preserve">Vertrag zwischen </w:t>
      </w:r>
      <w:r>
        <w:rPr>
          <w:vanish/>
        </w:rPr>
        <w:t>o[</w:t>
      </w:r>
      <w:r>
        <w:t>Frankreich</w:t>
      </w:r>
      <w:r>
        <w:rPr>
          <w:vanish/>
        </w:rPr>
        <w:t>]o</w:t>
      </w:r>
      <w:r>
        <w:t xml:space="preserve"> und </w:t>
      </w:r>
      <w:r>
        <w:rPr>
          <w:vanish/>
        </w:rPr>
        <w:t>o[</w:t>
      </w:r>
      <w:r>
        <w:t>Hesse</w:t>
      </w:r>
      <w:r>
        <w:t>n</w:t>
      </w:r>
      <w:r>
        <w:rPr>
          <w:vanish/>
        </w:rPr>
        <w:t>]o</w:t>
      </w:r>
      <w:r>
        <w:t xml:space="preserve"> über den Schutz des </w:t>
      </w:r>
      <w:r>
        <w:rPr>
          <w:vanish/>
        </w:rPr>
        <w:t>s[</w:t>
      </w:r>
      <w:r>
        <w:t>Urheberrecht</w:t>
      </w:r>
      <w:r>
        <w:rPr>
          <w:vanish/>
        </w:rPr>
        <w:t>]s</w:t>
      </w:r>
      <w:r>
        <w:t xml:space="preserve">s </w:t>
      </w:r>
      <w:r>
        <w:rPr>
          <w:vanish/>
        </w:rPr>
        <w:t>o[</w:t>
      </w:r>
      <w:r>
        <w:t>Frankfurt</w:t>
      </w:r>
      <w:r>
        <w:rPr>
          <w:vanish/>
        </w:rPr>
        <w:t>&lt;/M.&gt;]o</w:t>
      </w:r>
      <w:r>
        <w:t xml:space="preserve"> 1852 Dez. 19</w:t>
      </w:r>
    </w:p>
    <w:p w:rsidR="00000000" w:rsidRDefault="00C653B4">
      <w:pPr>
        <w:tabs>
          <w:tab w:val="left" w:pos="1134"/>
        </w:tabs>
        <w:ind w:left="1134" w:right="-1134" w:hanging="1134"/>
      </w:pPr>
      <w:r>
        <w:t>41</w:t>
      </w:r>
      <w:r>
        <w:tab/>
        <w:t>Protokoll über den Austausch der Ratifikationsurkunden. Frankfurt 1852 Nov. 4</w:t>
      </w:r>
    </w:p>
    <w:p w:rsidR="00000000" w:rsidRDefault="00C653B4">
      <w:pPr>
        <w:tabs>
          <w:tab w:val="left" w:pos="1134"/>
        </w:tabs>
        <w:ind w:left="1134" w:right="-1134" w:hanging="1134"/>
      </w:pPr>
      <w:r>
        <w:t>43</w:t>
      </w:r>
      <w:r>
        <w:tab/>
        <w:t>1852</w:t>
      </w:r>
    </w:p>
    <w:p w:rsidR="00000000" w:rsidRDefault="00C653B4">
      <w:pPr>
        <w:tabs>
          <w:tab w:val="left" w:pos="1134"/>
        </w:tabs>
        <w:ind w:left="1134" w:right="-1134" w:hanging="1134"/>
      </w:pPr>
      <w:r>
        <w:br w:type="page"/>
        <w:t>30</w:t>
      </w:r>
      <w:r>
        <w:tab/>
        <w:t>Nr. 260</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A 6 Nr. 260</w:t>
      </w:r>
    </w:p>
    <w:p w:rsidR="00000000" w:rsidRDefault="00C653B4">
      <w:pPr>
        <w:tabs>
          <w:tab w:val="left" w:pos="1134"/>
        </w:tabs>
        <w:ind w:left="1134" w:right="-1134" w:hanging="1134"/>
      </w:pPr>
      <w:r>
        <w:t>33</w:t>
      </w:r>
      <w:r>
        <w:tab/>
        <w:t>S. 89</w:t>
      </w:r>
    </w:p>
    <w:p w:rsidR="00000000" w:rsidRDefault="00C653B4">
      <w:pPr>
        <w:tabs>
          <w:tab w:val="left" w:pos="1134"/>
        </w:tabs>
        <w:ind w:left="1134" w:right="-1134" w:hanging="1134"/>
      </w:pPr>
      <w:r>
        <w:t>40</w:t>
      </w:r>
      <w:r>
        <w:tab/>
        <w:t xml:space="preserve">Beitritt </w:t>
      </w:r>
      <w:r>
        <w:rPr>
          <w:vanish/>
        </w:rPr>
        <w:t>o[</w:t>
      </w:r>
      <w:r>
        <w:t>Hessen</w:t>
      </w:r>
      <w:r>
        <w:rPr>
          <w:vanish/>
        </w:rPr>
        <w:t>]o</w:t>
      </w:r>
      <w:r>
        <w:t xml:space="preserve">s zum Vertrag zwischen </w:t>
      </w:r>
      <w:r>
        <w:rPr>
          <w:vanish/>
        </w:rPr>
        <w:t>o[</w:t>
      </w:r>
      <w:r>
        <w:t>Großbritannien</w:t>
      </w:r>
      <w:r>
        <w:rPr>
          <w:vanish/>
        </w:rPr>
        <w:t>]o</w:t>
      </w:r>
      <w:r>
        <w:t xml:space="preserve"> und </w:t>
      </w:r>
      <w:r>
        <w:rPr>
          <w:vanish/>
        </w:rPr>
        <w:t>o[</w:t>
      </w:r>
      <w:r>
        <w:t>Preußen</w:t>
      </w:r>
      <w:r>
        <w:rPr>
          <w:vanish/>
        </w:rPr>
        <w:t>]o</w:t>
      </w:r>
      <w:r>
        <w:t xml:space="preserve"> über den </w:t>
      </w:r>
      <w:r>
        <w:rPr>
          <w:vanish/>
        </w:rPr>
        <w:t>s[</w:t>
      </w:r>
      <w:r>
        <w:t>Urheberrechtsschutz</w:t>
      </w:r>
      <w:r>
        <w:rPr>
          <w:vanish/>
        </w:rPr>
        <w:t>]s</w:t>
      </w:r>
      <w:r>
        <w:t xml:space="preserve"> vom 13. Mai / 16. Juni 1846</w:t>
      </w:r>
    </w:p>
    <w:p w:rsidR="00000000" w:rsidRDefault="00C653B4">
      <w:pPr>
        <w:tabs>
          <w:tab w:val="left" w:pos="1134"/>
        </w:tabs>
        <w:ind w:left="1134" w:right="-1134" w:hanging="1134"/>
      </w:pPr>
      <w:r>
        <w:t>43</w:t>
      </w:r>
      <w:r>
        <w:tab/>
        <w:t>19.11.1861</w:t>
      </w:r>
    </w:p>
    <w:p w:rsidR="00000000" w:rsidRDefault="00C653B4">
      <w:pPr>
        <w:tabs>
          <w:tab w:val="left" w:pos="1134"/>
        </w:tabs>
        <w:ind w:left="1134" w:right="-1134" w:hanging="1134"/>
      </w:pPr>
      <w:r>
        <w:t>45</w:t>
      </w:r>
      <w:r>
        <w:tab/>
        <w:t>Prov.: Hessen ; Berlin 1861 Nov. 19</w:t>
      </w:r>
    </w:p>
    <w:p w:rsidR="00000000" w:rsidRDefault="00C653B4">
      <w:pPr>
        <w:tabs>
          <w:tab w:val="left" w:pos="1134"/>
        </w:tabs>
        <w:ind w:left="1134" w:right="-1134" w:hanging="1134"/>
      </w:pPr>
      <w:r>
        <w:br w:type="page"/>
        <w:t>30</w:t>
      </w:r>
      <w:r>
        <w:tab/>
        <w:t>Nr. 1216</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A 6 Nr. 1216</w:t>
      </w:r>
    </w:p>
    <w:p w:rsidR="00000000" w:rsidRDefault="00C653B4">
      <w:pPr>
        <w:tabs>
          <w:tab w:val="left" w:pos="1134"/>
        </w:tabs>
        <w:ind w:left="1134" w:right="-1134" w:hanging="1134"/>
      </w:pPr>
      <w:r>
        <w:t>33</w:t>
      </w:r>
      <w:r>
        <w:tab/>
        <w:t>S. 94</w:t>
      </w:r>
    </w:p>
    <w:p w:rsidR="00000000" w:rsidRDefault="00C653B4">
      <w:pPr>
        <w:tabs>
          <w:tab w:val="left" w:pos="1134"/>
        </w:tabs>
        <w:ind w:left="1134" w:right="-1134" w:hanging="1134"/>
      </w:pPr>
      <w:r>
        <w:t>40</w:t>
      </w:r>
      <w:r>
        <w:tab/>
        <w:t xml:space="preserve">Vertrag zwischen </w:t>
      </w:r>
      <w:r>
        <w:rPr>
          <w:vanish/>
        </w:rPr>
        <w:t>o[</w:t>
      </w:r>
      <w:r>
        <w:t>Frankreich</w:t>
      </w:r>
      <w:r>
        <w:rPr>
          <w:vanish/>
        </w:rPr>
        <w:t>]o</w:t>
      </w:r>
      <w:r>
        <w:t xml:space="preserve"> und </w:t>
      </w:r>
      <w:r>
        <w:rPr>
          <w:vanish/>
        </w:rPr>
        <w:t>o[</w:t>
      </w:r>
      <w:r>
        <w:t>Hessen</w:t>
      </w:r>
      <w:r>
        <w:rPr>
          <w:vanish/>
        </w:rPr>
        <w:t>]o</w:t>
      </w:r>
      <w:r>
        <w:t xml:space="preserve"> über den Schutz</w:t>
      </w:r>
      <w:r>
        <w:t xml:space="preserve"> des </w:t>
      </w:r>
      <w:r>
        <w:rPr>
          <w:vanish/>
        </w:rPr>
        <w:t>s[</w:t>
      </w:r>
      <w:r>
        <w:t>Urheberrecht</w:t>
      </w:r>
      <w:r>
        <w:rPr>
          <w:vanish/>
        </w:rPr>
        <w:t>]s</w:t>
      </w:r>
      <w:r>
        <w:t xml:space="preserve">s </w:t>
      </w:r>
      <w:r>
        <w:rPr>
          <w:vanish/>
        </w:rPr>
        <w:t>o[</w:t>
      </w:r>
      <w:r>
        <w:t>Paris</w:t>
      </w:r>
      <w:r>
        <w:rPr>
          <w:vanish/>
        </w:rPr>
        <w:t>]o</w:t>
      </w:r>
      <w:r>
        <w:t xml:space="preserve"> 1865 Juni 14</w:t>
      </w:r>
    </w:p>
    <w:p w:rsidR="00000000" w:rsidRDefault="00C653B4">
      <w:pPr>
        <w:tabs>
          <w:tab w:val="left" w:pos="1134"/>
        </w:tabs>
        <w:ind w:left="1134" w:right="-1134" w:hanging="1134"/>
      </w:pPr>
      <w:r>
        <w:t>41</w:t>
      </w:r>
      <w:r>
        <w:tab/>
        <w:t>Paraphierter Vertrag. Paris 1865 Juni 14</w:t>
      </w:r>
    </w:p>
    <w:p w:rsidR="00000000" w:rsidRDefault="00C653B4">
      <w:pPr>
        <w:tabs>
          <w:tab w:val="left" w:pos="1134"/>
        </w:tabs>
        <w:ind w:left="1134" w:right="-1134" w:hanging="1134"/>
      </w:pPr>
      <w:r>
        <w:t>43</w:t>
      </w:r>
      <w:r>
        <w:tab/>
        <w:t>1865</w:t>
      </w:r>
    </w:p>
    <w:p w:rsidR="00000000" w:rsidRDefault="00C653B4">
      <w:pPr>
        <w:tabs>
          <w:tab w:val="left" w:pos="1134"/>
        </w:tabs>
        <w:ind w:left="1134" w:right="-1134" w:hanging="1134"/>
      </w:pPr>
      <w:r>
        <w:t>45</w:t>
      </w:r>
      <w:r>
        <w:tab/>
        <w:t>Prov.: Hessen</w:t>
      </w:r>
    </w:p>
    <w:p w:rsidR="00000000" w:rsidRDefault="00C653B4">
      <w:pPr>
        <w:tabs>
          <w:tab w:val="left" w:pos="1134"/>
        </w:tabs>
        <w:ind w:left="1134" w:right="-1134" w:hanging="1134"/>
      </w:pPr>
      <w:r>
        <w:br w:type="page"/>
        <w:t>30</w:t>
      </w:r>
      <w:r>
        <w:tab/>
        <w:t>Nr. 1217</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A 6 Nr. 1217</w:t>
      </w:r>
    </w:p>
    <w:p w:rsidR="00000000" w:rsidRDefault="00C653B4">
      <w:pPr>
        <w:tabs>
          <w:tab w:val="left" w:pos="1134"/>
        </w:tabs>
        <w:ind w:left="1134" w:right="-1134" w:hanging="1134"/>
      </w:pPr>
      <w:r>
        <w:t>33</w:t>
      </w:r>
      <w:r>
        <w:tab/>
        <w:t>S. 94</w:t>
      </w:r>
    </w:p>
    <w:p w:rsidR="00000000" w:rsidRDefault="00C653B4">
      <w:pPr>
        <w:tabs>
          <w:tab w:val="left" w:pos="1134"/>
        </w:tabs>
        <w:ind w:left="1134" w:right="-1134" w:hanging="1134"/>
      </w:pPr>
      <w:r>
        <w:t>40</w:t>
      </w:r>
      <w:r>
        <w:tab/>
        <w:t xml:space="preserve">Vertrag zwischen </w:t>
      </w:r>
      <w:r>
        <w:rPr>
          <w:vanish/>
        </w:rPr>
        <w:t>o[</w:t>
      </w:r>
      <w:r>
        <w:t>Frankreich</w:t>
      </w:r>
      <w:r>
        <w:rPr>
          <w:vanish/>
        </w:rPr>
        <w:t>]o</w:t>
      </w:r>
      <w:r>
        <w:t xml:space="preserve"> und </w:t>
      </w:r>
      <w:r>
        <w:rPr>
          <w:vanish/>
        </w:rPr>
        <w:t>o[</w:t>
      </w:r>
      <w:r>
        <w:t>Hessen</w:t>
      </w:r>
      <w:r>
        <w:rPr>
          <w:vanish/>
        </w:rPr>
        <w:t>]o</w:t>
      </w:r>
      <w:r>
        <w:t xml:space="preserve"> über den Schutz des </w:t>
      </w:r>
      <w:r>
        <w:rPr>
          <w:vanish/>
        </w:rPr>
        <w:t>s[</w:t>
      </w:r>
      <w:r>
        <w:t>Urheberrecht</w:t>
      </w:r>
      <w:r>
        <w:rPr>
          <w:vanish/>
        </w:rPr>
        <w:t>]s</w:t>
      </w:r>
      <w:r>
        <w:t xml:space="preserve">s </w:t>
      </w:r>
      <w:r>
        <w:rPr>
          <w:vanish/>
        </w:rPr>
        <w:t>o[</w:t>
      </w:r>
      <w:r>
        <w:t>Paris</w:t>
      </w:r>
      <w:r>
        <w:rPr>
          <w:vanish/>
        </w:rPr>
        <w:t>]o</w:t>
      </w:r>
      <w:r>
        <w:t xml:space="preserve"> 1865 Juni 14</w:t>
      </w:r>
    </w:p>
    <w:p w:rsidR="00000000" w:rsidRDefault="00C653B4">
      <w:pPr>
        <w:tabs>
          <w:tab w:val="left" w:pos="1134"/>
        </w:tabs>
        <w:ind w:left="1134" w:right="-1134" w:hanging="1134"/>
      </w:pPr>
      <w:r>
        <w:t>41</w:t>
      </w:r>
      <w:r>
        <w:tab/>
        <w:t>Ratifikation Frankreich. Paris 1865 Juni 30</w:t>
      </w:r>
    </w:p>
    <w:p w:rsidR="00000000" w:rsidRDefault="00C653B4">
      <w:pPr>
        <w:tabs>
          <w:tab w:val="left" w:pos="1134"/>
        </w:tabs>
        <w:ind w:left="1134" w:right="-1134" w:hanging="1134"/>
      </w:pPr>
      <w:r>
        <w:t>43</w:t>
      </w:r>
      <w:r>
        <w:tab/>
        <w:t>1865</w:t>
      </w:r>
    </w:p>
    <w:p w:rsidR="00000000" w:rsidRDefault="00C653B4">
      <w:pPr>
        <w:tabs>
          <w:tab w:val="left" w:pos="1134"/>
        </w:tabs>
        <w:ind w:left="1134" w:right="-1134" w:hanging="1134"/>
      </w:pPr>
      <w:r>
        <w:t>45</w:t>
      </w:r>
      <w:r>
        <w:tab/>
        <w:t>Prov.: Hessen</w:t>
      </w:r>
    </w:p>
    <w:p w:rsidR="00000000" w:rsidRDefault="00C653B4">
      <w:pPr>
        <w:tabs>
          <w:tab w:val="left" w:pos="1134"/>
        </w:tabs>
        <w:ind w:left="1134" w:right="-1134" w:hanging="1134"/>
      </w:pPr>
      <w:r>
        <w:br w:type="page"/>
        <w:t>30</w:t>
      </w:r>
      <w:r>
        <w:tab/>
        <w:t>Nr. 1627</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A 6 Nr. 1627</w:t>
      </w:r>
    </w:p>
    <w:p w:rsidR="00000000" w:rsidRDefault="00C653B4">
      <w:pPr>
        <w:tabs>
          <w:tab w:val="left" w:pos="1134"/>
        </w:tabs>
        <w:ind w:left="1134" w:right="-1134" w:hanging="1134"/>
      </w:pPr>
      <w:r>
        <w:t>33</w:t>
      </w:r>
      <w:r>
        <w:tab/>
        <w:t>S. 103</w:t>
      </w:r>
    </w:p>
    <w:p w:rsidR="00000000" w:rsidRDefault="00C653B4">
      <w:pPr>
        <w:tabs>
          <w:tab w:val="left" w:pos="1134"/>
        </w:tabs>
        <w:ind w:left="1134" w:right="-1134" w:hanging="1134"/>
      </w:pPr>
      <w:r>
        <w:t>40</w:t>
      </w:r>
      <w:r>
        <w:tab/>
        <w:t xml:space="preserve">Vertrag zwischen </w:t>
      </w:r>
      <w:r>
        <w:rPr>
          <w:vanish/>
        </w:rPr>
        <w:t>o[</w:t>
      </w:r>
      <w:r>
        <w:t>Bayern</w:t>
      </w:r>
      <w:r>
        <w:rPr>
          <w:vanish/>
        </w:rPr>
        <w:t>]o</w:t>
      </w:r>
      <w:r>
        <w:t xml:space="preserve">, </w:t>
      </w:r>
      <w:r>
        <w:rPr>
          <w:vanish/>
        </w:rPr>
        <w:t>o[</w:t>
      </w:r>
      <w:r>
        <w:t>Hessen</w:t>
      </w:r>
      <w:r>
        <w:rPr>
          <w:vanish/>
        </w:rPr>
        <w:t>]o</w:t>
      </w:r>
      <w:r>
        <w:t xml:space="preserve">, der </w:t>
      </w:r>
      <w:r>
        <w:rPr>
          <w:vanish/>
        </w:rPr>
        <w:t>o[</w:t>
      </w:r>
      <w:r>
        <w:t>Schweiz</w:t>
      </w:r>
      <w:r>
        <w:rPr>
          <w:vanish/>
        </w:rPr>
        <w:t>]o</w:t>
      </w:r>
      <w:r>
        <w:t xml:space="preserve"> und </w:t>
      </w:r>
      <w:r>
        <w:rPr>
          <w:vanish/>
        </w:rPr>
        <w:t>o[</w:t>
      </w:r>
      <w:r>
        <w:t>Württemberg</w:t>
      </w:r>
      <w:r>
        <w:rPr>
          <w:vanish/>
        </w:rPr>
        <w:t>]o</w:t>
      </w:r>
      <w:r>
        <w:t xml:space="preserve"> über den Schutz des </w:t>
      </w:r>
      <w:r>
        <w:rPr>
          <w:vanish/>
        </w:rPr>
        <w:t>s[</w:t>
      </w:r>
      <w:r>
        <w:t>Urheberrecht</w:t>
      </w:r>
      <w:r>
        <w:rPr>
          <w:vanish/>
        </w:rPr>
        <w:t>]s</w:t>
      </w:r>
      <w:r>
        <w:t xml:space="preserve">s </w:t>
      </w:r>
      <w:r>
        <w:rPr>
          <w:vanish/>
        </w:rPr>
        <w:t>o[</w:t>
      </w:r>
      <w:r>
        <w:t>B</w:t>
      </w:r>
      <w:r>
        <w:t>ern</w:t>
      </w:r>
      <w:r>
        <w:rPr>
          <w:vanish/>
        </w:rPr>
        <w:t>]o</w:t>
      </w:r>
      <w:r>
        <w:t xml:space="preserve"> 1869 Okt. 16</w:t>
      </w:r>
    </w:p>
    <w:p w:rsidR="00000000" w:rsidRDefault="00C653B4">
      <w:pPr>
        <w:tabs>
          <w:tab w:val="left" w:pos="1134"/>
        </w:tabs>
        <w:ind w:left="1134" w:right="-1134" w:hanging="1134"/>
      </w:pPr>
      <w:r>
        <w:t>41</w:t>
      </w:r>
      <w:r>
        <w:tab/>
        <w:t>Paraphierter Vertrag. Bern 1869 Okt. 16</w:t>
      </w:r>
    </w:p>
    <w:p w:rsidR="00000000" w:rsidRDefault="00C653B4">
      <w:pPr>
        <w:tabs>
          <w:tab w:val="left" w:pos="1134"/>
        </w:tabs>
        <w:ind w:left="1134" w:right="-1134" w:hanging="1134"/>
      </w:pPr>
      <w:r>
        <w:t>43</w:t>
      </w:r>
      <w:r>
        <w:tab/>
        <w:t>1869</w:t>
      </w:r>
    </w:p>
    <w:p w:rsidR="00000000" w:rsidRDefault="00C653B4">
      <w:pPr>
        <w:tabs>
          <w:tab w:val="left" w:pos="1134"/>
        </w:tabs>
        <w:ind w:left="1134" w:right="-1134" w:hanging="1134"/>
      </w:pPr>
      <w:r>
        <w:t>45</w:t>
      </w:r>
      <w:r>
        <w:tab/>
        <w:t>Prov.: Hessen</w:t>
      </w:r>
    </w:p>
    <w:p w:rsidR="00000000" w:rsidRDefault="00C653B4">
      <w:pPr>
        <w:tabs>
          <w:tab w:val="left" w:pos="1134"/>
        </w:tabs>
        <w:ind w:left="1134" w:right="-1134" w:hanging="1134"/>
      </w:pPr>
      <w:r>
        <w:br w:type="page"/>
        <w:t>30</w:t>
      </w:r>
      <w:r>
        <w:tab/>
        <w:t>Nr. 1628</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A 6 Nr. 1628</w:t>
      </w:r>
    </w:p>
    <w:p w:rsidR="00000000" w:rsidRDefault="00C653B4">
      <w:pPr>
        <w:tabs>
          <w:tab w:val="left" w:pos="1134"/>
        </w:tabs>
        <w:ind w:left="1134" w:right="-1134" w:hanging="1134"/>
      </w:pPr>
      <w:r>
        <w:t>33</w:t>
      </w:r>
      <w:r>
        <w:tab/>
        <w:t>S. 103</w:t>
      </w:r>
    </w:p>
    <w:p w:rsidR="00000000" w:rsidRDefault="00C653B4">
      <w:pPr>
        <w:tabs>
          <w:tab w:val="left" w:pos="1134"/>
        </w:tabs>
        <w:ind w:left="1134" w:right="-1134" w:hanging="1134"/>
      </w:pPr>
      <w:r>
        <w:t>40</w:t>
      </w:r>
      <w:r>
        <w:tab/>
        <w:t xml:space="preserve">Vertrag zwischen </w:t>
      </w:r>
      <w:r>
        <w:rPr>
          <w:vanish/>
        </w:rPr>
        <w:t>o[</w:t>
      </w:r>
      <w:r>
        <w:t>Bayern</w:t>
      </w:r>
      <w:r>
        <w:rPr>
          <w:vanish/>
        </w:rPr>
        <w:t>]o</w:t>
      </w:r>
      <w:r>
        <w:t xml:space="preserve">, </w:t>
      </w:r>
      <w:r>
        <w:rPr>
          <w:vanish/>
        </w:rPr>
        <w:t>o[</w:t>
      </w:r>
      <w:r>
        <w:t>Hessen</w:t>
      </w:r>
      <w:r>
        <w:rPr>
          <w:vanish/>
        </w:rPr>
        <w:t>]o</w:t>
      </w:r>
      <w:r>
        <w:t xml:space="preserve">, der </w:t>
      </w:r>
      <w:r>
        <w:rPr>
          <w:vanish/>
        </w:rPr>
        <w:t>o[</w:t>
      </w:r>
      <w:r>
        <w:t>Schweiz</w:t>
      </w:r>
      <w:r>
        <w:rPr>
          <w:vanish/>
        </w:rPr>
        <w:t>]o</w:t>
      </w:r>
      <w:r>
        <w:t xml:space="preserve"> und </w:t>
      </w:r>
      <w:r>
        <w:rPr>
          <w:vanish/>
        </w:rPr>
        <w:t>o[</w:t>
      </w:r>
      <w:r>
        <w:t>Württemberg</w:t>
      </w:r>
      <w:r>
        <w:rPr>
          <w:vanish/>
        </w:rPr>
        <w:t>]o</w:t>
      </w:r>
      <w:r>
        <w:t xml:space="preserve"> über den Schutz des </w:t>
      </w:r>
      <w:r>
        <w:rPr>
          <w:vanish/>
        </w:rPr>
        <w:t>s[</w:t>
      </w:r>
      <w:r>
        <w:t>Urheberrecht</w:t>
      </w:r>
      <w:r>
        <w:rPr>
          <w:vanish/>
        </w:rPr>
        <w:t>]s</w:t>
      </w:r>
      <w:r>
        <w:t xml:space="preserve">s </w:t>
      </w:r>
      <w:r>
        <w:rPr>
          <w:vanish/>
        </w:rPr>
        <w:t>o[</w:t>
      </w:r>
      <w:r>
        <w:t>Bern</w:t>
      </w:r>
      <w:r>
        <w:rPr>
          <w:vanish/>
        </w:rPr>
        <w:t>]o</w:t>
      </w:r>
      <w:r>
        <w:t xml:space="preserve"> 1869 Okt. 16</w:t>
      </w:r>
    </w:p>
    <w:p w:rsidR="00000000" w:rsidRDefault="00C653B4">
      <w:pPr>
        <w:tabs>
          <w:tab w:val="left" w:pos="1134"/>
        </w:tabs>
        <w:ind w:left="1134" w:right="-1134" w:hanging="1134"/>
      </w:pPr>
      <w:r>
        <w:t>41</w:t>
      </w:r>
      <w:r>
        <w:tab/>
        <w:t>Ratifikation Schweiz. Bern 1869 Dez. 20</w:t>
      </w:r>
    </w:p>
    <w:p w:rsidR="00000000" w:rsidRDefault="00C653B4">
      <w:pPr>
        <w:tabs>
          <w:tab w:val="left" w:pos="1134"/>
        </w:tabs>
        <w:ind w:left="1134" w:right="-1134" w:hanging="1134"/>
      </w:pPr>
      <w:r>
        <w:t>43</w:t>
      </w:r>
      <w:r>
        <w:tab/>
        <w:t>1869</w:t>
      </w:r>
    </w:p>
    <w:p w:rsidR="00000000" w:rsidRDefault="00C653B4">
      <w:pPr>
        <w:tabs>
          <w:tab w:val="left" w:pos="1134"/>
        </w:tabs>
        <w:ind w:left="1134" w:right="-1134" w:hanging="1134"/>
      </w:pPr>
      <w:r>
        <w:t>45</w:t>
      </w:r>
      <w:r>
        <w:tab/>
        <w:t>Prov.: Hessen</w:t>
      </w:r>
    </w:p>
    <w:p w:rsidR="00000000" w:rsidRDefault="00C653B4">
      <w:pPr>
        <w:tabs>
          <w:tab w:val="left" w:pos="1134"/>
        </w:tabs>
        <w:ind w:left="1134" w:right="-1134" w:hanging="1134"/>
      </w:pPr>
      <w:r>
        <w:br w:type="page"/>
        <w:t>30</w:t>
      </w:r>
      <w:r>
        <w:tab/>
        <w:t>Nr. 1629</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A 6 Nr. 1629</w:t>
      </w:r>
    </w:p>
    <w:p w:rsidR="00000000" w:rsidRDefault="00C653B4">
      <w:pPr>
        <w:tabs>
          <w:tab w:val="left" w:pos="1134"/>
        </w:tabs>
        <w:ind w:left="1134" w:right="-1134" w:hanging="1134"/>
      </w:pPr>
      <w:r>
        <w:t>33</w:t>
      </w:r>
      <w:r>
        <w:tab/>
        <w:t>S. 103</w:t>
      </w:r>
    </w:p>
    <w:p w:rsidR="00000000" w:rsidRDefault="00C653B4">
      <w:pPr>
        <w:tabs>
          <w:tab w:val="left" w:pos="1134"/>
        </w:tabs>
        <w:ind w:left="1134" w:right="-1134" w:hanging="1134"/>
      </w:pPr>
      <w:r>
        <w:t>40</w:t>
      </w:r>
      <w:r>
        <w:tab/>
        <w:t xml:space="preserve">Vertrag zwischen </w:t>
      </w:r>
      <w:r>
        <w:rPr>
          <w:vanish/>
        </w:rPr>
        <w:t>o[</w:t>
      </w:r>
      <w:r>
        <w:t>Bayern</w:t>
      </w:r>
      <w:r>
        <w:rPr>
          <w:vanish/>
        </w:rPr>
        <w:t>]o</w:t>
      </w:r>
      <w:r>
        <w:t xml:space="preserve">, </w:t>
      </w:r>
      <w:r>
        <w:rPr>
          <w:vanish/>
        </w:rPr>
        <w:t>o[</w:t>
      </w:r>
      <w:r>
        <w:t>Hessen</w:t>
      </w:r>
      <w:r>
        <w:rPr>
          <w:vanish/>
        </w:rPr>
        <w:t>]o</w:t>
      </w:r>
      <w:r>
        <w:t xml:space="preserve">, der </w:t>
      </w:r>
      <w:r>
        <w:rPr>
          <w:vanish/>
        </w:rPr>
        <w:t>o[</w:t>
      </w:r>
      <w:r>
        <w:t>Schweiz</w:t>
      </w:r>
      <w:r>
        <w:rPr>
          <w:vanish/>
        </w:rPr>
        <w:t>]o</w:t>
      </w:r>
      <w:r>
        <w:t xml:space="preserve"> und </w:t>
      </w:r>
      <w:r>
        <w:rPr>
          <w:vanish/>
        </w:rPr>
        <w:t>o[</w:t>
      </w:r>
      <w:r>
        <w:t>Württemberg</w:t>
      </w:r>
      <w:r>
        <w:rPr>
          <w:vanish/>
        </w:rPr>
        <w:t>]o</w:t>
      </w:r>
      <w:r>
        <w:t xml:space="preserve"> über den Schutz des </w:t>
      </w:r>
      <w:r>
        <w:rPr>
          <w:vanish/>
        </w:rPr>
        <w:t>s[</w:t>
      </w:r>
      <w:r>
        <w:t>Urheberrecht</w:t>
      </w:r>
      <w:r>
        <w:rPr>
          <w:vanish/>
        </w:rPr>
        <w:t>]s</w:t>
      </w:r>
      <w:r>
        <w:t xml:space="preserve">s </w:t>
      </w:r>
      <w:r>
        <w:rPr>
          <w:vanish/>
        </w:rPr>
        <w:t>o[</w:t>
      </w:r>
      <w:r>
        <w:t>Ber</w:t>
      </w:r>
      <w:r>
        <w:t>n</w:t>
      </w:r>
      <w:r>
        <w:rPr>
          <w:vanish/>
        </w:rPr>
        <w:t>]o</w:t>
      </w:r>
      <w:r>
        <w:t xml:space="preserve"> 1869 Okt. 16</w:t>
      </w:r>
    </w:p>
    <w:p w:rsidR="00000000" w:rsidRDefault="00C653B4">
      <w:pPr>
        <w:tabs>
          <w:tab w:val="left" w:pos="1134"/>
        </w:tabs>
        <w:ind w:left="1134" w:right="-1134" w:hanging="1134"/>
      </w:pPr>
      <w:r>
        <w:t>41</w:t>
      </w:r>
      <w:r>
        <w:tab/>
        <w:t xml:space="preserve">Protokoll über den Austausch der Ratifikationsurkunden. </w:t>
      </w:r>
      <w:r>
        <w:rPr>
          <w:vanish/>
        </w:rPr>
        <w:t>o[</w:t>
      </w:r>
      <w:r>
        <w:t>Darmstadt</w:t>
      </w:r>
      <w:r>
        <w:rPr>
          <w:vanish/>
        </w:rPr>
        <w:t>]o</w:t>
      </w:r>
      <w:r>
        <w:t xml:space="preserve"> 1869 Dez. 11</w:t>
      </w:r>
    </w:p>
    <w:p w:rsidR="00000000" w:rsidRDefault="00C653B4">
      <w:pPr>
        <w:tabs>
          <w:tab w:val="left" w:pos="1134"/>
        </w:tabs>
        <w:ind w:left="1134" w:right="-1134" w:hanging="1134"/>
      </w:pPr>
      <w:r>
        <w:t>43</w:t>
      </w:r>
      <w:r>
        <w:tab/>
        <w:t>1869</w:t>
      </w:r>
    </w:p>
    <w:p w:rsidR="00000000" w:rsidRDefault="00C653B4">
      <w:pPr>
        <w:tabs>
          <w:tab w:val="left" w:pos="1134"/>
        </w:tabs>
        <w:ind w:left="1134" w:right="-1134" w:hanging="1134"/>
      </w:pPr>
      <w:r>
        <w:t>45</w:t>
      </w:r>
      <w:r>
        <w:tab/>
        <w:t>Prov.: Hessen</w:t>
      </w:r>
    </w:p>
    <w:p w:rsidR="00000000" w:rsidRDefault="00C653B4">
      <w:pPr>
        <w:tabs>
          <w:tab w:val="left" w:pos="1134"/>
        </w:tabs>
        <w:ind w:left="1134" w:right="-1134" w:hanging="1134"/>
      </w:pPr>
      <w:r>
        <w:br w:type="page"/>
        <w:t>30</w:t>
      </w:r>
      <w:r>
        <w:tab/>
        <w:t>Nr. 278</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A 6 Nr. 278</w:t>
      </w:r>
    </w:p>
    <w:p w:rsidR="00000000" w:rsidRDefault="00C653B4">
      <w:pPr>
        <w:tabs>
          <w:tab w:val="left" w:pos="1134"/>
        </w:tabs>
        <w:ind w:left="1134" w:right="-1134" w:hanging="1134"/>
      </w:pPr>
      <w:r>
        <w:t>33</w:t>
      </w:r>
      <w:r>
        <w:tab/>
        <w:t>S. 105</w:t>
      </w:r>
    </w:p>
    <w:p w:rsidR="00000000" w:rsidRDefault="00C653B4">
      <w:pPr>
        <w:tabs>
          <w:tab w:val="left" w:pos="1134"/>
        </w:tabs>
        <w:ind w:left="1134" w:right="-1134" w:hanging="1134"/>
      </w:pPr>
      <w:r>
        <w:t>40</w:t>
      </w:r>
      <w:r>
        <w:tab/>
        <w:t xml:space="preserve">Übereinkunft zwischen </w:t>
      </w:r>
      <w:r>
        <w:rPr>
          <w:vanish/>
        </w:rPr>
        <w:t>o[</w:t>
      </w:r>
      <w:r>
        <w:t>Baden</w:t>
      </w:r>
      <w:r>
        <w:rPr>
          <w:vanish/>
        </w:rPr>
        <w:t>]o</w:t>
      </w:r>
      <w:r>
        <w:t xml:space="preserve">, </w:t>
      </w:r>
      <w:r>
        <w:rPr>
          <w:vanish/>
        </w:rPr>
        <w:t>o[</w:t>
      </w:r>
      <w:r>
        <w:t>Hessen</w:t>
      </w:r>
      <w:r>
        <w:rPr>
          <w:vanish/>
        </w:rPr>
        <w:t>]o</w:t>
      </w:r>
      <w:r>
        <w:t xml:space="preserve"> und </w:t>
      </w:r>
      <w:r>
        <w:rPr>
          <w:vanish/>
        </w:rPr>
        <w:t>o[</w:t>
      </w:r>
      <w:r>
        <w:t>Württemberg</w:t>
      </w:r>
      <w:r>
        <w:rPr>
          <w:vanish/>
        </w:rPr>
        <w:t>]o</w:t>
      </w:r>
      <w:r>
        <w:t xml:space="preserve"> über die Ausführung des </w:t>
      </w:r>
      <w:r>
        <w:rPr>
          <w:vanish/>
        </w:rPr>
        <w:t>s[</w:t>
      </w:r>
      <w:r>
        <w:t xml:space="preserve">Reichsgesetzes über das </w:t>
      </w:r>
      <w:r>
        <w:rPr>
          <w:vanish/>
        </w:rPr>
        <w:t>s[</w:t>
      </w:r>
      <w:r>
        <w:t>Urheberrecht</w:t>
      </w:r>
      <w:r>
        <w:rPr>
          <w:vanish/>
        </w:rPr>
        <w:t>]s</w:t>
      </w:r>
      <w:r>
        <w:t xml:space="preserve"> vom 11. Juni 1870</w:t>
      </w:r>
      <w:r>
        <w:rPr>
          <w:vanish/>
        </w:rPr>
        <w:t>]s</w:t>
      </w:r>
    </w:p>
    <w:p w:rsidR="00000000" w:rsidRDefault="00C653B4">
      <w:pPr>
        <w:tabs>
          <w:tab w:val="left" w:pos="1134"/>
        </w:tabs>
        <w:ind w:left="1134" w:right="-1134" w:hanging="1134"/>
      </w:pPr>
      <w:r>
        <w:t>41</w:t>
      </w:r>
      <w:r>
        <w:tab/>
        <w:t xml:space="preserve">Ministerialerklärung </w:t>
      </w:r>
      <w:r>
        <w:rPr>
          <w:vanish/>
        </w:rPr>
        <w:t>o[</w:t>
      </w:r>
      <w:r>
        <w:t>Württemberg</w:t>
      </w:r>
      <w:r>
        <w:rPr>
          <w:vanish/>
        </w:rPr>
        <w:t>]o</w:t>
      </w:r>
      <w:r>
        <w:t xml:space="preserve">s. </w:t>
      </w:r>
      <w:r>
        <w:rPr>
          <w:vanish/>
        </w:rPr>
        <w:t>o[</w:t>
      </w:r>
      <w:r>
        <w:t>Stuttgart</w:t>
      </w:r>
      <w:r>
        <w:rPr>
          <w:vanish/>
        </w:rPr>
        <w:t>]o</w:t>
      </w:r>
      <w:r>
        <w:t xml:space="preserve"> 1872 Jan. 22</w:t>
      </w:r>
    </w:p>
    <w:p w:rsidR="00000000" w:rsidRDefault="00C653B4">
      <w:pPr>
        <w:tabs>
          <w:tab w:val="left" w:pos="1134"/>
        </w:tabs>
        <w:ind w:left="1134" w:right="-1134" w:hanging="1134"/>
      </w:pPr>
      <w:r>
        <w:t>43</w:t>
      </w:r>
      <w:r>
        <w:tab/>
        <w:t>1872</w:t>
      </w:r>
    </w:p>
    <w:p w:rsidR="00000000" w:rsidRDefault="00C653B4">
      <w:pPr>
        <w:tabs>
          <w:tab w:val="left" w:pos="1134"/>
        </w:tabs>
        <w:ind w:left="1134" w:right="-1134" w:hanging="1134"/>
      </w:pPr>
      <w:r>
        <w:t>45</w:t>
      </w:r>
      <w:r>
        <w:tab/>
        <w:t>Prov.: Hessen</w:t>
      </w:r>
    </w:p>
    <w:p w:rsidR="00000000" w:rsidRDefault="00C653B4">
      <w:pPr>
        <w:tabs>
          <w:tab w:val="left" w:pos="1134"/>
        </w:tabs>
        <w:ind w:left="1134" w:right="-1134" w:hanging="1134"/>
      </w:pPr>
      <w:r>
        <w:br w:type="page"/>
        <w:t>30</w:t>
      </w:r>
      <w:r>
        <w:tab/>
        <w:t>Nr. 279</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A 6 Nr. 279</w:t>
      </w:r>
    </w:p>
    <w:p w:rsidR="00000000" w:rsidRDefault="00C653B4">
      <w:pPr>
        <w:tabs>
          <w:tab w:val="left" w:pos="1134"/>
        </w:tabs>
        <w:ind w:left="1134" w:right="-1134" w:hanging="1134"/>
      </w:pPr>
      <w:r>
        <w:t>33</w:t>
      </w:r>
      <w:r>
        <w:tab/>
        <w:t>S. 105</w:t>
      </w:r>
    </w:p>
    <w:p w:rsidR="00000000" w:rsidRDefault="00C653B4">
      <w:pPr>
        <w:tabs>
          <w:tab w:val="left" w:pos="1134"/>
        </w:tabs>
        <w:ind w:left="1134" w:right="-1134" w:hanging="1134"/>
      </w:pPr>
      <w:r>
        <w:t>40</w:t>
      </w:r>
      <w:r>
        <w:tab/>
        <w:t xml:space="preserve">Übereinkunft zwischen </w:t>
      </w:r>
      <w:r>
        <w:rPr>
          <w:vanish/>
        </w:rPr>
        <w:t>o[</w:t>
      </w:r>
      <w:r>
        <w:t>Baden</w:t>
      </w:r>
      <w:r>
        <w:rPr>
          <w:vanish/>
        </w:rPr>
        <w:t>]o</w:t>
      </w:r>
      <w:r>
        <w:t xml:space="preserve">, </w:t>
      </w:r>
      <w:r>
        <w:rPr>
          <w:vanish/>
        </w:rPr>
        <w:t>o[</w:t>
      </w:r>
      <w:r>
        <w:t>Hessen</w:t>
      </w:r>
      <w:r>
        <w:rPr>
          <w:vanish/>
        </w:rPr>
        <w:t>]o</w:t>
      </w:r>
      <w:r>
        <w:t xml:space="preserve"> und </w:t>
      </w:r>
      <w:r>
        <w:rPr>
          <w:vanish/>
        </w:rPr>
        <w:t>o[</w:t>
      </w:r>
      <w:r>
        <w:t>Württemberg</w:t>
      </w:r>
      <w:r>
        <w:rPr>
          <w:vanish/>
        </w:rPr>
        <w:t>]o</w:t>
      </w:r>
      <w:r>
        <w:t xml:space="preserve"> über die Ausführung des </w:t>
      </w:r>
      <w:r>
        <w:rPr>
          <w:vanish/>
        </w:rPr>
        <w:t>s[</w:t>
      </w:r>
      <w:r>
        <w:t xml:space="preserve">Reichsgesetzes über das </w:t>
      </w:r>
      <w:r>
        <w:rPr>
          <w:vanish/>
        </w:rPr>
        <w:t>s[</w:t>
      </w:r>
      <w:r>
        <w:t>Urheberrecht</w:t>
      </w:r>
      <w:r>
        <w:rPr>
          <w:vanish/>
        </w:rPr>
        <w:t>]s</w:t>
      </w:r>
      <w:r>
        <w:t xml:space="preserve"> vom 11. Juni 1870</w:t>
      </w:r>
      <w:r>
        <w:rPr>
          <w:vanish/>
        </w:rPr>
        <w:t>]s</w:t>
      </w:r>
    </w:p>
    <w:p w:rsidR="00000000" w:rsidRDefault="00C653B4">
      <w:pPr>
        <w:tabs>
          <w:tab w:val="left" w:pos="1134"/>
        </w:tabs>
        <w:ind w:left="1134" w:right="-1134" w:hanging="1134"/>
      </w:pPr>
      <w:r>
        <w:t>41</w:t>
      </w:r>
      <w:r>
        <w:tab/>
        <w:t xml:space="preserve">Ministerialerklärung Baden. </w:t>
      </w:r>
      <w:r>
        <w:rPr>
          <w:vanish/>
        </w:rPr>
        <w:t>o[</w:t>
      </w:r>
      <w:r>
        <w:t>Karlsruhe</w:t>
      </w:r>
      <w:r>
        <w:rPr>
          <w:vanish/>
        </w:rPr>
        <w:t>]o</w:t>
      </w:r>
      <w:r>
        <w:t xml:space="preserve"> 1872 Febr. 7</w:t>
      </w:r>
    </w:p>
    <w:p w:rsidR="00000000" w:rsidRDefault="00C653B4">
      <w:pPr>
        <w:tabs>
          <w:tab w:val="left" w:pos="1134"/>
        </w:tabs>
        <w:ind w:left="1134" w:right="-1134" w:hanging="1134"/>
      </w:pPr>
      <w:r>
        <w:t>43</w:t>
      </w:r>
      <w:r>
        <w:tab/>
        <w:t>1872</w:t>
      </w:r>
    </w:p>
    <w:p w:rsidR="00000000" w:rsidRDefault="00C653B4">
      <w:pPr>
        <w:tabs>
          <w:tab w:val="left" w:pos="1134"/>
        </w:tabs>
        <w:ind w:left="1134" w:right="-1134" w:hanging="1134"/>
      </w:pPr>
      <w:r>
        <w:t>45</w:t>
      </w:r>
      <w:r>
        <w:tab/>
        <w:t>Prov.: Hessen</w:t>
      </w:r>
    </w:p>
    <w:p w:rsidR="00000000" w:rsidRDefault="00C653B4">
      <w:pPr>
        <w:tabs>
          <w:tab w:val="left" w:pos="1134"/>
        </w:tabs>
        <w:ind w:left="1134" w:right="-1134" w:hanging="1134"/>
      </w:pPr>
      <w:r>
        <w:br w:type="page"/>
        <w:t>30</w:t>
      </w:r>
      <w:r>
        <w:tab/>
        <w:t>Nr. 1694</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A 6 Nr. 1694</w:t>
      </w:r>
    </w:p>
    <w:p w:rsidR="00000000" w:rsidRDefault="00C653B4">
      <w:pPr>
        <w:tabs>
          <w:tab w:val="left" w:pos="1134"/>
        </w:tabs>
        <w:ind w:left="1134" w:right="-1134" w:hanging="1134"/>
      </w:pPr>
      <w:r>
        <w:t>33</w:t>
      </w:r>
      <w:r>
        <w:tab/>
        <w:t>S. 106</w:t>
      </w:r>
    </w:p>
    <w:p w:rsidR="00000000" w:rsidRDefault="00C653B4">
      <w:pPr>
        <w:tabs>
          <w:tab w:val="left" w:pos="1134"/>
        </w:tabs>
        <w:ind w:left="1134" w:right="-1134" w:hanging="1134"/>
      </w:pPr>
      <w:r>
        <w:t>40</w:t>
      </w:r>
      <w:r>
        <w:tab/>
        <w:t xml:space="preserve">Ministerialerklärung </w:t>
      </w:r>
      <w:r>
        <w:rPr>
          <w:vanish/>
        </w:rPr>
        <w:t>o[</w:t>
      </w:r>
      <w:r>
        <w:t>Württemberg</w:t>
      </w:r>
      <w:r>
        <w:rPr>
          <w:vanish/>
        </w:rPr>
        <w:t>]o</w:t>
      </w:r>
      <w:r>
        <w:t xml:space="preserve">s über die Ausführung der </w:t>
      </w:r>
      <w:r>
        <w:rPr>
          <w:vanish/>
        </w:rPr>
        <w:t>s[</w:t>
      </w:r>
      <w:r>
        <w:t xml:space="preserve">Reichsgesetze über das </w:t>
      </w:r>
      <w:r>
        <w:rPr>
          <w:vanish/>
        </w:rPr>
        <w:t>s[</w:t>
      </w:r>
      <w:r>
        <w:t>Urheberrecht</w:t>
      </w:r>
      <w:r>
        <w:rPr>
          <w:vanish/>
        </w:rPr>
        <w:t>]s</w:t>
      </w:r>
      <w:r>
        <w:t xml:space="preserve"> vom 9. - 11. Jan. 1876</w:t>
      </w:r>
      <w:r>
        <w:rPr>
          <w:vanish/>
        </w:rPr>
        <w:t>]s</w:t>
      </w:r>
      <w:r>
        <w:t xml:space="preserve"> gemäß der mit </w:t>
      </w:r>
      <w:r>
        <w:rPr>
          <w:vanish/>
        </w:rPr>
        <w:t>o[</w:t>
      </w:r>
      <w:r>
        <w:t>Baden</w:t>
      </w:r>
      <w:r>
        <w:rPr>
          <w:vanish/>
        </w:rPr>
        <w:t>]o</w:t>
      </w:r>
      <w:r>
        <w:t xml:space="preserve"> und </w:t>
      </w:r>
      <w:r>
        <w:rPr>
          <w:vanish/>
        </w:rPr>
        <w:t>o[</w:t>
      </w:r>
      <w:r>
        <w:t>Hessen</w:t>
      </w:r>
      <w:r>
        <w:rPr>
          <w:vanish/>
        </w:rPr>
        <w:t>]o</w:t>
      </w:r>
      <w:r>
        <w:t xml:space="preserve"> geschlossenen Übereinkunft </w:t>
      </w:r>
      <w:r>
        <w:rPr>
          <w:vanish/>
        </w:rPr>
        <w:t>o[</w:t>
      </w:r>
      <w:r>
        <w:t>Stuttgart</w:t>
      </w:r>
      <w:r>
        <w:rPr>
          <w:vanish/>
        </w:rPr>
        <w:t>]o</w:t>
      </w:r>
      <w:r>
        <w:t xml:space="preserve"> 1876 Nov. 3</w:t>
      </w:r>
    </w:p>
    <w:p w:rsidR="00000000" w:rsidRDefault="00C653B4">
      <w:pPr>
        <w:tabs>
          <w:tab w:val="left" w:pos="1134"/>
        </w:tabs>
        <w:ind w:left="1134" w:right="-1134" w:hanging="1134"/>
      </w:pPr>
      <w:r>
        <w:t>43</w:t>
      </w:r>
      <w:r>
        <w:tab/>
        <w:t>1876</w:t>
      </w:r>
    </w:p>
    <w:p w:rsidR="00000000" w:rsidRDefault="00C653B4">
      <w:pPr>
        <w:tabs>
          <w:tab w:val="left" w:pos="1134"/>
        </w:tabs>
        <w:ind w:left="1134" w:right="-1134" w:hanging="1134"/>
      </w:pPr>
      <w:r>
        <w:t>45</w:t>
      </w:r>
      <w:r>
        <w:tab/>
        <w:t>Prov.: Hessen</w:t>
      </w:r>
    </w:p>
    <w:p w:rsidR="00000000" w:rsidRDefault="00C653B4">
      <w:pPr>
        <w:tabs>
          <w:tab w:val="left" w:pos="1134"/>
        </w:tabs>
        <w:ind w:left="1134" w:right="-1134" w:hanging="1134"/>
      </w:pPr>
      <w:r>
        <w:br w:type="page"/>
        <w:t>30</w:t>
      </w:r>
      <w:r>
        <w:tab/>
        <w:t>Nr. 1076</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t>A</w:t>
      </w:r>
      <w:r>
        <w:t xml:space="preserve"> 6 Nr. 1076</w:t>
      </w:r>
    </w:p>
    <w:p w:rsidR="00000000" w:rsidRDefault="00C653B4">
      <w:pPr>
        <w:tabs>
          <w:tab w:val="left" w:pos="1134"/>
        </w:tabs>
        <w:ind w:left="1134" w:right="-1134" w:hanging="1134"/>
      </w:pPr>
      <w:r>
        <w:t>33</w:t>
      </w:r>
      <w:r>
        <w:tab/>
        <w:t>S. 106</w:t>
      </w:r>
    </w:p>
    <w:p w:rsidR="00000000" w:rsidRDefault="00C653B4">
      <w:pPr>
        <w:tabs>
          <w:tab w:val="left" w:pos="1134"/>
        </w:tabs>
        <w:ind w:left="1134" w:right="-1134" w:hanging="1134"/>
      </w:pPr>
      <w:r>
        <w:t>40</w:t>
      </w:r>
      <w:r>
        <w:tab/>
        <w:t xml:space="preserve">Ministerialerklärung </w:t>
      </w:r>
      <w:r>
        <w:rPr>
          <w:vanish/>
        </w:rPr>
        <w:t>o[</w:t>
      </w:r>
      <w:r>
        <w:t>Baden</w:t>
      </w:r>
      <w:r>
        <w:rPr>
          <w:vanish/>
        </w:rPr>
        <w:t>]o</w:t>
      </w:r>
      <w:r>
        <w:t xml:space="preserve">s über die Ausführung der </w:t>
      </w:r>
      <w:r>
        <w:rPr>
          <w:vanish/>
        </w:rPr>
        <w:t>s[</w:t>
      </w:r>
      <w:r>
        <w:t xml:space="preserve">Reichsgesetze über das </w:t>
      </w:r>
      <w:r>
        <w:rPr>
          <w:vanish/>
        </w:rPr>
        <w:t>s[</w:t>
      </w:r>
      <w:r>
        <w:t>Urheberrecht</w:t>
      </w:r>
      <w:r>
        <w:rPr>
          <w:vanish/>
        </w:rPr>
        <w:t>]s</w:t>
      </w:r>
      <w:r>
        <w:t xml:space="preserve"> vom 9. - 11. Jan. 1876</w:t>
      </w:r>
      <w:r>
        <w:rPr>
          <w:vanish/>
        </w:rPr>
        <w:t>]s</w:t>
      </w:r>
      <w:r>
        <w:t xml:space="preserve"> gemäß der mit </w:t>
      </w:r>
      <w:r>
        <w:rPr>
          <w:vanish/>
        </w:rPr>
        <w:t>o[</w:t>
      </w:r>
      <w:r>
        <w:t>Hessen</w:t>
      </w:r>
      <w:r>
        <w:rPr>
          <w:vanish/>
        </w:rPr>
        <w:t>]o</w:t>
      </w:r>
      <w:r>
        <w:t xml:space="preserve"> und </w:t>
      </w:r>
      <w:r>
        <w:rPr>
          <w:vanish/>
        </w:rPr>
        <w:t>o[</w:t>
      </w:r>
      <w:r>
        <w:t>Württemberg</w:t>
      </w:r>
      <w:r>
        <w:rPr>
          <w:vanish/>
        </w:rPr>
        <w:t>]o</w:t>
      </w:r>
      <w:r>
        <w:t xml:space="preserve"> geschlossenen Übereinkunft </w:t>
      </w:r>
      <w:r>
        <w:rPr>
          <w:vanish/>
        </w:rPr>
        <w:t>o[</w:t>
      </w:r>
      <w:r>
        <w:t>Karlsruhe</w:t>
      </w:r>
      <w:r>
        <w:rPr>
          <w:vanish/>
        </w:rPr>
        <w:t>]o</w:t>
      </w:r>
      <w:r>
        <w:t xml:space="preserve"> 1876 Nov. 11</w:t>
      </w:r>
    </w:p>
    <w:p w:rsidR="00000000" w:rsidRDefault="00C653B4">
      <w:pPr>
        <w:tabs>
          <w:tab w:val="left" w:pos="1134"/>
        </w:tabs>
        <w:ind w:left="1134" w:right="-1134" w:hanging="1134"/>
      </w:pPr>
      <w:r>
        <w:t>43</w:t>
      </w:r>
      <w:r>
        <w:tab/>
        <w:t>1876</w:t>
      </w:r>
    </w:p>
    <w:p w:rsidR="00000000" w:rsidRDefault="00C653B4">
      <w:pPr>
        <w:tabs>
          <w:tab w:val="left" w:pos="1134"/>
        </w:tabs>
        <w:ind w:left="1134" w:right="-1134" w:hanging="1134"/>
      </w:pPr>
      <w:r>
        <w:t>45</w:t>
      </w:r>
      <w:r>
        <w:tab/>
        <w:t>Prov.: Hessen</w:t>
      </w:r>
    </w:p>
    <w:p w:rsidR="00000000" w:rsidRDefault="00C653B4">
      <w:pPr>
        <w:tabs>
          <w:tab w:val="left" w:pos="1134"/>
        </w:tabs>
        <w:ind w:left="1134" w:right="-1134" w:hanging="1134"/>
      </w:pPr>
      <w:r>
        <w:br w:type="page"/>
        <w:t>30</w:t>
      </w:r>
      <w:r>
        <w:tab/>
        <w:t>Nr. 1696</w:t>
      </w:r>
    </w:p>
    <w:p w:rsidR="00000000" w:rsidRDefault="00C653B4">
      <w:pPr>
        <w:tabs>
          <w:tab w:val="left" w:pos="1134"/>
        </w:tabs>
        <w:ind w:left="1134" w:right="-1134" w:hanging="1134"/>
      </w:pPr>
      <w:r>
        <w:t>30a</w:t>
      </w:r>
      <w:r>
        <w:tab/>
        <w:t>15</w:t>
      </w:r>
    </w:p>
    <w:p w:rsidR="00000000" w:rsidRDefault="00C653B4">
      <w:pPr>
        <w:tabs>
          <w:tab w:val="left" w:pos="1134"/>
        </w:tabs>
        <w:ind w:left="1134" w:right="-1134" w:hanging="1134"/>
      </w:pPr>
      <w:r>
        <w:t>30z</w:t>
      </w:r>
      <w:r>
        <w:tab/>
        <w:t>A 6 Nr. 1696</w:t>
      </w:r>
    </w:p>
    <w:p w:rsidR="00000000" w:rsidRDefault="00C653B4">
      <w:pPr>
        <w:tabs>
          <w:tab w:val="left" w:pos="1134"/>
        </w:tabs>
        <w:ind w:left="1134" w:right="-1134" w:hanging="1134"/>
      </w:pPr>
      <w:r>
        <w:t>33</w:t>
      </w:r>
      <w:r>
        <w:tab/>
        <w:t>S. 115</w:t>
      </w:r>
    </w:p>
    <w:p w:rsidR="00000000" w:rsidRDefault="00C653B4">
      <w:pPr>
        <w:tabs>
          <w:tab w:val="left" w:pos="1134"/>
        </w:tabs>
        <w:ind w:left="1134" w:right="-1134" w:hanging="1134"/>
      </w:pPr>
      <w:r>
        <w:t>40</w:t>
      </w:r>
      <w:r>
        <w:tab/>
        <w:t xml:space="preserve">Ministerialerklärung </w:t>
      </w:r>
      <w:r>
        <w:rPr>
          <w:vanish/>
        </w:rPr>
        <w:t>o[</w:t>
      </w:r>
      <w:r>
        <w:t>Württemberg</w:t>
      </w:r>
      <w:r>
        <w:rPr>
          <w:vanish/>
        </w:rPr>
        <w:t>]o</w:t>
      </w:r>
      <w:r>
        <w:t xml:space="preserve">s über die Ausführung des § 46 des </w:t>
      </w:r>
      <w:r>
        <w:rPr>
          <w:vanish/>
        </w:rPr>
        <w:t>s[</w:t>
      </w:r>
      <w:r>
        <w:t xml:space="preserve">Reichsgesetzes über das </w:t>
      </w:r>
      <w:r>
        <w:rPr>
          <w:vanish/>
        </w:rPr>
        <w:t>s[</w:t>
      </w:r>
      <w:r>
        <w:t>Urheberrecht</w:t>
      </w:r>
      <w:r>
        <w:rPr>
          <w:vanish/>
        </w:rPr>
        <w:t>]s</w:t>
      </w:r>
      <w:r>
        <w:t xml:space="preserve"> vom 9. Jan. 1907</w:t>
      </w:r>
      <w:r>
        <w:rPr>
          <w:vanish/>
        </w:rPr>
        <w:t>]s</w:t>
      </w:r>
      <w:r>
        <w:t xml:space="preserve"> gemäß der mit </w:t>
      </w:r>
      <w:r>
        <w:rPr>
          <w:vanish/>
        </w:rPr>
        <w:t>o[</w:t>
      </w:r>
      <w:r>
        <w:t>Baden</w:t>
      </w:r>
      <w:r>
        <w:rPr>
          <w:vanish/>
        </w:rPr>
        <w:t>]o</w:t>
      </w:r>
      <w:r>
        <w:t xml:space="preserve"> und </w:t>
      </w:r>
      <w:r>
        <w:rPr>
          <w:vanish/>
        </w:rPr>
        <w:t>o[</w:t>
      </w:r>
      <w:r>
        <w:t>Hessen</w:t>
      </w:r>
      <w:r>
        <w:rPr>
          <w:vanish/>
        </w:rPr>
        <w:t>]o</w:t>
      </w:r>
      <w:r>
        <w:t xml:space="preserve"> geschlossenen Über</w:t>
      </w:r>
      <w:r>
        <w:t xml:space="preserve">einkunft </w:t>
      </w:r>
      <w:r>
        <w:rPr>
          <w:vanish/>
        </w:rPr>
        <w:t>o[</w:t>
      </w:r>
      <w:r>
        <w:t>Stuttgart</w:t>
      </w:r>
      <w:r>
        <w:rPr>
          <w:vanish/>
        </w:rPr>
        <w:t>]o</w:t>
      </w:r>
      <w:r>
        <w:t xml:space="preserve"> 1907 Sept. 7</w:t>
      </w:r>
    </w:p>
    <w:p w:rsidR="00000000" w:rsidRDefault="00C653B4">
      <w:pPr>
        <w:tabs>
          <w:tab w:val="left" w:pos="1134"/>
        </w:tabs>
        <w:ind w:left="1134" w:right="-1134" w:hanging="1134"/>
      </w:pPr>
      <w:r>
        <w:t>43</w:t>
      </w:r>
      <w:r>
        <w:tab/>
        <w:t>1907</w:t>
      </w:r>
    </w:p>
    <w:p w:rsidR="00000000" w:rsidRDefault="00C653B4">
      <w:pPr>
        <w:tabs>
          <w:tab w:val="left" w:pos="1134"/>
        </w:tabs>
        <w:ind w:left="1134" w:right="-1134" w:hanging="1134"/>
      </w:pPr>
      <w:r>
        <w:t>45</w:t>
      </w:r>
      <w:r>
        <w:tab/>
        <w:t>Prov.: Hessen</w:t>
      </w:r>
    </w:p>
    <w:p w:rsidR="00000000" w:rsidRDefault="00C653B4">
      <w:pPr>
        <w:tabs>
          <w:tab w:val="left" w:pos="1134"/>
        </w:tabs>
        <w:ind w:left="1134" w:right="-1134" w:hanging="1134"/>
      </w:pPr>
      <w:r>
        <w:br w:type="page"/>
        <w:t>30</w:t>
      </w:r>
      <w:r>
        <w:tab/>
        <w:t>Nr. 1087</w:t>
      </w:r>
    </w:p>
    <w:p w:rsidR="00000000" w:rsidRDefault="00C653B4">
      <w:pPr>
        <w:tabs>
          <w:tab w:val="left" w:pos="1134"/>
        </w:tabs>
        <w:ind w:left="1134" w:right="-1134" w:hanging="1134"/>
      </w:pPr>
      <w:r>
        <w:t>30a</w:t>
      </w:r>
      <w:r>
        <w:tab/>
        <w:t>16</w:t>
      </w:r>
    </w:p>
    <w:p w:rsidR="00000000" w:rsidRDefault="00C653B4">
      <w:pPr>
        <w:tabs>
          <w:tab w:val="left" w:pos="1134"/>
        </w:tabs>
        <w:ind w:left="1134" w:right="-1134" w:hanging="1134"/>
      </w:pPr>
      <w:r>
        <w:t>30z</w:t>
      </w:r>
      <w:r>
        <w:tab/>
        <w:t>A 6 Nr. 1087</w:t>
      </w:r>
    </w:p>
    <w:p w:rsidR="00000000" w:rsidRDefault="00C653B4">
      <w:pPr>
        <w:tabs>
          <w:tab w:val="left" w:pos="1134"/>
        </w:tabs>
        <w:ind w:left="1134" w:right="-1134" w:hanging="1134"/>
      </w:pPr>
      <w:r>
        <w:t>33</w:t>
      </w:r>
      <w:r>
        <w:tab/>
        <w:t>S. 115</w:t>
      </w:r>
    </w:p>
    <w:p w:rsidR="00000000" w:rsidRDefault="00C653B4">
      <w:pPr>
        <w:tabs>
          <w:tab w:val="left" w:pos="1134"/>
        </w:tabs>
        <w:ind w:left="1134" w:right="-1134" w:hanging="1134"/>
      </w:pPr>
      <w:r>
        <w:t>40</w:t>
      </w:r>
      <w:r>
        <w:tab/>
        <w:t xml:space="preserve">Ministerialerklärung </w:t>
      </w:r>
      <w:r>
        <w:rPr>
          <w:vanish/>
        </w:rPr>
        <w:t>o[</w:t>
      </w:r>
      <w:r>
        <w:t>Baden</w:t>
      </w:r>
      <w:r>
        <w:rPr>
          <w:vanish/>
        </w:rPr>
        <w:t>]o</w:t>
      </w:r>
      <w:r>
        <w:t xml:space="preserve">s über die Ausführung des § 46 des </w:t>
      </w:r>
      <w:r>
        <w:rPr>
          <w:vanish/>
        </w:rPr>
        <w:t>s[</w:t>
      </w:r>
      <w:r>
        <w:t xml:space="preserve">Reichsgesetzes über das </w:t>
      </w:r>
      <w:r>
        <w:rPr>
          <w:vanish/>
        </w:rPr>
        <w:t>s[</w:t>
      </w:r>
      <w:r>
        <w:t>Urheberrecht</w:t>
      </w:r>
      <w:r>
        <w:rPr>
          <w:vanish/>
        </w:rPr>
        <w:t>]s</w:t>
      </w:r>
      <w:r>
        <w:t xml:space="preserve"> vom 9. Jan. 1907</w:t>
      </w:r>
      <w:r>
        <w:rPr>
          <w:vanish/>
        </w:rPr>
        <w:t>]s</w:t>
      </w:r>
      <w:r>
        <w:t xml:space="preserve"> gemäß der mit </w:t>
      </w:r>
      <w:r>
        <w:rPr>
          <w:vanish/>
        </w:rPr>
        <w:t>o[</w:t>
      </w:r>
      <w:r>
        <w:t>Hessen</w:t>
      </w:r>
      <w:r>
        <w:rPr>
          <w:vanish/>
        </w:rPr>
        <w:t>]o</w:t>
      </w:r>
      <w:r>
        <w:t xml:space="preserve"> und </w:t>
      </w:r>
      <w:r>
        <w:rPr>
          <w:vanish/>
        </w:rPr>
        <w:t>o[</w:t>
      </w:r>
      <w:r>
        <w:t>Württemberg</w:t>
      </w:r>
      <w:r>
        <w:rPr>
          <w:vanish/>
        </w:rPr>
        <w:t>]o</w:t>
      </w:r>
      <w:r>
        <w:t xml:space="preserve"> geschlossenen Übereinkunft </w:t>
      </w:r>
      <w:r>
        <w:rPr>
          <w:vanish/>
        </w:rPr>
        <w:t>o[</w:t>
      </w:r>
      <w:r>
        <w:t>Karlsruhe</w:t>
      </w:r>
      <w:r>
        <w:rPr>
          <w:vanish/>
        </w:rPr>
        <w:t>]o</w:t>
      </w:r>
      <w:r>
        <w:t xml:space="preserve"> 1907 Nov. 6</w:t>
      </w:r>
    </w:p>
    <w:p w:rsidR="00000000" w:rsidRDefault="00C653B4">
      <w:pPr>
        <w:tabs>
          <w:tab w:val="left" w:pos="1134"/>
        </w:tabs>
        <w:ind w:left="1134" w:right="-1134" w:hanging="1134"/>
      </w:pPr>
      <w:r>
        <w:t>43</w:t>
      </w:r>
      <w:r>
        <w:tab/>
        <w:t>1907</w:t>
      </w:r>
    </w:p>
    <w:p w:rsidR="00000000" w:rsidRDefault="00C653B4">
      <w:pPr>
        <w:tabs>
          <w:tab w:val="left" w:pos="1134"/>
        </w:tabs>
        <w:ind w:left="1134" w:right="-1134" w:hanging="1134"/>
      </w:pPr>
      <w:r>
        <w:t>45</w:t>
      </w:r>
      <w:r>
        <w:tab/>
        <w:t>Prov.: Hessen</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D 4</w:t>
      </w:r>
    </w:p>
    <w:p w:rsidR="00000000" w:rsidRDefault="00C653B4">
      <w:pPr>
        <w:tabs>
          <w:tab w:val="left" w:pos="1134"/>
        </w:tabs>
        <w:ind w:left="1134" w:right="-1134" w:hanging="1134"/>
      </w:pPr>
      <w:r>
        <w:t>20a</w:t>
      </w:r>
      <w:r>
        <w:tab/>
        <w:t>002</w:t>
      </w:r>
    </w:p>
    <w:p w:rsidR="00000000" w:rsidRDefault="00C653B4">
      <w:pPr>
        <w:tabs>
          <w:tab w:val="left" w:pos="1134"/>
        </w:tabs>
        <w:ind w:left="1134" w:right="-1134" w:hanging="1134"/>
      </w:pPr>
      <w:r>
        <w:t>21</w:t>
      </w:r>
      <w:r>
        <w:tab/>
        <w:t>Landgrafen von Hessen-Darmstadt, Großherzöge von Hessen und bei Rhein bis zu Großherzog Ludwig III.</w:t>
      </w:r>
    </w:p>
    <w:p w:rsidR="00000000" w:rsidRDefault="00C653B4">
      <w:pPr>
        <w:tabs>
          <w:tab w:val="left" w:pos="1134"/>
        </w:tabs>
        <w:ind w:left="1134" w:right="-1134" w:hanging="1134"/>
      </w:pPr>
      <w:r>
        <w:t>22</w:t>
      </w:r>
      <w:r>
        <w:tab/>
        <w:t>D Großherzoglich-Hessisches</w:t>
      </w:r>
      <w:r>
        <w:t xml:space="preserve"> Haus- und Familienarchiv \ D 1 - 12 Großherzogliches Hausarchiv \ #D 4 Großherzogliches Haus (Hausarchiv Abt. 4)</w:t>
      </w:r>
    </w:p>
    <w:p w:rsidR="00000000" w:rsidRDefault="00C653B4">
      <w:pPr>
        <w:tabs>
          <w:tab w:val="left" w:pos="1134"/>
        </w:tabs>
        <w:ind w:left="1134" w:right="-1134" w:hanging="1134"/>
      </w:pPr>
      <w:r>
        <w:t>23</w:t>
      </w:r>
      <w:r>
        <w:tab/>
        <w:t>15 - 18</w:t>
      </w:r>
    </w:p>
    <w:p w:rsidR="00000000" w:rsidRDefault="00C653B4">
      <w:pPr>
        <w:tabs>
          <w:tab w:val="left" w:pos="1134"/>
        </w:tabs>
        <w:ind w:left="1134" w:right="-1134" w:hanging="1134"/>
      </w:pPr>
      <w:r>
        <w:t>24</w:t>
      </w:r>
      <w:r>
        <w:tab/>
        <w:t>Findbuch. Ledoc</w:t>
      </w:r>
    </w:p>
    <w:p w:rsidR="00000000" w:rsidRDefault="00C653B4">
      <w:pPr>
        <w:tabs>
          <w:tab w:val="left" w:pos="1134"/>
        </w:tabs>
        <w:ind w:left="1134" w:right="-1134" w:hanging="1134"/>
      </w:pPr>
      <w:r>
        <w:t>25</w:t>
      </w:r>
      <w:r>
        <w:tab/>
        <w:t>Mikrofiches vorhanden</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24</w:t>
      </w:r>
    </w:p>
    <w:p w:rsidR="00000000" w:rsidRDefault="00C653B4">
      <w:pPr>
        <w:tabs>
          <w:tab w:val="left" w:pos="1134"/>
        </w:tabs>
        <w:ind w:left="1134" w:right="-1134" w:hanging="1134"/>
      </w:pPr>
      <w:r>
        <w:t>27</w:t>
      </w:r>
      <w:r>
        <w:tab/>
        <w:t xml:space="preserve">24. Die Söhne Landgraf Ludwigs IX. (außer Ludwig X.) \ 24.3. </w:t>
      </w:r>
      <w:r>
        <w:rPr>
          <w:vanish/>
        </w:rPr>
        <w:t>p[3{</w:t>
      </w:r>
      <w:r>
        <w:t>Landgraf</w:t>
      </w:r>
      <w:r>
        <w:rPr>
          <w:vanish/>
        </w:rPr>
        <w:t>&lt; von Hessen-Darmstadt&gt;}</w:t>
      </w:r>
      <w:r>
        <w:t xml:space="preserve"> </w:t>
      </w:r>
      <w:r>
        <w:rPr>
          <w:vanish/>
        </w:rPr>
        <w:t>2{</w:t>
      </w:r>
      <w:r>
        <w:t>Christian Ludwig</w:t>
      </w:r>
      <w:r>
        <w:rPr>
          <w:vanish/>
        </w:rPr>
        <w:t>}]p</w:t>
      </w:r>
      <w:r>
        <w:t xml:space="preserve"> \ 24.3.a. Personalia</w:t>
      </w:r>
    </w:p>
    <w:p w:rsidR="00000000" w:rsidRDefault="00C653B4">
      <w:pPr>
        <w:tabs>
          <w:tab w:val="left" w:pos="1134"/>
        </w:tabs>
        <w:ind w:left="1134" w:right="-1134" w:hanging="1134"/>
      </w:pPr>
      <w:r>
        <w:t>30</w:t>
      </w:r>
      <w:r>
        <w:tab/>
        <w:t>Nr. 574/9</w:t>
      </w:r>
    </w:p>
    <w:p w:rsidR="00000000" w:rsidRDefault="00C653B4">
      <w:pPr>
        <w:tabs>
          <w:tab w:val="left" w:pos="1134"/>
        </w:tabs>
        <w:ind w:left="1134" w:right="-1134" w:hanging="1134"/>
      </w:pPr>
      <w:r>
        <w:t>30a</w:t>
      </w:r>
      <w:r>
        <w:tab/>
        <w:t>57409</w:t>
      </w:r>
    </w:p>
    <w:p w:rsidR="00000000" w:rsidRDefault="00C653B4">
      <w:pPr>
        <w:tabs>
          <w:tab w:val="left" w:pos="1134"/>
        </w:tabs>
        <w:ind w:left="1134" w:right="-1134" w:hanging="1134"/>
      </w:pPr>
      <w:r>
        <w:t>30z</w:t>
      </w:r>
      <w:r>
        <w:tab/>
        <w:t>D 4 Nr. 574/9</w:t>
      </w:r>
    </w:p>
    <w:p w:rsidR="00000000" w:rsidRDefault="00C653B4">
      <w:pPr>
        <w:tabs>
          <w:tab w:val="left" w:pos="1134"/>
        </w:tabs>
        <w:ind w:left="1134" w:right="-1134" w:hanging="1134"/>
      </w:pPr>
      <w:r>
        <w:t>40</w:t>
      </w:r>
      <w:r>
        <w:tab/>
      </w:r>
      <w:r>
        <w:rPr>
          <w:vanish/>
        </w:rPr>
        <w:t>k[</w:t>
      </w:r>
      <w:r>
        <w:t xml:space="preserve">Londoner und </w:t>
      </w:r>
      <w:r>
        <w:rPr>
          <w:vanish/>
        </w:rPr>
        <w:t>o[</w:t>
      </w:r>
      <w:r>
        <w:t>Hessen-Darmstädtische</w:t>
      </w:r>
      <w:r>
        <w:rPr>
          <w:vanish/>
        </w:rPr>
        <w:t>]o</w:t>
      </w:r>
      <w:r>
        <w:t xml:space="preserve"> </w:t>
      </w:r>
      <w:r>
        <w:rPr>
          <w:vanish/>
        </w:rPr>
        <w:t>s[</w:t>
      </w:r>
      <w:r>
        <w:t>Bibelgesellschaft</w:t>
      </w:r>
      <w:r>
        <w:rPr>
          <w:vanish/>
        </w:rPr>
        <w:t>]s]k</w:t>
      </w:r>
    </w:p>
    <w:p w:rsidR="00000000" w:rsidRDefault="00C653B4">
      <w:pPr>
        <w:tabs>
          <w:tab w:val="left" w:pos="1134"/>
        </w:tabs>
        <w:ind w:left="1134" w:right="-1134" w:hanging="1134"/>
      </w:pPr>
      <w:r>
        <w:t>43</w:t>
      </w:r>
      <w:r>
        <w:tab/>
        <w:t>1821 - 1829</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26</w:t>
      </w:r>
    </w:p>
    <w:p w:rsidR="00000000" w:rsidRDefault="00C653B4">
      <w:pPr>
        <w:tabs>
          <w:tab w:val="left" w:pos="1134"/>
        </w:tabs>
        <w:ind w:left="1134" w:right="-1134" w:hanging="1134"/>
      </w:pPr>
      <w:r>
        <w:t>27</w:t>
      </w:r>
      <w:r>
        <w:tab/>
        <w:t>26. Landgraf (Großherzog) Ludwig X. (I.</w:t>
      </w:r>
      <w:r>
        <w:t xml:space="preserve">) \ 26.7. </w:t>
      </w:r>
      <w:r>
        <w:rPr>
          <w:vanish/>
        </w:rPr>
        <w:t>p[3{</w:t>
      </w:r>
      <w:r>
        <w:t>Großherzogin</w:t>
      </w:r>
      <w:r>
        <w:rPr>
          <w:vanish/>
        </w:rPr>
        <w:t>&lt; von Hessen und bei Rhein&gt;}</w:t>
      </w:r>
      <w:r>
        <w:t xml:space="preserve"> </w:t>
      </w:r>
      <w:r>
        <w:rPr>
          <w:vanish/>
        </w:rPr>
        <w:t>2{</w:t>
      </w:r>
      <w:r>
        <w:t>Luise</w:t>
      </w:r>
      <w:r>
        <w:rPr>
          <w:vanish/>
        </w:rPr>
        <w:t>}]p</w:t>
      </w:r>
      <w:r>
        <w:t xml:space="preserve"> \ 26.7.a. Personalia</w:t>
      </w:r>
    </w:p>
    <w:p w:rsidR="00000000" w:rsidRDefault="00C653B4">
      <w:pPr>
        <w:tabs>
          <w:tab w:val="left" w:pos="1134"/>
        </w:tabs>
        <w:ind w:left="1134" w:right="-1134" w:hanging="1134"/>
      </w:pPr>
      <w:r>
        <w:t>30</w:t>
      </w:r>
      <w:r>
        <w:tab/>
        <w:t>Nr. 620/12</w:t>
      </w:r>
    </w:p>
    <w:p w:rsidR="00000000" w:rsidRDefault="00C653B4">
      <w:pPr>
        <w:tabs>
          <w:tab w:val="left" w:pos="1134"/>
        </w:tabs>
        <w:ind w:left="1134" w:right="-1134" w:hanging="1134"/>
      </w:pPr>
      <w:r>
        <w:t>30a</w:t>
      </w:r>
      <w:r>
        <w:tab/>
        <w:t>62012</w:t>
      </w:r>
    </w:p>
    <w:p w:rsidR="00000000" w:rsidRDefault="00C653B4">
      <w:pPr>
        <w:tabs>
          <w:tab w:val="left" w:pos="1134"/>
        </w:tabs>
        <w:ind w:left="1134" w:right="-1134" w:hanging="1134"/>
      </w:pPr>
      <w:r>
        <w:t>30z</w:t>
      </w:r>
      <w:r>
        <w:tab/>
        <w:t>D 4 Nr. 620/12</w:t>
      </w:r>
    </w:p>
    <w:p w:rsidR="00000000" w:rsidRDefault="00C653B4">
      <w:pPr>
        <w:tabs>
          <w:tab w:val="left" w:pos="1134"/>
        </w:tabs>
        <w:ind w:left="1134" w:right="-1134" w:hanging="1134"/>
      </w:pPr>
      <w:r>
        <w:t>40</w:t>
      </w:r>
      <w:r>
        <w:tab/>
        <w:t xml:space="preserve">Miscellanea (... </w:t>
      </w:r>
      <w:r>
        <w:rPr>
          <w:vanish/>
        </w:rPr>
        <w:t>s[</w:t>
      </w:r>
      <w:r>
        <w:t>Bücherverzeichnis</w:t>
      </w:r>
      <w:r>
        <w:rPr>
          <w:vanish/>
        </w:rPr>
        <w:t>]s</w:t>
      </w:r>
      <w:r>
        <w:t xml:space="preserve"> ...)</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27</w:t>
      </w:r>
    </w:p>
    <w:p w:rsidR="00000000" w:rsidRDefault="00C653B4">
      <w:pPr>
        <w:tabs>
          <w:tab w:val="left" w:pos="1134"/>
        </w:tabs>
        <w:ind w:left="1134" w:right="-1134" w:hanging="1134"/>
      </w:pPr>
      <w:r>
        <w:t>27</w:t>
      </w:r>
      <w:r>
        <w:tab/>
        <w:t xml:space="preserve">27. Die Kinder Großherzog Ludwigs I. (außer Großherzog Ludwig II.) \ 27.3. </w:t>
      </w:r>
      <w:r>
        <w:rPr>
          <w:vanish/>
        </w:rPr>
        <w:t>p[3{</w:t>
      </w:r>
      <w:r>
        <w:t>Prinz</w:t>
      </w:r>
      <w:r>
        <w:rPr>
          <w:vanish/>
        </w:rPr>
        <w:t>&lt; von Hessen und bei Rhein&gt;}</w:t>
      </w:r>
      <w:r>
        <w:t xml:space="preserve"> </w:t>
      </w:r>
      <w:r>
        <w:rPr>
          <w:vanish/>
        </w:rPr>
        <w:t>2{</w:t>
      </w:r>
      <w:r>
        <w:t>Emil</w:t>
      </w:r>
      <w:r>
        <w:rPr>
          <w:vanish/>
        </w:rPr>
        <w:t>}]p</w:t>
      </w:r>
      <w:r>
        <w:t xml:space="preserve"> \ 27.3.a. Personalia</w:t>
      </w:r>
    </w:p>
    <w:p w:rsidR="00000000" w:rsidRDefault="00C653B4">
      <w:pPr>
        <w:tabs>
          <w:tab w:val="left" w:pos="1134"/>
        </w:tabs>
        <w:ind w:left="1134" w:right="-1134" w:hanging="1134"/>
      </w:pPr>
      <w:r>
        <w:t>30</w:t>
      </w:r>
      <w:r>
        <w:tab/>
        <w:t>Nr. 632/10</w:t>
      </w:r>
    </w:p>
    <w:p w:rsidR="00000000" w:rsidRDefault="00C653B4">
      <w:pPr>
        <w:tabs>
          <w:tab w:val="left" w:pos="1134"/>
        </w:tabs>
        <w:ind w:left="1134" w:right="-1134" w:hanging="1134"/>
      </w:pPr>
      <w:r>
        <w:t>30a</w:t>
      </w:r>
      <w:r>
        <w:tab/>
        <w:t>63210</w:t>
      </w:r>
    </w:p>
    <w:p w:rsidR="00000000" w:rsidRDefault="00C653B4">
      <w:pPr>
        <w:tabs>
          <w:tab w:val="left" w:pos="1134"/>
        </w:tabs>
        <w:ind w:left="1134" w:right="-1134" w:hanging="1134"/>
      </w:pPr>
      <w:r>
        <w:t>30z</w:t>
      </w:r>
      <w:r>
        <w:tab/>
        <w:t>D 4 Nr. 632/10</w:t>
      </w:r>
    </w:p>
    <w:p w:rsidR="00000000" w:rsidRDefault="00C653B4">
      <w:pPr>
        <w:tabs>
          <w:tab w:val="left" w:pos="1134"/>
        </w:tabs>
        <w:ind w:left="1134" w:right="-1134" w:hanging="1134"/>
      </w:pPr>
      <w:r>
        <w:t>40</w:t>
      </w:r>
      <w:r>
        <w:tab/>
        <w:t xml:space="preserve">Ableben, Bestattung und </w:t>
      </w:r>
      <w:r>
        <w:rPr>
          <w:vanish/>
        </w:rPr>
        <w:t>s[</w:t>
      </w:r>
      <w:r>
        <w:t>literar. Nachlaß</w:t>
      </w:r>
      <w:r>
        <w:rPr>
          <w:vanish/>
        </w:rPr>
        <w:t>]s</w:t>
      </w:r>
      <w:r>
        <w:t xml:space="preserve"> des Prinzen Emil</w:t>
      </w:r>
    </w:p>
    <w:p w:rsidR="00000000" w:rsidRDefault="00C653B4">
      <w:pPr>
        <w:tabs>
          <w:tab w:val="left" w:pos="1134"/>
        </w:tabs>
        <w:ind w:left="1134" w:right="-1134" w:hanging="1134"/>
      </w:pPr>
      <w:r>
        <w:t>43</w:t>
      </w:r>
      <w:r>
        <w:tab/>
        <w:t>1856 - 1857</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D 8</w:t>
      </w:r>
    </w:p>
    <w:p w:rsidR="00000000" w:rsidRDefault="00C653B4">
      <w:pPr>
        <w:tabs>
          <w:tab w:val="left" w:pos="1134"/>
        </w:tabs>
        <w:ind w:left="1134" w:right="-1134" w:hanging="1134"/>
      </w:pPr>
      <w:r>
        <w:t>20a</w:t>
      </w:r>
      <w:r>
        <w:tab/>
        <w:t>003</w:t>
      </w:r>
    </w:p>
    <w:p w:rsidR="00000000" w:rsidRDefault="00C653B4">
      <w:pPr>
        <w:tabs>
          <w:tab w:val="left" w:pos="1134"/>
        </w:tabs>
        <w:ind w:left="1134" w:right="-1134" w:hanging="1134"/>
      </w:pPr>
      <w:r>
        <w:t>21</w:t>
      </w:r>
      <w:r>
        <w:tab/>
        <w:t>Landgrafen von Hess</w:t>
      </w:r>
      <w:r>
        <w:t>en-Darmstadt, Großherzöge von Hessen und bei Rhein bis zu Großherzog Ludwig III.</w:t>
      </w:r>
    </w:p>
    <w:p w:rsidR="00000000" w:rsidRDefault="00C653B4">
      <w:pPr>
        <w:tabs>
          <w:tab w:val="left" w:pos="1134"/>
        </w:tabs>
        <w:ind w:left="1134" w:right="-1134" w:hanging="1134"/>
      </w:pPr>
      <w:r>
        <w:t>22</w:t>
      </w:r>
      <w:r>
        <w:tab/>
        <w:t>D Großherzoglich-Hessisches Haus- und Familienarchiv \ D 1 - 12 Großherzogliches Hausarchiv \ #D 8 Hofhaltung und Hofmarschallamt (Hausarchiv Abt. 8)</w:t>
      </w:r>
    </w:p>
    <w:p w:rsidR="00000000" w:rsidRDefault="00C653B4">
      <w:pPr>
        <w:tabs>
          <w:tab w:val="left" w:pos="1134"/>
        </w:tabs>
        <w:ind w:left="1134" w:right="-1134" w:hanging="1134"/>
      </w:pPr>
      <w:r>
        <w:t>23</w:t>
      </w:r>
      <w:r>
        <w:tab/>
        <w:t>15 - 19</w:t>
      </w:r>
    </w:p>
    <w:p w:rsidR="00000000" w:rsidRDefault="00C653B4">
      <w:pPr>
        <w:tabs>
          <w:tab w:val="left" w:pos="1134"/>
        </w:tabs>
        <w:ind w:left="1134" w:right="-1134" w:hanging="1134"/>
      </w:pPr>
      <w:r>
        <w:t>24</w:t>
      </w:r>
      <w:r>
        <w:tab/>
        <w:t>Findbuch. Ledoc</w:t>
      </w:r>
    </w:p>
    <w:p w:rsidR="00000000" w:rsidRDefault="00C653B4">
      <w:pPr>
        <w:tabs>
          <w:tab w:val="left" w:pos="1134"/>
        </w:tabs>
        <w:ind w:left="1134" w:right="-1134" w:hanging="1134"/>
      </w:pPr>
      <w:r>
        <w:t>25</w:t>
      </w:r>
      <w:r>
        <w:tab/>
        <w:t>Mikrofiches vorhanden; 16. - Anfang 20. Jh.</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02</w:t>
      </w:r>
    </w:p>
    <w:p w:rsidR="00000000" w:rsidRDefault="00C653B4">
      <w:pPr>
        <w:tabs>
          <w:tab w:val="left" w:pos="1134"/>
        </w:tabs>
        <w:ind w:left="1134" w:right="-1134" w:hanging="1134"/>
      </w:pPr>
      <w:r>
        <w:t>27</w:t>
      </w:r>
      <w:r>
        <w:tab/>
        <w:t>2. Hofrangordnung</w:t>
      </w:r>
    </w:p>
    <w:p w:rsidR="00000000" w:rsidRDefault="00C653B4">
      <w:pPr>
        <w:tabs>
          <w:tab w:val="left" w:pos="1134"/>
        </w:tabs>
        <w:ind w:left="1134" w:right="-1134" w:hanging="1134"/>
      </w:pPr>
      <w:r>
        <w:t>30</w:t>
      </w:r>
      <w:r>
        <w:tab/>
        <w:t>Nr. 5/1 - 2</w:t>
      </w:r>
    </w:p>
    <w:p w:rsidR="00000000" w:rsidRDefault="00C653B4">
      <w:pPr>
        <w:tabs>
          <w:tab w:val="left" w:pos="1134"/>
        </w:tabs>
        <w:ind w:left="1134" w:right="-1134" w:hanging="1134"/>
      </w:pPr>
      <w:r>
        <w:t>30a</w:t>
      </w:r>
      <w:r>
        <w:tab/>
        <w:t>00501</w:t>
      </w:r>
    </w:p>
    <w:p w:rsidR="00000000" w:rsidRDefault="00C653B4">
      <w:pPr>
        <w:tabs>
          <w:tab w:val="left" w:pos="1134"/>
        </w:tabs>
        <w:ind w:left="1134" w:right="-1134" w:hanging="1134"/>
      </w:pPr>
      <w:r>
        <w:t>30z</w:t>
      </w:r>
      <w:r>
        <w:tab/>
        <w:t>D 8 Nr. 5/1 - 2</w:t>
      </w:r>
    </w:p>
    <w:p w:rsidR="00000000" w:rsidRDefault="00C653B4">
      <w:pPr>
        <w:tabs>
          <w:tab w:val="left" w:pos="1134"/>
        </w:tabs>
        <w:ind w:left="1134" w:right="-1134" w:hanging="1134"/>
      </w:pPr>
      <w:r>
        <w:t>40</w:t>
      </w:r>
      <w:r>
        <w:tab/>
        <w:t xml:space="preserve">Akten des Großherzoglichen Oberst-Ceremonienmeister-Amts betr. die Aufstellung des Hofetats für den </w:t>
      </w:r>
      <w:r>
        <w:rPr>
          <w:vanish/>
        </w:rPr>
        <w:t>s[</w:t>
      </w:r>
      <w:r>
        <w:t>Hofadreßkalend</w:t>
      </w:r>
      <w:r>
        <w:t>er</w:t>
      </w:r>
      <w:r>
        <w:rPr>
          <w:vanish/>
        </w:rPr>
        <w:t>]s</w:t>
      </w:r>
      <w:r>
        <w:t xml:space="preserve"> bezw. das </w:t>
      </w:r>
      <w:r>
        <w:rPr>
          <w:vanish/>
        </w:rPr>
        <w:t>s[</w:t>
      </w:r>
      <w:r>
        <w:t>Hof- und Staatshandbuch</w:t>
      </w:r>
      <w:r>
        <w:rPr>
          <w:vanish/>
        </w:rPr>
        <w:t>]s</w:t>
      </w:r>
    </w:p>
    <w:p w:rsidR="00000000" w:rsidRDefault="00C653B4">
      <w:pPr>
        <w:tabs>
          <w:tab w:val="left" w:pos="1134"/>
        </w:tabs>
        <w:ind w:left="1134" w:right="-1134" w:hanging="1134"/>
      </w:pPr>
      <w:r>
        <w:t>43</w:t>
      </w:r>
      <w:r>
        <w:tab/>
        <w:t>1831 - 1869</w:t>
      </w:r>
    </w:p>
    <w:p w:rsidR="00000000" w:rsidRDefault="00C653B4">
      <w:pPr>
        <w:tabs>
          <w:tab w:val="left" w:pos="1134"/>
        </w:tabs>
        <w:ind w:left="1134" w:right="-1134" w:hanging="1134"/>
      </w:pPr>
      <w:r>
        <w:br w:type="page"/>
        <w:t>30</w:t>
      </w:r>
      <w:r>
        <w:tab/>
        <w:t>Nr. 5/5</w:t>
      </w:r>
    </w:p>
    <w:p w:rsidR="00000000" w:rsidRDefault="00C653B4">
      <w:pPr>
        <w:tabs>
          <w:tab w:val="left" w:pos="1134"/>
        </w:tabs>
        <w:ind w:left="1134" w:right="-1134" w:hanging="1134"/>
      </w:pPr>
      <w:r>
        <w:t>30a</w:t>
      </w:r>
      <w:r>
        <w:tab/>
        <w:t>00505</w:t>
      </w:r>
    </w:p>
    <w:p w:rsidR="00000000" w:rsidRDefault="00C653B4">
      <w:pPr>
        <w:tabs>
          <w:tab w:val="left" w:pos="1134"/>
        </w:tabs>
        <w:ind w:left="1134" w:right="-1134" w:hanging="1134"/>
      </w:pPr>
      <w:r>
        <w:t>30z</w:t>
      </w:r>
      <w:r>
        <w:tab/>
        <w:t>D 8 Nr. 5/5</w:t>
      </w:r>
    </w:p>
    <w:p w:rsidR="00000000" w:rsidRDefault="00C653B4">
      <w:pPr>
        <w:tabs>
          <w:tab w:val="left" w:pos="1134"/>
        </w:tabs>
        <w:ind w:left="1134" w:right="-1134" w:hanging="1134"/>
      </w:pPr>
      <w:r>
        <w:t>40</w:t>
      </w:r>
      <w:r>
        <w:tab/>
      </w:r>
      <w:r>
        <w:rPr>
          <w:vanish/>
        </w:rPr>
        <w:t>s[</w:t>
      </w:r>
      <w:r>
        <w:t>Inserate</w:t>
      </w:r>
      <w:r>
        <w:rPr>
          <w:vanish/>
        </w:rPr>
        <w:t>]s</w:t>
      </w:r>
      <w:r>
        <w:t xml:space="preserve"> und die </w:t>
      </w:r>
      <w:r>
        <w:rPr>
          <w:vanish/>
        </w:rPr>
        <w:t>s[</w:t>
      </w:r>
      <w:r>
        <w:t>Gothaischen Hofkalender</w:t>
      </w:r>
      <w:r>
        <w:rPr>
          <w:vanish/>
        </w:rPr>
        <w:t>]s</w:t>
      </w:r>
    </w:p>
    <w:p w:rsidR="00000000" w:rsidRDefault="00C653B4">
      <w:pPr>
        <w:tabs>
          <w:tab w:val="left" w:pos="1134"/>
        </w:tabs>
        <w:ind w:left="1134" w:right="-1134" w:hanging="1134"/>
      </w:pPr>
      <w:r>
        <w:t>43</w:t>
      </w:r>
      <w:r>
        <w:tab/>
        <w:t>1849</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30</w:t>
      </w:r>
    </w:p>
    <w:p w:rsidR="00000000" w:rsidRDefault="00C653B4">
      <w:pPr>
        <w:tabs>
          <w:tab w:val="left" w:pos="1134"/>
        </w:tabs>
        <w:ind w:left="1134" w:right="-1134" w:hanging="1134"/>
      </w:pPr>
      <w:r>
        <w:t>27</w:t>
      </w:r>
      <w:r>
        <w:tab/>
        <w:t>30. Hofhandwerker</w:t>
      </w:r>
    </w:p>
    <w:p w:rsidR="00000000" w:rsidRDefault="00C653B4">
      <w:pPr>
        <w:tabs>
          <w:tab w:val="left" w:pos="1134"/>
        </w:tabs>
        <w:ind w:left="1134" w:right="-1134" w:hanging="1134"/>
      </w:pPr>
      <w:r>
        <w:t>30</w:t>
      </w:r>
      <w:r>
        <w:tab/>
        <w:t>Nr. 267/4</w:t>
      </w:r>
    </w:p>
    <w:p w:rsidR="00000000" w:rsidRDefault="00C653B4">
      <w:pPr>
        <w:tabs>
          <w:tab w:val="left" w:pos="1134"/>
        </w:tabs>
        <w:ind w:left="1134" w:right="-1134" w:hanging="1134"/>
      </w:pPr>
      <w:r>
        <w:t>30a</w:t>
      </w:r>
      <w:r>
        <w:tab/>
        <w:t>26704</w:t>
      </w:r>
    </w:p>
    <w:p w:rsidR="00000000" w:rsidRDefault="00C653B4">
      <w:pPr>
        <w:tabs>
          <w:tab w:val="left" w:pos="1134"/>
        </w:tabs>
        <w:ind w:left="1134" w:right="-1134" w:hanging="1134"/>
      </w:pPr>
      <w:r>
        <w:t>30z</w:t>
      </w:r>
      <w:r>
        <w:tab/>
        <w:t>D 8 Nr. 267/4</w:t>
      </w:r>
    </w:p>
    <w:p w:rsidR="00000000" w:rsidRDefault="00C653B4">
      <w:pPr>
        <w:tabs>
          <w:tab w:val="left" w:pos="1134"/>
        </w:tabs>
        <w:ind w:left="1134" w:right="-1134" w:hanging="1134"/>
      </w:pPr>
      <w:r>
        <w:t>40</w:t>
      </w:r>
      <w:r>
        <w:tab/>
      </w:r>
      <w:r>
        <w:rPr>
          <w:vanish/>
        </w:rPr>
        <w:t>s[</w:t>
      </w:r>
      <w:r>
        <w:t>Hofbuchbinder</w:t>
      </w:r>
      <w:r>
        <w:rPr>
          <w:vanish/>
        </w:rPr>
        <w:t>]s</w:t>
      </w:r>
      <w:r>
        <w:t xml:space="preserve"> (</w:t>
      </w:r>
      <w:r>
        <w:rPr>
          <w:vanish/>
        </w:rPr>
        <w:t>p[2{</w:t>
      </w:r>
      <w:r>
        <w:t>Joh. Just.</w:t>
      </w:r>
      <w:r>
        <w:rPr>
          <w:vanish/>
        </w:rPr>
        <w:t>}</w:t>
      </w:r>
      <w:r>
        <w:t xml:space="preserve"> </w:t>
      </w:r>
      <w:r>
        <w:rPr>
          <w:vanish/>
        </w:rPr>
        <w:t>1{</w:t>
      </w:r>
      <w:r>
        <w:t>Sparschneider</w:t>
      </w:r>
      <w:r>
        <w:rPr>
          <w:vanish/>
        </w:rPr>
        <w:t>}]p</w:t>
      </w:r>
      <w:r>
        <w:t xml:space="preserve">, </w:t>
      </w:r>
      <w:r>
        <w:rPr>
          <w:vanish/>
        </w:rPr>
        <w:t>p[2{</w:t>
      </w:r>
      <w:r>
        <w:t>Joh. Adam</w:t>
      </w:r>
      <w:r>
        <w:rPr>
          <w:vanish/>
        </w:rPr>
        <w:t>}</w:t>
      </w:r>
      <w:r>
        <w:t xml:space="preserve"> </w:t>
      </w:r>
      <w:r>
        <w:rPr>
          <w:vanish/>
        </w:rPr>
        <w:t>1{</w:t>
      </w:r>
      <w:r>
        <w:t>Wüst</w:t>
      </w:r>
      <w:r>
        <w:rPr>
          <w:vanish/>
        </w:rPr>
        <w:t>}]p</w:t>
      </w:r>
      <w:r>
        <w:t xml:space="preserve">, </w:t>
      </w:r>
      <w:r>
        <w:rPr>
          <w:vanish/>
        </w:rPr>
        <w:t>p[2{</w:t>
      </w:r>
      <w:r>
        <w:t>Jos.</w:t>
      </w:r>
      <w:r>
        <w:rPr>
          <w:vanish/>
        </w:rPr>
        <w:t>}</w:t>
      </w:r>
      <w:r>
        <w:t xml:space="preserve"> </w:t>
      </w:r>
      <w:r>
        <w:rPr>
          <w:vanish/>
        </w:rPr>
        <w:t>1{</w:t>
      </w:r>
      <w:r>
        <w:t>Eckel</w:t>
      </w:r>
      <w:r>
        <w:rPr>
          <w:vanish/>
        </w:rPr>
        <w:t>}]p</w:t>
      </w:r>
      <w:r>
        <w:t xml:space="preserve">, </w:t>
      </w:r>
      <w:r>
        <w:rPr>
          <w:vanish/>
        </w:rPr>
        <w:t>p[2{</w:t>
      </w:r>
      <w:r>
        <w:t>Fritz</w:t>
      </w:r>
      <w:r>
        <w:rPr>
          <w:vanish/>
        </w:rPr>
        <w:t>}</w:t>
      </w:r>
      <w:r>
        <w:t xml:space="preserve"> </w:t>
      </w:r>
      <w:r>
        <w:rPr>
          <w:vanish/>
        </w:rPr>
        <w:t>1{</w:t>
      </w:r>
      <w:r>
        <w:t>Sparschneider</w:t>
      </w:r>
      <w:r>
        <w:rPr>
          <w:vanish/>
        </w:rPr>
        <w:t>}]p</w:t>
      </w:r>
      <w:r>
        <w:t>)</w:t>
      </w:r>
    </w:p>
    <w:p w:rsidR="00000000" w:rsidRDefault="00C653B4">
      <w:pPr>
        <w:tabs>
          <w:tab w:val="left" w:pos="1134"/>
        </w:tabs>
        <w:ind w:left="1134" w:right="-1134" w:hanging="1134"/>
      </w:pPr>
      <w:r>
        <w:t>43</w:t>
      </w:r>
      <w:r>
        <w:tab/>
        <w:t>1749 - 1838</w:t>
      </w:r>
    </w:p>
    <w:p w:rsidR="00000000" w:rsidRDefault="00C653B4">
      <w:pPr>
        <w:tabs>
          <w:tab w:val="left" w:pos="1134"/>
        </w:tabs>
        <w:ind w:left="1134" w:right="-1134" w:hanging="1134"/>
      </w:pPr>
      <w:r>
        <w:br w:type="page"/>
        <w:t>30</w:t>
      </w:r>
      <w:r>
        <w:tab/>
        <w:t>Nr. 267/5</w:t>
      </w:r>
    </w:p>
    <w:p w:rsidR="00000000" w:rsidRDefault="00C653B4">
      <w:pPr>
        <w:tabs>
          <w:tab w:val="left" w:pos="1134"/>
        </w:tabs>
        <w:ind w:left="1134" w:right="-1134" w:hanging="1134"/>
      </w:pPr>
      <w:r>
        <w:t>30a</w:t>
      </w:r>
      <w:r>
        <w:tab/>
        <w:t>26705</w:t>
      </w:r>
    </w:p>
    <w:p w:rsidR="00000000" w:rsidRDefault="00C653B4">
      <w:pPr>
        <w:tabs>
          <w:tab w:val="left" w:pos="1134"/>
        </w:tabs>
        <w:ind w:left="1134" w:right="-1134" w:hanging="1134"/>
      </w:pPr>
      <w:r>
        <w:t>30z</w:t>
      </w:r>
      <w:r>
        <w:tab/>
        <w:t>D 8 Nr. 267/5</w:t>
      </w:r>
    </w:p>
    <w:p w:rsidR="00000000" w:rsidRDefault="00C653B4">
      <w:pPr>
        <w:tabs>
          <w:tab w:val="left" w:pos="1134"/>
        </w:tabs>
        <w:ind w:left="1134" w:right="-1134" w:hanging="1134"/>
      </w:pPr>
      <w:r>
        <w:t>40</w:t>
      </w:r>
      <w:r>
        <w:tab/>
        <w:t xml:space="preserve">Hofhandwerker: </w:t>
      </w:r>
      <w:r>
        <w:rPr>
          <w:vanish/>
        </w:rPr>
        <w:t>s[</w:t>
      </w:r>
      <w:r>
        <w:t>Buchdrucker</w:t>
      </w:r>
      <w:r>
        <w:rPr>
          <w:vanish/>
        </w:rPr>
        <w:t>]s</w:t>
      </w:r>
      <w:r>
        <w:t xml:space="preserve"> (</w:t>
      </w:r>
      <w:r>
        <w:rPr>
          <w:vanish/>
        </w:rPr>
        <w:t>p[2{</w:t>
      </w:r>
      <w:r>
        <w:t>Joh. Friedr.</w:t>
      </w:r>
      <w:r>
        <w:rPr>
          <w:vanish/>
        </w:rPr>
        <w:t>}</w:t>
      </w:r>
      <w:r>
        <w:t xml:space="preserve"> </w:t>
      </w:r>
      <w:r>
        <w:rPr>
          <w:vanish/>
        </w:rPr>
        <w:t>1{</w:t>
      </w:r>
      <w:r>
        <w:t>Seelig</w:t>
      </w:r>
      <w:r>
        <w:rPr>
          <w:vanish/>
        </w:rPr>
        <w:t>}</w:t>
      </w:r>
      <w:r>
        <w:t xml:space="preserve"> in </w:t>
      </w:r>
      <w:r>
        <w:rPr>
          <w:vanish/>
        </w:rPr>
        <w:t>6{o[</w:t>
      </w:r>
      <w:r>
        <w:t>Pirmasens</w:t>
      </w:r>
      <w:r>
        <w:rPr>
          <w:vanish/>
        </w:rPr>
        <w:t>]o}]</w:t>
      </w:r>
      <w:r>
        <w:rPr>
          <w:vanish/>
        </w:rPr>
        <w:t>p</w:t>
      </w:r>
      <w:r>
        <w:t xml:space="preserve">, </w:t>
      </w:r>
      <w:r>
        <w:rPr>
          <w:vanish/>
        </w:rPr>
        <w:t>p[2{</w:t>
      </w:r>
      <w:r>
        <w:t>N.</w:t>
      </w:r>
      <w:r>
        <w:rPr>
          <w:vanish/>
        </w:rPr>
        <w:t>}</w:t>
      </w:r>
      <w:r>
        <w:t xml:space="preserve"> </w:t>
      </w:r>
      <w:r>
        <w:rPr>
          <w:vanish/>
        </w:rPr>
        <w:t>1{</w:t>
      </w:r>
      <w:r>
        <w:t>Heitz</w:t>
      </w:r>
      <w:r>
        <w:rPr>
          <w:vanish/>
        </w:rPr>
        <w:t>}</w:t>
      </w:r>
      <w:r>
        <w:t xml:space="preserve"> in </w:t>
      </w:r>
      <w:r>
        <w:rPr>
          <w:vanish/>
        </w:rPr>
        <w:t>6{o[</w:t>
      </w:r>
      <w:r>
        <w:t>Straßburg</w:t>
      </w:r>
      <w:r>
        <w:rPr>
          <w:vanish/>
        </w:rPr>
        <w:t>]o}]p</w:t>
      </w:r>
      <w:r>
        <w:t>)</w:t>
      </w:r>
    </w:p>
    <w:p w:rsidR="00000000" w:rsidRDefault="00C653B4">
      <w:pPr>
        <w:tabs>
          <w:tab w:val="left" w:pos="1134"/>
        </w:tabs>
        <w:ind w:left="1134" w:right="-1134" w:hanging="1134"/>
      </w:pPr>
      <w:r>
        <w:t>43</w:t>
      </w:r>
      <w:r>
        <w:tab/>
        <w:t>1774 - 1790</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D 11</w:t>
      </w:r>
    </w:p>
    <w:p w:rsidR="00000000" w:rsidRDefault="00C653B4">
      <w:pPr>
        <w:tabs>
          <w:tab w:val="left" w:pos="1134"/>
        </w:tabs>
        <w:ind w:left="1134" w:right="-1134" w:hanging="1134"/>
      </w:pPr>
      <w:r>
        <w:t>20a</w:t>
      </w:r>
      <w:r>
        <w:tab/>
        <w:t>004</w:t>
      </w:r>
    </w:p>
    <w:p w:rsidR="00000000" w:rsidRDefault="00C653B4">
      <w:pPr>
        <w:tabs>
          <w:tab w:val="left" w:pos="1134"/>
        </w:tabs>
        <w:ind w:left="1134" w:right="-1134" w:hanging="1134"/>
      </w:pPr>
      <w:r>
        <w:t>21</w:t>
      </w:r>
      <w:r>
        <w:tab/>
        <w:t>Landgrafen von Hessen-Homburg</w:t>
      </w:r>
    </w:p>
    <w:p w:rsidR="00000000" w:rsidRDefault="00C653B4">
      <w:pPr>
        <w:tabs>
          <w:tab w:val="left" w:pos="1134"/>
        </w:tabs>
        <w:ind w:left="1134" w:right="-1134" w:hanging="1134"/>
      </w:pPr>
      <w:r>
        <w:t>22</w:t>
      </w:r>
      <w:r>
        <w:tab/>
        <w:t>D Großherzoglich-Hessisches Haus- und Familienarchiv \ D 1 - 12 Großherzogliches Hausarchiv \ #D 11 Hessen-Homburgisches Hausarchiv (Hausarchiv Abt. XI)</w:t>
      </w:r>
    </w:p>
    <w:p w:rsidR="00000000" w:rsidRDefault="00C653B4">
      <w:pPr>
        <w:tabs>
          <w:tab w:val="left" w:pos="1134"/>
        </w:tabs>
        <w:ind w:left="1134" w:right="-1134" w:hanging="1134"/>
      </w:pPr>
      <w:r>
        <w:t>23</w:t>
      </w:r>
      <w:r>
        <w:tab/>
        <w:t>1613 - 1923</w:t>
      </w:r>
    </w:p>
    <w:p w:rsidR="00000000" w:rsidRDefault="00C653B4">
      <w:pPr>
        <w:tabs>
          <w:tab w:val="left" w:pos="1134"/>
        </w:tabs>
        <w:ind w:left="1134" w:right="-1134" w:hanging="1134"/>
      </w:pPr>
      <w:r>
        <w:t>24</w:t>
      </w:r>
      <w:r>
        <w:tab/>
        <w:t>Findbuch, Ledoc</w:t>
      </w:r>
    </w:p>
    <w:p w:rsidR="00000000" w:rsidRDefault="00C653B4">
      <w:pPr>
        <w:tabs>
          <w:tab w:val="left" w:pos="1134"/>
        </w:tabs>
        <w:ind w:left="1134" w:right="-1134" w:hanging="1134"/>
      </w:pPr>
      <w:r>
        <w:t>25</w:t>
      </w:r>
      <w:r>
        <w:tab/>
        <w:t>Gedrucktes Findbuch: Repertorien des Hessischen Staatsarchivs Darmstadt 39: Abteilung D 11 Hausarchiv Hessen-Homburg, Darmstadt 1997. - Mikrofiches vorhanden</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0400</w:t>
      </w:r>
    </w:p>
    <w:p w:rsidR="00000000" w:rsidRDefault="00C653B4">
      <w:pPr>
        <w:tabs>
          <w:tab w:val="left" w:pos="1134"/>
        </w:tabs>
        <w:ind w:left="1134" w:right="-1134" w:hanging="1134"/>
      </w:pPr>
      <w:r>
        <w:t>27</w:t>
      </w:r>
      <w:r>
        <w:tab/>
        <w:t xml:space="preserve">4. </w:t>
      </w:r>
      <w:r>
        <w:rPr>
          <w:vanish/>
        </w:rPr>
        <w:t>p[3{</w:t>
      </w:r>
      <w:r>
        <w:t>Landgraf</w:t>
      </w:r>
      <w:r>
        <w:rPr>
          <w:vanish/>
        </w:rPr>
        <w:t>}</w:t>
      </w:r>
      <w:r>
        <w:t xml:space="preserve"> </w:t>
      </w:r>
      <w:r>
        <w:rPr>
          <w:vanish/>
        </w:rPr>
        <w:t>2{</w:t>
      </w:r>
      <w:r>
        <w:t>Friedrich I</w:t>
      </w:r>
      <w:r>
        <w:t>II. Jakob</w:t>
      </w:r>
      <w:r>
        <w:rPr>
          <w:vanish/>
        </w:rPr>
        <w:t>}</w:t>
      </w:r>
      <w:r>
        <w:t xml:space="preserve"> </w:t>
      </w:r>
      <w:r>
        <w:rPr>
          <w:vanish/>
        </w:rPr>
        <w:t>7{</w:t>
      </w:r>
      <w:r>
        <w:t>(Berlin 19.5.1673 - Herzogenbusch 8.6.1746)</w:t>
      </w:r>
      <w:r>
        <w:rPr>
          <w:vanish/>
        </w:rPr>
        <w:t>}]p</w:t>
      </w:r>
      <w:r>
        <w:t xml:space="preserve"> \ 4.4. Kriegsdienste des Landgrafen Friedrich III. Jakob</w:t>
      </w:r>
    </w:p>
    <w:p w:rsidR="00000000" w:rsidRDefault="00C653B4">
      <w:pPr>
        <w:tabs>
          <w:tab w:val="left" w:pos="1134"/>
        </w:tabs>
        <w:ind w:left="1134" w:right="-1134" w:hanging="1134"/>
      </w:pPr>
      <w:r>
        <w:t>30</w:t>
      </w:r>
      <w:r>
        <w:tab/>
        <w:t>Nr. 79/4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11 Nr. 79/4</w:t>
      </w:r>
    </w:p>
    <w:p w:rsidR="00000000" w:rsidRDefault="00C653B4">
      <w:pPr>
        <w:tabs>
          <w:tab w:val="left" w:pos="1134"/>
        </w:tabs>
        <w:ind w:left="1134" w:right="-1134" w:hanging="1134"/>
      </w:pPr>
      <w:r>
        <w:t>33</w:t>
      </w:r>
      <w:r>
        <w:tab/>
        <w:t>S. 82</w:t>
      </w:r>
    </w:p>
    <w:p w:rsidR="00000000" w:rsidRDefault="00C653B4">
      <w:pPr>
        <w:tabs>
          <w:tab w:val="left" w:pos="1134"/>
        </w:tabs>
        <w:ind w:left="1134" w:right="-1134" w:hanging="1134"/>
      </w:pPr>
      <w:r>
        <w:t>40</w:t>
      </w:r>
      <w:r>
        <w:tab/>
        <w:t>Reise des Landgrafen Friedrich III. Jakob nach Hachenburg, Breda, Den Haag und zurück nach Homburg</w:t>
      </w:r>
    </w:p>
    <w:p w:rsidR="00000000" w:rsidRDefault="00C653B4">
      <w:pPr>
        <w:tabs>
          <w:tab w:val="left" w:pos="1134"/>
        </w:tabs>
        <w:ind w:left="1134" w:right="-1134" w:hanging="1134"/>
      </w:pPr>
      <w:r>
        <w:t>41</w:t>
      </w:r>
      <w:r>
        <w:tab/>
        <w:t xml:space="preserve">u.a.: Rechnung der </w:t>
      </w:r>
      <w:r>
        <w:rPr>
          <w:vanish/>
        </w:rPr>
        <w:t>k[1{s[</w:t>
      </w:r>
      <w:r>
        <w:t>Buchhandlung</w:t>
      </w:r>
      <w:r>
        <w:rPr>
          <w:vanish/>
        </w:rPr>
        <w:t>]s</w:t>
      </w:r>
      <w:r>
        <w:t xml:space="preserve"> </w:t>
      </w:r>
      <w:r>
        <w:rPr>
          <w:vanish/>
        </w:rPr>
        <w:t>p[</w:t>
      </w:r>
      <w:r>
        <w:t>Knoch</w:t>
      </w:r>
      <w:r>
        <w:rPr>
          <w:vanish/>
        </w:rPr>
        <w:t>]p}</w:t>
      </w:r>
      <w:r>
        <w:t xml:space="preserve"> zu </w:t>
      </w:r>
      <w:r>
        <w:rPr>
          <w:vanish/>
        </w:rPr>
        <w:t>2{o[</w:t>
      </w:r>
      <w:r>
        <w:t>Frankfurt</w:t>
      </w:r>
      <w:r>
        <w:rPr>
          <w:vanish/>
        </w:rPr>
        <w:t>&lt;/M.&gt;]o}]k</w:t>
      </w:r>
    </w:p>
    <w:p w:rsidR="00000000" w:rsidRDefault="00C653B4">
      <w:pPr>
        <w:tabs>
          <w:tab w:val="left" w:pos="1134"/>
        </w:tabs>
        <w:ind w:left="1134" w:right="-1134" w:hanging="1134"/>
      </w:pPr>
      <w:r>
        <w:t>43</w:t>
      </w:r>
      <w:r>
        <w:tab/>
        <w:t>1743</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0610</w:t>
      </w:r>
    </w:p>
    <w:p w:rsidR="00000000" w:rsidRDefault="00C653B4">
      <w:pPr>
        <w:tabs>
          <w:tab w:val="left" w:pos="1134"/>
        </w:tabs>
        <w:ind w:left="1134" w:right="-1134" w:hanging="1134"/>
      </w:pPr>
      <w:r>
        <w:t>27</w:t>
      </w:r>
      <w:r>
        <w:tab/>
        <w:t>6. Landgraf Friedrich V. Ludwig (Homburg 30.1.1748 - Homburg 20.1.1820) \ 6.1. Vormundschaft der Landgräfin Ulrike Louise über ihren min</w:t>
      </w:r>
      <w:r>
        <w:t>derjährigen Sohn Landgraf Friedrich (V.) Ludwig</w:t>
      </w:r>
    </w:p>
    <w:p w:rsidR="00000000" w:rsidRDefault="00C653B4">
      <w:pPr>
        <w:tabs>
          <w:tab w:val="left" w:pos="1134"/>
        </w:tabs>
        <w:ind w:left="1134" w:right="-1134" w:hanging="1134"/>
      </w:pPr>
      <w:r>
        <w:t>30</w:t>
      </w:r>
      <w:r>
        <w:tab/>
        <w:t>Nr. 70/11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11 Nr. 70/11</w:t>
      </w:r>
    </w:p>
    <w:p w:rsidR="00000000" w:rsidRDefault="00C653B4">
      <w:pPr>
        <w:tabs>
          <w:tab w:val="left" w:pos="1134"/>
        </w:tabs>
        <w:ind w:left="1134" w:right="-1134" w:hanging="1134"/>
      </w:pPr>
      <w:r>
        <w:t>33</w:t>
      </w:r>
      <w:r>
        <w:tab/>
        <w:t>S. 100</w:t>
      </w:r>
    </w:p>
    <w:p w:rsidR="00000000" w:rsidRDefault="00C653B4">
      <w:pPr>
        <w:tabs>
          <w:tab w:val="left" w:pos="1134"/>
        </w:tabs>
        <w:ind w:left="1134" w:right="-1134" w:hanging="1134"/>
      </w:pPr>
      <w:r>
        <w:t>40</w:t>
      </w:r>
      <w:r>
        <w:tab/>
        <w:t>Vermischte Drucksachen</w:t>
      </w:r>
    </w:p>
    <w:p w:rsidR="00000000" w:rsidRDefault="00C653B4">
      <w:pPr>
        <w:tabs>
          <w:tab w:val="left" w:pos="1134"/>
        </w:tabs>
        <w:ind w:left="1134" w:right="-1134" w:hanging="1134"/>
      </w:pPr>
      <w:r>
        <w:t>41</w:t>
      </w:r>
      <w:r>
        <w:tab/>
        <w:t xml:space="preserve">u.a.: </w:t>
      </w:r>
      <w:r>
        <w:rPr>
          <w:vanish/>
        </w:rPr>
        <w:t>s[</w:t>
      </w:r>
      <w:r>
        <w:t>Katalog</w:t>
      </w:r>
      <w:r>
        <w:rPr>
          <w:vanish/>
        </w:rPr>
        <w:t>]s</w:t>
      </w:r>
      <w:r>
        <w:t xml:space="preserve"> der </w:t>
      </w:r>
      <w:r>
        <w:rPr>
          <w:vanish/>
        </w:rPr>
        <w:t>k[1{s[</w:t>
      </w:r>
      <w:r>
        <w:t>Buchhandlung</w:t>
      </w:r>
      <w:r>
        <w:rPr>
          <w:vanish/>
        </w:rPr>
        <w:t>]s</w:t>
      </w:r>
      <w:r>
        <w:t xml:space="preserve"> </w:t>
      </w:r>
      <w:r>
        <w:rPr>
          <w:vanish/>
        </w:rPr>
        <w:t>p[2{</w:t>
      </w:r>
      <w:r>
        <w:t>Johann Melchior</w:t>
      </w:r>
      <w:r>
        <w:rPr>
          <w:vanish/>
        </w:rPr>
        <w:t>}</w:t>
      </w:r>
      <w:r>
        <w:t xml:space="preserve"> </w:t>
      </w:r>
      <w:r>
        <w:rPr>
          <w:vanish/>
        </w:rPr>
        <w:t>1{</w:t>
      </w:r>
      <w:r>
        <w:t>Süstermann</w:t>
      </w:r>
      <w:r>
        <w:rPr>
          <w:vanish/>
        </w:rPr>
        <w:t>}]p}</w:t>
      </w:r>
      <w:r>
        <w:t xml:space="preserve"> zu </w:t>
      </w:r>
      <w:r>
        <w:rPr>
          <w:vanish/>
        </w:rPr>
        <w:t>2{o[</w:t>
      </w:r>
      <w:r>
        <w:t>Helmstedt</w:t>
      </w:r>
      <w:r>
        <w:rPr>
          <w:vanish/>
        </w:rPr>
        <w:t>]o}]k</w:t>
      </w:r>
      <w:r>
        <w:t xml:space="preserve"> 1715</w:t>
      </w:r>
    </w:p>
    <w:p w:rsidR="00000000" w:rsidRDefault="00C653B4">
      <w:pPr>
        <w:tabs>
          <w:tab w:val="left" w:pos="1134"/>
        </w:tabs>
        <w:ind w:left="1134" w:right="-1134" w:hanging="1134"/>
      </w:pPr>
      <w:r>
        <w:t>43</w:t>
      </w:r>
      <w:r>
        <w:tab/>
        <w:t>1689 - 1766</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0620</w:t>
      </w:r>
    </w:p>
    <w:p w:rsidR="00000000" w:rsidRDefault="00C653B4">
      <w:pPr>
        <w:tabs>
          <w:tab w:val="left" w:pos="1134"/>
        </w:tabs>
        <w:ind w:left="1134" w:right="-1134" w:hanging="1134"/>
      </w:pPr>
      <w:r>
        <w:t>27</w:t>
      </w:r>
      <w:r>
        <w:tab/>
        <w:t xml:space="preserve">6. </w:t>
      </w:r>
      <w:r>
        <w:rPr>
          <w:vanish/>
        </w:rPr>
        <w:t>p[3{</w:t>
      </w:r>
      <w:r>
        <w:t>Landgraf</w:t>
      </w:r>
      <w:r>
        <w:rPr>
          <w:vanish/>
        </w:rPr>
        <w:t>}</w:t>
      </w:r>
      <w:r>
        <w:t xml:space="preserve"> </w:t>
      </w:r>
      <w:r>
        <w:rPr>
          <w:vanish/>
        </w:rPr>
        <w:t>2{</w:t>
      </w:r>
      <w:r>
        <w:t>Friedrich V. Ludwig</w:t>
      </w:r>
      <w:r>
        <w:rPr>
          <w:vanish/>
        </w:rPr>
        <w:t>}</w:t>
      </w:r>
      <w:r>
        <w:t xml:space="preserve"> </w:t>
      </w:r>
      <w:r>
        <w:rPr>
          <w:vanish/>
        </w:rPr>
        <w:t>7{</w:t>
      </w:r>
      <w:r>
        <w:t>(Homburg 30.1.1748 - Homburg 20.1.1820)</w:t>
      </w:r>
      <w:r>
        <w:rPr>
          <w:vanish/>
        </w:rPr>
        <w:t>}]p</w:t>
      </w:r>
      <w:r>
        <w:t xml:space="preserve"> \ 6.2. Personalien</w:t>
      </w:r>
    </w:p>
    <w:p w:rsidR="00000000" w:rsidRDefault="00C653B4">
      <w:pPr>
        <w:tabs>
          <w:tab w:val="left" w:pos="1134"/>
        </w:tabs>
        <w:ind w:left="1134" w:right="-1134" w:hanging="1134"/>
      </w:pPr>
      <w:r>
        <w:t>30</w:t>
      </w:r>
      <w:r>
        <w:tab/>
        <w:t>Nr. 100/3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11 Nr. 100/3</w:t>
      </w:r>
    </w:p>
    <w:p w:rsidR="00000000" w:rsidRDefault="00C653B4">
      <w:pPr>
        <w:tabs>
          <w:tab w:val="left" w:pos="1134"/>
        </w:tabs>
        <w:ind w:left="1134" w:right="-1134" w:hanging="1134"/>
      </w:pPr>
      <w:r>
        <w:t>33</w:t>
      </w:r>
      <w:r>
        <w:tab/>
        <w:t>S. 101</w:t>
      </w:r>
    </w:p>
    <w:p w:rsidR="00000000" w:rsidRDefault="00C653B4">
      <w:pPr>
        <w:tabs>
          <w:tab w:val="left" w:pos="1134"/>
        </w:tabs>
        <w:ind w:left="1134" w:right="-1134" w:hanging="1134"/>
      </w:pPr>
      <w:r>
        <w:t>40</w:t>
      </w:r>
      <w:r>
        <w:tab/>
        <w:t xml:space="preserve">Katalog der </w:t>
      </w:r>
      <w:r>
        <w:rPr>
          <w:vanish/>
        </w:rPr>
        <w:t>s[</w:t>
      </w:r>
      <w:r>
        <w:t>Bibliothek</w:t>
      </w:r>
      <w:r>
        <w:rPr>
          <w:vanish/>
        </w:rPr>
        <w:t>]s</w:t>
      </w:r>
      <w:r>
        <w:t xml:space="preserve"> zu </w:t>
      </w:r>
      <w:r>
        <w:rPr>
          <w:vanish/>
        </w:rPr>
        <w:t>o[</w:t>
      </w:r>
      <w:r>
        <w:t>Homburg</w:t>
      </w:r>
      <w:r>
        <w:rPr>
          <w:vanish/>
        </w:rPr>
        <w:t>]o</w:t>
      </w:r>
      <w:r>
        <w:t>, von Bauschreiber Schultz</w:t>
      </w:r>
    </w:p>
    <w:p w:rsidR="00000000" w:rsidRDefault="00C653B4">
      <w:pPr>
        <w:tabs>
          <w:tab w:val="left" w:pos="1134"/>
        </w:tabs>
        <w:ind w:left="1134" w:right="-1134" w:hanging="1134"/>
      </w:pPr>
      <w:r>
        <w:t>43</w:t>
      </w:r>
      <w:r>
        <w:tab/>
        <w:t>1751</w:t>
      </w:r>
    </w:p>
    <w:p w:rsidR="00000000" w:rsidRDefault="00C653B4">
      <w:pPr>
        <w:tabs>
          <w:tab w:val="left" w:pos="1134"/>
        </w:tabs>
        <w:ind w:left="1134" w:right="-1134" w:hanging="1134"/>
      </w:pPr>
      <w:r>
        <w:br w:type="page"/>
        <w:t>30</w:t>
      </w:r>
      <w:r>
        <w:tab/>
        <w:t>Nr. 1</w:t>
      </w:r>
      <w:r>
        <w:t>00/2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D 11 Nr. 100/2</w:t>
      </w:r>
    </w:p>
    <w:p w:rsidR="00000000" w:rsidRDefault="00C653B4">
      <w:pPr>
        <w:tabs>
          <w:tab w:val="left" w:pos="1134"/>
        </w:tabs>
        <w:ind w:left="1134" w:right="-1134" w:hanging="1134"/>
      </w:pPr>
      <w:r>
        <w:t>33</w:t>
      </w:r>
      <w:r>
        <w:tab/>
        <w:t>S. 104 f.</w:t>
      </w:r>
    </w:p>
    <w:p w:rsidR="00000000" w:rsidRDefault="00C653B4">
      <w:pPr>
        <w:tabs>
          <w:tab w:val="left" w:pos="1134"/>
        </w:tabs>
        <w:ind w:left="1134" w:right="-1134" w:hanging="1134"/>
      </w:pPr>
      <w:r>
        <w:t>40</w:t>
      </w:r>
      <w:r>
        <w:tab/>
        <w:t xml:space="preserve">Dedikationen und Gedichte sowie Geburtstagsglückwünsche für </w:t>
      </w:r>
      <w:r>
        <w:rPr>
          <w:vanish/>
        </w:rPr>
        <w:t>p[3{</w:t>
      </w:r>
      <w:r>
        <w:t>Landgraf</w:t>
      </w:r>
      <w:r>
        <w:rPr>
          <w:vanish/>
        </w:rPr>
        <w:t>}</w:t>
      </w:r>
      <w:r>
        <w:t xml:space="preserve"> </w:t>
      </w:r>
      <w:r>
        <w:rPr>
          <w:vanish/>
        </w:rPr>
        <w:t>2{</w:t>
      </w:r>
      <w:r>
        <w:t>Friedrich V. Ludwig</w:t>
      </w:r>
      <w:r>
        <w:rPr>
          <w:vanish/>
        </w:rPr>
        <w:t>}]p</w:t>
      </w:r>
    </w:p>
    <w:p w:rsidR="00000000" w:rsidRDefault="00C653B4">
      <w:pPr>
        <w:tabs>
          <w:tab w:val="left" w:pos="1134"/>
        </w:tabs>
        <w:ind w:left="1134" w:right="-1134" w:hanging="1134"/>
      </w:pPr>
      <w:r>
        <w:t>41</w:t>
      </w:r>
      <w:r>
        <w:tab/>
        <w:t xml:space="preserve">u.a.: </w:t>
      </w:r>
      <w:r>
        <w:rPr>
          <w:vanish/>
        </w:rPr>
        <w:t>s[</w:t>
      </w:r>
      <w:r>
        <w:t>Bibliothekskatalog</w:t>
      </w:r>
      <w:r>
        <w:rPr>
          <w:vanish/>
        </w:rPr>
        <w:t>]s</w:t>
      </w:r>
      <w:r>
        <w:t xml:space="preserve"> 1723 - 1776</w:t>
      </w:r>
    </w:p>
    <w:p w:rsidR="00000000" w:rsidRDefault="00C653B4">
      <w:pPr>
        <w:tabs>
          <w:tab w:val="left" w:pos="1134"/>
        </w:tabs>
        <w:ind w:left="1134" w:right="-1134" w:hanging="1134"/>
      </w:pPr>
      <w:r>
        <w:t>43</w:t>
      </w:r>
      <w:r>
        <w:tab/>
        <w:t>1748 - 1818</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0630</w:t>
      </w:r>
    </w:p>
    <w:p w:rsidR="00000000" w:rsidRDefault="00C653B4">
      <w:pPr>
        <w:tabs>
          <w:tab w:val="left" w:pos="1134"/>
        </w:tabs>
        <w:ind w:left="1134" w:right="-1134" w:hanging="1134"/>
      </w:pPr>
      <w:r>
        <w:t>27</w:t>
      </w:r>
      <w:r>
        <w:tab/>
        <w:t xml:space="preserve">6. Landgraf Friedrich V. Ludwig (Homburg 30.1.1748 - Homburg 20.1.1820) \ 6.3. </w:t>
      </w:r>
      <w:r>
        <w:rPr>
          <w:vanish/>
        </w:rPr>
        <w:t>p[3{</w:t>
      </w:r>
      <w:r>
        <w:t>Landgräfin</w:t>
      </w:r>
      <w:r>
        <w:rPr>
          <w:vanish/>
        </w:rPr>
        <w:t>}</w:t>
      </w:r>
      <w:r>
        <w:t xml:space="preserve"> </w:t>
      </w:r>
      <w:r>
        <w:rPr>
          <w:vanish/>
        </w:rPr>
        <w:t>2{</w:t>
      </w:r>
      <w:r>
        <w:t>Karoline</w:t>
      </w:r>
      <w:r>
        <w:rPr>
          <w:vanish/>
        </w:rPr>
        <w:t>}</w:t>
      </w:r>
      <w:r>
        <w:t xml:space="preserve"> </w:t>
      </w:r>
      <w:r>
        <w:rPr>
          <w:vanish/>
        </w:rPr>
        <w:t>7{</w:t>
      </w:r>
      <w:r>
        <w:t>geb. Landgräfin von Hessen-Darmstadt (Buchsweiler 2.3.1746 - Homburg 19.2.1821)</w:t>
      </w:r>
      <w:r>
        <w:rPr>
          <w:vanish/>
        </w:rPr>
        <w:t>}]p</w:t>
      </w:r>
    </w:p>
    <w:p w:rsidR="00000000" w:rsidRDefault="00C653B4">
      <w:pPr>
        <w:tabs>
          <w:tab w:val="left" w:pos="1134"/>
        </w:tabs>
        <w:ind w:left="1134" w:right="-1134" w:hanging="1134"/>
      </w:pPr>
      <w:r>
        <w:t>30</w:t>
      </w:r>
      <w:r>
        <w:tab/>
        <w:t>Nr. 107/3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11 Nr. 107/3</w:t>
      </w:r>
    </w:p>
    <w:p w:rsidR="00000000" w:rsidRDefault="00C653B4">
      <w:pPr>
        <w:tabs>
          <w:tab w:val="left" w:pos="1134"/>
        </w:tabs>
        <w:ind w:left="1134" w:right="-1134" w:hanging="1134"/>
      </w:pPr>
      <w:r>
        <w:t>33</w:t>
      </w:r>
      <w:r>
        <w:tab/>
        <w:t>S. 109</w:t>
      </w:r>
    </w:p>
    <w:p w:rsidR="00000000" w:rsidRDefault="00C653B4">
      <w:pPr>
        <w:tabs>
          <w:tab w:val="left" w:pos="1134"/>
        </w:tabs>
        <w:ind w:left="1134" w:right="-1134" w:hanging="1134"/>
      </w:pPr>
      <w:r>
        <w:t>40</w:t>
      </w:r>
      <w:r>
        <w:tab/>
        <w:t>Rechnungswesen der Landgräfin Karoline</w:t>
      </w:r>
    </w:p>
    <w:p w:rsidR="00000000" w:rsidRDefault="00C653B4">
      <w:pPr>
        <w:tabs>
          <w:tab w:val="left" w:pos="1134"/>
        </w:tabs>
        <w:ind w:left="1134" w:right="-1134" w:hanging="1134"/>
      </w:pPr>
      <w:r>
        <w:t>41</w:t>
      </w:r>
      <w:r>
        <w:tab/>
        <w:t xml:space="preserve">u.a.: </w:t>
      </w:r>
      <w:r>
        <w:rPr>
          <w:vanish/>
        </w:rPr>
        <w:t>k[1{s[</w:t>
      </w:r>
      <w:r>
        <w:t>Buchhandlung</w:t>
      </w:r>
      <w:r>
        <w:rPr>
          <w:vanish/>
        </w:rPr>
        <w:t>]s</w:t>
      </w:r>
      <w:r>
        <w:t xml:space="preserve"> </w:t>
      </w:r>
      <w:r>
        <w:rPr>
          <w:vanish/>
        </w:rPr>
        <w:t>p[</w:t>
      </w:r>
      <w:r>
        <w:t>Fontaine</w:t>
      </w:r>
      <w:r>
        <w:rPr>
          <w:vanish/>
        </w:rPr>
        <w:t>]p}</w:t>
      </w:r>
      <w:r>
        <w:t xml:space="preserve"> zu </w:t>
      </w:r>
      <w:r>
        <w:rPr>
          <w:vanish/>
        </w:rPr>
        <w:t>2{o[</w:t>
      </w:r>
      <w:r>
        <w:t>Mannheim</w:t>
      </w:r>
      <w:r>
        <w:rPr>
          <w:vanish/>
        </w:rPr>
        <w:t>]o}]k</w:t>
      </w:r>
    </w:p>
    <w:p w:rsidR="00000000" w:rsidRDefault="00C653B4">
      <w:pPr>
        <w:tabs>
          <w:tab w:val="left" w:pos="1134"/>
        </w:tabs>
        <w:ind w:left="1134" w:right="-1134" w:hanging="1134"/>
      </w:pPr>
      <w:r>
        <w:t>43</w:t>
      </w:r>
      <w:r>
        <w:tab/>
        <w:t>1774 - 1792 ; 1804 - 1821</w:t>
      </w:r>
    </w:p>
    <w:p w:rsidR="00000000" w:rsidRDefault="00C653B4">
      <w:pPr>
        <w:tabs>
          <w:tab w:val="left" w:pos="1134"/>
        </w:tabs>
        <w:ind w:left="1134" w:right="-1134" w:hanging="1134"/>
      </w:pPr>
      <w:r>
        <w:br w:type="page"/>
        <w:t>30</w:t>
      </w:r>
      <w:r>
        <w:tab/>
        <w:t>Nr. 107/6-7</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D 11 Nr. 107/6-7</w:t>
      </w:r>
    </w:p>
    <w:p w:rsidR="00000000" w:rsidRDefault="00C653B4">
      <w:pPr>
        <w:tabs>
          <w:tab w:val="left" w:pos="1134"/>
        </w:tabs>
        <w:ind w:left="1134" w:right="-1134" w:hanging="1134"/>
      </w:pPr>
      <w:r>
        <w:t>33</w:t>
      </w:r>
      <w:r>
        <w:tab/>
        <w:t>S. 109</w:t>
      </w:r>
    </w:p>
    <w:p w:rsidR="00000000" w:rsidRDefault="00C653B4">
      <w:pPr>
        <w:tabs>
          <w:tab w:val="left" w:pos="1134"/>
        </w:tabs>
        <w:ind w:left="1134" w:right="-1134" w:hanging="1134"/>
      </w:pPr>
      <w:r>
        <w:t>40</w:t>
      </w:r>
      <w:r>
        <w:tab/>
        <w:t xml:space="preserve">Deutscher und französischer Katalog der </w:t>
      </w:r>
      <w:r>
        <w:rPr>
          <w:vanish/>
        </w:rPr>
        <w:t>s[</w:t>
      </w:r>
      <w:r>
        <w:t>Bibliothek</w:t>
      </w:r>
      <w:r>
        <w:rPr>
          <w:vanish/>
        </w:rPr>
        <w:t>]s</w:t>
      </w:r>
      <w:r>
        <w:t xml:space="preserve"> der Landgräfin</w:t>
      </w:r>
    </w:p>
    <w:p w:rsidR="00000000" w:rsidRDefault="00C653B4">
      <w:pPr>
        <w:tabs>
          <w:tab w:val="left" w:pos="1134"/>
        </w:tabs>
        <w:ind w:left="1134" w:right="-1134" w:hanging="1134"/>
      </w:pPr>
      <w:r>
        <w:t>43</w:t>
      </w:r>
      <w:r>
        <w:tab/>
        <w:t>1774 - 1809</w:t>
      </w:r>
    </w:p>
    <w:p w:rsidR="00000000" w:rsidRDefault="00C653B4">
      <w:pPr>
        <w:tabs>
          <w:tab w:val="left" w:pos="1134"/>
        </w:tabs>
        <w:ind w:left="1134" w:right="-1134" w:hanging="1134"/>
      </w:pPr>
      <w:r>
        <w:br w:type="page"/>
        <w:t>30</w:t>
      </w:r>
      <w:r>
        <w:tab/>
        <w:t>Nr. 109/7</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D 11 Nr. 109/7</w:t>
      </w:r>
    </w:p>
    <w:p w:rsidR="00000000" w:rsidRDefault="00C653B4">
      <w:pPr>
        <w:tabs>
          <w:tab w:val="left" w:pos="1134"/>
        </w:tabs>
        <w:ind w:left="1134" w:right="-1134" w:hanging="1134"/>
      </w:pPr>
      <w:r>
        <w:t>33</w:t>
      </w:r>
      <w:r>
        <w:tab/>
        <w:t>S. 111</w:t>
      </w:r>
    </w:p>
    <w:p w:rsidR="00000000" w:rsidRDefault="00C653B4">
      <w:pPr>
        <w:tabs>
          <w:tab w:val="left" w:pos="1134"/>
        </w:tabs>
        <w:ind w:left="1134" w:right="-1134" w:hanging="1134"/>
      </w:pPr>
      <w:r>
        <w:t>40</w:t>
      </w:r>
      <w:r>
        <w:tab/>
        <w:t>Korrespondenz der Landgräfin Karoline mit Privatpersonen A-W</w:t>
      </w:r>
    </w:p>
    <w:p w:rsidR="00000000" w:rsidRDefault="00C653B4">
      <w:pPr>
        <w:tabs>
          <w:tab w:val="left" w:pos="1134"/>
        </w:tabs>
        <w:ind w:left="1134" w:right="-1134" w:hanging="1134"/>
      </w:pPr>
      <w:r>
        <w:t>41</w:t>
      </w:r>
      <w:r>
        <w:tab/>
        <w:t xml:space="preserve">u.a.: </w:t>
      </w:r>
      <w:r>
        <w:rPr>
          <w:vanish/>
        </w:rPr>
        <w:t>p[1{</w:t>
      </w:r>
      <w:r>
        <w:t>Le Tellier</w:t>
      </w:r>
      <w:r>
        <w:rPr>
          <w:vanish/>
        </w:rPr>
        <w:t>}</w:t>
      </w:r>
      <w:r>
        <w:t xml:space="preserve"> zu </w:t>
      </w:r>
      <w:r>
        <w:rPr>
          <w:vanish/>
        </w:rPr>
        <w:t>6{o[</w:t>
      </w:r>
      <w:r>
        <w:t>Zweibrücken</w:t>
      </w:r>
      <w:r>
        <w:rPr>
          <w:vanish/>
        </w:rPr>
        <w:t>]o</w:t>
      </w:r>
      <w:r>
        <w:t xml:space="preserve"> und </w:t>
      </w:r>
      <w:r>
        <w:rPr>
          <w:vanish/>
        </w:rPr>
        <w:t>o[</w:t>
      </w:r>
      <w:r>
        <w:t>Paris</w:t>
      </w:r>
      <w:r>
        <w:rPr>
          <w:vanish/>
        </w:rPr>
        <w:t>]o}]p</w:t>
      </w:r>
      <w:r>
        <w:t xml:space="preserve"> 1777.</w:t>
      </w:r>
    </w:p>
    <w:p w:rsidR="00000000" w:rsidRDefault="00C653B4">
      <w:pPr>
        <w:tabs>
          <w:tab w:val="left" w:pos="1134"/>
        </w:tabs>
        <w:ind w:left="1134" w:right="-1134" w:hanging="1134"/>
      </w:pPr>
      <w:r>
        <w:t>43</w:t>
      </w:r>
      <w:r>
        <w:tab/>
        <w:t>1773 - 1817</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0650</w:t>
      </w:r>
    </w:p>
    <w:p w:rsidR="00000000" w:rsidRDefault="00C653B4">
      <w:pPr>
        <w:tabs>
          <w:tab w:val="left" w:pos="1134"/>
        </w:tabs>
        <w:ind w:left="1134" w:right="-1134" w:hanging="1134"/>
      </w:pPr>
      <w:r>
        <w:t>27</w:t>
      </w:r>
      <w:r>
        <w:tab/>
        <w:t xml:space="preserve">6. </w:t>
      </w:r>
      <w:r>
        <w:rPr>
          <w:vanish/>
        </w:rPr>
        <w:t>p[3{</w:t>
      </w:r>
      <w:r>
        <w:t>Landgraf</w:t>
      </w:r>
      <w:r>
        <w:rPr>
          <w:vanish/>
        </w:rPr>
        <w:t>}</w:t>
      </w:r>
      <w:r>
        <w:t xml:space="preserve"> </w:t>
      </w:r>
      <w:r>
        <w:rPr>
          <w:vanish/>
        </w:rPr>
        <w:t>2{</w:t>
      </w:r>
      <w:r>
        <w:t>Friedrich V. Ludwig</w:t>
      </w:r>
      <w:r>
        <w:rPr>
          <w:vanish/>
        </w:rPr>
        <w:t>}</w:t>
      </w:r>
      <w:r>
        <w:t xml:space="preserve"> </w:t>
      </w:r>
      <w:r>
        <w:rPr>
          <w:vanish/>
        </w:rPr>
        <w:t>7{</w:t>
      </w:r>
      <w:r>
        <w:t>(Homburg 30.1.17</w:t>
      </w:r>
      <w:r>
        <w:t>48 - Homburg 20.1.1820)</w:t>
      </w:r>
      <w:r>
        <w:rPr>
          <w:vanish/>
        </w:rPr>
        <w:t>}]p</w:t>
      </w:r>
      <w:r>
        <w:t xml:space="preserve"> \ 6.5. Rechnungswesen</w:t>
      </w:r>
    </w:p>
    <w:p w:rsidR="00000000" w:rsidRDefault="00C653B4">
      <w:pPr>
        <w:tabs>
          <w:tab w:val="left" w:pos="1134"/>
        </w:tabs>
        <w:ind w:left="1134" w:right="-1134" w:hanging="1134"/>
      </w:pPr>
      <w:r>
        <w:t>30</w:t>
      </w:r>
      <w:r>
        <w:tab/>
        <w:t>Nr. 112/2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11 Nr. 112/2</w:t>
      </w:r>
    </w:p>
    <w:p w:rsidR="00000000" w:rsidRDefault="00C653B4">
      <w:pPr>
        <w:tabs>
          <w:tab w:val="left" w:pos="1134"/>
        </w:tabs>
        <w:ind w:left="1134" w:right="-1134" w:hanging="1134"/>
      </w:pPr>
      <w:r>
        <w:t>33</w:t>
      </w:r>
      <w:r>
        <w:tab/>
        <w:t>S. 118</w:t>
      </w:r>
    </w:p>
    <w:p w:rsidR="00000000" w:rsidRDefault="00C653B4">
      <w:pPr>
        <w:tabs>
          <w:tab w:val="left" w:pos="1134"/>
        </w:tabs>
        <w:ind w:left="1134" w:right="-1134" w:hanging="1134"/>
      </w:pPr>
      <w:r>
        <w:t>40</w:t>
      </w:r>
      <w:r>
        <w:tab/>
        <w:t>Rechnungen des Landgrafen Friedrich V. Ludwig</w:t>
      </w:r>
    </w:p>
    <w:p w:rsidR="00000000" w:rsidRDefault="00C653B4">
      <w:pPr>
        <w:tabs>
          <w:tab w:val="left" w:pos="1134"/>
        </w:tabs>
        <w:ind w:left="1134" w:right="-1134" w:hanging="1134"/>
      </w:pPr>
      <w:r>
        <w:t>41</w:t>
      </w:r>
      <w:r>
        <w:tab/>
      </w:r>
      <w:r>
        <w:rPr>
          <w:vanish/>
        </w:rPr>
        <w:t>s[</w:t>
      </w:r>
      <w:r>
        <w:t>Bücher- und Buchbinderrechnungen</w:t>
      </w:r>
      <w:r>
        <w:rPr>
          <w:vanish/>
        </w:rPr>
        <w:t>]s</w:t>
      </w:r>
      <w:r>
        <w:t xml:space="preserve"> während der Vormundschaft 1757 - 1766; </w:t>
      </w:r>
      <w:r>
        <w:rPr>
          <w:vanish/>
        </w:rPr>
        <w:t>s[</w:t>
      </w:r>
      <w:r>
        <w:t>Subskriptionsanzeigen</w:t>
      </w:r>
      <w:r>
        <w:rPr>
          <w:vanish/>
        </w:rPr>
        <w:t>]s</w:t>
      </w:r>
      <w:r>
        <w:t xml:space="preserve"> (Drucke).</w:t>
      </w:r>
    </w:p>
    <w:p w:rsidR="00000000" w:rsidRDefault="00C653B4">
      <w:pPr>
        <w:tabs>
          <w:tab w:val="left" w:pos="1134"/>
        </w:tabs>
        <w:ind w:left="1134" w:right="-1134" w:hanging="1134"/>
      </w:pPr>
      <w:r>
        <w:t>43</w:t>
      </w:r>
      <w:r>
        <w:tab/>
        <w:t>1752 - 1804 ; 1818 - 1819</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0660</w:t>
      </w:r>
    </w:p>
    <w:p w:rsidR="00000000" w:rsidRDefault="00C653B4">
      <w:pPr>
        <w:tabs>
          <w:tab w:val="left" w:pos="1134"/>
        </w:tabs>
        <w:ind w:left="1134" w:right="-1134" w:hanging="1134"/>
      </w:pPr>
      <w:r>
        <w:t>27</w:t>
      </w:r>
      <w:r>
        <w:tab/>
        <w:t>6. Landgraf Friedrich V. Ludwig (Homburg 30.1.1748 - Homburg 20.1.1820) \ 6.6. Korrespondenz Landgraf Friedrichs V. Ludwig \ 6.6.3. Korrespondenz mit Privatpersonen</w:t>
      </w:r>
    </w:p>
    <w:p w:rsidR="00000000" w:rsidRDefault="00C653B4">
      <w:pPr>
        <w:tabs>
          <w:tab w:val="left" w:pos="1134"/>
        </w:tabs>
        <w:ind w:left="1134" w:right="-1134" w:hanging="1134"/>
      </w:pPr>
      <w:r>
        <w:t>30</w:t>
      </w:r>
      <w:r>
        <w:tab/>
        <w:t>Nr. 125/4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11 Nr. 1</w:t>
      </w:r>
      <w:r>
        <w:t>25/4</w:t>
      </w:r>
    </w:p>
    <w:p w:rsidR="00000000" w:rsidRDefault="00C653B4">
      <w:pPr>
        <w:tabs>
          <w:tab w:val="left" w:pos="1134"/>
        </w:tabs>
        <w:ind w:left="1134" w:right="-1134" w:hanging="1134"/>
      </w:pPr>
      <w:r>
        <w:t>33</w:t>
      </w:r>
      <w:r>
        <w:tab/>
        <w:t>S. 140</w:t>
      </w:r>
    </w:p>
    <w:p w:rsidR="00000000" w:rsidRDefault="00C653B4">
      <w:pPr>
        <w:tabs>
          <w:tab w:val="left" w:pos="1134"/>
        </w:tabs>
        <w:ind w:left="1134" w:right="-1134" w:hanging="1134"/>
      </w:pPr>
      <w:r>
        <w:t>40</w:t>
      </w:r>
      <w:r>
        <w:tab/>
        <w:t>Buchstabe M</w:t>
      </w:r>
    </w:p>
    <w:p w:rsidR="00000000" w:rsidRDefault="00C653B4">
      <w:pPr>
        <w:tabs>
          <w:tab w:val="left" w:pos="1134"/>
        </w:tabs>
        <w:ind w:left="1134" w:right="-1134" w:hanging="1134"/>
      </w:pPr>
      <w:r>
        <w:t>41</w:t>
      </w:r>
      <w:r>
        <w:tab/>
        <w:t xml:space="preserve">u.a.: </w:t>
      </w:r>
      <w:r>
        <w:rPr>
          <w:vanish/>
        </w:rPr>
        <w:t>p[2{</w:t>
      </w:r>
      <w:r>
        <w:t>Christian</w:t>
      </w:r>
      <w:r>
        <w:rPr>
          <w:vanish/>
        </w:rPr>
        <w:t>}</w:t>
      </w:r>
      <w:r>
        <w:t xml:space="preserve"> </w:t>
      </w:r>
      <w:r>
        <w:rPr>
          <w:vanish/>
        </w:rPr>
        <w:t>8{</w:t>
      </w:r>
      <w:r>
        <w:t>von</w:t>
      </w:r>
      <w:r>
        <w:rPr>
          <w:vanish/>
        </w:rPr>
        <w:t>}</w:t>
      </w:r>
      <w:r>
        <w:t xml:space="preserve"> </w:t>
      </w:r>
      <w:r>
        <w:rPr>
          <w:vanish/>
        </w:rPr>
        <w:t>1{</w:t>
      </w:r>
      <w:r>
        <w:t>Mechel</w:t>
      </w:r>
      <w:r>
        <w:rPr>
          <w:vanish/>
        </w:rPr>
        <w:t>}</w:t>
      </w:r>
      <w:r>
        <w:t xml:space="preserve"> zu </w:t>
      </w:r>
      <w:r>
        <w:rPr>
          <w:vanish/>
        </w:rPr>
        <w:t>6{o[</w:t>
      </w:r>
      <w:r>
        <w:t>Basel</w:t>
      </w:r>
      <w:r>
        <w:rPr>
          <w:vanish/>
        </w:rPr>
        <w:t>]o}]p</w:t>
      </w:r>
      <w:r>
        <w:t xml:space="preserve"> 1801 (mit gedruckter </w:t>
      </w:r>
      <w:r>
        <w:rPr>
          <w:vanish/>
        </w:rPr>
        <w:t>s[</w:t>
      </w:r>
      <w:r>
        <w:t>Subskription</w:t>
      </w:r>
      <w:r>
        <w:rPr>
          <w:vanish/>
        </w:rPr>
        <w:t>]s</w:t>
      </w:r>
      <w:r>
        <w:t xml:space="preserve"> und Bemerkung zum Tod </w:t>
      </w:r>
      <w:r>
        <w:rPr>
          <w:vanish/>
        </w:rPr>
        <w:t>p[</w:t>
      </w:r>
      <w:r>
        <w:t>Lavater</w:t>
      </w:r>
      <w:r>
        <w:rPr>
          <w:vanish/>
        </w:rPr>
        <w:t>]p</w:t>
      </w:r>
      <w:r>
        <w:t>s)</w:t>
      </w:r>
    </w:p>
    <w:p w:rsidR="00000000" w:rsidRDefault="00C653B4">
      <w:pPr>
        <w:tabs>
          <w:tab w:val="left" w:pos="1134"/>
        </w:tabs>
        <w:ind w:left="1134" w:right="-1134" w:hanging="1134"/>
      </w:pPr>
      <w:r>
        <w:t>43</w:t>
      </w:r>
      <w:r>
        <w:tab/>
        <w:t>1777 - 1825</w:t>
      </w:r>
    </w:p>
    <w:p w:rsidR="00000000" w:rsidRDefault="00C653B4">
      <w:pPr>
        <w:tabs>
          <w:tab w:val="left" w:pos="1134"/>
        </w:tabs>
        <w:ind w:left="1134" w:right="-1134" w:hanging="1134"/>
      </w:pPr>
      <w:r>
        <w:br w:type="page"/>
        <w:t>30</w:t>
      </w:r>
      <w:r>
        <w:tab/>
        <w:t>Nr. 125/7</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D 11 Nr. 125/7</w:t>
      </w:r>
    </w:p>
    <w:p w:rsidR="00000000" w:rsidRDefault="00C653B4">
      <w:pPr>
        <w:tabs>
          <w:tab w:val="left" w:pos="1134"/>
        </w:tabs>
        <w:ind w:left="1134" w:right="-1134" w:hanging="1134"/>
      </w:pPr>
      <w:r>
        <w:t>33</w:t>
      </w:r>
      <w:r>
        <w:tab/>
        <w:t>S. 140</w:t>
      </w:r>
    </w:p>
    <w:p w:rsidR="00000000" w:rsidRDefault="00C653B4">
      <w:pPr>
        <w:tabs>
          <w:tab w:val="left" w:pos="1134"/>
        </w:tabs>
        <w:ind w:left="1134" w:right="-1134" w:hanging="1134"/>
      </w:pPr>
      <w:r>
        <w:t>40</w:t>
      </w:r>
      <w:r>
        <w:tab/>
        <w:t>Buchstabe P</w:t>
      </w:r>
    </w:p>
    <w:p w:rsidR="00000000" w:rsidRDefault="00C653B4">
      <w:pPr>
        <w:tabs>
          <w:tab w:val="left" w:pos="1134"/>
        </w:tabs>
        <w:ind w:left="1134" w:right="-1134" w:hanging="1134"/>
      </w:pPr>
      <w:r>
        <w:t>41</w:t>
      </w:r>
      <w:r>
        <w:tab/>
        <w:t xml:space="preserve">u.a.: </w:t>
      </w:r>
      <w:r>
        <w:rPr>
          <w:vanish/>
        </w:rPr>
        <w:t>p[8{</w:t>
      </w:r>
      <w:r>
        <w:t>von</w:t>
      </w:r>
      <w:r>
        <w:rPr>
          <w:vanish/>
        </w:rPr>
        <w:t>}</w:t>
      </w:r>
      <w:r>
        <w:t xml:space="preserve"> </w:t>
      </w:r>
      <w:r>
        <w:rPr>
          <w:vanish/>
        </w:rPr>
        <w:t>1{</w:t>
      </w:r>
      <w:r>
        <w:t>Perrin-Parnajon</w:t>
      </w:r>
      <w:r>
        <w:rPr>
          <w:vanish/>
        </w:rPr>
        <w:t>}</w:t>
      </w:r>
      <w:r>
        <w:t xml:space="preserve"> zu </w:t>
      </w:r>
      <w:r>
        <w:rPr>
          <w:vanish/>
        </w:rPr>
        <w:t>6{o[</w:t>
      </w:r>
      <w:r>
        <w:t>Weimar</w:t>
      </w:r>
      <w:r>
        <w:rPr>
          <w:vanish/>
        </w:rPr>
        <w:t>]o}]p</w:t>
      </w:r>
      <w:r>
        <w:t xml:space="preserve"> 1805 (</w:t>
      </w:r>
      <w:r>
        <w:rPr>
          <w:vanish/>
        </w:rPr>
        <w:t>t[</w:t>
      </w:r>
      <w:r>
        <w:t>Allgemeine militairische Zeitung</w:t>
      </w:r>
      <w:r>
        <w:rPr>
          <w:vanish/>
        </w:rPr>
        <w:t>]t</w:t>
      </w:r>
      <w:r>
        <w:t>)</w:t>
      </w:r>
    </w:p>
    <w:p w:rsidR="00000000" w:rsidRDefault="00C653B4">
      <w:pPr>
        <w:tabs>
          <w:tab w:val="left" w:pos="1134"/>
        </w:tabs>
        <w:ind w:left="1134" w:right="-1134" w:hanging="1134"/>
      </w:pPr>
      <w:r>
        <w:t>43</w:t>
      </w:r>
      <w:r>
        <w:tab/>
        <w:t>1762 - 1814</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0670</w:t>
      </w:r>
    </w:p>
    <w:p w:rsidR="00000000" w:rsidRDefault="00C653B4">
      <w:pPr>
        <w:tabs>
          <w:tab w:val="left" w:pos="1134"/>
        </w:tabs>
        <w:ind w:left="1134" w:right="-1134" w:hanging="1134"/>
      </w:pPr>
      <w:r>
        <w:t>27</w:t>
      </w:r>
      <w:r>
        <w:tab/>
        <w:t xml:space="preserve">6. </w:t>
      </w:r>
      <w:r>
        <w:rPr>
          <w:vanish/>
        </w:rPr>
        <w:t>p[3{</w:t>
      </w:r>
      <w:r>
        <w:t>Landgraf</w:t>
      </w:r>
      <w:r>
        <w:rPr>
          <w:vanish/>
        </w:rPr>
        <w:t>}</w:t>
      </w:r>
      <w:r>
        <w:t xml:space="preserve"> </w:t>
      </w:r>
      <w:r>
        <w:rPr>
          <w:vanish/>
        </w:rPr>
        <w:t>2{</w:t>
      </w:r>
      <w:r>
        <w:t>Friedrich V. Ludwig</w:t>
      </w:r>
      <w:r>
        <w:rPr>
          <w:vanish/>
        </w:rPr>
        <w:t>}</w:t>
      </w:r>
      <w:r>
        <w:t xml:space="preserve"> </w:t>
      </w:r>
      <w:r>
        <w:rPr>
          <w:vanish/>
        </w:rPr>
        <w:t>7{</w:t>
      </w:r>
      <w:r>
        <w:t>(Homburg 30.1.1748 - Homburg 20.1.1820)</w:t>
      </w:r>
      <w:r>
        <w:rPr>
          <w:vanish/>
        </w:rPr>
        <w:t>}]p</w:t>
      </w:r>
      <w:r>
        <w:t xml:space="preserve"> \ 6.7. </w:t>
      </w:r>
      <w:r>
        <w:rPr>
          <w:vanish/>
        </w:rPr>
        <w:t>k[</w:t>
      </w:r>
      <w:r>
        <w:t>Patriotische Gesellschaft</w:t>
      </w:r>
      <w:r>
        <w:rPr>
          <w:vanish/>
        </w:rPr>
        <w:t>]k</w:t>
      </w:r>
    </w:p>
    <w:p w:rsidR="00000000" w:rsidRDefault="00C653B4">
      <w:pPr>
        <w:tabs>
          <w:tab w:val="left" w:pos="1134"/>
        </w:tabs>
        <w:ind w:left="1134" w:right="-1134" w:hanging="1134"/>
      </w:pPr>
      <w:r>
        <w:t>30</w:t>
      </w:r>
      <w:r>
        <w:tab/>
        <w:t>Nr. 128</w:t>
      </w:r>
      <w:r>
        <w:t>/8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11 Nr. 128/8</w:t>
      </w:r>
    </w:p>
    <w:p w:rsidR="00000000" w:rsidRDefault="00C653B4">
      <w:pPr>
        <w:tabs>
          <w:tab w:val="left" w:pos="1134"/>
        </w:tabs>
        <w:ind w:left="1134" w:right="-1134" w:hanging="1134"/>
      </w:pPr>
      <w:r>
        <w:t>33</w:t>
      </w:r>
      <w:r>
        <w:tab/>
        <w:t>S. 144</w:t>
      </w:r>
    </w:p>
    <w:p w:rsidR="00000000" w:rsidRDefault="00C653B4">
      <w:pPr>
        <w:tabs>
          <w:tab w:val="left" w:pos="1134"/>
        </w:tabs>
        <w:ind w:left="1134" w:right="-1134" w:hanging="1134"/>
      </w:pPr>
      <w:r>
        <w:t>40</w:t>
      </w:r>
      <w:r>
        <w:tab/>
      </w:r>
      <w:r>
        <w:rPr>
          <w:vanish/>
        </w:rPr>
        <w:t>s[2{</w:t>
      </w:r>
      <w:r>
        <w:t>Errichtung einer</w:t>
      </w:r>
      <w:r>
        <w:rPr>
          <w:vanish/>
        </w:rPr>
        <w:t>}</w:t>
      </w:r>
      <w:r>
        <w:t xml:space="preserve"> </w:t>
      </w:r>
      <w:r>
        <w:rPr>
          <w:vanish/>
        </w:rPr>
        <w:t>1{</w:t>
      </w:r>
      <w:r>
        <w:t>Druckerei</w:t>
      </w:r>
      <w:r>
        <w:rPr>
          <w:vanish/>
        </w:rPr>
        <w:t>}]s</w:t>
      </w:r>
      <w:r>
        <w:t xml:space="preserve"> des Hauptkomitees</w:t>
      </w:r>
    </w:p>
    <w:p w:rsidR="00000000" w:rsidRDefault="00C653B4">
      <w:pPr>
        <w:tabs>
          <w:tab w:val="left" w:pos="1134"/>
        </w:tabs>
        <w:ind w:left="1134" w:right="-1134" w:hanging="1134"/>
      </w:pPr>
      <w:r>
        <w:t>41</w:t>
      </w:r>
      <w:r>
        <w:tab/>
        <w:t xml:space="preserve">v.a.: Vorschläge des </w:t>
      </w:r>
      <w:r>
        <w:rPr>
          <w:vanish/>
        </w:rPr>
        <w:t>p[</w:t>
      </w:r>
      <w:r>
        <w:t>Duvernois</w:t>
      </w:r>
      <w:r>
        <w:rPr>
          <w:vanish/>
        </w:rPr>
        <w:t>]p</w:t>
      </w:r>
      <w:r>
        <w:t xml:space="preserve">; </w:t>
      </w:r>
      <w:r>
        <w:rPr>
          <w:vanish/>
        </w:rPr>
        <w:t>p[5{s[</w:t>
      </w:r>
      <w:r>
        <w:t>Buchdrucker</w:t>
      </w:r>
      <w:r>
        <w:rPr>
          <w:vanish/>
        </w:rPr>
        <w:t>]s}</w:t>
      </w:r>
      <w:r>
        <w:t xml:space="preserve"> </w:t>
      </w:r>
      <w:r>
        <w:rPr>
          <w:vanish/>
        </w:rPr>
        <w:t>1{</w:t>
      </w:r>
      <w:r>
        <w:t>Göllner</w:t>
      </w:r>
      <w:r>
        <w:rPr>
          <w:vanish/>
        </w:rPr>
        <w:t>}</w:t>
      </w:r>
      <w:r>
        <w:t xml:space="preserve"> zu </w:t>
      </w:r>
      <w:r>
        <w:rPr>
          <w:vanish/>
        </w:rPr>
        <w:t>6{o[</w:t>
      </w:r>
      <w:r>
        <w:t>Höchst</w:t>
      </w:r>
      <w:r>
        <w:rPr>
          <w:vanish/>
        </w:rPr>
        <w:t>]o}]p</w:t>
      </w:r>
      <w:r>
        <w:t xml:space="preserve">; Druckvorbereitung für das </w:t>
      </w:r>
      <w:r>
        <w:rPr>
          <w:vanish/>
        </w:rPr>
        <w:t>t[</w:t>
      </w:r>
      <w:r>
        <w:t>"Mémorial de l'Europe"</w:t>
      </w:r>
      <w:r>
        <w:rPr>
          <w:vanish/>
        </w:rPr>
        <w:t>]t</w:t>
      </w:r>
      <w:r>
        <w:t>; Französische Verordnungen 1777 (Drucke)</w:t>
      </w:r>
    </w:p>
    <w:p w:rsidR="00000000" w:rsidRDefault="00C653B4">
      <w:pPr>
        <w:tabs>
          <w:tab w:val="left" w:pos="1134"/>
        </w:tabs>
        <w:ind w:left="1134" w:right="-1134" w:hanging="1134"/>
      </w:pPr>
      <w:r>
        <w:t>43</w:t>
      </w:r>
      <w:r>
        <w:tab/>
        <w:t>1777 - 1778</w:t>
      </w:r>
    </w:p>
    <w:p w:rsidR="00000000" w:rsidRDefault="00C653B4">
      <w:pPr>
        <w:tabs>
          <w:tab w:val="left" w:pos="1134"/>
        </w:tabs>
        <w:ind w:left="1134" w:right="-1134" w:hanging="1134"/>
      </w:pPr>
      <w:r>
        <w:br w:type="page"/>
        <w:t>30</w:t>
      </w:r>
      <w:r>
        <w:tab/>
        <w:t>Nr. 128/9</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D 11 Nr. 128/9</w:t>
      </w:r>
    </w:p>
    <w:p w:rsidR="00000000" w:rsidRDefault="00C653B4">
      <w:pPr>
        <w:tabs>
          <w:tab w:val="left" w:pos="1134"/>
        </w:tabs>
        <w:ind w:left="1134" w:right="-1134" w:hanging="1134"/>
      </w:pPr>
      <w:r>
        <w:t>33</w:t>
      </w:r>
      <w:r>
        <w:tab/>
        <w:t>S. 144</w:t>
      </w:r>
    </w:p>
    <w:p w:rsidR="00000000" w:rsidRDefault="00C653B4">
      <w:pPr>
        <w:tabs>
          <w:tab w:val="left" w:pos="1134"/>
        </w:tabs>
        <w:ind w:left="1134" w:right="-1134" w:hanging="1134"/>
      </w:pPr>
      <w:r>
        <w:t>40</w:t>
      </w:r>
      <w:r>
        <w:tab/>
        <w:t xml:space="preserve">Geplante Übersiedlung der </w:t>
      </w:r>
      <w:r>
        <w:rPr>
          <w:vanish/>
        </w:rPr>
        <w:t>k[1{</w:t>
      </w:r>
      <w:r>
        <w:t>Typographischen Gesellschaft</w:t>
      </w:r>
      <w:r>
        <w:rPr>
          <w:vanish/>
        </w:rPr>
        <w:t>}</w:t>
      </w:r>
      <w:r>
        <w:t xml:space="preserve"> von </w:t>
      </w:r>
      <w:r>
        <w:rPr>
          <w:vanish/>
        </w:rPr>
        <w:t>2{o[</w:t>
      </w:r>
      <w:r>
        <w:t>Zweibrücken</w:t>
      </w:r>
      <w:r>
        <w:rPr>
          <w:vanish/>
        </w:rPr>
        <w:t>]o}]k</w:t>
      </w:r>
      <w:r>
        <w:t xml:space="preserve"> nach </w:t>
      </w:r>
      <w:r>
        <w:rPr>
          <w:vanish/>
        </w:rPr>
        <w:t>o[</w:t>
      </w:r>
      <w:r>
        <w:t>Homburg</w:t>
      </w:r>
      <w:r>
        <w:rPr>
          <w:vanish/>
        </w:rPr>
        <w:t>]o</w:t>
      </w:r>
    </w:p>
    <w:p w:rsidR="00000000" w:rsidRDefault="00C653B4">
      <w:pPr>
        <w:tabs>
          <w:tab w:val="left" w:pos="1134"/>
        </w:tabs>
        <w:ind w:left="1134" w:right="-1134" w:hanging="1134"/>
      </w:pPr>
      <w:r>
        <w:t>41</w:t>
      </w:r>
      <w:r>
        <w:tab/>
        <w:t>auch: Eingabe des Seyfried zu Homburg wegen Schulden sein</w:t>
      </w:r>
      <w:r>
        <w:t>es Bruders, des Gelehrten Heinrich Wilhelm Seyfried zu Berlin 1796</w:t>
      </w:r>
    </w:p>
    <w:p w:rsidR="00000000" w:rsidRDefault="00C653B4">
      <w:pPr>
        <w:tabs>
          <w:tab w:val="left" w:pos="1134"/>
        </w:tabs>
        <w:ind w:left="1134" w:right="-1134" w:hanging="1134"/>
      </w:pPr>
      <w:r>
        <w:t>43</w:t>
      </w:r>
      <w:r>
        <w:tab/>
        <w:t>1776 - 1777</w:t>
      </w:r>
    </w:p>
    <w:p w:rsidR="00000000" w:rsidRDefault="00C653B4">
      <w:pPr>
        <w:tabs>
          <w:tab w:val="left" w:pos="1134"/>
        </w:tabs>
        <w:ind w:left="1134" w:right="-1134" w:hanging="1134"/>
      </w:pPr>
      <w:r>
        <w:br w:type="page"/>
        <w:t>30</w:t>
      </w:r>
      <w:r>
        <w:tab/>
        <w:t>Nr. 128/10</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D 11 Nr. 128/10</w:t>
      </w:r>
    </w:p>
    <w:p w:rsidR="00000000" w:rsidRDefault="00C653B4">
      <w:pPr>
        <w:tabs>
          <w:tab w:val="left" w:pos="1134"/>
        </w:tabs>
        <w:ind w:left="1134" w:right="-1134" w:hanging="1134"/>
      </w:pPr>
      <w:r>
        <w:t>33</w:t>
      </w:r>
      <w:r>
        <w:tab/>
        <w:t>S. 144</w:t>
      </w:r>
    </w:p>
    <w:p w:rsidR="00000000" w:rsidRDefault="00C653B4">
      <w:pPr>
        <w:tabs>
          <w:tab w:val="left" w:pos="1134"/>
        </w:tabs>
        <w:ind w:left="1134" w:right="-1134" w:hanging="1134"/>
      </w:pPr>
      <w:r>
        <w:t>40</w:t>
      </w:r>
      <w:r>
        <w:tab/>
        <w:t xml:space="preserve">Auseinandersetzung mit dem alten Komitee der </w:t>
      </w:r>
      <w:r>
        <w:rPr>
          <w:vanish/>
        </w:rPr>
        <w:t>k[1{</w:t>
      </w:r>
      <w:r>
        <w:t>Typographischen Gesellschaft</w:t>
      </w:r>
      <w:r>
        <w:rPr>
          <w:vanish/>
        </w:rPr>
        <w:t>}</w:t>
      </w:r>
      <w:r>
        <w:t xml:space="preserve"> zu </w:t>
      </w:r>
      <w:r>
        <w:rPr>
          <w:vanish/>
        </w:rPr>
        <w:t>2{o[</w:t>
      </w:r>
      <w:r>
        <w:t>Zweibrücken</w:t>
      </w:r>
      <w:r>
        <w:rPr>
          <w:vanish/>
        </w:rPr>
        <w:t>]o}]k</w:t>
      </w:r>
    </w:p>
    <w:p w:rsidR="00000000" w:rsidRDefault="00C653B4">
      <w:pPr>
        <w:tabs>
          <w:tab w:val="left" w:pos="1134"/>
        </w:tabs>
        <w:ind w:left="1134" w:right="-1134" w:hanging="1134"/>
      </w:pPr>
      <w:r>
        <w:t>41</w:t>
      </w:r>
      <w:r>
        <w:tab/>
        <w:t xml:space="preserve">u.a.: Prospekt der </w:t>
      </w:r>
      <w:r>
        <w:rPr>
          <w:vanish/>
        </w:rPr>
        <w:t>k[s[</w:t>
      </w:r>
      <w:r>
        <w:t>Bibliotheque</w:t>
      </w:r>
      <w:r>
        <w:rPr>
          <w:vanish/>
        </w:rPr>
        <w:t>]s</w:t>
      </w:r>
      <w:r>
        <w:t xml:space="preserve"> du Nord</w:t>
      </w:r>
      <w:r>
        <w:rPr>
          <w:vanish/>
        </w:rPr>
        <w:t>]k</w:t>
      </w:r>
      <w:r>
        <w:t xml:space="preserve"> 1778 (Druck); Beschwerden gegen </w:t>
      </w:r>
      <w:r>
        <w:rPr>
          <w:vanish/>
        </w:rPr>
        <w:t>p[7{</w:t>
      </w:r>
      <w:r>
        <w:t>Hofrat</w:t>
      </w:r>
      <w:r>
        <w:rPr>
          <w:vanish/>
        </w:rPr>
        <w:t>}</w:t>
      </w:r>
      <w:r>
        <w:t xml:space="preserve"> </w:t>
      </w:r>
      <w:r>
        <w:rPr>
          <w:vanish/>
        </w:rPr>
        <w:t>2{</w:t>
      </w:r>
      <w:r>
        <w:t>Nikolaus</w:t>
      </w:r>
      <w:r>
        <w:rPr>
          <w:vanish/>
        </w:rPr>
        <w:t>}</w:t>
      </w:r>
      <w:r>
        <w:t xml:space="preserve"> </w:t>
      </w:r>
      <w:r>
        <w:rPr>
          <w:vanish/>
        </w:rPr>
        <w:t>1{</w:t>
      </w:r>
      <w:r>
        <w:t>Paradis</w:t>
      </w:r>
      <w:r>
        <w:rPr>
          <w:vanish/>
        </w:rPr>
        <w:t>}]p</w:t>
      </w:r>
      <w:r>
        <w:t xml:space="preserve">; </w:t>
      </w:r>
      <w:r>
        <w:rPr>
          <w:vanish/>
        </w:rPr>
        <w:t>t[</w:t>
      </w:r>
      <w:r>
        <w:t>"Eloge Historique de Michel de l'Hopital, chancellier de France" 1778</w:t>
      </w:r>
      <w:r>
        <w:rPr>
          <w:vanish/>
        </w:rPr>
        <w:t>]t</w:t>
      </w:r>
      <w:r>
        <w:t xml:space="preserve"> (Druck); Briefregister 1777 - 1778</w:t>
      </w:r>
    </w:p>
    <w:p w:rsidR="00000000" w:rsidRDefault="00C653B4">
      <w:pPr>
        <w:tabs>
          <w:tab w:val="left" w:pos="1134"/>
        </w:tabs>
        <w:ind w:left="1134" w:right="-1134" w:hanging="1134"/>
      </w:pPr>
      <w:r>
        <w:t>43</w:t>
      </w:r>
      <w:r>
        <w:tab/>
        <w:t>1776 - 1778</w:t>
      </w:r>
    </w:p>
    <w:p w:rsidR="00000000" w:rsidRDefault="00C653B4">
      <w:pPr>
        <w:tabs>
          <w:tab w:val="left" w:pos="1134"/>
        </w:tabs>
        <w:ind w:left="1134" w:right="-1134" w:hanging="1134"/>
      </w:pPr>
      <w:r>
        <w:br w:type="page"/>
        <w:t>30</w:t>
      </w:r>
      <w:r>
        <w:tab/>
        <w:t>Nr. 128/11</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D</w:t>
      </w:r>
      <w:r>
        <w:t xml:space="preserve"> 11 Nr. 128/11</w:t>
      </w:r>
    </w:p>
    <w:p w:rsidR="00000000" w:rsidRDefault="00C653B4">
      <w:pPr>
        <w:tabs>
          <w:tab w:val="left" w:pos="1134"/>
        </w:tabs>
        <w:ind w:left="1134" w:right="-1134" w:hanging="1134"/>
      </w:pPr>
      <w:r>
        <w:t>33</w:t>
      </w:r>
      <w:r>
        <w:tab/>
        <w:t>S. 145</w:t>
      </w:r>
    </w:p>
    <w:p w:rsidR="00000000" w:rsidRDefault="00C653B4">
      <w:pPr>
        <w:tabs>
          <w:tab w:val="left" w:pos="1134"/>
        </w:tabs>
        <w:ind w:left="1134" w:right="-1134" w:hanging="1134"/>
      </w:pPr>
      <w:r>
        <w:t>40</w:t>
      </w:r>
      <w:r>
        <w:tab/>
        <w:t xml:space="preserve">Forderungen des </w:t>
      </w:r>
      <w:r>
        <w:rPr>
          <w:vanish/>
        </w:rPr>
        <w:t>p[7{</w:t>
      </w:r>
      <w:r>
        <w:t>Rat</w:t>
      </w:r>
      <w:r>
        <w:rPr>
          <w:vanish/>
        </w:rPr>
        <w:t>}</w:t>
      </w:r>
      <w:r>
        <w:t xml:space="preserve">es </w:t>
      </w:r>
      <w:r>
        <w:rPr>
          <w:vanish/>
        </w:rPr>
        <w:t>2{</w:t>
      </w:r>
      <w:r>
        <w:t>Nikolaus</w:t>
      </w:r>
      <w:r>
        <w:rPr>
          <w:vanish/>
        </w:rPr>
        <w:t>}</w:t>
      </w:r>
      <w:r>
        <w:t xml:space="preserve"> </w:t>
      </w:r>
      <w:r>
        <w:rPr>
          <w:vanish/>
        </w:rPr>
        <w:t>1{</w:t>
      </w:r>
      <w:r>
        <w:t>Paradis</w:t>
      </w:r>
      <w:r>
        <w:rPr>
          <w:vanish/>
        </w:rPr>
        <w:t>}]p</w:t>
      </w:r>
      <w:r>
        <w:t xml:space="preserve"> an den </w:t>
      </w:r>
      <w:r>
        <w:rPr>
          <w:vanish/>
        </w:rPr>
        <w:t>p[5{s[</w:t>
      </w:r>
      <w:r>
        <w:t>Buchdrucker</w:t>
      </w:r>
      <w:r>
        <w:rPr>
          <w:vanish/>
        </w:rPr>
        <w:t>]s}</w:t>
      </w:r>
      <w:r>
        <w:t xml:space="preserve"> </w:t>
      </w:r>
      <w:r>
        <w:rPr>
          <w:vanish/>
        </w:rPr>
        <w:t>1{</w:t>
      </w:r>
      <w:r>
        <w:t>Le Tellier</w:t>
      </w:r>
      <w:r>
        <w:rPr>
          <w:vanish/>
        </w:rPr>
        <w:t>}</w:t>
      </w:r>
      <w:r>
        <w:t xml:space="preserve"> zu </w:t>
      </w:r>
      <w:r>
        <w:rPr>
          <w:vanish/>
        </w:rPr>
        <w:t>6{o[</w:t>
      </w:r>
      <w:r>
        <w:t>Zweibrücken</w:t>
      </w:r>
      <w:r>
        <w:rPr>
          <w:vanish/>
        </w:rPr>
        <w:t>]o}]p</w:t>
      </w:r>
      <w:r>
        <w:t xml:space="preserve"> und Ansuchen um ein kaiserliches </w:t>
      </w:r>
      <w:r>
        <w:rPr>
          <w:vanish/>
        </w:rPr>
        <w:t>s[</w:t>
      </w:r>
      <w:r>
        <w:t>Privileg</w:t>
      </w:r>
      <w:r>
        <w:rPr>
          <w:vanish/>
        </w:rPr>
        <w:t>]s</w:t>
      </w:r>
    </w:p>
    <w:p w:rsidR="00000000" w:rsidRDefault="00C653B4">
      <w:pPr>
        <w:tabs>
          <w:tab w:val="left" w:pos="1134"/>
        </w:tabs>
        <w:ind w:left="1134" w:right="-1134" w:hanging="1134"/>
      </w:pPr>
      <w:r>
        <w:t>41</w:t>
      </w:r>
      <w:r>
        <w:tab/>
        <w:t xml:space="preserve">u.a.: </w:t>
      </w:r>
      <w:r>
        <w:rPr>
          <w:vanish/>
        </w:rPr>
        <w:t>t[</w:t>
      </w:r>
      <w:r>
        <w:t>"Discours sur les moeurs en Général et en particulier sur quelques points de la Religion des anciens peuples de la Germanie et du Nord"</w:t>
      </w:r>
      <w:r>
        <w:rPr>
          <w:vanish/>
        </w:rPr>
        <w:t>]t</w:t>
      </w:r>
      <w:r>
        <w:t xml:space="preserve">; </w:t>
      </w:r>
      <w:r>
        <w:rPr>
          <w:vanish/>
        </w:rPr>
        <w:t>t[</w:t>
      </w:r>
      <w:r>
        <w:t>"Colloqium inter Parochum Ecclesiasticum et Candidatum Clericalis Ordinis de libello continente Dialogum inter Clericum et Militem super Potestate Praelatis Ecclesiae a</w:t>
      </w:r>
      <w:r>
        <w:t>tque Principibus terrarum commissa"</w:t>
      </w:r>
      <w:r>
        <w:rPr>
          <w:vanish/>
        </w:rPr>
        <w:t>]t</w:t>
      </w:r>
      <w:r>
        <w:t xml:space="preserve">; </w:t>
      </w:r>
      <w:r>
        <w:rPr>
          <w:vanish/>
        </w:rPr>
        <w:t>t[</w:t>
      </w:r>
      <w:r>
        <w:t>"Sanctum Jseu Christi Evangelium Secundum Matthaeum cap.XXIII"</w:t>
      </w:r>
      <w:r>
        <w:rPr>
          <w:vanish/>
        </w:rPr>
        <w:t>]t</w:t>
      </w:r>
      <w:r>
        <w:t xml:space="preserve"> (Drucke); Beilage zur </w:t>
      </w:r>
      <w:r>
        <w:rPr>
          <w:vanish/>
        </w:rPr>
        <w:t>t[</w:t>
      </w:r>
      <w:r>
        <w:t>Brünner Zeitung</w:t>
      </w:r>
      <w:r>
        <w:rPr>
          <w:vanish/>
        </w:rPr>
        <w:t>]t</w:t>
      </w:r>
      <w:r>
        <w:t xml:space="preserve"> 7, 1780.</w:t>
      </w:r>
    </w:p>
    <w:p w:rsidR="00000000" w:rsidRDefault="00C653B4">
      <w:pPr>
        <w:tabs>
          <w:tab w:val="left" w:pos="1134"/>
        </w:tabs>
        <w:ind w:left="1134" w:right="-1134" w:hanging="1134"/>
      </w:pPr>
      <w:r>
        <w:t>43</w:t>
      </w:r>
      <w:r>
        <w:tab/>
        <w:t>1776 - 1778</w:t>
      </w:r>
    </w:p>
    <w:p w:rsidR="00000000" w:rsidRDefault="00C653B4">
      <w:pPr>
        <w:tabs>
          <w:tab w:val="left" w:pos="1134"/>
        </w:tabs>
        <w:ind w:left="1134" w:right="-1134" w:hanging="1134"/>
      </w:pPr>
      <w:r>
        <w:br w:type="page"/>
        <w:t>30</w:t>
      </w:r>
      <w:r>
        <w:tab/>
        <w:t>Nr. 128/16</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D 11 Nr. 128/16</w:t>
      </w:r>
    </w:p>
    <w:p w:rsidR="00000000" w:rsidRDefault="00C653B4">
      <w:pPr>
        <w:tabs>
          <w:tab w:val="left" w:pos="1134"/>
        </w:tabs>
        <w:ind w:left="1134" w:right="-1134" w:hanging="1134"/>
      </w:pPr>
      <w:r>
        <w:t>33</w:t>
      </w:r>
      <w:r>
        <w:tab/>
        <w:t>S. 145</w:t>
      </w:r>
    </w:p>
    <w:p w:rsidR="00000000" w:rsidRDefault="00C653B4">
      <w:pPr>
        <w:tabs>
          <w:tab w:val="left" w:pos="1134"/>
        </w:tabs>
        <w:ind w:left="1134" w:right="-1134" w:hanging="1134"/>
      </w:pPr>
      <w:r>
        <w:t>40</w:t>
      </w:r>
      <w:r>
        <w:tab/>
        <w:t>Korrespondenzen</w:t>
      </w:r>
    </w:p>
    <w:p w:rsidR="00000000" w:rsidRDefault="00C653B4">
      <w:pPr>
        <w:tabs>
          <w:tab w:val="left" w:pos="1134"/>
        </w:tabs>
        <w:ind w:left="1134" w:right="-1134" w:hanging="1134"/>
      </w:pPr>
      <w:r>
        <w:t>41</w:t>
      </w:r>
      <w:r>
        <w:tab/>
        <w:t xml:space="preserve">u.a.: </w:t>
      </w:r>
      <w:r>
        <w:rPr>
          <w:vanish/>
        </w:rPr>
        <w:t>p[5{s[</w:t>
      </w:r>
      <w:r>
        <w:t>Buchdrucker</w:t>
      </w:r>
      <w:r>
        <w:rPr>
          <w:vanish/>
        </w:rPr>
        <w:t>]s}</w:t>
      </w:r>
      <w:r>
        <w:t xml:space="preserve"> </w:t>
      </w:r>
      <w:r>
        <w:rPr>
          <w:vanish/>
        </w:rPr>
        <w:t>2{</w:t>
      </w:r>
      <w:r>
        <w:t>Christian Ulrich</w:t>
      </w:r>
      <w:r>
        <w:rPr>
          <w:vanish/>
        </w:rPr>
        <w:t>}</w:t>
      </w:r>
      <w:r>
        <w:t xml:space="preserve"> </w:t>
      </w:r>
      <w:r>
        <w:rPr>
          <w:vanish/>
        </w:rPr>
        <w:t>1{</w:t>
      </w:r>
      <w:r>
        <w:t>Wagner</w:t>
      </w:r>
      <w:r>
        <w:rPr>
          <w:vanish/>
        </w:rPr>
        <w:t>}</w:t>
      </w:r>
      <w:r>
        <w:t xml:space="preserve"> zu </w:t>
      </w:r>
      <w:r>
        <w:rPr>
          <w:vanish/>
        </w:rPr>
        <w:t>6{o[</w:t>
      </w:r>
      <w:r>
        <w:t>Ulm</w:t>
      </w:r>
      <w:r>
        <w:rPr>
          <w:vanish/>
        </w:rPr>
        <w:t>]o}]p</w:t>
      </w:r>
      <w:r>
        <w:t xml:space="preserve"> (mit Druck eines Ehrengedichtes)</w:t>
      </w:r>
    </w:p>
    <w:p w:rsidR="00000000" w:rsidRDefault="00C653B4">
      <w:pPr>
        <w:tabs>
          <w:tab w:val="left" w:pos="1134"/>
        </w:tabs>
        <w:ind w:left="1134" w:right="-1134" w:hanging="1134"/>
      </w:pPr>
      <w:r>
        <w:t>43</w:t>
      </w:r>
      <w:r>
        <w:tab/>
        <w:t>1777 - 1782</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0681</w:t>
      </w:r>
    </w:p>
    <w:p w:rsidR="00000000" w:rsidRDefault="00C653B4">
      <w:pPr>
        <w:tabs>
          <w:tab w:val="left" w:pos="1134"/>
        </w:tabs>
        <w:ind w:left="1134" w:right="-1134" w:hanging="1134"/>
      </w:pPr>
      <w:r>
        <w:t>27</w:t>
      </w:r>
      <w:r>
        <w:tab/>
        <w:t>6. Landgraf Friedrich V. Ludwig (Homburg 30.1.1748 - Homburg 20.1.1820) \ 6.8. Kinder des Landgrafen Friedrich V. Ludwig au</w:t>
      </w:r>
      <w:r>
        <w:t>ßer den später regierenden Söhnen \ 6.8.1. Landgräfin Karoline Luise (Homburg 26.8.1771 - Rudolstadt 20.6.1854)</w:t>
      </w:r>
    </w:p>
    <w:p w:rsidR="00000000" w:rsidRDefault="00C653B4">
      <w:pPr>
        <w:tabs>
          <w:tab w:val="left" w:pos="1134"/>
        </w:tabs>
        <w:ind w:left="1134" w:right="-1134" w:hanging="1134"/>
      </w:pPr>
      <w:r>
        <w:t>30</w:t>
      </w:r>
      <w:r>
        <w:tab/>
        <w:t>Nr. 129/5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11 Nr. 129/5</w:t>
      </w:r>
    </w:p>
    <w:p w:rsidR="00000000" w:rsidRDefault="00C653B4">
      <w:pPr>
        <w:tabs>
          <w:tab w:val="left" w:pos="1134"/>
        </w:tabs>
        <w:ind w:left="1134" w:right="-1134" w:hanging="1134"/>
      </w:pPr>
      <w:r>
        <w:t>33</w:t>
      </w:r>
      <w:r>
        <w:tab/>
        <w:t>S. 146</w:t>
      </w:r>
    </w:p>
    <w:p w:rsidR="00000000" w:rsidRDefault="00C653B4">
      <w:pPr>
        <w:tabs>
          <w:tab w:val="left" w:pos="1134"/>
        </w:tabs>
        <w:ind w:left="1134" w:right="-1134" w:hanging="1134"/>
      </w:pPr>
      <w:r>
        <w:t>40</w:t>
      </w:r>
      <w:r>
        <w:tab/>
        <w:t>Nachlaßreste und Notizen Jacobis</w:t>
      </w:r>
    </w:p>
    <w:p w:rsidR="00000000" w:rsidRDefault="00C653B4">
      <w:pPr>
        <w:tabs>
          <w:tab w:val="left" w:pos="1134"/>
        </w:tabs>
        <w:ind w:left="1134" w:right="-1134" w:hanging="1134"/>
      </w:pPr>
      <w:r>
        <w:t>41</w:t>
      </w:r>
      <w:r>
        <w:tab/>
        <w:t xml:space="preserve">u.a.: </w:t>
      </w:r>
      <w:r>
        <w:rPr>
          <w:vanish/>
        </w:rPr>
        <w:t>s[2{</w:t>
      </w:r>
      <w:r>
        <w:t>Französischer neuer</w:t>
      </w:r>
      <w:r>
        <w:rPr>
          <w:vanish/>
        </w:rPr>
        <w:t>}</w:t>
      </w:r>
      <w:r>
        <w:t xml:space="preserve"> </w:t>
      </w:r>
      <w:r>
        <w:rPr>
          <w:vanish/>
        </w:rPr>
        <w:t>1{</w:t>
      </w:r>
      <w:r>
        <w:t>Kalender</w:t>
      </w:r>
      <w:r>
        <w:rPr>
          <w:vanish/>
        </w:rPr>
        <w:t>}]s</w:t>
      </w:r>
    </w:p>
    <w:p w:rsidR="00000000" w:rsidRDefault="00C653B4">
      <w:pPr>
        <w:tabs>
          <w:tab w:val="left" w:pos="1134"/>
        </w:tabs>
        <w:ind w:left="1134" w:right="-1134" w:hanging="1134"/>
      </w:pPr>
      <w:r>
        <w:t>43</w:t>
      </w:r>
      <w:r>
        <w:tab/>
        <w:t>1769 - 1851</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0687</w:t>
      </w:r>
    </w:p>
    <w:p w:rsidR="00000000" w:rsidRDefault="00C653B4">
      <w:pPr>
        <w:tabs>
          <w:tab w:val="left" w:pos="1134"/>
        </w:tabs>
        <w:ind w:left="1134" w:right="-1134" w:hanging="1134"/>
      </w:pPr>
      <w:r>
        <w:t>27</w:t>
      </w:r>
      <w:r>
        <w:tab/>
        <w:t>6. Landgraf Friedrich V. Ludwig (Homburg 30.1.1748 - Homburg 20.1.1820) \ 6.8. Kinder des Landgrafen Friedrich V. Ludwig außer den später regierenden Söhnen \ 6.8.7. Landgräfin Marianne (Homburg 13.10.1785 - Berlin 14.4.1846)</w:t>
      </w:r>
    </w:p>
    <w:p w:rsidR="00000000" w:rsidRDefault="00C653B4">
      <w:pPr>
        <w:tabs>
          <w:tab w:val="left" w:pos="1134"/>
        </w:tabs>
        <w:ind w:left="1134" w:right="-1134" w:hanging="1134"/>
      </w:pPr>
      <w:r>
        <w:t>30</w:t>
      </w:r>
      <w:r>
        <w:tab/>
        <w:t>N</w:t>
      </w:r>
      <w:r>
        <w:t>r. 133/6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11 Nr. 133/6</w:t>
      </w:r>
    </w:p>
    <w:p w:rsidR="00000000" w:rsidRDefault="00C653B4">
      <w:pPr>
        <w:tabs>
          <w:tab w:val="left" w:pos="1134"/>
        </w:tabs>
        <w:ind w:left="1134" w:right="-1134" w:hanging="1134"/>
      </w:pPr>
      <w:r>
        <w:t>33</w:t>
      </w:r>
      <w:r>
        <w:tab/>
        <w:t>S. 151</w:t>
      </w:r>
    </w:p>
    <w:p w:rsidR="00000000" w:rsidRDefault="00C653B4">
      <w:pPr>
        <w:tabs>
          <w:tab w:val="left" w:pos="1134"/>
        </w:tabs>
        <w:ind w:left="1134" w:right="-1134" w:hanging="1134"/>
      </w:pPr>
      <w:r>
        <w:t>40</w:t>
      </w:r>
      <w:r>
        <w:tab/>
        <w:t>Varia aus dem Nachlaß des Baurats Jacobi über Prinzessin Marianne</w:t>
      </w:r>
    </w:p>
    <w:p w:rsidR="00000000" w:rsidRDefault="00C653B4">
      <w:pPr>
        <w:tabs>
          <w:tab w:val="left" w:pos="1134"/>
        </w:tabs>
        <w:ind w:left="1134" w:right="-1134" w:hanging="1134"/>
      </w:pPr>
      <w:r>
        <w:t>41</w:t>
      </w:r>
      <w:r>
        <w:tab/>
        <w:t xml:space="preserve">u.a.: Übersendung des Porträts des Prinzen Waldemar von Preußen an den </w:t>
      </w:r>
      <w:r>
        <w:rPr>
          <w:vanish/>
        </w:rPr>
        <w:t>k[1{s[</w:t>
      </w:r>
      <w:r>
        <w:t>Leseverein</w:t>
      </w:r>
      <w:r>
        <w:rPr>
          <w:vanish/>
        </w:rPr>
        <w:t>]s}</w:t>
      </w:r>
      <w:r>
        <w:t xml:space="preserve"> in </w:t>
      </w:r>
      <w:r>
        <w:rPr>
          <w:vanish/>
        </w:rPr>
        <w:t>2{o[</w:t>
      </w:r>
      <w:r>
        <w:t>Homburg</w:t>
      </w:r>
      <w:r>
        <w:rPr>
          <w:vanish/>
        </w:rPr>
        <w:t>]o}]k</w:t>
      </w:r>
      <w:r>
        <w:t xml:space="preserve"> durch </w:t>
      </w:r>
      <w:r>
        <w:rPr>
          <w:vanish/>
        </w:rPr>
        <w:t>p[7{</w:t>
      </w:r>
      <w:r>
        <w:t>Hofrat</w:t>
      </w:r>
      <w:r>
        <w:rPr>
          <w:vanish/>
        </w:rPr>
        <w:t>}</w:t>
      </w:r>
      <w:r>
        <w:t xml:space="preserve"> </w:t>
      </w:r>
      <w:r>
        <w:rPr>
          <w:vanish/>
        </w:rPr>
        <w:t>7{</w:t>
      </w:r>
      <w:r>
        <w:t>de la</w:t>
      </w:r>
      <w:r>
        <w:rPr>
          <w:vanish/>
        </w:rPr>
        <w:t>}</w:t>
      </w:r>
      <w:r>
        <w:t xml:space="preserve"> </w:t>
      </w:r>
      <w:r>
        <w:rPr>
          <w:vanish/>
        </w:rPr>
        <w:t>1{</w:t>
      </w:r>
      <w:r>
        <w:t>Garde</w:t>
      </w:r>
      <w:r>
        <w:rPr>
          <w:vanish/>
        </w:rPr>
        <w:t>}</w:t>
      </w:r>
      <w:r>
        <w:t xml:space="preserve"> zu </w:t>
      </w:r>
      <w:r>
        <w:rPr>
          <w:vanish/>
        </w:rPr>
        <w:t>6{o[</w:t>
      </w:r>
      <w:r>
        <w:t>Berlin</w:t>
      </w:r>
      <w:r>
        <w:rPr>
          <w:vanish/>
        </w:rPr>
        <w:t>]o}]p</w:t>
      </w:r>
      <w:r>
        <w:t xml:space="preserve"> 1847</w:t>
      </w:r>
    </w:p>
    <w:p w:rsidR="00000000" w:rsidRDefault="00C653B4">
      <w:pPr>
        <w:tabs>
          <w:tab w:val="left" w:pos="1134"/>
        </w:tabs>
        <w:ind w:left="1134" w:right="-1134" w:hanging="1134"/>
      </w:pPr>
      <w:r>
        <w:t>43</w:t>
      </w:r>
      <w:r>
        <w:tab/>
        <w:t>1847 ; 1913</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0720</w:t>
      </w:r>
    </w:p>
    <w:p w:rsidR="00000000" w:rsidRDefault="00C653B4">
      <w:pPr>
        <w:tabs>
          <w:tab w:val="left" w:pos="1134"/>
        </w:tabs>
        <w:ind w:left="1134" w:right="-1134" w:hanging="1134"/>
      </w:pPr>
      <w:r>
        <w:t>27</w:t>
      </w:r>
      <w:r>
        <w:tab/>
        <w:t xml:space="preserve">7. Landgraf Friedrich VI. Joseph Ludwig Karl August (Homburg 30.7.1769 - Homburg 2.4.1829) \ 7.2. </w:t>
      </w:r>
      <w:r>
        <w:rPr>
          <w:vanish/>
        </w:rPr>
        <w:t>p[3{</w:t>
      </w:r>
      <w:r>
        <w:t>Landgräfin</w:t>
      </w:r>
      <w:r>
        <w:rPr>
          <w:vanish/>
        </w:rPr>
        <w:t>}</w:t>
      </w:r>
      <w:r>
        <w:t xml:space="preserve"> </w:t>
      </w:r>
      <w:r>
        <w:rPr>
          <w:vanish/>
        </w:rPr>
        <w:t>2{</w:t>
      </w:r>
      <w:r>
        <w:t>Elisabeth</w:t>
      </w:r>
      <w:r>
        <w:rPr>
          <w:vanish/>
        </w:rPr>
        <w:t>}</w:t>
      </w:r>
      <w:r>
        <w:t xml:space="preserve"> </w:t>
      </w:r>
      <w:r>
        <w:rPr>
          <w:vanish/>
        </w:rPr>
        <w:t>7{</w:t>
      </w:r>
      <w:r>
        <w:t>geb. Prinzessin von Großbritannien und Irland (London 22.5</w:t>
      </w:r>
      <w:r>
        <w:t>.1770 - Frankfurt 10.1.1840)</w:t>
      </w:r>
      <w:r>
        <w:rPr>
          <w:vanish/>
        </w:rPr>
        <w:t>}]p</w:t>
      </w:r>
    </w:p>
    <w:p w:rsidR="00000000" w:rsidRDefault="00C653B4">
      <w:pPr>
        <w:tabs>
          <w:tab w:val="left" w:pos="1134"/>
        </w:tabs>
        <w:ind w:left="1134" w:right="-1134" w:hanging="1134"/>
      </w:pPr>
      <w:r>
        <w:t>30</w:t>
      </w:r>
      <w:r>
        <w:tab/>
        <w:t>Nr. 142/11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11 Nr. 142/11</w:t>
      </w:r>
    </w:p>
    <w:p w:rsidR="00000000" w:rsidRDefault="00C653B4">
      <w:pPr>
        <w:tabs>
          <w:tab w:val="left" w:pos="1134"/>
        </w:tabs>
        <w:ind w:left="1134" w:right="-1134" w:hanging="1134"/>
      </w:pPr>
      <w:r>
        <w:t>33</w:t>
      </w:r>
      <w:r>
        <w:tab/>
        <w:t>S. 162</w:t>
      </w:r>
    </w:p>
    <w:p w:rsidR="00000000" w:rsidRDefault="00C653B4">
      <w:pPr>
        <w:tabs>
          <w:tab w:val="left" w:pos="1134"/>
        </w:tabs>
        <w:ind w:left="1134" w:right="-1134" w:hanging="1134"/>
      </w:pPr>
      <w:r>
        <w:t>40</w:t>
      </w:r>
      <w:r>
        <w:tab/>
        <w:t xml:space="preserve">Inventar der </w:t>
      </w:r>
      <w:r>
        <w:rPr>
          <w:vanish/>
        </w:rPr>
        <w:t>s[</w:t>
      </w:r>
      <w:r>
        <w:t>Bibliothek</w:t>
      </w:r>
      <w:r>
        <w:rPr>
          <w:vanish/>
        </w:rPr>
        <w:t>]s</w:t>
      </w:r>
    </w:p>
    <w:p w:rsidR="00000000" w:rsidRDefault="00C653B4">
      <w:pPr>
        <w:tabs>
          <w:tab w:val="left" w:pos="1134"/>
        </w:tabs>
        <w:ind w:left="1134" w:right="-1134" w:hanging="1134"/>
      </w:pPr>
      <w:r>
        <w:t>43</w:t>
      </w:r>
      <w:r>
        <w:tab/>
        <w:t>1841</w:t>
      </w:r>
    </w:p>
    <w:p w:rsidR="00000000" w:rsidRDefault="00C653B4">
      <w:pPr>
        <w:tabs>
          <w:tab w:val="left" w:pos="1134"/>
        </w:tabs>
        <w:ind w:left="1134" w:right="-1134" w:hanging="1134"/>
      </w:pPr>
      <w:r>
        <w:br w:type="page"/>
        <w:t>30</w:t>
      </w:r>
      <w:r>
        <w:tab/>
        <w:t>Nr. 145/2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D 11 Nr. 145/2</w:t>
      </w:r>
    </w:p>
    <w:p w:rsidR="00000000" w:rsidRDefault="00C653B4">
      <w:pPr>
        <w:tabs>
          <w:tab w:val="left" w:pos="1134"/>
        </w:tabs>
        <w:ind w:left="1134" w:right="-1134" w:hanging="1134"/>
      </w:pPr>
      <w:r>
        <w:t>33</w:t>
      </w:r>
      <w:r>
        <w:tab/>
        <w:t>S. 163</w:t>
      </w:r>
    </w:p>
    <w:p w:rsidR="00000000" w:rsidRDefault="00C653B4">
      <w:pPr>
        <w:tabs>
          <w:tab w:val="left" w:pos="1134"/>
        </w:tabs>
        <w:ind w:left="1134" w:right="-1134" w:hanging="1134"/>
      </w:pPr>
      <w:r>
        <w:t>40</w:t>
      </w:r>
      <w:r>
        <w:tab/>
        <w:t>Erbschaft der Fürstin Karoline Reuß Ä. L. von den Landgräfinnen Elisabeth und Louise</w:t>
      </w:r>
    </w:p>
    <w:p w:rsidR="00000000" w:rsidRDefault="00C653B4">
      <w:pPr>
        <w:tabs>
          <w:tab w:val="left" w:pos="1134"/>
        </w:tabs>
        <w:ind w:left="1134" w:right="-1134" w:hanging="1134"/>
      </w:pPr>
      <w:r>
        <w:t>41</w:t>
      </w:r>
      <w:r>
        <w:tab/>
        <w:t xml:space="preserve">u.a.: Verzeichnis der </w:t>
      </w:r>
      <w:r>
        <w:rPr>
          <w:vanish/>
        </w:rPr>
        <w:t>s[</w:t>
      </w:r>
      <w:r>
        <w:t xml:space="preserve">Bibliothek der </w:t>
      </w:r>
      <w:r>
        <w:rPr>
          <w:vanish/>
        </w:rPr>
        <w:t>p[3{</w:t>
      </w:r>
      <w:r>
        <w:t>Landgräfin</w:t>
      </w:r>
      <w:r>
        <w:rPr>
          <w:vanish/>
        </w:rPr>
        <w:t>}</w:t>
      </w:r>
      <w:r>
        <w:t xml:space="preserve"> </w:t>
      </w:r>
      <w:r>
        <w:rPr>
          <w:vanish/>
        </w:rPr>
        <w:t>2{</w:t>
      </w:r>
      <w:r>
        <w:t>Elisabeth</w:t>
      </w:r>
      <w:r>
        <w:rPr>
          <w:vanish/>
        </w:rPr>
        <w:t>}]p]s</w:t>
      </w:r>
      <w:r>
        <w:t xml:space="preserve"> 1862 (Druck)</w:t>
      </w:r>
    </w:p>
    <w:p w:rsidR="00000000" w:rsidRDefault="00C653B4">
      <w:pPr>
        <w:tabs>
          <w:tab w:val="left" w:pos="1134"/>
        </w:tabs>
        <w:ind w:left="1134" w:right="-1134" w:hanging="1134"/>
      </w:pPr>
      <w:r>
        <w:t>43</w:t>
      </w:r>
      <w:r>
        <w:tab/>
        <w:t>1849 ; 1861 - 1864</w:t>
      </w:r>
    </w:p>
    <w:p w:rsidR="00000000" w:rsidRDefault="00C653B4">
      <w:pPr>
        <w:tabs>
          <w:tab w:val="left" w:pos="1134"/>
        </w:tabs>
        <w:ind w:left="1134" w:right="-1134" w:hanging="1134"/>
      </w:pPr>
      <w:r>
        <w:t>45</w:t>
      </w:r>
      <w:r>
        <w:tab/>
        <w:t>Prov.: Handakten Hofmarschall von Titzenhofer</w:t>
      </w:r>
    </w:p>
    <w:p w:rsidR="00000000" w:rsidRDefault="00C653B4">
      <w:pPr>
        <w:tabs>
          <w:tab w:val="left" w:pos="1134"/>
        </w:tabs>
        <w:ind w:left="1134" w:right="-1134" w:hanging="1134"/>
      </w:pPr>
      <w:r>
        <w:br w:type="page"/>
        <w:t>30</w:t>
      </w:r>
      <w:r>
        <w:tab/>
        <w:t>Nr. 146/1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D 11 Nr. 146/1</w:t>
      </w:r>
    </w:p>
    <w:p w:rsidR="00000000" w:rsidRDefault="00C653B4">
      <w:pPr>
        <w:tabs>
          <w:tab w:val="left" w:pos="1134"/>
        </w:tabs>
        <w:ind w:left="1134" w:right="-1134" w:hanging="1134"/>
      </w:pPr>
      <w:r>
        <w:t>33</w:t>
      </w:r>
      <w:r>
        <w:tab/>
        <w:t>S. 164</w:t>
      </w:r>
    </w:p>
    <w:p w:rsidR="00000000" w:rsidRDefault="00C653B4">
      <w:pPr>
        <w:tabs>
          <w:tab w:val="left" w:pos="1134"/>
        </w:tabs>
        <w:ind w:left="1134" w:right="-1134" w:hanging="1134"/>
      </w:pPr>
      <w:r>
        <w:t>40</w:t>
      </w:r>
      <w:r>
        <w:tab/>
        <w:t>Erbschaft der Fürstin Karoline Reuß ä. L</w:t>
      </w:r>
      <w:r>
        <w:t>. von den Landgräfinnen Elisabeth und Louise sowie Erbprinz Friedrich und Prinzessin Elisabeth</w:t>
      </w:r>
    </w:p>
    <w:p w:rsidR="00000000" w:rsidRDefault="00C653B4">
      <w:pPr>
        <w:tabs>
          <w:tab w:val="left" w:pos="1134"/>
        </w:tabs>
        <w:ind w:left="1134" w:right="-1134" w:hanging="1134"/>
      </w:pPr>
      <w:r>
        <w:t>41</w:t>
      </w:r>
      <w:r>
        <w:tab/>
        <w:t xml:space="preserve">u.a.: </w:t>
      </w:r>
      <w:r>
        <w:rPr>
          <w:vanish/>
        </w:rPr>
        <w:t>s[2{</w:t>
      </w:r>
      <w:r>
        <w:t>Verkauf von</w:t>
      </w:r>
      <w:r>
        <w:rPr>
          <w:vanish/>
        </w:rPr>
        <w:t>}</w:t>
      </w:r>
      <w:r>
        <w:t xml:space="preserve"> </w:t>
      </w:r>
      <w:r>
        <w:rPr>
          <w:vanish/>
        </w:rPr>
        <w:t>1{</w:t>
      </w:r>
      <w:r>
        <w:t>Bücher</w:t>
      </w:r>
      <w:r>
        <w:rPr>
          <w:vanish/>
        </w:rPr>
        <w:t>}]s</w:t>
      </w:r>
      <w:r>
        <w:t>n</w:t>
      </w:r>
    </w:p>
    <w:p w:rsidR="00000000" w:rsidRDefault="00C653B4">
      <w:pPr>
        <w:tabs>
          <w:tab w:val="left" w:pos="1134"/>
        </w:tabs>
        <w:ind w:left="1134" w:right="-1134" w:hanging="1134"/>
      </w:pPr>
      <w:r>
        <w:t>43</w:t>
      </w:r>
      <w:r>
        <w:tab/>
        <w:t>1866 - 1876</w:t>
      </w:r>
    </w:p>
    <w:p w:rsidR="00000000" w:rsidRDefault="00C653B4">
      <w:pPr>
        <w:tabs>
          <w:tab w:val="left" w:pos="1134"/>
        </w:tabs>
        <w:ind w:left="1134" w:right="-1134" w:hanging="1134"/>
      </w:pPr>
      <w:r>
        <w:t>45</w:t>
      </w:r>
      <w:r>
        <w:tab/>
        <w:t>Prov.: Handakten Hofmarschall von Titzenhofer</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0810</w:t>
      </w:r>
    </w:p>
    <w:p w:rsidR="00000000" w:rsidRDefault="00C653B4">
      <w:pPr>
        <w:tabs>
          <w:tab w:val="left" w:pos="1134"/>
        </w:tabs>
        <w:ind w:left="1134" w:right="-1134" w:hanging="1134"/>
      </w:pPr>
      <w:r>
        <w:t>27</w:t>
      </w:r>
      <w:r>
        <w:tab/>
        <w:t>8. Landgraf Ludwig Wilhelm Friedrich (Homburg 29.8.1770 - Luxemburg 19.1.1839) \ 8.1. Personalien</w:t>
      </w:r>
    </w:p>
    <w:p w:rsidR="00000000" w:rsidRDefault="00C653B4">
      <w:pPr>
        <w:tabs>
          <w:tab w:val="left" w:pos="1134"/>
        </w:tabs>
        <w:ind w:left="1134" w:right="-1134" w:hanging="1134"/>
      </w:pPr>
      <w:r>
        <w:t>30</w:t>
      </w:r>
      <w:r>
        <w:tab/>
        <w:t>Nr. 153/6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11 Nr. 153/6</w:t>
      </w:r>
    </w:p>
    <w:p w:rsidR="00000000" w:rsidRDefault="00C653B4">
      <w:pPr>
        <w:tabs>
          <w:tab w:val="left" w:pos="1134"/>
        </w:tabs>
        <w:ind w:left="1134" w:right="-1134" w:hanging="1134"/>
      </w:pPr>
      <w:r>
        <w:t>33</w:t>
      </w:r>
      <w:r>
        <w:tab/>
        <w:t>S. 176</w:t>
      </w:r>
    </w:p>
    <w:p w:rsidR="00000000" w:rsidRDefault="00C653B4">
      <w:pPr>
        <w:tabs>
          <w:tab w:val="left" w:pos="1134"/>
        </w:tabs>
        <w:ind w:left="1134" w:right="-1134" w:hanging="1134"/>
      </w:pPr>
      <w:r>
        <w:t>40</w:t>
      </w:r>
      <w:r>
        <w:tab/>
        <w:t>Nachlaßrest des Landgrafen Ludwig Wilhelm</w:t>
      </w:r>
    </w:p>
    <w:p w:rsidR="00000000" w:rsidRDefault="00C653B4">
      <w:pPr>
        <w:tabs>
          <w:tab w:val="left" w:pos="1134"/>
        </w:tabs>
        <w:ind w:left="1134" w:right="-1134" w:hanging="1134"/>
      </w:pPr>
      <w:r>
        <w:t>41</w:t>
      </w:r>
      <w:r>
        <w:tab/>
        <w:t xml:space="preserve">u.a.: </w:t>
      </w:r>
      <w:r>
        <w:rPr>
          <w:vanish/>
        </w:rPr>
        <w:t>t[</w:t>
      </w:r>
      <w:r>
        <w:t xml:space="preserve">Astronomischer </w:t>
      </w:r>
      <w:r>
        <w:rPr>
          <w:vanish/>
        </w:rPr>
        <w:t>s[</w:t>
      </w:r>
      <w:r>
        <w:t>Kalender</w:t>
      </w:r>
      <w:r>
        <w:rPr>
          <w:vanish/>
        </w:rPr>
        <w:t>]s</w:t>
      </w:r>
      <w:r>
        <w:t xml:space="preserve"> 1823</w:t>
      </w:r>
      <w:r>
        <w:rPr>
          <w:vanish/>
        </w:rPr>
        <w:t>]t</w:t>
      </w:r>
      <w:r>
        <w:t xml:space="preserve"> (Druck); </w:t>
      </w:r>
      <w:r>
        <w:rPr>
          <w:vanish/>
        </w:rPr>
        <w:t>t[</w:t>
      </w:r>
      <w:r>
        <w:t>Souvenir-Kalender 1815</w:t>
      </w:r>
      <w:r>
        <w:rPr>
          <w:vanish/>
        </w:rPr>
        <w:t>]t</w:t>
      </w:r>
      <w:r>
        <w:t xml:space="preserve"> (mit einliegendem </w:t>
      </w:r>
      <w:r>
        <w:t>Porträt König Friedrich Wilhelms III. von Preußen)</w:t>
      </w:r>
    </w:p>
    <w:p w:rsidR="00000000" w:rsidRDefault="00C653B4">
      <w:pPr>
        <w:tabs>
          <w:tab w:val="left" w:pos="1134"/>
        </w:tabs>
        <w:ind w:left="1134" w:right="-1134" w:hanging="1134"/>
      </w:pPr>
      <w:r>
        <w:t>43</w:t>
      </w:r>
      <w:r>
        <w:tab/>
        <w:t>1789 - 1838</w:t>
      </w:r>
    </w:p>
    <w:p w:rsidR="00000000" w:rsidRDefault="00C653B4">
      <w:pPr>
        <w:tabs>
          <w:tab w:val="left" w:pos="1134"/>
        </w:tabs>
        <w:ind w:left="1134" w:right="-1134" w:hanging="1134"/>
      </w:pPr>
      <w:r>
        <w:br w:type="page"/>
        <w:t>30</w:t>
      </w:r>
      <w:r>
        <w:tab/>
        <w:t>Nr. 152/1</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D 11 Nr. 152/1</w:t>
      </w:r>
    </w:p>
    <w:p w:rsidR="00000000" w:rsidRDefault="00C653B4">
      <w:pPr>
        <w:tabs>
          <w:tab w:val="left" w:pos="1134"/>
        </w:tabs>
        <w:ind w:left="1134" w:right="-1134" w:hanging="1134"/>
      </w:pPr>
      <w:r>
        <w:t>33</w:t>
      </w:r>
      <w:r>
        <w:tab/>
        <w:t>S. 176</w:t>
      </w:r>
    </w:p>
    <w:p w:rsidR="00000000" w:rsidRDefault="00C653B4">
      <w:pPr>
        <w:tabs>
          <w:tab w:val="left" w:pos="1134"/>
        </w:tabs>
        <w:ind w:left="1134" w:right="-1134" w:hanging="1134"/>
      </w:pPr>
      <w:r>
        <w:t>40</w:t>
      </w:r>
      <w:r>
        <w:tab/>
      </w:r>
      <w:r>
        <w:rPr>
          <w:vanish/>
        </w:rPr>
        <w:t>s[</w:t>
      </w:r>
      <w:r>
        <w:t>Bibliotheks-Kataloge</w:t>
      </w:r>
      <w:r>
        <w:rPr>
          <w:vanish/>
        </w:rPr>
        <w:t>]s</w:t>
      </w:r>
    </w:p>
    <w:p w:rsidR="00000000" w:rsidRDefault="00C653B4">
      <w:pPr>
        <w:tabs>
          <w:tab w:val="left" w:pos="1134"/>
        </w:tabs>
        <w:ind w:left="1134" w:right="-1134" w:hanging="1134"/>
      </w:pPr>
      <w:r>
        <w:t>41</w:t>
      </w:r>
      <w:r>
        <w:tab/>
        <w:t xml:space="preserve">Bücher der </w:t>
      </w:r>
      <w:r>
        <w:rPr>
          <w:vanish/>
        </w:rPr>
        <w:t>p[3{</w:t>
      </w:r>
      <w:r>
        <w:t>Prinz</w:t>
      </w:r>
      <w:r>
        <w:rPr>
          <w:vanish/>
        </w:rPr>
        <w:t>}</w:t>
      </w:r>
      <w:r>
        <w:t xml:space="preserve">en </w:t>
      </w:r>
      <w:r>
        <w:rPr>
          <w:vanish/>
        </w:rPr>
        <w:t>8{</w:t>
      </w:r>
      <w:r>
        <w:t>von</w:t>
      </w:r>
      <w:r>
        <w:rPr>
          <w:vanish/>
        </w:rPr>
        <w:t>}</w:t>
      </w:r>
      <w:r>
        <w:t xml:space="preserve"> </w:t>
      </w:r>
      <w:r>
        <w:rPr>
          <w:vanish/>
        </w:rPr>
        <w:t>1{</w:t>
      </w:r>
      <w:r>
        <w:t>Hessen-Homburg</w:t>
      </w:r>
      <w:r>
        <w:rPr>
          <w:vanish/>
        </w:rPr>
        <w:t>}]p</w:t>
      </w:r>
      <w:r>
        <w:t xml:space="preserve"> 1786; Verzeichnis der Bücher des </w:t>
      </w:r>
      <w:r>
        <w:rPr>
          <w:vanish/>
        </w:rPr>
        <w:t>p[3{</w:t>
      </w:r>
      <w:r>
        <w:t>Prinz</w:t>
      </w:r>
      <w:r>
        <w:rPr>
          <w:vanish/>
        </w:rPr>
        <w:t>}</w:t>
      </w:r>
      <w:r>
        <w:t xml:space="preserve">en </w:t>
      </w:r>
      <w:r>
        <w:rPr>
          <w:vanish/>
        </w:rPr>
        <w:t>2{</w:t>
      </w:r>
      <w:r>
        <w:t>Ludwig Wilhelm</w:t>
      </w:r>
      <w:r>
        <w:rPr>
          <w:vanish/>
        </w:rPr>
        <w:t>}]p</w:t>
      </w:r>
      <w:r>
        <w:t xml:space="preserve"> 1828; Kataloge der Privatbibliothek zu </w:t>
      </w:r>
      <w:r>
        <w:rPr>
          <w:vanish/>
        </w:rPr>
        <w:t>o[</w:t>
      </w:r>
      <w:r>
        <w:t>Homburg</w:t>
      </w:r>
      <w:r>
        <w:rPr>
          <w:vanish/>
        </w:rPr>
        <w:t>]o</w:t>
      </w:r>
      <w:r>
        <w:t xml:space="preserve"> und </w:t>
      </w:r>
      <w:r>
        <w:rPr>
          <w:vanish/>
        </w:rPr>
        <w:t>o[</w:t>
      </w:r>
      <w:r>
        <w:t>Luxemburg</w:t>
      </w:r>
      <w:r>
        <w:rPr>
          <w:vanish/>
        </w:rPr>
        <w:t>]o</w:t>
      </w:r>
    </w:p>
    <w:p w:rsidR="00000000" w:rsidRDefault="00C653B4">
      <w:pPr>
        <w:tabs>
          <w:tab w:val="left" w:pos="1134"/>
        </w:tabs>
        <w:ind w:left="1134" w:right="-1134" w:hanging="1134"/>
      </w:pPr>
      <w:r>
        <w:t>43</w:t>
      </w:r>
      <w:r>
        <w:tab/>
        <w:t>1786 ; 1828</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0910</w:t>
      </w:r>
    </w:p>
    <w:p w:rsidR="00000000" w:rsidRDefault="00C653B4">
      <w:pPr>
        <w:tabs>
          <w:tab w:val="left" w:pos="1134"/>
        </w:tabs>
        <w:ind w:left="1134" w:right="-1134" w:hanging="1134"/>
      </w:pPr>
      <w:r>
        <w:t>27</w:t>
      </w:r>
      <w:r>
        <w:tab/>
        <w:t>9. Landgraf Philipp August Friedrich (Homburg 11.3.1779 - Homburg 15.12.1846) \ 9.1. Personalien</w:t>
      </w:r>
    </w:p>
    <w:p w:rsidR="00000000" w:rsidRDefault="00C653B4">
      <w:pPr>
        <w:tabs>
          <w:tab w:val="left" w:pos="1134"/>
        </w:tabs>
        <w:ind w:left="1134" w:right="-1134" w:hanging="1134"/>
      </w:pPr>
      <w:r>
        <w:t>30</w:t>
      </w:r>
      <w:r>
        <w:tab/>
        <w:t>Nr. 157/1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11 Nr. 157/1</w:t>
      </w:r>
    </w:p>
    <w:p w:rsidR="00000000" w:rsidRDefault="00C653B4">
      <w:pPr>
        <w:tabs>
          <w:tab w:val="left" w:pos="1134"/>
        </w:tabs>
        <w:ind w:left="1134" w:right="-1134" w:hanging="1134"/>
      </w:pPr>
      <w:r>
        <w:t>33</w:t>
      </w:r>
      <w:r>
        <w:tab/>
        <w:t xml:space="preserve">S. </w:t>
      </w:r>
      <w:r>
        <w:t>184</w:t>
      </w:r>
    </w:p>
    <w:p w:rsidR="00000000" w:rsidRDefault="00C653B4">
      <w:pPr>
        <w:tabs>
          <w:tab w:val="left" w:pos="1134"/>
        </w:tabs>
        <w:ind w:left="1134" w:right="-1134" w:hanging="1134"/>
      </w:pPr>
      <w:r>
        <w:t>40</w:t>
      </w:r>
      <w:r>
        <w:tab/>
        <w:t>Nachlaßrest</w:t>
      </w:r>
    </w:p>
    <w:p w:rsidR="00000000" w:rsidRDefault="00C653B4">
      <w:pPr>
        <w:tabs>
          <w:tab w:val="left" w:pos="1134"/>
        </w:tabs>
        <w:ind w:left="1134" w:right="-1134" w:hanging="1134"/>
      </w:pPr>
      <w:r>
        <w:t>41</w:t>
      </w:r>
      <w:r>
        <w:tab/>
        <w:t xml:space="preserve">u.a.: </w:t>
      </w:r>
      <w:r>
        <w:rPr>
          <w:vanish/>
        </w:rPr>
        <w:t>s[</w:t>
      </w:r>
      <w:r>
        <w:t>Buchverzeichnis</w:t>
      </w:r>
      <w:r>
        <w:rPr>
          <w:vanish/>
        </w:rPr>
        <w:t>]s</w:t>
      </w:r>
    </w:p>
    <w:p w:rsidR="00000000" w:rsidRDefault="00C653B4">
      <w:pPr>
        <w:tabs>
          <w:tab w:val="left" w:pos="1134"/>
        </w:tabs>
        <w:ind w:left="1134" w:right="-1134" w:hanging="1134"/>
      </w:pPr>
      <w:r>
        <w:t>43</w:t>
      </w:r>
      <w:r>
        <w:tab/>
        <w:t>1792 - 1834</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1010</w:t>
      </w:r>
    </w:p>
    <w:p w:rsidR="00000000" w:rsidRDefault="00C653B4">
      <w:pPr>
        <w:tabs>
          <w:tab w:val="left" w:pos="1134"/>
        </w:tabs>
        <w:ind w:left="1134" w:right="-1134" w:hanging="1134"/>
      </w:pPr>
      <w:r>
        <w:t>27</w:t>
      </w:r>
      <w:r>
        <w:tab/>
        <w:t>10. Landgraf Gustav (Homburg 17.2.1781 - Homburg 8.9.1848) \ 10.1. Personalien</w:t>
      </w:r>
    </w:p>
    <w:p w:rsidR="00000000" w:rsidRDefault="00C653B4">
      <w:pPr>
        <w:tabs>
          <w:tab w:val="left" w:pos="1134"/>
        </w:tabs>
        <w:ind w:left="1134" w:right="-1134" w:hanging="1134"/>
      </w:pPr>
      <w:r>
        <w:t>30</w:t>
      </w:r>
      <w:r>
        <w:tab/>
        <w:t>Nr. 172/6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11 Nr. 172/6</w:t>
      </w:r>
    </w:p>
    <w:p w:rsidR="00000000" w:rsidRDefault="00C653B4">
      <w:pPr>
        <w:tabs>
          <w:tab w:val="left" w:pos="1134"/>
        </w:tabs>
        <w:ind w:left="1134" w:right="-1134" w:hanging="1134"/>
      </w:pPr>
      <w:r>
        <w:t>33</w:t>
      </w:r>
      <w:r>
        <w:tab/>
        <w:t>S. 201</w:t>
      </w:r>
    </w:p>
    <w:p w:rsidR="00000000" w:rsidRDefault="00C653B4">
      <w:pPr>
        <w:tabs>
          <w:tab w:val="left" w:pos="1134"/>
        </w:tabs>
        <w:ind w:left="1134" w:right="-1134" w:hanging="1134"/>
      </w:pPr>
      <w:r>
        <w:t>40</w:t>
      </w:r>
      <w:r>
        <w:tab/>
        <w:t>Nachlaßinventare des Landgrafen Gustav, der Landgräfin-Witwe Luise und des Erbprinzen Friedrich</w:t>
      </w:r>
    </w:p>
    <w:p w:rsidR="00000000" w:rsidRDefault="00C653B4">
      <w:pPr>
        <w:tabs>
          <w:tab w:val="left" w:pos="1134"/>
        </w:tabs>
        <w:ind w:left="1134" w:right="-1134" w:hanging="1134"/>
      </w:pPr>
      <w:r>
        <w:t>41</w:t>
      </w:r>
      <w:r>
        <w:tab/>
        <w:t xml:space="preserve">u.a.: </w:t>
      </w:r>
      <w:r>
        <w:rPr>
          <w:vanish/>
        </w:rPr>
        <w:t>s[</w:t>
      </w:r>
      <w:r>
        <w:t>Bibliothekskatalog</w:t>
      </w:r>
      <w:r>
        <w:rPr>
          <w:vanish/>
        </w:rPr>
        <w:t>]s</w:t>
      </w:r>
    </w:p>
    <w:p w:rsidR="00000000" w:rsidRDefault="00C653B4">
      <w:pPr>
        <w:tabs>
          <w:tab w:val="left" w:pos="1134"/>
        </w:tabs>
        <w:ind w:left="1134" w:right="-1134" w:hanging="1134"/>
      </w:pPr>
      <w:r>
        <w:t>43</w:t>
      </w:r>
      <w:r>
        <w:tab/>
        <w:t>1859</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D 12</w:t>
      </w:r>
    </w:p>
    <w:p w:rsidR="00000000" w:rsidRDefault="00C653B4">
      <w:pPr>
        <w:tabs>
          <w:tab w:val="left" w:pos="1134"/>
        </w:tabs>
        <w:ind w:left="1134" w:right="-1134" w:hanging="1134"/>
      </w:pPr>
      <w:r>
        <w:t>20a</w:t>
      </w:r>
      <w:r>
        <w:tab/>
        <w:t>005</w:t>
      </w:r>
    </w:p>
    <w:p w:rsidR="00000000" w:rsidRDefault="00C653B4">
      <w:pPr>
        <w:tabs>
          <w:tab w:val="left" w:pos="1134"/>
        </w:tabs>
        <w:ind w:left="1134" w:right="-1134" w:hanging="1134"/>
      </w:pPr>
      <w:r>
        <w:t>21</w:t>
      </w:r>
      <w:r>
        <w:tab/>
        <w:t>Landgrafen von Hessen-Darmstadt, Großherzöge von Hessen und bei Rhein bis zu Großherzog Ludwig III.</w:t>
      </w:r>
    </w:p>
    <w:p w:rsidR="00000000" w:rsidRDefault="00C653B4">
      <w:pPr>
        <w:tabs>
          <w:tab w:val="left" w:pos="1134"/>
        </w:tabs>
        <w:ind w:left="1134" w:right="-1134" w:hanging="1134"/>
      </w:pPr>
      <w:r>
        <w:t>22</w:t>
      </w:r>
      <w:r>
        <w:tab/>
        <w:t>D Großherzoglich-Hessisches Haus- u</w:t>
      </w:r>
      <w:r>
        <w:t>nd Familienarchiv \ D 1 - 12 Großherzogliches Hausarchiv \ #D 12 Kabinettsregistratur</w:t>
      </w:r>
    </w:p>
    <w:p w:rsidR="00000000" w:rsidRDefault="00C653B4">
      <w:pPr>
        <w:tabs>
          <w:tab w:val="left" w:pos="1134"/>
        </w:tabs>
        <w:ind w:left="1134" w:right="-1134" w:hanging="1134"/>
      </w:pPr>
      <w:r>
        <w:t>23</w:t>
      </w:r>
      <w:r>
        <w:tab/>
        <w:t>ca. 1790 - 1850</w:t>
      </w:r>
    </w:p>
    <w:p w:rsidR="00000000" w:rsidRDefault="00C653B4">
      <w:pPr>
        <w:tabs>
          <w:tab w:val="left" w:pos="1134"/>
        </w:tabs>
        <w:ind w:left="1134" w:right="-1134" w:hanging="1134"/>
      </w:pPr>
      <w:r>
        <w:t>24</w:t>
      </w:r>
      <w:r>
        <w:tab/>
        <w:t>Findbuch, Ledoc</w:t>
      </w:r>
    </w:p>
    <w:p w:rsidR="00000000" w:rsidRDefault="00C653B4">
      <w:pPr>
        <w:tabs>
          <w:tab w:val="left" w:pos="1134"/>
        </w:tabs>
        <w:ind w:left="1134" w:right="-1134" w:hanging="1134"/>
      </w:pPr>
      <w:r>
        <w:t>25</w:t>
      </w:r>
      <w:r>
        <w:tab/>
        <w:t>Mikrofiches vorhanden - Die Kabinettsregistratur für die Regierungszeit Landgraf Ludwigs X./Großherzog Ludewigs I. und Großherzog Ludwigs II., angelegt von Kabinettssekretär Ernst Christian Schleiermacher (_+1844), ab 1830 weitergeführt vom Sohn Andreas Schleiermacher (_+1853) ist wichtig vor allem für die Kulturpolitik unter den ersten Großherzögen (Vorgänge betr. Künstler, Literat</w:t>
      </w:r>
      <w:r>
        <w:t>en, Hoftheater usw.) und enthält auch für das Inventar relevante Akten.</w:t>
      </w:r>
    </w:p>
    <w:p w:rsidR="00000000" w:rsidRDefault="00C653B4">
      <w:pPr>
        <w:tabs>
          <w:tab w:val="left" w:pos="1134"/>
        </w:tabs>
        <w:ind w:left="1134" w:right="-1134" w:hanging="1134"/>
      </w:pPr>
      <w:r>
        <w:t>30</w:t>
      </w:r>
      <w:r>
        <w:tab/>
        <w:t>Nr. 1/4</w:t>
      </w:r>
    </w:p>
    <w:p w:rsidR="00000000" w:rsidRDefault="00C653B4">
      <w:pPr>
        <w:tabs>
          <w:tab w:val="left" w:pos="1134"/>
        </w:tabs>
        <w:ind w:left="1134" w:right="-1134" w:hanging="1134"/>
      </w:pPr>
      <w:r>
        <w:t>30a</w:t>
      </w:r>
      <w:r>
        <w:tab/>
        <w:t>0101</w:t>
      </w:r>
    </w:p>
    <w:p w:rsidR="00000000" w:rsidRDefault="00C653B4">
      <w:pPr>
        <w:tabs>
          <w:tab w:val="left" w:pos="1134"/>
        </w:tabs>
        <w:ind w:left="1134" w:right="-1134" w:hanging="1134"/>
      </w:pPr>
      <w:r>
        <w:t>30z</w:t>
      </w:r>
      <w:r>
        <w:tab/>
        <w:t>D 12 Nr. 1/4</w:t>
      </w:r>
    </w:p>
    <w:p w:rsidR="00000000" w:rsidRDefault="00C653B4">
      <w:pPr>
        <w:tabs>
          <w:tab w:val="left" w:pos="1134"/>
        </w:tabs>
        <w:ind w:left="1134" w:right="-1134" w:hanging="1134"/>
      </w:pPr>
      <w:r>
        <w:t>40</w:t>
      </w:r>
      <w:r>
        <w:tab/>
      </w:r>
      <w:r>
        <w:rPr>
          <w:vanish/>
        </w:rPr>
        <w:t>k[1{</w:t>
      </w:r>
      <w:r>
        <w:t>Academia naturae Curiosorum</w:t>
      </w:r>
      <w:r>
        <w:rPr>
          <w:vanish/>
        </w:rPr>
        <w:t>}</w:t>
      </w:r>
      <w:r>
        <w:t xml:space="preserve">, </w:t>
      </w:r>
      <w:r>
        <w:rPr>
          <w:vanish/>
        </w:rPr>
        <w:t>2{o[</w:t>
      </w:r>
      <w:r>
        <w:t>Breslau</w:t>
      </w:r>
      <w:r>
        <w:rPr>
          <w:vanish/>
        </w:rPr>
        <w:t>]o}]k</w:t>
      </w:r>
      <w:r>
        <w:t xml:space="preserve">. Überreichung. Übersendung von Geld für die </w:t>
      </w:r>
      <w:r>
        <w:rPr>
          <w:vanish/>
        </w:rPr>
        <w:t>s[2{</w:t>
      </w:r>
      <w:r>
        <w:t>akademische</w:t>
      </w:r>
      <w:r>
        <w:rPr>
          <w:vanish/>
        </w:rPr>
        <w:t>}</w:t>
      </w:r>
      <w:r>
        <w:t xml:space="preserve">n </w:t>
      </w:r>
      <w:r>
        <w:rPr>
          <w:vanish/>
        </w:rPr>
        <w:t>1{</w:t>
      </w:r>
      <w:r>
        <w:t>Schriften</w:t>
      </w:r>
      <w:r>
        <w:rPr>
          <w:vanish/>
        </w:rPr>
        <w:t>}]s</w:t>
      </w:r>
    </w:p>
    <w:p w:rsidR="00000000" w:rsidRDefault="00C653B4">
      <w:pPr>
        <w:tabs>
          <w:tab w:val="left" w:pos="1134"/>
        </w:tabs>
        <w:ind w:left="1134" w:right="-1134" w:hanging="1134"/>
      </w:pPr>
      <w:r>
        <w:t>41</w:t>
      </w:r>
      <w:r>
        <w:tab/>
        <w:t>Briefe von Pr. Nees v. Eisenbeck 1821 - 1836</w:t>
      </w:r>
    </w:p>
    <w:p w:rsidR="00000000" w:rsidRDefault="00C653B4">
      <w:pPr>
        <w:tabs>
          <w:tab w:val="left" w:pos="1134"/>
        </w:tabs>
        <w:ind w:left="1134" w:right="-1134" w:hanging="1134"/>
      </w:pPr>
      <w:r>
        <w:t>43</w:t>
      </w:r>
      <w:r>
        <w:tab/>
        <w:t>1821 - 1836</w:t>
      </w:r>
    </w:p>
    <w:p w:rsidR="00000000" w:rsidRDefault="00C653B4">
      <w:pPr>
        <w:tabs>
          <w:tab w:val="left" w:pos="1134"/>
        </w:tabs>
        <w:ind w:left="1134" w:right="-1134" w:hanging="1134"/>
      </w:pPr>
      <w:r>
        <w:br w:type="page"/>
        <w:t>30</w:t>
      </w:r>
      <w:r>
        <w:tab/>
        <w:t>Nr. 1/2</w:t>
      </w:r>
    </w:p>
    <w:p w:rsidR="00000000" w:rsidRDefault="00C653B4">
      <w:pPr>
        <w:tabs>
          <w:tab w:val="left" w:pos="1134"/>
        </w:tabs>
        <w:ind w:left="1134" w:right="-1134" w:hanging="1134"/>
      </w:pPr>
      <w:r>
        <w:t>30a</w:t>
      </w:r>
      <w:r>
        <w:tab/>
        <w:t>0102</w:t>
      </w:r>
    </w:p>
    <w:p w:rsidR="00000000" w:rsidRDefault="00C653B4">
      <w:pPr>
        <w:tabs>
          <w:tab w:val="left" w:pos="1134"/>
        </w:tabs>
        <w:ind w:left="1134" w:right="-1134" w:hanging="1134"/>
      </w:pPr>
      <w:r>
        <w:t>30z</w:t>
      </w:r>
      <w:r>
        <w:tab/>
        <w:t>D 12 Nr. 1/2</w:t>
      </w:r>
    </w:p>
    <w:p w:rsidR="00000000" w:rsidRDefault="00C653B4">
      <w:pPr>
        <w:tabs>
          <w:tab w:val="left" w:pos="1134"/>
        </w:tabs>
        <w:ind w:left="1134" w:right="-1134" w:hanging="1134"/>
      </w:pPr>
      <w:r>
        <w:t>40</w:t>
      </w:r>
      <w:r>
        <w:tab/>
      </w:r>
      <w:r>
        <w:rPr>
          <w:vanish/>
        </w:rPr>
        <w:t>k[</w:t>
      </w:r>
      <w:r>
        <w:t>L'Academie d'archéologie de Belgique</w:t>
      </w:r>
      <w:r>
        <w:rPr>
          <w:vanish/>
        </w:rPr>
        <w:t>]k</w:t>
      </w:r>
      <w:r>
        <w:t xml:space="preserve">. </w:t>
      </w:r>
      <w:r>
        <w:rPr>
          <w:vanish/>
        </w:rPr>
        <w:t>p[3{</w:t>
      </w:r>
      <w:r>
        <w:t>Vicomte</w:t>
      </w:r>
      <w:r>
        <w:rPr>
          <w:vanish/>
        </w:rPr>
        <w:t>}</w:t>
      </w:r>
      <w:r>
        <w:t xml:space="preserve"> </w:t>
      </w:r>
      <w:r>
        <w:rPr>
          <w:vanish/>
        </w:rPr>
        <w:t>8{</w:t>
      </w:r>
      <w:r>
        <w:t>de</w:t>
      </w:r>
      <w:r>
        <w:rPr>
          <w:vanish/>
        </w:rPr>
        <w:t>}</w:t>
      </w:r>
      <w:r>
        <w:t xml:space="preserve"> </w:t>
      </w:r>
      <w:r>
        <w:rPr>
          <w:vanish/>
        </w:rPr>
        <w:t>1{</w:t>
      </w:r>
      <w:r>
        <w:t>Kerkhove</w:t>
      </w:r>
      <w:r>
        <w:rPr>
          <w:vanish/>
        </w:rPr>
        <w:t>}]p</w:t>
      </w:r>
      <w:r>
        <w:t xml:space="preserve">. </w:t>
      </w:r>
      <w:r>
        <w:rPr>
          <w:vanish/>
        </w:rPr>
        <w:t>s[2{</w:t>
      </w:r>
      <w:r>
        <w:t>Übersendung von</w:t>
      </w:r>
      <w:r>
        <w:rPr>
          <w:vanish/>
        </w:rPr>
        <w:t>}</w:t>
      </w:r>
      <w:r>
        <w:t xml:space="preserve"> </w:t>
      </w:r>
      <w:r>
        <w:rPr>
          <w:vanish/>
        </w:rPr>
        <w:t>1{</w:t>
      </w:r>
      <w:r>
        <w:t>Veröffentlichungen</w:t>
      </w:r>
      <w:r>
        <w:rPr>
          <w:vanish/>
        </w:rPr>
        <w:t>}]s</w:t>
      </w:r>
    </w:p>
    <w:p w:rsidR="00000000" w:rsidRDefault="00C653B4">
      <w:pPr>
        <w:tabs>
          <w:tab w:val="left" w:pos="1134"/>
        </w:tabs>
        <w:ind w:left="1134" w:right="-1134" w:hanging="1134"/>
      </w:pPr>
      <w:r>
        <w:t>43</w:t>
      </w:r>
      <w:r>
        <w:tab/>
        <w:t>1843 - 1847</w:t>
      </w:r>
    </w:p>
    <w:p w:rsidR="00000000" w:rsidRDefault="00C653B4">
      <w:pPr>
        <w:tabs>
          <w:tab w:val="left" w:pos="1134"/>
        </w:tabs>
        <w:ind w:left="1134" w:right="-1134" w:hanging="1134"/>
      </w:pPr>
      <w:r>
        <w:br w:type="page"/>
        <w:t>30</w:t>
      </w:r>
      <w:r>
        <w:tab/>
        <w:t>Nr. 1/3</w:t>
      </w:r>
    </w:p>
    <w:p w:rsidR="00000000" w:rsidRDefault="00C653B4">
      <w:pPr>
        <w:tabs>
          <w:tab w:val="left" w:pos="1134"/>
        </w:tabs>
        <w:ind w:left="1134" w:right="-1134" w:hanging="1134"/>
      </w:pPr>
      <w:r>
        <w:t>30a</w:t>
      </w:r>
      <w:r>
        <w:tab/>
        <w:t>0103</w:t>
      </w:r>
    </w:p>
    <w:p w:rsidR="00000000" w:rsidRDefault="00C653B4">
      <w:pPr>
        <w:tabs>
          <w:tab w:val="left" w:pos="1134"/>
        </w:tabs>
        <w:ind w:left="1134" w:right="-1134" w:hanging="1134"/>
      </w:pPr>
      <w:r>
        <w:t>30z</w:t>
      </w:r>
      <w:r>
        <w:tab/>
        <w:t>D 12 Ko</w:t>
      </w:r>
      <w:r>
        <w:t>nv. 1/3</w:t>
      </w:r>
    </w:p>
    <w:p w:rsidR="00000000" w:rsidRDefault="00C653B4">
      <w:pPr>
        <w:tabs>
          <w:tab w:val="left" w:pos="1134"/>
        </w:tabs>
        <w:ind w:left="1134" w:right="-1134" w:hanging="1134"/>
      </w:pPr>
      <w:r>
        <w:t>40</w:t>
      </w:r>
      <w:r>
        <w:tab/>
      </w:r>
      <w:r>
        <w:rPr>
          <w:vanish/>
        </w:rPr>
        <w:t>k[1{</w:t>
      </w:r>
      <w:r>
        <w:t>Académie de l'industrie</w:t>
      </w:r>
      <w:r>
        <w:rPr>
          <w:vanish/>
        </w:rPr>
        <w:t>}</w:t>
      </w:r>
      <w:r>
        <w:t xml:space="preserve">, </w:t>
      </w:r>
      <w:r>
        <w:rPr>
          <w:vanish/>
        </w:rPr>
        <w:t>2{o[</w:t>
      </w:r>
      <w:r>
        <w:t>Paris</w:t>
      </w:r>
      <w:r>
        <w:rPr>
          <w:vanish/>
        </w:rPr>
        <w:t>]o}]k</w:t>
      </w:r>
      <w:r>
        <w:t xml:space="preserve">. </w:t>
      </w:r>
      <w:r>
        <w:rPr>
          <w:vanish/>
        </w:rPr>
        <w:t>t[</w:t>
      </w:r>
      <w:r>
        <w:t>Zeitschrift für Fortschritte in der Industrie</w:t>
      </w:r>
      <w:r>
        <w:rPr>
          <w:vanish/>
        </w:rPr>
        <w:t>]t</w:t>
      </w:r>
    </w:p>
    <w:p w:rsidR="00000000" w:rsidRDefault="00C653B4">
      <w:pPr>
        <w:tabs>
          <w:tab w:val="left" w:pos="1134"/>
        </w:tabs>
        <w:ind w:left="1134" w:right="-1134" w:hanging="1134"/>
      </w:pPr>
      <w:r>
        <w:t>43</w:t>
      </w:r>
      <w:r>
        <w:tab/>
        <w:t>1831</w:t>
      </w:r>
    </w:p>
    <w:p w:rsidR="00000000" w:rsidRDefault="00C653B4">
      <w:pPr>
        <w:tabs>
          <w:tab w:val="left" w:pos="1134"/>
        </w:tabs>
        <w:ind w:left="1134" w:right="-1134" w:hanging="1134"/>
      </w:pPr>
      <w:r>
        <w:br w:type="page"/>
        <w:t>30</w:t>
      </w:r>
      <w:r>
        <w:tab/>
        <w:t>Nr. 1/9</w:t>
      </w:r>
    </w:p>
    <w:p w:rsidR="00000000" w:rsidRDefault="00C653B4">
      <w:pPr>
        <w:tabs>
          <w:tab w:val="left" w:pos="1134"/>
        </w:tabs>
        <w:ind w:left="1134" w:right="-1134" w:hanging="1134"/>
      </w:pPr>
      <w:r>
        <w:t>30a</w:t>
      </w:r>
      <w:r>
        <w:tab/>
        <w:t>0109</w:t>
      </w:r>
    </w:p>
    <w:p w:rsidR="00000000" w:rsidRDefault="00C653B4">
      <w:pPr>
        <w:tabs>
          <w:tab w:val="left" w:pos="1134"/>
        </w:tabs>
        <w:ind w:left="1134" w:right="-1134" w:hanging="1134"/>
      </w:pPr>
      <w:r>
        <w:t>30z</w:t>
      </w:r>
      <w:r>
        <w:tab/>
        <w:t>D 12 Nr. 1/9</w:t>
      </w:r>
    </w:p>
    <w:p w:rsidR="00000000" w:rsidRDefault="00C653B4">
      <w:pPr>
        <w:tabs>
          <w:tab w:val="left" w:pos="1134"/>
        </w:tabs>
        <w:ind w:left="1134" w:right="-1134" w:hanging="1134"/>
      </w:pPr>
      <w:r>
        <w:t>40</w:t>
      </w:r>
      <w:r>
        <w:tab/>
      </w:r>
      <w:r>
        <w:rPr>
          <w:vanish/>
        </w:rPr>
        <w:t>p[1{</w:t>
      </w:r>
      <w:r>
        <w:t>Adrian</w:t>
      </w:r>
      <w:r>
        <w:rPr>
          <w:vanish/>
        </w:rPr>
        <w:t>}</w:t>
      </w:r>
      <w:r>
        <w:t xml:space="preserve">, </w:t>
      </w:r>
      <w:r>
        <w:rPr>
          <w:vanish/>
        </w:rPr>
        <w:t>4{</w:t>
      </w:r>
      <w:r>
        <w:t>Professor</w:t>
      </w:r>
      <w:r>
        <w:rPr>
          <w:vanish/>
        </w:rPr>
        <w:t>}</w:t>
      </w:r>
      <w:r>
        <w:t xml:space="preserve"> in </w:t>
      </w:r>
      <w:r>
        <w:rPr>
          <w:vanish/>
        </w:rPr>
        <w:t>6{o[</w:t>
      </w:r>
      <w:r>
        <w:t>Gießen</w:t>
      </w:r>
      <w:r>
        <w:rPr>
          <w:vanish/>
        </w:rPr>
        <w:t>]o}]p</w:t>
      </w:r>
      <w:r>
        <w:t xml:space="preserve">. </w:t>
      </w:r>
      <w:r>
        <w:rPr>
          <w:vanish/>
        </w:rPr>
        <w:t>s[2{</w:t>
      </w:r>
      <w:r>
        <w:t>Überreichung eines</w:t>
      </w:r>
      <w:r>
        <w:rPr>
          <w:vanish/>
        </w:rPr>
        <w:t>}</w:t>
      </w:r>
      <w:r>
        <w:t xml:space="preserve"> </w:t>
      </w:r>
      <w:r>
        <w:rPr>
          <w:vanish/>
        </w:rPr>
        <w:t>1{</w:t>
      </w:r>
      <w:r>
        <w:t>Werk</w:t>
      </w:r>
      <w:r>
        <w:rPr>
          <w:vanish/>
        </w:rPr>
        <w:t>}]s</w:t>
      </w:r>
      <w:r>
        <w:t>es</w:t>
      </w:r>
    </w:p>
    <w:p w:rsidR="00000000" w:rsidRDefault="00C653B4">
      <w:pPr>
        <w:tabs>
          <w:tab w:val="left" w:pos="1134"/>
        </w:tabs>
        <w:ind w:left="1134" w:right="-1134" w:hanging="1134"/>
      </w:pPr>
      <w:r>
        <w:t>43</w:t>
      </w:r>
      <w:r>
        <w:tab/>
        <w:t>1830</w:t>
      </w:r>
    </w:p>
    <w:p w:rsidR="00000000" w:rsidRDefault="00C653B4">
      <w:pPr>
        <w:tabs>
          <w:tab w:val="left" w:pos="1134"/>
        </w:tabs>
        <w:ind w:left="1134" w:right="-1134" w:hanging="1134"/>
      </w:pPr>
      <w:r>
        <w:br w:type="page"/>
        <w:t>30</w:t>
      </w:r>
      <w:r>
        <w:tab/>
        <w:t>Nr. 1/12</w:t>
      </w:r>
    </w:p>
    <w:p w:rsidR="00000000" w:rsidRDefault="00C653B4">
      <w:pPr>
        <w:tabs>
          <w:tab w:val="left" w:pos="1134"/>
        </w:tabs>
        <w:ind w:left="1134" w:right="-1134" w:hanging="1134"/>
      </w:pPr>
      <w:r>
        <w:t>30a</w:t>
      </w:r>
      <w:r>
        <w:tab/>
        <w:t>0112</w:t>
      </w:r>
    </w:p>
    <w:p w:rsidR="00000000" w:rsidRDefault="00C653B4">
      <w:pPr>
        <w:tabs>
          <w:tab w:val="left" w:pos="1134"/>
        </w:tabs>
        <w:ind w:left="1134" w:right="-1134" w:hanging="1134"/>
      </w:pPr>
      <w:r>
        <w:t>30z</w:t>
      </w:r>
      <w:r>
        <w:tab/>
        <w:t>D 12 Nr. 1/12</w:t>
      </w:r>
    </w:p>
    <w:p w:rsidR="00000000" w:rsidRDefault="00C653B4">
      <w:pPr>
        <w:tabs>
          <w:tab w:val="left" w:pos="1134"/>
        </w:tabs>
        <w:ind w:left="1134" w:right="-1134" w:hanging="1134"/>
      </w:pPr>
      <w:r>
        <w:t>40</w:t>
      </w:r>
      <w:r>
        <w:tab/>
      </w:r>
      <w:r>
        <w:rPr>
          <w:vanish/>
        </w:rPr>
        <w:t>p[1{</w:t>
      </w:r>
      <w:r>
        <w:t>Alisky</w:t>
      </w:r>
      <w:r>
        <w:rPr>
          <w:vanish/>
        </w:rPr>
        <w:t>}</w:t>
      </w:r>
      <w:r>
        <w:t xml:space="preserve">, </w:t>
      </w:r>
      <w:r>
        <w:rPr>
          <w:vanish/>
        </w:rPr>
        <w:t>2{</w:t>
      </w:r>
      <w:r>
        <w:t>Wilhelm Eduard</w:t>
      </w:r>
      <w:r>
        <w:rPr>
          <w:vanish/>
        </w:rPr>
        <w:t>}</w:t>
      </w:r>
      <w:r>
        <w:t xml:space="preserve">. </w:t>
      </w:r>
      <w:r>
        <w:rPr>
          <w:vanish/>
        </w:rPr>
        <w:t>7{</w:t>
      </w:r>
      <w:r>
        <w:t>Hofchorist</w:t>
      </w:r>
      <w:r>
        <w:rPr>
          <w:vanish/>
        </w:rPr>
        <w:t>}</w:t>
      </w:r>
      <w:r>
        <w:t xml:space="preserve">, </w:t>
      </w:r>
      <w:r>
        <w:rPr>
          <w:vanish/>
        </w:rPr>
        <w:t>5{</w:t>
      </w:r>
      <w:r>
        <w:t xml:space="preserve">Musikalien- und </w:t>
      </w:r>
      <w:r>
        <w:rPr>
          <w:vanish/>
        </w:rPr>
        <w:t>s[</w:t>
      </w:r>
      <w:r>
        <w:t>Buchhändler</w:t>
      </w:r>
      <w:r>
        <w:rPr>
          <w:vanish/>
        </w:rPr>
        <w:t>]s}]p</w:t>
      </w:r>
      <w:r>
        <w:t xml:space="preserve">. Plan zur </w:t>
      </w:r>
      <w:r>
        <w:rPr>
          <w:vanish/>
        </w:rPr>
        <w:t>s[2{</w:t>
      </w:r>
      <w:r>
        <w:t>Errichtung einer französischen</w:t>
      </w:r>
      <w:r>
        <w:rPr>
          <w:vanish/>
        </w:rPr>
        <w:t>}</w:t>
      </w:r>
      <w:r>
        <w:t xml:space="preserve"> </w:t>
      </w:r>
      <w:r>
        <w:rPr>
          <w:vanish/>
        </w:rPr>
        <w:t>1{</w:t>
      </w:r>
      <w:r>
        <w:t>Lesegesellschaft</w:t>
      </w:r>
      <w:r>
        <w:rPr>
          <w:vanish/>
        </w:rPr>
        <w:t>}]s</w:t>
      </w:r>
    </w:p>
    <w:p w:rsidR="00000000" w:rsidRDefault="00C653B4">
      <w:pPr>
        <w:tabs>
          <w:tab w:val="left" w:pos="1134"/>
        </w:tabs>
        <w:ind w:left="1134" w:right="-1134" w:hanging="1134"/>
      </w:pPr>
      <w:r>
        <w:t>43</w:t>
      </w:r>
      <w:r>
        <w:tab/>
        <w:t>1832</w:t>
      </w:r>
    </w:p>
    <w:p w:rsidR="00000000" w:rsidRDefault="00C653B4">
      <w:pPr>
        <w:tabs>
          <w:tab w:val="left" w:pos="1134"/>
        </w:tabs>
        <w:ind w:left="1134" w:right="-1134" w:hanging="1134"/>
      </w:pPr>
      <w:r>
        <w:br w:type="page"/>
        <w:t>30</w:t>
      </w:r>
      <w:r>
        <w:tab/>
        <w:t>Nr. 1/13</w:t>
      </w:r>
    </w:p>
    <w:p w:rsidR="00000000" w:rsidRDefault="00C653B4">
      <w:pPr>
        <w:tabs>
          <w:tab w:val="left" w:pos="1134"/>
        </w:tabs>
        <w:ind w:left="1134" w:right="-1134" w:hanging="1134"/>
      </w:pPr>
      <w:r>
        <w:t>30a</w:t>
      </w:r>
      <w:r>
        <w:tab/>
        <w:t>0113</w:t>
      </w:r>
    </w:p>
    <w:p w:rsidR="00000000" w:rsidRDefault="00C653B4">
      <w:pPr>
        <w:tabs>
          <w:tab w:val="left" w:pos="1134"/>
        </w:tabs>
        <w:ind w:left="1134" w:right="-1134" w:hanging="1134"/>
      </w:pPr>
      <w:r>
        <w:t>30z</w:t>
      </w:r>
      <w:r>
        <w:tab/>
        <w:t>D 12 Nr. 1/13</w:t>
      </w:r>
    </w:p>
    <w:p w:rsidR="00000000" w:rsidRDefault="00C653B4">
      <w:pPr>
        <w:tabs>
          <w:tab w:val="left" w:pos="1134"/>
        </w:tabs>
        <w:ind w:left="1134" w:right="-1134" w:hanging="1134"/>
      </w:pPr>
      <w:r>
        <w:t>40</w:t>
      </w:r>
      <w:r>
        <w:tab/>
      </w:r>
      <w:r>
        <w:rPr>
          <w:vanish/>
        </w:rPr>
        <w:t>p[1{</w:t>
      </w:r>
      <w:r>
        <w:t>Amberger</w:t>
      </w:r>
      <w:r>
        <w:rPr>
          <w:vanish/>
        </w:rPr>
        <w:t>}</w:t>
      </w:r>
      <w:r>
        <w:t xml:space="preserve">, </w:t>
      </w:r>
      <w:r>
        <w:rPr>
          <w:vanish/>
        </w:rPr>
        <w:t>2{</w:t>
      </w:r>
      <w:r>
        <w:t>Fr.</w:t>
      </w:r>
      <w:r>
        <w:rPr>
          <w:vanish/>
        </w:rPr>
        <w:t>}</w:t>
      </w:r>
      <w:r>
        <w:t xml:space="preserve"> </w:t>
      </w:r>
      <w:r>
        <w:rPr>
          <w:vanish/>
        </w:rPr>
        <w:t>5{s[</w:t>
      </w:r>
      <w:r>
        <w:t>Buchhändler</w:t>
      </w:r>
      <w:r>
        <w:rPr>
          <w:vanish/>
        </w:rPr>
        <w:t>]s}]p</w:t>
      </w:r>
      <w:r>
        <w:t xml:space="preserve">. </w:t>
      </w:r>
      <w:r>
        <w:rPr>
          <w:vanish/>
        </w:rPr>
        <w:t>s[</w:t>
      </w:r>
      <w:r>
        <w:t>Subscriptionsliste</w:t>
      </w:r>
      <w:r>
        <w:rPr>
          <w:vanish/>
        </w:rPr>
        <w:t>]s</w:t>
      </w:r>
      <w:r>
        <w:t xml:space="preserve"> für ein Werk von </w:t>
      </w:r>
      <w:r>
        <w:rPr>
          <w:vanish/>
        </w:rPr>
        <w:t>p[8{</w:t>
      </w:r>
      <w:r>
        <w:t>von</w:t>
      </w:r>
      <w:r>
        <w:rPr>
          <w:vanish/>
        </w:rPr>
        <w:t>}</w:t>
      </w:r>
      <w:r>
        <w:t xml:space="preserve"> </w:t>
      </w:r>
      <w:r>
        <w:rPr>
          <w:vanish/>
        </w:rPr>
        <w:t>1{</w:t>
      </w:r>
      <w:r>
        <w:t>Zuccalmaglio</w:t>
      </w:r>
      <w:r>
        <w:rPr>
          <w:vanish/>
        </w:rPr>
        <w:t>}]p</w:t>
      </w:r>
      <w:r>
        <w:t xml:space="preserve"> über die Manöver des 7. und 8. preuß. Corps</w:t>
      </w:r>
    </w:p>
    <w:p w:rsidR="00000000" w:rsidRDefault="00C653B4">
      <w:pPr>
        <w:tabs>
          <w:tab w:val="left" w:pos="1134"/>
        </w:tabs>
        <w:ind w:left="1134" w:right="-1134" w:hanging="1134"/>
      </w:pPr>
      <w:r>
        <w:t>43</w:t>
      </w:r>
      <w:r>
        <w:tab/>
        <w:t>1842</w:t>
      </w:r>
    </w:p>
    <w:p w:rsidR="00000000" w:rsidRDefault="00C653B4">
      <w:pPr>
        <w:tabs>
          <w:tab w:val="left" w:pos="1134"/>
        </w:tabs>
        <w:ind w:left="1134" w:right="-1134" w:hanging="1134"/>
      </w:pPr>
      <w:r>
        <w:br w:type="page"/>
        <w:t>30</w:t>
      </w:r>
      <w:r>
        <w:tab/>
        <w:t>Nr. 1/24</w:t>
      </w:r>
    </w:p>
    <w:p w:rsidR="00000000" w:rsidRDefault="00C653B4">
      <w:pPr>
        <w:tabs>
          <w:tab w:val="left" w:pos="1134"/>
        </w:tabs>
        <w:ind w:left="1134" w:right="-1134" w:hanging="1134"/>
      </w:pPr>
      <w:r>
        <w:t>30a</w:t>
      </w:r>
      <w:r>
        <w:tab/>
        <w:t>0124</w:t>
      </w:r>
    </w:p>
    <w:p w:rsidR="00000000" w:rsidRDefault="00C653B4">
      <w:pPr>
        <w:tabs>
          <w:tab w:val="left" w:pos="1134"/>
        </w:tabs>
        <w:ind w:left="1134" w:right="-1134" w:hanging="1134"/>
      </w:pPr>
      <w:r>
        <w:t>30z</w:t>
      </w:r>
      <w:r>
        <w:tab/>
        <w:t>D 12 Nr. 1/24</w:t>
      </w:r>
    </w:p>
    <w:p w:rsidR="00000000" w:rsidRDefault="00C653B4">
      <w:pPr>
        <w:tabs>
          <w:tab w:val="left" w:pos="1134"/>
        </w:tabs>
        <w:ind w:left="1134" w:right="-1134" w:hanging="1134"/>
      </w:pPr>
      <w:r>
        <w:t>40</w:t>
      </w:r>
      <w:r>
        <w:tab/>
      </w:r>
      <w:r>
        <w:rPr>
          <w:vanish/>
        </w:rPr>
        <w:t>p[1{</w:t>
      </w:r>
      <w:r>
        <w:t>Appert</w:t>
      </w:r>
      <w:r>
        <w:rPr>
          <w:vanish/>
        </w:rPr>
        <w:t>}</w:t>
      </w:r>
      <w:r>
        <w:t xml:space="preserve">, </w:t>
      </w:r>
      <w:r>
        <w:rPr>
          <w:vanish/>
        </w:rPr>
        <w:t>2{</w:t>
      </w:r>
      <w:r>
        <w:t>B.</w:t>
      </w:r>
      <w:r>
        <w:rPr>
          <w:vanish/>
        </w:rPr>
        <w:t>}</w:t>
      </w:r>
      <w:r>
        <w:t xml:space="preserve">, in </w:t>
      </w:r>
      <w:r>
        <w:rPr>
          <w:vanish/>
        </w:rPr>
        <w:t>6{o[</w:t>
      </w:r>
      <w:r>
        <w:t>Berlin</w:t>
      </w:r>
      <w:r>
        <w:rPr>
          <w:vanish/>
        </w:rPr>
        <w:t>]o}]p</w:t>
      </w:r>
      <w:r>
        <w:t xml:space="preserve">. </w:t>
      </w:r>
      <w:r>
        <w:rPr>
          <w:vanish/>
        </w:rPr>
        <w:t>s[2{</w:t>
      </w:r>
      <w:r>
        <w:t>Überreichung zweier</w:t>
      </w:r>
      <w:r>
        <w:rPr>
          <w:vanish/>
        </w:rPr>
        <w:t>}</w:t>
      </w:r>
      <w:r>
        <w:t xml:space="preserve"> </w:t>
      </w:r>
      <w:r>
        <w:rPr>
          <w:vanish/>
        </w:rPr>
        <w:t>1{</w:t>
      </w:r>
      <w:r>
        <w:t>Werke</w:t>
      </w:r>
      <w:r>
        <w:rPr>
          <w:vanish/>
        </w:rPr>
        <w:t>}]s</w:t>
      </w:r>
    </w:p>
    <w:p w:rsidR="00000000" w:rsidRDefault="00C653B4">
      <w:pPr>
        <w:tabs>
          <w:tab w:val="left" w:pos="1134"/>
        </w:tabs>
        <w:ind w:left="1134" w:right="-1134" w:hanging="1134"/>
      </w:pPr>
      <w:r>
        <w:t>43</w:t>
      </w:r>
      <w:r>
        <w:tab/>
        <w:t>1847</w:t>
      </w:r>
    </w:p>
    <w:p w:rsidR="00000000" w:rsidRDefault="00C653B4">
      <w:pPr>
        <w:tabs>
          <w:tab w:val="left" w:pos="1134"/>
        </w:tabs>
        <w:ind w:left="1134" w:right="-1134" w:hanging="1134"/>
      </w:pPr>
      <w:r>
        <w:br w:type="page"/>
        <w:t>30</w:t>
      </w:r>
      <w:r>
        <w:tab/>
        <w:t>Nr. 1/25</w:t>
      </w:r>
    </w:p>
    <w:p w:rsidR="00000000" w:rsidRDefault="00C653B4">
      <w:pPr>
        <w:tabs>
          <w:tab w:val="left" w:pos="1134"/>
        </w:tabs>
        <w:ind w:left="1134" w:right="-1134" w:hanging="1134"/>
      </w:pPr>
      <w:r>
        <w:t>30a</w:t>
      </w:r>
      <w:r>
        <w:tab/>
        <w:t>0125</w:t>
      </w:r>
    </w:p>
    <w:p w:rsidR="00000000" w:rsidRDefault="00C653B4">
      <w:pPr>
        <w:tabs>
          <w:tab w:val="left" w:pos="1134"/>
        </w:tabs>
        <w:ind w:left="1134" w:right="-1134" w:hanging="1134"/>
      </w:pPr>
      <w:r>
        <w:t>30z</w:t>
      </w:r>
      <w:r>
        <w:tab/>
        <w:t>D 12 Nr. 1/25</w:t>
      </w:r>
    </w:p>
    <w:p w:rsidR="00000000" w:rsidRDefault="00C653B4">
      <w:pPr>
        <w:tabs>
          <w:tab w:val="left" w:pos="1134"/>
        </w:tabs>
        <w:ind w:left="1134" w:right="-1134" w:hanging="1134"/>
      </w:pPr>
      <w:r>
        <w:t>40</w:t>
      </w:r>
      <w:r>
        <w:tab/>
      </w:r>
      <w:r>
        <w:rPr>
          <w:vanish/>
        </w:rPr>
        <w:t>t[</w:t>
      </w:r>
      <w:r>
        <w:t>Archives historiques, les. Jahrbuch</w:t>
      </w:r>
      <w:r>
        <w:rPr>
          <w:vanish/>
        </w:rPr>
        <w:t>]t</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Nr. 1/27</w:t>
      </w:r>
    </w:p>
    <w:p w:rsidR="00000000" w:rsidRDefault="00C653B4">
      <w:pPr>
        <w:tabs>
          <w:tab w:val="left" w:pos="1134"/>
        </w:tabs>
        <w:ind w:left="1134" w:right="-1134" w:hanging="1134"/>
      </w:pPr>
      <w:r>
        <w:t>30a</w:t>
      </w:r>
      <w:r>
        <w:tab/>
        <w:t>0127</w:t>
      </w:r>
    </w:p>
    <w:p w:rsidR="00000000" w:rsidRDefault="00C653B4">
      <w:pPr>
        <w:tabs>
          <w:tab w:val="left" w:pos="1134"/>
        </w:tabs>
        <w:ind w:left="1134" w:right="-1134" w:hanging="1134"/>
      </w:pPr>
      <w:r>
        <w:t>30z</w:t>
      </w:r>
      <w:r>
        <w:tab/>
        <w:t>D 12 Nr. 1/27</w:t>
      </w:r>
    </w:p>
    <w:p w:rsidR="00000000" w:rsidRDefault="00C653B4">
      <w:pPr>
        <w:tabs>
          <w:tab w:val="left" w:pos="1134"/>
        </w:tabs>
        <w:ind w:left="1134" w:right="-1134" w:hanging="1134"/>
      </w:pPr>
      <w:r>
        <w:t>40</w:t>
      </w:r>
      <w:r>
        <w:tab/>
      </w:r>
      <w:r>
        <w:rPr>
          <w:vanish/>
        </w:rPr>
        <w:t>p[1{</w:t>
      </w:r>
      <w:r>
        <w:t>Arentz</w:t>
      </w:r>
      <w:r>
        <w:rPr>
          <w:vanish/>
        </w:rPr>
        <w:t>}</w:t>
      </w:r>
      <w:r>
        <w:t xml:space="preserve">, </w:t>
      </w:r>
      <w:r>
        <w:rPr>
          <w:vanish/>
        </w:rPr>
        <w:t>2{</w:t>
      </w:r>
      <w:r>
        <w:t>F.</w:t>
      </w:r>
      <w:r>
        <w:rPr>
          <w:vanish/>
        </w:rPr>
        <w:t>}</w:t>
      </w:r>
      <w:r>
        <w:t xml:space="preserve">, </w:t>
      </w:r>
      <w:r>
        <w:rPr>
          <w:vanish/>
        </w:rPr>
        <w:t>5{</w:t>
      </w:r>
      <w:r>
        <w:t>Privatlehrer der Experimental-Physik</w:t>
      </w:r>
      <w:r>
        <w:rPr>
          <w:vanish/>
        </w:rPr>
        <w:t>}</w:t>
      </w:r>
      <w:r>
        <w:t xml:space="preserve"> in </w:t>
      </w:r>
      <w:r>
        <w:rPr>
          <w:vanish/>
        </w:rPr>
        <w:t>6{o[</w:t>
      </w:r>
      <w:r>
        <w:t>Mainz</w:t>
      </w:r>
      <w:r>
        <w:rPr>
          <w:vanish/>
        </w:rPr>
        <w:t>]o}]p</w:t>
      </w:r>
      <w:r>
        <w:t xml:space="preserve">. </w:t>
      </w:r>
      <w:r>
        <w:rPr>
          <w:vanish/>
        </w:rPr>
        <w:t>s[2{</w:t>
      </w:r>
      <w:r>
        <w:t>Überreichung eines</w:t>
      </w:r>
      <w:r>
        <w:rPr>
          <w:vanish/>
        </w:rPr>
        <w:t>}</w:t>
      </w:r>
      <w:r>
        <w:t xml:space="preserve"> </w:t>
      </w:r>
      <w:r>
        <w:rPr>
          <w:vanish/>
        </w:rPr>
        <w:t>1{</w:t>
      </w:r>
      <w:r>
        <w:t>Buc</w:t>
      </w:r>
      <w:r>
        <w:t>h</w:t>
      </w:r>
      <w:r>
        <w:rPr>
          <w:vanish/>
        </w:rPr>
        <w:t>}]s</w:t>
      </w:r>
      <w:r>
        <w:t>es</w:t>
      </w:r>
    </w:p>
    <w:p w:rsidR="00000000" w:rsidRDefault="00C653B4">
      <w:pPr>
        <w:tabs>
          <w:tab w:val="left" w:pos="1134"/>
        </w:tabs>
        <w:ind w:left="1134" w:right="-1134" w:hanging="1134"/>
      </w:pPr>
      <w:r>
        <w:t>43</w:t>
      </w:r>
      <w:r>
        <w:tab/>
        <w:t>1829</w:t>
      </w:r>
    </w:p>
    <w:p w:rsidR="00000000" w:rsidRDefault="00C653B4">
      <w:pPr>
        <w:tabs>
          <w:tab w:val="left" w:pos="1134"/>
        </w:tabs>
        <w:ind w:left="1134" w:right="-1134" w:hanging="1134"/>
      </w:pPr>
      <w:r>
        <w:br w:type="page"/>
        <w:t>30</w:t>
      </w:r>
      <w:r>
        <w:tab/>
        <w:t>Nr. 1/33</w:t>
      </w:r>
    </w:p>
    <w:p w:rsidR="00000000" w:rsidRDefault="00C653B4">
      <w:pPr>
        <w:tabs>
          <w:tab w:val="left" w:pos="1134"/>
        </w:tabs>
        <w:ind w:left="1134" w:right="-1134" w:hanging="1134"/>
      </w:pPr>
      <w:r>
        <w:t>30a</w:t>
      </w:r>
      <w:r>
        <w:tab/>
        <w:t>0133</w:t>
      </w:r>
    </w:p>
    <w:p w:rsidR="00000000" w:rsidRDefault="00C653B4">
      <w:pPr>
        <w:tabs>
          <w:tab w:val="left" w:pos="1134"/>
        </w:tabs>
        <w:ind w:left="1134" w:right="-1134" w:hanging="1134"/>
      </w:pPr>
      <w:r>
        <w:t>30z</w:t>
      </w:r>
      <w:r>
        <w:tab/>
        <w:t>D 12 Nr. 1/33</w:t>
      </w:r>
    </w:p>
    <w:p w:rsidR="00000000" w:rsidRDefault="00C653B4">
      <w:pPr>
        <w:tabs>
          <w:tab w:val="left" w:pos="1134"/>
        </w:tabs>
        <w:ind w:left="1134" w:right="-1134" w:hanging="1134"/>
      </w:pPr>
      <w:r>
        <w:t>40</w:t>
      </w:r>
      <w:r>
        <w:tab/>
      </w:r>
      <w:r>
        <w:rPr>
          <w:vanish/>
        </w:rPr>
        <w:t>p[1{</w:t>
      </w:r>
      <w:r>
        <w:t>Arnold</w:t>
      </w:r>
      <w:r>
        <w:rPr>
          <w:vanish/>
        </w:rPr>
        <w:t>}</w:t>
      </w:r>
      <w:r>
        <w:t xml:space="preserve">, </w:t>
      </w:r>
      <w:r>
        <w:rPr>
          <w:vanish/>
        </w:rPr>
        <w:t>8{</w:t>
      </w:r>
      <w:r>
        <w:t>von</w:t>
      </w:r>
      <w:r>
        <w:rPr>
          <w:vanish/>
        </w:rPr>
        <w:t>}</w:t>
      </w:r>
      <w:r>
        <w:t xml:space="preserve">, </w:t>
      </w:r>
      <w:r>
        <w:rPr>
          <w:vanish/>
        </w:rPr>
        <w:t>5{</w:t>
      </w:r>
      <w:r>
        <w:t>württemberg. Hauptmann</w:t>
      </w:r>
      <w:r>
        <w:rPr>
          <w:vanish/>
        </w:rPr>
        <w:t>}]p</w:t>
      </w:r>
      <w:r>
        <w:t xml:space="preserve">. </w:t>
      </w:r>
      <w:r>
        <w:rPr>
          <w:vanish/>
        </w:rPr>
        <w:t>s[2{</w:t>
      </w:r>
      <w:r>
        <w:t>Überreichung eines</w:t>
      </w:r>
      <w:r>
        <w:rPr>
          <w:vanish/>
        </w:rPr>
        <w:t>}</w:t>
      </w:r>
      <w:r>
        <w:t xml:space="preserve"> </w:t>
      </w:r>
      <w:r>
        <w:rPr>
          <w:vanish/>
        </w:rPr>
        <w:t>1{</w:t>
      </w:r>
      <w:r>
        <w:t>Buch</w:t>
      </w:r>
      <w:r>
        <w:rPr>
          <w:vanish/>
        </w:rPr>
        <w:t>}]s</w:t>
      </w:r>
      <w:r>
        <w:t>es</w:t>
      </w:r>
    </w:p>
    <w:p w:rsidR="00000000" w:rsidRDefault="00C653B4">
      <w:pPr>
        <w:tabs>
          <w:tab w:val="left" w:pos="1134"/>
        </w:tabs>
        <w:ind w:left="1134" w:right="-1134" w:hanging="1134"/>
      </w:pPr>
      <w:r>
        <w:t>43</w:t>
      </w:r>
      <w:r>
        <w:tab/>
        <w:t>1822</w:t>
      </w:r>
    </w:p>
    <w:p w:rsidR="00000000" w:rsidRDefault="00C653B4">
      <w:pPr>
        <w:tabs>
          <w:tab w:val="left" w:pos="1134"/>
        </w:tabs>
        <w:ind w:left="1134" w:right="-1134" w:hanging="1134"/>
      </w:pPr>
      <w:r>
        <w:br w:type="page"/>
        <w:t>30</w:t>
      </w:r>
      <w:r>
        <w:tab/>
        <w:t>Nr. 1/39</w:t>
      </w:r>
    </w:p>
    <w:p w:rsidR="00000000" w:rsidRDefault="00C653B4">
      <w:pPr>
        <w:tabs>
          <w:tab w:val="left" w:pos="1134"/>
        </w:tabs>
        <w:ind w:left="1134" w:right="-1134" w:hanging="1134"/>
      </w:pPr>
      <w:r>
        <w:t>30a</w:t>
      </w:r>
      <w:r>
        <w:tab/>
        <w:t>0139</w:t>
      </w:r>
    </w:p>
    <w:p w:rsidR="00000000" w:rsidRDefault="00C653B4">
      <w:pPr>
        <w:tabs>
          <w:tab w:val="left" w:pos="1134"/>
        </w:tabs>
        <w:ind w:left="1134" w:right="-1134" w:hanging="1134"/>
      </w:pPr>
      <w:r>
        <w:t>30z</w:t>
      </w:r>
      <w:r>
        <w:tab/>
        <w:t>D 12 Nr. 1/39</w:t>
      </w:r>
    </w:p>
    <w:p w:rsidR="00000000" w:rsidRDefault="00C653B4">
      <w:pPr>
        <w:tabs>
          <w:tab w:val="left" w:pos="1134"/>
        </w:tabs>
        <w:ind w:left="1134" w:right="-1134" w:hanging="1134"/>
      </w:pPr>
      <w:r>
        <w:t>40</w:t>
      </w:r>
      <w:r>
        <w:tab/>
      </w:r>
      <w:r>
        <w:rPr>
          <w:vanish/>
        </w:rPr>
        <w:t>p[1{</w:t>
      </w:r>
      <w:r>
        <w:t>Asmis</w:t>
      </w:r>
      <w:r>
        <w:rPr>
          <w:vanish/>
        </w:rPr>
        <w:t>}</w:t>
      </w:r>
      <w:r>
        <w:t xml:space="preserve">, </w:t>
      </w:r>
      <w:r>
        <w:rPr>
          <w:vanish/>
        </w:rPr>
        <w:t>5{</w:t>
      </w:r>
      <w:r>
        <w:t>Lehrer</w:t>
      </w:r>
      <w:r>
        <w:rPr>
          <w:vanish/>
        </w:rPr>
        <w:t>}</w:t>
      </w:r>
      <w:r>
        <w:t xml:space="preserve"> in </w:t>
      </w:r>
      <w:r>
        <w:rPr>
          <w:vanish/>
        </w:rPr>
        <w:t>6{o[</w:t>
      </w:r>
      <w:r>
        <w:t>Berlin</w:t>
      </w:r>
      <w:r>
        <w:rPr>
          <w:vanish/>
        </w:rPr>
        <w:t>]o}]p</w:t>
      </w:r>
      <w:r>
        <w:t xml:space="preserve">, </w:t>
      </w:r>
      <w:r>
        <w:rPr>
          <w:vanish/>
        </w:rPr>
        <w:t>s[</w:t>
      </w:r>
      <w:r>
        <w:t>Subscription</w:t>
      </w:r>
      <w:r>
        <w:rPr>
          <w:vanish/>
        </w:rPr>
        <w:t>]s</w:t>
      </w:r>
      <w:r>
        <w:t xml:space="preserve"> auf </w:t>
      </w:r>
      <w:r>
        <w:rPr>
          <w:vanish/>
        </w:rPr>
        <w:t>t[</w:t>
      </w:r>
      <w:r>
        <w:t>Gedenkschrift für Friedrich Wilhelm III. von Preußen</w:t>
      </w:r>
      <w:r>
        <w:rPr>
          <w:vanish/>
        </w:rPr>
        <w:t>]t</w:t>
      </w:r>
    </w:p>
    <w:p w:rsidR="00000000" w:rsidRDefault="00C653B4">
      <w:pPr>
        <w:tabs>
          <w:tab w:val="left" w:pos="1134"/>
        </w:tabs>
        <w:ind w:left="1134" w:right="-1134" w:hanging="1134"/>
      </w:pPr>
      <w:r>
        <w:t>43</w:t>
      </w:r>
      <w:r>
        <w:tab/>
        <w:t>1842 - 1843</w:t>
      </w:r>
    </w:p>
    <w:p w:rsidR="00000000" w:rsidRDefault="00C653B4">
      <w:pPr>
        <w:tabs>
          <w:tab w:val="left" w:pos="1134"/>
        </w:tabs>
        <w:ind w:left="1134" w:right="-1134" w:hanging="1134"/>
      </w:pPr>
      <w:r>
        <w:br w:type="page"/>
        <w:t>30</w:t>
      </w:r>
      <w:r>
        <w:tab/>
        <w:t>Nr. 1/42</w:t>
      </w:r>
    </w:p>
    <w:p w:rsidR="00000000" w:rsidRDefault="00C653B4">
      <w:pPr>
        <w:tabs>
          <w:tab w:val="left" w:pos="1134"/>
        </w:tabs>
        <w:ind w:left="1134" w:right="-1134" w:hanging="1134"/>
      </w:pPr>
      <w:r>
        <w:t>30a</w:t>
      </w:r>
      <w:r>
        <w:tab/>
        <w:t>0142</w:t>
      </w:r>
    </w:p>
    <w:p w:rsidR="00000000" w:rsidRDefault="00C653B4">
      <w:pPr>
        <w:tabs>
          <w:tab w:val="left" w:pos="1134"/>
        </w:tabs>
        <w:ind w:left="1134" w:right="-1134" w:hanging="1134"/>
      </w:pPr>
      <w:r>
        <w:t>30z</w:t>
      </w:r>
      <w:r>
        <w:tab/>
        <w:t>D 12 Nr. 1/42</w:t>
      </w:r>
    </w:p>
    <w:p w:rsidR="00000000" w:rsidRDefault="00C653B4">
      <w:pPr>
        <w:tabs>
          <w:tab w:val="left" w:pos="1134"/>
        </w:tabs>
        <w:ind w:left="1134" w:right="-1134" w:hanging="1134"/>
      </w:pPr>
      <w:r>
        <w:t>40</w:t>
      </w:r>
      <w:r>
        <w:tab/>
      </w:r>
      <w:r>
        <w:rPr>
          <w:vanish/>
        </w:rPr>
        <w:t>p[1{</w:t>
      </w:r>
      <w:r>
        <w:t>Auer</w:t>
      </w:r>
      <w:r>
        <w:rPr>
          <w:vanish/>
        </w:rPr>
        <w:t>}</w:t>
      </w:r>
      <w:r>
        <w:t xml:space="preserve">, </w:t>
      </w:r>
      <w:r>
        <w:rPr>
          <w:vanish/>
        </w:rPr>
        <w:t>2{</w:t>
      </w:r>
      <w:r>
        <w:t>Alois</w:t>
      </w:r>
      <w:r>
        <w:rPr>
          <w:vanish/>
        </w:rPr>
        <w:t>}</w:t>
      </w:r>
      <w:r>
        <w:t xml:space="preserve">, </w:t>
      </w:r>
      <w:r>
        <w:rPr>
          <w:vanish/>
        </w:rPr>
        <w:t>7{</w:t>
      </w:r>
      <w:r>
        <w:t>K.K.Reg.Rat</w:t>
      </w:r>
      <w:r>
        <w:rPr>
          <w:vanish/>
        </w:rPr>
        <w:t>}</w:t>
      </w:r>
      <w:r>
        <w:t xml:space="preserve">, </w:t>
      </w:r>
      <w:r>
        <w:rPr>
          <w:vanish/>
        </w:rPr>
        <w:t>5{</w:t>
      </w:r>
      <w:r>
        <w:t xml:space="preserve">Direktor der </w:t>
      </w:r>
      <w:r>
        <w:rPr>
          <w:vanish/>
        </w:rPr>
        <w:t>k[1{</w:t>
      </w:r>
      <w:r>
        <w:t>Staatsdruckerei</w:t>
      </w:r>
      <w:r>
        <w:rPr>
          <w:vanish/>
        </w:rPr>
        <w:t>}</w:t>
      </w:r>
      <w:r>
        <w:t xml:space="preserve"> </w:t>
      </w:r>
      <w:r>
        <w:rPr>
          <w:vanish/>
        </w:rPr>
        <w:t>2{o[</w:t>
      </w:r>
      <w:r>
        <w:t>Wien</w:t>
      </w:r>
      <w:r>
        <w:rPr>
          <w:vanish/>
        </w:rPr>
        <w:t>]o}]k}]p</w:t>
      </w:r>
      <w:r>
        <w:t xml:space="preserve">. </w:t>
      </w:r>
      <w:r>
        <w:rPr>
          <w:vanish/>
        </w:rPr>
        <w:t>s[2{</w:t>
      </w:r>
      <w:r>
        <w:t>Überreichung einer</w:t>
      </w:r>
      <w:r>
        <w:rPr>
          <w:vanish/>
        </w:rPr>
        <w:t>}</w:t>
      </w:r>
      <w:r>
        <w:t xml:space="preserve"> </w:t>
      </w:r>
      <w:r>
        <w:rPr>
          <w:vanish/>
        </w:rPr>
        <w:t>1{</w:t>
      </w:r>
      <w:r>
        <w:t>Druckschrift</w:t>
      </w:r>
      <w:r>
        <w:rPr>
          <w:vanish/>
        </w:rPr>
        <w:t>}]s</w:t>
      </w:r>
      <w:r>
        <w:t>. Ludwi</w:t>
      </w:r>
      <w:r>
        <w:t>gsorden!</w:t>
      </w:r>
    </w:p>
    <w:p w:rsidR="00000000" w:rsidRDefault="00C653B4">
      <w:pPr>
        <w:tabs>
          <w:tab w:val="left" w:pos="1134"/>
        </w:tabs>
        <w:ind w:left="1134" w:right="-1134" w:hanging="1134"/>
      </w:pPr>
      <w:r>
        <w:t>43</w:t>
      </w:r>
      <w:r>
        <w:tab/>
        <w:t>1847</w:t>
      </w:r>
    </w:p>
    <w:p w:rsidR="00000000" w:rsidRDefault="00C653B4">
      <w:pPr>
        <w:tabs>
          <w:tab w:val="left" w:pos="1134"/>
        </w:tabs>
        <w:ind w:left="1134" w:right="-1134" w:hanging="1134"/>
      </w:pPr>
      <w:r>
        <w:br w:type="page"/>
        <w:t>30</w:t>
      </w:r>
      <w:r>
        <w:tab/>
        <w:t>Nr. 1/45</w:t>
      </w:r>
    </w:p>
    <w:p w:rsidR="00000000" w:rsidRDefault="00C653B4">
      <w:pPr>
        <w:tabs>
          <w:tab w:val="left" w:pos="1134"/>
        </w:tabs>
        <w:ind w:left="1134" w:right="-1134" w:hanging="1134"/>
      </w:pPr>
      <w:r>
        <w:t>30a</w:t>
      </w:r>
      <w:r>
        <w:tab/>
        <w:t>0145</w:t>
      </w:r>
    </w:p>
    <w:p w:rsidR="00000000" w:rsidRDefault="00C653B4">
      <w:pPr>
        <w:tabs>
          <w:tab w:val="left" w:pos="1134"/>
        </w:tabs>
        <w:ind w:left="1134" w:right="-1134" w:hanging="1134"/>
      </w:pPr>
      <w:r>
        <w:t>30z</w:t>
      </w:r>
      <w:r>
        <w:tab/>
        <w:t>D 12 Nr. 1/45</w:t>
      </w:r>
    </w:p>
    <w:p w:rsidR="00000000" w:rsidRDefault="00C653B4">
      <w:pPr>
        <w:tabs>
          <w:tab w:val="left" w:pos="1134"/>
        </w:tabs>
        <w:ind w:left="1134" w:right="-1134" w:hanging="1134"/>
      </w:pPr>
      <w:r>
        <w:t>40</w:t>
      </w:r>
      <w:r>
        <w:tab/>
        <w:t xml:space="preserve">D. </w:t>
      </w:r>
      <w:r>
        <w:rPr>
          <w:vanish/>
        </w:rPr>
        <w:t>p[1{</w:t>
      </w:r>
      <w:r>
        <w:t>Augusti</w:t>
      </w:r>
      <w:r>
        <w:rPr>
          <w:vanish/>
        </w:rPr>
        <w:t>}</w:t>
      </w:r>
      <w:r>
        <w:t xml:space="preserve">, </w:t>
      </w:r>
      <w:r>
        <w:rPr>
          <w:vanish/>
        </w:rPr>
        <w:t>7{</w:t>
      </w:r>
      <w:r>
        <w:t>Konsistorialdirektor</w:t>
      </w:r>
      <w:r>
        <w:rPr>
          <w:vanish/>
        </w:rPr>
        <w:t>}</w:t>
      </w:r>
      <w:r>
        <w:t xml:space="preserve"> in </w:t>
      </w:r>
      <w:r>
        <w:rPr>
          <w:vanish/>
        </w:rPr>
        <w:t>6{o[</w:t>
      </w:r>
      <w:r>
        <w:t>Bonn</w:t>
      </w:r>
      <w:r>
        <w:rPr>
          <w:vanish/>
        </w:rPr>
        <w:t>]o}]p</w:t>
      </w:r>
      <w:r>
        <w:t xml:space="preserve">. </w:t>
      </w:r>
      <w:r>
        <w:rPr>
          <w:vanish/>
        </w:rPr>
        <w:t>s[2{</w:t>
      </w:r>
      <w:r>
        <w:t>Übersendung eines</w:t>
      </w:r>
      <w:r>
        <w:rPr>
          <w:vanish/>
        </w:rPr>
        <w:t>}</w:t>
      </w:r>
      <w:r>
        <w:t xml:space="preserve"> </w:t>
      </w:r>
      <w:r>
        <w:rPr>
          <w:vanish/>
        </w:rPr>
        <w:t>1{</w:t>
      </w:r>
      <w:r>
        <w:t>Werk</w:t>
      </w:r>
      <w:r>
        <w:rPr>
          <w:vanish/>
        </w:rPr>
        <w:t>}]s</w:t>
      </w:r>
      <w:r>
        <w:t>es</w:t>
      </w:r>
    </w:p>
    <w:p w:rsidR="00000000" w:rsidRDefault="00C653B4">
      <w:pPr>
        <w:tabs>
          <w:tab w:val="left" w:pos="1134"/>
        </w:tabs>
        <w:ind w:left="1134" w:right="-1134" w:hanging="1134"/>
      </w:pPr>
      <w:r>
        <w:t>43</w:t>
      </w:r>
      <w:r>
        <w:tab/>
        <w:t>1832 ; 1838</w:t>
      </w:r>
    </w:p>
    <w:p w:rsidR="00000000" w:rsidRDefault="00C653B4">
      <w:pPr>
        <w:tabs>
          <w:tab w:val="left" w:pos="1134"/>
        </w:tabs>
        <w:ind w:left="1134" w:right="-1134" w:hanging="1134"/>
      </w:pPr>
      <w:r>
        <w:br w:type="page"/>
        <w:t>30</w:t>
      </w:r>
      <w:r>
        <w:tab/>
        <w:t>Nr. 2/2</w:t>
      </w:r>
    </w:p>
    <w:p w:rsidR="00000000" w:rsidRDefault="00C653B4">
      <w:pPr>
        <w:tabs>
          <w:tab w:val="left" w:pos="1134"/>
        </w:tabs>
        <w:ind w:left="1134" w:right="-1134" w:hanging="1134"/>
      </w:pPr>
      <w:r>
        <w:t>30a</w:t>
      </w:r>
      <w:r>
        <w:tab/>
        <w:t>0202</w:t>
      </w:r>
    </w:p>
    <w:p w:rsidR="00000000" w:rsidRDefault="00C653B4">
      <w:pPr>
        <w:tabs>
          <w:tab w:val="left" w:pos="1134"/>
        </w:tabs>
        <w:ind w:left="1134" w:right="-1134" w:hanging="1134"/>
      </w:pPr>
      <w:r>
        <w:t>30z</w:t>
      </w:r>
      <w:r>
        <w:tab/>
        <w:t>D 12 Nr. 2/2</w:t>
      </w:r>
    </w:p>
    <w:p w:rsidR="00000000" w:rsidRDefault="00C653B4">
      <w:pPr>
        <w:tabs>
          <w:tab w:val="left" w:pos="1134"/>
        </w:tabs>
        <w:ind w:left="1134" w:right="-1134" w:hanging="1134"/>
      </w:pPr>
      <w:r>
        <w:t>40</w:t>
      </w:r>
      <w:r>
        <w:tab/>
      </w:r>
      <w:r>
        <w:rPr>
          <w:vanish/>
        </w:rPr>
        <w:t>p[1{</w:t>
      </w:r>
      <w:r>
        <w:t>Baader</w:t>
      </w:r>
      <w:r>
        <w:rPr>
          <w:vanish/>
        </w:rPr>
        <w:t>}</w:t>
      </w:r>
      <w:r>
        <w:t xml:space="preserve">, </w:t>
      </w:r>
      <w:r>
        <w:rPr>
          <w:vanish/>
        </w:rPr>
        <w:t>8{</w:t>
      </w:r>
      <w:r>
        <w:t>von</w:t>
      </w:r>
      <w:r>
        <w:rPr>
          <w:vanish/>
        </w:rPr>
        <w:t>}</w:t>
      </w:r>
      <w:r>
        <w:t xml:space="preserve"> </w:t>
      </w:r>
      <w:r>
        <w:rPr>
          <w:vanish/>
        </w:rPr>
        <w:t>7{</w:t>
      </w:r>
      <w:r>
        <w:t>Ritter</w:t>
      </w:r>
      <w:r>
        <w:rPr>
          <w:vanish/>
        </w:rPr>
        <w:t>}</w:t>
      </w:r>
      <w:r>
        <w:t xml:space="preserve">, </w:t>
      </w:r>
      <w:r>
        <w:rPr>
          <w:vanish/>
        </w:rPr>
        <w:t>5{</w:t>
      </w:r>
      <w:r>
        <w:t>bayr. Oberstbergrat</w:t>
      </w:r>
      <w:r>
        <w:rPr>
          <w:vanish/>
        </w:rPr>
        <w:t>}]p</w:t>
      </w:r>
      <w:r>
        <w:t xml:space="preserve">. </w:t>
      </w:r>
      <w:r>
        <w:rPr>
          <w:vanish/>
        </w:rPr>
        <w:t>s[</w:t>
      </w:r>
      <w:r>
        <w:t>Druckschrift</w:t>
      </w:r>
      <w:r>
        <w:rPr>
          <w:vanish/>
        </w:rPr>
        <w:t>]s</w:t>
      </w:r>
    </w:p>
    <w:p w:rsidR="00000000" w:rsidRDefault="00C653B4">
      <w:pPr>
        <w:tabs>
          <w:tab w:val="left" w:pos="1134"/>
        </w:tabs>
        <w:ind w:left="1134" w:right="-1134" w:hanging="1134"/>
      </w:pPr>
      <w:r>
        <w:t>43</w:t>
      </w:r>
      <w:r>
        <w:tab/>
        <w:t>1835</w:t>
      </w:r>
    </w:p>
    <w:p w:rsidR="00000000" w:rsidRDefault="00C653B4">
      <w:pPr>
        <w:tabs>
          <w:tab w:val="left" w:pos="1134"/>
        </w:tabs>
        <w:ind w:left="1134" w:right="-1134" w:hanging="1134"/>
      </w:pPr>
      <w:r>
        <w:br w:type="page"/>
        <w:t>30</w:t>
      </w:r>
      <w:r>
        <w:tab/>
        <w:t>Nr. 2/6</w:t>
      </w:r>
    </w:p>
    <w:p w:rsidR="00000000" w:rsidRDefault="00C653B4">
      <w:pPr>
        <w:tabs>
          <w:tab w:val="left" w:pos="1134"/>
        </w:tabs>
        <w:ind w:left="1134" w:right="-1134" w:hanging="1134"/>
      </w:pPr>
      <w:r>
        <w:t>30a</w:t>
      </w:r>
      <w:r>
        <w:tab/>
        <w:t>0206</w:t>
      </w:r>
    </w:p>
    <w:p w:rsidR="00000000" w:rsidRDefault="00C653B4">
      <w:pPr>
        <w:tabs>
          <w:tab w:val="left" w:pos="1134"/>
        </w:tabs>
        <w:ind w:left="1134" w:right="-1134" w:hanging="1134"/>
      </w:pPr>
      <w:r>
        <w:t>30z</w:t>
      </w:r>
      <w:r>
        <w:tab/>
        <w:t>D 12 Nr. 2/6</w:t>
      </w:r>
    </w:p>
    <w:p w:rsidR="00000000" w:rsidRDefault="00C653B4">
      <w:pPr>
        <w:tabs>
          <w:tab w:val="left" w:pos="1134"/>
        </w:tabs>
        <w:ind w:left="1134" w:right="-1134" w:hanging="1134"/>
      </w:pPr>
      <w:r>
        <w:t>40</w:t>
      </w:r>
      <w:r>
        <w:tab/>
      </w:r>
      <w:r>
        <w:rPr>
          <w:vanish/>
        </w:rPr>
        <w:t>p[2{</w:t>
      </w:r>
      <w:r>
        <w:t>G.</w:t>
      </w:r>
      <w:r>
        <w:rPr>
          <w:vanish/>
        </w:rPr>
        <w:t>}</w:t>
      </w:r>
      <w:r>
        <w:t xml:space="preserve"> </w:t>
      </w:r>
      <w:r>
        <w:rPr>
          <w:vanish/>
        </w:rPr>
        <w:t>1{</w:t>
      </w:r>
      <w:r>
        <w:t>Bärsch</w:t>
      </w:r>
      <w:r>
        <w:rPr>
          <w:vanish/>
        </w:rPr>
        <w:t>}]p</w:t>
      </w:r>
      <w:r>
        <w:t xml:space="preserve">, </w:t>
      </w:r>
      <w:r>
        <w:rPr>
          <w:vanish/>
        </w:rPr>
        <w:t>t[</w:t>
      </w:r>
      <w:r>
        <w:t>Eiflia illustrata</w:t>
      </w:r>
      <w:r>
        <w:rPr>
          <w:vanish/>
        </w:rPr>
        <w:t>]t</w:t>
      </w:r>
    </w:p>
    <w:p w:rsidR="00000000" w:rsidRDefault="00C653B4">
      <w:pPr>
        <w:tabs>
          <w:tab w:val="left" w:pos="1134"/>
        </w:tabs>
        <w:ind w:left="1134" w:right="-1134" w:hanging="1134"/>
      </w:pPr>
      <w:r>
        <w:t>43</w:t>
      </w:r>
      <w:r>
        <w:tab/>
        <w:t>1825</w:t>
      </w:r>
    </w:p>
    <w:p w:rsidR="00000000" w:rsidRDefault="00C653B4">
      <w:pPr>
        <w:tabs>
          <w:tab w:val="left" w:pos="1134"/>
        </w:tabs>
        <w:ind w:left="1134" w:right="-1134" w:hanging="1134"/>
      </w:pPr>
      <w:r>
        <w:br w:type="page"/>
        <w:t>30</w:t>
      </w:r>
      <w:r>
        <w:tab/>
        <w:t>Nr. 2/26</w:t>
      </w:r>
    </w:p>
    <w:p w:rsidR="00000000" w:rsidRDefault="00C653B4">
      <w:pPr>
        <w:tabs>
          <w:tab w:val="left" w:pos="1134"/>
        </w:tabs>
        <w:ind w:left="1134" w:right="-1134" w:hanging="1134"/>
      </w:pPr>
      <w:r>
        <w:t>30a</w:t>
      </w:r>
      <w:r>
        <w:tab/>
        <w:t>0226</w:t>
      </w:r>
    </w:p>
    <w:p w:rsidR="00000000" w:rsidRDefault="00C653B4">
      <w:pPr>
        <w:tabs>
          <w:tab w:val="left" w:pos="1134"/>
        </w:tabs>
        <w:ind w:left="1134" w:right="-1134" w:hanging="1134"/>
      </w:pPr>
      <w:r>
        <w:t>30z</w:t>
      </w:r>
      <w:r>
        <w:tab/>
        <w:t>D 12 Nr. 2/26</w:t>
      </w:r>
    </w:p>
    <w:p w:rsidR="00000000" w:rsidRDefault="00C653B4">
      <w:pPr>
        <w:tabs>
          <w:tab w:val="left" w:pos="1134"/>
        </w:tabs>
        <w:ind w:left="1134" w:right="-1134" w:hanging="1134"/>
      </w:pPr>
      <w:r>
        <w:t>40</w:t>
      </w:r>
      <w:r>
        <w:tab/>
      </w:r>
      <w:r>
        <w:rPr>
          <w:vanish/>
        </w:rPr>
        <w:t>p[1{</w:t>
      </w:r>
      <w:r>
        <w:t>Baur</w:t>
      </w:r>
      <w:r>
        <w:rPr>
          <w:vanish/>
        </w:rPr>
        <w:t>}</w:t>
      </w:r>
      <w:r>
        <w:t xml:space="preserve">, </w:t>
      </w:r>
      <w:r>
        <w:rPr>
          <w:vanish/>
        </w:rPr>
        <w:t>2{</w:t>
      </w:r>
      <w:r>
        <w:t>Franz</w:t>
      </w:r>
      <w:r>
        <w:rPr>
          <w:vanish/>
        </w:rPr>
        <w:t>}</w:t>
      </w:r>
      <w:r>
        <w:t xml:space="preserve">, </w:t>
      </w:r>
      <w:r>
        <w:rPr>
          <w:vanish/>
        </w:rPr>
        <w:t>5{</w:t>
      </w:r>
      <w:r>
        <w:t>Lehrer</w:t>
      </w:r>
      <w:r>
        <w:rPr>
          <w:vanish/>
        </w:rPr>
        <w:t>}</w:t>
      </w:r>
      <w:r>
        <w:t xml:space="preserve">, </w:t>
      </w:r>
      <w:r>
        <w:rPr>
          <w:vanish/>
        </w:rPr>
        <w:t>6{o[</w:t>
      </w:r>
      <w:r>
        <w:t>Mainz</w:t>
      </w:r>
      <w:r>
        <w:rPr>
          <w:vanish/>
        </w:rPr>
        <w:t>]o}]p</w:t>
      </w:r>
      <w:r>
        <w:t xml:space="preserve">. </w:t>
      </w:r>
      <w:r>
        <w:rPr>
          <w:vanish/>
        </w:rPr>
        <w:t>s[2{</w:t>
      </w:r>
      <w:r>
        <w:t>Überreichung eines</w:t>
      </w:r>
      <w:r>
        <w:rPr>
          <w:vanish/>
        </w:rPr>
        <w:t>}</w:t>
      </w:r>
      <w:r>
        <w:t xml:space="preserve"> </w:t>
      </w:r>
      <w:r>
        <w:rPr>
          <w:vanish/>
        </w:rPr>
        <w:t>1{</w:t>
      </w:r>
      <w:r>
        <w:t>Werk</w:t>
      </w:r>
      <w:r>
        <w:rPr>
          <w:vanish/>
        </w:rPr>
        <w:t>}]s</w:t>
      </w:r>
      <w:r>
        <w:t>es</w:t>
      </w:r>
    </w:p>
    <w:p w:rsidR="00000000" w:rsidRDefault="00C653B4">
      <w:pPr>
        <w:tabs>
          <w:tab w:val="left" w:pos="1134"/>
        </w:tabs>
        <w:ind w:left="1134" w:right="-1134" w:hanging="1134"/>
      </w:pPr>
      <w:r>
        <w:t>4</w:t>
      </w:r>
      <w:r>
        <w:t>3</w:t>
      </w:r>
      <w:r>
        <w:tab/>
        <w:t>1837 ; 1844</w:t>
      </w:r>
    </w:p>
    <w:p w:rsidR="00000000" w:rsidRDefault="00C653B4">
      <w:pPr>
        <w:tabs>
          <w:tab w:val="left" w:pos="1134"/>
        </w:tabs>
        <w:ind w:left="1134" w:right="-1134" w:hanging="1134"/>
      </w:pPr>
      <w:r>
        <w:br w:type="page"/>
        <w:t>30</w:t>
      </w:r>
      <w:r>
        <w:tab/>
        <w:t>Nr. 4/1</w:t>
      </w:r>
    </w:p>
    <w:p w:rsidR="00000000" w:rsidRDefault="00C653B4">
      <w:pPr>
        <w:tabs>
          <w:tab w:val="left" w:pos="1134"/>
        </w:tabs>
        <w:ind w:left="1134" w:right="-1134" w:hanging="1134"/>
      </w:pPr>
      <w:r>
        <w:t>30a</w:t>
      </w:r>
      <w:r>
        <w:tab/>
        <w:t>0401</w:t>
      </w:r>
    </w:p>
    <w:p w:rsidR="00000000" w:rsidRDefault="00C653B4">
      <w:pPr>
        <w:tabs>
          <w:tab w:val="left" w:pos="1134"/>
        </w:tabs>
        <w:ind w:left="1134" w:right="-1134" w:hanging="1134"/>
      </w:pPr>
      <w:r>
        <w:t>30z</w:t>
      </w:r>
      <w:r>
        <w:tab/>
        <w:t>D 12 Nr. 4/1</w:t>
      </w:r>
    </w:p>
    <w:p w:rsidR="00000000" w:rsidRDefault="00C653B4">
      <w:pPr>
        <w:tabs>
          <w:tab w:val="left" w:pos="1134"/>
        </w:tabs>
        <w:ind w:left="1134" w:right="-1134" w:hanging="1134"/>
      </w:pPr>
      <w:r>
        <w:t>40</w:t>
      </w:r>
      <w:r>
        <w:tab/>
      </w:r>
      <w:r>
        <w:rPr>
          <w:vanish/>
        </w:rPr>
        <w:t>s[</w:t>
      </w:r>
      <w:r>
        <w:t>Bibelgesellschaft</w:t>
      </w:r>
      <w:r>
        <w:rPr>
          <w:vanish/>
        </w:rPr>
        <w:t>]s</w:t>
      </w:r>
      <w:r>
        <w:t>, Bericht</w:t>
      </w:r>
    </w:p>
    <w:p w:rsidR="00000000" w:rsidRDefault="00C653B4">
      <w:pPr>
        <w:tabs>
          <w:tab w:val="left" w:pos="1134"/>
        </w:tabs>
        <w:ind w:left="1134" w:right="-1134" w:hanging="1134"/>
      </w:pPr>
      <w:r>
        <w:t>43</w:t>
      </w:r>
      <w:r>
        <w:tab/>
        <w:t>1823</w:t>
      </w:r>
    </w:p>
    <w:p w:rsidR="00000000" w:rsidRDefault="00C653B4">
      <w:pPr>
        <w:tabs>
          <w:tab w:val="left" w:pos="1134"/>
        </w:tabs>
        <w:ind w:left="1134" w:right="-1134" w:hanging="1134"/>
      </w:pPr>
      <w:r>
        <w:br w:type="page"/>
        <w:t>30</w:t>
      </w:r>
      <w:r>
        <w:tab/>
        <w:t>Nr. 4/9</w:t>
      </w:r>
    </w:p>
    <w:p w:rsidR="00000000" w:rsidRDefault="00C653B4">
      <w:pPr>
        <w:tabs>
          <w:tab w:val="left" w:pos="1134"/>
        </w:tabs>
        <w:ind w:left="1134" w:right="-1134" w:hanging="1134"/>
      </w:pPr>
      <w:r>
        <w:t>30a</w:t>
      </w:r>
      <w:r>
        <w:tab/>
        <w:t>0409</w:t>
      </w:r>
    </w:p>
    <w:p w:rsidR="00000000" w:rsidRDefault="00C653B4">
      <w:pPr>
        <w:tabs>
          <w:tab w:val="left" w:pos="1134"/>
        </w:tabs>
        <w:ind w:left="1134" w:right="-1134" w:hanging="1134"/>
      </w:pPr>
      <w:r>
        <w:t>30z</w:t>
      </w:r>
      <w:r>
        <w:tab/>
        <w:t>D 12 Nr. 4/9</w:t>
      </w:r>
    </w:p>
    <w:p w:rsidR="00000000" w:rsidRDefault="00C653B4">
      <w:pPr>
        <w:tabs>
          <w:tab w:val="left" w:pos="1134"/>
        </w:tabs>
        <w:ind w:left="1134" w:right="-1134" w:hanging="1134"/>
      </w:pPr>
      <w:r>
        <w:t>40</w:t>
      </w:r>
      <w:r>
        <w:tab/>
      </w:r>
      <w:r>
        <w:rPr>
          <w:vanish/>
        </w:rPr>
        <w:t>p[1{</w:t>
      </w:r>
      <w:r>
        <w:t>Biersack</w:t>
      </w:r>
      <w:r>
        <w:rPr>
          <w:vanish/>
        </w:rPr>
        <w:t>}</w:t>
      </w:r>
      <w:r>
        <w:t xml:space="preserve">. </w:t>
      </w:r>
      <w:r>
        <w:rPr>
          <w:vanish/>
        </w:rPr>
        <w:t>5{</w:t>
      </w:r>
      <w:r>
        <w:t>Geh. Oberfinanzrat</w:t>
      </w:r>
      <w:r>
        <w:rPr>
          <w:vanish/>
        </w:rPr>
        <w:t>}]p</w:t>
      </w:r>
      <w:r>
        <w:t xml:space="preserve">. </w:t>
      </w:r>
      <w:r>
        <w:rPr>
          <w:vanish/>
        </w:rPr>
        <w:t>t[2{</w:t>
      </w:r>
      <w:r>
        <w:t>Schrift</w:t>
      </w:r>
      <w:r>
        <w:rPr>
          <w:vanish/>
        </w:rPr>
        <w:t>}</w:t>
      </w:r>
      <w:r>
        <w:t xml:space="preserve">: </w:t>
      </w:r>
      <w:r>
        <w:rPr>
          <w:vanish/>
        </w:rPr>
        <w:t>1{</w:t>
      </w:r>
      <w:r>
        <w:t>Handelsbilanz</w:t>
      </w:r>
      <w:r>
        <w:rPr>
          <w:vanish/>
        </w:rPr>
        <w:t>}]t</w:t>
      </w:r>
    </w:p>
    <w:p w:rsidR="00000000" w:rsidRDefault="00C653B4">
      <w:pPr>
        <w:tabs>
          <w:tab w:val="left" w:pos="1134"/>
        </w:tabs>
        <w:ind w:left="1134" w:right="-1134" w:hanging="1134"/>
      </w:pPr>
      <w:r>
        <w:t>43</w:t>
      </w:r>
      <w:r>
        <w:tab/>
        <w:t>1834 ; 1840 ; 1847</w:t>
      </w:r>
    </w:p>
    <w:p w:rsidR="00000000" w:rsidRDefault="00C653B4">
      <w:pPr>
        <w:tabs>
          <w:tab w:val="left" w:pos="1134"/>
        </w:tabs>
        <w:ind w:left="1134" w:right="-1134" w:hanging="1134"/>
      </w:pPr>
      <w:r>
        <w:br w:type="page"/>
        <w:t>30</w:t>
      </w:r>
      <w:r>
        <w:tab/>
        <w:t>Nr. 4/11</w:t>
      </w:r>
    </w:p>
    <w:p w:rsidR="00000000" w:rsidRDefault="00C653B4">
      <w:pPr>
        <w:tabs>
          <w:tab w:val="left" w:pos="1134"/>
        </w:tabs>
        <w:ind w:left="1134" w:right="-1134" w:hanging="1134"/>
      </w:pPr>
      <w:r>
        <w:t>30a</w:t>
      </w:r>
      <w:r>
        <w:tab/>
        <w:t>0411</w:t>
      </w:r>
    </w:p>
    <w:p w:rsidR="00000000" w:rsidRDefault="00C653B4">
      <w:pPr>
        <w:tabs>
          <w:tab w:val="left" w:pos="1134"/>
        </w:tabs>
        <w:ind w:left="1134" w:right="-1134" w:hanging="1134"/>
      </w:pPr>
      <w:r>
        <w:t>30z</w:t>
      </w:r>
      <w:r>
        <w:tab/>
        <w:t>D 12 Nr. 4/11</w:t>
      </w:r>
    </w:p>
    <w:p w:rsidR="00000000" w:rsidRDefault="00C653B4">
      <w:pPr>
        <w:tabs>
          <w:tab w:val="left" w:pos="1134"/>
        </w:tabs>
        <w:ind w:left="1134" w:right="-1134" w:hanging="1134"/>
      </w:pPr>
      <w:r>
        <w:t>40</w:t>
      </w:r>
      <w:r>
        <w:tab/>
      </w:r>
      <w:r>
        <w:rPr>
          <w:vanish/>
        </w:rPr>
        <w:t>p[1{</w:t>
      </w:r>
      <w:r>
        <w:t>Bincke</w:t>
      </w:r>
      <w:r>
        <w:rPr>
          <w:vanish/>
        </w:rPr>
        <w:t>}]p</w:t>
      </w:r>
      <w:r>
        <w:t xml:space="preserve">. </w:t>
      </w:r>
      <w:r>
        <w:rPr>
          <w:vanish/>
        </w:rPr>
        <w:t>s[2{p[</w:t>
      </w:r>
      <w:r>
        <w:t>Valentini</w:t>
      </w:r>
      <w:r>
        <w:rPr>
          <w:vanish/>
        </w:rPr>
        <w:t>]p</w:t>
      </w:r>
      <w:r>
        <w:t>'sches</w:t>
      </w:r>
      <w:r>
        <w:rPr>
          <w:vanish/>
        </w:rPr>
        <w:t>}</w:t>
      </w:r>
      <w:r>
        <w:t xml:space="preserve"> </w:t>
      </w:r>
      <w:r>
        <w:rPr>
          <w:vanish/>
        </w:rPr>
        <w:t>1{</w:t>
      </w:r>
      <w:r>
        <w:t>Werk</w:t>
      </w:r>
      <w:r>
        <w:rPr>
          <w:vanish/>
        </w:rPr>
        <w:t>}]s</w:t>
      </w:r>
    </w:p>
    <w:p w:rsidR="00000000" w:rsidRDefault="00C653B4">
      <w:pPr>
        <w:tabs>
          <w:tab w:val="left" w:pos="1134"/>
        </w:tabs>
        <w:ind w:left="1134" w:right="-1134" w:hanging="1134"/>
      </w:pPr>
      <w:r>
        <w:t>43</w:t>
      </w:r>
      <w:r>
        <w:tab/>
        <w:t>1822</w:t>
      </w:r>
    </w:p>
    <w:p w:rsidR="00000000" w:rsidRDefault="00C653B4">
      <w:pPr>
        <w:tabs>
          <w:tab w:val="left" w:pos="1134"/>
        </w:tabs>
        <w:ind w:left="1134" w:right="-1134" w:hanging="1134"/>
      </w:pPr>
      <w:r>
        <w:br w:type="page"/>
        <w:t>30</w:t>
      </w:r>
      <w:r>
        <w:tab/>
        <w:t>Nr. 4/17</w:t>
      </w:r>
    </w:p>
    <w:p w:rsidR="00000000" w:rsidRDefault="00C653B4">
      <w:pPr>
        <w:tabs>
          <w:tab w:val="left" w:pos="1134"/>
        </w:tabs>
        <w:ind w:left="1134" w:right="-1134" w:hanging="1134"/>
      </w:pPr>
      <w:r>
        <w:t>30a</w:t>
      </w:r>
      <w:r>
        <w:tab/>
        <w:t>0417</w:t>
      </w:r>
    </w:p>
    <w:p w:rsidR="00000000" w:rsidRDefault="00C653B4">
      <w:pPr>
        <w:tabs>
          <w:tab w:val="left" w:pos="1134"/>
        </w:tabs>
        <w:ind w:left="1134" w:right="-1134" w:hanging="1134"/>
      </w:pPr>
      <w:r>
        <w:t>30z</w:t>
      </w:r>
      <w:r>
        <w:tab/>
        <w:t>D 12 Nr. 4/17</w:t>
      </w:r>
    </w:p>
    <w:p w:rsidR="00000000" w:rsidRDefault="00C653B4">
      <w:pPr>
        <w:tabs>
          <w:tab w:val="left" w:pos="1134"/>
        </w:tabs>
        <w:ind w:left="1134" w:right="-1134" w:hanging="1134"/>
      </w:pPr>
      <w:r>
        <w:t>40</w:t>
      </w:r>
      <w:r>
        <w:tab/>
      </w:r>
      <w:r>
        <w:rPr>
          <w:vanish/>
        </w:rPr>
        <w:t>p[1{</w:t>
      </w:r>
      <w:r>
        <w:t>Bischoff</w:t>
      </w:r>
      <w:r>
        <w:rPr>
          <w:vanish/>
        </w:rPr>
        <w:t>}</w:t>
      </w:r>
      <w:r>
        <w:t xml:space="preserve">, </w:t>
      </w:r>
      <w:r>
        <w:rPr>
          <w:vanish/>
        </w:rPr>
        <w:t>2{</w:t>
      </w:r>
      <w:r>
        <w:t>Christian Wilhelm</w:t>
      </w:r>
      <w:r>
        <w:rPr>
          <w:vanish/>
        </w:rPr>
        <w:t>}</w:t>
      </w:r>
      <w:r>
        <w:t xml:space="preserve">, </w:t>
      </w:r>
      <w:r>
        <w:rPr>
          <w:vanish/>
        </w:rPr>
        <w:t>4{</w:t>
      </w:r>
      <w:r>
        <w:t>Dr. Professor</w:t>
      </w:r>
      <w:r>
        <w:rPr>
          <w:vanish/>
        </w:rPr>
        <w:t>}]p</w:t>
      </w:r>
      <w:r>
        <w:t xml:space="preserve">. </w:t>
      </w:r>
      <w:r>
        <w:rPr>
          <w:vanish/>
        </w:rPr>
        <w:t>s[</w:t>
      </w:r>
      <w:r>
        <w:t>Literarische Arbeiten</w:t>
      </w:r>
      <w:r>
        <w:rPr>
          <w:vanish/>
        </w:rPr>
        <w:t>]s</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4/28</w:t>
      </w:r>
    </w:p>
    <w:p w:rsidR="00000000" w:rsidRDefault="00C653B4">
      <w:pPr>
        <w:tabs>
          <w:tab w:val="left" w:pos="1134"/>
        </w:tabs>
        <w:ind w:left="1134" w:right="-1134" w:hanging="1134"/>
      </w:pPr>
      <w:r>
        <w:t>30a</w:t>
      </w:r>
      <w:r>
        <w:tab/>
        <w:t>0428</w:t>
      </w:r>
    </w:p>
    <w:p w:rsidR="00000000" w:rsidRDefault="00C653B4">
      <w:pPr>
        <w:tabs>
          <w:tab w:val="left" w:pos="1134"/>
        </w:tabs>
        <w:ind w:left="1134" w:right="-1134" w:hanging="1134"/>
      </w:pPr>
      <w:r>
        <w:t>30z</w:t>
      </w:r>
      <w:r>
        <w:tab/>
        <w:t>D 12 Nr. 4/28</w:t>
      </w:r>
    </w:p>
    <w:p w:rsidR="00000000" w:rsidRDefault="00C653B4">
      <w:pPr>
        <w:tabs>
          <w:tab w:val="left" w:pos="1134"/>
        </w:tabs>
        <w:ind w:left="1134" w:right="-1134" w:hanging="1134"/>
      </w:pPr>
      <w:r>
        <w:t>40</w:t>
      </w:r>
      <w:r>
        <w:tab/>
      </w:r>
      <w:r>
        <w:rPr>
          <w:vanish/>
        </w:rPr>
        <w:t>p[1{</w:t>
      </w:r>
      <w:r>
        <w:t>Boddien</w:t>
      </w:r>
      <w:r>
        <w:rPr>
          <w:vanish/>
        </w:rPr>
        <w:t>}</w:t>
      </w:r>
      <w:r>
        <w:t xml:space="preserve">, </w:t>
      </w:r>
      <w:r>
        <w:rPr>
          <w:vanish/>
        </w:rPr>
        <w:t>8{</w:t>
      </w:r>
      <w:r>
        <w:t>von</w:t>
      </w:r>
      <w:r>
        <w:rPr>
          <w:vanish/>
        </w:rPr>
        <w:t>}]p</w:t>
      </w:r>
      <w:r>
        <w:t xml:space="preserve">. </w:t>
      </w:r>
      <w:r>
        <w:rPr>
          <w:vanish/>
        </w:rPr>
        <w:t>s[</w:t>
      </w:r>
      <w:r>
        <w:t>Schrift über den Mecklenburgischen Haken</w:t>
      </w:r>
      <w:r>
        <w:rPr>
          <w:vanish/>
        </w:rPr>
        <w:t>]s</w:t>
      </w:r>
    </w:p>
    <w:p w:rsidR="00000000" w:rsidRDefault="00C653B4">
      <w:pPr>
        <w:tabs>
          <w:tab w:val="left" w:pos="1134"/>
        </w:tabs>
        <w:ind w:left="1134" w:right="-1134" w:hanging="1134"/>
      </w:pPr>
      <w:r>
        <w:t>43</w:t>
      </w:r>
      <w:r>
        <w:tab/>
        <w:t>1840</w:t>
      </w:r>
    </w:p>
    <w:p w:rsidR="00000000" w:rsidRDefault="00C653B4">
      <w:pPr>
        <w:tabs>
          <w:tab w:val="left" w:pos="1134"/>
        </w:tabs>
        <w:ind w:left="1134" w:right="-1134" w:hanging="1134"/>
      </w:pPr>
      <w:r>
        <w:br w:type="page"/>
        <w:t>30</w:t>
      </w:r>
      <w:r>
        <w:tab/>
        <w:t>Nr. 4/41</w:t>
      </w:r>
    </w:p>
    <w:p w:rsidR="00000000" w:rsidRDefault="00C653B4">
      <w:pPr>
        <w:tabs>
          <w:tab w:val="left" w:pos="1134"/>
        </w:tabs>
        <w:ind w:left="1134" w:right="-1134" w:hanging="1134"/>
      </w:pPr>
      <w:r>
        <w:t>30a</w:t>
      </w:r>
      <w:r>
        <w:tab/>
        <w:t>0441</w:t>
      </w:r>
    </w:p>
    <w:p w:rsidR="00000000" w:rsidRDefault="00C653B4">
      <w:pPr>
        <w:tabs>
          <w:tab w:val="left" w:pos="1134"/>
        </w:tabs>
        <w:ind w:left="1134" w:right="-1134" w:hanging="1134"/>
      </w:pPr>
      <w:r>
        <w:t>30z</w:t>
      </w:r>
      <w:r>
        <w:tab/>
        <w:t>D 12 Nr. 4/41</w:t>
      </w:r>
    </w:p>
    <w:p w:rsidR="00000000" w:rsidRDefault="00C653B4">
      <w:pPr>
        <w:tabs>
          <w:tab w:val="left" w:pos="1134"/>
        </w:tabs>
        <w:ind w:left="1134" w:right="-1134" w:hanging="1134"/>
      </w:pPr>
      <w:r>
        <w:t>40</w:t>
      </w:r>
      <w:r>
        <w:tab/>
      </w:r>
      <w:r>
        <w:rPr>
          <w:vanish/>
        </w:rPr>
        <w:t>k[p[</w:t>
      </w:r>
      <w:r>
        <w:t>Böhm</w:t>
      </w:r>
      <w:r>
        <w:rPr>
          <w:vanish/>
        </w:rPr>
        <w:t>]p</w:t>
      </w:r>
      <w:r>
        <w:t xml:space="preserve">, frères </w:t>
      </w:r>
      <w:r>
        <w:rPr>
          <w:vanish/>
        </w:rPr>
        <w:t>p[</w:t>
      </w:r>
      <w:r>
        <w:t>Reynaud</w:t>
      </w:r>
      <w:r>
        <w:rPr>
          <w:vanish/>
        </w:rPr>
        <w:t>]p]k</w:t>
      </w:r>
      <w:r>
        <w:t xml:space="preserve">. </w:t>
      </w:r>
      <w:r>
        <w:rPr>
          <w:vanish/>
        </w:rPr>
        <w:t>s[s[2{</w:t>
      </w:r>
      <w:r>
        <w:t>Auktion von</w:t>
      </w:r>
      <w:r>
        <w:rPr>
          <w:vanish/>
        </w:rPr>
        <w:t>}</w:t>
      </w:r>
      <w:r>
        <w:t xml:space="preserve"> </w:t>
      </w:r>
      <w:r>
        <w:rPr>
          <w:vanish/>
        </w:rPr>
        <w:t>1{</w:t>
      </w:r>
      <w:r>
        <w:t>Bücher</w:t>
      </w:r>
      <w:r>
        <w:rPr>
          <w:vanish/>
        </w:rPr>
        <w:t>}]s</w:t>
      </w:r>
      <w:r>
        <w:t>n</w:t>
      </w:r>
      <w:r>
        <w:rPr>
          <w:vanish/>
        </w:rPr>
        <w:t>]s</w:t>
      </w:r>
      <w:r>
        <w:t xml:space="preserve">. </w:t>
      </w:r>
      <w:r>
        <w:rPr>
          <w:vanish/>
        </w:rPr>
        <w:t>o[</w:t>
      </w:r>
      <w:r>
        <w:t>Leipzig</w:t>
      </w:r>
      <w:r>
        <w:rPr>
          <w:vanish/>
        </w:rPr>
        <w:t>]o</w:t>
      </w:r>
      <w:r>
        <w:t xml:space="preserve">. </w:t>
      </w:r>
      <w:r>
        <w:rPr>
          <w:vanish/>
        </w:rPr>
        <w:t>t[</w:t>
      </w:r>
      <w:r>
        <w:t>Befestigungskunst</w:t>
      </w:r>
      <w:r>
        <w:rPr>
          <w:vanish/>
        </w:rPr>
        <w:t>]t</w:t>
      </w:r>
    </w:p>
    <w:p w:rsidR="00000000" w:rsidRDefault="00C653B4">
      <w:pPr>
        <w:tabs>
          <w:tab w:val="left" w:pos="1134"/>
        </w:tabs>
        <w:ind w:left="1134" w:right="-1134" w:hanging="1134"/>
      </w:pPr>
      <w:r>
        <w:t>43</w:t>
      </w:r>
      <w:r>
        <w:tab/>
        <w:t>1783</w:t>
      </w:r>
    </w:p>
    <w:p w:rsidR="00000000" w:rsidRDefault="00C653B4">
      <w:pPr>
        <w:tabs>
          <w:tab w:val="left" w:pos="1134"/>
        </w:tabs>
        <w:ind w:left="1134" w:right="-1134" w:hanging="1134"/>
      </w:pPr>
      <w:r>
        <w:br w:type="page"/>
        <w:t>30</w:t>
      </w:r>
      <w:r>
        <w:tab/>
        <w:t>Nr. 4/50</w:t>
      </w:r>
    </w:p>
    <w:p w:rsidR="00000000" w:rsidRDefault="00C653B4">
      <w:pPr>
        <w:tabs>
          <w:tab w:val="left" w:pos="1134"/>
        </w:tabs>
        <w:ind w:left="1134" w:right="-1134" w:hanging="1134"/>
      </w:pPr>
      <w:r>
        <w:t>30a</w:t>
      </w:r>
      <w:r>
        <w:tab/>
        <w:t>0450</w:t>
      </w:r>
    </w:p>
    <w:p w:rsidR="00000000" w:rsidRDefault="00C653B4">
      <w:pPr>
        <w:tabs>
          <w:tab w:val="left" w:pos="1134"/>
        </w:tabs>
        <w:ind w:left="1134" w:right="-1134" w:hanging="1134"/>
      </w:pPr>
      <w:r>
        <w:t>30z</w:t>
      </w:r>
      <w:r>
        <w:tab/>
        <w:t>D 12 Nr. 4/50</w:t>
      </w:r>
    </w:p>
    <w:p w:rsidR="00000000" w:rsidRDefault="00C653B4">
      <w:pPr>
        <w:tabs>
          <w:tab w:val="left" w:pos="1134"/>
        </w:tabs>
        <w:ind w:left="1134" w:right="-1134" w:hanging="1134"/>
      </w:pPr>
      <w:r>
        <w:t>40</w:t>
      </w:r>
      <w:r>
        <w:tab/>
      </w:r>
      <w:r>
        <w:rPr>
          <w:vanish/>
        </w:rPr>
        <w:t>p[1{</w:t>
      </w:r>
      <w:r>
        <w:t>Boike</w:t>
      </w:r>
      <w:r>
        <w:rPr>
          <w:vanish/>
        </w:rPr>
        <w:t>}</w:t>
      </w:r>
      <w:r>
        <w:t xml:space="preserve">, </w:t>
      </w:r>
      <w:r>
        <w:rPr>
          <w:vanish/>
        </w:rPr>
        <w:t>5{s[</w:t>
      </w:r>
      <w:r>
        <w:t>Buchhändler</w:t>
      </w:r>
      <w:r>
        <w:rPr>
          <w:vanish/>
        </w:rPr>
        <w:t>]s}]p</w:t>
      </w:r>
      <w:r>
        <w:t xml:space="preserve">. </w:t>
      </w:r>
      <w:r>
        <w:rPr>
          <w:vanish/>
        </w:rPr>
        <w:t>s[</w:t>
      </w:r>
      <w:r>
        <w:t>Offerte</w:t>
      </w:r>
      <w:r>
        <w:rPr>
          <w:vanish/>
        </w:rPr>
        <w:t>]s</w:t>
      </w:r>
    </w:p>
    <w:p w:rsidR="00000000" w:rsidRDefault="00C653B4">
      <w:pPr>
        <w:tabs>
          <w:tab w:val="left" w:pos="1134"/>
        </w:tabs>
        <w:ind w:left="1134" w:right="-1134" w:hanging="1134"/>
      </w:pPr>
      <w:r>
        <w:t>43</w:t>
      </w:r>
      <w:r>
        <w:tab/>
        <w:t>1822</w:t>
      </w:r>
    </w:p>
    <w:p w:rsidR="00000000" w:rsidRDefault="00C653B4">
      <w:pPr>
        <w:tabs>
          <w:tab w:val="left" w:pos="1134"/>
        </w:tabs>
        <w:ind w:left="1134" w:right="-1134" w:hanging="1134"/>
      </w:pPr>
      <w:r>
        <w:br w:type="page"/>
        <w:t>30</w:t>
      </w:r>
      <w:r>
        <w:tab/>
        <w:t>Nr. 4/54</w:t>
      </w:r>
    </w:p>
    <w:p w:rsidR="00000000" w:rsidRDefault="00C653B4">
      <w:pPr>
        <w:tabs>
          <w:tab w:val="left" w:pos="1134"/>
        </w:tabs>
        <w:ind w:left="1134" w:right="-1134" w:hanging="1134"/>
      </w:pPr>
      <w:r>
        <w:t>30a</w:t>
      </w:r>
      <w:r>
        <w:tab/>
        <w:t>0454</w:t>
      </w:r>
    </w:p>
    <w:p w:rsidR="00000000" w:rsidRDefault="00C653B4">
      <w:pPr>
        <w:tabs>
          <w:tab w:val="left" w:pos="1134"/>
        </w:tabs>
        <w:ind w:left="1134" w:right="-1134" w:hanging="1134"/>
      </w:pPr>
      <w:r>
        <w:t>30z</w:t>
      </w:r>
      <w:r>
        <w:tab/>
        <w:t>D 12 Nr. 4/54</w:t>
      </w:r>
    </w:p>
    <w:p w:rsidR="00000000" w:rsidRDefault="00C653B4">
      <w:pPr>
        <w:tabs>
          <w:tab w:val="left" w:pos="1134"/>
        </w:tabs>
        <w:ind w:left="1134" w:right="-1134" w:hanging="1134"/>
      </w:pPr>
      <w:r>
        <w:t>40</w:t>
      </w:r>
      <w:r>
        <w:tab/>
      </w:r>
      <w:r>
        <w:rPr>
          <w:vanish/>
        </w:rPr>
        <w:t>p[1{</w:t>
      </w:r>
      <w:r>
        <w:t>Bolle</w:t>
      </w:r>
      <w:r>
        <w:rPr>
          <w:vanish/>
        </w:rPr>
        <w:t>}</w:t>
      </w:r>
      <w:r>
        <w:t xml:space="preserve">, </w:t>
      </w:r>
      <w:r>
        <w:rPr>
          <w:vanish/>
        </w:rPr>
        <w:t>8{</w:t>
      </w:r>
      <w:r>
        <w:t>v.</w:t>
      </w:r>
      <w:r>
        <w:rPr>
          <w:vanish/>
        </w:rPr>
        <w:t>}</w:t>
      </w:r>
      <w:r>
        <w:t xml:space="preserve"> </w:t>
      </w:r>
      <w:r>
        <w:rPr>
          <w:vanish/>
        </w:rPr>
        <w:t>2{</w:t>
      </w:r>
      <w:r>
        <w:t>J.</w:t>
      </w:r>
      <w:r>
        <w:rPr>
          <w:vanish/>
        </w:rPr>
        <w:t>}]p</w:t>
      </w:r>
      <w:r>
        <w:t xml:space="preserve"> </w:t>
      </w:r>
      <w:r>
        <w:rPr>
          <w:vanish/>
        </w:rPr>
        <w:t>t[2{s[</w:t>
      </w:r>
      <w:r>
        <w:t>Zeitschrift</w:t>
      </w:r>
      <w:r>
        <w:rPr>
          <w:vanish/>
        </w:rPr>
        <w:t>]s}</w:t>
      </w:r>
      <w:r>
        <w:t xml:space="preserve"> </w:t>
      </w:r>
      <w:r>
        <w:rPr>
          <w:vanish/>
        </w:rPr>
        <w:t>1{</w:t>
      </w:r>
      <w:r>
        <w:t>Grazien</w:t>
      </w:r>
      <w:r>
        <w:rPr>
          <w:vanish/>
        </w:rPr>
        <w:t>}]t</w:t>
      </w:r>
    </w:p>
    <w:p w:rsidR="00000000" w:rsidRDefault="00C653B4">
      <w:pPr>
        <w:tabs>
          <w:tab w:val="left" w:pos="1134"/>
        </w:tabs>
        <w:ind w:left="1134" w:right="-1134" w:hanging="1134"/>
      </w:pPr>
      <w:r>
        <w:t>43</w:t>
      </w:r>
      <w:r>
        <w:tab/>
        <w:t>1824</w:t>
      </w:r>
    </w:p>
    <w:p w:rsidR="00000000" w:rsidRDefault="00C653B4">
      <w:pPr>
        <w:tabs>
          <w:tab w:val="left" w:pos="1134"/>
        </w:tabs>
        <w:ind w:left="1134" w:right="-1134" w:hanging="1134"/>
      </w:pPr>
      <w:r>
        <w:br w:type="page"/>
        <w:t>30</w:t>
      </w:r>
      <w:r>
        <w:tab/>
        <w:t>Nr. 4/61</w:t>
      </w:r>
    </w:p>
    <w:p w:rsidR="00000000" w:rsidRDefault="00C653B4">
      <w:pPr>
        <w:tabs>
          <w:tab w:val="left" w:pos="1134"/>
        </w:tabs>
        <w:ind w:left="1134" w:right="-1134" w:hanging="1134"/>
      </w:pPr>
      <w:r>
        <w:t>30a</w:t>
      </w:r>
      <w:r>
        <w:tab/>
        <w:t>0461</w:t>
      </w:r>
    </w:p>
    <w:p w:rsidR="00000000" w:rsidRDefault="00C653B4">
      <w:pPr>
        <w:tabs>
          <w:tab w:val="left" w:pos="1134"/>
        </w:tabs>
        <w:ind w:left="1134" w:right="-1134" w:hanging="1134"/>
      </w:pPr>
      <w:r>
        <w:t>30z</w:t>
      </w:r>
      <w:r>
        <w:tab/>
        <w:t>D 12 Nr. 4/61</w:t>
      </w:r>
    </w:p>
    <w:p w:rsidR="00000000" w:rsidRDefault="00C653B4">
      <w:pPr>
        <w:tabs>
          <w:tab w:val="left" w:pos="1134"/>
        </w:tabs>
        <w:ind w:left="1134" w:right="-1134" w:hanging="1134"/>
      </w:pPr>
      <w:r>
        <w:t>40</w:t>
      </w:r>
      <w:r>
        <w:tab/>
      </w:r>
      <w:r>
        <w:rPr>
          <w:vanish/>
        </w:rPr>
        <w:t>p[</w:t>
      </w:r>
      <w:r>
        <w:t>Bonnart</w:t>
      </w:r>
      <w:r>
        <w:rPr>
          <w:vanish/>
        </w:rPr>
        <w:t>]p</w:t>
      </w:r>
      <w:r>
        <w:t xml:space="preserve">. </w:t>
      </w:r>
      <w:r>
        <w:rPr>
          <w:vanish/>
        </w:rPr>
        <w:t>s[</w:t>
      </w:r>
      <w:r>
        <w:t>Broschüren</w:t>
      </w:r>
      <w:r>
        <w:rPr>
          <w:vanish/>
        </w:rPr>
        <w:t>]s</w:t>
      </w:r>
    </w:p>
    <w:p w:rsidR="00000000" w:rsidRDefault="00C653B4">
      <w:pPr>
        <w:tabs>
          <w:tab w:val="left" w:pos="1134"/>
        </w:tabs>
        <w:ind w:left="1134" w:right="-1134" w:hanging="1134"/>
      </w:pPr>
      <w:r>
        <w:t>43</w:t>
      </w:r>
      <w:r>
        <w:tab/>
        <w:t>17</w:t>
      </w:r>
      <w:r>
        <w:t>91</w:t>
      </w:r>
    </w:p>
    <w:p w:rsidR="00000000" w:rsidRDefault="00C653B4">
      <w:pPr>
        <w:tabs>
          <w:tab w:val="left" w:pos="1134"/>
        </w:tabs>
        <w:ind w:left="1134" w:right="-1134" w:hanging="1134"/>
      </w:pPr>
      <w:r>
        <w:br w:type="page"/>
        <w:t>30</w:t>
      </w:r>
      <w:r>
        <w:tab/>
        <w:t>Nr. 5/6</w:t>
      </w:r>
    </w:p>
    <w:p w:rsidR="00000000" w:rsidRDefault="00C653B4">
      <w:pPr>
        <w:tabs>
          <w:tab w:val="left" w:pos="1134"/>
        </w:tabs>
        <w:ind w:left="1134" w:right="-1134" w:hanging="1134"/>
      </w:pPr>
      <w:r>
        <w:t>30a</w:t>
      </w:r>
      <w:r>
        <w:tab/>
        <w:t>0506</w:t>
      </w:r>
    </w:p>
    <w:p w:rsidR="00000000" w:rsidRDefault="00C653B4">
      <w:pPr>
        <w:tabs>
          <w:tab w:val="left" w:pos="1134"/>
        </w:tabs>
        <w:ind w:left="1134" w:right="-1134" w:hanging="1134"/>
      </w:pPr>
      <w:r>
        <w:t>30z</w:t>
      </w:r>
      <w:r>
        <w:tab/>
        <w:t>D 12 Nr. 5/6</w:t>
      </w:r>
    </w:p>
    <w:p w:rsidR="00000000" w:rsidRDefault="00C653B4">
      <w:pPr>
        <w:tabs>
          <w:tab w:val="left" w:pos="1134"/>
        </w:tabs>
        <w:ind w:left="1134" w:right="-1134" w:hanging="1134"/>
      </w:pPr>
      <w:r>
        <w:t>40</w:t>
      </w:r>
      <w:r>
        <w:tab/>
      </w:r>
      <w:r>
        <w:rPr>
          <w:vanish/>
        </w:rPr>
        <w:t>p[1{</w:t>
      </w:r>
      <w:r>
        <w:t>Bo</w:t>
      </w:r>
      <w:r>
        <w:sym w:font="Courier New" w:char="00DF"/>
      </w:r>
      <w:r>
        <w:t>e</w:t>
      </w:r>
      <w:r>
        <w:rPr>
          <w:vanish/>
        </w:rPr>
        <w:t>}</w:t>
      </w:r>
      <w:r>
        <w:t xml:space="preserve">, </w:t>
      </w:r>
      <w:r>
        <w:rPr>
          <w:vanish/>
        </w:rPr>
        <w:t>4{</w:t>
      </w:r>
      <w:r>
        <w:t>Professor</w:t>
      </w:r>
      <w:r>
        <w:rPr>
          <w:vanish/>
        </w:rPr>
        <w:t>}]p</w:t>
      </w:r>
      <w:r>
        <w:t xml:space="preserve">. </w:t>
      </w:r>
      <w:r>
        <w:rPr>
          <w:vanish/>
        </w:rPr>
        <w:t>s[</w:t>
      </w:r>
      <w:r>
        <w:t>Subskription</w:t>
      </w:r>
      <w:r>
        <w:rPr>
          <w:vanish/>
        </w:rPr>
        <w:t>]s</w:t>
      </w:r>
    </w:p>
    <w:p w:rsidR="00000000" w:rsidRDefault="00C653B4">
      <w:pPr>
        <w:tabs>
          <w:tab w:val="left" w:pos="1134"/>
        </w:tabs>
        <w:ind w:left="1134" w:right="-1134" w:hanging="1134"/>
      </w:pPr>
      <w:r>
        <w:t>43</w:t>
      </w:r>
      <w:r>
        <w:tab/>
        <w:t>1829</w:t>
      </w:r>
    </w:p>
    <w:p w:rsidR="00000000" w:rsidRDefault="00C653B4">
      <w:pPr>
        <w:tabs>
          <w:tab w:val="left" w:pos="1134"/>
        </w:tabs>
        <w:ind w:left="1134" w:right="-1134" w:hanging="1134"/>
      </w:pPr>
      <w:r>
        <w:br w:type="page"/>
        <w:t>30</w:t>
      </w:r>
      <w:r>
        <w:tab/>
        <w:t>Nr. 5/11</w:t>
      </w:r>
    </w:p>
    <w:p w:rsidR="00000000" w:rsidRDefault="00C653B4">
      <w:pPr>
        <w:tabs>
          <w:tab w:val="left" w:pos="1134"/>
        </w:tabs>
        <w:ind w:left="1134" w:right="-1134" w:hanging="1134"/>
      </w:pPr>
      <w:r>
        <w:t>30a</w:t>
      </w:r>
      <w:r>
        <w:tab/>
        <w:t>0511</w:t>
      </w:r>
    </w:p>
    <w:p w:rsidR="00000000" w:rsidRDefault="00C653B4">
      <w:pPr>
        <w:tabs>
          <w:tab w:val="left" w:pos="1134"/>
        </w:tabs>
        <w:ind w:left="1134" w:right="-1134" w:hanging="1134"/>
      </w:pPr>
      <w:r>
        <w:t>30z</w:t>
      </w:r>
      <w:r>
        <w:tab/>
        <w:t>D 12 Nr. 5/11</w:t>
      </w:r>
    </w:p>
    <w:p w:rsidR="00000000" w:rsidRDefault="00C653B4">
      <w:pPr>
        <w:tabs>
          <w:tab w:val="left" w:pos="1134"/>
        </w:tabs>
        <w:ind w:left="1134" w:right="-1134" w:hanging="1134"/>
      </w:pPr>
      <w:r>
        <w:t>40</w:t>
      </w:r>
      <w:r>
        <w:tab/>
      </w:r>
      <w:r>
        <w:rPr>
          <w:vanish/>
        </w:rPr>
        <w:t>p[1{</w:t>
      </w:r>
      <w:r>
        <w:t>Boudin</w:t>
      </w:r>
      <w:r>
        <w:rPr>
          <w:vanish/>
        </w:rPr>
        <w:t>}</w:t>
      </w:r>
      <w:r>
        <w:t xml:space="preserve">, </w:t>
      </w:r>
      <w:r>
        <w:rPr>
          <w:vanish/>
        </w:rPr>
        <w:t>4{</w:t>
      </w:r>
      <w:r>
        <w:t>Dr.</w:t>
      </w:r>
      <w:r>
        <w:rPr>
          <w:vanish/>
        </w:rPr>
        <w:t>}]p</w:t>
      </w:r>
      <w:r>
        <w:t xml:space="preserve"> </w:t>
      </w:r>
      <w:r>
        <w:rPr>
          <w:vanish/>
        </w:rPr>
        <w:t>s[</w:t>
      </w:r>
      <w:r>
        <w:t>Werk</w:t>
      </w:r>
      <w:r>
        <w:rPr>
          <w:vanish/>
        </w:rPr>
        <w:t>]s</w:t>
      </w:r>
    </w:p>
    <w:p w:rsidR="00000000" w:rsidRDefault="00C653B4">
      <w:pPr>
        <w:tabs>
          <w:tab w:val="left" w:pos="1134"/>
        </w:tabs>
        <w:ind w:left="1134" w:right="-1134" w:hanging="1134"/>
      </w:pPr>
      <w:r>
        <w:t>43</w:t>
      </w:r>
      <w:r>
        <w:tab/>
        <w:t>1842</w:t>
      </w:r>
    </w:p>
    <w:p w:rsidR="00000000" w:rsidRDefault="00C653B4">
      <w:pPr>
        <w:tabs>
          <w:tab w:val="left" w:pos="1134"/>
        </w:tabs>
        <w:ind w:left="1134" w:right="-1134" w:hanging="1134"/>
      </w:pPr>
      <w:r>
        <w:br w:type="page"/>
        <w:t>30</w:t>
      </w:r>
      <w:r>
        <w:tab/>
        <w:t>Nr. 5/12</w:t>
      </w:r>
    </w:p>
    <w:p w:rsidR="00000000" w:rsidRDefault="00C653B4">
      <w:pPr>
        <w:tabs>
          <w:tab w:val="left" w:pos="1134"/>
        </w:tabs>
        <w:ind w:left="1134" w:right="-1134" w:hanging="1134"/>
      </w:pPr>
      <w:r>
        <w:t>30a</w:t>
      </w:r>
      <w:r>
        <w:tab/>
        <w:t>0512</w:t>
      </w:r>
    </w:p>
    <w:p w:rsidR="00000000" w:rsidRDefault="00C653B4">
      <w:pPr>
        <w:tabs>
          <w:tab w:val="left" w:pos="1134"/>
        </w:tabs>
        <w:ind w:left="1134" w:right="-1134" w:hanging="1134"/>
      </w:pPr>
      <w:r>
        <w:t>30z</w:t>
      </w:r>
      <w:r>
        <w:tab/>
        <w:t>D 12 Nr. 5/12</w:t>
      </w:r>
    </w:p>
    <w:p w:rsidR="00000000" w:rsidRDefault="00C653B4">
      <w:pPr>
        <w:tabs>
          <w:tab w:val="left" w:pos="1134"/>
        </w:tabs>
        <w:ind w:left="1134" w:right="-1134" w:hanging="1134"/>
      </w:pPr>
      <w:r>
        <w:t>40</w:t>
      </w:r>
      <w:r>
        <w:tab/>
      </w:r>
      <w:r>
        <w:rPr>
          <w:vanish/>
        </w:rPr>
        <w:t>p[1{</w:t>
      </w:r>
      <w:r>
        <w:t>Bouge</w:t>
      </w:r>
      <w:r>
        <w:rPr>
          <w:vanish/>
        </w:rPr>
        <w:t>}</w:t>
      </w:r>
      <w:r>
        <w:t xml:space="preserve">, </w:t>
      </w:r>
      <w:r>
        <w:rPr>
          <w:vanish/>
        </w:rPr>
        <w:t>8{</w:t>
      </w:r>
      <w:r>
        <w:t>de</w:t>
      </w:r>
      <w:r>
        <w:rPr>
          <w:vanish/>
        </w:rPr>
        <w:t>}]p</w:t>
      </w:r>
      <w:r>
        <w:t xml:space="preserve">. </w:t>
      </w:r>
      <w:r>
        <w:rPr>
          <w:vanish/>
        </w:rPr>
        <w:t>s[</w:t>
      </w:r>
      <w:r>
        <w:t>Atlas</w:t>
      </w:r>
      <w:r>
        <w:rPr>
          <w:vanish/>
        </w:rPr>
        <w:t>]s</w:t>
      </w:r>
    </w:p>
    <w:p w:rsidR="00000000" w:rsidRDefault="00C653B4">
      <w:pPr>
        <w:tabs>
          <w:tab w:val="left" w:pos="1134"/>
        </w:tabs>
        <w:ind w:left="1134" w:right="-1134" w:hanging="1134"/>
      </w:pPr>
      <w:r>
        <w:t>43</w:t>
      </w:r>
      <w:r>
        <w:tab/>
        <w:t>1803 ; 1810 - 1811</w:t>
      </w:r>
    </w:p>
    <w:p w:rsidR="00000000" w:rsidRDefault="00C653B4">
      <w:pPr>
        <w:tabs>
          <w:tab w:val="left" w:pos="1134"/>
        </w:tabs>
        <w:ind w:left="1134" w:right="-1134" w:hanging="1134"/>
      </w:pPr>
      <w:r>
        <w:br w:type="page"/>
        <w:t>30</w:t>
      </w:r>
      <w:r>
        <w:tab/>
        <w:t>Nr. 5/16</w:t>
      </w:r>
    </w:p>
    <w:p w:rsidR="00000000" w:rsidRDefault="00C653B4">
      <w:pPr>
        <w:tabs>
          <w:tab w:val="left" w:pos="1134"/>
        </w:tabs>
        <w:ind w:left="1134" w:right="-1134" w:hanging="1134"/>
      </w:pPr>
      <w:r>
        <w:t>30a</w:t>
      </w:r>
      <w:r>
        <w:tab/>
        <w:t>0516</w:t>
      </w:r>
    </w:p>
    <w:p w:rsidR="00000000" w:rsidRDefault="00C653B4">
      <w:pPr>
        <w:tabs>
          <w:tab w:val="left" w:pos="1134"/>
        </w:tabs>
        <w:ind w:left="1134" w:right="-1134" w:hanging="1134"/>
      </w:pPr>
      <w:r>
        <w:t>30z</w:t>
      </w:r>
      <w:r>
        <w:tab/>
        <w:t>D 12 Nr. 5/16</w:t>
      </w:r>
    </w:p>
    <w:p w:rsidR="00000000" w:rsidRDefault="00C653B4">
      <w:pPr>
        <w:tabs>
          <w:tab w:val="left" w:pos="1134"/>
        </w:tabs>
        <w:ind w:left="1134" w:right="-1134" w:hanging="1134"/>
      </w:pPr>
      <w:r>
        <w:t>40</w:t>
      </w:r>
      <w:r>
        <w:tab/>
      </w:r>
      <w:r>
        <w:rPr>
          <w:vanish/>
        </w:rPr>
        <w:t>p[</w:t>
      </w:r>
      <w:r>
        <w:t>Bouterwek</w:t>
      </w:r>
      <w:r>
        <w:rPr>
          <w:vanish/>
        </w:rPr>
        <w:t>]p</w:t>
      </w:r>
      <w:r>
        <w:t xml:space="preserve">. </w:t>
      </w:r>
      <w:r>
        <w:rPr>
          <w:vanish/>
        </w:rPr>
        <w:t>s[</w:t>
      </w:r>
      <w:r>
        <w:t>Drucksache</w:t>
      </w:r>
      <w:r>
        <w:rPr>
          <w:vanish/>
        </w:rPr>
        <w:t>]s</w:t>
      </w:r>
    </w:p>
    <w:p w:rsidR="00000000" w:rsidRDefault="00C653B4">
      <w:pPr>
        <w:tabs>
          <w:tab w:val="left" w:pos="1134"/>
        </w:tabs>
        <w:ind w:left="1134" w:right="-1134" w:hanging="1134"/>
      </w:pPr>
      <w:r>
        <w:t>43</w:t>
      </w:r>
      <w:r>
        <w:tab/>
        <w:t>1795</w:t>
      </w:r>
    </w:p>
    <w:p w:rsidR="00000000" w:rsidRDefault="00C653B4">
      <w:pPr>
        <w:tabs>
          <w:tab w:val="left" w:pos="1134"/>
        </w:tabs>
        <w:ind w:left="1134" w:right="-1134" w:hanging="1134"/>
      </w:pPr>
      <w:r>
        <w:br w:type="page"/>
        <w:t>30</w:t>
      </w:r>
      <w:r>
        <w:tab/>
        <w:t>Nr. 5/17</w:t>
      </w:r>
    </w:p>
    <w:p w:rsidR="00000000" w:rsidRDefault="00C653B4">
      <w:pPr>
        <w:tabs>
          <w:tab w:val="left" w:pos="1134"/>
        </w:tabs>
        <w:ind w:left="1134" w:right="-1134" w:hanging="1134"/>
      </w:pPr>
      <w:r>
        <w:t>30a</w:t>
      </w:r>
      <w:r>
        <w:tab/>
        <w:t>0517</w:t>
      </w:r>
    </w:p>
    <w:p w:rsidR="00000000" w:rsidRDefault="00C653B4">
      <w:pPr>
        <w:tabs>
          <w:tab w:val="left" w:pos="1134"/>
        </w:tabs>
        <w:ind w:left="1134" w:right="-1134" w:hanging="1134"/>
      </w:pPr>
      <w:r>
        <w:t>30z</w:t>
      </w:r>
      <w:r>
        <w:tab/>
        <w:t>D 12 Nr. 5/17</w:t>
      </w:r>
    </w:p>
    <w:p w:rsidR="00000000" w:rsidRDefault="00C653B4">
      <w:pPr>
        <w:tabs>
          <w:tab w:val="left" w:pos="1134"/>
        </w:tabs>
        <w:ind w:left="1134" w:right="-1134" w:hanging="1134"/>
      </w:pPr>
      <w:r>
        <w:t>40</w:t>
      </w:r>
      <w:r>
        <w:tab/>
      </w:r>
      <w:r>
        <w:rPr>
          <w:vanish/>
        </w:rPr>
        <w:t>p[1{</w:t>
      </w:r>
      <w:r>
        <w:t>Boyneburg</w:t>
      </w:r>
      <w:r>
        <w:rPr>
          <w:vanish/>
        </w:rPr>
        <w:t>}</w:t>
      </w:r>
      <w:r>
        <w:t xml:space="preserve">, </w:t>
      </w:r>
      <w:r>
        <w:rPr>
          <w:vanish/>
        </w:rPr>
        <w:t>8{</w:t>
      </w:r>
      <w:r>
        <w:t>von</w:t>
      </w:r>
      <w:r>
        <w:rPr>
          <w:vanish/>
        </w:rPr>
        <w:t>}]p</w:t>
      </w:r>
      <w:r>
        <w:t xml:space="preserve">. </w:t>
      </w:r>
      <w:r>
        <w:rPr>
          <w:vanish/>
        </w:rPr>
        <w:t>s[</w:t>
      </w:r>
      <w:r>
        <w:t>Schrift</w:t>
      </w:r>
      <w:r>
        <w:rPr>
          <w:vanish/>
        </w:rPr>
        <w:t>]s</w:t>
      </w:r>
    </w:p>
    <w:p w:rsidR="00000000" w:rsidRDefault="00C653B4">
      <w:pPr>
        <w:tabs>
          <w:tab w:val="left" w:pos="1134"/>
        </w:tabs>
        <w:ind w:left="1134" w:right="-1134" w:hanging="1134"/>
      </w:pPr>
      <w:r>
        <w:t>43</w:t>
      </w:r>
      <w:r>
        <w:tab/>
        <w:t>1829</w:t>
      </w:r>
    </w:p>
    <w:p w:rsidR="00000000" w:rsidRDefault="00C653B4">
      <w:pPr>
        <w:tabs>
          <w:tab w:val="left" w:pos="1134"/>
        </w:tabs>
        <w:ind w:left="1134" w:right="-1134" w:hanging="1134"/>
      </w:pPr>
      <w:r>
        <w:br w:type="page"/>
        <w:t>30</w:t>
      </w:r>
      <w:r>
        <w:tab/>
        <w:t>Nr. 5/24</w:t>
      </w:r>
    </w:p>
    <w:p w:rsidR="00000000" w:rsidRDefault="00C653B4">
      <w:pPr>
        <w:tabs>
          <w:tab w:val="left" w:pos="1134"/>
        </w:tabs>
        <w:ind w:left="1134" w:right="-1134" w:hanging="1134"/>
      </w:pPr>
      <w:r>
        <w:t>30a</w:t>
      </w:r>
      <w:r>
        <w:tab/>
        <w:t>0524</w:t>
      </w:r>
    </w:p>
    <w:p w:rsidR="00000000" w:rsidRDefault="00C653B4">
      <w:pPr>
        <w:tabs>
          <w:tab w:val="left" w:pos="1134"/>
        </w:tabs>
        <w:ind w:left="1134" w:right="-1134" w:hanging="1134"/>
      </w:pPr>
      <w:r>
        <w:t>30z</w:t>
      </w:r>
      <w:r>
        <w:tab/>
        <w:t>D 12 Nr. 5/24</w:t>
      </w:r>
    </w:p>
    <w:p w:rsidR="00000000" w:rsidRDefault="00C653B4">
      <w:pPr>
        <w:tabs>
          <w:tab w:val="left" w:pos="1134"/>
        </w:tabs>
        <w:ind w:left="1134" w:right="-1134" w:hanging="1134"/>
      </w:pPr>
      <w:r>
        <w:t>40</w:t>
      </w:r>
      <w:r>
        <w:tab/>
      </w:r>
      <w:r>
        <w:rPr>
          <w:vanish/>
        </w:rPr>
        <w:t>p[1{</w:t>
      </w:r>
      <w:r>
        <w:t>Braubach</w:t>
      </w:r>
      <w:r>
        <w:rPr>
          <w:vanish/>
        </w:rPr>
        <w:t>}</w:t>
      </w:r>
      <w:r>
        <w:t xml:space="preserve">, </w:t>
      </w:r>
      <w:r>
        <w:rPr>
          <w:vanish/>
        </w:rPr>
        <w:t>4{</w:t>
      </w:r>
      <w:r>
        <w:t>Professo</w:t>
      </w:r>
      <w:r>
        <w:t>r Dr.</w:t>
      </w:r>
      <w:r>
        <w:rPr>
          <w:vanish/>
        </w:rPr>
        <w:t>}]p</w:t>
      </w:r>
      <w:r>
        <w:t xml:space="preserve"> Programme und </w:t>
      </w:r>
      <w:r>
        <w:rPr>
          <w:vanish/>
        </w:rPr>
        <w:t>s[</w:t>
      </w:r>
      <w:r>
        <w:t>Werke</w:t>
      </w:r>
      <w:r>
        <w:rPr>
          <w:vanish/>
        </w:rPr>
        <w:t>]s</w:t>
      </w:r>
    </w:p>
    <w:p w:rsidR="00000000" w:rsidRDefault="00C653B4">
      <w:pPr>
        <w:tabs>
          <w:tab w:val="left" w:pos="1134"/>
        </w:tabs>
        <w:ind w:left="1134" w:right="-1134" w:hanging="1134"/>
      </w:pPr>
      <w:r>
        <w:t>43</w:t>
      </w:r>
      <w:r>
        <w:tab/>
        <w:t>1827 - 1829</w:t>
      </w:r>
    </w:p>
    <w:p w:rsidR="00000000" w:rsidRDefault="00C653B4">
      <w:pPr>
        <w:tabs>
          <w:tab w:val="left" w:pos="1134"/>
        </w:tabs>
        <w:ind w:left="1134" w:right="-1134" w:hanging="1134"/>
      </w:pPr>
      <w:r>
        <w:br w:type="page"/>
        <w:t>30</w:t>
      </w:r>
      <w:r>
        <w:tab/>
        <w:t>Nr. 5/31</w:t>
      </w:r>
    </w:p>
    <w:p w:rsidR="00000000" w:rsidRDefault="00C653B4">
      <w:pPr>
        <w:tabs>
          <w:tab w:val="left" w:pos="1134"/>
        </w:tabs>
        <w:ind w:left="1134" w:right="-1134" w:hanging="1134"/>
      </w:pPr>
      <w:r>
        <w:t>30a</w:t>
      </w:r>
      <w:r>
        <w:tab/>
        <w:t>0531</w:t>
      </w:r>
    </w:p>
    <w:p w:rsidR="00000000" w:rsidRDefault="00C653B4">
      <w:pPr>
        <w:tabs>
          <w:tab w:val="left" w:pos="1134"/>
        </w:tabs>
        <w:ind w:left="1134" w:right="-1134" w:hanging="1134"/>
      </w:pPr>
      <w:r>
        <w:t>30z</w:t>
      </w:r>
      <w:r>
        <w:tab/>
        <w:t>D 12 Nr. 5/31</w:t>
      </w:r>
    </w:p>
    <w:p w:rsidR="00000000" w:rsidRDefault="00C653B4">
      <w:pPr>
        <w:tabs>
          <w:tab w:val="left" w:pos="1134"/>
        </w:tabs>
        <w:ind w:left="1134" w:right="-1134" w:hanging="1134"/>
      </w:pPr>
      <w:r>
        <w:t>40</w:t>
      </w:r>
      <w:r>
        <w:tab/>
      </w:r>
      <w:r>
        <w:rPr>
          <w:vanish/>
        </w:rPr>
        <w:t>p[1{</w:t>
      </w:r>
      <w:r>
        <w:t>Bredé</w:t>
      </w:r>
      <w:r>
        <w:rPr>
          <w:vanish/>
        </w:rPr>
        <w:t>}</w:t>
      </w:r>
      <w:r>
        <w:t xml:space="preserve">, </w:t>
      </w:r>
      <w:r>
        <w:rPr>
          <w:vanish/>
        </w:rPr>
        <w:t>5{s[</w:t>
      </w:r>
      <w:r>
        <w:t>Buchhändler</w:t>
      </w:r>
      <w:r>
        <w:rPr>
          <w:vanish/>
        </w:rPr>
        <w:t>]s}]p</w:t>
      </w:r>
      <w:r>
        <w:t xml:space="preserve">. </w:t>
      </w:r>
      <w:r>
        <w:rPr>
          <w:vanish/>
        </w:rPr>
        <w:t>s[</w:t>
      </w:r>
      <w:r>
        <w:t>Subscriptionen</w:t>
      </w:r>
      <w:r>
        <w:rPr>
          <w:vanish/>
        </w:rPr>
        <w:t>]s</w:t>
      </w:r>
    </w:p>
    <w:p w:rsidR="00000000" w:rsidRDefault="00C653B4">
      <w:pPr>
        <w:tabs>
          <w:tab w:val="left" w:pos="1134"/>
        </w:tabs>
        <w:ind w:left="1134" w:right="-1134" w:hanging="1134"/>
      </w:pPr>
      <w:r>
        <w:t>43</w:t>
      </w:r>
      <w:r>
        <w:tab/>
        <w:t>1817</w:t>
      </w:r>
    </w:p>
    <w:p w:rsidR="00000000" w:rsidRDefault="00C653B4">
      <w:pPr>
        <w:tabs>
          <w:tab w:val="left" w:pos="1134"/>
        </w:tabs>
        <w:ind w:left="1134" w:right="-1134" w:hanging="1134"/>
      </w:pPr>
      <w:r>
        <w:br w:type="page"/>
        <w:t>30</w:t>
      </w:r>
      <w:r>
        <w:tab/>
        <w:t>Nr. 6/11</w:t>
      </w:r>
    </w:p>
    <w:p w:rsidR="00000000" w:rsidRDefault="00C653B4">
      <w:pPr>
        <w:tabs>
          <w:tab w:val="left" w:pos="1134"/>
        </w:tabs>
        <w:ind w:left="1134" w:right="-1134" w:hanging="1134"/>
      </w:pPr>
      <w:r>
        <w:t>30a</w:t>
      </w:r>
      <w:r>
        <w:tab/>
        <w:t>0611</w:t>
      </w:r>
    </w:p>
    <w:p w:rsidR="00000000" w:rsidRDefault="00C653B4">
      <w:pPr>
        <w:tabs>
          <w:tab w:val="left" w:pos="1134"/>
        </w:tabs>
        <w:ind w:left="1134" w:right="-1134" w:hanging="1134"/>
      </w:pPr>
      <w:r>
        <w:t>30z</w:t>
      </w:r>
      <w:r>
        <w:tab/>
        <w:t>D 12 Nr. 6/11</w:t>
      </w:r>
    </w:p>
    <w:p w:rsidR="00000000" w:rsidRDefault="00C653B4">
      <w:pPr>
        <w:tabs>
          <w:tab w:val="left" w:pos="1134"/>
        </w:tabs>
        <w:ind w:left="1134" w:right="-1134" w:hanging="1134"/>
      </w:pPr>
      <w:r>
        <w:t>40</w:t>
      </w:r>
      <w:r>
        <w:tab/>
      </w:r>
      <w:r>
        <w:rPr>
          <w:vanish/>
        </w:rPr>
        <w:t>p[1{</w:t>
      </w:r>
      <w:r>
        <w:t>Castre</w:t>
      </w:r>
      <w:r>
        <w:rPr>
          <w:vanish/>
        </w:rPr>
        <w:t>}</w:t>
      </w:r>
      <w:r>
        <w:t xml:space="preserve">, </w:t>
      </w:r>
      <w:r>
        <w:rPr>
          <w:vanish/>
        </w:rPr>
        <w:t>8{</w:t>
      </w:r>
      <w:r>
        <w:t>de</w:t>
      </w:r>
      <w:r>
        <w:rPr>
          <w:vanish/>
        </w:rPr>
        <w:t>}]p</w:t>
      </w:r>
      <w:r>
        <w:t xml:space="preserve">. </w:t>
      </w:r>
      <w:r>
        <w:rPr>
          <w:vanish/>
        </w:rPr>
        <w:t>s[2{</w:t>
      </w:r>
      <w:r>
        <w:t>Veröffentlichung eines</w:t>
      </w:r>
      <w:r>
        <w:rPr>
          <w:vanish/>
        </w:rPr>
        <w:t>}</w:t>
      </w:r>
      <w:r>
        <w:t xml:space="preserve"> </w:t>
      </w:r>
      <w:r>
        <w:rPr>
          <w:vanish/>
        </w:rPr>
        <w:t>1{</w:t>
      </w:r>
      <w:r>
        <w:t>Werk</w:t>
      </w:r>
      <w:r>
        <w:rPr>
          <w:vanish/>
        </w:rPr>
        <w:t>}]s</w:t>
      </w:r>
      <w:r>
        <w:t>es</w:t>
      </w:r>
    </w:p>
    <w:p w:rsidR="00000000" w:rsidRDefault="00C653B4">
      <w:pPr>
        <w:tabs>
          <w:tab w:val="left" w:pos="1134"/>
        </w:tabs>
        <w:ind w:left="1134" w:right="-1134" w:hanging="1134"/>
      </w:pPr>
      <w:r>
        <w:t>43</w:t>
      </w:r>
      <w:r>
        <w:tab/>
        <w:t>1801</w:t>
      </w:r>
    </w:p>
    <w:p w:rsidR="00000000" w:rsidRDefault="00C653B4">
      <w:pPr>
        <w:tabs>
          <w:tab w:val="left" w:pos="1134"/>
        </w:tabs>
        <w:ind w:left="1134" w:right="-1134" w:hanging="1134"/>
      </w:pPr>
      <w:r>
        <w:br w:type="page"/>
        <w:t>30</w:t>
      </w:r>
      <w:r>
        <w:tab/>
        <w:t>Nr. 6/20</w:t>
      </w:r>
    </w:p>
    <w:p w:rsidR="00000000" w:rsidRDefault="00C653B4">
      <w:pPr>
        <w:tabs>
          <w:tab w:val="left" w:pos="1134"/>
        </w:tabs>
        <w:ind w:left="1134" w:right="-1134" w:hanging="1134"/>
      </w:pPr>
      <w:r>
        <w:t>30a</w:t>
      </w:r>
      <w:r>
        <w:tab/>
        <w:t>0620</w:t>
      </w:r>
    </w:p>
    <w:p w:rsidR="00000000" w:rsidRDefault="00C653B4">
      <w:pPr>
        <w:tabs>
          <w:tab w:val="left" w:pos="1134"/>
        </w:tabs>
        <w:ind w:left="1134" w:right="-1134" w:hanging="1134"/>
      </w:pPr>
      <w:r>
        <w:t>30z</w:t>
      </w:r>
      <w:r>
        <w:tab/>
        <w:t>D 12 Nr. 6/20</w:t>
      </w:r>
    </w:p>
    <w:p w:rsidR="00000000" w:rsidRDefault="00C653B4">
      <w:pPr>
        <w:tabs>
          <w:tab w:val="left" w:pos="1134"/>
        </w:tabs>
        <w:ind w:left="1134" w:right="-1134" w:hanging="1134"/>
      </w:pPr>
      <w:r>
        <w:t>40</w:t>
      </w:r>
      <w:r>
        <w:tab/>
      </w:r>
      <w:r>
        <w:rPr>
          <w:vanish/>
        </w:rPr>
        <w:t>p[1{</w:t>
      </w:r>
      <w:r>
        <w:t>Chryselius</w:t>
      </w:r>
      <w:r>
        <w:rPr>
          <w:vanish/>
        </w:rPr>
        <w:t>}</w:t>
      </w:r>
      <w:r>
        <w:t xml:space="preserve">, </w:t>
      </w:r>
      <w:r>
        <w:rPr>
          <w:vanish/>
        </w:rPr>
        <w:t>8{</w:t>
      </w:r>
      <w:r>
        <w:t>v.</w:t>
      </w:r>
      <w:r>
        <w:rPr>
          <w:vanish/>
        </w:rPr>
        <w:t>}</w:t>
      </w:r>
      <w:r>
        <w:t xml:space="preserve"> </w:t>
      </w:r>
      <w:r>
        <w:rPr>
          <w:vanish/>
        </w:rPr>
        <w:t>5{</w:t>
      </w:r>
      <w:r>
        <w:t>Schriftsteller</w:t>
      </w:r>
      <w:r>
        <w:rPr>
          <w:vanish/>
        </w:rPr>
        <w:t>}]p</w:t>
      </w:r>
      <w:r>
        <w:t xml:space="preserve">. </w:t>
      </w:r>
      <w:r>
        <w:rPr>
          <w:vanish/>
        </w:rPr>
        <w:t>s[</w:t>
      </w:r>
      <w:r>
        <w:t>Abonnement</w:t>
      </w:r>
      <w:r>
        <w:rPr>
          <w:vanish/>
        </w:rPr>
        <w:t>]s</w:t>
      </w:r>
    </w:p>
    <w:p w:rsidR="00000000" w:rsidRDefault="00C653B4">
      <w:pPr>
        <w:tabs>
          <w:tab w:val="left" w:pos="1134"/>
        </w:tabs>
        <w:ind w:left="1134" w:right="-1134" w:hanging="1134"/>
      </w:pPr>
      <w:r>
        <w:t>43</w:t>
      </w:r>
      <w:r>
        <w:tab/>
        <w:t>1826</w:t>
      </w:r>
    </w:p>
    <w:p w:rsidR="00000000" w:rsidRDefault="00C653B4">
      <w:pPr>
        <w:tabs>
          <w:tab w:val="left" w:pos="1134"/>
        </w:tabs>
        <w:ind w:left="1134" w:right="-1134" w:hanging="1134"/>
      </w:pPr>
      <w:r>
        <w:br w:type="page"/>
        <w:t>30</w:t>
      </w:r>
      <w:r>
        <w:tab/>
        <w:t>Nr. 6/28</w:t>
      </w:r>
    </w:p>
    <w:p w:rsidR="00000000" w:rsidRDefault="00C653B4">
      <w:pPr>
        <w:tabs>
          <w:tab w:val="left" w:pos="1134"/>
        </w:tabs>
        <w:ind w:left="1134" w:right="-1134" w:hanging="1134"/>
      </w:pPr>
      <w:r>
        <w:t>30a</w:t>
      </w:r>
      <w:r>
        <w:tab/>
        <w:t>0628</w:t>
      </w:r>
    </w:p>
    <w:p w:rsidR="00000000" w:rsidRDefault="00C653B4">
      <w:pPr>
        <w:tabs>
          <w:tab w:val="left" w:pos="1134"/>
        </w:tabs>
        <w:ind w:left="1134" w:right="-1134" w:hanging="1134"/>
      </w:pPr>
      <w:r>
        <w:t>30z</w:t>
      </w:r>
      <w:r>
        <w:tab/>
        <w:t>D 12 Nr. 6/28</w:t>
      </w:r>
    </w:p>
    <w:p w:rsidR="00000000" w:rsidRDefault="00C653B4">
      <w:pPr>
        <w:tabs>
          <w:tab w:val="left" w:pos="1134"/>
        </w:tabs>
        <w:ind w:left="1134" w:right="-1134" w:hanging="1134"/>
      </w:pPr>
      <w:r>
        <w:t>40</w:t>
      </w:r>
      <w:r>
        <w:tab/>
      </w:r>
      <w:r>
        <w:rPr>
          <w:vanish/>
        </w:rPr>
        <w:t>p[</w:t>
      </w:r>
      <w:r>
        <w:t>Costa</w:t>
      </w:r>
      <w:r>
        <w:rPr>
          <w:vanish/>
        </w:rPr>
        <w:t>]p</w:t>
      </w:r>
      <w:r>
        <w:t xml:space="preserve">, </w:t>
      </w:r>
      <w:r>
        <w:rPr>
          <w:vanish/>
        </w:rPr>
        <w:t>s[</w:t>
      </w:r>
      <w:r>
        <w:t>Büchlein</w:t>
      </w:r>
      <w:r>
        <w:rPr>
          <w:vanish/>
        </w:rPr>
        <w:t>]s</w:t>
      </w:r>
    </w:p>
    <w:p w:rsidR="00000000" w:rsidRDefault="00C653B4">
      <w:pPr>
        <w:tabs>
          <w:tab w:val="left" w:pos="1134"/>
        </w:tabs>
        <w:ind w:left="1134" w:right="-1134" w:hanging="1134"/>
      </w:pPr>
      <w:r>
        <w:t>43</w:t>
      </w:r>
      <w:r>
        <w:tab/>
        <w:t>1847</w:t>
      </w:r>
    </w:p>
    <w:p w:rsidR="00000000" w:rsidRDefault="00C653B4">
      <w:pPr>
        <w:tabs>
          <w:tab w:val="left" w:pos="1134"/>
        </w:tabs>
        <w:ind w:left="1134" w:right="-1134" w:hanging="1134"/>
      </w:pPr>
      <w:r>
        <w:br w:type="page"/>
        <w:t>30</w:t>
      </w:r>
      <w:r>
        <w:tab/>
        <w:t>Nr. 6/31</w:t>
      </w:r>
    </w:p>
    <w:p w:rsidR="00000000" w:rsidRDefault="00C653B4">
      <w:pPr>
        <w:tabs>
          <w:tab w:val="left" w:pos="1134"/>
        </w:tabs>
        <w:ind w:left="1134" w:right="-1134" w:hanging="1134"/>
      </w:pPr>
      <w:r>
        <w:t>30a</w:t>
      </w:r>
      <w:r>
        <w:tab/>
        <w:t>0631</w:t>
      </w:r>
    </w:p>
    <w:p w:rsidR="00000000" w:rsidRDefault="00C653B4">
      <w:pPr>
        <w:tabs>
          <w:tab w:val="left" w:pos="1134"/>
        </w:tabs>
        <w:ind w:left="1134" w:right="-1134" w:hanging="1134"/>
      </w:pPr>
      <w:r>
        <w:t>30z</w:t>
      </w:r>
      <w:r>
        <w:tab/>
        <w:t>D 12 Nr. 6/31</w:t>
      </w:r>
    </w:p>
    <w:p w:rsidR="00000000" w:rsidRDefault="00C653B4">
      <w:pPr>
        <w:tabs>
          <w:tab w:val="left" w:pos="1134"/>
        </w:tabs>
        <w:ind w:left="1134" w:right="-1134" w:hanging="1134"/>
      </w:pPr>
      <w:r>
        <w:t>40</w:t>
      </w:r>
      <w:r>
        <w:tab/>
      </w:r>
      <w:r>
        <w:rPr>
          <w:vanish/>
        </w:rPr>
        <w:t>p[1{</w:t>
      </w:r>
      <w:r>
        <w:t>Courcelles</w:t>
      </w:r>
      <w:r>
        <w:rPr>
          <w:vanish/>
        </w:rPr>
        <w:t>}</w:t>
      </w:r>
      <w:r>
        <w:t xml:space="preserve">, </w:t>
      </w:r>
      <w:r>
        <w:rPr>
          <w:vanish/>
        </w:rPr>
        <w:t>8{</w:t>
      </w:r>
      <w:r>
        <w:t>de</w:t>
      </w:r>
      <w:r>
        <w:rPr>
          <w:vanish/>
        </w:rPr>
        <w:t>}]p</w:t>
      </w:r>
      <w:r>
        <w:t xml:space="preserve">. </w:t>
      </w:r>
      <w:r>
        <w:rPr>
          <w:vanish/>
        </w:rPr>
        <w:t>s[</w:t>
      </w:r>
      <w:r>
        <w:t>Subskription</w:t>
      </w:r>
      <w:r>
        <w:rPr>
          <w:vanish/>
        </w:rPr>
        <w:t>]s</w:t>
      </w:r>
    </w:p>
    <w:p w:rsidR="00000000" w:rsidRDefault="00C653B4">
      <w:pPr>
        <w:tabs>
          <w:tab w:val="left" w:pos="1134"/>
        </w:tabs>
        <w:ind w:left="1134" w:right="-1134" w:hanging="1134"/>
      </w:pPr>
      <w:r>
        <w:t>43</w:t>
      </w:r>
      <w:r>
        <w:tab/>
        <w:t>1821</w:t>
      </w:r>
    </w:p>
    <w:p w:rsidR="00000000" w:rsidRDefault="00C653B4">
      <w:pPr>
        <w:tabs>
          <w:tab w:val="left" w:pos="1134"/>
        </w:tabs>
        <w:ind w:left="1134" w:right="-1134" w:hanging="1134"/>
      </w:pPr>
      <w:r>
        <w:br w:type="page"/>
        <w:t>30</w:t>
      </w:r>
      <w:r>
        <w:tab/>
        <w:t>Nr. 6/34</w:t>
      </w:r>
    </w:p>
    <w:p w:rsidR="00000000" w:rsidRDefault="00C653B4">
      <w:pPr>
        <w:tabs>
          <w:tab w:val="left" w:pos="1134"/>
        </w:tabs>
        <w:ind w:left="1134" w:right="-1134" w:hanging="1134"/>
      </w:pPr>
      <w:r>
        <w:t>30a</w:t>
      </w:r>
      <w:r>
        <w:tab/>
        <w:t>0634</w:t>
      </w:r>
    </w:p>
    <w:p w:rsidR="00000000" w:rsidRDefault="00C653B4">
      <w:pPr>
        <w:tabs>
          <w:tab w:val="left" w:pos="1134"/>
        </w:tabs>
        <w:ind w:left="1134" w:right="-1134" w:hanging="1134"/>
      </w:pPr>
      <w:r>
        <w:t>30z</w:t>
      </w:r>
      <w:r>
        <w:tab/>
        <w:t>D 12 Nr. 6/34</w:t>
      </w:r>
    </w:p>
    <w:p w:rsidR="00000000" w:rsidRDefault="00C653B4">
      <w:pPr>
        <w:tabs>
          <w:tab w:val="left" w:pos="1134"/>
        </w:tabs>
        <w:ind w:left="1134" w:right="-1134" w:hanging="1134"/>
      </w:pPr>
      <w:r>
        <w:t>40</w:t>
      </w:r>
      <w:r>
        <w:tab/>
      </w:r>
      <w:r>
        <w:rPr>
          <w:vanish/>
        </w:rPr>
        <w:t>p[1{</w:t>
      </w:r>
      <w:r>
        <w:t>Cramer</w:t>
      </w:r>
      <w:r>
        <w:rPr>
          <w:vanish/>
        </w:rPr>
        <w:t>}</w:t>
      </w:r>
      <w:r>
        <w:t xml:space="preserve">. </w:t>
      </w:r>
      <w:r>
        <w:rPr>
          <w:vanish/>
        </w:rPr>
        <w:t>7{</w:t>
      </w:r>
      <w:r>
        <w:t>Regierungsrat</w:t>
      </w:r>
      <w:r>
        <w:rPr>
          <w:vanish/>
        </w:rPr>
        <w:t>}]p</w:t>
      </w:r>
      <w:r>
        <w:t xml:space="preserve">. </w:t>
      </w:r>
      <w:r>
        <w:rPr>
          <w:vanish/>
        </w:rPr>
        <w:t>t[2{s[</w:t>
      </w:r>
      <w:r>
        <w:t>Buch</w:t>
      </w:r>
      <w:r>
        <w:rPr>
          <w:vanish/>
        </w:rPr>
        <w:t>]s}</w:t>
      </w:r>
      <w:r>
        <w:t xml:space="preserve"> </w:t>
      </w:r>
      <w:r>
        <w:rPr>
          <w:vanish/>
        </w:rPr>
        <w:t>1{</w:t>
      </w:r>
      <w:r>
        <w:t>freimüthige Gedanken</w:t>
      </w:r>
      <w:r>
        <w:rPr>
          <w:vanish/>
        </w:rPr>
        <w:t>}]t</w:t>
      </w:r>
    </w:p>
    <w:p w:rsidR="00000000" w:rsidRDefault="00C653B4">
      <w:pPr>
        <w:tabs>
          <w:tab w:val="left" w:pos="1134"/>
        </w:tabs>
        <w:ind w:left="1134" w:right="-1134" w:hanging="1134"/>
      </w:pPr>
      <w:r>
        <w:t>43</w:t>
      </w:r>
      <w:r>
        <w:tab/>
        <w:t>1789 ; 1794</w:t>
      </w:r>
    </w:p>
    <w:p w:rsidR="00000000" w:rsidRDefault="00C653B4">
      <w:pPr>
        <w:tabs>
          <w:tab w:val="left" w:pos="1134"/>
        </w:tabs>
        <w:ind w:left="1134" w:right="-1134" w:hanging="1134"/>
      </w:pPr>
      <w:r>
        <w:br w:type="page"/>
        <w:t>30</w:t>
      </w:r>
      <w:r>
        <w:tab/>
        <w:t>Nr. 6/45</w:t>
      </w:r>
    </w:p>
    <w:p w:rsidR="00000000" w:rsidRDefault="00C653B4">
      <w:pPr>
        <w:tabs>
          <w:tab w:val="left" w:pos="1134"/>
        </w:tabs>
        <w:ind w:left="1134" w:right="-1134" w:hanging="1134"/>
      </w:pPr>
      <w:r>
        <w:t>30a</w:t>
      </w:r>
      <w:r>
        <w:tab/>
        <w:t>0645</w:t>
      </w:r>
    </w:p>
    <w:p w:rsidR="00000000" w:rsidRDefault="00C653B4">
      <w:pPr>
        <w:tabs>
          <w:tab w:val="left" w:pos="1134"/>
        </w:tabs>
        <w:ind w:left="1134" w:right="-1134" w:hanging="1134"/>
      </w:pPr>
      <w:r>
        <w:t>30z</w:t>
      </w:r>
      <w:r>
        <w:tab/>
        <w:t>D 12 Nr. 6/45</w:t>
      </w:r>
    </w:p>
    <w:p w:rsidR="00000000" w:rsidRDefault="00C653B4">
      <w:pPr>
        <w:tabs>
          <w:tab w:val="left" w:pos="1134"/>
        </w:tabs>
        <w:ind w:left="1134" w:right="-1134" w:hanging="1134"/>
      </w:pPr>
      <w:r>
        <w:t>40</w:t>
      </w:r>
      <w:r>
        <w:tab/>
      </w:r>
      <w:r>
        <w:rPr>
          <w:vanish/>
        </w:rPr>
        <w:t>p[1{</w:t>
      </w:r>
      <w:r>
        <w:t>Dabelow</w:t>
      </w:r>
      <w:r>
        <w:rPr>
          <w:vanish/>
        </w:rPr>
        <w:t>}</w:t>
      </w:r>
      <w:r>
        <w:t xml:space="preserve">, </w:t>
      </w:r>
      <w:r>
        <w:rPr>
          <w:vanish/>
        </w:rPr>
        <w:t>8{</w:t>
      </w:r>
      <w:r>
        <w:t>v.</w:t>
      </w:r>
      <w:r>
        <w:rPr>
          <w:vanish/>
        </w:rPr>
        <w:t>}]p</w:t>
      </w:r>
      <w:r>
        <w:t xml:space="preserve"> </w:t>
      </w:r>
      <w:r>
        <w:rPr>
          <w:vanish/>
        </w:rPr>
        <w:t>s[</w:t>
      </w:r>
      <w:r>
        <w:t>Schrift</w:t>
      </w:r>
      <w:r>
        <w:rPr>
          <w:vanish/>
        </w:rPr>
        <w:t>]s</w:t>
      </w:r>
    </w:p>
    <w:p w:rsidR="00000000" w:rsidRDefault="00C653B4">
      <w:pPr>
        <w:tabs>
          <w:tab w:val="left" w:pos="1134"/>
        </w:tabs>
        <w:ind w:left="1134" w:right="-1134" w:hanging="1134"/>
      </w:pPr>
      <w:r>
        <w:t>43</w:t>
      </w:r>
      <w:r>
        <w:tab/>
        <w:t>1816</w:t>
      </w:r>
    </w:p>
    <w:p w:rsidR="00000000" w:rsidRDefault="00C653B4">
      <w:pPr>
        <w:tabs>
          <w:tab w:val="left" w:pos="1134"/>
        </w:tabs>
        <w:ind w:left="1134" w:right="-1134" w:hanging="1134"/>
      </w:pPr>
      <w:r>
        <w:br w:type="page"/>
        <w:t>30</w:t>
      </w:r>
      <w:r>
        <w:tab/>
        <w:t>Nr. 7/37</w:t>
      </w:r>
    </w:p>
    <w:p w:rsidR="00000000" w:rsidRDefault="00C653B4">
      <w:pPr>
        <w:tabs>
          <w:tab w:val="left" w:pos="1134"/>
        </w:tabs>
        <w:ind w:left="1134" w:right="-1134" w:hanging="1134"/>
      </w:pPr>
      <w:r>
        <w:t>30a</w:t>
      </w:r>
      <w:r>
        <w:tab/>
        <w:t>0737</w:t>
      </w:r>
    </w:p>
    <w:p w:rsidR="00000000" w:rsidRDefault="00C653B4">
      <w:pPr>
        <w:tabs>
          <w:tab w:val="left" w:pos="1134"/>
        </w:tabs>
        <w:ind w:left="1134" w:right="-1134" w:hanging="1134"/>
      </w:pPr>
      <w:r>
        <w:t>30z</w:t>
      </w:r>
      <w:r>
        <w:tab/>
        <w:t>D 12 Nr. 7/37</w:t>
      </w:r>
    </w:p>
    <w:p w:rsidR="00000000" w:rsidRDefault="00C653B4">
      <w:pPr>
        <w:tabs>
          <w:tab w:val="left" w:pos="1134"/>
        </w:tabs>
        <w:ind w:left="1134" w:right="-1134" w:hanging="1134"/>
      </w:pPr>
      <w:r>
        <w:t>40</w:t>
      </w:r>
      <w:r>
        <w:tab/>
      </w:r>
      <w:r>
        <w:rPr>
          <w:vanish/>
        </w:rPr>
        <w:t>p[1{</w:t>
      </w:r>
      <w:r>
        <w:t>Dieffenbach</w:t>
      </w:r>
      <w:r>
        <w:rPr>
          <w:vanish/>
        </w:rPr>
        <w:t>}</w:t>
      </w:r>
      <w:r>
        <w:t xml:space="preserve">, </w:t>
      </w:r>
      <w:r>
        <w:rPr>
          <w:vanish/>
        </w:rPr>
        <w:t>4{</w:t>
      </w:r>
      <w:r>
        <w:t>Dr.</w:t>
      </w:r>
      <w:r>
        <w:rPr>
          <w:vanish/>
        </w:rPr>
        <w:t>}</w:t>
      </w:r>
      <w:r>
        <w:t xml:space="preserve"> </w:t>
      </w:r>
      <w:r>
        <w:rPr>
          <w:vanish/>
        </w:rPr>
        <w:t>2{</w:t>
      </w:r>
      <w:r>
        <w:t>Ernst</w:t>
      </w:r>
      <w:r>
        <w:rPr>
          <w:vanish/>
        </w:rPr>
        <w:t>}]p</w:t>
      </w:r>
      <w:r>
        <w:t xml:space="preserve">. </w:t>
      </w:r>
      <w:r>
        <w:rPr>
          <w:vanish/>
        </w:rPr>
        <w:t>t[</w:t>
      </w:r>
      <w:r>
        <w:t>Reisen im stillen Meer</w:t>
      </w:r>
      <w:r>
        <w:rPr>
          <w:vanish/>
        </w:rPr>
        <w:t>]t</w:t>
      </w:r>
    </w:p>
    <w:p w:rsidR="00000000" w:rsidRDefault="00C653B4">
      <w:pPr>
        <w:tabs>
          <w:tab w:val="left" w:pos="1134"/>
        </w:tabs>
        <w:ind w:left="1134" w:right="-1134" w:hanging="1134"/>
      </w:pPr>
      <w:r>
        <w:t>43</w:t>
      </w:r>
      <w:r>
        <w:tab/>
        <w:t>1843</w:t>
      </w:r>
    </w:p>
    <w:p w:rsidR="00000000" w:rsidRDefault="00C653B4">
      <w:pPr>
        <w:tabs>
          <w:tab w:val="left" w:pos="1134"/>
        </w:tabs>
        <w:ind w:left="1134" w:right="-1134" w:hanging="1134"/>
      </w:pPr>
      <w:r>
        <w:br w:type="page"/>
        <w:t>30</w:t>
      </w:r>
      <w:r>
        <w:tab/>
        <w:t>Nr. 7/38</w:t>
      </w:r>
    </w:p>
    <w:p w:rsidR="00000000" w:rsidRDefault="00C653B4">
      <w:pPr>
        <w:tabs>
          <w:tab w:val="left" w:pos="1134"/>
        </w:tabs>
        <w:ind w:left="1134" w:right="-1134" w:hanging="1134"/>
      </w:pPr>
      <w:r>
        <w:t>30a</w:t>
      </w:r>
      <w:r>
        <w:tab/>
        <w:t>0738</w:t>
      </w:r>
    </w:p>
    <w:p w:rsidR="00000000" w:rsidRDefault="00C653B4">
      <w:pPr>
        <w:tabs>
          <w:tab w:val="left" w:pos="1134"/>
        </w:tabs>
        <w:ind w:left="1134" w:right="-1134" w:hanging="1134"/>
      </w:pPr>
      <w:r>
        <w:t>30z</w:t>
      </w:r>
      <w:r>
        <w:tab/>
        <w:t>D 12 Nr. 7/38</w:t>
      </w:r>
    </w:p>
    <w:p w:rsidR="00000000" w:rsidRDefault="00C653B4">
      <w:pPr>
        <w:tabs>
          <w:tab w:val="left" w:pos="1134"/>
        </w:tabs>
        <w:ind w:left="1134" w:right="-1134" w:hanging="1134"/>
      </w:pPr>
      <w:r>
        <w:t>40</w:t>
      </w:r>
      <w:r>
        <w:tab/>
      </w:r>
      <w:r>
        <w:rPr>
          <w:vanish/>
        </w:rPr>
        <w:t>p[1{</w:t>
      </w:r>
      <w:r>
        <w:t>Dieffenbach</w:t>
      </w:r>
      <w:r>
        <w:rPr>
          <w:vanish/>
        </w:rPr>
        <w:t>}</w:t>
      </w:r>
      <w:r>
        <w:t xml:space="preserve">, </w:t>
      </w:r>
      <w:r>
        <w:rPr>
          <w:vanish/>
        </w:rPr>
        <w:t>2{</w:t>
      </w:r>
      <w:r>
        <w:t>Joh. Friedr.</w:t>
      </w:r>
      <w:r>
        <w:rPr>
          <w:vanish/>
        </w:rPr>
        <w:t>}</w:t>
      </w:r>
      <w:r>
        <w:t xml:space="preserve"> </w:t>
      </w:r>
      <w:r>
        <w:rPr>
          <w:vanish/>
        </w:rPr>
        <w:t>6{o[</w:t>
      </w:r>
      <w:r>
        <w:t>Berlin</w:t>
      </w:r>
      <w:r>
        <w:rPr>
          <w:vanish/>
        </w:rPr>
        <w:t>]o}]p</w:t>
      </w:r>
      <w:r>
        <w:t xml:space="preserve">. </w:t>
      </w:r>
      <w:r>
        <w:rPr>
          <w:vanish/>
        </w:rPr>
        <w:t>s[</w:t>
      </w:r>
      <w:r>
        <w:t>Schriften, medizinische</w:t>
      </w:r>
      <w:r>
        <w:rPr>
          <w:vanish/>
        </w:rPr>
        <w:t>]s</w:t>
      </w:r>
    </w:p>
    <w:p w:rsidR="00000000" w:rsidRDefault="00C653B4">
      <w:pPr>
        <w:tabs>
          <w:tab w:val="left" w:pos="1134"/>
        </w:tabs>
        <w:ind w:left="1134" w:right="-1134" w:hanging="1134"/>
      </w:pPr>
      <w:r>
        <w:t>43</w:t>
      </w:r>
      <w:r>
        <w:tab/>
        <w:t>1835 - 1836</w:t>
      </w:r>
    </w:p>
    <w:p w:rsidR="00000000" w:rsidRDefault="00C653B4">
      <w:pPr>
        <w:tabs>
          <w:tab w:val="left" w:pos="1134"/>
        </w:tabs>
        <w:ind w:left="1134" w:right="-1134" w:hanging="1134"/>
      </w:pPr>
      <w:r>
        <w:br w:type="page"/>
        <w:t>30</w:t>
      </w:r>
      <w:r>
        <w:tab/>
        <w:t>Nr. 7/45</w:t>
      </w:r>
    </w:p>
    <w:p w:rsidR="00000000" w:rsidRDefault="00C653B4">
      <w:pPr>
        <w:tabs>
          <w:tab w:val="left" w:pos="1134"/>
        </w:tabs>
        <w:ind w:left="1134" w:right="-1134" w:hanging="1134"/>
      </w:pPr>
      <w:r>
        <w:t>30a</w:t>
      </w:r>
      <w:r>
        <w:tab/>
        <w:t>0745</w:t>
      </w:r>
    </w:p>
    <w:p w:rsidR="00000000" w:rsidRDefault="00C653B4">
      <w:pPr>
        <w:tabs>
          <w:tab w:val="left" w:pos="1134"/>
        </w:tabs>
        <w:ind w:left="1134" w:right="-1134" w:hanging="1134"/>
      </w:pPr>
      <w:r>
        <w:t>30z</w:t>
      </w:r>
      <w:r>
        <w:tab/>
        <w:t>D 12 Nr. 7/45</w:t>
      </w:r>
    </w:p>
    <w:p w:rsidR="00000000" w:rsidRDefault="00C653B4">
      <w:pPr>
        <w:tabs>
          <w:tab w:val="left" w:pos="1134"/>
        </w:tabs>
        <w:ind w:left="1134" w:right="-1134" w:hanging="1134"/>
      </w:pPr>
      <w:r>
        <w:t>40</w:t>
      </w:r>
      <w:r>
        <w:tab/>
      </w:r>
      <w:r>
        <w:rPr>
          <w:vanish/>
        </w:rPr>
        <w:t>p[</w:t>
      </w:r>
      <w:r>
        <w:t>Dietrich</w:t>
      </w:r>
      <w:r>
        <w:rPr>
          <w:vanish/>
        </w:rPr>
        <w:t>]p</w:t>
      </w:r>
      <w:r>
        <w:t xml:space="preserve">. </w:t>
      </w:r>
      <w:r>
        <w:rPr>
          <w:vanish/>
        </w:rPr>
        <w:t>s[</w:t>
      </w:r>
      <w:r>
        <w:t>Literatur</w:t>
      </w:r>
      <w:r>
        <w:rPr>
          <w:vanish/>
        </w:rPr>
        <w:t>]s</w:t>
      </w:r>
      <w:r>
        <w:t xml:space="preserve">. </w:t>
      </w:r>
      <w:r>
        <w:rPr>
          <w:vanish/>
        </w:rPr>
        <w:t>t[</w:t>
      </w:r>
      <w:r>
        <w:t>Botanisches Kupferwerk</w:t>
      </w:r>
      <w:r>
        <w:rPr>
          <w:vanish/>
        </w:rPr>
        <w:t>]t</w:t>
      </w:r>
    </w:p>
    <w:p w:rsidR="00000000" w:rsidRDefault="00C653B4">
      <w:pPr>
        <w:tabs>
          <w:tab w:val="left" w:pos="1134"/>
        </w:tabs>
        <w:ind w:left="1134" w:right="-1134" w:hanging="1134"/>
      </w:pPr>
      <w:r>
        <w:t>43</w:t>
      </w:r>
      <w:r>
        <w:tab/>
        <w:t>1832</w:t>
      </w:r>
    </w:p>
    <w:p w:rsidR="00000000" w:rsidRDefault="00C653B4">
      <w:pPr>
        <w:tabs>
          <w:tab w:val="left" w:pos="1134"/>
        </w:tabs>
        <w:ind w:left="1134" w:right="-1134" w:hanging="1134"/>
      </w:pPr>
      <w:r>
        <w:br w:type="page"/>
        <w:t>30</w:t>
      </w:r>
      <w:r>
        <w:tab/>
        <w:t>Nr. 7/58</w:t>
      </w:r>
    </w:p>
    <w:p w:rsidR="00000000" w:rsidRDefault="00C653B4">
      <w:pPr>
        <w:tabs>
          <w:tab w:val="left" w:pos="1134"/>
        </w:tabs>
        <w:ind w:left="1134" w:right="-1134" w:hanging="1134"/>
      </w:pPr>
      <w:r>
        <w:t>30a</w:t>
      </w:r>
      <w:r>
        <w:tab/>
        <w:t>0758</w:t>
      </w:r>
    </w:p>
    <w:p w:rsidR="00000000" w:rsidRDefault="00C653B4">
      <w:pPr>
        <w:tabs>
          <w:tab w:val="left" w:pos="1134"/>
        </w:tabs>
        <w:ind w:left="1134" w:right="-1134" w:hanging="1134"/>
      </w:pPr>
      <w:r>
        <w:t>30z</w:t>
      </w:r>
      <w:r>
        <w:tab/>
        <w:t>D 12 Nr. 7/58</w:t>
      </w:r>
    </w:p>
    <w:p w:rsidR="00000000" w:rsidRDefault="00C653B4">
      <w:pPr>
        <w:tabs>
          <w:tab w:val="left" w:pos="1134"/>
        </w:tabs>
        <w:ind w:left="1134" w:right="-1134" w:hanging="1134"/>
      </w:pPr>
      <w:r>
        <w:t>40</w:t>
      </w:r>
      <w:r>
        <w:tab/>
      </w:r>
      <w:r>
        <w:rPr>
          <w:vanish/>
        </w:rPr>
        <w:t>p[1{</w:t>
      </w:r>
      <w:r>
        <w:t>Distling</w:t>
      </w:r>
      <w:r>
        <w:rPr>
          <w:vanish/>
        </w:rPr>
        <w:t>}</w:t>
      </w:r>
      <w:r>
        <w:t xml:space="preserve">, </w:t>
      </w:r>
      <w:r>
        <w:rPr>
          <w:vanish/>
        </w:rPr>
        <w:t>5{</w:t>
      </w:r>
      <w:r>
        <w:t>Inspektor</w:t>
      </w:r>
      <w:r>
        <w:rPr>
          <w:vanish/>
        </w:rPr>
        <w:t>}]p</w:t>
      </w:r>
      <w:r>
        <w:t xml:space="preserve">. </w:t>
      </w:r>
      <w:r>
        <w:rPr>
          <w:vanish/>
        </w:rPr>
        <w:t>s[</w:t>
      </w:r>
      <w:r>
        <w:t>Werkchen</w:t>
      </w:r>
      <w:r>
        <w:rPr>
          <w:vanish/>
        </w:rPr>
        <w:t>]s</w:t>
      </w:r>
    </w:p>
    <w:p w:rsidR="00000000" w:rsidRDefault="00C653B4">
      <w:pPr>
        <w:tabs>
          <w:tab w:val="left" w:pos="1134"/>
        </w:tabs>
        <w:ind w:left="1134" w:right="-1134" w:hanging="1134"/>
      </w:pPr>
      <w:r>
        <w:t>43</w:t>
      </w:r>
      <w:r>
        <w:tab/>
        <w:t>1826</w:t>
      </w:r>
    </w:p>
    <w:p w:rsidR="00000000" w:rsidRDefault="00C653B4">
      <w:pPr>
        <w:tabs>
          <w:tab w:val="left" w:pos="1134"/>
        </w:tabs>
        <w:ind w:left="1134" w:right="-1134" w:hanging="1134"/>
      </w:pPr>
      <w:r>
        <w:br w:type="page"/>
        <w:t>30</w:t>
      </w:r>
      <w:r>
        <w:tab/>
        <w:t>Nr. 7/70</w:t>
      </w:r>
    </w:p>
    <w:p w:rsidR="00000000" w:rsidRDefault="00C653B4">
      <w:pPr>
        <w:tabs>
          <w:tab w:val="left" w:pos="1134"/>
        </w:tabs>
        <w:ind w:left="1134" w:right="-1134" w:hanging="1134"/>
      </w:pPr>
      <w:r>
        <w:t>30a</w:t>
      </w:r>
      <w:r>
        <w:tab/>
        <w:t>0770</w:t>
      </w:r>
    </w:p>
    <w:p w:rsidR="00000000" w:rsidRDefault="00C653B4">
      <w:pPr>
        <w:tabs>
          <w:tab w:val="left" w:pos="1134"/>
        </w:tabs>
        <w:ind w:left="1134" w:right="-1134" w:hanging="1134"/>
      </w:pPr>
      <w:r>
        <w:t>30z</w:t>
      </w:r>
      <w:r>
        <w:tab/>
        <w:t>D 12 Nr. 7/70</w:t>
      </w:r>
    </w:p>
    <w:p w:rsidR="00000000" w:rsidRDefault="00C653B4">
      <w:pPr>
        <w:tabs>
          <w:tab w:val="left" w:pos="1134"/>
        </w:tabs>
        <w:ind w:left="1134" w:right="-1134" w:hanging="1134"/>
      </w:pPr>
      <w:r>
        <w:t>40</w:t>
      </w:r>
      <w:r>
        <w:tab/>
      </w:r>
      <w:r>
        <w:rPr>
          <w:vanish/>
        </w:rPr>
        <w:t>p[1{</w:t>
      </w:r>
      <w:r>
        <w:t>Drachenfels</w:t>
      </w:r>
      <w:r>
        <w:rPr>
          <w:vanish/>
        </w:rPr>
        <w:t>}</w:t>
      </w:r>
      <w:r>
        <w:t xml:space="preserve">, </w:t>
      </w:r>
      <w:r>
        <w:rPr>
          <w:vanish/>
        </w:rPr>
        <w:t>8{</w:t>
      </w:r>
      <w:r>
        <w:t>v.</w:t>
      </w:r>
      <w:r>
        <w:rPr>
          <w:vanish/>
        </w:rPr>
        <w:t>}]p</w:t>
      </w:r>
      <w:r>
        <w:t xml:space="preserve"> Karte der Türkei. Astronomie. </w:t>
      </w:r>
      <w:r>
        <w:rPr>
          <w:vanish/>
        </w:rPr>
        <w:t>s[</w:t>
      </w:r>
      <w:r>
        <w:t>Militär-</w:t>
      </w:r>
      <w:r>
        <w:rPr>
          <w:vanish/>
        </w:rPr>
        <w:t>s[</w:t>
      </w:r>
      <w:r>
        <w:t>Zeitschrift</w:t>
      </w:r>
      <w:r>
        <w:rPr>
          <w:vanish/>
        </w:rPr>
        <w:t>]s]s</w:t>
      </w:r>
      <w:r>
        <w:t>. Theater Wien</w:t>
      </w:r>
    </w:p>
    <w:p w:rsidR="00000000" w:rsidRDefault="00C653B4">
      <w:pPr>
        <w:tabs>
          <w:tab w:val="left" w:pos="1134"/>
        </w:tabs>
        <w:ind w:left="1134" w:right="-1134" w:hanging="1134"/>
      </w:pPr>
      <w:r>
        <w:t>43</w:t>
      </w:r>
      <w:r>
        <w:tab/>
        <w:t>1826 - 1827 ; 1843</w:t>
      </w:r>
    </w:p>
    <w:p w:rsidR="00000000" w:rsidRDefault="00C653B4">
      <w:pPr>
        <w:tabs>
          <w:tab w:val="left" w:pos="1134"/>
        </w:tabs>
        <w:ind w:left="1134" w:right="-1134" w:hanging="1134"/>
      </w:pPr>
      <w:r>
        <w:br w:type="page"/>
        <w:t>30</w:t>
      </w:r>
      <w:r>
        <w:tab/>
        <w:t>Nr. 7/72</w:t>
      </w:r>
    </w:p>
    <w:p w:rsidR="00000000" w:rsidRDefault="00C653B4">
      <w:pPr>
        <w:tabs>
          <w:tab w:val="left" w:pos="1134"/>
        </w:tabs>
        <w:ind w:left="1134" w:right="-1134" w:hanging="1134"/>
      </w:pPr>
      <w:r>
        <w:t>30a</w:t>
      </w:r>
      <w:r>
        <w:tab/>
        <w:t>0772</w:t>
      </w:r>
    </w:p>
    <w:p w:rsidR="00000000" w:rsidRDefault="00C653B4">
      <w:pPr>
        <w:tabs>
          <w:tab w:val="left" w:pos="1134"/>
        </w:tabs>
        <w:ind w:left="1134" w:right="-1134" w:hanging="1134"/>
      </w:pPr>
      <w:r>
        <w:t>30z</w:t>
      </w:r>
      <w:r>
        <w:tab/>
        <w:t>D 12 Nr. 7/72</w:t>
      </w:r>
    </w:p>
    <w:p w:rsidR="00000000" w:rsidRDefault="00C653B4">
      <w:pPr>
        <w:tabs>
          <w:tab w:val="left" w:pos="1134"/>
        </w:tabs>
        <w:ind w:left="1134" w:right="-1134" w:hanging="1134"/>
      </w:pPr>
      <w:r>
        <w:t>40</w:t>
      </w:r>
      <w:r>
        <w:tab/>
      </w:r>
      <w:r>
        <w:rPr>
          <w:vanish/>
        </w:rPr>
        <w:t>p[1{</w:t>
      </w:r>
      <w:r>
        <w:t>Drais</w:t>
      </w:r>
      <w:r>
        <w:rPr>
          <w:vanish/>
        </w:rPr>
        <w:t>}</w:t>
      </w:r>
      <w:r>
        <w:t xml:space="preserve">, </w:t>
      </w:r>
      <w:r>
        <w:rPr>
          <w:vanish/>
        </w:rPr>
        <w:t>8{</w:t>
      </w:r>
      <w:r>
        <w:t>von</w:t>
      </w:r>
      <w:r>
        <w:rPr>
          <w:vanish/>
        </w:rPr>
        <w:t>}]p</w:t>
      </w:r>
      <w:r>
        <w:t xml:space="preserve">. </w:t>
      </w:r>
      <w:r>
        <w:rPr>
          <w:vanish/>
        </w:rPr>
        <w:t>s[</w:t>
      </w:r>
      <w:r>
        <w:t>Lehrbuch</w:t>
      </w:r>
      <w:r>
        <w:rPr>
          <w:vanish/>
        </w:rPr>
        <w:t>]s</w:t>
      </w:r>
    </w:p>
    <w:p w:rsidR="00000000" w:rsidRDefault="00C653B4">
      <w:pPr>
        <w:tabs>
          <w:tab w:val="left" w:pos="1134"/>
        </w:tabs>
        <w:ind w:left="1134" w:right="-1134" w:hanging="1134"/>
      </w:pPr>
      <w:r>
        <w:t>43</w:t>
      </w:r>
      <w:r>
        <w:tab/>
        <w:t>1807</w:t>
      </w:r>
    </w:p>
    <w:p w:rsidR="00000000" w:rsidRDefault="00C653B4">
      <w:pPr>
        <w:tabs>
          <w:tab w:val="left" w:pos="1134"/>
        </w:tabs>
        <w:ind w:left="1134" w:right="-1134" w:hanging="1134"/>
      </w:pPr>
      <w:r>
        <w:br w:type="page"/>
        <w:t>30</w:t>
      </w:r>
      <w:r>
        <w:tab/>
        <w:t>Nr. 7/83</w:t>
      </w:r>
    </w:p>
    <w:p w:rsidR="00000000" w:rsidRDefault="00C653B4">
      <w:pPr>
        <w:tabs>
          <w:tab w:val="left" w:pos="1134"/>
        </w:tabs>
        <w:ind w:left="1134" w:right="-1134" w:hanging="1134"/>
      </w:pPr>
      <w:r>
        <w:t>30a</w:t>
      </w:r>
      <w:r>
        <w:tab/>
        <w:t>0783</w:t>
      </w:r>
    </w:p>
    <w:p w:rsidR="00000000" w:rsidRDefault="00C653B4">
      <w:pPr>
        <w:tabs>
          <w:tab w:val="left" w:pos="1134"/>
        </w:tabs>
        <w:ind w:left="1134" w:right="-1134" w:hanging="1134"/>
      </w:pPr>
      <w:r>
        <w:t>30z</w:t>
      </w:r>
      <w:r>
        <w:tab/>
        <w:t>D 12 Nr. 7/83</w:t>
      </w:r>
    </w:p>
    <w:p w:rsidR="00000000" w:rsidRDefault="00C653B4">
      <w:pPr>
        <w:tabs>
          <w:tab w:val="left" w:pos="1134"/>
        </w:tabs>
        <w:ind w:left="1134" w:right="-1134" w:hanging="1134"/>
      </w:pPr>
      <w:r>
        <w:t>40</w:t>
      </w:r>
      <w:r>
        <w:tab/>
      </w:r>
      <w:r>
        <w:rPr>
          <w:vanish/>
        </w:rPr>
        <w:t>p[1{</w:t>
      </w:r>
      <w:r>
        <w:t>Dunst</w:t>
      </w:r>
      <w:r>
        <w:rPr>
          <w:vanish/>
        </w:rPr>
        <w:t>}</w:t>
      </w:r>
      <w:r>
        <w:t xml:space="preserve">, </w:t>
      </w:r>
      <w:r>
        <w:rPr>
          <w:vanish/>
        </w:rPr>
        <w:t>2{</w:t>
      </w:r>
      <w:r>
        <w:t>Joh. Michael</w:t>
      </w:r>
      <w:r>
        <w:rPr>
          <w:vanish/>
        </w:rPr>
        <w:t>}]p</w:t>
      </w:r>
      <w:r>
        <w:t>.</w:t>
      </w:r>
      <w:r>
        <w:t xml:space="preserve"> </w:t>
      </w:r>
      <w:r>
        <w:rPr>
          <w:vanish/>
        </w:rPr>
        <w:t>s[</w:t>
      </w:r>
      <w:r>
        <w:t>Subscription</w:t>
      </w:r>
      <w:r>
        <w:rPr>
          <w:vanish/>
        </w:rPr>
        <w:t>]s</w:t>
      </w:r>
    </w:p>
    <w:p w:rsidR="00000000" w:rsidRDefault="00C653B4">
      <w:pPr>
        <w:tabs>
          <w:tab w:val="left" w:pos="1134"/>
        </w:tabs>
        <w:ind w:left="1134" w:right="-1134" w:hanging="1134"/>
      </w:pPr>
      <w:r>
        <w:t>43</w:t>
      </w:r>
      <w:r>
        <w:tab/>
        <w:t>1836</w:t>
      </w:r>
    </w:p>
    <w:p w:rsidR="00000000" w:rsidRDefault="00C653B4">
      <w:pPr>
        <w:tabs>
          <w:tab w:val="left" w:pos="1134"/>
        </w:tabs>
        <w:ind w:left="1134" w:right="-1134" w:hanging="1134"/>
      </w:pPr>
      <w:r>
        <w:br w:type="page"/>
        <w:t>30</w:t>
      </w:r>
      <w:r>
        <w:tab/>
        <w:t>Nr. 7/85</w:t>
      </w:r>
    </w:p>
    <w:p w:rsidR="00000000" w:rsidRDefault="00C653B4">
      <w:pPr>
        <w:tabs>
          <w:tab w:val="left" w:pos="1134"/>
        </w:tabs>
        <w:ind w:left="1134" w:right="-1134" w:hanging="1134"/>
      </w:pPr>
      <w:r>
        <w:t>30a</w:t>
      </w:r>
      <w:r>
        <w:tab/>
        <w:t>0785</w:t>
      </w:r>
    </w:p>
    <w:p w:rsidR="00000000" w:rsidRDefault="00C653B4">
      <w:pPr>
        <w:tabs>
          <w:tab w:val="left" w:pos="1134"/>
        </w:tabs>
        <w:ind w:left="1134" w:right="-1134" w:hanging="1134"/>
      </w:pPr>
      <w:r>
        <w:t>30z</w:t>
      </w:r>
      <w:r>
        <w:tab/>
        <w:t>D 12 Nr. 7/85</w:t>
      </w:r>
    </w:p>
    <w:p w:rsidR="00000000" w:rsidRDefault="00C653B4">
      <w:pPr>
        <w:tabs>
          <w:tab w:val="left" w:pos="1134"/>
        </w:tabs>
        <w:ind w:left="1134" w:right="-1134" w:hanging="1134"/>
      </w:pPr>
      <w:r>
        <w:t>40</w:t>
      </w:r>
      <w:r>
        <w:tab/>
      </w:r>
      <w:r>
        <w:rPr>
          <w:vanish/>
        </w:rPr>
        <w:t>p[</w:t>
      </w:r>
      <w:r>
        <w:t>Durand</w:t>
      </w:r>
      <w:r>
        <w:rPr>
          <w:vanish/>
        </w:rPr>
        <w:t>]p</w:t>
      </w:r>
      <w:r>
        <w:t xml:space="preserve">. </w:t>
      </w:r>
      <w:r>
        <w:rPr>
          <w:vanish/>
        </w:rPr>
        <w:t>s[</w:t>
      </w:r>
      <w:r>
        <w:t>Werk</w:t>
      </w:r>
      <w:r>
        <w:rPr>
          <w:vanish/>
        </w:rPr>
        <w:t>]s</w:t>
      </w:r>
    </w:p>
    <w:p w:rsidR="00000000" w:rsidRDefault="00C653B4">
      <w:pPr>
        <w:tabs>
          <w:tab w:val="left" w:pos="1134"/>
        </w:tabs>
        <w:ind w:left="1134" w:right="-1134" w:hanging="1134"/>
      </w:pPr>
      <w:r>
        <w:t>43</w:t>
      </w:r>
      <w:r>
        <w:tab/>
        <w:t>1813</w:t>
      </w:r>
    </w:p>
    <w:p w:rsidR="00000000" w:rsidRDefault="00C653B4">
      <w:pPr>
        <w:tabs>
          <w:tab w:val="left" w:pos="1134"/>
        </w:tabs>
        <w:ind w:left="1134" w:right="-1134" w:hanging="1134"/>
      </w:pPr>
      <w:r>
        <w:br w:type="page"/>
        <w:t>30</w:t>
      </w:r>
      <w:r>
        <w:tab/>
        <w:t>Nr. 7/86</w:t>
      </w:r>
    </w:p>
    <w:p w:rsidR="00000000" w:rsidRDefault="00C653B4">
      <w:pPr>
        <w:tabs>
          <w:tab w:val="left" w:pos="1134"/>
        </w:tabs>
        <w:ind w:left="1134" w:right="-1134" w:hanging="1134"/>
      </w:pPr>
      <w:r>
        <w:t>30a</w:t>
      </w:r>
      <w:r>
        <w:tab/>
        <w:t>0786</w:t>
      </w:r>
    </w:p>
    <w:p w:rsidR="00000000" w:rsidRDefault="00C653B4">
      <w:pPr>
        <w:tabs>
          <w:tab w:val="left" w:pos="1134"/>
        </w:tabs>
        <w:ind w:left="1134" w:right="-1134" w:hanging="1134"/>
      </w:pPr>
      <w:r>
        <w:t>30z</w:t>
      </w:r>
      <w:r>
        <w:tab/>
        <w:t>D 12 Nr. 7/86</w:t>
      </w:r>
    </w:p>
    <w:p w:rsidR="00000000" w:rsidRDefault="00C653B4">
      <w:pPr>
        <w:tabs>
          <w:tab w:val="left" w:pos="1134"/>
        </w:tabs>
        <w:ind w:left="1134" w:right="-1134" w:hanging="1134"/>
      </w:pPr>
      <w:r>
        <w:t>40</w:t>
      </w:r>
      <w:r>
        <w:tab/>
      </w:r>
      <w:r>
        <w:rPr>
          <w:vanish/>
        </w:rPr>
        <w:t>p[1{</w:t>
      </w:r>
      <w:r>
        <w:t>Dusch</w:t>
      </w:r>
      <w:r>
        <w:rPr>
          <w:vanish/>
        </w:rPr>
        <w:t>}</w:t>
      </w:r>
      <w:r>
        <w:t xml:space="preserve">, </w:t>
      </w:r>
      <w:r>
        <w:rPr>
          <w:vanish/>
        </w:rPr>
        <w:t>8{</w:t>
      </w:r>
      <w:r>
        <w:t>v.</w:t>
      </w:r>
      <w:r>
        <w:rPr>
          <w:vanish/>
        </w:rPr>
        <w:t>}]p</w:t>
      </w:r>
      <w:r>
        <w:t xml:space="preserve"> Historischer </w:t>
      </w:r>
      <w:r>
        <w:rPr>
          <w:vanish/>
        </w:rPr>
        <w:t>s[</w:t>
      </w:r>
      <w:r>
        <w:t>Atlas</w:t>
      </w:r>
      <w:r>
        <w:rPr>
          <w:vanish/>
        </w:rPr>
        <w:t>]s</w:t>
      </w:r>
    </w:p>
    <w:p w:rsidR="00000000" w:rsidRDefault="00C653B4">
      <w:pPr>
        <w:tabs>
          <w:tab w:val="left" w:pos="1134"/>
        </w:tabs>
        <w:ind w:left="1134" w:right="-1134" w:hanging="1134"/>
      </w:pPr>
      <w:r>
        <w:t>43</w:t>
      </w:r>
      <w:r>
        <w:tab/>
        <w:t>1828</w:t>
      </w:r>
    </w:p>
    <w:p w:rsidR="00000000" w:rsidRDefault="00C653B4">
      <w:pPr>
        <w:tabs>
          <w:tab w:val="left" w:pos="1134"/>
        </w:tabs>
        <w:ind w:left="1134" w:right="-1134" w:hanging="1134"/>
      </w:pPr>
      <w:r>
        <w:br w:type="page"/>
        <w:t>30</w:t>
      </w:r>
      <w:r>
        <w:tab/>
        <w:t>Nr. 9/16</w:t>
      </w:r>
    </w:p>
    <w:p w:rsidR="00000000" w:rsidRDefault="00C653B4">
      <w:pPr>
        <w:tabs>
          <w:tab w:val="left" w:pos="1134"/>
        </w:tabs>
        <w:ind w:left="1134" w:right="-1134" w:hanging="1134"/>
      </w:pPr>
      <w:r>
        <w:t>30a</w:t>
      </w:r>
      <w:r>
        <w:tab/>
        <w:t>0916</w:t>
      </w:r>
    </w:p>
    <w:p w:rsidR="00000000" w:rsidRDefault="00C653B4">
      <w:pPr>
        <w:tabs>
          <w:tab w:val="left" w:pos="1134"/>
        </w:tabs>
        <w:ind w:left="1134" w:right="-1134" w:hanging="1134"/>
      </w:pPr>
      <w:r>
        <w:t>30z</w:t>
      </w:r>
      <w:r>
        <w:tab/>
        <w:t>D 12 Nr. 9/16</w:t>
      </w:r>
    </w:p>
    <w:p w:rsidR="00000000" w:rsidRDefault="00C653B4">
      <w:pPr>
        <w:tabs>
          <w:tab w:val="left" w:pos="1134"/>
        </w:tabs>
        <w:ind w:left="1134" w:right="-1134" w:hanging="1134"/>
      </w:pPr>
      <w:r>
        <w:t>40</w:t>
      </w:r>
      <w:r>
        <w:tab/>
      </w:r>
      <w:r>
        <w:rPr>
          <w:vanish/>
        </w:rPr>
        <w:t>p[1{</w:t>
      </w:r>
      <w:r>
        <w:t>Eisendecker</w:t>
      </w:r>
      <w:r>
        <w:rPr>
          <w:vanish/>
        </w:rPr>
        <w:t>}</w:t>
      </w:r>
      <w:r>
        <w:t xml:space="preserve">, </w:t>
      </w:r>
      <w:r>
        <w:rPr>
          <w:vanish/>
        </w:rPr>
        <w:t>2{</w:t>
      </w:r>
      <w:r>
        <w:t>W.</w:t>
      </w:r>
      <w:r>
        <w:rPr>
          <w:vanish/>
        </w:rPr>
        <w:t>}</w:t>
      </w:r>
      <w:r>
        <w:t xml:space="preserve"> </w:t>
      </w:r>
      <w:r>
        <w:rPr>
          <w:vanish/>
        </w:rPr>
        <w:t>8{</w:t>
      </w:r>
      <w:r>
        <w:t>v.</w:t>
      </w:r>
      <w:r>
        <w:rPr>
          <w:vanish/>
        </w:rPr>
        <w:t>}]p</w:t>
      </w:r>
      <w:r>
        <w:t xml:space="preserve"> Denkmal </w:t>
      </w:r>
      <w:r>
        <w:rPr>
          <w:vanish/>
        </w:rPr>
        <w:t>s[</w:t>
      </w:r>
      <w:r>
        <w:t>Schrift</w:t>
      </w:r>
      <w:r>
        <w:rPr>
          <w:vanish/>
        </w:rPr>
        <w:t>]s</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Nr. 9/20</w:t>
      </w:r>
    </w:p>
    <w:p w:rsidR="00000000" w:rsidRDefault="00C653B4">
      <w:pPr>
        <w:tabs>
          <w:tab w:val="left" w:pos="1134"/>
        </w:tabs>
        <w:ind w:left="1134" w:right="-1134" w:hanging="1134"/>
      </w:pPr>
      <w:r>
        <w:t>30a</w:t>
      </w:r>
      <w:r>
        <w:tab/>
        <w:t>0920</w:t>
      </w:r>
    </w:p>
    <w:p w:rsidR="00000000" w:rsidRDefault="00C653B4">
      <w:pPr>
        <w:tabs>
          <w:tab w:val="left" w:pos="1134"/>
        </w:tabs>
        <w:ind w:left="1134" w:right="-1134" w:hanging="1134"/>
      </w:pPr>
      <w:r>
        <w:t>30z</w:t>
      </w:r>
      <w:r>
        <w:tab/>
        <w:t>D 12 Nr. 9/20</w:t>
      </w:r>
    </w:p>
    <w:p w:rsidR="00000000" w:rsidRDefault="00C653B4">
      <w:pPr>
        <w:tabs>
          <w:tab w:val="left" w:pos="1134"/>
        </w:tabs>
        <w:ind w:left="1134" w:right="-1134" w:hanging="1134"/>
      </w:pPr>
      <w:r>
        <w:t>40</w:t>
      </w:r>
      <w:r>
        <w:tab/>
      </w:r>
      <w:r>
        <w:rPr>
          <w:vanish/>
        </w:rPr>
        <w:t>p[1{</w:t>
      </w:r>
      <w:r>
        <w:t>Emele</w:t>
      </w:r>
      <w:r>
        <w:rPr>
          <w:vanish/>
        </w:rPr>
        <w:t>}</w:t>
      </w:r>
      <w:r>
        <w:t xml:space="preserve">, </w:t>
      </w:r>
      <w:r>
        <w:rPr>
          <w:vanish/>
        </w:rPr>
        <w:t>4{</w:t>
      </w:r>
      <w:r>
        <w:t>Dr.</w:t>
      </w:r>
      <w:r>
        <w:rPr>
          <w:vanish/>
        </w:rPr>
        <w:t>}</w:t>
      </w:r>
      <w:r>
        <w:t xml:space="preserve"> </w:t>
      </w:r>
      <w:r>
        <w:rPr>
          <w:vanish/>
        </w:rPr>
        <w:t>5{</w:t>
      </w:r>
      <w:r>
        <w:t>Friedensrichter</w:t>
      </w:r>
      <w:r>
        <w:rPr>
          <w:vanish/>
        </w:rPr>
        <w:t>}]p</w:t>
      </w:r>
      <w:r>
        <w:t xml:space="preserve">. Amulete. </w:t>
      </w:r>
      <w:r>
        <w:rPr>
          <w:vanish/>
        </w:rPr>
        <w:t>s[</w:t>
      </w:r>
      <w:r>
        <w:t>Schriftchen</w:t>
      </w:r>
      <w:r>
        <w:rPr>
          <w:vanish/>
        </w:rPr>
        <w:t>]s</w:t>
      </w:r>
    </w:p>
    <w:p w:rsidR="00000000" w:rsidRDefault="00C653B4">
      <w:pPr>
        <w:tabs>
          <w:tab w:val="left" w:pos="1134"/>
        </w:tabs>
        <w:ind w:left="1134" w:right="-1134" w:hanging="1134"/>
      </w:pPr>
      <w:r>
        <w:t>43</w:t>
      </w:r>
      <w:r>
        <w:tab/>
        <w:t>1825 ; 1827</w:t>
      </w:r>
    </w:p>
    <w:p w:rsidR="00000000" w:rsidRDefault="00C653B4">
      <w:pPr>
        <w:tabs>
          <w:tab w:val="left" w:pos="1134"/>
        </w:tabs>
        <w:ind w:left="1134" w:right="-1134" w:hanging="1134"/>
      </w:pPr>
      <w:r>
        <w:br w:type="page"/>
        <w:t>30</w:t>
      </w:r>
      <w:r>
        <w:tab/>
        <w:t>Nr. 9/44</w:t>
      </w:r>
    </w:p>
    <w:p w:rsidR="00000000" w:rsidRDefault="00C653B4">
      <w:pPr>
        <w:tabs>
          <w:tab w:val="left" w:pos="1134"/>
        </w:tabs>
        <w:ind w:left="1134" w:right="-1134" w:hanging="1134"/>
      </w:pPr>
      <w:r>
        <w:t>30a</w:t>
      </w:r>
      <w:r>
        <w:tab/>
        <w:t>0944</w:t>
      </w:r>
    </w:p>
    <w:p w:rsidR="00000000" w:rsidRDefault="00C653B4">
      <w:pPr>
        <w:tabs>
          <w:tab w:val="left" w:pos="1134"/>
        </w:tabs>
        <w:ind w:left="1134" w:right="-1134" w:hanging="1134"/>
      </w:pPr>
      <w:r>
        <w:t>30z</w:t>
      </w:r>
      <w:r>
        <w:tab/>
        <w:t>D 12 Nr. 9/44</w:t>
      </w:r>
    </w:p>
    <w:p w:rsidR="00000000" w:rsidRDefault="00C653B4">
      <w:pPr>
        <w:tabs>
          <w:tab w:val="left" w:pos="1134"/>
        </w:tabs>
        <w:ind w:left="1134" w:right="-1134" w:hanging="1134"/>
      </w:pPr>
      <w:r>
        <w:t>40</w:t>
      </w:r>
      <w:r>
        <w:tab/>
      </w:r>
      <w:r>
        <w:rPr>
          <w:vanish/>
        </w:rPr>
        <w:t>p[1{</w:t>
      </w:r>
      <w:r>
        <w:t>Eschenmayer</w:t>
      </w:r>
      <w:r>
        <w:rPr>
          <w:vanish/>
        </w:rPr>
        <w:t>}</w:t>
      </w:r>
      <w:r>
        <w:t xml:space="preserve">, </w:t>
      </w:r>
      <w:r>
        <w:rPr>
          <w:vanish/>
        </w:rPr>
        <w:t>4{</w:t>
      </w:r>
      <w:r>
        <w:t>Professor</w:t>
      </w:r>
      <w:r>
        <w:rPr>
          <w:vanish/>
        </w:rPr>
        <w:t>}]p</w:t>
      </w:r>
      <w:r>
        <w:t xml:space="preserve">. </w:t>
      </w:r>
      <w:r>
        <w:rPr>
          <w:vanish/>
        </w:rPr>
        <w:t>t[</w:t>
      </w:r>
      <w:r>
        <w:t>Bundes</w:t>
      </w:r>
      <w:r>
        <w:rPr>
          <w:vanish/>
        </w:rPr>
        <w:t>s[</w:t>
      </w:r>
      <w:r>
        <w:t>zeitun</w:t>
      </w:r>
      <w:r>
        <w:t>g</w:t>
      </w:r>
      <w:r>
        <w:rPr>
          <w:vanish/>
        </w:rPr>
        <w:t>]s]t</w:t>
      </w:r>
    </w:p>
    <w:p w:rsidR="00000000" w:rsidRDefault="00C653B4">
      <w:pPr>
        <w:tabs>
          <w:tab w:val="left" w:pos="1134"/>
        </w:tabs>
        <w:ind w:left="1134" w:right="-1134" w:hanging="1134"/>
      </w:pPr>
      <w:r>
        <w:t>43</w:t>
      </w:r>
      <w:r>
        <w:tab/>
        <w:t>1810</w:t>
      </w:r>
    </w:p>
    <w:p w:rsidR="00000000" w:rsidRDefault="00C653B4">
      <w:pPr>
        <w:tabs>
          <w:tab w:val="left" w:pos="1134"/>
        </w:tabs>
        <w:ind w:left="1134" w:right="-1134" w:hanging="1134"/>
      </w:pPr>
      <w:r>
        <w:br w:type="page"/>
        <w:t>30</w:t>
      </w:r>
      <w:r>
        <w:tab/>
        <w:t>Nr. 10/6</w:t>
      </w:r>
    </w:p>
    <w:p w:rsidR="00000000" w:rsidRDefault="00C653B4">
      <w:pPr>
        <w:tabs>
          <w:tab w:val="left" w:pos="1134"/>
        </w:tabs>
        <w:ind w:left="1134" w:right="-1134" w:hanging="1134"/>
      </w:pPr>
      <w:r>
        <w:t>30a</w:t>
      </w:r>
      <w:r>
        <w:tab/>
        <w:t>1006</w:t>
      </w:r>
    </w:p>
    <w:p w:rsidR="00000000" w:rsidRDefault="00C653B4">
      <w:pPr>
        <w:tabs>
          <w:tab w:val="left" w:pos="1134"/>
        </w:tabs>
        <w:ind w:left="1134" w:right="-1134" w:hanging="1134"/>
      </w:pPr>
      <w:r>
        <w:t>30z</w:t>
      </w:r>
      <w:r>
        <w:tab/>
        <w:t>D 12 Nr. 10/6</w:t>
      </w:r>
    </w:p>
    <w:p w:rsidR="00000000" w:rsidRDefault="00C653B4">
      <w:pPr>
        <w:tabs>
          <w:tab w:val="left" w:pos="1134"/>
        </w:tabs>
        <w:ind w:left="1134" w:right="-1134" w:hanging="1134"/>
      </w:pPr>
      <w:r>
        <w:t>40</w:t>
      </w:r>
      <w:r>
        <w:tab/>
      </w:r>
      <w:r>
        <w:rPr>
          <w:vanish/>
        </w:rPr>
        <w:t>p[1{</w:t>
      </w:r>
      <w:r>
        <w:t>Feder</w:t>
      </w:r>
      <w:r>
        <w:rPr>
          <w:vanish/>
        </w:rPr>
        <w:t>}</w:t>
      </w:r>
      <w:r>
        <w:t xml:space="preserve">, </w:t>
      </w:r>
      <w:r>
        <w:rPr>
          <w:vanish/>
        </w:rPr>
        <w:t>4{</w:t>
      </w:r>
      <w:r>
        <w:t>Professor</w:t>
      </w:r>
      <w:r>
        <w:rPr>
          <w:vanish/>
        </w:rPr>
        <w:t>}]p</w:t>
      </w:r>
      <w:r>
        <w:t xml:space="preserve">. </w:t>
      </w:r>
      <w:r>
        <w:rPr>
          <w:vanish/>
        </w:rPr>
        <w:t>s[</w:t>
      </w:r>
      <w:r>
        <w:t>Hof</w:t>
      </w:r>
      <w:r>
        <w:rPr>
          <w:vanish/>
        </w:rPr>
        <w:t>s[</w:t>
      </w:r>
      <w:r>
        <w:t>bibliothek</w:t>
      </w:r>
      <w:r>
        <w:rPr>
          <w:vanish/>
        </w:rPr>
        <w:t>]s]s</w:t>
      </w:r>
    </w:p>
    <w:p w:rsidR="00000000" w:rsidRDefault="00C653B4">
      <w:pPr>
        <w:tabs>
          <w:tab w:val="left" w:pos="1134"/>
        </w:tabs>
        <w:ind w:left="1134" w:right="-1134" w:hanging="1134"/>
      </w:pPr>
      <w:r>
        <w:t>43</w:t>
      </w:r>
      <w:r>
        <w:tab/>
        <w:t>1823 ; 1830</w:t>
      </w:r>
    </w:p>
    <w:p w:rsidR="00000000" w:rsidRDefault="00C653B4">
      <w:pPr>
        <w:tabs>
          <w:tab w:val="left" w:pos="1134"/>
        </w:tabs>
        <w:ind w:left="1134" w:right="-1134" w:hanging="1134"/>
      </w:pPr>
      <w:r>
        <w:br w:type="page"/>
        <w:t>30</w:t>
      </w:r>
      <w:r>
        <w:tab/>
        <w:t>Nr. 10/8</w:t>
      </w:r>
    </w:p>
    <w:p w:rsidR="00000000" w:rsidRDefault="00C653B4">
      <w:pPr>
        <w:tabs>
          <w:tab w:val="left" w:pos="1134"/>
        </w:tabs>
        <w:ind w:left="1134" w:right="-1134" w:hanging="1134"/>
      </w:pPr>
      <w:r>
        <w:t>30a</w:t>
      </w:r>
      <w:r>
        <w:tab/>
        <w:t>1008</w:t>
      </w:r>
    </w:p>
    <w:p w:rsidR="00000000" w:rsidRDefault="00C653B4">
      <w:pPr>
        <w:tabs>
          <w:tab w:val="left" w:pos="1134"/>
        </w:tabs>
        <w:ind w:left="1134" w:right="-1134" w:hanging="1134"/>
      </w:pPr>
      <w:r>
        <w:t>30z</w:t>
      </w:r>
      <w:r>
        <w:tab/>
        <w:t>D 12 Nr. 10/8</w:t>
      </w:r>
    </w:p>
    <w:p w:rsidR="00000000" w:rsidRDefault="00C653B4">
      <w:pPr>
        <w:tabs>
          <w:tab w:val="left" w:pos="1134"/>
        </w:tabs>
        <w:ind w:left="1134" w:right="-1134" w:hanging="1134"/>
      </w:pPr>
      <w:r>
        <w:t>40</w:t>
      </w:r>
      <w:r>
        <w:tab/>
      </w:r>
      <w:r>
        <w:rPr>
          <w:vanish/>
        </w:rPr>
        <w:t>p[1{</w:t>
      </w:r>
      <w:r>
        <w:t>Feist</w:t>
      </w:r>
      <w:r>
        <w:rPr>
          <w:vanish/>
        </w:rPr>
        <w:t>}</w:t>
      </w:r>
      <w:r>
        <w:t xml:space="preserve">, </w:t>
      </w:r>
      <w:r>
        <w:rPr>
          <w:vanish/>
        </w:rPr>
        <w:t>4{</w:t>
      </w:r>
      <w:r>
        <w:t>Dr.</w:t>
      </w:r>
      <w:r>
        <w:rPr>
          <w:vanish/>
        </w:rPr>
        <w:t>}]p</w:t>
      </w:r>
      <w:r>
        <w:t xml:space="preserve"> </w:t>
      </w:r>
      <w:r>
        <w:rPr>
          <w:vanish/>
        </w:rPr>
        <w:t>s[</w:t>
      </w:r>
      <w:r>
        <w:t>Abhandlung</w:t>
      </w:r>
      <w:r>
        <w:rPr>
          <w:vanish/>
        </w:rPr>
        <w:t>]s</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Nr. 10/13</w:t>
      </w:r>
    </w:p>
    <w:p w:rsidR="00000000" w:rsidRDefault="00C653B4">
      <w:pPr>
        <w:tabs>
          <w:tab w:val="left" w:pos="1134"/>
        </w:tabs>
        <w:ind w:left="1134" w:right="-1134" w:hanging="1134"/>
      </w:pPr>
      <w:r>
        <w:t>30a</w:t>
      </w:r>
      <w:r>
        <w:tab/>
        <w:t>1013</w:t>
      </w:r>
    </w:p>
    <w:p w:rsidR="00000000" w:rsidRDefault="00C653B4">
      <w:pPr>
        <w:tabs>
          <w:tab w:val="left" w:pos="1134"/>
        </w:tabs>
        <w:ind w:left="1134" w:right="-1134" w:hanging="1134"/>
      </w:pPr>
      <w:r>
        <w:t>30z</w:t>
      </w:r>
      <w:r>
        <w:tab/>
        <w:t>D 12 Nr. 10/13</w:t>
      </w:r>
    </w:p>
    <w:p w:rsidR="00000000" w:rsidRDefault="00C653B4">
      <w:pPr>
        <w:tabs>
          <w:tab w:val="left" w:pos="1134"/>
        </w:tabs>
        <w:ind w:left="1134" w:right="-1134" w:hanging="1134"/>
      </w:pPr>
      <w:r>
        <w:t>40</w:t>
      </w:r>
      <w:r>
        <w:tab/>
      </w:r>
      <w:r>
        <w:rPr>
          <w:vanish/>
        </w:rPr>
        <w:t>p[1{</w:t>
      </w:r>
      <w:r>
        <w:t>Feuerbach</w:t>
      </w:r>
      <w:r>
        <w:rPr>
          <w:vanish/>
        </w:rPr>
        <w:t>}</w:t>
      </w:r>
      <w:r>
        <w:t xml:space="preserve">, </w:t>
      </w:r>
      <w:r>
        <w:rPr>
          <w:vanish/>
        </w:rPr>
        <w:t>8{</w:t>
      </w:r>
      <w:r>
        <w:t>v.</w:t>
      </w:r>
      <w:r>
        <w:rPr>
          <w:vanish/>
        </w:rPr>
        <w:t>}</w:t>
      </w:r>
      <w:r>
        <w:t xml:space="preserve"> </w:t>
      </w:r>
      <w:r>
        <w:rPr>
          <w:vanish/>
        </w:rPr>
        <w:t>2{</w:t>
      </w:r>
      <w:r>
        <w:t>R.</w:t>
      </w:r>
      <w:r>
        <w:rPr>
          <w:vanish/>
        </w:rPr>
        <w:t>}]p</w:t>
      </w:r>
      <w:r>
        <w:t xml:space="preserve"> </w:t>
      </w:r>
      <w:r>
        <w:rPr>
          <w:vanish/>
        </w:rPr>
        <w:t>s[</w:t>
      </w:r>
      <w:r>
        <w:t>Werk</w:t>
      </w:r>
      <w:r>
        <w:rPr>
          <w:vanish/>
        </w:rPr>
        <w:t>]s</w:t>
      </w:r>
    </w:p>
    <w:p w:rsidR="00000000" w:rsidRDefault="00C653B4">
      <w:pPr>
        <w:tabs>
          <w:tab w:val="left" w:pos="1134"/>
        </w:tabs>
        <w:ind w:left="1134" w:right="-1134" w:hanging="1134"/>
      </w:pPr>
      <w:r>
        <w:t>43</w:t>
      </w:r>
      <w:r>
        <w:tab/>
        <w:t>1821</w:t>
      </w:r>
    </w:p>
    <w:p w:rsidR="00000000" w:rsidRDefault="00C653B4">
      <w:pPr>
        <w:tabs>
          <w:tab w:val="left" w:pos="1134"/>
        </w:tabs>
        <w:ind w:left="1134" w:right="-1134" w:hanging="1134"/>
      </w:pPr>
      <w:r>
        <w:br w:type="page"/>
        <w:t>30</w:t>
      </w:r>
      <w:r>
        <w:tab/>
        <w:t>Nr. 10/17</w:t>
      </w:r>
    </w:p>
    <w:p w:rsidR="00000000" w:rsidRDefault="00C653B4">
      <w:pPr>
        <w:tabs>
          <w:tab w:val="left" w:pos="1134"/>
        </w:tabs>
        <w:ind w:left="1134" w:right="-1134" w:hanging="1134"/>
      </w:pPr>
      <w:r>
        <w:t>30a</w:t>
      </w:r>
      <w:r>
        <w:tab/>
        <w:t>1017</w:t>
      </w:r>
    </w:p>
    <w:p w:rsidR="00000000" w:rsidRDefault="00C653B4">
      <w:pPr>
        <w:tabs>
          <w:tab w:val="left" w:pos="1134"/>
        </w:tabs>
        <w:ind w:left="1134" w:right="-1134" w:hanging="1134"/>
      </w:pPr>
      <w:r>
        <w:t>30z</w:t>
      </w:r>
      <w:r>
        <w:tab/>
        <w:t>D 12 Nr. 10/17</w:t>
      </w:r>
    </w:p>
    <w:p w:rsidR="00000000" w:rsidRDefault="00C653B4">
      <w:pPr>
        <w:tabs>
          <w:tab w:val="left" w:pos="1134"/>
        </w:tabs>
        <w:ind w:left="1134" w:right="-1134" w:hanging="1134"/>
      </w:pPr>
      <w:r>
        <w:t>40</w:t>
      </w:r>
      <w:r>
        <w:tab/>
      </w:r>
      <w:r>
        <w:rPr>
          <w:vanish/>
        </w:rPr>
        <w:t>p[</w:t>
      </w:r>
      <w:r>
        <w:t>Findl</w:t>
      </w:r>
      <w:r>
        <w:rPr>
          <w:vanish/>
        </w:rPr>
        <w:t>]p</w:t>
      </w:r>
      <w:r>
        <w:t xml:space="preserve">. </w:t>
      </w:r>
      <w:r>
        <w:rPr>
          <w:vanish/>
        </w:rPr>
        <w:t>s[</w:t>
      </w:r>
      <w:r>
        <w:t>Abhandlung</w:t>
      </w:r>
      <w:r>
        <w:rPr>
          <w:vanish/>
        </w:rPr>
        <w:t>]s</w:t>
      </w:r>
    </w:p>
    <w:p w:rsidR="00000000" w:rsidRDefault="00C653B4">
      <w:pPr>
        <w:tabs>
          <w:tab w:val="left" w:pos="1134"/>
        </w:tabs>
        <w:ind w:left="1134" w:right="-1134" w:hanging="1134"/>
      </w:pPr>
      <w:r>
        <w:t>43</w:t>
      </w:r>
      <w:r>
        <w:tab/>
        <w:t>1833</w:t>
      </w:r>
    </w:p>
    <w:p w:rsidR="00000000" w:rsidRDefault="00C653B4">
      <w:pPr>
        <w:tabs>
          <w:tab w:val="left" w:pos="1134"/>
        </w:tabs>
        <w:ind w:left="1134" w:right="-1134" w:hanging="1134"/>
      </w:pPr>
      <w:r>
        <w:br w:type="page"/>
        <w:t>30</w:t>
      </w:r>
      <w:r>
        <w:tab/>
        <w:t>Nr. 10/23</w:t>
      </w:r>
    </w:p>
    <w:p w:rsidR="00000000" w:rsidRDefault="00C653B4">
      <w:pPr>
        <w:tabs>
          <w:tab w:val="left" w:pos="1134"/>
        </w:tabs>
        <w:ind w:left="1134" w:right="-1134" w:hanging="1134"/>
      </w:pPr>
      <w:r>
        <w:t>30a</w:t>
      </w:r>
      <w:r>
        <w:tab/>
        <w:t>1023</w:t>
      </w:r>
    </w:p>
    <w:p w:rsidR="00000000" w:rsidRDefault="00C653B4">
      <w:pPr>
        <w:tabs>
          <w:tab w:val="left" w:pos="1134"/>
        </w:tabs>
        <w:ind w:left="1134" w:right="-1134" w:hanging="1134"/>
      </w:pPr>
      <w:r>
        <w:t>30z</w:t>
      </w:r>
      <w:r>
        <w:tab/>
        <w:t>D 12 Nr. 10/23</w:t>
      </w:r>
    </w:p>
    <w:p w:rsidR="00000000" w:rsidRDefault="00C653B4">
      <w:pPr>
        <w:tabs>
          <w:tab w:val="left" w:pos="1134"/>
        </w:tabs>
        <w:ind w:left="1134" w:right="-1134" w:hanging="1134"/>
      </w:pPr>
      <w:r>
        <w:t>40</w:t>
      </w:r>
      <w:r>
        <w:tab/>
      </w:r>
      <w:r>
        <w:rPr>
          <w:vanish/>
        </w:rPr>
        <w:t>p[1{</w:t>
      </w:r>
      <w:r>
        <w:t>Fischer</w:t>
      </w:r>
      <w:r>
        <w:rPr>
          <w:vanish/>
        </w:rPr>
        <w:t>}</w:t>
      </w:r>
      <w:r>
        <w:t xml:space="preserve">, </w:t>
      </w:r>
      <w:r>
        <w:rPr>
          <w:vanish/>
        </w:rPr>
        <w:t>2{</w:t>
      </w:r>
      <w:r>
        <w:t>Gotthelf</w:t>
      </w:r>
      <w:r>
        <w:rPr>
          <w:vanish/>
        </w:rPr>
        <w:t>}</w:t>
      </w:r>
      <w:r>
        <w:t xml:space="preserve">, </w:t>
      </w:r>
      <w:r>
        <w:rPr>
          <w:vanish/>
        </w:rPr>
        <w:t>4{</w:t>
      </w:r>
      <w:r>
        <w:t>Professor</w:t>
      </w:r>
      <w:r>
        <w:rPr>
          <w:vanish/>
        </w:rPr>
        <w:t>}</w:t>
      </w:r>
      <w:r>
        <w:t xml:space="preserve"> u. </w:t>
      </w:r>
      <w:r>
        <w:rPr>
          <w:vanish/>
        </w:rPr>
        <w:t>5{</w:t>
      </w:r>
      <w:r>
        <w:t>Bibliothekar</w:t>
      </w:r>
      <w:r>
        <w:rPr>
          <w:vanish/>
        </w:rPr>
        <w:t>}</w:t>
      </w:r>
      <w:r>
        <w:t xml:space="preserve"> in </w:t>
      </w:r>
      <w:r>
        <w:rPr>
          <w:vanish/>
        </w:rPr>
        <w:t>6{o[</w:t>
      </w:r>
      <w:r>
        <w:t>Mainz</w:t>
      </w:r>
      <w:r>
        <w:rPr>
          <w:vanish/>
        </w:rPr>
        <w:t>]o}</w:t>
      </w:r>
      <w:r>
        <w:t xml:space="preserve">, </w:t>
      </w:r>
      <w:r>
        <w:rPr>
          <w:vanish/>
        </w:rPr>
        <w:t>7{</w:t>
      </w:r>
      <w:r>
        <w:t>später k.</w:t>
      </w:r>
      <w:r>
        <w:t>russ. Staatsrat</w:t>
      </w:r>
      <w:r>
        <w:rPr>
          <w:vanish/>
        </w:rPr>
        <w:t>}]p</w:t>
      </w:r>
      <w:r>
        <w:t xml:space="preserve"> (btr. </w:t>
      </w:r>
      <w:r>
        <w:rPr>
          <w:vanish/>
        </w:rPr>
        <w:t>s[2{</w:t>
      </w:r>
      <w:r>
        <w:t>Erwerb seltener</w:t>
      </w:r>
      <w:r>
        <w:rPr>
          <w:vanish/>
        </w:rPr>
        <w:t>}</w:t>
      </w:r>
      <w:r>
        <w:t xml:space="preserve"> </w:t>
      </w:r>
      <w:r>
        <w:rPr>
          <w:vanish/>
        </w:rPr>
        <w:t>1{</w:t>
      </w:r>
      <w:r>
        <w:t>Drucke</w:t>
      </w:r>
      <w:r>
        <w:rPr>
          <w:vanish/>
        </w:rPr>
        <w:t>}]s</w:t>
      </w:r>
      <w:r>
        <w:t>)</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10/31</w:t>
      </w:r>
    </w:p>
    <w:p w:rsidR="00000000" w:rsidRDefault="00C653B4">
      <w:pPr>
        <w:tabs>
          <w:tab w:val="left" w:pos="1134"/>
        </w:tabs>
        <w:ind w:left="1134" w:right="-1134" w:hanging="1134"/>
      </w:pPr>
      <w:r>
        <w:t>30a</w:t>
      </w:r>
      <w:r>
        <w:tab/>
        <w:t>1031</w:t>
      </w:r>
    </w:p>
    <w:p w:rsidR="00000000" w:rsidRDefault="00C653B4">
      <w:pPr>
        <w:tabs>
          <w:tab w:val="left" w:pos="1134"/>
        </w:tabs>
        <w:ind w:left="1134" w:right="-1134" w:hanging="1134"/>
      </w:pPr>
      <w:r>
        <w:t>30z</w:t>
      </w:r>
      <w:r>
        <w:tab/>
        <w:t>D 12 Nr. 10/31</w:t>
      </w:r>
    </w:p>
    <w:p w:rsidR="00000000" w:rsidRDefault="00C653B4">
      <w:pPr>
        <w:tabs>
          <w:tab w:val="left" w:pos="1134"/>
        </w:tabs>
        <w:ind w:left="1134" w:right="-1134" w:hanging="1134"/>
      </w:pPr>
      <w:r>
        <w:t>40</w:t>
      </w:r>
      <w:r>
        <w:tab/>
      </w:r>
      <w:r>
        <w:rPr>
          <w:vanish/>
        </w:rPr>
        <w:t>p[</w:t>
      </w:r>
      <w:r>
        <w:t>Floret</w:t>
      </w:r>
      <w:r>
        <w:rPr>
          <w:vanish/>
        </w:rPr>
        <w:t>]p</w:t>
      </w:r>
      <w:r>
        <w:t xml:space="preserve">. Verfassung. </w:t>
      </w:r>
      <w:r>
        <w:rPr>
          <w:vanish/>
        </w:rPr>
        <w:t>s[</w:t>
      </w:r>
      <w:r>
        <w:t>Schrift</w:t>
      </w:r>
      <w:r>
        <w:rPr>
          <w:vanish/>
        </w:rPr>
        <w:t>]s</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10/50</w:t>
      </w:r>
    </w:p>
    <w:p w:rsidR="00000000" w:rsidRDefault="00C653B4">
      <w:pPr>
        <w:tabs>
          <w:tab w:val="left" w:pos="1134"/>
        </w:tabs>
        <w:ind w:left="1134" w:right="-1134" w:hanging="1134"/>
      </w:pPr>
      <w:r>
        <w:t>30a</w:t>
      </w:r>
      <w:r>
        <w:tab/>
        <w:t>1050</w:t>
      </w:r>
    </w:p>
    <w:p w:rsidR="00000000" w:rsidRDefault="00C653B4">
      <w:pPr>
        <w:tabs>
          <w:tab w:val="left" w:pos="1134"/>
        </w:tabs>
        <w:ind w:left="1134" w:right="-1134" w:hanging="1134"/>
      </w:pPr>
      <w:r>
        <w:t>30z</w:t>
      </w:r>
      <w:r>
        <w:tab/>
        <w:t>D 12 Nr. 10/50</w:t>
      </w:r>
    </w:p>
    <w:p w:rsidR="00000000" w:rsidRDefault="00C653B4">
      <w:pPr>
        <w:tabs>
          <w:tab w:val="left" w:pos="1134"/>
        </w:tabs>
        <w:ind w:left="1134" w:right="-1134" w:hanging="1134"/>
      </w:pPr>
      <w:r>
        <w:t>40</w:t>
      </w:r>
      <w:r>
        <w:tab/>
      </w:r>
      <w:r>
        <w:rPr>
          <w:vanish/>
        </w:rPr>
        <w:t>p[</w:t>
      </w:r>
      <w:r>
        <w:t>Frank</w:t>
      </w:r>
      <w:r>
        <w:rPr>
          <w:vanish/>
        </w:rPr>
        <w:t>]p</w:t>
      </w:r>
      <w:r>
        <w:t xml:space="preserve">. Cholera. </w:t>
      </w:r>
      <w:r>
        <w:rPr>
          <w:vanish/>
        </w:rPr>
        <w:t>s[</w:t>
      </w:r>
      <w:r>
        <w:t>Schrift</w:t>
      </w:r>
      <w:r>
        <w:rPr>
          <w:vanish/>
        </w:rPr>
        <w:t>]s</w:t>
      </w:r>
      <w:r>
        <w:t>. Gebäude</w:t>
      </w:r>
    </w:p>
    <w:p w:rsidR="00000000" w:rsidRDefault="00C653B4">
      <w:pPr>
        <w:tabs>
          <w:tab w:val="left" w:pos="1134"/>
        </w:tabs>
        <w:ind w:left="1134" w:right="-1134" w:hanging="1134"/>
      </w:pPr>
      <w:r>
        <w:t>43</w:t>
      </w:r>
      <w:r>
        <w:tab/>
        <w:t>1832</w:t>
      </w:r>
    </w:p>
    <w:p w:rsidR="00000000" w:rsidRDefault="00C653B4">
      <w:pPr>
        <w:tabs>
          <w:tab w:val="left" w:pos="1134"/>
        </w:tabs>
        <w:ind w:left="1134" w:right="-1134" w:hanging="1134"/>
      </w:pPr>
      <w:r>
        <w:br w:type="page"/>
        <w:t>30</w:t>
      </w:r>
      <w:r>
        <w:tab/>
        <w:t>Nr. 10/55</w:t>
      </w:r>
    </w:p>
    <w:p w:rsidR="00000000" w:rsidRDefault="00C653B4">
      <w:pPr>
        <w:tabs>
          <w:tab w:val="left" w:pos="1134"/>
        </w:tabs>
        <w:ind w:left="1134" w:right="-1134" w:hanging="1134"/>
      </w:pPr>
      <w:r>
        <w:t>30a</w:t>
      </w:r>
      <w:r>
        <w:tab/>
        <w:t>1055</w:t>
      </w:r>
    </w:p>
    <w:p w:rsidR="00000000" w:rsidRDefault="00C653B4">
      <w:pPr>
        <w:tabs>
          <w:tab w:val="left" w:pos="1134"/>
        </w:tabs>
        <w:ind w:left="1134" w:right="-1134" w:hanging="1134"/>
      </w:pPr>
      <w:r>
        <w:t>30z</w:t>
      </w:r>
      <w:r>
        <w:tab/>
        <w:t>D 12 Nr. 10/55</w:t>
      </w:r>
    </w:p>
    <w:p w:rsidR="00000000" w:rsidRDefault="00C653B4">
      <w:pPr>
        <w:tabs>
          <w:tab w:val="left" w:pos="1134"/>
        </w:tabs>
        <w:ind w:left="1134" w:right="-1134" w:hanging="1134"/>
      </w:pPr>
      <w:r>
        <w:t>40</w:t>
      </w:r>
      <w:r>
        <w:tab/>
      </w:r>
      <w:r>
        <w:rPr>
          <w:vanish/>
        </w:rPr>
        <w:t>p[1{</w:t>
      </w:r>
      <w:r>
        <w:t>Franz</w:t>
      </w:r>
      <w:r>
        <w:rPr>
          <w:vanish/>
        </w:rPr>
        <w:t>}</w:t>
      </w:r>
      <w:r>
        <w:t xml:space="preserve">. </w:t>
      </w:r>
      <w:r>
        <w:rPr>
          <w:vanish/>
        </w:rPr>
        <w:t>2{</w:t>
      </w:r>
      <w:r>
        <w:t>Christ. Fr.</w:t>
      </w:r>
      <w:r>
        <w:rPr>
          <w:vanish/>
        </w:rPr>
        <w:t>}]p</w:t>
      </w:r>
      <w:r>
        <w:t xml:space="preserve"> </w:t>
      </w:r>
      <w:r>
        <w:rPr>
          <w:vanish/>
        </w:rPr>
        <w:t>s[</w:t>
      </w:r>
      <w:r>
        <w:t>Schrift</w:t>
      </w:r>
      <w:r>
        <w:rPr>
          <w:vanish/>
        </w:rPr>
        <w:t>]s</w:t>
      </w:r>
    </w:p>
    <w:p w:rsidR="00000000" w:rsidRDefault="00C653B4">
      <w:pPr>
        <w:tabs>
          <w:tab w:val="left" w:pos="1134"/>
        </w:tabs>
        <w:ind w:left="1134" w:right="-1134" w:hanging="1134"/>
      </w:pPr>
      <w:r>
        <w:t>43</w:t>
      </w:r>
      <w:r>
        <w:tab/>
        <w:t>1805</w:t>
      </w:r>
    </w:p>
    <w:p w:rsidR="00000000" w:rsidRDefault="00C653B4">
      <w:pPr>
        <w:tabs>
          <w:tab w:val="left" w:pos="1134"/>
        </w:tabs>
        <w:ind w:left="1134" w:right="-1134" w:hanging="1134"/>
      </w:pPr>
      <w:r>
        <w:br w:type="page"/>
        <w:t>30</w:t>
      </w:r>
      <w:r>
        <w:tab/>
        <w:t>Nr. 10/62</w:t>
      </w:r>
    </w:p>
    <w:p w:rsidR="00000000" w:rsidRDefault="00C653B4">
      <w:pPr>
        <w:tabs>
          <w:tab w:val="left" w:pos="1134"/>
        </w:tabs>
        <w:ind w:left="1134" w:right="-1134" w:hanging="1134"/>
      </w:pPr>
      <w:r>
        <w:t>30a</w:t>
      </w:r>
      <w:r>
        <w:tab/>
        <w:t>1062</w:t>
      </w:r>
    </w:p>
    <w:p w:rsidR="00000000" w:rsidRDefault="00C653B4">
      <w:pPr>
        <w:tabs>
          <w:tab w:val="left" w:pos="1134"/>
        </w:tabs>
        <w:ind w:left="1134" w:right="-1134" w:hanging="1134"/>
      </w:pPr>
      <w:r>
        <w:t>30z</w:t>
      </w:r>
      <w:r>
        <w:tab/>
        <w:t>D 12 Nr. 10/62</w:t>
      </w:r>
    </w:p>
    <w:p w:rsidR="00000000" w:rsidRDefault="00C653B4">
      <w:pPr>
        <w:tabs>
          <w:tab w:val="left" w:pos="1134"/>
        </w:tabs>
        <w:ind w:left="1134" w:right="-1134" w:hanging="1134"/>
      </w:pPr>
      <w:r>
        <w:t>40</w:t>
      </w:r>
      <w:r>
        <w:tab/>
      </w:r>
      <w:r>
        <w:rPr>
          <w:vanish/>
        </w:rPr>
        <w:t>p[1{</w:t>
      </w:r>
      <w:r>
        <w:t>Friedmann</w:t>
      </w:r>
      <w:r>
        <w:rPr>
          <w:vanish/>
        </w:rPr>
        <w:t>}</w:t>
      </w:r>
      <w:r>
        <w:t xml:space="preserve">, </w:t>
      </w:r>
      <w:r>
        <w:rPr>
          <w:vanish/>
        </w:rPr>
        <w:t>2{</w:t>
      </w:r>
      <w:r>
        <w:t>Ferd.</w:t>
      </w:r>
      <w:r>
        <w:rPr>
          <w:vanish/>
        </w:rPr>
        <w:t>}</w:t>
      </w:r>
      <w:r>
        <w:t xml:space="preserve"> Marx. </w:t>
      </w:r>
      <w:r>
        <w:rPr>
          <w:vanish/>
        </w:rPr>
        <w:t>5{</w:t>
      </w:r>
      <w:r>
        <w:t>Literat</w:t>
      </w:r>
      <w:r>
        <w:rPr>
          <w:vanish/>
        </w:rPr>
        <w:t>}</w:t>
      </w:r>
      <w:r>
        <w:t xml:space="preserve">. </w:t>
      </w:r>
      <w:r>
        <w:rPr>
          <w:vanish/>
        </w:rPr>
        <w:t>6{o[</w:t>
      </w:r>
      <w:r>
        <w:t>München</w:t>
      </w:r>
      <w:r>
        <w:rPr>
          <w:vanish/>
        </w:rPr>
        <w:t>]o}]p</w:t>
      </w:r>
    </w:p>
    <w:p w:rsidR="00000000" w:rsidRDefault="00C653B4">
      <w:pPr>
        <w:tabs>
          <w:tab w:val="left" w:pos="1134"/>
        </w:tabs>
        <w:ind w:left="1134" w:right="-1134" w:hanging="1134"/>
      </w:pPr>
      <w:r>
        <w:t>43</w:t>
      </w:r>
      <w:r>
        <w:tab/>
        <w:t>1841</w:t>
      </w:r>
    </w:p>
    <w:p w:rsidR="00000000" w:rsidRDefault="00C653B4">
      <w:pPr>
        <w:tabs>
          <w:tab w:val="left" w:pos="1134"/>
        </w:tabs>
        <w:ind w:left="1134" w:right="-1134" w:hanging="1134"/>
      </w:pPr>
      <w:r>
        <w:br w:type="page"/>
        <w:t>30</w:t>
      </w:r>
      <w:r>
        <w:tab/>
        <w:t>Nr. 12/5</w:t>
      </w:r>
    </w:p>
    <w:p w:rsidR="00000000" w:rsidRDefault="00C653B4">
      <w:pPr>
        <w:tabs>
          <w:tab w:val="left" w:pos="1134"/>
        </w:tabs>
        <w:ind w:left="1134" w:right="-1134" w:hanging="1134"/>
      </w:pPr>
      <w:r>
        <w:t>30a</w:t>
      </w:r>
      <w:r>
        <w:tab/>
        <w:t>1205</w:t>
      </w:r>
    </w:p>
    <w:p w:rsidR="00000000" w:rsidRDefault="00C653B4">
      <w:pPr>
        <w:tabs>
          <w:tab w:val="left" w:pos="1134"/>
        </w:tabs>
        <w:ind w:left="1134" w:right="-1134" w:hanging="1134"/>
      </w:pPr>
      <w:r>
        <w:t>30z</w:t>
      </w:r>
      <w:r>
        <w:tab/>
        <w:t>D 12 Nr. 12/5</w:t>
      </w:r>
    </w:p>
    <w:p w:rsidR="00000000" w:rsidRDefault="00C653B4">
      <w:pPr>
        <w:tabs>
          <w:tab w:val="left" w:pos="1134"/>
        </w:tabs>
        <w:ind w:left="1134" w:right="-1134" w:hanging="1134"/>
      </w:pPr>
      <w:r>
        <w:t>40</w:t>
      </w:r>
      <w:r>
        <w:tab/>
      </w:r>
      <w:r>
        <w:rPr>
          <w:vanish/>
        </w:rPr>
        <w:t>p[1{</w:t>
      </w:r>
      <w:r>
        <w:t>Gall</w:t>
      </w:r>
      <w:r>
        <w:rPr>
          <w:vanish/>
        </w:rPr>
        <w:t>}</w:t>
      </w:r>
      <w:r>
        <w:t xml:space="preserve">, </w:t>
      </w:r>
      <w:r>
        <w:rPr>
          <w:vanish/>
        </w:rPr>
        <w:t>8</w:t>
      </w:r>
      <w:r>
        <w:rPr>
          <w:vanish/>
        </w:rPr>
        <w:t>{</w:t>
      </w:r>
      <w:r>
        <w:t>v.</w:t>
      </w:r>
      <w:r>
        <w:rPr>
          <w:vanish/>
        </w:rPr>
        <w:t>}</w:t>
      </w:r>
      <w:r>
        <w:t xml:space="preserve"> </w:t>
      </w:r>
      <w:r>
        <w:rPr>
          <w:vanish/>
        </w:rPr>
        <w:t>5{</w:t>
      </w:r>
      <w:r>
        <w:t>Bat. Chef.</w:t>
      </w:r>
      <w:r>
        <w:rPr>
          <w:vanish/>
        </w:rPr>
        <w:t>}]p</w:t>
      </w:r>
      <w:r>
        <w:t xml:space="preserve"> </w:t>
      </w:r>
      <w:r>
        <w:rPr>
          <w:vanish/>
        </w:rPr>
        <w:t>t[2{s[</w:t>
      </w:r>
      <w:r>
        <w:t>Schrift</w:t>
      </w:r>
      <w:r>
        <w:rPr>
          <w:vanish/>
        </w:rPr>
        <w:t>]s}</w:t>
      </w:r>
      <w:r>
        <w:t xml:space="preserve">. </w:t>
      </w:r>
      <w:r>
        <w:rPr>
          <w:vanish/>
        </w:rPr>
        <w:t>1{</w:t>
      </w:r>
      <w:r>
        <w:t>Notizen über Rußland</w:t>
      </w:r>
      <w:r>
        <w:rPr>
          <w:vanish/>
        </w:rPr>
        <w:t>}]t</w:t>
      </w:r>
    </w:p>
    <w:p w:rsidR="00000000" w:rsidRDefault="00C653B4">
      <w:pPr>
        <w:tabs>
          <w:tab w:val="left" w:pos="1134"/>
        </w:tabs>
        <w:ind w:left="1134" w:right="-1134" w:hanging="1134"/>
      </w:pPr>
      <w:r>
        <w:t>43</w:t>
      </w:r>
      <w:r>
        <w:tab/>
        <w:t>1812</w:t>
      </w:r>
    </w:p>
    <w:p w:rsidR="00000000" w:rsidRDefault="00C653B4">
      <w:pPr>
        <w:tabs>
          <w:tab w:val="left" w:pos="1134"/>
        </w:tabs>
        <w:ind w:left="1134" w:right="-1134" w:hanging="1134"/>
      </w:pPr>
      <w:r>
        <w:br w:type="page"/>
        <w:t>30</w:t>
      </w:r>
      <w:r>
        <w:tab/>
        <w:t>Nr. 12/9</w:t>
      </w:r>
    </w:p>
    <w:p w:rsidR="00000000" w:rsidRDefault="00C653B4">
      <w:pPr>
        <w:tabs>
          <w:tab w:val="left" w:pos="1134"/>
        </w:tabs>
        <w:ind w:left="1134" w:right="-1134" w:hanging="1134"/>
      </w:pPr>
      <w:r>
        <w:t>30a</w:t>
      </w:r>
      <w:r>
        <w:tab/>
        <w:t>1209</w:t>
      </w:r>
    </w:p>
    <w:p w:rsidR="00000000" w:rsidRDefault="00C653B4">
      <w:pPr>
        <w:tabs>
          <w:tab w:val="left" w:pos="1134"/>
        </w:tabs>
        <w:ind w:left="1134" w:right="-1134" w:hanging="1134"/>
      </w:pPr>
      <w:r>
        <w:t>30z</w:t>
      </w:r>
      <w:r>
        <w:tab/>
        <w:t>D 12 Nr. 12/9</w:t>
      </w:r>
    </w:p>
    <w:p w:rsidR="00000000" w:rsidRDefault="00C653B4">
      <w:pPr>
        <w:tabs>
          <w:tab w:val="left" w:pos="1134"/>
        </w:tabs>
        <w:ind w:left="1134" w:right="-1134" w:hanging="1134"/>
      </w:pPr>
      <w:r>
        <w:t>40</w:t>
      </w:r>
      <w:r>
        <w:tab/>
      </w:r>
      <w:r>
        <w:rPr>
          <w:vanish/>
        </w:rPr>
        <w:t>p[1{</w:t>
      </w:r>
      <w:r>
        <w:t>Ganz</w:t>
      </w:r>
      <w:r>
        <w:rPr>
          <w:vanish/>
        </w:rPr>
        <w:t>}</w:t>
      </w:r>
      <w:r>
        <w:t xml:space="preserve">, </w:t>
      </w:r>
      <w:r>
        <w:rPr>
          <w:vanish/>
        </w:rPr>
        <w:t>7{</w:t>
      </w:r>
      <w:r>
        <w:t>Geheimrat</w:t>
      </w:r>
      <w:r>
        <w:rPr>
          <w:vanish/>
        </w:rPr>
        <w:t>}]p</w:t>
      </w:r>
      <w:r>
        <w:t xml:space="preserve">. </w:t>
      </w:r>
      <w:r>
        <w:rPr>
          <w:vanish/>
        </w:rPr>
        <w:t>s[</w:t>
      </w:r>
      <w:r>
        <w:t>Abhandlung</w:t>
      </w:r>
      <w:r>
        <w:rPr>
          <w:vanish/>
        </w:rPr>
        <w:t>]s</w:t>
      </w:r>
    </w:p>
    <w:p w:rsidR="00000000" w:rsidRDefault="00C653B4">
      <w:pPr>
        <w:tabs>
          <w:tab w:val="left" w:pos="1134"/>
        </w:tabs>
        <w:ind w:left="1134" w:right="-1134" w:hanging="1134"/>
      </w:pPr>
      <w:r>
        <w:t>43</w:t>
      </w:r>
      <w:r>
        <w:tab/>
        <w:t>1794</w:t>
      </w:r>
    </w:p>
    <w:p w:rsidR="00000000" w:rsidRDefault="00C653B4">
      <w:pPr>
        <w:tabs>
          <w:tab w:val="left" w:pos="1134"/>
        </w:tabs>
        <w:ind w:left="1134" w:right="-1134" w:hanging="1134"/>
      </w:pPr>
      <w:r>
        <w:br w:type="page"/>
        <w:t>30</w:t>
      </w:r>
      <w:r>
        <w:tab/>
        <w:t>Nr. 12/44</w:t>
      </w:r>
    </w:p>
    <w:p w:rsidR="00000000" w:rsidRDefault="00C653B4">
      <w:pPr>
        <w:tabs>
          <w:tab w:val="left" w:pos="1134"/>
        </w:tabs>
        <w:ind w:left="1134" w:right="-1134" w:hanging="1134"/>
      </w:pPr>
      <w:r>
        <w:t>30a</w:t>
      </w:r>
      <w:r>
        <w:tab/>
        <w:t>1244</w:t>
      </w:r>
    </w:p>
    <w:p w:rsidR="00000000" w:rsidRDefault="00C653B4">
      <w:pPr>
        <w:tabs>
          <w:tab w:val="left" w:pos="1134"/>
        </w:tabs>
        <w:ind w:left="1134" w:right="-1134" w:hanging="1134"/>
      </w:pPr>
      <w:r>
        <w:t>30z</w:t>
      </w:r>
      <w:r>
        <w:tab/>
        <w:t>D 12 Nr. 12/44</w:t>
      </w:r>
    </w:p>
    <w:p w:rsidR="00000000" w:rsidRDefault="00C653B4">
      <w:pPr>
        <w:tabs>
          <w:tab w:val="left" w:pos="1134"/>
        </w:tabs>
        <w:ind w:left="1134" w:right="-1134" w:hanging="1134"/>
      </w:pPr>
      <w:r>
        <w:t>40</w:t>
      </w:r>
      <w:r>
        <w:tab/>
      </w:r>
      <w:r>
        <w:rPr>
          <w:vanish/>
        </w:rPr>
        <w:t>p[</w:t>
      </w:r>
      <w:r>
        <w:t>Gensler</w:t>
      </w:r>
      <w:r>
        <w:rPr>
          <w:vanish/>
        </w:rPr>
        <w:t>]p</w:t>
      </w:r>
      <w:r>
        <w:t xml:space="preserve">, </w:t>
      </w:r>
      <w:r>
        <w:rPr>
          <w:vanish/>
        </w:rPr>
        <w:t>s[</w:t>
      </w:r>
      <w:r>
        <w:t>Buch</w:t>
      </w:r>
      <w:r>
        <w:rPr>
          <w:vanish/>
        </w:rPr>
        <w:t>]s</w:t>
      </w:r>
    </w:p>
    <w:p w:rsidR="00000000" w:rsidRDefault="00C653B4">
      <w:pPr>
        <w:tabs>
          <w:tab w:val="left" w:pos="1134"/>
        </w:tabs>
        <w:ind w:left="1134" w:right="-1134" w:hanging="1134"/>
      </w:pPr>
      <w:r>
        <w:t>43</w:t>
      </w:r>
      <w:r>
        <w:tab/>
        <w:t>1818</w:t>
      </w:r>
    </w:p>
    <w:p w:rsidR="00000000" w:rsidRDefault="00C653B4">
      <w:pPr>
        <w:tabs>
          <w:tab w:val="left" w:pos="1134"/>
        </w:tabs>
        <w:ind w:left="1134" w:right="-1134" w:hanging="1134"/>
      </w:pPr>
      <w:r>
        <w:br w:type="page"/>
        <w:t>30</w:t>
      </w:r>
      <w:r>
        <w:tab/>
        <w:t>Nr. 13/8</w:t>
      </w:r>
    </w:p>
    <w:p w:rsidR="00000000" w:rsidRDefault="00C653B4">
      <w:pPr>
        <w:tabs>
          <w:tab w:val="left" w:pos="1134"/>
        </w:tabs>
        <w:ind w:left="1134" w:right="-1134" w:hanging="1134"/>
      </w:pPr>
      <w:r>
        <w:t>30a</w:t>
      </w:r>
      <w:r>
        <w:tab/>
        <w:t>1308</w:t>
      </w:r>
    </w:p>
    <w:p w:rsidR="00000000" w:rsidRDefault="00C653B4">
      <w:pPr>
        <w:tabs>
          <w:tab w:val="left" w:pos="1134"/>
        </w:tabs>
        <w:ind w:left="1134" w:right="-1134" w:hanging="1134"/>
      </w:pPr>
      <w:r>
        <w:t>30z</w:t>
      </w:r>
      <w:r>
        <w:tab/>
        <w:t>D 12 Nr. 13/8</w:t>
      </w:r>
    </w:p>
    <w:p w:rsidR="00000000" w:rsidRDefault="00C653B4">
      <w:pPr>
        <w:tabs>
          <w:tab w:val="left" w:pos="1134"/>
        </w:tabs>
        <w:ind w:left="1134" w:right="-1134" w:hanging="1134"/>
      </w:pPr>
      <w:r>
        <w:t>40</w:t>
      </w:r>
      <w:r>
        <w:tab/>
      </w:r>
      <w:r>
        <w:rPr>
          <w:vanish/>
        </w:rPr>
        <w:t>p[</w:t>
      </w:r>
      <w:r>
        <w:t>Germershausen</w:t>
      </w:r>
      <w:r>
        <w:rPr>
          <w:vanish/>
        </w:rPr>
        <w:t>]p</w:t>
      </w:r>
      <w:r>
        <w:t xml:space="preserve">. </w:t>
      </w:r>
      <w:r>
        <w:rPr>
          <w:vanish/>
        </w:rPr>
        <w:t>s[</w:t>
      </w:r>
      <w:r>
        <w:t>Subskription</w:t>
      </w:r>
      <w:r>
        <w:rPr>
          <w:vanish/>
        </w:rPr>
        <w:t>]s</w:t>
      </w:r>
    </w:p>
    <w:p w:rsidR="00000000" w:rsidRDefault="00C653B4">
      <w:pPr>
        <w:tabs>
          <w:tab w:val="left" w:pos="1134"/>
        </w:tabs>
        <w:ind w:left="1134" w:right="-1134" w:hanging="1134"/>
      </w:pPr>
      <w:r>
        <w:t>43</w:t>
      </w:r>
      <w:r>
        <w:tab/>
        <w:t>1842 - 1847</w:t>
      </w:r>
    </w:p>
    <w:p w:rsidR="00000000" w:rsidRDefault="00C653B4">
      <w:pPr>
        <w:tabs>
          <w:tab w:val="left" w:pos="1134"/>
        </w:tabs>
        <w:ind w:left="1134" w:right="-1134" w:hanging="1134"/>
      </w:pPr>
      <w:r>
        <w:br w:type="page"/>
        <w:t>30</w:t>
      </w:r>
      <w:r>
        <w:tab/>
        <w:t>Nr. 13/28</w:t>
      </w:r>
    </w:p>
    <w:p w:rsidR="00000000" w:rsidRDefault="00C653B4">
      <w:pPr>
        <w:tabs>
          <w:tab w:val="left" w:pos="1134"/>
        </w:tabs>
        <w:ind w:left="1134" w:right="-1134" w:hanging="1134"/>
      </w:pPr>
      <w:r>
        <w:t>30a</w:t>
      </w:r>
      <w:r>
        <w:tab/>
        <w:t>1328</w:t>
      </w:r>
    </w:p>
    <w:p w:rsidR="00000000" w:rsidRDefault="00C653B4">
      <w:pPr>
        <w:tabs>
          <w:tab w:val="left" w:pos="1134"/>
        </w:tabs>
        <w:ind w:left="1134" w:right="-1134" w:hanging="1134"/>
      </w:pPr>
      <w:r>
        <w:t>30z</w:t>
      </w:r>
      <w:r>
        <w:tab/>
        <w:t>D 12 Nr. 13/28</w:t>
      </w:r>
    </w:p>
    <w:p w:rsidR="00000000" w:rsidRDefault="00C653B4">
      <w:pPr>
        <w:tabs>
          <w:tab w:val="left" w:pos="1134"/>
        </w:tabs>
        <w:ind w:left="1134" w:right="-1134" w:hanging="1134"/>
      </w:pPr>
      <w:r>
        <w:t>40</w:t>
      </w:r>
      <w:r>
        <w:tab/>
      </w:r>
      <w:r>
        <w:rPr>
          <w:vanish/>
        </w:rPr>
        <w:t>p[1{</w:t>
      </w:r>
      <w:r>
        <w:t>Glanzner</w:t>
      </w:r>
      <w:r>
        <w:rPr>
          <w:vanish/>
        </w:rPr>
        <w:t>}</w:t>
      </w:r>
      <w:r>
        <w:t xml:space="preserve">, </w:t>
      </w:r>
      <w:r>
        <w:rPr>
          <w:vanish/>
        </w:rPr>
        <w:t>5{</w:t>
      </w:r>
      <w:r>
        <w:t>kathol. Pfarrer</w:t>
      </w:r>
      <w:r>
        <w:rPr>
          <w:vanish/>
        </w:rPr>
        <w:t>}]p</w:t>
      </w:r>
      <w:r>
        <w:t xml:space="preserve">. </w:t>
      </w:r>
      <w:r>
        <w:rPr>
          <w:vanish/>
        </w:rPr>
        <w:t>s[</w:t>
      </w:r>
      <w:r>
        <w:t>Probe-Exemplar</w:t>
      </w:r>
      <w:r>
        <w:rPr>
          <w:vanish/>
        </w:rPr>
        <w:t>]s</w:t>
      </w:r>
    </w:p>
    <w:p w:rsidR="00000000" w:rsidRDefault="00C653B4">
      <w:pPr>
        <w:tabs>
          <w:tab w:val="left" w:pos="1134"/>
        </w:tabs>
        <w:ind w:left="1134" w:right="-1134" w:hanging="1134"/>
      </w:pPr>
      <w:r>
        <w:t>43</w:t>
      </w:r>
      <w:r>
        <w:tab/>
        <w:t>1841</w:t>
      </w:r>
    </w:p>
    <w:p w:rsidR="00000000" w:rsidRDefault="00C653B4">
      <w:pPr>
        <w:tabs>
          <w:tab w:val="left" w:pos="1134"/>
        </w:tabs>
        <w:ind w:left="1134" w:right="-1134" w:hanging="1134"/>
      </w:pPr>
      <w:r>
        <w:br w:type="page"/>
        <w:t>30</w:t>
      </w:r>
      <w:r>
        <w:tab/>
        <w:t>Nr. 13/42</w:t>
      </w:r>
    </w:p>
    <w:p w:rsidR="00000000" w:rsidRDefault="00C653B4">
      <w:pPr>
        <w:tabs>
          <w:tab w:val="left" w:pos="1134"/>
        </w:tabs>
        <w:ind w:left="1134" w:right="-1134" w:hanging="1134"/>
      </w:pPr>
      <w:r>
        <w:t>30a</w:t>
      </w:r>
      <w:r>
        <w:tab/>
        <w:t>1342</w:t>
      </w:r>
    </w:p>
    <w:p w:rsidR="00000000" w:rsidRDefault="00C653B4">
      <w:pPr>
        <w:tabs>
          <w:tab w:val="left" w:pos="1134"/>
        </w:tabs>
        <w:ind w:left="1134" w:right="-1134" w:hanging="1134"/>
      </w:pPr>
      <w:r>
        <w:t>30z</w:t>
      </w:r>
      <w:r>
        <w:tab/>
        <w:t>D 12 Nr. 13/42</w:t>
      </w:r>
    </w:p>
    <w:p w:rsidR="00000000" w:rsidRDefault="00C653B4">
      <w:pPr>
        <w:tabs>
          <w:tab w:val="left" w:pos="1134"/>
        </w:tabs>
        <w:ind w:left="1134" w:right="-1134" w:hanging="1134"/>
      </w:pPr>
      <w:r>
        <w:t>40</w:t>
      </w:r>
      <w:r>
        <w:tab/>
      </w:r>
      <w:r>
        <w:rPr>
          <w:vanish/>
        </w:rPr>
        <w:t>p[1{</w:t>
      </w:r>
      <w:r>
        <w:t>Goetz</w:t>
      </w:r>
      <w:r>
        <w:rPr>
          <w:vanish/>
        </w:rPr>
        <w:t>}</w:t>
      </w:r>
      <w:r>
        <w:t xml:space="preserve">, </w:t>
      </w:r>
      <w:r>
        <w:rPr>
          <w:vanish/>
        </w:rPr>
        <w:t>2{</w:t>
      </w:r>
      <w:r>
        <w:t>Georg Fri</w:t>
      </w:r>
      <w:r>
        <w:t>edrich</w:t>
      </w:r>
      <w:r>
        <w:rPr>
          <w:vanish/>
        </w:rPr>
        <w:t>}</w:t>
      </w:r>
      <w:r>
        <w:t xml:space="preserve">, </w:t>
      </w:r>
      <w:r>
        <w:rPr>
          <w:vanish/>
        </w:rPr>
        <w:t>5{</w:t>
      </w:r>
      <w:r>
        <w:t>Pfarrer</w:t>
      </w:r>
      <w:r>
        <w:rPr>
          <w:vanish/>
        </w:rPr>
        <w:t>}</w:t>
      </w:r>
      <w:r>
        <w:t xml:space="preserve">, </w:t>
      </w:r>
      <w:r>
        <w:rPr>
          <w:vanish/>
        </w:rPr>
        <w:t>6{o[</w:t>
      </w:r>
      <w:r>
        <w:t>Kassel</w:t>
      </w:r>
      <w:r>
        <w:rPr>
          <w:vanish/>
        </w:rPr>
        <w:t>]o}]p</w:t>
      </w:r>
      <w:r>
        <w:t xml:space="preserve">. </w:t>
      </w:r>
      <w:r>
        <w:rPr>
          <w:vanish/>
        </w:rPr>
        <w:t>s[</w:t>
      </w:r>
      <w:r>
        <w:t>Subskription</w:t>
      </w:r>
      <w:r>
        <w:rPr>
          <w:vanish/>
        </w:rPr>
        <w:t>]s</w:t>
      </w:r>
    </w:p>
    <w:p w:rsidR="00000000" w:rsidRDefault="00C653B4">
      <w:pPr>
        <w:tabs>
          <w:tab w:val="left" w:pos="1134"/>
        </w:tabs>
        <w:ind w:left="1134" w:right="-1134" w:hanging="1134"/>
      </w:pPr>
      <w:r>
        <w:t>43</w:t>
      </w:r>
      <w:r>
        <w:tab/>
        <w:t>1791</w:t>
      </w:r>
    </w:p>
    <w:p w:rsidR="00000000" w:rsidRDefault="00C653B4">
      <w:pPr>
        <w:tabs>
          <w:tab w:val="left" w:pos="1134"/>
        </w:tabs>
        <w:ind w:left="1134" w:right="-1134" w:hanging="1134"/>
      </w:pPr>
      <w:r>
        <w:br w:type="page"/>
        <w:t>30</w:t>
      </w:r>
      <w:r>
        <w:tab/>
        <w:t>Nr. 14/10</w:t>
      </w:r>
    </w:p>
    <w:p w:rsidR="00000000" w:rsidRDefault="00C653B4">
      <w:pPr>
        <w:tabs>
          <w:tab w:val="left" w:pos="1134"/>
        </w:tabs>
        <w:ind w:left="1134" w:right="-1134" w:hanging="1134"/>
      </w:pPr>
      <w:r>
        <w:t>30a</w:t>
      </w:r>
      <w:r>
        <w:tab/>
        <w:t>1410</w:t>
      </w:r>
    </w:p>
    <w:p w:rsidR="00000000" w:rsidRDefault="00C653B4">
      <w:pPr>
        <w:tabs>
          <w:tab w:val="left" w:pos="1134"/>
        </w:tabs>
        <w:ind w:left="1134" w:right="-1134" w:hanging="1134"/>
      </w:pPr>
      <w:r>
        <w:t>30z</w:t>
      </w:r>
      <w:r>
        <w:tab/>
        <w:t>D 12 Nr. 14/10</w:t>
      </w:r>
    </w:p>
    <w:p w:rsidR="00000000" w:rsidRDefault="00C653B4">
      <w:pPr>
        <w:tabs>
          <w:tab w:val="left" w:pos="1134"/>
        </w:tabs>
        <w:ind w:left="1134" w:right="-1134" w:hanging="1134"/>
      </w:pPr>
      <w:r>
        <w:t>40</w:t>
      </w:r>
      <w:r>
        <w:tab/>
      </w:r>
      <w:r>
        <w:rPr>
          <w:vanish/>
        </w:rPr>
        <w:t>p[1{</w:t>
      </w:r>
      <w:r>
        <w:t>Greve</w:t>
      </w:r>
      <w:r>
        <w:rPr>
          <w:vanish/>
        </w:rPr>
        <w:t>}</w:t>
      </w:r>
      <w:r>
        <w:t xml:space="preserve">, </w:t>
      </w:r>
      <w:r>
        <w:rPr>
          <w:vanish/>
        </w:rPr>
        <w:t>2{</w:t>
      </w:r>
      <w:r>
        <w:t>E.W.</w:t>
      </w:r>
      <w:r>
        <w:rPr>
          <w:vanish/>
        </w:rPr>
        <w:t>}</w:t>
      </w:r>
      <w:r>
        <w:t xml:space="preserve">, </w:t>
      </w:r>
      <w:r>
        <w:rPr>
          <w:vanish/>
        </w:rPr>
        <w:t>6{o[</w:t>
      </w:r>
      <w:r>
        <w:t>Berlin</w:t>
      </w:r>
      <w:r>
        <w:rPr>
          <w:vanish/>
        </w:rPr>
        <w:t>]o}</w:t>
      </w:r>
      <w:r>
        <w:t xml:space="preserve">. </w:t>
      </w:r>
      <w:r>
        <w:rPr>
          <w:vanish/>
        </w:rPr>
        <w:t>5{s[</w:t>
      </w:r>
      <w:r>
        <w:t>Buchbinder</w:t>
      </w:r>
      <w:r>
        <w:rPr>
          <w:vanish/>
        </w:rPr>
        <w:t>]s}]p</w:t>
      </w:r>
    </w:p>
    <w:p w:rsidR="00000000" w:rsidRDefault="00C653B4">
      <w:pPr>
        <w:tabs>
          <w:tab w:val="left" w:pos="1134"/>
        </w:tabs>
        <w:ind w:left="1134" w:right="-1134" w:hanging="1134"/>
      </w:pPr>
      <w:r>
        <w:t>43</w:t>
      </w:r>
      <w:r>
        <w:tab/>
        <w:t>1827</w:t>
      </w:r>
    </w:p>
    <w:p w:rsidR="00000000" w:rsidRDefault="00C653B4">
      <w:pPr>
        <w:tabs>
          <w:tab w:val="left" w:pos="1134"/>
        </w:tabs>
        <w:ind w:left="1134" w:right="-1134" w:hanging="1134"/>
      </w:pPr>
      <w:r>
        <w:br w:type="page"/>
        <w:t>30</w:t>
      </w:r>
      <w:r>
        <w:tab/>
        <w:t>Nr. 14/20</w:t>
      </w:r>
    </w:p>
    <w:p w:rsidR="00000000" w:rsidRDefault="00C653B4">
      <w:pPr>
        <w:tabs>
          <w:tab w:val="left" w:pos="1134"/>
        </w:tabs>
        <w:ind w:left="1134" w:right="-1134" w:hanging="1134"/>
      </w:pPr>
      <w:r>
        <w:t>30a</w:t>
      </w:r>
      <w:r>
        <w:tab/>
        <w:t>1420</w:t>
      </w:r>
    </w:p>
    <w:p w:rsidR="00000000" w:rsidRDefault="00C653B4">
      <w:pPr>
        <w:tabs>
          <w:tab w:val="left" w:pos="1134"/>
        </w:tabs>
        <w:ind w:left="1134" w:right="-1134" w:hanging="1134"/>
      </w:pPr>
      <w:r>
        <w:t>30z</w:t>
      </w:r>
      <w:r>
        <w:tab/>
        <w:t>D 12 Nr. 14/20</w:t>
      </w:r>
    </w:p>
    <w:p w:rsidR="00000000" w:rsidRDefault="00C653B4">
      <w:pPr>
        <w:tabs>
          <w:tab w:val="left" w:pos="1134"/>
        </w:tabs>
        <w:ind w:left="1134" w:right="-1134" w:hanging="1134"/>
      </w:pPr>
      <w:r>
        <w:t>40</w:t>
      </w:r>
      <w:r>
        <w:tab/>
      </w:r>
      <w:r>
        <w:rPr>
          <w:vanish/>
        </w:rPr>
        <w:t>p[1{</w:t>
      </w:r>
      <w:r>
        <w:t>Groß</w:t>
      </w:r>
      <w:r>
        <w:rPr>
          <w:vanish/>
        </w:rPr>
        <w:t>}</w:t>
      </w:r>
      <w:r>
        <w:t xml:space="preserve">, </w:t>
      </w:r>
      <w:r>
        <w:rPr>
          <w:vanish/>
        </w:rPr>
        <w:t>2{</w:t>
      </w:r>
      <w:r>
        <w:t>Carl</w:t>
      </w:r>
      <w:r>
        <w:rPr>
          <w:vanish/>
        </w:rPr>
        <w:t>}</w:t>
      </w:r>
      <w:r>
        <w:t xml:space="preserve">, </w:t>
      </w:r>
      <w:r>
        <w:rPr>
          <w:vanish/>
        </w:rPr>
        <w:t>6{o[</w:t>
      </w:r>
      <w:r>
        <w:t>Homburg</w:t>
      </w:r>
      <w:r>
        <w:rPr>
          <w:vanish/>
        </w:rPr>
        <w:t>]o}]p</w:t>
      </w:r>
      <w:r>
        <w:t xml:space="preserve">. </w:t>
      </w:r>
      <w:r>
        <w:rPr>
          <w:vanish/>
        </w:rPr>
        <w:t>s[</w:t>
      </w:r>
      <w:r>
        <w:t>Schriftchen</w:t>
      </w:r>
      <w:r>
        <w:rPr>
          <w:vanish/>
        </w:rPr>
        <w:t>]s</w:t>
      </w:r>
    </w:p>
    <w:p w:rsidR="00000000" w:rsidRDefault="00C653B4">
      <w:pPr>
        <w:tabs>
          <w:tab w:val="left" w:pos="1134"/>
        </w:tabs>
        <w:ind w:left="1134" w:right="-1134" w:hanging="1134"/>
      </w:pPr>
      <w:r>
        <w:t>43</w:t>
      </w:r>
      <w:r>
        <w:tab/>
        <w:t>1848</w:t>
      </w:r>
    </w:p>
    <w:p w:rsidR="00000000" w:rsidRDefault="00C653B4">
      <w:pPr>
        <w:tabs>
          <w:tab w:val="left" w:pos="1134"/>
        </w:tabs>
        <w:ind w:left="1134" w:right="-1134" w:hanging="1134"/>
      </w:pPr>
      <w:r>
        <w:br w:type="page"/>
        <w:t>30</w:t>
      </w:r>
      <w:r>
        <w:tab/>
        <w:t>Nr. 14/38</w:t>
      </w:r>
    </w:p>
    <w:p w:rsidR="00000000" w:rsidRDefault="00C653B4">
      <w:pPr>
        <w:tabs>
          <w:tab w:val="left" w:pos="1134"/>
        </w:tabs>
        <w:ind w:left="1134" w:right="-1134" w:hanging="1134"/>
      </w:pPr>
      <w:r>
        <w:t>30a</w:t>
      </w:r>
      <w:r>
        <w:tab/>
        <w:t>1438</w:t>
      </w:r>
    </w:p>
    <w:p w:rsidR="00000000" w:rsidRDefault="00C653B4">
      <w:pPr>
        <w:tabs>
          <w:tab w:val="left" w:pos="1134"/>
        </w:tabs>
        <w:ind w:left="1134" w:right="-1134" w:hanging="1134"/>
      </w:pPr>
      <w:r>
        <w:t>30z</w:t>
      </w:r>
      <w:r>
        <w:tab/>
        <w:t>D 12 Nr. 14/38</w:t>
      </w:r>
    </w:p>
    <w:p w:rsidR="00000000" w:rsidRDefault="00C653B4">
      <w:pPr>
        <w:tabs>
          <w:tab w:val="left" w:pos="1134"/>
        </w:tabs>
        <w:ind w:left="1134" w:right="-1134" w:hanging="1134"/>
      </w:pPr>
      <w:r>
        <w:t>40</w:t>
      </w:r>
      <w:r>
        <w:tab/>
      </w:r>
      <w:r>
        <w:rPr>
          <w:vanish/>
        </w:rPr>
        <w:t>p[1{</w:t>
      </w:r>
      <w:r>
        <w:t>Guilhausen</w:t>
      </w:r>
      <w:r>
        <w:rPr>
          <w:vanish/>
        </w:rPr>
        <w:t>}</w:t>
      </w:r>
      <w:r>
        <w:t xml:space="preserve">, </w:t>
      </w:r>
      <w:r>
        <w:rPr>
          <w:vanish/>
        </w:rPr>
        <w:t>6{o[</w:t>
      </w:r>
      <w:r>
        <w:t>Frankfurt</w:t>
      </w:r>
      <w:r>
        <w:rPr>
          <w:vanish/>
        </w:rPr>
        <w:t>&lt;/M.&gt;]o}]p</w:t>
      </w:r>
      <w:r>
        <w:t xml:space="preserve">. </w:t>
      </w:r>
      <w:r>
        <w:rPr>
          <w:vanish/>
        </w:rPr>
        <w:t>s[</w:t>
      </w:r>
      <w:r>
        <w:t>Bücher</w:t>
      </w:r>
      <w:r>
        <w:rPr>
          <w:vanish/>
        </w:rPr>
        <w:t>]s</w:t>
      </w:r>
    </w:p>
    <w:p w:rsidR="00000000" w:rsidRDefault="00C653B4">
      <w:pPr>
        <w:tabs>
          <w:tab w:val="left" w:pos="1134"/>
        </w:tabs>
        <w:ind w:left="1134" w:right="-1134" w:hanging="1134"/>
      </w:pPr>
      <w:r>
        <w:t>43</w:t>
      </w:r>
      <w:r>
        <w:tab/>
        <w:t>1825</w:t>
      </w:r>
    </w:p>
    <w:p w:rsidR="00000000" w:rsidRDefault="00C653B4">
      <w:pPr>
        <w:tabs>
          <w:tab w:val="left" w:pos="1134"/>
        </w:tabs>
        <w:ind w:left="1134" w:right="-1134" w:hanging="1134"/>
      </w:pPr>
      <w:r>
        <w:br w:type="page"/>
        <w:t>30</w:t>
      </w:r>
      <w:r>
        <w:tab/>
        <w:t>Nr. 14/40</w:t>
      </w:r>
    </w:p>
    <w:p w:rsidR="00000000" w:rsidRDefault="00C653B4">
      <w:pPr>
        <w:tabs>
          <w:tab w:val="left" w:pos="1134"/>
        </w:tabs>
        <w:ind w:left="1134" w:right="-1134" w:hanging="1134"/>
      </w:pPr>
      <w:r>
        <w:t>30a</w:t>
      </w:r>
      <w:r>
        <w:tab/>
        <w:t>1440</w:t>
      </w:r>
    </w:p>
    <w:p w:rsidR="00000000" w:rsidRDefault="00C653B4">
      <w:pPr>
        <w:tabs>
          <w:tab w:val="left" w:pos="1134"/>
        </w:tabs>
        <w:ind w:left="1134" w:right="-1134" w:hanging="1134"/>
      </w:pPr>
      <w:r>
        <w:t>30z</w:t>
      </w:r>
      <w:r>
        <w:tab/>
        <w:t>D 12 Nr. 14/40</w:t>
      </w:r>
    </w:p>
    <w:p w:rsidR="00000000" w:rsidRDefault="00C653B4">
      <w:pPr>
        <w:tabs>
          <w:tab w:val="left" w:pos="1134"/>
        </w:tabs>
        <w:ind w:left="1134" w:right="-1134" w:hanging="1134"/>
      </w:pPr>
      <w:r>
        <w:t>40</w:t>
      </w:r>
      <w:r>
        <w:tab/>
      </w:r>
      <w:r>
        <w:rPr>
          <w:vanish/>
        </w:rPr>
        <w:t>p[</w:t>
      </w:r>
      <w:r>
        <w:t>Gutenberg</w:t>
      </w:r>
      <w:r>
        <w:rPr>
          <w:vanish/>
        </w:rPr>
        <w:t>]p</w:t>
      </w:r>
      <w:r>
        <w:t xml:space="preserve">. 4. Säkularfeier in </w:t>
      </w:r>
      <w:r>
        <w:rPr>
          <w:vanish/>
        </w:rPr>
        <w:t>o[</w:t>
      </w:r>
      <w:r>
        <w:t>Mainz</w:t>
      </w:r>
      <w:r>
        <w:rPr>
          <w:vanish/>
        </w:rPr>
        <w:t>]o</w:t>
      </w:r>
    </w:p>
    <w:p w:rsidR="00000000" w:rsidRDefault="00C653B4">
      <w:pPr>
        <w:tabs>
          <w:tab w:val="left" w:pos="1134"/>
        </w:tabs>
        <w:ind w:left="1134" w:right="-1134" w:hanging="1134"/>
      </w:pPr>
      <w:r>
        <w:t>43</w:t>
      </w:r>
      <w:r>
        <w:tab/>
        <w:t>1840</w:t>
      </w:r>
    </w:p>
    <w:p w:rsidR="00000000" w:rsidRDefault="00C653B4">
      <w:pPr>
        <w:tabs>
          <w:tab w:val="left" w:pos="1134"/>
        </w:tabs>
        <w:ind w:left="1134" w:right="-1134" w:hanging="1134"/>
      </w:pPr>
      <w:r>
        <w:br w:type="page"/>
        <w:t>30</w:t>
      </w:r>
      <w:r>
        <w:tab/>
        <w:t>Nr. 15/8</w:t>
      </w:r>
    </w:p>
    <w:p w:rsidR="00000000" w:rsidRDefault="00C653B4">
      <w:pPr>
        <w:tabs>
          <w:tab w:val="left" w:pos="1134"/>
        </w:tabs>
        <w:ind w:left="1134" w:right="-1134" w:hanging="1134"/>
      </w:pPr>
      <w:r>
        <w:t>30a</w:t>
      </w:r>
      <w:r>
        <w:tab/>
        <w:t>1508</w:t>
      </w:r>
    </w:p>
    <w:p w:rsidR="00000000" w:rsidRDefault="00C653B4">
      <w:pPr>
        <w:tabs>
          <w:tab w:val="left" w:pos="1134"/>
        </w:tabs>
        <w:ind w:left="1134" w:right="-1134" w:hanging="1134"/>
      </w:pPr>
      <w:r>
        <w:t>30z</w:t>
      </w:r>
      <w:r>
        <w:tab/>
        <w:t>D 12</w:t>
      </w:r>
      <w:r>
        <w:t xml:space="preserve"> Nr. 15/8</w:t>
      </w:r>
    </w:p>
    <w:p w:rsidR="00000000" w:rsidRDefault="00C653B4">
      <w:pPr>
        <w:tabs>
          <w:tab w:val="left" w:pos="1134"/>
        </w:tabs>
        <w:ind w:left="1134" w:right="-1134" w:hanging="1134"/>
      </w:pPr>
      <w:r>
        <w:t>40</w:t>
      </w:r>
      <w:r>
        <w:tab/>
      </w:r>
      <w:r>
        <w:rPr>
          <w:vanish/>
        </w:rPr>
        <w:t>p[1{</w:t>
      </w:r>
      <w:r>
        <w:t>Haffner</w:t>
      </w:r>
      <w:r>
        <w:rPr>
          <w:vanish/>
        </w:rPr>
        <w:t>}</w:t>
      </w:r>
      <w:r>
        <w:t xml:space="preserve">, </w:t>
      </w:r>
      <w:r>
        <w:rPr>
          <w:vanish/>
        </w:rPr>
        <w:t>2{</w:t>
      </w:r>
      <w:r>
        <w:t>J. D.</w:t>
      </w:r>
      <w:r>
        <w:rPr>
          <w:vanish/>
        </w:rPr>
        <w:t>}</w:t>
      </w:r>
      <w:r>
        <w:t xml:space="preserve"> </w:t>
      </w:r>
      <w:r>
        <w:rPr>
          <w:vanish/>
        </w:rPr>
        <w:t>7{s[</w:t>
      </w:r>
      <w:r>
        <w:t>Schriftverfasser</w:t>
      </w:r>
      <w:r>
        <w:rPr>
          <w:vanish/>
        </w:rPr>
        <w:t>]s}]p</w:t>
      </w:r>
      <w:r>
        <w:t xml:space="preserve">. </w:t>
      </w:r>
      <w:r>
        <w:rPr>
          <w:vanish/>
        </w:rPr>
        <w:t>t[</w:t>
      </w:r>
      <w:r>
        <w:t>Feuerpolizei</w:t>
      </w:r>
      <w:r>
        <w:rPr>
          <w:vanish/>
        </w:rPr>
        <w:t>]t</w:t>
      </w:r>
    </w:p>
    <w:p w:rsidR="00000000" w:rsidRDefault="00C653B4">
      <w:pPr>
        <w:tabs>
          <w:tab w:val="left" w:pos="1134"/>
        </w:tabs>
        <w:ind w:left="1134" w:right="-1134" w:hanging="1134"/>
      </w:pPr>
      <w:r>
        <w:t>43</w:t>
      </w:r>
      <w:r>
        <w:tab/>
        <w:t>1839 ; 1846</w:t>
      </w:r>
    </w:p>
    <w:p w:rsidR="00000000" w:rsidRDefault="00C653B4">
      <w:pPr>
        <w:tabs>
          <w:tab w:val="left" w:pos="1134"/>
        </w:tabs>
        <w:ind w:left="1134" w:right="-1134" w:hanging="1134"/>
      </w:pPr>
      <w:r>
        <w:br w:type="page"/>
        <w:t>30</w:t>
      </w:r>
      <w:r>
        <w:tab/>
        <w:t>Nr. 15/22</w:t>
      </w:r>
    </w:p>
    <w:p w:rsidR="00000000" w:rsidRDefault="00C653B4">
      <w:pPr>
        <w:tabs>
          <w:tab w:val="left" w:pos="1134"/>
        </w:tabs>
        <w:ind w:left="1134" w:right="-1134" w:hanging="1134"/>
      </w:pPr>
      <w:r>
        <w:t>30a</w:t>
      </w:r>
      <w:r>
        <w:tab/>
        <w:t>1522</w:t>
      </w:r>
    </w:p>
    <w:p w:rsidR="00000000" w:rsidRDefault="00C653B4">
      <w:pPr>
        <w:tabs>
          <w:tab w:val="left" w:pos="1134"/>
        </w:tabs>
        <w:ind w:left="1134" w:right="-1134" w:hanging="1134"/>
      </w:pPr>
      <w:r>
        <w:t>30z</w:t>
      </w:r>
      <w:r>
        <w:tab/>
        <w:t>D 12 Nr. 15/22</w:t>
      </w:r>
    </w:p>
    <w:p w:rsidR="00000000" w:rsidRDefault="00C653B4">
      <w:pPr>
        <w:tabs>
          <w:tab w:val="left" w:pos="1134"/>
        </w:tabs>
        <w:ind w:left="1134" w:right="-1134" w:hanging="1134"/>
      </w:pPr>
      <w:r>
        <w:t>40</w:t>
      </w:r>
      <w:r>
        <w:tab/>
      </w:r>
      <w:r>
        <w:rPr>
          <w:vanish/>
        </w:rPr>
        <w:t>p[1{</w:t>
      </w:r>
      <w:r>
        <w:t>Hammerstein</w:t>
      </w:r>
      <w:r>
        <w:rPr>
          <w:vanish/>
        </w:rPr>
        <w:t>}</w:t>
      </w:r>
      <w:r>
        <w:t xml:space="preserve">, </w:t>
      </w:r>
      <w:r>
        <w:rPr>
          <w:vanish/>
        </w:rPr>
        <w:t>2{</w:t>
      </w:r>
      <w:r>
        <w:t>Eugen</w:t>
      </w:r>
      <w:r>
        <w:rPr>
          <w:vanish/>
        </w:rPr>
        <w:t>}</w:t>
      </w:r>
      <w:r>
        <w:t xml:space="preserve">, </w:t>
      </w:r>
      <w:r>
        <w:rPr>
          <w:vanish/>
        </w:rPr>
        <w:t>3{</w:t>
      </w:r>
      <w:r>
        <w:t>Freiherr</w:t>
      </w:r>
      <w:r>
        <w:rPr>
          <w:vanish/>
        </w:rPr>
        <w:t>}</w:t>
      </w:r>
      <w:r>
        <w:t xml:space="preserve"> </w:t>
      </w:r>
      <w:r>
        <w:rPr>
          <w:vanish/>
        </w:rPr>
        <w:t>8{</w:t>
      </w:r>
      <w:r>
        <w:t>von</w:t>
      </w:r>
      <w:r>
        <w:rPr>
          <w:vanish/>
        </w:rPr>
        <w:t>}]p</w:t>
      </w:r>
      <w:r>
        <w:t xml:space="preserve">. </w:t>
      </w:r>
      <w:r>
        <w:rPr>
          <w:vanish/>
        </w:rPr>
        <w:t>s[</w:t>
      </w:r>
      <w:r>
        <w:t>Subscription</w:t>
      </w:r>
      <w:r>
        <w:rPr>
          <w:vanish/>
        </w:rPr>
        <w:t>]s</w:t>
      </w:r>
      <w:r>
        <w:t xml:space="preserve">. </w:t>
      </w:r>
      <w:r>
        <w:rPr>
          <w:vanish/>
        </w:rPr>
        <w:t>o[</w:t>
      </w:r>
      <w:r>
        <w:t>Celle</w:t>
      </w:r>
      <w:r>
        <w:rPr>
          <w:vanish/>
        </w:rPr>
        <w:t>]o</w:t>
      </w:r>
      <w:r>
        <w:t>-</w:t>
      </w:r>
      <w:r>
        <w:rPr>
          <w:vanish/>
        </w:rPr>
        <w:t>o[</w:t>
      </w:r>
      <w:r>
        <w:t>Hannover</w:t>
      </w:r>
      <w:r>
        <w:rPr>
          <w:vanish/>
        </w:rPr>
        <w:t>]o</w:t>
      </w:r>
    </w:p>
    <w:p w:rsidR="00000000" w:rsidRDefault="00C653B4">
      <w:pPr>
        <w:tabs>
          <w:tab w:val="left" w:pos="1134"/>
        </w:tabs>
        <w:ind w:left="1134" w:right="-1134" w:hanging="1134"/>
      </w:pPr>
      <w:r>
        <w:t>43</w:t>
      </w:r>
      <w:r>
        <w:tab/>
        <w:t>1849</w:t>
      </w:r>
    </w:p>
    <w:p w:rsidR="00000000" w:rsidRDefault="00C653B4">
      <w:pPr>
        <w:tabs>
          <w:tab w:val="left" w:pos="1134"/>
        </w:tabs>
        <w:ind w:left="1134" w:right="-1134" w:hanging="1134"/>
      </w:pPr>
      <w:r>
        <w:br w:type="page"/>
        <w:t>30</w:t>
      </w:r>
      <w:r>
        <w:tab/>
        <w:t>Nr. 15/44</w:t>
      </w:r>
    </w:p>
    <w:p w:rsidR="00000000" w:rsidRDefault="00C653B4">
      <w:pPr>
        <w:tabs>
          <w:tab w:val="left" w:pos="1134"/>
        </w:tabs>
        <w:ind w:left="1134" w:right="-1134" w:hanging="1134"/>
      </w:pPr>
      <w:r>
        <w:t>30a</w:t>
      </w:r>
      <w:r>
        <w:tab/>
        <w:t>1544</w:t>
      </w:r>
    </w:p>
    <w:p w:rsidR="00000000" w:rsidRDefault="00C653B4">
      <w:pPr>
        <w:tabs>
          <w:tab w:val="left" w:pos="1134"/>
        </w:tabs>
        <w:ind w:left="1134" w:right="-1134" w:hanging="1134"/>
      </w:pPr>
      <w:r>
        <w:t>30z</w:t>
      </w:r>
      <w:r>
        <w:tab/>
        <w:t>D 12 Nr. 15/44</w:t>
      </w:r>
    </w:p>
    <w:p w:rsidR="00000000" w:rsidRDefault="00C653B4">
      <w:pPr>
        <w:tabs>
          <w:tab w:val="left" w:pos="1134"/>
        </w:tabs>
        <w:ind w:left="1134" w:right="-1134" w:hanging="1134"/>
      </w:pPr>
      <w:r>
        <w:t>40</w:t>
      </w:r>
      <w:r>
        <w:tab/>
      </w:r>
      <w:r>
        <w:rPr>
          <w:vanish/>
        </w:rPr>
        <w:t>p[1{</w:t>
      </w:r>
      <w:r>
        <w:t>Hauser</w:t>
      </w:r>
      <w:r>
        <w:rPr>
          <w:vanish/>
        </w:rPr>
        <w:t>}</w:t>
      </w:r>
      <w:r>
        <w:t xml:space="preserve">, </w:t>
      </w:r>
      <w:r>
        <w:rPr>
          <w:vanish/>
        </w:rPr>
        <w:t>2{</w:t>
      </w:r>
      <w:r>
        <w:t>Franz</w:t>
      </w:r>
      <w:r>
        <w:rPr>
          <w:vanish/>
        </w:rPr>
        <w:t>}</w:t>
      </w:r>
      <w:r>
        <w:t xml:space="preserve"> </w:t>
      </w:r>
      <w:r>
        <w:rPr>
          <w:vanish/>
        </w:rPr>
        <w:t>4{</w:t>
      </w:r>
      <w:r>
        <w:t>Dr. Professor</w:t>
      </w:r>
      <w:r>
        <w:rPr>
          <w:vanish/>
        </w:rPr>
        <w:t>}</w:t>
      </w:r>
      <w:r>
        <w:t xml:space="preserve">. </w:t>
      </w:r>
      <w:r>
        <w:rPr>
          <w:vanish/>
        </w:rPr>
        <w:t>6{o[</w:t>
      </w:r>
      <w:r>
        <w:t>Olmütz</w:t>
      </w:r>
      <w:r>
        <w:rPr>
          <w:vanish/>
        </w:rPr>
        <w:t>]o}]p</w:t>
      </w:r>
      <w:r>
        <w:t xml:space="preserve">. </w:t>
      </w:r>
      <w:r>
        <w:rPr>
          <w:vanish/>
        </w:rPr>
        <w:t>s[</w:t>
      </w:r>
      <w:r>
        <w:t>Monographien</w:t>
      </w:r>
      <w:r>
        <w:rPr>
          <w:vanish/>
        </w:rPr>
        <w:t>]s</w:t>
      </w:r>
    </w:p>
    <w:p w:rsidR="00000000" w:rsidRDefault="00C653B4">
      <w:pPr>
        <w:tabs>
          <w:tab w:val="left" w:pos="1134"/>
        </w:tabs>
        <w:ind w:left="1134" w:right="-1134" w:hanging="1134"/>
      </w:pPr>
      <w:r>
        <w:t>43</w:t>
      </w:r>
      <w:r>
        <w:tab/>
        <w:t>1843</w:t>
      </w:r>
    </w:p>
    <w:p w:rsidR="00000000" w:rsidRDefault="00C653B4">
      <w:pPr>
        <w:tabs>
          <w:tab w:val="left" w:pos="1134"/>
        </w:tabs>
        <w:ind w:left="1134" w:right="-1134" w:hanging="1134"/>
      </w:pPr>
      <w:r>
        <w:br w:type="page"/>
        <w:t>30</w:t>
      </w:r>
      <w:r>
        <w:tab/>
        <w:t>Nr. 16/20</w:t>
      </w:r>
    </w:p>
    <w:p w:rsidR="00000000" w:rsidRDefault="00C653B4">
      <w:pPr>
        <w:tabs>
          <w:tab w:val="left" w:pos="1134"/>
        </w:tabs>
        <w:ind w:left="1134" w:right="-1134" w:hanging="1134"/>
      </w:pPr>
      <w:r>
        <w:t>30a</w:t>
      </w:r>
      <w:r>
        <w:tab/>
        <w:t>1620</w:t>
      </w:r>
    </w:p>
    <w:p w:rsidR="00000000" w:rsidRDefault="00C653B4">
      <w:pPr>
        <w:tabs>
          <w:tab w:val="left" w:pos="1134"/>
        </w:tabs>
        <w:ind w:left="1134" w:right="-1134" w:hanging="1134"/>
      </w:pPr>
      <w:r>
        <w:t>30z</w:t>
      </w:r>
      <w:r>
        <w:tab/>
        <w:t>D 12 Nr. 16/20</w:t>
      </w:r>
    </w:p>
    <w:p w:rsidR="00000000" w:rsidRDefault="00C653B4">
      <w:pPr>
        <w:tabs>
          <w:tab w:val="left" w:pos="1134"/>
        </w:tabs>
        <w:ind w:left="1134" w:right="-1134" w:hanging="1134"/>
      </w:pPr>
      <w:r>
        <w:t>40</w:t>
      </w:r>
      <w:r>
        <w:tab/>
      </w:r>
      <w:r>
        <w:rPr>
          <w:vanish/>
        </w:rPr>
        <w:t>p[1{</w:t>
      </w:r>
      <w:r>
        <w:t>Hennings</w:t>
      </w:r>
      <w:r>
        <w:rPr>
          <w:vanish/>
        </w:rPr>
        <w:t>}</w:t>
      </w:r>
      <w:r>
        <w:t xml:space="preserve">, </w:t>
      </w:r>
      <w:r>
        <w:rPr>
          <w:vanish/>
        </w:rPr>
        <w:t>5{s[</w:t>
      </w:r>
      <w:r>
        <w:t>Buchhändler</w:t>
      </w:r>
      <w:r>
        <w:rPr>
          <w:vanish/>
        </w:rPr>
        <w:t>]s}</w:t>
      </w:r>
      <w:r>
        <w:t xml:space="preserve">, </w:t>
      </w:r>
      <w:r>
        <w:rPr>
          <w:vanish/>
        </w:rPr>
        <w:t>6{o[</w:t>
      </w:r>
      <w:r>
        <w:t>Gotha</w:t>
      </w:r>
      <w:r>
        <w:rPr>
          <w:vanish/>
        </w:rPr>
        <w:t>]o}</w:t>
      </w:r>
      <w:r>
        <w:t xml:space="preserve">. </w:t>
      </w:r>
      <w:r>
        <w:rPr>
          <w:vanish/>
        </w:rPr>
        <w:t>7{</w:t>
      </w:r>
      <w:r>
        <w:t>Geh. Legationsrat</w:t>
      </w:r>
      <w:r>
        <w:rPr>
          <w:vanish/>
        </w:rPr>
        <w:t>}]p</w:t>
      </w:r>
    </w:p>
    <w:p w:rsidR="00000000" w:rsidRDefault="00C653B4">
      <w:pPr>
        <w:tabs>
          <w:tab w:val="left" w:pos="1134"/>
        </w:tabs>
        <w:ind w:left="1134" w:right="-1134" w:hanging="1134"/>
      </w:pPr>
      <w:r>
        <w:t>43</w:t>
      </w:r>
      <w:r>
        <w:tab/>
        <w:t>1822</w:t>
      </w:r>
    </w:p>
    <w:p w:rsidR="00000000" w:rsidRDefault="00C653B4">
      <w:pPr>
        <w:tabs>
          <w:tab w:val="left" w:pos="1134"/>
        </w:tabs>
        <w:ind w:left="1134" w:right="-1134" w:hanging="1134"/>
      </w:pPr>
      <w:r>
        <w:br w:type="page"/>
        <w:t>30</w:t>
      </w:r>
      <w:r>
        <w:tab/>
        <w:t>Nr. 16/21</w:t>
      </w:r>
    </w:p>
    <w:p w:rsidR="00000000" w:rsidRDefault="00C653B4">
      <w:pPr>
        <w:tabs>
          <w:tab w:val="left" w:pos="1134"/>
        </w:tabs>
        <w:ind w:left="1134" w:right="-1134" w:hanging="1134"/>
      </w:pPr>
      <w:r>
        <w:t>30a</w:t>
      </w:r>
      <w:r>
        <w:tab/>
        <w:t>162</w:t>
      </w:r>
      <w:r>
        <w:t>1</w:t>
      </w:r>
    </w:p>
    <w:p w:rsidR="00000000" w:rsidRDefault="00C653B4">
      <w:pPr>
        <w:tabs>
          <w:tab w:val="left" w:pos="1134"/>
        </w:tabs>
        <w:ind w:left="1134" w:right="-1134" w:hanging="1134"/>
      </w:pPr>
      <w:r>
        <w:t>30z</w:t>
      </w:r>
      <w:r>
        <w:tab/>
        <w:t>D 12 Nr. 16/21</w:t>
      </w:r>
    </w:p>
    <w:p w:rsidR="00000000" w:rsidRDefault="00C653B4">
      <w:pPr>
        <w:tabs>
          <w:tab w:val="left" w:pos="1134"/>
        </w:tabs>
        <w:ind w:left="1134" w:right="-1134" w:hanging="1134"/>
      </w:pPr>
      <w:r>
        <w:t>40</w:t>
      </w:r>
      <w:r>
        <w:tab/>
      </w:r>
      <w:r>
        <w:rPr>
          <w:vanish/>
        </w:rPr>
        <w:t>p[</w:t>
      </w:r>
      <w:r>
        <w:t>Henrichs</w:t>
      </w:r>
      <w:r>
        <w:rPr>
          <w:vanish/>
        </w:rPr>
        <w:t>]p</w:t>
      </w:r>
      <w:r>
        <w:t xml:space="preserve">. </w:t>
      </w:r>
      <w:r>
        <w:rPr>
          <w:vanish/>
        </w:rPr>
        <w:t>t[</w:t>
      </w:r>
      <w:r>
        <w:t>Archives du Commerce</w:t>
      </w:r>
      <w:r>
        <w:rPr>
          <w:vanish/>
        </w:rPr>
        <w:t>]t</w:t>
      </w:r>
    </w:p>
    <w:p w:rsidR="00000000" w:rsidRDefault="00C653B4">
      <w:pPr>
        <w:tabs>
          <w:tab w:val="left" w:pos="1134"/>
        </w:tabs>
        <w:ind w:left="1134" w:right="-1134" w:hanging="1134"/>
      </w:pPr>
      <w:r>
        <w:t>43</w:t>
      </w:r>
      <w:r>
        <w:tab/>
        <w:t>1834</w:t>
      </w:r>
    </w:p>
    <w:p w:rsidR="00000000" w:rsidRDefault="00C653B4">
      <w:pPr>
        <w:tabs>
          <w:tab w:val="left" w:pos="1134"/>
        </w:tabs>
        <w:ind w:left="1134" w:right="-1134" w:hanging="1134"/>
      </w:pPr>
      <w:r>
        <w:br w:type="page"/>
        <w:t>30</w:t>
      </w:r>
      <w:r>
        <w:tab/>
        <w:t>Nr. 16/26</w:t>
      </w:r>
    </w:p>
    <w:p w:rsidR="00000000" w:rsidRDefault="00C653B4">
      <w:pPr>
        <w:tabs>
          <w:tab w:val="left" w:pos="1134"/>
        </w:tabs>
        <w:ind w:left="1134" w:right="-1134" w:hanging="1134"/>
      </w:pPr>
      <w:r>
        <w:t>30a</w:t>
      </w:r>
      <w:r>
        <w:tab/>
        <w:t>1626</w:t>
      </w:r>
    </w:p>
    <w:p w:rsidR="00000000" w:rsidRDefault="00C653B4">
      <w:pPr>
        <w:tabs>
          <w:tab w:val="left" w:pos="1134"/>
        </w:tabs>
        <w:ind w:left="1134" w:right="-1134" w:hanging="1134"/>
      </w:pPr>
      <w:r>
        <w:t>30z</w:t>
      </w:r>
      <w:r>
        <w:tab/>
        <w:t>D 12 Nr. 16/26</w:t>
      </w:r>
    </w:p>
    <w:p w:rsidR="00000000" w:rsidRDefault="00C653B4">
      <w:pPr>
        <w:tabs>
          <w:tab w:val="left" w:pos="1134"/>
        </w:tabs>
        <w:ind w:left="1134" w:right="-1134" w:hanging="1134"/>
      </w:pPr>
      <w:r>
        <w:t>40</w:t>
      </w:r>
      <w:r>
        <w:tab/>
      </w:r>
      <w:r>
        <w:rPr>
          <w:vanish/>
        </w:rPr>
        <w:t>p[1{</w:t>
      </w:r>
      <w:r>
        <w:t>Herder</w:t>
      </w:r>
      <w:r>
        <w:rPr>
          <w:vanish/>
        </w:rPr>
        <w:t>}</w:t>
      </w:r>
      <w:r>
        <w:t xml:space="preserve">, </w:t>
      </w:r>
      <w:r>
        <w:rPr>
          <w:vanish/>
        </w:rPr>
        <w:t>2{</w:t>
      </w:r>
      <w:r>
        <w:t>Bartholom.</w:t>
      </w:r>
      <w:r>
        <w:rPr>
          <w:vanish/>
        </w:rPr>
        <w:t>}</w:t>
      </w:r>
      <w:r>
        <w:t xml:space="preserve">, </w:t>
      </w:r>
      <w:r>
        <w:rPr>
          <w:vanish/>
        </w:rPr>
        <w:t>5{s[</w:t>
      </w:r>
      <w:r>
        <w:t>Buchhändler</w:t>
      </w:r>
      <w:r>
        <w:rPr>
          <w:vanish/>
        </w:rPr>
        <w:t>]s}</w:t>
      </w:r>
      <w:r>
        <w:t xml:space="preserve">, </w:t>
      </w:r>
      <w:r>
        <w:rPr>
          <w:vanish/>
        </w:rPr>
        <w:t>6{o[</w:t>
      </w:r>
      <w:r>
        <w:t>Freiburg</w:t>
      </w:r>
      <w:r>
        <w:rPr>
          <w:vanish/>
        </w:rPr>
        <w:t>]o}]p</w:t>
      </w:r>
    </w:p>
    <w:p w:rsidR="00000000" w:rsidRDefault="00C653B4">
      <w:pPr>
        <w:tabs>
          <w:tab w:val="left" w:pos="1134"/>
        </w:tabs>
        <w:ind w:left="1134" w:right="-1134" w:hanging="1134"/>
      </w:pPr>
      <w:r>
        <w:t>43</w:t>
      </w:r>
      <w:r>
        <w:tab/>
        <w:t>1829</w:t>
      </w:r>
    </w:p>
    <w:p w:rsidR="00000000" w:rsidRDefault="00C653B4">
      <w:pPr>
        <w:tabs>
          <w:tab w:val="left" w:pos="1134"/>
        </w:tabs>
        <w:ind w:left="1134" w:right="-1134" w:hanging="1134"/>
      </w:pPr>
      <w:r>
        <w:br w:type="page"/>
        <w:t>30</w:t>
      </w:r>
      <w:r>
        <w:tab/>
        <w:t>Nr. 17/22</w:t>
      </w:r>
    </w:p>
    <w:p w:rsidR="00000000" w:rsidRDefault="00C653B4">
      <w:pPr>
        <w:tabs>
          <w:tab w:val="left" w:pos="1134"/>
        </w:tabs>
        <w:ind w:left="1134" w:right="-1134" w:hanging="1134"/>
      </w:pPr>
      <w:r>
        <w:t>30a</w:t>
      </w:r>
      <w:r>
        <w:tab/>
        <w:t>1722</w:t>
      </w:r>
    </w:p>
    <w:p w:rsidR="00000000" w:rsidRDefault="00C653B4">
      <w:pPr>
        <w:tabs>
          <w:tab w:val="left" w:pos="1134"/>
        </w:tabs>
        <w:ind w:left="1134" w:right="-1134" w:hanging="1134"/>
      </w:pPr>
      <w:r>
        <w:t>30z</w:t>
      </w:r>
      <w:r>
        <w:tab/>
        <w:t>D 12 Nr. 17/22</w:t>
      </w:r>
    </w:p>
    <w:p w:rsidR="00000000" w:rsidRDefault="00C653B4">
      <w:pPr>
        <w:tabs>
          <w:tab w:val="left" w:pos="1134"/>
        </w:tabs>
        <w:ind w:left="1134" w:right="-1134" w:hanging="1134"/>
      </w:pPr>
      <w:r>
        <w:t>40</w:t>
      </w:r>
      <w:r>
        <w:tab/>
      </w:r>
      <w:r>
        <w:rPr>
          <w:vanish/>
        </w:rPr>
        <w:t>p[1{</w:t>
      </w:r>
      <w:r>
        <w:t>Heusser</w:t>
      </w:r>
      <w:r>
        <w:rPr>
          <w:vanish/>
        </w:rPr>
        <w:t>}</w:t>
      </w:r>
      <w:r>
        <w:t xml:space="preserve">, </w:t>
      </w:r>
      <w:r>
        <w:rPr>
          <w:vanish/>
        </w:rPr>
        <w:t>4{</w:t>
      </w:r>
      <w:r>
        <w:t>Dr.</w:t>
      </w:r>
      <w:r>
        <w:rPr>
          <w:vanish/>
        </w:rPr>
        <w:t>}</w:t>
      </w:r>
      <w:r>
        <w:t xml:space="preserve"> </w:t>
      </w:r>
      <w:r>
        <w:rPr>
          <w:vanish/>
        </w:rPr>
        <w:t>6{o[</w:t>
      </w:r>
      <w:r>
        <w:t>Aschaffenburg</w:t>
      </w:r>
      <w:r>
        <w:rPr>
          <w:vanish/>
        </w:rPr>
        <w:t>]o}]p</w:t>
      </w:r>
      <w:r>
        <w:t xml:space="preserve">. </w:t>
      </w:r>
      <w:r>
        <w:rPr>
          <w:vanish/>
        </w:rPr>
        <w:t>s[</w:t>
      </w:r>
      <w:r>
        <w:t>Buch</w:t>
      </w:r>
      <w:r>
        <w:rPr>
          <w:vanish/>
        </w:rPr>
        <w:t>]s</w:t>
      </w:r>
    </w:p>
    <w:p w:rsidR="00000000" w:rsidRDefault="00C653B4">
      <w:pPr>
        <w:tabs>
          <w:tab w:val="left" w:pos="1134"/>
        </w:tabs>
        <w:ind w:left="1134" w:right="-1134" w:hanging="1134"/>
      </w:pPr>
      <w:r>
        <w:t>43</w:t>
      </w:r>
      <w:r>
        <w:tab/>
        <w:t>1827 ; 1829</w:t>
      </w:r>
    </w:p>
    <w:p w:rsidR="00000000" w:rsidRDefault="00C653B4">
      <w:pPr>
        <w:tabs>
          <w:tab w:val="left" w:pos="1134"/>
        </w:tabs>
        <w:ind w:left="1134" w:right="-1134" w:hanging="1134"/>
      </w:pPr>
      <w:r>
        <w:br w:type="page"/>
        <w:t>30</w:t>
      </w:r>
      <w:r>
        <w:tab/>
        <w:t>Nr. 17/25</w:t>
      </w:r>
    </w:p>
    <w:p w:rsidR="00000000" w:rsidRDefault="00C653B4">
      <w:pPr>
        <w:tabs>
          <w:tab w:val="left" w:pos="1134"/>
        </w:tabs>
        <w:ind w:left="1134" w:right="-1134" w:hanging="1134"/>
      </w:pPr>
      <w:r>
        <w:t>30a</w:t>
      </w:r>
      <w:r>
        <w:tab/>
        <w:t>1725</w:t>
      </w:r>
    </w:p>
    <w:p w:rsidR="00000000" w:rsidRDefault="00C653B4">
      <w:pPr>
        <w:tabs>
          <w:tab w:val="left" w:pos="1134"/>
        </w:tabs>
        <w:ind w:left="1134" w:right="-1134" w:hanging="1134"/>
      </w:pPr>
      <w:r>
        <w:t>30z</w:t>
      </w:r>
      <w:r>
        <w:tab/>
        <w:t>D 12 Nr. 17/25</w:t>
      </w:r>
    </w:p>
    <w:p w:rsidR="00000000" w:rsidRDefault="00C653B4">
      <w:pPr>
        <w:tabs>
          <w:tab w:val="left" w:pos="1134"/>
        </w:tabs>
        <w:ind w:left="1134" w:right="-1134" w:hanging="1134"/>
      </w:pPr>
      <w:r>
        <w:t>40</w:t>
      </w:r>
      <w:r>
        <w:tab/>
      </w:r>
      <w:r>
        <w:rPr>
          <w:vanish/>
        </w:rPr>
        <w:t>p[1{</w:t>
      </w:r>
      <w:r>
        <w:t>Heyer</w:t>
      </w:r>
      <w:r>
        <w:rPr>
          <w:vanish/>
        </w:rPr>
        <w:t>}</w:t>
      </w:r>
      <w:r>
        <w:t xml:space="preserve">, </w:t>
      </w:r>
      <w:r>
        <w:rPr>
          <w:vanish/>
        </w:rPr>
        <w:t>2{</w:t>
      </w:r>
      <w:r>
        <w:t>Georg Friedrich</w:t>
      </w:r>
      <w:r>
        <w:rPr>
          <w:vanish/>
        </w:rPr>
        <w:t>}</w:t>
      </w:r>
      <w:r>
        <w:t xml:space="preserve">, </w:t>
      </w:r>
      <w:r>
        <w:rPr>
          <w:vanish/>
        </w:rPr>
        <w:t>6{o[</w:t>
      </w:r>
      <w:r>
        <w:t>Gießen</w:t>
      </w:r>
      <w:r>
        <w:rPr>
          <w:vanish/>
        </w:rPr>
        <w:t>]o}]p</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17/37</w:t>
      </w:r>
    </w:p>
    <w:p w:rsidR="00000000" w:rsidRDefault="00C653B4">
      <w:pPr>
        <w:tabs>
          <w:tab w:val="left" w:pos="1134"/>
        </w:tabs>
        <w:ind w:left="1134" w:right="-1134" w:hanging="1134"/>
      </w:pPr>
      <w:r>
        <w:t>30a</w:t>
      </w:r>
      <w:r>
        <w:tab/>
        <w:t>1737</w:t>
      </w:r>
    </w:p>
    <w:p w:rsidR="00000000" w:rsidRDefault="00C653B4">
      <w:pPr>
        <w:tabs>
          <w:tab w:val="left" w:pos="1134"/>
        </w:tabs>
        <w:ind w:left="1134" w:right="-1134" w:hanging="1134"/>
      </w:pPr>
      <w:r>
        <w:t>30z</w:t>
      </w:r>
      <w:r>
        <w:tab/>
        <w:t>D 12 Nr. 17/37</w:t>
      </w:r>
    </w:p>
    <w:p w:rsidR="00000000" w:rsidRDefault="00C653B4">
      <w:pPr>
        <w:tabs>
          <w:tab w:val="left" w:pos="1134"/>
        </w:tabs>
        <w:ind w:left="1134" w:right="-1134" w:hanging="1134"/>
      </w:pPr>
      <w:r>
        <w:t>40</w:t>
      </w:r>
      <w:r>
        <w:tab/>
      </w:r>
      <w:r>
        <w:rPr>
          <w:vanish/>
        </w:rPr>
        <w:t>p[1{</w:t>
      </w:r>
      <w:r>
        <w:t>Hiltner</w:t>
      </w:r>
      <w:r>
        <w:rPr>
          <w:vanish/>
        </w:rPr>
        <w:t>}</w:t>
      </w:r>
      <w:r>
        <w:t xml:space="preserve">, </w:t>
      </w:r>
      <w:r>
        <w:rPr>
          <w:vanish/>
        </w:rPr>
        <w:t>5{s[</w:t>
      </w:r>
      <w:r>
        <w:t>Buchhändler</w:t>
      </w:r>
      <w:r>
        <w:rPr>
          <w:vanish/>
        </w:rPr>
        <w:t>]s}]p</w:t>
      </w:r>
      <w:r>
        <w:t>. Huldigung</w:t>
      </w:r>
    </w:p>
    <w:p w:rsidR="00000000" w:rsidRDefault="00C653B4">
      <w:pPr>
        <w:tabs>
          <w:tab w:val="left" w:pos="1134"/>
        </w:tabs>
        <w:ind w:left="1134" w:right="-1134" w:hanging="1134"/>
      </w:pPr>
      <w:r>
        <w:t>43</w:t>
      </w:r>
      <w:r>
        <w:tab/>
        <w:t>1803</w:t>
      </w:r>
    </w:p>
    <w:p w:rsidR="00000000" w:rsidRDefault="00C653B4">
      <w:pPr>
        <w:tabs>
          <w:tab w:val="left" w:pos="1134"/>
        </w:tabs>
        <w:ind w:left="1134" w:right="-1134" w:hanging="1134"/>
      </w:pPr>
      <w:r>
        <w:br w:type="page"/>
        <w:t>30</w:t>
      </w:r>
      <w:r>
        <w:tab/>
        <w:t xml:space="preserve">Nr. </w:t>
      </w:r>
      <w:r>
        <w:t>18/25</w:t>
      </w:r>
    </w:p>
    <w:p w:rsidR="00000000" w:rsidRDefault="00C653B4">
      <w:pPr>
        <w:tabs>
          <w:tab w:val="left" w:pos="1134"/>
        </w:tabs>
        <w:ind w:left="1134" w:right="-1134" w:hanging="1134"/>
      </w:pPr>
      <w:r>
        <w:t>30a</w:t>
      </w:r>
      <w:r>
        <w:tab/>
        <w:t>1825</w:t>
      </w:r>
    </w:p>
    <w:p w:rsidR="00000000" w:rsidRDefault="00C653B4">
      <w:pPr>
        <w:tabs>
          <w:tab w:val="left" w:pos="1134"/>
        </w:tabs>
        <w:ind w:left="1134" w:right="-1134" w:hanging="1134"/>
      </w:pPr>
      <w:r>
        <w:t>30z</w:t>
      </w:r>
      <w:r>
        <w:tab/>
        <w:t>D 12 Nr. 18/25</w:t>
      </w:r>
    </w:p>
    <w:p w:rsidR="00000000" w:rsidRDefault="00C653B4">
      <w:pPr>
        <w:tabs>
          <w:tab w:val="left" w:pos="1134"/>
        </w:tabs>
        <w:ind w:left="1134" w:right="-1134" w:hanging="1134"/>
      </w:pPr>
      <w:r>
        <w:t>40</w:t>
      </w:r>
      <w:r>
        <w:tab/>
      </w:r>
      <w:r>
        <w:rPr>
          <w:vanish/>
        </w:rPr>
        <w:t>p[1{</w:t>
      </w:r>
      <w:r>
        <w:t>Hoof</w:t>
      </w:r>
      <w:r>
        <w:rPr>
          <w:vanish/>
        </w:rPr>
        <w:t>}</w:t>
      </w:r>
      <w:r>
        <w:t xml:space="preserve">, </w:t>
      </w:r>
      <w:r>
        <w:rPr>
          <w:vanish/>
        </w:rPr>
        <w:t>2{</w:t>
      </w:r>
      <w:r>
        <w:t>Georg August</w:t>
      </w:r>
      <w:r>
        <w:rPr>
          <w:vanish/>
        </w:rPr>
        <w:t>}</w:t>
      </w:r>
      <w:r>
        <w:t xml:space="preserve">, </w:t>
      </w:r>
      <w:r>
        <w:rPr>
          <w:vanish/>
        </w:rPr>
        <w:t>7{</w:t>
      </w:r>
      <w:r>
        <w:t>Rat</w:t>
      </w:r>
      <w:r>
        <w:rPr>
          <w:vanish/>
        </w:rPr>
        <w:t>}</w:t>
      </w:r>
      <w:r>
        <w:t xml:space="preserve">, </w:t>
      </w:r>
      <w:r>
        <w:rPr>
          <w:vanish/>
        </w:rPr>
        <w:t>6{o[</w:t>
      </w:r>
      <w:r>
        <w:t>Aschaffenburg</w:t>
      </w:r>
      <w:r>
        <w:rPr>
          <w:vanish/>
        </w:rPr>
        <w:t>]o}]p</w:t>
      </w:r>
      <w:r>
        <w:t xml:space="preserve">. </w:t>
      </w:r>
      <w:r>
        <w:rPr>
          <w:vanish/>
        </w:rPr>
        <w:t>s[</w:t>
      </w:r>
      <w:r>
        <w:t>Subskription</w:t>
      </w:r>
      <w:r>
        <w:rPr>
          <w:vanish/>
        </w:rPr>
        <w:t>]s</w:t>
      </w:r>
    </w:p>
    <w:p w:rsidR="00000000" w:rsidRDefault="00C653B4">
      <w:pPr>
        <w:tabs>
          <w:tab w:val="left" w:pos="1134"/>
        </w:tabs>
        <w:ind w:left="1134" w:right="-1134" w:hanging="1134"/>
      </w:pPr>
      <w:r>
        <w:t>43</w:t>
      </w:r>
      <w:r>
        <w:tab/>
        <w:t>1804</w:t>
      </w:r>
    </w:p>
    <w:p w:rsidR="00000000" w:rsidRDefault="00C653B4">
      <w:pPr>
        <w:tabs>
          <w:tab w:val="left" w:pos="1134"/>
        </w:tabs>
        <w:ind w:left="1134" w:right="-1134" w:hanging="1134"/>
      </w:pPr>
      <w:r>
        <w:br w:type="page"/>
        <w:t>30</w:t>
      </w:r>
      <w:r>
        <w:tab/>
        <w:t>Nr. 18/41</w:t>
      </w:r>
    </w:p>
    <w:p w:rsidR="00000000" w:rsidRDefault="00C653B4">
      <w:pPr>
        <w:tabs>
          <w:tab w:val="left" w:pos="1134"/>
        </w:tabs>
        <w:ind w:left="1134" w:right="-1134" w:hanging="1134"/>
      </w:pPr>
      <w:r>
        <w:t>30a</w:t>
      </w:r>
      <w:r>
        <w:tab/>
        <w:t>1841</w:t>
      </w:r>
    </w:p>
    <w:p w:rsidR="00000000" w:rsidRDefault="00C653B4">
      <w:pPr>
        <w:tabs>
          <w:tab w:val="left" w:pos="1134"/>
        </w:tabs>
        <w:ind w:left="1134" w:right="-1134" w:hanging="1134"/>
      </w:pPr>
      <w:r>
        <w:t>30z</w:t>
      </w:r>
      <w:r>
        <w:tab/>
        <w:t>D 12 Nr. 18/41</w:t>
      </w:r>
    </w:p>
    <w:p w:rsidR="00000000" w:rsidRDefault="00C653B4">
      <w:pPr>
        <w:tabs>
          <w:tab w:val="left" w:pos="1134"/>
        </w:tabs>
        <w:ind w:left="1134" w:right="-1134" w:hanging="1134"/>
      </w:pPr>
      <w:r>
        <w:t>40</w:t>
      </w:r>
      <w:r>
        <w:tab/>
      </w:r>
      <w:r>
        <w:rPr>
          <w:vanish/>
        </w:rPr>
        <w:t>p[1{</w:t>
      </w:r>
      <w:r>
        <w:t>Hundeshagen</w:t>
      </w:r>
      <w:r>
        <w:rPr>
          <w:vanish/>
        </w:rPr>
        <w:t>}</w:t>
      </w:r>
      <w:r>
        <w:t xml:space="preserve">, </w:t>
      </w:r>
      <w:r>
        <w:rPr>
          <w:vanish/>
        </w:rPr>
        <w:t>4{</w:t>
      </w:r>
      <w:r>
        <w:t>Professor</w:t>
      </w:r>
      <w:r>
        <w:rPr>
          <w:vanish/>
        </w:rPr>
        <w:t>}</w:t>
      </w:r>
      <w:r>
        <w:t xml:space="preserve"> in </w:t>
      </w:r>
      <w:r>
        <w:rPr>
          <w:vanish/>
        </w:rPr>
        <w:t>6{o[</w:t>
      </w:r>
      <w:r>
        <w:t>Gießen</w:t>
      </w:r>
      <w:r>
        <w:rPr>
          <w:vanish/>
        </w:rPr>
        <w:t>]o}]p</w:t>
      </w:r>
      <w:r>
        <w:t xml:space="preserve">. </w:t>
      </w:r>
      <w:r>
        <w:rPr>
          <w:vanish/>
        </w:rPr>
        <w:t>s[</w:t>
      </w:r>
      <w:r>
        <w:t>Druckschrift</w:t>
      </w:r>
      <w:r>
        <w:rPr>
          <w:vanish/>
        </w:rPr>
        <w:t>]s</w:t>
      </w:r>
    </w:p>
    <w:p w:rsidR="00000000" w:rsidRDefault="00C653B4">
      <w:pPr>
        <w:tabs>
          <w:tab w:val="left" w:pos="1134"/>
        </w:tabs>
        <w:ind w:left="1134" w:right="-1134" w:hanging="1134"/>
      </w:pPr>
      <w:r>
        <w:t>43</w:t>
      </w:r>
      <w:r>
        <w:tab/>
        <w:t>1830</w:t>
      </w:r>
    </w:p>
    <w:p w:rsidR="00000000" w:rsidRDefault="00C653B4">
      <w:pPr>
        <w:tabs>
          <w:tab w:val="left" w:pos="1134"/>
        </w:tabs>
        <w:ind w:left="1134" w:right="-1134" w:hanging="1134"/>
      </w:pPr>
      <w:r>
        <w:br w:type="page"/>
        <w:t>30</w:t>
      </w:r>
      <w:r>
        <w:tab/>
        <w:t>Nr. 26/14</w:t>
      </w:r>
    </w:p>
    <w:p w:rsidR="00000000" w:rsidRDefault="00C653B4">
      <w:pPr>
        <w:tabs>
          <w:tab w:val="left" w:pos="1134"/>
        </w:tabs>
        <w:ind w:left="1134" w:right="-1134" w:hanging="1134"/>
      </w:pPr>
      <w:r>
        <w:t>30a</w:t>
      </w:r>
      <w:r>
        <w:tab/>
        <w:t>2614</w:t>
      </w:r>
    </w:p>
    <w:p w:rsidR="00000000" w:rsidRDefault="00C653B4">
      <w:pPr>
        <w:tabs>
          <w:tab w:val="left" w:pos="1134"/>
        </w:tabs>
        <w:ind w:left="1134" w:right="-1134" w:hanging="1134"/>
      </w:pPr>
      <w:r>
        <w:t>30z</w:t>
      </w:r>
      <w:r>
        <w:tab/>
        <w:t>D 12 Nr. 26/14</w:t>
      </w:r>
    </w:p>
    <w:p w:rsidR="00000000" w:rsidRDefault="00C653B4">
      <w:pPr>
        <w:tabs>
          <w:tab w:val="left" w:pos="1134"/>
        </w:tabs>
        <w:ind w:left="1134" w:right="-1134" w:hanging="1134"/>
      </w:pPr>
      <w:r>
        <w:t>40</w:t>
      </w:r>
      <w:r>
        <w:tab/>
      </w:r>
      <w:r>
        <w:rPr>
          <w:vanish/>
        </w:rPr>
        <w:t>p[1{</w:t>
      </w:r>
      <w:r>
        <w:t>Jaeger</w:t>
      </w:r>
      <w:r>
        <w:rPr>
          <w:vanish/>
        </w:rPr>
        <w:t>}</w:t>
      </w:r>
      <w:r>
        <w:t xml:space="preserve">, </w:t>
      </w:r>
      <w:r>
        <w:rPr>
          <w:vanish/>
        </w:rPr>
        <w:t>2{</w:t>
      </w:r>
      <w:r>
        <w:t>Anton Friedrich</w:t>
      </w:r>
      <w:r>
        <w:rPr>
          <w:vanish/>
        </w:rPr>
        <w:t>}]p</w:t>
      </w:r>
      <w:r>
        <w:t xml:space="preserve">. </w:t>
      </w:r>
      <w:r>
        <w:rPr>
          <w:vanish/>
        </w:rPr>
        <w:t>s[</w:t>
      </w:r>
      <w:r>
        <w:t>Schrift</w:t>
      </w:r>
      <w:r>
        <w:rPr>
          <w:vanish/>
        </w:rPr>
        <w:t>]s</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Nr. 26/34</w:t>
      </w:r>
    </w:p>
    <w:p w:rsidR="00000000" w:rsidRDefault="00C653B4">
      <w:pPr>
        <w:tabs>
          <w:tab w:val="left" w:pos="1134"/>
        </w:tabs>
        <w:ind w:left="1134" w:right="-1134" w:hanging="1134"/>
      </w:pPr>
      <w:r>
        <w:t>30a</w:t>
      </w:r>
      <w:r>
        <w:tab/>
        <w:t>2634</w:t>
      </w:r>
    </w:p>
    <w:p w:rsidR="00000000" w:rsidRDefault="00C653B4">
      <w:pPr>
        <w:tabs>
          <w:tab w:val="left" w:pos="1134"/>
        </w:tabs>
        <w:ind w:left="1134" w:right="-1134" w:hanging="1134"/>
      </w:pPr>
      <w:r>
        <w:t>30z</w:t>
      </w:r>
      <w:r>
        <w:tab/>
        <w:t>D 12 Nr. 26/34</w:t>
      </w:r>
    </w:p>
    <w:p w:rsidR="00000000" w:rsidRDefault="00C653B4">
      <w:pPr>
        <w:tabs>
          <w:tab w:val="left" w:pos="1134"/>
        </w:tabs>
        <w:ind w:left="1134" w:right="-1134" w:hanging="1134"/>
      </w:pPr>
      <w:r>
        <w:t>40</w:t>
      </w:r>
      <w:r>
        <w:tab/>
      </w:r>
      <w:r>
        <w:rPr>
          <w:vanish/>
        </w:rPr>
        <w:t>p[1{</w:t>
      </w:r>
      <w:r>
        <w:t>Jonghaus</w:t>
      </w:r>
      <w:r>
        <w:rPr>
          <w:vanish/>
        </w:rPr>
        <w:t>}</w:t>
      </w:r>
      <w:r>
        <w:t xml:space="preserve">, </w:t>
      </w:r>
      <w:r>
        <w:rPr>
          <w:vanish/>
        </w:rPr>
        <w:t>2{</w:t>
      </w:r>
      <w:r>
        <w:t>Gustav</w:t>
      </w:r>
      <w:r>
        <w:rPr>
          <w:vanish/>
        </w:rPr>
        <w:t>}</w:t>
      </w:r>
      <w:r>
        <w:t xml:space="preserve">. </w:t>
      </w:r>
      <w:r>
        <w:rPr>
          <w:vanish/>
        </w:rPr>
        <w:t>5{s[</w:t>
      </w:r>
      <w:r>
        <w:t>Hofbuchhändler</w:t>
      </w:r>
      <w:r>
        <w:rPr>
          <w:vanish/>
        </w:rPr>
        <w:t>]s}]p</w:t>
      </w:r>
    </w:p>
    <w:p w:rsidR="00000000" w:rsidRDefault="00C653B4">
      <w:pPr>
        <w:tabs>
          <w:tab w:val="left" w:pos="1134"/>
        </w:tabs>
        <w:ind w:left="1134" w:right="-1134" w:hanging="1134"/>
      </w:pPr>
      <w:r>
        <w:t>43</w:t>
      </w:r>
      <w:r>
        <w:tab/>
        <w:t>1839</w:t>
      </w:r>
    </w:p>
    <w:p w:rsidR="00000000" w:rsidRDefault="00C653B4">
      <w:pPr>
        <w:tabs>
          <w:tab w:val="left" w:pos="1134"/>
        </w:tabs>
        <w:ind w:left="1134" w:right="-1134" w:hanging="1134"/>
      </w:pPr>
      <w:r>
        <w:br w:type="page"/>
        <w:t>30</w:t>
      </w:r>
      <w:r>
        <w:tab/>
        <w:t>Nr. 27/5</w:t>
      </w:r>
    </w:p>
    <w:p w:rsidR="00000000" w:rsidRDefault="00C653B4">
      <w:pPr>
        <w:tabs>
          <w:tab w:val="left" w:pos="1134"/>
        </w:tabs>
        <w:ind w:left="1134" w:right="-1134" w:hanging="1134"/>
      </w:pPr>
      <w:r>
        <w:t>30a</w:t>
      </w:r>
      <w:r>
        <w:tab/>
        <w:t>2705</w:t>
      </w:r>
    </w:p>
    <w:p w:rsidR="00000000" w:rsidRDefault="00C653B4">
      <w:pPr>
        <w:tabs>
          <w:tab w:val="left" w:pos="1134"/>
        </w:tabs>
        <w:ind w:left="1134" w:right="-1134" w:hanging="1134"/>
      </w:pPr>
      <w:r>
        <w:t>30z</w:t>
      </w:r>
      <w:r>
        <w:tab/>
        <w:t>D 12 Nr. 27/5</w:t>
      </w:r>
    </w:p>
    <w:p w:rsidR="00000000" w:rsidRDefault="00C653B4">
      <w:pPr>
        <w:tabs>
          <w:tab w:val="left" w:pos="1134"/>
        </w:tabs>
        <w:ind w:left="1134" w:right="-1134" w:hanging="1134"/>
      </w:pPr>
      <w:r>
        <w:t>40</w:t>
      </w:r>
      <w:r>
        <w:tab/>
      </w:r>
      <w:r>
        <w:rPr>
          <w:vanish/>
        </w:rPr>
        <w:t>p[1{</w:t>
      </w:r>
      <w:r>
        <w:t>Kallhofert</w:t>
      </w:r>
      <w:r>
        <w:rPr>
          <w:vanish/>
        </w:rPr>
        <w:t>}</w:t>
      </w:r>
      <w:r>
        <w:t xml:space="preserve"> in </w:t>
      </w:r>
      <w:r>
        <w:rPr>
          <w:vanish/>
        </w:rPr>
        <w:t>6{o[</w:t>
      </w:r>
      <w:r>
        <w:t>Passau</w:t>
      </w:r>
      <w:r>
        <w:rPr>
          <w:vanish/>
        </w:rPr>
        <w:t>]o}]p</w:t>
      </w:r>
      <w:r>
        <w:t xml:space="preserve">. </w:t>
      </w:r>
      <w:r>
        <w:rPr>
          <w:vanish/>
        </w:rPr>
        <w:t>s[</w:t>
      </w:r>
      <w:r>
        <w:t>Bücher</w:t>
      </w:r>
      <w:r>
        <w:rPr>
          <w:vanish/>
        </w:rPr>
        <w:t>]s</w:t>
      </w:r>
    </w:p>
    <w:p w:rsidR="00000000" w:rsidRDefault="00C653B4">
      <w:pPr>
        <w:tabs>
          <w:tab w:val="left" w:pos="1134"/>
        </w:tabs>
        <w:ind w:left="1134" w:right="-1134" w:hanging="1134"/>
      </w:pPr>
      <w:r>
        <w:t>43</w:t>
      </w:r>
      <w:r>
        <w:tab/>
        <w:t>1841</w:t>
      </w:r>
    </w:p>
    <w:p w:rsidR="00000000" w:rsidRDefault="00C653B4">
      <w:pPr>
        <w:tabs>
          <w:tab w:val="left" w:pos="1134"/>
        </w:tabs>
        <w:ind w:left="1134" w:right="-1134" w:hanging="1134"/>
      </w:pPr>
      <w:r>
        <w:br w:type="page"/>
        <w:t>30</w:t>
      </w:r>
      <w:r>
        <w:tab/>
        <w:t>Nr. 27/13</w:t>
      </w:r>
    </w:p>
    <w:p w:rsidR="00000000" w:rsidRDefault="00C653B4">
      <w:pPr>
        <w:tabs>
          <w:tab w:val="left" w:pos="1134"/>
        </w:tabs>
        <w:ind w:left="1134" w:right="-1134" w:hanging="1134"/>
      </w:pPr>
      <w:r>
        <w:t>30a</w:t>
      </w:r>
      <w:r>
        <w:tab/>
        <w:t>2713</w:t>
      </w:r>
    </w:p>
    <w:p w:rsidR="00000000" w:rsidRDefault="00C653B4">
      <w:pPr>
        <w:tabs>
          <w:tab w:val="left" w:pos="1134"/>
        </w:tabs>
        <w:ind w:left="1134" w:right="-1134" w:hanging="1134"/>
      </w:pPr>
      <w:r>
        <w:t>30z</w:t>
      </w:r>
      <w:r>
        <w:tab/>
        <w:t>D 12 Nr. 27/13</w:t>
      </w:r>
    </w:p>
    <w:p w:rsidR="00000000" w:rsidRDefault="00C653B4">
      <w:pPr>
        <w:tabs>
          <w:tab w:val="left" w:pos="1134"/>
        </w:tabs>
        <w:ind w:left="1134" w:right="-1134" w:hanging="1134"/>
      </w:pPr>
      <w:r>
        <w:t>40</w:t>
      </w:r>
      <w:r>
        <w:tab/>
      </w:r>
      <w:r>
        <w:rPr>
          <w:vanish/>
        </w:rPr>
        <w:t>p[1{</w:t>
      </w:r>
      <w:r>
        <w:t>Kaufmann</w:t>
      </w:r>
      <w:r>
        <w:rPr>
          <w:vanish/>
        </w:rPr>
        <w:t>}</w:t>
      </w:r>
      <w:r>
        <w:t xml:space="preserve">, </w:t>
      </w:r>
      <w:r>
        <w:rPr>
          <w:vanish/>
        </w:rPr>
        <w:t>2{</w:t>
      </w:r>
      <w:r>
        <w:t>Fr.</w:t>
      </w:r>
      <w:r>
        <w:rPr>
          <w:vanish/>
        </w:rPr>
        <w:t>}</w:t>
      </w:r>
      <w:r>
        <w:t xml:space="preserve">, </w:t>
      </w:r>
      <w:r>
        <w:rPr>
          <w:vanish/>
        </w:rPr>
        <w:t>5{s[</w:t>
      </w:r>
      <w:r>
        <w:t>Hofbuchdrucker</w:t>
      </w:r>
      <w:r>
        <w:rPr>
          <w:vanish/>
        </w:rPr>
        <w:t>]s}</w:t>
      </w:r>
      <w:r>
        <w:t xml:space="preserve">. </w:t>
      </w:r>
      <w:r>
        <w:rPr>
          <w:vanish/>
        </w:rPr>
        <w:t>6{o[</w:t>
      </w:r>
      <w:r>
        <w:t>Mannheim</w:t>
      </w:r>
      <w:r>
        <w:rPr>
          <w:vanish/>
        </w:rPr>
        <w:t>]o}]p</w:t>
      </w:r>
      <w:r>
        <w:t xml:space="preserve">. </w:t>
      </w:r>
      <w:r>
        <w:rPr>
          <w:vanish/>
        </w:rPr>
        <w:t>s[</w:t>
      </w:r>
      <w:r>
        <w:t>Bücher</w:t>
      </w:r>
      <w:r>
        <w:rPr>
          <w:vanish/>
        </w:rPr>
        <w:t>]s</w:t>
      </w:r>
    </w:p>
    <w:p w:rsidR="00000000" w:rsidRDefault="00C653B4">
      <w:pPr>
        <w:tabs>
          <w:tab w:val="left" w:pos="1134"/>
        </w:tabs>
        <w:ind w:left="1134" w:right="-1134" w:hanging="1134"/>
      </w:pPr>
      <w:r>
        <w:t>43</w:t>
      </w:r>
      <w:r>
        <w:tab/>
        <w:t>1819</w:t>
      </w:r>
    </w:p>
    <w:p w:rsidR="00000000" w:rsidRDefault="00C653B4">
      <w:pPr>
        <w:tabs>
          <w:tab w:val="left" w:pos="1134"/>
        </w:tabs>
        <w:ind w:left="1134" w:right="-1134" w:hanging="1134"/>
      </w:pPr>
      <w:r>
        <w:br w:type="page"/>
        <w:t>30</w:t>
      </w:r>
      <w:r>
        <w:tab/>
        <w:t>Nr. 27/31</w:t>
      </w:r>
    </w:p>
    <w:p w:rsidR="00000000" w:rsidRDefault="00C653B4">
      <w:pPr>
        <w:tabs>
          <w:tab w:val="left" w:pos="1134"/>
        </w:tabs>
        <w:ind w:left="1134" w:right="-1134" w:hanging="1134"/>
      </w:pPr>
      <w:r>
        <w:t>30a</w:t>
      </w:r>
      <w:r>
        <w:tab/>
        <w:t>2731</w:t>
      </w:r>
    </w:p>
    <w:p w:rsidR="00000000" w:rsidRDefault="00C653B4">
      <w:pPr>
        <w:tabs>
          <w:tab w:val="left" w:pos="1134"/>
        </w:tabs>
        <w:ind w:left="1134" w:right="-1134" w:hanging="1134"/>
      </w:pPr>
      <w:r>
        <w:t>30z</w:t>
      </w:r>
      <w:r>
        <w:tab/>
        <w:t>D 12 Nr. 27/31</w:t>
      </w:r>
    </w:p>
    <w:p w:rsidR="00000000" w:rsidRDefault="00C653B4">
      <w:pPr>
        <w:tabs>
          <w:tab w:val="left" w:pos="1134"/>
        </w:tabs>
        <w:ind w:left="1134" w:right="-1134" w:hanging="1134"/>
      </w:pPr>
      <w:r>
        <w:t>40</w:t>
      </w:r>
      <w:r>
        <w:tab/>
      </w:r>
      <w:r>
        <w:rPr>
          <w:vanish/>
        </w:rPr>
        <w:t>p[1{</w:t>
      </w:r>
      <w:r>
        <w:t>Klee</w:t>
      </w:r>
      <w:r>
        <w:rPr>
          <w:vanish/>
        </w:rPr>
        <w:t>}</w:t>
      </w:r>
      <w:r>
        <w:t xml:space="preserve">, </w:t>
      </w:r>
      <w:r>
        <w:rPr>
          <w:vanish/>
        </w:rPr>
        <w:t>4{</w:t>
      </w:r>
      <w:r>
        <w:t>Dr.</w:t>
      </w:r>
      <w:r>
        <w:rPr>
          <w:vanish/>
        </w:rPr>
        <w:t>}</w:t>
      </w:r>
      <w:r>
        <w:t xml:space="preserve"> </w:t>
      </w:r>
      <w:r>
        <w:rPr>
          <w:vanish/>
        </w:rPr>
        <w:t>6{o[</w:t>
      </w:r>
      <w:r>
        <w:t>Mainz</w:t>
      </w:r>
      <w:r>
        <w:rPr>
          <w:vanish/>
        </w:rPr>
        <w:t>]o}]p</w:t>
      </w:r>
      <w:r>
        <w:t xml:space="preserve">. </w:t>
      </w:r>
      <w:r>
        <w:rPr>
          <w:vanish/>
        </w:rPr>
        <w:t>s[</w:t>
      </w:r>
      <w:r>
        <w:t>Abhandlung</w:t>
      </w:r>
      <w:r>
        <w:rPr>
          <w:vanish/>
        </w:rPr>
        <w:t>]s</w:t>
      </w:r>
    </w:p>
    <w:p w:rsidR="00000000" w:rsidRDefault="00C653B4">
      <w:pPr>
        <w:tabs>
          <w:tab w:val="left" w:pos="1134"/>
        </w:tabs>
        <w:ind w:left="1134" w:right="-1134" w:hanging="1134"/>
      </w:pPr>
      <w:r>
        <w:t>43</w:t>
      </w:r>
      <w:r>
        <w:tab/>
        <w:t>1837</w:t>
      </w:r>
    </w:p>
    <w:p w:rsidR="00000000" w:rsidRDefault="00C653B4">
      <w:pPr>
        <w:tabs>
          <w:tab w:val="left" w:pos="1134"/>
        </w:tabs>
        <w:ind w:left="1134" w:right="-1134" w:hanging="1134"/>
      </w:pPr>
      <w:r>
        <w:br w:type="page"/>
        <w:t>30</w:t>
      </w:r>
      <w:r>
        <w:tab/>
        <w:t>Nr. 27/40</w:t>
      </w:r>
    </w:p>
    <w:p w:rsidR="00000000" w:rsidRDefault="00C653B4">
      <w:pPr>
        <w:tabs>
          <w:tab w:val="left" w:pos="1134"/>
        </w:tabs>
        <w:ind w:left="1134" w:right="-1134" w:hanging="1134"/>
      </w:pPr>
      <w:r>
        <w:t>30a</w:t>
      </w:r>
      <w:r>
        <w:tab/>
        <w:t>2740</w:t>
      </w:r>
    </w:p>
    <w:p w:rsidR="00000000" w:rsidRDefault="00C653B4">
      <w:pPr>
        <w:tabs>
          <w:tab w:val="left" w:pos="1134"/>
        </w:tabs>
        <w:ind w:left="1134" w:right="-1134" w:hanging="1134"/>
      </w:pPr>
      <w:r>
        <w:t>30z</w:t>
      </w:r>
      <w:r>
        <w:tab/>
        <w:t>D 12 Nr. 27/40</w:t>
      </w:r>
    </w:p>
    <w:p w:rsidR="00000000" w:rsidRDefault="00C653B4">
      <w:pPr>
        <w:tabs>
          <w:tab w:val="left" w:pos="1134"/>
        </w:tabs>
        <w:ind w:left="1134" w:right="-1134" w:hanging="1134"/>
      </w:pPr>
      <w:r>
        <w:t>40</w:t>
      </w:r>
      <w:r>
        <w:tab/>
      </w:r>
      <w:r>
        <w:rPr>
          <w:vanish/>
        </w:rPr>
        <w:t>p[1{</w:t>
      </w:r>
      <w:r>
        <w:t>Kley</w:t>
      </w:r>
      <w:r>
        <w:rPr>
          <w:vanish/>
        </w:rPr>
        <w:t>}</w:t>
      </w:r>
      <w:r>
        <w:t xml:space="preserve">, </w:t>
      </w:r>
      <w:r>
        <w:rPr>
          <w:vanish/>
        </w:rPr>
        <w:t>2{</w:t>
      </w:r>
      <w:r>
        <w:t>E. G.</w:t>
      </w:r>
      <w:r>
        <w:rPr>
          <w:vanish/>
        </w:rPr>
        <w:t>}</w:t>
      </w:r>
      <w:r>
        <w:t xml:space="preserve"> </w:t>
      </w:r>
      <w:r>
        <w:rPr>
          <w:vanish/>
        </w:rPr>
        <w:t>5{</w:t>
      </w:r>
      <w:r>
        <w:t>Pastor</w:t>
      </w:r>
      <w:r>
        <w:rPr>
          <w:vanish/>
        </w:rPr>
        <w:t>}]p</w:t>
      </w:r>
      <w:r>
        <w:t xml:space="preserve">. </w:t>
      </w:r>
      <w:r>
        <w:rPr>
          <w:vanish/>
        </w:rPr>
        <w:t>s[</w:t>
      </w:r>
      <w:r>
        <w:t>Buch</w:t>
      </w:r>
      <w:r>
        <w:rPr>
          <w:vanish/>
        </w:rPr>
        <w:t>]s</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27/43</w:t>
      </w:r>
    </w:p>
    <w:p w:rsidR="00000000" w:rsidRDefault="00C653B4">
      <w:pPr>
        <w:tabs>
          <w:tab w:val="left" w:pos="1134"/>
        </w:tabs>
        <w:ind w:left="1134" w:right="-1134" w:hanging="1134"/>
      </w:pPr>
      <w:r>
        <w:t>30a</w:t>
      </w:r>
      <w:r>
        <w:tab/>
        <w:t>2743</w:t>
      </w:r>
    </w:p>
    <w:p w:rsidR="00000000" w:rsidRDefault="00C653B4">
      <w:pPr>
        <w:tabs>
          <w:tab w:val="left" w:pos="1134"/>
        </w:tabs>
        <w:ind w:left="1134" w:right="-1134" w:hanging="1134"/>
      </w:pPr>
      <w:r>
        <w:t>30z</w:t>
      </w:r>
      <w:r>
        <w:tab/>
        <w:t>D 12 Nr. 27/43</w:t>
      </w:r>
    </w:p>
    <w:p w:rsidR="00000000" w:rsidRDefault="00C653B4">
      <w:pPr>
        <w:tabs>
          <w:tab w:val="left" w:pos="1134"/>
        </w:tabs>
        <w:ind w:left="1134" w:right="-1134" w:hanging="1134"/>
      </w:pPr>
      <w:r>
        <w:t>40</w:t>
      </w:r>
      <w:r>
        <w:tab/>
      </w:r>
      <w:r>
        <w:rPr>
          <w:vanish/>
        </w:rPr>
        <w:t>p[1{</w:t>
      </w:r>
      <w:r>
        <w:t>Knapp</w:t>
      </w:r>
      <w:r>
        <w:rPr>
          <w:vanish/>
        </w:rPr>
        <w:t>}</w:t>
      </w:r>
      <w:r>
        <w:t xml:space="preserve">, </w:t>
      </w:r>
      <w:r>
        <w:rPr>
          <w:vanish/>
        </w:rPr>
        <w:t>7{</w:t>
      </w:r>
      <w:r>
        <w:t>Geh. Staatsrat</w:t>
      </w:r>
      <w:r>
        <w:rPr>
          <w:vanish/>
        </w:rPr>
        <w:t>}]p</w:t>
      </w:r>
      <w:r>
        <w:t xml:space="preserve">. </w:t>
      </w:r>
      <w:r>
        <w:rPr>
          <w:vanish/>
        </w:rPr>
        <w:t>s[</w:t>
      </w:r>
      <w:r>
        <w:t>Schrift</w:t>
      </w:r>
      <w:r>
        <w:rPr>
          <w:vanish/>
        </w:rPr>
        <w:t>]s</w:t>
      </w:r>
    </w:p>
    <w:p w:rsidR="00000000" w:rsidRDefault="00C653B4">
      <w:pPr>
        <w:tabs>
          <w:tab w:val="left" w:pos="1134"/>
        </w:tabs>
        <w:ind w:left="1134" w:right="-1134" w:hanging="1134"/>
      </w:pPr>
      <w:r>
        <w:t>43</w:t>
      </w:r>
      <w:r>
        <w:tab/>
        <w:t>1840</w:t>
      </w:r>
    </w:p>
    <w:p w:rsidR="00000000" w:rsidRDefault="00C653B4">
      <w:pPr>
        <w:tabs>
          <w:tab w:val="left" w:pos="1134"/>
        </w:tabs>
        <w:ind w:left="1134" w:right="-1134" w:hanging="1134"/>
      </w:pPr>
      <w:r>
        <w:br w:type="page"/>
        <w:t>30</w:t>
      </w:r>
      <w:r>
        <w:tab/>
        <w:t>Nr. 27/49</w:t>
      </w:r>
    </w:p>
    <w:p w:rsidR="00000000" w:rsidRDefault="00C653B4">
      <w:pPr>
        <w:tabs>
          <w:tab w:val="left" w:pos="1134"/>
        </w:tabs>
        <w:ind w:left="1134" w:right="-1134" w:hanging="1134"/>
      </w:pPr>
      <w:r>
        <w:t>30a</w:t>
      </w:r>
      <w:r>
        <w:tab/>
        <w:t>2749</w:t>
      </w:r>
    </w:p>
    <w:p w:rsidR="00000000" w:rsidRDefault="00C653B4">
      <w:pPr>
        <w:tabs>
          <w:tab w:val="left" w:pos="1134"/>
        </w:tabs>
        <w:ind w:left="1134" w:right="-1134" w:hanging="1134"/>
      </w:pPr>
      <w:r>
        <w:t>30z</w:t>
      </w:r>
      <w:r>
        <w:tab/>
        <w:t>D 12 Nr. 27/49</w:t>
      </w:r>
    </w:p>
    <w:p w:rsidR="00000000" w:rsidRDefault="00C653B4">
      <w:pPr>
        <w:tabs>
          <w:tab w:val="left" w:pos="1134"/>
        </w:tabs>
        <w:ind w:left="1134" w:right="-1134" w:hanging="1134"/>
      </w:pPr>
      <w:r>
        <w:t>40</w:t>
      </w:r>
      <w:r>
        <w:tab/>
      </w:r>
      <w:r>
        <w:rPr>
          <w:vanish/>
        </w:rPr>
        <w:t>p[1{</w:t>
      </w:r>
      <w:r>
        <w:t>Kobbe</w:t>
      </w:r>
      <w:r>
        <w:rPr>
          <w:vanish/>
        </w:rPr>
        <w:t>}</w:t>
      </w:r>
      <w:r>
        <w:t>,</w:t>
      </w:r>
      <w:r>
        <w:t xml:space="preserve"> </w:t>
      </w:r>
      <w:r>
        <w:rPr>
          <w:vanish/>
        </w:rPr>
        <w:t>8{</w:t>
      </w:r>
      <w:r>
        <w:t>v.</w:t>
      </w:r>
      <w:r>
        <w:rPr>
          <w:vanish/>
        </w:rPr>
        <w:t>}]p</w:t>
      </w:r>
      <w:r>
        <w:t xml:space="preserve"> </w:t>
      </w:r>
      <w:r>
        <w:rPr>
          <w:vanish/>
        </w:rPr>
        <w:t>s[</w:t>
      </w:r>
      <w:r>
        <w:t>Buchbestellung</w:t>
      </w:r>
      <w:r>
        <w:rPr>
          <w:vanish/>
        </w:rPr>
        <w:t>]s</w:t>
      </w:r>
    </w:p>
    <w:p w:rsidR="00000000" w:rsidRDefault="00C653B4">
      <w:pPr>
        <w:tabs>
          <w:tab w:val="left" w:pos="1134"/>
        </w:tabs>
        <w:ind w:left="1134" w:right="-1134" w:hanging="1134"/>
      </w:pPr>
      <w:r>
        <w:t>43</w:t>
      </w:r>
      <w:r>
        <w:tab/>
        <w:t>1838</w:t>
      </w:r>
    </w:p>
    <w:p w:rsidR="00000000" w:rsidRDefault="00C653B4">
      <w:pPr>
        <w:tabs>
          <w:tab w:val="left" w:pos="1134"/>
        </w:tabs>
        <w:ind w:left="1134" w:right="-1134" w:hanging="1134"/>
      </w:pPr>
      <w:r>
        <w:br w:type="page"/>
        <w:t>30</w:t>
      </w:r>
      <w:r>
        <w:tab/>
        <w:t>Nr. 28/6</w:t>
      </w:r>
    </w:p>
    <w:p w:rsidR="00000000" w:rsidRDefault="00C653B4">
      <w:pPr>
        <w:tabs>
          <w:tab w:val="left" w:pos="1134"/>
        </w:tabs>
        <w:ind w:left="1134" w:right="-1134" w:hanging="1134"/>
      </w:pPr>
      <w:r>
        <w:t>30a</w:t>
      </w:r>
      <w:r>
        <w:tab/>
        <w:t>2806</w:t>
      </w:r>
    </w:p>
    <w:p w:rsidR="00000000" w:rsidRDefault="00C653B4">
      <w:pPr>
        <w:tabs>
          <w:tab w:val="left" w:pos="1134"/>
        </w:tabs>
        <w:ind w:left="1134" w:right="-1134" w:hanging="1134"/>
      </w:pPr>
      <w:r>
        <w:t>30z</w:t>
      </w:r>
      <w:r>
        <w:tab/>
        <w:t>D 12 Nr. 28/6</w:t>
      </w:r>
    </w:p>
    <w:p w:rsidR="00000000" w:rsidRDefault="00C653B4">
      <w:pPr>
        <w:tabs>
          <w:tab w:val="left" w:pos="1134"/>
        </w:tabs>
        <w:ind w:left="1134" w:right="-1134" w:hanging="1134"/>
      </w:pPr>
      <w:r>
        <w:t>40</w:t>
      </w:r>
      <w:r>
        <w:tab/>
      </w:r>
      <w:r>
        <w:rPr>
          <w:vanish/>
        </w:rPr>
        <w:t>p[1{</w:t>
      </w:r>
      <w:r>
        <w:t>Körber</w:t>
      </w:r>
      <w:r>
        <w:rPr>
          <w:vanish/>
        </w:rPr>
        <w:t>}</w:t>
      </w:r>
      <w:r>
        <w:t xml:space="preserve">, </w:t>
      </w:r>
      <w:r>
        <w:rPr>
          <w:vanish/>
        </w:rPr>
        <w:t>8{</w:t>
      </w:r>
      <w:r>
        <w:t>v.</w:t>
      </w:r>
      <w:r>
        <w:rPr>
          <w:vanish/>
        </w:rPr>
        <w:t>}</w:t>
      </w:r>
      <w:r>
        <w:t xml:space="preserve"> </w:t>
      </w:r>
      <w:r>
        <w:rPr>
          <w:vanish/>
        </w:rPr>
        <w:t>6{o[</w:t>
      </w:r>
      <w:r>
        <w:t>Wien</w:t>
      </w:r>
      <w:r>
        <w:rPr>
          <w:vanish/>
        </w:rPr>
        <w:t>]o}]p</w:t>
      </w:r>
      <w:r>
        <w:t xml:space="preserve">. </w:t>
      </w:r>
      <w:r>
        <w:rPr>
          <w:vanish/>
        </w:rPr>
        <w:t>s[2{</w:t>
      </w:r>
      <w:r>
        <w:t>Milit.</w:t>
      </w:r>
      <w:r>
        <w:rPr>
          <w:vanish/>
        </w:rPr>
        <w:t>}</w:t>
      </w:r>
      <w:r>
        <w:t xml:space="preserve"> </w:t>
      </w:r>
      <w:r>
        <w:rPr>
          <w:vanish/>
        </w:rPr>
        <w:t>1{</w:t>
      </w:r>
      <w:r>
        <w:t>Werk</w:t>
      </w:r>
      <w:r>
        <w:rPr>
          <w:vanish/>
        </w:rPr>
        <w:t>}]s</w:t>
      </w:r>
    </w:p>
    <w:p w:rsidR="00000000" w:rsidRDefault="00C653B4">
      <w:pPr>
        <w:tabs>
          <w:tab w:val="left" w:pos="1134"/>
        </w:tabs>
        <w:ind w:left="1134" w:right="-1134" w:hanging="1134"/>
      </w:pPr>
      <w:r>
        <w:t>43</w:t>
      </w:r>
      <w:r>
        <w:tab/>
        <w:t>1839</w:t>
      </w:r>
    </w:p>
    <w:p w:rsidR="00000000" w:rsidRDefault="00C653B4">
      <w:pPr>
        <w:tabs>
          <w:tab w:val="left" w:pos="1134"/>
        </w:tabs>
        <w:ind w:left="1134" w:right="-1134" w:hanging="1134"/>
      </w:pPr>
      <w:r>
        <w:br w:type="page"/>
        <w:t>30</w:t>
      </w:r>
      <w:r>
        <w:tab/>
        <w:t>Nr. 28/11</w:t>
      </w:r>
    </w:p>
    <w:p w:rsidR="00000000" w:rsidRDefault="00C653B4">
      <w:pPr>
        <w:tabs>
          <w:tab w:val="left" w:pos="1134"/>
        </w:tabs>
        <w:ind w:left="1134" w:right="-1134" w:hanging="1134"/>
      </w:pPr>
      <w:r>
        <w:t>30a</w:t>
      </w:r>
      <w:r>
        <w:tab/>
        <w:t>2811</w:t>
      </w:r>
    </w:p>
    <w:p w:rsidR="00000000" w:rsidRDefault="00C653B4">
      <w:pPr>
        <w:tabs>
          <w:tab w:val="left" w:pos="1134"/>
        </w:tabs>
        <w:ind w:left="1134" w:right="-1134" w:hanging="1134"/>
      </w:pPr>
      <w:r>
        <w:t>30z</w:t>
      </w:r>
      <w:r>
        <w:tab/>
        <w:t>D 12 Nr. 28/11</w:t>
      </w:r>
    </w:p>
    <w:p w:rsidR="00000000" w:rsidRDefault="00C653B4">
      <w:pPr>
        <w:tabs>
          <w:tab w:val="left" w:pos="1134"/>
        </w:tabs>
        <w:ind w:left="1134" w:right="-1134" w:hanging="1134"/>
      </w:pPr>
      <w:r>
        <w:t>40</w:t>
      </w:r>
      <w:r>
        <w:tab/>
      </w:r>
      <w:r>
        <w:rPr>
          <w:vanish/>
        </w:rPr>
        <w:t>p[1{</w:t>
      </w:r>
      <w:r>
        <w:t>Koetz</w:t>
      </w:r>
      <w:r>
        <w:rPr>
          <w:vanish/>
        </w:rPr>
        <w:t>}</w:t>
      </w:r>
      <w:r>
        <w:t xml:space="preserve">, </w:t>
      </w:r>
      <w:r>
        <w:rPr>
          <w:vanish/>
        </w:rPr>
        <w:t>7{</w:t>
      </w:r>
      <w:r>
        <w:t>Geh. Hofkammerrat</w:t>
      </w:r>
      <w:r>
        <w:rPr>
          <w:vanish/>
        </w:rPr>
        <w:t>}</w:t>
      </w:r>
      <w:r>
        <w:t xml:space="preserve">. </w:t>
      </w:r>
      <w:r>
        <w:rPr>
          <w:vanish/>
        </w:rPr>
        <w:t>6{o[</w:t>
      </w:r>
      <w:r>
        <w:t>Mainz</w:t>
      </w:r>
      <w:r>
        <w:rPr>
          <w:vanish/>
        </w:rPr>
        <w:t>]o}]p</w:t>
      </w:r>
      <w:r>
        <w:t xml:space="preserve">. </w:t>
      </w:r>
      <w:r>
        <w:rPr>
          <w:vanish/>
        </w:rPr>
        <w:t>s[</w:t>
      </w:r>
      <w:r>
        <w:t>Artillerie-</w:t>
      </w:r>
      <w:r>
        <w:rPr>
          <w:vanish/>
        </w:rPr>
        <w:t>s[</w:t>
      </w:r>
      <w:r>
        <w:t>Literatur</w:t>
      </w:r>
      <w:r>
        <w:rPr>
          <w:vanish/>
        </w:rPr>
        <w:t>]s]s</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28/12</w:t>
      </w:r>
    </w:p>
    <w:p w:rsidR="00000000" w:rsidRDefault="00C653B4">
      <w:pPr>
        <w:tabs>
          <w:tab w:val="left" w:pos="1134"/>
        </w:tabs>
        <w:ind w:left="1134" w:right="-1134" w:hanging="1134"/>
      </w:pPr>
      <w:r>
        <w:t>30a</w:t>
      </w:r>
      <w:r>
        <w:tab/>
        <w:t>2812</w:t>
      </w:r>
    </w:p>
    <w:p w:rsidR="00000000" w:rsidRDefault="00C653B4">
      <w:pPr>
        <w:tabs>
          <w:tab w:val="left" w:pos="1134"/>
        </w:tabs>
        <w:ind w:left="1134" w:right="-1134" w:hanging="1134"/>
      </w:pPr>
      <w:r>
        <w:t>30z</w:t>
      </w:r>
      <w:r>
        <w:tab/>
        <w:t>D 12 Nr. 28/12</w:t>
      </w:r>
    </w:p>
    <w:p w:rsidR="00000000" w:rsidRDefault="00C653B4">
      <w:pPr>
        <w:tabs>
          <w:tab w:val="left" w:pos="1134"/>
        </w:tabs>
        <w:ind w:left="1134" w:right="-1134" w:hanging="1134"/>
      </w:pPr>
      <w:r>
        <w:t>40</w:t>
      </w:r>
      <w:r>
        <w:tab/>
      </w:r>
      <w:r>
        <w:rPr>
          <w:vanish/>
        </w:rPr>
        <w:t>p[1{</w:t>
      </w:r>
      <w:r>
        <w:t>Kopp</w:t>
      </w:r>
      <w:r>
        <w:rPr>
          <w:vanish/>
        </w:rPr>
        <w:t>}</w:t>
      </w:r>
      <w:r>
        <w:t xml:space="preserve">, </w:t>
      </w:r>
      <w:r>
        <w:rPr>
          <w:vanish/>
        </w:rPr>
        <w:t>4{</w:t>
      </w:r>
      <w:r>
        <w:t>Professor</w:t>
      </w:r>
      <w:r>
        <w:rPr>
          <w:vanish/>
        </w:rPr>
        <w:t>}]p</w:t>
      </w:r>
      <w:r>
        <w:t xml:space="preserve">. </w:t>
      </w:r>
      <w:r>
        <w:rPr>
          <w:vanish/>
        </w:rPr>
        <w:t>s[2{</w:t>
      </w:r>
      <w:r>
        <w:t>ärztliches</w:t>
      </w:r>
      <w:r>
        <w:rPr>
          <w:vanish/>
        </w:rPr>
        <w:t>}</w:t>
      </w:r>
      <w:r>
        <w:t xml:space="preserve"> </w:t>
      </w:r>
      <w:r>
        <w:rPr>
          <w:vanish/>
        </w:rPr>
        <w:t>1{</w:t>
      </w:r>
      <w:r>
        <w:t>Werk</w:t>
      </w:r>
      <w:r>
        <w:rPr>
          <w:vanish/>
        </w:rPr>
        <w:t>}]s</w:t>
      </w:r>
    </w:p>
    <w:p w:rsidR="00000000" w:rsidRDefault="00C653B4">
      <w:pPr>
        <w:tabs>
          <w:tab w:val="left" w:pos="1134"/>
        </w:tabs>
        <w:ind w:left="1134" w:right="-1134" w:hanging="1134"/>
      </w:pPr>
      <w:r>
        <w:t>43</w:t>
      </w:r>
      <w:r>
        <w:tab/>
        <w:t>1811 ; 1820</w:t>
      </w:r>
    </w:p>
    <w:p w:rsidR="00000000" w:rsidRDefault="00C653B4">
      <w:pPr>
        <w:tabs>
          <w:tab w:val="left" w:pos="1134"/>
        </w:tabs>
        <w:ind w:left="1134" w:right="-1134" w:hanging="1134"/>
      </w:pPr>
      <w:r>
        <w:br w:type="page"/>
        <w:t>30</w:t>
      </w:r>
      <w:r>
        <w:tab/>
        <w:t>Nr. 28/15</w:t>
      </w:r>
    </w:p>
    <w:p w:rsidR="00000000" w:rsidRDefault="00C653B4">
      <w:pPr>
        <w:tabs>
          <w:tab w:val="left" w:pos="1134"/>
        </w:tabs>
        <w:ind w:left="1134" w:right="-1134" w:hanging="1134"/>
      </w:pPr>
      <w:r>
        <w:t>30a</w:t>
      </w:r>
      <w:r>
        <w:tab/>
        <w:t>2815</w:t>
      </w:r>
    </w:p>
    <w:p w:rsidR="00000000" w:rsidRDefault="00C653B4">
      <w:pPr>
        <w:tabs>
          <w:tab w:val="left" w:pos="1134"/>
        </w:tabs>
        <w:ind w:left="1134" w:right="-1134" w:hanging="1134"/>
      </w:pPr>
      <w:r>
        <w:t>30z</w:t>
      </w:r>
      <w:r>
        <w:tab/>
        <w:t>D 12 Nr. 28/15</w:t>
      </w:r>
    </w:p>
    <w:p w:rsidR="00000000" w:rsidRDefault="00C653B4">
      <w:pPr>
        <w:tabs>
          <w:tab w:val="left" w:pos="1134"/>
        </w:tabs>
        <w:ind w:left="1134" w:right="-1134" w:hanging="1134"/>
      </w:pPr>
      <w:r>
        <w:t>40</w:t>
      </w:r>
      <w:r>
        <w:tab/>
      </w:r>
      <w:r>
        <w:rPr>
          <w:vanish/>
        </w:rPr>
        <w:t>p[1{</w:t>
      </w:r>
      <w:r>
        <w:t>Korsinsky</w:t>
      </w:r>
      <w:r>
        <w:rPr>
          <w:vanish/>
        </w:rPr>
        <w:t>}</w:t>
      </w:r>
      <w:r>
        <w:t xml:space="preserve">. </w:t>
      </w:r>
      <w:r>
        <w:rPr>
          <w:vanish/>
        </w:rPr>
        <w:t>5{</w:t>
      </w:r>
      <w:r>
        <w:t>Souffleur</w:t>
      </w:r>
      <w:r>
        <w:rPr>
          <w:vanish/>
        </w:rPr>
        <w:t>}</w:t>
      </w:r>
      <w:r>
        <w:t xml:space="preserve">, und Söhne, </w:t>
      </w:r>
      <w:r>
        <w:rPr>
          <w:vanish/>
        </w:rPr>
        <w:t>6{o[</w:t>
      </w:r>
      <w:r>
        <w:t>Stuttgart</w:t>
      </w:r>
      <w:r>
        <w:rPr>
          <w:vanish/>
        </w:rPr>
        <w:t>]o}]p</w:t>
      </w:r>
      <w:r>
        <w:t xml:space="preserve">. </w:t>
      </w:r>
      <w:r>
        <w:rPr>
          <w:vanish/>
        </w:rPr>
        <w:t>s[</w:t>
      </w:r>
      <w:r>
        <w:t>Bücher</w:t>
      </w:r>
      <w:r>
        <w:rPr>
          <w:vanish/>
        </w:rPr>
        <w:t>]s</w:t>
      </w:r>
      <w:r>
        <w:t>. Gedich</w:t>
      </w:r>
      <w:r>
        <w:t>te</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28/20</w:t>
      </w:r>
    </w:p>
    <w:p w:rsidR="00000000" w:rsidRDefault="00C653B4">
      <w:pPr>
        <w:tabs>
          <w:tab w:val="left" w:pos="1134"/>
        </w:tabs>
        <w:ind w:left="1134" w:right="-1134" w:hanging="1134"/>
      </w:pPr>
      <w:r>
        <w:t>30a</w:t>
      </w:r>
      <w:r>
        <w:tab/>
        <w:t>2820</w:t>
      </w:r>
    </w:p>
    <w:p w:rsidR="00000000" w:rsidRDefault="00C653B4">
      <w:pPr>
        <w:tabs>
          <w:tab w:val="left" w:pos="1134"/>
        </w:tabs>
        <w:ind w:left="1134" w:right="-1134" w:hanging="1134"/>
      </w:pPr>
      <w:r>
        <w:t>30z</w:t>
      </w:r>
      <w:r>
        <w:tab/>
        <w:t>D 12 Nr. 28/20</w:t>
      </w:r>
    </w:p>
    <w:p w:rsidR="00000000" w:rsidRDefault="00C653B4">
      <w:pPr>
        <w:tabs>
          <w:tab w:val="left" w:pos="1134"/>
        </w:tabs>
        <w:ind w:left="1134" w:right="-1134" w:hanging="1134"/>
      </w:pPr>
      <w:r>
        <w:t>40</w:t>
      </w:r>
      <w:r>
        <w:tab/>
      </w:r>
      <w:r>
        <w:rPr>
          <w:vanish/>
        </w:rPr>
        <w:t>p[1{</w:t>
      </w:r>
      <w:r>
        <w:t>Klingemann</w:t>
      </w:r>
      <w:r>
        <w:rPr>
          <w:vanish/>
        </w:rPr>
        <w:t>}</w:t>
      </w:r>
      <w:r>
        <w:t xml:space="preserve">, </w:t>
      </w:r>
      <w:r>
        <w:rPr>
          <w:vanish/>
        </w:rPr>
        <w:t>4{</w:t>
      </w:r>
      <w:r>
        <w:t>Dr.</w:t>
      </w:r>
      <w:r>
        <w:rPr>
          <w:vanish/>
        </w:rPr>
        <w:t>}</w:t>
      </w:r>
      <w:r>
        <w:t xml:space="preserve"> </w:t>
      </w:r>
      <w:r>
        <w:rPr>
          <w:vanish/>
        </w:rPr>
        <w:t>6{o[</w:t>
      </w:r>
      <w:r>
        <w:t>Braunschweig</w:t>
      </w:r>
      <w:r>
        <w:rPr>
          <w:vanish/>
        </w:rPr>
        <w:t>]o}]p</w:t>
      </w:r>
      <w:r>
        <w:t xml:space="preserve">. </w:t>
      </w:r>
      <w:r>
        <w:rPr>
          <w:vanish/>
        </w:rPr>
        <w:t>s[</w:t>
      </w:r>
      <w:r>
        <w:t>Bücher</w:t>
      </w:r>
      <w:r>
        <w:rPr>
          <w:vanish/>
        </w:rPr>
        <w:t>]s</w:t>
      </w:r>
    </w:p>
    <w:p w:rsidR="00000000" w:rsidRDefault="00C653B4">
      <w:pPr>
        <w:tabs>
          <w:tab w:val="left" w:pos="1134"/>
        </w:tabs>
        <w:ind w:left="1134" w:right="-1134" w:hanging="1134"/>
      </w:pPr>
      <w:r>
        <w:t>43</w:t>
      </w:r>
      <w:r>
        <w:tab/>
        <w:t>1811</w:t>
      </w:r>
    </w:p>
    <w:p w:rsidR="00000000" w:rsidRDefault="00C653B4">
      <w:pPr>
        <w:tabs>
          <w:tab w:val="left" w:pos="1134"/>
        </w:tabs>
        <w:ind w:left="1134" w:right="-1134" w:hanging="1134"/>
      </w:pPr>
      <w:r>
        <w:br w:type="page"/>
        <w:t>30</w:t>
      </w:r>
      <w:r>
        <w:tab/>
        <w:t>Nr. 28/27</w:t>
      </w:r>
    </w:p>
    <w:p w:rsidR="00000000" w:rsidRDefault="00C653B4">
      <w:pPr>
        <w:tabs>
          <w:tab w:val="left" w:pos="1134"/>
        </w:tabs>
        <w:ind w:left="1134" w:right="-1134" w:hanging="1134"/>
      </w:pPr>
      <w:r>
        <w:t>30a</w:t>
      </w:r>
      <w:r>
        <w:tab/>
        <w:t>2827</w:t>
      </w:r>
    </w:p>
    <w:p w:rsidR="00000000" w:rsidRDefault="00C653B4">
      <w:pPr>
        <w:tabs>
          <w:tab w:val="left" w:pos="1134"/>
        </w:tabs>
        <w:ind w:left="1134" w:right="-1134" w:hanging="1134"/>
      </w:pPr>
      <w:r>
        <w:t>30z</w:t>
      </w:r>
      <w:r>
        <w:tab/>
        <w:t>D 12 Nr. 28/27</w:t>
      </w:r>
    </w:p>
    <w:p w:rsidR="00000000" w:rsidRDefault="00C653B4">
      <w:pPr>
        <w:tabs>
          <w:tab w:val="left" w:pos="1134"/>
        </w:tabs>
        <w:ind w:left="1134" w:right="-1134" w:hanging="1134"/>
      </w:pPr>
      <w:r>
        <w:t>40</w:t>
      </w:r>
      <w:r>
        <w:tab/>
      </w:r>
      <w:r>
        <w:rPr>
          <w:vanish/>
        </w:rPr>
        <w:t>p[1{</w:t>
      </w:r>
      <w:r>
        <w:t>Kraus</w:t>
      </w:r>
      <w:r>
        <w:rPr>
          <w:vanish/>
        </w:rPr>
        <w:t>}</w:t>
      </w:r>
      <w:r>
        <w:t xml:space="preserve">, </w:t>
      </w:r>
      <w:r>
        <w:rPr>
          <w:vanish/>
        </w:rPr>
        <w:t>5{</w:t>
      </w:r>
      <w:r>
        <w:t>Advokat</w:t>
      </w:r>
      <w:r>
        <w:rPr>
          <w:vanish/>
        </w:rPr>
        <w:t>}</w:t>
      </w:r>
      <w:r>
        <w:t xml:space="preserve">. </w:t>
      </w:r>
      <w:r>
        <w:rPr>
          <w:vanish/>
        </w:rPr>
        <w:t>6{o[</w:t>
      </w:r>
      <w:r>
        <w:t>Darmstadt</w:t>
      </w:r>
      <w:r>
        <w:rPr>
          <w:vanish/>
        </w:rPr>
        <w:t>]o}]p</w:t>
      </w:r>
      <w:r>
        <w:t xml:space="preserve">. </w:t>
      </w:r>
      <w:r>
        <w:rPr>
          <w:vanish/>
        </w:rPr>
        <w:t>s[</w:t>
      </w:r>
      <w:r>
        <w:t>Gelegenheitsschrift</w:t>
      </w:r>
      <w:r>
        <w:rPr>
          <w:vanish/>
        </w:rPr>
        <w:t>]s</w:t>
      </w:r>
    </w:p>
    <w:p w:rsidR="00000000" w:rsidRDefault="00C653B4">
      <w:pPr>
        <w:tabs>
          <w:tab w:val="left" w:pos="1134"/>
        </w:tabs>
        <w:ind w:left="1134" w:right="-1134" w:hanging="1134"/>
      </w:pPr>
      <w:r>
        <w:t>43</w:t>
      </w:r>
      <w:r>
        <w:tab/>
        <w:t>1847</w:t>
      </w:r>
    </w:p>
    <w:p w:rsidR="00000000" w:rsidRDefault="00C653B4">
      <w:pPr>
        <w:tabs>
          <w:tab w:val="left" w:pos="1134"/>
        </w:tabs>
        <w:ind w:left="1134" w:right="-1134" w:hanging="1134"/>
      </w:pPr>
      <w:r>
        <w:br w:type="page"/>
        <w:t>30</w:t>
      </w:r>
      <w:r>
        <w:tab/>
        <w:t>Nr. 28/29</w:t>
      </w:r>
    </w:p>
    <w:p w:rsidR="00000000" w:rsidRDefault="00C653B4">
      <w:pPr>
        <w:tabs>
          <w:tab w:val="left" w:pos="1134"/>
        </w:tabs>
        <w:ind w:left="1134" w:right="-1134" w:hanging="1134"/>
      </w:pPr>
      <w:r>
        <w:t>30a</w:t>
      </w:r>
      <w:r>
        <w:tab/>
        <w:t>2829</w:t>
      </w:r>
    </w:p>
    <w:p w:rsidR="00000000" w:rsidRDefault="00C653B4">
      <w:pPr>
        <w:tabs>
          <w:tab w:val="left" w:pos="1134"/>
        </w:tabs>
        <w:ind w:left="1134" w:right="-1134" w:hanging="1134"/>
      </w:pPr>
      <w:r>
        <w:t>30z</w:t>
      </w:r>
      <w:r>
        <w:tab/>
        <w:t>D 12 Nr. 28/29</w:t>
      </w:r>
    </w:p>
    <w:p w:rsidR="00000000" w:rsidRDefault="00C653B4">
      <w:pPr>
        <w:tabs>
          <w:tab w:val="left" w:pos="1134"/>
        </w:tabs>
        <w:ind w:left="1134" w:right="-1134" w:hanging="1134"/>
      </w:pPr>
      <w:r>
        <w:t>40</w:t>
      </w:r>
      <w:r>
        <w:tab/>
      </w:r>
      <w:r>
        <w:rPr>
          <w:vanish/>
        </w:rPr>
        <w:t>p[1{</w:t>
      </w:r>
      <w:r>
        <w:t>Krautheimer</w:t>
      </w:r>
      <w:r>
        <w:rPr>
          <w:vanish/>
        </w:rPr>
        <w:t>}</w:t>
      </w:r>
      <w:r>
        <w:t xml:space="preserve">, </w:t>
      </w:r>
      <w:r>
        <w:rPr>
          <w:vanish/>
        </w:rPr>
        <w:t>5{</w:t>
      </w:r>
      <w:r>
        <w:t>Pfarrer</w:t>
      </w:r>
      <w:r>
        <w:rPr>
          <w:vanish/>
        </w:rPr>
        <w:t>}</w:t>
      </w:r>
      <w:r>
        <w:t xml:space="preserve">, </w:t>
      </w:r>
      <w:r>
        <w:rPr>
          <w:vanish/>
        </w:rPr>
        <w:t>6{o[</w:t>
      </w:r>
      <w:r>
        <w:t>Planig</w:t>
      </w:r>
      <w:r>
        <w:rPr>
          <w:vanish/>
        </w:rPr>
        <w:t>]o}]p</w:t>
      </w:r>
      <w:r>
        <w:t xml:space="preserve">. </w:t>
      </w:r>
      <w:r>
        <w:rPr>
          <w:vanish/>
        </w:rPr>
        <w:t>s[</w:t>
      </w:r>
      <w:r>
        <w:t>Quartalschriften</w:t>
      </w:r>
      <w:r>
        <w:rPr>
          <w:vanish/>
        </w:rPr>
        <w:t>]s</w:t>
      </w:r>
    </w:p>
    <w:p w:rsidR="00000000" w:rsidRDefault="00C653B4">
      <w:pPr>
        <w:tabs>
          <w:tab w:val="left" w:pos="1134"/>
        </w:tabs>
        <w:ind w:left="1134" w:right="-1134" w:hanging="1134"/>
      </w:pPr>
      <w:r>
        <w:t>43</w:t>
      </w:r>
      <w:r>
        <w:tab/>
        <w:t>1841</w:t>
      </w:r>
    </w:p>
    <w:p w:rsidR="00000000" w:rsidRDefault="00C653B4">
      <w:pPr>
        <w:tabs>
          <w:tab w:val="left" w:pos="1134"/>
        </w:tabs>
        <w:ind w:left="1134" w:right="-1134" w:hanging="1134"/>
      </w:pPr>
      <w:r>
        <w:br w:type="page"/>
        <w:t>30</w:t>
      </w:r>
      <w:r>
        <w:tab/>
        <w:t>Nr. 28/32</w:t>
      </w:r>
    </w:p>
    <w:p w:rsidR="00000000" w:rsidRDefault="00C653B4">
      <w:pPr>
        <w:tabs>
          <w:tab w:val="left" w:pos="1134"/>
        </w:tabs>
        <w:ind w:left="1134" w:right="-1134" w:hanging="1134"/>
      </w:pPr>
      <w:r>
        <w:t>30a</w:t>
      </w:r>
      <w:r>
        <w:tab/>
        <w:t>2832</w:t>
      </w:r>
    </w:p>
    <w:p w:rsidR="00000000" w:rsidRDefault="00C653B4">
      <w:pPr>
        <w:tabs>
          <w:tab w:val="left" w:pos="1134"/>
        </w:tabs>
        <w:ind w:left="1134" w:right="-1134" w:hanging="1134"/>
      </w:pPr>
      <w:r>
        <w:t>30z</w:t>
      </w:r>
      <w:r>
        <w:tab/>
        <w:t>D 12 Nr. 28/32</w:t>
      </w:r>
    </w:p>
    <w:p w:rsidR="00000000" w:rsidRDefault="00C653B4">
      <w:pPr>
        <w:tabs>
          <w:tab w:val="left" w:pos="1134"/>
        </w:tabs>
        <w:ind w:left="1134" w:right="-1134" w:hanging="1134"/>
      </w:pPr>
      <w:r>
        <w:t>40</w:t>
      </w:r>
      <w:r>
        <w:tab/>
      </w:r>
      <w:r>
        <w:rPr>
          <w:vanish/>
        </w:rPr>
        <w:t>p[1{</w:t>
      </w:r>
      <w:r>
        <w:t>Kreß</w:t>
      </w:r>
      <w:r>
        <w:rPr>
          <w:vanish/>
        </w:rPr>
        <w:t>}</w:t>
      </w:r>
      <w:r>
        <w:t xml:space="preserve">, </w:t>
      </w:r>
      <w:r>
        <w:rPr>
          <w:vanish/>
        </w:rPr>
        <w:t>2{</w:t>
      </w:r>
      <w:r>
        <w:t>L.</w:t>
      </w:r>
      <w:r>
        <w:rPr>
          <w:vanish/>
        </w:rPr>
        <w:t>}</w:t>
      </w:r>
      <w:r>
        <w:t xml:space="preserve"> </w:t>
      </w:r>
      <w:r>
        <w:rPr>
          <w:vanish/>
        </w:rPr>
        <w:t>8{</w:t>
      </w:r>
      <w:r>
        <w:t>v.</w:t>
      </w:r>
      <w:r>
        <w:rPr>
          <w:vanish/>
        </w:rPr>
        <w:t>}</w:t>
      </w:r>
      <w:r>
        <w:t xml:space="preserve"> </w:t>
      </w:r>
      <w:r>
        <w:rPr>
          <w:vanish/>
        </w:rPr>
        <w:t>5{</w:t>
      </w:r>
      <w:r>
        <w:t>Pens. Leutnant</w:t>
      </w:r>
      <w:r>
        <w:rPr>
          <w:vanish/>
        </w:rPr>
        <w:t>}]p</w:t>
      </w:r>
      <w:r>
        <w:t xml:space="preserve">. </w:t>
      </w:r>
      <w:r>
        <w:rPr>
          <w:vanish/>
        </w:rPr>
        <w:t>s[</w:t>
      </w:r>
      <w:r>
        <w:t>Subscription</w:t>
      </w:r>
      <w:r>
        <w:rPr>
          <w:vanish/>
        </w:rPr>
        <w:t>]s</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29/9</w:t>
      </w:r>
    </w:p>
    <w:p w:rsidR="00000000" w:rsidRDefault="00C653B4">
      <w:pPr>
        <w:tabs>
          <w:tab w:val="left" w:pos="1134"/>
        </w:tabs>
        <w:ind w:left="1134" w:right="-1134" w:hanging="1134"/>
      </w:pPr>
      <w:r>
        <w:t>30a</w:t>
      </w:r>
      <w:r>
        <w:tab/>
        <w:t>2909</w:t>
      </w:r>
    </w:p>
    <w:p w:rsidR="00000000" w:rsidRDefault="00C653B4">
      <w:pPr>
        <w:tabs>
          <w:tab w:val="left" w:pos="1134"/>
        </w:tabs>
        <w:ind w:left="1134" w:right="-1134" w:hanging="1134"/>
      </w:pPr>
      <w:r>
        <w:t>30z</w:t>
      </w:r>
      <w:r>
        <w:tab/>
        <w:t>D 12 Nr.</w:t>
      </w:r>
      <w:r>
        <w:t xml:space="preserve"> 29/9</w:t>
      </w:r>
    </w:p>
    <w:p w:rsidR="00000000" w:rsidRDefault="00C653B4">
      <w:pPr>
        <w:tabs>
          <w:tab w:val="left" w:pos="1134"/>
        </w:tabs>
        <w:ind w:left="1134" w:right="-1134" w:hanging="1134"/>
      </w:pPr>
      <w:r>
        <w:t>40</w:t>
      </w:r>
      <w:r>
        <w:tab/>
      </w:r>
      <w:r>
        <w:rPr>
          <w:vanish/>
        </w:rPr>
        <w:t>p[1{</w:t>
      </w:r>
      <w:r>
        <w:t>Küchler</w:t>
      </w:r>
      <w:r>
        <w:rPr>
          <w:vanish/>
        </w:rPr>
        <w:t>}</w:t>
      </w:r>
      <w:r>
        <w:t xml:space="preserve">, </w:t>
      </w:r>
      <w:r>
        <w:rPr>
          <w:vanish/>
        </w:rPr>
        <w:t>5{</w:t>
      </w:r>
      <w:r>
        <w:t>stud.</w:t>
      </w:r>
      <w:r>
        <w:rPr>
          <w:vanish/>
        </w:rPr>
        <w:t>}</w:t>
      </w:r>
      <w:r>
        <w:t xml:space="preserve"> </w:t>
      </w:r>
      <w:r>
        <w:rPr>
          <w:vanish/>
        </w:rPr>
        <w:t>6{o[</w:t>
      </w:r>
      <w:r>
        <w:t>Mannheim</w:t>
      </w:r>
      <w:r>
        <w:rPr>
          <w:vanish/>
        </w:rPr>
        <w:t>]o}]p</w:t>
      </w:r>
      <w:r>
        <w:t xml:space="preserve">. </w:t>
      </w:r>
      <w:r>
        <w:rPr>
          <w:vanish/>
        </w:rPr>
        <w:t>s[</w:t>
      </w:r>
      <w:r>
        <w:t>Schrift</w:t>
      </w:r>
      <w:r>
        <w:rPr>
          <w:vanish/>
        </w:rPr>
        <w:t>]s</w:t>
      </w:r>
    </w:p>
    <w:p w:rsidR="00000000" w:rsidRDefault="00C653B4">
      <w:pPr>
        <w:tabs>
          <w:tab w:val="left" w:pos="1134"/>
        </w:tabs>
        <w:ind w:left="1134" w:right="-1134" w:hanging="1134"/>
      </w:pPr>
      <w:r>
        <w:t>43</w:t>
      </w:r>
      <w:r>
        <w:tab/>
        <w:t>1887</w:t>
      </w:r>
    </w:p>
    <w:p w:rsidR="00000000" w:rsidRDefault="00C653B4">
      <w:pPr>
        <w:tabs>
          <w:tab w:val="left" w:pos="1134"/>
        </w:tabs>
        <w:ind w:left="1134" w:right="-1134" w:hanging="1134"/>
      </w:pPr>
      <w:r>
        <w:br w:type="page"/>
        <w:t>30</w:t>
      </w:r>
      <w:r>
        <w:tab/>
        <w:t>Nr. 29/10</w:t>
      </w:r>
    </w:p>
    <w:p w:rsidR="00000000" w:rsidRDefault="00C653B4">
      <w:pPr>
        <w:tabs>
          <w:tab w:val="left" w:pos="1134"/>
        </w:tabs>
        <w:ind w:left="1134" w:right="-1134" w:hanging="1134"/>
      </w:pPr>
      <w:r>
        <w:t>30a</w:t>
      </w:r>
      <w:r>
        <w:tab/>
        <w:t>2910</w:t>
      </w:r>
    </w:p>
    <w:p w:rsidR="00000000" w:rsidRDefault="00C653B4">
      <w:pPr>
        <w:tabs>
          <w:tab w:val="left" w:pos="1134"/>
        </w:tabs>
        <w:ind w:left="1134" w:right="-1134" w:hanging="1134"/>
      </w:pPr>
      <w:r>
        <w:t>30z</w:t>
      </w:r>
      <w:r>
        <w:tab/>
        <w:t>D 12 Nr. 29/10</w:t>
      </w:r>
    </w:p>
    <w:p w:rsidR="00000000" w:rsidRDefault="00C653B4">
      <w:pPr>
        <w:tabs>
          <w:tab w:val="left" w:pos="1134"/>
        </w:tabs>
        <w:ind w:left="1134" w:right="-1134" w:hanging="1134"/>
      </w:pPr>
      <w:r>
        <w:t>40</w:t>
      </w:r>
      <w:r>
        <w:tab/>
      </w:r>
      <w:r>
        <w:rPr>
          <w:vanish/>
        </w:rPr>
        <w:t>p[1{</w:t>
      </w:r>
      <w:r>
        <w:t>Kühl</w:t>
      </w:r>
      <w:r>
        <w:rPr>
          <w:vanish/>
        </w:rPr>
        <w:t>}</w:t>
      </w:r>
      <w:r>
        <w:t xml:space="preserve">, </w:t>
      </w:r>
      <w:r>
        <w:rPr>
          <w:vanish/>
        </w:rPr>
        <w:t>5{</w:t>
      </w:r>
      <w:r>
        <w:t>Literat</w:t>
      </w:r>
      <w:r>
        <w:rPr>
          <w:vanish/>
        </w:rPr>
        <w:t>}</w:t>
      </w:r>
      <w:r>
        <w:t xml:space="preserve">. </w:t>
      </w:r>
      <w:r>
        <w:rPr>
          <w:vanish/>
        </w:rPr>
        <w:t>7{</w:t>
      </w:r>
      <w:r>
        <w:t>Freimaurer</w:t>
      </w:r>
      <w:r>
        <w:rPr>
          <w:vanish/>
        </w:rPr>
        <w:t>}]p</w:t>
      </w:r>
    </w:p>
    <w:p w:rsidR="00000000" w:rsidRDefault="00C653B4">
      <w:pPr>
        <w:tabs>
          <w:tab w:val="left" w:pos="1134"/>
        </w:tabs>
        <w:ind w:left="1134" w:right="-1134" w:hanging="1134"/>
      </w:pPr>
      <w:r>
        <w:t>43</w:t>
      </w:r>
      <w:r>
        <w:tab/>
        <w:t>1828</w:t>
      </w:r>
    </w:p>
    <w:p w:rsidR="00000000" w:rsidRDefault="00C653B4">
      <w:pPr>
        <w:tabs>
          <w:tab w:val="left" w:pos="1134"/>
        </w:tabs>
        <w:ind w:left="1134" w:right="-1134" w:hanging="1134"/>
      </w:pPr>
      <w:r>
        <w:br w:type="page"/>
        <w:t>30</w:t>
      </w:r>
      <w:r>
        <w:tab/>
        <w:t>Nr. 29/21</w:t>
      </w:r>
    </w:p>
    <w:p w:rsidR="00000000" w:rsidRDefault="00C653B4">
      <w:pPr>
        <w:tabs>
          <w:tab w:val="left" w:pos="1134"/>
        </w:tabs>
        <w:ind w:left="1134" w:right="-1134" w:hanging="1134"/>
      </w:pPr>
      <w:r>
        <w:t>30a</w:t>
      </w:r>
      <w:r>
        <w:tab/>
        <w:t>2921</w:t>
      </w:r>
    </w:p>
    <w:p w:rsidR="00000000" w:rsidRDefault="00C653B4">
      <w:pPr>
        <w:tabs>
          <w:tab w:val="left" w:pos="1134"/>
        </w:tabs>
        <w:ind w:left="1134" w:right="-1134" w:hanging="1134"/>
      </w:pPr>
      <w:r>
        <w:t>30z</w:t>
      </w:r>
      <w:r>
        <w:tab/>
        <w:t>D 12 Nr. 29/21</w:t>
      </w:r>
    </w:p>
    <w:p w:rsidR="00000000" w:rsidRDefault="00C653B4">
      <w:pPr>
        <w:tabs>
          <w:tab w:val="left" w:pos="1134"/>
        </w:tabs>
        <w:ind w:left="1134" w:right="-1134" w:hanging="1134"/>
      </w:pPr>
      <w:r>
        <w:t>40</w:t>
      </w:r>
      <w:r>
        <w:tab/>
      </w:r>
      <w:r>
        <w:rPr>
          <w:vanish/>
        </w:rPr>
        <w:t>p[1{</w:t>
      </w:r>
      <w:r>
        <w:t>Kux</w:t>
      </w:r>
      <w:r>
        <w:rPr>
          <w:vanish/>
        </w:rPr>
        <w:t>}</w:t>
      </w:r>
      <w:r>
        <w:t xml:space="preserve">, </w:t>
      </w:r>
      <w:r>
        <w:rPr>
          <w:vanish/>
        </w:rPr>
        <w:t>5{</w:t>
      </w:r>
      <w:r>
        <w:t>Prem. Leutn. a. D.</w:t>
      </w:r>
      <w:r>
        <w:rPr>
          <w:vanish/>
        </w:rPr>
        <w:t>}]p</w:t>
      </w:r>
      <w:r>
        <w:t xml:space="preserve"> </w:t>
      </w:r>
      <w:r>
        <w:rPr>
          <w:vanish/>
        </w:rPr>
        <w:t>s[</w:t>
      </w:r>
      <w:r>
        <w:t>Subscription</w:t>
      </w:r>
      <w:r>
        <w:rPr>
          <w:vanish/>
        </w:rPr>
        <w:t>]s</w:t>
      </w:r>
      <w:r>
        <w:t>. Statistik</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30/32</w:t>
      </w:r>
    </w:p>
    <w:p w:rsidR="00000000" w:rsidRDefault="00C653B4">
      <w:pPr>
        <w:tabs>
          <w:tab w:val="left" w:pos="1134"/>
        </w:tabs>
        <w:ind w:left="1134" w:right="-1134" w:hanging="1134"/>
      </w:pPr>
      <w:r>
        <w:t>30a</w:t>
      </w:r>
      <w:r>
        <w:tab/>
        <w:t>3032</w:t>
      </w:r>
    </w:p>
    <w:p w:rsidR="00000000" w:rsidRDefault="00C653B4">
      <w:pPr>
        <w:tabs>
          <w:tab w:val="left" w:pos="1134"/>
        </w:tabs>
        <w:ind w:left="1134" w:right="-1134" w:hanging="1134"/>
      </w:pPr>
      <w:r>
        <w:t>30z</w:t>
      </w:r>
      <w:r>
        <w:tab/>
        <w:t>D 12 Nr. 30/32</w:t>
      </w:r>
    </w:p>
    <w:p w:rsidR="00000000" w:rsidRDefault="00C653B4">
      <w:pPr>
        <w:tabs>
          <w:tab w:val="left" w:pos="1134"/>
        </w:tabs>
        <w:ind w:left="1134" w:right="-1134" w:hanging="1134"/>
      </w:pPr>
      <w:r>
        <w:t>40</w:t>
      </w:r>
      <w:r>
        <w:tab/>
      </w:r>
      <w:r>
        <w:rPr>
          <w:vanish/>
        </w:rPr>
        <w:t>p[1{</w:t>
      </w:r>
      <w:r>
        <w:t>Leroux</w:t>
      </w:r>
      <w:r>
        <w:rPr>
          <w:vanish/>
        </w:rPr>
        <w:t>}</w:t>
      </w:r>
      <w:r>
        <w:t xml:space="preserve">, </w:t>
      </w:r>
      <w:r>
        <w:rPr>
          <w:vanish/>
        </w:rPr>
        <w:t>6{o[</w:t>
      </w:r>
      <w:r>
        <w:t>Mainz</w:t>
      </w:r>
      <w:r>
        <w:rPr>
          <w:vanish/>
        </w:rPr>
        <w:t>]o}]p</w:t>
      </w:r>
      <w:r>
        <w:t xml:space="preserve">. </w:t>
      </w:r>
      <w:r>
        <w:rPr>
          <w:vanish/>
        </w:rPr>
        <w:t>s[</w:t>
      </w:r>
      <w:r>
        <w:t>Hofbuchhandlung</w:t>
      </w:r>
      <w:r>
        <w:rPr>
          <w:vanish/>
        </w:rPr>
        <w:t>]s</w:t>
      </w:r>
    </w:p>
    <w:p w:rsidR="00000000" w:rsidRDefault="00C653B4">
      <w:pPr>
        <w:tabs>
          <w:tab w:val="left" w:pos="1134"/>
        </w:tabs>
        <w:ind w:left="1134" w:right="-1134" w:hanging="1134"/>
      </w:pPr>
      <w:r>
        <w:t>43</w:t>
      </w:r>
      <w:r>
        <w:tab/>
        <w:t>1816 ; 1839</w:t>
      </w:r>
    </w:p>
    <w:p w:rsidR="00000000" w:rsidRDefault="00C653B4">
      <w:pPr>
        <w:tabs>
          <w:tab w:val="left" w:pos="1134"/>
        </w:tabs>
        <w:ind w:left="1134" w:right="-1134" w:hanging="1134"/>
      </w:pPr>
      <w:r>
        <w:br w:type="page"/>
        <w:t>30</w:t>
      </w:r>
      <w:r>
        <w:tab/>
        <w:t>Nr. 30/34</w:t>
      </w:r>
    </w:p>
    <w:p w:rsidR="00000000" w:rsidRDefault="00C653B4">
      <w:pPr>
        <w:tabs>
          <w:tab w:val="left" w:pos="1134"/>
        </w:tabs>
        <w:ind w:left="1134" w:right="-1134" w:hanging="1134"/>
      </w:pPr>
      <w:r>
        <w:t>30a</w:t>
      </w:r>
      <w:r>
        <w:tab/>
        <w:t>3034</w:t>
      </w:r>
    </w:p>
    <w:p w:rsidR="00000000" w:rsidRDefault="00C653B4">
      <w:pPr>
        <w:tabs>
          <w:tab w:val="left" w:pos="1134"/>
        </w:tabs>
        <w:ind w:left="1134" w:right="-1134" w:hanging="1134"/>
      </w:pPr>
      <w:r>
        <w:t>30z</w:t>
      </w:r>
      <w:r>
        <w:tab/>
        <w:t>D 12 Nr. 30/34</w:t>
      </w:r>
    </w:p>
    <w:p w:rsidR="00000000" w:rsidRDefault="00C653B4">
      <w:pPr>
        <w:tabs>
          <w:tab w:val="left" w:pos="1134"/>
        </w:tabs>
        <w:ind w:left="1134" w:right="-1134" w:hanging="1134"/>
      </w:pPr>
      <w:r>
        <w:t>40</w:t>
      </w:r>
      <w:r>
        <w:tab/>
      </w:r>
      <w:r>
        <w:rPr>
          <w:vanish/>
        </w:rPr>
        <w:t>p[1{</w:t>
      </w:r>
      <w:r>
        <w:t>Leske</w:t>
      </w:r>
      <w:r>
        <w:rPr>
          <w:vanish/>
        </w:rPr>
        <w:t>}</w:t>
      </w:r>
      <w:r>
        <w:t xml:space="preserve">, </w:t>
      </w:r>
      <w:r>
        <w:rPr>
          <w:vanish/>
        </w:rPr>
        <w:t>5{s[</w:t>
      </w:r>
      <w:r>
        <w:t>Hofbuchhändler</w:t>
      </w:r>
      <w:r>
        <w:rPr>
          <w:vanish/>
        </w:rPr>
        <w:t>]s}]p</w:t>
      </w:r>
    </w:p>
    <w:p w:rsidR="00000000" w:rsidRDefault="00C653B4">
      <w:pPr>
        <w:tabs>
          <w:tab w:val="left" w:pos="1134"/>
        </w:tabs>
        <w:ind w:left="1134" w:right="-1134" w:hanging="1134"/>
      </w:pPr>
      <w:r>
        <w:t>43</w:t>
      </w:r>
      <w:r>
        <w:tab/>
        <w:t>1842</w:t>
      </w:r>
    </w:p>
    <w:p w:rsidR="00000000" w:rsidRDefault="00C653B4">
      <w:pPr>
        <w:tabs>
          <w:tab w:val="left" w:pos="1134"/>
        </w:tabs>
        <w:ind w:left="1134" w:right="-1134" w:hanging="1134"/>
      </w:pPr>
      <w:r>
        <w:br w:type="page"/>
        <w:t>30</w:t>
      </w:r>
      <w:r>
        <w:tab/>
        <w:t>Nr. 30/40</w:t>
      </w:r>
    </w:p>
    <w:p w:rsidR="00000000" w:rsidRDefault="00C653B4">
      <w:pPr>
        <w:tabs>
          <w:tab w:val="left" w:pos="1134"/>
        </w:tabs>
        <w:ind w:left="1134" w:right="-1134" w:hanging="1134"/>
      </w:pPr>
      <w:r>
        <w:t>30a</w:t>
      </w:r>
      <w:r>
        <w:tab/>
        <w:t>3040</w:t>
      </w:r>
    </w:p>
    <w:p w:rsidR="00000000" w:rsidRDefault="00C653B4">
      <w:pPr>
        <w:tabs>
          <w:tab w:val="left" w:pos="1134"/>
        </w:tabs>
        <w:ind w:left="1134" w:right="-1134" w:hanging="1134"/>
      </w:pPr>
      <w:r>
        <w:t>30z</w:t>
      </w:r>
      <w:r>
        <w:tab/>
        <w:t xml:space="preserve">D 12 Nr. </w:t>
      </w:r>
      <w:r>
        <w:t>30/40</w:t>
      </w:r>
    </w:p>
    <w:p w:rsidR="00000000" w:rsidRDefault="00C653B4">
      <w:pPr>
        <w:tabs>
          <w:tab w:val="left" w:pos="1134"/>
        </w:tabs>
        <w:ind w:left="1134" w:right="-1134" w:hanging="1134"/>
      </w:pPr>
      <w:r>
        <w:t>40</w:t>
      </w:r>
      <w:r>
        <w:tab/>
      </w:r>
      <w:r>
        <w:rPr>
          <w:vanish/>
        </w:rPr>
        <w:t>p[</w:t>
      </w:r>
      <w:r>
        <w:t>Libbert</w:t>
      </w:r>
      <w:r>
        <w:rPr>
          <w:vanish/>
        </w:rPr>
        <w:t>]p</w:t>
      </w:r>
      <w:r>
        <w:t xml:space="preserve">. </w:t>
      </w:r>
      <w:r>
        <w:rPr>
          <w:vanish/>
        </w:rPr>
        <w:t>s[</w:t>
      </w:r>
      <w:r>
        <w:t>Buch</w:t>
      </w:r>
      <w:r>
        <w:rPr>
          <w:vanish/>
        </w:rPr>
        <w:t>]s</w:t>
      </w:r>
    </w:p>
    <w:p w:rsidR="00000000" w:rsidRDefault="00C653B4">
      <w:pPr>
        <w:tabs>
          <w:tab w:val="left" w:pos="1134"/>
        </w:tabs>
        <w:ind w:left="1134" w:right="-1134" w:hanging="1134"/>
      </w:pPr>
      <w:r>
        <w:t>43</w:t>
      </w:r>
      <w:r>
        <w:tab/>
        <w:t>1849</w:t>
      </w:r>
    </w:p>
    <w:p w:rsidR="00000000" w:rsidRDefault="00C653B4">
      <w:pPr>
        <w:tabs>
          <w:tab w:val="left" w:pos="1134"/>
        </w:tabs>
        <w:ind w:left="1134" w:right="-1134" w:hanging="1134"/>
      </w:pPr>
      <w:r>
        <w:br w:type="page"/>
        <w:t>30</w:t>
      </w:r>
      <w:r>
        <w:tab/>
        <w:t>Nr. 31/22</w:t>
      </w:r>
    </w:p>
    <w:p w:rsidR="00000000" w:rsidRDefault="00C653B4">
      <w:pPr>
        <w:tabs>
          <w:tab w:val="left" w:pos="1134"/>
        </w:tabs>
        <w:ind w:left="1134" w:right="-1134" w:hanging="1134"/>
      </w:pPr>
      <w:r>
        <w:t>30a</w:t>
      </w:r>
      <w:r>
        <w:tab/>
        <w:t>3122</w:t>
      </w:r>
    </w:p>
    <w:p w:rsidR="00000000" w:rsidRDefault="00C653B4">
      <w:pPr>
        <w:tabs>
          <w:tab w:val="left" w:pos="1134"/>
        </w:tabs>
        <w:ind w:left="1134" w:right="-1134" w:hanging="1134"/>
      </w:pPr>
      <w:r>
        <w:t>30z</w:t>
      </w:r>
      <w:r>
        <w:tab/>
        <w:t>D 12 Nr. 31/22</w:t>
      </w:r>
    </w:p>
    <w:p w:rsidR="00000000" w:rsidRDefault="00C653B4">
      <w:pPr>
        <w:tabs>
          <w:tab w:val="left" w:pos="1134"/>
        </w:tabs>
        <w:ind w:left="1134" w:right="-1134" w:hanging="1134"/>
      </w:pPr>
      <w:r>
        <w:t>40</w:t>
      </w:r>
      <w:r>
        <w:tab/>
      </w:r>
      <w:r>
        <w:rPr>
          <w:vanish/>
        </w:rPr>
        <w:t>p[1{</w:t>
      </w:r>
      <w:r>
        <w:t>Lippert</w:t>
      </w:r>
      <w:r>
        <w:rPr>
          <w:vanish/>
        </w:rPr>
        <w:t>}</w:t>
      </w:r>
      <w:r>
        <w:t xml:space="preserve">, </w:t>
      </w:r>
      <w:r>
        <w:rPr>
          <w:vanish/>
        </w:rPr>
        <w:t>4{</w:t>
      </w:r>
      <w:r>
        <w:t>Dr.</w:t>
      </w:r>
      <w:r>
        <w:rPr>
          <w:vanish/>
        </w:rPr>
        <w:t>}</w:t>
      </w:r>
      <w:r>
        <w:t xml:space="preserve"> </w:t>
      </w:r>
      <w:r>
        <w:rPr>
          <w:vanish/>
        </w:rPr>
        <w:t>2{</w:t>
      </w:r>
      <w:r>
        <w:t>H. L.</w:t>
      </w:r>
      <w:r>
        <w:rPr>
          <w:vanish/>
        </w:rPr>
        <w:t>}</w:t>
      </w:r>
      <w:r>
        <w:t xml:space="preserve"> </w:t>
      </w:r>
      <w:r>
        <w:rPr>
          <w:vanish/>
        </w:rPr>
        <w:t>5{</w:t>
      </w:r>
      <w:r>
        <w:t>Privatdozent</w:t>
      </w:r>
      <w:r>
        <w:rPr>
          <w:vanish/>
        </w:rPr>
        <w:t>}]p</w:t>
      </w:r>
      <w:r>
        <w:t xml:space="preserve">. </w:t>
      </w:r>
      <w:r>
        <w:rPr>
          <w:vanish/>
        </w:rPr>
        <w:t>s[</w:t>
      </w:r>
      <w:r>
        <w:t>Schriften</w:t>
      </w:r>
      <w:r>
        <w:rPr>
          <w:vanish/>
        </w:rPr>
        <w:t>]s</w:t>
      </w:r>
    </w:p>
    <w:p w:rsidR="00000000" w:rsidRDefault="00C653B4">
      <w:pPr>
        <w:tabs>
          <w:tab w:val="left" w:pos="1134"/>
        </w:tabs>
        <w:ind w:left="1134" w:right="-1134" w:hanging="1134"/>
      </w:pPr>
      <w:r>
        <w:t>43</w:t>
      </w:r>
      <w:r>
        <w:tab/>
        <w:t>1832</w:t>
      </w:r>
    </w:p>
    <w:p w:rsidR="00000000" w:rsidRDefault="00C653B4">
      <w:pPr>
        <w:tabs>
          <w:tab w:val="left" w:pos="1134"/>
        </w:tabs>
        <w:ind w:left="1134" w:right="-1134" w:hanging="1134"/>
      </w:pPr>
      <w:r>
        <w:br w:type="page"/>
        <w:t>30</w:t>
      </w:r>
      <w:r>
        <w:tab/>
        <w:t>Nr. 31/42</w:t>
      </w:r>
    </w:p>
    <w:p w:rsidR="00000000" w:rsidRDefault="00C653B4">
      <w:pPr>
        <w:tabs>
          <w:tab w:val="left" w:pos="1134"/>
        </w:tabs>
        <w:ind w:left="1134" w:right="-1134" w:hanging="1134"/>
      </w:pPr>
      <w:r>
        <w:t>30a</w:t>
      </w:r>
      <w:r>
        <w:tab/>
        <w:t>3142</w:t>
      </w:r>
    </w:p>
    <w:p w:rsidR="00000000" w:rsidRDefault="00C653B4">
      <w:pPr>
        <w:tabs>
          <w:tab w:val="left" w:pos="1134"/>
        </w:tabs>
        <w:ind w:left="1134" w:right="-1134" w:hanging="1134"/>
      </w:pPr>
      <w:r>
        <w:t>30z</w:t>
      </w:r>
      <w:r>
        <w:tab/>
        <w:t>D 12 Nr. 31/42</w:t>
      </w:r>
    </w:p>
    <w:p w:rsidR="00000000" w:rsidRDefault="00C653B4">
      <w:pPr>
        <w:tabs>
          <w:tab w:val="left" w:pos="1134"/>
        </w:tabs>
        <w:ind w:left="1134" w:right="-1134" w:hanging="1134"/>
      </w:pPr>
      <w:r>
        <w:t>40</w:t>
      </w:r>
      <w:r>
        <w:tab/>
      </w:r>
      <w:r>
        <w:rPr>
          <w:vanish/>
        </w:rPr>
        <w:t>p[1{</w:t>
      </w:r>
      <w:r>
        <w:t>Luckhardt</w:t>
      </w:r>
      <w:r>
        <w:rPr>
          <w:vanish/>
        </w:rPr>
        <w:t>}</w:t>
      </w:r>
      <w:r>
        <w:t xml:space="preserve">, </w:t>
      </w:r>
      <w:r>
        <w:rPr>
          <w:vanish/>
        </w:rPr>
        <w:t>2{</w:t>
      </w:r>
      <w:r>
        <w:t>I.</w:t>
      </w:r>
      <w:r>
        <w:rPr>
          <w:vanish/>
        </w:rPr>
        <w:t>}</w:t>
      </w:r>
      <w:r>
        <w:t xml:space="preserve">, </w:t>
      </w:r>
      <w:r>
        <w:rPr>
          <w:vanish/>
        </w:rPr>
        <w:t>5{s[</w:t>
      </w:r>
      <w:r>
        <w:t>Buchhändler</w:t>
      </w:r>
      <w:r>
        <w:rPr>
          <w:vanish/>
        </w:rPr>
        <w:t>]s}</w:t>
      </w:r>
      <w:r>
        <w:t xml:space="preserve">. </w:t>
      </w:r>
      <w:r>
        <w:rPr>
          <w:vanish/>
        </w:rPr>
        <w:t>6{o[</w:t>
      </w:r>
      <w:r>
        <w:t>Kassel</w:t>
      </w:r>
      <w:r>
        <w:rPr>
          <w:vanish/>
        </w:rPr>
        <w:t>]o}]p</w:t>
      </w:r>
      <w:r>
        <w:t xml:space="preserve">. </w:t>
      </w:r>
      <w:r>
        <w:rPr>
          <w:vanish/>
        </w:rPr>
        <w:t>p[</w:t>
      </w:r>
      <w:r>
        <w:t>Ochs</w:t>
      </w:r>
      <w:r>
        <w:rPr>
          <w:vanish/>
        </w:rPr>
        <w:t>]p</w:t>
      </w:r>
      <w:r>
        <w:t xml:space="preserve">, </w:t>
      </w:r>
      <w:r>
        <w:rPr>
          <w:vanish/>
        </w:rPr>
        <w:t>t[</w:t>
      </w:r>
      <w:r>
        <w:t>Hess. Geschichte</w:t>
      </w:r>
      <w:r>
        <w:rPr>
          <w:vanish/>
        </w:rPr>
        <w:t>]t</w:t>
      </w:r>
      <w:r>
        <w:t>.</w:t>
      </w:r>
    </w:p>
    <w:p w:rsidR="00000000" w:rsidRDefault="00C653B4">
      <w:pPr>
        <w:tabs>
          <w:tab w:val="left" w:pos="1134"/>
        </w:tabs>
        <w:ind w:left="1134" w:right="-1134" w:hanging="1134"/>
      </w:pPr>
      <w:r>
        <w:t>43</w:t>
      </w:r>
      <w:r>
        <w:tab/>
        <w:t>1827</w:t>
      </w:r>
    </w:p>
    <w:p w:rsidR="00000000" w:rsidRDefault="00C653B4">
      <w:pPr>
        <w:tabs>
          <w:tab w:val="left" w:pos="1134"/>
        </w:tabs>
        <w:ind w:left="1134" w:right="-1134" w:hanging="1134"/>
      </w:pPr>
      <w:r>
        <w:br w:type="page"/>
        <w:t>30</w:t>
      </w:r>
      <w:r>
        <w:tab/>
        <w:t>Nr. 31/47</w:t>
      </w:r>
    </w:p>
    <w:p w:rsidR="00000000" w:rsidRDefault="00C653B4">
      <w:pPr>
        <w:tabs>
          <w:tab w:val="left" w:pos="1134"/>
        </w:tabs>
        <w:ind w:left="1134" w:right="-1134" w:hanging="1134"/>
      </w:pPr>
      <w:r>
        <w:t>30a</w:t>
      </w:r>
      <w:r>
        <w:tab/>
        <w:t>3147</w:t>
      </w:r>
    </w:p>
    <w:p w:rsidR="00000000" w:rsidRDefault="00C653B4">
      <w:pPr>
        <w:tabs>
          <w:tab w:val="left" w:pos="1134"/>
        </w:tabs>
        <w:ind w:left="1134" w:right="-1134" w:hanging="1134"/>
      </w:pPr>
      <w:r>
        <w:t>30z</w:t>
      </w:r>
      <w:r>
        <w:tab/>
        <w:t>D 12 Nr. 31/47</w:t>
      </w:r>
    </w:p>
    <w:p w:rsidR="00000000" w:rsidRDefault="00C653B4">
      <w:pPr>
        <w:tabs>
          <w:tab w:val="left" w:pos="1134"/>
        </w:tabs>
        <w:ind w:left="1134" w:right="-1134" w:hanging="1134"/>
      </w:pPr>
      <w:r>
        <w:t>40</w:t>
      </w:r>
      <w:r>
        <w:tab/>
      </w:r>
      <w:r>
        <w:rPr>
          <w:vanish/>
        </w:rPr>
        <w:t>p[1{</w:t>
      </w:r>
      <w:r>
        <w:t>Ludwig</w:t>
      </w:r>
      <w:r>
        <w:rPr>
          <w:vanish/>
        </w:rPr>
        <w:t>}</w:t>
      </w:r>
      <w:r>
        <w:t xml:space="preserve">, </w:t>
      </w:r>
      <w:r>
        <w:rPr>
          <w:vanish/>
        </w:rPr>
        <w:t>2{</w:t>
      </w:r>
      <w:r>
        <w:t>C. A.</w:t>
      </w:r>
      <w:r>
        <w:rPr>
          <w:vanish/>
        </w:rPr>
        <w:t>}</w:t>
      </w:r>
      <w:r>
        <w:t xml:space="preserve">, </w:t>
      </w:r>
      <w:r>
        <w:rPr>
          <w:vanish/>
        </w:rPr>
        <w:t>5{s[</w:t>
      </w:r>
      <w:r>
        <w:t>Buchhändler</w:t>
      </w:r>
      <w:r>
        <w:rPr>
          <w:vanish/>
        </w:rPr>
        <w:t>]s}</w:t>
      </w:r>
      <w:r>
        <w:t xml:space="preserve">. </w:t>
      </w:r>
      <w:r>
        <w:rPr>
          <w:vanish/>
        </w:rPr>
        <w:t>6{o[</w:t>
      </w:r>
      <w:r>
        <w:t>Kahla</w:t>
      </w:r>
      <w:r>
        <w:rPr>
          <w:vanish/>
        </w:rPr>
        <w:t>]o}]p</w:t>
      </w:r>
    </w:p>
    <w:p w:rsidR="00000000" w:rsidRDefault="00C653B4">
      <w:pPr>
        <w:tabs>
          <w:tab w:val="left" w:pos="1134"/>
        </w:tabs>
        <w:ind w:left="1134" w:right="-1134" w:hanging="1134"/>
      </w:pPr>
      <w:r>
        <w:t>43</w:t>
      </w:r>
      <w:r>
        <w:tab/>
        <w:t>1838</w:t>
      </w:r>
    </w:p>
    <w:p w:rsidR="00000000" w:rsidRDefault="00C653B4">
      <w:pPr>
        <w:tabs>
          <w:tab w:val="left" w:pos="1134"/>
        </w:tabs>
        <w:ind w:left="1134" w:right="-1134" w:hanging="1134"/>
      </w:pPr>
      <w:r>
        <w:br w:type="page"/>
        <w:t>30</w:t>
      </w:r>
      <w:r>
        <w:tab/>
        <w:t>Nr. 32/4</w:t>
      </w:r>
    </w:p>
    <w:p w:rsidR="00000000" w:rsidRDefault="00C653B4">
      <w:pPr>
        <w:tabs>
          <w:tab w:val="left" w:pos="1134"/>
        </w:tabs>
        <w:ind w:left="1134" w:right="-1134" w:hanging="1134"/>
      </w:pPr>
      <w:r>
        <w:t>30a</w:t>
      </w:r>
      <w:r>
        <w:tab/>
        <w:t>3204</w:t>
      </w:r>
    </w:p>
    <w:p w:rsidR="00000000" w:rsidRDefault="00C653B4">
      <w:pPr>
        <w:tabs>
          <w:tab w:val="left" w:pos="1134"/>
        </w:tabs>
        <w:ind w:left="1134" w:right="-1134" w:hanging="1134"/>
      </w:pPr>
      <w:r>
        <w:t>30z</w:t>
      </w:r>
      <w:r>
        <w:tab/>
        <w:t>D 12 Nr. 32/4</w:t>
      </w:r>
    </w:p>
    <w:p w:rsidR="00000000" w:rsidRDefault="00C653B4">
      <w:pPr>
        <w:tabs>
          <w:tab w:val="left" w:pos="1134"/>
        </w:tabs>
        <w:ind w:left="1134" w:right="-1134" w:hanging="1134"/>
      </w:pPr>
      <w:r>
        <w:t>40</w:t>
      </w:r>
      <w:r>
        <w:tab/>
      </w:r>
      <w:r>
        <w:rPr>
          <w:vanish/>
        </w:rPr>
        <w:t>p[1{</w:t>
      </w:r>
      <w:r>
        <w:t>Lupin</w:t>
      </w:r>
      <w:r>
        <w:rPr>
          <w:vanish/>
        </w:rPr>
        <w:t>}</w:t>
      </w:r>
      <w:r>
        <w:t xml:space="preserve">, </w:t>
      </w:r>
      <w:r>
        <w:rPr>
          <w:vanish/>
        </w:rPr>
        <w:t>2{</w:t>
      </w:r>
      <w:r>
        <w:t>Friedrich</w:t>
      </w:r>
      <w:r>
        <w:rPr>
          <w:vanish/>
        </w:rPr>
        <w:t>}</w:t>
      </w:r>
      <w:r>
        <w:t xml:space="preserve">, </w:t>
      </w:r>
      <w:r>
        <w:rPr>
          <w:vanish/>
        </w:rPr>
        <w:t>3{</w:t>
      </w:r>
      <w:r>
        <w:t>Freiherr von Illersfeld</w:t>
      </w:r>
      <w:r>
        <w:rPr>
          <w:vanish/>
        </w:rPr>
        <w:t>}]p</w:t>
      </w:r>
      <w:r>
        <w:t xml:space="preserve">. </w:t>
      </w:r>
      <w:r>
        <w:rPr>
          <w:vanish/>
        </w:rPr>
        <w:t>s[</w:t>
      </w:r>
      <w:r>
        <w:t>Buch</w:t>
      </w:r>
      <w:r>
        <w:rPr>
          <w:vanish/>
        </w:rPr>
        <w:t>]s</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Nr. 32/16</w:t>
      </w:r>
    </w:p>
    <w:p w:rsidR="00000000" w:rsidRDefault="00C653B4">
      <w:pPr>
        <w:tabs>
          <w:tab w:val="left" w:pos="1134"/>
        </w:tabs>
        <w:ind w:left="1134" w:right="-1134" w:hanging="1134"/>
      </w:pPr>
      <w:r>
        <w:t>30a</w:t>
      </w:r>
      <w:r>
        <w:tab/>
        <w:t>3216</w:t>
      </w:r>
    </w:p>
    <w:p w:rsidR="00000000" w:rsidRDefault="00C653B4">
      <w:pPr>
        <w:tabs>
          <w:tab w:val="left" w:pos="1134"/>
        </w:tabs>
        <w:ind w:left="1134" w:right="-1134" w:hanging="1134"/>
      </w:pPr>
      <w:r>
        <w:t>30z</w:t>
      </w:r>
      <w:r>
        <w:tab/>
        <w:t>D 12 Nr. 32/16</w:t>
      </w:r>
    </w:p>
    <w:p w:rsidR="00000000" w:rsidRDefault="00C653B4">
      <w:pPr>
        <w:tabs>
          <w:tab w:val="left" w:pos="1134"/>
        </w:tabs>
        <w:ind w:left="1134" w:right="-1134" w:hanging="1134"/>
      </w:pPr>
      <w:r>
        <w:t>40</w:t>
      </w:r>
      <w:r>
        <w:tab/>
      </w:r>
      <w:r>
        <w:rPr>
          <w:vanish/>
        </w:rPr>
        <w:t>o[</w:t>
      </w:r>
      <w:r>
        <w:t>Mainz</w:t>
      </w:r>
      <w:r>
        <w:rPr>
          <w:vanish/>
        </w:rPr>
        <w:t>]o</w:t>
      </w:r>
      <w:r>
        <w:t xml:space="preserve">, </w:t>
      </w:r>
      <w:r>
        <w:rPr>
          <w:vanish/>
        </w:rPr>
        <w:t>s[</w:t>
      </w:r>
      <w:r>
        <w:t>Bibliothek</w:t>
      </w:r>
      <w:r>
        <w:rPr>
          <w:vanish/>
        </w:rPr>
        <w:t>]s</w:t>
      </w:r>
      <w:r>
        <w:t xml:space="preserve"> und Galerie</w:t>
      </w:r>
    </w:p>
    <w:p w:rsidR="00000000" w:rsidRDefault="00C653B4">
      <w:pPr>
        <w:tabs>
          <w:tab w:val="left" w:pos="1134"/>
        </w:tabs>
        <w:ind w:left="1134" w:right="-1134" w:hanging="1134"/>
      </w:pPr>
      <w:r>
        <w:t>43</w:t>
      </w:r>
      <w:r>
        <w:tab/>
        <w:t>1803 ; 1842</w:t>
      </w:r>
    </w:p>
    <w:p w:rsidR="00000000" w:rsidRDefault="00C653B4">
      <w:pPr>
        <w:tabs>
          <w:tab w:val="left" w:pos="1134"/>
        </w:tabs>
        <w:ind w:left="1134" w:right="-1134" w:hanging="1134"/>
      </w:pPr>
      <w:r>
        <w:br w:type="page"/>
        <w:t>30</w:t>
      </w:r>
      <w:r>
        <w:tab/>
        <w:t>Nr. 32/29</w:t>
      </w:r>
    </w:p>
    <w:p w:rsidR="00000000" w:rsidRDefault="00C653B4">
      <w:pPr>
        <w:tabs>
          <w:tab w:val="left" w:pos="1134"/>
        </w:tabs>
        <w:ind w:left="1134" w:right="-1134" w:hanging="1134"/>
      </w:pPr>
      <w:r>
        <w:t>30a</w:t>
      </w:r>
      <w:r>
        <w:tab/>
        <w:t>3229</w:t>
      </w:r>
    </w:p>
    <w:p w:rsidR="00000000" w:rsidRDefault="00C653B4">
      <w:pPr>
        <w:tabs>
          <w:tab w:val="left" w:pos="1134"/>
        </w:tabs>
        <w:ind w:left="1134" w:right="-1134" w:hanging="1134"/>
      </w:pPr>
      <w:r>
        <w:t>30z</w:t>
      </w:r>
      <w:r>
        <w:tab/>
        <w:t>D 12 Nr. 32/29</w:t>
      </w:r>
    </w:p>
    <w:p w:rsidR="00000000" w:rsidRDefault="00C653B4">
      <w:pPr>
        <w:tabs>
          <w:tab w:val="left" w:pos="1134"/>
        </w:tabs>
        <w:ind w:left="1134" w:right="-1134" w:hanging="1134"/>
      </w:pPr>
      <w:r>
        <w:t>40</w:t>
      </w:r>
      <w:r>
        <w:tab/>
      </w:r>
      <w:r>
        <w:rPr>
          <w:vanish/>
        </w:rPr>
        <w:t>o[</w:t>
      </w:r>
      <w:r>
        <w:t>Mainz</w:t>
      </w:r>
      <w:r>
        <w:rPr>
          <w:vanish/>
        </w:rPr>
        <w:t>]o</w:t>
      </w:r>
      <w:r>
        <w:t xml:space="preserve">. Vereine (Musikverein, </w:t>
      </w:r>
      <w:r>
        <w:rPr>
          <w:vanish/>
        </w:rPr>
        <w:t>s[</w:t>
      </w:r>
      <w:r>
        <w:t>Literatur- und Kunstverein</w:t>
      </w:r>
      <w:r>
        <w:rPr>
          <w:vanish/>
        </w:rPr>
        <w:t>]s</w:t>
      </w:r>
      <w:r>
        <w:t>)</w:t>
      </w:r>
    </w:p>
    <w:p w:rsidR="00000000" w:rsidRDefault="00C653B4">
      <w:pPr>
        <w:tabs>
          <w:tab w:val="left" w:pos="1134"/>
        </w:tabs>
        <w:ind w:left="1134" w:right="-1134" w:hanging="1134"/>
      </w:pPr>
      <w:r>
        <w:t>43</w:t>
      </w:r>
      <w:r>
        <w:tab/>
        <w:t>1825 ; 1829 ; 1836</w:t>
      </w:r>
    </w:p>
    <w:p w:rsidR="00000000" w:rsidRDefault="00C653B4">
      <w:pPr>
        <w:tabs>
          <w:tab w:val="left" w:pos="1134"/>
        </w:tabs>
        <w:ind w:left="1134" w:right="-1134" w:hanging="1134"/>
      </w:pPr>
      <w:r>
        <w:br w:type="page"/>
        <w:t>30</w:t>
      </w:r>
      <w:r>
        <w:tab/>
        <w:t>Nr. 32/31</w:t>
      </w:r>
    </w:p>
    <w:p w:rsidR="00000000" w:rsidRDefault="00C653B4">
      <w:pPr>
        <w:tabs>
          <w:tab w:val="left" w:pos="1134"/>
        </w:tabs>
        <w:ind w:left="1134" w:right="-1134" w:hanging="1134"/>
      </w:pPr>
      <w:r>
        <w:t>30a</w:t>
      </w:r>
      <w:r>
        <w:tab/>
        <w:t>3231</w:t>
      </w:r>
    </w:p>
    <w:p w:rsidR="00000000" w:rsidRDefault="00C653B4">
      <w:pPr>
        <w:tabs>
          <w:tab w:val="left" w:pos="1134"/>
        </w:tabs>
        <w:ind w:left="1134" w:right="-1134" w:hanging="1134"/>
      </w:pPr>
      <w:r>
        <w:t>30z</w:t>
      </w:r>
      <w:r>
        <w:tab/>
        <w:t>D 12 Nr. 32/31</w:t>
      </w:r>
    </w:p>
    <w:p w:rsidR="00000000" w:rsidRDefault="00C653B4">
      <w:pPr>
        <w:tabs>
          <w:tab w:val="left" w:pos="1134"/>
        </w:tabs>
        <w:ind w:left="1134" w:right="-1134" w:hanging="1134"/>
      </w:pPr>
      <w:r>
        <w:t>40</w:t>
      </w:r>
      <w:r>
        <w:tab/>
      </w:r>
      <w:r>
        <w:rPr>
          <w:vanish/>
        </w:rPr>
        <w:t>p[1{</w:t>
      </w:r>
      <w:r>
        <w:t>Malten</w:t>
      </w:r>
      <w:r>
        <w:rPr>
          <w:vanish/>
        </w:rPr>
        <w:t>}</w:t>
      </w:r>
      <w:r>
        <w:t xml:space="preserve">, </w:t>
      </w:r>
      <w:r>
        <w:rPr>
          <w:vanish/>
        </w:rPr>
        <w:t>4{</w:t>
      </w:r>
      <w:r>
        <w:t>Dr.</w:t>
      </w:r>
      <w:r>
        <w:rPr>
          <w:vanish/>
        </w:rPr>
        <w:t>}</w:t>
      </w:r>
      <w:r>
        <w:t xml:space="preserve"> in </w:t>
      </w:r>
      <w:r>
        <w:rPr>
          <w:vanish/>
        </w:rPr>
        <w:t>6{o[</w:t>
      </w:r>
      <w:r>
        <w:t>Mainz</w:t>
      </w:r>
      <w:r>
        <w:rPr>
          <w:vanish/>
        </w:rPr>
        <w:t>]o}]p</w:t>
      </w:r>
      <w:r>
        <w:t xml:space="preserve">. </w:t>
      </w:r>
      <w:r>
        <w:rPr>
          <w:vanish/>
        </w:rPr>
        <w:t>s[</w:t>
      </w:r>
      <w:r>
        <w:t>Heftchen</w:t>
      </w:r>
      <w:r>
        <w:rPr>
          <w:vanish/>
        </w:rPr>
        <w:t>]s</w:t>
      </w:r>
    </w:p>
    <w:p w:rsidR="00000000" w:rsidRDefault="00C653B4">
      <w:pPr>
        <w:tabs>
          <w:tab w:val="left" w:pos="1134"/>
        </w:tabs>
        <w:ind w:left="1134" w:right="-1134" w:hanging="1134"/>
      </w:pPr>
      <w:r>
        <w:t>43</w:t>
      </w:r>
      <w:r>
        <w:tab/>
        <w:t>1843 - 1845</w:t>
      </w:r>
    </w:p>
    <w:p w:rsidR="00000000" w:rsidRDefault="00C653B4">
      <w:pPr>
        <w:tabs>
          <w:tab w:val="left" w:pos="1134"/>
        </w:tabs>
        <w:ind w:left="1134" w:right="-1134" w:hanging="1134"/>
      </w:pPr>
      <w:r>
        <w:br w:type="page"/>
        <w:t>30</w:t>
      </w:r>
      <w:r>
        <w:tab/>
        <w:t>Nr. 32/34</w:t>
      </w:r>
    </w:p>
    <w:p w:rsidR="00000000" w:rsidRDefault="00C653B4">
      <w:pPr>
        <w:tabs>
          <w:tab w:val="left" w:pos="1134"/>
        </w:tabs>
        <w:ind w:left="1134" w:right="-1134" w:hanging="1134"/>
      </w:pPr>
      <w:r>
        <w:t>30a</w:t>
      </w:r>
      <w:r>
        <w:tab/>
        <w:t>3234</w:t>
      </w:r>
    </w:p>
    <w:p w:rsidR="00000000" w:rsidRDefault="00C653B4">
      <w:pPr>
        <w:tabs>
          <w:tab w:val="left" w:pos="1134"/>
        </w:tabs>
        <w:ind w:left="1134" w:right="-1134" w:hanging="1134"/>
      </w:pPr>
      <w:r>
        <w:t>30z</w:t>
      </w:r>
      <w:r>
        <w:tab/>
        <w:t>D 12 Nr. 32/34</w:t>
      </w:r>
    </w:p>
    <w:p w:rsidR="00000000" w:rsidRDefault="00C653B4">
      <w:pPr>
        <w:tabs>
          <w:tab w:val="left" w:pos="1134"/>
        </w:tabs>
        <w:ind w:left="1134" w:right="-1134" w:hanging="1134"/>
      </w:pPr>
      <w:r>
        <w:t>40</w:t>
      </w:r>
      <w:r>
        <w:tab/>
      </w:r>
      <w:r>
        <w:rPr>
          <w:vanish/>
        </w:rPr>
        <w:t>p[1{</w:t>
      </w:r>
      <w:r>
        <w:t>Manegold</w:t>
      </w:r>
      <w:r>
        <w:rPr>
          <w:vanish/>
        </w:rPr>
        <w:t>}</w:t>
      </w:r>
      <w:r>
        <w:t xml:space="preserve">, </w:t>
      </w:r>
      <w:r>
        <w:rPr>
          <w:vanish/>
        </w:rPr>
        <w:t>8{</w:t>
      </w:r>
      <w:r>
        <w:t>v.</w:t>
      </w:r>
      <w:r>
        <w:rPr>
          <w:vanish/>
        </w:rPr>
        <w:t>}</w:t>
      </w:r>
      <w:r>
        <w:t xml:space="preserve"> </w:t>
      </w:r>
      <w:r>
        <w:rPr>
          <w:vanish/>
        </w:rPr>
        <w:t>4{</w:t>
      </w:r>
      <w:r>
        <w:t>Dr.</w:t>
      </w:r>
      <w:r>
        <w:rPr>
          <w:vanish/>
        </w:rPr>
        <w:t>}]p</w:t>
      </w:r>
      <w:r>
        <w:t xml:space="preserve"> 2 </w:t>
      </w:r>
      <w:r>
        <w:rPr>
          <w:vanish/>
        </w:rPr>
        <w:t>s[</w:t>
      </w:r>
      <w:r>
        <w:t>Abhandlungen</w:t>
      </w:r>
      <w:r>
        <w:rPr>
          <w:vanish/>
        </w:rPr>
        <w:t>]s</w:t>
      </w:r>
    </w:p>
    <w:p w:rsidR="00000000" w:rsidRDefault="00C653B4">
      <w:pPr>
        <w:tabs>
          <w:tab w:val="left" w:pos="1134"/>
        </w:tabs>
        <w:ind w:left="1134" w:right="-1134" w:hanging="1134"/>
      </w:pPr>
      <w:r>
        <w:t>43</w:t>
      </w:r>
      <w:r>
        <w:tab/>
        <w:t>1824</w:t>
      </w:r>
    </w:p>
    <w:p w:rsidR="00000000" w:rsidRDefault="00C653B4">
      <w:pPr>
        <w:tabs>
          <w:tab w:val="left" w:pos="1134"/>
        </w:tabs>
        <w:ind w:left="1134" w:right="-1134" w:hanging="1134"/>
      </w:pPr>
      <w:r>
        <w:br w:type="page"/>
        <w:t>30</w:t>
      </w:r>
      <w:r>
        <w:tab/>
        <w:t>Nr. 33/29</w:t>
      </w:r>
    </w:p>
    <w:p w:rsidR="00000000" w:rsidRDefault="00C653B4">
      <w:pPr>
        <w:tabs>
          <w:tab w:val="left" w:pos="1134"/>
        </w:tabs>
        <w:ind w:left="1134" w:right="-1134" w:hanging="1134"/>
      </w:pPr>
      <w:r>
        <w:t>30a</w:t>
      </w:r>
      <w:r>
        <w:tab/>
        <w:t>3329</w:t>
      </w:r>
    </w:p>
    <w:p w:rsidR="00000000" w:rsidRDefault="00C653B4">
      <w:pPr>
        <w:tabs>
          <w:tab w:val="left" w:pos="1134"/>
        </w:tabs>
        <w:ind w:left="1134" w:right="-1134" w:hanging="1134"/>
      </w:pPr>
      <w:r>
        <w:t>30z</w:t>
      </w:r>
      <w:r>
        <w:tab/>
        <w:t>D 12 Nr. 33/29</w:t>
      </w:r>
    </w:p>
    <w:p w:rsidR="00000000" w:rsidRDefault="00C653B4">
      <w:pPr>
        <w:tabs>
          <w:tab w:val="left" w:pos="1134"/>
        </w:tabs>
        <w:ind w:left="1134" w:right="-1134" w:hanging="1134"/>
      </w:pPr>
      <w:r>
        <w:t>40</w:t>
      </w:r>
      <w:r>
        <w:tab/>
      </w:r>
      <w:r>
        <w:rPr>
          <w:vanish/>
        </w:rPr>
        <w:t>p[1{</w:t>
      </w:r>
      <w:r>
        <w:t>Mich</w:t>
      </w:r>
      <w:r>
        <w:t>el</w:t>
      </w:r>
      <w:r>
        <w:rPr>
          <w:vanish/>
        </w:rPr>
        <w:t>}</w:t>
      </w:r>
      <w:r>
        <w:t xml:space="preserve">, </w:t>
      </w:r>
      <w:r>
        <w:rPr>
          <w:vanish/>
        </w:rPr>
        <w:t>2{</w:t>
      </w:r>
      <w:r>
        <w:t>M.</w:t>
      </w:r>
      <w:r>
        <w:rPr>
          <w:vanish/>
        </w:rPr>
        <w:t>}</w:t>
      </w:r>
      <w:r>
        <w:t xml:space="preserve"> Magd. </w:t>
      </w:r>
      <w:r>
        <w:rPr>
          <w:vanish/>
        </w:rPr>
        <w:t>8{</w:t>
      </w:r>
      <w:r>
        <w:t>v.</w:t>
      </w:r>
      <w:r>
        <w:rPr>
          <w:vanish/>
        </w:rPr>
        <w:t>}]p</w:t>
      </w:r>
      <w:r>
        <w:t xml:space="preserve"> </w:t>
      </w:r>
      <w:r>
        <w:rPr>
          <w:vanish/>
        </w:rPr>
        <w:t>s[</w:t>
      </w:r>
      <w:r>
        <w:t>Buch</w:t>
      </w:r>
      <w:r>
        <w:rPr>
          <w:vanish/>
        </w:rPr>
        <w:t>]s</w:t>
      </w:r>
    </w:p>
    <w:p w:rsidR="00000000" w:rsidRDefault="00C653B4">
      <w:pPr>
        <w:tabs>
          <w:tab w:val="left" w:pos="1134"/>
        </w:tabs>
        <w:ind w:left="1134" w:right="-1134" w:hanging="1134"/>
      </w:pPr>
      <w:r>
        <w:t>43</w:t>
      </w:r>
      <w:r>
        <w:tab/>
        <w:t>1847</w:t>
      </w:r>
    </w:p>
    <w:p w:rsidR="00000000" w:rsidRDefault="00C653B4">
      <w:pPr>
        <w:tabs>
          <w:tab w:val="left" w:pos="1134"/>
        </w:tabs>
        <w:ind w:left="1134" w:right="-1134" w:hanging="1134"/>
      </w:pPr>
      <w:r>
        <w:br w:type="page"/>
        <w:t>30</w:t>
      </w:r>
      <w:r>
        <w:tab/>
        <w:t>Nr. 34/8</w:t>
      </w:r>
    </w:p>
    <w:p w:rsidR="00000000" w:rsidRDefault="00C653B4">
      <w:pPr>
        <w:tabs>
          <w:tab w:val="left" w:pos="1134"/>
        </w:tabs>
        <w:ind w:left="1134" w:right="-1134" w:hanging="1134"/>
      </w:pPr>
      <w:r>
        <w:t>30a</w:t>
      </w:r>
      <w:r>
        <w:tab/>
        <w:t>3408</w:t>
      </w:r>
    </w:p>
    <w:p w:rsidR="00000000" w:rsidRDefault="00C653B4">
      <w:pPr>
        <w:tabs>
          <w:tab w:val="left" w:pos="1134"/>
        </w:tabs>
        <w:ind w:left="1134" w:right="-1134" w:hanging="1134"/>
      </w:pPr>
      <w:r>
        <w:t>30z</w:t>
      </w:r>
      <w:r>
        <w:tab/>
        <w:t>D 12 Nr. 34/8</w:t>
      </w:r>
    </w:p>
    <w:p w:rsidR="00000000" w:rsidRDefault="00C653B4">
      <w:pPr>
        <w:tabs>
          <w:tab w:val="left" w:pos="1134"/>
        </w:tabs>
        <w:ind w:left="1134" w:right="-1134" w:hanging="1134"/>
      </w:pPr>
      <w:r>
        <w:t>40</w:t>
      </w:r>
      <w:r>
        <w:tab/>
      </w:r>
      <w:r>
        <w:rPr>
          <w:vanish/>
        </w:rPr>
        <w:t>p[1{</w:t>
      </w:r>
      <w:r>
        <w:t>Molitor</w:t>
      </w:r>
      <w:r>
        <w:rPr>
          <w:vanish/>
        </w:rPr>
        <w:t>}</w:t>
      </w:r>
      <w:r>
        <w:t xml:space="preserve">, </w:t>
      </w:r>
      <w:r>
        <w:rPr>
          <w:vanish/>
        </w:rPr>
        <w:t>4{</w:t>
      </w:r>
      <w:r>
        <w:t>Dr. Professor</w:t>
      </w:r>
      <w:r>
        <w:rPr>
          <w:vanish/>
        </w:rPr>
        <w:t>}]p</w:t>
      </w:r>
      <w:r>
        <w:t xml:space="preserve">. </w:t>
      </w:r>
      <w:r>
        <w:rPr>
          <w:vanish/>
        </w:rPr>
        <w:t>s[</w:t>
      </w:r>
      <w:r>
        <w:t>Schriften</w:t>
      </w:r>
      <w:r>
        <w:rPr>
          <w:vanish/>
        </w:rPr>
        <w:t>]s</w:t>
      </w:r>
    </w:p>
    <w:p w:rsidR="00000000" w:rsidRDefault="00C653B4">
      <w:pPr>
        <w:tabs>
          <w:tab w:val="left" w:pos="1134"/>
        </w:tabs>
        <w:ind w:left="1134" w:right="-1134" w:hanging="1134"/>
      </w:pPr>
      <w:r>
        <w:t>43</w:t>
      </w:r>
      <w:r>
        <w:tab/>
        <w:t>1827 - 1847</w:t>
      </w:r>
    </w:p>
    <w:p w:rsidR="00000000" w:rsidRDefault="00C653B4">
      <w:pPr>
        <w:tabs>
          <w:tab w:val="left" w:pos="1134"/>
        </w:tabs>
        <w:ind w:left="1134" w:right="-1134" w:hanging="1134"/>
      </w:pPr>
      <w:r>
        <w:br w:type="page"/>
        <w:t>30</w:t>
      </w:r>
      <w:r>
        <w:tab/>
        <w:t>Nr. 34/23</w:t>
      </w:r>
    </w:p>
    <w:p w:rsidR="00000000" w:rsidRDefault="00C653B4">
      <w:pPr>
        <w:tabs>
          <w:tab w:val="left" w:pos="1134"/>
        </w:tabs>
        <w:ind w:left="1134" w:right="-1134" w:hanging="1134"/>
      </w:pPr>
      <w:r>
        <w:t>30a</w:t>
      </w:r>
      <w:r>
        <w:tab/>
        <w:t>3423</w:t>
      </w:r>
    </w:p>
    <w:p w:rsidR="00000000" w:rsidRDefault="00C653B4">
      <w:pPr>
        <w:tabs>
          <w:tab w:val="left" w:pos="1134"/>
        </w:tabs>
        <w:ind w:left="1134" w:right="-1134" w:hanging="1134"/>
      </w:pPr>
      <w:r>
        <w:t>30z</w:t>
      </w:r>
      <w:r>
        <w:tab/>
        <w:t>D 12 Nr. 34/23</w:t>
      </w:r>
    </w:p>
    <w:p w:rsidR="00000000" w:rsidRDefault="00C653B4">
      <w:pPr>
        <w:tabs>
          <w:tab w:val="left" w:pos="1134"/>
        </w:tabs>
        <w:ind w:left="1134" w:right="-1134" w:hanging="1134"/>
      </w:pPr>
      <w:r>
        <w:t>40</w:t>
      </w:r>
      <w:r>
        <w:tab/>
      </w:r>
      <w:r>
        <w:rPr>
          <w:vanish/>
        </w:rPr>
        <w:t>p[1{</w:t>
      </w:r>
      <w:r>
        <w:t>Mühry</w:t>
      </w:r>
      <w:r>
        <w:rPr>
          <w:vanish/>
        </w:rPr>
        <w:t>}</w:t>
      </w:r>
      <w:r>
        <w:t xml:space="preserve">, </w:t>
      </w:r>
      <w:r>
        <w:rPr>
          <w:vanish/>
        </w:rPr>
        <w:t>5{</w:t>
      </w:r>
      <w:r>
        <w:t>Badearzt</w:t>
      </w:r>
      <w:r>
        <w:rPr>
          <w:vanish/>
        </w:rPr>
        <w:t>}</w:t>
      </w:r>
      <w:r>
        <w:t xml:space="preserve">, </w:t>
      </w:r>
      <w:r>
        <w:rPr>
          <w:vanish/>
        </w:rPr>
        <w:t>6{o[</w:t>
      </w:r>
      <w:r>
        <w:t>Hannover</w:t>
      </w:r>
      <w:r>
        <w:rPr>
          <w:vanish/>
        </w:rPr>
        <w:t>]o}]p</w:t>
      </w:r>
      <w:r>
        <w:t xml:space="preserve">. </w:t>
      </w:r>
      <w:r>
        <w:rPr>
          <w:vanish/>
        </w:rPr>
        <w:t>s[</w:t>
      </w:r>
      <w:r>
        <w:t>Schrift</w:t>
      </w:r>
      <w:r>
        <w:rPr>
          <w:vanish/>
        </w:rPr>
        <w:t>]s</w:t>
      </w:r>
    </w:p>
    <w:p w:rsidR="00000000" w:rsidRDefault="00C653B4">
      <w:pPr>
        <w:tabs>
          <w:tab w:val="left" w:pos="1134"/>
        </w:tabs>
        <w:ind w:left="1134" w:right="-1134" w:hanging="1134"/>
      </w:pPr>
      <w:r>
        <w:t>43</w:t>
      </w:r>
      <w:r>
        <w:tab/>
        <w:t>1838</w:t>
      </w:r>
    </w:p>
    <w:p w:rsidR="00000000" w:rsidRDefault="00C653B4">
      <w:pPr>
        <w:tabs>
          <w:tab w:val="left" w:pos="1134"/>
        </w:tabs>
        <w:ind w:left="1134" w:right="-1134" w:hanging="1134"/>
      </w:pPr>
      <w:r>
        <w:br w:type="page"/>
        <w:t>30</w:t>
      </w:r>
      <w:r>
        <w:tab/>
        <w:t>Nr. 34/44</w:t>
      </w:r>
    </w:p>
    <w:p w:rsidR="00000000" w:rsidRDefault="00C653B4">
      <w:pPr>
        <w:tabs>
          <w:tab w:val="left" w:pos="1134"/>
        </w:tabs>
        <w:ind w:left="1134" w:right="-1134" w:hanging="1134"/>
      </w:pPr>
      <w:r>
        <w:t>30a</w:t>
      </w:r>
      <w:r>
        <w:tab/>
        <w:t>3444</w:t>
      </w:r>
    </w:p>
    <w:p w:rsidR="00000000" w:rsidRDefault="00C653B4">
      <w:pPr>
        <w:tabs>
          <w:tab w:val="left" w:pos="1134"/>
        </w:tabs>
        <w:ind w:left="1134" w:right="-1134" w:hanging="1134"/>
      </w:pPr>
      <w:r>
        <w:t>30z</w:t>
      </w:r>
      <w:r>
        <w:tab/>
        <w:t>D 12 Nr. 34/44</w:t>
      </w:r>
    </w:p>
    <w:p w:rsidR="00000000" w:rsidRDefault="00C653B4">
      <w:pPr>
        <w:tabs>
          <w:tab w:val="left" w:pos="1134"/>
        </w:tabs>
        <w:ind w:left="1134" w:right="-1134" w:hanging="1134"/>
      </w:pPr>
      <w:r>
        <w:t>40</w:t>
      </w:r>
      <w:r>
        <w:tab/>
      </w:r>
      <w:r>
        <w:rPr>
          <w:vanish/>
        </w:rPr>
        <w:t>p[1{</w:t>
      </w:r>
      <w:r>
        <w:t>Müller</w:t>
      </w:r>
      <w:r>
        <w:rPr>
          <w:vanish/>
        </w:rPr>
        <w:t>}</w:t>
      </w:r>
      <w:r>
        <w:t xml:space="preserve">, </w:t>
      </w:r>
      <w:r>
        <w:rPr>
          <w:vanish/>
        </w:rPr>
        <w:t>2{</w:t>
      </w:r>
      <w:r>
        <w:t>Wilh.</w:t>
      </w:r>
      <w:r>
        <w:rPr>
          <w:vanish/>
        </w:rPr>
        <w:t>}</w:t>
      </w:r>
      <w:r>
        <w:t xml:space="preserve">, </w:t>
      </w:r>
      <w:r>
        <w:rPr>
          <w:vanish/>
        </w:rPr>
        <w:t>4{</w:t>
      </w:r>
      <w:r>
        <w:t>Dr. Prof.</w:t>
      </w:r>
      <w:r>
        <w:rPr>
          <w:vanish/>
        </w:rPr>
        <w:t>}</w:t>
      </w:r>
      <w:r>
        <w:t xml:space="preserve"> </w:t>
      </w:r>
      <w:r>
        <w:rPr>
          <w:vanish/>
        </w:rPr>
        <w:t>6{o[</w:t>
      </w:r>
      <w:r>
        <w:t>Gießen</w:t>
      </w:r>
      <w:r>
        <w:rPr>
          <w:vanish/>
        </w:rPr>
        <w:t>]o}]p</w:t>
      </w:r>
      <w:r>
        <w:t xml:space="preserve">. </w:t>
      </w:r>
      <w:r>
        <w:rPr>
          <w:vanish/>
        </w:rPr>
        <w:t>s[</w:t>
      </w:r>
      <w:r>
        <w:t>Lehrbuch</w:t>
      </w:r>
      <w:r>
        <w:rPr>
          <w:vanish/>
        </w:rPr>
        <w:t>]s</w:t>
      </w:r>
    </w:p>
    <w:p w:rsidR="00000000" w:rsidRDefault="00C653B4">
      <w:pPr>
        <w:tabs>
          <w:tab w:val="left" w:pos="1134"/>
        </w:tabs>
        <w:ind w:left="1134" w:right="-1134" w:hanging="1134"/>
      </w:pPr>
      <w:r>
        <w:t>43</w:t>
      </w:r>
      <w:r>
        <w:tab/>
        <w:t>1837</w:t>
      </w:r>
    </w:p>
    <w:p w:rsidR="00000000" w:rsidRDefault="00C653B4">
      <w:pPr>
        <w:tabs>
          <w:tab w:val="left" w:pos="1134"/>
        </w:tabs>
        <w:ind w:left="1134" w:right="-1134" w:hanging="1134"/>
      </w:pPr>
      <w:r>
        <w:br w:type="page"/>
        <w:t>30</w:t>
      </w:r>
      <w:r>
        <w:tab/>
        <w:t>Nr. 34/27</w:t>
      </w:r>
    </w:p>
    <w:p w:rsidR="00000000" w:rsidRDefault="00C653B4">
      <w:pPr>
        <w:tabs>
          <w:tab w:val="left" w:pos="1134"/>
        </w:tabs>
        <w:ind w:left="1134" w:right="-1134" w:hanging="1134"/>
      </w:pPr>
      <w:r>
        <w:t>30a</w:t>
      </w:r>
      <w:r>
        <w:tab/>
        <w:t>3427</w:t>
      </w:r>
    </w:p>
    <w:p w:rsidR="00000000" w:rsidRDefault="00C653B4">
      <w:pPr>
        <w:tabs>
          <w:tab w:val="left" w:pos="1134"/>
        </w:tabs>
        <w:ind w:left="1134" w:right="-1134" w:hanging="1134"/>
      </w:pPr>
      <w:r>
        <w:t>30z</w:t>
      </w:r>
      <w:r>
        <w:tab/>
        <w:t>D 12 Nr. 34/27</w:t>
      </w:r>
    </w:p>
    <w:p w:rsidR="00000000" w:rsidRDefault="00C653B4">
      <w:pPr>
        <w:tabs>
          <w:tab w:val="left" w:pos="1134"/>
        </w:tabs>
        <w:ind w:left="1134" w:right="-1134" w:hanging="1134"/>
      </w:pPr>
      <w:r>
        <w:t>40</w:t>
      </w:r>
      <w:r>
        <w:tab/>
      </w:r>
      <w:r>
        <w:rPr>
          <w:vanish/>
        </w:rPr>
        <w:t>p[1{</w:t>
      </w:r>
      <w:r>
        <w:t>Müller</w:t>
      </w:r>
      <w:r>
        <w:rPr>
          <w:vanish/>
        </w:rPr>
        <w:t>}</w:t>
      </w:r>
      <w:r>
        <w:t xml:space="preserve">, </w:t>
      </w:r>
      <w:r>
        <w:rPr>
          <w:vanish/>
        </w:rPr>
        <w:t>2{</w:t>
      </w:r>
      <w:r>
        <w:t>E.</w:t>
      </w:r>
      <w:r>
        <w:rPr>
          <w:vanish/>
        </w:rPr>
        <w:t>}</w:t>
      </w:r>
      <w:r>
        <w:t xml:space="preserve"> </w:t>
      </w:r>
      <w:r>
        <w:rPr>
          <w:vanish/>
        </w:rPr>
        <w:t>5{s[</w:t>
      </w:r>
      <w:r>
        <w:t>Hofbuchhändler</w:t>
      </w:r>
      <w:r>
        <w:rPr>
          <w:vanish/>
        </w:rPr>
        <w:t>]s}</w:t>
      </w:r>
      <w:r>
        <w:t xml:space="preserve">, </w:t>
      </w:r>
      <w:r>
        <w:rPr>
          <w:vanish/>
        </w:rPr>
        <w:t>6{o[</w:t>
      </w:r>
      <w:r>
        <w:t>Karlsruhe</w:t>
      </w:r>
      <w:r>
        <w:rPr>
          <w:vanish/>
        </w:rPr>
        <w:t>]o}]p</w:t>
      </w:r>
      <w:r>
        <w:t xml:space="preserve">. </w:t>
      </w:r>
      <w:r>
        <w:rPr>
          <w:vanish/>
        </w:rPr>
        <w:t>t[</w:t>
      </w:r>
      <w:r>
        <w:t>Pulsadern</w:t>
      </w:r>
      <w:r>
        <w:rPr>
          <w:vanish/>
        </w:rPr>
        <w:t>]t</w:t>
      </w:r>
    </w:p>
    <w:p w:rsidR="00000000" w:rsidRDefault="00C653B4">
      <w:pPr>
        <w:tabs>
          <w:tab w:val="left" w:pos="1134"/>
        </w:tabs>
        <w:ind w:left="1134" w:right="-1134" w:hanging="1134"/>
      </w:pPr>
      <w:r>
        <w:t>43</w:t>
      </w:r>
      <w:r>
        <w:tab/>
        <w:t>1822</w:t>
      </w:r>
    </w:p>
    <w:p w:rsidR="00000000" w:rsidRDefault="00C653B4">
      <w:pPr>
        <w:tabs>
          <w:tab w:val="left" w:pos="1134"/>
        </w:tabs>
        <w:ind w:left="1134" w:right="-1134" w:hanging="1134"/>
      </w:pPr>
      <w:r>
        <w:br w:type="page"/>
        <w:t>30</w:t>
      </w:r>
      <w:r>
        <w:tab/>
        <w:t>Nr.</w:t>
      </w:r>
      <w:r>
        <w:t xml:space="preserve"> 35/21</w:t>
      </w:r>
    </w:p>
    <w:p w:rsidR="00000000" w:rsidRDefault="00C653B4">
      <w:pPr>
        <w:tabs>
          <w:tab w:val="left" w:pos="1134"/>
        </w:tabs>
        <w:ind w:left="1134" w:right="-1134" w:hanging="1134"/>
      </w:pPr>
      <w:r>
        <w:t>30a</w:t>
      </w:r>
      <w:r>
        <w:tab/>
        <w:t>3521</w:t>
      </w:r>
    </w:p>
    <w:p w:rsidR="00000000" w:rsidRDefault="00C653B4">
      <w:pPr>
        <w:tabs>
          <w:tab w:val="left" w:pos="1134"/>
        </w:tabs>
        <w:ind w:left="1134" w:right="-1134" w:hanging="1134"/>
      </w:pPr>
      <w:r>
        <w:t>30z</w:t>
      </w:r>
      <w:r>
        <w:tab/>
        <w:t>D 12 Nr. 35/21</w:t>
      </w:r>
    </w:p>
    <w:p w:rsidR="00000000" w:rsidRDefault="00C653B4">
      <w:pPr>
        <w:tabs>
          <w:tab w:val="left" w:pos="1134"/>
        </w:tabs>
        <w:ind w:left="1134" w:right="-1134" w:hanging="1134"/>
      </w:pPr>
      <w:r>
        <w:t>40</w:t>
      </w:r>
      <w:r>
        <w:tab/>
      </w:r>
      <w:r>
        <w:rPr>
          <w:vanish/>
        </w:rPr>
        <w:t>p[1{</w:t>
      </w:r>
      <w:r>
        <w:t>Nast</w:t>
      </w:r>
      <w:r>
        <w:rPr>
          <w:vanish/>
        </w:rPr>
        <w:t>}</w:t>
      </w:r>
      <w:r>
        <w:t xml:space="preserve">, </w:t>
      </w:r>
      <w:r>
        <w:rPr>
          <w:vanish/>
        </w:rPr>
        <w:t>5{s[</w:t>
      </w:r>
      <w:r>
        <w:t>Buchhändler</w:t>
      </w:r>
      <w:r>
        <w:rPr>
          <w:vanish/>
        </w:rPr>
        <w:t>]s}</w:t>
      </w:r>
      <w:r>
        <w:t xml:space="preserve">, </w:t>
      </w:r>
      <w:r>
        <w:rPr>
          <w:vanish/>
        </w:rPr>
        <w:t>6{o[</w:t>
      </w:r>
      <w:r>
        <w:t>Ludwigsburg</w:t>
      </w:r>
      <w:r>
        <w:rPr>
          <w:vanish/>
        </w:rPr>
        <w:t>]o}]p</w:t>
      </w:r>
      <w:r>
        <w:t xml:space="preserve">. </w:t>
      </w:r>
      <w:r>
        <w:rPr>
          <w:vanish/>
        </w:rPr>
        <w:t>t[</w:t>
      </w:r>
      <w:r>
        <w:t>Manöver in Württemberg</w:t>
      </w:r>
      <w:r>
        <w:rPr>
          <w:vanish/>
        </w:rPr>
        <w:t>]t</w:t>
      </w:r>
    </w:p>
    <w:p w:rsidR="00000000" w:rsidRDefault="00C653B4">
      <w:pPr>
        <w:tabs>
          <w:tab w:val="left" w:pos="1134"/>
        </w:tabs>
        <w:ind w:left="1134" w:right="-1134" w:hanging="1134"/>
      </w:pPr>
      <w:r>
        <w:t>43</w:t>
      </w:r>
      <w:r>
        <w:tab/>
        <w:t>1840</w:t>
      </w:r>
    </w:p>
    <w:p w:rsidR="00000000" w:rsidRDefault="00C653B4">
      <w:pPr>
        <w:tabs>
          <w:tab w:val="left" w:pos="1134"/>
        </w:tabs>
        <w:ind w:left="1134" w:right="-1134" w:hanging="1134"/>
      </w:pPr>
      <w:r>
        <w:br w:type="page"/>
        <w:t>30</w:t>
      </w:r>
      <w:r>
        <w:tab/>
        <w:t>Nr. 36/5</w:t>
      </w:r>
    </w:p>
    <w:p w:rsidR="00000000" w:rsidRDefault="00C653B4">
      <w:pPr>
        <w:tabs>
          <w:tab w:val="left" w:pos="1134"/>
        </w:tabs>
        <w:ind w:left="1134" w:right="-1134" w:hanging="1134"/>
      </w:pPr>
      <w:r>
        <w:t>30a</w:t>
      </w:r>
      <w:r>
        <w:tab/>
        <w:t>3605</w:t>
      </w:r>
    </w:p>
    <w:p w:rsidR="00000000" w:rsidRDefault="00C653B4">
      <w:pPr>
        <w:tabs>
          <w:tab w:val="left" w:pos="1134"/>
        </w:tabs>
        <w:ind w:left="1134" w:right="-1134" w:hanging="1134"/>
      </w:pPr>
      <w:r>
        <w:t>30z</w:t>
      </w:r>
      <w:r>
        <w:tab/>
        <w:t>D 12 Nr. 36/5</w:t>
      </w:r>
    </w:p>
    <w:p w:rsidR="00000000" w:rsidRDefault="00C653B4">
      <w:pPr>
        <w:tabs>
          <w:tab w:val="left" w:pos="1134"/>
        </w:tabs>
        <w:ind w:left="1134" w:right="-1134" w:hanging="1134"/>
      </w:pPr>
      <w:r>
        <w:t>40</w:t>
      </w:r>
      <w:r>
        <w:tab/>
      </w:r>
      <w:r>
        <w:rPr>
          <w:vanish/>
        </w:rPr>
        <w:t>p[1{</w:t>
      </w:r>
      <w:r>
        <w:t>Otterstedt</w:t>
      </w:r>
      <w:r>
        <w:rPr>
          <w:vanish/>
        </w:rPr>
        <w:t>}</w:t>
      </w:r>
      <w:r>
        <w:t xml:space="preserve">, </w:t>
      </w:r>
      <w:r>
        <w:rPr>
          <w:vanish/>
        </w:rPr>
        <w:t>5{</w:t>
      </w:r>
      <w:r>
        <w:t>k. preuß. Gesandter</w:t>
      </w:r>
      <w:r>
        <w:rPr>
          <w:vanish/>
        </w:rPr>
        <w:t>}]p</w:t>
      </w:r>
      <w:r>
        <w:t xml:space="preserve">. </w:t>
      </w:r>
      <w:r>
        <w:rPr>
          <w:vanish/>
        </w:rPr>
        <w:t>s[</w:t>
      </w:r>
      <w:r>
        <w:t>Subskription</w:t>
      </w:r>
      <w:r>
        <w:rPr>
          <w:vanish/>
        </w:rPr>
        <w:t>]s</w:t>
      </w:r>
      <w:r>
        <w:t xml:space="preserve"> u.a. </w:t>
      </w:r>
      <w:r>
        <w:rPr>
          <w:vanish/>
        </w:rPr>
        <w:t>t[</w:t>
      </w:r>
      <w:r>
        <w:t>„Zeitschwingen“</w:t>
      </w:r>
      <w:r>
        <w:rPr>
          <w:vanish/>
        </w:rPr>
        <w:t>]t</w:t>
      </w:r>
      <w:r>
        <w:t xml:space="preserve"> 1819, Theatersachen</w:t>
      </w:r>
    </w:p>
    <w:p w:rsidR="00000000" w:rsidRDefault="00C653B4">
      <w:pPr>
        <w:tabs>
          <w:tab w:val="left" w:pos="1134"/>
        </w:tabs>
        <w:ind w:left="1134" w:right="-1134" w:hanging="1134"/>
      </w:pPr>
      <w:r>
        <w:t>43</w:t>
      </w:r>
      <w:r>
        <w:tab/>
        <w:t>1818 - 1841</w:t>
      </w:r>
    </w:p>
    <w:p w:rsidR="00000000" w:rsidRDefault="00C653B4">
      <w:pPr>
        <w:tabs>
          <w:tab w:val="left" w:pos="1134"/>
        </w:tabs>
        <w:ind w:left="1134" w:right="-1134" w:hanging="1134"/>
      </w:pPr>
      <w:r>
        <w:br w:type="page"/>
        <w:t>30</w:t>
      </w:r>
      <w:r>
        <w:tab/>
        <w:t>Nr. 37/1</w:t>
      </w:r>
    </w:p>
    <w:p w:rsidR="00000000" w:rsidRDefault="00C653B4">
      <w:pPr>
        <w:tabs>
          <w:tab w:val="left" w:pos="1134"/>
        </w:tabs>
        <w:ind w:left="1134" w:right="-1134" w:hanging="1134"/>
      </w:pPr>
      <w:r>
        <w:t>30a</w:t>
      </w:r>
      <w:r>
        <w:tab/>
        <w:t>3701</w:t>
      </w:r>
    </w:p>
    <w:p w:rsidR="00000000" w:rsidRDefault="00C653B4">
      <w:pPr>
        <w:tabs>
          <w:tab w:val="left" w:pos="1134"/>
        </w:tabs>
        <w:ind w:left="1134" w:right="-1134" w:hanging="1134"/>
      </w:pPr>
      <w:r>
        <w:t>30z</w:t>
      </w:r>
      <w:r>
        <w:tab/>
        <w:t>D 12 Nr. 37/1</w:t>
      </w:r>
    </w:p>
    <w:p w:rsidR="00000000" w:rsidRDefault="00C653B4">
      <w:pPr>
        <w:tabs>
          <w:tab w:val="left" w:pos="1134"/>
        </w:tabs>
        <w:ind w:left="1134" w:right="-1134" w:hanging="1134"/>
      </w:pPr>
      <w:r>
        <w:t>40</w:t>
      </w:r>
      <w:r>
        <w:tab/>
      </w:r>
      <w:r>
        <w:rPr>
          <w:vanish/>
        </w:rPr>
        <w:t>p[1{</w:t>
      </w:r>
      <w:r>
        <w:t>Pabst</w:t>
      </w:r>
      <w:r>
        <w:rPr>
          <w:vanish/>
        </w:rPr>
        <w:t>}</w:t>
      </w:r>
      <w:r>
        <w:t xml:space="preserve">, </w:t>
      </w:r>
      <w:r>
        <w:rPr>
          <w:vanish/>
        </w:rPr>
        <w:t>2{</w:t>
      </w:r>
      <w:r>
        <w:t>Ludwig</w:t>
      </w:r>
      <w:r>
        <w:rPr>
          <w:vanish/>
        </w:rPr>
        <w:t>}</w:t>
      </w:r>
      <w:r>
        <w:t xml:space="preserve"> </w:t>
      </w:r>
      <w:r>
        <w:rPr>
          <w:vanish/>
        </w:rPr>
        <w:t>7{</w:t>
      </w:r>
      <w:r>
        <w:t xml:space="preserve">(früher Sekond. Ltn.). Nachfolger </w:t>
      </w:r>
      <w:r>
        <w:rPr>
          <w:vanish/>
        </w:rPr>
        <w:t>p[</w:t>
      </w:r>
      <w:r>
        <w:t>Leske</w:t>
      </w:r>
      <w:r>
        <w:rPr>
          <w:vanish/>
        </w:rPr>
        <w:t>]p</w:t>
      </w:r>
      <w:r>
        <w:t xml:space="preserve">s als </w:t>
      </w:r>
      <w:r>
        <w:rPr>
          <w:vanish/>
        </w:rPr>
        <w:t>s[</w:t>
      </w:r>
      <w:r>
        <w:t>Sortimenter</w:t>
      </w:r>
      <w:r>
        <w:rPr>
          <w:vanish/>
        </w:rPr>
        <w:t>]s}]p</w:t>
      </w:r>
    </w:p>
    <w:p w:rsidR="00000000" w:rsidRDefault="00C653B4">
      <w:pPr>
        <w:tabs>
          <w:tab w:val="left" w:pos="1134"/>
        </w:tabs>
        <w:ind w:left="1134" w:right="-1134" w:hanging="1134"/>
      </w:pPr>
      <w:r>
        <w:t>43</w:t>
      </w:r>
      <w:r>
        <w:tab/>
        <w:t>1831</w:t>
      </w:r>
    </w:p>
    <w:p w:rsidR="00000000" w:rsidRDefault="00C653B4">
      <w:pPr>
        <w:tabs>
          <w:tab w:val="left" w:pos="1134"/>
        </w:tabs>
        <w:ind w:left="1134" w:right="-1134" w:hanging="1134"/>
      </w:pPr>
      <w:r>
        <w:br w:type="page"/>
        <w:t>30</w:t>
      </w:r>
      <w:r>
        <w:tab/>
        <w:t>Nr. 37/4</w:t>
      </w:r>
    </w:p>
    <w:p w:rsidR="00000000" w:rsidRDefault="00C653B4">
      <w:pPr>
        <w:tabs>
          <w:tab w:val="left" w:pos="1134"/>
        </w:tabs>
        <w:ind w:left="1134" w:right="-1134" w:hanging="1134"/>
      </w:pPr>
      <w:r>
        <w:t>30a</w:t>
      </w:r>
      <w:r>
        <w:tab/>
        <w:t>3704</w:t>
      </w:r>
    </w:p>
    <w:p w:rsidR="00000000" w:rsidRDefault="00C653B4">
      <w:pPr>
        <w:tabs>
          <w:tab w:val="left" w:pos="1134"/>
        </w:tabs>
        <w:ind w:left="1134" w:right="-1134" w:hanging="1134"/>
      </w:pPr>
      <w:r>
        <w:t>30z</w:t>
      </w:r>
      <w:r>
        <w:tab/>
        <w:t>D 12 Nr. 37/4</w:t>
      </w:r>
    </w:p>
    <w:p w:rsidR="00000000" w:rsidRDefault="00C653B4">
      <w:pPr>
        <w:tabs>
          <w:tab w:val="left" w:pos="1134"/>
        </w:tabs>
        <w:ind w:left="1134" w:right="-1134" w:hanging="1134"/>
      </w:pPr>
      <w:r>
        <w:t>40</w:t>
      </w:r>
      <w:r>
        <w:tab/>
      </w:r>
      <w:r>
        <w:rPr>
          <w:vanish/>
        </w:rPr>
        <w:t>p[1{</w:t>
      </w:r>
      <w:r>
        <w:t>Paifer</w:t>
      </w:r>
      <w:r>
        <w:rPr>
          <w:vanish/>
        </w:rPr>
        <w:t>}</w:t>
      </w:r>
      <w:r>
        <w:t xml:space="preserve">, </w:t>
      </w:r>
      <w:r>
        <w:rPr>
          <w:vanish/>
        </w:rPr>
        <w:t>2{</w:t>
      </w:r>
      <w:r>
        <w:t>Joh. Bapt.</w:t>
      </w:r>
      <w:r>
        <w:rPr>
          <w:vanish/>
        </w:rPr>
        <w:t>}]p</w:t>
      </w:r>
      <w:r>
        <w:t xml:space="preserve"> </w:t>
      </w:r>
      <w:r>
        <w:rPr>
          <w:vanish/>
        </w:rPr>
        <w:t>s[</w:t>
      </w:r>
      <w:r>
        <w:t>Schrif</w:t>
      </w:r>
      <w:r>
        <w:t>ten</w:t>
      </w:r>
      <w:r>
        <w:rPr>
          <w:vanish/>
        </w:rPr>
        <w:t>]s</w:t>
      </w:r>
    </w:p>
    <w:p w:rsidR="00000000" w:rsidRDefault="00C653B4">
      <w:pPr>
        <w:tabs>
          <w:tab w:val="left" w:pos="1134"/>
        </w:tabs>
        <w:ind w:left="1134" w:right="-1134" w:hanging="1134"/>
      </w:pPr>
      <w:r>
        <w:t>43</w:t>
      </w:r>
      <w:r>
        <w:tab/>
        <w:t>1830</w:t>
      </w:r>
    </w:p>
    <w:p w:rsidR="00000000" w:rsidRDefault="00C653B4">
      <w:pPr>
        <w:tabs>
          <w:tab w:val="left" w:pos="1134"/>
        </w:tabs>
        <w:ind w:left="1134" w:right="-1134" w:hanging="1134"/>
      </w:pPr>
      <w:r>
        <w:br w:type="page"/>
        <w:t>30</w:t>
      </w:r>
      <w:r>
        <w:tab/>
        <w:t>Nr. 37/12</w:t>
      </w:r>
    </w:p>
    <w:p w:rsidR="00000000" w:rsidRDefault="00C653B4">
      <w:pPr>
        <w:tabs>
          <w:tab w:val="left" w:pos="1134"/>
        </w:tabs>
        <w:ind w:left="1134" w:right="-1134" w:hanging="1134"/>
      </w:pPr>
      <w:r>
        <w:t>30a</w:t>
      </w:r>
      <w:r>
        <w:tab/>
        <w:t>3712</w:t>
      </w:r>
    </w:p>
    <w:p w:rsidR="00000000" w:rsidRDefault="00C653B4">
      <w:pPr>
        <w:tabs>
          <w:tab w:val="left" w:pos="1134"/>
        </w:tabs>
        <w:ind w:left="1134" w:right="-1134" w:hanging="1134"/>
      </w:pPr>
      <w:r>
        <w:t>30z</w:t>
      </w:r>
      <w:r>
        <w:tab/>
        <w:t>D 12 Nr. 37/12</w:t>
      </w:r>
    </w:p>
    <w:p w:rsidR="00000000" w:rsidRDefault="00C653B4">
      <w:pPr>
        <w:tabs>
          <w:tab w:val="left" w:pos="1134"/>
        </w:tabs>
        <w:ind w:left="1134" w:right="-1134" w:hanging="1134"/>
      </w:pPr>
      <w:r>
        <w:t>40</w:t>
      </w:r>
      <w:r>
        <w:tab/>
      </w:r>
      <w:r>
        <w:rPr>
          <w:vanish/>
        </w:rPr>
        <w:t>p[1{</w:t>
      </w:r>
      <w:r>
        <w:t>Peppler</w:t>
      </w:r>
      <w:r>
        <w:rPr>
          <w:vanish/>
        </w:rPr>
        <w:t>}</w:t>
      </w:r>
      <w:r>
        <w:t xml:space="preserve">, </w:t>
      </w:r>
      <w:r>
        <w:rPr>
          <w:vanish/>
        </w:rPr>
        <w:t>5{</w:t>
      </w:r>
      <w:r>
        <w:t>Kapitän</w:t>
      </w:r>
      <w:r>
        <w:rPr>
          <w:vanish/>
        </w:rPr>
        <w:t>}</w:t>
      </w:r>
      <w:r>
        <w:t xml:space="preserve">, </w:t>
      </w:r>
      <w:r>
        <w:rPr>
          <w:vanish/>
        </w:rPr>
        <w:t>6{o[</w:t>
      </w:r>
      <w:r>
        <w:t>Worms</w:t>
      </w:r>
      <w:r>
        <w:rPr>
          <w:vanish/>
        </w:rPr>
        <w:t>]o}]p</w:t>
      </w:r>
      <w:r>
        <w:t xml:space="preserve">. Überreichung von </w:t>
      </w:r>
      <w:r>
        <w:rPr>
          <w:vanish/>
        </w:rPr>
        <w:t>t[</w:t>
      </w:r>
      <w:r>
        <w:t>"Meine Gefangenschaft in Rußland"</w:t>
      </w:r>
      <w:r>
        <w:rPr>
          <w:vanish/>
        </w:rPr>
        <w:t>]t</w:t>
      </w:r>
    </w:p>
    <w:p w:rsidR="00000000" w:rsidRDefault="00C653B4">
      <w:pPr>
        <w:tabs>
          <w:tab w:val="left" w:pos="1134"/>
        </w:tabs>
        <w:ind w:left="1134" w:right="-1134" w:hanging="1134"/>
      </w:pPr>
      <w:r>
        <w:t>43</w:t>
      </w:r>
      <w:r>
        <w:tab/>
        <w:t>1832</w:t>
      </w:r>
    </w:p>
    <w:p w:rsidR="00000000" w:rsidRDefault="00C653B4">
      <w:pPr>
        <w:tabs>
          <w:tab w:val="left" w:pos="1134"/>
        </w:tabs>
        <w:ind w:left="1134" w:right="-1134" w:hanging="1134"/>
      </w:pPr>
      <w:r>
        <w:br w:type="page"/>
        <w:t>30</w:t>
      </w:r>
      <w:r>
        <w:tab/>
        <w:t>Nr. 37/16</w:t>
      </w:r>
    </w:p>
    <w:p w:rsidR="00000000" w:rsidRDefault="00C653B4">
      <w:pPr>
        <w:tabs>
          <w:tab w:val="left" w:pos="1134"/>
        </w:tabs>
        <w:ind w:left="1134" w:right="-1134" w:hanging="1134"/>
      </w:pPr>
      <w:r>
        <w:t>30a</w:t>
      </w:r>
      <w:r>
        <w:tab/>
        <w:t>3716</w:t>
      </w:r>
    </w:p>
    <w:p w:rsidR="00000000" w:rsidRDefault="00C653B4">
      <w:pPr>
        <w:tabs>
          <w:tab w:val="left" w:pos="1134"/>
        </w:tabs>
        <w:ind w:left="1134" w:right="-1134" w:hanging="1134"/>
      </w:pPr>
      <w:r>
        <w:t>30z</w:t>
      </w:r>
      <w:r>
        <w:tab/>
        <w:t>D 12 Nr. 37/16</w:t>
      </w:r>
    </w:p>
    <w:p w:rsidR="00000000" w:rsidRDefault="00C653B4">
      <w:pPr>
        <w:tabs>
          <w:tab w:val="left" w:pos="1134"/>
        </w:tabs>
        <w:ind w:left="1134" w:right="-1134" w:hanging="1134"/>
      </w:pPr>
      <w:r>
        <w:t>40</w:t>
      </w:r>
      <w:r>
        <w:tab/>
      </w:r>
      <w:r>
        <w:rPr>
          <w:vanish/>
        </w:rPr>
        <w:t>p[1{</w:t>
      </w:r>
      <w:r>
        <w:t>Pestalozzi</w:t>
      </w:r>
      <w:r>
        <w:rPr>
          <w:vanish/>
        </w:rPr>
        <w:t>}</w:t>
      </w:r>
      <w:r>
        <w:t xml:space="preserve">, </w:t>
      </w:r>
      <w:r>
        <w:rPr>
          <w:vanish/>
        </w:rPr>
        <w:t>6{o[</w:t>
      </w:r>
      <w:r>
        <w:t>Yverdon</w:t>
      </w:r>
      <w:r>
        <w:rPr>
          <w:vanish/>
        </w:rPr>
        <w:t>]o}]p</w:t>
      </w:r>
      <w:r>
        <w:t xml:space="preserve">. </w:t>
      </w:r>
      <w:r>
        <w:rPr>
          <w:vanish/>
        </w:rPr>
        <w:t>s[</w:t>
      </w:r>
      <w:r>
        <w:t>Erziehungsschriften</w:t>
      </w:r>
      <w:r>
        <w:rPr>
          <w:vanish/>
        </w:rPr>
        <w:t>]s</w:t>
      </w:r>
    </w:p>
    <w:p w:rsidR="00000000" w:rsidRDefault="00C653B4">
      <w:pPr>
        <w:tabs>
          <w:tab w:val="left" w:pos="1134"/>
        </w:tabs>
        <w:ind w:left="1134" w:right="-1134" w:hanging="1134"/>
      </w:pPr>
      <w:r>
        <w:t>43</w:t>
      </w:r>
      <w:r>
        <w:tab/>
        <w:t>1820</w:t>
      </w:r>
    </w:p>
    <w:p w:rsidR="00000000" w:rsidRDefault="00C653B4">
      <w:pPr>
        <w:tabs>
          <w:tab w:val="left" w:pos="1134"/>
        </w:tabs>
        <w:ind w:left="1134" w:right="-1134" w:hanging="1134"/>
      </w:pPr>
      <w:r>
        <w:br w:type="page"/>
        <w:t>30</w:t>
      </w:r>
      <w:r>
        <w:tab/>
        <w:t>Nr. 37/37</w:t>
      </w:r>
    </w:p>
    <w:p w:rsidR="00000000" w:rsidRDefault="00C653B4">
      <w:pPr>
        <w:tabs>
          <w:tab w:val="left" w:pos="1134"/>
        </w:tabs>
        <w:ind w:left="1134" w:right="-1134" w:hanging="1134"/>
      </w:pPr>
      <w:r>
        <w:t>30a</w:t>
      </w:r>
      <w:r>
        <w:tab/>
        <w:t>3737</w:t>
      </w:r>
    </w:p>
    <w:p w:rsidR="00000000" w:rsidRDefault="00C653B4">
      <w:pPr>
        <w:tabs>
          <w:tab w:val="left" w:pos="1134"/>
        </w:tabs>
        <w:ind w:left="1134" w:right="-1134" w:hanging="1134"/>
      </w:pPr>
      <w:r>
        <w:t>30z</w:t>
      </w:r>
      <w:r>
        <w:tab/>
        <w:t>D 12 Nr. 37/37</w:t>
      </w:r>
    </w:p>
    <w:p w:rsidR="00000000" w:rsidRDefault="00C653B4">
      <w:pPr>
        <w:tabs>
          <w:tab w:val="left" w:pos="1134"/>
        </w:tabs>
        <w:ind w:left="1134" w:right="-1134" w:hanging="1134"/>
      </w:pPr>
      <w:r>
        <w:t>40</w:t>
      </w:r>
      <w:r>
        <w:tab/>
      </w:r>
      <w:r>
        <w:rPr>
          <w:vanish/>
        </w:rPr>
        <w:t>p[1{</w:t>
      </w:r>
      <w:r>
        <w:t>Pokorny</w:t>
      </w:r>
      <w:r>
        <w:rPr>
          <w:vanish/>
        </w:rPr>
        <w:t>}</w:t>
      </w:r>
      <w:r>
        <w:t xml:space="preserve">, </w:t>
      </w:r>
      <w:r>
        <w:rPr>
          <w:vanish/>
        </w:rPr>
        <w:t>2{</w:t>
      </w:r>
      <w:r>
        <w:t>W.</w:t>
      </w:r>
      <w:r>
        <w:rPr>
          <w:vanish/>
        </w:rPr>
        <w:t>}</w:t>
      </w:r>
      <w:r>
        <w:t xml:space="preserve"> </w:t>
      </w:r>
      <w:r>
        <w:rPr>
          <w:vanish/>
        </w:rPr>
        <w:t>5{s[</w:t>
      </w:r>
      <w:r>
        <w:t>Buchhändler</w:t>
      </w:r>
      <w:r>
        <w:rPr>
          <w:vanish/>
        </w:rPr>
        <w:t>]s}</w:t>
      </w:r>
      <w:r>
        <w:t xml:space="preserve">, </w:t>
      </w:r>
      <w:r>
        <w:rPr>
          <w:vanish/>
        </w:rPr>
        <w:t>6{o[</w:t>
      </w:r>
      <w:r>
        <w:t>Wien</w:t>
      </w:r>
      <w:r>
        <w:rPr>
          <w:vanish/>
        </w:rPr>
        <w:t>]o}]p</w:t>
      </w:r>
      <w:r>
        <w:t>. Karte</w:t>
      </w:r>
    </w:p>
    <w:p w:rsidR="00000000" w:rsidRDefault="00C653B4">
      <w:pPr>
        <w:tabs>
          <w:tab w:val="left" w:pos="1134"/>
        </w:tabs>
        <w:ind w:left="1134" w:right="-1134" w:hanging="1134"/>
      </w:pPr>
      <w:r>
        <w:t>43</w:t>
      </w:r>
      <w:r>
        <w:tab/>
        <w:t>1842</w:t>
      </w:r>
    </w:p>
    <w:p w:rsidR="00000000" w:rsidRDefault="00C653B4">
      <w:pPr>
        <w:tabs>
          <w:tab w:val="left" w:pos="1134"/>
        </w:tabs>
        <w:ind w:left="1134" w:right="-1134" w:hanging="1134"/>
      </w:pPr>
      <w:r>
        <w:br w:type="page"/>
        <w:t>30</w:t>
      </w:r>
      <w:r>
        <w:tab/>
        <w:t>Nr. 37/44</w:t>
      </w:r>
    </w:p>
    <w:p w:rsidR="00000000" w:rsidRDefault="00C653B4">
      <w:pPr>
        <w:tabs>
          <w:tab w:val="left" w:pos="1134"/>
        </w:tabs>
        <w:ind w:left="1134" w:right="-1134" w:hanging="1134"/>
      </w:pPr>
      <w:r>
        <w:t>30a</w:t>
      </w:r>
      <w:r>
        <w:tab/>
        <w:t>3744</w:t>
      </w:r>
    </w:p>
    <w:p w:rsidR="00000000" w:rsidRDefault="00C653B4">
      <w:pPr>
        <w:tabs>
          <w:tab w:val="left" w:pos="1134"/>
        </w:tabs>
        <w:ind w:left="1134" w:right="-1134" w:hanging="1134"/>
      </w:pPr>
      <w:r>
        <w:t>30z</w:t>
      </w:r>
      <w:r>
        <w:tab/>
        <w:t>D 12 Nr. 37/44</w:t>
      </w:r>
    </w:p>
    <w:p w:rsidR="00000000" w:rsidRDefault="00C653B4">
      <w:pPr>
        <w:tabs>
          <w:tab w:val="left" w:pos="1134"/>
        </w:tabs>
        <w:ind w:left="1134" w:right="-1134" w:hanging="1134"/>
      </w:pPr>
      <w:r>
        <w:t>40</w:t>
      </w:r>
      <w:r>
        <w:tab/>
      </w:r>
      <w:r>
        <w:rPr>
          <w:vanish/>
        </w:rPr>
        <w:t>p[1{</w:t>
      </w:r>
      <w:r>
        <w:t>Preuschen</w:t>
      </w:r>
      <w:r>
        <w:rPr>
          <w:vanish/>
        </w:rPr>
        <w:t>}</w:t>
      </w:r>
      <w:r>
        <w:t xml:space="preserve">, </w:t>
      </w:r>
      <w:r>
        <w:rPr>
          <w:vanish/>
        </w:rPr>
        <w:t>3{</w:t>
      </w:r>
      <w:r>
        <w:t>Frhr.</w:t>
      </w:r>
      <w:r>
        <w:rPr>
          <w:vanish/>
        </w:rPr>
        <w:t>}</w:t>
      </w:r>
      <w:r>
        <w:t xml:space="preserve"> </w:t>
      </w:r>
      <w:r>
        <w:rPr>
          <w:vanish/>
        </w:rPr>
        <w:t>8{</w:t>
      </w:r>
      <w:r>
        <w:t>v.</w:t>
      </w:r>
      <w:r>
        <w:rPr>
          <w:vanish/>
        </w:rPr>
        <w:t>}</w:t>
      </w:r>
      <w:r>
        <w:t xml:space="preserve"> </w:t>
      </w:r>
      <w:r>
        <w:rPr>
          <w:vanish/>
        </w:rPr>
        <w:t>6{o[</w:t>
      </w:r>
      <w:r>
        <w:t>Wiesbaden</w:t>
      </w:r>
      <w:r>
        <w:rPr>
          <w:vanish/>
        </w:rPr>
        <w:t>]o}]p</w:t>
      </w:r>
      <w:r>
        <w:t xml:space="preserve">. </w:t>
      </w:r>
      <w:r>
        <w:rPr>
          <w:vanish/>
        </w:rPr>
        <w:t>s[</w:t>
      </w:r>
      <w:r>
        <w:t>Schriftstellerische Arbe</w:t>
      </w:r>
      <w:r>
        <w:t>it</w:t>
      </w:r>
      <w:r>
        <w:rPr>
          <w:vanish/>
        </w:rPr>
        <w:t>]s</w:t>
      </w:r>
    </w:p>
    <w:p w:rsidR="00000000" w:rsidRDefault="00C653B4">
      <w:pPr>
        <w:tabs>
          <w:tab w:val="left" w:pos="1134"/>
        </w:tabs>
        <w:ind w:left="1134" w:right="-1134" w:hanging="1134"/>
      </w:pPr>
      <w:r>
        <w:t>43</w:t>
      </w:r>
      <w:r>
        <w:tab/>
        <w:t>1833</w:t>
      </w:r>
    </w:p>
    <w:p w:rsidR="00000000" w:rsidRDefault="00C653B4">
      <w:pPr>
        <w:tabs>
          <w:tab w:val="left" w:pos="1134"/>
        </w:tabs>
        <w:ind w:left="1134" w:right="-1134" w:hanging="1134"/>
      </w:pPr>
      <w:r>
        <w:br w:type="page"/>
        <w:t>30</w:t>
      </w:r>
      <w:r>
        <w:tab/>
        <w:t>Nr. 38/8</w:t>
      </w:r>
    </w:p>
    <w:p w:rsidR="00000000" w:rsidRDefault="00C653B4">
      <w:pPr>
        <w:tabs>
          <w:tab w:val="left" w:pos="1134"/>
        </w:tabs>
        <w:ind w:left="1134" w:right="-1134" w:hanging="1134"/>
      </w:pPr>
      <w:r>
        <w:t>30a</w:t>
      </w:r>
      <w:r>
        <w:tab/>
        <w:t>3808</w:t>
      </w:r>
    </w:p>
    <w:p w:rsidR="00000000" w:rsidRDefault="00C653B4">
      <w:pPr>
        <w:tabs>
          <w:tab w:val="left" w:pos="1134"/>
        </w:tabs>
        <w:ind w:left="1134" w:right="-1134" w:hanging="1134"/>
      </w:pPr>
      <w:r>
        <w:t>30z</w:t>
      </w:r>
      <w:r>
        <w:tab/>
        <w:t>D 12 Nr. 38/8</w:t>
      </w:r>
    </w:p>
    <w:p w:rsidR="00000000" w:rsidRDefault="00C653B4">
      <w:pPr>
        <w:tabs>
          <w:tab w:val="left" w:pos="1134"/>
        </w:tabs>
        <w:ind w:left="1134" w:right="-1134" w:hanging="1134"/>
      </w:pPr>
      <w:r>
        <w:t>40</w:t>
      </w:r>
      <w:r>
        <w:tab/>
      </w:r>
      <w:r>
        <w:rPr>
          <w:vanish/>
        </w:rPr>
        <w:t>t[</w:t>
      </w:r>
      <w:r>
        <w:t>Preußische Staats</w:t>
      </w:r>
      <w:r>
        <w:rPr>
          <w:vanish/>
        </w:rPr>
        <w:t>s[</w:t>
      </w:r>
      <w:r>
        <w:t>zeitung</w:t>
      </w:r>
      <w:r>
        <w:rPr>
          <w:vanish/>
        </w:rPr>
        <w:t>]s]t</w:t>
      </w:r>
      <w:r>
        <w:t>. Bestellung auf die ...</w:t>
      </w:r>
    </w:p>
    <w:p w:rsidR="00000000" w:rsidRDefault="00C653B4">
      <w:pPr>
        <w:tabs>
          <w:tab w:val="left" w:pos="1134"/>
        </w:tabs>
        <w:ind w:left="1134" w:right="-1134" w:hanging="1134"/>
      </w:pPr>
      <w:r>
        <w:t>43</w:t>
      </w:r>
      <w:r>
        <w:tab/>
        <w:t>1824</w:t>
      </w:r>
    </w:p>
    <w:p w:rsidR="00000000" w:rsidRDefault="00C653B4">
      <w:pPr>
        <w:tabs>
          <w:tab w:val="left" w:pos="1134"/>
        </w:tabs>
        <w:ind w:left="1134" w:right="-1134" w:hanging="1134"/>
      </w:pPr>
      <w:r>
        <w:br w:type="page"/>
        <w:t>30</w:t>
      </w:r>
      <w:r>
        <w:tab/>
        <w:t>Nr. 38/13</w:t>
      </w:r>
    </w:p>
    <w:p w:rsidR="00000000" w:rsidRDefault="00C653B4">
      <w:pPr>
        <w:tabs>
          <w:tab w:val="left" w:pos="1134"/>
        </w:tabs>
        <w:ind w:left="1134" w:right="-1134" w:hanging="1134"/>
      </w:pPr>
      <w:r>
        <w:t>30a</w:t>
      </w:r>
      <w:r>
        <w:tab/>
        <w:t>3813</w:t>
      </w:r>
    </w:p>
    <w:p w:rsidR="00000000" w:rsidRDefault="00C653B4">
      <w:pPr>
        <w:tabs>
          <w:tab w:val="left" w:pos="1134"/>
        </w:tabs>
        <w:ind w:left="1134" w:right="-1134" w:hanging="1134"/>
      </w:pPr>
      <w:r>
        <w:t>30z</w:t>
      </w:r>
      <w:r>
        <w:tab/>
        <w:t>D 12 Nr. 38/13</w:t>
      </w:r>
    </w:p>
    <w:p w:rsidR="00000000" w:rsidRDefault="00C653B4">
      <w:pPr>
        <w:tabs>
          <w:tab w:val="left" w:pos="1134"/>
        </w:tabs>
        <w:ind w:left="1134" w:right="-1134" w:hanging="1134"/>
      </w:pPr>
      <w:r>
        <w:t>40</w:t>
      </w:r>
      <w:r>
        <w:tab/>
      </w:r>
      <w:r>
        <w:rPr>
          <w:vanish/>
        </w:rPr>
        <w:t>p[</w:t>
      </w:r>
      <w:r>
        <w:t>Pullet</w:t>
      </w:r>
      <w:r>
        <w:rPr>
          <w:vanish/>
        </w:rPr>
        <w:t>]p</w:t>
      </w:r>
      <w:r>
        <w:t xml:space="preserve">. </w:t>
      </w:r>
      <w:r>
        <w:rPr>
          <w:vanish/>
        </w:rPr>
        <w:t>s[</w:t>
      </w:r>
      <w:r>
        <w:t>Subscription</w:t>
      </w:r>
      <w:r>
        <w:rPr>
          <w:vanish/>
        </w:rPr>
        <w:t>]s</w:t>
      </w:r>
    </w:p>
    <w:p w:rsidR="00000000" w:rsidRDefault="00C653B4">
      <w:pPr>
        <w:tabs>
          <w:tab w:val="left" w:pos="1134"/>
        </w:tabs>
        <w:ind w:left="1134" w:right="-1134" w:hanging="1134"/>
      </w:pPr>
      <w:r>
        <w:t>43</w:t>
      </w:r>
      <w:r>
        <w:tab/>
        <w:t>1818</w:t>
      </w:r>
    </w:p>
    <w:p w:rsidR="00000000" w:rsidRDefault="00C653B4">
      <w:pPr>
        <w:tabs>
          <w:tab w:val="left" w:pos="1134"/>
        </w:tabs>
        <w:ind w:left="1134" w:right="-1134" w:hanging="1134"/>
      </w:pPr>
      <w:r>
        <w:br w:type="page"/>
        <w:t>30</w:t>
      </w:r>
      <w:r>
        <w:tab/>
        <w:t>Nr. 38/32</w:t>
      </w:r>
    </w:p>
    <w:p w:rsidR="00000000" w:rsidRDefault="00C653B4">
      <w:pPr>
        <w:tabs>
          <w:tab w:val="left" w:pos="1134"/>
        </w:tabs>
        <w:ind w:left="1134" w:right="-1134" w:hanging="1134"/>
      </w:pPr>
      <w:r>
        <w:t>30a</w:t>
      </w:r>
      <w:r>
        <w:tab/>
        <w:t>3832</w:t>
      </w:r>
    </w:p>
    <w:p w:rsidR="00000000" w:rsidRDefault="00C653B4">
      <w:pPr>
        <w:tabs>
          <w:tab w:val="left" w:pos="1134"/>
        </w:tabs>
        <w:ind w:left="1134" w:right="-1134" w:hanging="1134"/>
      </w:pPr>
      <w:r>
        <w:t>30z</w:t>
      </w:r>
      <w:r>
        <w:tab/>
        <w:t>D 12 Nr. 38/32</w:t>
      </w:r>
    </w:p>
    <w:p w:rsidR="00000000" w:rsidRDefault="00C653B4">
      <w:pPr>
        <w:tabs>
          <w:tab w:val="left" w:pos="1134"/>
        </w:tabs>
        <w:ind w:left="1134" w:right="-1134" w:hanging="1134"/>
      </w:pPr>
      <w:r>
        <w:t>40</w:t>
      </w:r>
      <w:r>
        <w:tab/>
      </w:r>
      <w:r>
        <w:rPr>
          <w:vanish/>
        </w:rPr>
        <w:t>p[1{</w:t>
      </w:r>
      <w:r>
        <w:t>Rathgeber</w:t>
      </w:r>
      <w:r>
        <w:rPr>
          <w:vanish/>
        </w:rPr>
        <w:t>}</w:t>
      </w:r>
      <w:r>
        <w:t xml:space="preserve">, </w:t>
      </w:r>
      <w:r>
        <w:rPr>
          <w:vanish/>
        </w:rPr>
        <w:t>4{</w:t>
      </w:r>
      <w:r>
        <w:t>Dr.</w:t>
      </w:r>
      <w:r>
        <w:rPr>
          <w:vanish/>
        </w:rPr>
        <w:t>}]p</w:t>
      </w:r>
      <w:r>
        <w:t xml:space="preserve"> </w:t>
      </w:r>
      <w:r>
        <w:rPr>
          <w:vanish/>
        </w:rPr>
        <w:t>s[</w:t>
      </w:r>
      <w:r>
        <w:t>Schriften</w:t>
      </w:r>
      <w:r>
        <w:rPr>
          <w:vanish/>
        </w:rPr>
        <w:t>]s</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Nr. 38/36</w:t>
      </w:r>
    </w:p>
    <w:p w:rsidR="00000000" w:rsidRDefault="00C653B4">
      <w:pPr>
        <w:tabs>
          <w:tab w:val="left" w:pos="1134"/>
        </w:tabs>
        <w:ind w:left="1134" w:right="-1134" w:hanging="1134"/>
      </w:pPr>
      <w:r>
        <w:t>30a</w:t>
      </w:r>
      <w:r>
        <w:tab/>
        <w:t>3836</w:t>
      </w:r>
    </w:p>
    <w:p w:rsidR="00000000" w:rsidRDefault="00C653B4">
      <w:pPr>
        <w:tabs>
          <w:tab w:val="left" w:pos="1134"/>
        </w:tabs>
        <w:ind w:left="1134" w:right="-1134" w:hanging="1134"/>
      </w:pPr>
      <w:r>
        <w:t>30z</w:t>
      </w:r>
      <w:r>
        <w:tab/>
        <w:t>D 12 Nr. 38/36</w:t>
      </w:r>
    </w:p>
    <w:p w:rsidR="00000000" w:rsidRDefault="00C653B4">
      <w:pPr>
        <w:tabs>
          <w:tab w:val="left" w:pos="1134"/>
        </w:tabs>
        <w:ind w:left="1134" w:right="-1134" w:hanging="1134"/>
      </w:pPr>
      <w:r>
        <w:t>40</w:t>
      </w:r>
      <w:r>
        <w:tab/>
      </w:r>
      <w:r>
        <w:rPr>
          <w:vanish/>
        </w:rPr>
        <w:t>p[1{</w:t>
      </w:r>
      <w:r>
        <w:t>Rau</w:t>
      </w:r>
      <w:r>
        <w:rPr>
          <w:vanish/>
        </w:rPr>
        <w:t>}</w:t>
      </w:r>
      <w:r>
        <w:t xml:space="preserve">, </w:t>
      </w:r>
      <w:r>
        <w:rPr>
          <w:vanish/>
        </w:rPr>
        <w:t>4{</w:t>
      </w:r>
      <w:r>
        <w:t>Dr.</w:t>
      </w:r>
      <w:r>
        <w:rPr>
          <w:vanish/>
        </w:rPr>
        <w:t>}</w:t>
      </w:r>
      <w:r>
        <w:t xml:space="preserve"> </w:t>
      </w:r>
      <w:r>
        <w:rPr>
          <w:vanish/>
        </w:rPr>
        <w:t>7{</w:t>
      </w:r>
      <w:r>
        <w:t>Hofrat</w:t>
      </w:r>
      <w:r>
        <w:rPr>
          <w:vanish/>
        </w:rPr>
        <w:t>}</w:t>
      </w:r>
      <w:r>
        <w:t xml:space="preserve">. </w:t>
      </w:r>
      <w:r>
        <w:rPr>
          <w:vanish/>
        </w:rPr>
        <w:t>5{</w:t>
      </w:r>
      <w:r>
        <w:t>Physikus</w:t>
      </w:r>
      <w:r>
        <w:rPr>
          <w:vanish/>
        </w:rPr>
        <w:t>}</w:t>
      </w:r>
      <w:r>
        <w:t xml:space="preserve">. </w:t>
      </w:r>
      <w:r>
        <w:rPr>
          <w:vanish/>
        </w:rPr>
        <w:t>6{o[</w:t>
      </w:r>
      <w:r>
        <w:t>Gießen</w:t>
      </w:r>
      <w:r>
        <w:rPr>
          <w:vanish/>
        </w:rPr>
        <w:t>]o}]p</w:t>
      </w:r>
      <w:r>
        <w:t xml:space="preserve">. </w:t>
      </w:r>
      <w:r>
        <w:rPr>
          <w:vanish/>
        </w:rPr>
        <w:t>s[</w:t>
      </w:r>
      <w:r>
        <w:t>Schrift</w:t>
      </w:r>
      <w:r>
        <w:rPr>
          <w:vanish/>
        </w:rPr>
        <w:t>]s</w:t>
      </w:r>
    </w:p>
    <w:p w:rsidR="00000000" w:rsidRDefault="00C653B4">
      <w:pPr>
        <w:tabs>
          <w:tab w:val="left" w:pos="1134"/>
        </w:tabs>
        <w:ind w:left="1134" w:right="-1134" w:hanging="1134"/>
      </w:pPr>
      <w:r>
        <w:t>43</w:t>
      </w:r>
      <w:r>
        <w:tab/>
        <w:t>1833</w:t>
      </w:r>
    </w:p>
    <w:p w:rsidR="00000000" w:rsidRDefault="00C653B4">
      <w:pPr>
        <w:tabs>
          <w:tab w:val="left" w:pos="1134"/>
        </w:tabs>
        <w:ind w:left="1134" w:right="-1134" w:hanging="1134"/>
      </w:pPr>
      <w:r>
        <w:br w:type="page"/>
        <w:t>30</w:t>
      </w:r>
      <w:r>
        <w:tab/>
        <w:t>Nr. 38/39</w:t>
      </w:r>
    </w:p>
    <w:p w:rsidR="00000000" w:rsidRDefault="00C653B4">
      <w:pPr>
        <w:tabs>
          <w:tab w:val="left" w:pos="1134"/>
        </w:tabs>
        <w:ind w:left="1134" w:right="-1134" w:hanging="1134"/>
      </w:pPr>
      <w:r>
        <w:t>30a</w:t>
      </w:r>
      <w:r>
        <w:tab/>
        <w:t>3839</w:t>
      </w:r>
    </w:p>
    <w:p w:rsidR="00000000" w:rsidRDefault="00C653B4">
      <w:pPr>
        <w:tabs>
          <w:tab w:val="left" w:pos="1134"/>
        </w:tabs>
        <w:ind w:left="1134" w:right="-1134" w:hanging="1134"/>
      </w:pPr>
      <w:r>
        <w:t>30z</w:t>
      </w:r>
      <w:r>
        <w:tab/>
        <w:t>D 12 Nr. 38/39</w:t>
      </w:r>
    </w:p>
    <w:p w:rsidR="00000000" w:rsidRDefault="00C653B4">
      <w:pPr>
        <w:tabs>
          <w:tab w:val="left" w:pos="1134"/>
        </w:tabs>
        <w:ind w:left="1134" w:right="-1134" w:hanging="1134"/>
      </w:pPr>
      <w:r>
        <w:t>40</w:t>
      </w:r>
      <w:r>
        <w:tab/>
      </w:r>
      <w:r>
        <w:rPr>
          <w:vanish/>
        </w:rPr>
        <w:t>p[1{</w:t>
      </w:r>
      <w:r>
        <w:t>Ravenstein</w:t>
      </w:r>
      <w:r>
        <w:rPr>
          <w:vanish/>
        </w:rPr>
        <w:t>}</w:t>
      </w:r>
      <w:r>
        <w:t xml:space="preserve">, </w:t>
      </w:r>
      <w:r>
        <w:rPr>
          <w:vanish/>
        </w:rPr>
        <w:t>2{</w:t>
      </w:r>
      <w:r>
        <w:t>August</w:t>
      </w:r>
      <w:r>
        <w:rPr>
          <w:vanish/>
        </w:rPr>
        <w:t>}</w:t>
      </w:r>
      <w:r>
        <w:t xml:space="preserve">. </w:t>
      </w:r>
      <w:r>
        <w:rPr>
          <w:vanish/>
        </w:rPr>
        <w:t>6{o[</w:t>
      </w:r>
      <w:r>
        <w:t>Frankfurt</w:t>
      </w:r>
      <w:r>
        <w:rPr>
          <w:vanish/>
        </w:rPr>
        <w:t>]o}]p</w:t>
      </w:r>
      <w:r>
        <w:t xml:space="preserve">. </w:t>
      </w:r>
      <w:r>
        <w:rPr>
          <w:vanish/>
        </w:rPr>
        <w:t>s</w:t>
      </w:r>
      <w:r>
        <w:rPr>
          <w:vanish/>
        </w:rPr>
        <w:t>[</w:t>
      </w:r>
      <w:r>
        <w:t>Druckschrift</w:t>
      </w:r>
      <w:r>
        <w:rPr>
          <w:vanish/>
        </w:rPr>
        <w:t>]s</w:t>
      </w:r>
    </w:p>
    <w:p w:rsidR="00000000" w:rsidRDefault="00C653B4">
      <w:pPr>
        <w:tabs>
          <w:tab w:val="left" w:pos="1134"/>
        </w:tabs>
        <w:ind w:left="1134" w:right="-1134" w:hanging="1134"/>
      </w:pPr>
      <w:r>
        <w:t>43</w:t>
      </w:r>
      <w:r>
        <w:tab/>
        <w:t>1843</w:t>
      </w:r>
    </w:p>
    <w:p w:rsidR="00000000" w:rsidRDefault="00C653B4">
      <w:pPr>
        <w:tabs>
          <w:tab w:val="left" w:pos="1134"/>
        </w:tabs>
        <w:ind w:left="1134" w:right="-1134" w:hanging="1134"/>
      </w:pPr>
      <w:r>
        <w:br w:type="page"/>
        <w:t>30</w:t>
      </w:r>
      <w:r>
        <w:tab/>
        <w:t>Nr. 38/43</w:t>
      </w:r>
    </w:p>
    <w:p w:rsidR="00000000" w:rsidRDefault="00C653B4">
      <w:pPr>
        <w:tabs>
          <w:tab w:val="left" w:pos="1134"/>
        </w:tabs>
        <w:ind w:left="1134" w:right="-1134" w:hanging="1134"/>
      </w:pPr>
      <w:r>
        <w:t>30a</w:t>
      </w:r>
      <w:r>
        <w:tab/>
        <w:t>3843</w:t>
      </w:r>
    </w:p>
    <w:p w:rsidR="00000000" w:rsidRDefault="00C653B4">
      <w:pPr>
        <w:tabs>
          <w:tab w:val="left" w:pos="1134"/>
        </w:tabs>
        <w:ind w:left="1134" w:right="-1134" w:hanging="1134"/>
      </w:pPr>
      <w:r>
        <w:t>30z</w:t>
      </w:r>
      <w:r>
        <w:tab/>
        <w:t>D 12 Nr. 38/43</w:t>
      </w:r>
    </w:p>
    <w:p w:rsidR="00000000" w:rsidRDefault="00C653B4">
      <w:pPr>
        <w:tabs>
          <w:tab w:val="left" w:pos="1134"/>
        </w:tabs>
        <w:ind w:left="1134" w:right="-1134" w:hanging="1134"/>
      </w:pPr>
      <w:r>
        <w:t>40</w:t>
      </w:r>
      <w:r>
        <w:tab/>
      </w:r>
      <w:r>
        <w:rPr>
          <w:vanish/>
        </w:rPr>
        <w:t>p[1{</w:t>
      </w:r>
      <w:r>
        <w:t>Rechberg</w:t>
      </w:r>
      <w:r>
        <w:rPr>
          <w:vanish/>
        </w:rPr>
        <w:t>}</w:t>
      </w:r>
      <w:r>
        <w:t xml:space="preserve">, </w:t>
      </w:r>
      <w:r>
        <w:rPr>
          <w:vanish/>
        </w:rPr>
        <w:t>3{</w:t>
      </w:r>
      <w:r>
        <w:t>Graf</w:t>
      </w:r>
      <w:r>
        <w:rPr>
          <w:vanish/>
        </w:rPr>
        <w:t>}</w:t>
      </w:r>
      <w:r>
        <w:t xml:space="preserve"> </w:t>
      </w:r>
      <w:r>
        <w:rPr>
          <w:vanish/>
        </w:rPr>
        <w:t>8{</w:t>
      </w:r>
      <w:r>
        <w:t>v.</w:t>
      </w:r>
      <w:r>
        <w:rPr>
          <w:vanish/>
        </w:rPr>
        <w:t>}</w:t>
      </w:r>
      <w:r>
        <w:t xml:space="preserve"> </w:t>
      </w:r>
      <w:r>
        <w:rPr>
          <w:vanish/>
        </w:rPr>
        <w:t>6{o[</w:t>
      </w:r>
      <w:r>
        <w:t>München</w:t>
      </w:r>
      <w:r>
        <w:rPr>
          <w:vanish/>
        </w:rPr>
        <w:t>]o}]p</w:t>
      </w:r>
      <w:r>
        <w:t xml:space="preserve">. </w:t>
      </w:r>
      <w:r>
        <w:rPr>
          <w:vanish/>
        </w:rPr>
        <w:t>s[</w:t>
      </w:r>
      <w:r>
        <w:t>Histor. Prachtwerk</w:t>
      </w:r>
      <w:r>
        <w:rPr>
          <w:vanish/>
        </w:rPr>
        <w:t>]s</w:t>
      </w:r>
    </w:p>
    <w:p w:rsidR="00000000" w:rsidRDefault="00C653B4">
      <w:pPr>
        <w:tabs>
          <w:tab w:val="left" w:pos="1134"/>
        </w:tabs>
        <w:ind w:left="1134" w:right="-1134" w:hanging="1134"/>
      </w:pPr>
      <w:r>
        <w:t>43</w:t>
      </w:r>
      <w:r>
        <w:tab/>
        <w:t>1813</w:t>
      </w:r>
    </w:p>
    <w:p w:rsidR="00000000" w:rsidRDefault="00C653B4">
      <w:pPr>
        <w:tabs>
          <w:tab w:val="left" w:pos="1134"/>
        </w:tabs>
        <w:ind w:left="1134" w:right="-1134" w:hanging="1134"/>
      </w:pPr>
      <w:r>
        <w:br w:type="page"/>
        <w:t>30</w:t>
      </w:r>
      <w:r>
        <w:tab/>
        <w:t>Nr. 38/49</w:t>
      </w:r>
    </w:p>
    <w:p w:rsidR="00000000" w:rsidRDefault="00C653B4">
      <w:pPr>
        <w:tabs>
          <w:tab w:val="left" w:pos="1134"/>
        </w:tabs>
        <w:ind w:left="1134" w:right="-1134" w:hanging="1134"/>
      </w:pPr>
      <w:r>
        <w:t>30a</w:t>
      </w:r>
      <w:r>
        <w:tab/>
        <w:t>3849</w:t>
      </w:r>
    </w:p>
    <w:p w:rsidR="00000000" w:rsidRDefault="00C653B4">
      <w:pPr>
        <w:tabs>
          <w:tab w:val="left" w:pos="1134"/>
        </w:tabs>
        <w:ind w:left="1134" w:right="-1134" w:hanging="1134"/>
      </w:pPr>
      <w:r>
        <w:t>30z</w:t>
      </w:r>
      <w:r>
        <w:tab/>
        <w:t>D 12 Nr. 38/49</w:t>
      </w:r>
    </w:p>
    <w:p w:rsidR="00000000" w:rsidRDefault="00C653B4">
      <w:pPr>
        <w:tabs>
          <w:tab w:val="left" w:pos="1134"/>
        </w:tabs>
        <w:ind w:left="1134" w:right="-1134" w:hanging="1134"/>
      </w:pPr>
      <w:r>
        <w:t>40</w:t>
      </w:r>
      <w:r>
        <w:tab/>
      </w:r>
      <w:r>
        <w:rPr>
          <w:vanish/>
        </w:rPr>
        <w:t>p[1{</w:t>
      </w:r>
      <w:r>
        <w:t>Rehm</w:t>
      </w:r>
      <w:r>
        <w:rPr>
          <w:vanish/>
        </w:rPr>
        <w:t>}</w:t>
      </w:r>
      <w:r>
        <w:t xml:space="preserve">, </w:t>
      </w:r>
      <w:r>
        <w:rPr>
          <w:vanish/>
        </w:rPr>
        <w:t>4{</w:t>
      </w:r>
      <w:r>
        <w:t>Professor der Geschichte</w:t>
      </w:r>
      <w:r>
        <w:rPr>
          <w:vanish/>
        </w:rPr>
        <w:t>}</w:t>
      </w:r>
      <w:r>
        <w:t xml:space="preserve">, </w:t>
      </w:r>
      <w:r>
        <w:rPr>
          <w:vanish/>
        </w:rPr>
        <w:t>6{o[</w:t>
      </w:r>
      <w:r>
        <w:t>Marburg</w:t>
      </w:r>
      <w:r>
        <w:rPr>
          <w:vanish/>
        </w:rPr>
        <w:t>]o}]p</w:t>
      </w:r>
      <w:r>
        <w:t xml:space="preserve">. </w:t>
      </w:r>
      <w:r>
        <w:rPr>
          <w:vanish/>
        </w:rPr>
        <w:t>s[</w:t>
      </w:r>
      <w:r>
        <w:t>Handbuch</w:t>
      </w:r>
      <w:r>
        <w:rPr>
          <w:vanish/>
        </w:rPr>
        <w:t>]s</w:t>
      </w:r>
    </w:p>
    <w:p w:rsidR="00000000" w:rsidRDefault="00C653B4">
      <w:pPr>
        <w:tabs>
          <w:tab w:val="left" w:pos="1134"/>
        </w:tabs>
        <w:ind w:left="1134" w:right="-1134" w:hanging="1134"/>
      </w:pPr>
      <w:r>
        <w:t>43</w:t>
      </w:r>
      <w:r>
        <w:tab/>
        <w:t>1845</w:t>
      </w:r>
    </w:p>
    <w:p w:rsidR="00000000" w:rsidRDefault="00C653B4">
      <w:pPr>
        <w:tabs>
          <w:tab w:val="left" w:pos="1134"/>
        </w:tabs>
        <w:ind w:left="1134" w:right="-1134" w:hanging="1134"/>
      </w:pPr>
      <w:r>
        <w:br w:type="page"/>
        <w:t>30</w:t>
      </w:r>
      <w:r>
        <w:tab/>
        <w:t>Nr. 39/7</w:t>
      </w:r>
    </w:p>
    <w:p w:rsidR="00000000" w:rsidRDefault="00C653B4">
      <w:pPr>
        <w:tabs>
          <w:tab w:val="left" w:pos="1134"/>
        </w:tabs>
        <w:ind w:left="1134" w:right="-1134" w:hanging="1134"/>
      </w:pPr>
      <w:r>
        <w:t>30a</w:t>
      </w:r>
      <w:r>
        <w:tab/>
        <w:t>3907</w:t>
      </w:r>
    </w:p>
    <w:p w:rsidR="00000000" w:rsidRDefault="00C653B4">
      <w:pPr>
        <w:tabs>
          <w:tab w:val="left" w:pos="1134"/>
        </w:tabs>
        <w:ind w:left="1134" w:right="-1134" w:hanging="1134"/>
      </w:pPr>
      <w:r>
        <w:t>30z</w:t>
      </w:r>
      <w:r>
        <w:tab/>
        <w:t>D 12 Nr. 39/7</w:t>
      </w:r>
    </w:p>
    <w:p w:rsidR="00000000" w:rsidRDefault="00C653B4">
      <w:pPr>
        <w:tabs>
          <w:tab w:val="left" w:pos="1134"/>
        </w:tabs>
        <w:ind w:left="1134" w:right="-1134" w:hanging="1134"/>
      </w:pPr>
      <w:r>
        <w:t>40</w:t>
      </w:r>
      <w:r>
        <w:tab/>
      </w:r>
      <w:r>
        <w:rPr>
          <w:vanish/>
        </w:rPr>
        <w:t>p[1{</w:t>
      </w:r>
      <w:r>
        <w:t>Reis</w:t>
      </w:r>
      <w:r>
        <w:rPr>
          <w:vanish/>
        </w:rPr>
        <w:t>}</w:t>
      </w:r>
      <w:r>
        <w:t xml:space="preserve">, </w:t>
      </w:r>
      <w:r>
        <w:rPr>
          <w:vanish/>
        </w:rPr>
        <w:t>4{</w:t>
      </w:r>
      <w:r>
        <w:t>Dr.</w:t>
      </w:r>
      <w:r>
        <w:rPr>
          <w:vanish/>
        </w:rPr>
        <w:t>}</w:t>
      </w:r>
      <w:r>
        <w:t xml:space="preserve"> </w:t>
      </w:r>
      <w:r>
        <w:rPr>
          <w:vanish/>
        </w:rPr>
        <w:t>2{</w:t>
      </w:r>
      <w:r>
        <w:t>Eduard</w:t>
      </w:r>
      <w:r>
        <w:rPr>
          <w:vanish/>
        </w:rPr>
        <w:t>}</w:t>
      </w:r>
      <w:r>
        <w:t xml:space="preserve">. </w:t>
      </w:r>
      <w:r>
        <w:rPr>
          <w:vanish/>
        </w:rPr>
        <w:t>5{</w:t>
      </w:r>
      <w:r>
        <w:t xml:space="preserve">Redakteur des </w:t>
      </w:r>
      <w:r>
        <w:rPr>
          <w:vanish/>
        </w:rPr>
        <w:t>t[</w:t>
      </w:r>
      <w:r>
        <w:t>Rheinischen Telegraphen</w:t>
      </w:r>
      <w:r>
        <w:rPr>
          <w:vanish/>
        </w:rPr>
        <w:t>]t}]p</w:t>
      </w:r>
    </w:p>
    <w:p w:rsidR="00000000" w:rsidRDefault="00C653B4">
      <w:pPr>
        <w:tabs>
          <w:tab w:val="left" w:pos="1134"/>
        </w:tabs>
        <w:ind w:left="1134" w:right="-1134" w:hanging="1134"/>
      </w:pPr>
      <w:r>
        <w:t>43</w:t>
      </w:r>
      <w:r>
        <w:tab/>
        <w:t>1840 ; 1842 ; 1848</w:t>
      </w:r>
    </w:p>
    <w:p w:rsidR="00000000" w:rsidRDefault="00C653B4">
      <w:pPr>
        <w:tabs>
          <w:tab w:val="left" w:pos="1134"/>
        </w:tabs>
        <w:ind w:left="1134" w:right="-1134" w:hanging="1134"/>
      </w:pPr>
      <w:r>
        <w:br w:type="page"/>
        <w:t>30</w:t>
      </w:r>
      <w:r>
        <w:tab/>
        <w:t>Nr. 39/9</w:t>
      </w:r>
    </w:p>
    <w:p w:rsidR="00000000" w:rsidRDefault="00C653B4">
      <w:pPr>
        <w:tabs>
          <w:tab w:val="left" w:pos="1134"/>
        </w:tabs>
        <w:ind w:left="1134" w:right="-1134" w:hanging="1134"/>
      </w:pPr>
      <w:r>
        <w:t>30a</w:t>
      </w:r>
      <w:r>
        <w:tab/>
        <w:t>3909</w:t>
      </w:r>
    </w:p>
    <w:p w:rsidR="00000000" w:rsidRDefault="00C653B4">
      <w:pPr>
        <w:tabs>
          <w:tab w:val="left" w:pos="1134"/>
        </w:tabs>
        <w:ind w:left="1134" w:right="-1134" w:hanging="1134"/>
      </w:pPr>
      <w:r>
        <w:t>30z</w:t>
      </w:r>
      <w:r>
        <w:tab/>
        <w:t>D 12 Nr. 39/9</w:t>
      </w:r>
    </w:p>
    <w:p w:rsidR="00000000" w:rsidRDefault="00C653B4">
      <w:pPr>
        <w:tabs>
          <w:tab w:val="left" w:pos="1134"/>
        </w:tabs>
        <w:ind w:left="1134" w:right="-1134" w:hanging="1134"/>
      </w:pPr>
      <w:r>
        <w:t>40</w:t>
      </w:r>
      <w:r>
        <w:tab/>
      </w:r>
      <w:r>
        <w:rPr>
          <w:vanish/>
        </w:rPr>
        <w:t>p[1{</w:t>
      </w:r>
      <w:r>
        <w:t>Renard</w:t>
      </w:r>
      <w:r>
        <w:rPr>
          <w:vanish/>
        </w:rPr>
        <w:t>}</w:t>
      </w:r>
      <w:r>
        <w:t xml:space="preserve">, </w:t>
      </w:r>
      <w:r>
        <w:rPr>
          <w:vanish/>
        </w:rPr>
        <w:t>4{</w:t>
      </w:r>
      <w:r>
        <w:t>Dr.</w:t>
      </w:r>
      <w:r>
        <w:rPr>
          <w:vanish/>
        </w:rPr>
        <w:t>}</w:t>
      </w:r>
      <w:r>
        <w:t xml:space="preserve"> </w:t>
      </w:r>
      <w:r>
        <w:rPr>
          <w:vanish/>
        </w:rPr>
        <w:t>6{o[</w:t>
      </w:r>
      <w:r>
        <w:t>Mainz</w:t>
      </w:r>
      <w:r>
        <w:rPr>
          <w:vanish/>
        </w:rPr>
        <w:t>]o}]p</w:t>
      </w:r>
      <w:r>
        <w:t xml:space="preserve">. </w:t>
      </w:r>
      <w:r>
        <w:rPr>
          <w:vanish/>
        </w:rPr>
        <w:t>t[</w:t>
      </w:r>
      <w:r>
        <w:t>Entomographie de la</w:t>
      </w:r>
      <w:r>
        <w:t xml:space="preserve"> Russie</w:t>
      </w:r>
      <w:r>
        <w:rPr>
          <w:vanish/>
        </w:rPr>
        <w:t>]t</w:t>
      </w:r>
    </w:p>
    <w:p w:rsidR="00000000" w:rsidRDefault="00C653B4">
      <w:pPr>
        <w:tabs>
          <w:tab w:val="left" w:pos="1134"/>
        </w:tabs>
        <w:ind w:left="1134" w:right="-1134" w:hanging="1134"/>
      </w:pPr>
      <w:r>
        <w:t>43</w:t>
      </w:r>
      <w:r>
        <w:tab/>
        <w:t>1824</w:t>
      </w:r>
    </w:p>
    <w:p w:rsidR="00000000" w:rsidRDefault="00C653B4">
      <w:pPr>
        <w:tabs>
          <w:tab w:val="left" w:pos="1134"/>
        </w:tabs>
        <w:ind w:left="1134" w:right="-1134" w:hanging="1134"/>
      </w:pPr>
      <w:r>
        <w:br w:type="page"/>
        <w:t>30</w:t>
      </w:r>
      <w:r>
        <w:tab/>
        <w:t>Nr. 39/30</w:t>
      </w:r>
    </w:p>
    <w:p w:rsidR="00000000" w:rsidRDefault="00C653B4">
      <w:pPr>
        <w:tabs>
          <w:tab w:val="left" w:pos="1134"/>
        </w:tabs>
        <w:ind w:left="1134" w:right="-1134" w:hanging="1134"/>
      </w:pPr>
      <w:r>
        <w:t>30a</w:t>
      </w:r>
      <w:r>
        <w:tab/>
        <w:t>3930</w:t>
      </w:r>
    </w:p>
    <w:p w:rsidR="00000000" w:rsidRDefault="00C653B4">
      <w:pPr>
        <w:tabs>
          <w:tab w:val="left" w:pos="1134"/>
        </w:tabs>
        <w:ind w:left="1134" w:right="-1134" w:hanging="1134"/>
      </w:pPr>
      <w:r>
        <w:t>30z</w:t>
      </w:r>
      <w:r>
        <w:tab/>
        <w:t>D 12 Nr. 39/30</w:t>
      </w:r>
    </w:p>
    <w:p w:rsidR="00000000" w:rsidRDefault="00C653B4">
      <w:pPr>
        <w:tabs>
          <w:tab w:val="left" w:pos="1134"/>
        </w:tabs>
        <w:ind w:left="1134" w:right="-1134" w:hanging="1134"/>
      </w:pPr>
      <w:r>
        <w:t>40</w:t>
      </w:r>
      <w:r>
        <w:tab/>
      </w:r>
      <w:r>
        <w:rPr>
          <w:vanish/>
        </w:rPr>
        <w:t>s[2{p[</w:t>
      </w:r>
      <w:r>
        <w:t>Riedesel</w:t>
      </w:r>
      <w:r>
        <w:rPr>
          <w:vanish/>
        </w:rPr>
        <w:t>]p</w:t>
      </w:r>
      <w:r>
        <w:t>sche</w:t>
      </w:r>
      <w:r>
        <w:rPr>
          <w:vanish/>
        </w:rPr>
        <w:t>}</w:t>
      </w:r>
      <w:r>
        <w:t xml:space="preserve"> </w:t>
      </w:r>
      <w:r>
        <w:rPr>
          <w:vanish/>
        </w:rPr>
        <w:t>1{</w:t>
      </w:r>
      <w:r>
        <w:t>Bücher</w:t>
      </w:r>
      <w:r>
        <w:rPr>
          <w:vanish/>
        </w:rPr>
        <w:t>}]s</w:t>
      </w:r>
      <w:r>
        <w:t xml:space="preserve">. Kauf für die </w:t>
      </w:r>
      <w:r>
        <w:rPr>
          <w:vanish/>
        </w:rPr>
        <w:t>s[</w:t>
      </w:r>
      <w:r>
        <w:t>Bibliothek</w:t>
      </w:r>
      <w:r>
        <w:rPr>
          <w:vanish/>
        </w:rPr>
        <w:t>]s</w:t>
      </w:r>
      <w:r>
        <w:t xml:space="preserve"> des Erbprinzen</w:t>
      </w:r>
    </w:p>
    <w:p w:rsidR="00000000" w:rsidRDefault="00C653B4">
      <w:pPr>
        <w:tabs>
          <w:tab w:val="left" w:pos="1134"/>
        </w:tabs>
        <w:ind w:left="1134" w:right="-1134" w:hanging="1134"/>
      </w:pPr>
      <w:r>
        <w:t>43</w:t>
      </w:r>
      <w:r>
        <w:tab/>
        <w:t>1787</w:t>
      </w:r>
    </w:p>
    <w:p w:rsidR="00000000" w:rsidRDefault="00C653B4">
      <w:pPr>
        <w:tabs>
          <w:tab w:val="left" w:pos="1134"/>
        </w:tabs>
        <w:ind w:left="1134" w:right="-1134" w:hanging="1134"/>
      </w:pPr>
      <w:r>
        <w:br w:type="page"/>
        <w:t>30</w:t>
      </w:r>
      <w:r>
        <w:tab/>
        <w:t>Nr. 39/35</w:t>
      </w:r>
    </w:p>
    <w:p w:rsidR="00000000" w:rsidRDefault="00C653B4">
      <w:pPr>
        <w:tabs>
          <w:tab w:val="left" w:pos="1134"/>
        </w:tabs>
        <w:ind w:left="1134" w:right="-1134" w:hanging="1134"/>
      </w:pPr>
      <w:r>
        <w:t>30a</w:t>
      </w:r>
      <w:r>
        <w:tab/>
        <w:t>3935</w:t>
      </w:r>
    </w:p>
    <w:p w:rsidR="00000000" w:rsidRDefault="00C653B4">
      <w:pPr>
        <w:tabs>
          <w:tab w:val="left" w:pos="1134"/>
        </w:tabs>
        <w:ind w:left="1134" w:right="-1134" w:hanging="1134"/>
      </w:pPr>
      <w:r>
        <w:t>30z</w:t>
      </w:r>
      <w:r>
        <w:tab/>
        <w:t>D 12 Nr. 39/35</w:t>
      </w:r>
    </w:p>
    <w:p w:rsidR="00000000" w:rsidRDefault="00C653B4">
      <w:pPr>
        <w:tabs>
          <w:tab w:val="left" w:pos="1134"/>
        </w:tabs>
        <w:ind w:left="1134" w:right="-1134" w:hanging="1134"/>
      </w:pPr>
      <w:r>
        <w:t>40</w:t>
      </w:r>
      <w:r>
        <w:tab/>
      </w:r>
      <w:r>
        <w:rPr>
          <w:vanish/>
        </w:rPr>
        <w:t>p[1{</w:t>
      </w:r>
      <w:r>
        <w:t>Riffel</w:t>
      </w:r>
      <w:r>
        <w:rPr>
          <w:vanish/>
        </w:rPr>
        <w:t>}</w:t>
      </w:r>
      <w:r>
        <w:t xml:space="preserve">, </w:t>
      </w:r>
      <w:r>
        <w:rPr>
          <w:vanish/>
        </w:rPr>
        <w:t>4{</w:t>
      </w:r>
      <w:r>
        <w:t>Professor</w:t>
      </w:r>
      <w:r>
        <w:rPr>
          <w:vanish/>
        </w:rPr>
        <w:t>}</w:t>
      </w:r>
      <w:r>
        <w:t xml:space="preserve">, </w:t>
      </w:r>
      <w:r>
        <w:rPr>
          <w:vanish/>
        </w:rPr>
        <w:t>5{</w:t>
      </w:r>
      <w:r>
        <w:t>Pfarrer</w:t>
      </w:r>
      <w:r>
        <w:rPr>
          <w:vanish/>
        </w:rPr>
        <w:t>}</w:t>
      </w:r>
      <w:r>
        <w:t xml:space="preserve"> </w:t>
      </w:r>
      <w:r>
        <w:rPr>
          <w:vanish/>
        </w:rPr>
        <w:t>6{o[</w:t>
      </w:r>
      <w:r>
        <w:t>Gießen</w:t>
      </w:r>
      <w:r>
        <w:rPr>
          <w:vanish/>
        </w:rPr>
        <w:t>]o}]p</w:t>
      </w:r>
      <w:r>
        <w:t xml:space="preserve">. </w:t>
      </w:r>
      <w:r>
        <w:rPr>
          <w:vanish/>
        </w:rPr>
        <w:t>s[</w:t>
      </w:r>
      <w:r>
        <w:t>Literarischer Versuch</w:t>
      </w:r>
      <w:r>
        <w:rPr>
          <w:vanish/>
        </w:rPr>
        <w:t>]s</w:t>
      </w:r>
    </w:p>
    <w:p w:rsidR="00000000" w:rsidRDefault="00C653B4">
      <w:pPr>
        <w:tabs>
          <w:tab w:val="left" w:pos="1134"/>
        </w:tabs>
        <w:ind w:left="1134" w:right="-1134" w:hanging="1134"/>
      </w:pPr>
      <w:r>
        <w:t>43</w:t>
      </w:r>
      <w:r>
        <w:tab/>
        <w:t>1836</w:t>
      </w:r>
    </w:p>
    <w:p w:rsidR="00000000" w:rsidRDefault="00C653B4">
      <w:pPr>
        <w:tabs>
          <w:tab w:val="left" w:pos="1134"/>
        </w:tabs>
        <w:ind w:left="1134" w:right="-1134" w:hanging="1134"/>
      </w:pPr>
      <w:r>
        <w:br w:type="page"/>
        <w:t>30</w:t>
      </w:r>
      <w:r>
        <w:tab/>
        <w:t>Nr. 39/36</w:t>
      </w:r>
    </w:p>
    <w:p w:rsidR="00000000" w:rsidRDefault="00C653B4">
      <w:pPr>
        <w:tabs>
          <w:tab w:val="left" w:pos="1134"/>
        </w:tabs>
        <w:ind w:left="1134" w:right="-1134" w:hanging="1134"/>
      </w:pPr>
      <w:r>
        <w:t>30a</w:t>
      </w:r>
      <w:r>
        <w:tab/>
        <w:t>3936</w:t>
      </w:r>
    </w:p>
    <w:p w:rsidR="00000000" w:rsidRDefault="00C653B4">
      <w:pPr>
        <w:tabs>
          <w:tab w:val="left" w:pos="1134"/>
        </w:tabs>
        <w:ind w:left="1134" w:right="-1134" w:hanging="1134"/>
      </w:pPr>
      <w:r>
        <w:t>30z</w:t>
      </w:r>
      <w:r>
        <w:tab/>
        <w:t>D 12 Nr. 39/36</w:t>
      </w:r>
    </w:p>
    <w:p w:rsidR="00000000" w:rsidRDefault="00C653B4">
      <w:pPr>
        <w:tabs>
          <w:tab w:val="left" w:pos="1134"/>
        </w:tabs>
        <w:ind w:left="1134" w:right="-1134" w:hanging="1134"/>
      </w:pPr>
      <w:r>
        <w:t>40</w:t>
      </w:r>
      <w:r>
        <w:tab/>
      </w:r>
      <w:r>
        <w:rPr>
          <w:vanish/>
        </w:rPr>
        <w:t>p[1{</w:t>
      </w:r>
      <w:r>
        <w:t>Rigel</w:t>
      </w:r>
      <w:r>
        <w:rPr>
          <w:vanish/>
        </w:rPr>
        <w:t>}</w:t>
      </w:r>
      <w:r>
        <w:t xml:space="preserve">, </w:t>
      </w:r>
      <w:r>
        <w:rPr>
          <w:vanish/>
        </w:rPr>
        <w:t>5{</w:t>
      </w:r>
      <w:r>
        <w:t>Badischer Offizier</w:t>
      </w:r>
      <w:r>
        <w:rPr>
          <w:vanish/>
        </w:rPr>
        <w:t>}]p</w:t>
      </w:r>
      <w:r>
        <w:t xml:space="preserve">. </w:t>
      </w:r>
      <w:r>
        <w:rPr>
          <w:vanish/>
        </w:rPr>
        <w:t>s[</w:t>
      </w:r>
      <w:r>
        <w:t>Schriften</w:t>
      </w:r>
      <w:r>
        <w:rPr>
          <w:vanish/>
        </w:rPr>
        <w:t>]s</w:t>
      </w:r>
    </w:p>
    <w:p w:rsidR="00000000" w:rsidRDefault="00C653B4">
      <w:pPr>
        <w:tabs>
          <w:tab w:val="left" w:pos="1134"/>
        </w:tabs>
        <w:ind w:left="1134" w:right="-1134" w:hanging="1134"/>
      </w:pPr>
      <w:r>
        <w:t>43</w:t>
      </w:r>
      <w:r>
        <w:tab/>
        <w:t>1821 - 1842</w:t>
      </w:r>
    </w:p>
    <w:p w:rsidR="00000000" w:rsidRDefault="00C653B4">
      <w:pPr>
        <w:tabs>
          <w:tab w:val="left" w:pos="1134"/>
        </w:tabs>
        <w:ind w:left="1134" w:right="-1134" w:hanging="1134"/>
      </w:pPr>
      <w:r>
        <w:br w:type="page"/>
        <w:t>30</w:t>
      </w:r>
      <w:r>
        <w:tab/>
        <w:t>Nr. 39/38</w:t>
      </w:r>
    </w:p>
    <w:p w:rsidR="00000000" w:rsidRDefault="00C653B4">
      <w:pPr>
        <w:tabs>
          <w:tab w:val="left" w:pos="1134"/>
        </w:tabs>
        <w:ind w:left="1134" w:right="-1134" w:hanging="1134"/>
      </w:pPr>
      <w:r>
        <w:t>30a</w:t>
      </w:r>
      <w:r>
        <w:tab/>
        <w:t>3938</w:t>
      </w:r>
    </w:p>
    <w:p w:rsidR="00000000" w:rsidRDefault="00C653B4">
      <w:pPr>
        <w:tabs>
          <w:tab w:val="left" w:pos="1134"/>
        </w:tabs>
        <w:ind w:left="1134" w:right="-1134" w:hanging="1134"/>
      </w:pPr>
      <w:r>
        <w:t>30z</w:t>
      </w:r>
      <w:r>
        <w:tab/>
        <w:t>D 12 Nr. 39/38</w:t>
      </w:r>
    </w:p>
    <w:p w:rsidR="00000000" w:rsidRDefault="00C653B4">
      <w:pPr>
        <w:tabs>
          <w:tab w:val="left" w:pos="1134"/>
        </w:tabs>
        <w:ind w:left="1134" w:right="-1134" w:hanging="1134"/>
      </w:pPr>
      <w:r>
        <w:t>40</w:t>
      </w:r>
      <w:r>
        <w:tab/>
      </w:r>
      <w:r>
        <w:rPr>
          <w:vanish/>
        </w:rPr>
        <w:t>p[1{</w:t>
      </w:r>
      <w:r>
        <w:t>Ring</w:t>
      </w:r>
      <w:r>
        <w:rPr>
          <w:vanish/>
        </w:rPr>
        <w:t>}</w:t>
      </w:r>
      <w:r>
        <w:t xml:space="preserve">, </w:t>
      </w:r>
      <w:r>
        <w:rPr>
          <w:vanish/>
        </w:rPr>
        <w:t>2{</w:t>
      </w:r>
      <w:r>
        <w:t>Maximilian</w:t>
      </w:r>
      <w:r>
        <w:rPr>
          <w:vanish/>
        </w:rPr>
        <w:t>}</w:t>
      </w:r>
      <w:r>
        <w:t xml:space="preserve"> </w:t>
      </w:r>
      <w:r>
        <w:rPr>
          <w:vanish/>
        </w:rPr>
        <w:t>8{</w:t>
      </w:r>
      <w:r>
        <w:t>v.</w:t>
      </w:r>
      <w:r>
        <w:rPr>
          <w:vanish/>
        </w:rPr>
        <w:t>}</w:t>
      </w:r>
      <w:r>
        <w:t xml:space="preserve"> </w:t>
      </w:r>
      <w:r>
        <w:rPr>
          <w:vanish/>
        </w:rPr>
        <w:t>6{o[</w:t>
      </w:r>
      <w:r>
        <w:t>Straßburg</w:t>
      </w:r>
      <w:r>
        <w:rPr>
          <w:vanish/>
        </w:rPr>
        <w:t>]o}]p</w:t>
      </w:r>
      <w:r>
        <w:t xml:space="preserve">. </w:t>
      </w:r>
      <w:r>
        <w:rPr>
          <w:vanish/>
        </w:rPr>
        <w:t>s[</w:t>
      </w:r>
      <w:r>
        <w:t>Bibliothek</w:t>
      </w:r>
      <w:r>
        <w:rPr>
          <w:vanish/>
        </w:rPr>
        <w:t>]s</w:t>
      </w:r>
    </w:p>
    <w:p w:rsidR="00000000" w:rsidRDefault="00C653B4">
      <w:pPr>
        <w:tabs>
          <w:tab w:val="left" w:pos="1134"/>
        </w:tabs>
        <w:ind w:left="1134" w:right="-1134" w:hanging="1134"/>
      </w:pPr>
      <w:r>
        <w:t>43</w:t>
      </w:r>
      <w:r>
        <w:tab/>
        <w:t>1832</w:t>
      </w:r>
    </w:p>
    <w:p w:rsidR="00000000" w:rsidRDefault="00C653B4">
      <w:pPr>
        <w:tabs>
          <w:tab w:val="left" w:pos="1134"/>
        </w:tabs>
        <w:ind w:left="1134" w:right="-1134" w:hanging="1134"/>
      </w:pPr>
      <w:r>
        <w:br w:type="page"/>
        <w:t>30</w:t>
      </w:r>
      <w:r>
        <w:tab/>
        <w:t>Nr. 39/45</w:t>
      </w:r>
    </w:p>
    <w:p w:rsidR="00000000" w:rsidRDefault="00C653B4">
      <w:pPr>
        <w:tabs>
          <w:tab w:val="left" w:pos="1134"/>
        </w:tabs>
        <w:ind w:left="1134" w:right="-1134" w:hanging="1134"/>
      </w:pPr>
      <w:r>
        <w:t>30a</w:t>
      </w:r>
      <w:r>
        <w:tab/>
        <w:t>3945</w:t>
      </w:r>
    </w:p>
    <w:p w:rsidR="00000000" w:rsidRDefault="00C653B4">
      <w:pPr>
        <w:tabs>
          <w:tab w:val="left" w:pos="1134"/>
        </w:tabs>
        <w:ind w:left="1134" w:right="-1134" w:hanging="1134"/>
      </w:pPr>
      <w:r>
        <w:t>30z</w:t>
      </w:r>
      <w:r>
        <w:tab/>
        <w:t>D 12 Nr. 39/45</w:t>
      </w:r>
    </w:p>
    <w:p w:rsidR="00000000" w:rsidRDefault="00C653B4">
      <w:pPr>
        <w:tabs>
          <w:tab w:val="left" w:pos="1134"/>
        </w:tabs>
        <w:ind w:left="1134" w:right="-1134" w:hanging="1134"/>
      </w:pPr>
      <w:r>
        <w:t>40</w:t>
      </w:r>
      <w:r>
        <w:tab/>
      </w:r>
      <w:r>
        <w:rPr>
          <w:vanish/>
        </w:rPr>
        <w:t>p[1{</w:t>
      </w:r>
      <w:r>
        <w:t>Rochlitz</w:t>
      </w:r>
      <w:r>
        <w:rPr>
          <w:vanish/>
        </w:rPr>
        <w:t>}</w:t>
      </w:r>
      <w:r>
        <w:t xml:space="preserve">, </w:t>
      </w:r>
      <w:r>
        <w:rPr>
          <w:vanish/>
        </w:rPr>
        <w:t>6{o[</w:t>
      </w:r>
      <w:r>
        <w:t>Leipzig</w:t>
      </w:r>
      <w:r>
        <w:rPr>
          <w:vanish/>
        </w:rPr>
        <w:t>]o}]p</w:t>
      </w:r>
      <w:r>
        <w:t xml:space="preserve">. </w:t>
      </w:r>
      <w:r>
        <w:rPr>
          <w:vanish/>
        </w:rPr>
        <w:t>s[</w:t>
      </w:r>
      <w:r>
        <w:t>Buch</w:t>
      </w:r>
      <w:r>
        <w:rPr>
          <w:vanish/>
        </w:rPr>
        <w:t>]s</w:t>
      </w:r>
    </w:p>
    <w:p w:rsidR="00000000" w:rsidRDefault="00C653B4">
      <w:pPr>
        <w:tabs>
          <w:tab w:val="left" w:pos="1134"/>
        </w:tabs>
        <w:ind w:left="1134" w:right="-1134" w:hanging="1134"/>
      </w:pPr>
      <w:r>
        <w:t>43</w:t>
      </w:r>
      <w:r>
        <w:tab/>
        <w:t>1828</w:t>
      </w:r>
    </w:p>
    <w:p w:rsidR="00000000" w:rsidRDefault="00C653B4">
      <w:pPr>
        <w:tabs>
          <w:tab w:val="left" w:pos="1134"/>
        </w:tabs>
        <w:ind w:left="1134" w:right="-1134" w:hanging="1134"/>
      </w:pPr>
      <w:r>
        <w:br w:type="page"/>
        <w:t>30</w:t>
      </w:r>
      <w:r>
        <w:tab/>
        <w:t>Nr. 39/60</w:t>
      </w:r>
    </w:p>
    <w:p w:rsidR="00000000" w:rsidRDefault="00C653B4">
      <w:pPr>
        <w:tabs>
          <w:tab w:val="left" w:pos="1134"/>
        </w:tabs>
        <w:ind w:left="1134" w:right="-1134" w:hanging="1134"/>
      </w:pPr>
      <w:r>
        <w:t>30a</w:t>
      </w:r>
      <w:r>
        <w:tab/>
        <w:t>3960</w:t>
      </w:r>
    </w:p>
    <w:p w:rsidR="00000000" w:rsidRDefault="00C653B4">
      <w:pPr>
        <w:tabs>
          <w:tab w:val="left" w:pos="1134"/>
        </w:tabs>
        <w:ind w:left="1134" w:right="-1134" w:hanging="1134"/>
      </w:pPr>
      <w:r>
        <w:t>30z</w:t>
      </w:r>
      <w:r>
        <w:tab/>
        <w:t>D 12 Nr. 39/60</w:t>
      </w:r>
    </w:p>
    <w:p w:rsidR="00000000" w:rsidRDefault="00C653B4">
      <w:pPr>
        <w:tabs>
          <w:tab w:val="left" w:pos="1134"/>
        </w:tabs>
        <w:ind w:left="1134" w:right="-1134" w:hanging="1134"/>
      </w:pPr>
      <w:r>
        <w:t>40</w:t>
      </w:r>
      <w:r>
        <w:tab/>
      </w:r>
      <w:r>
        <w:rPr>
          <w:vanish/>
        </w:rPr>
        <w:t>p[1{</w:t>
      </w:r>
      <w:r>
        <w:t>Roschütz</w:t>
      </w:r>
      <w:r>
        <w:rPr>
          <w:vanish/>
        </w:rPr>
        <w:t>}</w:t>
      </w:r>
      <w:r>
        <w:t xml:space="preserve">, </w:t>
      </w:r>
      <w:r>
        <w:rPr>
          <w:vanish/>
        </w:rPr>
        <w:t>4{</w:t>
      </w:r>
      <w:r>
        <w:t>Dr. phil.</w:t>
      </w:r>
      <w:r>
        <w:rPr>
          <w:vanish/>
        </w:rPr>
        <w:t>}</w:t>
      </w:r>
      <w:r>
        <w:t xml:space="preserve"> </w:t>
      </w:r>
      <w:r>
        <w:rPr>
          <w:vanish/>
        </w:rPr>
        <w:t>2{</w:t>
      </w:r>
      <w:r>
        <w:t>Philipp</w:t>
      </w:r>
      <w:r>
        <w:rPr>
          <w:vanish/>
        </w:rPr>
        <w:t>}]p</w:t>
      </w:r>
      <w:r>
        <w:t xml:space="preserve">. </w:t>
      </w:r>
      <w:r>
        <w:rPr>
          <w:vanish/>
        </w:rPr>
        <w:t>s[</w:t>
      </w:r>
      <w:r>
        <w:t>Volkskalender</w:t>
      </w:r>
      <w:r>
        <w:rPr>
          <w:vanish/>
        </w:rPr>
        <w:t>]s</w:t>
      </w:r>
    </w:p>
    <w:p w:rsidR="00000000" w:rsidRDefault="00C653B4">
      <w:pPr>
        <w:tabs>
          <w:tab w:val="left" w:pos="1134"/>
        </w:tabs>
        <w:ind w:left="1134" w:right="-1134" w:hanging="1134"/>
      </w:pPr>
      <w:r>
        <w:t>43</w:t>
      </w:r>
      <w:r>
        <w:tab/>
        <w:t>1841</w:t>
      </w:r>
    </w:p>
    <w:p w:rsidR="00000000" w:rsidRDefault="00C653B4">
      <w:pPr>
        <w:tabs>
          <w:tab w:val="left" w:pos="1134"/>
        </w:tabs>
        <w:ind w:left="1134" w:right="-1134" w:hanging="1134"/>
      </w:pPr>
      <w:r>
        <w:br w:type="page"/>
        <w:t>30</w:t>
      </w:r>
      <w:r>
        <w:tab/>
        <w:t>Nr. 39/63</w:t>
      </w:r>
    </w:p>
    <w:p w:rsidR="00000000" w:rsidRDefault="00C653B4">
      <w:pPr>
        <w:tabs>
          <w:tab w:val="left" w:pos="1134"/>
        </w:tabs>
        <w:ind w:left="1134" w:right="-1134" w:hanging="1134"/>
      </w:pPr>
      <w:r>
        <w:t>30a</w:t>
      </w:r>
      <w:r>
        <w:tab/>
        <w:t>3963</w:t>
      </w:r>
    </w:p>
    <w:p w:rsidR="00000000" w:rsidRDefault="00C653B4">
      <w:pPr>
        <w:tabs>
          <w:tab w:val="left" w:pos="1134"/>
        </w:tabs>
        <w:ind w:left="1134" w:right="-1134" w:hanging="1134"/>
      </w:pPr>
      <w:r>
        <w:t>30z</w:t>
      </w:r>
      <w:r>
        <w:tab/>
        <w:t>D 12 Nr. 39/63</w:t>
      </w:r>
    </w:p>
    <w:p w:rsidR="00000000" w:rsidRDefault="00C653B4">
      <w:pPr>
        <w:tabs>
          <w:tab w:val="left" w:pos="1134"/>
        </w:tabs>
        <w:ind w:left="1134" w:right="-1134" w:hanging="1134"/>
      </w:pPr>
      <w:r>
        <w:t>40</w:t>
      </w:r>
      <w:r>
        <w:tab/>
      </w:r>
      <w:r>
        <w:rPr>
          <w:vanish/>
        </w:rPr>
        <w:t>p[1{</w:t>
      </w:r>
      <w:r>
        <w:t>Roß</w:t>
      </w:r>
      <w:r>
        <w:rPr>
          <w:vanish/>
        </w:rPr>
        <w:t>}</w:t>
      </w:r>
      <w:r>
        <w:t xml:space="preserve">, </w:t>
      </w:r>
      <w:r>
        <w:rPr>
          <w:vanish/>
        </w:rPr>
        <w:t>6{o[</w:t>
      </w:r>
      <w:r>
        <w:t>Rudolstadt</w:t>
      </w:r>
      <w:r>
        <w:rPr>
          <w:vanish/>
        </w:rPr>
        <w:t>]o}]p</w:t>
      </w:r>
      <w:r>
        <w:t xml:space="preserve">. </w:t>
      </w:r>
      <w:r>
        <w:rPr>
          <w:vanish/>
        </w:rPr>
        <w:t>s[</w:t>
      </w:r>
      <w:r>
        <w:t>Buch</w:t>
      </w:r>
      <w:r>
        <w:rPr>
          <w:vanish/>
        </w:rPr>
        <w:t>]s</w:t>
      </w:r>
    </w:p>
    <w:p w:rsidR="00000000" w:rsidRDefault="00C653B4">
      <w:pPr>
        <w:tabs>
          <w:tab w:val="left" w:pos="1134"/>
        </w:tabs>
        <w:ind w:left="1134" w:right="-1134" w:hanging="1134"/>
      </w:pPr>
      <w:r>
        <w:t>43</w:t>
      </w:r>
      <w:r>
        <w:tab/>
        <w:t>1828</w:t>
      </w:r>
    </w:p>
    <w:p w:rsidR="00000000" w:rsidRDefault="00C653B4">
      <w:pPr>
        <w:tabs>
          <w:tab w:val="left" w:pos="1134"/>
        </w:tabs>
        <w:ind w:left="1134" w:right="-1134" w:hanging="1134"/>
      </w:pPr>
      <w:r>
        <w:br w:type="page"/>
        <w:t>30</w:t>
      </w:r>
      <w:r>
        <w:tab/>
        <w:t>Nr. 40/11</w:t>
      </w:r>
    </w:p>
    <w:p w:rsidR="00000000" w:rsidRDefault="00C653B4">
      <w:pPr>
        <w:tabs>
          <w:tab w:val="left" w:pos="1134"/>
        </w:tabs>
        <w:ind w:left="1134" w:right="-1134" w:hanging="1134"/>
      </w:pPr>
      <w:r>
        <w:t>30a</w:t>
      </w:r>
      <w:r>
        <w:tab/>
        <w:t>4011</w:t>
      </w:r>
    </w:p>
    <w:p w:rsidR="00000000" w:rsidRDefault="00C653B4">
      <w:pPr>
        <w:tabs>
          <w:tab w:val="left" w:pos="1134"/>
        </w:tabs>
        <w:ind w:left="1134" w:right="-1134" w:hanging="1134"/>
      </w:pPr>
      <w:r>
        <w:t>30z</w:t>
      </w:r>
      <w:r>
        <w:tab/>
        <w:t>D 12 Nr. 40/11</w:t>
      </w:r>
    </w:p>
    <w:p w:rsidR="00000000" w:rsidRDefault="00C653B4">
      <w:pPr>
        <w:tabs>
          <w:tab w:val="left" w:pos="1134"/>
        </w:tabs>
        <w:ind w:left="1134" w:right="-1134" w:hanging="1134"/>
      </w:pPr>
      <w:r>
        <w:t>40</w:t>
      </w:r>
      <w:r>
        <w:tab/>
      </w:r>
      <w:r>
        <w:rPr>
          <w:vanish/>
        </w:rPr>
        <w:t>p[1{</w:t>
      </w:r>
      <w:r>
        <w:t>Rücker</w:t>
      </w:r>
      <w:r>
        <w:rPr>
          <w:vanish/>
        </w:rPr>
        <w:t>}</w:t>
      </w:r>
      <w:r>
        <w:t xml:space="preserve">, </w:t>
      </w:r>
      <w:r>
        <w:rPr>
          <w:vanish/>
        </w:rPr>
        <w:t>2{</w:t>
      </w:r>
      <w:r>
        <w:t>August</w:t>
      </w:r>
      <w:r>
        <w:rPr>
          <w:vanish/>
        </w:rPr>
        <w:t>}</w:t>
      </w:r>
      <w:r>
        <w:t xml:space="preserve">. </w:t>
      </w:r>
      <w:r>
        <w:rPr>
          <w:vanish/>
        </w:rPr>
        <w:t>6{o[</w:t>
      </w:r>
      <w:r>
        <w:t>Berlin</w:t>
      </w:r>
      <w:r>
        <w:rPr>
          <w:vanish/>
        </w:rPr>
        <w:t>]o}]p</w:t>
      </w:r>
      <w:r>
        <w:t xml:space="preserve">. Bestellung von </w:t>
      </w:r>
      <w:r>
        <w:rPr>
          <w:vanish/>
        </w:rPr>
        <w:t>p[</w:t>
      </w:r>
      <w:r>
        <w:t>Minutoli</w:t>
      </w:r>
      <w:r>
        <w:rPr>
          <w:vanish/>
        </w:rPr>
        <w:t>]p</w:t>
      </w:r>
      <w:r>
        <w:t xml:space="preserve">, </w:t>
      </w:r>
      <w:r>
        <w:rPr>
          <w:vanish/>
        </w:rPr>
        <w:t>t[</w:t>
      </w:r>
      <w:r>
        <w:t>Aegypt. Reise</w:t>
      </w:r>
      <w:r>
        <w:rPr>
          <w:vanish/>
        </w:rPr>
        <w:t>]t</w:t>
      </w:r>
    </w:p>
    <w:p w:rsidR="00000000" w:rsidRDefault="00C653B4">
      <w:pPr>
        <w:tabs>
          <w:tab w:val="left" w:pos="1134"/>
        </w:tabs>
        <w:ind w:left="1134" w:right="-1134" w:hanging="1134"/>
      </w:pPr>
      <w:r>
        <w:t>43</w:t>
      </w:r>
      <w:r>
        <w:tab/>
        <w:t>1824</w:t>
      </w:r>
    </w:p>
    <w:p w:rsidR="00000000" w:rsidRDefault="00C653B4">
      <w:pPr>
        <w:tabs>
          <w:tab w:val="left" w:pos="1134"/>
        </w:tabs>
        <w:ind w:left="1134" w:right="-1134" w:hanging="1134"/>
      </w:pPr>
      <w:r>
        <w:br w:type="page"/>
        <w:t>30</w:t>
      </w:r>
      <w:r>
        <w:tab/>
        <w:t>Nr. 41/35</w:t>
      </w:r>
    </w:p>
    <w:p w:rsidR="00000000" w:rsidRDefault="00C653B4">
      <w:pPr>
        <w:tabs>
          <w:tab w:val="left" w:pos="1134"/>
        </w:tabs>
        <w:ind w:left="1134" w:right="-1134" w:hanging="1134"/>
      </w:pPr>
      <w:r>
        <w:t>30a</w:t>
      </w:r>
      <w:r>
        <w:tab/>
        <w:t>4135</w:t>
      </w:r>
    </w:p>
    <w:p w:rsidR="00000000" w:rsidRDefault="00C653B4">
      <w:pPr>
        <w:tabs>
          <w:tab w:val="left" w:pos="1134"/>
        </w:tabs>
        <w:ind w:left="1134" w:right="-1134" w:hanging="1134"/>
      </w:pPr>
      <w:r>
        <w:t>30z</w:t>
      </w:r>
      <w:r>
        <w:tab/>
        <w:t>D 12 Nr. 41/35</w:t>
      </w:r>
    </w:p>
    <w:p w:rsidR="00000000" w:rsidRDefault="00C653B4">
      <w:pPr>
        <w:tabs>
          <w:tab w:val="left" w:pos="1134"/>
        </w:tabs>
        <w:ind w:left="1134" w:right="-1134" w:hanging="1134"/>
      </w:pPr>
      <w:r>
        <w:t>40</w:t>
      </w:r>
      <w:r>
        <w:tab/>
      </w:r>
      <w:r>
        <w:rPr>
          <w:vanish/>
        </w:rPr>
        <w:t>p[1{</w:t>
      </w:r>
      <w:r>
        <w:t>Schiller</w:t>
      </w:r>
      <w:r>
        <w:rPr>
          <w:vanish/>
        </w:rPr>
        <w:t>}</w:t>
      </w:r>
      <w:r>
        <w:t xml:space="preserve">, </w:t>
      </w:r>
      <w:r>
        <w:rPr>
          <w:vanish/>
        </w:rPr>
        <w:t>2{</w:t>
      </w:r>
      <w:r>
        <w:t>Friedri</w:t>
      </w:r>
      <w:r>
        <w:t>ch</w:t>
      </w:r>
      <w:r>
        <w:rPr>
          <w:vanish/>
        </w:rPr>
        <w:t>}]p</w:t>
      </w:r>
      <w:r>
        <w:t xml:space="preserve">. </w:t>
      </w:r>
      <w:r>
        <w:rPr>
          <w:vanish/>
        </w:rPr>
        <w:t>s[</w:t>
      </w:r>
      <w:r>
        <w:t xml:space="preserve">Privileg für die Erben gegen den </w:t>
      </w:r>
      <w:r>
        <w:rPr>
          <w:vanish/>
        </w:rPr>
        <w:t>s[</w:t>
      </w:r>
      <w:r>
        <w:t>Nachdruck</w:t>
      </w:r>
      <w:r>
        <w:rPr>
          <w:vanish/>
        </w:rPr>
        <w:t>]s]s</w:t>
      </w:r>
      <w:r>
        <w:t xml:space="preserve"> seiner Werke</w:t>
      </w:r>
    </w:p>
    <w:p w:rsidR="00000000" w:rsidRDefault="00C653B4">
      <w:pPr>
        <w:tabs>
          <w:tab w:val="left" w:pos="1134"/>
        </w:tabs>
        <w:ind w:left="1134" w:right="-1134" w:hanging="1134"/>
      </w:pPr>
      <w:r>
        <w:t>43</w:t>
      </w:r>
      <w:r>
        <w:tab/>
        <w:t>1826</w:t>
      </w:r>
    </w:p>
    <w:p w:rsidR="00000000" w:rsidRDefault="00C653B4">
      <w:pPr>
        <w:tabs>
          <w:tab w:val="left" w:pos="1134"/>
        </w:tabs>
        <w:ind w:left="1134" w:right="-1134" w:hanging="1134"/>
      </w:pPr>
      <w:r>
        <w:br w:type="page"/>
        <w:t>30</w:t>
      </w:r>
      <w:r>
        <w:tab/>
        <w:t>Nr. 42/41</w:t>
      </w:r>
    </w:p>
    <w:p w:rsidR="00000000" w:rsidRDefault="00C653B4">
      <w:pPr>
        <w:tabs>
          <w:tab w:val="left" w:pos="1134"/>
        </w:tabs>
        <w:ind w:left="1134" w:right="-1134" w:hanging="1134"/>
      </w:pPr>
      <w:r>
        <w:t>30a</w:t>
      </w:r>
      <w:r>
        <w:tab/>
        <w:t>4241</w:t>
      </w:r>
    </w:p>
    <w:p w:rsidR="00000000" w:rsidRDefault="00C653B4">
      <w:pPr>
        <w:tabs>
          <w:tab w:val="left" w:pos="1134"/>
        </w:tabs>
        <w:ind w:left="1134" w:right="-1134" w:hanging="1134"/>
      </w:pPr>
      <w:r>
        <w:t>30z</w:t>
      </w:r>
      <w:r>
        <w:tab/>
        <w:t>D 12 Nr. 42/41</w:t>
      </w:r>
    </w:p>
    <w:p w:rsidR="00000000" w:rsidRDefault="00C653B4">
      <w:pPr>
        <w:tabs>
          <w:tab w:val="left" w:pos="1134"/>
        </w:tabs>
        <w:ind w:left="1134" w:right="-1134" w:hanging="1134"/>
      </w:pPr>
      <w:r>
        <w:t>40</w:t>
      </w:r>
      <w:r>
        <w:tab/>
      </w:r>
      <w:r>
        <w:rPr>
          <w:vanish/>
        </w:rPr>
        <w:t>p[1{</w:t>
      </w:r>
      <w:r>
        <w:t>Schwartz</w:t>
      </w:r>
      <w:r>
        <w:rPr>
          <w:vanish/>
        </w:rPr>
        <w:t>}</w:t>
      </w:r>
      <w:r>
        <w:t xml:space="preserve">, </w:t>
      </w:r>
      <w:r>
        <w:rPr>
          <w:vanish/>
        </w:rPr>
        <w:t>5{s[</w:t>
      </w:r>
      <w:r>
        <w:t>Buchhändler</w:t>
      </w:r>
      <w:r>
        <w:rPr>
          <w:vanish/>
        </w:rPr>
        <w:t>]s}]p</w:t>
      </w:r>
      <w:r>
        <w:t xml:space="preserve">. </w:t>
      </w:r>
      <w:r>
        <w:rPr>
          <w:vanish/>
        </w:rPr>
        <w:t>s[</w:t>
      </w:r>
      <w:r>
        <w:t>Subskription</w:t>
      </w:r>
      <w:r>
        <w:rPr>
          <w:vanish/>
        </w:rPr>
        <w:t>]s</w:t>
      </w:r>
      <w:r>
        <w:t>. Brieg</w:t>
      </w:r>
    </w:p>
    <w:p w:rsidR="00000000" w:rsidRDefault="00C653B4">
      <w:pPr>
        <w:tabs>
          <w:tab w:val="left" w:pos="1134"/>
        </w:tabs>
        <w:ind w:left="1134" w:right="-1134" w:hanging="1134"/>
      </w:pPr>
      <w:r>
        <w:t>43</w:t>
      </w:r>
      <w:r>
        <w:tab/>
        <w:t>1839 ; 1845</w:t>
      </w:r>
    </w:p>
    <w:p w:rsidR="00000000" w:rsidRDefault="00C653B4">
      <w:pPr>
        <w:tabs>
          <w:tab w:val="left" w:pos="1134"/>
        </w:tabs>
        <w:ind w:left="1134" w:right="-1134" w:hanging="1134"/>
      </w:pPr>
      <w:r>
        <w:br w:type="page"/>
        <w:t>30</w:t>
      </w:r>
      <w:r>
        <w:tab/>
        <w:t>Nr. 43/5</w:t>
      </w:r>
    </w:p>
    <w:p w:rsidR="00000000" w:rsidRDefault="00C653B4">
      <w:pPr>
        <w:tabs>
          <w:tab w:val="left" w:pos="1134"/>
        </w:tabs>
        <w:ind w:left="1134" w:right="-1134" w:hanging="1134"/>
      </w:pPr>
      <w:r>
        <w:t>30a</w:t>
      </w:r>
      <w:r>
        <w:tab/>
        <w:t>4305</w:t>
      </w:r>
    </w:p>
    <w:p w:rsidR="00000000" w:rsidRDefault="00C653B4">
      <w:pPr>
        <w:tabs>
          <w:tab w:val="left" w:pos="1134"/>
        </w:tabs>
        <w:ind w:left="1134" w:right="-1134" w:hanging="1134"/>
      </w:pPr>
      <w:r>
        <w:t>30z</w:t>
      </w:r>
      <w:r>
        <w:tab/>
        <w:t>D 12 Nr. 43/5</w:t>
      </w:r>
    </w:p>
    <w:p w:rsidR="00000000" w:rsidRDefault="00C653B4">
      <w:pPr>
        <w:tabs>
          <w:tab w:val="left" w:pos="1134"/>
        </w:tabs>
        <w:ind w:left="1134" w:right="-1134" w:hanging="1134"/>
      </w:pPr>
      <w:r>
        <w:t>40</w:t>
      </w:r>
      <w:r>
        <w:tab/>
      </w:r>
      <w:r>
        <w:rPr>
          <w:vanish/>
        </w:rPr>
        <w:t>p[1{</w:t>
      </w:r>
      <w:r>
        <w:t>Silvestre</w:t>
      </w:r>
      <w:r>
        <w:rPr>
          <w:vanish/>
        </w:rPr>
        <w:t>}</w:t>
      </w:r>
      <w:r>
        <w:t xml:space="preserve">. </w:t>
      </w:r>
      <w:r>
        <w:rPr>
          <w:vanish/>
        </w:rPr>
        <w:t>6{o[</w:t>
      </w:r>
      <w:r>
        <w:t>Paris</w:t>
      </w:r>
      <w:r>
        <w:rPr>
          <w:vanish/>
        </w:rPr>
        <w:t>]o}]p</w:t>
      </w:r>
      <w:r>
        <w:t xml:space="preserve">. </w:t>
      </w:r>
      <w:r>
        <w:rPr>
          <w:vanish/>
        </w:rPr>
        <w:t>s[</w:t>
      </w:r>
      <w:r>
        <w:t>Bibliothek</w:t>
      </w:r>
      <w:r>
        <w:rPr>
          <w:vanish/>
        </w:rPr>
        <w:t>]s</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Nr. 43/28</w:t>
      </w:r>
    </w:p>
    <w:p w:rsidR="00000000" w:rsidRDefault="00C653B4">
      <w:pPr>
        <w:tabs>
          <w:tab w:val="left" w:pos="1134"/>
        </w:tabs>
        <w:ind w:left="1134" w:right="-1134" w:hanging="1134"/>
      </w:pPr>
      <w:r>
        <w:t>30a</w:t>
      </w:r>
      <w:r>
        <w:tab/>
        <w:t>4328</w:t>
      </w:r>
    </w:p>
    <w:p w:rsidR="00000000" w:rsidRDefault="00C653B4">
      <w:pPr>
        <w:tabs>
          <w:tab w:val="left" w:pos="1134"/>
        </w:tabs>
        <w:ind w:left="1134" w:right="-1134" w:hanging="1134"/>
      </w:pPr>
      <w:r>
        <w:t>30z</w:t>
      </w:r>
      <w:r>
        <w:tab/>
        <w:t>D 12 Nr. 43/28</w:t>
      </w:r>
    </w:p>
    <w:p w:rsidR="00000000" w:rsidRDefault="00C653B4">
      <w:pPr>
        <w:tabs>
          <w:tab w:val="left" w:pos="1134"/>
        </w:tabs>
        <w:ind w:left="1134" w:right="-1134" w:hanging="1134"/>
      </w:pPr>
      <w:r>
        <w:t>40</w:t>
      </w:r>
      <w:r>
        <w:tab/>
      </w:r>
      <w:r>
        <w:rPr>
          <w:vanish/>
        </w:rPr>
        <w:t>p[1{</w:t>
      </w:r>
      <w:r>
        <w:t>Sparschneider</w:t>
      </w:r>
      <w:r>
        <w:rPr>
          <w:vanish/>
        </w:rPr>
        <w:t>}</w:t>
      </w:r>
      <w:r>
        <w:t xml:space="preserve">, </w:t>
      </w:r>
      <w:r>
        <w:rPr>
          <w:vanish/>
        </w:rPr>
        <w:t>2{</w:t>
      </w:r>
      <w:r>
        <w:t>Justus</w:t>
      </w:r>
      <w:r>
        <w:rPr>
          <w:vanish/>
        </w:rPr>
        <w:t>}</w:t>
      </w:r>
      <w:r>
        <w:t xml:space="preserve">, </w:t>
      </w:r>
      <w:r>
        <w:rPr>
          <w:vanish/>
        </w:rPr>
        <w:t>5{s[</w:t>
      </w:r>
      <w:r>
        <w:t>Hofbuchbinder</w:t>
      </w:r>
      <w:r>
        <w:rPr>
          <w:vanish/>
        </w:rPr>
        <w:t>]s}]p</w:t>
      </w:r>
    </w:p>
    <w:p w:rsidR="00000000" w:rsidRDefault="00C653B4">
      <w:pPr>
        <w:tabs>
          <w:tab w:val="left" w:pos="1134"/>
        </w:tabs>
        <w:ind w:left="1134" w:right="-1134" w:hanging="1134"/>
      </w:pPr>
      <w:r>
        <w:t>43</w:t>
      </w:r>
      <w:r>
        <w:tab/>
        <w:t>1804</w:t>
      </w:r>
    </w:p>
    <w:p w:rsidR="00000000" w:rsidRDefault="00C653B4">
      <w:pPr>
        <w:tabs>
          <w:tab w:val="left" w:pos="1134"/>
        </w:tabs>
        <w:ind w:left="1134" w:right="-1134" w:hanging="1134"/>
      </w:pPr>
      <w:r>
        <w:br w:type="page"/>
        <w:t>30</w:t>
      </w:r>
      <w:r>
        <w:tab/>
        <w:t>Nr. 43/32</w:t>
      </w:r>
    </w:p>
    <w:p w:rsidR="00000000" w:rsidRDefault="00C653B4">
      <w:pPr>
        <w:tabs>
          <w:tab w:val="left" w:pos="1134"/>
        </w:tabs>
        <w:ind w:left="1134" w:right="-1134" w:hanging="1134"/>
      </w:pPr>
      <w:r>
        <w:t>30a</w:t>
      </w:r>
      <w:r>
        <w:tab/>
        <w:t>4332</w:t>
      </w:r>
    </w:p>
    <w:p w:rsidR="00000000" w:rsidRDefault="00C653B4">
      <w:pPr>
        <w:tabs>
          <w:tab w:val="left" w:pos="1134"/>
        </w:tabs>
        <w:ind w:left="1134" w:right="-1134" w:hanging="1134"/>
      </w:pPr>
      <w:r>
        <w:t>30z</w:t>
      </w:r>
      <w:r>
        <w:tab/>
        <w:t>D 12 Nr. 43/32</w:t>
      </w:r>
    </w:p>
    <w:p w:rsidR="00000000" w:rsidRDefault="00C653B4">
      <w:pPr>
        <w:tabs>
          <w:tab w:val="left" w:pos="1134"/>
        </w:tabs>
        <w:ind w:left="1134" w:right="-1134" w:hanging="1134"/>
      </w:pPr>
      <w:r>
        <w:t>40</w:t>
      </w:r>
      <w:r>
        <w:tab/>
      </w:r>
      <w:r>
        <w:rPr>
          <w:vanish/>
        </w:rPr>
        <w:t>p[1{</w:t>
      </w:r>
      <w:r>
        <w:t>Speyer</w:t>
      </w:r>
      <w:r>
        <w:rPr>
          <w:vanish/>
        </w:rPr>
        <w:t>}</w:t>
      </w:r>
      <w:r>
        <w:t xml:space="preserve">, </w:t>
      </w:r>
      <w:r>
        <w:rPr>
          <w:vanish/>
        </w:rPr>
        <w:t>6{o[</w:t>
      </w:r>
      <w:r>
        <w:t>Bamberg</w:t>
      </w:r>
      <w:r>
        <w:rPr>
          <w:vanish/>
        </w:rPr>
        <w:t>]o}</w:t>
      </w:r>
      <w:r>
        <w:t xml:space="preserve">. </w:t>
      </w:r>
      <w:r>
        <w:rPr>
          <w:vanish/>
        </w:rPr>
        <w:t>5{</w:t>
      </w:r>
      <w:r>
        <w:t>Arzt</w:t>
      </w:r>
      <w:r>
        <w:rPr>
          <w:vanish/>
        </w:rPr>
        <w:t>}]p</w:t>
      </w:r>
      <w:r>
        <w:t xml:space="preserve">. </w:t>
      </w:r>
      <w:r>
        <w:rPr>
          <w:vanish/>
        </w:rPr>
        <w:t>s[</w:t>
      </w:r>
      <w:r>
        <w:t>Schrift über Leichen</w:t>
      </w:r>
      <w:r>
        <w:t>häuser</w:t>
      </w:r>
      <w:r>
        <w:rPr>
          <w:vanish/>
        </w:rPr>
        <w:t>]s</w:t>
      </w:r>
    </w:p>
    <w:p w:rsidR="00000000" w:rsidRDefault="00C653B4">
      <w:pPr>
        <w:tabs>
          <w:tab w:val="left" w:pos="1134"/>
        </w:tabs>
        <w:ind w:left="1134" w:right="-1134" w:hanging="1134"/>
      </w:pPr>
      <w:r>
        <w:t>43</w:t>
      </w:r>
      <w:r>
        <w:tab/>
        <w:t>1826</w:t>
      </w:r>
    </w:p>
    <w:p w:rsidR="00000000" w:rsidRDefault="00C653B4">
      <w:pPr>
        <w:tabs>
          <w:tab w:val="left" w:pos="1134"/>
        </w:tabs>
        <w:ind w:left="1134" w:right="-1134" w:hanging="1134"/>
      </w:pPr>
      <w:r>
        <w:br w:type="page"/>
        <w:t>30</w:t>
      </w:r>
      <w:r>
        <w:tab/>
        <w:t>Nr. 43/44</w:t>
      </w:r>
    </w:p>
    <w:p w:rsidR="00000000" w:rsidRDefault="00C653B4">
      <w:pPr>
        <w:tabs>
          <w:tab w:val="left" w:pos="1134"/>
        </w:tabs>
        <w:ind w:left="1134" w:right="-1134" w:hanging="1134"/>
      </w:pPr>
      <w:r>
        <w:t>30a</w:t>
      </w:r>
      <w:r>
        <w:tab/>
        <w:t>4344</w:t>
      </w:r>
    </w:p>
    <w:p w:rsidR="00000000" w:rsidRDefault="00C653B4">
      <w:pPr>
        <w:tabs>
          <w:tab w:val="left" w:pos="1134"/>
        </w:tabs>
        <w:ind w:left="1134" w:right="-1134" w:hanging="1134"/>
      </w:pPr>
      <w:r>
        <w:t>30z</w:t>
      </w:r>
      <w:r>
        <w:tab/>
        <w:t>D 12 Nr. 43/44</w:t>
      </w:r>
    </w:p>
    <w:p w:rsidR="00000000" w:rsidRDefault="00C653B4">
      <w:pPr>
        <w:tabs>
          <w:tab w:val="left" w:pos="1134"/>
        </w:tabs>
        <w:ind w:left="1134" w:right="-1134" w:hanging="1134"/>
      </w:pPr>
      <w:r>
        <w:t>40</w:t>
      </w:r>
      <w:r>
        <w:tab/>
      </w:r>
      <w:r>
        <w:rPr>
          <w:vanish/>
        </w:rPr>
        <w:t>p[1{</w:t>
      </w:r>
      <w:r>
        <w:t>Stahl</w:t>
      </w:r>
      <w:r>
        <w:rPr>
          <w:vanish/>
        </w:rPr>
        <w:t>}</w:t>
      </w:r>
      <w:r>
        <w:t xml:space="preserve">, </w:t>
      </w:r>
      <w:r>
        <w:rPr>
          <w:vanish/>
        </w:rPr>
        <w:t>2{</w:t>
      </w:r>
      <w:r>
        <w:t>Carl</w:t>
      </w:r>
      <w:r>
        <w:rPr>
          <w:vanish/>
        </w:rPr>
        <w:t>}]p</w:t>
      </w:r>
      <w:r>
        <w:t xml:space="preserve"> und </w:t>
      </w:r>
      <w:r>
        <w:rPr>
          <w:vanish/>
        </w:rPr>
        <w:t>p[1{</w:t>
      </w:r>
      <w:r>
        <w:t>Becker</w:t>
      </w:r>
      <w:r>
        <w:rPr>
          <w:vanish/>
        </w:rPr>
        <w:t>}</w:t>
      </w:r>
      <w:r>
        <w:t xml:space="preserve">, </w:t>
      </w:r>
      <w:r>
        <w:rPr>
          <w:vanish/>
        </w:rPr>
        <w:t>2{</w:t>
      </w:r>
      <w:r>
        <w:t>Ernst</w:t>
      </w:r>
      <w:r>
        <w:rPr>
          <w:vanish/>
        </w:rPr>
        <w:t>}]p</w:t>
      </w:r>
      <w:r>
        <w:t xml:space="preserve">, </w:t>
      </w:r>
      <w:r>
        <w:rPr>
          <w:vanish/>
        </w:rPr>
        <w:t>s[</w:t>
      </w:r>
      <w:r>
        <w:t>Kabinettsbuchdruckerei</w:t>
      </w:r>
      <w:r>
        <w:rPr>
          <w:vanish/>
        </w:rPr>
        <w:t>]s</w:t>
      </w:r>
      <w:r>
        <w:t xml:space="preserve">. </w:t>
      </w:r>
      <w:r>
        <w:rPr>
          <w:vanish/>
        </w:rPr>
        <w:t>p[</w:t>
      </w:r>
      <w:r>
        <w:t>Brill</w:t>
      </w:r>
      <w:r>
        <w:rPr>
          <w:vanish/>
        </w:rPr>
        <w:t>]p</w:t>
      </w:r>
      <w:r>
        <w:t xml:space="preserve">. </w:t>
      </w:r>
      <w:r>
        <w:rPr>
          <w:vanish/>
        </w:rPr>
        <w:t>p[</w:t>
      </w:r>
      <w:r>
        <w:t>Bekker</w:t>
      </w:r>
      <w:r>
        <w:rPr>
          <w:vanish/>
        </w:rPr>
        <w:t>]p</w:t>
      </w:r>
    </w:p>
    <w:p w:rsidR="00000000" w:rsidRDefault="00C653B4">
      <w:pPr>
        <w:tabs>
          <w:tab w:val="left" w:pos="1134"/>
        </w:tabs>
        <w:ind w:left="1134" w:right="-1134" w:hanging="1134"/>
      </w:pPr>
      <w:r>
        <w:t>43</w:t>
      </w:r>
      <w:r>
        <w:tab/>
        <w:t>1818 ; 1846</w:t>
      </w:r>
    </w:p>
    <w:p w:rsidR="00000000" w:rsidRDefault="00C653B4">
      <w:pPr>
        <w:tabs>
          <w:tab w:val="left" w:pos="1134"/>
        </w:tabs>
        <w:ind w:left="1134" w:right="-1134" w:hanging="1134"/>
      </w:pPr>
      <w:r>
        <w:br w:type="page"/>
        <w:t>30</w:t>
      </w:r>
      <w:r>
        <w:tab/>
        <w:t>Nr. 43/49</w:t>
      </w:r>
    </w:p>
    <w:p w:rsidR="00000000" w:rsidRDefault="00C653B4">
      <w:pPr>
        <w:tabs>
          <w:tab w:val="left" w:pos="1134"/>
        </w:tabs>
        <w:ind w:left="1134" w:right="-1134" w:hanging="1134"/>
      </w:pPr>
      <w:r>
        <w:t>30a</w:t>
      </w:r>
      <w:r>
        <w:tab/>
        <w:t>4349</w:t>
      </w:r>
    </w:p>
    <w:p w:rsidR="00000000" w:rsidRDefault="00C653B4">
      <w:pPr>
        <w:tabs>
          <w:tab w:val="left" w:pos="1134"/>
        </w:tabs>
        <w:ind w:left="1134" w:right="-1134" w:hanging="1134"/>
      </w:pPr>
      <w:r>
        <w:t>30z</w:t>
      </w:r>
      <w:r>
        <w:tab/>
        <w:t>D 12 Nr. 43/49</w:t>
      </w:r>
    </w:p>
    <w:p w:rsidR="00000000" w:rsidRDefault="00C653B4">
      <w:pPr>
        <w:tabs>
          <w:tab w:val="left" w:pos="1134"/>
        </w:tabs>
        <w:ind w:left="1134" w:right="-1134" w:hanging="1134"/>
      </w:pPr>
      <w:r>
        <w:t>40</w:t>
      </w:r>
      <w:r>
        <w:tab/>
      </w:r>
      <w:r>
        <w:rPr>
          <w:vanish/>
        </w:rPr>
        <w:t>p[1{</w:t>
      </w:r>
      <w:r>
        <w:t>Stark</w:t>
      </w:r>
      <w:r>
        <w:rPr>
          <w:vanish/>
        </w:rPr>
        <w:t>}</w:t>
      </w:r>
      <w:r>
        <w:t xml:space="preserve">, </w:t>
      </w:r>
      <w:r>
        <w:rPr>
          <w:vanish/>
        </w:rPr>
        <w:t>2{</w:t>
      </w:r>
      <w:r>
        <w:t>August</w:t>
      </w:r>
      <w:r>
        <w:rPr>
          <w:vanish/>
        </w:rPr>
        <w:t>}</w:t>
      </w:r>
      <w:r>
        <w:t xml:space="preserve">, </w:t>
      </w:r>
      <w:r>
        <w:rPr>
          <w:vanish/>
        </w:rPr>
        <w:t>7{</w:t>
      </w:r>
      <w:r>
        <w:t>Geistl. Rat, Domkapitular</w:t>
      </w:r>
      <w:r>
        <w:rPr>
          <w:vanish/>
        </w:rPr>
        <w:t>}</w:t>
      </w:r>
      <w:r>
        <w:t xml:space="preserve">, </w:t>
      </w:r>
      <w:r>
        <w:rPr>
          <w:vanish/>
        </w:rPr>
        <w:t>6{o[</w:t>
      </w:r>
      <w:r>
        <w:t>Augsburg</w:t>
      </w:r>
      <w:r>
        <w:rPr>
          <w:vanish/>
        </w:rPr>
        <w:t>]o}]p</w:t>
      </w:r>
      <w:r>
        <w:t xml:space="preserve">. </w:t>
      </w:r>
      <w:r>
        <w:rPr>
          <w:vanish/>
        </w:rPr>
        <w:t>s[</w:t>
      </w:r>
      <w:r>
        <w:t>Jahrbücher</w:t>
      </w:r>
      <w:r>
        <w:rPr>
          <w:vanish/>
        </w:rPr>
        <w:t>]s</w:t>
      </w:r>
      <w:r>
        <w:t>. Meteorologie</w:t>
      </w:r>
    </w:p>
    <w:p w:rsidR="00000000" w:rsidRDefault="00C653B4">
      <w:pPr>
        <w:tabs>
          <w:tab w:val="left" w:pos="1134"/>
        </w:tabs>
        <w:ind w:left="1134" w:right="-1134" w:hanging="1134"/>
      </w:pPr>
      <w:r>
        <w:t>43</w:t>
      </w:r>
      <w:r>
        <w:tab/>
        <w:t>1816 - 1838</w:t>
      </w:r>
    </w:p>
    <w:p w:rsidR="00000000" w:rsidRDefault="00C653B4">
      <w:pPr>
        <w:tabs>
          <w:tab w:val="left" w:pos="1134"/>
        </w:tabs>
        <w:ind w:left="1134" w:right="-1134" w:hanging="1134"/>
      </w:pPr>
      <w:r>
        <w:br w:type="page"/>
        <w:t>30</w:t>
      </w:r>
      <w:r>
        <w:tab/>
        <w:t>Nr. 44/2</w:t>
      </w:r>
    </w:p>
    <w:p w:rsidR="00000000" w:rsidRDefault="00C653B4">
      <w:pPr>
        <w:tabs>
          <w:tab w:val="left" w:pos="1134"/>
        </w:tabs>
        <w:ind w:left="1134" w:right="-1134" w:hanging="1134"/>
      </w:pPr>
      <w:r>
        <w:t>30a</w:t>
      </w:r>
      <w:r>
        <w:tab/>
        <w:t>4402</w:t>
      </w:r>
    </w:p>
    <w:p w:rsidR="00000000" w:rsidRDefault="00C653B4">
      <w:pPr>
        <w:tabs>
          <w:tab w:val="left" w:pos="1134"/>
        </w:tabs>
        <w:ind w:left="1134" w:right="-1134" w:hanging="1134"/>
      </w:pPr>
      <w:r>
        <w:t>30z</w:t>
      </w:r>
      <w:r>
        <w:tab/>
        <w:t>D 12 Nr. 44/2</w:t>
      </w:r>
    </w:p>
    <w:p w:rsidR="00000000" w:rsidRDefault="00C653B4">
      <w:pPr>
        <w:tabs>
          <w:tab w:val="left" w:pos="1134"/>
        </w:tabs>
        <w:ind w:left="1134" w:right="-1134" w:hanging="1134"/>
      </w:pPr>
      <w:r>
        <w:t>40</w:t>
      </w:r>
      <w:r>
        <w:tab/>
      </w:r>
      <w:r>
        <w:rPr>
          <w:vanish/>
        </w:rPr>
        <w:t>p[1{</w:t>
      </w:r>
      <w:r>
        <w:t>Steeb</w:t>
      </w:r>
      <w:r>
        <w:rPr>
          <w:vanish/>
        </w:rPr>
        <w:t>}</w:t>
      </w:r>
      <w:r>
        <w:t xml:space="preserve">, </w:t>
      </w:r>
      <w:r>
        <w:rPr>
          <w:vanish/>
        </w:rPr>
        <w:t>2{</w:t>
      </w:r>
      <w:r>
        <w:t>Wilhelm Christian</w:t>
      </w:r>
      <w:r>
        <w:rPr>
          <w:vanish/>
        </w:rPr>
        <w:t>}</w:t>
      </w:r>
      <w:r>
        <w:t xml:space="preserve">, </w:t>
      </w:r>
      <w:r>
        <w:rPr>
          <w:vanish/>
        </w:rPr>
        <w:t>5{</w:t>
      </w:r>
      <w:r>
        <w:t>Amtsnotar</w:t>
      </w:r>
      <w:r>
        <w:rPr>
          <w:vanish/>
        </w:rPr>
        <w:t>}]p</w:t>
      </w:r>
      <w:r>
        <w:t xml:space="preserve">. </w:t>
      </w:r>
      <w:r>
        <w:rPr>
          <w:vanish/>
        </w:rPr>
        <w:t>s[</w:t>
      </w:r>
      <w:r>
        <w:t>Schriftchen</w:t>
      </w:r>
      <w:r>
        <w:rPr>
          <w:vanish/>
        </w:rPr>
        <w:t>]s</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Nr. 44/14</w:t>
      </w:r>
    </w:p>
    <w:p w:rsidR="00000000" w:rsidRDefault="00C653B4">
      <w:pPr>
        <w:tabs>
          <w:tab w:val="left" w:pos="1134"/>
        </w:tabs>
        <w:ind w:left="1134" w:right="-1134" w:hanging="1134"/>
      </w:pPr>
      <w:r>
        <w:t>30a</w:t>
      </w:r>
      <w:r>
        <w:tab/>
        <w:t>4414</w:t>
      </w:r>
    </w:p>
    <w:p w:rsidR="00000000" w:rsidRDefault="00C653B4">
      <w:pPr>
        <w:tabs>
          <w:tab w:val="left" w:pos="1134"/>
        </w:tabs>
        <w:ind w:left="1134" w:right="-1134" w:hanging="1134"/>
      </w:pPr>
      <w:r>
        <w:t>30z</w:t>
      </w:r>
      <w:r>
        <w:tab/>
        <w:t>D 12 Nr. 44/14</w:t>
      </w:r>
    </w:p>
    <w:p w:rsidR="00000000" w:rsidRDefault="00C653B4">
      <w:pPr>
        <w:tabs>
          <w:tab w:val="left" w:pos="1134"/>
        </w:tabs>
        <w:ind w:left="1134" w:right="-1134" w:hanging="1134"/>
      </w:pPr>
      <w:r>
        <w:t>40</w:t>
      </w:r>
      <w:r>
        <w:tab/>
      </w:r>
      <w:r>
        <w:rPr>
          <w:vanish/>
        </w:rPr>
        <w:t>p[1{</w:t>
      </w:r>
      <w:r>
        <w:t>Stengli</w:t>
      </w:r>
      <w:r>
        <w:t>n</w:t>
      </w:r>
      <w:r>
        <w:rPr>
          <w:vanish/>
        </w:rPr>
        <w:t>}</w:t>
      </w:r>
      <w:r>
        <w:t xml:space="preserve">, </w:t>
      </w:r>
      <w:r>
        <w:rPr>
          <w:vanish/>
        </w:rPr>
        <w:t>8{</w:t>
      </w:r>
      <w:r>
        <w:t>v.</w:t>
      </w:r>
      <w:r>
        <w:rPr>
          <w:vanish/>
        </w:rPr>
        <w:t>}</w:t>
      </w:r>
      <w:r>
        <w:t xml:space="preserve"> </w:t>
      </w:r>
      <w:r>
        <w:rPr>
          <w:vanish/>
        </w:rPr>
        <w:t>5{</w:t>
      </w:r>
      <w:r>
        <w:t>Oberforstmeister</w:t>
      </w:r>
      <w:r>
        <w:rPr>
          <w:vanish/>
        </w:rPr>
        <w:t>}</w:t>
      </w:r>
      <w:r>
        <w:t xml:space="preserve">, </w:t>
      </w:r>
      <w:r>
        <w:rPr>
          <w:vanish/>
        </w:rPr>
        <w:t>6{o[</w:t>
      </w:r>
      <w:r>
        <w:t>Gelbensande</w:t>
      </w:r>
      <w:r>
        <w:rPr>
          <w:vanish/>
        </w:rPr>
        <w:t>]o}]p</w:t>
      </w:r>
      <w:r>
        <w:t xml:space="preserve">. </w:t>
      </w:r>
      <w:r>
        <w:rPr>
          <w:vanish/>
        </w:rPr>
        <w:t>s[</w:t>
      </w:r>
      <w:r>
        <w:t>Abhandlung</w:t>
      </w:r>
      <w:r>
        <w:rPr>
          <w:vanish/>
        </w:rPr>
        <w:t>]s</w:t>
      </w:r>
    </w:p>
    <w:p w:rsidR="00000000" w:rsidRDefault="00C653B4">
      <w:pPr>
        <w:tabs>
          <w:tab w:val="left" w:pos="1134"/>
        </w:tabs>
        <w:ind w:left="1134" w:right="-1134" w:hanging="1134"/>
      </w:pPr>
      <w:r>
        <w:t>43</w:t>
      </w:r>
      <w:r>
        <w:tab/>
        <w:t>1831</w:t>
      </w:r>
    </w:p>
    <w:p w:rsidR="00000000" w:rsidRDefault="00C653B4">
      <w:pPr>
        <w:tabs>
          <w:tab w:val="left" w:pos="1134"/>
        </w:tabs>
        <w:ind w:left="1134" w:right="-1134" w:hanging="1134"/>
      </w:pPr>
      <w:r>
        <w:br w:type="page"/>
        <w:t>30</w:t>
      </w:r>
      <w:r>
        <w:tab/>
        <w:t>Nr. 44/24</w:t>
      </w:r>
    </w:p>
    <w:p w:rsidR="00000000" w:rsidRDefault="00C653B4">
      <w:pPr>
        <w:tabs>
          <w:tab w:val="left" w:pos="1134"/>
        </w:tabs>
        <w:ind w:left="1134" w:right="-1134" w:hanging="1134"/>
      </w:pPr>
      <w:r>
        <w:t>30a</w:t>
      </w:r>
      <w:r>
        <w:tab/>
        <w:t>4424</w:t>
      </w:r>
    </w:p>
    <w:p w:rsidR="00000000" w:rsidRDefault="00C653B4">
      <w:pPr>
        <w:tabs>
          <w:tab w:val="left" w:pos="1134"/>
        </w:tabs>
        <w:ind w:left="1134" w:right="-1134" w:hanging="1134"/>
      </w:pPr>
      <w:r>
        <w:t>30z</w:t>
      </w:r>
      <w:r>
        <w:tab/>
        <w:t>D 12 Nr. 44/24</w:t>
      </w:r>
    </w:p>
    <w:p w:rsidR="00000000" w:rsidRDefault="00C653B4">
      <w:pPr>
        <w:tabs>
          <w:tab w:val="left" w:pos="1134"/>
        </w:tabs>
        <w:ind w:left="1134" w:right="-1134" w:hanging="1134"/>
      </w:pPr>
      <w:r>
        <w:t>40</w:t>
      </w:r>
      <w:r>
        <w:tab/>
      </w:r>
      <w:r>
        <w:rPr>
          <w:vanish/>
        </w:rPr>
        <w:t>p[1{</w:t>
      </w:r>
      <w:r>
        <w:t>Stoepel</w:t>
      </w:r>
      <w:r>
        <w:rPr>
          <w:vanish/>
        </w:rPr>
        <w:t>}</w:t>
      </w:r>
      <w:r>
        <w:t xml:space="preserve">, </w:t>
      </w:r>
      <w:r>
        <w:rPr>
          <w:vanish/>
        </w:rPr>
        <w:t>4{</w:t>
      </w:r>
      <w:r>
        <w:t>Dr.</w:t>
      </w:r>
      <w:r>
        <w:rPr>
          <w:vanish/>
        </w:rPr>
        <w:t>}</w:t>
      </w:r>
      <w:r>
        <w:t xml:space="preserve"> </w:t>
      </w:r>
      <w:r>
        <w:rPr>
          <w:vanish/>
        </w:rPr>
        <w:t>6{o[</w:t>
      </w:r>
      <w:r>
        <w:t>Frankfurt</w:t>
      </w:r>
      <w:r>
        <w:rPr>
          <w:vanish/>
        </w:rPr>
        <w:t>]o}]p</w:t>
      </w:r>
      <w:r>
        <w:t xml:space="preserve">. </w:t>
      </w:r>
      <w:r>
        <w:rPr>
          <w:vanish/>
        </w:rPr>
        <w:t>s[</w:t>
      </w:r>
      <w:r>
        <w:t>Zeitung</w:t>
      </w:r>
      <w:r>
        <w:rPr>
          <w:vanish/>
        </w:rPr>
        <w:t>]s</w:t>
      </w:r>
      <w:r>
        <w:t>. musik. Vorträge</w:t>
      </w:r>
    </w:p>
    <w:p w:rsidR="00000000" w:rsidRDefault="00C653B4">
      <w:pPr>
        <w:tabs>
          <w:tab w:val="left" w:pos="1134"/>
        </w:tabs>
        <w:ind w:left="1134" w:right="-1134" w:hanging="1134"/>
      </w:pPr>
      <w:r>
        <w:t>43</w:t>
      </w:r>
      <w:r>
        <w:tab/>
        <w:t>1824 - 1829</w:t>
      </w:r>
    </w:p>
    <w:p w:rsidR="00000000" w:rsidRDefault="00C653B4">
      <w:pPr>
        <w:tabs>
          <w:tab w:val="left" w:pos="1134"/>
        </w:tabs>
        <w:ind w:left="1134" w:right="-1134" w:hanging="1134"/>
      </w:pPr>
      <w:r>
        <w:br w:type="page"/>
        <w:t>30</w:t>
      </w:r>
      <w:r>
        <w:tab/>
        <w:t>Nr. 44/36</w:t>
      </w:r>
    </w:p>
    <w:p w:rsidR="00000000" w:rsidRDefault="00C653B4">
      <w:pPr>
        <w:tabs>
          <w:tab w:val="left" w:pos="1134"/>
        </w:tabs>
        <w:ind w:left="1134" w:right="-1134" w:hanging="1134"/>
      </w:pPr>
      <w:r>
        <w:t>30a</w:t>
      </w:r>
      <w:r>
        <w:tab/>
        <w:t>4436</w:t>
      </w:r>
    </w:p>
    <w:p w:rsidR="00000000" w:rsidRDefault="00C653B4">
      <w:pPr>
        <w:tabs>
          <w:tab w:val="left" w:pos="1134"/>
        </w:tabs>
        <w:ind w:left="1134" w:right="-1134" w:hanging="1134"/>
      </w:pPr>
      <w:r>
        <w:t>30z</w:t>
      </w:r>
      <w:r>
        <w:tab/>
        <w:t>D 12 Nr. 44/36</w:t>
      </w:r>
    </w:p>
    <w:p w:rsidR="00000000" w:rsidRDefault="00C653B4">
      <w:pPr>
        <w:tabs>
          <w:tab w:val="left" w:pos="1134"/>
        </w:tabs>
        <w:ind w:left="1134" w:right="-1134" w:hanging="1134"/>
      </w:pPr>
      <w:r>
        <w:t>40</w:t>
      </w:r>
      <w:r>
        <w:tab/>
      </w:r>
      <w:r>
        <w:rPr>
          <w:vanish/>
        </w:rPr>
        <w:t>p[1{</w:t>
      </w:r>
      <w:r>
        <w:t>Strauß</w:t>
      </w:r>
      <w:r>
        <w:rPr>
          <w:vanish/>
        </w:rPr>
        <w:t>}</w:t>
      </w:r>
      <w:r>
        <w:t xml:space="preserve">, </w:t>
      </w:r>
      <w:r>
        <w:rPr>
          <w:vanish/>
        </w:rPr>
        <w:t>2{</w:t>
      </w:r>
      <w:r>
        <w:t>Anselm Franz</w:t>
      </w:r>
      <w:r>
        <w:rPr>
          <w:vanish/>
        </w:rPr>
        <w:t>}</w:t>
      </w:r>
      <w:r>
        <w:t xml:space="preserve">, </w:t>
      </w:r>
      <w:r>
        <w:rPr>
          <w:vanish/>
        </w:rPr>
        <w:t>4{</w:t>
      </w:r>
      <w:r>
        <w:t>Professor</w:t>
      </w:r>
      <w:r>
        <w:rPr>
          <w:vanish/>
        </w:rPr>
        <w:t>}</w:t>
      </w:r>
      <w:r>
        <w:t xml:space="preserve">, </w:t>
      </w:r>
      <w:r>
        <w:rPr>
          <w:vanish/>
        </w:rPr>
        <w:t>6{o[</w:t>
      </w:r>
      <w:r>
        <w:t>Aschaffenburg</w:t>
      </w:r>
      <w:r>
        <w:rPr>
          <w:vanish/>
        </w:rPr>
        <w:t>]o}]p</w:t>
      </w:r>
      <w:r>
        <w:t xml:space="preserve">. </w:t>
      </w:r>
      <w:r>
        <w:rPr>
          <w:vanish/>
        </w:rPr>
        <w:t>s[</w:t>
      </w:r>
      <w:r>
        <w:t>Schrift</w:t>
      </w:r>
      <w:r>
        <w:rPr>
          <w:vanish/>
        </w:rPr>
        <w:t>]s</w:t>
      </w:r>
    </w:p>
    <w:p w:rsidR="00000000" w:rsidRDefault="00C653B4">
      <w:pPr>
        <w:tabs>
          <w:tab w:val="left" w:pos="1134"/>
        </w:tabs>
        <w:ind w:left="1134" w:right="-1134" w:hanging="1134"/>
      </w:pPr>
      <w:r>
        <w:t>43</w:t>
      </w:r>
      <w:r>
        <w:tab/>
        <w:t>1815</w:t>
      </w:r>
    </w:p>
    <w:p w:rsidR="00000000" w:rsidRDefault="00C653B4">
      <w:pPr>
        <w:tabs>
          <w:tab w:val="left" w:pos="1134"/>
        </w:tabs>
        <w:ind w:left="1134" w:right="-1134" w:hanging="1134"/>
      </w:pPr>
      <w:r>
        <w:br w:type="page"/>
        <w:t>30</w:t>
      </w:r>
      <w:r>
        <w:tab/>
        <w:t>Nr. 44/37</w:t>
      </w:r>
    </w:p>
    <w:p w:rsidR="00000000" w:rsidRDefault="00C653B4">
      <w:pPr>
        <w:tabs>
          <w:tab w:val="left" w:pos="1134"/>
        </w:tabs>
        <w:ind w:left="1134" w:right="-1134" w:hanging="1134"/>
      </w:pPr>
      <w:r>
        <w:t>30a</w:t>
      </w:r>
      <w:r>
        <w:tab/>
        <w:t>4437</w:t>
      </w:r>
    </w:p>
    <w:p w:rsidR="00000000" w:rsidRDefault="00C653B4">
      <w:pPr>
        <w:tabs>
          <w:tab w:val="left" w:pos="1134"/>
        </w:tabs>
        <w:ind w:left="1134" w:right="-1134" w:hanging="1134"/>
      </w:pPr>
      <w:r>
        <w:t>30z</w:t>
      </w:r>
      <w:r>
        <w:tab/>
        <w:t>D 12 Nr. 44/37</w:t>
      </w:r>
    </w:p>
    <w:p w:rsidR="00000000" w:rsidRDefault="00C653B4">
      <w:pPr>
        <w:tabs>
          <w:tab w:val="left" w:pos="1134"/>
        </w:tabs>
        <w:ind w:left="1134" w:right="-1134" w:hanging="1134"/>
      </w:pPr>
      <w:r>
        <w:t>40</w:t>
      </w:r>
      <w:r>
        <w:tab/>
      </w:r>
      <w:r>
        <w:rPr>
          <w:vanish/>
        </w:rPr>
        <w:t>p[1{</w:t>
      </w:r>
      <w:r>
        <w:t>Strauß</w:t>
      </w:r>
      <w:r>
        <w:rPr>
          <w:vanish/>
        </w:rPr>
        <w:t>}</w:t>
      </w:r>
      <w:r>
        <w:t xml:space="preserve">, </w:t>
      </w:r>
      <w:r>
        <w:rPr>
          <w:vanish/>
        </w:rPr>
        <w:t>2{</w:t>
      </w:r>
      <w:r>
        <w:t>Christian</w:t>
      </w:r>
      <w:r>
        <w:rPr>
          <w:vanish/>
        </w:rPr>
        <w:t>}</w:t>
      </w:r>
      <w:r>
        <w:t xml:space="preserve">. </w:t>
      </w:r>
      <w:r>
        <w:rPr>
          <w:vanish/>
        </w:rPr>
        <w:t>6{o[</w:t>
      </w:r>
      <w:r>
        <w:t>Darmstadt</w:t>
      </w:r>
      <w:r>
        <w:rPr>
          <w:vanish/>
        </w:rPr>
        <w:t>]o}</w:t>
      </w:r>
      <w:r>
        <w:t xml:space="preserve">. </w:t>
      </w:r>
      <w:r>
        <w:rPr>
          <w:vanish/>
        </w:rPr>
        <w:t>5{o[</w:t>
      </w:r>
      <w:r>
        <w:t>Hofbuchbinder</w:t>
      </w:r>
      <w:r>
        <w:rPr>
          <w:vanish/>
        </w:rPr>
        <w:t>]o}]p</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45/4</w:t>
      </w:r>
    </w:p>
    <w:p w:rsidR="00000000" w:rsidRDefault="00C653B4">
      <w:pPr>
        <w:tabs>
          <w:tab w:val="left" w:pos="1134"/>
        </w:tabs>
        <w:ind w:left="1134" w:right="-1134" w:hanging="1134"/>
      </w:pPr>
      <w:r>
        <w:t>30a</w:t>
      </w:r>
      <w:r>
        <w:tab/>
        <w:t>4504</w:t>
      </w:r>
    </w:p>
    <w:p w:rsidR="00000000" w:rsidRDefault="00C653B4">
      <w:pPr>
        <w:tabs>
          <w:tab w:val="left" w:pos="1134"/>
        </w:tabs>
        <w:ind w:left="1134" w:right="-1134" w:hanging="1134"/>
      </w:pPr>
      <w:r>
        <w:t>30z</w:t>
      </w:r>
      <w:r>
        <w:tab/>
        <w:t>D 12 Nr. 45/4</w:t>
      </w:r>
    </w:p>
    <w:p w:rsidR="00000000" w:rsidRDefault="00C653B4">
      <w:pPr>
        <w:tabs>
          <w:tab w:val="left" w:pos="1134"/>
        </w:tabs>
        <w:ind w:left="1134" w:right="-1134" w:hanging="1134"/>
      </w:pPr>
      <w:r>
        <w:t>40</w:t>
      </w:r>
      <w:r>
        <w:tab/>
      </w:r>
      <w:r>
        <w:rPr>
          <w:vanish/>
        </w:rPr>
        <w:t>p[1{</w:t>
      </w:r>
      <w:r>
        <w:t>Stuhl</w:t>
      </w:r>
      <w:r>
        <w:t>müller</w:t>
      </w:r>
      <w:r>
        <w:rPr>
          <w:vanish/>
        </w:rPr>
        <w:t>}</w:t>
      </w:r>
      <w:r>
        <w:t xml:space="preserve">, </w:t>
      </w:r>
      <w:r>
        <w:rPr>
          <w:vanish/>
        </w:rPr>
        <w:t>6{o[</w:t>
      </w:r>
      <w:r>
        <w:t>Plassenburg</w:t>
      </w:r>
      <w:r>
        <w:rPr>
          <w:vanish/>
        </w:rPr>
        <w:t>]o}]p</w:t>
      </w:r>
      <w:r>
        <w:t xml:space="preserve">. </w:t>
      </w:r>
      <w:r>
        <w:rPr>
          <w:vanish/>
        </w:rPr>
        <w:t>s[</w:t>
      </w:r>
      <w:r>
        <w:t>Schrift betr. Zollwesen</w:t>
      </w:r>
      <w:r>
        <w:rPr>
          <w:vanish/>
        </w:rPr>
        <w:t>]s</w:t>
      </w:r>
    </w:p>
    <w:p w:rsidR="00000000" w:rsidRDefault="00C653B4">
      <w:pPr>
        <w:tabs>
          <w:tab w:val="left" w:pos="1134"/>
        </w:tabs>
        <w:ind w:left="1134" w:right="-1134" w:hanging="1134"/>
      </w:pPr>
      <w:r>
        <w:t>43</w:t>
      </w:r>
      <w:r>
        <w:tab/>
        <w:t>1823 ; 1826</w:t>
      </w:r>
    </w:p>
    <w:p w:rsidR="00000000" w:rsidRDefault="00C653B4">
      <w:pPr>
        <w:tabs>
          <w:tab w:val="left" w:pos="1134"/>
        </w:tabs>
        <w:ind w:left="1134" w:right="-1134" w:hanging="1134"/>
      </w:pPr>
      <w:r>
        <w:br w:type="page"/>
        <w:t>30</w:t>
      </w:r>
      <w:r>
        <w:tab/>
        <w:t>Nr. 45/8</w:t>
      </w:r>
    </w:p>
    <w:p w:rsidR="00000000" w:rsidRDefault="00C653B4">
      <w:pPr>
        <w:tabs>
          <w:tab w:val="left" w:pos="1134"/>
        </w:tabs>
        <w:ind w:left="1134" w:right="-1134" w:hanging="1134"/>
      </w:pPr>
      <w:r>
        <w:t>30a</w:t>
      </w:r>
      <w:r>
        <w:tab/>
        <w:t>4508</w:t>
      </w:r>
    </w:p>
    <w:p w:rsidR="00000000" w:rsidRDefault="00C653B4">
      <w:pPr>
        <w:tabs>
          <w:tab w:val="left" w:pos="1134"/>
        </w:tabs>
        <w:ind w:left="1134" w:right="-1134" w:hanging="1134"/>
      </w:pPr>
      <w:r>
        <w:t>30z</w:t>
      </w:r>
      <w:r>
        <w:tab/>
        <w:t>D 12 Nr. 45/8</w:t>
      </w:r>
    </w:p>
    <w:p w:rsidR="00000000" w:rsidRDefault="00C653B4">
      <w:pPr>
        <w:tabs>
          <w:tab w:val="left" w:pos="1134"/>
        </w:tabs>
        <w:ind w:left="1134" w:right="-1134" w:hanging="1134"/>
      </w:pPr>
      <w:r>
        <w:t>40</w:t>
      </w:r>
      <w:r>
        <w:tab/>
      </w:r>
      <w:r>
        <w:rPr>
          <w:vanish/>
        </w:rPr>
        <w:t>t[</w:t>
      </w:r>
      <w:r>
        <w:t>Sümpfe in der Obergrafschaft, Austrocknung der ...</w:t>
      </w:r>
      <w:r>
        <w:rPr>
          <w:vanish/>
        </w:rPr>
        <w:t>]t</w:t>
      </w:r>
      <w:r>
        <w:t xml:space="preserve"> </w:t>
      </w:r>
      <w:r>
        <w:rPr>
          <w:vanish/>
        </w:rPr>
        <w:t>s[</w:t>
      </w:r>
      <w:r>
        <w:t>Abhandlung</w:t>
      </w:r>
      <w:r>
        <w:rPr>
          <w:vanish/>
        </w:rPr>
        <w:t>]s</w:t>
      </w:r>
    </w:p>
    <w:p w:rsidR="00000000" w:rsidRDefault="00C653B4">
      <w:pPr>
        <w:tabs>
          <w:tab w:val="left" w:pos="1134"/>
        </w:tabs>
        <w:ind w:left="1134" w:right="-1134" w:hanging="1134"/>
      </w:pPr>
      <w:r>
        <w:t>43</w:t>
      </w:r>
      <w:r>
        <w:tab/>
        <w:t>1794</w:t>
      </w:r>
    </w:p>
    <w:p w:rsidR="00000000" w:rsidRDefault="00C653B4">
      <w:pPr>
        <w:tabs>
          <w:tab w:val="left" w:pos="1134"/>
        </w:tabs>
        <w:ind w:left="1134" w:right="-1134" w:hanging="1134"/>
      </w:pPr>
      <w:r>
        <w:br w:type="page"/>
        <w:t>30</w:t>
      </w:r>
      <w:r>
        <w:tab/>
        <w:t>Nr. 45/9</w:t>
      </w:r>
    </w:p>
    <w:p w:rsidR="00000000" w:rsidRDefault="00C653B4">
      <w:pPr>
        <w:tabs>
          <w:tab w:val="left" w:pos="1134"/>
        </w:tabs>
        <w:ind w:left="1134" w:right="-1134" w:hanging="1134"/>
      </w:pPr>
      <w:r>
        <w:t>30a</w:t>
      </w:r>
      <w:r>
        <w:tab/>
        <w:t>4509</w:t>
      </w:r>
    </w:p>
    <w:p w:rsidR="00000000" w:rsidRDefault="00C653B4">
      <w:pPr>
        <w:tabs>
          <w:tab w:val="left" w:pos="1134"/>
        </w:tabs>
        <w:ind w:left="1134" w:right="-1134" w:hanging="1134"/>
      </w:pPr>
      <w:r>
        <w:t>30z</w:t>
      </w:r>
      <w:r>
        <w:tab/>
        <w:t>D 12 Nr. 45/9</w:t>
      </w:r>
    </w:p>
    <w:p w:rsidR="00000000" w:rsidRDefault="00C653B4">
      <w:pPr>
        <w:tabs>
          <w:tab w:val="left" w:pos="1134"/>
        </w:tabs>
        <w:ind w:left="1134" w:right="-1134" w:hanging="1134"/>
      </w:pPr>
      <w:r>
        <w:t>40</w:t>
      </w:r>
      <w:r>
        <w:tab/>
      </w:r>
      <w:r>
        <w:rPr>
          <w:vanish/>
        </w:rPr>
        <w:t>t[</w:t>
      </w:r>
      <w:r>
        <w:t xml:space="preserve">Sulamith, </w:t>
      </w:r>
      <w:r>
        <w:rPr>
          <w:vanish/>
        </w:rPr>
        <w:t>s[</w:t>
      </w:r>
      <w:r>
        <w:t>Zeitschrift</w:t>
      </w:r>
      <w:r>
        <w:rPr>
          <w:vanish/>
        </w:rPr>
        <w:t>]s]t</w:t>
      </w:r>
    </w:p>
    <w:p w:rsidR="00000000" w:rsidRDefault="00C653B4">
      <w:pPr>
        <w:tabs>
          <w:tab w:val="left" w:pos="1134"/>
        </w:tabs>
        <w:ind w:left="1134" w:right="-1134" w:hanging="1134"/>
      </w:pPr>
      <w:r>
        <w:t>43</w:t>
      </w:r>
      <w:r>
        <w:tab/>
        <w:t>1817 - 1844</w:t>
      </w:r>
    </w:p>
    <w:p w:rsidR="00000000" w:rsidRDefault="00C653B4">
      <w:pPr>
        <w:tabs>
          <w:tab w:val="left" w:pos="1134"/>
        </w:tabs>
        <w:ind w:left="1134" w:right="-1134" w:hanging="1134"/>
      </w:pPr>
      <w:r>
        <w:br w:type="page"/>
        <w:t>30</w:t>
      </w:r>
      <w:r>
        <w:tab/>
        <w:t>Nr. 47/3</w:t>
      </w:r>
    </w:p>
    <w:p w:rsidR="00000000" w:rsidRDefault="00C653B4">
      <w:pPr>
        <w:tabs>
          <w:tab w:val="left" w:pos="1134"/>
        </w:tabs>
        <w:ind w:left="1134" w:right="-1134" w:hanging="1134"/>
      </w:pPr>
      <w:r>
        <w:t>30a</w:t>
      </w:r>
      <w:r>
        <w:tab/>
        <w:t>4703</w:t>
      </w:r>
    </w:p>
    <w:p w:rsidR="00000000" w:rsidRDefault="00C653B4">
      <w:pPr>
        <w:tabs>
          <w:tab w:val="left" w:pos="1134"/>
        </w:tabs>
        <w:ind w:left="1134" w:right="-1134" w:hanging="1134"/>
      </w:pPr>
      <w:r>
        <w:t>30z</w:t>
      </w:r>
      <w:r>
        <w:tab/>
        <w:t>D 12 Nr. 47/3</w:t>
      </w:r>
    </w:p>
    <w:p w:rsidR="00000000" w:rsidRDefault="00C653B4">
      <w:pPr>
        <w:tabs>
          <w:tab w:val="left" w:pos="1134"/>
        </w:tabs>
        <w:ind w:left="1134" w:right="-1134" w:hanging="1134"/>
      </w:pPr>
      <w:r>
        <w:t>40</w:t>
      </w:r>
      <w:r>
        <w:tab/>
      </w:r>
      <w:r>
        <w:rPr>
          <w:vanish/>
        </w:rPr>
        <w:t>p[1{</w:t>
      </w:r>
      <w:r>
        <w:t>Ulmenstein</w:t>
      </w:r>
      <w:r>
        <w:rPr>
          <w:vanish/>
        </w:rPr>
        <w:t>}</w:t>
      </w:r>
      <w:r>
        <w:t xml:space="preserve">, </w:t>
      </w:r>
      <w:r>
        <w:rPr>
          <w:vanish/>
        </w:rPr>
        <w:t>2{</w:t>
      </w:r>
      <w:r>
        <w:t>Friedrich Wilhelm</w:t>
      </w:r>
      <w:r>
        <w:rPr>
          <w:vanish/>
        </w:rPr>
        <w:t>}</w:t>
      </w:r>
      <w:r>
        <w:t xml:space="preserve">, </w:t>
      </w:r>
      <w:r>
        <w:rPr>
          <w:vanish/>
        </w:rPr>
        <w:t>8{</w:t>
      </w:r>
      <w:r>
        <w:t>von</w:t>
      </w:r>
      <w:r>
        <w:rPr>
          <w:vanish/>
        </w:rPr>
        <w:t>}</w:t>
      </w:r>
      <w:r>
        <w:t xml:space="preserve"> </w:t>
      </w:r>
      <w:r>
        <w:rPr>
          <w:vanish/>
        </w:rPr>
        <w:t>3{</w:t>
      </w:r>
      <w:r>
        <w:t>Freiherr</w:t>
      </w:r>
      <w:r>
        <w:rPr>
          <w:vanish/>
        </w:rPr>
        <w:t>}</w:t>
      </w:r>
      <w:r>
        <w:t xml:space="preserve">. </w:t>
      </w:r>
      <w:r>
        <w:rPr>
          <w:vanish/>
        </w:rPr>
        <w:t>6{o[</w:t>
      </w:r>
      <w:r>
        <w:t>Wetzlar</w:t>
      </w:r>
      <w:r>
        <w:rPr>
          <w:vanish/>
        </w:rPr>
        <w:t>]o}]p</w:t>
      </w:r>
      <w:r>
        <w:t xml:space="preserve">. </w:t>
      </w:r>
      <w:r>
        <w:rPr>
          <w:vanish/>
        </w:rPr>
        <w:t>s[</w:t>
      </w:r>
      <w:r>
        <w:t>Subscription</w:t>
      </w:r>
      <w:r>
        <w:rPr>
          <w:vanish/>
        </w:rPr>
        <w:t>]s</w:t>
      </w:r>
    </w:p>
    <w:p w:rsidR="00000000" w:rsidRDefault="00C653B4">
      <w:pPr>
        <w:tabs>
          <w:tab w:val="left" w:pos="1134"/>
        </w:tabs>
        <w:ind w:left="1134" w:right="-1134" w:hanging="1134"/>
      </w:pPr>
      <w:r>
        <w:t>43</w:t>
      </w:r>
      <w:r>
        <w:tab/>
        <w:t>1807</w:t>
      </w:r>
    </w:p>
    <w:p w:rsidR="00000000" w:rsidRDefault="00C653B4">
      <w:pPr>
        <w:tabs>
          <w:tab w:val="left" w:pos="1134"/>
        </w:tabs>
        <w:ind w:left="1134" w:right="-1134" w:hanging="1134"/>
      </w:pPr>
      <w:r>
        <w:br w:type="page"/>
        <w:t>30</w:t>
      </w:r>
      <w:r>
        <w:tab/>
        <w:t>Nr. 47/6</w:t>
      </w:r>
    </w:p>
    <w:p w:rsidR="00000000" w:rsidRDefault="00C653B4">
      <w:pPr>
        <w:tabs>
          <w:tab w:val="left" w:pos="1134"/>
        </w:tabs>
        <w:ind w:left="1134" w:right="-1134" w:hanging="1134"/>
      </w:pPr>
      <w:r>
        <w:t>30a</w:t>
      </w:r>
      <w:r>
        <w:tab/>
        <w:t>4706</w:t>
      </w:r>
    </w:p>
    <w:p w:rsidR="00000000" w:rsidRDefault="00C653B4">
      <w:pPr>
        <w:tabs>
          <w:tab w:val="left" w:pos="1134"/>
        </w:tabs>
        <w:ind w:left="1134" w:right="-1134" w:hanging="1134"/>
      </w:pPr>
      <w:r>
        <w:t>30z</w:t>
      </w:r>
      <w:r>
        <w:tab/>
        <w:t>D 12 Nr. 47/6</w:t>
      </w:r>
    </w:p>
    <w:p w:rsidR="00000000" w:rsidRDefault="00C653B4">
      <w:pPr>
        <w:tabs>
          <w:tab w:val="left" w:pos="1134"/>
        </w:tabs>
        <w:ind w:left="1134" w:right="-1134" w:hanging="1134"/>
      </w:pPr>
      <w:r>
        <w:t>40</w:t>
      </w:r>
      <w:r>
        <w:tab/>
      </w:r>
      <w:r>
        <w:rPr>
          <w:vanish/>
        </w:rPr>
        <w:t>p[1{</w:t>
      </w:r>
      <w:r>
        <w:t>Umpfenbach</w:t>
      </w:r>
      <w:r>
        <w:rPr>
          <w:vanish/>
        </w:rPr>
        <w:t>}</w:t>
      </w:r>
      <w:r>
        <w:t xml:space="preserve">, </w:t>
      </w:r>
      <w:r>
        <w:rPr>
          <w:vanish/>
        </w:rPr>
        <w:t>4{</w:t>
      </w:r>
      <w:r>
        <w:t>Dr. Professor</w:t>
      </w:r>
      <w:r>
        <w:rPr>
          <w:vanish/>
        </w:rPr>
        <w:t>}</w:t>
      </w:r>
      <w:r>
        <w:t xml:space="preserve">, </w:t>
      </w:r>
      <w:r>
        <w:rPr>
          <w:vanish/>
        </w:rPr>
        <w:t>6{o[</w:t>
      </w:r>
      <w:r>
        <w:t>Gi</w:t>
      </w:r>
      <w:r>
        <w:t>eßen</w:t>
      </w:r>
      <w:r>
        <w:rPr>
          <w:vanish/>
        </w:rPr>
        <w:t>]o}]p</w:t>
      </w:r>
      <w:r>
        <w:t xml:space="preserve">. </w:t>
      </w:r>
      <w:r>
        <w:rPr>
          <w:vanish/>
        </w:rPr>
        <w:t>s[</w:t>
      </w:r>
      <w:r>
        <w:t>Buch</w:t>
      </w:r>
      <w:r>
        <w:rPr>
          <w:vanish/>
        </w:rPr>
        <w:t>]s</w:t>
      </w:r>
    </w:p>
    <w:p w:rsidR="00000000" w:rsidRDefault="00C653B4">
      <w:pPr>
        <w:tabs>
          <w:tab w:val="left" w:pos="1134"/>
        </w:tabs>
        <w:ind w:left="1134" w:right="-1134" w:hanging="1134"/>
      </w:pPr>
      <w:r>
        <w:t>43</w:t>
      </w:r>
      <w:r>
        <w:tab/>
        <w:t>1824</w:t>
      </w:r>
    </w:p>
    <w:p w:rsidR="00000000" w:rsidRDefault="00C653B4">
      <w:pPr>
        <w:tabs>
          <w:tab w:val="left" w:pos="1134"/>
        </w:tabs>
        <w:ind w:left="1134" w:right="-1134" w:hanging="1134"/>
      </w:pPr>
      <w:r>
        <w:br w:type="page"/>
        <w:t>30</w:t>
      </w:r>
      <w:r>
        <w:tab/>
        <w:t>Nr. 48/9</w:t>
      </w:r>
    </w:p>
    <w:p w:rsidR="00000000" w:rsidRDefault="00C653B4">
      <w:pPr>
        <w:tabs>
          <w:tab w:val="left" w:pos="1134"/>
        </w:tabs>
        <w:ind w:left="1134" w:right="-1134" w:hanging="1134"/>
      </w:pPr>
      <w:r>
        <w:t>30a</w:t>
      </w:r>
      <w:r>
        <w:tab/>
        <w:t>4809</w:t>
      </w:r>
    </w:p>
    <w:p w:rsidR="00000000" w:rsidRDefault="00C653B4">
      <w:pPr>
        <w:tabs>
          <w:tab w:val="left" w:pos="1134"/>
        </w:tabs>
        <w:ind w:left="1134" w:right="-1134" w:hanging="1134"/>
      </w:pPr>
      <w:r>
        <w:t>30z</w:t>
      </w:r>
      <w:r>
        <w:tab/>
        <w:t>D 12 Nr. 48/9</w:t>
      </w:r>
    </w:p>
    <w:p w:rsidR="00000000" w:rsidRDefault="00C653B4">
      <w:pPr>
        <w:tabs>
          <w:tab w:val="left" w:pos="1134"/>
        </w:tabs>
        <w:ind w:left="1134" w:right="-1134" w:hanging="1134"/>
      </w:pPr>
      <w:r>
        <w:t>40</w:t>
      </w:r>
      <w:r>
        <w:tab/>
      </w:r>
      <w:r>
        <w:rPr>
          <w:vanish/>
        </w:rPr>
        <w:t>p[1{</w:t>
      </w:r>
      <w:r>
        <w:t>Venator</w:t>
      </w:r>
      <w:r>
        <w:rPr>
          <w:vanish/>
        </w:rPr>
        <w:t>}</w:t>
      </w:r>
      <w:r>
        <w:t xml:space="preserve">, </w:t>
      </w:r>
      <w:r>
        <w:rPr>
          <w:vanish/>
        </w:rPr>
        <w:t>2{</w:t>
      </w:r>
      <w:r>
        <w:t>Ludwig</w:t>
      </w:r>
      <w:r>
        <w:rPr>
          <w:vanish/>
        </w:rPr>
        <w:t>}</w:t>
      </w:r>
      <w:r>
        <w:t xml:space="preserve">. </w:t>
      </w:r>
      <w:r>
        <w:rPr>
          <w:vanish/>
        </w:rPr>
        <w:t>5{o[</w:t>
      </w:r>
      <w:r>
        <w:t>Hofbuchdrucker</w:t>
      </w:r>
      <w:r>
        <w:rPr>
          <w:vanish/>
        </w:rPr>
        <w:t>]o}]p</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Nr. 48/12</w:t>
      </w:r>
    </w:p>
    <w:p w:rsidR="00000000" w:rsidRDefault="00C653B4">
      <w:pPr>
        <w:tabs>
          <w:tab w:val="left" w:pos="1134"/>
        </w:tabs>
        <w:ind w:left="1134" w:right="-1134" w:hanging="1134"/>
      </w:pPr>
      <w:r>
        <w:t>30a</w:t>
      </w:r>
      <w:r>
        <w:tab/>
        <w:t>4812</w:t>
      </w:r>
    </w:p>
    <w:p w:rsidR="00000000" w:rsidRDefault="00C653B4">
      <w:pPr>
        <w:tabs>
          <w:tab w:val="left" w:pos="1134"/>
        </w:tabs>
        <w:ind w:left="1134" w:right="-1134" w:hanging="1134"/>
      </w:pPr>
      <w:r>
        <w:t>30z</w:t>
      </w:r>
      <w:r>
        <w:tab/>
        <w:t>D 12 Nr. 48/12</w:t>
      </w:r>
    </w:p>
    <w:p w:rsidR="00000000" w:rsidRDefault="00C653B4">
      <w:pPr>
        <w:tabs>
          <w:tab w:val="left" w:pos="1134"/>
        </w:tabs>
        <w:ind w:left="1134" w:right="-1134" w:hanging="1134"/>
      </w:pPr>
      <w:r>
        <w:t>40</w:t>
      </w:r>
      <w:r>
        <w:tab/>
      </w:r>
      <w:r>
        <w:rPr>
          <w:vanish/>
        </w:rPr>
        <w:t>k[1{</w:t>
      </w:r>
      <w:r>
        <w:t>Verein, Literarischer</w:t>
      </w:r>
      <w:r>
        <w:rPr>
          <w:vanish/>
        </w:rPr>
        <w:t>}</w:t>
      </w:r>
      <w:r>
        <w:t xml:space="preserve"> in </w:t>
      </w:r>
      <w:r>
        <w:rPr>
          <w:vanish/>
        </w:rPr>
        <w:t>2{o[</w:t>
      </w:r>
      <w:r>
        <w:t>Stuttgart</w:t>
      </w:r>
      <w:r>
        <w:rPr>
          <w:vanish/>
        </w:rPr>
        <w:t>]o}]k</w:t>
      </w:r>
    </w:p>
    <w:p w:rsidR="00000000" w:rsidRDefault="00C653B4">
      <w:pPr>
        <w:tabs>
          <w:tab w:val="left" w:pos="1134"/>
        </w:tabs>
        <w:ind w:left="1134" w:right="-1134" w:hanging="1134"/>
      </w:pPr>
      <w:r>
        <w:t>43</w:t>
      </w:r>
      <w:r>
        <w:tab/>
        <w:t>1839 - 1846</w:t>
      </w:r>
    </w:p>
    <w:p w:rsidR="00000000" w:rsidRDefault="00C653B4">
      <w:pPr>
        <w:tabs>
          <w:tab w:val="left" w:pos="1134"/>
        </w:tabs>
        <w:ind w:left="1134" w:right="-1134" w:hanging="1134"/>
      </w:pPr>
      <w:r>
        <w:br w:type="page"/>
        <w:t>30</w:t>
      </w:r>
      <w:r>
        <w:tab/>
        <w:t>Nr. 48/15</w:t>
      </w:r>
    </w:p>
    <w:p w:rsidR="00000000" w:rsidRDefault="00C653B4">
      <w:pPr>
        <w:tabs>
          <w:tab w:val="left" w:pos="1134"/>
        </w:tabs>
        <w:ind w:left="1134" w:right="-1134" w:hanging="1134"/>
      </w:pPr>
      <w:r>
        <w:t>30a</w:t>
      </w:r>
      <w:r>
        <w:tab/>
        <w:t>4815</w:t>
      </w:r>
    </w:p>
    <w:p w:rsidR="00000000" w:rsidRDefault="00C653B4">
      <w:pPr>
        <w:tabs>
          <w:tab w:val="left" w:pos="1134"/>
        </w:tabs>
        <w:ind w:left="1134" w:right="-1134" w:hanging="1134"/>
      </w:pPr>
      <w:r>
        <w:t>30z</w:t>
      </w:r>
      <w:r>
        <w:tab/>
        <w:t>D 12 Nr. 48/15</w:t>
      </w:r>
    </w:p>
    <w:p w:rsidR="00000000" w:rsidRDefault="00C653B4">
      <w:pPr>
        <w:tabs>
          <w:tab w:val="left" w:pos="1134"/>
        </w:tabs>
        <w:ind w:left="1134" w:right="-1134" w:hanging="1134"/>
      </w:pPr>
      <w:r>
        <w:t>40</w:t>
      </w:r>
      <w:r>
        <w:tab/>
      </w:r>
      <w:r>
        <w:rPr>
          <w:vanish/>
        </w:rPr>
        <w:t>p[1{</w:t>
      </w:r>
      <w:r>
        <w:t>Vesin</w:t>
      </w:r>
      <w:r>
        <w:rPr>
          <w:vanish/>
        </w:rPr>
        <w:t>}</w:t>
      </w:r>
      <w:r>
        <w:t xml:space="preserve">, </w:t>
      </w:r>
      <w:r>
        <w:rPr>
          <w:vanish/>
        </w:rPr>
        <w:t>2{</w:t>
      </w:r>
      <w:r>
        <w:t>Charles J.</w:t>
      </w:r>
      <w:r>
        <w:rPr>
          <w:vanish/>
        </w:rPr>
        <w:t>}]p</w:t>
      </w:r>
      <w:r>
        <w:t xml:space="preserve"> </w:t>
      </w:r>
      <w:r>
        <w:rPr>
          <w:vanish/>
        </w:rPr>
        <w:t>s[2{</w:t>
      </w:r>
      <w:r>
        <w:t>Zueignung eines</w:t>
      </w:r>
      <w:r>
        <w:rPr>
          <w:vanish/>
        </w:rPr>
        <w:t>}</w:t>
      </w:r>
      <w:r>
        <w:t xml:space="preserve"> </w:t>
      </w:r>
      <w:r>
        <w:rPr>
          <w:vanish/>
        </w:rPr>
        <w:t>1{</w:t>
      </w:r>
      <w:r>
        <w:t>Werk</w:t>
      </w:r>
      <w:r>
        <w:rPr>
          <w:vanish/>
        </w:rPr>
        <w:t>}]s</w:t>
      </w:r>
      <w:r>
        <w:t>es</w:t>
      </w:r>
    </w:p>
    <w:p w:rsidR="00000000" w:rsidRDefault="00C653B4">
      <w:pPr>
        <w:tabs>
          <w:tab w:val="left" w:pos="1134"/>
        </w:tabs>
        <w:ind w:left="1134" w:right="-1134" w:hanging="1134"/>
      </w:pPr>
      <w:r>
        <w:t>43</w:t>
      </w:r>
      <w:r>
        <w:tab/>
        <w:t>1841</w:t>
      </w:r>
    </w:p>
    <w:p w:rsidR="00000000" w:rsidRDefault="00C653B4">
      <w:pPr>
        <w:tabs>
          <w:tab w:val="left" w:pos="1134"/>
        </w:tabs>
        <w:ind w:left="1134" w:right="-1134" w:hanging="1134"/>
      </w:pPr>
      <w:r>
        <w:br w:type="page"/>
        <w:t>30</w:t>
      </w:r>
      <w:r>
        <w:tab/>
        <w:t>Nr. 48/24</w:t>
      </w:r>
    </w:p>
    <w:p w:rsidR="00000000" w:rsidRDefault="00C653B4">
      <w:pPr>
        <w:tabs>
          <w:tab w:val="left" w:pos="1134"/>
        </w:tabs>
        <w:ind w:left="1134" w:right="-1134" w:hanging="1134"/>
      </w:pPr>
      <w:r>
        <w:t>30a</w:t>
      </w:r>
      <w:r>
        <w:tab/>
        <w:t>4824</w:t>
      </w:r>
    </w:p>
    <w:p w:rsidR="00000000" w:rsidRDefault="00C653B4">
      <w:pPr>
        <w:tabs>
          <w:tab w:val="left" w:pos="1134"/>
        </w:tabs>
        <w:ind w:left="1134" w:right="-1134" w:hanging="1134"/>
      </w:pPr>
      <w:r>
        <w:t>30z</w:t>
      </w:r>
      <w:r>
        <w:tab/>
        <w:t>D 12 Nr. 48/24</w:t>
      </w:r>
    </w:p>
    <w:p w:rsidR="00000000" w:rsidRDefault="00C653B4">
      <w:pPr>
        <w:tabs>
          <w:tab w:val="left" w:pos="1134"/>
        </w:tabs>
        <w:ind w:left="1134" w:right="-1134" w:hanging="1134"/>
      </w:pPr>
      <w:r>
        <w:t>40</w:t>
      </w:r>
      <w:r>
        <w:tab/>
      </w:r>
      <w:r>
        <w:rPr>
          <w:vanish/>
        </w:rPr>
        <w:t>p[1{</w:t>
      </w:r>
      <w:r>
        <w:t>Vix</w:t>
      </w:r>
      <w:r>
        <w:rPr>
          <w:vanish/>
        </w:rPr>
        <w:t>}</w:t>
      </w:r>
      <w:r>
        <w:t xml:space="preserve">, </w:t>
      </w:r>
      <w:r>
        <w:rPr>
          <w:vanish/>
        </w:rPr>
        <w:t>4{</w:t>
      </w:r>
      <w:r>
        <w:t>Dr. Tierarznei-Wissenschaft. Professor</w:t>
      </w:r>
      <w:r>
        <w:rPr>
          <w:vanish/>
        </w:rPr>
        <w:t>}</w:t>
      </w:r>
      <w:r>
        <w:t xml:space="preserve">, </w:t>
      </w:r>
      <w:r>
        <w:rPr>
          <w:vanish/>
        </w:rPr>
        <w:t>6{o[</w:t>
      </w:r>
      <w:r>
        <w:t>Gießen</w:t>
      </w:r>
      <w:r>
        <w:rPr>
          <w:vanish/>
        </w:rPr>
        <w:t>]o}]p</w:t>
      </w:r>
      <w:r>
        <w:t xml:space="preserve">. </w:t>
      </w:r>
      <w:r>
        <w:rPr>
          <w:vanish/>
        </w:rPr>
        <w:t>s[</w:t>
      </w:r>
      <w:r>
        <w:t>Schriften</w:t>
      </w:r>
      <w:r>
        <w:rPr>
          <w:vanish/>
        </w:rPr>
        <w:t>]s</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49/18</w:t>
      </w:r>
    </w:p>
    <w:p w:rsidR="00000000" w:rsidRDefault="00C653B4">
      <w:pPr>
        <w:tabs>
          <w:tab w:val="left" w:pos="1134"/>
        </w:tabs>
        <w:ind w:left="1134" w:right="-1134" w:hanging="1134"/>
      </w:pPr>
      <w:r>
        <w:t>30a</w:t>
      </w:r>
      <w:r>
        <w:tab/>
        <w:t>4918</w:t>
      </w:r>
    </w:p>
    <w:p w:rsidR="00000000" w:rsidRDefault="00C653B4">
      <w:pPr>
        <w:tabs>
          <w:tab w:val="left" w:pos="1134"/>
        </w:tabs>
        <w:ind w:left="1134" w:right="-1134" w:hanging="1134"/>
      </w:pPr>
      <w:r>
        <w:t>3</w:t>
      </w:r>
      <w:r>
        <w:t>0z</w:t>
      </w:r>
      <w:r>
        <w:tab/>
        <w:t>D 12 Nr. 49/18</w:t>
      </w:r>
    </w:p>
    <w:p w:rsidR="00000000" w:rsidRDefault="00C653B4">
      <w:pPr>
        <w:tabs>
          <w:tab w:val="left" w:pos="1134"/>
        </w:tabs>
        <w:ind w:left="1134" w:right="-1134" w:hanging="1134"/>
      </w:pPr>
      <w:r>
        <w:t>40</w:t>
      </w:r>
      <w:r>
        <w:tab/>
      </w:r>
      <w:r>
        <w:rPr>
          <w:vanish/>
        </w:rPr>
        <w:t>p[1{</w:t>
      </w:r>
      <w:r>
        <w:t>Walker</w:t>
      </w:r>
      <w:r>
        <w:rPr>
          <w:vanish/>
        </w:rPr>
        <w:t>}</w:t>
      </w:r>
      <w:r>
        <w:t xml:space="preserve">, </w:t>
      </w:r>
      <w:r>
        <w:rPr>
          <w:vanish/>
        </w:rPr>
        <w:t>6{o[</w:t>
      </w:r>
      <w:r>
        <w:t>London</w:t>
      </w:r>
      <w:r>
        <w:rPr>
          <w:vanish/>
        </w:rPr>
        <w:t>]o}]p</w:t>
      </w:r>
      <w:r>
        <w:t xml:space="preserve">. </w:t>
      </w:r>
      <w:r>
        <w:rPr>
          <w:vanish/>
        </w:rPr>
        <w:t>s[</w:t>
      </w:r>
      <w:r>
        <w:t>Subscription auf Luther</w:t>
      </w:r>
      <w:r>
        <w:rPr>
          <w:vanish/>
        </w:rPr>
        <w:t>]s</w:t>
      </w:r>
    </w:p>
    <w:p w:rsidR="00000000" w:rsidRDefault="00C653B4">
      <w:pPr>
        <w:tabs>
          <w:tab w:val="left" w:pos="1134"/>
        </w:tabs>
        <w:ind w:left="1134" w:right="-1134" w:hanging="1134"/>
      </w:pPr>
      <w:r>
        <w:t>43</w:t>
      </w:r>
      <w:r>
        <w:tab/>
        <w:t>1840</w:t>
      </w:r>
    </w:p>
    <w:p w:rsidR="00000000" w:rsidRDefault="00C653B4">
      <w:pPr>
        <w:tabs>
          <w:tab w:val="left" w:pos="1134"/>
        </w:tabs>
        <w:ind w:left="1134" w:right="-1134" w:hanging="1134"/>
      </w:pPr>
      <w:r>
        <w:br w:type="page"/>
        <w:t>30</w:t>
      </w:r>
      <w:r>
        <w:tab/>
        <w:t>Nr. 49/20</w:t>
      </w:r>
    </w:p>
    <w:p w:rsidR="00000000" w:rsidRDefault="00C653B4">
      <w:pPr>
        <w:tabs>
          <w:tab w:val="left" w:pos="1134"/>
        </w:tabs>
        <w:ind w:left="1134" w:right="-1134" w:hanging="1134"/>
      </w:pPr>
      <w:r>
        <w:t>30a</w:t>
      </w:r>
      <w:r>
        <w:tab/>
        <w:t>4920</w:t>
      </w:r>
    </w:p>
    <w:p w:rsidR="00000000" w:rsidRDefault="00C653B4">
      <w:pPr>
        <w:tabs>
          <w:tab w:val="left" w:pos="1134"/>
        </w:tabs>
        <w:ind w:left="1134" w:right="-1134" w:hanging="1134"/>
      </w:pPr>
      <w:r>
        <w:t>30z</w:t>
      </w:r>
      <w:r>
        <w:tab/>
        <w:t>D 12 Nr. 49/20</w:t>
      </w:r>
    </w:p>
    <w:p w:rsidR="00000000" w:rsidRDefault="00C653B4">
      <w:pPr>
        <w:tabs>
          <w:tab w:val="left" w:pos="1134"/>
        </w:tabs>
        <w:ind w:left="1134" w:right="-1134" w:hanging="1134"/>
      </w:pPr>
      <w:r>
        <w:t>40</w:t>
      </w:r>
      <w:r>
        <w:tab/>
      </w:r>
      <w:r>
        <w:rPr>
          <w:vanish/>
        </w:rPr>
        <w:t>p[1{</w:t>
      </w:r>
      <w:r>
        <w:t>Wallerstein</w:t>
      </w:r>
      <w:r>
        <w:rPr>
          <w:vanish/>
        </w:rPr>
        <w:t>}</w:t>
      </w:r>
      <w:r>
        <w:t xml:space="preserve">, </w:t>
      </w:r>
      <w:r>
        <w:rPr>
          <w:vanish/>
        </w:rPr>
        <w:t>2{</w:t>
      </w:r>
      <w:r>
        <w:t>L.</w:t>
      </w:r>
      <w:r>
        <w:rPr>
          <w:vanish/>
        </w:rPr>
        <w:t>}]p</w:t>
      </w:r>
      <w:r>
        <w:t xml:space="preserve"> </w:t>
      </w:r>
      <w:r>
        <w:rPr>
          <w:vanish/>
        </w:rPr>
        <w:t>t[</w:t>
      </w:r>
      <w:r>
        <w:t>Rechenkunst</w:t>
      </w:r>
      <w:r>
        <w:rPr>
          <w:vanish/>
        </w:rPr>
        <w:t>]t</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Nr. 49/23</w:t>
      </w:r>
    </w:p>
    <w:p w:rsidR="00000000" w:rsidRDefault="00C653B4">
      <w:pPr>
        <w:tabs>
          <w:tab w:val="left" w:pos="1134"/>
        </w:tabs>
        <w:ind w:left="1134" w:right="-1134" w:hanging="1134"/>
      </w:pPr>
      <w:r>
        <w:t>30a</w:t>
      </w:r>
      <w:r>
        <w:tab/>
        <w:t>4923</w:t>
      </w:r>
    </w:p>
    <w:p w:rsidR="00000000" w:rsidRDefault="00C653B4">
      <w:pPr>
        <w:tabs>
          <w:tab w:val="left" w:pos="1134"/>
        </w:tabs>
        <w:ind w:left="1134" w:right="-1134" w:hanging="1134"/>
      </w:pPr>
      <w:r>
        <w:t>30z</w:t>
      </w:r>
      <w:r>
        <w:tab/>
        <w:t>D 12 Nr. 49/23</w:t>
      </w:r>
    </w:p>
    <w:p w:rsidR="00000000" w:rsidRDefault="00C653B4">
      <w:pPr>
        <w:tabs>
          <w:tab w:val="left" w:pos="1134"/>
        </w:tabs>
        <w:ind w:left="1134" w:right="-1134" w:hanging="1134"/>
      </w:pPr>
      <w:r>
        <w:t>40</w:t>
      </w:r>
      <w:r>
        <w:tab/>
      </w:r>
      <w:r>
        <w:rPr>
          <w:vanish/>
        </w:rPr>
        <w:t>p[1{</w:t>
      </w:r>
      <w:r>
        <w:t>Walter</w:t>
      </w:r>
      <w:r>
        <w:rPr>
          <w:vanish/>
        </w:rPr>
        <w:t>}</w:t>
      </w:r>
      <w:r>
        <w:t xml:space="preserve">, </w:t>
      </w:r>
      <w:r>
        <w:rPr>
          <w:vanish/>
        </w:rPr>
        <w:t>4{</w:t>
      </w:r>
      <w:r>
        <w:t>Dr.</w:t>
      </w:r>
      <w:r>
        <w:rPr>
          <w:vanish/>
        </w:rPr>
        <w:t>}</w:t>
      </w:r>
      <w:r>
        <w:t xml:space="preserve"> </w:t>
      </w:r>
      <w:r>
        <w:rPr>
          <w:vanish/>
        </w:rPr>
        <w:t>5{</w:t>
      </w:r>
      <w:r>
        <w:t>Med. Rat</w:t>
      </w:r>
      <w:r>
        <w:rPr>
          <w:vanish/>
        </w:rPr>
        <w:t>}</w:t>
      </w:r>
      <w:r>
        <w:t xml:space="preserve">. </w:t>
      </w:r>
      <w:r>
        <w:rPr>
          <w:vanish/>
        </w:rPr>
        <w:t>s[</w:t>
      </w:r>
      <w:r>
        <w:t>Literatur</w:t>
      </w:r>
      <w:r>
        <w:rPr>
          <w:vanish/>
        </w:rPr>
        <w:t>]s</w:t>
      </w:r>
      <w:r>
        <w:t xml:space="preserve">. </w:t>
      </w:r>
      <w:r>
        <w:rPr>
          <w:vanish/>
        </w:rPr>
        <w:t>6{o[</w:t>
      </w:r>
      <w:r>
        <w:t>Berlin</w:t>
      </w:r>
      <w:r>
        <w:rPr>
          <w:vanish/>
        </w:rPr>
        <w:t>]o}]p</w:t>
      </w:r>
    </w:p>
    <w:p w:rsidR="00000000" w:rsidRDefault="00C653B4">
      <w:pPr>
        <w:tabs>
          <w:tab w:val="left" w:pos="1134"/>
        </w:tabs>
        <w:ind w:left="1134" w:right="-1134" w:hanging="1134"/>
      </w:pPr>
      <w:r>
        <w:t>43</w:t>
      </w:r>
      <w:r>
        <w:tab/>
        <w:t>1821</w:t>
      </w:r>
    </w:p>
    <w:p w:rsidR="00000000" w:rsidRDefault="00C653B4">
      <w:pPr>
        <w:tabs>
          <w:tab w:val="left" w:pos="1134"/>
        </w:tabs>
        <w:ind w:left="1134" w:right="-1134" w:hanging="1134"/>
      </w:pPr>
      <w:r>
        <w:br w:type="page"/>
        <w:t>30</w:t>
      </w:r>
      <w:r>
        <w:tab/>
        <w:t>Nr. 49/27</w:t>
      </w:r>
    </w:p>
    <w:p w:rsidR="00000000" w:rsidRDefault="00C653B4">
      <w:pPr>
        <w:tabs>
          <w:tab w:val="left" w:pos="1134"/>
        </w:tabs>
        <w:ind w:left="1134" w:right="-1134" w:hanging="1134"/>
      </w:pPr>
      <w:r>
        <w:t>30a</w:t>
      </w:r>
      <w:r>
        <w:tab/>
        <w:t>4927</w:t>
      </w:r>
    </w:p>
    <w:p w:rsidR="00000000" w:rsidRDefault="00C653B4">
      <w:pPr>
        <w:tabs>
          <w:tab w:val="left" w:pos="1134"/>
        </w:tabs>
        <w:ind w:left="1134" w:right="-1134" w:hanging="1134"/>
      </w:pPr>
      <w:r>
        <w:t>30z</w:t>
      </w:r>
      <w:r>
        <w:tab/>
        <w:t>D 12 Nr. 49/27</w:t>
      </w:r>
    </w:p>
    <w:p w:rsidR="00000000" w:rsidRDefault="00C653B4">
      <w:pPr>
        <w:tabs>
          <w:tab w:val="left" w:pos="1134"/>
        </w:tabs>
        <w:ind w:left="1134" w:right="-1134" w:hanging="1134"/>
      </w:pPr>
      <w:r>
        <w:t>40</w:t>
      </w:r>
      <w:r>
        <w:tab/>
      </w:r>
      <w:r>
        <w:rPr>
          <w:vanish/>
        </w:rPr>
        <w:t>p[1{</w:t>
      </w:r>
      <w:r>
        <w:t>Wasserburg</w:t>
      </w:r>
      <w:r>
        <w:rPr>
          <w:vanish/>
        </w:rPr>
        <w:t>}</w:t>
      </w:r>
      <w:r>
        <w:t xml:space="preserve">, </w:t>
      </w:r>
      <w:r>
        <w:rPr>
          <w:vanish/>
        </w:rPr>
        <w:t>2{</w:t>
      </w:r>
      <w:r>
        <w:t>Andreas</w:t>
      </w:r>
      <w:r>
        <w:rPr>
          <w:vanish/>
        </w:rPr>
        <w:t>}</w:t>
      </w:r>
      <w:r>
        <w:t xml:space="preserve">, </w:t>
      </w:r>
      <w:r>
        <w:rPr>
          <w:vanish/>
        </w:rPr>
        <w:t>6{o[</w:t>
      </w:r>
      <w:r>
        <w:t>Mainz</w:t>
      </w:r>
      <w:r>
        <w:rPr>
          <w:vanish/>
        </w:rPr>
        <w:t>]o}]p</w:t>
      </w:r>
      <w:r>
        <w:t xml:space="preserve">. </w:t>
      </w:r>
      <w:r>
        <w:rPr>
          <w:vanish/>
        </w:rPr>
        <w:t>s[</w:t>
      </w:r>
      <w:r>
        <w:t>Werke</w:t>
      </w:r>
      <w:r>
        <w:rPr>
          <w:vanish/>
        </w:rPr>
        <w:t>]s</w:t>
      </w:r>
    </w:p>
    <w:p w:rsidR="00000000" w:rsidRDefault="00C653B4">
      <w:pPr>
        <w:tabs>
          <w:tab w:val="left" w:pos="1134"/>
        </w:tabs>
        <w:ind w:left="1134" w:right="-1134" w:hanging="1134"/>
      </w:pPr>
      <w:r>
        <w:t>43</w:t>
      </w:r>
      <w:r>
        <w:tab/>
        <w:t>1817 - 1845</w:t>
      </w:r>
    </w:p>
    <w:p w:rsidR="00000000" w:rsidRDefault="00C653B4">
      <w:pPr>
        <w:tabs>
          <w:tab w:val="left" w:pos="1134"/>
        </w:tabs>
        <w:ind w:left="1134" w:right="-1134" w:hanging="1134"/>
      </w:pPr>
      <w:r>
        <w:br w:type="page"/>
        <w:t>30</w:t>
      </w:r>
      <w:r>
        <w:tab/>
        <w:t>Nr. 49/28</w:t>
      </w:r>
    </w:p>
    <w:p w:rsidR="00000000" w:rsidRDefault="00C653B4">
      <w:pPr>
        <w:tabs>
          <w:tab w:val="left" w:pos="1134"/>
        </w:tabs>
        <w:ind w:left="1134" w:right="-1134" w:hanging="1134"/>
      </w:pPr>
      <w:r>
        <w:t>30a</w:t>
      </w:r>
      <w:r>
        <w:tab/>
        <w:t>4928</w:t>
      </w:r>
    </w:p>
    <w:p w:rsidR="00000000" w:rsidRDefault="00C653B4">
      <w:pPr>
        <w:tabs>
          <w:tab w:val="left" w:pos="1134"/>
        </w:tabs>
        <w:ind w:left="1134" w:right="-1134" w:hanging="1134"/>
      </w:pPr>
      <w:r>
        <w:t>30z</w:t>
      </w:r>
      <w:r>
        <w:tab/>
        <w:t>D 12 Nr. 49/28</w:t>
      </w:r>
    </w:p>
    <w:p w:rsidR="00000000" w:rsidRDefault="00C653B4">
      <w:pPr>
        <w:tabs>
          <w:tab w:val="left" w:pos="1134"/>
        </w:tabs>
        <w:ind w:left="1134" w:right="-1134" w:hanging="1134"/>
      </w:pPr>
      <w:r>
        <w:t>40</w:t>
      </w:r>
      <w:r>
        <w:tab/>
      </w:r>
      <w:r>
        <w:rPr>
          <w:vanish/>
        </w:rPr>
        <w:t>p[1{</w:t>
      </w:r>
      <w:r>
        <w:t>Watterich</w:t>
      </w:r>
      <w:r>
        <w:rPr>
          <w:vanish/>
        </w:rPr>
        <w:t>}</w:t>
      </w:r>
      <w:r>
        <w:t xml:space="preserve">, </w:t>
      </w:r>
      <w:r>
        <w:rPr>
          <w:vanish/>
        </w:rPr>
        <w:t>8{</w:t>
      </w:r>
      <w:r>
        <w:t>v.</w:t>
      </w:r>
      <w:r>
        <w:rPr>
          <w:vanish/>
        </w:rPr>
        <w:t>}</w:t>
      </w:r>
      <w:r>
        <w:t xml:space="preserve"> </w:t>
      </w:r>
      <w:r>
        <w:rPr>
          <w:vanish/>
        </w:rPr>
        <w:t>5{</w:t>
      </w:r>
      <w:r>
        <w:t>K. K. Kapitän</w:t>
      </w:r>
      <w:r>
        <w:rPr>
          <w:vanish/>
        </w:rPr>
        <w:t>}]p</w:t>
      </w:r>
      <w:r>
        <w:t xml:space="preserve">. </w:t>
      </w:r>
      <w:r>
        <w:rPr>
          <w:vanish/>
        </w:rPr>
        <w:t>s[2{</w:t>
      </w:r>
      <w:r>
        <w:t>Mil.</w:t>
      </w:r>
      <w:r>
        <w:rPr>
          <w:vanish/>
        </w:rPr>
        <w:t>}</w:t>
      </w:r>
      <w:r>
        <w:t xml:space="preserve"> </w:t>
      </w:r>
      <w:r>
        <w:rPr>
          <w:vanish/>
        </w:rPr>
        <w:t>1</w:t>
      </w:r>
      <w:r>
        <w:rPr>
          <w:vanish/>
        </w:rPr>
        <w:t>{</w:t>
      </w:r>
      <w:r>
        <w:t>Literatur</w:t>
      </w:r>
      <w:r>
        <w:rPr>
          <w:vanish/>
        </w:rPr>
        <w:t>}]s</w:t>
      </w:r>
    </w:p>
    <w:p w:rsidR="00000000" w:rsidRDefault="00C653B4">
      <w:pPr>
        <w:tabs>
          <w:tab w:val="left" w:pos="1134"/>
        </w:tabs>
        <w:ind w:left="1134" w:right="-1134" w:hanging="1134"/>
      </w:pPr>
      <w:r>
        <w:t>43</w:t>
      </w:r>
      <w:r>
        <w:tab/>
        <w:t>1838</w:t>
      </w:r>
    </w:p>
    <w:p w:rsidR="00000000" w:rsidRDefault="00C653B4">
      <w:pPr>
        <w:tabs>
          <w:tab w:val="left" w:pos="1134"/>
        </w:tabs>
        <w:ind w:left="1134" w:right="-1134" w:hanging="1134"/>
      </w:pPr>
      <w:r>
        <w:br w:type="page"/>
        <w:t>30</w:t>
      </w:r>
      <w:r>
        <w:tab/>
        <w:t>Nr. 49/35</w:t>
      </w:r>
    </w:p>
    <w:p w:rsidR="00000000" w:rsidRDefault="00C653B4">
      <w:pPr>
        <w:tabs>
          <w:tab w:val="left" w:pos="1134"/>
        </w:tabs>
        <w:ind w:left="1134" w:right="-1134" w:hanging="1134"/>
      </w:pPr>
      <w:r>
        <w:t>30a</w:t>
      </w:r>
      <w:r>
        <w:tab/>
        <w:t>4935</w:t>
      </w:r>
    </w:p>
    <w:p w:rsidR="00000000" w:rsidRDefault="00C653B4">
      <w:pPr>
        <w:tabs>
          <w:tab w:val="left" w:pos="1134"/>
        </w:tabs>
        <w:ind w:left="1134" w:right="-1134" w:hanging="1134"/>
      </w:pPr>
      <w:r>
        <w:t>30z</w:t>
      </w:r>
      <w:r>
        <w:tab/>
        <w:t>D 12 Nr. 49/35</w:t>
      </w:r>
    </w:p>
    <w:p w:rsidR="00000000" w:rsidRDefault="00C653B4">
      <w:pPr>
        <w:tabs>
          <w:tab w:val="left" w:pos="1134"/>
        </w:tabs>
        <w:ind w:left="1134" w:right="-1134" w:hanging="1134"/>
      </w:pPr>
      <w:r>
        <w:t>40</w:t>
      </w:r>
      <w:r>
        <w:tab/>
      </w:r>
      <w:r>
        <w:rPr>
          <w:vanish/>
        </w:rPr>
        <w:t>p[1{</w:t>
      </w:r>
      <w:r>
        <w:t>Weckers</w:t>
      </w:r>
      <w:r>
        <w:rPr>
          <w:vanish/>
        </w:rPr>
        <w:t>}</w:t>
      </w:r>
      <w:r>
        <w:t xml:space="preserve">, </w:t>
      </w:r>
      <w:r>
        <w:rPr>
          <w:vanish/>
        </w:rPr>
        <w:t>5{</w:t>
      </w:r>
      <w:r>
        <w:t>Lehrer</w:t>
      </w:r>
      <w:r>
        <w:rPr>
          <w:vanish/>
        </w:rPr>
        <w:t>}]p</w:t>
      </w:r>
      <w:r>
        <w:t xml:space="preserve">. </w:t>
      </w:r>
      <w:r>
        <w:rPr>
          <w:vanish/>
        </w:rPr>
        <w:t>t[</w:t>
      </w:r>
      <w:r>
        <w:t>Der Preis des Roggenbrots in Mainz</w:t>
      </w:r>
      <w:r>
        <w:rPr>
          <w:vanish/>
        </w:rPr>
        <w:t>]t</w:t>
      </w:r>
      <w:r>
        <w:t xml:space="preserve">. </w:t>
      </w:r>
      <w:r>
        <w:rPr>
          <w:vanish/>
        </w:rPr>
        <w:t>s[</w:t>
      </w:r>
      <w:r>
        <w:t>Schrift</w:t>
      </w:r>
      <w:r>
        <w:rPr>
          <w:vanish/>
        </w:rPr>
        <w:t>]s</w:t>
      </w:r>
    </w:p>
    <w:p w:rsidR="00000000" w:rsidRDefault="00C653B4">
      <w:pPr>
        <w:tabs>
          <w:tab w:val="left" w:pos="1134"/>
        </w:tabs>
        <w:ind w:left="1134" w:right="-1134" w:hanging="1134"/>
      </w:pPr>
      <w:r>
        <w:t>43</w:t>
      </w:r>
      <w:r>
        <w:tab/>
        <w:t>1841</w:t>
      </w:r>
    </w:p>
    <w:p w:rsidR="00000000" w:rsidRDefault="00C653B4">
      <w:pPr>
        <w:tabs>
          <w:tab w:val="left" w:pos="1134"/>
        </w:tabs>
        <w:ind w:left="1134" w:right="-1134" w:hanging="1134"/>
      </w:pPr>
      <w:r>
        <w:br w:type="page"/>
        <w:t>30</w:t>
      </w:r>
      <w:r>
        <w:tab/>
        <w:t>Nr. 49/50</w:t>
      </w:r>
    </w:p>
    <w:p w:rsidR="00000000" w:rsidRDefault="00C653B4">
      <w:pPr>
        <w:tabs>
          <w:tab w:val="left" w:pos="1134"/>
        </w:tabs>
        <w:ind w:left="1134" w:right="-1134" w:hanging="1134"/>
      </w:pPr>
      <w:r>
        <w:t>30a</w:t>
      </w:r>
      <w:r>
        <w:tab/>
        <w:t>4950</w:t>
      </w:r>
    </w:p>
    <w:p w:rsidR="00000000" w:rsidRDefault="00C653B4">
      <w:pPr>
        <w:tabs>
          <w:tab w:val="left" w:pos="1134"/>
        </w:tabs>
        <w:ind w:left="1134" w:right="-1134" w:hanging="1134"/>
      </w:pPr>
      <w:r>
        <w:t>30z</w:t>
      </w:r>
      <w:r>
        <w:tab/>
        <w:t>D 12 Nr. 49/50</w:t>
      </w:r>
    </w:p>
    <w:p w:rsidR="00000000" w:rsidRDefault="00C653B4">
      <w:pPr>
        <w:tabs>
          <w:tab w:val="left" w:pos="1134"/>
        </w:tabs>
        <w:ind w:left="1134" w:right="-1134" w:hanging="1134"/>
      </w:pPr>
      <w:r>
        <w:t>40</w:t>
      </w:r>
      <w:r>
        <w:tab/>
      </w:r>
      <w:r>
        <w:rPr>
          <w:vanish/>
        </w:rPr>
        <w:t>p[1{</w:t>
      </w:r>
      <w:r>
        <w:t>Wetzer</w:t>
      </w:r>
      <w:r>
        <w:rPr>
          <w:vanish/>
        </w:rPr>
        <w:t>}</w:t>
      </w:r>
      <w:r>
        <w:t xml:space="preserve">, </w:t>
      </w:r>
      <w:r>
        <w:rPr>
          <w:vanish/>
        </w:rPr>
        <w:t>4{</w:t>
      </w:r>
      <w:r>
        <w:t>Professor</w:t>
      </w:r>
      <w:r>
        <w:rPr>
          <w:vanish/>
        </w:rPr>
        <w:t>}</w:t>
      </w:r>
      <w:r>
        <w:t xml:space="preserve">, </w:t>
      </w:r>
      <w:r>
        <w:rPr>
          <w:vanish/>
        </w:rPr>
        <w:t>6{o[</w:t>
      </w:r>
      <w:r>
        <w:t>Freiburg</w:t>
      </w:r>
      <w:r>
        <w:rPr>
          <w:vanish/>
        </w:rPr>
        <w:t>]o}]p</w:t>
      </w:r>
      <w:r>
        <w:t xml:space="preserve">. </w:t>
      </w:r>
      <w:r>
        <w:rPr>
          <w:vanish/>
        </w:rPr>
        <w:t>s[</w:t>
      </w:r>
      <w:r>
        <w:t>Schriften</w:t>
      </w:r>
      <w:r>
        <w:rPr>
          <w:vanish/>
        </w:rPr>
        <w:t>]s</w:t>
      </w:r>
      <w:r>
        <w:t>. Testament</w:t>
      </w:r>
    </w:p>
    <w:p w:rsidR="00000000" w:rsidRDefault="00C653B4">
      <w:pPr>
        <w:tabs>
          <w:tab w:val="left" w:pos="1134"/>
        </w:tabs>
        <w:ind w:left="1134" w:right="-1134" w:hanging="1134"/>
      </w:pPr>
      <w:r>
        <w:t>43</w:t>
      </w:r>
      <w:r>
        <w:tab/>
        <w:t>1843</w:t>
      </w:r>
    </w:p>
    <w:p w:rsidR="00000000" w:rsidRDefault="00C653B4">
      <w:pPr>
        <w:tabs>
          <w:tab w:val="left" w:pos="1134"/>
        </w:tabs>
        <w:ind w:left="1134" w:right="-1134" w:hanging="1134"/>
      </w:pPr>
      <w:r>
        <w:br w:type="page"/>
        <w:t>30</w:t>
      </w:r>
      <w:r>
        <w:tab/>
        <w:t>Nr. 50/12</w:t>
      </w:r>
    </w:p>
    <w:p w:rsidR="00000000" w:rsidRDefault="00C653B4">
      <w:pPr>
        <w:tabs>
          <w:tab w:val="left" w:pos="1134"/>
        </w:tabs>
        <w:ind w:left="1134" w:right="-1134" w:hanging="1134"/>
      </w:pPr>
      <w:r>
        <w:t>30a</w:t>
      </w:r>
      <w:r>
        <w:tab/>
        <w:t>5012</w:t>
      </w:r>
    </w:p>
    <w:p w:rsidR="00000000" w:rsidRDefault="00C653B4">
      <w:pPr>
        <w:tabs>
          <w:tab w:val="left" w:pos="1134"/>
        </w:tabs>
        <w:ind w:left="1134" w:right="-1134" w:hanging="1134"/>
      </w:pPr>
      <w:r>
        <w:t>30z</w:t>
      </w:r>
      <w:r>
        <w:tab/>
        <w:t>D 12 Nr. 50/12</w:t>
      </w:r>
    </w:p>
    <w:p w:rsidR="00000000" w:rsidRDefault="00C653B4">
      <w:pPr>
        <w:tabs>
          <w:tab w:val="left" w:pos="1134"/>
        </w:tabs>
        <w:ind w:left="1134" w:right="-1134" w:hanging="1134"/>
      </w:pPr>
      <w:r>
        <w:t>40</w:t>
      </w:r>
      <w:r>
        <w:tab/>
      </w:r>
      <w:r>
        <w:rPr>
          <w:vanish/>
        </w:rPr>
        <w:t>p[1{</w:t>
      </w:r>
      <w:r>
        <w:t>Will</w:t>
      </w:r>
      <w:r>
        <w:rPr>
          <w:vanish/>
        </w:rPr>
        <w:t>}</w:t>
      </w:r>
      <w:r>
        <w:t xml:space="preserve">, </w:t>
      </w:r>
      <w:r>
        <w:rPr>
          <w:vanish/>
        </w:rPr>
        <w:t>5{s[</w:t>
      </w:r>
      <w:r>
        <w:t>Kabinetts-</w:t>
      </w:r>
      <w:r>
        <w:rPr>
          <w:vanish/>
        </w:rPr>
        <w:t>s[</w:t>
      </w:r>
      <w:r>
        <w:t>Buchdrucker</w:t>
      </w:r>
      <w:r>
        <w:rPr>
          <w:vanish/>
        </w:rPr>
        <w:t>]s]s}]p</w:t>
      </w:r>
    </w:p>
    <w:p w:rsidR="00000000" w:rsidRDefault="00C653B4">
      <w:pPr>
        <w:tabs>
          <w:tab w:val="left" w:pos="1134"/>
        </w:tabs>
        <w:ind w:left="1134" w:right="-1134" w:hanging="1134"/>
      </w:pPr>
      <w:r>
        <w:t>43</w:t>
      </w:r>
      <w:r>
        <w:tab/>
        <w:t>1807 ; 1823</w:t>
      </w:r>
    </w:p>
    <w:p w:rsidR="00000000" w:rsidRDefault="00C653B4">
      <w:pPr>
        <w:tabs>
          <w:tab w:val="left" w:pos="1134"/>
        </w:tabs>
        <w:ind w:left="1134" w:right="-1134" w:hanging="1134"/>
      </w:pPr>
      <w:r>
        <w:br w:type="page"/>
        <w:t>30</w:t>
      </w:r>
      <w:r>
        <w:tab/>
        <w:t>Nr. 50/23</w:t>
      </w:r>
    </w:p>
    <w:p w:rsidR="00000000" w:rsidRDefault="00C653B4">
      <w:pPr>
        <w:tabs>
          <w:tab w:val="left" w:pos="1134"/>
        </w:tabs>
        <w:ind w:left="1134" w:right="-1134" w:hanging="1134"/>
      </w:pPr>
      <w:r>
        <w:t>30a</w:t>
      </w:r>
      <w:r>
        <w:tab/>
        <w:t>5023</w:t>
      </w:r>
    </w:p>
    <w:p w:rsidR="00000000" w:rsidRDefault="00C653B4">
      <w:pPr>
        <w:tabs>
          <w:tab w:val="left" w:pos="1134"/>
        </w:tabs>
        <w:ind w:left="1134" w:right="-1134" w:hanging="1134"/>
      </w:pPr>
      <w:r>
        <w:t>30z</w:t>
      </w:r>
      <w:r>
        <w:tab/>
        <w:t>D 12 Nr. 50/23</w:t>
      </w:r>
    </w:p>
    <w:p w:rsidR="00000000" w:rsidRDefault="00C653B4">
      <w:pPr>
        <w:tabs>
          <w:tab w:val="left" w:pos="1134"/>
        </w:tabs>
        <w:ind w:left="1134" w:right="-1134" w:hanging="1134"/>
      </w:pPr>
      <w:r>
        <w:t>40</w:t>
      </w:r>
      <w:r>
        <w:tab/>
      </w:r>
      <w:r>
        <w:rPr>
          <w:vanish/>
        </w:rPr>
        <w:t>p[1{</w:t>
      </w:r>
      <w:r>
        <w:t>Woralek</w:t>
      </w:r>
      <w:r>
        <w:rPr>
          <w:vanish/>
        </w:rPr>
        <w:t>}</w:t>
      </w:r>
      <w:r>
        <w:t xml:space="preserve">, </w:t>
      </w:r>
      <w:r>
        <w:rPr>
          <w:vanish/>
        </w:rPr>
        <w:t>2{</w:t>
      </w:r>
      <w:r>
        <w:t>Nikolaus</w:t>
      </w:r>
      <w:r>
        <w:rPr>
          <w:vanish/>
        </w:rPr>
        <w:t>}]p</w:t>
      </w:r>
      <w:r>
        <w:t xml:space="preserve">. </w:t>
      </w:r>
      <w:r>
        <w:rPr>
          <w:vanish/>
        </w:rPr>
        <w:t>s[</w:t>
      </w:r>
      <w:r>
        <w:t>Werk</w:t>
      </w:r>
      <w:r>
        <w:rPr>
          <w:vanish/>
        </w:rPr>
        <w:t>]s</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50/28</w:t>
      </w:r>
    </w:p>
    <w:p w:rsidR="00000000" w:rsidRDefault="00C653B4">
      <w:pPr>
        <w:tabs>
          <w:tab w:val="left" w:pos="1134"/>
        </w:tabs>
        <w:ind w:left="1134" w:right="-1134" w:hanging="1134"/>
      </w:pPr>
      <w:r>
        <w:t>30a</w:t>
      </w:r>
      <w:r>
        <w:tab/>
        <w:t>5028</w:t>
      </w:r>
    </w:p>
    <w:p w:rsidR="00000000" w:rsidRDefault="00C653B4">
      <w:pPr>
        <w:tabs>
          <w:tab w:val="left" w:pos="1134"/>
        </w:tabs>
        <w:ind w:left="1134" w:right="-1134" w:hanging="1134"/>
      </w:pPr>
      <w:r>
        <w:t>30z</w:t>
      </w:r>
      <w:r>
        <w:tab/>
        <w:t>D 12 Nr. 5</w:t>
      </w:r>
      <w:r>
        <w:t>0/28</w:t>
      </w:r>
    </w:p>
    <w:p w:rsidR="00000000" w:rsidRDefault="00C653B4">
      <w:pPr>
        <w:tabs>
          <w:tab w:val="left" w:pos="1134"/>
        </w:tabs>
        <w:ind w:left="1134" w:right="-1134" w:hanging="1134"/>
      </w:pPr>
      <w:r>
        <w:t>40</w:t>
      </w:r>
      <w:r>
        <w:tab/>
      </w:r>
      <w:r>
        <w:rPr>
          <w:vanish/>
        </w:rPr>
        <w:t>p[1{</w:t>
      </w:r>
      <w:r>
        <w:t>Wüst</w:t>
      </w:r>
      <w:r>
        <w:rPr>
          <w:vanish/>
        </w:rPr>
        <w:t>}</w:t>
      </w:r>
      <w:r>
        <w:t xml:space="preserve">, </w:t>
      </w:r>
      <w:r>
        <w:rPr>
          <w:vanish/>
        </w:rPr>
        <w:t>2{</w:t>
      </w:r>
      <w:r>
        <w:t>Georg</w:t>
      </w:r>
      <w:r>
        <w:rPr>
          <w:vanish/>
        </w:rPr>
        <w:t>}</w:t>
      </w:r>
      <w:r>
        <w:t xml:space="preserve">, </w:t>
      </w:r>
      <w:r>
        <w:rPr>
          <w:vanish/>
        </w:rPr>
        <w:t>5{s[</w:t>
      </w:r>
      <w:r>
        <w:t>Hofbuchhändler</w:t>
      </w:r>
      <w:r>
        <w:rPr>
          <w:vanish/>
        </w:rPr>
        <w:t>]s}]p</w:t>
      </w:r>
    </w:p>
    <w:p w:rsidR="00000000" w:rsidRDefault="00C653B4">
      <w:pPr>
        <w:tabs>
          <w:tab w:val="left" w:pos="1134"/>
        </w:tabs>
        <w:ind w:left="1134" w:right="-1134" w:hanging="1134"/>
      </w:pPr>
      <w:r>
        <w:t>43</w:t>
      </w:r>
      <w:r>
        <w:tab/>
        <w:t>1804 - 1820</w:t>
      </w:r>
    </w:p>
    <w:p w:rsidR="00000000" w:rsidRDefault="00C653B4">
      <w:pPr>
        <w:tabs>
          <w:tab w:val="left" w:pos="1134"/>
        </w:tabs>
        <w:ind w:left="1134" w:right="-1134" w:hanging="1134"/>
      </w:pPr>
      <w:r>
        <w:br w:type="page"/>
        <w:t>30</w:t>
      </w:r>
      <w:r>
        <w:tab/>
        <w:t>Nr. 50/31</w:t>
      </w:r>
    </w:p>
    <w:p w:rsidR="00000000" w:rsidRDefault="00C653B4">
      <w:pPr>
        <w:tabs>
          <w:tab w:val="left" w:pos="1134"/>
        </w:tabs>
        <w:ind w:left="1134" w:right="-1134" w:hanging="1134"/>
      </w:pPr>
      <w:r>
        <w:t>30a</w:t>
      </w:r>
      <w:r>
        <w:tab/>
        <w:t>5031</w:t>
      </w:r>
    </w:p>
    <w:p w:rsidR="00000000" w:rsidRDefault="00C653B4">
      <w:pPr>
        <w:tabs>
          <w:tab w:val="left" w:pos="1134"/>
        </w:tabs>
        <w:ind w:left="1134" w:right="-1134" w:hanging="1134"/>
      </w:pPr>
      <w:r>
        <w:t>30z</w:t>
      </w:r>
      <w:r>
        <w:tab/>
        <w:t>D 12 Nr. 50/31</w:t>
      </w:r>
    </w:p>
    <w:p w:rsidR="00000000" w:rsidRDefault="00C653B4">
      <w:pPr>
        <w:tabs>
          <w:tab w:val="left" w:pos="1134"/>
        </w:tabs>
        <w:ind w:left="1134" w:right="-1134" w:hanging="1134"/>
      </w:pPr>
      <w:r>
        <w:t>40</w:t>
      </w:r>
      <w:r>
        <w:tab/>
      </w:r>
      <w:r>
        <w:rPr>
          <w:vanish/>
        </w:rPr>
        <w:t>p[1{</w:t>
      </w:r>
      <w:r>
        <w:t>Wunderlich</w:t>
      </w:r>
      <w:r>
        <w:rPr>
          <w:vanish/>
        </w:rPr>
        <w:t>}</w:t>
      </w:r>
      <w:r>
        <w:t xml:space="preserve">, </w:t>
      </w:r>
      <w:r>
        <w:rPr>
          <w:vanish/>
        </w:rPr>
        <w:t>7{</w:t>
      </w:r>
      <w:r>
        <w:t>Rat</w:t>
      </w:r>
      <w:r>
        <w:rPr>
          <w:vanish/>
        </w:rPr>
        <w:t>}]p</w:t>
      </w:r>
      <w:r>
        <w:t xml:space="preserve">. Unterstützungen. </w:t>
      </w:r>
      <w:r>
        <w:rPr>
          <w:vanish/>
        </w:rPr>
        <w:t>s[</w:t>
      </w:r>
      <w:r>
        <w:t>Bücher</w:t>
      </w:r>
      <w:r>
        <w:rPr>
          <w:vanish/>
        </w:rPr>
        <w:t>]s</w:t>
      </w:r>
      <w:r>
        <w:t xml:space="preserve"> Titel</w:t>
      </w:r>
    </w:p>
    <w:p w:rsidR="00000000" w:rsidRDefault="00C653B4">
      <w:pPr>
        <w:tabs>
          <w:tab w:val="left" w:pos="1134"/>
        </w:tabs>
        <w:ind w:left="1134" w:right="-1134" w:hanging="1134"/>
      </w:pPr>
      <w:r>
        <w:t>43</w:t>
      </w:r>
      <w:r>
        <w:tab/>
        <w:t>1821 - 1829</w:t>
      </w:r>
    </w:p>
    <w:p w:rsidR="00000000" w:rsidRDefault="00C653B4">
      <w:pPr>
        <w:tabs>
          <w:tab w:val="left" w:pos="1134"/>
        </w:tabs>
        <w:ind w:left="1134" w:right="-1134" w:hanging="1134"/>
      </w:pPr>
      <w:r>
        <w:br w:type="page"/>
        <w:t>30</w:t>
      </w:r>
      <w:r>
        <w:tab/>
        <w:t>Nr. 50/33</w:t>
      </w:r>
    </w:p>
    <w:p w:rsidR="00000000" w:rsidRDefault="00C653B4">
      <w:pPr>
        <w:tabs>
          <w:tab w:val="left" w:pos="1134"/>
        </w:tabs>
        <w:ind w:left="1134" w:right="-1134" w:hanging="1134"/>
      </w:pPr>
      <w:r>
        <w:t>30a</w:t>
      </w:r>
      <w:r>
        <w:tab/>
        <w:t>5033</w:t>
      </w:r>
    </w:p>
    <w:p w:rsidR="00000000" w:rsidRDefault="00C653B4">
      <w:pPr>
        <w:tabs>
          <w:tab w:val="left" w:pos="1134"/>
        </w:tabs>
        <w:ind w:left="1134" w:right="-1134" w:hanging="1134"/>
      </w:pPr>
      <w:r>
        <w:t>30z</w:t>
      </w:r>
      <w:r>
        <w:tab/>
        <w:t>D 12 Nr. 50/33</w:t>
      </w:r>
    </w:p>
    <w:p w:rsidR="00000000" w:rsidRDefault="00C653B4">
      <w:pPr>
        <w:tabs>
          <w:tab w:val="left" w:pos="1134"/>
        </w:tabs>
        <w:ind w:left="1134" w:right="-1134" w:hanging="1134"/>
      </w:pPr>
      <w:r>
        <w:t>40</w:t>
      </w:r>
      <w:r>
        <w:tab/>
      </w:r>
      <w:r>
        <w:rPr>
          <w:vanish/>
        </w:rPr>
        <w:t>p[1{</w:t>
      </w:r>
      <w:r>
        <w:t>Xylander</w:t>
      </w:r>
      <w:r>
        <w:rPr>
          <w:vanish/>
        </w:rPr>
        <w:t>}</w:t>
      </w:r>
      <w:r>
        <w:t xml:space="preserve">, </w:t>
      </w:r>
      <w:r>
        <w:rPr>
          <w:vanish/>
        </w:rPr>
        <w:t>2{</w:t>
      </w:r>
      <w:r>
        <w:t>J.</w:t>
      </w:r>
      <w:r>
        <w:rPr>
          <w:vanish/>
        </w:rPr>
        <w:t>}</w:t>
      </w:r>
      <w:r>
        <w:t xml:space="preserve"> </w:t>
      </w:r>
      <w:r>
        <w:rPr>
          <w:vanish/>
        </w:rPr>
        <w:t>8{</w:t>
      </w:r>
      <w:r>
        <w:t>v.</w:t>
      </w:r>
      <w:r>
        <w:rPr>
          <w:vanish/>
        </w:rPr>
        <w:t>}</w:t>
      </w:r>
      <w:r>
        <w:t xml:space="preserve"> </w:t>
      </w:r>
      <w:r>
        <w:rPr>
          <w:vanish/>
        </w:rPr>
        <w:t>5{</w:t>
      </w:r>
      <w:r>
        <w:t>K.B.Hauptmann</w:t>
      </w:r>
      <w:r>
        <w:rPr>
          <w:vanish/>
        </w:rPr>
        <w:t>}</w:t>
      </w:r>
      <w:r>
        <w:t xml:space="preserve">. </w:t>
      </w:r>
      <w:r>
        <w:rPr>
          <w:vanish/>
        </w:rPr>
        <w:t>s[</w:t>
      </w:r>
      <w:r>
        <w:t>Bücher</w:t>
      </w:r>
      <w:r>
        <w:rPr>
          <w:vanish/>
        </w:rPr>
        <w:t>]s</w:t>
      </w:r>
      <w:r>
        <w:t xml:space="preserve"> </w:t>
      </w:r>
      <w:r>
        <w:rPr>
          <w:vanish/>
        </w:rPr>
        <w:t>6{o[</w:t>
      </w:r>
      <w:r>
        <w:t>München</w:t>
      </w:r>
      <w:r>
        <w:rPr>
          <w:vanish/>
        </w:rPr>
        <w:t>]o}]p</w:t>
      </w:r>
    </w:p>
    <w:p w:rsidR="00000000" w:rsidRDefault="00C653B4">
      <w:pPr>
        <w:tabs>
          <w:tab w:val="left" w:pos="1134"/>
        </w:tabs>
        <w:ind w:left="1134" w:right="-1134" w:hanging="1134"/>
      </w:pPr>
      <w:r>
        <w:t>43</w:t>
      </w:r>
      <w:r>
        <w:tab/>
        <w:t>1847</w:t>
      </w:r>
    </w:p>
    <w:p w:rsidR="00000000" w:rsidRDefault="00C653B4">
      <w:pPr>
        <w:tabs>
          <w:tab w:val="left" w:pos="1134"/>
        </w:tabs>
        <w:ind w:left="1134" w:right="-1134" w:hanging="1134"/>
      </w:pPr>
      <w:r>
        <w:br w:type="page"/>
        <w:t>30</w:t>
      </w:r>
      <w:r>
        <w:tab/>
        <w:t>Nr. 50/38</w:t>
      </w:r>
    </w:p>
    <w:p w:rsidR="00000000" w:rsidRDefault="00C653B4">
      <w:pPr>
        <w:tabs>
          <w:tab w:val="left" w:pos="1134"/>
        </w:tabs>
        <w:ind w:left="1134" w:right="-1134" w:hanging="1134"/>
      </w:pPr>
      <w:r>
        <w:t>30a</w:t>
      </w:r>
      <w:r>
        <w:tab/>
        <w:t>5038</w:t>
      </w:r>
    </w:p>
    <w:p w:rsidR="00000000" w:rsidRDefault="00C653B4">
      <w:pPr>
        <w:tabs>
          <w:tab w:val="left" w:pos="1134"/>
        </w:tabs>
        <w:ind w:left="1134" w:right="-1134" w:hanging="1134"/>
      </w:pPr>
      <w:r>
        <w:t>30z</w:t>
      </w:r>
      <w:r>
        <w:tab/>
        <w:t>D 12 Nr. 50/38</w:t>
      </w:r>
    </w:p>
    <w:p w:rsidR="00000000" w:rsidRDefault="00C653B4">
      <w:pPr>
        <w:tabs>
          <w:tab w:val="left" w:pos="1134"/>
        </w:tabs>
        <w:ind w:left="1134" w:right="-1134" w:hanging="1134"/>
      </w:pPr>
      <w:r>
        <w:t>40</w:t>
      </w:r>
      <w:r>
        <w:tab/>
      </w:r>
      <w:r>
        <w:rPr>
          <w:vanish/>
        </w:rPr>
        <w:t>p[1{</w:t>
      </w:r>
      <w:r>
        <w:t>Zabern</w:t>
      </w:r>
      <w:r>
        <w:rPr>
          <w:vanish/>
        </w:rPr>
        <w:t>}</w:t>
      </w:r>
      <w:r>
        <w:t xml:space="preserve">, </w:t>
      </w:r>
      <w:r>
        <w:rPr>
          <w:vanish/>
        </w:rPr>
        <w:t>5{s[</w:t>
      </w:r>
      <w:r>
        <w:t>Hofbuchdrucker</w:t>
      </w:r>
      <w:r>
        <w:rPr>
          <w:vanish/>
        </w:rPr>
        <w:t>]s}</w:t>
      </w:r>
      <w:r>
        <w:t xml:space="preserve">, </w:t>
      </w:r>
      <w:r>
        <w:rPr>
          <w:vanish/>
        </w:rPr>
        <w:t>6{o[</w:t>
      </w:r>
      <w:r>
        <w:t>Mainz</w:t>
      </w:r>
      <w:r>
        <w:rPr>
          <w:vanish/>
        </w:rPr>
        <w:t>]o}]p</w:t>
      </w:r>
    </w:p>
    <w:p w:rsidR="00000000" w:rsidRDefault="00C653B4">
      <w:pPr>
        <w:tabs>
          <w:tab w:val="left" w:pos="1134"/>
        </w:tabs>
        <w:ind w:left="1134" w:right="-1134" w:hanging="1134"/>
      </w:pPr>
      <w:r>
        <w:t>43</w:t>
      </w:r>
      <w:r>
        <w:tab/>
        <w:t>1816 - 1844</w:t>
      </w:r>
    </w:p>
    <w:p w:rsidR="00000000" w:rsidRDefault="00C653B4">
      <w:pPr>
        <w:tabs>
          <w:tab w:val="left" w:pos="1134"/>
        </w:tabs>
        <w:ind w:left="1134" w:right="-1134" w:hanging="1134"/>
      </w:pPr>
      <w:r>
        <w:br w:type="page"/>
        <w:t>30</w:t>
      </w:r>
      <w:r>
        <w:tab/>
        <w:t>Nr. 50/40</w:t>
      </w:r>
    </w:p>
    <w:p w:rsidR="00000000" w:rsidRDefault="00C653B4">
      <w:pPr>
        <w:tabs>
          <w:tab w:val="left" w:pos="1134"/>
        </w:tabs>
        <w:ind w:left="1134" w:right="-1134" w:hanging="1134"/>
      </w:pPr>
      <w:r>
        <w:t>30a</w:t>
      </w:r>
      <w:r>
        <w:tab/>
        <w:t>5040</w:t>
      </w:r>
    </w:p>
    <w:p w:rsidR="00000000" w:rsidRDefault="00C653B4">
      <w:pPr>
        <w:tabs>
          <w:tab w:val="left" w:pos="1134"/>
        </w:tabs>
        <w:ind w:left="1134" w:right="-1134" w:hanging="1134"/>
      </w:pPr>
      <w:r>
        <w:t>30z</w:t>
      </w:r>
      <w:r>
        <w:tab/>
        <w:t>D 12 Nr. 50/40</w:t>
      </w:r>
    </w:p>
    <w:p w:rsidR="00000000" w:rsidRDefault="00C653B4">
      <w:pPr>
        <w:tabs>
          <w:tab w:val="left" w:pos="1134"/>
        </w:tabs>
        <w:ind w:left="1134" w:right="-1134" w:hanging="1134"/>
      </w:pPr>
      <w:r>
        <w:t>40</w:t>
      </w:r>
      <w:r>
        <w:tab/>
      </w:r>
      <w:r>
        <w:rPr>
          <w:vanish/>
        </w:rPr>
        <w:t>p[1{</w:t>
      </w:r>
      <w:r>
        <w:t>Zangen</w:t>
      </w:r>
      <w:r>
        <w:rPr>
          <w:vanish/>
        </w:rPr>
        <w:t>}</w:t>
      </w:r>
      <w:r>
        <w:t xml:space="preserve">, </w:t>
      </w:r>
      <w:r>
        <w:rPr>
          <w:vanish/>
        </w:rPr>
        <w:t>2{</w:t>
      </w:r>
      <w:r>
        <w:t>Leopold</w:t>
      </w:r>
      <w:r>
        <w:rPr>
          <w:vanish/>
        </w:rPr>
        <w:t>}</w:t>
      </w:r>
      <w:r>
        <w:t xml:space="preserve"> </w:t>
      </w:r>
      <w:r>
        <w:rPr>
          <w:vanish/>
        </w:rPr>
        <w:t>8{</w:t>
      </w:r>
      <w:r>
        <w:t>v.</w:t>
      </w:r>
      <w:r>
        <w:rPr>
          <w:vanish/>
        </w:rPr>
        <w:t>}]p</w:t>
      </w:r>
      <w:r>
        <w:t xml:space="preserve"> </w:t>
      </w:r>
      <w:r>
        <w:rPr>
          <w:vanish/>
        </w:rPr>
        <w:t>s[</w:t>
      </w:r>
      <w:r>
        <w:t>Werk</w:t>
      </w:r>
      <w:r>
        <w:rPr>
          <w:vanish/>
        </w:rPr>
        <w:t>]s</w:t>
      </w:r>
    </w:p>
    <w:p w:rsidR="00000000" w:rsidRDefault="00C653B4">
      <w:pPr>
        <w:tabs>
          <w:tab w:val="left" w:pos="1134"/>
        </w:tabs>
        <w:ind w:left="1134" w:right="-1134" w:hanging="1134"/>
      </w:pPr>
      <w:r>
        <w:t>43</w:t>
      </w:r>
      <w:r>
        <w:tab/>
        <w:t>1828 - 1840</w:t>
      </w:r>
    </w:p>
    <w:p w:rsidR="00000000" w:rsidRDefault="00C653B4">
      <w:pPr>
        <w:tabs>
          <w:tab w:val="left" w:pos="1134"/>
        </w:tabs>
        <w:ind w:left="1134" w:right="-1134" w:hanging="1134"/>
      </w:pPr>
      <w:r>
        <w:br w:type="page"/>
        <w:t>30</w:t>
      </w:r>
      <w:r>
        <w:tab/>
        <w:t>Nr. 50/46</w:t>
      </w:r>
    </w:p>
    <w:p w:rsidR="00000000" w:rsidRDefault="00C653B4">
      <w:pPr>
        <w:tabs>
          <w:tab w:val="left" w:pos="1134"/>
        </w:tabs>
        <w:ind w:left="1134" w:right="-1134" w:hanging="1134"/>
      </w:pPr>
      <w:r>
        <w:t>30a</w:t>
      </w:r>
      <w:r>
        <w:tab/>
        <w:t>5046</w:t>
      </w:r>
    </w:p>
    <w:p w:rsidR="00000000" w:rsidRDefault="00C653B4">
      <w:pPr>
        <w:tabs>
          <w:tab w:val="left" w:pos="1134"/>
        </w:tabs>
        <w:ind w:left="1134" w:right="-1134" w:hanging="1134"/>
      </w:pPr>
      <w:r>
        <w:t>30z</w:t>
      </w:r>
      <w:r>
        <w:tab/>
        <w:t>D 12 Nr. 50/46</w:t>
      </w:r>
    </w:p>
    <w:p w:rsidR="00000000" w:rsidRDefault="00C653B4">
      <w:pPr>
        <w:tabs>
          <w:tab w:val="left" w:pos="1134"/>
        </w:tabs>
        <w:ind w:left="1134" w:right="-1134" w:hanging="1134"/>
      </w:pPr>
      <w:r>
        <w:t>40</w:t>
      </w:r>
      <w:r>
        <w:tab/>
      </w:r>
      <w:r>
        <w:rPr>
          <w:vanish/>
        </w:rPr>
        <w:t>p[1{</w:t>
      </w:r>
      <w:r>
        <w:t>Zentner</w:t>
      </w:r>
      <w:r>
        <w:rPr>
          <w:vanish/>
        </w:rPr>
        <w:t>}</w:t>
      </w:r>
      <w:r>
        <w:t xml:space="preserve">, </w:t>
      </w:r>
      <w:r>
        <w:rPr>
          <w:vanish/>
        </w:rPr>
        <w:t>2{</w:t>
      </w:r>
      <w:r>
        <w:t>Joh.</w:t>
      </w:r>
      <w:r>
        <w:rPr>
          <w:vanish/>
        </w:rPr>
        <w:t>}</w:t>
      </w:r>
      <w:r>
        <w:t xml:space="preserve">, </w:t>
      </w:r>
      <w:r>
        <w:rPr>
          <w:vanish/>
        </w:rPr>
        <w:t>5{s[</w:t>
      </w:r>
      <w:r>
        <w:t>Buchhändler</w:t>
      </w:r>
      <w:r>
        <w:rPr>
          <w:vanish/>
        </w:rPr>
        <w:t>]s}]p</w:t>
      </w:r>
      <w:r>
        <w:t xml:space="preserve">. </w:t>
      </w:r>
      <w:r>
        <w:rPr>
          <w:vanish/>
        </w:rPr>
        <w:t>s[</w:t>
      </w:r>
      <w:r>
        <w:t>Atlas</w:t>
      </w:r>
      <w:r>
        <w:rPr>
          <w:vanish/>
        </w:rPr>
        <w:t>]s</w:t>
      </w:r>
    </w:p>
    <w:p w:rsidR="00000000" w:rsidRDefault="00C653B4">
      <w:pPr>
        <w:tabs>
          <w:tab w:val="left" w:pos="1134"/>
        </w:tabs>
        <w:ind w:left="1134" w:right="-1134" w:hanging="1134"/>
      </w:pPr>
      <w:r>
        <w:t>43</w:t>
      </w:r>
      <w:r>
        <w:tab/>
        <w:t>1802</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D 22</w:t>
      </w:r>
    </w:p>
    <w:p w:rsidR="00000000" w:rsidRDefault="00C653B4">
      <w:pPr>
        <w:tabs>
          <w:tab w:val="left" w:pos="1134"/>
        </w:tabs>
        <w:ind w:left="1134" w:right="-1134" w:hanging="1134"/>
      </w:pPr>
      <w:r>
        <w:t>20a</w:t>
      </w:r>
      <w:r>
        <w:tab/>
        <w:t>006</w:t>
      </w:r>
    </w:p>
    <w:p w:rsidR="00000000" w:rsidRDefault="00C653B4">
      <w:pPr>
        <w:tabs>
          <w:tab w:val="left" w:pos="1134"/>
        </w:tabs>
        <w:ind w:left="1134" w:right="-1134" w:hanging="1134"/>
      </w:pPr>
      <w:r>
        <w:t>21</w:t>
      </w:r>
      <w:r>
        <w:tab/>
        <w:t>Landgrafen von Hessen-Darmstadt, Großherzöge von Hessen und bei Rhein bis zu Großherzog Ludwig III. (jüngere Linie des Hauses Brabant)</w:t>
      </w:r>
    </w:p>
    <w:p w:rsidR="00000000" w:rsidRDefault="00C653B4">
      <w:pPr>
        <w:tabs>
          <w:tab w:val="left" w:pos="1134"/>
        </w:tabs>
        <w:ind w:left="1134" w:right="-1134" w:hanging="1134"/>
      </w:pPr>
      <w:r>
        <w:t>22</w:t>
      </w:r>
      <w:r>
        <w:tab/>
        <w:t>D Großherzoglich-Hessisches Haus- und Familienarchiv \ D 21 - 27 Großherzoglich Hessisches Familienarchiv \ #D 22 Fischbacher Archiv</w:t>
      </w:r>
    </w:p>
    <w:p w:rsidR="00000000" w:rsidRDefault="00C653B4">
      <w:pPr>
        <w:tabs>
          <w:tab w:val="left" w:pos="1134"/>
        </w:tabs>
        <w:ind w:left="1134" w:right="-1134" w:hanging="1134"/>
      </w:pPr>
      <w:r>
        <w:t>23</w:t>
      </w:r>
      <w:r>
        <w:tab/>
        <w:t>1792 - 1849</w:t>
      </w:r>
    </w:p>
    <w:p w:rsidR="00000000" w:rsidRDefault="00C653B4">
      <w:pPr>
        <w:tabs>
          <w:tab w:val="left" w:pos="1134"/>
        </w:tabs>
        <w:ind w:left="1134" w:right="-1134" w:hanging="1134"/>
      </w:pPr>
      <w:r>
        <w:t>24</w:t>
      </w:r>
      <w:r>
        <w:tab/>
        <w:t>Findbuch, Ledoc</w:t>
      </w:r>
    </w:p>
    <w:p w:rsidR="00000000" w:rsidRDefault="00C653B4">
      <w:pPr>
        <w:tabs>
          <w:tab w:val="left" w:pos="1134"/>
        </w:tabs>
        <w:ind w:left="1134" w:right="-1134" w:hanging="1134"/>
      </w:pPr>
      <w:r>
        <w:t>25</w:t>
      </w:r>
      <w:r>
        <w:tab/>
        <w:t>Gedrucktes Findbuch: Repertorien des Hessischen Staatsarchi</w:t>
      </w:r>
      <w:r>
        <w:t>vs Darmstadt 36: Großherzoglich Hessisches Familienarchiv: Fischbacher Archiv. Nachlässe Prinz Wilhelm von Preußen und Prinzessin Marianne geb. von Hessen-Homburg (Abt. D 22), Darmstadt 1994. - Mikrofiches vorhanden. Das Fischbacher Archiv wurde 1919 als Teil des "Familien-Archivs der Hessen-Darmstädtischen jüngeren Linie des Hauses Brabant" unkündbar im Hessischen Staatsarchiv Darmstadt hinterlegt. Benutzungsbeschränkungen: Schon die Prinzessin Marianne hatte die Notwendigkeit empfunden, ihren eigenen, als</w:t>
      </w:r>
      <w:r>
        <w:t xml:space="preserve"> literaturgeschichtlich wertvoll eingeschätzten Nachlaß auf lange Zeit für die Benutzung zu sperren. Prinzessin Margaret von Hessen und bei Rhein hat mit Schreiben vom 13.1.1984 als Rechtsnachfolgerin ihres verstorbenen Gatten Prinz Ludwig im Einvernehmen mit ihrem künftigen Rechtsnachfolger Landgraf Moritz von Hessen Abreden über Benutzungsbestimmungen für das Hessische Hausarchiv und das Großherzoglich Hessische Familienarchiv getroffen, die als künftiger Vertragsbestandteil bezeichnet wurden. Dadurch wur</w:t>
      </w:r>
      <w:r>
        <w:t>de die Sekretierung von 1958 mit sofortiger Wirkung aufgehoben. Es gelten jetzt die allgemeinen Benutzungsregeln des Vertrags. Die nach § 6 (2) vorgesehene Bindung der Benutzung "von Beständen des Hausarchivs nach 1768, soweit es sich um solche privater Natur handelt", an die Zustimmung der Rechtsnachfolger des Prinzen Ludwig erlischt ausdrücklich nach dem Tod der Prinzessin. Danach gilt die Benutzungsordnung der Hessischen Staatsarchive. Das gilt auch für die Abteilungen D 21 (Hanau-Lichtenberg) und D 23 (</w:t>
      </w:r>
      <w:r>
        <w:t>Älterer Teil des Großherzoglichen Familienarchivs).</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120</w:t>
      </w:r>
    </w:p>
    <w:p w:rsidR="00000000" w:rsidRDefault="00C653B4">
      <w:pPr>
        <w:tabs>
          <w:tab w:val="left" w:pos="1134"/>
        </w:tabs>
        <w:ind w:left="1134" w:right="-1134" w:hanging="1134"/>
      </w:pPr>
      <w:r>
        <w:t>27</w:t>
      </w:r>
      <w:r>
        <w:tab/>
        <w:t xml:space="preserve">1. </w:t>
      </w:r>
      <w:r>
        <w:rPr>
          <w:vanish/>
        </w:rPr>
        <w:t>p[3{</w:t>
      </w:r>
      <w:r>
        <w:t>Prinz</w:t>
      </w:r>
      <w:r>
        <w:rPr>
          <w:vanish/>
        </w:rPr>
        <w:t>}</w:t>
      </w:r>
      <w:r>
        <w:t xml:space="preserve"> </w:t>
      </w:r>
      <w:r>
        <w:rPr>
          <w:vanish/>
        </w:rPr>
        <w:t>2{</w:t>
      </w:r>
      <w:r>
        <w:t>Wilhelm</w:t>
      </w:r>
      <w:r>
        <w:rPr>
          <w:vanish/>
        </w:rPr>
        <w:t>}</w:t>
      </w:r>
      <w:r>
        <w:t xml:space="preserve"> </w:t>
      </w:r>
      <w:r>
        <w:rPr>
          <w:vanish/>
        </w:rPr>
        <w:t>8{</w:t>
      </w:r>
      <w:r>
        <w:t>von</w:t>
      </w:r>
      <w:r>
        <w:rPr>
          <w:vanish/>
        </w:rPr>
        <w:t>}</w:t>
      </w:r>
      <w:r>
        <w:t xml:space="preserve"> </w:t>
      </w:r>
      <w:r>
        <w:rPr>
          <w:vanish/>
        </w:rPr>
        <w:t>1{</w:t>
      </w:r>
      <w:r>
        <w:t>Preußen</w:t>
      </w:r>
      <w:r>
        <w:rPr>
          <w:vanish/>
        </w:rPr>
        <w:t>}</w:t>
      </w:r>
      <w:r>
        <w:t xml:space="preserve"> </w:t>
      </w:r>
      <w:r>
        <w:rPr>
          <w:vanish/>
        </w:rPr>
        <w:t>7{</w:t>
      </w:r>
      <w:r>
        <w:t>(Potsdam 3.7.1783 - Berlin 28.9.1851)</w:t>
      </w:r>
      <w:r>
        <w:rPr>
          <w:vanish/>
        </w:rPr>
        <w:t>}]p</w:t>
      </w:r>
      <w:r>
        <w:t xml:space="preserve"> \ 1.2. Personalien</w:t>
      </w:r>
    </w:p>
    <w:p w:rsidR="00000000" w:rsidRDefault="00C653B4">
      <w:pPr>
        <w:tabs>
          <w:tab w:val="left" w:pos="1134"/>
        </w:tabs>
        <w:ind w:left="1134" w:right="-1134" w:hanging="1134"/>
      </w:pPr>
      <w:r>
        <w:t>30</w:t>
      </w:r>
      <w:r>
        <w:tab/>
        <w:t>Nr. 10/57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22 Nr. 10/57</w:t>
      </w:r>
    </w:p>
    <w:p w:rsidR="00000000" w:rsidRDefault="00C653B4">
      <w:pPr>
        <w:tabs>
          <w:tab w:val="left" w:pos="1134"/>
        </w:tabs>
        <w:ind w:left="1134" w:right="-1134" w:hanging="1134"/>
      </w:pPr>
      <w:r>
        <w:t>33</w:t>
      </w:r>
      <w:r>
        <w:tab/>
        <w:t>S. 8</w:t>
      </w:r>
    </w:p>
    <w:p w:rsidR="00000000" w:rsidRDefault="00C653B4">
      <w:pPr>
        <w:tabs>
          <w:tab w:val="left" w:pos="1134"/>
        </w:tabs>
        <w:ind w:left="1134" w:right="-1134" w:hanging="1134"/>
      </w:pPr>
      <w:r>
        <w:t>40</w:t>
      </w:r>
      <w:r>
        <w:tab/>
      </w:r>
      <w:r>
        <w:rPr>
          <w:vanish/>
        </w:rPr>
        <w:t>s[2{</w:t>
      </w:r>
      <w:r>
        <w:t>Verzeichnis der</w:t>
      </w:r>
      <w:r>
        <w:rPr>
          <w:vanish/>
        </w:rPr>
        <w:t>}</w:t>
      </w:r>
      <w:r>
        <w:t xml:space="preserve"> </w:t>
      </w:r>
      <w:r>
        <w:rPr>
          <w:vanish/>
        </w:rPr>
        <w:t>1{</w:t>
      </w:r>
      <w:r>
        <w:t>Bücher</w:t>
      </w:r>
      <w:r>
        <w:rPr>
          <w:vanish/>
        </w:rPr>
        <w:t>}]s</w:t>
      </w:r>
      <w:r>
        <w:t xml:space="preserve"> des verstorbenen Prinzen Wilhelm in </w:t>
      </w:r>
      <w:r>
        <w:rPr>
          <w:vanish/>
        </w:rPr>
        <w:t>o[</w:t>
      </w:r>
      <w:r>
        <w:t>Fischbach</w:t>
      </w:r>
      <w:r>
        <w:rPr>
          <w:vanish/>
        </w:rPr>
        <w:t>]o</w:t>
      </w:r>
      <w:r>
        <w:t xml:space="preserve"> (2 Exemplare)</w:t>
      </w:r>
    </w:p>
    <w:p w:rsidR="00000000" w:rsidRDefault="00C653B4">
      <w:pPr>
        <w:tabs>
          <w:tab w:val="left" w:pos="1134"/>
        </w:tabs>
        <w:ind w:left="1134" w:right="-1134" w:hanging="1134"/>
      </w:pPr>
      <w:r>
        <w:t>43</w:t>
      </w:r>
      <w:r>
        <w:tab/>
        <w:t>1851</w:t>
      </w:r>
    </w:p>
    <w:p w:rsidR="00000000" w:rsidRDefault="00C653B4">
      <w:pPr>
        <w:tabs>
          <w:tab w:val="left" w:pos="1134"/>
        </w:tabs>
        <w:ind w:left="1134" w:right="-1134" w:hanging="1134"/>
      </w:pPr>
      <w:r>
        <w:br w:type="page"/>
        <w:t>30</w:t>
      </w:r>
      <w:r>
        <w:tab/>
        <w:t>Nr. 10/58</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D 22 Nr. 10/58</w:t>
      </w:r>
    </w:p>
    <w:p w:rsidR="00000000" w:rsidRDefault="00C653B4">
      <w:pPr>
        <w:tabs>
          <w:tab w:val="left" w:pos="1134"/>
        </w:tabs>
        <w:ind w:left="1134" w:right="-1134" w:hanging="1134"/>
      </w:pPr>
      <w:r>
        <w:t>33</w:t>
      </w:r>
      <w:r>
        <w:tab/>
        <w:t>S. 8</w:t>
      </w:r>
    </w:p>
    <w:p w:rsidR="00000000" w:rsidRDefault="00C653B4">
      <w:pPr>
        <w:tabs>
          <w:tab w:val="left" w:pos="1134"/>
        </w:tabs>
        <w:ind w:left="1134" w:right="-1134" w:hanging="1134"/>
      </w:pPr>
      <w:r>
        <w:t>40</w:t>
      </w:r>
      <w:r>
        <w:tab/>
        <w:t xml:space="preserve">Katalog der im Oktober 1852 von </w:t>
      </w:r>
      <w:r>
        <w:rPr>
          <w:vanish/>
        </w:rPr>
        <w:t>o[</w:t>
      </w:r>
      <w:r>
        <w:t>Berlin</w:t>
      </w:r>
      <w:r>
        <w:rPr>
          <w:vanish/>
        </w:rPr>
        <w:t>]o</w:t>
      </w:r>
      <w:r>
        <w:t xml:space="preserve"> nach </w:t>
      </w:r>
      <w:r>
        <w:rPr>
          <w:vanish/>
        </w:rPr>
        <w:t>o[</w:t>
      </w:r>
      <w:r>
        <w:t>Fischbach</w:t>
      </w:r>
      <w:r>
        <w:rPr>
          <w:vanish/>
        </w:rPr>
        <w:t>]o</w:t>
      </w:r>
      <w:r>
        <w:t xml:space="preserve"> gebrachten und dort aufgestellten </w:t>
      </w:r>
      <w:r>
        <w:rPr>
          <w:vanish/>
        </w:rPr>
        <w:t>s[</w:t>
      </w:r>
      <w:r>
        <w:t>Bibliothek</w:t>
      </w:r>
      <w:r>
        <w:rPr>
          <w:vanish/>
        </w:rPr>
        <w:t>]s</w:t>
      </w:r>
      <w:r>
        <w:t xml:space="preserve"> des Prinzen Wilhel</w:t>
      </w:r>
      <w:r>
        <w:t>m (2 Exemplare)</w:t>
      </w:r>
    </w:p>
    <w:p w:rsidR="00000000" w:rsidRDefault="00C653B4">
      <w:pPr>
        <w:tabs>
          <w:tab w:val="left" w:pos="1134"/>
        </w:tabs>
        <w:ind w:left="1134" w:right="-1134" w:hanging="1134"/>
      </w:pPr>
      <w:r>
        <w:t>43</w:t>
      </w:r>
      <w:r>
        <w:tab/>
        <w:t>1852</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220</w:t>
      </w:r>
    </w:p>
    <w:p w:rsidR="00000000" w:rsidRDefault="00C653B4">
      <w:pPr>
        <w:tabs>
          <w:tab w:val="left" w:pos="1134"/>
        </w:tabs>
        <w:ind w:left="1134" w:right="-1134" w:hanging="1134"/>
      </w:pPr>
      <w:r>
        <w:t>27</w:t>
      </w:r>
      <w:r>
        <w:tab/>
        <w:t xml:space="preserve">2. </w:t>
      </w:r>
      <w:r>
        <w:rPr>
          <w:vanish/>
        </w:rPr>
        <w:t>p[3{</w:t>
      </w:r>
      <w:r>
        <w:t>Prinzessin</w:t>
      </w:r>
      <w:r>
        <w:rPr>
          <w:vanish/>
        </w:rPr>
        <w:t>}</w:t>
      </w:r>
      <w:r>
        <w:t xml:space="preserve"> </w:t>
      </w:r>
      <w:r>
        <w:rPr>
          <w:vanish/>
        </w:rPr>
        <w:t>2{</w:t>
      </w:r>
      <w:r>
        <w:t>Marianne</w:t>
      </w:r>
      <w:r>
        <w:rPr>
          <w:vanish/>
        </w:rPr>
        <w:t>}</w:t>
      </w:r>
      <w:r>
        <w:t xml:space="preserve"> </w:t>
      </w:r>
      <w:r>
        <w:rPr>
          <w:vanish/>
        </w:rPr>
        <w:t>8{</w:t>
      </w:r>
      <w:r>
        <w:t>von</w:t>
      </w:r>
      <w:r>
        <w:rPr>
          <w:vanish/>
        </w:rPr>
        <w:t>}</w:t>
      </w:r>
      <w:r>
        <w:t xml:space="preserve"> </w:t>
      </w:r>
      <w:r>
        <w:rPr>
          <w:vanish/>
        </w:rPr>
        <w:t>1{</w:t>
      </w:r>
      <w:r>
        <w:t>Preußen</w:t>
      </w:r>
      <w:r>
        <w:rPr>
          <w:vanish/>
        </w:rPr>
        <w:t>}</w:t>
      </w:r>
      <w:r>
        <w:t xml:space="preserve"> </w:t>
      </w:r>
      <w:r>
        <w:rPr>
          <w:vanish/>
        </w:rPr>
        <w:t>7{</w:t>
      </w:r>
      <w:r>
        <w:t>geb. von Hessen-Homburg (Homburg 13.10.1785 - Berlin 14.4.1846)</w:t>
      </w:r>
      <w:r>
        <w:rPr>
          <w:vanish/>
        </w:rPr>
        <w:t>}]p</w:t>
      </w:r>
      <w:r>
        <w:t xml:space="preserve"> \ 2.2. Personalien</w:t>
      </w:r>
    </w:p>
    <w:p w:rsidR="00000000" w:rsidRDefault="00C653B4">
      <w:pPr>
        <w:tabs>
          <w:tab w:val="left" w:pos="1134"/>
        </w:tabs>
        <w:ind w:left="1134" w:right="-1134" w:hanging="1134"/>
      </w:pPr>
      <w:r>
        <w:t>30</w:t>
      </w:r>
      <w:r>
        <w:tab/>
        <w:t>Nr. 10/59</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D 22 Nr. 10/59</w:t>
      </w:r>
    </w:p>
    <w:p w:rsidR="00000000" w:rsidRDefault="00C653B4">
      <w:pPr>
        <w:tabs>
          <w:tab w:val="left" w:pos="1134"/>
        </w:tabs>
        <w:ind w:left="1134" w:right="-1134" w:hanging="1134"/>
      </w:pPr>
      <w:r>
        <w:t>40</w:t>
      </w:r>
      <w:r>
        <w:tab/>
        <w:t xml:space="preserve">Verzeichnis der im August 1852 von </w:t>
      </w:r>
      <w:r>
        <w:rPr>
          <w:vanish/>
        </w:rPr>
        <w:t>o[</w:t>
      </w:r>
      <w:r>
        <w:t>Berlin</w:t>
      </w:r>
      <w:r>
        <w:rPr>
          <w:vanish/>
        </w:rPr>
        <w:t>]o</w:t>
      </w:r>
      <w:r>
        <w:t xml:space="preserve"> nach </w:t>
      </w:r>
      <w:r>
        <w:rPr>
          <w:vanish/>
        </w:rPr>
        <w:t>o[</w:t>
      </w:r>
      <w:r>
        <w:t>Fischbach</w:t>
      </w:r>
      <w:r>
        <w:rPr>
          <w:vanish/>
        </w:rPr>
        <w:t>]o</w:t>
      </w:r>
      <w:r>
        <w:t xml:space="preserve"> gesandten und dort aufgestellten </w:t>
      </w:r>
      <w:r>
        <w:rPr>
          <w:vanish/>
        </w:rPr>
        <w:t>s[</w:t>
      </w:r>
      <w:r>
        <w:t>Bibliothek</w:t>
      </w:r>
      <w:r>
        <w:rPr>
          <w:vanish/>
        </w:rPr>
        <w:t>]s</w:t>
      </w:r>
      <w:r>
        <w:t xml:space="preserve"> der verstorbenen </w:t>
      </w:r>
      <w:r>
        <w:rPr>
          <w:vanish/>
        </w:rPr>
        <w:t>p[3{</w:t>
      </w:r>
      <w:r>
        <w:t>Prinzessin</w:t>
      </w:r>
      <w:r>
        <w:rPr>
          <w:vanish/>
        </w:rPr>
        <w:t>}</w:t>
      </w:r>
      <w:r>
        <w:t xml:space="preserve"> </w:t>
      </w:r>
      <w:r>
        <w:rPr>
          <w:vanish/>
        </w:rPr>
        <w:t>2{</w:t>
      </w:r>
      <w:r>
        <w:t>Marianne</w:t>
      </w:r>
      <w:r>
        <w:rPr>
          <w:vanish/>
        </w:rPr>
        <w:t>}]p</w:t>
      </w:r>
    </w:p>
    <w:p w:rsidR="00000000" w:rsidRDefault="00C653B4">
      <w:pPr>
        <w:tabs>
          <w:tab w:val="left" w:pos="1134"/>
        </w:tabs>
        <w:ind w:left="1134" w:right="-1134" w:hanging="1134"/>
      </w:pPr>
      <w:r>
        <w:t>43</w:t>
      </w:r>
      <w:r>
        <w:tab/>
        <w:t>1852</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232</w:t>
      </w:r>
    </w:p>
    <w:p w:rsidR="00000000" w:rsidRDefault="00C653B4">
      <w:pPr>
        <w:tabs>
          <w:tab w:val="left" w:pos="1134"/>
        </w:tabs>
        <w:ind w:left="1134" w:right="-1134" w:hanging="1134"/>
      </w:pPr>
      <w:r>
        <w:t>27</w:t>
      </w:r>
      <w:r>
        <w:tab/>
        <w:t xml:space="preserve">2. </w:t>
      </w:r>
      <w:r>
        <w:rPr>
          <w:vanish/>
        </w:rPr>
        <w:t>p[3{</w:t>
      </w:r>
      <w:r>
        <w:t>Prinzessin</w:t>
      </w:r>
      <w:r>
        <w:rPr>
          <w:vanish/>
        </w:rPr>
        <w:t>}</w:t>
      </w:r>
      <w:r>
        <w:t xml:space="preserve"> </w:t>
      </w:r>
      <w:r>
        <w:rPr>
          <w:vanish/>
        </w:rPr>
        <w:t>2{</w:t>
      </w:r>
      <w:r>
        <w:t>Marianne</w:t>
      </w:r>
      <w:r>
        <w:rPr>
          <w:vanish/>
        </w:rPr>
        <w:t>}</w:t>
      </w:r>
      <w:r>
        <w:t xml:space="preserve"> </w:t>
      </w:r>
      <w:r>
        <w:rPr>
          <w:vanish/>
        </w:rPr>
        <w:t>8{</w:t>
      </w:r>
      <w:r>
        <w:t>von</w:t>
      </w:r>
      <w:r>
        <w:rPr>
          <w:vanish/>
        </w:rPr>
        <w:t>}</w:t>
      </w:r>
      <w:r>
        <w:t xml:space="preserve"> </w:t>
      </w:r>
      <w:r>
        <w:rPr>
          <w:vanish/>
        </w:rPr>
        <w:t>1{</w:t>
      </w:r>
      <w:r>
        <w:t>Preußen</w:t>
      </w:r>
      <w:r>
        <w:rPr>
          <w:vanish/>
        </w:rPr>
        <w:t>}</w:t>
      </w:r>
      <w:r>
        <w:t xml:space="preserve"> </w:t>
      </w:r>
      <w:r>
        <w:rPr>
          <w:vanish/>
        </w:rPr>
        <w:t>7{</w:t>
      </w:r>
      <w:r>
        <w:t>geb. von Hessen-Homburg (Homburg 13.10.1785 - Be</w:t>
      </w:r>
      <w:r>
        <w:t>rlin 14.4.1846)</w:t>
      </w:r>
      <w:r>
        <w:rPr>
          <w:vanish/>
        </w:rPr>
        <w:t>}]p</w:t>
      </w:r>
      <w:r>
        <w:t xml:space="preserve"> \ 2.3. Briefwechsel der Prinzessin Marianne von Preußen \ 2.3.2. Sonstige Briefwechsel</w:t>
      </w:r>
    </w:p>
    <w:p w:rsidR="00000000" w:rsidRDefault="00C653B4">
      <w:pPr>
        <w:tabs>
          <w:tab w:val="left" w:pos="1134"/>
        </w:tabs>
        <w:ind w:left="1134" w:right="-1134" w:hanging="1134"/>
      </w:pPr>
      <w:r>
        <w:t>30</w:t>
      </w:r>
      <w:r>
        <w:tab/>
        <w:t>Nr. 22/6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22 Nr. 22/6</w:t>
      </w:r>
    </w:p>
    <w:p w:rsidR="00000000" w:rsidRDefault="00C653B4">
      <w:pPr>
        <w:tabs>
          <w:tab w:val="left" w:pos="1134"/>
        </w:tabs>
        <w:ind w:left="1134" w:right="-1134" w:hanging="1134"/>
      </w:pPr>
      <w:r>
        <w:t>33</w:t>
      </w:r>
      <w:r>
        <w:tab/>
        <w:t>S. 74</w:t>
      </w:r>
    </w:p>
    <w:p w:rsidR="00000000" w:rsidRDefault="00C653B4">
      <w:pPr>
        <w:tabs>
          <w:tab w:val="left" w:pos="1134"/>
        </w:tabs>
        <w:ind w:left="1134" w:right="-1134" w:hanging="1134"/>
      </w:pPr>
      <w:r>
        <w:t>40</w:t>
      </w:r>
      <w:r>
        <w:tab/>
        <w:t xml:space="preserve">Briefe des </w:t>
      </w:r>
      <w:r>
        <w:rPr>
          <w:vanish/>
        </w:rPr>
        <w:t>p[2{</w:t>
      </w:r>
      <w:r>
        <w:t>S.</w:t>
      </w:r>
      <w:r>
        <w:rPr>
          <w:vanish/>
        </w:rPr>
        <w:t>}</w:t>
      </w:r>
      <w:r>
        <w:t xml:space="preserve"> </w:t>
      </w:r>
      <w:r>
        <w:rPr>
          <w:vanish/>
        </w:rPr>
        <w:t>1{</w:t>
      </w:r>
      <w:r>
        <w:t>Elsner</w:t>
      </w:r>
      <w:r>
        <w:rPr>
          <w:vanish/>
        </w:rPr>
        <w:t>}]p</w:t>
      </w:r>
      <w:r>
        <w:t xml:space="preserve"> (8)</w:t>
      </w:r>
    </w:p>
    <w:p w:rsidR="00000000" w:rsidRDefault="00C653B4">
      <w:pPr>
        <w:tabs>
          <w:tab w:val="left" w:pos="1134"/>
        </w:tabs>
        <w:ind w:left="1134" w:right="-1134" w:hanging="1134"/>
      </w:pPr>
      <w:r>
        <w:t>41</w:t>
      </w:r>
      <w:r>
        <w:tab/>
        <w:t xml:space="preserve">u.a.: </w:t>
      </w:r>
      <w:r>
        <w:rPr>
          <w:vanish/>
        </w:rPr>
        <w:t>s[</w:t>
      </w:r>
      <w:r>
        <w:t xml:space="preserve">Herausgabe des </w:t>
      </w:r>
      <w:r>
        <w:rPr>
          <w:vanish/>
        </w:rPr>
        <w:t>t[</w:t>
      </w:r>
      <w:r>
        <w:t>"Geistlichen Lieder-Schatzes"</w:t>
      </w:r>
      <w:r>
        <w:rPr>
          <w:vanish/>
        </w:rPr>
        <w:t>]t]s</w:t>
      </w:r>
    </w:p>
    <w:p w:rsidR="00000000" w:rsidRDefault="00C653B4">
      <w:pPr>
        <w:tabs>
          <w:tab w:val="left" w:pos="1134"/>
        </w:tabs>
        <w:ind w:left="1134" w:right="-1134" w:hanging="1134"/>
      </w:pPr>
      <w:r>
        <w:t>43</w:t>
      </w:r>
      <w:r>
        <w:tab/>
        <w:t>1838 ; 1842 - 1845</w:t>
      </w:r>
    </w:p>
    <w:p w:rsidR="00000000" w:rsidRDefault="00C653B4">
      <w:pPr>
        <w:tabs>
          <w:tab w:val="left" w:pos="1134"/>
        </w:tabs>
        <w:ind w:left="1134" w:right="-1134" w:hanging="1134"/>
      </w:pPr>
      <w:r>
        <w:br w:type="page"/>
        <w:t>30</w:t>
      </w:r>
      <w:r>
        <w:tab/>
        <w:t>Nr. 21/161</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D 22 Nr. 21/161</w:t>
      </w:r>
    </w:p>
    <w:p w:rsidR="00000000" w:rsidRDefault="00C653B4">
      <w:pPr>
        <w:tabs>
          <w:tab w:val="left" w:pos="1134"/>
        </w:tabs>
        <w:ind w:left="1134" w:right="-1134" w:hanging="1134"/>
      </w:pPr>
      <w:r>
        <w:t>33</w:t>
      </w:r>
      <w:r>
        <w:tab/>
        <w:t>S. 78</w:t>
      </w:r>
    </w:p>
    <w:p w:rsidR="00000000" w:rsidRDefault="00C653B4">
      <w:pPr>
        <w:tabs>
          <w:tab w:val="left" w:pos="1134"/>
        </w:tabs>
        <w:ind w:left="1134" w:right="-1134" w:hanging="1134"/>
      </w:pPr>
      <w:r>
        <w:t>40</w:t>
      </w:r>
      <w:r>
        <w:tab/>
        <w:t xml:space="preserve">Briefe des </w:t>
      </w:r>
      <w:r>
        <w:rPr>
          <w:vanish/>
        </w:rPr>
        <w:t>p[5{</w:t>
      </w:r>
      <w:r>
        <w:t>Schriftsteller</w:t>
      </w:r>
      <w:r>
        <w:rPr>
          <w:vanish/>
        </w:rPr>
        <w:t>}</w:t>
      </w:r>
      <w:r>
        <w:t xml:space="preserve">s </w:t>
      </w:r>
      <w:r>
        <w:rPr>
          <w:vanish/>
        </w:rPr>
        <w:t>2{</w:t>
      </w:r>
      <w:r>
        <w:t>Karl Friedrich</w:t>
      </w:r>
      <w:r>
        <w:rPr>
          <w:vanish/>
        </w:rPr>
        <w:t>}</w:t>
      </w:r>
      <w:r>
        <w:t xml:space="preserve"> </w:t>
      </w:r>
      <w:r>
        <w:rPr>
          <w:vanish/>
        </w:rPr>
        <w:t>1{</w:t>
      </w:r>
      <w:r>
        <w:t>Goeschel</w:t>
      </w:r>
      <w:r>
        <w:rPr>
          <w:vanish/>
        </w:rPr>
        <w:t>}]p</w:t>
      </w:r>
    </w:p>
    <w:p w:rsidR="00000000" w:rsidRDefault="00C653B4">
      <w:pPr>
        <w:tabs>
          <w:tab w:val="left" w:pos="1134"/>
        </w:tabs>
        <w:ind w:left="1134" w:right="-1134" w:hanging="1134"/>
      </w:pPr>
      <w:r>
        <w:t>43</w:t>
      </w:r>
      <w:r>
        <w:tab/>
        <w:t>1843 - 1845</w:t>
      </w:r>
    </w:p>
    <w:p w:rsidR="00000000" w:rsidRDefault="00C653B4">
      <w:pPr>
        <w:tabs>
          <w:tab w:val="left" w:pos="1134"/>
        </w:tabs>
        <w:ind w:left="1134" w:right="-1134" w:hanging="1134"/>
      </w:pPr>
      <w:r>
        <w:br w:type="page"/>
        <w:t>30</w:t>
      </w:r>
      <w:r>
        <w:tab/>
        <w:t>Nr. 22/153</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D 22 Nr. 22/153</w:t>
      </w:r>
    </w:p>
    <w:p w:rsidR="00000000" w:rsidRDefault="00C653B4">
      <w:pPr>
        <w:tabs>
          <w:tab w:val="left" w:pos="1134"/>
        </w:tabs>
        <w:ind w:left="1134" w:right="-1134" w:hanging="1134"/>
      </w:pPr>
      <w:r>
        <w:t>33</w:t>
      </w:r>
      <w:r>
        <w:tab/>
        <w:t>S. 81</w:t>
      </w:r>
    </w:p>
    <w:p w:rsidR="00000000" w:rsidRDefault="00C653B4">
      <w:pPr>
        <w:tabs>
          <w:tab w:val="left" w:pos="1134"/>
        </w:tabs>
        <w:ind w:left="1134" w:right="-1134" w:hanging="1134"/>
      </w:pPr>
      <w:r>
        <w:t>40</w:t>
      </w:r>
      <w:r>
        <w:tab/>
        <w:t xml:space="preserve">Widmungsbrief des </w:t>
      </w:r>
      <w:r>
        <w:rPr>
          <w:vanish/>
        </w:rPr>
        <w:t>p[5{</w:t>
      </w:r>
      <w:r>
        <w:t>Schriftsteller</w:t>
      </w:r>
      <w:r>
        <w:rPr>
          <w:vanish/>
        </w:rPr>
        <w:t>}</w:t>
      </w:r>
      <w:r>
        <w:t xml:space="preserve">s </w:t>
      </w:r>
      <w:r>
        <w:rPr>
          <w:vanish/>
        </w:rPr>
        <w:t>8{</w:t>
      </w:r>
      <w:r>
        <w:t>von</w:t>
      </w:r>
      <w:r>
        <w:rPr>
          <w:vanish/>
        </w:rPr>
        <w:t>}</w:t>
      </w:r>
      <w:r>
        <w:t xml:space="preserve"> </w:t>
      </w:r>
      <w:r>
        <w:rPr>
          <w:vanish/>
        </w:rPr>
        <w:t>1{</w:t>
      </w:r>
      <w:r>
        <w:t>Hae</w:t>
      </w:r>
      <w:r>
        <w:t>nlein</w:t>
      </w:r>
      <w:r>
        <w:rPr>
          <w:vanish/>
        </w:rPr>
        <w:t>}</w:t>
      </w:r>
      <w:r>
        <w:t xml:space="preserve"> zu </w:t>
      </w:r>
      <w:r>
        <w:rPr>
          <w:vanish/>
        </w:rPr>
        <w:t>6{o[</w:t>
      </w:r>
      <w:r>
        <w:t>Berlin</w:t>
      </w:r>
      <w:r>
        <w:rPr>
          <w:vanish/>
        </w:rPr>
        <w:t>]o}]p</w:t>
      </w:r>
    </w:p>
    <w:p w:rsidR="00000000" w:rsidRDefault="00C653B4">
      <w:pPr>
        <w:tabs>
          <w:tab w:val="left" w:pos="1134"/>
        </w:tabs>
        <w:ind w:left="1134" w:right="-1134" w:hanging="1134"/>
      </w:pPr>
      <w:r>
        <w:t>43</w:t>
      </w:r>
      <w:r>
        <w:tab/>
        <w:t>1811</w:t>
      </w:r>
    </w:p>
    <w:p w:rsidR="00000000" w:rsidRDefault="00C653B4">
      <w:pPr>
        <w:tabs>
          <w:tab w:val="left" w:pos="1134"/>
        </w:tabs>
        <w:ind w:left="1134" w:right="-1134" w:hanging="1134"/>
      </w:pPr>
      <w:r>
        <w:br w:type="page"/>
        <w:t>30</w:t>
      </w:r>
      <w:r>
        <w:tab/>
        <w:t>Nr. 22/154</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D 22 Nr. 22/154</w:t>
      </w:r>
    </w:p>
    <w:p w:rsidR="00000000" w:rsidRDefault="00C653B4">
      <w:pPr>
        <w:tabs>
          <w:tab w:val="left" w:pos="1134"/>
        </w:tabs>
        <w:ind w:left="1134" w:right="-1134" w:hanging="1134"/>
      </w:pPr>
      <w:r>
        <w:t>33</w:t>
      </w:r>
      <w:r>
        <w:tab/>
        <w:t>S. 83</w:t>
      </w:r>
    </w:p>
    <w:p w:rsidR="00000000" w:rsidRDefault="00C653B4">
      <w:pPr>
        <w:tabs>
          <w:tab w:val="left" w:pos="1134"/>
        </w:tabs>
        <w:ind w:left="1134" w:right="-1134" w:hanging="1134"/>
      </w:pPr>
      <w:r>
        <w:t>40</w:t>
      </w:r>
      <w:r>
        <w:tab/>
        <w:t xml:space="preserve">Briefe des </w:t>
      </w:r>
      <w:r>
        <w:rPr>
          <w:vanish/>
        </w:rPr>
        <w:t>p[5{</w:t>
      </w:r>
      <w:r>
        <w:t>Dichter</w:t>
      </w:r>
      <w:r>
        <w:rPr>
          <w:vanish/>
        </w:rPr>
        <w:t>}</w:t>
      </w:r>
      <w:r>
        <w:t xml:space="preserve">s </w:t>
      </w:r>
      <w:r>
        <w:rPr>
          <w:vanish/>
        </w:rPr>
        <w:t>3{</w:t>
      </w:r>
      <w:r>
        <w:t>Graf</w:t>
      </w:r>
      <w:r>
        <w:rPr>
          <w:vanish/>
        </w:rPr>
        <w:t>}</w:t>
      </w:r>
      <w:r>
        <w:t xml:space="preserve"> </w:t>
      </w:r>
      <w:r>
        <w:rPr>
          <w:vanish/>
        </w:rPr>
        <w:t>2{</w:t>
      </w:r>
      <w:r>
        <w:t>Paul</w:t>
      </w:r>
      <w:r>
        <w:rPr>
          <w:vanish/>
        </w:rPr>
        <w:t>}</w:t>
      </w:r>
      <w:r>
        <w:t xml:space="preserve"> </w:t>
      </w:r>
      <w:r>
        <w:rPr>
          <w:vanish/>
        </w:rPr>
        <w:t>8{</w:t>
      </w:r>
      <w:r>
        <w:t>von</w:t>
      </w:r>
      <w:r>
        <w:rPr>
          <w:vanish/>
        </w:rPr>
        <w:t>}</w:t>
      </w:r>
      <w:r>
        <w:t xml:space="preserve"> </w:t>
      </w:r>
      <w:r>
        <w:rPr>
          <w:vanish/>
        </w:rPr>
        <w:t>1{</w:t>
      </w:r>
      <w:r>
        <w:t>Haugwitz</w:t>
      </w:r>
      <w:r>
        <w:rPr>
          <w:vanish/>
        </w:rPr>
        <w:t>}]p</w:t>
      </w:r>
      <w:r>
        <w:t xml:space="preserve"> (3)</w:t>
      </w:r>
    </w:p>
    <w:p w:rsidR="00000000" w:rsidRDefault="00C653B4">
      <w:pPr>
        <w:tabs>
          <w:tab w:val="left" w:pos="1134"/>
        </w:tabs>
        <w:ind w:left="1134" w:right="-1134" w:hanging="1134"/>
      </w:pPr>
      <w:r>
        <w:t>43</w:t>
      </w:r>
      <w:r>
        <w:tab/>
        <w:t>1826 ; 1829 ; 1836</w:t>
      </w:r>
    </w:p>
    <w:p w:rsidR="00000000" w:rsidRDefault="00C653B4">
      <w:pPr>
        <w:tabs>
          <w:tab w:val="left" w:pos="1134"/>
        </w:tabs>
        <w:ind w:left="1134" w:right="-1134" w:hanging="1134"/>
      </w:pPr>
      <w:r>
        <w:br w:type="page"/>
        <w:t>30</w:t>
      </w:r>
      <w:r>
        <w:tab/>
        <w:t>Nr. 21/178</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D 22 Nr. 21/178</w:t>
      </w:r>
    </w:p>
    <w:p w:rsidR="00000000" w:rsidRDefault="00C653B4">
      <w:pPr>
        <w:tabs>
          <w:tab w:val="left" w:pos="1134"/>
        </w:tabs>
        <w:ind w:left="1134" w:right="-1134" w:hanging="1134"/>
      </w:pPr>
      <w:r>
        <w:t>33</w:t>
      </w:r>
      <w:r>
        <w:tab/>
        <w:t>S. 89</w:t>
      </w:r>
    </w:p>
    <w:p w:rsidR="00000000" w:rsidRDefault="00C653B4">
      <w:pPr>
        <w:tabs>
          <w:tab w:val="left" w:pos="1134"/>
        </w:tabs>
        <w:ind w:left="1134" w:right="-1134" w:hanging="1134"/>
      </w:pPr>
      <w:r>
        <w:t>40</w:t>
      </w:r>
      <w:r>
        <w:tab/>
        <w:t xml:space="preserve">Brief des russischen </w:t>
      </w:r>
      <w:r>
        <w:rPr>
          <w:vanish/>
        </w:rPr>
        <w:t>p[5{</w:t>
      </w:r>
      <w:r>
        <w:t>Dichter</w:t>
      </w:r>
      <w:r>
        <w:rPr>
          <w:vanish/>
        </w:rPr>
        <w:t>}</w:t>
      </w:r>
      <w:r>
        <w:t xml:space="preserve">s und </w:t>
      </w:r>
      <w:r>
        <w:rPr>
          <w:vanish/>
        </w:rPr>
        <w:t>7{</w:t>
      </w:r>
      <w:r>
        <w:t>Sprachlehrers der Prinzessin Charlotte von Preußen</w:t>
      </w:r>
      <w:r>
        <w:rPr>
          <w:vanish/>
        </w:rPr>
        <w:t>}</w:t>
      </w:r>
      <w:r>
        <w:t xml:space="preserve">, </w:t>
      </w:r>
      <w:r>
        <w:rPr>
          <w:vanish/>
        </w:rPr>
        <w:t>1{</w:t>
      </w:r>
      <w:r>
        <w:t>Jonkoffsky</w:t>
      </w:r>
      <w:r>
        <w:rPr>
          <w:vanish/>
        </w:rPr>
        <w:t>}]p</w:t>
      </w:r>
    </w:p>
    <w:p w:rsidR="00000000" w:rsidRDefault="00C653B4">
      <w:pPr>
        <w:tabs>
          <w:tab w:val="left" w:pos="1134"/>
        </w:tabs>
        <w:ind w:left="1134" w:right="-1134" w:hanging="1134"/>
      </w:pPr>
      <w:r>
        <w:t>43</w:t>
      </w:r>
      <w:r>
        <w:tab/>
        <w:t>1822</w:t>
      </w:r>
    </w:p>
    <w:p w:rsidR="00000000" w:rsidRDefault="00C653B4">
      <w:pPr>
        <w:tabs>
          <w:tab w:val="left" w:pos="1134"/>
        </w:tabs>
        <w:ind w:left="1134" w:right="-1134" w:hanging="1134"/>
      </w:pPr>
      <w:r>
        <w:br w:type="page"/>
        <w:t>30</w:t>
      </w:r>
      <w:r>
        <w:tab/>
        <w:t>Nr. 22/163</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D 22 Nr. 22/163</w:t>
      </w:r>
    </w:p>
    <w:p w:rsidR="00000000" w:rsidRDefault="00C653B4">
      <w:pPr>
        <w:tabs>
          <w:tab w:val="left" w:pos="1134"/>
        </w:tabs>
        <w:ind w:left="1134" w:right="-1134" w:hanging="1134"/>
      </w:pPr>
      <w:r>
        <w:t>33</w:t>
      </w:r>
      <w:r>
        <w:tab/>
        <w:t>S. 95</w:t>
      </w:r>
    </w:p>
    <w:p w:rsidR="00000000" w:rsidRDefault="00C653B4">
      <w:pPr>
        <w:tabs>
          <w:tab w:val="left" w:pos="1134"/>
        </w:tabs>
        <w:ind w:left="1134" w:right="-1134" w:hanging="1134"/>
      </w:pPr>
      <w:r>
        <w:t>40</w:t>
      </w:r>
      <w:r>
        <w:tab/>
        <w:t xml:space="preserve">Briefe des geistlichen </w:t>
      </w:r>
      <w:r>
        <w:rPr>
          <w:vanish/>
        </w:rPr>
        <w:t>p[5{</w:t>
      </w:r>
      <w:r>
        <w:t>Dichter</w:t>
      </w:r>
      <w:r>
        <w:rPr>
          <w:vanish/>
        </w:rPr>
        <w:t>}</w:t>
      </w:r>
      <w:r>
        <w:t xml:space="preserve">s </w:t>
      </w:r>
      <w:r>
        <w:rPr>
          <w:vanish/>
        </w:rPr>
        <w:t>2{</w:t>
      </w:r>
      <w:r>
        <w:t>E. C. G.</w:t>
      </w:r>
      <w:r>
        <w:rPr>
          <w:vanish/>
        </w:rPr>
        <w:t>}</w:t>
      </w:r>
      <w:r>
        <w:t xml:space="preserve"> </w:t>
      </w:r>
      <w:r>
        <w:rPr>
          <w:vanish/>
        </w:rPr>
        <w:t>1{</w:t>
      </w:r>
      <w:r>
        <w:t>Langbecker</w:t>
      </w:r>
      <w:r>
        <w:rPr>
          <w:vanish/>
        </w:rPr>
        <w:t>}</w:t>
      </w:r>
      <w:r>
        <w:t xml:space="preserve"> zu </w:t>
      </w:r>
      <w:r>
        <w:rPr>
          <w:vanish/>
        </w:rPr>
        <w:t>6{o[</w:t>
      </w:r>
      <w:r>
        <w:t>Berlin</w:t>
      </w:r>
      <w:r>
        <w:rPr>
          <w:vanish/>
        </w:rPr>
        <w:t>]o}]p</w:t>
      </w:r>
      <w:r>
        <w:t xml:space="preserve"> (2)</w:t>
      </w:r>
    </w:p>
    <w:p w:rsidR="00000000" w:rsidRDefault="00C653B4">
      <w:pPr>
        <w:tabs>
          <w:tab w:val="left" w:pos="1134"/>
        </w:tabs>
        <w:ind w:left="1134" w:right="-1134" w:hanging="1134"/>
      </w:pPr>
      <w:r>
        <w:t>43</w:t>
      </w:r>
      <w:r>
        <w:tab/>
        <w:t>1828 ; 1837</w:t>
      </w:r>
    </w:p>
    <w:p w:rsidR="00000000" w:rsidRDefault="00C653B4">
      <w:pPr>
        <w:tabs>
          <w:tab w:val="left" w:pos="1134"/>
        </w:tabs>
        <w:ind w:left="1134" w:right="-1134" w:hanging="1134"/>
      </w:pPr>
      <w:r>
        <w:br w:type="page"/>
        <w:t>30</w:t>
      </w:r>
      <w:r>
        <w:tab/>
        <w:t>Nr. 2</w:t>
      </w:r>
      <w:r>
        <w:t>1/282</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D 22 Nr. 21/282</w:t>
      </w:r>
    </w:p>
    <w:p w:rsidR="00000000" w:rsidRDefault="00C653B4">
      <w:pPr>
        <w:tabs>
          <w:tab w:val="left" w:pos="1134"/>
        </w:tabs>
        <w:ind w:left="1134" w:right="-1134" w:hanging="1134"/>
      </w:pPr>
      <w:r>
        <w:t>33</w:t>
      </w:r>
      <w:r>
        <w:tab/>
        <w:t>S. 95</w:t>
      </w:r>
    </w:p>
    <w:p w:rsidR="00000000" w:rsidRDefault="00C653B4">
      <w:pPr>
        <w:tabs>
          <w:tab w:val="left" w:pos="1134"/>
        </w:tabs>
        <w:ind w:left="1134" w:right="-1134" w:hanging="1134"/>
      </w:pPr>
      <w:r>
        <w:t>40</w:t>
      </w:r>
      <w:r>
        <w:tab/>
        <w:t xml:space="preserve">Widmungsschreiben des </w:t>
      </w:r>
      <w:r>
        <w:rPr>
          <w:vanish/>
        </w:rPr>
        <w:t>p[2{</w:t>
      </w:r>
      <w:r>
        <w:t>E. C. G.</w:t>
      </w:r>
      <w:r>
        <w:rPr>
          <w:vanish/>
        </w:rPr>
        <w:t>}</w:t>
      </w:r>
      <w:r>
        <w:t xml:space="preserve"> </w:t>
      </w:r>
      <w:r>
        <w:rPr>
          <w:vanish/>
        </w:rPr>
        <w:t>1{</w:t>
      </w:r>
      <w:r>
        <w:t>Langbecker</w:t>
      </w:r>
      <w:r>
        <w:rPr>
          <w:vanish/>
        </w:rPr>
        <w:t>}</w:t>
      </w:r>
      <w:r>
        <w:t xml:space="preserve"> zu </w:t>
      </w:r>
      <w:r>
        <w:rPr>
          <w:vanish/>
        </w:rPr>
        <w:t>6{o[</w:t>
      </w:r>
      <w:r>
        <w:t>Berlin</w:t>
      </w:r>
      <w:r>
        <w:rPr>
          <w:vanish/>
        </w:rPr>
        <w:t>]o}]p</w:t>
      </w:r>
      <w:r>
        <w:t xml:space="preserve"> (4)</w:t>
      </w:r>
    </w:p>
    <w:p w:rsidR="00000000" w:rsidRDefault="00C653B4">
      <w:pPr>
        <w:tabs>
          <w:tab w:val="left" w:pos="1134"/>
        </w:tabs>
        <w:ind w:left="1134" w:right="-1134" w:hanging="1134"/>
      </w:pPr>
      <w:r>
        <w:t>41</w:t>
      </w:r>
      <w:r>
        <w:tab/>
        <w:t xml:space="preserve">darin: </w:t>
      </w:r>
      <w:r>
        <w:rPr>
          <w:vanish/>
        </w:rPr>
        <w:t>t[</w:t>
      </w:r>
      <w:r>
        <w:t>"Deutschlands Befreiung"</w:t>
      </w:r>
      <w:r>
        <w:rPr>
          <w:vanish/>
        </w:rPr>
        <w:t>]t</w:t>
      </w:r>
      <w:r>
        <w:t xml:space="preserve"> (Druck)</w:t>
      </w:r>
    </w:p>
    <w:p w:rsidR="00000000" w:rsidRDefault="00C653B4">
      <w:pPr>
        <w:tabs>
          <w:tab w:val="left" w:pos="1134"/>
        </w:tabs>
        <w:ind w:left="1134" w:right="-1134" w:hanging="1134"/>
      </w:pPr>
      <w:r>
        <w:t>43</w:t>
      </w:r>
      <w:r>
        <w:tab/>
        <w:t>1832 - 1842</w:t>
      </w:r>
    </w:p>
    <w:p w:rsidR="00000000" w:rsidRDefault="00C653B4">
      <w:pPr>
        <w:tabs>
          <w:tab w:val="left" w:pos="1134"/>
        </w:tabs>
        <w:ind w:left="1134" w:right="-1134" w:hanging="1134"/>
      </w:pPr>
      <w:r>
        <w:br w:type="page"/>
        <w:t>30</w:t>
      </w:r>
      <w:r>
        <w:tab/>
        <w:t>Nr. 22/164</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D 22 Nr. 22/164</w:t>
      </w:r>
    </w:p>
    <w:p w:rsidR="00000000" w:rsidRDefault="00C653B4">
      <w:pPr>
        <w:tabs>
          <w:tab w:val="left" w:pos="1134"/>
        </w:tabs>
        <w:ind w:left="1134" w:right="-1134" w:hanging="1134"/>
      </w:pPr>
      <w:r>
        <w:t>33</w:t>
      </w:r>
      <w:r>
        <w:tab/>
        <w:t>S. 95</w:t>
      </w:r>
    </w:p>
    <w:p w:rsidR="00000000" w:rsidRDefault="00C653B4">
      <w:pPr>
        <w:tabs>
          <w:tab w:val="left" w:pos="1134"/>
        </w:tabs>
        <w:ind w:left="1134" w:right="-1134" w:hanging="1134"/>
      </w:pPr>
      <w:r>
        <w:t>40</w:t>
      </w:r>
      <w:r>
        <w:tab/>
        <w:t xml:space="preserve">Widmungsbrief des </w:t>
      </w:r>
      <w:r>
        <w:rPr>
          <w:vanish/>
        </w:rPr>
        <w:t>p[5{</w:t>
      </w:r>
      <w:r>
        <w:t>Schriftsteller</w:t>
      </w:r>
      <w:r>
        <w:rPr>
          <w:vanish/>
        </w:rPr>
        <w:t>}</w:t>
      </w:r>
      <w:r>
        <w:t xml:space="preserve">s </w:t>
      </w:r>
      <w:r>
        <w:rPr>
          <w:vanish/>
        </w:rPr>
        <w:t>8{</w:t>
      </w:r>
      <w:r>
        <w:t>von</w:t>
      </w:r>
      <w:r>
        <w:rPr>
          <w:vanish/>
        </w:rPr>
        <w:t>}</w:t>
      </w:r>
      <w:r>
        <w:t xml:space="preserve"> </w:t>
      </w:r>
      <w:r>
        <w:rPr>
          <w:vanish/>
        </w:rPr>
        <w:t>1{</w:t>
      </w:r>
      <w:r>
        <w:t>Lehmann</w:t>
      </w:r>
      <w:r>
        <w:rPr>
          <w:vanish/>
        </w:rPr>
        <w:t>}</w:t>
      </w:r>
      <w:r>
        <w:t xml:space="preserve"> zu </w:t>
      </w:r>
      <w:r>
        <w:rPr>
          <w:vanish/>
        </w:rPr>
        <w:t>6{o[</w:t>
      </w:r>
      <w:r>
        <w:t>Dessau</w:t>
      </w:r>
      <w:r>
        <w:rPr>
          <w:vanish/>
        </w:rPr>
        <w:t>]o}]p</w:t>
      </w:r>
    </w:p>
    <w:p w:rsidR="00000000" w:rsidRDefault="00C653B4">
      <w:pPr>
        <w:tabs>
          <w:tab w:val="left" w:pos="1134"/>
        </w:tabs>
        <w:ind w:left="1134" w:right="-1134" w:hanging="1134"/>
      </w:pPr>
      <w:r>
        <w:t>43</w:t>
      </w:r>
      <w:r>
        <w:tab/>
        <w:t>1814</w:t>
      </w:r>
    </w:p>
    <w:p w:rsidR="00000000" w:rsidRDefault="00C653B4">
      <w:pPr>
        <w:tabs>
          <w:tab w:val="left" w:pos="1134"/>
        </w:tabs>
        <w:ind w:left="1134" w:right="-1134" w:hanging="1134"/>
      </w:pPr>
      <w:r>
        <w:br w:type="page"/>
        <w:t>30</w:t>
      </w:r>
      <w:r>
        <w:tab/>
        <w:t>Nr. 21/192</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D 22 Nr. 21/192</w:t>
      </w:r>
    </w:p>
    <w:p w:rsidR="00000000" w:rsidRDefault="00C653B4">
      <w:pPr>
        <w:tabs>
          <w:tab w:val="left" w:pos="1134"/>
        </w:tabs>
        <w:ind w:left="1134" w:right="-1134" w:hanging="1134"/>
      </w:pPr>
      <w:r>
        <w:t>33</w:t>
      </w:r>
      <w:r>
        <w:tab/>
        <w:t>S. 95</w:t>
      </w:r>
    </w:p>
    <w:p w:rsidR="00000000" w:rsidRDefault="00C653B4">
      <w:pPr>
        <w:tabs>
          <w:tab w:val="left" w:pos="1134"/>
        </w:tabs>
        <w:ind w:left="1134" w:right="-1134" w:hanging="1134"/>
      </w:pPr>
      <w:r>
        <w:t>40</w:t>
      </w:r>
      <w:r>
        <w:tab/>
        <w:t xml:space="preserve">Brief des </w:t>
      </w:r>
      <w:r>
        <w:rPr>
          <w:vanish/>
        </w:rPr>
        <w:t>p[8{</w:t>
      </w:r>
      <w:r>
        <w:t>von</w:t>
      </w:r>
      <w:r>
        <w:rPr>
          <w:vanish/>
        </w:rPr>
        <w:t>}</w:t>
      </w:r>
      <w:r>
        <w:t xml:space="preserve"> </w:t>
      </w:r>
      <w:r>
        <w:rPr>
          <w:vanish/>
        </w:rPr>
        <w:t>1{</w:t>
      </w:r>
      <w:r>
        <w:t>Lehmann</w:t>
      </w:r>
      <w:r>
        <w:rPr>
          <w:vanish/>
        </w:rPr>
        <w:t>}</w:t>
      </w:r>
      <w:r>
        <w:t xml:space="preserve"> zu </w:t>
      </w:r>
      <w:r>
        <w:rPr>
          <w:vanish/>
        </w:rPr>
        <w:t>6{o[</w:t>
      </w:r>
      <w:r>
        <w:t>Halle</w:t>
      </w:r>
      <w:r>
        <w:rPr>
          <w:vanish/>
        </w:rPr>
        <w:t>]o}]p</w:t>
      </w:r>
    </w:p>
    <w:p w:rsidR="00000000" w:rsidRDefault="00C653B4">
      <w:pPr>
        <w:tabs>
          <w:tab w:val="left" w:pos="1134"/>
        </w:tabs>
        <w:ind w:left="1134" w:right="-1134" w:hanging="1134"/>
      </w:pPr>
      <w:r>
        <w:t>43</w:t>
      </w:r>
      <w:r>
        <w:tab/>
        <w:t>1840</w:t>
      </w:r>
    </w:p>
    <w:p w:rsidR="00000000" w:rsidRDefault="00C653B4">
      <w:pPr>
        <w:tabs>
          <w:tab w:val="left" w:pos="1134"/>
        </w:tabs>
        <w:ind w:left="1134" w:right="-1134" w:hanging="1134"/>
      </w:pPr>
      <w:r>
        <w:br w:type="page"/>
        <w:t>30</w:t>
      </w:r>
      <w:r>
        <w:tab/>
        <w:t>Nr. 21/204</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D 22 Nr. 21/204</w:t>
      </w:r>
    </w:p>
    <w:p w:rsidR="00000000" w:rsidRDefault="00C653B4">
      <w:pPr>
        <w:tabs>
          <w:tab w:val="left" w:pos="1134"/>
        </w:tabs>
        <w:ind w:left="1134" w:right="-1134" w:hanging="1134"/>
      </w:pPr>
      <w:r>
        <w:t>33</w:t>
      </w:r>
      <w:r>
        <w:tab/>
        <w:t>S. 99</w:t>
      </w:r>
    </w:p>
    <w:p w:rsidR="00000000" w:rsidRDefault="00C653B4">
      <w:pPr>
        <w:tabs>
          <w:tab w:val="left" w:pos="1134"/>
        </w:tabs>
        <w:ind w:left="1134" w:right="-1134" w:hanging="1134"/>
      </w:pPr>
      <w:r>
        <w:t>40</w:t>
      </w:r>
      <w:r>
        <w:tab/>
        <w:t xml:space="preserve">Brief des </w:t>
      </w:r>
      <w:r>
        <w:rPr>
          <w:vanish/>
        </w:rPr>
        <w:t>p[7{</w:t>
      </w:r>
      <w:r>
        <w:t>Diplomat</w:t>
      </w:r>
      <w:r>
        <w:rPr>
          <w:vanish/>
        </w:rPr>
        <w:t>}</w:t>
      </w:r>
      <w:r>
        <w:t xml:space="preserve">en und </w:t>
      </w:r>
      <w:r>
        <w:rPr>
          <w:vanish/>
        </w:rPr>
        <w:t>5{</w:t>
      </w:r>
      <w:r>
        <w:t>Dichter</w:t>
      </w:r>
      <w:r>
        <w:rPr>
          <w:vanish/>
        </w:rPr>
        <w:t>}</w:t>
      </w:r>
      <w:r>
        <w:t xml:space="preserve">s </w:t>
      </w:r>
      <w:r>
        <w:rPr>
          <w:vanish/>
        </w:rPr>
        <w:t>2{</w:t>
      </w:r>
      <w:r>
        <w:t>E.</w:t>
      </w:r>
      <w:r>
        <w:rPr>
          <w:vanish/>
        </w:rPr>
        <w:t>}</w:t>
      </w:r>
      <w:r>
        <w:t xml:space="preserve"> </w:t>
      </w:r>
      <w:r>
        <w:rPr>
          <w:vanish/>
        </w:rPr>
        <w:t>3{</w:t>
      </w:r>
      <w:r>
        <w:t>Fr.</w:t>
      </w:r>
      <w:r>
        <w:rPr>
          <w:vanish/>
        </w:rPr>
        <w:t>}</w:t>
      </w:r>
      <w:r>
        <w:t xml:space="preserve"> </w:t>
      </w:r>
      <w:r>
        <w:rPr>
          <w:vanish/>
        </w:rPr>
        <w:t>8{</w:t>
      </w:r>
      <w:r>
        <w:t>von der</w:t>
      </w:r>
      <w:r>
        <w:rPr>
          <w:vanish/>
        </w:rPr>
        <w:t>}</w:t>
      </w:r>
      <w:r>
        <w:t xml:space="preserve"> </w:t>
      </w:r>
      <w:r>
        <w:rPr>
          <w:vanish/>
        </w:rPr>
        <w:t>1{</w:t>
      </w:r>
      <w:r>
        <w:t>Malsburg</w:t>
      </w:r>
      <w:r>
        <w:rPr>
          <w:vanish/>
        </w:rPr>
        <w:t>}</w:t>
      </w:r>
      <w:r>
        <w:t xml:space="preserve"> zu </w:t>
      </w:r>
      <w:r>
        <w:rPr>
          <w:vanish/>
        </w:rPr>
        <w:t>6{o[</w:t>
      </w:r>
      <w:r>
        <w:t>Dresden</w:t>
      </w:r>
      <w:r>
        <w:rPr>
          <w:vanish/>
        </w:rPr>
        <w:t>]o}]p</w:t>
      </w:r>
    </w:p>
    <w:p w:rsidR="00000000" w:rsidRDefault="00C653B4">
      <w:pPr>
        <w:tabs>
          <w:tab w:val="left" w:pos="1134"/>
        </w:tabs>
        <w:ind w:left="1134" w:right="-1134" w:hanging="1134"/>
      </w:pPr>
      <w:r>
        <w:t>43</w:t>
      </w:r>
      <w:r>
        <w:tab/>
        <w:t>1817</w:t>
      </w:r>
    </w:p>
    <w:p w:rsidR="00000000" w:rsidRDefault="00C653B4">
      <w:pPr>
        <w:tabs>
          <w:tab w:val="left" w:pos="1134"/>
        </w:tabs>
        <w:ind w:left="1134" w:right="-1134" w:hanging="1134"/>
      </w:pPr>
      <w:r>
        <w:br w:type="page"/>
        <w:t>30</w:t>
      </w:r>
      <w:r>
        <w:tab/>
        <w:t>Nr. 22/169</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D 22 Nr. 22/169</w:t>
      </w:r>
    </w:p>
    <w:p w:rsidR="00000000" w:rsidRDefault="00C653B4">
      <w:pPr>
        <w:tabs>
          <w:tab w:val="left" w:pos="1134"/>
        </w:tabs>
        <w:ind w:left="1134" w:right="-1134" w:hanging="1134"/>
      </w:pPr>
      <w:r>
        <w:t>33</w:t>
      </w:r>
      <w:r>
        <w:tab/>
        <w:t>S. 108</w:t>
      </w:r>
    </w:p>
    <w:p w:rsidR="00000000" w:rsidRDefault="00C653B4">
      <w:pPr>
        <w:tabs>
          <w:tab w:val="left" w:pos="1134"/>
        </w:tabs>
        <w:ind w:left="1134" w:right="-1134" w:hanging="1134"/>
      </w:pPr>
      <w:r>
        <w:t>40</w:t>
      </w:r>
      <w:r>
        <w:tab/>
        <w:t xml:space="preserve">Brief des dänischen </w:t>
      </w:r>
      <w:r>
        <w:rPr>
          <w:vanish/>
        </w:rPr>
        <w:t>p[5{</w:t>
      </w:r>
      <w:r>
        <w:t>Dichter</w:t>
      </w:r>
      <w:r>
        <w:rPr>
          <w:vanish/>
        </w:rPr>
        <w:t>}</w:t>
      </w:r>
      <w:r>
        <w:t xml:space="preserve">s </w:t>
      </w:r>
      <w:r>
        <w:rPr>
          <w:vanish/>
        </w:rPr>
        <w:t>2{</w:t>
      </w:r>
      <w:r>
        <w:t>Adam Gottlieb</w:t>
      </w:r>
      <w:r>
        <w:rPr>
          <w:vanish/>
        </w:rPr>
        <w:t>}</w:t>
      </w:r>
      <w:r>
        <w:t xml:space="preserve"> </w:t>
      </w:r>
      <w:r>
        <w:rPr>
          <w:vanish/>
        </w:rPr>
        <w:t>1{</w:t>
      </w:r>
      <w:r>
        <w:t>Oehlenschläger</w:t>
      </w:r>
      <w:r>
        <w:rPr>
          <w:vanish/>
        </w:rPr>
        <w:t>}]p</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Nr. 23/102</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D 22 Nr. 23/102</w:t>
      </w:r>
    </w:p>
    <w:p w:rsidR="00000000" w:rsidRDefault="00C653B4">
      <w:pPr>
        <w:tabs>
          <w:tab w:val="left" w:pos="1134"/>
        </w:tabs>
        <w:ind w:left="1134" w:right="-1134" w:hanging="1134"/>
      </w:pPr>
      <w:r>
        <w:t>33</w:t>
      </w:r>
      <w:r>
        <w:tab/>
        <w:t>S. 119</w:t>
      </w:r>
    </w:p>
    <w:p w:rsidR="00000000" w:rsidRDefault="00C653B4">
      <w:pPr>
        <w:tabs>
          <w:tab w:val="left" w:pos="1134"/>
        </w:tabs>
        <w:ind w:left="1134" w:right="-1134" w:hanging="1134"/>
      </w:pPr>
      <w:r>
        <w:t>40</w:t>
      </w:r>
      <w:r>
        <w:tab/>
        <w:t xml:space="preserve">Briefe der </w:t>
      </w:r>
      <w:r>
        <w:rPr>
          <w:vanish/>
        </w:rPr>
        <w:t>p[2{</w:t>
      </w:r>
      <w:r>
        <w:t>Caroline</w:t>
      </w:r>
      <w:r>
        <w:rPr>
          <w:vanish/>
        </w:rPr>
        <w:t>}</w:t>
      </w:r>
      <w:r>
        <w:t xml:space="preserve"> </w:t>
      </w:r>
      <w:r>
        <w:rPr>
          <w:vanish/>
        </w:rPr>
        <w:t>1{</w:t>
      </w:r>
      <w:r>
        <w:t>Richter</w:t>
      </w:r>
      <w:r>
        <w:rPr>
          <w:vanish/>
        </w:rPr>
        <w:t>}</w:t>
      </w:r>
      <w:r>
        <w:t xml:space="preserve"> </w:t>
      </w:r>
      <w:r>
        <w:rPr>
          <w:vanish/>
        </w:rPr>
        <w:t>7{</w:t>
      </w:r>
      <w:r>
        <w:t>geb. Meyer</w:t>
      </w:r>
      <w:r>
        <w:rPr>
          <w:vanish/>
        </w:rPr>
        <w:t>}</w:t>
      </w:r>
      <w:r>
        <w:t xml:space="preserve"> aus </w:t>
      </w:r>
      <w:r>
        <w:rPr>
          <w:vanish/>
        </w:rPr>
        <w:t>6{o[</w:t>
      </w:r>
      <w:r>
        <w:t>Bayreuth</w:t>
      </w:r>
      <w:r>
        <w:rPr>
          <w:vanish/>
        </w:rPr>
        <w:t>]o}]p</w:t>
      </w:r>
      <w:r>
        <w:t xml:space="preserve"> (2)</w:t>
      </w:r>
    </w:p>
    <w:p w:rsidR="00000000" w:rsidRDefault="00C653B4">
      <w:pPr>
        <w:tabs>
          <w:tab w:val="left" w:pos="1134"/>
        </w:tabs>
        <w:ind w:left="1134" w:right="-1134" w:hanging="1134"/>
      </w:pPr>
      <w:r>
        <w:t>41</w:t>
      </w:r>
      <w:r>
        <w:tab/>
        <w:t xml:space="preserve">u.a.: Werke ihres Mannes </w:t>
      </w:r>
      <w:r>
        <w:rPr>
          <w:vanish/>
        </w:rPr>
        <w:t>p[2{</w:t>
      </w:r>
      <w:r>
        <w:t>Jean</w:t>
      </w:r>
      <w:r>
        <w:rPr>
          <w:vanish/>
        </w:rPr>
        <w:t>}</w:t>
      </w:r>
      <w:r>
        <w:t xml:space="preserve"> </w:t>
      </w:r>
      <w:r>
        <w:rPr>
          <w:vanish/>
        </w:rPr>
        <w:t>1{</w:t>
      </w:r>
      <w:r>
        <w:t>Paul</w:t>
      </w:r>
      <w:r>
        <w:rPr>
          <w:vanish/>
        </w:rPr>
        <w:t>}]p</w:t>
      </w:r>
      <w:r>
        <w:t xml:space="preserve"> und beabsichtigte finanzielle Absicherung durch </w:t>
      </w:r>
      <w:r>
        <w:rPr>
          <w:vanish/>
        </w:rPr>
        <w:t>p[3{</w:t>
      </w:r>
      <w:r>
        <w:t>Königin</w:t>
      </w:r>
      <w:r>
        <w:rPr>
          <w:vanish/>
        </w:rPr>
        <w:t>}</w:t>
      </w:r>
      <w:r>
        <w:t xml:space="preserve"> </w:t>
      </w:r>
      <w:r>
        <w:rPr>
          <w:vanish/>
        </w:rPr>
        <w:t>2{</w:t>
      </w:r>
      <w:r>
        <w:t>Luise</w:t>
      </w:r>
      <w:r>
        <w:rPr>
          <w:vanish/>
        </w:rPr>
        <w:t>}</w:t>
      </w:r>
      <w:r>
        <w:t xml:space="preserve"> </w:t>
      </w:r>
      <w:r>
        <w:rPr>
          <w:vanish/>
        </w:rPr>
        <w:t>8{</w:t>
      </w:r>
      <w:r>
        <w:t>von</w:t>
      </w:r>
      <w:r>
        <w:rPr>
          <w:vanish/>
        </w:rPr>
        <w:t>}</w:t>
      </w:r>
      <w:r>
        <w:t xml:space="preserve"> </w:t>
      </w:r>
      <w:r>
        <w:rPr>
          <w:vanish/>
        </w:rPr>
        <w:t>1{</w:t>
      </w:r>
      <w:r>
        <w:t>Preußen</w:t>
      </w:r>
      <w:r>
        <w:rPr>
          <w:vanish/>
        </w:rPr>
        <w:t>}]p</w:t>
      </w:r>
    </w:p>
    <w:p w:rsidR="00000000" w:rsidRDefault="00C653B4">
      <w:pPr>
        <w:tabs>
          <w:tab w:val="left" w:pos="1134"/>
        </w:tabs>
        <w:ind w:left="1134" w:right="-1134" w:hanging="1134"/>
      </w:pPr>
      <w:r>
        <w:t>43</w:t>
      </w:r>
      <w:r>
        <w:tab/>
        <w:t>1828</w:t>
      </w:r>
    </w:p>
    <w:p w:rsidR="00000000" w:rsidRDefault="00C653B4">
      <w:pPr>
        <w:tabs>
          <w:tab w:val="left" w:pos="1134"/>
        </w:tabs>
        <w:ind w:left="1134" w:right="-1134" w:hanging="1134"/>
      </w:pPr>
      <w:r>
        <w:br w:type="page"/>
        <w:t>30</w:t>
      </w:r>
      <w:r>
        <w:tab/>
        <w:t>Nr. 22/174</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D 22 Nr. 22/174</w:t>
      </w:r>
    </w:p>
    <w:p w:rsidR="00000000" w:rsidRDefault="00C653B4">
      <w:pPr>
        <w:tabs>
          <w:tab w:val="left" w:pos="1134"/>
        </w:tabs>
        <w:ind w:left="1134" w:right="-1134" w:hanging="1134"/>
      </w:pPr>
      <w:r>
        <w:t>33</w:t>
      </w:r>
      <w:r>
        <w:tab/>
        <w:t>S. 121</w:t>
      </w:r>
    </w:p>
    <w:p w:rsidR="00000000" w:rsidRDefault="00C653B4">
      <w:pPr>
        <w:tabs>
          <w:tab w:val="left" w:pos="1134"/>
        </w:tabs>
        <w:ind w:left="1134" w:right="-1134" w:hanging="1134"/>
      </w:pPr>
      <w:r>
        <w:t>40</w:t>
      </w:r>
      <w:r>
        <w:tab/>
        <w:t xml:space="preserve">Briefe des </w:t>
      </w:r>
      <w:r>
        <w:rPr>
          <w:vanish/>
        </w:rPr>
        <w:t>p[5{</w:t>
      </w:r>
      <w:r>
        <w:t>Landschaftszeichner</w:t>
      </w:r>
      <w:r>
        <w:rPr>
          <w:vanish/>
        </w:rPr>
        <w:t>}</w:t>
      </w:r>
      <w:r>
        <w:t xml:space="preserve">s und </w:t>
      </w:r>
      <w:r>
        <w:rPr>
          <w:vanish/>
        </w:rPr>
        <w:t>7{</w:t>
      </w:r>
      <w:r>
        <w:t xml:space="preserve">Professors an der Allgemeinen Bauschule zu </w:t>
      </w:r>
      <w:r>
        <w:rPr>
          <w:vanish/>
        </w:rPr>
        <w:t>o[</w:t>
      </w:r>
      <w:r>
        <w:t>Berlin</w:t>
      </w:r>
      <w:r>
        <w:rPr>
          <w:vanish/>
        </w:rPr>
        <w:t>]o}</w:t>
      </w:r>
      <w:r>
        <w:t xml:space="preserve"> </w:t>
      </w:r>
      <w:r>
        <w:rPr>
          <w:vanish/>
        </w:rPr>
        <w:t>2{</w:t>
      </w:r>
      <w:r>
        <w:t>S.</w:t>
      </w:r>
      <w:r>
        <w:rPr>
          <w:vanish/>
        </w:rPr>
        <w:t>}</w:t>
      </w:r>
      <w:r>
        <w:t xml:space="preserve"> </w:t>
      </w:r>
      <w:r>
        <w:rPr>
          <w:vanish/>
        </w:rPr>
        <w:t>1{</w:t>
      </w:r>
      <w:r>
        <w:t>Rösel</w:t>
      </w:r>
      <w:r>
        <w:rPr>
          <w:vanish/>
        </w:rPr>
        <w:t>}]p</w:t>
      </w:r>
      <w:r>
        <w:t xml:space="preserve"> (5)</w:t>
      </w:r>
    </w:p>
    <w:p w:rsidR="00000000" w:rsidRDefault="00C653B4">
      <w:pPr>
        <w:tabs>
          <w:tab w:val="left" w:pos="1134"/>
        </w:tabs>
        <w:ind w:left="1134" w:right="-1134" w:hanging="1134"/>
      </w:pPr>
      <w:r>
        <w:t>41</w:t>
      </w:r>
      <w:r>
        <w:tab/>
        <w:t xml:space="preserve">u.a.: </w:t>
      </w:r>
      <w:r>
        <w:rPr>
          <w:vanish/>
        </w:rPr>
        <w:t>s[</w:t>
      </w:r>
      <w:r>
        <w:t>Büchersammlung</w:t>
      </w:r>
      <w:r>
        <w:rPr>
          <w:vanish/>
        </w:rPr>
        <w:t>]s</w:t>
      </w:r>
    </w:p>
    <w:p w:rsidR="00000000" w:rsidRDefault="00C653B4">
      <w:pPr>
        <w:tabs>
          <w:tab w:val="left" w:pos="1134"/>
        </w:tabs>
        <w:ind w:left="1134" w:right="-1134" w:hanging="1134"/>
      </w:pPr>
      <w:r>
        <w:t>43</w:t>
      </w:r>
      <w:r>
        <w:tab/>
        <w:t>1836 - 1837 ; 1840</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233</w:t>
      </w:r>
    </w:p>
    <w:p w:rsidR="00000000" w:rsidRDefault="00C653B4">
      <w:pPr>
        <w:tabs>
          <w:tab w:val="left" w:pos="1134"/>
        </w:tabs>
        <w:ind w:left="1134" w:right="-1134" w:hanging="1134"/>
      </w:pPr>
      <w:r>
        <w:t>27</w:t>
      </w:r>
      <w:r>
        <w:tab/>
        <w:t>2. Prinzessin Marianne von Preußen geb. von Hessen-Homburg (Homburg 13.10.1785 - Berlin 14.4.1846) \ 2.3. Briefwechsel der Prinzessin Marianne von Preußen \ 2.3.3. Briefwechsel, Schriftstücke und Drucksachen zur sozialen Tätigkeit der Prinzessin</w:t>
      </w:r>
    </w:p>
    <w:p w:rsidR="00000000" w:rsidRDefault="00C653B4">
      <w:pPr>
        <w:tabs>
          <w:tab w:val="left" w:pos="1134"/>
        </w:tabs>
        <w:ind w:left="1134" w:right="-1134" w:hanging="1134"/>
      </w:pPr>
      <w:r>
        <w:t>30</w:t>
      </w:r>
      <w:r>
        <w:tab/>
        <w:t>Nr. 25/22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22 Nr. 25/22</w:t>
      </w:r>
    </w:p>
    <w:p w:rsidR="00000000" w:rsidRDefault="00C653B4">
      <w:pPr>
        <w:tabs>
          <w:tab w:val="left" w:pos="1134"/>
        </w:tabs>
        <w:ind w:left="1134" w:right="-1134" w:hanging="1134"/>
      </w:pPr>
      <w:r>
        <w:t>33</w:t>
      </w:r>
      <w:r>
        <w:tab/>
        <w:t>S. 1</w:t>
      </w:r>
      <w:r>
        <w:t>49</w:t>
      </w:r>
    </w:p>
    <w:p w:rsidR="00000000" w:rsidRDefault="00C653B4">
      <w:pPr>
        <w:tabs>
          <w:tab w:val="left" w:pos="1134"/>
        </w:tabs>
        <w:ind w:left="1134" w:right="-1134" w:hanging="1134"/>
      </w:pPr>
      <w:r>
        <w:t>40</w:t>
      </w:r>
      <w:r>
        <w:tab/>
      </w:r>
      <w:r>
        <w:rPr>
          <w:vanish/>
        </w:rPr>
        <w:t>k[</w:t>
      </w:r>
      <w:r>
        <w:t>Evangelischer Christlicher Verein im nördlichen Deutschland</w:t>
      </w:r>
      <w:r>
        <w:rPr>
          <w:vanish/>
        </w:rPr>
        <w:t>]k</w:t>
      </w:r>
    </w:p>
    <w:p w:rsidR="00000000" w:rsidRDefault="00C653B4">
      <w:pPr>
        <w:tabs>
          <w:tab w:val="left" w:pos="1134"/>
        </w:tabs>
        <w:ind w:left="1134" w:right="-1134" w:hanging="1134"/>
      </w:pPr>
      <w:r>
        <w:t>41</w:t>
      </w:r>
      <w:r>
        <w:tab/>
        <w:t>Gründungsplan (Druck); Jahresbericht 1813; Jahresrechnungen 1812/1813 und 1813/1814 (Druck); Brief des Predigers Uhle aus Seeburg 1814</w:t>
      </w:r>
    </w:p>
    <w:p w:rsidR="00000000" w:rsidRDefault="00C653B4">
      <w:pPr>
        <w:tabs>
          <w:tab w:val="left" w:pos="1134"/>
        </w:tabs>
        <w:ind w:left="1134" w:right="-1134" w:hanging="1134"/>
      </w:pPr>
      <w:r>
        <w:t>43</w:t>
      </w:r>
      <w:r>
        <w:tab/>
        <w:t>1812 - 1814</w:t>
      </w:r>
    </w:p>
    <w:p w:rsidR="00000000" w:rsidRDefault="00C653B4">
      <w:pPr>
        <w:tabs>
          <w:tab w:val="left" w:pos="1134"/>
        </w:tabs>
        <w:ind w:left="1134" w:right="-1134" w:hanging="1134"/>
      </w:pPr>
      <w:r>
        <w:t>55</w:t>
      </w:r>
      <w:r>
        <w:tab/>
        <w:t>2</w:t>
      </w:r>
    </w:p>
    <w:p w:rsidR="00000000" w:rsidRDefault="00C653B4">
      <w:pPr>
        <w:tabs>
          <w:tab w:val="left" w:pos="1134"/>
        </w:tabs>
        <w:ind w:left="1134" w:right="-1134" w:hanging="1134"/>
      </w:pPr>
      <w:r>
        <w:br w:type="page"/>
        <w:t>30</w:t>
      </w:r>
      <w:r>
        <w:tab/>
        <w:t>Nr. 25/23</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D 22 Nr. 25/23</w:t>
      </w:r>
    </w:p>
    <w:p w:rsidR="00000000" w:rsidRDefault="00C653B4">
      <w:pPr>
        <w:tabs>
          <w:tab w:val="left" w:pos="1134"/>
        </w:tabs>
        <w:ind w:left="1134" w:right="-1134" w:hanging="1134"/>
      </w:pPr>
      <w:r>
        <w:t>33</w:t>
      </w:r>
      <w:r>
        <w:tab/>
        <w:t>S. 149</w:t>
      </w:r>
    </w:p>
    <w:p w:rsidR="00000000" w:rsidRDefault="00C653B4">
      <w:pPr>
        <w:tabs>
          <w:tab w:val="left" w:pos="1134"/>
        </w:tabs>
        <w:ind w:left="1134" w:right="-1134" w:hanging="1134"/>
      </w:pPr>
      <w:r>
        <w:t>40</w:t>
      </w:r>
      <w:r>
        <w:tab/>
      </w:r>
      <w:r>
        <w:rPr>
          <w:vanish/>
        </w:rPr>
        <w:t>k[o[</w:t>
      </w:r>
      <w:r>
        <w:t>Preußische</w:t>
      </w:r>
      <w:r>
        <w:rPr>
          <w:vanish/>
        </w:rPr>
        <w:t>]o</w:t>
      </w:r>
      <w:r>
        <w:t xml:space="preserve"> </w:t>
      </w:r>
      <w:r>
        <w:rPr>
          <w:vanish/>
        </w:rPr>
        <w:t>s[</w:t>
      </w:r>
      <w:r>
        <w:t>Hauptbibelgesellschaft</w:t>
      </w:r>
      <w:r>
        <w:rPr>
          <w:vanish/>
        </w:rPr>
        <w:t>]s]k</w:t>
      </w:r>
    </w:p>
    <w:p w:rsidR="00000000" w:rsidRDefault="00C653B4">
      <w:pPr>
        <w:tabs>
          <w:tab w:val="left" w:pos="1134"/>
        </w:tabs>
        <w:ind w:left="1134" w:right="-1134" w:hanging="1134"/>
      </w:pPr>
      <w:r>
        <w:t>41</w:t>
      </w:r>
      <w:r>
        <w:tab/>
        <w:t>nur: Drucke</w:t>
      </w:r>
    </w:p>
    <w:p w:rsidR="00000000" w:rsidRDefault="00C653B4">
      <w:pPr>
        <w:tabs>
          <w:tab w:val="left" w:pos="1134"/>
        </w:tabs>
        <w:ind w:left="1134" w:right="-1134" w:hanging="1134"/>
      </w:pPr>
      <w:r>
        <w:t>43</w:t>
      </w:r>
      <w:r>
        <w:tab/>
        <w:t>1814</w:t>
      </w:r>
    </w:p>
    <w:p w:rsidR="00000000" w:rsidRDefault="00C653B4">
      <w:pPr>
        <w:tabs>
          <w:tab w:val="left" w:pos="1134"/>
        </w:tabs>
        <w:ind w:left="1134" w:right="-1134" w:hanging="1134"/>
      </w:pPr>
      <w:r>
        <w:br w:type="page"/>
        <w:t>30</w:t>
      </w:r>
      <w:r>
        <w:tab/>
        <w:t>Nr. 26/2</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D 22 Nr. 26/2</w:t>
      </w:r>
    </w:p>
    <w:p w:rsidR="00000000" w:rsidRDefault="00C653B4">
      <w:pPr>
        <w:tabs>
          <w:tab w:val="left" w:pos="1134"/>
        </w:tabs>
        <w:ind w:left="1134" w:right="-1134" w:hanging="1134"/>
      </w:pPr>
      <w:r>
        <w:t>33</w:t>
      </w:r>
      <w:r>
        <w:tab/>
        <w:t>S. 150</w:t>
      </w:r>
    </w:p>
    <w:p w:rsidR="00000000" w:rsidRDefault="00C653B4">
      <w:pPr>
        <w:tabs>
          <w:tab w:val="left" w:pos="1134"/>
        </w:tabs>
        <w:ind w:left="1134" w:right="-1134" w:hanging="1134"/>
      </w:pPr>
      <w:r>
        <w:t>40</w:t>
      </w:r>
      <w:r>
        <w:tab/>
        <w:t>Wohltätigkeitsvereine</w:t>
      </w:r>
    </w:p>
    <w:p w:rsidR="00000000" w:rsidRDefault="00C653B4">
      <w:pPr>
        <w:tabs>
          <w:tab w:val="left" w:pos="1134"/>
        </w:tabs>
        <w:ind w:left="1134" w:right="-1134" w:hanging="1134"/>
      </w:pPr>
      <w:r>
        <w:t>41</w:t>
      </w:r>
      <w:r>
        <w:tab/>
        <w:t xml:space="preserve">u.a.: </w:t>
      </w:r>
      <w:r>
        <w:rPr>
          <w:vanish/>
        </w:rPr>
        <w:t>o[</w:t>
      </w:r>
      <w:r>
        <w:t>Schwedt</w:t>
      </w:r>
      <w:r>
        <w:rPr>
          <w:vanish/>
        </w:rPr>
        <w:t>]o</w:t>
      </w:r>
      <w:r>
        <w:t xml:space="preserve">er </w:t>
      </w:r>
      <w:r>
        <w:rPr>
          <w:vanish/>
        </w:rPr>
        <w:t>s[</w:t>
      </w:r>
      <w:r>
        <w:t>Bibelgesellschaft</w:t>
      </w:r>
      <w:r>
        <w:rPr>
          <w:vanish/>
        </w:rPr>
        <w:t>]s</w:t>
      </w:r>
      <w:r>
        <w:t xml:space="preserve"> 1842 (Druck)</w:t>
      </w:r>
    </w:p>
    <w:p w:rsidR="00000000" w:rsidRDefault="00C653B4">
      <w:pPr>
        <w:tabs>
          <w:tab w:val="left" w:pos="1134"/>
        </w:tabs>
        <w:ind w:left="1134" w:right="-1134" w:hanging="1134"/>
      </w:pPr>
      <w:r>
        <w:t>43</w:t>
      </w:r>
      <w:r>
        <w:tab/>
        <w:t>1819 - 1843</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25</w:t>
      </w:r>
      <w:r>
        <w:t>1</w:t>
      </w:r>
    </w:p>
    <w:p w:rsidR="00000000" w:rsidRDefault="00C653B4">
      <w:pPr>
        <w:tabs>
          <w:tab w:val="left" w:pos="1134"/>
        </w:tabs>
        <w:ind w:left="1134" w:right="-1134" w:hanging="1134"/>
      </w:pPr>
      <w:r>
        <w:t>27</w:t>
      </w:r>
      <w:r>
        <w:tab/>
        <w:t>2. Prinzessin Marianne von Preußen geb. von Hessen-Homburg (Homburg 13.10.1785 - Berlin 14.4.1846) \ 2.5. Sammlungen der Prinzessin Marianne und des Prinzen Wilhelm \ 2.5.1. Autographen</w:t>
      </w:r>
    </w:p>
    <w:p w:rsidR="00000000" w:rsidRDefault="00C653B4">
      <w:pPr>
        <w:tabs>
          <w:tab w:val="left" w:pos="1134"/>
        </w:tabs>
        <w:ind w:left="1134" w:right="-1134" w:hanging="1134"/>
      </w:pPr>
      <w:r>
        <w:t>30</w:t>
      </w:r>
      <w:r>
        <w:tab/>
        <w:t>Nr. 10/37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22 Nr. 10/37</w:t>
      </w:r>
    </w:p>
    <w:p w:rsidR="00000000" w:rsidRDefault="00C653B4">
      <w:pPr>
        <w:tabs>
          <w:tab w:val="left" w:pos="1134"/>
        </w:tabs>
        <w:ind w:left="1134" w:right="-1134" w:hanging="1134"/>
      </w:pPr>
      <w:r>
        <w:t>33</w:t>
      </w:r>
      <w:r>
        <w:tab/>
        <w:t>S. 154</w:t>
      </w:r>
    </w:p>
    <w:p w:rsidR="00000000" w:rsidRDefault="00C653B4">
      <w:pPr>
        <w:tabs>
          <w:tab w:val="left" w:pos="1134"/>
        </w:tabs>
        <w:ind w:left="1134" w:right="-1134" w:hanging="1134"/>
      </w:pPr>
      <w:r>
        <w:t>40</w:t>
      </w:r>
      <w:r>
        <w:tab/>
        <w:t xml:space="preserve">Brief von von Archenholtz an </w:t>
      </w:r>
      <w:r>
        <w:rPr>
          <w:vanish/>
        </w:rPr>
        <w:t>p[</w:t>
      </w:r>
      <w:r>
        <w:t>La Garde</w:t>
      </w:r>
      <w:r>
        <w:rPr>
          <w:vanish/>
        </w:rPr>
        <w:t>]p</w:t>
      </w:r>
      <w:r>
        <w:t>, Hamburg 2.8.1796</w:t>
      </w:r>
    </w:p>
    <w:p w:rsidR="00000000" w:rsidRDefault="00C653B4">
      <w:pPr>
        <w:tabs>
          <w:tab w:val="left" w:pos="1134"/>
        </w:tabs>
        <w:ind w:left="1134" w:right="-1134" w:hanging="1134"/>
      </w:pPr>
      <w:r>
        <w:t>43</w:t>
      </w:r>
      <w:r>
        <w:tab/>
        <w:t>1796</w:t>
      </w:r>
    </w:p>
    <w:p w:rsidR="00000000" w:rsidRDefault="00C653B4">
      <w:pPr>
        <w:tabs>
          <w:tab w:val="left" w:pos="1134"/>
        </w:tabs>
        <w:ind w:left="1134" w:right="-1134" w:hanging="1134"/>
      </w:pPr>
      <w:r>
        <w:br w:type="page"/>
        <w:t>30</w:t>
      </w:r>
      <w:r>
        <w:tab/>
        <w:t>Nr. 10/14</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D 22 Nr. 10/14</w:t>
      </w:r>
    </w:p>
    <w:p w:rsidR="00000000" w:rsidRDefault="00C653B4">
      <w:pPr>
        <w:tabs>
          <w:tab w:val="left" w:pos="1134"/>
        </w:tabs>
        <w:ind w:left="1134" w:right="-1134" w:hanging="1134"/>
      </w:pPr>
      <w:r>
        <w:t>33</w:t>
      </w:r>
      <w:r>
        <w:tab/>
        <w:t>S. 155</w:t>
      </w:r>
    </w:p>
    <w:p w:rsidR="00000000" w:rsidRDefault="00C653B4">
      <w:pPr>
        <w:tabs>
          <w:tab w:val="left" w:pos="1134"/>
        </w:tabs>
        <w:ind w:left="1134" w:right="-1134" w:hanging="1134"/>
      </w:pPr>
      <w:r>
        <w:t>40</w:t>
      </w:r>
      <w:r>
        <w:tab/>
        <w:t xml:space="preserve">Brief von </w:t>
      </w:r>
      <w:r>
        <w:rPr>
          <w:vanish/>
        </w:rPr>
        <w:t>p[2{</w:t>
      </w:r>
      <w:r>
        <w:t>Bettina</w:t>
      </w:r>
      <w:r>
        <w:rPr>
          <w:vanish/>
        </w:rPr>
        <w:t>}</w:t>
      </w:r>
      <w:r>
        <w:t xml:space="preserve"> </w:t>
      </w:r>
      <w:r>
        <w:rPr>
          <w:vanish/>
        </w:rPr>
        <w:t>8{</w:t>
      </w:r>
      <w:r>
        <w:t>von</w:t>
      </w:r>
      <w:r>
        <w:rPr>
          <w:vanish/>
        </w:rPr>
        <w:t>}</w:t>
      </w:r>
      <w:r>
        <w:t xml:space="preserve"> </w:t>
      </w:r>
      <w:r>
        <w:rPr>
          <w:vanish/>
        </w:rPr>
        <w:t>1{</w:t>
      </w:r>
      <w:r>
        <w:t>Arnim</w:t>
      </w:r>
      <w:r>
        <w:rPr>
          <w:vanish/>
        </w:rPr>
        <w:t>}]p</w:t>
      </w:r>
      <w:r>
        <w:t xml:space="preserve"> an Konstanze N.N.</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10/41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D 22 Nr. 10/41</w:t>
      </w:r>
    </w:p>
    <w:p w:rsidR="00000000" w:rsidRDefault="00C653B4">
      <w:pPr>
        <w:tabs>
          <w:tab w:val="left" w:pos="1134"/>
        </w:tabs>
        <w:ind w:left="1134" w:right="-1134" w:hanging="1134"/>
      </w:pPr>
      <w:r>
        <w:t>33</w:t>
      </w:r>
      <w:r>
        <w:tab/>
        <w:t>S. 155</w:t>
      </w:r>
    </w:p>
    <w:p w:rsidR="00000000" w:rsidRDefault="00C653B4">
      <w:pPr>
        <w:tabs>
          <w:tab w:val="left" w:pos="1134"/>
        </w:tabs>
        <w:ind w:left="1134" w:right="-1134" w:hanging="1134"/>
      </w:pPr>
      <w:r>
        <w:t>40</w:t>
      </w:r>
      <w:r>
        <w:tab/>
        <w:t xml:space="preserve">Brief von von Baczko an </w:t>
      </w:r>
      <w:r>
        <w:rPr>
          <w:vanish/>
        </w:rPr>
        <w:t>p[5{</w:t>
      </w:r>
      <w:r>
        <w:rPr>
          <w:vanish/>
        </w:rPr>
        <w:t>s[</w:t>
      </w:r>
      <w:r>
        <w:t>Buchhändler</w:t>
      </w:r>
      <w:r>
        <w:rPr>
          <w:vanish/>
        </w:rPr>
        <w:t>]s}</w:t>
      </w:r>
      <w:r>
        <w:t xml:space="preserve"> </w:t>
      </w:r>
      <w:r>
        <w:rPr>
          <w:vanish/>
        </w:rPr>
        <w:t>1{</w:t>
      </w:r>
      <w:r>
        <w:t>La Garde</w:t>
      </w:r>
      <w:r>
        <w:rPr>
          <w:vanish/>
        </w:rPr>
        <w:t>}</w:t>
      </w:r>
      <w:r>
        <w:t xml:space="preserve"> zu </w:t>
      </w:r>
      <w:r>
        <w:rPr>
          <w:vanish/>
        </w:rPr>
        <w:t>6{o[</w:t>
      </w:r>
      <w:r>
        <w:t>Berlin</w:t>
      </w:r>
      <w:r>
        <w:rPr>
          <w:vanish/>
        </w:rPr>
        <w:t>]o}]p</w:t>
      </w:r>
      <w:r>
        <w:t>, Königsberg 31.10.1792</w:t>
      </w:r>
    </w:p>
    <w:p w:rsidR="00000000" w:rsidRDefault="00C653B4">
      <w:pPr>
        <w:tabs>
          <w:tab w:val="left" w:pos="1134"/>
        </w:tabs>
        <w:ind w:left="1134" w:right="-1134" w:hanging="1134"/>
      </w:pPr>
      <w:r>
        <w:t>43</w:t>
      </w:r>
      <w:r>
        <w:tab/>
        <w:t>1792</w:t>
      </w:r>
    </w:p>
    <w:p w:rsidR="00000000" w:rsidRDefault="00C653B4">
      <w:pPr>
        <w:tabs>
          <w:tab w:val="left" w:pos="1134"/>
        </w:tabs>
        <w:ind w:left="1134" w:right="-1134" w:hanging="1134"/>
      </w:pPr>
      <w:r>
        <w:br w:type="page"/>
        <w:t>30</w:t>
      </w:r>
      <w:r>
        <w:tab/>
        <w:t>Nr. 10/31</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D 22 Nr. 10/31</w:t>
      </w:r>
    </w:p>
    <w:p w:rsidR="00000000" w:rsidRDefault="00C653B4">
      <w:pPr>
        <w:tabs>
          <w:tab w:val="left" w:pos="1134"/>
        </w:tabs>
        <w:ind w:left="1134" w:right="-1134" w:hanging="1134"/>
      </w:pPr>
      <w:r>
        <w:t>33</w:t>
      </w:r>
      <w:r>
        <w:tab/>
        <w:t>S. 155</w:t>
      </w:r>
    </w:p>
    <w:p w:rsidR="00000000" w:rsidRDefault="00C653B4">
      <w:pPr>
        <w:tabs>
          <w:tab w:val="left" w:pos="1134"/>
        </w:tabs>
        <w:ind w:left="1134" w:right="-1134" w:hanging="1134"/>
      </w:pPr>
      <w:r>
        <w:t>40</w:t>
      </w:r>
      <w:r>
        <w:tab/>
        <w:t xml:space="preserve">Brief von Bernoulli an </w:t>
      </w:r>
      <w:r>
        <w:rPr>
          <w:vanish/>
        </w:rPr>
        <w:t>p[</w:t>
      </w:r>
      <w:r>
        <w:t>La Garde</w:t>
      </w:r>
      <w:r>
        <w:rPr>
          <w:vanish/>
        </w:rPr>
        <w:t>]p</w:t>
      </w:r>
    </w:p>
    <w:p w:rsidR="00000000" w:rsidRDefault="00C653B4">
      <w:pPr>
        <w:tabs>
          <w:tab w:val="left" w:pos="1134"/>
        </w:tabs>
        <w:ind w:left="1134" w:right="-1134" w:hanging="1134"/>
      </w:pPr>
      <w:r>
        <w:t>43</w:t>
      </w:r>
      <w:r>
        <w:tab/>
        <w:t>27.02.1794</w:t>
      </w:r>
    </w:p>
    <w:p w:rsidR="00000000" w:rsidRDefault="00C653B4">
      <w:pPr>
        <w:tabs>
          <w:tab w:val="left" w:pos="1134"/>
        </w:tabs>
        <w:ind w:left="1134" w:right="-1134" w:hanging="1134"/>
      </w:pPr>
      <w:r>
        <w:br w:type="page"/>
        <w:t>30</w:t>
      </w:r>
      <w:r>
        <w:tab/>
        <w:t>Nr. 10/40</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D 22 Nr. 10/40</w:t>
      </w:r>
    </w:p>
    <w:p w:rsidR="00000000" w:rsidRDefault="00C653B4">
      <w:pPr>
        <w:tabs>
          <w:tab w:val="left" w:pos="1134"/>
        </w:tabs>
        <w:ind w:left="1134" w:right="-1134" w:hanging="1134"/>
      </w:pPr>
      <w:r>
        <w:t>33</w:t>
      </w:r>
      <w:r>
        <w:tab/>
        <w:t>S. 155</w:t>
      </w:r>
    </w:p>
    <w:p w:rsidR="00000000" w:rsidRDefault="00C653B4">
      <w:pPr>
        <w:tabs>
          <w:tab w:val="left" w:pos="1134"/>
        </w:tabs>
        <w:ind w:left="1134" w:right="-1134" w:hanging="1134"/>
      </w:pPr>
      <w:r>
        <w:t>40</w:t>
      </w:r>
      <w:r>
        <w:tab/>
        <w:t xml:space="preserve">Brief von </w:t>
      </w:r>
      <w:r>
        <w:rPr>
          <w:vanish/>
        </w:rPr>
        <w:t>p[2{</w:t>
      </w:r>
      <w:r>
        <w:t>F. J.</w:t>
      </w:r>
      <w:r>
        <w:rPr>
          <w:vanish/>
        </w:rPr>
        <w:t>}</w:t>
      </w:r>
      <w:r>
        <w:t xml:space="preserve"> </w:t>
      </w:r>
      <w:r>
        <w:rPr>
          <w:vanish/>
        </w:rPr>
        <w:t>1{</w:t>
      </w:r>
      <w:r>
        <w:t>Bertuch</w:t>
      </w:r>
      <w:r>
        <w:rPr>
          <w:vanish/>
        </w:rPr>
        <w:t>}]p</w:t>
      </w:r>
      <w:r>
        <w:t xml:space="preserve"> an </w:t>
      </w:r>
      <w:r>
        <w:rPr>
          <w:vanish/>
        </w:rPr>
        <w:t>p[5{s[</w:t>
      </w:r>
      <w:r>
        <w:t>Buchhändler</w:t>
      </w:r>
      <w:r>
        <w:rPr>
          <w:vanish/>
        </w:rPr>
        <w:t>]s}</w:t>
      </w:r>
      <w:r>
        <w:t xml:space="preserve"> </w:t>
      </w:r>
      <w:r>
        <w:rPr>
          <w:vanish/>
        </w:rPr>
        <w:t>1{</w:t>
      </w:r>
      <w:r>
        <w:t>La Garde</w:t>
      </w:r>
      <w:r>
        <w:rPr>
          <w:vanish/>
        </w:rPr>
        <w:t>}</w:t>
      </w:r>
      <w:r>
        <w:t xml:space="preserve"> zu </w:t>
      </w:r>
      <w:r>
        <w:rPr>
          <w:vanish/>
        </w:rPr>
        <w:t>6{o[</w:t>
      </w:r>
      <w:r>
        <w:t>Berlin</w:t>
      </w:r>
      <w:r>
        <w:rPr>
          <w:vanish/>
        </w:rPr>
        <w:t>]o}]p</w:t>
      </w:r>
      <w:r>
        <w:t xml:space="preserve">, </w:t>
      </w:r>
      <w:r>
        <w:rPr>
          <w:vanish/>
        </w:rPr>
        <w:t>o[</w:t>
      </w:r>
      <w:r>
        <w:t>Weimar</w:t>
      </w:r>
      <w:r>
        <w:rPr>
          <w:vanish/>
        </w:rPr>
        <w:t>]o</w:t>
      </w:r>
      <w:r>
        <w:t xml:space="preserve"> 11.1.1798</w:t>
      </w:r>
    </w:p>
    <w:p w:rsidR="00000000" w:rsidRDefault="00C653B4">
      <w:pPr>
        <w:tabs>
          <w:tab w:val="left" w:pos="1134"/>
        </w:tabs>
        <w:ind w:left="1134" w:right="-1134" w:hanging="1134"/>
      </w:pPr>
      <w:r>
        <w:t>43</w:t>
      </w:r>
      <w:r>
        <w:tab/>
        <w:t>11.01.1798</w:t>
      </w:r>
    </w:p>
    <w:p w:rsidR="00000000" w:rsidRDefault="00C653B4">
      <w:pPr>
        <w:tabs>
          <w:tab w:val="left" w:pos="1134"/>
        </w:tabs>
        <w:ind w:left="1134" w:right="-1134" w:hanging="1134"/>
      </w:pPr>
      <w:r>
        <w:br w:type="page"/>
        <w:t>30</w:t>
      </w:r>
      <w:r>
        <w:tab/>
        <w:t>Nr. 10/30</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D 22 Nr. 10/30</w:t>
      </w:r>
    </w:p>
    <w:p w:rsidR="00000000" w:rsidRDefault="00C653B4">
      <w:pPr>
        <w:tabs>
          <w:tab w:val="left" w:pos="1134"/>
        </w:tabs>
        <w:ind w:left="1134" w:right="-1134" w:hanging="1134"/>
      </w:pPr>
      <w:r>
        <w:t>33</w:t>
      </w:r>
      <w:r>
        <w:tab/>
        <w:t>S. 155</w:t>
      </w:r>
    </w:p>
    <w:p w:rsidR="00000000" w:rsidRDefault="00C653B4">
      <w:pPr>
        <w:tabs>
          <w:tab w:val="left" w:pos="1134"/>
        </w:tabs>
        <w:ind w:left="1134" w:right="-1134" w:hanging="1134"/>
      </w:pPr>
      <w:r>
        <w:t>40</w:t>
      </w:r>
      <w:r>
        <w:tab/>
        <w:t xml:space="preserve">Brief von Böttiger an </w:t>
      </w:r>
      <w:r>
        <w:rPr>
          <w:vanish/>
        </w:rPr>
        <w:t>p[</w:t>
      </w:r>
      <w:r>
        <w:t>La Garde</w:t>
      </w:r>
      <w:r>
        <w:rPr>
          <w:vanish/>
        </w:rPr>
        <w:t>]p</w:t>
      </w:r>
      <w:r>
        <w:t>, Weimar 9.2.1804</w:t>
      </w:r>
    </w:p>
    <w:p w:rsidR="00000000" w:rsidRDefault="00C653B4">
      <w:pPr>
        <w:tabs>
          <w:tab w:val="left" w:pos="1134"/>
        </w:tabs>
        <w:ind w:left="1134" w:right="-1134" w:hanging="1134"/>
      </w:pPr>
      <w:r>
        <w:t>43</w:t>
      </w:r>
      <w:r>
        <w:tab/>
        <w:t>09.02.1804</w:t>
      </w:r>
    </w:p>
    <w:p w:rsidR="00000000" w:rsidRDefault="00C653B4">
      <w:pPr>
        <w:tabs>
          <w:tab w:val="left" w:pos="1134"/>
        </w:tabs>
        <w:ind w:left="1134" w:right="-1134" w:hanging="1134"/>
      </w:pPr>
      <w:r>
        <w:br w:type="page"/>
        <w:t>30</w:t>
      </w:r>
      <w:r>
        <w:tab/>
        <w:t>Nr. 10/28</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D 22 Nr.</w:t>
      </w:r>
      <w:r>
        <w:t xml:space="preserve"> 10/28</w:t>
      </w:r>
    </w:p>
    <w:p w:rsidR="00000000" w:rsidRDefault="00C653B4">
      <w:pPr>
        <w:tabs>
          <w:tab w:val="left" w:pos="1134"/>
        </w:tabs>
        <w:ind w:left="1134" w:right="-1134" w:hanging="1134"/>
      </w:pPr>
      <w:r>
        <w:t>33</w:t>
      </w:r>
      <w:r>
        <w:tab/>
        <w:t>S. 156</w:t>
      </w:r>
    </w:p>
    <w:p w:rsidR="00000000" w:rsidRDefault="00C653B4">
      <w:pPr>
        <w:tabs>
          <w:tab w:val="left" w:pos="1134"/>
        </w:tabs>
        <w:ind w:left="1134" w:right="-1134" w:hanging="1134"/>
      </w:pPr>
      <w:r>
        <w:t>40</w:t>
      </w:r>
      <w:r>
        <w:tab/>
        <w:t xml:space="preserve">Brief des </w:t>
      </w:r>
      <w:r>
        <w:rPr>
          <w:vanish/>
        </w:rPr>
        <w:t>p[5{</w:t>
      </w:r>
      <w:r>
        <w:t>Dichter</w:t>
      </w:r>
      <w:r>
        <w:rPr>
          <w:vanish/>
        </w:rPr>
        <w:t>}</w:t>
      </w:r>
      <w:r>
        <w:t xml:space="preserve">s </w:t>
      </w:r>
      <w:r>
        <w:rPr>
          <w:vanish/>
        </w:rPr>
        <w:t>2{</w:t>
      </w:r>
      <w:r>
        <w:t>G. W.</w:t>
      </w:r>
      <w:r>
        <w:rPr>
          <w:vanish/>
        </w:rPr>
        <w:t>}</w:t>
      </w:r>
      <w:r>
        <w:t xml:space="preserve"> </w:t>
      </w:r>
      <w:r>
        <w:rPr>
          <w:vanish/>
        </w:rPr>
        <w:t>1{</w:t>
      </w:r>
      <w:r>
        <w:t>Burmann</w:t>
      </w:r>
      <w:r>
        <w:rPr>
          <w:vanish/>
        </w:rPr>
        <w:t>}]p</w:t>
      </w:r>
      <w:r>
        <w:t xml:space="preserve"> an </w:t>
      </w:r>
      <w:r>
        <w:rPr>
          <w:vanish/>
        </w:rPr>
        <w:t>p[5{s[</w:t>
      </w:r>
      <w:r>
        <w:t>Buchhändler</w:t>
      </w:r>
      <w:r>
        <w:rPr>
          <w:vanish/>
        </w:rPr>
        <w:t>]s}</w:t>
      </w:r>
      <w:r>
        <w:t xml:space="preserve"> </w:t>
      </w:r>
      <w:r>
        <w:rPr>
          <w:vanish/>
        </w:rPr>
        <w:t>1{</w:t>
      </w:r>
      <w:r>
        <w:t>La Garde</w:t>
      </w:r>
      <w:r>
        <w:rPr>
          <w:vanish/>
        </w:rPr>
        <w:t>}]p</w:t>
      </w:r>
      <w:r>
        <w:t xml:space="preserve">, </w:t>
      </w:r>
      <w:r>
        <w:rPr>
          <w:vanish/>
        </w:rPr>
        <w:t>o[</w:t>
      </w:r>
      <w:r>
        <w:t>Berlin</w:t>
      </w:r>
      <w:r>
        <w:rPr>
          <w:vanish/>
        </w:rPr>
        <w:t>]o</w:t>
      </w:r>
      <w:r>
        <w:t xml:space="preserve"> 6.6.1798</w:t>
      </w:r>
    </w:p>
    <w:p w:rsidR="00000000" w:rsidRDefault="00C653B4">
      <w:pPr>
        <w:tabs>
          <w:tab w:val="left" w:pos="1134"/>
        </w:tabs>
        <w:ind w:left="1134" w:right="-1134" w:hanging="1134"/>
      </w:pPr>
      <w:r>
        <w:t>43</w:t>
      </w:r>
      <w:r>
        <w:tab/>
        <w:t>06.06.1798</w:t>
      </w:r>
    </w:p>
    <w:p w:rsidR="00000000" w:rsidRDefault="00C653B4">
      <w:pPr>
        <w:tabs>
          <w:tab w:val="left" w:pos="1134"/>
        </w:tabs>
        <w:ind w:left="1134" w:right="-1134" w:hanging="1134"/>
      </w:pPr>
      <w:r>
        <w:br w:type="page"/>
        <w:t>30</w:t>
      </w:r>
      <w:r>
        <w:tab/>
        <w:t>Nr. 10/39</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D 22 Nr. 10/39</w:t>
      </w:r>
    </w:p>
    <w:p w:rsidR="00000000" w:rsidRDefault="00C653B4">
      <w:pPr>
        <w:tabs>
          <w:tab w:val="left" w:pos="1134"/>
        </w:tabs>
        <w:ind w:left="1134" w:right="-1134" w:hanging="1134"/>
      </w:pPr>
      <w:r>
        <w:t>33</w:t>
      </w:r>
      <w:r>
        <w:tab/>
        <w:t>S. 156</w:t>
      </w:r>
    </w:p>
    <w:p w:rsidR="00000000" w:rsidRDefault="00C653B4">
      <w:pPr>
        <w:tabs>
          <w:tab w:val="left" w:pos="1134"/>
        </w:tabs>
        <w:ind w:left="1134" w:right="-1134" w:hanging="1134"/>
      </w:pPr>
      <w:r>
        <w:t>40</w:t>
      </w:r>
      <w:r>
        <w:tab/>
        <w:t xml:space="preserve">Brief von G. de Castillon an </w:t>
      </w:r>
      <w:r>
        <w:rPr>
          <w:vanish/>
        </w:rPr>
        <w:t>p[</w:t>
      </w:r>
      <w:r>
        <w:t>La Garde</w:t>
      </w:r>
      <w:r>
        <w:rPr>
          <w:vanish/>
        </w:rPr>
        <w:t>]p</w:t>
      </w:r>
    </w:p>
    <w:p w:rsidR="00000000" w:rsidRDefault="00C653B4">
      <w:pPr>
        <w:tabs>
          <w:tab w:val="left" w:pos="1134"/>
        </w:tabs>
        <w:ind w:left="1134" w:right="-1134" w:hanging="1134"/>
      </w:pPr>
      <w:r>
        <w:t>43</w:t>
      </w:r>
      <w:r>
        <w:tab/>
        <w:t>02.05.1789</w:t>
      </w:r>
    </w:p>
    <w:p w:rsidR="00000000" w:rsidRDefault="00C653B4">
      <w:pPr>
        <w:tabs>
          <w:tab w:val="left" w:pos="1134"/>
        </w:tabs>
        <w:ind w:left="1134" w:right="-1134" w:hanging="1134"/>
      </w:pPr>
      <w:r>
        <w:br w:type="page"/>
        <w:t>30</w:t>
      </w:r>
      <w:r>
        <w:tab/>
        <w:t>Nr. 10/29</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D 22 Nr. 10/29</w:t>
      </w:r>
    </w:p>
    <w:p w:rsidR="00000000" w:rsidRDefault="00C653B4">
      <w:pPr>
        <w:tabs>
          <w:tab w:val="left" w:pos="1134"/>
        </w:tabs>
        <w:ind w:left="1134" w:right="-1134" w:hanging="1134"/>
      </w:pPr>
      <w:r>
        <w:t>33</w:t>
      </w:r>
      <w:r>
        <w:tab/>
        <w:t>S. 156</w:t>
      </w:r>
    </w:p>
    <w:p w:rsidR="00000000" w:rsidRDefault="00C653B4">
      <w:pPr>
        <w:tabs>
          <w:tab w:val="left" w:pos="1134"/>
        </w:tabs>
        <w:ind w:left="1134" w:right="-1134" w:hanging="1134"/>
      </w:pPr>
      <w:r>
        <w:t>40</w:t>
      </w:r>
      <w:r>
        <w:tab/>
        <w:t xml:space="preserve">Brief von Karl Friedrich Cramer an </w:t>
      </w:r>
      <w:r>
        <w:rPr>
          <w:vanish/>
        </w:rPr>
        <w:t>p[</w:t>
      </w:r>
      <w:r>
        <w:t>La Garde</w:t>
      </w:r>
      <w:r>
        <w:rPr>
          <w:vanish/>
        </w:rPr>
        <w:t>]p</w:t>
      </w:r>
      <w:r>
        <w:t>, Paris 13. Prairial an 7</w:t>
      </w:r>
    </w:p>
    <w:p w:rsidR="00000000" w:rsidRDefault="00C653B4">
      <w:pPr>
        <w:tabs>
          <w:tab w:val="left" w:pos="1134"/>
        </w:tabs>
        <w:ind w:left="1134" w:right="-1134" w:hanging="1134"/>
      </w:pPr>
      <w:r>
        <w:t>43</w:t>
      </w:r>
      <w:r>
        <w:tab/>
        <w:t>1799</w:t>
      </w:r>
    </w:p>
    <w:p w:rsidR="00000000" w:rsidRDefault="00C653B4">
      <w:pPr>
        <w:tabs>
          <w:tab w:val="left" w:pos="1134"/>
        </w:tabs>
        <w:ind w:left="1134" w:right="-1134" w:hanging="1134"/>
      </w:pPr>
      <w:r>
        <w:br w:type="page"/>
        <w:t>30</w:t>
      </w:r>
      <w:r>
        <w:tab/>
        <w:t>Nr. 10/34</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D 22 Nr. 10/34</w:t>
      </w:r>
    </w:p>
    <w:p w:rsidR="00000000" w:rsidRDefault="00C653B4">
      <w:pPr>
        <w:tabs>
          <w:tab w:val="left" w:pos="1134"/>
        </w:tabs>
        <w:ind w:left="1134" w:right="-1134" w:hanging="1134"/>
      </w:pPr>
      <w:r>
        <w:t>33</w:t>
      </w:r>
      <w:r>
        <w:tab/>
        <w:t>S. 156</w:t>
      </w:r>
    </w:p>
    <w:p w:rsidR="00000000" w:rsidRDefault="00C653B4">
      <w:pPr>
        <w:tabs>
          <w:tab w:val="left" w:pos="1134"/>
        </w:tabs>
        <w:ind w:left="1134" w:right="-1134" w:hanging="1134"/>
      </w:pPr>
      <w:r>
        <w:t>40</w:t>
      </w:r>
      <w:r>
        <w:tab/>
        <w:t xml:space="preserve">Brief von Denina an </w:t>
      </w:r>
      <w:r>
        <w:rPr>
          <w:vanish/>
        </w:rPr>
        <w:t>p[</w:t>
      </w:r>
      <w:r>
        <w:t>La Garde</w:t>
      </w:r>
      <w:r>
        <w:rPr>
          <w:vanish/>
        </w:rPr>
        <w:t>]p</w:t>
      </w:r>
      <w:r>
        <w:t>, 4.1.(o.D.)</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10/38</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D 22 Nr. 10/38</w:t>
      </w:r>
    </w:p>
    <w:p w:rsidR="00000000" w:rsidRDefault="00C653B4">
      <w:pPr>
        <w:tabs>
          <w:tab w:val="left" w:pos="1134"/>
        </w:tabs>
        <w:ind w:left="1134" w:right="-1134" w:hanging="1134"/>
      </w:pPr>
      <w:r>
        <w:t>33</w:t>
      </w:r>
      <w:r>
        <w:tab/>
        <w:t>S. 156</w:t>
      </w:r>
    </w:p>
    <w:p w:rsidR="00000000" w:rsidRDefault="00C653B4">
      <w:pPr>
        <w:tabs>
          <w:tab w:val="left" w:pos="1134"/>
        </w:tabs>
        <w:ind w:left="1134" w:right="-1134" w:hanging="1134"/>
      </w:pPr>
      <w:r>
        <w:t>40</w:t>
      </w:r>
      <w:r>
        <w:tab/>
        <w:t xml:space="preserve">Brief von Dohm an </w:t>
      </w:r>
      <w:r>
        <w:rPr>
          <w:vanish/>
        </w:rPr>
        <w:t>p[</w:t>
      </w:r>
      <w:r>
        <w:t>La Garde</w:t>
      </w:r>
      <w:r>
        <w:rPr>
          <w:vanish/>
        </w:rPr>
        <w:t>]p</w:t>
      </w:r>
      <w:r>
        <w:t>, 24.4.1786</w:t>
      </w:r>
    </w:p>
    <w:p w:rsidR="00000000" w:rsidRDefault="00C653B4">
      <w:pPr>
        <w:tabs>
          <w:tab w:val="left" w:pos="1134"/>
        </w:tabs>
        <w:ind w:left="1134" w:right="-1134" w:hanging="1134"/>
      </w:pPr>
      <w:r>
        <w:t>43</w:t>
      </w:r>
      <w:r>
        <w:tab/>
        <w:t>24.04.1786</w:t>
      </w:r>
    </w:p>
    <w:p w:rsidR="00000000" w:rsidRDefault="00C653B4">
      <w:pPr>
        <w:tabs>
          <w:tab w:val="left" w:pos="1134"/>
        </w:tabs>
        <w:ind w:left="1134" w:right="-1134" w:hanging="1134"/>
      </w:pPr>
      <w:r>
        <w:br w:type="page"/>
        <w:t>30</w:t>
      </w:r>
      <w:r>
        <w:tab/>
        <w:t>Nr. 10/36</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D 22 Nr. 10/36</w:t>
      </w:r>
    </w:p>
    <w:p w:rsidR="00000000" w:rsidRDefault="00C653B4">
      <w:pPr>
        <w:tabs>
          <w:tab w:val="left" w:pos="1134"/>
        </w:tabs>
        <w:ind w:left="1134" w:right="-1134" w:hanging="1134"/>
      </w:pPr>
      <w:r>
        <w:t>33</w:t>
      </w:r>
      <w:r>
        <w:tab/>
        <w:t>S. 156</w:t>
      </w:r>
    </w:p>
    <w:p w:rsidR="00000000" w:rsidRDefault="00C653B4">
      <w:pPr>
        <w:tabs>
          <w:tab w:val="left" w:pos="1134"/>
        </w:tabs>
        <w:ind w:left="1134" w:right="-1134" w:hanging="1134"/>
      </w:pPr>
      <w:r>
        <w:t>40</w:t>
      </w:r>
      <w:r>
        <w:tab/>
      </w:r>
      <w:r>
        <w:rPr>
          <w:vanish/>
        </w:rPr>
        <w:t>p[</w:t>
      </w:r>
      <w:r>
        <w:t>Fessler</w:t>
      </w:r>
      <w:r>
        <w:rPr>
          <w:vanish/>
        </w:rPr>
        <w:t>]p</w:t>
      </w:r>
      <w:r>
        <w:t xml:space="preserve"> über Arbeit am </w:t>
      </w:r>
      <w:r>
        <w:rPr>
          <w:vanish/>
        </w:rPr>
        <w:t>t[</w:t>
      </w:r>
      <w:r>
        <w:t>"Archäischen Bund"</w:t>
      </w:r>
      <w:r>
        <w:rPr>
          <w:vanish/>
        </w:rPr>
        <w:t>]t</w:t>
      </w:r>
      <w:r>
        <w:t>, 5.8.1801</w:t>
      </w:r>
    </w:p>
    <w:p w:rsidR="00000000" w:rsidRDefault="00C653B4">
      <w:pPr>
        <w:tabs>
          <w:tab w:val="left" w:pos="1134"/>
        </w:tabs>
        <w:ind w:left="1134" w:right="-1134" w:hanging="1134"/>
      </w:pPr>
      <w:r>
        <w:t>43</w:t>
      </w:r>
      <w:r>
        <w:tab/>
        <w:t>05.08.1801</w:t>
      </w:r>
    </w:p>
    <w:p w:rsidR="00000000" w:rsidRDefault="00C653B4">
      <w:pPr>
        <w:tabs>
          <w:tab w:val="left" w:pos="1134"/>
        </w:tabs>
        <w:ind w:left="1134" w:right="-1134" w:hanging="1134"/>
      </w:pPr>
      <w:r>
        <w:br w:type="page"/>
        <w:t>30</w:t>
      </w:r>
      <w:r>
        <w:tab/>
        <w:t>Nr. 10/33</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D 22 Nr. 10/33</w:t>
      </w:r>
    </w:p>
    <w:p w:rsidR="00000000" w:rsidRDefault="00C653B4">
      <w:pPr>
        <w:tabs>
          <w:tab w:val="left" w:pos="1134"/>
        </w:tabs>
        <w:ind w:left="1134" w:right="-1134" w:hanging="1134"/>
      </w:pPr>
      <w:r>
        <w:t>33</w:t>
      </w:r>
      <w:r>
        <w:tab/>
        <w:t>S. 156</w:t>
      </w:r>
    </w:p>
    <w:p w:rsidR="00000000" w:rsidRDefault="00C653B4">
      <w:pPr>
        <w:tabs>
          <w:tab w:val="left" w:pos="1134"/>
        </w:tabs>
        <w:ind w:left="1134" w:right="-1134" w:hanging="1134"/>
      </w:pPr>
      <w:r>
        <w:t>40</w:t>
      </w:r>
      <w:r>
        <w:tab/>
        <w:t xml:space="preserve">Brief von Formey (an </w:t>
      </w:r>
      <w:r>
        <w:rPr>
          <w:vanish/>
        </w:rPr>
        <w:t>p[</w:t>
      </w:r>
      <w:r>
        <w:t>La Garde</w:t>
      </w:r>
      <w:r>
        <w:rPr>
          <w:vanish/>
        </w:rPr>
        <w:t>]p</w:t>
      </w:r>
      <w:r>
        <w:t>), 24.3.1789</w:t>
      </w:r>
    </w:p>
    <w:p w:rsidR="00000000" w:rsidRDefault="00C653B4">
      <w:pPr>
        <w:tabs>
          <w:tab w:val="left" w:pos="1134"/>
        </w:tabs>
        <w:ind w:left="1134" w:right="-1134" w:hanging="1134"/>
      </w:pPr>
      <w:r>
        <w:t>43</w:t>
      </w:r>
      <w:r>
        <w:tab/>
        <w:t>24.03.1789</w:t>
      </w:r>
    </w:p>
    <w:p w:rsidR="00000000" w:rsidRDefault="00C653B4">
      <w:pPr>
        <w:tabs>
          <w:tab w:val="left" w:pos="1134"/>
        </w:tabs>
        <w:ind w:left="1134" w:right="-1134" w:hanging="1134"/>
      </w:pPr>
      <w:r>
        <w:br w:type="page"/>
        <w:t>30</w:t>
      </w:r>
      <w:r>
        <w:tab/>
        <w:t>Nr. 10/32</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t>D 22 Nr. 10/32</w:t>
      </w:r>
    </w:p>
    <w:p w:rsidR="00000000" w:rsidRDefault="00C653B4">
      <w:pPr>
        <w:tabs>
          <w:tab w:val="left" w:pos="1134"/>
        </w:tabs>
        <w:ind w:left="1134" w:right="-1134" w:hanging="1134"/>
      </w:pPr>
      <w:r>
        <w:t>33</w:t>
      </w:r>
      <w:r>
        <w:tab/>
        <w:t>S. 156</w:t>
      </w:r>
    </w:p>
    <w:p w:rsidR="00000000" w:rsidRDefault="00C653B4">
      <w:pPr>
        <w:tabs>
          <w:tab w:val="left" w:pos="1134"/>
        </w:tabs>
        <w:ind w:left="1134" w:right="-1134" w:hanging="1134"/>
      </w:pPr>
      <w:r>
        <w:t>40</w:t>
      </w:r>
      <w:r>
        <w:tab/>
        <w:t xml:space="preserve">Brief von Madame de Genlis an </w:t>
      </w:r>
      <w:r>
        <w:rPr>
          <w:vanish/>
        </w:rPr>
        <w:t>p[</w:t>
      </w:r>
      <w:r>
        <w:t>La Garde</w:t>
      </w:r>
      <w:r>
        <w:rPr>
          <w:vanish/>
        </w:rPr>
        <w:t>]p</w:t>
      </w:r>
      <w:r>
        <w:t>, 2.6.1796</w:t>
      </w:r>
    </w:p>
    <w:p w:rsidR="00000000" w:rsidRDefault="00C653B4">
      <w:pPr>
        <w:tabs>
          <w:tab w:val="left" w:pos="1134"/>
        </w:tabs>
        <w:ind w:left="1134" w:right="-1134" w:hanging="1134"/>
      </w:pPr>
      <w:r>
        <w:t>43</w:t>
      </w:r>
      <w:r>
        <w:tab/>
        <w:t>02.06.1796</w:t>
      </w:r>
    </w:p>
    <w:p w:rsidR="00000000" w:rsidRDefault="00C653B4">
      <w:pPr>
        <w:tabs>
          <w:tab w:val="left" w:pos="1134"/>
        </w:tabs>
        <w:ind w:left="1134" w:right="-1134" w:hanging="1134"/>
      </w:pPr>
      <w:r>
        <w:br w:type="page"/>
        <w:t>30</w:t>
      </w:r>
      <w:r>
        <w:tab/>
        <w:t>Nr. 10/9</w:t>
      </w:r>
    </w:p>
    <w:p w:rsidR="00000000" w:rsidRDefault="00C653B4">
      <w:pPr>
        <w:tabs>
          <w:tab w:val="left" w:pos="1134"/>
        </w:tabs>
        <w:ind w:left="1134" w:right="-1134" w:hanging="1134"/>
      </w:pPr>
      <w:r>
        <w:t>30a</w:t>
      </w:r>
      <w:r>
        <w:tab/>
        <w:t>15</w:t>
      </w:r>
    </w:p>
    <w:p w:rsidR="00000000" w:rsidRDefault="00C653B4">
      <w:pPr>
        <w:tabs>
          <w:tab w:val="left" w:pos="1134"/>
        </w:tabs>
        <w:ind w:left="1134" w:right="-1134" w:hanging="1134"/>
      </w:pPr>
      <w:r>
        <w:t>30z</w:t>
      </w:r>
      <w:r>
        <w:tab/>
        <w:t>D 22 Nr. 10/9</w:t>
      </w:r>
    </w:p>
    <w:p w:rsidR="00000000" w:rsidRDefault="00C653B4">
      <w:pPr>
        <w:tabs>
          <w:tab w:val="left" w:pos="1134"/>
        </w:tabs>
        <w:ind w:left="1134" w:right="-1134" w:hanging="1134"/>
      </w:pPr>
      <w:r>
        <w:t>33</w:t>
      </w:r>
      <w:r>
        <w:tab/>
        <w:t>S. 156</w:t>
      </w:r>
    </w:p>
    <w:p w:rsidR="00000000" w:rsidRDefault="00C653B4">
      <w:pPr>
        <w:tabs>
          <w:tab w:val="left" w:pos="1134"/>
        </w:tabs>
        <w:ind w:left="1134" w:right="-1134" w:hanging="1134"/>
      </w:pPr>
      <w:r>
        <w:t>40</w:t>
      </w:r>
      <w:r>
        <w:tab/>
        <w:t xml:space="preserve">Brief von </w:t>
      </w:r>
      <w:r>
        <w:rPr>
          <w:vanish/>
        </w:rPr>
        <w:t>p[</w:t>
      </w:r>
      <w:r>
        <w:t>Glei</w:t>
      </w:r>
      <w:r>
        <w:t>m</w:t>
      </w:r>
      <w:r>
        <w:rPr>
          <w:vanish/>
        </w:rPr>
        <w:t>]p</w:t>
      </w:r>
      <w:r>
        <w:t xml:space="preserve"> an </w:t>
      </w:r>
      <w:r>
        <w:rPr>
          <w:vanish/>
        </w:rPr>
        <w:t>p[5{s[</w:t>
      </w:r>
      <w:r>
        <w:t>Buchhändler</w:t>
      </w:r>
      <w:r>
        <w:rPr>
          <w:vanish/>
        </w:rPr>
        <w:t>]s}</w:t>
      </w:r>
      <w:r>
        <w:t xml:space="preserve"> </w:t>
      </w:r>
      <w:r>
        <w:rPr>
          <w:vanish/>
        </w:rPr>
        <w:t>1{</w:t>
      </w:r>
      <w:r>
        <w:t>La Garde</w:t>
      </w:r>
      <w:r>
        <w:rPr>
          <w:vanish/>
        </w:rPr>
        <w:t>}]p</w:t>
      </w:r>
      <w:r>
        <w:t xml:space="preserve">, </w:t>
      </w:r>
      <w:r>
        <w:rPr>
          <w:vanish/>
        </w:rPr>
        <w:t>o[</w:t>
      </w:r>
      <w:r>
        <w:t>Halberstadt</w:t>
      </w:r>
      <w:r>
        <w:rPr>
          <w:vanish/>
        </w:rPr>
        <w:t>]o</w:t>
      </w:r>
      <w:r>
        <w:t xml:space="preserve"> 30.8.1798</w:t>
      </w:r>
    </w:p>
    <w:p w:rsidR="00000000" w:rsidRDefault="00C653B4">
      <w:pPr>
        <w:tabs>
          <w:tab w:val="left" w:pos="1134"/>
        </w:tabs>
        <w:ind w:left="1134" w:right="-1134" w:hanging="1134"/>
      </w:pPr>
      <w:r>
        <w:t>43</w:t>
      </w:r>
      <w:r>
        <w:tab/>
        <w:t>30.08.1798</w:t>
      </w:r>
    </w:p>
    <w:p w:rsidR="00000000" w:rsidRDefault="00C653B4">
      <w:pPr>
        <w:tabs>
          <w:tab w:val="left" w:pos="1134"/>
        </w:tabs>
        <w:ind w:left="1134" w:right="-1134" w:hanging="1134"/>
      </w:pPr>
      <w:r>
        <w:br w:type="page"/>
        <w:t>30</w:t>
      </w:r>
      <w:r>
        <w:tab/>
        <w:t>Nr. 10/23</w:t>
      </w:r>
    </w:p>
    <w:p w:rsidR="00000000" w:rsidRDefault="00C653B4">
      <w:pPr>
        <w:tabs>
          <w:tab w:val="left" w:pos="1134"/>
        </w:tabs>
        <w:ind w:left="1134" w:right="-1134" w:hanging="1134"/>
      </w:pPr>
      <w:r>
        <w:t>30a</w:t>
      </w:r>
      <w:r>
        <w:tab/>
        <w:t>16</w:t>
      </w:r>
    </w:p>
    <w:p w:rsidR="00000000" w:rsidRDefault="00C653B4">
      <w:pPr>
        <w:tabs>
          <w:tab w:val="left" w:pos="1134"/>
        </w:tabs>
        <w:ind w:left="1134" w:right="-1134" w:hanging="1134"/>
      </w:pPr>
      <w:r>
        <w:t>30z</w:t>
      </w:r>
      <w:r>
        <w:tab/>
        <w:t>D 22 Nr. 10/23</w:t>
      </w:r>
    </w:p>
    <w:p w:rsidR="00000000" w:rsidRDefault="00C653B4">
      <w:pPr>
        <w:tabs>
          <w:tab w:val="left" w:pos="1134"/>
        </w:tabs>
        <w:ind w:left="1134" w:right="-1134" w:hanging="1134"/>
      </w:pPr>
      <w:r>
        <w:t>33</w:t>
      </w:r>
      <w:r>
        <w:tab/>
        <w:t>S. 157</w:t>
      </w:r>
    </w:p>
    <w:p w:rsidR="00000000" w:rsidRDefault="00C653B4">
      <w:pPr>
        <w:tabs>
          <w:tab w:val="left" w:pos="1134"/>
        </w:tabs>
        <w:ind w:left="1134" w:right="-1134" w:hanging="1134"/>
      </w:pPr>
      <w:r>
        <w:t>40</w:t>
      </w:r>
      <w:r>
        <w:tab/>
        <w:t xml:space="preserve">Brief </w:t>
      </w:r>
      <w:r>
        <w:rPr>
          <w:vanish/>
        </w:rPr>
        <w:t>p[</w:t>
      </w:r>
      <w:r>
        <w:t>Klopstock</w:t>
      </w:r>
      <w:r>
        <w:rPr>
          <w:vanish/>
        </w:rPr>
        <w:t>]p</w:t>
      </w:r>
      <w:r>
        <w:t xml:space="preserve">s (wohl an </w:t>
      </w:r>
      <w:r>
        <w:rPr>
          <w:vanish/>
        </w:rPr>
        <w:t>p[2{</w:t>
      </w:r>
      <w:r>
        <w:t>Johann Friedrich</w:t>
      </w:r>
      <w:r>
        <w:rPr>
          <w:vanish/>
        </w:rPr>
        <w:t>}</w:t>
      </w:r>
      <w:r>
        <w:t xml:space="preserve"> </w:t>
      </w:r>
      <w:r>
        <w:rPr>
          <w:vanish/>
        </w:rPr>
        <w:t>1{</w:t>
      </w:r>
      <w:r>
        <w:t>Frauenholz</w:t>
      </w:r>
      <w:r>
        <w:rPr>
          <w:vanish/>
        </w:rPr>
        <w:t>}]p</w:t>
      </w:r>
      <w:r>
        <w:t xml:space="preserve">), </w:t>
      </w:r>
      <w:r>
        <w:rPr>
          <w:vanish/>
        </w:rPr>
        <w:t>o[</w:t>
      </w:r>
      <w:r>
        <w:t>Hamburg</w:t>
      </w:r>
      <w:r>
        <w:rPr>
          <w:vanish/>
        </w:rPr>
        <w:t>]o</w:t>
      </w:r>
      <w:r>
        <w:t xml:space="preserve"> 28.4.1795</w:t>
      </w:r>
    </w:p>
    <w:p w:rsidR="00000000" w:rsidRDefault="00C653B4">
      <w:pPr>
        <w:tabs>
          <w:tab w:val="left" w:pos="1134"/>
        </w:tabs>
        <w:ind w:left="1134" w:right="-1134" w:hanging="1134"/>
      </w:pPr>
      <w:r>
        <w:t>43</w:t>
      </w:r>
      <w:r>
        <w:tab/>
        <w:t>28.04.1795</w:t>
      </w:r>
    </w:p>
    <w:p w:rsidR="00000000" w:rsidRDefault="00C653B4">
      <w:pPr>
        <w:tabs>
          <w:tab w:val="left" w:pos="1134"/>
        </w:tabs>
        <w:ind w:left="1134" w:right="-1134" w:hanging="1134"/>
      </w:pPr>
      <w:r>
        <w:br w:type="page"/>
        <w:t>30</w:t>
      </w:r>
      <w:r>
        <w:tab/>
        <w:t>Nr. 10/6</w:t>
      </w:r>
    </w:p>
    <w:p w:rsidR="00000000" w:rsidRDefault="00C653B4">
      <w:pPr>
        <w:tabs>
          <w:tab w:val="left" w:pos="1134"/>
        </w:tabs>
        <w:ind w:left="1134" w:right="-1134" w:hanging="1134"/>
      </w:pPr>
      <w:r>
        <w:t>30a</w:t>
      </w:r>
      <w:r>
        <w:tab/>
        <w:t>17</w:t>
      </w:r>
    </w:p>
    <w:p w:rsidR="00000000" w:rsidRDefault="00C653B4">
      <w:pPr>
        <w:tabs>
          <w:tab w:val="left" w:pos="1134"/>
        </w:tabs>
        <w:ind w:left="1134" w:right="-1134" w:hanging="1134"/>
      </w:pPr>
      <w:r>
        <w:t>30z</w:t>
      </w:r>
      <w:r>
        <w:tab/>
        <w:t>D 22 Nr. 10/6</w:t>
      </w:r>
    </w:p>
    <w:p w:rsidR="00000000" w:rsidRDefault="00C653B4">
      <w:pPr>
        <w:tabs>
          <w:tab w:val="left" w:pos="1134"/>
        </w:tabs>
        <w:ind w:left="1134" w:right="-1134" w:hanging="1134"/>
      </w:pPr>
      <w:r>
        <w:t>33</w:t>
      </w:r>
      <w:r>
        <w:tab/>
        <w:t>S. 158</w:t>
      </w:r>
    </w:p>
    <w:p w:rsidR="00000000" w:rsidRDefault="00C653B4">
      <w:pPr>
        <w:tabs>
          <w:tab w:val="left" w:pos="1134"/>
        </w:tabs>
        <w:ind w:left="1134" w:right="-1134" w:hanging="1134"/>
      </w:pPr>
      <w:r>
        <w:t>40</w:t>
      </w:r>
      <w:r>
        <w:tab/>
      </w:r>
      <w:r>
        <w:rPr>
          <w:vanish/>
        </w:rPr>
        <w:t>p[2{</w:t>
      </w:r>
      <w:r>
        <w:t>Friedrich</w:t>
      </w:r>
      <w:r>
        <w:rPr>
          <w:vanish/>
        </w:rPr>
        <w:t>}</w:t>
      </w:r>
      <w:r>
        <w:t xml:space="preserve"> </w:t>
      </w:r>
      <w:r>
        <w:rPr>
          <w:vanish/>
        </w:rPr>
        <w:t>1{</w:t>
      </w:r>
      <w:r>
        <w:t>Schiller</w:t>
      </w:r>
      <w:r>
        <w:rPr>
          <w:vanish/>
        </w:rPr>
        <w:t>}]p</w:t>
      </w:r>
      <w:r>
        <w:t xml:space="preserve"> an die Majorin Charlotte von Kalb über die Uraufführung der </w:t>
      </w:r>
      <w:r>
        <w:rPr>
          <w:vanish/>
        </w:rPr>
        <w:t>t[</w:t>
      </w:r>
      <w:r>
        <w:t>"Piccolomini"</w:t>
      </w:r>
      <w:r>
        <w:rPr>
          <w:vanish/>
        </w:rPr>
        <w:t>]t</w:t>
      </w:r>
    </w:p>
    <w:p w:rsidR="00000000" w:rsidRDefault="00C653B4">
      <w:pPr>
        <w:tabs>
          <w:tab w:val="left" w:pos="1134"/>
        </w:tabs>
        <w:ind w:left="1134" w:right="-1134" w:hanging="1134"/>
      </w:pPr>
      <w:r>
        <w:t>43</w:t>
      </w:r>
      <w:r>
        <w:tab/>
        <w:t>1799</w:t>
      </w:r>
    </w:p>
    <w:p w:rsidR="00000000" w:rsidRDefault="00C653B4">
      <w:pPr>
        <w:tabs>
          <w:tab w:val="left" w:pos="1134"/>
        </w:tabs>
        <w:ind w:left="1134" w:right="-1134" w:hanging="1134"/>
      </w:pPr>
      <w:r>
        <w:br w:type="page"/>
        <w:t>30</w:t>
      </w:r>
      <w:r>
        <w:tab/>
        <w:t>Nr. 10/24</w:t>
      </w:r>
    </w:p>
    <w:p w:rsidR="00000000" w:rsidRDefault="00C653B4">
      <w:pPr>
        <w:tabs>
          <w:tab w:val="left" w:pos="1134"/>
        </w:tabs>
        <w:ind w:left="1134" w:right="-1134" w:hanging="1134"/>
      </w:pPr>
      <w:r>
        <w:t>30a</w:t>
      </w:r>
      <w:r>
        <w:tab/>
        <w:t>18</w:t>
      </w:r>
    </w:p>
    <w:p w:rsidR="00000000" w:rsidRDefault="00C653B4">
      <w:pPr>
        <w:tabs>
          <w:tab w:val="left" w:pos="1134"/>
        </w:tabs>
        <w:ind w:left="1134" w:right="-1134" w:hanging="1134"/>
      </w:pPr>
      <w:r>
        <w:t>30z</w:t>
      </w:r>
      <w:r>
        <w:tab/>
        <w:t>D 22 Nr. 10/24</w:t>
      </w:r>
    </w:p>
    <w:p w:rsidR="00000000" w:rsidRDefault="00C653B4">
      <w:pPr>
        <w:tabs>
          <w:tab w:val="left" w:pos="1134"/>
        </w:tabs>
        <w:ind w:left="1134" w:right="-1134" w:hanging="1134"/>
      </w:pPr>
      <w:r>
        <w:t>33</w:t>
      </w:r>
      <w:r>
        <w:tab/>
        <w:t>S. 158</w:t>
      </w:r>
    </w:p>
    <w:p w:rsidR="00000000" w:rsidRDefault="00C653B4">
      <w:pPr>
        <w:tabs>
          <w:tab w:val="left" w:pos="1134"/>
        </w:tabs>
        <w:ind w:left="1134" w:right="-1134" w:hanging="1134"/>
      </w:pPr>
      <w:r>
        <w:t>40</w:t>
      </w:r>
      <w:r>
        <w:tab/>
        <w:t xml:space="preserve">Brief von </w:t>
      </w:r>
      <w:r>
        <w:rPr>
          <w:vanish/>
        </w:rPr>
        <w:t>p[2{</w:t>
      </w:r>
      <w:r>
        <w:t>Christoph Martin</w:t>
      </w:r>
      <w:r>
        <w:rPr>
          <w:vanish/>
        </w:rPr>
        <w:t>}</w:t>
      </w:r>
      <w:r>
        <w:t xml:space="preserve"> </w:t>
      </w:r>
      <w:r>
        <w:rPr>
          <w:vanish/>
        </w:rPr>
        <w:t>1{</w:t>
      </w:r>
      <w:r>
        <w:t>Wieland</w:t>
      </w:r>
      <w:r>
        <w:rPr>
          <w:vanish/>
        </w:rPr>
        <w:t>}]p</w:t>
      </w:r>
      <w:r>
        <w:t xml:space="preserve"> an J. </w:t>
      </w:r>
      <w:r>
        <w:t xml:space="preserve">B. von Alxinger, </w:t>
      </w:r>
      <w:r>
        <w:rPr>
          <w:vanish/>
        </w:rPr>
        <w:t>o[</w:t>
      </w:r>
      <w:r>
        <w:t>Weimar</w:t>
      </w:r>
      <w:r>
        <w:rPr>
          <w:vanish/>
        </w:rPr>
        <w:t>]o</w:t>
      </w:r>
      <w:r>
        <w:t xml:space="preserve"> 19.9.1793</w:t>
      </w:r>
    </w:p>
    <w:p w:rsidR="00000000" w:rsidRDefault="00C653B4">
      <w:pPr>
        <w:tabs>
          <w:tab w:val="left" w:pos="1134"/>
        </w:tabs>
        <w:ind w:left="1134" w:right="-1134" w:hanging="1134"/>
      </w:pPr>
      <w:r>
        <w:t>43</w:t>
      </w:r>
      <w:r>
        <w:tab/>
        <w:t>19.09.1793</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253</w:t>
      </w:r>
    </w:p>
    <w:p w:rsidR="00000000" w:rsidRDefault="00C653B4">
      <w:pPr>
        <w:tabs>
          <w:tab w:val="left" w:pos="1134"/>
        </w:tabs>
        <w:ind w:left="1134" w:right="-1134" w:hanging="1134"/>
      </w:pPr>
      <w:r>
        <w:t>27</w:t>
      </w:r>
      <w:r>
        <w:tab/>
        <w:t>2. Prinzessin Marianne von Preußen geb. von Hessen-Homburg (Homburg 13.10.1785 - Berlin 14.4.1846) \ 2.5. Sammlungen der Prinzessin Marianne und des Prinzen Wilhelm \ 2.5.3. Briefe und Akten zur preußischen Geschichte \ Aus dem Besitz des Buchhändlers Pitra zu Berlin</w:t>
      </w:r>
    </w:p>
    <w:p w:rsidR="00000000" w:rsidRDefault="00C653B4">
      <w:pPr>
        <w:tabs>
          <w:tab w:val="left" w:pos="1134"/>
        </w:tabs>
        <w:ind w:left="1134" w:right="-1134" w:hanging="1134"/>
      </w:pPr>
      <w:r>
        <w:t>30</w:t>
      </w:r>
      <w:r>
        <w:tab/>
        <w:t>Nr. 27/14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D 22 Nr. 27/14</w:t>
      </w:r>
    </w:p>
    <w:p w:rsidR="00000000" w:rsidRDefault="00C653B4">
      <w:pPr>
        <w:tabs>
          <w:tab w:val="left" w:pos="1134"/>
        </w:tabs>
        <w:ind w:left="1134" w:right="-1134" w:hanging="1134"/>
      </w:pPr>
      <w:r>
        <w:t>33</w:t>
      </w:r>
      <w:r>
        <w:tab/>
        <w:t>S. 163</w:t>
      </w:r>
    </w:p>
    <w:p w:rsidR="00000000" w:rsidRDefault="00C653B4">
      <w:pPr>
        <w:tabs>
          <w:tab w:val="left" w:pos="1134"/>
        </w:tabs>
        <w:ind w:left="1134" w:right="-1134" w:hanging="1134"/>
      </w:pPr>
      <w:r>
        <w:t>40</w:t>
      </w:r>
      <w:r>
        <w:tab/>
        <w:t xml:space="preserve">Kabinettsordres an </w:t>
      </w:r>
      <w:r>
        <w:rPr>
          <w:vanish/>
        </w:rPr>
        <w:t>p[5{s[</w:t>
      </w:r>
      <w:r>
        <w:t>Buchhändler</w:t>
      </w:r>
      <w:r>
        <w:rPr>
          <w:vanish/>
        </w:rPr>
        <w:t>]s}</w:t>
      </w:r>
      <w:r>
        <w:t xml:space="preserve"> </w:t>
      </w:r>
      <w:r>
        <w:rPr>
          <w:vanish/>
        </w:rPr>
        <w:t>1{</w:t>
      </w:r>
      <w:r>
        <w:t>Pitra</w:t>
      </w:r>
      <w:r>
        <w:rPr>
          <w:vanish/>
        </w:rPr>
        <w:t>}</w:t>
      </w:r>
      <w:r>
        <w:t xml:space="preserve"> zu </w:t>
      </w:r>
      <w:r>
        <w:rPr>
          <w:vanish/>
        </w:rPr>
        <w:t>6{o[</w:t>
      </w:r>
      <w:r>
        <w:t>Berlin</w:t>
      </w:r>
      <w:r>
        <w:rPr>
          <w:vanish/>
        </w:rPr>
        <w:t>]o}]p</w:t>
      </w:r>
      <w:r>
        <w:t xml:space="preserve"> (10)</w:t>
      </w:r>
    </w:p>
    <w:p w:rsidR="00000000" w:rsidRDefault="00C653B4">
      <w:pPr>
        <w:tabs>
          <w:tab w:val="left" w:pos="1134"/>
        </w:tabs>
        <w:ind w:left="1134" w:right="-1134" w:hanging="1134"/>
      </w:pPr>
      <w:r>
        <w:t>43</w:t>
      </w:r>
      <w:r>
        <w:tab/>
        <w:t>1777 ; 1780 ; 1783 - 1786</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D 23</w:t>
      </w:r>
    </w:p>
    <w:p w:rsidR="00000000" w:rsidRDefault="00C653B4">
      <w:pPr>
        <w:tabs>
          <w:tab w:val="left" w:pos="1134"/>
        </w:tabs>
        <w:ind w:left="1134" w:right="-1134" w:hanging="1134"/>
      </w:pPr>
      <w:r>
        <w:t>20a</w:t>
      </w:r>
      <w:r>
        <w:tab/>
        <w:t>00</w:t>
      </w:r>
      <w:r>
        <w:t>7</w:t>
      </w:r>
    </w:p>
    <w:p w:rsidR="00000000" w:rsidRDefault="00C653B4">
      <w:pPr>
        <w:tabs>
          <w:tab w:val="left" w:pos="1134"/>
        </w:tabs>
        <w:ind w:left="1134" w:right="-1134" w:hanging="1134"/>
      </w:pPr>
      <w:r>
        <w:t>21</w:t>
      </w:r>
      <w:r>
        <w:tab/>
        <w:t>Landgrafen von Hessen-Darmstadt, Großherzöge von Hessen und bei Rhein bis zu Großherzog Ludwig III. (jüngere Linie des Hauses Brabant)</w:t>
      </w:r>
    </w:p>
    <w:p w:rsidR="00000000" w:rsidRDefault="00C653B4">
      <w:pPr>
        <w:tabs>
          <w:tab w:val="left" w:pos="1134"/>
        </w:tabs>
        <w:ind w:left="1134" w:right="-1134" w:hanging="1134"/>
      </w:pPr>
      <w:r>
        <w:t>22</w:t>
      </w:r>
      <w:r>
        <w:tab/>
        <w:t>D Großherzoglich-Hessisches Haus- und Familienarchiv \ D 21 - 27 Großherzoglich Hessisches Familienarchiv \ #D 23 Großherzogliches Familienarchiv, Älterer Teil</w:t>
      </w:r>
    </w:p>
    <w:p w:rsidR="00000000" w:rsidRDefault="00C653B4">
      <w:pPr>
        <w:tabs>
          <w:tab w:val="left" w:pos="1134"/>
        </w:tabs>
        <w:ind w:left="1134" w:right="-1134" w:hanging="1134"/>
      </w:pPr>
      <w:r>
        <w:t>23</w:t>
      </w:r>
      <w:r>
        <w:tab/>
        <w:t>1762 - 1935</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01</w:t>
      </w:r>
    </w:p>
    <w:p w:rsidR="00000000" w:rsidRDefault="00C653B4">
      <w:pPr>
        <w:tabs>
          <w:tab w:val="left" w:pos="1134"/>
        </w:tabs>
        <w:ind w:left="1134" w:right="-1134" w:hanging="1134"/>
      </w:pPr>
      <w:r>
        <w:t>27</w:t>
      </w:r>
      <w:r>
        <w:tab/>
        <w:t xml:space="preserve">C. Nachlaß des </w:t>
      </w:r>
      <w:r>
        <w:rPr>
          <w:vanish/>
        </w:rPr>
        <w:t>p[3{</w:t>
      </w:r>
      <w:r>
        <w:t>Prinz</w:t>
      </w:r>
      <w:r>
        <w:rPr>
          <w:vanish/>
        </w:rPr>
        <w:t>}</w:t>
      </w:r>
      <w:r>
        <w:t xml:space="preserve">en </w:t>
      </w:r>
      <w:r>
        <w:rPr>
          <w:vanish/>
        </w:rPr>
        <w:t>2{</w:t>
      </w:r>
      <w:r>
        <w:t>Karl</w:t>
      </w:r>
      <w:r>
        <w:rPr>
          <w:vanish/>
        </w:rPr>
        <w:t>}</w:t>
      </w:r>
      <w:r>
        <w:t xml:space="preserve"> </w:t>
      </w:r>
      <w:r>
        <w:rPr>
          <w:vanish/>
        </w:rPr>
        <w:t>8{</w:t>
      </w:r>
      <w:r>
        <w:t>von</w:t>
      </w:r>
      <w:r>
        <w:rPr>
          <w:vanish/>
        </w:rPr>
        <w:t>}</w:t>
      </w:r>
      <w:r>
        <w:t xml:space="preserve"> </w:t>
      </w:r>
      <w:r>
        <w:rPr>
          <w:vanish/>
        </w:rPr>
        <w:t>1{</w:t>
      </w:r>
      <w:r>
        <w:t>Hessen</w:t>
      </w:r>
      <w:r>
        <w:rPr>
          <w:vanish/>
        </w:rPr>
        <w:t>}</w:t>
      </w:r>
      <w:r>
        <w:t xml:space="preserve"> </w:t>
      </w:r>
      <w:r>
        <w:rPr>
          <w:vanish/>
        </w:rPr>
        <w:t>7{</w:t>
      </w:r>
      <w:r>
        <w:t>(1809 - 1877)</w:t>
      </w:r>
      <w:r>
        <w:rPr>
          <w:vanish/>
        </w:rPr>
        <w:t>}]p</w:t>
      </w:r>
      <w:r>
        <w:t xml:space="preserve"> \ I. Personalpapiere</w:t>
      </w:r>
    </w:p>
    <w:p w:rsidR="00000000" w:rsidRDefault="00C653B4">
      <w:pPr>
        <w:tabs>
          <w:tab w:val="left" w:pos="1134"/>
        </w:tabs>
        <w:ind w:left="1134" w:right="-1134" w:hanging="1134"/>
      </w:pPr>
      <w:r>
        <w:t>30</w:t>
      </w:r>
      <w:r>
        <w:tab/>
        <w:t>Nr. 17/3</w:t>
      </w:r>
    </w:p>
    <w:p w:rsidR="00000000" w:rsidRDefault="00C653B4">
      <w:pPr>
        <w:tabs>
          <w:tab w:val="left" w:pos="1134"/>
        </w:tabs>
        <w:ind w:left="1134" w:right="-1134" w:hanging="1134"/>
      </w:pPr>
      <w:r>
        <w:t>30a</w:t>
      </w:r>
      <w:r>
        <w:tab/>
        <w:t>1703</w:t>
      </w:r>
    </w:p>
    <w:p w:rsidR="00000000" w:rsidRDefault="00C653B4">
      <w:pPr>
        <w:tabs>
          <w:tab w:val="left" w:pos="1134"/>
        </w:tabs>
        <w:ind w:left="1134" w:right="-1134" w:hanging="1134"/>
      </w:pPr>
      <w:r>
        <w:t>30z</w:t>
      </w:r>
      <w:r>
        <w:tab/>
        <w:t>D 23 Nr. 17/4</w:t>
      </w:r>
    </w:p>
    <w:p w:rsidR="00000000" w:rsidRDefault="00C653B4">
      <w:pPr>
        <w:tabs>
          <w:tab w:val="left" w:pos="1134"/>
        </w:tabs>
        <w:ind w:left="1134" w:right="-1134" w:hanging="1134"/>
      </w:pPr>
      <w:r>
        <w:t>40</w:t>
      </w:r>
      <w:r>
        <w:tab/>
        <w:t>Huldigungsschriften und sons</w:t>
      </w:r>
      <w:r>
        <w:t>tige Drucksachen zu den Vermählungs- und Heimführungsfestlichkeiten</w:t>
      </w:r>
    </w:p>
    <w:p w:rsidR="00000000" w:rsidRDefault="00C653B4">
      <w:pPr>
        <w:tabs>
          <w:tab w:val="left" w:pos="1134"/>
        </w:tabs>
        <w:ind w:left="1134" w:right="-1134" w:hanging="1134"/>
      </w:pPr>
      <w:r>
        <w:t>41</w:t>
      </w:r>
      <w:r>
        <w:tab/>
        <w:t xml:space="preserve">u.a.: </w:t>
      </w:r>
      <w:r>
        <w:rPr>
          <w:vanish/>
        </w:rPr>
        <w:t>t[2{</w:t>
      </w:r>
      <w:r>
        <w:t>Grußgabe</w:t>
      </w:r>
      <w:r>
        <w:rPr>
          <w:vanish/>
        </w:rPr>
        <w:t>}</w:t>
      </w:r>
      <w:r>
        <w:t xml:space="preserve"> </w:t>
      </w:r>
      <w:r>
        <w:rPr>
          <w:vanish/>
        </w:rPr>
        <w:t>1{</w:t>
      </w:r>
      <w:r>
        <w:t>"Denkmal der Ehrfurcht"</w:t>
      </w:r>
      <w:r>
        <w:rPr>
          <w:vanish/>
        </w:rPr>
        <w:t>}]t</w:t>
      </w:r>
      <w:r>
        <w:t xml:space="preserve"> der </w:t>
      </w:r>
      <w:r>
        <w:rPr>
          <w:vanish/>
        </w:rPr>
        <w:t>o[</w:t>
      </w:r>
      <w:r>
        <w:t>Darmstädter</w:t>
      </w:r>
      <w:r>
        <w:rPr>
          <w:vanish/>
        </w:rPr>
        <w:t>]o</w:t>
      </w:r>
      <w:r>
        <w:t xml:space="preserve"> </w:t>
      </w:r>
      <w:r>
        <w:rPr>
          <w:vanish/>
        </w:rPr>
        <w:t>s[</w:t>
      </w:r>
      <w:r>
        <w:t>Buchhändler</w:t>
      </w:r>
      <w:r>
        <w:rPr>
          <w:vanish/>
        </w:rPr>
        <w:t>]s</w:t>
      </w:r>
      <w:r>
        <w:t xml:space="preserve"> und </w:t>
      </w:r>
      <w:r>
        <w:rPr>
          <w:vanish/>
        </w:rPr>
        <w:t>s[</w:t>
      </w:r>
      <w:r>
        <w:t>Buchdrucker</w:t>
      </w:r>
      <w:r>
        <w:rPr>
          <w:vanish/>
        </w:rPr>
        <w:t>]s</w:t>
      </w:r>
      <w:r>
        <w:t xml:space="preserve"> (mit Stammtafeln)</w:t>
      </w:r>
    </w:p>
    <w:p w:rsidR="00000000" w:rsidRDefault="00C653B4">
      <w:pPr>
        <w:tabs>
          <w:tab w:val="left" w:pos="1134"/>
        </w:tabs>
        <w:ind w:left="1134" w:right="-1134" w:hanging="1134"/>
      </w:pPr>
      <w:r>
        <w:t>43</w:t>
      </w:r>
      <w:r>
        <w:tab/>
        <w:t>1836 - 1837</w:t>
      </w:r>
    </w:p>
    <w:p w:rsidR="00000000" w:rsidRDefault="00C653B4">
      <w:pPr>
        <w:tabs>
          <w:tab w:val="left" w:pos="1134"/>
        </w:tabs>
        <w:ind w:left="1134" w:right="-1134" w:hanging="1134"/>
      </w:pPr>
      <w:r>
        <w:br w:type="page"/>
        <w:t>30</w:t>
      </w:r>
      <w:r>
        <w:tab/>
        <w:t>Nr. 18/1</w:t>
      </w:r>
    </w:p>
    <w:p w:rsidR="00000000" w:rsidRDefault="00C653B4">
      <w:pPr>
        <w:tabs>
          <w:tab w:val="left" w:pos="1134"/>
        </w:tabs>
        <w:ind w:left="1134" w:right="-1134" w:hanging="1134"/>
      </w:pPr>
      <w:r>
        <w:t>30a</w:t>
      </w:r>
      <w:r>
        <w:tab/>
        <w:t>1801</w:t>
      </w:r>
    </w:p>
    <w:p w:rsidR="00000000" w:rsidRDefault="00C653B4">
      <w:pPr>
        <w:tabs>
          <w:tab w:val="left" w:pos="1134"/>
        </w:tabs>
        <w:ind w:left="1134" w:right="-1134" w:hanging="1134"/>
      </w:pPr>
      <w:r>
        <w:t>30z</w:t>
      </w:r>
      <w:r>
        <w:tab/>
        <w:t>D 23 Nr. 18/1</w:t>
      </w:r>
    </w:p>
    <w:p w:rsidR="00000000" w:rsidRDefault="00C653B4">
      <w:pPr>
        <w:tabs>
          <w:tab w:val="left" w:pos="1134"/>
        </w:tabs>
        <w:ind w:left="1134" w:right="-1134" w:hanging="1134"/>
      </w:pPr>
      <w:r>
        <w:t>40</w:t>
      </w:r>
      <w:r>
        <w:tab/>
        <w:t xml:space="preserve">Rechnungssachen aus den Jugendjahren des </w:t>
      </w:r>
      <w:r>
        <w:rPr>
          <w:vanish/>
        </w:rPr>
        <w:t>p[3{</w:t>
      </w:r>
      <w:r>
        <w:t>Prinz</w:t>
      </w:r>
      <w:r>
        <w:rPr>
          <w:vanish/>
        </w:rPr>
        <w:t>}</w:t>
      </w:r>
      <w:r>
        <w:t xml:space="preserve">en </w:t>
      </w:r>
      <w:r>
        <w:rPr>
          <w:vanish/>
        </w:rPr>
        <w:t>2{</w:t>
      </w:r>
      <w:r>
        <w:t>Karl</w:t>
      </w:r>
      <w:r>
        <w:rPr>
          <w:vanish/>
        </w:rPr>
        <w:t>}]p</w:t>
      </w:r>
    </w:p>
    <w:p w:rsidR="00000000" w:rsidRDefault="00C653B4">
      <w:pPr>
        <w:tabs>
          <w:tab w:val="left" w:pos="1134"/>
        </w:tabs>
        <w:ind w:left="1134" w:right="-1134" w:hanging="1134"/>
      </w:pPr>
      <w:r>
        <w:t>41</w:t>
      </w:r>
      <w:r>
        <w:tab/>
        <w:t xml:space="preserve">u.a.: </w:t>
      </w:r>
      <w:r>
        <w:rPr>
          <w:vanish/>
        </w:rPr>
        <w:t>s[</w:t>
      </w:r>
      <w:r>
        <w:t>Bücherkäufe</w:t>
      </w:r>
      <w:r>
        <w:rPr>
          <w:vanish/>
        </w:rPr>
        <w:t>]s</w:t>
      </w:r>
    </w:p>
    <w:p w:rsidR="00000000" w:rsidRDefault="00C653B4">
      <w:pPr>
        <w:tabs>
          <w:tab w:val="left" w:pos="1134"/>
        </w:tabs>
        <w:ind w:left="1134" w:right="-1134" w:hanging="1134"/>
      </w:pPr>
      <w:r>
        <w:t>43</w:t>
      </w:r>
      <w:r>
        <w:tab/>
        <w:t>1812 - 1829</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02</w:t>
      </w:r>
    </w:p>
    <w:p w:rsidR="00000000" w:rsidRDefault="00C653B4">
      <w:pPr>
        <w:tabs>
          <w:tab w:val="left" w:pos="1134"/>
        </w:tabs>
        <w:ind w:left="1134" w:right="-1134" w:hanging="1134"/>
      </w:pPr>
      <w:r>
        <w:t>27</w:t>
      </w:r>
      <w:r>
        <w:tab/>
        <w:t xml:space="preserve">D. Nachlaß </w:t>
      </w:r>
      <w:r>
        <w:rPr>
          <w:vanish/>
        </w:rPr>
        <w:t>p[3{</w:t>
      </w:r>
      <w:r>
        <w:t>Prinzessin</w:t>
      </w:r>
      <w:r>
        <w:rPr>
          <w:vanish/>
        </w:rPr>
        <w:t>}</w:t>
      </w:r>
      <w:r>
        <w:t xml:space="preserve"> </w:t>
      </w:r>
      <w:r>
        <w:rPr>
          <w:vanish/>
        </w:rPr>
        <w:t>1{</w:t>
      </w:r>
      <w:r>
        <w:t>Elisabeth</w:t>
      </w:r>
      <w:r>
        <w:rPr>
          <w:vanish/>
        </w:rPr>
        <w:t>}</w:t>
      </w:r>
      <w:r>
        <w:t xml:space="preserve"> </w:t>
      </w:r>
      <w:r>
        <w:rPr>
          <w:vanish/>
        </w:rPr>
        <w:t>8{</w:t>
      </w:r>
      <w:r>
        <w:t>von</w:t>
      </w:r>
      <w:r>
        <w:rPr>
          <w:vanish/>
        </w:rPr>
        <w:t>}</w:t>
      </w:r>
      <w:r>
        <w:t xml:space="preserve"> </w:t>
      </w:r>
      <w:r>
        <w:rPr>
          <w:vanish/>
        </w:rPr>
        <w:t>1{</w:t>
      </w:r>
      <w:r>
        <w:t>Hessen</w:t>
      </w:r>
      <w:r>
        <w:rPr>
          <w:vanish/>
        </w:rPr>
        <w:t>}</w:t>
      </w:r>
      <w:r>
        <w:t xml:space="preserve"> </w:t>
      </w:r>
      <w:r>
        <w:rPr>
          <w:vanish/>
        </w:rPr>
        <w:t>7{</w:t>
      </w:r>
      <w:r>
        <w:t>geb. Prinzessin von Preußen (1815 - 1885)</w:t>
      </w:r>
      <w:r>
        <w:rPr>
          <w:vanish/>
        </w:rPr>
        <w:t>}]p</w:t>
      </w:r>
      <w:r>
        <w:t xml:space="preserve"> \ Briefe von Gelehrten, Dichtern</w:t>
      </w:r>
      <w:r>
        <w:t xml:space="preserve"> und Künstlern</w:t>
      </w:r>
    </w:p>
    <w:p w:rsidR="00000000" w:rsidRDefault="00C653B4">
      <w:pPr>
        <w:tabs>
          <w:tab w:val="left" w:pos="1134"/>
        </w:tabs>
        <w:ind w:left="1134" w:right="-1134" w:hanging="1134"/>
      </w:pPr>
      <w:r>
        <w:t>30</w:t>
      </w:r>
      <w:r>
        <w:tab/>
        <w:t>Nr. 37/8</w:t>
      </w:r>
    </w:p>
    <w:p w:rsidR="00000000" w:rsidRDefault="00C653B4">
      <w:pPr>
        <w:tabs>
          <w:tab w:val="left" w:pos="1134"/>
        </w:tabs>
        <w:ind w:left="1134" w:right="-1134" w:hanging="1134"/>
      </w:pPr>
      <w:r>
        <w:t>30a</w:t>
      </w:r>
      <w:r>
        <w:tab/>
        <w:t>3708</w:t>
      </w:r>
    </w:p>
    <w:p w:rsidR="00000000" w:rsidRDefault="00C653B4">
      <w:pPr>
        <w:tabs>
          <w:tab w:val="left" w:pos="1134"/>
        </w:tabs>
        <w:ind w:left="1134" w:right="-1134" w:hanging="1134"/>
      </w:pPr>
      <w:r>
        <w:t>30z</w:t>
      </w:r>
      <w:r>
        <w:tab/>
        <w:t>D 23 Nr. 37/8</w:t>
      </w:r>
    </w:p>
    <w:p w:rsidR="00000000" w:rsidRDefault="00C653B4">
      <w:pPr>
        <w:tabs>
          <w:tab w:val="left" w:pos="1134"/>
        </w:tabs>
        <w:ind w:left="1134" w:right="-1134" w:hanging="1134"/>
      </w:pPr>
      <w:r>
        <w:t>33</w:t>
      </w:r>
      <w:r>
        <w:tab/>
        <w:t>S. 63</w:t>
      </w:r>
    </w:p>
    <w:p w:rsidR="00000000" w:rsidRDefault="00C653B4">
      <w:pPr>
        <w:tabs>
          <w:tab w:val="left" w:pos="1134"/>
        </w:tabs>
        <w:ind w:left="1134" w:right="-1134" w:hanging="1134"/>
      </w:pPr>
      <w:r>
        <w:t>40</w:t>
      </w:r>
      <w:r>
        <w:tab/>
      </w:r>
      <w:r>
        <w:rPr>
          <w:vanish/>
        </w:rPr>
        <w:t>p[4{</w:t>
      </w:r>
      <w:r>
        <w:t>Dr.</w:t>
      </w:r>
      <w:r>
        <w:rPr>
          <w:vanish/>
        </w:rPr>
        <w:t>}</w:t>
      </w:r>
      <w:r>
        <w:t xml:space="preserve"> </w:t>
      </w:r>
      <w:r>
        <w:rPr>
          <w:vanish/>
        </w:rPr>
        <w:t>2{</w:t>
      </w:r>
      <w:r>
        <w:t>Karl</w:t>
      </w:r>
      <w:r>
        <w:rPr>
          <w:vanish/>
        </w:rPr>
        <w:t>}</w:t>
      </w:r>
      <w:r>
        <w:t xml:space="preserve"> </w:t>
      </w:r>
      <w:r>
        <w:rPr>
          <w:vanish/>
        </w:rPr>
        <w:t>1{</w:t>
      </w:r>
      <w:r>
        <w:t>Schwartz</w:t>
      </w:r>
      <w:r>
        <w:rPr>
          <w:vanish/>
        </w:rPr>
        <w:t>}</w:t>
      </w:r>
      <w:r>
        <w:t xml:space="preserve">, </w:t>
      </w:r>
      <w:r>
        <w:rPr>
          <w:vanish/>
        </w:rPr>
        <w:t>5{</w:t>
      </w:r>
      <w:r>
        <w:t>Oberschulrat</w:t>
      </w:r>
      <w:r>
        <w:rPr>
          <w:vanish/>
        </w:rPr>
        <w:t>}</w:t>
      </w:r>
      <w:r>
        <w:t xml:space="preserve"> </w:t>
      </w:r>
      <w:r>
        <w:rPr>
          <w:vanish/>
        </w:rPr>
        <w:t>6{o[</w:t>
      </w:r>
      <w:r>
        <w:t>Wiesbaden</w:t>
      </w:r>
      <w:r>
        <w:rPr>
          <w:vanish/>
        </w:rPr>
        <w:t>]o}]p</w:t>
      </w:r>
      <w:r>
        <w:t xml:space="preserve"> (betr. sein </w:t>
      </w:r>
      <w:r>
        <w:rPr>
          <w:vanish/>
        </w:rPr>
        <w:t>t[2{</w:t>
      </w:r>
      <w:r>
        <w:t>Buch</w:t>
      </w:r>
      <w:r>
        <w:rPr>
          <w:vanish/>
        </w:rPr>
        <w:t>}</w:t>
      </w:r>
      <w:r>
        <w:t xml:space="preserve"> </w:t>
      </w:r>
      <w:r>
        <w:rPr>
          <w:vanish/>
        </w:rPr>
        <w:t>1{</w:t>
      </w:r>
      <w:r>
        <w:t>"Landgraf Friedrich V. von Hessen-Homburg und seine Familie"</w:t>
      </w:r>
      <w:r>
        <w:rPr>
          <w:vanish/>
        </w:rPr>
        <w:t>}]t</w:t>
      </w:r>
      <w:r>
        <w:t xml:space="preserve"> und eine geplante Biographie des Prinzen Wilhelm von Preußen)</w:t>
      </w:r>
    </w:p>
    <w:p w:rsidR="00000000" w:rsidRDefault="00C653B4">
      <w:pPr>
        <w:tabs>
          <w:tab w:val="left" w:pos="1134"/>
        </w:tabs>
        <w:ind w:left="1134" w:right="-1134" w:hanging="1134"/>
      </w:pPr>
      <w:r>
        <w:t>41</w:t>
      </w:r>
      <w:r>
        <w:tab/>
        <w:t xml:space="preserve">Briefe von </w:t>
      </w:r>
      <w:r>
        <w:rPr>
          <w:vanish/>
        </w:rPr>
        <w:t>p[4{</w:t>
      </w:r>
      <w:r>
        <w:t>Prof. Dr.</w:t>
      </w:r>
      <w:r>
        <w:rPr>
          <w:vanish/>
        </w:rPr>
        <w:t>}</w:t>
      </w:r>
      <w:r>
        <w:t xml:space="preserve"> </w:t>
      </w:r>
      <w:r>
        <w:rPr>
          <w:vanish/>
        </w:rPr>
        <w:t>2{</w:t>
      </w:r>
      <w:r>
        <w:t>B.</w:t>
      </w:r>
      <w:r>
        <w:rPr>
          <w:vanish/>
        </w:rPr>
        <w:t>}</w:t>
      </w:r>
      <w:r>
        <w:t xml:space="preserve"> </w:t>
      </w:r>
      <w:r>
        <w:rPr>
          <w:vanish/>
        </w:rPr>
        <w:t>1{</w:t>
      </w:r>
      <w:r>
        <w:t>Anemüller</w:t>
      </w:r>
      <w:r>
        <w:rPr>
          <w:vanish/>
        </w:rPr>
        <w:t>}</w:t>
      </w:r>
      <w:r>
        <w:t xml:space="preserve">, </w:t>
      </w:r>
      <w:r>
        <w:rPr>
          <w:vanish/>
        </w:rPr>
        <w:t>6{o[</w:t>
      </w:r>
      <w:r>
        <w:t>Rudolstadt</w:t>
      </w:r>
      <w:r>
        <w:rPr>
          <w:vanish/>
        </w:rPr>
        <w:t>]o}]p</w:t>
      </w:r>
      <w:r>
        <w:t xml:space="preserve">, an Schwartz und Briefwechsel über die Drucklegung nebst </w:t>
      </w:r>
      <w:r>
        <w:rPr>
          <w:vanish/>
        </w:rPr>
        <w:t>s[</w:t>
      </w:r>
      <w:r>
        <w:t>Verlagsvertrag</w:t>
      </w:r>
      <w:r>
        <w:rPr>
          <w:vanish/>
        </w:rPr>
        <w:t>]s</w:t>
      </w:r>
      <w:r>
        <w:t xml:space="preserve"> mit </w:t>
      </w:r>
      <w:r>
        <w:rPr>
          <w:vanish/>
        </w:rPr>
        <w:t>k[1{p[</w:t>
      </w:r>
      <w:r>
        <w:t>Froebel</w:t>
      </w:r>
      <w:r>
        <w:rPr>
          <w:vanish/>
        </w:rPr>
        <w:t>]p}</w:t>
      </w:r>
      <w:r>
        <w:t>/</w:t>
      </w:r>
      <w:r>
        <w:rPr>
          <w:vanish/>
        </w:rPr>
        <w:t>2{</w:t>
      </w:r>
      <w:r>
        <w:t>Rudolstadt</w:t>
      </w:r>
      <w:r>
        <w:rPr>
          <w:vanish/>
        </w:rPr>
        <w:t>}]k</w:t>
      </w:r>
      <w:r>
        <w:t xml:space="preserve"> 1878; Aufstellung der Prinzessin Elisabeth über d</w:t>
      </w:r>
      <w:r>
        <w:t>ie Finanzierung</w:t>
      </w:r>
    </w:p>
    <w:p w:rsidR="00000000" w:rsidRDefault="00C653B4">
      <w:pPr>
        <w:tabs>
          <w:tab w:val="left" w:pos="1134"/>
        </w:tabs>
        <w:ind w:left="1134" w:right="-1134" w:hanging="1134"/>
      </w:pPr>
      <w:r>
        <w:t>45</w:t>
      </w:r>
      <w:r>
        <w:tab/>
        <w:t>s.d. - Vgl. dazu auch die Briefe von Anemüller und Baur in Nr. 37/9</w:t>
      </w:r>
    </w:p>
    <w:p w:rsidR="00000000" w:rsidRDefault="00C653B4">
      <w:pPr>
        <w:tabs>
          <w:tab w:val="left" w:pos="1134"/>
        </w:tabs>
        <w:ind w:left="1134" w:right="-1134" w:hanging="1134"/>
      </w:pPr>
      <w:r>
        <w:br w:type="page"/>
        <w:t>30</w:t>
      </w:r>
      <w:r>
        <w:tab/>
        <w:t>Nr. 37/9</w:t>
      </w:r>
    </w:p>
    <w:p w:rsidR="00000000" w:rsidRDefault="00C653B4">
      <w:pPr>
        <w:tabs>
          <w:tab w:val="left" w:pos="1134"/>
        </w:tabs>
        <w:ind w:left="1134" w:right="-1134" w:hanging="1134"/>
      </w:pPr>
      <w:r>
        <w:t>30a</w:t>
      </w:r>
      <w:r>
        <w:tab/>
        <w:t>3709</w:t>
      </w:r>
    </w:p>
    <w:p w:rsidR="00000000" w:rsidRDefault="00C653B4">
      <w:pPr>
        <w:tabs>
          <w:tab w:val="left" w:pos="1134"/>
        </w:tabs>
        <w:ind w:left="1134" w:right="-1134" w:hanging="1134"/>
      </w:pPr>
      <w:r>
        <w:t>30z</w:t>
      </w:r>
      <w:r>
        <w:tab/>
        <w:t>D 23 Nr. 37/9</w:t>
      </w:r>
    </w:p>
    <w:p w:rsidR="00000000" w:rsidRDefault="00C653B4">
      <w:pPr>
        <w:tabs>
          <w:tab w:val="left" w:pos="1134"/>
        </w:tabs>
        <w:ind w:left="1134" w:right="-1134" w:hanging="1134"/>
      </w:pPr>
      <w:r>
        <w:t>33</w:t>
      </w:r>
      <w:r>
        <w:tab/>
        <w:t>S. 63</w:t>
      </w:r>
    </w:p>
    <w:p w:rsidR="00000000" w:rsidRDefault="00C653B4">
      <w:pPr>
        <w:tabs>
          <w:tab w:val="left" w:pos="1134"/>
        </w:tabs>
        <w:ind w:left="1134" w:right="-1134" w:hanging="1134"/>
      </w:pPr>
      <w:r>
        <w:t>40</w:t>
      </w:r>
      <w:r>
        <w:tab/>
        <w:t>Briefe von verschiedenen Gelehrten, Dichtern und Künstlern Teil 1: Buchstaben A - L</w:t>
      </w:r>
    </w:p>
    <w:p w:rsidR="00000000" w:rsidRDefault="00C653B4">
      <w:pPr>
        <w:tabs>
          <w:tab w:val="left" w:pos="1134"/>
        </w:tabs>
        <w:ind w:left="1134" w:right="-1134" w:hanging="1134"/>
      </w:pPr>
      <w:r>
        <w:t>41</w:t>
      </w:r>
      <w:r>
        <w:tab/>
        <w:t xml:space="preserve">u.a.: </w:t>
      </w:r>
      <w:r>
        <w:rPr>
          <w:vanish/>
        </w:rPr>
        <w:t>p[4{</w:t>
      </w:r>
      <w:r>
        <w:t>Prof. Dr.</w:t>
      </w:r>
      <w:r>
        <w:rPr>
          <w:vanish/>
        </w:rPr>
        <w:t>}</w:t>
      </w:r>
      <w:r>
        <w:t xml:space="preserve"> </w:t>
      </w:r>
      <w:r>
        <w:rPr>
          <w:vanish/>
        </w:rPr>
        <w:t>2{</w:t>
      </w:r>
      <w:r>
        <w:t>Bernhard</w:t>
      </w:r>
      <w:r>
        <w:rPr>
          <w:vanish/>
        </w:rPr>
        <w:t>}</w:t>
      </w:r>
      <w:r>
        <w:t xml:space="preserve"> </w:t>
      </w:r>
      <w:r>
        <w:rPr>
          <w:vanish/>
        </w:rPr>
        <w:t>1{</w:t>
      </w:r>
      <w:r>
        <w:t>Anemüller</w:t>
      </w:r>
      <w:r>
        <w:rPr>
          <w:vanish/>
        </w:rPr>
        <w:t>}</w:t>
      </w:r>
      <w:r>
        <w:t xml:space="preserve">, </w:t>
      </w:r>
      <w:r>
        <w:rPr>
          <w:vanish/>
        </w:rPr>
        <w:t>6{o[</w:t>
      </w:r>
      <w:r>
        <w:t>Rudolstadt</w:t>
      </w:r>
      <w:r>
        <w:rPr>
          <w:vanish/>
        </w:rPr>
        <w:t>]o}]p</w:t>
      </w:r>
      <w:r>
        <w:t xml:space="preserve"> 1875/78 (3); vgl. auch Nr. 37/8 - </w:t>
      </w:r>
      <w:r>
        <w:rPr>
          <w:vanish/>
        </w:rPr>
        <w:t>p[5{</w:t>
      </w:r>
      <w:r>
        <w:t>Archivdirektor</w:t>
      </w:r>
      <w:r>
        <w:rPr>
          <w:vanish/>
        </w:rPr>
        <w:t>}</w:t>
      </w:r>
      <w:r>
        <w:t xml:space="preserve"> </w:t>
      </w:r>
      <w:r>
        <w:rPr>
          <w:vanish/>
        </w:rPr>
        <w:t>4{</w:t>
      </w:r>
      <w:r>
        <w:t>Dr.</w:t>
      </w:r>
      <w:r>
        <w:rPr>
          <w:vanish/>
        </w:rPr>
        <w:t>}</w:t>
      </w:r>
      <w:r>
        <w:t xml:space="preserve"> </w:t>
      </w:r>
      <w:r>
        <w:rPr>
          <w:vanish/>
        </w:rPr>
        <w:t>2{</w:t>
      </w:r>
      <w:r>
        <w:t>Ludwig</w:t>
      </w:r>
      <w:r>
        <w:rPr>
          <w:vanish/>
        </w:rPr>
        <w:t>}</w:t>
      </w:r>
      <w:r>
        <w:t xml:space="preserve"> </w:t>
      </w:r>
      <w:r>
        <w:rPr>
          <w:vanish/>
        </w:rPr>
        <w:t>1{</w:t>
      </w:r>
      <w:r>
        <w:t>Baur</w:t>
      </w:r>
      <w:r>
        <w:rPr>
          <w:vanish/>
        </w:rPr>
        <w:t>}</w:t>
      </w:r>
      <w:r>
        <w:t xml:space="preserve">, </w:t>
      </w:r>
      <w:r>
        <w:rPr>
          <w:vanish/>
        </w:rPr>
        <w:t>6{o[</w:t>
      </w:r>
      <w:r>
        <w:t>Darmstadt</w:t>
      </w:r>
      <w:r>
        <w:rPr>
          <w:vanish/>
        </w:rPr>
        <w:t>]o}]p</w:t>
      </w:r>
      <w:r>
        <w:t xml:space="preserve"> 1852/76 (13, insbes. betr. Archivalien für </w:t>
      </w:r>
      <w:r>
        <w:rPr>
          <w:vanish/>
        </w:rPr>
        <w:t>p[4{</w:t>
      </w:r>
      <w:r>
        <w:t>Dr.</w:t>
      </w:r>
      <w:r>
        <w:rPr>
          <w:vanish/>
        </w:rPr>
        <w:t>}</w:t>
      </w:r>
      <w:r>
        <w:t xml:space="preserve"> </w:t>
      </w:r>
      <w:r>
        <w:rPr>
          <w:vanish/>
        </w:rPr>
        <w:t>1{</w:t>
      </w:r>
      <w:r>
        <w:t>Schwartz</w:t>
      </w:r>
      <w:r>
        <w:rPr>
          <w:vanish/>
        </w:rPr>
        <w:t>}</w:t>
      </w:r>
      <w:r>
        <w:t xml:space="preserve">, </w:t>
      </w:r>
      <w:r>
        <w:rPr>
          <w:vanish/>
        </w:rPr>
        <w:t>6{o[</w:t>
      </w:r>
      <w:r>
        <w:t>Wiesbaden</w:t>
      </w:r>
      <w:r>
        <w:rPr>
          <w:vanish/>
        </w:rPr>
        <w:t>]o}]p</w:t>
      </w:r>
      <w:r>
        <w:t xml:space="preserve">) - </w:t>
      </w:r>
      <w:r>
        <w:rPr>
          <w:vanish/>
        </w:rPr>
        <w:t>p[2{</w:t>
      </w:r>
      <w:r>
        <w:t>Helmine</w:t>
      </w:r>
      <w:r>
        <w:rPr>
          <w:vanish/>
        </w:rPr>
        <w:t>}</w:t>
      </w:r>
      <w:r>
        <w:t xml:space="preserve"> </w:t>
      </w:r>
      <w:r>
        <w:rPr>
          <w:vanish/>
        </w:rPr>
        <w:t>8{</w:t>
      </w:r>
      <w:r>
        <w:t>v.</w:t>
      </w:r>
      <w:r>
        <w:rPr>
          <w:vanish/>
        </w:rPr>
        <w:t>}</w:t>
      </w:r>
      <w:r>
        <w:t xml:space="preserve"> </w:t>
      </w:r>
      <w:r>
        <w:rPr>
          <w:vanish/>
        </w:rPr>
        <w:t>1{</w:t>
      </w:r>
      <w:r>
        <w:t>Chezy</w:t>
      </w:r>
      <w:r>
        <w:rPr>
          <w:vanish/>
        </w:rPr>
        <w:t>}</w:t>
      </w:r>
      <w:r>
        <w:t xml:space="preserve"> </w:t>
      </w:r>
      <w:r>
        <w:rPr>
          <w:vanish/>
        </w:rPr>
        <w:t>7{</w:t>
      </w:r>
      <w:r>
        <w:t>geb</w:t>
      </w:r>
      <w:r>
        <w:t>. v. Klencke</w:t>
      </w:r>
      <w:r>
        <w:rPr>
          <w:vanish/>
        </w:rPr>
        <w:t>}</w:t>
      </w:r>
      <w:r>
        <w:t xml:space="preserve">, </w:t>
      </w:r>
      <w:r>
        <w:rPr>
          <w:vanish/>
        </w:rPr>
        <w:t>5{</w:t>
      </w:r>
      <w:r>
        <w:t>Dichterin</w:t>
      </w:r>
      <w:r>
        <w:rPr>
          <w:vanish/>
        </w:rPr>
        <w:t>}]p</w:t>
      </w:r>
      <w:r>
        <w:t xml:space="preserve"> 1840/53 (2) - Postsekretär Adolf Doerr, Frankfurt 1849 (1, betr. </w:t>
      </w:r>
      <w:r>
        <w:rPr>
          <w:vanish/>
        </w:rPr>
        <w:t>p[5{</w:t>
      </w:r>
      <w:r>
        <w:t>Dichter</w:t>
      </w:r>
      <w:r>
        <w:rPr>
          <w:vanish/>
        </w:rPr>
        <w:t>}</w:t>
      </w:r>
      <w:r>
        <w:t xml:space="preserve"> </w:t>
      </w:r>
      <w:r>
        <w:rPr>
          <w:vanish/>
        </w:rPr>
        <w:t>2{</w:t>
      </w:r>
      <w:r>
        <w:t>Gottfried</w:t>
      </w:r>
      <w:r>
        <w:rPr>
          <w:vanish/>
        </w:rPr>
        <w:t>}</w:t>
      </w:r>
      <w:r>
        <w:t xml:space="preserve"> </w:t>
      </w:r>
      <w:r>
        <w:rPr>
          <w:vanish/>
        </w:rPr>
        <w:t>1{</w:t>
      </w:r>
      <w:r>
        <w:t>Kinkel</w:t>
      </w:r>
      <w:r>
        <w:rPr>
          <w:vanish/>
        </w:rPr>
        <w:t>}]p</w:t>
      </w:r>
      <w:r>
        <w:t xml:space="preserve">) - </w:t>
      </w:r>
      <w:r>
        <w:rPr>
          <w:vanish/>
        </w:rPr>
        <w:t>p[2{</w:t>
      </w:r>
      <w:r>
        <w:t>Ferdinand</w:t>
      </w:r>
      <w:r>
        <w:rPr>
          <w:vanish/>
        </w:rPr>
        <w:t>}</w:t>
      </w:r>
      <w:r>
        <w:t xml:space="preserve"> </w:t>
      </w:r>
      <w:r>
        <w:rPr>
          <w:vanish/>
        </w:rPr>
        <w:t>1{</w:t>
      </w:r>
      <w:r>
        <w:t>Freiligrath</w:t>
      </w:r>
      <w:r>
        <w:rPr>
          <w:vanish/>
        </w:rPr>
        <w:t>}</w:t>
      </w:r>
      <w:r>
        <w:t xml:space="preserve">, </w:t>
      </w:r>
      <w:r>
        <w:rPr>
          <w:vanish/>
        </w:rPr>
        <w:t>5{</w:t>
      </w:r>
      <w:r>
        <w:t>Dichter</w:t>
      </w:r>
      <w:r>
        <w:rPr>
          <w:vanish/>
        </w:rPr>
        <w:t>}]p</w:t>
      </w:r>
      <w:r>
        <w:t xml:space="preserve"> 1841 (1) - </w:t>
      </w:r>
      <w:r>
        <w:rPr>
          <w:vanish/>
        </w:rPr>
        <w:t>p[2{</w:t>
      </w:r>
      <w:r>
        <w:t>Ludovica</w:t>
      </w:r>
      <w:r>
        <w:rPr>
          <w:vanish/>
        </w:rPr>
        <w:t>}</w:t>
      </w:r>
      <w:r>
        <w:t xml:space="preserve"> </w:t>
      </w:r>
      <w:r>
        <w:rPr>
          <w:vanish/>
        </w:rPr>
        <w:t>1{</w:t>
      </w:r>
      <w:r>
        <w:t>Hesekiel</w:t>
      </w:r>
      <w:r>
        <w:rPr>
          <w:vanish/>
        </w:rPr>
        <w:t>}</w:t>
      </w:r>
      <w:r>
        <w:t xml:space="preserve">, </w:t>
      </w:r>
      <w:r>
        <w:rPr>
          <w:vanish/>
        </w:rPr>
        <w:t>5{</w:t>
      </w:r>
      <w:r>
        <w:t>Schriftstellerin</w:t>
      </w:r>
      <w:r>
        <w:rPr>
          <w:vanish/>
        </w:rPr>
        <w:t>}]p</w:t>
      </w:r>
      <w:r>
        <w:t xml:space="preserve"> 1881 (1)</w:t>
      </w:r>
    </w:p>
    <w:p w:rsidR="00000000" w:rsidRDefault="00C653B4">
      <w:pPr>
        <w:tabs>
          <w:tab w:val="left" w:pos="1134"/>
        </w:tabs>
        <w:ind w:left="1134" w:right="-1134" w:hanging="1134"/>
      </w:pPr>
      <w:r>
        <w:t>43</w:t>
      </w:r>
      <w:r>
        <w:tab/>
        <w:t>1840 - 1881</w:t>
      </w:r>
    </w:p>
    <w:p w:rsidR="00000000" w:rsidRDefault="00C653B4">
      <w:pPr>
        <w:tabs>
          <w:tab w:val="left" w:pos="1134"/>
        </w:tabs>
        <w:ind w:left="1134" w:right="-1134" w:hanging="1134"/>
      </w:pPr>
      <w:r>
        <w:br w:type="page"/>
        <w:t>30</w:t>
      </w:r>
      <w:r>
        <w:tab/>
        <w:t>Nr. 37/10</w:t>
      </w:r>
    </w:p>
    <w:p w:rsidR="00000000" w:rsidRDefault="00C653B4">
      <w:pPr>
        <w:tabs>
          <w:tab w:val="left" w:pos="1134"/>
        </w:tabs>
        <w:ind w:left="1134" w:right="-1134" w:hanging="1134"/>
      </w:pPr>
      <w:r>
        <w:t>30a</w:t>
      </w:r>
      <w:r>
        <w:tab/>
        <w:t>3710</w:t>
      </w:r>
    </w:p>
    <w:p w:rsidR="00000000" w:rsidRDefault="00C653B4">
      <w:pPr>
        <w:tabs>
          <w:tab w:val="left" w:pos="1134"/>
        </w:tabs>
        <w:ind w:left="1134" w:right="-1134" w:hanging="1134"/>
      </w:pPr>
      <w:r>
        <w:t>30z</w:t>
      </w:r>
      <w:r>
        <w:tab/>
        <w:t>D 23 Nr. 37/10</w:t>
      </w:r>
    </w:p>
    <w:p w:rsidR="00000000" w:rsidRDefault="00C653B4">
      <w:pPr>
        <w:tabs>
          <w:tab w:val="left" w:pos="1134"/>
        </w:tabs>
        <w:ind w:left="1134" w:right="-1134" w:hanging="1134"/>
      </w:pPr>
      <w:r>
        <w:t>33</w:t>
      </w:r>
      <w:r>
        <w:tab/>
        <w:t>S. 63 f.</w:t>
      </w:r>
    </w:p>
    <w:p w:rsidR="00000000" w:rsidRDefault="00C653B4">
      <w:pPr>
        <w:tabs>
          <w:tab w:val="left" w:pos="1134"/>
        </w:tabs>
        <w:ind w:left="1134" w:right="-1134" w:hanging="1134"/>
      </w:pPr>
      <w:r>
        <w:t>40</w:t>
      </w:r>
      <w:r>
        <w:tab/>
        <w:t>Briefe von verschiedenen Gelehrten, Dichtern und Künstlern Teil 2: Buchstaben M - Z</w:t>
      </w:r>
    </w:p>
    <w:p w:rsidR="00000000" w:rsidRDefault="00C653B4">
      <w:pPr>
        <w:tabs>
          <w:tab w:val="left" w:pos="1134"/>
        </w:tabs>
        <w:ind w:left="1134" w:right="-1134" w:hanging="1134"/>
      </w:pPr>
      <w:r>
        <w:t>41</w:t>
      </w:r>
      <w:r>
        <w:tab/>
        <w:t xml:space="preserve">u.a.: </w:t>
      </w:r>
      <w:r>
        <w:rPr>
          <w:vanish/>
        </w:rPr>
        <w:t>p[4{</w:t>
      </w:r>
      <w:r>
        <w:t>Dr.</w:t>
      </w:r>
      <w:r>
        <w:rPr>
          <w:vanish/>
        </w:rPr>
        <w:t>}</w:t>
      </w:r>
      <w:r>
        <w:t xml:space="preserve"> </w:t>
      </w:r>
      <w:r>
        <w:rPr>
          <w:vanish/>
        </w:rPr>
        <w:t>2{</w:t>
      </w:r>
      <w:r>
        <w:t>Wilhelm</w:t>
      </w:r>
      <w:r>
        <w:rPr>
          <w:vanish/>
        </w:rPr>
        <w:t>}</w:t>
      </w:r>
      <w:r>
        <w:t xml:space="preserve"> </w:t>
      </w:r>
      <w:r>
        <w:rPr>
          <w:vanish/>
        </w:rPr>
        <w:t>1{</w:t>
      </w:r>
      <w:r>
        <w:t>Mitzenius</w:t>
      </w:r>
      <w:r>
        <w:rPr>
          <w:vanish/>
        </w:rPr>
        <w:t>}</w:t>
      </w:r>
      <w:r>
        <w:t xml:space="preserve">, </w:t>
      </w:r>
      <w:r>
        <w:rPr>
          <w:vanish/>
        </w:rPr>
        <w:t>5{</w:t>
      </w:r>
      <w:r>
        <w:t>Hofbibliotheksdirektor</w:t>
      </w:r>
      <w:r>
        <w:rPr>
          <w:vanish/>
        </w:rPr>
        <w:t>}</w:t>
      </w:r>
      <w:r>
        <w:t xml:space="preserve">, </w:t>
      </w:r>
      <w:r>
        <w:rPr>
          <w:vanish/>
        </w:rPr>
        <w:t>6{o[</w:t>
      </w:r>
      <w:r>
        <w:t>Darmstadt</w:t>
      </w:r>
      <w:r>
        <w:rPr>
          <w:vanish/>
        </w:rPr>
        <w:t>]o}]p</w:t>
      </w:r>
      <w:r>
        <w:t xml:space="preserve"> 1863 (1) - </w:t>
      </w:r>
      <w:r>
        <w:rPr>
          <w:vanish/>
        </w:rPr>
        <w:t>p[2{</w:t>
      </w:r>
      <w:r>
        <w:t>Ott</w:t>
      </w:r>
      <w:r>
        <w:t>o</w:t>
      </w:r>
      <w:r>
        <w:rPr>
          <w:vanish/>
        </w:rPr>
        <w:t>}</w:t>
      </w:r>
      <w:r>
        <w:t xml:space="preserve"> </w:t>
      </w:r>
      <w:r>
        <w:rPr>
          <w:vanish/>
        </w:rPr>
        <w:t>1{</w:t>
      </w:r>
      <w:r>
        <w:t>Müller</w:t>
      </w:r>
      <w:r>
        <w:rPr>
          <w:vanish/>
        </w:rPr>
        <w:t>}</w:t>
      </w:r>
      <w:r>
        <w:t xml:space="preserve">, </w:t>
      </w:r>
      <w:r>
        <w:rPr>
          <w:vanish/>
        </w:rPr>
        <w:t>5{</w:t>
      </w:r>
      <w:r>
        <w:t>Schriftsteller</w:t>
      </w:r>
      <w:r>
        <w:rPr>
          <w:vanish/>
        </w:rPr>
        <w:t>}</w:t>
      </w:r>
      <w:r>
        <w:t xml:space="preserve"> </w:t>
      </w:r>
      <w:r>
        <w:rPr>
          <w:vanish/>
        </w:rPr>
        <w:t>7{</w:t>
      </w:r>
      <w:r>
        <w:t>(u.a. hessische Schlüsselromane)</w:t>
      </w:r>
      <w:r>
        <w:rPr>
          <w:vanish/>
        </w:rPr>
        <w:t>}</w:t>
      </w:r>
      <w:r>
        <w:t xml:space="preserve">, </w:t>
      </w:r>
      <w:r>
        <w:rPr>
          <w:vanish/>
        </w:rPr>
        <w:t>6{o[</w:t>
      </w:r>
      <w:r>
        <w:t>Mannheim</w:t>
      </w:r>
      <w:r>
        <w:rPr>
          <w:vanish/>
        </w:rPr>
        <w:t>]o}]p</w:t>
      </w:r>
      <w:r>
        <w:t xml:space="preserve"> 1848 (1) - </w:t>
      </w:r>
      <w:r>
        <w:rPr>
          <w:vanish/>
        </w:rPr>
        <w:t>p[4{</w:t>
      </w:r>
      <w:r>
        <w:t>Prof.</w:t>
      </w:r>
      <w:r>
        <w:rPr>
          <w:vanish/>
        </w:rPr>
        <w:t>}</w:t>
      </w:r>
      <w:r>
        <w:t xml:space="preserve"> </w:t>
      </w:r>
      <w:r>
        <w:rPr>
          <w:vanish/>
        </w:rPr>
        <w:t>2{</w:t>
      </w:r>
      <w:r>
        <w:t>Heinrich</w:t>
      </w:r>
      <w:r>
        <w:rPr>
          <w:vanish/>
        </w:rPr>
        <w:t>}</w:t>
      </w:r>
      <w:r>
        <w:t xml:space="preserve"> </w:t>
      </w:r>
      <w:r>
        <w:rPr>
          <w:vanish/>
        </w:rPr>
        <w:t>1{</w:t>
      </w:r>
      <w:r>
        <w:t>Schäfer</w:t>
      </w:r>
      <w:r>
        <w:rPr>
          <w:vanish/>
        </w:rPr>
        <w:t>}</w:t>
      </w:r>
      <w:r>
        <w:t xml:space="preserve">, </w:t>
      </w:r>
      <w:r>
        <w:rPr>
          <w:vanish/>
        </w:rPr>
        <w:t>5{</w:t>
      </w:r>
      <w:r>
        <w:t>Bibliotheksdirektor</w:t>
      </w:r>
      <w:r>
        <w:rPr>
          <w:vanish/>
        </w:rPr>
        <w:t>}</w:t>
      </w:r>
      <w:r>
        <w:t xml:space="preserve">, </w:t>
      </w:r>
      <w:r>
        <w:rPr>
          <w:vanish/>
        </w:rPr>
        <w:t>6{o[</w:t>
      </w:r>
      <w:r>
        <w:t>Gießen</w:t>
      </w:r>
      <w:r>
        <w:rPr>
          <w:vanish/>
        </w:rPr>
        <w:t>]o}]p</w:t>
      </w:r>
      <w:r>
        <w:t xml:space="preserve"> 1866 (1) - </w:t>
      </w:r>
      <w:r>
        <w:rPr>
          <w:vanish/>
        </w:rPr>
        <w:t>p[4{</w:t>
      </w:r>
      <w:r>
        <w:t>Dr.</w:t>
      </w:r>
      <w:r>
        <w:rPr>
          <w:vanish/>
        </w:rPr>
        <w:t>}</w:t>
      </w:r>
      <w:r>
        <w:t xml:space="preserve"> </w:t>
      </w:r>
      <w:r>
        <w:rPr>
          <w:vanish/>
        </w:rPr>
        <w:t>2{</w:t>
      </w:r>
      <w:r>
        <w:t>Levin</w:t>
      </w:r>
      <w:r>
        <w:rPr>
          <w:vanish/>
        </w:rPr>
        <w:t>}</w:t>
      </w:r>
      <w:r>
        <w:t xml:space="preserve"> </w:t>
      </w:r>
      <w:r>
        <w:rPr>
          <w:vanish/>
        </w:rPr>
        <w:t>1{</w:t>
      </w:r>
      <w:r>
        <w:t>Schücking</w:t>
      </w:r>
      <w:r>
        <w:rPr>
          <w:vanish/>
        </w:rPr>
        <w:t>}</w:t>
      </w:r>
      <w:r>
        <w:t xml:space="preserve">, </w:t>
      </w:r>
      <w:r>
        <w:rPr>
          <w:vanish/>
        </w:rPr>
        <w:t>5{</w:t>
      </w:r>
      <w:r>
        <w:t>Schriftsteller</w:t>
      </w:r>
      <w:r>
        <w:rPr>
          <w:vanish/>
        </w:rPr>
        <w:t>}</w:t>
      </w:r>
      <w:r>
        <w:t xml:space="preserve"> </w:t>
      </w:r>
      <w:r>
        <w:rPr>
          <w:vanish/>
        </w:rPr>
        <w:t>7{</w:t>
      </w:r>
      <w:r>
        <w:t xml:space="preserve">(Witwer der </w:t>
      </w:r>
      <w:r>
        <w:rPr>
          <w:vanish/>
        </w:rPr>
        <w:t>p[5{</w:t>
      </w:r>
      <w:r>
        <w:t>Schriftstellerin</w:t>
      </w:r>
      <w:r>
        <w:rPr>
          <w:vanish/>
        </w:rPr>
        <w:t>}</w:t>
      </w:r>
      <w:r>
        <w:t xml:space="preserve"> </w:t>
      </w:r>
      <w:r>
        <w:rPr>
          <w:vanish/>
        </w:rPr>
        <w:t>2{</w:t>
      </w:r>
      <w:r>
        <w:t>Luise</w:t>
      </w:r>
      <w:r>
        <w:rPr>
          <w:vanish/>
        </w:rPr>
        <w:t>}</w:t>
      </w:r>
      <w:r>
        <w:t xml:space="preserve"> </w:t>
      </w:r>
      <w:r>
        <w:rPr>
          <w:vanish/>
        </w:rPr>
        <w:t>8{</w:t>
      </w:r>
      <w:r>
        <w:t>v.</w:t>
      </w:r>
      <w:r>
        <w:rPr>
          <w:vanish/>
        </w:rPr>
        <w:t>}</w:t>
      </w:r>
      <w:r>
        <w:t xml:space="preserve"> </w:t>
      </w:r>
      <w:r>
        <w:rPr>
          <w:vanish/>
        </w:rPr>
        <w:t>1{</w:t>
      </w:r>
      <w:r>
        <w:t>Gall</w:t>
      </w:r>
      <w:r>
        <w:rPr>
          <w:vanish/>
        </w:rPr>
        <w:t>}]p</w:t>
      </w:r>
      <w:r>
        <w:t>)</w:t>
      </w:r>
      <w:r>
        <w:rPr>
          <w:vanish/>
        </w:rPr>
        <w:t>}</w:t>
      </w:r>
      <w:r>
        <w:t xml:space="preserve">, </w:t>
      </w:r>
      <w:r>
        <w:rPr>
          <w:vanish/>
        </w:rPr>
        <w:t>6{o[</w:t>
      </w:r>
      <w:r>
        <w:t>Sassenberg</w:t>
      </w:r>
      <w:r>
        <w:rPr>
          <w:vanish/>
        </w:rPr>
        <w:t>]o}]p</w:t>
      </w:r>
      <w:r>
        <w:t xml:space="preserve"> 1878/79 (3) - </w:t>
      </w:r>
      <w:r>
        <w:rPr>
          <w:vanish/>
        </w:rPr>
        <w:t>p[4{</w:t>
      </w:r>
      <w:r>
        <w:t>Dr.</w:t>
      </w:r>
      <w:r>
        <w:rPr>
          <w:vanish/>
        </w:rPr>
        <w:t>}</w:t>
      </w:r>
      <w:r>
        <w:t xml:space="preserve"> </w:t>
      </w:r>
      <w:r>
        <w:rPr>
          <w:vanish/>
        </w:rPr>
        <w:t>2{</w:t>
      </w:r>
      <w:r>
        <w:t>Philipp F. A.</w:t>
      </w:r>
      <w:r>
        <w:rPr>
          <w:vanish/>
        </w:rPr>
        <w:t>}</w:t>
      </w:r>
      <w:r>
        <w:t xml:space="preserve"> </w:t>
      </w:r>
      <w:r>
        <w:rPr>
          <w:vanish/>
        </w:rPr>
        <w:t>1{</w:t>
      </w:r>
      <w:r>
        <w:t>Walther</w:t>
      </w:r>
      <w:r>
        <w:rPr>
          <w:vanish/>
        </w:rPr>
        <w:t>}</w:t>
      </w:r>
      <w:r>
        <w:t xml:space="preserve">, </w:t>
      </w:r>
      <w:r>
        <w:rPr>
          <w:vanish/>
        </w:rPr>
        <w:t>5{</w:t>
      </w:r>
      <w:r>
        <w:t>Hofbibliotheksdirektor</w:t>
      </w:r>
      <w:r>
        <w:rPr>
          <w:vanish/>
        </w:rPr>
        <w:t>}</w:t>
      </w:r>
      <w:r>
        <w:t xml:space="preserve">, </w:t>
      </w:r>
      <w:r>
        <w:rPr>
          <w:vanish/>
        </w:rPr>
        <w:t>6{</w:t>
      </w:r>
      <w:r>
        <w:t>Darmstadt</w:t>
      </w:r>
      <w:r>
        <w:rPr>
          <w:vanish/>
        </w:rPr>
        <w:t>}]p</w:t>
      </w:r>
      <w:r>
        <w:t xml:space="preserve"> 1873 (2); 1 o.J. - Gustav Zehfuß, Darmstadt-Bessungen 1850/51 (3, betr. Ereignisse in Darmstadt, dab</w:t>
      </w:r>
      <w:r>
        <w:t xml:space="preserve">ei eine Nr. der </w:t>
      </w:r>
      <w:r>
        <w:rPr>
          <w:vanish/>
        </w:rPr>
        <w:t>t[2{s[</w:t>
      </w:r>
      <w:r>
        <w:t>Zeitschrift</w:t>
      </w:r>
      <w:r>
        <w:rPr>
          <w:vanish/>
        </w:rPr>
        <w:t>]s}</w:t>
      </w:r>
      <w:r>
        <w:t xml:space="preserve"> </w:t>
      </w:r>
      <w:r>
        <w:rPr>
          <w:vanish/>
        </w:rPr>
        <w:t>1{</w:t>
      </w:r>
      <w:r>
        <w:t>"Der freie Gutenberg"</w:t>
      </w:r>
      <w:r>
        <w:rPr>
          <w:vanish/>
        </w:rPr>
        <w:t>}]t</w:t>
      </w:r>
      <w:r>
        <w:t>)</w:t>
      </w:r>
    </w:p>
    <w:p w:rsidR="00000000" w:rsidRDefault="00C653B4">
      <w:pPr>
        <w:tabs>
          <w:tab w:val="left" w:pos="1134"/>
        </w:tabs>
        <w:ind w:left="1134" w:right="-1134" w:hanging="1134"/>
      </w:pPr>
      <w:r>
        <w:t>43</w:t>
      </w:r>
      <w:r>
        <w:tab/>
        <w:t>1828 - 1879</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03</w:t>
      </w:r>
    </w:p>
    <w:p w:rsidR="00000000" w:rsidRDefault="00C653B4">
      <w:pPr>
        <w:tabs>
          <w:tab w:val="left" w:pos="1134"/>
        </w:tabs>
        <w:ind w:left="1134" w:right="-1134" w:hanging="1134"/>
      </w:pPr>
      <w:r>
        <w:t>27</w:t>
      </w:r>
      <w:r>
        <w:tab/>
        <w:t>D. Nachlaß Prinzessin Elisabeth von Hessen geb. Prinzessin von Preußen (1815 - 1885) \ Briefe von Politikern, Beamten, Militärs und anderen</w:t>
      </w:r>
    </w:p>
    <w:p w:rsidR="00000000" w:rsidRDefault="00C653B4">
      <w:pPr>
        <w:tabs>
          <w:tab w:val="left" w:pos="1134"/>
        </w:tabs>
        <w:ind w:left="1134" w:right="-1134" w:hanging="1134"/>
      </w:pPr>
      <w:r>
        <w:t>30</w:t>
      </w:r>
      <w:r>
        <w:tab/>
        <w:t>Nr. 38/1</w:t>
      </w:r>
    </w:p>
    <w:p w:rsidR="00000000" w:rsidRDefault="00C653B4">
      <w:pPr>
        <w:tabs>
          <w:tab w:val="left" w:pos="1134"/>
        </w:tabs>
        <w:ind w:left="1134" w:right="-1134" w:hanging="1134"/>
      </w:pPr>
      <w:r>
        <w:t>30a</w:t>
      </w:r>
      <w:r>
        <w:tab/>
        <w:t>3801</w:t>
      </w:r>
    </w:p>
    <w:p w:rsidR="00000000" w:rsidRDefault="00C653B4">
      <w:pPr>
        <w:tabs>
          <w:tab w:val="left" w:pos="1134"/>
        </w:tabs>
        <w:ind w:left="1134" w:right="-1134" w:hanging="1134"/>
      </w:pPr>
      <w:r>
        <w:t>30z</w:t>
      </w:r>
      <w:r>
        <w:tab/>
        <w:t>D 23 Nr. 38/1</w:t>
      </w:r>
    </w:p>
    <w:p w:rsidR="00000000" w:rsidRDefault="00C653B4">
      <w:pPr>
        <w:tabs>
          <w:tab w:val="left" w:pos="1134"/>
        </w:tabs>
        <w:ind w:left="1134" w:right="-1134" w:hanging="1134"/>
      </w:pPr>
      <w:r>
        <w:t>33</w:t>
      </w:r>
      <w:r>
        <w:tab/>
        <w:t>S. 64</w:t>
      </w:r>
    </w:p>
    <w:p w:rsidR="00000000" w:rsidRDefault="00C653B4">
      <w:pPr>
        <w:tabs>
          <w:tab w:val="left" w:pos="1134"/>
        </w:tabs>
        <w:ind w:left="1134" w:right="-1134" w:hanging="1134"/>
      </w:pPr>
      <w:r>
        <w:t>40</w:t>
      </w:r>
      <w:r>
        <w:tab/>
        <w:t>Freiherr Reinhard v. Dalwigk zu Lichtenfels (1802 - 1880), großherzoglich hessischer Staatsminister</w:t>
      </w:r>
    </w:p>
    <w:p w:rsidR="00000000" w:rsidRDefault="00C653B4">
      <w:pPr>
        <w:tabs>
          <w:tab w:val="left" w:pos="1134"/>
        </w:tabs>
        <w:ind w:left="1134" w:right="-1134" w:hanging="1134"/>
      </w:pPr>
      <w:r>
        <w:t>41</w:t>
      </w:r>
      <w:r>
        <w:tab/>
        <w:t xml:space="preserve">u.a.: </w:t>
      </w:r>
      <w:r>
        <w:rPr>
          <w:vanish/>
        </w:rPr>
        <w:t>t[</w:t>
      </w:r>
      <w:r>
        <w:t xml:space="preserve">Darmstädter </w:t>
      </w:r>
      <w:r>
        <w:rPr>
          <w:vanish/>
        </w:rPr>
        <w:t>s[</w:t>
      </w:r>
      <w:r>
        <w:t>Zeitung</w:t>
      </w:r>
      <w:r>
        <w:rPr>
          <w:vanish/>
        </w:rPr>
        <w:t>]s]t</w:t>
      </w:r>
      <w:r>
        <w:t xml:space="preserve"> (</w:t>
      </w:r>
      <w:r>
        <w:rPr>
          <w:vanish/>
        </w:rPr>
        <w:t>p[5{</w:t>
      </w:r>
      <w:r>
        <w:t>Redakteur</w:t>
      </w:r>
      <w:r>
        <w:rPr>
          <w:vanish/>
        </w:rPr>
        <w:t>}</w:t>
      </w:r>
      <w:r>
        <w:t xml:space="preserve">e </w:t>
      </w:r>
      <w:r>
        <w:rPr>
          <w:vanish/>
        </w:rPr>
        <w:t>1{</w:t>
      </w:r>
      <w:r>
        <w:t>Pabst</w:t>
      </w:r>
      <w:r>
        <w:rPr>
          <w:vanish/>
        </w:rPr>
        <w:t>}]p</w:t>
      </w:r>
      <w:r>
        <w:t xml:space="preserve"> und </w:t>
      </w:r>
      <w:r>
        <w:rPr>
          <w:vanish/>
        </w:rPr>
        <w:t>p[5{&lt;Redakteur&gt;}1{</w:t>
      </w:r>
      <w:r>
        <w:t>Wolf</w:t>
      </w:r>
      <w:r>
        <w:rPr>
          <w:vanish/>
        </w:rPr>
        <w:t>}]p</w:t>
      </w:r>
      <w:r>
        <w:t>) 1867</w:t>
      </w:r>
    </w:p>
    <w:p w:rsidR="00000000" w:rsidRDefault="00C653B4">
      <w:pPr>
        <w:tabs>
          <w:tab w:val="left" w:pos="1134"/>
        </w:tabs>
        <w:ind w:left="1134" w:right="-1134" w:hanging="1134"/>
      </w:pPr>
      <w:r>
        <w:t>43</w:t>
      </w:r>
      <w:r>
        <w:tab/>
        <w:t>1851 - 1877</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E 1</w:t>
      </w:r>
    </w:p>
    <w:p w:rsidR="00000000" w:rsidRDefault="00C653B4">
      <w:pPr>
        <w:tabs>
          <w:tab w:val="left" w:pos="1134"/>
        </w:tabs>
        <w:ind w:left="1134" w:right="-1134" w:hanging="1134"/>
      </w:pPr>
      <w:r>
        <w:t>20a</w:t>
      </w:r>
      <w:r>
        <w:tab/>
        <w:t>008</w:t>
      </w:r>
    </w:p>
    <w:p w:rsidR="00000000" w:rsidRDefault="00C653B4">
      <w:pPr>
        <w:tabs>
          <w:tab w:val="left" w:pos="1134"/>
        </w:tabs>
        <w:ind w:left="1134" w:right="-1134" w:hanging="1134"/>
      </w:pPr>
      <w:r>
        <w:t>21</w:t>
      </w:r>
      <w:r>
        <w:tab/>
        <w:t>Hessen-darmstädt. Kanzlei, Lokal- u. Provinzialverwaltungen, Spezialbehörden (Generalkommissonen, Staatsministerium); kurmainz., kurpfälz., hessen-kassel., isenburg. u. hanauische Provenienzen; Reichsstädte Friedberg, Wimpfen, Frankfurt u.a.</w:t>
      </w:r>
    </w:p>
    <w:p w:rsidR="00000000" w:rsidRDefault="00C653B4">
      <w:pPr>
        <w:tabs>
          <w:tab w:val="left" w:pos="1134"/>
        </w:tabs>
        <w:ind w:left="1134" w:right="-1134" w:hanging="1134"/>
      </w:pPr>
      <w:r>
        <w:t>22</w:t>
      </w:r>
      <w:r>
        <w:tab/>
        <w:t>E Alte Aktenabteilungen (Pertinenzbestände) \ #E 1 Auswärtige Beziehungen</w:t>
      </w:r>
    </w:p>
    <w:p w:rsidR="00000000" w:rsidRDefault="00C653B4">
      <w:pPr>
        <w:tabs>
          <w:tab w:val="left" w:pos="1134"/>
        </w:tabs>
        <w:ind w:left="1134" w:right="-1134" w:hanging="1134"/>
      </w:pPr>
      <w:r>
        <w:t>23</w:t>
      </w:r>
      <w:r>
        <w:tab/>
        <w:t>13 - 1830</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 xml:space="preserve">Gedrucktes Findbuch: Repertorien des Hessischen Staatsarchivs Darmstadt 8/1 und 8/2, Darmstadt 1978. - Mikrofiches vorhanden. ; Der Aktenbestand E 1 </w:t>
      </w:r>
      <w:r>
        <w:t>gehört zu den wichtigsten des Staatsarchivs Darmstadt. Über die alte Bestandsbezeichnung "Verhältnisse des Staates nach außen" hinaus umfaßt er alle Akten des Staatsarchivs aus der Zeit des 14. bis zum Beginn des 19. Jh., die irgendwelche fremden Territorien und Staaten betreffen, also nicht nur Beziehungen Hessen-Darmstadts zu diesen, sondern vor allem auch Vorgänge, an denen die Landgrafschaft unmittelbar nicht beteiligt war. ; In der alten Beständegliederung, die auf den ehemaligen Darmstädter Archivdire</w:t>
      </w:r>
      <w:r>
        <w:t>ktor Ludwig Baur zurückgeht, wurde der Bestand unter der Bezeichnung "Akten-Abteilung I" geführt und ist unter diesem Begriff seither (1850) auch in der Literatur zitiert. Seit 1969 wurden auf Veranlassung von Archivdirektor Prof. Dr. Eckhart G. Franz die Bestände neu gegliedert. Die alte Abteilung I erhielt dabei die Bezeichnung "E 1". ; Entsprechend der Beständegliederung des Staatsarchivs wurden alle Akten aus der Zeit nach 1815 aus dem Bestand E 1 ausgegliedert und unter den jeweiligen Provenienzen in d</w:t>
      </w:r>
      <w:r>
        <w:t>ie G-Bestände (Staatsbehörden Großherzogtum und Volksstaat Hessen) eingegliedert. Dabei wurden die Unterabteilungen "Handelskongreß und Generalkonferenz zu Darmstadt" und "Rheinschiffahrtskonferenz" ganz herausgenommen und zum Teil zu G 1 (Staatsministerium) genommen, zum Teil unter eigener Bestandsignatur neu formiert (G 4, Rheinschiffahrtskommission in Mainz). Der weit überwiegende Teil der ausgegliederten Akten der Zeit nach 1815 konnte in den Bestand G 1 übernommen werden, weitere Akten kamen zu G 2 (Bu</w:t>
      </w:r>
      <w:r>
        <w:t>ndestagsgesandtschaft und Militärkommissionen), G 3 (Gesandtschaften), G 11 (Innenministerium), G 14 (Provinzialregierungen) und G 15 (Kreis- und Landratsämter).</w:t>
      </w:r>
    </w:p>
    <w:p w:rsidR="00000000" w:rsidRDefault="00C653B4">
      <w:pPr>
        <w:tabs>
          <w:tab w:val="left" w:pos="1134"/>
        </w:tabs>
        <w:ind w:left="1134" w:right="-1134" w:hanging="1134"/>
      </w:pPr>
      <w:r>
        <w:t>26</w:t>
      </w:r>
      <w:r>
        <w:tab/>
        <w:t>C</w:t>
      </w:r>
    </w:p>
    <w:p w:rsidR="00000000" w:rsidRDefault="00C653B4">
      <w:pPr>
        <w:tabs>
          <w:tab w:val="left" w:pos="1134"/>
        </w:tabs>
        <w:ind w:left="1134" w:right="-1134" w:hanging="1134"/>
      </w:pPr>
      <w:r>
        <w:t>26a</w:t>
      </w:r>
      <w:r>
        <w:tab/>
        <w:t>C</w:t>
      </w:r>
    </w:p>
    <w:p w:rsidR="00000000" w:rsidRDefault="00C653B4">
      <w:pPr>
        <w:tabs>
          <w:tab w:val="left" w:pos="1134"/>
        </w:tabs>
        <w:ind w:left="1134" w:right="-1134" w:hanging="1134"/>
      </w:pPr>
      <w:r>
        <w:t>27</w:t>
      </w:r>
      <w:r>
        <w:tab/>
        <w:t>Unterabteilung C Reichskriegs- und Friedenssachen</w:t>
      </w:r>
    </w:p>
    <w:p w:rsidR="00000000" w:rsidRDefault="00C653B4">
      <w:pPr>
        <w:tabs>
          <w:tab w:val="left" w:pos="1134"/>
        </w:tabs>
        <w:ind w:left="1134" w:right="-1134" w:hanging="1134"/>
      </w:pPr>
      <w:r>
        <w:t>30</w:t>
      </w:r>
      <w:r>
        <w:tab/>
        <w:t>Nr. 41/5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1 C Nr. 41/5</w:t>
      </w:r>
    </w:p>
    <w:p w:rsidR="00000000" w:rsidRDefault="00C653B4">
      <w:pPr>
        <w:tabs>
          <w:tab w:val="left" w:pos="1134"/>
        </w:tabs>
        <w:ind w:left="1134" w:right="-1134" w:hanging="1134"/>
      </w:pPr>
      <w:r>
        <w:t>33</w:t>
      </w:r>
      <w:r>
        <w:tab/>
        <w:t>S. 97</w:t>
      </w:r>
    </w:p>
    <w:p w:rsidR="00000000" w:rsidRDefault="00C653B4">
      <w:pPr>
        <w:tabs>
          <w:tab w:val="left" w:pos="1134"/>
        </w:tabs>
        <w:ind w:left="1134" w:right="-1134" w:hanging="1134"/>
      </w:pPr>
      <w:r>
        <w:t>40</w:t>
      </w:r>
      <w:r>
        <w:tab/>
        <w:t xml:space="preserve">Abwehr verschiedener, in Deutschland verbreiteter </w:t>
      </w:r>
      <w:r>
        <w:rPr>
          <w:vanish/>
        </w:rPr>
        <w:t>s[2{</w:t>
      </w:r>
      <w:r>
        <w:t>aufrührerische</w:t>
      </w:r>
      <w:r>
        <w:rPr>
          <w:vanish/>
        </w:rPr>
        <w:t>}</w:t>
      </w:r>
      <w:r>
        <w:t xml:space="preserve">r </w:t>
      </w:r>
      <w:r>
        <w:rPr>
          <w:vanish/>
        </w:rPr>
        <w:t>1{</w:t>
      </w:r>
      <w:r>
        <w:t>Revolutionsschriften</w:t>
      </w:r>
      <w:r>
        <w:rPr>
          <w:vanish/>
        </w:rPr>
        <w:t>}]s</w:t>
      </w:r>
    </w:p>
    <w:p w:rsidR="00000000" w:rsidRDefault="00C653B4">
      <w:pPr>
        <w:tabs>
          <w:tab w:val="left" w:pos="1134"/>
        </w:tabs>
        <w:ind w:left="1134" w:right="-1134" w:hanging="1134"/>
      </w:pPr>
      <w:r>
        <w:t>43</w:t>
      </w:r>
      <w:r>
        <w:tab/>
        <w:t>1790 - 1792</w:t>
      </w:r>
    </w:p>
    <w:p w:rsidR="00000000" w:rsidRDefault="00C653B4">
      <w:pPr>
        <w:tabs>
          <w:tab w:val="left" w:pos="1134"/>
        </w:tabs>
        <w:ind w:left="1134" w:right="-1134" w:hanging="1134"/>
      </w:pPr>
      <w:r>
        <w:t>45</w:t>
      </w:r>
      <w:r>
        <w:tab/>
        <w:t>Prov.: Hessen-Darmstadt</w:t>
      </w:r>
    </w:p>
    <w:p w:rsidR="00000000" w:rsidRDefault="00C653B4">
      <w:pPr>
        <w:tabs>
          <w:tab w:val="left" w:pos="1134"/>
        </w:tabs>
        <w:ind w:left="1134" w:right="-1134" w:hanging="1134"/>
      </w:pPr>
      <w:r>
        <w:br w:type="page"/>
        <w:t>30</w:t>
      </w:r>
      <w:r>
        <w:tab/>
        <w:t>Nr. 52/1</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1 C Nr. 52/1</w:t>
      </w:r>
    </w:p>
    <w:p w:rsidR="00000000" w:rsidRDefault="00C653B4">
      <w:pPr>
        <w:tabs>
          <w:tab w:val="left" w:pos="1134"/>
        </w:tabs>
        <w:ind w:left="1134" w:right="-1134" w:hanging="1134"/>
      </w:pPr>
      <w:r>
        <w:t>33</w:t>
      </w:r>
      <w:r>
        <w:tab/>
        <w:t>S. 99</w:t>
      </w:r>
    </w:p>
    <w:p w:rsidR="00000000" w:rsidRDefault="00C653B4">
      <w:pPr>
        <w:tabs>
          <w:tab w:val="left" w:pos="1134"/>
        </w:tabs>
        <w:ind w:left="1134" w:right="-1134" w:hanging="1134"/>
      </w:pPr>
      <w:r>
        <w:t>40</w:t>
      </w:r>
      <w:r>
        <w:tab/>
      </w:r>
      <w:r>
        <w:rPr>
          <w:vanish/>
        </w:rPr>
        <w:t>s[</w:t>
      </w:r>
      <w:r>
        <w:t>Drucksachen zum Reichskrieg gegen Frankreich</w:t>
      </w:r>
      <w:r>
        <w:rPr>
          <w:vanish/>
        </w:rPr>
        <w:t>]s</w:t>
      </w:r>
      <w:r>
        <w:t xml:space="preserve"> (</w:t>
      </w:r>
      <w:r>
        <w:rPr>
          <w:vanish/>
        </w:rPr>
        <w:t>s[</w:t>
      </w:r>
      <w:r>
        <w:t>Flugschriften</w:t>
      </w:r>
      <w:r>
        <w:rPr>
          <w:vanish/>
        </w:rPr>
        <w:t>]s</w:t>
      </w:r>
      <w:r>
        <w:t xml:space="preserve">, </w:t>
      </w:r>
      <w:r>
        <w:rPr>
          <w:vanish/>
        </w:rPr>
        <w:t>s[</w:t>
      </w:r>
      <w:r>
        <w:t>Deduktionen</w:t>
      </w:r>
      <w:r>
        <w:rPr>
          <w:vanish/>
        </w:rPr>
        <w:t>]s</w:t>
      </w:r>
      <w:r>
        <w:t>, Tabellen, Berichte u.a.)</w:t>
      </w:r>
    </w:p>
    <w:p w:rsidR="00000000" w:rsidRDefault="00C653B4">
      <w:pPr>
        <w:tabs>
          <w:tab w:val="left" w:pos="1134"/>
        </w:tabs>
        <w:ind w:left="1134" w:right="-1134" w:hanging="1134"/>
      </w:pPr>
      <w:r>
        <w:t>43</w:t>
      </w:r>
      <w:r>
        <w:tab/>
        <w:t>1792 - 1799</w:t>
      </w:r>
    </w:p>
    <w:p w:rsidR="00000000" w:rsidRDefault="00C653B4">
      <w:pPr>
        <w:tabs>
          <w:tab w:val="left" w:pos="1134"/>
        </w:tabs>
        <w:ind w:left="1134" w:right="-1134" w:hanging="1134"/>
      </w:pPr>
      <w:r>
        <w:t>45</w:t>
      </w:r>
      <w:r>
        <w:tab/>
        <w:t>Prov.: Hessen-Darmstadt</w:t>
      </w:r>
    </w:p>
    <w:p w:rsidR="00000000" w:rsidRDefault="00C653B4">
      <w:pPr>
        <w:tabs>
          <w:tab w:val="left" w:pos="1134"/>
        </w:tabs>
        <w:ind w:left="1134" w:right="-1134" w:hanging="1134"/>
      </w:pPr>
      <w:r>
        <w:br w:type="page"/>
        <w:t>26</w:t>
      </w:r>
      <w:r>
        <w:tab/>
        <w:t>H</w:t>
      </w:r>
    </w:p>
    <w:p w:rsidR="00000000" w:rsidRDefault="00C653B4">
      <w:pPr>
        <w:tabs>
          <w:tab w:val="left" w:pos="1134"/>
        </w:tabs>
        <w:ind w:left="1134" w:right="-1134" w:hanging="1134"/>
      </w:pPr>
      <w:r>
        <w:t>26a</w:t>
      </w:r>
      <w:r>
        <w:tab/>
        <w:t>H</w:t>
      </w:r>
    </w:p>
    <w:p w:rsidR="00000000" w:rsidRDefault="00C653B4">
      <w:pPr>
        <w:tabs>
          <w:tab w:val="left" w:pos="1134"/>
        </w:tabs>
        <w:ind w:left="1134" w:right="-1134" w:hanging="1134"/>
      </w:pPr>
      <w:r>
        <w:t>27</w:t>
      </w:r>
      <w:r>
        <w:tab/>
        <w:t>Unterabteilung H Oberrheinischer Kreis \ H 6 - H 156 Akten der Landgrafen von Hessen-Darmstadt (soweit nicht andere Provenienz angegeben)</w:t>
      </w:r>
    </w:p>
    <w:p w:rsidR="00000000" w:rsidRDefault="00C653B4">
      <w:pPr>
        <w:tabs>
          <w:tab w:val="left" w:pos="1134"/>
        </w:tabs>
        <w:ind w:left="1134" w:right="-1134" w:hanging="1134"/>
      </w:pPr>
      <w:r>
        <w:t>30</w:t>
      </w:r>
      <w:r>
        <w:tab/>
        <w:t>Nr. 75/4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1 H Nr. 75/4</w:t>
      </w:r>
    </w:p>
    <w:p w:rsidR="00000000" w:rsidRDefault="00C653B4">
      <w:pPr>
        <w:tabs>
          <w:tab w:val="left" w:pos="1134"/>
        </w:tabs>
        <w:ind w:left="1134" w:right="-1134" w:hanging="1134"/>
      </w:pPr>
      <w:r>
        <w:t>33</w:t>
      </w:r>
      <w:r>
        <w:tab/>
        <w:t>S. 150</w:t>
      </w:r>
    </w:p>
    <w:p w:rsidR="00000000" w:rsidRDefault="00C653B4">
      <w:pPr>
        <w:tabs>
          <w:tab w:val="left" w:pos="1134"/>
        </w:tabs>
        <w:ind w:left="1134" w:right="-1134" w:hanging="1134"/>
      </w:pPr>
      <w:r>
        <w:t>40</w:t>
      </w:r>
      <w:r>
        <w:tab/>
        <w:t xml:space="preserve">Gesuch des </w:t>
      </w:r>
      <w:r>
        <w:rPr>
          <w:vanish/>
        </w:rPr>
        <w:t>p[5{s[</w:t>
      </w:r>
      <w:r>
        <w:t>Buchhändler</w:t>
      </w:r>
      <w:r>
        <w:rPr>
          <w:vanish/>
        </w:rPr>
        <w:t>]s}</w:t>
      </w:r>
      <w:r>
        <w:t xml:space="preserve">s </w:t>
      </w:r>
      <w:r>
        <w:rPr>
          <w:vanish/>
        </w:rPr>
        <w:t>1{</w:t>
      </w:r>
      <w:r>
        <w:t>Varrentrapp</w:t>
      </w:r>
      <w:r>
        <w:rPr>
          <w:vanish/>
        </w:rPr>
        <w:t>}</w:t>
      </w:r>
      <w:r>
        <w:t xml:space="preserve"> aus </w:t>
      </w:r>
      <w:r>
        <w:rPr>
          <w:vanish/>
        </w:rPr>
        <w:t>6{o[</w:t>
      </w:r>
      <w:r>
        <w:t>Frankfurt</w:t>
      </w:r>
      <w:r>
        <w:rPr>
          <w:vanish/>
        </w:rPr>
        <w:t>&lt;/M.&gt;]o}]p</w:t>
      </w:r>
      <w:r>
        <w:t xml:space="preserve"> um Erlaß einer Lumpenausfuhrsperre</w:t>
      </w:r>
    </w:p>
    <w:p w:rsidR="00000000" w:rsidRDefault="00C653B4">
      <w:pPr>
        <w:tabs>
          <w:tab w:val="left" w:pos="1134"/>
        </w:tabs>
        <w:ind w:left="1134" w:right="-1134" w:hanging="1134"/>
      </w:pPr>
      <w:r>
        <w:t>43</w:t>
      </w:r>
      <w:r>
        <w:tab/>
        <w:t>1772</w:t>
      </w:r>
    </w:p>
    <w:p w:rsidR="00000000" w:rsidRDefault="00C653B4">
      <w:pPr>
        <w:tabs>
          <w:tab w:val="left" w:pos="1134"/>
        </w:tabs>
        <w:ind w:left="1134" w:right="-1134" w:hanging="1134"/>
      </w:pPr>
      <w:r>
        <w:br w:type="page"/>
        <w:t>30</w:t>
      </w:r>
      <w:r>
        <w:tab/>
        <w:t>Nr. 134/4</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1 H Nr. 134/4</w:t>
      </w:r>
    </w:p>
    <w:p w:rsidR="00000000" w:rsidRDefault="00C653B4">
      <w:pPr>
        <w:tabs>
          <w:tab w:val="left" w:pos="1134"/>
        </w:tabs>
        <w:ind w:left="1134" w:right="-1134" w:hanging="1134"/>
      </w:pPr>
      <w:r>
        <w:t>33</w:t>
      </w:r>
      <w:r>
        <w:tab/>
        <w:t>S. 169f.</w:t>
      </w:r>
    </w:p>
    <w:p w:rsidR="00000000" w:rsidRDefault="00C653B4">
      <w:pPr>
        <w:tabs>
          <w:tab w:val="left" w:pos="1134"/>
        </w:tabs>
        <w:ind w:left="1134" w:right="-1134" w:hanging="1134"/>
      </w:pPr>
      <w:r>
        <w:t>40</w:t>
      </w:r>
      <w:r>
        <w:tab/>
        <w:t>Maßnahmen gegen die von de</w:t>
      </w:r>
      <w:r>
        <w:t xml:space="preserve">r Pariser Nationalversammlung dekretierten Eingriffe in die Gerechtsame der deutschen Reichsstände, insb. die Besitzungen in </w:t>
      </w:r>
      <w:r>
        <w:rPr>
          <w:vanish/>
        </w:rPr>
        <w:t>o[</w:t>
      </w:r>
      <w:r>
        <w:t>Elsaß</w:t>
      </w:r>
      <w:r>
        <w:rPr>
          <w:vanish/>
        </w:rPr>
        <w:t>]o</w:t>
      </w:r>
      <w:r>
        <w:t xml:space="preserve"> und Lothringen.</w:t>
      </w:r>
    </w:p>
    <w:p w:rsidR="00000000" w:rsidRDefault="00C653B4">
      <w:pPr>
        <w:tabs>
          <w:tab w:val="left" w:pos="1134"/>
        </w:tabs>
        <w:ind w:left="1134" w:right="-1134" w:hanging="1134"/>
      </w:pPr>
      <w:r>
        <w:t>41</w:t>
      </w:r>
      <w:r>
        <w:tab/>
        <w:t xml:space="preserve">In den Beilagen eine Reihe von Zeitungsausschnitten ... sowie folgende </w:t>
      </w:r>
      <w:r>
        <w:rPr>
          <w:vanish/>
        </w:rPr>
        <w:t>s[</w:t>
      </w:r>
      <w:r>
        <w:t>Druckschriften</w:t>
      </w:r>
      <w:r>
        <w:rPr>
          <w:vanish/>
        </w:rPr>
        <w:t>]s</w:t>
      </w:r>
      <w:r>
        <w:t xml:space="preserve">: ... l) </w:t>
      </w:r>
      <w:r>
        <w:rPr>
          <w:vanish/>
        </w:rPr>
        <w:t>t[</w:t>
      </w:r>
      <w:r>
        <w:t xml:space="preserve">Der Deckel von dem Hafen, oder das </w:t>
      </w:r>
      <w:r>
        <w:rPr>
          <w:vanish/>
        </w:rPr>
        <w:t>s[</w:t>
      </w:r>
      <w:r>
        <w:t>Elsässer Volksbüchlein</w:t>
      </w:r>
      <w:r>
        <w:rPr>
          <w:vanish/>
        </w:rPr>
        <w:t>]s</w:t>
      </w:r>
      <w:r>
        <w:t>, zur nöthigen Belehrung in den gegenwärtigen Zeiten</w:t>
      </w:r>
      <w:r>
        <w:rPr>
          <w:vanish/>
        </w:rPr>
        <w:t>]t</w:t>
      </w:r>
      <w:r>
        <w:t xml:space="preserve">, </w:t>
      </w:r>
      <w:r>
        <w:rPr>
          <w:vanish/>
        </w:rPr>
        <w:t>o[</w:t>
      </w:r>
      <w:r>
        <w:t>Straßburg</w:t>
      </w:r>
      <w:r>
        <w:rPr>
          <w:vanish/>
        </w:rPr>
        <w:t>]o</w:t>
      </w:r>
      <w:r>
        <w:t xml:space="preserve">, </w:t>
      </w:r>
      <w:r>
        <w:rPr>
          <w:vanish/>
        </w:rPr>
        <w:t>o[</w:t>
      </w:r>
      <w:r>
        <w:t>Frankfurt</w:t>
      </w:r>
      <w:r>
        <w:rPr>
          <w:vanish/>
        </w:rPr>
        <w:t>&lt;/M.&gt;]o</w:t>
      </w:r>
      <w:r>
        <w:t xml:space="preserve"> und </w:t>
      </w:r>
      <w:r>
        <w:rPr>
          <w:vanish/>
        </w:rPr>
        <w:t>o[</w:t>
      </w:r>
      <w:r>
        <w:t>Leipzig</w:t>
      </w:r>
      <w:r>
        <w:rPr>
          <w:vanish/>
        </w:rPr>
        <w:t>]o</w:t>
      </w:r>
      <w:r>
        <w:t xml:space="preserve"> 1790</w:t>
      </w:r>
    </w:p>
    <w:p w:rsidR="00000000" w:rsidRDefault="00C653B4">
      <w:pPr>
        <w:tabs>
          <w:tab w:val="left" w:pos="1134"/>
        </w:tabs>
        <w:ind w:left="1134" w:right="-1134" w:hanging="1134"/>
      </w:pPr>
      <w:r>
        <w:t>43</w:t>
      </w:r>
      <w:r>
        <w:tab/>
        <w:t>1789 - 1792</w:t>
      </w:r>
    </w:p>
    <w:p w:rsidR="00000000" w:rsidRDefault="00C653B4">
      <w:pPr>
        <w:tabs>
          <w:tab w:val="left" w:pos="1134"/>
        </w:tabs>
        <w:ind w:left="1134" w:right="-1134" w:hanging="1134"/>
      </w:pPr>
      <w:r>
        <w:br w:type="page"/>
        <w:t>26</w:t>
      </w:r>
      <w:r>
        <w:tab/>
        <w:t>J</w:t>
      </w:r>
    </w:p>
    <w:p w:rsidR="00000000" w:rsidRDefault="00C653B4">
      <w:pPr>
        <w:tabs>
          <w:tab w:val="left" w:pos="1134"/>
        </w:tabs>
        <w:ind w:left="1134" w:right="-1134" w:hanging="1134"/>
      </w:pPr>
      <w:r>
        <w:t>26a</w:t>
      </w:r>
      <w:r>
        <w:tab/>
        <w:t>J</w:t>
      </w:r>
    </w:p>
    <w:p w:rsidR="00000000" w:rsidRDefault="00C653B4">
      <w:pPr>
        <w:tabs>
          <w:tab w:val="left" w:pos="1134"/>
        </w:tabs>
        <w:ind w:left="1134" w:right="-1134" w:hanging="1134"/>
      </w:pPr>
      <w:r>
        <w:t>27</w:t>
      </w:r>
      <w:r>
        <w:tab/>
        <w:t xml:space="preserve">Unterabteilung J Rheinbund und Wiener Kongreß \ J 1 - 5 </w:t>
      </w:r>
      <w:r>
        <w:t>Rheinbund (Akten ausw. Departements bzw. Großherzogl. Staatsministeriums)</w:t>
      </w:r>
    </w:p>
    <w:p w:rsidR="00000000" w:rsidRDefault="00C653B4">
      <w:pPr>
        <w:tabs>
          <w:tab w:val="left" w:pos="1134"/>
        </w:tabs>
        <w:ind w:left="1134" w:right="-1134" w:hanging="1134"/>
      </w:pPr>
      <w:r>
        <w:t>30</w:t>
      </w:r>
      <w:r>
        <w:tab/>
        <w:t>Nr. 5/8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1 J Nr. 5/8</w:t>
      </w:r>
    </w:p>
    <w:p w:rsidR="00000000" w:rsidRDefault="00C653B4">
      <w:pPr>
        <w:tabs>
          <w:tab w:val="left" w:pos="1134"/>
        </w:tabs>
        <w:ind w:left="1134" w:right="-1134" w:hanging="1134"/>
      </w:pPr>
      <w:r>
        <w:t>33</w:t>
      </w:r>
      <w:r>
        <w:tab/>
        <w:t>S. 177</w:t>
      </w:r>
    </w:p>
    <w:p w:rsidR="00000000" w:rsidRDefault="00C653B4">
      <w:pPr>
        <w:tabs>
          <w:tab w:val="left" w:pos="1134"/>
        </w:tabs>
        <w:ind w:left="1134" w:right="-1134" w:hanging="1134"/>
      </w:pPr>
      <w:r>
        <w:t>40</w:t>
      </w:r>
      <w:r>
        <w:tab/>
        <w:t xml:space="preserve">Verhandlungen wegen der </w:t>
      </w:r>
      <w:r>
        <w:rPr>
          <w:vanish/>
        </w:rPr>
        <w:t>t[2{s[</w:t>
      </w:r>
      <w:r>
        <w:t>Flugschrift</w:t>
      </w:r>
      <w:r>
        <w:rPr>
          <w:vanish/>
        </w:rPr>
        <w:t>]s}</w:t>
      </w:r>
      <w:r>
        <w:t xml:space="preserve"> mit dem Titel: </w:t>
      </w:r>
      <w:r>
        <w:rPr>
          <w:vanish/>
        </w:rPr>
        <w:t>1{</w:t>
      </w:r>
      <w:r>
        <w:t>"Europa in Bezug auf den Frieden, Adresse an die Germanen des linken Rheinufers"</w:t>
      </w:r>
      <w:r>
        <w:rPr>
          <w:vanish/>
        </w:rPr>
        <w:t>}]t</w:t>
      </w:r>
      <w:r>
        <w:t>, vom 16. Juni 1814 (Druck, 44 Seiten)</w:t>
      </w:r>
    </w:p>
    <w:p w:rsidR="00000000" w:rsidRDefault="00C653B4">
      <w:pPr>
        <w:tabs>
          <w:tab w:val="left" w:pos="1134"/>
        </w:tabs>
        <w:ind w:left="1134" w:right="-1134" w:hanging="1134"/>
      </w:pPr>
      <w:r>
        <w:t>43</w:t>
      </w:r>
      <w:r>
        <w:tab/>
        <w:t>1814</w:t>
      </w:r>
    </w:p>
    <w:p w:rsidR="00000000" w:rsidRDefault="00C653B4">
      <w:pPr>
        <w:tabs>
          <w:tab w:val="left" w:pos="1134"/>
        </w:tabs>
        <w:ind w:left="1134" w:right="-1134" w:hanging="1134"/>
      </w:pPr>
      <w:r>
        <w:br w:type="page"/>
        <w:t>26</w:t>
      </w:r>
      <w:r>
        <w:tab/>
        <w:t>K</w:t>
      </w:r>
    </w:p>
    <w:p w:rsidR="00000000" w:rsidRDefault="00C653B4">
      <w:pPr>
        <w:tabs>
          <w:tab w:val="left" w:pos="1134"/>
        </w:tabs>
        <w:ind w:left="1134" w:right="-1134" w:hanging="1134"/>
      </w:pPr>
      <w:r>
        <w:t>26a</w:t>
      </w:r>
      <w:r>
        <w:tab/>
        <w:t>K</w:t>
      </w:r>
    </w:p>
    <w:p w:rsidR="00000000" w:rsidRDefault="00C653B4">
      <w:pPr>
        <w:tabs>
          <w:tab w:val="left" w:pos="1134"/>
        </w:tabs>
        <w:ind w:left="1134" w:right="-1134" w:hanging="1134"/>
      </w:pPr>
      <w:r>
        <w:t>26b</w:t>
      </w:r>
      <w:r>
        <w:tab/>
        <w:t>01</w:t>
      </w:r>
    </w:p>
    <w:p w:rsidR="00000000" w:rsidRDefault="00C653B4">
      <w:pPr>
        <w:tabs>
          <w:tab w:val="left" w:pos="1134"/>
        </w:tabs>
        <w:ind w:left="1134" w:right="-1134" w:hanging="1134"/>
      </w:pPr>
      <w:r>
        <w:t>27</w:t>
      </w:r>
      <w:r>
        <w:tab/>
        <w:t>Unterabteilung K Verhältnisse mit auswärtigen Staaten \ K 36 - K 79 Hessen-Homburg</w:t>
      </w:r>
    </w:p>
    <w:p w:rsidR="00000000" w:rsidRDefault="00C653B4">
      <w:pPr>
        <w:tabs>
          <w:tab w:val="left" w:pos="1134"/>
        </w:tabs>
        <w:ind w:left="1134" w:right="-1134" w:hanging="1134"/>
      </w:pPr>
      <w:r>
        <w:t>30</w:t>
      </w:r>
      <w:r>
        <w:tab/>
        <w:t>Nr. 61/2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1 K Nr. 61/2</w:t>
      </w:r>
    </w:p>
    <w:p w:rsidR="00000000" w:rsidRDefault="00C653B4">
      <w:pPr>
        <w:tabs>
          <w:tab w:val="left" w:pos="1134"/>
        </w:tabs>
        <w:ind w:left="1134" w:right="-1134" w:hanging="1134"/>
      </w:pPr>
      <w:r>
        <w:t>33</w:t>
      </w:r>
      <w:r>
        <w:tab/>
        <w:t>S. 213</w:t>
      </w:r>
    </w:p>
    <w:p w:rsidR="00000000" w:rsidRDefault="00C653B4">
      <w:pPr>
        <w:tabs>
          <w:tab w:val="left" w:pos="1134"/>
        </w:tabs>
        <w:ind w:left="1134" w:right="-1134" w:hanging="1134"/>
      </w:pPr>
      <w:r>
        <w:t>40</w:t>
      </w:r>
      <w:r>
        <w:tab/>
      </w:r>
      <w:r>
        <w:rPr>
          <w:vanish/>
        </w:rPr>
        <w:t>s[</w:t>
      </w:r>
      <w:r>
        <w:t xml:space="preserve">Reichshofratsprozeß </w:t>
      </w:r>
      <w:r>
        <w:rPr>
          <w:vanish/>
        </w:rPr>
        <w:t>o[</w:t>
      </w:r>
      <w:r>
        <w:t>Hessen-Homburg</w:t>
      </w:r>
      <w:r>
        <w:rPr>
          <w:vanish/>
        </w:rPr>
        <w:t>]o</w:t>
      </w:r>
      <w:r>
        <w:t xml:space="preserve"> </w:t>
      </w:r>
      <w:r>
        <w:t xml:space="preserve">gegen </w:t>
      </w:r>
      <w:r>
        <w:rPr>
          <w:vanish/>
        </w:rPr>
        <w:t>o[</w:t>
      </w:r>
      <w:r>
        <w:t>Hessen-Darmstadt</w:t>
      </w:r>
      <w:r>
        <w:rPr>
          <w:vanish/>
        </w:rPr>
        <w:t>]o</w:t>
      </w:r>
      <w:r>
        <w:t xml:space="preserve"> betr. die Deputatgelder</w:t>
      </w:r>
      <w:r>
        <w:rPr>
          <w:vanish/>
        </w:rPr>
        <w:t>]s</w:t>
      </w:r>
      <w:r>
        <w:t xml:space="preserve"> (puncto supplementi annui deputati), mit einer durch v. Schwarzenau von einem </w:t>
      </w:r>
      <w:r>
        <w:rPr>
          <w:vanish/>
        </w:rPr>
        <w:t>o[</w:t>
      </w:r>
      <w:r>
        <w:t>Frankfurter</w:t>
      </w:r>
      <w:r>
        <w:rPr>
          <w:vanish/>
        </w:rPr>
        <w:t>]o</w:t>
      </w:r>
      <w:r>
        <w:t xml:space="preserve"> </w:t>
      </w:r>
      <w:r>
        <w:rPr>
          <w:vanish/>
        </w:rPr>
        <w:t>s[</w:t>
      </w:r>
      <w:r>
        <w:t>Buchhändler</w:t>
      </w:r>
      <w:r>
        <w:rPr>
          <w:vanish/>
        </w:rPr>
        <w:t>]s</w:t>
      </w:r>
      <w:r>
        <w:t xml:space="preserve"> erworbenen gedruckten </w:t>
      </w:r>
      <w:r>
        <w:rPr>
          <w:vanish/>
        </w:rPr>
        <w:t>s[</w:t>
      </w:r>
      <w:r>
        <w:t>Deduktionsschrift</w:t>
      </w:r>
      <w:r>
        <w:rPr>
          <w:vanish/>
        </w:rPr>
        <w:t>]s</w:t>
      </w:r>
      <w:r>
        <w:t xml:space="preserve"> (</w:t>
      </w:r>
      <w:r>
        <w:rPr>
          <w:vanish/>
        </w:rPr>
        <w:t>t[</w:t>
      </w:r>
      <w:r>
        <w:t>Aktenmässiger Bericht von dem Ursprung der jährlichen Gelder, welche das fürstlich Haus Hessen-Darmstadt an das fürstliche Haus Hessen-Homburg zu zahlen hat, wie auch von der unrichtigen Zahlung derselben, 1755</w:t>
      </w:r>
      <w:r>
        <w:rPr>
          <w:vanish/>
        </w:rPr>
        <w:t>]t</w:t>
      </w:r>
      <w:r>
        <w:t>)</w:t>
      </w:r>
    </w:p>
    <w:p w:rsidR="00000000" w:rsidRDefault="00C653B4">
      <w:pPr>
        <w:tabs>
          <w:tab w:val="left" w:pos="1134"/>
        </w:tabs>
        <w:ind w:left="1134" w:right="-1134" w:hanging="1134"/>
      </w:pPr>
      <w:r>
        <w:t>43</w:t>
      </w:r>
      <w:r>
        <w:tab/>
        <w:t>1753 - 1767</w:t>
      </w:r>
    </w:p>
    <w:p w:rsidR="00000000" w:rsidRDefault="00C653B4">
      <w:pPr>
        <w:tabs>
          <w:tab w:val="left" w:pos="1134"/>
        </w:tabs>
        <w:ind w:left="1134" w:right="-1134" w:hanging="1134"/>
      </w:pPr>
      <w:r>
        <w:t>45</w:t>
      </w:r>
      <w:r>
        <w:tab/>
        <w:t>Prov.: Landgräflich-hessische Kanzlei zu Darmstadt</w:t>
      </w:r>
    </w:p>
    <w:p w:rsidR="00000000" w:rsidRDefault="00C653B4">
      <w:pPr>
        <w:tabs>
          <w:tab w:val="left" w:pos="1134"/>
        </w:tabs>
        <w:ind w:left="1134" w:right="-1134" w:hanging="1134"/>
      </w:pPr>
      <w:r>
        <w:br w:type="page"/>
        <w:t>30</w:t>
      </w:r>
      <w:r>
        <w:tab/>
        <w:t>Nr. 62/7</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1 K Nr. 62/7</w:t>
      </w:r>
    </w:p>
    <w:p w:rsidR="00000000" w:rsidRDefault="00C653B4">
      <w:pPr>
        <w:tabs>
          <w:tab w:val="left" w:pos="1134"/>
        </w:tabs>
        <w:ind w:left="1134" w:right="-1134" w:hanging="1134"/>
      </w:pPr>
      <w:r>
        <w:t>33</w:t>
      </w:r>
      <w:r>
        <w:tab/>
        <w:t>S. 214</w:t>
      </w:r>
    </w:p>
    <w:p w:rsidR="00000000" w:rsidRDefault="00C653B4">
      <w:pPr>
        <w:tabs>
          <w:tab w:val="left" w:pos="1134"/>
        </w:tabs>
        <w:ind w:left="1134" w:right="-1134" w:hanging="1134"/>
      </w:pPr>
      <w:r>
        <w:t>40</w:t>
      </w:r>
      <w:r>
        <w:tab/>
        <w:t xml:space="preserve">Titulardifferenzen mit Hessen-Homburg, insb. um Zulegung der Bezeichnung "Regierung" bzw. "regierend" für das homburgische Deputatamt (u.a. Anrede durch den </w:t>
      </w:r>
      <w:r>
        <w:rPr>
          <w:vanish/>
        </w:rPr>
        <w:t>p[6{o[</w:t>
      </w:r>
      <w:r>
        <w:t>Frankfurt</w:t>
      </w:r>
      <w:r>
        <w:rPr>
          <w:vanish/>
        </w:rPr>
        <w:t>]o}</w:t>
      </w:r>
      <w:r>
        <w:t xml:space="preserve">er </w:t>
      </w:r>
      <w:r>
        <w:rPr>
          <w:vanish/>
        </w:rPr>
        <w:t>5{s[</w:t>
      </w:r>
      <w:r>
        <w:t>Buchhändler</w:t>
      </w:r>
      <w:r>
        <w:rPr>
          <w:vanish/>
        </w:rPr>
        <w:t>]s}</w:t>
      </w:r>
      <w:r>
        <w:t xml:space="preserve"> </w:t>
      </w:r>
      <w:r>
        <w:rPr>
          <w:vanish/>
        </w:rPr>
        <w:t>1{</w:t>
      </w:r>
      <w:r>
        <w:t>Varrentrap</w:t>
      </w:r>
      <w:r>
        <w:rPr>
          <w:vanish/>
        </w:rPr>
        <w:t>}]p</w:t>
      </w:r>
      <w:r>
        <w:t>)</w:t>
      </w:r>
    </w:p>
    <w:p w:rsidR="00000000" w:rsidRDefault="00C653B4">
      <w:pPr>
        <w:tabs>
          <w:tab w:val="left" w:pos="1134"/>
        </w:tabs>
        <w:ind w:left="1134" w:right="-1134" w:hanging="1134"/>
      </w:pPr>
      <w:r>
        <w:t>43</w:t>
      </w:r>
      <w:r>
        <w:tab/>
        <w:t>1759 - 1766</w:t>
      </w:r>
    </w:p>
    <w:p w:rsidR="00000000" w:rsidRDefault="00C653B4">
      <w:pPr>
        <w:tabs>
          <w:tab w:val="left" w:pos="1134"/>
        </w:tabs>
        <w:ind w:left="1134" w:right="-1134" w:hanging="1134"/>
      </w:pPr>
      <w:r>
        <w:t>45</w:t>
      </w:r>
      <w:r>
        <w:tab/>
        <w:t>Prov.: Landgräflich-hessische Kanzlei zu Darmstadt</w:t>
      </w:r>
    </w:p>
    <w:p w:rsidR="00000000" w:rsidRDefault="00C653B4">
      <w:pPr>
        <w:tabs>
          <w:tab w:val="left" w:pos="1134"/>
        </w:tabs>
        <w:ind w:left="1134" w:right="-1134" w:hanging="1134"/>
      </w:pPr>
      <w:r>
        <w:br w:type="page"/>
        <w:t>26</w:t>
      </w:r>
      <w:r>
        <w:tab/>
        <w:t>K</w:t>
      </w:r>
    </w:p>
    <w:p w:rsidR="00000000" w:rsidRDefault="00C653B4">
      <w:pPr>
        <w:tabs>
          <w:tab w:val="left" w:pos="1134"/>
        </w:tabs>
        <w:ind w:left="1134" w:right="-1134" w:hanging="1134"/>
      </w:pPr>
      <w:r>
        <w:t>26a</w:t>
      </w:r>
      <w:r>
        <w:tab/>
        <w:t>K</w:t>
      </w:r>
    </w:p>
    <w:p w:rsidR="00000000" w:rsidRDefault="00C653B4">
      <w:pPr>
        <w:tabs>
          <w:tab w:val="left" w:pos="1134"/>
        </w:tabs>
        <w:ind w:left="1134" w:right="-1134" w:hanging="1134"/>
      </w:pPr>
      <w:r>
        <w:t>26b</w:t>
      </w:r>
      <w:r>
        <w:tab/>
        <w:t>02</w:t>
      </w:r>
    </w:p>
    <w:p w:rsidR="00000000" w:rsidRDefault="00C653B4">
      <w:pPr>
        <w:tabs>
          <w:tab w:val="left" w:pos="1134"/>
        </w:tabs>
        <w:ind w:left="1134" w:right="-1134" w:hanging="1134"/>
      </w:pPr>
      <w:r>
        <w:t>27</w:t>
      </w:r>
      <w:r>
        <w:tab/>
        <w:t>Unterabteilung K Verhältnisse mit auswärtigen Staaten \ K 449 - K 504 Preußen \ K 467 - K 491 Kurkölner Ausgleichungen</w:t>
      </w:r>
    </w:p>
    <w:p w:rsidR="00000000" w:rsidRDefault="00C653B4">
      <w:pPr>
        <w:tabs>
          <w:tab w:val="left" w:pos="1134"/>
        </w:tabs>
        <w:ind w:left="1134" w:right="-1134" w:hanging="1134"/>
      </w:pPr>
      <w:r>
        <w:t>30</w:t>
      </w:r>
      <w:r>
        <w:tab/>
        <w:t>Nr. 482/2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1 K Nr. 482/2</w:t>
      </w:r>
    </w:p>
    <w:p w:rsidR="00000000" w:rsidRDefault="00C653B4">
      <w:pPr>
        <w:tabs>
          <w:tab w:val="left" w:pos="1134"/>
        </w:tabs>
        <w:ind w:left="1134" w:right="-1134" w:hanging="1134"/>
      </w:pPr>
      <w:r>
        <w:t>33</w:t>
      </w:r>
      <w:r>
        <w:tab/>
        <w:t>S. 417</w:t>
      </w:r>
    </w:p>
    <w:p w:rsidR="00000000" w:rsidRDefault="00C653B4">
      <w:pPr>
        <w:tabs>
          <w:tab w:val="left" w:pos="1134"/>
        </w:tabs>
        <w:ind w:left="1134" w:right="-1134" w:hanging="1134"/>
      </w:pPr>
      <w:r>
        <w:t>40</w:t>
      </w:r>
      <w:r>
        <w:tab/>
        <w:t>Au</w:t>
      </w:r>
      <w:r>
        <w:t xml:space="preserve">ffindung der nach </w:t>
      </w:r>
      <w:r>
        <w:rPr>
          <w:vanish/>
        </w:rPr>
        <w:t>o[</w:t>
      </w:r>
      <w:r>
        <w:t>Hamburg</w:t>
      </w:r>
      <w:r>
        <w:rPr>
          <w:vanish/>
        </w:rPr>
        <w:t>]o</w:t>
      </w:r>
      <w:r>
        <w:t xml:space="preserve"> geflüchteten kurkölnischen Effekten, insb. </w:t>
      </w:r>
      <w:r>
        <w:rPr>
          <w:vanish/>
        </w:rPr>
        <w:t>s[2{</w:t>
      </w:r>
      <w:r>
        <w:t>erzbischöfliche</w:t>
      </w:r>
      <w:r>
        <w:rPr>
          <w:vanish/>
        </w:rPr>
        <w:t>}</w:t>
      </w:r>
      <w:r>
        <w:t xml:space="preserve"> </w:t>
      </w:r>
      <w:r>
        <w:rPr>
          <w:vanish/>
        </w:rPr>
        <w:t>1{</w:t>
      </w:r>
      <w:r>
        <w:t>Bibliothek</w:t>
      </w:r>
      <w:r>
        <w:rPr>
          <w:vanish/>
        </w:rPr>
        <w:t>}]s</w:t>
      </w:r>
      <w:r>
        <w:t>; Bibliothekar Benfeld</w:t>
      </w:r>
    </w:p>
    <w:p w:rsidR="00000000" w:rsidRDefault="00C653B4">
      <w:pPr>
        <w:tabs>
          <w:tab w:val="left" w:pos="1134"/>
        </w:tabs>
        <w:ind w:left="1134" w:right="-1134" w:hanging="1134"/>
      </w:pPr>
      <w:r>
        <w:t>43</w:t>
      </w:r>
      <w:r>
        <w:tab/>
        <w:t>1802 - 1813</w:t>
      </w:r>
    </w:p>
    <w:p w:rsidR="00000000" w:rsidRDefault="00C653B4">
      <w:pPr>
        <w:tabs>
          <w:tab w:val="left" w:pos="1134"/>
        </w:tabs>
        <w:ind w:left="1134" w:right="-1134" w:hanging="1134"/>
      </w:pPr>
      <w:r>
        <w:t>45</w:t>
      </w:r>
      <w:r>
        <w:tab/>
        <w:t>Prov.: Arnsberg, Regierung</w:t>
      </w:r>
    </w:p>
    <w:p w:rsidR="00000000" w:rsidRDefault="00C653B4">
      <w:pPr>
        <w:tabs>
          <w:tab w:val="left" w:pos="1134"/>
        </w:tabs>
        <w:ind w:left="1134" w:right="-1134" w:hanging="1134"/>
      </w:pPr>
      <w:r>
        <w:br w:type="page"/>
        <w:t>26</w:t>
      </w:r>
      <w:r>
        <w:tab/>
        <w:t>L</w:t>
      </w:r>
    </w:p>
    <w:p w:rsidR="00000000" w:rsidRDefault="00C653B4">
      <w:pPr>
        <w:tabs>
          <w:tab w:val="left" w:pos="1134"/>
        </w:tabs>
        <w:ind w:left="1134" w:right="-1134" w:hanging="1134"/>
      </w:pPr>
      <w:r>
        <w:t>26a</w:t>
      </w:r>
      <w:r>
        <w:tab/>
        <w:t>L</w:t>
      </w:r>
    </w:p>
    <w:p w:rsidR="00000000" w:rsidRDefault="00C653B4">
      <w:pPr>
        <w:tabs>
          <w:tab w:val="left" w:pos="1134"/>
        </w:tabs>
        <w:ind w:left="1134" w:right="-1134" w:hanging="1134"/>
      </w:pPr>
      <w:r>
        <w:t>27</w:t>
      </w:r>
      <w:r>
        <w:tab/>
        <w:t>Unterabteilung L Pfandschaften und Entschädigungslande \ L 16 - L 51 Besitzergreifung der Entschädigungslande</w:t>
      </w:r>
    </w:p>
    <w:p w:rsidR="00000000" w:rsidRDefault="00C653B4">
      <w:pPr>
        <w:tabs>
          <w:tab w:val="left" w:pos="1134"/>
        </w:tabs>
        <w:ind w:left="1134" w:right="-1134" w:hanging="1134"/>
      </w:pPr>
      <w:r>
        <w:t>30</w:t>
      </w:r>
      <w:r>
        <w:tab/>
        <w:t>Nr. 30/2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1 L Nr. 30/2</w:t>
      </w:r>
    </w:p>
    <w:p w:rsidR="00000000" w:rsidRDefault="00C653B4">
      <w:pPr>
        <w:tabs>
          <w:tab w:val="left" w:pos="1134"/>
        </w:tabs>
        <w:ind w:left="1134" w:right="-1134" w:hanging="1134"/>
      </w:pPr>
      <w:r>
        <w:t>33</w:t>
      </w:r>
      <w:r>
        <w:tab/>
        <w:t>S. 473</w:t>
      </w:r>
    </w:p>
    <w:p w:rsidR="00000000" w:rsidRDefault="00C653B4">
      <w:pPr>
        <w:tabs>
          <w:tab w:val="left" w:pos="1134"/>
        </w:tabs>
        <w:ind w:left="1134" w:right="-1134" w:hanging="1134"/>
      </w:pPr>
      <w:r>
        <w:t>40</w:t>
      </w:r>
      <w:r>
        <w:tab/>
        <w:t xml:space="preserve">Schuldenwesen der </w:t>
      </w:r>
      <w:r>
        <w:rPr>
          <w:vanish/>
        </w:rPr>
        <w:t>k[</w:t>
      </w:r>
      <w:r>
        <w:t>mittelrheinischen Reichsritterschaft</w:t>
      </w:r>
      <w:r>
        <w:rPr>
          <w:vanish/>
        </w:rPr>
        <w:t>]k</w:t>
      </w:r>
      <w:r>
        <w:t xml:space="preserve">: </w:t>
      </w:r>
      <w:r>
        <w:rPr>
          <w:vanish/>
        </w:rPr>
        <w:t>s[2{</w:t>
      </w:r>
      <w:r>
        <w:t>ritterschaftliche</w:t>
      </w:r>
      <w:r>
        <w:rPr>
          <w:vanish/>
        </w:rPr>
        <w:t>}</w:t>
      </w:r>
      <w:r>
        <w:t xml:space="preserve"> </w:t>
      </w:r>
      <w:r>
        <w:rPr>
          <w:vanish/>
        </w:rPr>
        <w:t>1{</w:t>
      </w:r>
      <w:r>
        <w:t>Bibliothek</w:t>
      </w:r>
      <w:r>
        <w:rPr>
          <w:vanish/>
        </w:rPr>
        <w:t>}]s</w:t>
      </w:r>
      <w:r>
        <w:t xml:space="preserve"> zu </w:t>
      </w:r>
      <w:r>
        <w:rPr>
          <w:vanish/>
        </w:rPr>
        <w:t>o[</w:t>
      </w:r>
      <w:r>
        <w:t>Wetzlar</w:t>
      </w:r>
      <w:r>
        <w:rPr>
          <w:vanish/>
        </w:rPr>
        <w:t>]o</w:t>
      </w:r>
    </w:p>
    <w:p w:rsidR="00000000" w:rsidRDefault="00C653B4">
      <w:pPr>
        <w:tabs>
          <w:tab w:val="left" w:pos="1134"/>
        </w:tabs>
        <w:ind w:left="1134" w:right="-1134" w:hanging="1134"/>
      </w:pPr>
      <w:r>
        <w:t>43</w:t>
      </w:r>
      <w:r>
        <w:tab/>
        <w:t>1807</w:t>
      </w:r>
    </w:p>
    <w:p w:rsidR="00000000" w:rsidRDefault="00C653B4">
      <w:pPr>
        <w:tabs>
          <w:tab w:val="left" w:pos="1134"/>
        </w:tabs>
        <w:ind w:left="1134" w:right="-1134" w:hanging="1134"/>
      </w:pPr>
      <w:r>
        <w:t>45</w:t>
      </w:r>
      <w:r>
        <w:tab/>
        <w:t>Prov.: Hessen-Darmstadt</w:t>
      </w:r>
    </w:p>
    <w:p w:rsidR="00000000" w:rsidRDefault="00C653B4">
      <w:pPr>
        <w:tabs>
          <w:tab w:val="left" w:pos="1134"/>
        </w:tabs>
        <w:ind w:left="1134" w:right="-1134" w:hanging="1134"/>
      </w:pPr>
      <w:r>
        <w:br w:type="page"/>
        <w:t>30</w:t>
      </w:r>
      <w:r>
        <w:tab/>
        <w:t>Nr. 30</w:t>
      </w:r>
      <w:r>
        <w:t>/8</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1 L Nr. 30/8</w:t>
      </w:r>
    </w:p>
    <w:p w:rsidR="00000000" w:rsidRDefault="00C653B4">
      <w:pPr>
        <w:tabs>
          <w:tab w:val="left" w:pos="1134"/>
        </w:tabs>
        <w:ind w:left="1134" w:right="-1134" w:hanging="1134"/>
      </w:pPr>
      <w:r>
        <w:t>33</w:t>
      </w:r>
      <w:r>
        <w:tab/>
        <w:t>S. 473</w:t>
      </w:r>
    </w:p>
    <w:p w:rsidR="00000000" w:rsidRDefault="00C653B4">
      <w:pPr>
        <w:tabs>
          <w:tab w:val="left" w:pos="1134"/>
        </w:tabs>
        <w:ind w:left="1134" w:right="-1134" w:hanging="1134"/>
      </w:pPr>
      <w:r>
        <w:t>40</w:t>
      </w:r>
      <w:r>
        <w:tab/>
        <w:t xml:space="preserve">Regelung des Schuldenwesens der </w:t>
      </w:r>
      <w:r>
        <w:rPr>
          <w:vanish/>
        </w:rPr>
        <w:t>k[</w:t>
      </w:r>
      <w:r>
        <w:t>mittelrheinischen Reichsritterschaft</w:t>
      </w:r>
      <w:r>
        <w:rPr>
          <w:vanish/>
        </w:rPr>
        <w:t>]k</w:t>
      </w:r>
      <w:r>
        <w:t xml:space="preserve">, insb. </w:t>
      </w:r>
      <w:r>
        <w:rPr>
          <w:vanish/>
        </w:rPr>
        <w:t>s[2{</w:t>
      </w:r>
      <w:r>
        <w:t>ritterschaftliche</w:t>
      </w:r>
      <w:r>
        <w:rPr>
          <w:vanish/>
        </w:rPr>
        <w:t>}</w:t>
      </w:r>
      <w:r>
        <w:t xml:space="preserve"> </w:t>
      </w:r>
      <w:r>
        <w:rPr>
          <w:vanish/>
        </w:rPr>
        <w:t>1{</w:t>
      </w:r>
      <w:r>
        <w:t>Bibliothek</w:t>
      </w:r>
      <w:r>
        <w:rPr>
          <w:vanish/>
        </w:rPr>
        <w:t>}]s</w:t>
      </w:r>
      <w:r>
        <w:t xml:space="preserve"> zu </w:t>
      </w:r>
      <w:r>
        <w:rPr>
          <w:vanish/>
        </w:rPr>
        <w:t>o[</w:t>
      </w:r>
      <w:r>
        <w:t>Friedberg</w:t>
      </w:r>
      <w:r>
        <w:rPr>
          <w:vanish/>
        </w:rPr>
        <w:t>]o</w:t>
      </w:r>
    </w:p>
    <w:p w:rsidR="00000000" w:rsidRDefault="00C653B4">
      <w:pPr>
        <w:tabs>
          <w:tab w:val="left" w:pos="1134"/>
        </w:tabs>
        <w:ind w:left="1134" w:right="-1134" w:hanging="1134"/>
      </w:pPr>
      <w:r>
        <w:t>43</w:t>
      </w:r>
      <w:r>
        <w:tab/>
        <w:t>1812 - 1816</w:t>
      </w:r>
    </w:p>
    <w:p w:rsidR="00000000" w:rsidRDefault="00C653B4">
      <w:pPr>
        <w:tabs>
          <w:tab w:val="left" w:pos="1134"/>
        </w:tabs>
        <w:ind w:left="1134" w:right="-1134" w:hanging="1134"/>
      </w:pPr>
      <w:r>
        <w:t>45</w:t>
      </w:r>
      <w:r>
        <w:tab/>
        <w:t>Prov.: Hessen-Darmstadt</w:t>
      </w:r>
    </w:p>
    <w:p w:rsidR="00000000" w:rsidRDefault="00C653B4">
      <w:pPr>
        <w:tabs>
          <w:tab w:val="left" w:pos="1134"/>
        </w:tabs>
        <w:ind w:left="1134" w:right="-1134" w:hanging="1134"/>
      </w:pPr>
      <w:r>
        <w:br w:type="page"/>
        <w:t>30</w:t>
      </w:r>
      <w:r>
        <w:tab/>
        <w:t>Nr. 33c/9</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E 1 L Nr. 33c/9</w:t>
      </w:r>
    </w:p>
    <w:p w:rsidR="00000000" w:rsidRDefault="00C653B4">
      <w:pPr>
        <w:tabs>
          <w:tab w:val="left" w:pos="1134"/>
        </w:tabs>
        <w:ind w:left="1134" w:right="-1134" w:hanging="1134"/>
      </w:pPr>
      <w:r>
        <w:t>33</w:t>
      </w:r>
      <w:r>
        <w:tab/>
        <w:t>S. 480</w:t>
      </w:r>
    </w:p>
    <w:p w:rsidR="00000000" w:rsidRDefault="00C653B4">
      <w:pPr>
        <w:tabs>
          <w:tab w:val="left" w:pos="1134"/>
        </w:tabs>
        <w:ind w:left="1134" w:right="-1134" w:hanging="1134"/>
      </w:pPr>
      <w:r>
        <w:t>40</w:t>
      </w:r>
      <w:r>
        <w:tab/>
        <w:t xml:space="preserve">Vermögensverwaltung und Ausgleichsverhandlungen betr. die ehemals fürstlich leiningischen Territorien, Gesuch des </w:t>
      </w:r>
      <w:r>
        <w:rPr>
          <w:vanish/>
        </w:rPr>
        <w:t>p[5{s[</w:t>
      </w:r>
      <w:r>
        <w:t>Hofbuchdrucker</w:t>
      </w:r>
      <w:r>
        <w:rPr>
          <w:vanish/>
        </w:rPr>
        <w:t>]s}</w:t>
      </w:r>
      <w:r>
        <w:t xml:space="preserve">s </w:t>
      </w:r>
      <w:r>
        <w:rPr>
          <w:vanish/>
        </w:rPr>
        <w:t>1{</w:t>
      </w:r>
      <w:r>
        <w:t>Volckhardt</w:t>
      </w:r>
      <w:r>
        <w:rPr>
          <w:vanish/>
        </w:rPr>
        <w:t>}</w:t>
      </w:r>
      <w:r>
        <w:t xml:space="preserve"> zu </w:t>
      </w:r>
      <w:r>
        <w:rPr>
          <w:vanish/>
        </w:rPr>
        <w:t>6{o[</w:t>
      </w:r>
      <w:r>
        <w:t>Amorbach</w:t>
      </w:r>
      <w:r>
        <w:rPr>
          <w:vanish/>
        </w:rPr>
        <w:t>]o}]p</w:t>
      </w:r>
      <w:r>
        <w:t xml:space="preserve"> zum Schutz seines </w:t>
      </w:r>
      <w:r>
        <w:rPr>
          <w:vanish/>
        </w:rPr>
        <w:t>s[</w:t>
      </w:r>
      <w:r>
        <w:t>Kalenderprivileg</w:t>
      </w:r>
      <w:r>
        <w:rPr>
          <w:vanish/>
        </w:rPr>
        <w:t>]s</w:t>
      </w:r>
      <w:r>
        <w:t>s</w:t>
      </w:r>
    </w:p>
    <w:p w:rsidR="00000000" w:rsidRDefault="00C653B4">
      <w:pPr>
        <w:tabs>
          <w:tab w:val="left" w:pos="1134"/>
        </w:tabs>
        <w:ind w:left="1134" w:right="-1134" w:hanging="1134"/>
      </w:pPr>
      <w:r>
        <w:t>43</w:t>
      </w:r>
      <w:r>
        <w:tab/>
        <w:t>1813</w:t>
      </w:r>
    </w:p>
    <w:p w:rsidR="00000000" w:rsidRDefault="00C653B4">
      <w:pPr>
        <w:tabs>
          <w:tab w:val="left" w:pos="1134"/>
        </w:tabs>
        <w:ind w:left="1134" w:right="-1134" w:hanging="1134"/>
      </w:pPr>
      <w:r>
        <w:t>45</w:t>
      </w:r>
      <w:r>
        <w:tab/>
        <w:t>Prov.: Hessen</w:t>
      </w:r>
      <w:r>
        <w:t>-Darmstadt</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E 5 A</w:t>
      </w:r>
    </w:p>
    <w:p w:rsidR="00000000" w:rsidRDefault="00C653B4">
      <w:pPr>
        <w:tabs>
          <w:tab w:val="left" w:pos="1134"/>
        </w:tabs>
        <w:ind w:left="1134" w:right="-1134" w:hanging="1134"/>
      </w:pPr>
      <w:r>
        <w:t>20a</w:t>
      </w:r>
      <w:r>
        <w:tab/>
        <w:t>009</w:t>
      </w:r>
    </w:p>
    <w:p w:rsidR="00000000" w:rsidRDefault="00C653B4">
      <w:pPr>
        <w:tabs>
          <w:tab w:val="left" w:pos="1134"/>
        </w:tabs>
        <w:ind w:left="1134" w:right="-1134" w:hanging="1134"/>
      </w:pPr>
      <w:r>
        <w:t>21</w:t>
      </w:r>
      <w:r>
        <w:tab/>
        <w:t>Evangelische Kirche u.a.</w:t>
      </w:r>
    </w:p>
    <w:p w:rsidR="00000000" w:rsidRDefault="00C653B4">
      <w:pPr>
        <w:tabs>
          <w:tab w:val="left" w:pos="1134"/>
        </w:tabs>
        <w:ind w:left="1134" w:right="-1134" w:hanging="1134"/>
      </w:pPr>
      <w:r>
        <w:t>22</w:t>
      </w:r>
      <w:r>
        <w:tab/>
        <w:t>E Alte Aktenabteilungen (Pertinenzbestände) \ E 5 Kirchenangelegenheiten \ #E 5 A Angelegenheiten der Evangelischen Kirche</w:t>
      </w:r>
    </w:p>
    <w:p w:rsidR="00000000" w:rsidRDefault="00C653B4">
      <w:pPr>
        <w:tabs>
          <w:tab w:val="left" w:pos="1134"/>
        </w:tabs>
        <w:ind w:left="1134" w:right="-1134" w:hanging="1134"/>
      </w:pPr>
      <w:r>
        <w:t>23</w:t>
      </w:r>
      <w:r>
        <w:tab/>
        <w:t>1286 - 18</w:t>
      </w:r>
    </w:p>
    <w:p w:rsidR="00000000" w:rsidRDefault="00C653B4">
      <w:pPr>
        <w:tabs>
          <w:tab w:val="left" w:pos="1134"/>
        </w:tabs>
        <w:ind w:left="1134" w:right="-1134" w:hanging="1134"/>
      </w:pPr>
      <w:r>
        <w:t>24</w:t>
      </w:r>
      <w:r>
        <w:tab/>
        <w:t>maschinenschriftliches Findbuch mit Registerband</w:t>
      </w:r>
    </w:p>
    <w:p w:rsidR="00000000" w:rsidRDefault="00C653B4">
      <w:pPr>
        <w:tabs>
          <w:tab w:val="left" w:pos="1134"/>
        </w:tabs>
        <w:ind w:left="1134" w:right="-1134" w:hanging="1134"/>
      </w:pPr>
      <w:r>
        <w:t>25</w:t>
      </w:r>
      <w:r>
        <w:tab/>
        <w:t>Mikrofiches vorhanden ; 1286 - Anfang 19. Jh. (Bestand E 5)</w:t>
      </w:r>
    </w:p>
    <w:p w:rsidR="00000000" w:rsidRDefault="00C653B4">
      <w:pPr>
        <w:tabs>
          <w:tab w:val="left" w:pos="1134"/>
        </w:tabs>
        <w:ind w:left="1134" w:right="-1134" w:hanging="1134"/>
      </w:pPr>
      <w:r>
        <w:t>26</w:t>
      </w:r>
      <w:r>
        <w:tab/>
        <w:t>1</w:t>
      </w:r>
    </w:p>
    <w:p w:rsidR="00000000" w:rsidRDefault="00C653B4">
      <w:pPr>
        <w:tabs>
          <w:tab w:val="left" w:pos="1134"/>
        </w:tabs>
        <w:ind w:left="1134" w:right="-1134" w:hanging="1134"/>
      </w:pPr>
      <w:r>
        <w:t>26a</w:t>
      </w:r>
      <w:r>
        <w:tab/>
        <w:t>01</w:t>
      </w:r>
    </w:p>
    <w:p w:rsidR="00000000" w:rsidRDefault="00C653B4">
      <w:pPr>
        <w:tabs>
          <w:tab w:val="left" w:pos="1134"/>
        </w:tabs>
        <w:ind w:left="1134" w:right="-1134" w:hanging="1134"/>
      </w:pPr>
      <w:r>
        <w:t>26b</w:t>
      </w:r>
      <w:r>
        <w:tab/>
        <w:t>g</w:t>
      </w:r>
    </w:p>
    <w:p w:rsidR="00000000" w:rsidRDefault="00C653B4">
      <w:pPr>
        <w:tabs>
          <w:tab w:val="left" w:pos="1134"/>
        </w:tabs>
        <w:ind w:left="1134" w:right="-1134" w:hanging="1134"/>
      </w:pPr>
      <w:r>
        <w:t>27</w:t>
      </w:r>
      <w:r>
        <w:tab/>
        <w:t>Abschnitt 1: Entstehung, Entwicklung, Fortbildung \ g) Reformationsjubiläen</w:t>
      </w:r>
    </w:p>
    <w:p w:rsidR="00000000" w:rsidRDefault="00C653B4">
      <w:pPr>
        <w:tabs>
          <w:tab w:val="left" w:pos="1134"/>
        </w:tabs>
        <w:ind w:left="1134" w:right="-1134" w:hanging="1134"/>
      </w:pPr>
      <w:r>
        <w:t>30</w:t>
      </w:r>
      <w:r>
        <w:tab/>
        <w:t>Nr. 37/3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5 A 1 Nr. 37/3</w:t>
      </w:r>
    </w:p>
    <w:p w:rsidR="00000000" w:rsidRDefault="00C653B4">
      <w:pPr>
        <w:tabs>
          <w:tab w:val="left" w:pos="1134"/>
        </w:tabs>
        <w:ind w:left="1134" w:right="-1134" w:hanging="1134"/>
      </w:pPr>
      <w:r>
        <w:t>40</w:t>
      </w:r>
      <w:r>
        <w:tab/>
        <w:t>Feier des Reformationsjubiläums, insbes. die hierbei in der</w:t>
      </w:r>
      <w:r>
        <w:t xml:space="preserve"> </w:t>
      </w:r>
      <w:r>
        <w:rPr>
          <w:vanish/>
        </w:rPr>
        <w:t>o[2{</w:t>
      </w:r>
      <w:r>
        <w:t>Provinz</w:t>
      </w:r>
      <w:r>
        <w:rPr>
          <w:vanish/>
        </w:rPr>
        <w:t>}</w:t>
      </w:r>
      <w:r>
        <w:t xml:space="preserve"> </w:t>
      </w:r>
      <w:r>
        <w:rPr>
          <w:vanish/>
        </w:rPr>
        <w:t>1{</w:t>
      </w:r>
      <w:r>
        <w:t>Starkenburg</w:t>
      </w:r>
      <w:r>
        <w:rPr>
          <w:vanish/>
        </w:rPr>
        <w:t>}]o</w:t>
      </w:r>
      <w:r>
        <w:t xml:space="preserve"> </w:t>
      </w:r>
      <w:r>
        <w:rPr>
          <w:vanish/>
        </w:rPr>
        <w:t>s[2{</w:t>
      </w:r>
      <w:r>
        <w:t>ausgeteilte</w:t>
      </w:r>
      <w:r>
        <w:rPr>
          <w:vanish/>
        </w:rPr>
        <w:t>}</w:t>
      </w:r>
      <w:r>
        <w:t xml:space="preserve">n </w:t>
      </w:r>
      <w:r>
        <w:rPr>
          <w:vanish/>
        </w:rPr>
        <w:t>1{</w:t>
      </w:r>
      <w:r>
        <w:t>Schriften</w:t>
      </w:r>
      <w:r>
        <w:rPr>
          <w:vanish/>
        </w:rPr>
        <w:t>}]s</w:t>
      </w:r>
    </w:p>
    <w:p w:rsidR="00000000" w:rsidRDefault="00C653B4">
      <w:pPr>
        <w:tabs>
          <w:tab w:val="left" w:pos="1134"/>
        </w:tabs>
        <w:ind w:left="1134" w:right="-1134" w:hanging="1134"/>
      </w:pPr>
      <w:r>
        <w:t>43</w:t>
      </w:r>
      <w:r>
        <w:tab/>
        <w:t>1817 - 1821</w:t>
      </w:r>
    </w:p>
    <w:p w:rsidR="00000000" w:rsidRDefault="00C653B4">
      <w:pPr>
        <w:tabs>
          <w:tab w:val="left" w:pos="1134"/>
        </w:tabs>
        <w:ind w:left="1134" w:right="-1134" w:hanging="1134"/>
      </w:pPr>
      <w:r>
        <w:br w:type="page"/>
        <w:t>30</w:t>
      </w:r>
      <w:r>
        <w:tab/>
        <w:t>Nr. 37/4</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5 A 1 Nr. 37/4</w:t>
      </w:r>
    </w:p>
    <w:p w:rsidR="00000000" w:rsidRDefault="00C653B4">
      <w:pPr>
        <w:tabs>
          <w:tab w:val="left" w:pos="1134"/>
        </w:tabs>
        <w:ind w:left="1134" w:right="-1134" w:hanging="1134"/>
      </w:pPr>
      <w:r>
        <w:t>40</w:t>
      </w:r>
      <w:r>
        <w:tab/>
        <w:t xml:space="preserve">Die beim Reformations-Jubiläum 1817 in den Schulen der </w:t>
      </w:r>
      <w:r>
        <w:rPr>
          <w:vanish/>
        </w:rPr>
        <w:t>o[2{</w:t>
      </w:r>
      <w:r>
        <w:t>Provinz</w:t>
      </w:r>
      <w:r>
        <w:rPr>
          <w:vanish/>
        </w:rPr>
        <w:t>}</w:t>
      </w:r>
      <w:r>
        <w:t xml:space="preserve"> </w:t>
      </w:r>
      <w:r>
        <w:rPr>
          <w:vanish/>
        </w:rPr>
        <w:t>1{</w:t>
      </w:r>
      <w:r>
        <w:t>Starkenburg</w:t>
      </w:r>
      <w:r>
        <w:rPr>
          <w:vanish/>
        </w:rPr>
        <w:t>}]o</w:t>
      </w:r>
      <w:r>
        <w:t xml:space="preserve"> </w:t>
      </w:r>
      <w:r>
        <w:rPr>
          <w:vanish/>
        </w:rPr>
        <w:t>s[2{</w:t>
      </w:r>
      <w:r>
        <w:t>verteilte</w:t>
      </w:r>
      <w:r>
        <w:rPr>
          <w:vanish/>
        </w:rPr>
        <w:t>}</w:t>
      </w:r>
      <w:r>
        <w:t xml:space="preserve">n </w:t>
      </w:r>
      <w:r>
        <w:rPr>
          <w:vanish/>
        </w:rPr>
        <w:t>1{</w:t>
      </w:r>
      <w:r>
        <w:t>Schriften</w:t>
      </w:r>
      <w:r>
        <w:rPr>
          <w:vanish/>
        </w:rPr>
        <w:t>}]s</w:t>
      </w:r>
    </w:p>
    <w:p w:rsidR="00000000" w:rsidRDefault="00C653B4">
      <w:pPr>
        <w:tabs>
          <w:tab w:val="left" w:pos="1134"/>
        </w:tabs>
        <w:ind w:left="1134" w:right="-1134" w:hanging="1134"/>
      </w:pPr>
      <w:r>
        <w:t>43</w:t>
      </w:r>
      <w:r>
        <w:tab/>
        <w:t>1819 - 1820</w:t>
      </w:r>
    </w:p>
    <w:p w:rsidR="00000000" w:rsidRDefault="00C653B4">
      <w:pPr>
        <w:tabs>
          <w:tab w:val="left" w:pos="1134"/>
        </w:tabs>
        <w:ind w:left="1134" w:right="-1134" w:hanging="1134"/>
      </w:pPr>
      <w:r>
        <w:br w:type="page"/>
        <w:t>26</w:t>
      </w:r>
      <w:r>
        <w:tab/>
        <w:t>1</w:t>
      </w:r>
    </w:p>
    <w:p w:rsidR="00000000" w:rsidRDefault="00C653B4">
      <w:pPr>
        <w:tabs>
          <w:tab w:val="left" w:pos="1134"/>
        </w:tabs>
        <w:ind w:left="1134" w:right="-1134" w:hanging="1134"/>
      </w:pPr>
      <w:r>
        <w:t>26a</w:t>
      </w:r>
      <w:r>
        <w:tab/>
        <w:t>01</w:t>
      </w:r>
    </w:p>
    <w:p w:rsidR="00000000" w:rsidRDefault="00C653B4">
      <w:pPr>
        <w:tabs>
          <w:tab w:val="left" w:pos="1134"/>
        </w:tabs>
        <w:ind w:left="1134" w:right="-1134" w:hanging="1134"/>
      </w:pPr>
      <w:r>
        <w:t>26b</w:t>
      </w:r>
      <w:r>
        <w:tab/>
        <w:t>k</w:t>
      </w:r>
    </w:p>
    <w:p w:rsidR="00000000" w:rsidRDefault="00C653B4">
      <w:pPr>
        <w:tabs>
          <w:tab w:val="left" w:pos="1134"/>
        </w:tabs>
        <w:ind w:left="1134" w:right="-1134" w:hanging="1134"/>
      </w:pPr>
      <w:r>
        <w:t>27</w:t>
      </w:r>
      <w:r>
        <w:tab/>
        <w:t>Abschnitt 1: Entstehung, Entwicklung, Fortbildung \ k) Schwärmer und Sekten</w:t>
      </w:r>
    </w:p>
    <w:p w:rsidR="00000000" w:rsidRDefault="00C653B4">
      <w:pPr>
        <w:tabs>
          <w:tab w:val="left" w:pos="1134"/>
        </w:tabs>
        <w:ind w:left="1134" w:right="-1134" w:hanging="1134"/>
      </w:pPr>
      <w:r>
        <w:t>30</w:t>
      </w:r>
      <w:r>
        <w:tab/>
        <w:t>Nr. 45/12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5 A 1 Nr. 45/12</w:t>
      </w:r>
    </w:p>
    <w:p w:rsidR="00000000" w:rsidRDefault="00C653B4">
      <w:pPr>
        <w:tabs>
          <w:tab w:val="left" w:pos="1134"/>
        </w:tabs>
        <w:ind w:left="1134" w:right="-1134" w:hanging="1134"/>
      </w:pPr>
      <w:r>
        <w:t>40</w:t>
      </w:r>
      <w:r>
        <w:tab/>
        <w:t xml:space="preserve">Ministerialakten betr. die </w:t>
      </w:r>
      <w:r>
        <w:rPr>
          <w:vanish/>
        </w:rPr>
        <w:t>s[s[2{</w:t>
      </w:r>
      <w:r>
        <w:t>Verbreitung von pietistischen</w:t>
      </w:r>
      <w:r>
        <w:rPr>
          <w:vanish/>
        </w:rPr>
        <w:t>}</w:t>
      </w:r>
      <w:r>
        <w:t xml:space="preserve"> </w:t>
      </w:r>
      <w:r>
        <w:rPr>
          <w:vanish/>
        </w:rPr>
        <w:t>1{</w:t>
      </w:r>
      <w:r>
        <w:t>Flugschriften</w:t>
      </w:r>
      <w:r>
        <w:rPr>
          <w:vanish/>
        </w:rPr>
        <w:t>}]s]s</w:t>
      </w:r>
    </w:p>
    <w:p w:rsidR="00000000" w:rsidRDefault="00C653B4">
      <w:pPr>
        <w:tabs>
          <w:tab w:val="left" w:pos="1134"/>
        </w:tabs>
        <w:ind w:left="1134" w:right="-1134" w:hanging="1134"/>
      </w:pPr>
      <w:r>
        <w:t>43</w:t>
      </w:r>
      <w:r>
        <w:tab/>
        <w:t>1840</w:t>
      </w:r>
    </w:p>
    <w:p w:rsidR="00000000" w:rsidRDefault="00C653B4">
      <w:pPr>
        <w:tabs>
          <w:tab w:val="left" w:pos="1134"/>
        </w:tabs>
        <w:ind w:left="1134" w:right="-1134" w:hanging="1134"/>
      </w:pPr>
      <w:r>
        <w:t>45</w:t>
      </w:r>
      <w:r>
        <w:tab/>
        <w:t>Prov.: Innenministe</w:t>
      </w:r>
      <w:r>
        <w:t>rium</w:t>
      </w:r>
    </w:p>
    <w:p w:rsidR="00000000" w:rsidRDefault="00C653B4">
      <w:pPr>
        <w:tabs>
          <w:tab w:val="left" w:pos="1134"/>
        </w:tabs>
        <w:ind w:left="1134" w:right="-1134" w:hanging="1134"/>
      </w:pPr>
      <w:r>
        <w:br w:type="page"/>
        <w:t>26</w:t>
      </w:r>
      <w:r>
        <w:tab/>
        <w:t>2</w:t>
      </w:r>
    </w:p>
    <w:p w:rsidR="00000000" w:rsidRDefault="00C653B4">
      <w:pPr>
        <w:tabs>
          <w:tab w:val="left" w:pos="1134"/>
        </w:tabs>
        <w:ind w:left="1134" w:right="-1134" w:hanging="1134"/>
      </w:pPr>
      <w:r>
        <w:t>26a</w:t>
      </w:r>
      <w:r>
        <w:tab/>
        <w:t>02</w:t>
      </w:r>
    </w:p>
    <w:p w:rsidR="00000000" w:rsidRDefault="00C653B4">
      <w:pPr>
        <w:tabs>
          <w:tab w:val="left" w:pos="1134"/>
        </w:tabs>
        <w:ind w:left="1134" w:right="-1134" w:hanging="1134"/>
      </w:pPr>
      <w:r>
        <w:t>27</w:t>
      </w:r>
      <w:r>
        <w:tab/>
        <w:t>Abschnitt 2: Kultus und kirchliche Handlungen \ c) Gesangbücher</w:t>
      </w:r>
    </w:p>
    <w:p w:rsidR="00000000" w:rsidRDefault="00C653B4">
      <w:pPr>
        <w:tabs>
          <w:tab w:val="left" w:pos="1134"/>
        </w:tabs>
        <w:ind w:left="1134" w:right="-1134" w:hanging="1134"/>
      </w:pPr>
      <w:r>
        <w:t>30</w:t>
      </w:r>
      <w:r>
        <w:tab/>
        <w:t>Nr. 3/6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5 A 2 Nr. 3/6</w:t>
      </w:r>
    </w:p>
    <w:p w:rsidR="00000000" w:rsidRDefault="00C653B4">
      <w:pPr>
        <w:tabs>
          <w:tab w:val="left" w:pos="1134"/>
        </w:tabs>
        <w:ind w:left="1134" w:right="-1134" w:hanging="1134"/>
      </w:pPr>
      <w:r>
        <w:t>40</w:t>
      </w:r>
      <w:r>
        <w:tab/>
      </w:r>
      <w:r>
        <w:rPr>
          <w:vanish/>
        </w:rPr>
        <w:t>s[2{o[</w:t>
      </w:r>
      <w:r>
        <w:t>Hanau</w:t>
      </w:r>
      <w:r>
        <w:rPr>
          <w:vanish/>
        </w:rPr>
        <w:t>]o</w:t>
      </w:r>
      <w:r>
        <w:t>isches</w:t>
      </w:r>
      <w:r>
        <w:rPr>
          <w:vanish/>
        </w:rPr>
        <w:t>}</w:t>
      </w:r>
      <w:r>
        <w:t xml:space="preserve"> </w:t>
      </w:r>
      <w:r>
        <w:rPr>
          <w:vanish/>
        </w:rPr>
        <w:t>1{</w:t>
      </w:r>
      <w:r>
        <w:t>Gesangbuch</w:t>
      </w:r>
      <w:r>
        <w:rPr>
          <w:vanish/>
        </w:rPr>
        <w:t>}]s</w:t>
      </w:r>
      <w:r>
        <w:t xml:space="preserve">, Verbilligung der neuen Auflage, ferner: Einführung des </w:t>
      </w:r>
      <w:r>
        <w:rPr>
          <w:vanish/>
        </w:rPr>
        <w:t>s[2{o[</w:t>
      </w:r>
      <w:r>
        <w:t>Darmstädter</w:t>
      </w:r>
      <w:r>
        <w:rPr>
          <w:vanish/>
        </w:rPr>
        <w:t>]o}</w:t>
      </w:r>
      <w:r>
        <w:t xml:space="preserve"> </w:t>
      </w:r>
      <w:r>
        <w:rPr>
          <w:vanish/>
        </w:rPr>
        <w:t>1{</w:t>
      </w:r>
      <w:r>
        <w:t>Gesangbuch</w:t>
      </w:r>
      <w:r>
        <w:rPr>
          <w:vanish/>
        </w:rPr>
        <w:t>}]s</w:t>
      </w:r>
      <w:r>
        <w:t>s in den Hanauischen Landen</w:t>
      </w:r>
    </w:p>
    <w:p w:rsidR="00000000" w:rsidRDefault="00C653B4">
      <w:pPr>
        <w:tabs>
          <w:tab w:val="left" w:pos="1134"/>
        </w:tabs>
        <w:ind w:left="1134" w:right="-1134" w:hanging="1134"/>
      </w:pPr>
      <w:r>
        <w:t>43</w:t>
      </w:r>
      <w:r>
        <w:tab/>
        <w:t>1789 - 1801</w:t>
      </w:r>
    </w:p>
    <w:p w:rsidR="00000000" w:rsidRDefault="00C653B4">
      <w:pPr>
        <w:tabs>
          <w:tab w:val="left" w:pos="1134"/>
        </w:tabs>
        <w:ind w:left="1134" w:right="-1134" w:hanging="1134"/>
      </w:pPr>
      <w:r>
        <w:br w:type="page"/>
        <w:t>30</w:t>
      </w:r>
      <w:r>
        <w:tab/>
        <w:t>Nr. 3/7</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5 A 2 Nr. 3/7</w:t>
      </w:r>
    </w:p>
    <w:p w:rsidR="00000000" w:rsidRDefault="00C653B4">
      <w:pPr>
        <w:tabs>
          <w:tab w:val="left" w:pos="1134"/>
        </w:tabs>
        <w:ind w:left="1134" w:right="-1134" w:hanging="1134"/>
      </w:pPr>
      <w:r>
        <w:t>40</w:t>
      </w:r>
      <w:r>
        <w:tab/>
      </w:r>
      <w:r>
        <w:rPr>
          <w:vanish/>
        </w:rPr>
        <w:t>s[</w:t>
      </w:r>
      <w:r>
        <w:t xml:space="preserve">Anschaffung der zu dem eingeführten </w:t>
      </w:r>
      <w:r>
        <w:rPr>
          <w:vanish/>
        </w:rPr>
        <w:t>s[2{o[</w:t>
      </w:r>
      <w:r>
        <w:t>Darmstädtischen</w:t>
      </w:r>
      <w:r>
        <w:rPr>
          <w:vanish/>
        </w:rPr>
        <w:t>]o}</w:t>
      </w:r>
      <w:r>
        <w:t xml:space="preserve"> </w:t>
      </w:r>
      <w:r>
        <w:rPr>
          <w:vanish/>
        </w:rPr>
        <w:t>1{</w:t>
      </w:r>
      <w:r>
        <w:t>Gesangbuch</w:t>
      </w:r>
      <w:r>
        <w:rPr>
          <w:vanish/>
        </w:rPr>
        <w:t>}]s</w:t>
      </w:r>
      <w:r>
        <w:t xml:space="preserve"> erforderlichen Liedertafeln</w:t>
      </w:r>
      <w:r>
        <w:rPr>
          <w:vanish/>
        </w:rPr>
        <w:t>]s</w:t>
      </w:r>
      <w:r>
        <w:t xml:space="preserve"> und deren Bezahlung aus dem Almosen</w:t>
      </w:r>
    </w:p>
    <w:p w:rsidR="00000000" w:rsidRDefault="00C653B4">
      <w:pPr>
        <w:tabs>
          <w:tab w:val="left" w:pos="1134"/>
        </w:tabs>
        <w:ind w:left="1134" w:right="-1134" w:hanging="1134"/>
      </w:pPr>
      <w:r>
        <w:t>43</w:t>
      </w:r>
      <w:r>
        <w:tab/>
        <w:t>1802</w:t>
      </w:r>
    </w:p>
    <w:p w:rsidR="00000000" w:rsidRDefault="00C653B4">
      <w:pPr>
        <w:tabs>
          <w:tab w:val="left" w:pos="1134"/>
        </w:tabs>
        <w:ind w:left="1134" w:right="-1134" w:hanging="1134"/>
      </w:pPr>
      <w:r>
        <w:br w:type="page"/>
        <w:t>30</w:t>
      </w:r>
      <w:r>
        <w:tab/>
        <w:t>Nr. 3/8</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E 5 A 2 Nr. 3/8</w:t>
      </w:r>
    </w:p>
    <w:p w:rsidR="00000000" w:rsidRDefault="00C653B4">
      <w:pPr>
        <w:tabs>
          <w:tab w:val="left" w:pos="1134"/>
        </w:tabs>
        <w:ind w:left="1134" w:right="-1134" w:hanging="1134"/>
      </w:pPr>
      <w:r>
        <w:t>40</w:t>
      </w:r>
      <w:r>
        <w:tab/>
        <w:t xml:space="preserve">Bearbeitung eines neuen </w:t>
      </w:r>
      <w:r>
        <w:rPr>
          <w:vanish/>
        </w:rPr>
        <w:t>s[</w:t>
      </w:r>
      <w:r>
        <w:t>Gesangbuch</w:t>
      </w:r>
      <w:r>
        <w:rPr>
          <w:vanish/>
        </w:rPr>
        <w:t>]s</w:t>
      </w:r>
      <w:r>
        <w:t xml:space="preserve">s für die Bergkirche zu Itter; desgl. Gesuch des </w:t>
      </w:r>
      <w:r>
        <w:rPr>
          <w:vanish/>
        </w:rPr>
        <w:t>p[5{s[</w:t>
      </w:r>
      <w:r>
        <w:t>Buchhändler</w:t>
      </w:r>
      <w:r>
        <w:rPr>
          <w:vanish/>
        </w:rPr>
        <w:t>]s}</w:t>
      </w:r>
      <w:r>
        <w:t xml:space="preserve">s </w:t>
      </w:r>
      <w:r>
        <w:rPr>
          <w:vanish/>
        </w:rPr>
        <w:t>1{</w:t>
      </w:r>
      <w:r>
        <w:t>Heyer</w:t>
      </w:r>
      <w:r>
        <w:rPr>
          <w:vanish/>
        </w:rPr>
        <w:t>}</w:t>
      </w:r>
      <w:r>
        <w:t xml:space="preserve"> in </w:t>
      </w:r>
      <w:r>
        <w:rPr>
          <w:vanish/>
        </w:rPr>
        <w:t>6{o[</w:t>
      </w:r>
      <w:r>
        <w:t>Giessen</w:t>
      </w:r>
      <w:r>
        <w:rPr>
          <w:vanish/>
        </w:rPr>
        <w:t>]o}]p</w:t>
      </w:r>
      <w:r>
        <w:t xml:space="preserve"> betr. Einführung des </w:t>
      </w:r>
      <w:r>
        <w:rPr>
          <w:vanish/>
        </w:rPr>
        <w:t>s[2{o[</w:t>
      </w:r>
      <w:r>
        <w:t>Solms-Braunfelsischen</w:t>
      </w:r>
      <w:r>
        <w:rPr>
          <w:vanish/>
        </w:rPr>
        <w:t>]o}</w:t>
      </w:r>
      <w:r>
        <w:t xml:space="preserve"> </w:t>
      </w:r>
      <w:r>
        <w:rPr>
          <w:vanish/>
        </w:rPr>
        <w:t>1{</w:t>
      </w:r>
      <w:r>
        <w:t>Gesangbuch</w:t>
      </w:r>
      <w:r>
        <w:rPr>
          <w:vanish/>
        </w:rPr>
        <w:t>}]s</w:t>
      </w:r>
      <w:r>
        <w:t xml:space="preserve">s im </w:t>
      </w:r>
      <w:r>
        <w:rPr>
          <w:vanish/>
        </w:rPr>
        <w:t>o[2{</w:t>
      </w:r>
      <w:r>
        <w:t>Bergamt</w:t>
      </w:r>
      <w:r>
        <w:rPr>
          <w:vanish/>
        </w:rPr>
        <w:t>}</w:t>
      </w:r>
      <w:r>
        <w:t xml:space="preserve"> </w:t>
      </w:r>
      <w:r>
        <w:rPr>
          <w:vanish/>
        </w:rPr>
        <w:t>1{</w:t>
      </w:r>
      <w:r>
        <w:t>Itter</w:t>
      </w:r>
      <w:r>
        <w:rPr>
          <w:vanish/>
        </w:rPr>
        <w:t>}]o</w:t>
      </w:r>
    </w:p>
    <w:p w:rsidR="00000000" w:rsidRDefault="00C653B4">
      <w:pPr>
        <w:tabs>
          <w:tab w:val="left" w:pos="1134"/>
        </w:tabs>
        <w:ind w:left="1134" w:right="-1134" w:hanging="1134"/>
      </w:pPr>
      <w:r>
        <w:t>43</w:t>
      </w:r>
      <w:r>
        <w:tab/>
        <w:t>1835 - 1839</w:t>
      </w:r>
    </w:p>
    <w:p w:rsidR="00000000" w:rsidRDefault="00C653B4">
      <w:pPr>
        <w:tabs>
          <w:tab w:val="left" w:pos="1134"/>
        </w:tabs>
        <w:ind w:left="1134" w:right="-1134" w:hanging="1134"/>
      </w:pPr>
      <w:r>
        <w:br w:type="page"/>
        <w:t>30</w:t>
      </w:r>
      <w:r>
        <w:tab/>
        <w:t>Nr. 3/9</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E 5 A 2 Nr. 3/9</w:t>
      </w:r>
    </w:p>
    <w:p w:rsidR="00000000" w:rsidRDefault="00C653B4">
      <w:pPr>
        <w:tabs>
          <w:tab w:val="left" w:pos="1134"/>
        </w:tabs>
        <w:ind w:left="1134" w:right="-1134" w:hanging="1134"/>
      </w:pPr>
      <w:r>
        <w:t>40</w:t>
      </w:r>
      <w:r>
        <w:tab/>
        <w:t xml:space="preserve">Neuauflage des </w:t>
      </w:r>
      <w:r>
        <w:rPr>
          <w:vanish/>
        </w:rPr>
        <w:t>s[2{o[</w:t>
      </w:r>
      <w:r>
        <w:t>Schlitzischen</w:t>
      </w:r>
      <w:r>
        <w:rPr>
          <w:vanish/>
        </w:rPr>
        <w:t>]o}</w:t>
      </w:r>
      <w:r>
        <w:t xml:space="preserve"> </w:t>
      </w:r>
      <w:r>
        <w:rPr>
          <w:vanish/>
        </w:rPr>
        <w:t>1{</w:t>
      </w:r>
      <w:r>
        <w:t>Gesangbuch</w:t>
      </w:r>
      <w:r>
        <w:rPr>
          <w:vanish/>
        </w:rPr>
        <w:t>}]s</w:t>
      </w:r>
      <w:r>
        <w:t>s</w:t>
      </w:r>
    </w:p>
    <w:p w:rsidR="00000000" w:rsidRDefault="00C653B4">
      <w:pPr>
        <w:tabs>
          <w:tab w:val="left" w:pos="1134"/>
        </w:tabs>
        <w:ind w:left="1134" w:right="-1134" w:hanging="1134"/>
      </w:pPr>
      <w:r>
        <w:t>43</w:t>
      </w:r>
      <w:r>
        <w:tab/>
        <w:t>1811</w:t>
      </w:r>
    </w:p>
    <w:p w:rsidR="00000000" w:rsidRDefault="00C653B4">
      <w:pPr>
        <w:tabs>
          <w:tab w:val="left" w:pos="1134"/>
        </w:tabs>
        <w:ind w:left="1134" w:right="-1134" w:hanging="1134"/>
      </w:pPr>
      <w:r>
        <w:br w:type="page"/>
        <w:t>30</w:t>
      </w:r>
      <w:r>
        <w:tab/>
        <w:t>Nr. 3/10</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E 5 A 2 Nr. 3/10</w:t>
      </w:r>
    </w:p>
    <w:p w:rsidR="00000000" w:rsidRDefault="00C653B4">
      <w:pPr>
        <w:tabs>
          <w:tab w:val="left" w:pos="1134"/>
        </w:tabs>
        <w:ind w:left="1134" w:right="-1134" w:hanging="1134"/>
      </w:pPr>
      <w:r>
        <w:t>40</w:t>
      </w:r>
      <w:r>
        <w:tab/>
        <w:t xml:space="preserve">Einführung des neuen </w:t>
      </w:r>
      <w:r>
        <w:rPr>
          <w:vanish/>
        </w:rPr>
        <w:t>s[2{o[</w:t>
      </w:r>
      <w:r>
        <w:t>Hess.</w:t>
      </w:r>
      <w:r>
        <w:rPr>
          <w:vanish/>
        </w:rPr>
        <w:t>]o}</w:t>
      </w:r>
      <w:r>
        <w:t xml:space="preserve"> </w:t>
      </w:r>
      <w:r>
        <w:rPr>
          <w:vanish/>
        </w:rPr>
        <w:t>1{</w:t>
      </w:r>
      <w:r>
        <w:t>Gesangbuch</w:t>
      </w:r>
      <w:r>
        <w:rPr>
          <w:vanish/>
        </w:rPr>
        <w:t>}]s</w:t>
      </w:r>
      <w:r>
        <w:t xml:space="preserve">s in den Ämtern </w:t>
      </w:r>
      <w:r>
        <w:rPr>
          <w:vanish/>
        </w:rPr>
        <w:t>o[</w:t>
      </w:r>
      <w:r>
        <w:t>Hungen</w:t>
      </w:r>
      <w:r>
        <w:rPr>
          <w:vanish/>
        </w:rPr>
        <w:t>&lt;, Amt&gt;]o</w:t>
      </w:r>
      <w:r>
        <w:t xml:space="preserve"> und </w:t>
      </w:r>
      <w:r>
        <w:rPr>
          <w:vanish/>
        </w:rPr>
        <w:t>o[</w:t>
      </w:r>
      <w:r>
        <w:t>Gambach</w:t>
      </w:r>
      <w:r>
        <w:rPr>
          <w:vanish/>
        </w:rPr>
        <w:t>&lt;, Amt&gt;]o</w:t>
      </w:r>
    </w:p>
    <w:p w:rsidR="00000000" w:rsidRDefault="00C653B4">
      <w:pPr>
        <w:tabs>
          <w:tab w:val="left" w:pos="1134"/>
        </w:tabs>
        <w:ind w:left="1134" w:right="-1134" w:hanging="1134"/>
      </w:pPr>
      <w:r>
        <w:t>43</w:t>
      </w:r>
      <w:r>
        <w:tab/>
        <w:t>1813 - 1829</w:t>
      </w:r>
    </w:p>
    <w:p w:rsidR="00000000" w:rsidRDefault="00C653B4">
      <w:pPr>
        <w:tabs>
          <w:tab w:val="left" w:pos="1134"/>
        </w:tabs>
        <w:ind w:left="1134" w:right="-1134" w:hanging="1134"/>
      </w:pPr>
      <w:r>
        <w:br w:type="page"/>
        <w:t>30</w:t>
      </w:r>
      <w:r>
        <w:tab/>
        <w:t>Nr. 3/11</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E 5 A 2 Nr. 3/11</w:t>
      </w:r>
    </w:p>
    <w:p w:rsidR="00000000" w:rsidRDefault="00C653B4">
      <w:pPr>
        <w:tabs>
          <w:tab w:val="left" w:pos="1134"/>
        </w:tabs>
        <w:ind w:left="1134" w:right="-1134" w:hanging="1134"/>
      </w:pPr>
      <w:r>
        <w:t>40</w:t>
      </w:r>
      <w:r>
        <w:tab/>
      </w:r>
      <w:r>
        <w:rPr>
          <w:vanish/>
        </w:rPr>
        <w:t>s[2{</w:t>
      </w:r>
      <w:r>
        <w:t>Mangel an neuen</w:t>
      </w:r>
      <w:r>
        <w:rPr>
          <w:vanish/>
        </w:rPr>
        <w:t>}</w:t>
      </w:r>
      <w:r>
        <w:t xml:space="preserve"> </w:t>
      </w:r>
      <w:r>
        <w:rPr>
          <w:vanish/>
        </w:rPr>
        <w:t>1{</w:t>
      </w:r>
      <w:r>
        <w:t>Landesgesangbücher</w:t>
      </w:r>
      <w:r>
        <w:rPr>
          <w:vanish/>
        </w:rPr>
        <w:t>}]s</w:t>
      </w:r>
      <w:r>
        <w:t xml:space="preserve">n zu </w:t>
      </w:r>
      <w:r>
        <w:rPr>
          <w:vanish/>
        </w:rPr>
        <w:t>o[</w:t>
      </w:r>
      <w:r>
        <w:t>Ober-Ramstadt</w:t>
      </w:r>
      <w:r>
        <w:rPr>
          <w:vanish/>
        </w:rPr>
        <w:t>]o</w:t>
      </w:r>
    </w:p>
    <w:p w:rsidR="00000000" w:rsidRDefault="00C653B4">
      <w:pPr>
        <w:tabs>
          <w:tab w:val="left" w:pos="1134"/>
        </w:tabs>
        <w:ind w:left="1134" w:right="-1134" w:hanging="1134"/>
      </w:pPr>
      <w:r>
        <w:t>43</w:t>
      </w:r>
      <w:r>
        <w:tab/>
        <w:t>1824</w:t>
      </w:r>
    </w:p>
    <w:p w:rsidR="00000000" w:rsidRDefault="00C653B4">
      <w:pPr>
        <w:tabs>
          <w:tab w:val="left" w:pos="1134"/>
        </w:tabs>
        <w:ind w:left="1134" w:right="-1134" w:hanging="1134"/>
      </w:pPr>
      <w:r>
        <w:br w:type="page"/>
        <w:t>30</w:t>
      </w:r>
      <w:r>
        <w:tab/>
        <w:t>Nr. 3/12</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E 5 A 2 Nr. 3/12</w:t>
      </w:r>
    </w:p>
    <w:p w:rsidR="00000000" w:rsidRDefault="00C653B4">
      <w:pPr>
        <w:tabs>
          <w:tab w:val="left" w:pos="1134"/>
        </w:tabs>
        <w:ind w:left="1134" w:right="-1134" w:hanging="1134"/>
      </w:pPr>
      <w:r>
        <w:t>40</w:t>
      </w:r>
      <w:r>
        <w:tab/>
        <w:t xml:space="preserve">Verwilligung aus dem Kirchen-Kasten zu </w:t>
      </w:r>
      <w:r>
        <w:rPr>
          <w:vanish/>
        </w:rPr>
        <w:t>o[</w:t>
      </w:r>
      <w:r>
        <w:t>Effolderbach</w:t>
      </w:r>
      <w:r>
        <w:rPr>
          <w:vanish/>
        </w:rPr>
        <w:t>]o</w:t>
      </w:r>
      <w:r>
        <w:t xml:space="preserve"> zur </w:t>
      </w:r>
      <w:r>
        <w:rPr>
          <w:vanish/>
        </w:rPr>
        <w:t>s[s[2{</w:t>
      </w:r>
      <w:r>
        <w:t>Anschaffung neuer</w:t>
      </w:r>
      <w:r>
        <w:rPr>
          <w:vanish/>
        </w:rPr>
        <w:t>}</w:t>
      </w:r>
      <w:r>
        <w:t xml:space="preserve"> </w:t>
      </w:r>
      <w:r>
        <w:rPr>
          <w:vanish/>
        </w:rPr>
        <w:t>1{</w:t>
      </w:r>
      <w:r>
        <w:t>Gesangbücher für bedürftige Familien</w:t>
      </w:r>
      <w:r>
        <w:rPr>
          <w:vanish/>
        </w:rPr>
        <w:t>}]s]s</w:t>
      </w:r>
    </w:p>
    <w:p w:rsidR="00000000" w:rsidRDefault="00C653B4">
      <w:pPr>
        <w:tabs>
          <w:tab w:val="left" w:pos="1134"/>
        </w:tabs>
        <w:ind w:left="1134" w:right="-1134" w:hanging="1134"/>
      </w:pPr>
      <w:r>
        <w:t>43</w:t>
      </w:r>
      <w:r>
        <w:tab/>
        <w:t>1825</w:t>
      </w:r>
    </w:p>
    <w:p w:rsidR="00000000" w:rsidRDefault="00C653B4">
      <w:pPr>
        <w:tabs>
          <w:tab w:val="left" w:pos="1134"/>
        </w:tabs>
        <w:ind w:left="1134" w:right="-1134" w:hanging="1134"/>
      </w:pPr>
      <w:r>
        <w:br w:type="page"/>
        <w:t>30</w:t>
      </w:r>
      <w:r>
        <w:tab/>
        <w:t>Nr. 3/13</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E 5 A 2 Nr. 3/13</w:t>
      </w:r>
    </w:p>
    <w:p w:rsidR="00000000" w:rsidRDefault="00C653B4">
      <w:pPr>
        <w:tabs>
          <w:tab w:val="left" w:pos="1134"/>
        </w:tabs>
        <w:ind w:left="1134" w:right="-1134" w:hanging="1134"/>
      </w:pPr>
      <w:r>
        <w:t>40</w:t>
      </w:r>
      <w:r>
        <w:tab/>
        <w:t xml:space="preserve">Einführung des neuen </w:t>
      </w:r>
      <w:r>
        <w:rPr>
          <w:vanish/>
        </w:rPr>
        <w:t>s[2{</w:t>
      </w:r>
      <w:r>
        <w:t>evangelischen</w:t>
      </w:r>
      <w:r>
        <w:rPr>
          <w:vanish/>
        </w:rPr>
        <w:t>}</w:t>
      </w:r>
      <w:r>
        <w:t xml:space="preserve"> </w:t>
      </w:r>
      <w:r>
        <w:rPr>
          <w:vanish/>
        </w:rPr>
        <w:t>1{</w:t>
      </w:r>
      <w:r>
        <w:t>Gesangbuch</w:t>
      </w:r>
      <w:r>
        <w:rPr>
          <w:vanish/>
        </w:rPr>
        <w:t>}]s</w:t>
      </w:r>
      <w:r>
        <w:t xml:space="preserve">s in den Gemeinden </w:t>
      </w:r>
      <w:r>
        <w:rPr>
          <w:vanish/>
        </w:rPr>
        <w:t>o[</w:t>
      </w:r>
      <w:r>
        <w:t>Hofheim</w:t>
      </w:r>
      <w:r>
        <w:rPr>
          <w:vanish/>
        </w:rPr>
        <w:t>]o</w:t>
      </w:r>
      <w:r>
        <w:t xml:space="preserve"> und </w:t>
      </w:r>
      <w:r>
        <w:rPr>
          <w:vanish/>
        </w:rPr>
        <w:t>o[</w:t>
      </w:r>
      <w:r>
        <w:t>Nordheim</w:t>
      </w:r>
      <w:r>
        <w:rPr>
          <w:vanish/>
        </w:rPr>
        <w:t>]o</w:t>
      </w:r>
    </w:p>
    <w:p w:rsidR="00000000" w:rsidRDefault="00C653B4">
      <w:pPr>
        <w:tabs>
          <w:tab w:val="left" w:pos="1134"/>
        </w:tabs>
        <w:ind w:left="1134" w:right="-1134" w:hanging="1134"/>
      </w:pPr>
      <w:r>
        <w:t>43</w:t>
      </w:r>
      <w:r>
        <w:tab/>
        <w:t>1828 - 1829</w:t>
      </w:r>
    </w:p>
    <w:p w:rsidR="00000000" w:rsidRDefault="00C653B4">
      <w:pPr>
        <w:tabs>
          <w:tab w:val="left" w:pos="1134"/>
        </w:tabs>
        <w:ind w:left="1134" w:right="-1134" w:hanging="1134"/>
      </w:pPr>
      <w:r>
        <w:br w:type="page"/>
        <w:t>30</w:t>
      </w:r>
      <w:r>
        <w:tab/>
        <w:t>Nr. 3/14</w:t>
      </w:r>
    </w:p>
    <w:p w:rsidR="00000000" w:rsidRDefault="00C653B4">
      <w:pPr>
        <w:tabs>
          <w:tab w:val="left" w:pos="1134"/>
        </w:tabs>
        <w:ind w:left="1134" w:right="-1134" w:hanging="1134"/>
      </w:pPr>
      <w:r>
        <w:t>30a</w:t>
      </w:r>
      <w:r>
        <w:tab/>
        <w:t>0</w:t>
      </w:r>
      <w:r>
        <w:t>9</w:t>
      </w:r>
    </w:p>
    <w:p w:rsidR="00000000" w:rsidRDefault="00C653B4">
      <w:pPr>
        <w:tabs>
          <w:tab w:val="left" w:pos="1134"/>
        </w:tabs>
        <w:ind w:left="1134" w:right="-1134" w:hanging="1134"/>
      </w:pPr>
      <w:r>
        <w:t>30z</w:t>
      </w:r>
      <w:r>
        <w:tab/>
        <w:t>E 5 A 2 Nr. 3/14</w:t>
      </w:r>
    </w:p>
    <w:p w:rsidR="00000000" w:rsidRDefault="00C653B4">
      <w:pPr>
        <w:tabs>
          <w:tab w:val="left" w:pos="1134"/>
        </w:tabs>
        <w:ind w:left="1134" w:right="-1134" w:hanging="1134"/>
      </w:pPr>
      <w:r>
        <w:t>40</w:t>
      </w:r>
      <w:r>
        <w:tab/>
        <w:t xml:space="preserve">Einführung des neuen </w:t>
      </w:r>
      <w:r>
        <w:rPr>
          <w:vanish/>
        </w:rPr>
        <w:t>s[2{</w:t>
      </w:r>
      <w:r>
        <w:t>evangelischen</w:t>
      </w:r>
      <w:r>
        <w:rPr>
          <w:vanish/>
        </w:rPr>
        <w:t>}</w:t>
      </w:r>
      <w:r>
        <w:t xml:space="preserve"> </w:t>
      </w:r>
      <w:r>
        <w:rPr>
          <w:vanish/>
        </w:rPr>
        <w:t>1{</w:t>
      </w:r>
      <w:r>
        <w:t>Landes-Gesangbuch</w:t>
      </w:r>
      <w:r>
        <w:rPr>
          <w:vanish/>
        </w:rPr>
        <w:t>}]s</w:t>
      </w:r>
      <w:r>
        <w:t xml:space="preserve">s in den protestantischen Kirchengemeinden zu </w:t>
      </w:r>
      <w:r>
        <w:rPr>
          <w:vanish/>
        </w:rPr>
        <w:t>o[</w:t>
      </w:r>
      <w:r>
        <w:t>Semd</w:t>
      </w:r>
      <w:r>
        <w:rPr>
          <w:vanish/>
        </w:rPr>
        <w:t>]o</w:t>
      </w:r>
    </w:p>
    <w:p w:rsidR="00000000" w:rsidRDefault="00C653B4">
      <w:pPr>
        <w:tabs>
          <w:tab w:val="left" w:pos="1134"/>
        </w:tabs>
        <w:ind w:left="1134" w:right="-1134" w:hanging="1134"/>
      </w:pPr>
      <w:r>
        <w:t>43</w:t>
      </w:r>
      <w:r>
        <w:tab/>
        <w:t>1829</w:t>
      </w:r>
    </w:p>
    <w:p w:rsidR="00000000" w:rsidRDefault="00C653B4">
      <w:pPr>
        <w:tabs>
          <w:tab w:val="left" w:pos="1134"/>
        </w:tabs>
        <w:ind w:left="1134" w:right="-1134" w:hanging="1134"/>
      </w:pPr>
      <w:r>
        <w:br w:type="page"/>
        <w:t>30</w:t>
      </w:r>
      <w:r>
        <w:tab/>
        <w:t>Nr. 3/15</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E 5 A 2 Nr. 3/15</w:t>
      </w:r>
    </w:p>
    <w:p w:rsidR="00000000" w:rsidRDefault="00C653B4">
      <w:pPr>
        <w:tabs>
          <w:tab w:val="left" w:pos="1134"/>
        </w:tabs>
        <w:ind w:left="1134" w:right="-1134" w:hanging="1134"/>
      </w:pPr>
      <w:r>
        <w:t>40</w:t>
      </w:r>
      <w:r>
        <w:tab/>
        <w:t xml:space="preserve">Einführung des neuen </w:t>
      </w:r>
      <w:r>
        <w:rPr>
          <w:vanish/>
        </w:rPr>
        <w:t>s[</w:t>
      </w:r>
      <w:r>
        <w:t>Gesangbuch</w:t>
      </w:r>
      <w:r>
        <w:rPr>
          <w:vanish/>
        </w:rPr>
        <w:t>]s</w:t>
      </w:r>
      <w:r>
        <w:t xml:space="preserve">s in </w:t>
      </w:r>
      <w:r>
        <w:rPr>
          <w:vanish/>
        </w:rPr>
        <w:t>o[</w:t>
      </w:r>
      <w:r>
        <w:t>Güttersbach</w:t>
      </w:r>
      <w:r>
        <w:rPr>
          <w:vanish/>
        </w:rPr>
        <w:t>]o</w:t>
      </w:r>
    </w:p>
    <w:p w:rsidR="00000000" w:rsidRDefault="00C653B4">
      <w:pPr>
        <w:tabs>
          <w:tab w:val="left" w:pos="1134"/>
        </w:tabs>
        <w:ind w:left="1134" w:right="-1134" w:hanging="1134"/>
      </w:pPr>
      <w:r>
        <w:t>43</w:t>
      </w:r>
      <w:r>
        <w:tab/>
        <w:t>1830</w:t>
      </w:r>
    </w:p>
    <w:p w:rsidR="00000000" w:rsidRDefault="00C653B4">
      <w:pPr>
        <w:tabs>
          <w:tab w:val="left" w:pos="1134"/>
        </w:tabs>
        <w:ind w:left="1134" w:right="-1134" w:hanging="1134"/>
      </w:pPr>
      <w:r>
        <w:br w:type="page"/>
        <w:t>30</w:t>
      </w:r>
      <w:r>
        <w:tab/>
        <w:t>Nr. 3/16</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E 5 A 2 Nr. 3/16</w:t>
      </w:r>
    </w:p>
    <w:p w:rsidR="00000000" w:rsidRDefault="00C653B4">
      <w:pPr>
        <w:tabs>
          <w:tab w:val="left" w:pos="1134"/>
        </w:tabs>
        <w:ind w:left="1134" w:right="-1134" w:hanging="1134"/>
      </w:pPr>
      <w:r>
        <w:t>40</w:t>
      </w:r>
      <w:r>
        <w:tab/>
        <w:t xml:space="preserve">Einführung des neuen </w:t>
      </w:r>
      <w:r>
        <w:rPr>
          <w:vanish/>
        </w:rPr>
        <w:t>s[2{o[</w:t>
      </w:r>
      <w:r>
        <w:t>Darmstädter</w:t>
      </w:r>
      <w:r>
        <w:rPr>
          <w:vanish/>
        </w:rPr>
        <w:t>]o}</w:t>
      </w:r>
      <w:r>
        <w:t xml:space="preserve"> </w:t>
      </w:r>
      <w:r>
        <w:rPr>
          <w:vanish/>
        </w:rPr>
        <w:t>1{</w:t>
      </w:r>
      <w:r>
        <w:t>Gesangbuch</w:t>
      </w:r>
      <w:r>
        <w:rPr>
          <w:vanish/>
        </w:rPr>
        <w:t>}]s</w:t>
      </w:r>
      <w:r>
        <w:t xml:space="preserve">s in der Gemeinde </w:t>
      </w:r>
      <w:r>
        <w:rPr>
          <w:vanish/>
        </w:rPr>
        <w:t>o[</w:t>
      </w:r>
      <w:r>
        <w:t>Sprendlingen (Rheinh.)</w:t>
      </w:r>
      <w:r>
        <w:rPr>
          <w:vanish/>
        </w:rPr>
        <w:t>]o</w:t>
      </w:r>
    </w:p>
    <w:p w:rsidR="00000000" w:rsidRDefault="00C653B4">
      <w:pPr>
        <w:tabs>
          <w:tab w:val="left" w:pos="1134"/>
        </w:tabs>
        <w:ind w:left="1134" w:right="-1134" w:hanging="1134"/>
      </w:pPr>
      <w:r>
        <w:t>43</w:t>
      </w:r>
      <w:r>
        <w:tab/>
        <w:t>1830 - 1834</w:t>
      </w:r>
    </w:p>
    <w:p w:rsidR="00000000" w:rsidRDefault="00C653B4">
      <w:pPr>
        <w:tabs>
          <w:tab w:val="left" w:pos="1134"/>
        </w:tabs>
        <w:ind w:left="1134" w:right="-1134" w:hanging="1134"/>
      </w:pPr>
      <w:r>
        <w:br w:type="page"/>
        <w:t>30</w:t>
      </w:r>
      <w:r>
        <w:tab/>
        <w:t>Nr. 3/17</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E 5 A 2 Nr. 3/17</w:t>
      </w:r>
    </w:p>
    <w:p w:rsidR="00000000" w:rsidRDefault="00C653B4">
      <w:pPr>
        <w:tabs>
          <w:tab w:val="left" w:pos="1134"/>
        </w:tabs>
        <w:ind w:left="1134" w:right="-1134" w:hanging="1134"/>
      </w:pPr>
      <w:r>
        <w:t>40</w:t>
      </w:r>
      <w:r>
        <w:tab/>
        <w:t xml:space="preserve">Bitte des Kirchenvorstandes zu </w:t>
      </w:r>
      <w:r>
        <w:rPr>
          <w:vanish/>
        </w:rPr>
        <w:t>o[</w:t>
      </w:r>
      <w:r>
        <w:t>Geinsheim</w:t>
      </w:r>
      <w:r>
        <w:rPr>
          <w:vanish/>
        </w:rPr>
        <w:t>]o</w:t>
      </w:r>
      <w:r>
        <w:t xml:space="preserve"> um </w:t>
      </w:r>
      <w:r>
        <w:t xml:space="preserve">Bewilligung der zur </w:t>
      </w:r>
      <w:r>
        <w:rPr>
          <w:vanish/>
        </w:rPr>
        <w:t>s[s[2{</w:t>
      </w:r>
      <w:r>
        <w:t>Anschaffung des neuen</w:t>
      </w:r>
      <w:r>
        <w:rPr>
          <w:vanish/>
        </w:rPr>
        <w:t>}</w:t>
      </w:r>
      <w:r>
        <w:t xml:space="preserve"> </w:t>
      </w:r>
      <w:r>
        <w:rPr>
          <w:vanish/>
        </w:rPr>
        <w:t>1{</w:t>
      </w:r>
      <w:r>
        <w:t>Gesangbuch</w:t>
      </w:r>
      <w:r>
        <w:rPr>
          <w:vanish/>
        </w:rPr>
        <w:t>}]s</w:t>
      </w:r>
      <w:r>
        <w:t>s</w:t>
      </w:r>
      <w:r>
        <w:rPr>
          <w:vanish/>
        </w:rPr>
        <w:t>]s</w:t>
      </w:r>
      <w:r>
        <w:t xml:space="preserve"> für die Armen erforderlichen Summe aus dem Kirchenkasten</w:t>
      </w:r>
    </w:p>
    <w:p w:rsidR="00000000" w:rsidRDefault="00C653B4">
      <w:pPr>
        <w:tabs>
          <w:tab w:val="left" w:pos="1134"/>
        </w:tabs>
        <w:ind w:left="1134" w:right="-1134" w:hanging="1134"/>
      </w:pPr>
      <w:r>
        <w:t>43</w:t>
      </w:r>
      <w:r>
        <w:tab/>
        <w:t>1831</w:t>
      </w:r>
    </w:p>
    <w:p w:rsidR="00000000" w:rsidRDefault="00C653B4">
      <w:pPr>
        <w:tabs>
          <w:tab w:val="left" w:pos="1134"/>
        </w:tabs>
        <w:ind w:left="1134" w:right="-1134" w:hanging="1134"/>
      </w:pPr>
      <w:r>
        <w:br w:type="page"/>
        <w:t>30</w:t>
      </w:r>
      <w:r>
        <w:tab/>
        <w:t>Nr. 3/18</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E 5 A 2 Nr. 3/18</w:t>
      </w:r>
    </w:p>
    <w:p w:rsidR="00000000" w:rsidRDefault="00C653B4">
      <w:pPr>
        <w:tabs>
          <w:tab w:val="left" w:pos="1134"/>
        </w:tabs>
        <w:ind w:left="1134" w:right="-1134" w:hanging="1134"/>
      </w:pPr>
      <w:r>
        <w:t>40</w:t>
      </w:r>
      <w:r>
        <w:tab/>
        <w:t xml:space="preserve">Allmähliche Einführung des allgemeinen </w:t>
      </w:r>
      <w:r>
        <w:rPr>
          <w:vanish/>
        </w:rPr>
        <w:t>s[2{</w:t>
      </w:r>
      <w:r>
        <w:t>evangelischen</w:t>
      </w:r>
      <w:r>
        <w:rPr>
          <w:vanish/>
        </w:rPr>
        <w:t>}</w:t>
      </w:r>
      <w:r>
        <w:t xml:space="preserve"> </w:t>
      </w:r>
      <w:r>
        <w:rPr>
          <w:vanish/>
        </w:rPr>
        <w:t>1{</w:t>
      </w:r>
      <w:r>
        <w:t>Landesgesangbuch</w:t>
      </w:r>
      <w:r>
        <w:rPr>
          <w:vanish/>
        </w:rPr>
        <w:t>}]s</w:t>
      </w:r>
      <w:r>
        <w:t xml:space="preserve">s in </w:t>
      </w:r>
      <w:r>
        <w:rPr>
          <w:vanish/>
        </w:rPr>
        <w:t>o[</w:t>
      </w:r>
      <w:r>
        <w:t>Lindheim</w:t>
      </w:r>
      <w:r>
        <w:rPr>
          <w:vanish/>
        </w:rPr>
        <w:t>]o</w:t>
      </w:r>
    </w:p>
    <w:p w:rsidR="00000000" w:rsidRDefault="00C653B4">
      <w:pPr>
        <w:tabs>
          <w:tab w:val="left" w:pos="1134"/>
        </w:tabs>
        <w:ind w:left="1134" w:right="-1134" w:hanging="1134"/>
      </w:pPr>
      <w:r>
        <w:t>43</w:t>
      </w:r>
      <w:r>
        <w:tab/>
        <w:t>1836</w:t>
      </w:r>
    </w:p>
    <w:p w:rsidR="00000000" w:rsidRDefault="00C653B4">
      <w:pPr>
        <w:tabs>
          <w:tab w:val="left" w:pos="1134"/>
        </w:tabs>
        <w:ind w:left="1134" w:right="-1134" w:hanging="1134"/>
      </w:pPr>
      <w:r>
        <w:br w:type="page"/>
        <w:t>30</w:t>
      </w:r>
      <w:r>
        <w:tab/>
        <w:t>Nr. 3/19</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t>E 5 A 2 Nr. 3/19</w:t>
      </w:r>
    </w:p>
    <w:p w:rsidR="00000000" w:rsidRDefault="00C653B4">
      <w:pPr>
        <w:tabs>
          <w:tab w:val="left" w:pos="1134"/>
        </w:tabs>
        <w:ind w:left="1134" w:right="-1134" w:hanging="1134"/>
      </w:pPr>
      <w:r>
        <w:t>40</w:t>
      </w:r>
      <w:r>
        <w:tab/>
        <w:t xml:space="preserve">Einführung des </w:t>
      </w:r>
      <w:r>
        <w:rPr>
          <w:vanish/>
        </w:rPr>
        <w:t>s[2{o[</w:t>
      </w:r>
      <w:r>
        <w:t>Hess.</w:t>
      </w:r>
      <w:r>
        <w:rPr>
          <w:vanish/>
        </w:rPr>
        <w:t>]o}</w:t>
      </w:r>
      <w:r>
        <w:t xml:space="preserve"> </w:t>
      </w:r>
      <w:r>
        <w:rPr>
          <w:vanish/>
        </w:rPr>
        <w:t>1{</w:t>
      </w:r>
      <w:r>
        <w:t>Gesangbuch</w:t>
      </w:r>
      <w:r>
        <w:rPr>
          <w:vanish/>
        </w:rPr>
        <w:t>}]s</w:t>
      </w:r>
      <w:r>
        <w:t xml:space="preserve">s in der Burgpfarrgemeinde in </w:t>
      </w:r>
      <w:r>
        <w:rPr>
          <w:vanish/>
        </w:rPr>
        <w:t>o[</w:t>
      </w:r>
      <w:r>
        <w:t>Friedberg</w:t>
      </w:r>
      <w:r>
        <w:rPr>
          <w:vanish/>
        </w:rPr>
        <w:t>]o</w:t>
      </w:r>
    </w:p>
    <w:p w:rsidR="00000000" w:rsidRDefault="00C653B4">
      <w:pPr>
        <w:tabs>
          <w:tab w:val="left" w:pos="1134"/>
        </w:tabs>
        <w:ind w:left="1134" w:right="-1134" w:hanging="1134"/>
      </w:pPr>
      <w:r>
        <w:t>43</w:t>
      </w:r>
      <w:r>
        <w:tab/>
        <w:t>1836</w:t>
      </w:r>
    </w:p>
    <w:p w:rsidR="00000000" w:rsidRDefault="00C653B4">
      <w:pPr>
        <w:tabs>
          <w:tab w:val="left" w:pos="1134"/>
        </w:tabs>
        <w:ind w:left="1134" w:right="-1134" w:hanging="1134"/>
      </w:pPr>
      <w:r>
        <w:br w:type="page"/>
        <w:t>30</w:t>
      </w:r>
      <w:r>
        <w:tab/>
        <w:t>Nr. 3/20</w:t>
      </w:r>
    </w:p>
    <w:p w:rsidR="00000000" w:rsidRDefault="00C653B4">
      <w:pPr>
        <w:tabs>
          <w:tab w:val="left" w:pos="1134"/>
        </w:tabs>
        <w:ind w:left="1134" w:right="-1134" w:hanging="1134"/>
      </w:pPr>
      <w:r>
        <w:t>30a</w:t>
      </w:r>
      <w:r>
        <w:tab/>
        <w:t>15</w:t>
      </w:r>
    </w:p>
    <w:p w:rsidR="00000000" w:rsidRDefault="00C653B4">
      <w:pPr>
        <w:tabs>
          <w:tab w:val="left" w:pos="1134"/>
        </w:tabs>
        <w:ind w:left="1134" w:right="-1134" w:hanging="1134"/>
      </w:pPr>
      <w:r>
        <w:t>30z</w:t>
      </w:r>
      <w:r>
        <w:tab/>
        <w:t>E 5 A 2 Nr. 3/20</w:t>
      </w:r>
    </w:p>
    <w:p w:rsidR="00000000" w:rsidRDefault="00C653B4">
      <w:pPr>
        <w:tabs>
          <w:tab w:val="left" w:pos="1134"/>
        </w:tabs>
        <w:ind w:left="1134" w:right="-1134" w:hanging="1134"/>
      </w:pPr>
      <w:r>
        <w:t>40</w:t>
      </w:r>
      <w:r>
        <w:tab/>
        <w:t xml:space="preserve">Die in den evangelischen Gemeinden zu </w:t>
      </w:r>
      <w:r>
        <w:rPr>
          <w:vanish/>
        </w:rPr>
        <w:t>o[</w:t>
      </w:r>
      <w:r>
        <w:t>Offen</w:t>
      </w:r>
      <w:r>
        <w:t>bach</w:t>
      </w:r>
      <w:r>
        <w:rPr>
          <w:vanish/>
        </w:rPr>
        <w:t>]o</w:t>
      </w:r>
      <w:r>
        <w:t xml:space="preserve"> eingeführten </w:t>
      </w:r>
      <w:r>
        <w:rPr>
          <w:vanish/>
        </w:rPr>
        <w:t>s[</w:t>
      </w:r>
      <w:r>
        <w:t>Gesangbücher</w:t>
      </w:r>
      <w:r>
        <w:rPr>
          <w:vanish/>
        </w:rPr>
        <w:t>]s</w:t>
      </w:r>
      <w:r>
        <w:t xml:space="preserve">, nun den </w:t>
      </w:r>
      <w:r>
        <w:rPr>
          <w:vanish/>
        </w:rPr>
        <w:t>s[</w:t>
      </w:r>
      <w:r>
        <w:t>Abdruck</w:t>
      </w:r>
      <w:r>
        <w:rPr>
          <w:vanish/>
        </w:rPr>
        <w:t>]s</w:t>
      </w:r>
      <w:r>
        <w:t xml:space="preserve"> des </w:t>
      </w:r>
      <w:r>
        <w:rPr>
          <w:vanish/>
        </w:rPr>
        <w:t>s[2{o[</w:t>
      </w:r>
      <w:r>
        <w:t>Isenburgischen</w:t>
      </w:r>
      <w:r>
        <w:rPr>
          <w:vanish/>
        </w:rPr>
        <w:t>]o}</w:t>
      </w:r>
      <w:r>
        <w:t xml:space="preserve"> </w:t>
      </w:r>
      <w:r>
        <w:rPr>
          <w:vanish/>
        </w:rPr>
        <w:t>1{</w:t>
      </w:r>
      <w:r>
        <w:t>Gesangbuch</w:t>
      </w:r>
      <w:r>
        <w:rPr>
          <w:vanish/>
        </w:rPr>
        <w:t>}]s</w:t>
      </w:r>
      <w:r>
        <w:t xml:space="preserve">s, erschienen bei </w:t>
      </w:r>
      <w:r>
        <w:rPr>
          <w:vanish/>
        </w:rPr>
        <w:t>p[1{</w:t>
      </w:r>
      <w:r>
        <w:t>Heller</w:t>
      </w:r>
      <w:r>
        <w:rPr>
          <w:vanish/>
        </w:rPr>
        <w:t>}</w:t>
      </w:r>
      <w:r>
        <w:t xml:space="preserve"> in </w:t>
      </w:r>
      <w:r>
        <w:rPr>
          <w:vanish/>
        </w:rPr>
        <w:t>6{o[</w:t>
      </w:r>
      <w:r>
        <w:t>Büdingen</w:t>
      </w:r>
      <w:r>
        <w:rPr>
          <w:vanish/>
        </w:rPr>
        <w:t>]o}]p</w:t>
      </w:r>
    </w:p>
    <w:p w:rsidR="00000000" w:rsidRDefault="00C653B4">
      <w:pPr>
        <w:tabs>
          <w:tab w:val="left" w:pos="1134"/>
        </w:tabs>
        <w:ind w:left="1134" w:right="-1134" w:hanging="1134"/>
      </w:pPr>
      <w:r>
        <w:t>43</w:t>
      </w:r>
      <w:r>
        <w:tab/>
        <w:t>1838</w:t>
      </w:r>
    </w:p>
    <w:p w:rsidR="00000000" w:rsidRDefault="00C653B4">
      <w:pPr>
        <w:tabs>
          <w:tab w:val="left" w:pos="1134"/>
        </w:tabs>
        <w:ind w:left="1134" w:right="-1134" w:hanging="1134"/>
      </w:pPr>
      <w:r>
        <w:br w:type="page"/>
        <w:t>30</w:t>
      </w:r>
      <w:r>
        <w:tab/>
        <w:t>Nr. 3/21</w:t>
      </w:r>
    </w:p>
    <w:p w:rsidR="00000000" w:rsidRDefault="00C653B4">
      <w:pPr>
        <w:tabs>
          <w:tab w:val="left" w:pos="1134"/>
        </w:tabs>
        <w:ind w:left="1134" w:right="-1134" w:hanging="1134"/>
      </w:pPr>
      <w:r>
        <w:t>30a</w:t>
      </w:r>
      <w:r>
        <w:tab/>
        <w:t>16</w:t>
      </w:r>
    </w:p>
    <w:p w:rsidR="00000000" w:rsidRDefault="00C653B4">
      <w:pPr>
        <w:tabs>
          <w:tab w:val="left" w:pos="1134"/>
        </w:tabs>
        <w:ind w:left="1134" w:right="-1134" w:hanging="1134"/>
      </w:pPr>
      <w:r>
        <w:t>30z</w:t>
      </w:r>
      <w:r>
        <w:tab/>
        <w:t>E 5 A 2 Nr. 3/21</w:t>
      </w:r>
    </w:p>
    <w:p w:rsidR="00000000" w:rsidRDefault="00C653B4">
      <w:pPr>
        <w:tabs>
          <w:tab w:val="left" w:pos="1134"/>
        </w:tabs>
        <w:ind w:left="1134" w:right="-1134" w:hanging="1134"/>
      </w:pPr>
      <w:r>
        <w:t>40</w:t>
      </w:r>
      <w:r>
        <w:tab/>
        <w:t xml:space="preserve">Einführung des </w:t>
      </w:r>
      <w:r>
        <w:rPr>
          <w:vanish/>
        </w:rPr>
        <w:t>s[</w:t>
      </w:r>
      <w:r>
        <w:t>Landesgesangbuch</w:t>
      </w:r>
      <w:r>
        <w:rPr>
          <w:vanish/>
        </w:rPr>
        <w:t>]s</w:t>
      </w:r>
      <w:r>
        <w:t xml:space="preserve">s in der Pfarrei </w:t>
      </w:r>
      <w:r>
        <w:rPr>
          <w:vanish/>
        </w:rPr>
        <w:t>o[</w:t>
      </w:r>
      <w:r>
        <w:t>Wald-Michelbach</w:t>
      </w:r>
      <w:r>
        <w:rPr>
          <w:vanish/>
        </w:rPr>
        <w:t>]o</w:t>
      </w:r>
      <w:r>
        <w:t xml:space="preserve"> und Beitrag zu den Kosten aus den ref. Kollekturfonds in </w:t>
      </w:r>
      <w:r>
        <w:rPr>
          <w:vanish/>
        </w:rPr>
        <w:t>o[</w:t>
      </w:r>
      <w:r>
        <w:t>Umstadt</w:t>
      </w:r>
      <w:r>
        <w:rPr>
          <w:vanish/>
        </w:rPr>
        <w:t>]o</w:t>
      </w:r>
    </w:p>
    <w:p w:rsidR="00000000" w:rsidRDefault="00C653B4">
      <w:pPr>
        <w:tabs>
          <w:tab w:val="left" w:pos="1134"/>
        </w:tabs>
        <w:ind w:left="1134" w:right="-1134" w:hanging="1134"/>
      </w:pPr>
      <w:r>
        <w:t>43</w:t>
      </w:r>
      <w:r>
        <w:tab/>
        <w:t>1845 - 1847</w:t>
      </w:r>
    </w:p>
    <w:p w:rsidR="00000000" w:rsidRDefault="00C653B4">
      <w:pPr>
        <w:tabs>
          <w:tab w:val="left" w:pos="1134"/>
        </w:tabs>
        <w:ind w:left="1134" w:right="-1134" w:hanging="1134"/>
      </w:pPr>
      <w:r>
        <w:br w:type="page"/>
        <w:t>26</w:t>
      </w:r>
      <w:r>
        <w:tab/>
        <w:t>3</w:t>
      </w:r>
    </w:p>
    <w:p w:rsidR="00000000" w:rsidRDefault="00C653B4">
      <w:pPr>
        <w:tabs>
          <w:tab w:val="left" w:pos="1134"/>
        </w:tabs>
        <w:ind w:left="1134" w:right="-1134" w:hanging="1134"/>
      </w:pPr>
      <w:r>
        <w:t>26a</w:t>
      </w:r>
      <w:r>
        <w:tab/>
        <w:t>03</w:t>
      </w:r>
    </w:p>
    <w:p w:rsidR="00000000" w:rsidRDefault="00C653B4">
      <w:pPr>
        <w:tabs>
          <w:tab w:val="left" w:pos="1134"/>
        </w:tabs>
        <w:ind w:left="1134" w:right="-1134" w:hanging="1134"/>
      </w:pPr>
      <w:r>
        <w:t>27</w:t>
      </w:r>
      <w:r>
        <w:tab/>
        <w:t>Abschnitt 3: Behörden und Ämter \ i) Die Geistlichen</w:t>
      </w:r>
    </w:p>
    <w:p w:rsidR="00000000" w:rsidRDefault="00C653B4">
      <w:pPr>
        <w:tabs>
          <w:tab w:val="left" w:pos="1134"/>
        </w:tabs>
        <w:ind w:left="1134" w:right="-1134" w:hanging="1134"/>
      </w:pPr>
      <w:r>
        <w:t>30</w:t>
      </w:r>
      <w:r>
        <w:tab/>
        <w:t>Nr. 49/11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5 A 3 Nr. 49/11</w:t>
      </w:r>
    </w:p>
    <w:p w:rsidR="00000000" w:rsidRDefault="00C653B4">
      <w:pPr>
        <w:tabs>
          <w:tab w:val="left" w:pos="1134"/>
        </w:tabs>
        <w:ind w:left="1134" w:right="-1134" w:hanging="1134"/>
      </w:pPr>
      <w:r>
        <w:t>40</w:t>
      </w:r>
      <w:r>
        <w:tab/>
        <w:t>Ausschreiben an die Superintendenten b</w:t>
      </w:r>
      <w:r>
        <w:t xml:space="preserve">etr. Aufsicht über Lehre und Leben der Pfarrer (auch </w:t>
      </w:r>
      <w:r>
        <w:rPr>
          <w:vanish/>
        </w:rPr>
        <w:t>s[</w:t>
      </w:r>
      <w:r>
        <w:t xml:space="preserve">Approbation ihrer </w:t>
      </w:r>
      <w:r>
        <w:rPr>
          <w:vanish/>
        </w:rPr>
        <w:t>s[</w:t>
      </w:r>
      <w:r>
        <w:t>Druckschriften</w:t>
      </w:r>
      <w:r>
        <w:rPr>
          <w:vanish/>
        </w:rPr>
        <w:t>]s]s</w:t>
      </w:r>
      <w:r>
        <w:t>, Verbot der Anfertigung von Testamenten, Obligationen etc.)</w:t>
      </w:r>
    </w:p>
    <w:p w:rsidR="00000000" w:rsidRDefault="00C653B4">
      <w:pPr>
        <w:tabs>
          <w:tab w:val="left" w:pos="1134"/>
        </w:tabs>
        <w:ind w:left="1134" w:right="-1134" w:hanging="1134"/>
      </w:pPr>
      <w:r>
        <w:t>43</w:t>
      </w:r>
      <w:r>
        <w:tab/>
        <w:t>1728 - 1821</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E 5 B</w:t>
      </w:r>
    </w:p>
    <w:p w:rsidR="00000000" w:rsidRDefault="00C653B4">
      <w:pPr>
        <w:tabs>
          <w:tab w:val="left" w:pos="1134"/>
        </w:tabs>
        <w:ind w:left="1134" w:right="-1134" w:hanging="1134"/>
      </w:pPr>
      <w:r>
        <w:t>20a</w:t>
      </w:r>
      <w:r>
        <w:tab/>
        <w:t>010</w:t>
      </w:r>
    </w:p>
    <w:p w:rsidR="00000000" w:rsidRDefault="00C653B4">
      <w:pPr>
        <w:tabs>
          <w:tab w:val="left" w:pos="1134"/>
        </w:tabs>
        <w:ind w:left="1134" w:right="-1134" w:hanging="1134"/>
      </w:pPr>
      <w:r>
        <w:t>21</w:t>
      </w:r>
      <w:r>
        <w:tab/>
        <w:t>Katholische Kirche u.a.</w:t>
      </w:r>
    </w:p>
    <w:p w:rsidR="00000000" w:rsidRDefault="00C653B4">
      <w:pPr>
        <w:tabs>
          <w:tab w:val="left" w:pos="1134"/>
        </w:tabs>
        <w:ind w:left="1134" w:right="-1134" w:hanging="1134"/>
      </w:pPr>
      <w:r>
        <w:t>22</w:t>
      </w:r>
      <w:r>
        <w:tab/>
        <w:t>E Alte Aktenabteilungen (Pertinenzbestände) \ E 5 Kirchenangelegenheiten \ #E 5 B Angelegenheiten der Katholischen Kirche</w:t>
      </w:r>
    </w:p>
    <w:p w:rsidR="00000000" w:rsidRDefault="00C653B4">
      <w:pPr>
        <w:tabs>
          <w:tab w:val="left" w:pos="1134"/>
        </w:tabs>
        <w:ind w:left="1134" w:right="-1134" w:hanging="1134"/>
      </w:pPr>
      <w:r>
        <w:t>23</w:t>
      </w:r>
      <w:r>
        <w:tab/>
        <w:t>1286 - 18</w:t>
      </w:r>
    </w:p>
    <w:p w:rsidR="00000000" w:rsidRDefault="00C653B4">
      <w:pPr>
        <w:tabs>
          <w:tab w:val="left" w:pos="1134"/>
        </w:tabs>
        <w:ind w:left="1134" w:right="-1134" w:hanging="1134"/>
      </w:pPr>
      <w:r>
        <w:t>24</w:t>
      </w:r>
      <w:r>
        <w:tab/>
        <w:t>maschinenschriftliches Findbuch mit Registerband</w:t>
      </w:r>
    </w:p>
    <w:p w:rsidR="00000000" w:rsidRDefault="00C653B4">
      <w:pPr>
        <w:tabs>
          <w:tab w:val="left" w:pos="1134"/>
        </w:tabs>
        <w:ind w:left="1134" w:right="-1134" w:hanging="1134"/>
      </w:pPr>
      <w:r>
        <w:t>25</w:t>
      </w:r>
      <w:r>
        <w:tab/>
        <w:t>Mikrofiche vorhanden ; 1286 - Anfang 19. Jh. (Bestand E 5)</w:t>
      </w:r>
    </w:p>
    <w:p w:rsidR="00000000" w:rsidRDefault="00C653B4">
      <w:pPr>
        <w:tabs>
          <w:tab w:val="left" w:pos="1134"/>
        </w:tabs>
        <w:ind w:left="1134" w:right="-1134" w:hanging="1134"/>
      </w:pPr>
      <w:r>
        <w:t>26</w:t>
      </w:r>
      <w:r>
        <w:tab/>
        <w:t>3</w:t>
      </w:r>
    </w:p>
    <w:p w:rsidR="00000000" w:rsidRDefault="00C653B4">
      <w:pPr>
        <w:tabs>
          <w:tab w:val="left" w:pos="1134"/>
        </w:tabs>
        <w:ind w:left="1134" w:right="-1134" w:hanging="1134"/>
      </w:pPr>
      <w:r>
        <w:t>26a</w:t>
      </w:r>
      <w:r>
        <w:tab/>
        <w:t>03</w:t>
      </w:r>
    </w:p>
    <w:p w:rsidR="00000000" w:rsidRDefault="00C653B4">
      <w:pPr>
        <w:tabs>
          <w:tab w:val="left" w:pos="1134"/>
        </w:tabs>
        <w:ind w:left="1134" w:right="-1134" w:hanging="1134"/>
      </w:pPr>
      <w:r>
        <w:t>27</w:t>
      </w:r>
      <w:r>
        <w:tab/>
        <w:t>Abschnitt 3: Behörden, Korpor</w:t>
      </w:r>
      <w:r>
        <w:t>ationen und Ämter \ c) Der katholische Kirchen- und Schulrat \ Verfügungen \ c) sonstige</w:t>
      </w:r>
    </w:p>
    <w:p w:rsidR="00000000" w:rsidRDefault="00C653B4">
      <w:pPr>
        <w:tabs>
          <w:tab w:val="left" w:pos="1134"/>
        </w:tabs>
        <w:ind w:left="1134" w:right="-1134" w:hanging="1134"/>
      </w:pPr>
      <w:r>
        <w:t>30</w:t>
      </w:r>
      <w:r>
        <w:tab/>
        <w:t>Nr. 36/2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5 B 3 Nr. 36/2</w:t>
      </w:r>
    </w:p>
    <w:p w:rsidR="00000000" w:rsidRDefault="00C653B4">
      <w:pPr>
        <w:tabs>
          <w:tab w:val="left" w:pos="1134"/>
        </w:tabs>
        <w:ind w:left="1134" w:right="-1134" w:hanging="1134"/>
      </w:pPr>
      <w:r>
        <w:t>40</w:t>
      </w:r>
      <w:r>
        <w:tab/>
        <w:t xml:space="preserve">Akten des </w:t>
      </w:r>
      <w:r>
        <w:rPr>
          <w:vanish/>
        </w:rPr>
        <w:t>k[</w:t>
      </w:r>
      <w:r>
        <w:t>Kath. Kirchen- und Schulrats</w:t>
      </w:r>
      <w:r>
        <w:rPr>
          <w:vanish/>
        </w:rPr>
        <w:t>]k</w:t>
      </w:r>
      <w:r>
        <w:t xml:space="preserve"> betr. die von den </w:t>
      </w:r>
      <w:r>
        <w:rPr>
          <w:vanish/>
        </w:rPr>
        <w:t>s[</w:t>
      </w:r>
      <w:r>
        <w:t>Buchhandlungen</w:t>
      </w:r>
      <w:r>
        <w:rPr>
          <w:vanish/>
        </w:rPr>
        <w:t>]s</w:t>
      </w:r>
      <w:r>
        <w:t xml:space="preserve"> und </w:t>
      </w:r>
      <w:r>
        <w:rPr>
          <w:vanish/>
        </w:rPr>
        <w:t>s[2{</w:t>
      </w:r>
      <w:r>
        <w:t>inländische</w:t>
      </w:r>
      <w:r>
        <w:rPr>
          <w:vanish/>
        </w:rPr>
        <w:t>}</w:t>
      </w:r>
      <w:r>
        <w:t xml:space="preserve">n </w:t>
      </w:r>
      <w:r>
        <w:rPr>
          <w:vanish/>
        </w:rPr>
        <w:t>1{</w:t>
      </w:r>
      <w:r>
        <w:t>Schriftsteller</w:t>
      </w:r>
      <w:r>
        <w:rPr>
          <w:vanish/>
        </w:rPr>
        <w:t>}]s</w:t>
      </w:r>
      <w:r>
        <w:t xml:space="preserve">n an die </w:t>
      </w:r>
      <w:r>
        <w:rPr>
          <w:vanish/>
        </w:rPr>
        <w:t>s[</w:t>
      </w:r>
      <w:r>
        <w:t>Provinzialbibliotheken</w:t>
      </w:r>
      <w:r>
        <w:rPr>
          <w:vanish/>
        </w:rPr>
        <w:t>]s</w:t>
      </w:r>
      <w:r>
        <w:t xml:space="preserve"> </w:t>
      </w:r>
      <w:r>
        <w:rPr>
          <w:vanish/>
        </w:rPr>
        <w:t>s[2{</w:t>
      </w:r>
      <w:r>
        <w:t>einzusendende</w:t>
      </w:r>
      <w:r>
        <w:rPr>
          <w:vanish/>
        </w:rPr>
        <w:t>}</w:t>
      </w:r>
      <w:r>
        <w:t xml:space="preserve">n </w:t>
      </w:r>
      <w:r>
        <w:rPr>
          <w:vanish/>
        </w:rPr>
        <w:t>1{</w:t>
      </w:r>
      <w:r>
        <w:t>Bücher-Exemplare</w:t>
      </w:r>
      <w:r>
        <w:rPr>
          <w:vanish/>
        </w:rPr>
        <w:t>}]s</w:t>
      </w:r>
    </w:p>
    <w:p w:rsidR="00000000" w:rsidRDefault="00C653B4">
      <w:pPr>
        <w:tabs>
          <w:tab w:val="left" w:pos="1134"/>
        </w:tabs>
        <w:ind w:left="1134" w:right="-1134" w:hanging="1134"/>
      </w:pPr>
      <w:r>
        <w:t>43</w:t>
      </w:r>
      <w:r>
        <w:tab/>
        <w:t>1805 - 1808</w:t>
      </w:r>
    </w:p>
    <w:p w:rsidR="00000000" w:rsidRDefault="00C653B4">
      <w:pPr>
        <w:tabs>
          <w:tab w:val="left" w:pos="1134"/>
        </w:tabs>
        <w:ind w:left="1134" w:right="-1134" w:hanging="1134"/>
      </w:pPr>
      <w:r>
        <w:br w:type="page"/>
        <w:t>30</w:t>
      </w:r>
      <w:r>
        <w:tab/>
        <w:t>Nr. 36/5</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5 B 3 Nr. 36/5</w:t>
      </w:r>
    </w:p>
    <w:p w:rsidR="00000000" w:rsidRDefault="00C653B4">
      <w:pPr>
        <w:tabs>
          <w:tab w:val="left" w:pos="1134"/>
        </w:tabs>
        <w:ind w:left="1134" w:right="-1134" w:hanging="1134"/>
      </w:pPr>
      <w:r>
        <w:t>40</w:t>
      </w:r>
      <w:r>
        <w:tab/>
        <w:t xml:space="preserve">Akten des </w:t>
      </w:r>
      <w:r>
        <w:rPr>
          <w:vanish/>
        </w:rPr>
        <w:t>k[</w:t>
      </w:r>
      <w:r>
        <w:t>Kath. Kirchen- und Schulrats</w:t>
      </w:r>
      <w:r>
        <w:rPr>
          <w:vanish/>
        </w:rPr>
        <w:t>]k</w:t>
      </w:r>
      <w:r>
        <w:t xml:space="preserve"> betr. </w:t>
      </w:r>
      <w:r>
        <w:rPr>
          <w:vanish/>
        </w:rPr>
        <w:t>s[2{</w:t>
      </w:r>
      <w:r>
        <w:t>Einführung eines</w:t>
      </w:r>
      <w:r>
        <w:rPr>
          <w:vanish/>
        </w:rPr>
        <w:t>}</w:t>
      </w:r>
      <w:r>
        <w:t xml:space="preserve"> </w:t>
      </w:r>
      <w:r>
        <w:rPr>
          <w:vanish/>
        </w:rPr>
        <w:t>1{</w:t>
      </w:r>
      <w:r>
        <w:t>Regierungsblatt</w:t>
      </w:r>
      <w:r>
        <w:rPr>
          <w:vanish/>
        </w:rPr>
        <w:t>}]s</w:t>
      </w:r>
      <w:r>
        <w:t>es in den Großherzogl. Staaten</w:t>
      </w:r>
    </w:p>
    <w:p w:rsidR="00000000" w:rsidRDefault="00C653B4">
      <w:pPr>
        <w:tabs>
          <w:tab w:val="left" w:pos="1134"/>
        </w:tabs>
        <w:ind w:left="1134" w:right="-1134" w:hanging="1134"/>
      </w:pPr>
      <w:r>
        <w:t>43</w:t>
      </w:r>
      <w:r>
        <w:tab/>
        <w:t>1808 - 1823</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E 6 A</w:t>
      </w:r>
    </w:p>
    <w:p w:rsidR="00000000" w:rsidRDefault="00C653B4">
      <w:pPr>
        <w:tabs>
          <w:tab w:val="left" w:pos="1134"/>
        </w:tabs>
        <w:ind w:left="1134" w:right="-1134" w:hanging="1134"/>
      </w:pPr>
      <w:r>
        <w:t>20a</w:t>
      </w:r>
      <w:r>
        <w:tab/>
        <w:t>011</w:t>
      </w:r>
    </w:p>
    <w:p w:rsidR="00000000" w:rsidRDefault="00C653B4">
      <w:pPr>
        <w:tabs>
          <w:tab w:val="left" w:pos="1134"/>
        </w:tabs>
        <w:ind w:left="1134" w:right="-1134" w:hanging="1134"/>
      </w:pPr>
      <w:r>
        <w:t>21</w:t>
      </w:r>
      <w:r>
        <w:tab/>
        <w:t>Universität Mainz</w:t>
      </w:r>
    </w:p>
    <w:p w:rsidR="00000000" w:rsidRDefault="00C653B4">
      <w:pPr>
        <w:tabs>
          <w:tab w:val="left" w:pos="1134"/>
        </w:tabs>
        <w:ind w:left="1134" w:right="-1134" w:hanging="1134"/>
      </w:pPr>
      <w:r>
        <w:t>22</w:t>
      </w:r>
      <w:r>
        <w:tab/>
        <w:t>E Alte Aktenabteilungen (Pertinenzbestände) \ E 6 Universitäten Gießen und Mainz \ #E 6 A Universität Mainz</w:t>
      </w:r>
    </w:p>
    <w:p w:rsidR="00000000" w:rsidRDefault="00C653B4">
      <w:pPr>
        <w:tabs>
          <w:tab w:val="left" w:pos="1134"/>
        </w:tabs>
        <w:ind w:left="1134" w:right="-1134" w:hanging="1134"/>
      </w:pPr>
      <w:r>
        <w:t>23</w:t>
      </w:r>
      <w:r>
        <w:tab/>
        <w:t>1507 - 18</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Mikrofiches vorhanden ; 1507 - 19. Jh. (Bestand E 6)</w:t>
      </w:r>
    </w:p>
    <w:p w:rsidR="00000000" w:rsidRDefault="00C653B4">
      <w:pPr>
        <w:tabs>
          <w:tab w:val="left" w:pos="1134"/>
        </w:tabs>
        <w:ind w:left="1134" w:right="-1134" w:hanging="1134"/>
      </w:pPr>
      <w:r>
        <w:t>30</w:t>
      </w:r>
      <w:r>
        <w:tab/>
        <w:t>Nr. 2/2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6 A Nr. 2/2</w:t>
      </w:r>
    </w:p>
    <w:p w:rsidR="00000000" w:rsidRDefault="00C653B4">
      <w:pPr>
        <w:tabs>
          <w:tab w:val="left" w:pos="1134"/>
        </w:tabs>
        <w:ind w:left="1134" w:right="-1134" w:hanging="1134"/>
      </w:pPr>
      <w:r>
        <w:t>40</w:t>
      </w:r>
      <w:r>
        <w:tab/>
        <w:t xml:space="preserve">Verordnungen: betr. Prüfungen der Kandidaten der phil. Fakultät (1775), </w:t>
      </w:r>
      <w:r>
        <w:rPr>
          <w:vanish/>
        </w:rPr>
        <w:t>s[</w:t>
      </w:r>
      <w:r>
        <w:t>Zensur der akademischen Schriften</w:t>
      </w:r>
      <w:r>
        <w:rPr>
          <w:vanish/>
        </w:rPr>
        <w:t>]s</w:t>
      </w:r>
      <w:r>
        <w:t xml:space="preserve"> (1770), die einzuführende </w:t>
      </w:r>
      <w:r>
        <w:rPr>
          <w:vanish/>
        </w:rPr>
        <w:t>s[2{</w:t>
      </w:r>
      <w:r>
        <w:t>privilegierte</w:t>
      </w:r>
      <w:r>
        <w:rPr>
          <w:vanish/>
        </w:rPr>
        <w:t>}</w:t>
      </w:r>
      <w:r>
        <w:t xml:space="preserve"> </w:t>
      </w:r>
      <w:r>
        <w:rPr>
          <w:vanish/>
        </w:rPr>
        <w:t>1{</w:t>
      </w:r>
      <w:r>
        <w:t>Zeitung</w:t>
      </w:r>
      <w:r>
        <w:rPr>
          <w:vanish/>
        </w:rPr>
        <w:t>}]s</w:t>
      </w:r>
      <w:r>
        <w:t xml:space="preserve"> zum Nutzen der Universität (1766)</w:t>
      </w:r>
    </w:p>
    <w:p w:rsidR="00000000" w:rsidRDefault="00C653B4">
      <w:pPr>
        <w:tabs>
          <w:tab w:val="left" w:pos="1134"/>
        </w:tabs>
        <w:ind w:left="1134" w:right="-1134" w:hanging="1134"/>
      </w:pPr>
      <w:r>
        <w:t>43</w:t>
      </w:r>
      <w:r>
        <w:tab/>
        <w:t>1766 - 1775</w:t>
      </w:r>
    </w:p>
    <w:p w:rsidR="00000000" w:rsidRDefault="00C653B4">
      <w:pPr>
        <w:tabs>
          <w:tab w:val="left" w:pos="1134"/>
        </w:tabs>
        <w:ind w:left="1134" w:right="-1134" w:hanging="1134"/>
      </w:pPr>
      <w:r>
        <w:br w:type="page"/>
        <w:t>30</w:t>
      </w:r>
      <w:r>
        <w:tab/>
        <w:t xml:space="preserve">Nr. </w:t>
      </w:r>
      <w:r>
        <w:t>6/3/10</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6 A Nr. 6/3/10</w:t>
      </w:r>
    </w:p>
    <w:p w:rsidR="00000000" w:rsidRDefault="00C653B4">
      <w:pPr>
        <w:tabs>
          <w:tab w:val="left" w:pos="1134"/>
        </w:tabs>
        <w:ind w:left="1134" w:right="-1134" w:hanging="1134"/>
      </w:pPr>
      <w:r>
        <w:t>40</w:t>
      </w:r>
      <w:r>
        <w:tab/>
        <w:t xml:space="preserve">Gutachten betr. das Nachsuchen des </w:t>
      </w:r>
      <w:r>
        <w:rPr>
          <w:vanish/>
        </w:rPr>
        <w:t>p[4{</w:t>
      </w:r>
      <w:r>
        <w:t>Prof. theol. Dr.</w:t>
      </w:r>
      <w:r>
        <w:rPr>
          <w:vanish/>
        </w:rPr>
        <w:t>}</w:t>
      </w:r>
      <w:r>
        <w:t xml:space="preserve"> </w:t>
      </w:r>
      <w:r>
        <w:rPr>
          <w:vanish/>
        </w:rPr>
        <w:t>1{</w:t>
      </w:r>
      <w:r>
        <w:t>Blau</w:t>
      </w:r>
      <w:r>
        <w:rPr>
          <w:vanish/>
        </w:rPr>
        <w:t>}]p</w:t>
      </w:r>
      <w:r>
        <w:t xml:space="preserve"> um </w:t>
      </w:r>
      <w:r>
        <w:rPr>
          <w:vanish/>
        </w:rPr>
        <w:t>s[</w:t>
      </w:r>
      <w:r>
        <w:t>Zensurfreiheit</w:t>
      </w:r>
      <w:r>
        <w:rPr>
          <w:vanish/>
        </w:rPr>
        <w:t>]s</w:t>
      </w:r>
    </w:p>
    <w:p w:rsidR="00000000" w:rsidRDefault="00C653B4">
      <w:pPr>
        <w:tabs>
          <w:tab w:val="left" w:pos="1134"/>
        </w:tabs>
        <w:ind w:left="1134" w:right="-1134" w:hanging="1134"/>
      </w:pPr>
      <w:r>
        <w:t>43</w:t>
      </w:r>
      <w:r>
        <w:tab/>
        <w:t>ca. 1780</w:t>
      </w:r>
    </w:p>
    <w:p w:rsidR="00000000" w:rsidRDefault="00C653B4">
      <w:pPr>
        <w:tabs>
          <w:tab w:val="left" w:pos="1134"/>
        </w:tabs>
        <w:ind w:left="1134" w:right="-1134" w:hanging="1134"/>
      </w:pPr>
      <w:r>
        <w:br w:type="page"/>
        <w:t>30</w:t>
      </w:r>
      <w:r>
        <w:tab/>
        <w:t>Nr. 6/3(27)</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E 6 A Nr. 6/3(27)</w:t>
      </w:r>
    </w:p>
    <w:p w:rsidR="00000000" w:rsidRDefault="00C653B4">
      <w:pPr>
        <w:tabs>
          <w:tab w:val="left" w:pos="1134"/>
        </w:tabs>
        <w:ind w:left="1134" w:right="-1134" w:hanging="1134"/>
      </w:pPr>
      <w:r>
        <w:t>40</w:t>
      </w:r>
      <w:r>
        <w:tab/>
        <w:t>Verschiedenes 1790</w:t>
      </w:r>
    </w:p>
    <w:p w:rsidR="00000000" w:rsidRDefault="00C653B4">
      <w:pPr>
        <w:tabs>
          <w:tab w:val="left" w:pos="1134"/>
        </w:tabs>
        <w:ind w:left="1134" w:right="-1134" w:hanging="1134"/>
      </w:pPr>
      <w:r>
        <w:t>41</w:t>
      </w:r>
      <w:r>
        <w:tab/>
      </w:r>
      <w:r>
        <w:rPr>
          <w:vanish/>
        </w:rPr>
        <w:t>s[</w:t>
      </w:r>
      <w:r>
        <w:t>Zensur</w:t>
      </w:r>
      <w:r>
        <w:rPr>
          <w:vanish/>
        </w:rPr>
        <w:t>]s</w:t>
      </w:r>
    </w:p>
    <w:p w:rsidR="00000000" w:rsidRDefault="00C653B4">
      <w:pPr>
        <w:tabs>
          <w:tab w:val="left" w:pos="1134"/>
        </w:tabs>
        <w:ind w:left="1134" w:right="-1134" w:hanging="1134"/>
      </w:pPr>
      <w:r>
        <w:t>43</w:t>
      </w:r>
      <w:r>
        <w:tab/>
        <w:t>1788 ; 1790</w:t>
      </w:r>
    </w:p>
    <w:p w:rsidR="00000000" w:rsidRDefault="00C653B4">
      <w:pPr>
        <w:tabs>
          <w:tab w:val="left" w:pos="1134"/>
        </w:tabs>
        <w:ind w:left="1134" w:right="-1134" w:hanging="1134"/>
      </w:pPr>
      <w:r>
        <w:br w:type="page"/>
        <w:t>30</w:t>
      </w:r>
      <w:r>
        <w:tab/>
        <w:t>Nr. 6/3(28)</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E 6 A Nr. 6/3(28)</w:t>
      </w:r>
    </w:p>
    <w:p w:rsidR="00000000" w:rsidRDefault="00C653B4">
      <w:pPr>
        <w:tabs>
          <w:tab w:val="left" w:pos="1134"/>
        </w:tabs>
        <w:ind w:left="1134" w:right="-1134" w:hanging="1134"/>
      </w:pPr>
      <w:r>
        <w:t>40</w:t>
      </w:r>
      <w:r>
        <w:tab/>
        <w:t>Verschiedene Professoren, Gesuche um Lehrstühle und sonstige Verwendungen</w:t>
      </w:r>
    </w:p>
    <w:p w:rsidR="00000000" w:rsidRDefault="00C653B4">
      <w:pPr>
        <w:tabs>
          <w:tab w:val="left" w:pos="1134"/>
        </w:tabs>
        <w:ind w:left="1134" w:right="-1134" w:hanging="1134"/>
      </w:pPr>
      <w:r>
        <w:t>41</w:t>
      </w:r>
      <w:r>
        <w:tab/>
      </w:r>
      <w:r>
        <w:rPr>
          <w:vanish/>
        </w:rPr>
        <w:t>p[5{s[</w:t>
      </w:r>
      <w:r>
        <w:t>Buchdrucker</w:t>
      </w:r>
      <w:r>
        <w:rPr>
          <w:vanish/>
        </w:rPr>
        <w:t>]s}</w:t>
      </w:r>
      <w:r>
        <w:t xml:space="preserve"> </w:t>
      </w:r>
      <w:r>
        <w:rPr>
          <w:vanish/>
        </w:rPr>
        <w:t>1{</w:t>
      </w:r>
      <w:r>
        <w:t>Craß</w:t>
      </w:r>
      <w:r>
        <w:rPr>
          <w:vanish/>
        </w:rPr>
        <w:t>}]p</w:t>
      </w:r>
    </w:p>
    <w:p w:rsidR="00000000" w:rsidRDefault="00C653B4">
      <w:pPr>
        <w:tabs>
          <w:tab w:val="left" w:pos="1134"/>
        </w:tabs>
        <w:ind w:left="1134" w:right="-1134" w:hanging="1134"/>
      </w:pPr>
      <w:r>
        <w:t>43</w:t>
      </w:r>
      <w:r>
        <w:tab/>
        <w:t>1786 ; 1788 - 1790</w:t>
      </w:r>
    </w:p>
    <w:p w:rsidR="00000000" w:rsidRDefault="00C653B4">
      <w:pPr>
        <w:tabs>
          <w:tab w:val="left" w:pos="1134"/>
        </w:tabs>
        <w:ind w:left="1134" w:right="-1134" w:hanging="1134"/>
      </w:pPr>
      <w:r>
        <w:br w:type="page"/>
        <w:t>30</w:t>
      </w:r>
      <w:r>
        <w:tab/>
        <w:t>Nr. 11/3</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E 6 A Nr. 11/3</w:t>
      </w:r>
    </w:p>
    <w:p w:rsidR="00000000" w:rsidRDefault="00C653B4">
      <w:pPr>
        <w:tabs>
          <w:tab w:val="left" w:pos="1134"/>
        </w:tabs>
        <w:ind w:left="1134" w:right="-1134" w:hanging="1134"/>
      </w:pPr>
      <w:r>
        <w:t>40</w:t>
      </w:r>
      <w:r>
        <w:tab/>
        <w:t>Verschiedenes 1791</w:t>
      </w:r>
    </w:p>
    <w:p w:rsidR="00000000" w:rsidRDefault="00C653B4">
      <w:pPr>
        <w:tabs>
          <w:tab w:val="left" w:pos="1134"/>
        </w:tabs>
        <w:ind w:left="1134" w:right="-1134" w:hanging="1134"/>
      </w:pPr>
      <w:r>
        <w:t>41</w:t>
      </w:r>
      <w:r>
        <w:tab/>
      </w:r>
      <w:r>
        <w:rPr>
          <w:vanish/>
        </w:rPr>
        <w:t>o[</w:t>
      </w:r>
      <w:r>
        <w:t>Zumbach</w:t>
      </w:r>
      <w:r>
        <w:rPr>
          <w:vanish/>
        </w:rPr>
        <w:t>]o</w:t>
      </w:r>
      <w:r>
        <w:t xml:space="preserve">ischer </w:t>
      </w:r>
      <w:r>
        <w:rPr>
          <w:vanish/>
        </w:rPr>
        <w:t>s[</w:t>
      </w:r>
      <w:r>
        <w:t>Lesezirkel</w:t>
      </w:r>
      <w:r>
        <w:rPr>
          <w:vanish/>
        </w:rPr>
        <w:t>]s</w:t>
      </w:r>
    </w:p>
    <w:p w:rsidR="00000000" w:rsidRDefault="00C653B4">
      <w:pPr>
        <w:tabs>
          <w:tab w:val="left" w:pos="1134"/>
        </w:tabs>
        <w:ind w:left="1134" w:right="-1134" w:hanging="1134"/>
      </w:pPr>
      <w:r>
        <w:t>43</w:t>
      </w:r>
      <w:r>
        <w:tab/>
        <w:t>1791</w:t>
      </w:r>
    </w:p>
    <w:p w:rsidR="00000000" w:rsidRDefault="00C653B4">
      <w:pPr>
        <w:tabs>
          <w:tab w:val="left" w:pos="1134"/>
        </w:tabs>
        <w:ind w:left="1134" w:right="-1134" w:hanging="1134"/>
      </w:pPr>
      <w:r>
        <w:br w:type="page"/>
        <w:t>30</w:t>
      </w:r>
      <w:r>
        <w:tab/>
        <w:t>Nr. 23/9</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E 6 A Nr. 23/9</w:t>
      </w:r>
    </w:p>
    <w:p w:rsidR="00000000" w:rsidRDefault="00C653B4">
      <w:pPr>
        <w:tabs>
          <w:tab w:val="left" w:pos="1134"/>
        </w:tabs>
        <w:ind w:left="1134" w:right="-1134" w:hanging="1134"/>
      </w:pPr>
      <w:r>
        <w:t>40</w:t>
      </w:r>
      <w:r>
        <w:tab/>
        <w:t xml:space="preserve">Verträge hinsichtlich der </w:t>
      </w:r>
      <w:r>
        <w:rPr>
          <w:vanish/>
        </w:rPr>
        <w:t>k[1{</w:t>
      </w:r>
      <w:r>
        <w:t>Universitäts-</w:t>
      </w:r>
      <w:r>
        <w:rPr>
          <w:vanish/>
        </w:rPr>
        <w:t>s[</w:t>
      </w:r>
      <w:r>
        <w:t>Bibliothek</w:t>
      </w:r>
      <w:r>
        <w:rPr>
          <w:vanish/>
        </w:rPr>
        <w:t>]s}2{o[&lt;Mainz&gt;]o}]k</w:t>
      </w:r>
    </w:p>
    <w:p w:rsidR="00000000" w:rsidRDefault="00C653B4">
      <w:pPr>
        <w:tabs>
          <w:tab w:val="left" w:pos="1134"/>
        </w:tabs>
        <w:ind w:left="1134" w:right="-1134" w:hanging="1134"/>
      </w:pPr>
      <w:r>
        <w:t>43</w:t>
      </w:r>
      <w:r>
        <w:tab/>
        <w:t>1782 - 1785</w:t>
      </w:r>
    </w:p>
    <w:p w:rsidR="00000000" w:rsidRDefault="00C653B4">
      <w:pPr>
        <w:tabs>
          <w:tab w:val="left" w:pos="1134"/>
        </w:tabs>
        <w:ind w:left="1134" w:right="-1134" w:hanging="1134"/>
      </w:pPr>
      <w:r>
        <w:br w:type="page"/>
        <w:t>30</w:t>
      </w:r>
      <w:r>
        <w:tab/>
        <w:t>Nr. 23/10</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E 6 A Nr. 23/10</w:t>
      </w:r>
    </w:p>
    <w:p w:rsidR="00000000" w:rsidRDefault="00C653B4">
      <w:pPr>
        <w:tabs>
          <w:tab w:val="left" w:pos="1134"/>
        </w:tabs>
        <w:ind w:left="1134" w:right="-1134" w:hanging="1134"/>
      </w:pPr>
      <w:r>
        <w:t>40</w:t>
      </w:r>
      <w:r>
        <w:tab/>
        <w:t xml:space="preserve">Verzeichnis der vom 7.7.1755 - 14.9.1756 bei der Universität </w:t>
      </w:r>
      <w:r>
        <w:rPr>
          <w:vanish/>
        </w:rPr>
        <w:t>s[2{</w:t>
      </w:r>
      <w:r>
        <w:t>angekaufte</w:t>
      </w:r>
      <w:r>
        <w:rPr>
          <w:vanish/>
        </w:rPr>
        <w:t>}</w:t>
      </w:r>
      <w:r>
        <w:t xml:space="preserve">n </w:t>
      </w:r>
      <w:r>
        <w:rPr>
          <w:vanish/>
        </w:rPr>
        <w:t>1{</w:t>
      </w:r>
      <w:r>
        <w:t>Bücher</w:t>
      </w:r>
      <w:r>
        <w:rPr>
          <w:vanish/>
        </w:rPr>
        <w:t>}]s</w:t>
      </w:r>
    </w:p>
    <w:p w:rsidR="00000000" w:rsidRDefault="00C653B4">
      <w:pPr>
        <w:tabs>
          <w:tab w:val="left" w:pos="1134"/>
        </w:tabs>
        <w:ind w:left="1134" w:right="-1134" w:hanging="1134"/>
      </w:pPr>
      <w:r>
        <w:t>43</w:t>
      </w:r>
      <w:r>
        <w:tab/>
        <w:t>1755 - 1756</w:t>
      </w:r>
    </w:p>
    <w:p w:rsidR="00000000" w:rsidRDefault="00C653B4">
      <w:pPr>
        <w:tabs>
          <w:tab w:val="left" w:pos="1134"/>
        </w:tabs>
        <w:ind w:left="1134" w:right="-1134" w:hanging="1134"/>
      </w:pPr>
      <w:r>
        <w:br w:type="page"/>
        <w:t>30</w:t>
      </w:r>
      <w:r>
        <w:tab/>
        <w:t>Nr. 23/11</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E 6 A Nr. 23/11</w:t>
      </w:r>
    </w:p>
    <w:p w:rsidR="00000000" w:rsidRDefault="00C653B4">
      <w:pPr>
        <w:tabs>
          <w:tab w:val="left" w:pos="1134"/>
        </w:tabs>
        <w:ind w:left="1134" w:right="-1134" w:hanging="1134"/>
      </w:pPr>
      <w:r>
        <w:t>40</w:t>
      </w:r>
      <w:r>
        <w:tab/>
      </w:r>
      <w:r>
        <w:rPr>
          <w:vanish/>
        </w:rPr>
        <w:t>s[2{</w:t>
      </w:r>
      <w:r>
        <w:t>Verzeichnis angekaufter</w:t>
      </w:r>
      <w:r>
        <w:rPr>
          <w:vanish/>
        </w:rPr>
        <w:t>}</w:t>
      </w:r>
      <w:r>
        <w:t xml:space="preserve"> </w:t>
      </w:r>
      <w:r>
        <w:rPr>
          <w:vanish/>
        </w:rPr>
        <w:t>1{</w:t>
      </w:r>
      <w:r>
        <w:t>Bücher</w:t>
      </w:r>
      <w:r>
        <w:rPr>
          <w:vanish/>
        </w:rPr>
        <w:t>}]s</w:t>
      </w:r>
      <w:r>
        <w:t xml:space="preserve"> seit 1755</w:t>
      </w:r>
    </w:p>
    <w:p w:rsidR="00000000" w:rsidRDefault="00C653B4">
      <w:pPr>
        <w:tabs>
          <w:tab w:val="left" w:pos="1134"/>
        </w:tabs>
        <w:ind w:left="1134" w:right="-1134" w:hanging="1134"/>
      </w:pPr>
      <w:r>
        <w:t>43</w:t>
      </w:r>
      <w:r>
        <w:tab/>
        <w:t xml:space="preserve">1755 - </w:t>
      </w:r>
    </w:p>
    <w:p w:rsidR="00000000" w:rsidRDefault="00C653B4">
      <w:pPr>
        <w:tabs>
          <w:tab w:val="left" w:pos="1134"/>
        </w:tabs>
        <w:ind w:left="1134" w:right="-1134" w:hanging="1134"/>
      </w:pPr>
      <w:r>
        <w:br w:type="page"/>
        <w:t>30</w:t>
      </w:r>
      <w:r>
        <w:tab/>
        <w:t>Nr. 24/5</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E 6 A Nr. 24/5</w:t>
      </w:r>
    </w:p>
    <w:p w:rsidR="00000000" w:rsidRDefault="00C653B4">
      <w:pPr>
        <w:tabs>
          <w:tab w:val="left" w:pos="1134"/>
        </w:tabs>
        <w:ind w:left="1134" w:right="-1134" w:hanging="1134"/>
      </w:pPr>
      <w:r>
        <w:t>40</w:t>
      </w:r>
      <w:r>
        <w:tab/>
        <w:t>Verschiedenes</w:t>
      </w:r>
    </w:p>
    <w:p w:rsidR="00000000" w:rsidRDefault="00C653B4">
      <w:pPr>
        <w:tabs>
          <w:tab w:val="left" w:pos="1134"/>
        </w:tabs>
        <w:ind w:left="1134" w:right="-1134" w:hanging="1134"/>
      </w:pPr>
      <w:r>
        <w:t>41</w:t>
      </w:r>
      <w:r>
        <w:tab/>
      </w:r>
      <w:r>
        <w:rPr>
          <w:vanish/>
        </w:rPr>
        <w:t>k[1{</w:t>
      </w:r>
      <w:r>
        <w:t>Universitäts</w:t>
      </w:r>
      <w:r>
        <w:rPr>
          <w:vanish/>
        </w:rPr>
        <w:t>s[</w:t>
      </w:r>
      <w:r>
        <w:t>bibliothek</w:t>
      </w:r>
      <w:r>
        <w:rPr>
          <w:vanish/>
        </w:rPr>
        <w:t>]s}2{o[&lt;Mainz&gt;]o}]k</w:t>
      </w:r>
      <w:r>
        <w:t xml:space="preserve"> 1788</w:t>
      </w:r>
    </w:p>
    <w:p w:rsidR="00000000" w:rsidRDefault="00C653B4">
      <w:pPr>
        <w:tabs>
          <w:tab w:val="left" w:pos="1134"/>
        </w:tabs>
        <w:ind w:left="1134" w:right="-1134" w:hanging="1134"/>
      </w:pPr>
      <w:r>
        <w:t>43</w:t>
      </w:r>
      <w:r>
        <w:tab/>
        <w:t>1784</w:t>
      </w:r>
      <w:r>
        <w:t xml:space="preserve"> ; 1787 - 1788 ; 1790</w:t>
      </w:r>
    </w:p>
    <w:p w:rsidR="00000000" w:rsidRDefault="00C653B4">
      <w:pPr>
        <w:tabs>
          <w:tab w:val="left" w:pos="1134"/>
        </w:tabs>
        <w:ind w:left="1134" w:right="-1134" w:hanging="1134"/>
      </w:pPr>
      <w:r>
        <w:br w:type="page"/>
        <w:t>30</w:t>
      </w:r>
      <w:r>
        <w:tab/>
        <w:t>Nr. 25/2</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E 6 A Nr. 25/2</w:t>
      </w:r>
    </w:p>
    <w:p w:rsidR="00000000" w:rsidRDefault="00C653B4">
      <w:pPr>
        <w:tabs>
          <w:tab w:val="left" w:pos="1134"/>
        </w:tabs>
        <w:ind w:left="1134" w:right="-1134" w:hanging="1134"/>
      </w:pPr>
      <w:r>
        <w:t>40</w:t>
      </w:r>
      <w:r>
        <w:tab/>
        <w:t>Akta juniora der Universität zu Mainz</w:t>
      </w:r>
    </w:p>
    <w:p w:rsidR="00000000" w:rsidRDefault="00C653B4">
      <w:pPr>
        <w:tabs>
          <w:tab w:val="left" w:pos="1134"/>
        </w:tabs>
        <w:ind w:left="1134" w:right="-1134" w:hanging="1134"/>
      </w:pPr>
      <w:r>
        <w:t>41</w:t>
      </w:r>
      <w:r>
        <w:tab/>
      </w:r>
      <w:r>
        <w:rPr>
          <w:vanish/>
        </w:rPr>
        <w:t>s[2{</w:t>
      </w:r>
      <w:r>
        <w:t>Ankauf von</w:t>
      </w:r>
      <w:r>
        <w:rPr>
          <w:vanish/>
        </w:rPr>
        <w:t>}</w:t>
      </w:r>
      <w:r>
        <w:t xml:space="preserve"> </w:t>
      </w:r>
      <w:r>
        <w:rPr>
          <w:vanish/>
        </w:rPr>
        <w:t>1{</w:t>
      </w:r>
      <w:r>
        <w:t>Bücher</w:t>
      </w:r>
      <w:r>
        <w:rPr>
          <w:vanish/>
        </w:rPr>
        <w:t>}]s</w:t>
      </w:r>
      <w:r>
        <w:t xml:space="preserve">n von den </w:t>
      </w:r>
      <w:r>
        <w:rPr>
          <w:vanish/>
        </w:rPr>
        <w:t>p[</w:t>
      </w:r>
      <w:r>
        <w:t>Gogel</w:t>
      </w:r>
      <w:r>
        <w:rPr>
          <w:vanish/>
        </w:rPr>
        <w:t>]p</w:t>
      </w:r>
      <w:r>
        <w:t xml:space="preserve">ischen Erben in </w:t>
      </w:r>
      <w:r>
        <w:rPr>
          <w:vanish/>
        </w:rPr>
        <w:t>o[</w:t>
      </w:r>
      <w:r>
        <w:t>Frankfurt</w:t>
      </w:r>
      <w:r>
        <w:rPr>
          <w:vanish/>
        </w:rPr>
        <w:t>&lt;/Main&gt;]o</w:t>
      </w:r>
      <w:r>
        <w:t xml:space="preserve"> 1782, </w:t>
      </w:r>
      <w:r>
        <w:rPr>
          <w:vanish/>
        </w:rPr>
        <w:t>s[</w:t>
      </w:r>
      <w:r>
        <w:t xml:space="preserve">Zensur der </w:t>
      </w:r>
      <w:r>
        <w:rPr>
          <w:vanish/>
        </w:rPr>
        <w:t>s[</w:t>
      </w:r>
      <w:r>
        <w:t>Druckschriften der Professoren</w:t>
      </w:r>
      <w:r>
        <w:rPr>
          <w:vanish/>
        </w:rPr>
        <w:t>]s]s</w:t>
      </w:r>
      <w:r>
        <w:t xml:space="preserve"> 1784, </w:t>
      </w:r>
      <w:r>
        <w:rPr>
          <w:vanish/>
        </w:rPr>
        <w:t>s[</w:t>
      </w:r>
      <w:r>
        <w:t>Universitätsbuchbinder</w:t>
      </w:r>
      <w:r>
        <w:rPr>
          <w:vanish/>
        </w:rPr>
        <w:t>]s</w:t>
      </w:r>
      <w:r>
        <w:t xml:space="preserve"> und Kupferstecher 1784</w:t>
      </w:r>
    </w:p>
    <w:p w:rsidR="00000000" w:rsidRDefault="00C653B4">
      <w:pPr>
        <w:tabs>
          <w:tab w:val="left" w:pos="1134"/>
        </w:tabs>
        <w:ind w:left="1134" w:right="-1134" w:hanging="1134"/>
      </w:pPr>
      <w:r>
        <w:t>43</w:t>
      </w:r>
      <w:r>
        <w:tab/>
        <w:t>1778 - 1791</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E 6 B</w:t>
      </w:r>
    </w:p>
    <w:p w:rsidR="00000000" w:rsidRDefault="00C653B4">
      <w:pPr>
        <w:tabs>
          <w:tab w:val="left" w:pos="1134"/>
        </w:tabs>
        <w:ind w:left="1134" w:right="-1134" w:hanging="1134"/>
      </w:pPr>
      <w:r>
        <w:t>20a</w:t>
      </w:r>
      <w:r>
        <w:tab/>
        <w:t>012</w:t>
      </w:r>
    </w:p>
    <w:p w:rsidR="00000000" w:rsidRDefault="00C653B4">
      <w:pPr>
        <w:tabs>
          <w:tab w:val="left" w:pos="1134"/>
        </w:tabs>
        <w:ind w:left="1134" w:right="-1134" w:hanging="1134"/>
      </w:pPr>
      <w:r>
        <w:t>21</w:t>
      </w:r>
      <w:r>
        <w:tab/>
        <w:t>Landgräflich-Hessische Regierung Gießen, Regierung Hessen-Darmstadt, Ministerialakten u.a.</w:t>
      </w:r>
    </w:p>
    <w:p w:rsidR="00000000" w:rsidRDefault="00C653B4">
      <w:pPr>
        <w:tabs>
          <w:tab w:val="left" w:pos="1134"/>
        </w:tabs>
        <w:ind w:left="1134" w:right="-1134" w:hanging="1134"/>
      </w:pPr>
      <w:r>
        <w:t>22</w:t>
      </w:r>
      <w:r>
        <w:tab/>
        <w:t>E Alte Aktenabteilungen (Pertinenzbestände) \ E 6 Universitäten Gießen und Mainz</w:t>
      </w:r>
      <w:r>
        <w:t xml:space="preserve"> \ #E 6 B Universität Gießen</w:t>
      </w:r>
    </w:p>
    <w:p w:rsidR="00000000" w:rsidRDefault="00C653B4">
      <w:pPr>
        <w:tabs>
          <w:tab w:val="left" w:pos="1134"/>
        </w:tabs>
        <w:ind w:left="1134" w:right="-1134" w:hanging="1134"/>
      </w:pPr>
      <w:r>
        <w:t>23</w:t>
      </w:r>
      <w:r>
        <w:tab/>
        <w:t>1507 - 18</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Dieser Bestand enthält u.a. Akten über die gewerblichen Einrichtungen der Universität Gießen betr. den Buchdruck. Hierunter fallen auch 3 Akten über Buchdrucker und eine Zensurakte  aus dem 17. Jahrhundert. Wegen ihrer inhaltlichen Bedeutung für das Inventar wurden auch Akten aus dem 18. Jahrhundert verzeichnet. ; 1507 - 19. Jh. (Bestand E 6)</w:t>
      </w:r>
    </w:p>
    <w:p w:rsidR="00000000" w:rsidRDefault="00C653B4">
      <w:pPr>
        <w:tabs>
          <w:tab w:val="left" w:pos="1134"/>
        </w:tabs>
        <w:ind w:left="1134" w:right="-1134" w:hanging="1134"/>
      </w:pPr>
      <w:r>
        <w:t>30</w:t>
      </w:r>
      <w:r>
        <w:tab/>
        <w:t>Nr. 5/3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6 B Nr. 5/3</w:t>
      </w:r>
    </w:p>
    <w:p w:rsidR="00000000" w:rsidRDefault="00C653B4">
      <w:pPr>
        <w:tabs>
          <w:tab w:val="left" w:pos="1134"/>
        </w:tabs>
        <w:ind w:left="1134" w:right="-1134" w:hanging="1134"/>
      </w:pPr>
      <w:r>
        <w:t>40</w:t>
      </w:r>
      <w:r>
        <w:tab/>
        <w:t xml:space="preserve">Die von </w:t>
      </w:r>
      <w:r>
        <w:rPr>
          <w:vanish/>
        </w:rPr>
        <w:t>p[2{</w:t>
      </w:r>
      <w:r>
        <w:t>M.</w:t>
      </w:r>
      <w:r>
        <w:rPr>
          <w:vanish/>
        </w:rPr>
        <w:t>}</w:t>
      </w:r>
      <w:r>
        <w:t xml:space="preserve"> </w:t>
      </w:r>
      <w:r>
        <w:rPr>
          <w:vanish/>
        </w:rPr>
        <w:t>1{</w:t>
      </w:r>
      <w:r>
        <w:t>Dippel</w:t>
      </w:r>
      <w:r>
        <w:rPr>
          <w:vanish/>
        </w:rPr>
        <w:t>}]p</w:t>
      </w:r>
      <w:r>
        <w:t xml:space="preserve"> edierten und </w:t>
      </w:r>
      <w:r>
        <w:rPr>
          <w:vanish/>
        </w:rPr>
        <w:t>s[2{</w:t>
      </w:r>
      <w:r>
        <w:t>konfiszierten theologische</w:t>
      </w:r>
      <w:r>
        <w:t>n</w:t>
      </w:r>
      <w:r>
        <w:rPr>
          <w:vanish/>
        </w:rPr>
        <w:t>}</w:t>
      </w:r>
      <w:r>
        <w:t xml:space="preserve"> </w:t>
      </w:r>
      <w:r>
        <w:rPr>
          <w:vanish/>
        </w:rPr>
        <w:t>1{</w:t>
      </w:r>
      <w:r>
        <w:t>Schriften</w:t>
      </w:r>
      <w:r>
        <w:rPr>
          <w:vanish/>
        </w:rPr>
        <w:t>}]s</w:t>
      </w:r>
    </w:p>
    <w:p w:rsidR="00000000" w:rsidRDefault="00C653B4">
      <w:pPr>
        <w:tabs>
          <w:tab w:val="left" w:pos="1134"/>
        </w:tabs>
        <w:ind w:left="1134" w:right="-1134" w:hanging="1134"/>
      </w:pPr>
      <w:r>
        <w:t>43</w:t>
      </w:r>
      <w:r>
        <w:tab/>
        <w:t>1698 - 1733</w:t>
      </w:r>
    </w:p>
    <w:p w:rsidR="00000000" w:rsidRDefault="00C653B4">
      <w:pPr>
        <w:tabs>
          <w:tab w:val="left" w:pos="1134"/>
        </w:tabs>
        <w:ind w:left="1134" w:right="-1134" w:hanging="1134"/>
      </w:pPr>
      <w:r>
        <w:br w:type="page"/>
        <w:t>30</w:t>
      </w:r>
      <w:r>
        <w:tab/>
        <w:t>Nr. 26/5</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6 B Nr. 26/5</w:t>
      </w:r>
    </w:p>
    <w:p w:rsidR="00000000" w:rsidRDefault="00C653B4">
      <w:pPr>
        <w:tabs>
          <w:tab w:val="left" w:pos="1134"/>
        </w:tabs>
        <w:ind w:left="1134" w:right="-1134" w:hanging="1134"/>
      </w:pPr>
      <w:r>
        <w:t>40</w:t>
      </w:r>
      <w:r>
        <w:tab/>
        <w:t xml:space="preserve">Betr. </w:t>
      </w:r>
      <w:r>
        <w:rPr>
          <w:vanish/>
        </w:rPr>
        <w:t>s[</w:t>
      </w:r>
      <w:r>
        <w:t xml:space="preserve">Zensur einer </w:t>
      </w:r>
      <w:r>
        <w:rPr>
          <w:vanish/>
        </w:rPr>
        <w:t>s[</w:t>
      </w:r>
      <w:r>
        <w:t>Druckschrift</w:t>
      </w:r>
      <w:r>
        <w:rPr>
          <w:vanish/>
        </w:rPr>
        <w:t>]s]s</w:t>
      </w:r>
      <w:r>
        <w:t xml:space="preserve"> des </w:t>
      </w:r>
      <w:r>
        <w:rPr>
          <w:vanish/>
        </w:rPr>
        <w:t>p[4{</w:t>
      </w:r>
      <w:r>
        <w:t>Prof.</w:t>
      </w:r>
      <w:r>
        <w:rPr>
          <w:vanish/>
        </w:rPr>
        <w:t>}</w:t>
      </w:r>
      <w:r>
        <w:t xml:space="preserve"> </w:t>
      </w:r>
      <w:r>
        <w:rPr>
          <w:vanish/>
        </w:rPr>
        <w:t>1{</w:t>
      </w:r>
      <w:r>
        <w:t>Schmid</w:t>
      </w:r>
      <w:r>
        <w:rPr>
          <w:vanish/>
        </w:rPr>
        <w:t>}]p</w:t>
      </w:r>
    </w:p>
    <w:p w:rsidR="00000000" w:rsidRDefault="00C653B4">
      <w:pPr>
        <w:tabs>
          <w:tab w:val="left" w:pos="1134"/>
        </w:tabs>
        <w:ind w:left="1134" w:right="-1134" w:hanging="1134"/>
      </w:pPr>
      <w:r>
        <w:t>43</w:t>
      </w:r>
      <w:r>
        <w:tab/>
        <w:t>1773 - 1774</w:t>
      </w:r>
    </w:p>
    <w:p w:rsidR="00000000" w:rsidRDefault="00C653B4">
      <w:pPr>
        <w:tabs>
          <w:tab w:val="left" w:pos="1134"/>
        </w:tabs>
        <w:ind w:left="1134" w:right="-1134" w:hanging="1134"/>
      </w:pPr>
      <w:r>
        <w:br w:type="page"/>
        <w:t>30</w:t>
      </w:r>
      <w:r>
        <w:tab/>
        <w:t>Nr. 32/1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E 6 B Nr. 32/1</w:t>
      </w:r>
    </w:p>
    <w:p w:rsidR="00000000" w:rsidRDefault="00C653B4">
      <w:pPr>
        <w:tabs>
          <w:tab w:val="left" w:pos="1134"/>
        </w:tabs>
        <w:ind w:left="1134" w:right="-1134" w:hanging="1134"/>
      </w:pPr>
      <w:r>
        <w:t>40</w:t>
      </w:r>
      <w:r>
        <w:tab/>
        <w:t xml:space="preserve">Die </w:t>
      </w:r>
      <w:r>
        <w:rPr>
          <w:vanish/>
        </w:rPr>
        <w:t>s[2{</w:t>
      </w:r>
      <w:r>
        <w:t>Einrichtung eines beständigen</w:t>
      </w:r>
      <w:r>
        <w:rPr>
          <w:vanish/>
        </w:rPr>
        <w:t>}</w:t>
      </w:r>
      <w:r>
        <w:t xml:space="preserve"> </w:t>
      </w:r>
      <w:r>
        <w:rPr>
          <w:vanish/>
        </w:rPr>
        <w:t>1{</w:t>
      </w:r>
      <w:r>
        <w:t>Buchladen</w:t>
      </w:r>
      <w:r>
        <w:rPr>
          <w:vanish/>
        </w:rPr>
        <w:t>}]s</w:t>
      </w:r>
      <w:r>
        <w:t xml:space="preserve">s bei der </w:t>
      </w:r>
      <w:r>
        <w:rPr>
          <w:vanish/>
        </w:rPr>
        <w:t>k[1{</w:t>
      </w:r>
      <w:r>
        <w:t>Universität</w:t>
      </w:r>
      <w:r>
        <w:rPr>
          <w:vanish/>
        </w:rPr>
        <w:t>}</w:t>
      </w:r>
      <w:r>
        <w:t xml:space="preserve"> zu </w:t>
      </w:r>
      <w:r>
        <w:rPr>
          <w:vanish/>
        </w:rPr>
        <w:t>2{o[</w:t>
      </w:r>
      <w:r>
        <w:t>Gießen</w:t>
      </w:r>
      <w:r>
        <w:rPr>
          <w:vanish/>
        </w:rPr>
        <w:t>]o}]k</w:t>
      </w:r>
    </w:p>
    <w:p w:rsidR="00000000" w:rsidRDefault="00C653B4">
      <w:pPr>
        <w:tabs>
          <w:tab w:val="left" w:pos="1134"/>
        </w:tabs>
        <w:ind w:left="1134" w:right="-1134" w:hanging="1134"/>
      </w:pPr>
      <w:r>
        <w:t>43</w:t>
      </w:r>
      <w:r>
        <w:tab/>
        <w:t>1709 - 1710</w:t>
      </w:r>
    </w:p>
    <w:p w:rsidR="00000000" w:rsidRDefault="00C653B4">
      <w:pPr>
        <w:tabs>
          <w:tab w:val="left" w:pos="1134"/>
        </w:tabs>
        <w:ind w:left="1134" w:right="-1134" w:hanging="1134"/>
      </w:pPr>
      <w:r>
        <w:br w:type="page"/>
        <w:t>30</w:t>
      </w:r>
      <w:r>
        <w:tab/>
        <w:t>Nr. 32/2</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E 6 B Nr. 32/2</w:t>
      </w:r>
    </w:p>
    <w:p w:rsidR="00000000" w:rsidRDefault="00C653B4">
      <w:pPr>
        <w:tabs>
          <w:tab w:val="left" w:pos="1134"/>
        </w:tabs>
        <w:ind w:left="1134" w:right="-1134" w:hanging="1134"/>
      </w:pPr>
      <w:r>
        <w:t>40</w:t>
      </w:r>
      <w:r>
        <w:tab/>
      </w:r>
      <w:r>
        <w:rPr>
          <w:vanish/>
        </w:rPr>
        <w:t>p[2{</w:t>
      </w:r>
      <w:r>
        <w:t>Joh. Otto</w:t>
      </w:r>
      <w:r>
        <w:rPr>
          <w:vanish/>
        </w:rPr>
        <w:t>}</w:t>
      </w:r>
      <w:r>
        <w:t xml:space="preserve"> </w:t>
      </w:r>
      <w:r>
        <w:rPr>
          <w:vanish/>
        </w:rPr>
        <w:t>1{</w:t>
      </w:r>
      <w:r>
        <w:t>Meyer</w:t>
      </w:r>
      <w:r>
        <w:rPr>
          <w:vanish/>
        </w:rPr>
        <w:t>}]p</w:t>
      </w:r>
      <w:r>
        <w:t xml:space="preserve"> </w:t>
      </w:r>
      <w:r>
        <w:rPr>
          <w:vanish/>
        </w:rPr>
        <w:t>s[2{</w:t>
      </w:r>
      <w:r>
        <w:t>Nachsuchen um Bestellung zum</w:t>
      </w:r>
      <w:r>
        <w:rPr>
          <w:vanish/>
        </w:rPr>
        <w:t>}</w:t>
      </w:r>
      <w:r>
        <w:t xml:space="preserve"> </w:t>
      </w:r>
      <w:r>
        <w:rPr>
          <w:vanish/>
        </w:rPr>
        <w:t>1{</w:t>
      </w:r>
      <w:r>
        <w:t>Universitätsbuchhändler</w:t>
      </w:r>
      <w:r>
        <w:rPr>
          <w:vanish/>
        </w:rPr>
        <w:t>}]s</w:t>
      </w:r>
      <w:r>
        <w:t xml:space="preserve"> und das ihm erteilte </w:t>
      </w:r>
      <w:r>
        <w:rPr>
          <w:vanish/>
        </w:rPr>
        <w:t>s[</w:t>
      </w:r>
      <w:r>
        <w:t>Privileg</w:t>
      </w:r>
      <w:r>
        <w:rPr>
          <w:vanish/>
        </w:rPr>
        <w:t>]s</w:t>
      </w:r>
      <w:r>
        <w:t xml:space="preserve">, des </w:t>
      </w:r>
      <w:r>
        <w:rPr>
          <w:vanish/>
        </w:rPr>
        <w:t>p[5{s[</w:t>
      </w:r>
      <w:r>
        <w:t>Kanzleibuchdrucker</w:t>
      </w:r>
      <w:r>
        <w:rPr>
          <w:vanish/>
        </w:rPr>
        <w:t>]s}</w:t>
      </w:r>
      <w:r>
        <w:t xml:space="preserve">s </w:t>
      </w:r>
      <w:r>
        <w:rPr>
          <w:vanish/>
        </w:rPr>
        <w:t>1{</w:t>
      </w:r>
      <w:r>
        <w:t>Müller</w:t>
      </w:r>
      <w:r>
        <w:rPr>
          <w:vanish/>
        </w:rPr>
        <w:t>}</w:t>
      </w:r>
      <w:r>
        <w:t xml:space="preserve"> zu </w:t>
      </w:r>
      <w:r>
        <w:rPr>
          <w:vanish/>
        </w:rPr>
        <w:t>6{o[</w:t>
      </w:r>
      <w:r>
        <w:t>Gießen</w:t>
      </w:r>
      <w:r>
        <w:rPr>
          <w:vanish/>
        </w:rPr>
        <w:t>]o}]p</w:t>
      </w:r>
      <w:r>
        <w:t xml:space="preserve"> Ansuchen um das Meyerische Privileg, sodann des </w:t>
      </w:r>
      <w:r>
        <w:rPr>
          <w:vanish/>
        </w:rPr>
        <w:t>p[5{s[</w:t>
      </w:r>
      <w:r>
        <w:t>Buchhändler</w:t>
      </w:r>
      <w:r>
        <w:rPr>
          <w:vanish/>
        </w:rPr>
        <w:t>]s}</w:t>
      </w:r>
      <w:r>
        <w:t xml:space="preserve">s zu </w:t>
      </w:r>
      <w:r>
        <w:rPr>
          <w:vanish/>
        </w:rPr>
        <w:t>6{o[</w:t>
      </w:r>
      <w:r>
        <w:t>Frankfurt</w:t>
      </w:r>
      <w:r>
        <w:rPr>
          <w:vanish/>
        </w:rPr>
        <w:t>&lt;/M.&gt;]o}</w:t>
      </w:r>
      <w:r>
        <w:t xml:space="preserve"> </w:t>
      </w:r>
      <w:r>
        <w:rPr>
          <w:vanish/>
        </w:rPr>
        <w:t>8{</w:t>
      </w:r>
      <w:r>
        <w:t>von</w:t>
      </w:r>
      <w:r>
        <w:rPr>
          <w:vanish/>
        </w:rPr>
        <w:t>}</w:t>
      </w:r>
      <w:r>
        <w:t xml:space="preserve"> </w:t>
      </w:r>
      <w:r>
        <w:rPr>
          <w:vanish/>
        </w:rPr>
        <w:t>1{</w:t>
      </w:r>
      <w:r>
        <w:t>Sande</w:t>
      </w:r>
      <w:r>
        <w:rPr>
          <w:vanish/>
        </w:rPr>
        <w:t>}]p</w:t>
      </w:r>
      <w:r>
        <w:t xml:space="preserve">, welcher seit dem Abgang des Meyerischen Buchladens den Buchhandel in Gießen geführt, Beschwerde über den Buchdrucker Müller wegen </w:t>
      </w:r>
      <w:r>
        <w:rPr>
          <w:vanish/>
        </w:rPr>
        <w:t>s[2{</w:t>
      </w:r>
      <w:r>
        <w:t>vermeintlichen Eintrags im</w:t>
      </w:r>
      <w:r>
        <w:rPr>
          <w:vanish/>
        </w:rPr>
        <w:t>}</w:t>
      </w:r>
      <w:r>
        <w:t xml:space="preserve"> </w:t>
      </w:r>
      <w:r>
        <w:rPr>
          <w:vanish/>
        </w:rPr>
        <w:t>1{</w:t>
      </w:r>
      <w:r>
        <w:t>Buchhandel</w:t>
      </w:r>
      <w:r>
        <w:rPr>
          <w:vanish/>
        </w:rPr>
        <w:t>}]s</w:t>
      </w:r>
    </w:p>
    <w:p w:rsidR="00000000" w:rsidRDefault="00C653B4">
      <w:pPr>
        <w:tabs>
          <w:tab w:val="left" w:pos="1134"/>
        </w:tabs>
        <w:ind w:left="1134" w:right="-1134" w:hanging="1134"/>
      </w:pPr>
      <w:r>
        <w:t>43</w:t>
      </w:r>
      <w:r>
        <w:tab/>
        <w:t>1719</w:t>
      </w:r>
    </w:p>
    <w:p w:rsidR="00000000" w:rsidRDefault="00C653B4">
      <w:pPr>
        <w:tabs>
          <w:tab w:val="left" w:pos="1134"/>
        </w:tabs>
        <w:ind w:left="1134" w:right="-1134" w:hanging="1134"/>
      </w:pPr>
      <w:r>
        <w:br w:type="page"/>
        <w:t>30</w:t>
      </w:r>
      <w:r>
        <w:tab/>
        <w:t>Nr. 32/3</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E 6 B Nr. 32/3</w:t>
      </w:r>
    </w:p>
    <w:p w:rsidR="00000000" w:rsidRDefault="00C653B4">
      <w:pPr>
        <w:tabs>
          <w:tab w:val="left" w:pos="1134"/>
        </w:tabs>
        <w:ind w:left="1134" w:right="-1134" w:hanging="1134"/>
      </w:pPr>
      <w:r>
        <w:t>40</w:t>
      </w:r>
      <w:r>
        <w:tab/>
        <w:t xml:space="preserve">Die </w:t>
      </w:r>
      <w:r>
        <w:rPr>
          <w:vanish/>
        </w:rPr>
        <w:t>k[1{</w:t>
      </w:r>
      <w:r>
        <w:t>Universität</w:t>
      </w:r>
      <w:r>
        <w:rPr>
          <w:vanish/>
        </w:rPr>
        <w:t>}</w:t>
      </w:r>
      <w:r>
        <w:t xml:space="preserve"> </w:t>
      </w:r>
      <w:r>
        <w:rPr>
          <w:vanish/>
        </w:rPr>
        <w:t>2{o[</w:t>
      </w:r>
      <w:r>
        <w:t>Gießen</w:t>
      </w:r>
      <w:r>
        <w:rPr>
          <w:vanish/>
        </w:rPr>
        <w:t>]o}]k</w:t>
      </w:r>
      <w:r>
        <w:t xml:space="preserve"> bittet um Bewilligung des Platzes zwischen der Regierungskanzlei und dem Universitätskollegium zu </w:t>
      </w:r>
      <w:r>
        <w:rPr>
          <w:vanish/>
        </w:rPr>
        <w:t>s[2{</w:t>
      </w:r>
      <w:r>
        <w:t>An</w:t>
      </w:r>
      <w:r>
        <w:t>legung eines</w:t>
      </w:r>
      <w:r>
        <w:rPr>
          <w:vanish/>
        </w:rPr>
        <w:t>}</w:t>
      </w:r>
      <w:r>
        <w:t xml:space="preserve"> </w:t>
      </w:r>
      <w:r>
        <w:rPr>
          <w:vanish/>
        </w:rPr>
        <w:t>1{</w:t>
      </w:r>
      <w:r>
        <w:t>Buchladen</w:t>
      </w:r>
      <w:r>
        <w:rPr>
          <w:vanish/>
        </w:rPr>
        <w:t>}]s</w:t>
      </w:r>
      <w:r>
        <w:t>s, was ablehnend bedeutet wird (auf diesen Platz kamen später die Trauerwagenhäuschen für den Universitäts- und Regierungstrauerwagen)</w:t>
      </w:r>
    </w:p>
    <w:p w:rsidR="00000000" w:rsidRDefault="00C653B4">
      <w:pPr>
        <w:tabs>
          <w:tab w:val="left" w:pos="1134"/>
        </w:tabs>
        <w:ind w:left="1134" w:right="-1134" w:hanging="1134"/>
      </w:pPr>
      <w:r>
        <w:t>43</w:t>
      </w:r>
      <w:r>
        <w:tab/>
        <w:t>1722</w:t>
      </w:r>
    </w:p>
    <w:p w:rsidR="00000000" w:rsidRDefault="00C653B4">
      <w:pPr>
        <w:tabs>
          <w:tab w:val="left" w:pos="1134"/>
        </w:tabs>
        <w:ind w:left="1134" w:right="-1134" w:hanging="1134"/>
      </w:pPr>
      <w:r>
        <w:br w:type="page"/>
        <w:t>30</w:t>
      </w:r>
      <w:r>
        <w:tab/>
        <w:t>Nr. 32/4</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E 6 B Nr. 32/4</w:t>
      </w:r>
    </w:p>
    <w:p w:rsidR="00000000" w:rsidRDefault="00C653B4">
      <w:pPr>
        <w:tabs>
          <w:tab w:val="left" w:pos="1134"/>
        </w:tabs>
        <w:ind w:left="1134" w:right="-1134" w:hanging="1134"/>
      </w:pPr>
      <w:r>
        <w:t>40</w:t>
      </w:r>
      <w:r>
        <w:tab/>
        <w:t xml:space="preserve">Des </w:t>
      </w:r>
      <w:r>
        <w:rPr>
          <w:vanish/>
        </w:rPr>
        <w:t>p[5{s[</w:t>
      </w:r>
      <w:r>
        <w:t>Universitätsbuchhändler</w:t>
      </w:r>
      <w:r>
        <w:rPr>
          <w:vanish/>
        </w:rPr>
        <w:t>]s}</w:t>
      </w:r>
      <w:r>
        <w:t xml:space="preserve">s </w:t>
      </w:r>
      <w:r>
        <w:rPr>
          <w:vanish/>
        </w:rPr>
        <w:t>1{</w:t>
      </w:r>
      <w:r>
        <w:t>Krieger</w:t>
      </w:r>
      <w:r>
        <w:rPr>
          <w:vanish/>
        </w:rPr>
        <w:t>}]p</w:t>
      </w:r>
      <w:r>
        <w:t xml:space="preserve">s Beschwerden gegen die vom </w:t>
      </w:r>
      <w:r>
        <w:rPr>
          <w:vanish/>
        </w:rPr>
        <w:t>p[5{s[</w:t>
      </w:r>
      <w:r>
        <w:t>Buchführer</w:t>
      </w:r>
      <w:r>
        <w:rPr>
          <w:vanish/>
        </w:rPr>
        <w:t>]s}</w:t>
      </w:r>
      <w:r>
        <w:t xml:space="preserve"> </w:t>
      </w:r>
      <w:r>
        <w:rPr>
          <w:vanish/>
        </w:rPr>
        <w:t>1{</w:t>
      </w:r>
      <w:r>
        <w:t>Göring</w:t>
      </w:r>
      <w:r>
        <w:rPr>
          <w:vanish/>
        </w:rPr>
        <w:t>}6{o[&lt;Gießen&gt;]o}]p</w:t>
      </w:r>
      <w:r>
        <w:t xml:space="preserve"> daselbst beschehende Eingriffe in seine Nahrung nebst dem Ansuchen, ihn bei seinem </w:t>
      </w:r>
      <w:r>
        <w:rPr>
          <w:vanish/>
        </w:rPr>
        <w:t>s[</w:t>
      </w:r>
      <w:r>
        <w:t>Privilegio</w:t>
      </w:r>
      <w:r>
        <w:rPr>
          <w:vanish/>
        </w:rPr>
        <w:t>]s</w:t>
      </w:r>
      <w:r>
        <w:t xml:space="preserve"> zu manuteniren</w:t>
      </w:r>
    </w:p>
    <w:p w:rsidR="00000000" w:rsidRDefault="00C653B4">
      <w:pPr>
        <w:tabs>
          <w:tab w:val="left" w:pos="1134"/>
        </w:tabs>
        <w:ind w:left="1134" w:right="-1134" w:hanging="1134"/>
      </w:pPr>
      <w:r>
        <w:t>43</w:t>
      </w:r>
      <w:r>
        <w:tab/>
        <w:t>1753</w:t>
      </w:r>
    </w:p>
    <w:p w:rsidR="00000000" w:rsidRDefault="00C653B4">
      <w:pPr>
        <w:tabs>
          <w:tab w:val="left" w:pos="1134"/>
        </w:tabs>
        <w:ind w:left="1134" w:right="-1134" w:hanging="1134"/>
      </w:pPr>
      <w:r>
        <w:br w:type="page"/>
        <w:t>30</w:t>
      </w:r>
      <w:r>
        <w:tab/>
        <w:t>Nr. 32/8</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E 6 B Nr. 32/8</w:t>
      </w:r>
    </w:p>
    <w:p w:rsidR="00000000" w:rsidRDefault="00C653B4">
      <w:pPr>
        <w:tabs>
          <w:tab w:val="left" w:pos="1134"/>
        </w:tabs>
        <w:ind w:left="1134" w:right="-1134" w:hanging="1134"/>
      </w:pPr>
      <w:r>
        <w:t>40</w:t>
      </w:r>
      <w:r>
        <w:tab/>
      </w:r>
      <w:r>
        <w:rPr>
          <w:vanish/>
        </w:rPr>
        <w:t>k[1{p[</w:t>
      </w:r>
      <w:r>
        <w:t>Grieb</w:t>
      </w:r>
      <w:r>
        <w:t>el</w:t>
      </w:r>
      <w:r>
        <w:rPr>
          <w:vanish/>
        </w:rPr>
        <w:t>]p</w:t>
      </w:r>
      <w:r>
        <w:t xml:space="preserve">ische </w:t>
      </w:r>
      <w:r>
        <w:rPr>
          <w:vanish/>
        </w:rPr>
        <w:t>s[</w:t>
      </w:r>
      <w:r>
        <w:t>Hofdruckerei</w:t>
      </w:r>
      <w:r>
        <w:rPr>
          <w:vanish/>
        </w:rPr>
        <w:t>]s}</w:t>
      </w:r>
      <w:r>
        <w:t xml:space="preserve"> in </w:t>
      </w:r>
      <w:r>
        <w:rPr>
          <w:vanish/>
        </w:rPr>
        <w:t>2{o[</w:t>
      </w:r>
      <w:r>
        <w:t>Darmstadt</w:t>
      </w:r>
      <w:r>
        <w:rPr>
          <w:vanish/>
        </w:rPr>
        <w:t>]o}]k</w:t>
      </w:r>
    </w:p>
    <w:p w:rsidR="00000000" w:rsidRDefault="00C653B4">
      <w:pPr>
        <w:tabs>
          <w:tab w:val="left" w:pos="1134"/>
        </w:tabs>
        <w:ind w:left="1134" w:right="-1134" w:hanging="1134"/>
      </w:pPr>
      <w:r>
        <w:t>43</w:t>
      </w:r>
      <w:r>
        <w:tab/>
        <w:t>1709</w:t>
      </w:r>
    </w:p>
    <w:p w:rsidR="00000000" w:rsidRDefault="00C653B4">
      <w:pPr>
        <w:tabs>
          <w:tab w:val="left" w:pos="1134"/>
        </w:tabs>
        <w:ind w:left="1134" w:right="-1134" w:hanging="1134"/>
      </w:pPr>
      <w:r>
        <w:br w:type="page"/>
        <w:t>30</w:t>
      </w:r>
      <w:r>
        <w:tab/>
        <w:t>Nr. 32/9</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E 6 B Nr. 32/9</w:t>
      </w:r>
    </w:p>
    <w:p w:rsidR="00000000" w:rsidRDefault="00C653B4">
      <w:pPr>
        <w:tabs>
          <w:tab w:val="left" w:pos="1134"/>
        </w:tabs>
        <w:ind w:left="1134" w:right="-1134" w:hanging="1134"/>
      </w:pPr>
      <w:r>
        <w:t>40</w:t>
      </w:r>
      <w:r>
        <w:tab/>
        <w:t xml:space="preserve">Des </w:t>
      </w:r>
      <w:r>
        <w:rPr>
          <w:vanish/>
        </w:rPr>
        <w:t>p[5{s[</w:t>
      </w:r>
      <w:r>
        <w:t>Buchdrucker</w:t>
      </w:r>
      <w:r>
        <w:rPr>
          <w:vanish/>
        </w:rPr>
        <w:t>]s}</w:t>
      </w:r>
      <w:r>
        <w:t xml:space="preserve">s </w:t>
      </w:r>
      <w:r>
        <w:rPr>
          <w:vanish/>
        </w:rPr>
        <w:t>1{</w:t>
      </w:r>
      <w:r>
        <w:t>Müller</w:t>
      </w:r>
      <w:r>
        <w:rPr>
          <w:vanish/>
        </w:rPr>
        <w:t>}</w:t>
      </w:r>
      <w:r>
        <w:t xml:space="preserve"> zu </w:t>
      </w:r>
      <w:r>
        <w:rPr>
          <w:vanish/>
        </w:rPr>
        <w:t>6{o[</w:t>
      </w:r>
      <w:r>
        <w:t>Gießen</w:t>
      </w:r>
      <w:r>
        <w:rPr>
          <w:vanish/>
        </w:rPr>
        <w:t>]o}]p</w:t>
      </w:r>
      <w:r>
        <w:t xml:space="preserve"> Beschwerde gegen den </w:t>
      </w:r>
      <w:r>
        <w:rPr>
          <w:vanish/>
        </w:rPr>
        <w:t>p[5{s[</w:t>
      </w:r>
      <w:r>
        <w:t>Universitäts-Buchdrucker</w:t>
      </w:r>
      <w:r>
        <w:rPr>
          <w:vanish/>
        </w:rPr>
        <w:t>]s}</w:t>
      </w:r>
      <w:r>
        <w:t xml:space="preserve"> </w:t>
      </w:r>
      <w:r>
        <w:rPr>
          <w:vanish/>
        </w:rPr>
        <w:t>1{</w:t>
      </w:r>
      <w:r>
        <w:t>Vulpiu</w:t>
      </w:r>
      <w:r>
        <w:rPr>
          <w:vanish/>
        </w:rPr>
        <w:t>&lt;s&gt;}</w:t>
      </w:r>
      <w:r>
        <w:t>m</w:t>
      </w:r>
      <w:r>
        <w:rPr>
          <w:vanish/>
        </w:rPr>
        <w:t>6{&lt;Gießen&gt;}]p</w:t>
      </w:r>
      <w:r>
        <w:t xml:space="preserve"> daselbst, die Druckung der Gradualdisputationen betr.</w:t>
      </w:r>
    </w:p>
    <w:p w:rsidR="00000000" w:rsidRDefault="00C653B4">
      <w:pPr>
        <w:tabs>
          <w:tab w:val="left" w:pos="1134"/>
        </w:tabs>
        <w:ind w:left="1134" w:right="-1134" w:hanging="1134"/>
      </w:pPr>
      <w:r>
        <w:t>43</w:t>
      </w:r>
      <w:r>
        <w:tab/>
        <w:t>1709 - 1712</w:t>
      </w:r>
    </w:p>
    <w:p w:rsidR="00000000" w:rsidRDefault="00C653B4">
      <w:pPr>
        <w:tabs>
          <w:tab w:val="left" w:pos="1134"/>
        </w:tabs>
        <w:ind w:left="1134" w:right="-1134" w:hanging="1134"/>
      </w:pPr>
      <w:r>
        <w:br w:type="page"/>
        <w:t>30</w:t>
      </w:r>
      <w:r>
        <w:tab/>
        <w:t>Nr. 32/10</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E 6 B Nr. 32/10</w:t>
      </w:r>
    </w:p>
    <w:p w:rsidR="00000000" w:rsidRDefault="00C653B4">
      <w:pPr>
        <w:tabs>
          <w:tab w:val="left" w:pos="1134"/>
        </w:tabs>
        <w:ind w:left="1134" w:right="-1134" w:hanging="1134"/>
      </w:pPr>
      <w:r>
        <w:t>40</w:t>
      </w:r>
      <w:r>
        <w:tab/>
        <w:t xml:space="preserve">Beschwerde gegen den </w:t>
      </w:r>
      <w:r>
        <w:rPr>
          <w:vanish/>
        </w:rPr>
        <w:t>p[5{s[</w:t>
      </w:r>
      <w:r>
        <w:t>Buchdrucker</w:t>
      </w:r>
      <w:r>
        <w:rPr>
          <w:vanish/>
        </w:rPr>
        <w:t>]s}</w:t>
      </w:r>
      <w:r>
        <w:t xml:space="preserve"> </w:t>
      </w:r>
      <w:r>
        <w:rPr>
          <w:vanish/>
        </w:rPr>
        <w:t>1{</w:t>
      </w:r>
      <w:r>
        <w:t>Müller</w:t>
      </w:r>
      <w:r>
        <w:rPr>
          <w:vanish/>
        </w:rPr>
        <w:t>}</w:t>
      </w:r>
      <w:r>
        <w:t xml:space="preserve"> zu </w:t>
      </w:r>
      <w:r>
        <w:rPr>
          <w:vanish/>
        </w:rPr>
        <w:t>6{o[</w:t>
      </w:r>
      <w:r>
        <w:t>Gießen</w:t>
      </w:r>
      <w:r>
        <w:rPr>
          <w:vanish/>
        </w:rPr>
        <w:t>]o}]p</w:t>
      </w:r>
      <w:r>
        <w:t>, weil er sich Fürstl. Buchdrucker genannt</w:t>
      </w:r>
    </w:p>
    <w:p w:rsidR="00000000" w:rsidRDefault="00C653B4">
      <w:pPr>
        <w:tabs>
          <w:tab w:val="left" w:pos="1134"/>
        </w:tabs>
        <w:ind w:left="1134" w:right="-1134" w:hanging="1134"/>
      </w:pPr>
      <w:r>
        <w:t>43</w:t>
      </w:r>
      <w:r>
        <w:tab/>
        <w:t>1711</w:t>
      </w:r>
    </w:p>
    <w:p w:rsidR="00000000" w:rsidRDefault="00C653B4">
      <w:pPr>
        <w:tabs>
          <w:tab w:val="left" w:pos="1134"/>
        </w:tabs>
        <w:ind w:left="1134" w:right="-1134" w:hanging="1134"/>
      </w:pPr>
      <w:r>
        <w:br w:type="page"/>
        <w:t>30</w:t>
      </w:r>
      <w:r>
        <w:tab/>
        <w:t>Nr. 32/11</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E 6 B Nr. 32/11</w:t>
      </w:r>
    </w:p>
    <w:p w:rsidR="00000000" w:rsidRDefault="00C653B4">
      <w:pPr>
        <w:tabs>
          <w:tab w:val="left" w:pos="1134"/>
        </w:tabs>
        <w:ind w:left="1134" w:right="-1134" w:hanging="1134"/>
      </w:pPr>
      <w:r>
        <w:t>40</w:t>
      </w:r>
      <w:r>
        <w:tab/>
      </w:r>
      <w:r>
        <w:rPr>
          <w:vanish/>
        </w:rPr>
        <w:t>s[</w:t>
      </w:r>
      <w:r>
        <w:t>Universitätsbuchdrucker</w:t>
      </w:r>
      <w:r>
        <w:rPr>
          <w:vanish/>
        </w:rPr>
        <w:t>]s</w:t>
      </w:r>
      <w:r>
        <w:t xml:space="preserve"> in </w:t>
      </w:r>
      <w:r>
        <w:rPr>
          <w:vanish/>
        </w:rPr>
        <w:t>o[</w:t>
      </w:r>
      <w:r>
        <w:t>Gießen</w:t>
      </w:r>
      <w:r>
        <w:rPr>
          <w:vanish/>
        </w:rPr>
        <w:t>]o</w:t>
      </w:r>
    </w:p>
    <w:p w:rsidR="00000000" w:rsidRDefault="00C653B4">
      <w:pPr>
        <w:tabs>
          <w:tab w:val="left" w:pos="1134"/>
        </w:tabs>
        <w:ind w:left="1134" w:right="-1134" w:hanging="1134"/>
      </w:pPr>
      <w:r>
        <w:t>41</w:t>
      </w:r>
      <w:r>
        <w:tab/>
      </w:r>
      <w:r>
        <w:rPr>
          <w:vanish/>
        </w:rPr>
        <w:t>p[2{</w:t>
      </w:r>
      <w:r>
        <w:t>Johann Franz Peter</w:t>
      </w:r>
      <w:r>
        <w:rPr>
          <w:vanish/>
        </w:rPr>
        <w:t>}</w:t>
      </w:r>
      <w:r>
        <w:t xml:space="preserve"> </w:t>
      </w:r>
      <w:r>
        <w:rPr>
          <w:vanish/>
        </w:rPr>
        <w:t>1{</w:t>
      </w:r>
      <w:r>
        <w:t>Stahl</w:t>
      </w:r>
      <w:r>
        <w:rPr>
          <w:vanish/>
        </w:rPr>
        <w:t>}]p</w:t>
      </w:r>
      <w:r>
        <w:t xml:space="preserve">, </w:t>
      </w:r>
      <w:r>
        <w:rPr>
          <w:vanish/>
        </w:rPr>
        <w:t>p[2{</w:t>
      </w:r>
      <w:r>
        <w:t>Wendel</w:t>
      </w:r>
      <w:r>
        <w:rPr>
          <w:vanish/>
        </w:rPr>
        <w:t>}</w:t>
      </w:r>
      <w:r>
        <w:t xml:space="preserve"> </w:t>
      </w:r>
      <w:r>
        <w:rPr>
          <w:vanish/>
        </w:rPr>
        <w:t>1{</w:t>
      </w:r>
      <w:r>
        <w:t>Stahl</w:t>
      </w:r>
      <w:r>
        <w:rPr>
          <w:vanish/>
        </w:rPr>
        <w:t>}]p</w:t>
      </w:r>
      <w:r>
        <w:t xml:space="preserve">, </w:t>
      </w:r>
      <w:r>
        <w:rPr>
          <w:vanish/>
        </w:rPr>
        <w:t>p[2{</w:t>
      </w:r>
      <w:r>
        <w:t>Rudolph</w:t>
      </w:r>
      <w:r>
        <w:rPr>
          <w:vanish/>
        </w:rPr>
        <w:t>}</w:t>
      </w:r>
      <w:r>
        <w:t xml:space="preserve"> </w:t>
      </w:r>
      <w:r>
        <w:rPr>
          <w:vanish/>
        </w:rPr>
        <w:t>1{</w:t>
      </w:r>
      <w:r>
        <w:t>Schröder</w:t>
      </w:r>
      <w:r>
        <w:rPr>
          <w:vanish/>
        </w:rPr>
        <w:t>}]p</w:t>
      </w:r>
    </w:p>
    <w:p w:rsidR="00000000" w:rsidRDefault="00C653B4">
      <w:pPr>
        <w:tabs>
          <w:tab w:val="left" w:pos="1134"/>
        </w:tabs>
        <w:ind w:left="1134" w:right="-1134" w:hanging="1134"/>
      </w:pPr>
      <w:r>
        <w:t>43</w:t>
      </w:r>
      <w:r>
        <w:tab/>
        <w:t>1803 - 1813</w:t>
      </w:r>
    </w:p>
    <w:p w:rsidR="00000000" w:rsidRDefault="00C653B4">
      <w:pPr>
        <w:tabs>
          <w:tab w:val="left" w:pos="1134"/>
        </w:tabs>
        <w:ind w:left="1134" w:right="-1134" w:hanging="1134"/>
      </w:pPr>
      <w:r>
        <w:br w:type="page"/>
        <w:t>30</w:t>
      </w:r>
      <w:r>
        <w:tab/>
        <w:t>Nr. 32/12</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E 6 B Nr. 32/12</w:t>
      </w:r>
    </w:p>
    <w:p w:rsidR="00000000" w:rsidRDefault="00C653B4">
      <w:pPr>
        <w:tabs>
          <w:tab w:val="left" w:pos="1134"/>
        </w:tabs>
        <w:ind w:left="1134" w:right="-1134" w:hanging="1134"/>
      </w:pPr>
      <w:r>
        <w:t>40</w:t>
      </w:r>
      <w:r>
        <w:tab/>
      </w:r>
      <w:r>
        <w:rPr>
          <w:vanish/>
        </w:rPr>
        <w:t>s[</w:t>
      </w:r>
      <w:r>
        <w:t>Buchbinder</w:t>
      </w:r>
      <w:r>
        <w:rPr>
          <w:vanish/>
        </w:rPr>
        <w:t>]s</w:t>
      </w:r>
      <w:r>
        <w:t xml:space="preserve"> und Papierhandel zu </w:t>
      </w:r>
      <w:r>
        <w:rPr>
          <w:vanish/>
        </w:rPr>
        <w:t>o[</w:t>
      </w:r>
      <w:r>
        <w:t>Gießen</w:t>
      </w:r>
      <w:r>
        <w:rPr>
          <w:vanish/>
        </w:rPr>
        <w:t>]o</w:t>
      </w:r>
    </w:p>
    <w:p w:rsidR="00000000" w:rsidRDefault="00C653B4">
      <w:pPr>
        <w:tabs>
          <w:tab w:val="left" w:pos="1134"/>
        </w:tabs>
        <w:ind w:left="1134" w:right="-1134" w:hanging="1134"/>
      </w:pPr>
      <w:r>
        <w:t>43</w:t>
      </w:r>
      <w:r>
        <w:tab/>
        <w:t>1750 - 1751</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E 9</w:t>
      </w:r>
    </w:p>
    <w:p w:rsidR="00000000" w:rsidRDefault="00C653B4">
      <w:pPr>
        <w:tabs>
          <w:tab w:val="left" w:pos="1134"/>
        </w:tabs>
        <w:ind w:left="1134" w:right="-1134" w:hanging="1134"/>
      </w:pPr>
      <w:r>
        <w:t>20a</w:t>
      </w:r>
      <w:r>
        <w:tab/>
        <w:t>013</w:t>
      </w:r>
    </w:p>
    <w:p w:rsidR="00000000" w:rsidRDefault="00C653B4">
      <w:pPr>
        <w:tabs>
          <w:tab w:val="left" w:pos="1134"/>
        </w:tabs>
        <w:ind w:left="1134" w:right="-1134" w:hanging="1134"/>
      </w:pPr>
      <w:r>
        <w:t>21</w:t>
      </w:r>
      <w:r>
        <w:tab/>
        <w:t>Reichskammergericht, Hessen-Darmstädtische Gerichte und Ämter u.a.</w:t>
      </w:r>
    </w:p>
    <w:p w:rsidR="00000000" w:rsidRDefault="00C653B4">
      <w:pPr>
        <w:tabs>
          <w:tab w:val="left" w:pos="1134"/>
        </w:tabs>
        <w:ind w:left="1134" w:right="-1134" w:hanging="1134"/>
      </w:pPr>
      <w:r>
        <w:t>22</w:t>
      </w:r>
      <w:r>
        <w:tab/>
        <w:t>E Alte Aktenabteilungen (Pertinenzbestände) \ #E 9 Justizangelegenheiten</w:t>
      </w:r>
    </w:p>
    <w:p w:rsidR="00000000" w:rsidRDefault="00C653B4">
      <w:pPr>
        <w:tabs>
          <w:tab w:val="left" w:pos="1134"/>
        </w:tabs>
        <w:ind w:left="1134" w:right="-1134" w:hanging="1134"/>
      </w:pPr>
      <w:r>
        <w:t>23</w:t>
      </w:r>
      <w:r>
        <w:tab/>
        <w:t>1471 - 1821</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Wie die anderen alten Aktenabteilungen entstand auch der ursprü</w:t>
      </w:r>
      <w:r>
        <w:t>nglich als "Abteilung IX" bezeichnete Bestand im 19. Jahrhundert durch Zusammenziehung unterschiedlichster Akten-Provenienzen unter dem Gesichtspunkt "Rechtswesen". Ab 1984 wurde der Bestand durch Kammergerichtsakten, ab 1986 durch Akten vor allem der Ämter und Oberämter ergänzt.</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01</w:t>
      </w:r>
    </w:p>
    <w:p w:rsidR="00000000" w:rsidRDefault="00C653B4">
      <w:pPr>
        <w:tabs>
          <w:tab w:val="left" w:pos="1134"/>
        </w:tabs>
        <w:ind w:left="1134" w:right="-1134" w:hanging="1134"/>
      </w:pPr>
      <w:r>
        <w:t>27</w:t>
      </w:r>
      <w:r>
        <w:tab/>
        <w:t>B. Hessen-Darmstadt \ I. Landgrafschaft \ 3. Oberappellationsgericht</w:t>
      </w:r>
    </w:p>
    <w:p w:rsidR="00000000" w:rsidRDefault="00C653B4">
      <w:pPr>
        <w:tabs>
          <w:tab w:val="left" w:pos="1134"/>
        </w:tabs>
        <w:ind w:left="1134" w:right="-1134" w:hanging="1134"/>
      </w:pPr>
      <w:r>
        <w:t>30</w:t>
      </w:r>
      <w:r>
        <w:tab/>
        <w:t>Nr. 8/7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9 Nr. 8/7</w:t>
      </w:r>
    </w:p>
    <w:p w:rsidR="00000000" w:rsidRDefault="00C653B4">
      <w:pPr>
        <w:tabs>
          <w:tab w:val="left" w:pos="1134"/>
        </w:tabs>
        <w:ind w:left="1134" w:right="-1134" w:hanging="1134"/>
      </w:pPr>
      <w:r>
        <w:t>40</w:t>
      </w:r>
      <w:r>
        <w:tab/>
        <w:t>Hessen-Darmstädtische Akten betr. Verfügungen, Verordnungen etc. an das Oberappellationsgericht in Darmsta</w:t>
      </w:r>
      <w:r>
        <w:t>dt (Verzeichnis dazu in Nr.8/6)</w:t>
      </w:r>
    </w:p>
    <w:p w:rsidR="00000000" w:rsidRDefault="00C653B4">
      <w:pPr>
        <w:tabs>
          <w:tab w:val="left" w:pos="1134"/>
        </w:tabs>
        <w:ind w:left="1134" w:right="-1134" w:hanging="1134"/>
      </w:pPr>
      <w:r>
        <w:t>41</w:t>
      </w:r>
      <w:r>
        <w:tab/>
        <w:t xml:space="preserve">Adreßkalender; Personalia: ... </w:t>
      </w:r>
      <w:r>
        <w:rPr>
          <w:vanish/>
        </w:rPr>
        <w:t>p[5{s[</w:t>
      </w:r>
      <w:r>
        <w:t>Buchbinder</w:t>
      </w:r>
      <w:r>
        <w:rPr>
          <w:vanish/>
        </w:rPr>
        <w:t>]s}</w:t>
      </w:r>
      <w:r>
        <w:t xml:space="preserve"> </w:t>
      </w:r>
      <w:r>
        <w:rPr>
          <w:vanish/>
        </w:rPr>
        <w:t>2{</w:t>
      </w:r>
      <w:r>
        <w:t>Joh.</w:t>
      </w:r>
      <w:r>
        <w:rPr>
          <w:vanish/>
        </w:rPr>
        <w:t>}</w:t>
      </w:r>
      <w:r>
        <w:t xml:space="preserve"> </w:t>
      </w:r>
      <w:r>
        <w:rPr>
          <w:vanish/>
        </w:rPr>
        <w:t>1{</w:t>
      </w:r>
      <w:r>
        <w:t>Sparschneider</w:t>
      </w:r>
      <w:r>
        <w:rPr>
          <w:vanish/>
        </w:rPr>
        <w:t>}]p</w:t>
      </w:r>
      <w:r>
        <w:t xml:space="preserve"> 1805, ... </w:t>
      </w:r>
      <w:r>
        <w:rPr>
          <w:vanish/>
        </w:rPr>
        <w:t>p[5{s[</w:t>
      </w:r>
      <w:r>
        <w:t>Buchdrucker</w:t>
      </w:r>
      <w:r>
        <w:rPr>
          <w:vanish/>
        </w:rPr>
        <w:t>]s}</w:t>
      </w:r>
      <w:r>
        <w:t xml:space="preserve"> </w:t>
      </w:r>
      <w:r>
        <w:rPr>
          <w:vanish/>
        </w:rPr>
        <w:t>2{</w:t>
      </w:r>
      <w:r>
        <w:t>Joh. G.</w:t>
      </w:r>
      <w:r>
        <w:rPr>
          <w:vanish/>
        </w:rPr>
        <w:t>}</w:t>
      </w:r>
      <w:r>
        <w:t xml:space="preserve"> </w:t>
      </w:r>
      <w:r>
        <w:rPr>
          <w:vanish/>
        </w:rPr>
        <w:t>1{</w:t>
      </w:r>
      <w:r>
        <w:t>Will</w:t>
      </w:r>
      <w:r>
        <w:rPr>
          <w:vanish/>
        </w:rPr>
        <w:t>}]p</w:t>
      </w:r>
      <w:r>
        <w:t xml:space="preserve"> 1808 ...</w:t>
      </w:r>
    </w:p>
    <w:p w:rsidR="00000000" w:rsidRDefault="00C653B4">
      <w:pPr>
        <w:tabs>
          <w:tab w:val="left" w:pos="1134"/>
        </w:tabs>
        <w:ind w:left="1134" w:right="-1134" w:hanging="1134"/>
      </w:pPr>
      <w:r>
        <w:t>43</w:t>
      </w:r>
      <w:r>
        <w:tab/>
        <w:t>1768 - 1810</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E 10</w:t>
      </w:r>
    </w:p>
    <w:p w:rsidR="00000000" w:rsidRDefault="00C653B4">
      <w:pPr>
        <w:tabs>
          <w:tab w:val="left" w:pos="1134"/>
        </w:tabs>
        <w:ind w:left="1134" w:right="-1134" w:hanging="1134"/>
      </w:pPr>
      <w:r>
        <w:t>20a</w:t>
      </w:r>
      <w:r>
        <w:tab/>
        <w:t>014</w:t>
      </w:r>
    </w:p>
    <w:p w:rsidR="00000000" w:rsidRDefault="00C653B4">
      <w:pPr>
        <w:tabs>
          <w:tab w:val="left" w:pos="1134"/>
        </w:tabs>
        <w:ind w:left="1134" w:right="-1134" w:hanging="1134"/>
      </w:pPr>
      <w:r>
        <w:t>21</w:t>
      </w:r>
      <w:r>
        <w:tab/>
        <w:t>Geheimer Rat, Rentkammer, Ämter sowie Ober- und Mittelbehörden des Großherzogtums Hessen-Darmstadt, mediatisierte bzw. säkularisierte Herrschaften u.a.</w:t>
      </w:r>
    </w:p>
    <w:p w:rsidR="00000000" w:rsidRDefault="00C653B4">
      <w:pPr>
        <w:tabs>
          <w:tab w:val="left" w:pos="1134"/>
        </w:tabs>
        <w:ind w:left="1134" w:right="-1134" w:hanging="1134"/>
      </w:pPr>
      <w:r>
        <w:t>22</w:t>
      </w:r>
      <w:r>
        <w:tab/>
        <w:t>E Alte Aktenabteilungen (Pertinenzbestände) \ #E 10 Polizeiangelegenheiten</w:t>
      </w:r>
    </w:p>
    <w:p w:rsidR="00000000" w:rsidRDefault="00C653B4">
      <w:pPr>
        <w:tabs>
          <w:tab w:val="left" w:pos="1134"/>
        </w:tabs>
        <w:ind w:left="1134" w:right="-1134" w:hanging="1134"/>
      </w:pPr>
      <w:r>
        <w:t>23</w:t>
      </w:r>
      <w:r>
        <w:tab/>
        <w:t>(1346 - ) ; 1509 - 1911</w:t>
      </w:r>
    </w:p>
    <w:p w:rsidR="00000000" w:rsidRDefault="00C653B4">
      <w:pPr>
        <w:tabs>
          <w:tab w:val="left" w:pos="1134"/>
        </w:tabs>
        <w:ind w:left="1134" w:right="-1134" w:hanging="1134"/>
      </w:pPr>
      <w:r>
        <w:t>24</w:t>
      </w:r>
      <w:r>
        <w:tab/>
        <w:t>maschinenschriftliches Findbuch, Ledoc</w:t>
      </w:r>
    </w:p>
    <w:p w:rsidR="00000000" w:rsidRDefault="00C653B4">
      <w:pPr>
        <w:tabs>
          <w:tab w:val="left" w:pos="1134"/>
        </w:tabs>
        <w:ind w:left="1134" w:right="-1134" w:hanging="1134"/>
      </w:pPr>
      <w:r>
        <w:t>25</w:t>
      </w:r>
      <w:r>
        <w:tab/>
        <w:t>Zu den Aktenverlusten des Zweiten Weltkrieges gehören auch die Gruppen Sicherheits- und Sittenpolizei. 1981-1991 wurde der Bestand unter Einbeziehung älterer Vorprovenienzen des Finanzministeriums sowie von Registraturen der Ämter neu verzeichnet. Dabei wurde die alte Klassifikation durch eine neue Gliederung ersetzt. Es ist geplant, die mit ihrer Laufzeit wesentlich über 1821 hinausgehenden Akten wieder anderen Beständen (besonders der Abteilung G) zuzuordnen. Dies würde auch Zensurakten der Sicherheitspo</w:t>
      </w:r>
      <w:r>
        <w:t>lizei betreffen.</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01</w:t>
      </w:r>
    </w:p>
    <w:p w:rsidR="00000000" w:rsidRDefault="00C653B4">
      <w:pPr>
        <w:tabs>
          <w:tab w:val="left" w:pos="1134"/>
        </w:tabs>
        <w:ind w:left="1134" w:right="-1134" w:hanging="1134"/>
      </w:pPr>
      <w:r>
        <w:t>27</w:t>
      </w:r>
      <w:r>
        <w:tab/>
        <w:t>5. Gesundheitspolizei \ 5.1. Ärzte und Hebammen \ 5.1.1. Generalia</w:t>
      </w:r>
    </w:p>
    <w:p w:rsidR="00000000" w:rsidRDefault="00C653B4">
      <w:pPr>
        <w:tabs>
          <w:tab w:val="left" w:pos="1134"/>
        </w:tabs>
        <w:ind w:left="1134" w:right="-1134" w:hanging="1134"/>
      </w:pPr>
      <w:r>
        <w:t>30</w:t>
      </w:r>
      <w:r>
        <w:tab/>
        <w:t>Nr. 3136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10 Nr. 3136</w:t>
      </w:r>
    </w:p>
    <w:p w:rsidR="00000000" w:rsidRDefault="00C653B4">
      <w:pPr>
        <w:tabs>
          <w:tab w:val="left" w:pos="1134"/>
        </w:tabs>
        <w:ind w:left="1134" w:right="-1134" w:hanging="1134"/>
      </w:pPr>
      <w:r>
        <w:t>40</w:t>
      </w:r>
      <w:r>
        <w:tab/>
      </w:r>
      <w:r>
        <w:rPr>
          <w:vanish/>
        </w:rPr>
        <w:t>s[</w:t>
      </w:r>
      <w:r>
        <w:t xml:space="preserve">Anschaffung von </w:t>
      </w:r>
      <w:r>
        <w:rPr>
          <w:vanish/>
        </w:rPr>
        <w:t>p[4{</w:t>
      </w:r>
      <w:r>
        <w:t>Dr.</w:t>
      </w:r>
      <w:r>
        <w:rPr>
          <w:vanish/>
        </w:rPr>
        <w:t>}</w:t>
      </w:r>
      <w:r>
        <w:t xml:space="preserve"> </w:t>
      </w:r>
      <w:r>
        <w:rPr>
          <w:vanish/>
        </w:rPr>
        <w:t>1{</w:t>
      </w:r>
      <w:r>
        <w:t>Faust</w:t>
      </w:r>
      <w:r>
        <w:rPr>
          <w:vanish/>
        </w:rPr>
        <w:t>}]p</w:t>
      </w:r>
      <w:r>
        <w:t xml:space="preserve">s </w:t>
      </w:r>
      <w:r>
        <w:rPr>
          <w:vanish/>
        </w:rPr>
        <w:t>t[</w:t>
      </w:r>
      <w:r>
        <w:t>Gesundheits-Katechismus</w:t>
      </w:r>
      <w:r>
        <w:rPr>
          <w:vanish/>
        </w:rPr>
        <w:t>]t]s</w:t>
      </w:r>
      <w:r>
        <w:t xml:space="preserve"> und </w:t>
      </w:r>
      <w:r>
        <w:rPr>
          <w:vanish/>
        </w:rPr>
        <w:t>p[</w:t>
      </w:r>
      <w:r>
        <w:t>Struve</w:t>
      </w:r>
      <w:r>
        <w:rPr>
          <w:vanish/>
        </w:rPr>
        <w:t>]p</w:t>
      </w:r>
      <w:r>
        <w:t xml:space="preserve">s </w:t>
      </w:r>
      <w:r>
        <w:rPr>
          <w:vanish/>
        </w:rPr>
        <w:t>t[</w:t>
      </w:r>
      <w:r>
        <w:t>Not- und Hilfs-Tafeln für die Erste Hilfe</w:t>
      </w:r>
      <w:r>
        <w:rPr>
          <w:vanish/>
        </w:rPr>
        <w:t>]t</w:t>
      </w:r>
    </w:p>
    <w:p w:rsidR="00000000" w:rsidRDefault="00C653B4">
      <w:pPr>
        <w:tabs>
          <w:tab w:val="left" w:pos="1134"/>
        </w:tabs>
        <w:ind w:left="1134" w:right="-1134" w:hanging="1134"/>
      </w:pPr>
      <w:r>
        <w:t>43</w:t>
      </w:r>
      <w:r>
        <w:tab/>
        <w:t>1812</w:t>
      </w:r>
    </w:p>
    <w:p w:rsidR="00000000" w:rsidRDefault="00C653B4">
      <w:pPr>
        <w:tabs>
          <w:tab w:val="left" w:pos="1134"/>
        </w:tabs>
        <w:ind w:left="1134" w:right="-1134" w:hanging="1134"/>
      </w:pPr>
      <w:r>
        <w:t>45</w:t>
      </w:r>
      <w:r>
        <w:tab/>
        <w:t>Prov: Hessen, Justizamt Utphe</w:t>
      </w:r>
    </w:p>
    <w:p w:rsidR="00000000" w:rsidRDefault="00C653B4">
      <w:pPr>
        <w:tabs>
          <w:tab w:val="left" w:pos="1134"/>
        </w:tabs>
        <w:ind w:left="1134" w:right="-1134" w:hanging="1134"/>
      </w:pPr>
      <w:r>
        <w:br w:type="page"/>
        <w:t>30</w:t>
      </w:r>
      <w:r>
        <w:tab/>
        <w:t>Nr. 3137</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10 Nr. 3137</w:t>
      </w:r>
    </w:p>
    <w:p w:rsidR="00000000" w:rsidRDefault="00C653B4">
      <w:pPr>
        <w:tabs>
          <w:tab w:val="left" w:pos="1134"/>
        </w:tabs>
        <w:ind w:left="1134" w:right="-1134" w:hanging="1134"/>
      </w:pPr>
      <w:r>
        <w:t>40</w:t>
      </w:r>
      <w:r>
        <w:tab/>
      </w:r>
      <w:r>
        <w:rPr>
          <w:vanish/>
        </w:rPr>
        <w:t>s[</w:t>
      </w:r>
      <w:r>
        <w:t xml:space="preserve">Anschaffung von </w:t>
      </w:r>
      <w:r>
        <w:rPr>
          <w:vanish/>
        </w:rPr>
        <w:t>p[4{</w:t>
      </w:r>
      <w:r>
        <w:t>Dr.</w:t>
      </w:r>
      <w:r>
        <w:rPr>
          <w:vanish/>
        </w:rPr>
        <w:t>}</w:t>
      </w:r>
      <w:r>
        <w:t xml:space="preserve"> </w:t>
      </w:r>
      <w:r>
        <w:rPr>
          <w:vanish/>
        </w:rPr>
        <w:t>1{</w:t>
      </w:r>
      <w:r>
        <w:t>Faust</w:t>
      </w:r>
      <w:r>
        <w:rPr>
          <w:vanish/>
        </w:rPr>
        <w:t>}]p</w:t>
      </w:r>
      <w:r>
        <w:t xml:space="preserve">s </w:t>
      </w:r>
      <w:r>
        <w:rPr>
          <w:vanish/>
        </w:rPr>
        <w:t>t[</w:t>
      </w:r>
      <w:r>
        <w:t>Gesundheits-Katechismus</w:t>
      </w:r>
      <w:r>
        <w:rPr>
          <w:vanish/>
        </w:rPr>
        <w:t>]t]s</w:t>
      </w:r>
      <w:r>
        <w:t xml:space="preserve"> und </w:t>
      </w:r>
      <w:r>
        <w:rPr>
          <w:vanish/>
        </w:rPr>
        <w:t>p[</w:t>
      </w:r>
      <w:r>
        <w:t>Struve</w:t>
      </w:r>
      <w:r>
        <w:rPr>
          <w:vanish/>
        </w:rPr>
        <w:t>]p</w:t>
      </w:r>
      <w:r>
        <w:t xml:space="preserve">s </w:t>
      </w:r>
      <w:r>
        <w:rPr>
          <w:vanish/>
        </w:rPr>
        <w:t>t[</w:t>
      </w:r>
      <w:r>
        <w:t>Not- und Hilfs-Tafeln für die Erste Hilfe</w:t>
      </w:r>
      <w:r>
        <w:rPr>
          <w:vanish/>
        </w:rPr>
        <w:t>]t</w:t>
      </w:r>
    </w:p>
    <w:p w:rsidR="00000000" w:rsidRDefault="00C653B4">
      <w:pPr>
        <w:tabs>
          <w:tab w:val="left" w:pos="1134"/>
        </w:tabs>
        <w:ind w:left="1134" w:right="-1134" w:hanging="1134"/>
      </w:pPr>
      <w:r>
        <w:t>43</w:t>
      </w:r>
      <w:r>
        <w:tab/>
        <w:t>1812</w:t>
      </w:r>
    </w:p>
    <w:p w:rsidR="00000000" w:rsidRDefault="00C653B4">
      <w:pPr>
        <w:tabs>
          <w:tab w:val="left" w:pos="1134"/>
        </w:tabs>
        <w:ind w:left="1134" w:right="-1134" w:hanging="1134"/>
      </w:pPr>
      <w:r>
        <w:t>45</w:t>
      </w:r>
      <w:r>
        <w:tab/>
        <w:t xml:space="preserve">Prov.: Hessen </w:t>
      </w:r>
      <w:r>
        <w:t>Amt Hungen</w:t>
      </w:r>
    </w:p>
    <w:p w:rsidR="00000000" w:rsidRDefault="00C653B4">
      <w:pPr>
        <w:tabs>
          <w:tab w:val="left" w:pos="1134"/>
        </w:tabs>
        <w:ind w:left="1134" w:right="-1134" w:hanging="1134"/>
      </w:pPr>
      <w:r>
        <w:br w:type="page"/>
        <w:t>30</w:t>
      </w:r>
      <w:r>
        <w:tab/>
        <w:t>Nr. 3257</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E 10 Nr. 3257</w:t>
      </w:r>
    </w:p>
    <w:p w:rsidR="00000000" w:rsidRDefault="00C653B4">
      <w:pPr>
        <w:tabs>
          <w:tab w:val="left" w:pos="1134"/>
        </w:tabs>
        <w:ind w:left="1134" w:right="-1134" w:hanging="1134"/>
      </w:pPr>
      <w:r>
        <w:t>40</w:t>
      </w:r>
      <w:r>
        <w:tab/>
        <w:t xml:space="preserve">Einführung von </w:t>
      </w:r>
      <w:r>
        <w:rPr>
          <w:vanish/>
        </w:rPr>
        <w:t>p[4{</w:t>
      </w:r>
      <w:r>
        <w:t>Dr.</w:t>
      </w:r>
      <w:r>
        <w:rPr>
          <w:vanish/>
        </w:rPr>
        <w:t>}</w:t>
      </w:r>
      <w:r>
        <w:t xml:space="preserve"> </w:t>
      </w:r>
      <w:r>
        <w:rPr>
          <w:vanish/>
        </w:rPr>
        <w:t>1{</w:t>
      </w:r>
      <w:r>
        <w:t>Faust</w:t>
      </w:r>
      <w:r>
        <w:rPr>
          <w:vanish/>
        </w:rPr>
        <w:t>}]p</w:t>
      </w:r>
      <w:r>
        <w:t xml:space="preserve">s </w:t>
      </w:r>
      <w:r>
        <w:rPr>
          <w:vanish/>
        </w:rPr>
        <w:t>t[</w:t>
      </w:r>
      <w:r>
        <w:t>Gesundheits-Katechismus</w:t>
      </w:r>
      <w:r>
        <w:rPr>
          <w:vanish/>
        </w:rPr>
        <w:t>]t</w:t>
      </w:r>
      <w:r>
        <w:t xml:space="preserve"> und </w:t>
      </w:r>
      <w:r>
        <w:rPr>
          <w:vanish/>
        </w:rPr>
        <w:t>p[</w:t>
      </w:r>
      <w:r>
        <w:t>Struve</w:t>
      </w:r>
      <w:r>
        <w:rPr>
          <w:vanish/>
        </w:rPr>
        <w:t>]p</w:t>
      </w:r>
      <w:r>
        <w:t xml:space="preserve">s </w:t>
      </w:r>
      <w:r>
        <w:rPr>
          <w:vanish/>
        </w:rPr>
        <w:t>t[</w:t>
      </w:r>
      <w:r>
        <w:t>Noth- und Hülfs-Tafeln</w:t>
      </w:r>
      <w:r>
        <w:rPr>
          <w:vanish/>
        </w:rPr>
        <w:t>]t</w:t>
      </w:r>
      <w:r>
        <w:t xml:space="preserve"> in Gemeinden und Schulen</w:t>
      </w:r>
    </w:p>
    <w:p w:rsidR="00000000" w:rsidRDefault="00C653B4">
      <w:pPr>
        <w:tabs>
          <w:tab w:val="left" w:pos="1134"/>
        </w:tabs>
        <w:ind w:left="1134" w:right="-1134" w:hanging="1134"/>
      </w:pPr>
      <w:r>
        <w:t>43</w:t>
      </w:r>
      <w:r>
        <w:tab/>
        <w:t>1812</w:t>
      </w:r>
    </w:p>
    <w:p w:rsidR="00000000" w:rsidRDefault="00C653B4">
      <w:pPr>
        <w:tabs>
          <w:tab w:val="left" w:pos="1134"/>
        </w:tabs>
        <w:ind w:left="1134" w:right="-1134" w:hanging="1134"/>
      </w:pPr>
      <w:r>
        <w:t>45</w:t>
      </w:r>
      <w:r>
        <w:tab/>
        <w:t>Prov.: Hessen, Freiherrlich v. Frankenstein'sches Patrimonialgericht zu Ockstadt</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02</w:t>
      </w:r>
    </w:p>
    <w:p w:rsidR="00000000" w:rsidRDefault="00C653B4">
      <w:pPr>
        <w:tabs>
          <w:tab w:val="left" w:pos="1134"/>
        </w:tabs>
        <w:ind w:left="1134" w:right="-1134" w:hanging="1134"/>
      </w:pPr>
      <w:r>
        <w:t>27</w:t>
      </w:r>
      <w:r>
        <w:tab/>
        <w:t>Sicherheitspolizei</w:t>
      </w:r>
    </w:p>
    <w:p w:rsidR="00000000" w:rsidRDefault="00C653B4">
      <w:pPr>
        <w:tabs>
          <w:tab w:val="left" w:pos="1134"/>
        </w:tabs>
        <w:ind w:left="1134" w:right="-1134" w:hanging="1134"/>
      </w:pPr>
      <w:r>
        <w:t>30</w:t>
      </w:r>
      <w:r>
        <w:tab/>
        <w:t>Nr. 3126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10 Nr. 3126</w:t>
      </w:r>
    </w:p>
    <w:p w:rsidR="00000000" w:rsidRDefault="00C653B4">
      <w:pPr>
        <w:tabs>
          <w:tab w:val="left" w:pos="1134"/>
        </w:tabs>
        <w:ind w:left="1134" w:right="-1134" w:hanging="1134"/>
      </w:pPr>
      <w:r>
        <w:t>40</w:t>
      </w:r>
      <w:r>
        <w:tab/>
      </w:r>
      <w:r>
        <w:rPr>
          <w:vanish/>
        </w:rPr>
        <w:t>s[2{</w:t>
      </w:r>
      <w:r>
        <w:t>Einführung eines</w:t>
      </w:r>
      <w:r>
        <w:rPr>
          <w:vanish/>
        </w:rPr>
        <w:t>}</w:t>
      </w:r>
      <w:r>
        <w:t xml:space="preserve"> </w:t>
      </w:r>
      <w:r>
        <w:rPr>
          <w:vanish/>
        </w:rPr>
        <w:t>1{</w:t>
      </w:r>
      <w:r>
        <w:t>Regierungsblatt</w:t>
      </w:r>
      <w:r>
        <w:rPr>
          <w:vanish/>
        </w:rPr>
        <w:t>}]s</w:t>
      </w:r>
      <w:r>
        <w:t>s</w:t>
      </w:r>
    </w:p>
    <w:p w:rsidR="00000000" w:rsidRDefault="00C653B4">
      <w:pPr>
        <w:tabs>
          <w:tab w:val="left" w:pos="1134"/>
        </w:tabs>
        <w:ind w:left="1134" w:right="-1134" w:hanging="1134"/>
      </w:pPr>
      <w:r>
        <w:t>43</w:t>
      </w:r>
      <w:r>
        <w:tab/>
        <w:t>1808</w:t>
      </w:r>
    </w:p>
    <w:p w:rsidR="00000000" w:rsidRDefault="00C653B4">
      <w:pPr>
        <w:tabs>
          <w:tab w:val="left" w:pos="1134"/>
        </w:tabs>
        <w:ind w:left="1134" w:right="-1134" w:hanging="1134"/>
      </w:pPr>
      <w:r>
        <w:t>45</w:t>
      </w:r>
      <w:r>
        <w:tab/>
        <w:t>Prov.: Hessen, Amt Schaafheim</w:t>
      </w:r>
    </w:p>
    <w:p w:rsidR="00000000" w:rsidRDefault="00C653B4">
      <w:pPr>
        <w:tabs>
          <w:tab w:val="left" w:pos="1134"/>
        </w:tabs>
        <w:ind w:left="1134" w:right="-1134" w:hanging="1134"/>
      </w:pPr>
      <w:r>
        <w:br w:type="page"/>
        <w:t>30</w:t>
      </w:r>
      <w:r>
        <w:tab/>
        <w:t>Nr. 3125</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10 Nr. 3125</w:t>
      </w:r>
    </w:p>
    <w:p w:rsidR="00000000" w:rsidRDefault="00C653B4">
      <w:pPr>
        <w:tabs>
          <w:tab w:val="left" w:pos="1134"/>
        </w:tabs>
        <w:ind w:left="1134" w:right="-1134" w:hanging="1134"/>
      </w:pPr>
      <w:r>
        <w:t>40</w:t>
      </w:r>
      <w:r>
        <w:tab/>
      </w:r>
      <w:r>
        <w:rPr>
          <w:vanish/>
        </w:rPr>
        <w:t>s[2{</w:t>
      </w:r>
      <w:r>
        <w:t>Einführung eines</w:t>
      </w:r>
      <w:r>
        <w:rPr>
          <w:vanish/>
        </w:rPr>
        <w:t>}</w:t>
      </w:r>
      <w:r>
        <w:t xml:space="preserve"> </w:t>
      </w:r>
      <w:r>
        <w:rPr>
          <w:vanish/>
        </w:rPr>
        <w:t>1{</w:t>
      </w:r>
      <w:r>
        <w:t>Regieru</w:t>
      </w:r>
      <w:r>
        <w:t>ngsblatt</w:t>
      </w:r>
      <w:r>
        <w:rPr>
          <w:vanish/>
        </w:rPr>
        <w:t>}]s</w:t>
      </w:r>
      <w:r>
        <w:t>s</w:t>
      </w:r>
    </w:p>
    <w:p w:rsidR="00000000" w:rsidRDefault="00C653B4">
      <w:pPr>
        <w:tabs>
          <w:tab w:val="left" w:pos="1134"/>
        </w:tabs>
        <w:ind w:left="1134" w:right="-1134" w:hanging="1134"/>
      </w:pPr>
      <w:r>
        <w:t>43</w:t>
      </w:r>
      <w:r>
        <w:tab/>
        <w:t>1808 - 1819</w:t>
      </w:r>
    </w:p>
    <w:p w:rsidR="00000000" w:rsidRDefault="00C653B4">
      <w:pPr>
        <w:tabs>
          <w:tab w:val="left" w:pos="1134"/>
        </w:tabs>
        <w:ind w:left="1134" w:right="-1134" w:hanging="1134"/>
      </w:pPr>
      <w:r>
        <w:t>45</w:t>
      </w:r>
      <w:r>
        <w:tab/>
        <w:t>Prov.: Hessen, Amt Otzberg</w:t>
      </w:r>
    </w:p>
    <w:p w:rsidR="00000000" w:rsidRDefault="00C653B4">
      <w:pPr>
        <w:tabs>
          <w:tab w:val="left" w:pos="1134"/>
        </w:tabs>
        <w:ind w:left="1134" w:right="-1134" w:hanging="1134"/>
      </w:pPr>
      <w:r>
        <w:br w:type="page"/>
        <w:t>30</w:t>
      </w:r>
      <w:r>
        <w:tab/>
        <w:t>Nr. 3124</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E 10 Nr. 3124</w:t>
      </w:r>
    </w:p>
    <w:p w:rsidR="00000000" w:rsidRDefault="00C653B4">
      <w:pPr>
        <w:tabs>
          <w:tab w:val="left" w:pos="1134"/>
        </w:tabs>
        <w:ind w:left="1134" w:right="-1134" w:hanging="1134"/>
      </w:pPr>
      <w:r>
        <w:t>40</w:t>
      </w:r>
      <w:r>
        <w:tab/>
      </w:r>
      <w:r>
        <w:rPr>
          <w:vanish/>
        </w:rPr>
        <w:t>s[2{</w:t>
      </w:r>
      <w:r>
        <w:t>Einführung des Großherzoglich Hessischen</w:t>
      </w:r>
      <w:r>
        <w:rPr>
          <w:vanish/>
        </w:rPr>
        <w:t>}</w:t>
      </w:r>
      <w:r>
        <w:t xml:space="preserve"> </w:t>
      </w:r>
      <w:r>
        <w:rPr>
          <w:vanish/>
        </w:rPr>
        <w:t>1{</w:t>
      </w:r>
      <w:r>
        <w:t>Regierungsblatt</w:t>
      </w:r>
      <w:r>
        <w:rPr>
          <w:vanish/>
        </w:rPr>
        <w:t>}]s</w:t>
      </w:r>
      <w:r>
        <w:t>s</w:t>
      </w:r>
    </w:p>
    <w:p w:rsidR="00000000" w:rsidRDefault="00C653B4">
      <w:pPr>
        <w:tabs>
          <w:tab w:val="left" w:pos="1134"/>
        </w:tabs>
        <w:ind w:left="1134" w:right="-1134" w:hanging="1134"/>
      </w:pPr>
      <w:r>
        <w:t>43</w:t>
      </w:r>
      <w:r>
        <w:tab/>
        <w:t>1808 - 1819</w:t>
      </w:r>
    </w:p>
    <w:p w:rsidR="00000000" w:rsidRDefault="00C653B4">
      <w:pPr>
        <w:tabs>
          <w:tab w:val="left" w:pos="1134"/>
        </w:tabs>
        <w:ind w:left="1134" w:right="-1134" w:hanging="1134"/>
      </w:pPr>
      <w:r>
        <w:t>45</w:t>
      </w:r>
      <w:r>
        <w:tab/>
        <w:t>Prov.: Hessen, Amt Umstadt</w:t>
      </w:r>
    </w:p>
    <w:p w:rsidR="00000000" w:rsidRDefault="00C653B4">
      <w:pPr>
        <w:tabs>
          <w:tab w:val="left" w:pos="1134"/>
        </w:tabs>
        <w:ind w:left="1134" w:right="-1134" w:hanging="1134"/>
      </w:pPr>
      <w:r>
        <w:br w:type="page"/>
        <w:t>30</w:t>
      </w:r>
      <w:r>
        <w:tab/>
        <w:t>Nr. 3120</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E 10 Nr. 3120</w:t>
      </w:r>
    </w:p>
    <w:p w:rsidR="00000000" w:rsidRDefault="00C653B4">
      <w:pPr>
        <w:tabs>
          <w:tab w:val="left" w:pos="1134"/>
        </w:tabs>
        <w:ind w:left="1134" w:right="-1134" w:hanging="1134"/>
      </w:pPr>
      <w:r>
        <w:t>40</w:t>
      </w:r>
      <w:r>
        <w:tab/>
      </w:r>
      <w:r>
        <w:rPr>
          <w:vanish/>
        </w:rPr>
        <w:t>s[2{</w:t>
      </w:r>
      <w:r>
        <w:t>Einführung des Großherzoglich Hessischen</w:t>
      </w:r>
      <w:r>
        <w:rPr>
          <w:vanish/>
        </w:rPr>
        <w:t>}</w:t>
      </w:r>
      <w:r>
        <w:t xml:space="preserve"> </w:t>
      </w:r>
      <w:r>
        <w:rPr>
          <w:vanish/>
        </w:rPr>
        <w:t>1{</w:t>
      </w:r>
      <w:r>
        <w:t>Regierungsblatt</w:t>
      </w:r>
      <w:r>
        <w:rPr>
          <w:vanish/>
        </w:rPr>
        <w:t>}]s</w:t>
      </w:r>
      <w:r>
        <w:t>s</w:t>
      </w:r>
    </w:p>
    <w:p w:rsidR="00000000" w:rsidRDefault="00C653B4">
      <w:pPr>
        <w:tabs>
          <w:tab w:val="left" w:pos="1134"/>
        </w:tabs>
        <w:ind w:left="1134" w:right="-1134" w:hanging="1134"/>
      </w:pPr>
      <w:r>
        <w:t>43</w:t>
      </w:r>
      <w:r>
        <w:tab/>
        <w:t>1808 - 1820</w:t>
      </w:r>
    </w:p>
    <w:p w:rsidR="00000000" w:rsidRDefault="00C653B4">
      <w:pPr>
        <w:tabs>
          <w:tab w:val="left" w:pos="1134"/>
        </w:tabs>
        <w:ind w:left="1134" w:right="-1134" w:hanging="1134"/>
      </w:pPr>
      <w:r>
        <w:t>45</w:t>
      </w:r>
      <w:r>
        <w:tab/>
        <w:t>Prov.: Hessen, Amt Reinheim</w:t>
      </w:r>
    </w:p>
    <w:p w:rsidR="00000000" w:rsidRDefault="00C653B4">
      <w:pPr>
        <w:tabs>
          <w:tab w:val="left" w:pos="1134"/>
        </w:tabs>
        <w:ind w:left="1134" w:right="-1134" w:hanging="1134"/>
      </w:pPr>
      <w:r>
        <w:br w:type="page"/>
        <w:t>30</w:t>
      </w:r>
      <w:r>
        <w:tab/>
        <w:t>Nr. 3123</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E 10 Nr. 3123</w:t>
      </w:r>
    </w:p>
    <w:p w:rsidR="00000000" w:rsidRDefault="00C653B4">
      <w:pPr>
        <w:tabs>
          <w:tab w:val="left" w:pos="1134"/>
        </w:tabs>
        <w:ind w:left="1134" w:right="-1134" w:hanging="1134"/>
      </w:pPr>
      <w:r>
        <w:t>40</w:t>
      </w:r>
      <w:r>
        <w:tab/>
      </w:r>
      <w:r>
        <w:rPr>
          <w:vanish/>
        </w:rPr>
        <w:t>s[2{</w:t>
      </w:r>
      <w:r>
        <w:t>Einführung des Großherzoglich Hessischen</w:t>
      </w:r>
      <w:r>
        <w:rPr>
          <w:vanish/>
        </w:rPr>
        <w:t>}</w:t>
      </w:r>
      <w:r>
        <w:t xml:space="preserve"> </w:t>
      </w:r>
      <w:r>
        <w:rPr>
          <w:vanish/>
        </w:rPr>
        <w:t>1{</w:t>
      </w:r>
      <w:r>
        <w:t>Regierungsblatt</w:t>
      </w:r>
      <w:r>
        <w:rPr>
          <w:vanish/>
        </w:rPr>
        <w:t>}]s</w:t>
      </w:r>
      <w:r>
        <w:t>s</w:t>
      </w:r>
    </w:p>
    <w:p w:rsidR="00000000" w:rsidRDefault="00C653B4">
      <w:pPr>
        <w:tabs>
          <w:tab w:val="left" w:pos="1134"/>
        </w:tabs>
        <w:ind w:left="1134" w:right="-1134" w:hanging="1134"/>
      </w:pPr>
      <w:r>
        <w:t>43</w:t>
      </w:r>
      <w:r>
        <w:tab/>
        <w:t>1808 - 1820</w:t>
      </w:r>
    </w:p>
    <w:p w:rsidR="00000000" w:rsidRDefault="00C653B4">
      <w:pPr>
        <w:tabs>
          <w:tab w:val="left" w:pos="1134"/>
        </w:tabs>
        <w:ind w:left="1134" w:right="-1134" w:hanging="1134"/>
      </w:pPr>
      <w:r>
        <w:t>45</w:t>
      </w:r>
      <w:r>
        <w:tab/>
        <w:t>Prov.: Hessen, Amt</w:t>
      </w:r>
      <w:r>
        <w:t xml:space="preserve"> Dieburg</w:t>
      </w:r>
    </w:p>
    <w:p w:rsidR="00000000" w:rsidRDefault="00C653B4">
      <w:pPr>
        <w:tabs>
          <w:tab w:val="left" w:pos="1134"/>
        </w:tabs>
        <w:ind w:left="1134" w:right="-1134" w:hanging="1134"/>
      </w:pPr>
      <w:r>
        <w:br w:type="page"/>
        <w:t>30</w:t>
      </w:r>
      <w:r>
        <w:tab/>
        <w:t>Nr. 3122</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E 10 Nr. 3122</w:t>
      </w:r>
    </w:p>
    <w:p w:rsidR="00000000" w:rsidRDefault="00C653B4">
      <w:pPr>
        <w:tabs>
          <w:tab w:val="left" w:pos="1134"/>
        </w:tabs>
        <w:ind w:left="1134" w:right="-1134" w:hanging="1134"/>
      </w:pPr>
      <w:r>
        <w:t>40</w:t>
      </w:r>
      <w:r>
        <w:tab/>
      </w:r>
      <w:r>
        <w:rPr>
          <w:vanish/>
        </w:rPr>
        <w:t>s[2{</w:t>
      </w:r>
      <w:r>
        <w:t>Einführung des Großherzoglich Hessischen</w:t>
      </w:r>
      <w:r>
        <w:rPr>
          <w:vanish/>
        </w:rPr>
        <w:t>}</w:t>
      </w:r>
      <w:r>
        <w:t xml:space="preserve"> </w:t>
      </w:r>
      <w:r>
        <w:rPr>
          <w:vanish/>
        </w:rPr>
        <w:t>1{</w:t>
      </w:r>
      <w:r>
        <w:t>Regierungsblatt</w:t>
      </w:r>
      <w:r>
        <w:rPr>
          <w:vanish/>
        </w:rPr>
        <w:t>}]s</w:t>
      </w:r>
      <w:r>
        <w:t>s</w:t>
      </w:r>
    </w:p>
    <w:p w:rsidR="00000000" w:rsidRDefault="00C653B4">
      <w:pPr>
        <w:tabs>
          <w:tab w:val="left" w:pos="1134"/>
        </w:tabs>
        <w:ind w:left="1134" w:right="-1134" w:hanging="1134"/>
      </w:pPr>
      <w:r>
        <w:t>43</w:t>
      </w:r>
      <w:r>
        <w:tab/>
        <w:t>1819 - 1820</w:t>
      </w:r>
    </w:p>
    <w:p w:rsidR="00000000" w:rsidRDefault="00C653B4">
      <w:pPr>
        <w:tabs>
          <w:tab w:val="left" w:pos="1134"/>
        </w:tabs>
        <w:ind w:left="1134" w:right="-1134" w:hanging="1134"/>
      </w:pPr>
      <w:r>
        <w:t>45</w:t>
      </w:r>
      <w:r>
        <w:tab/>
        <w:t>Prov.: Hessen, Amt Fränkisch-Crumbach</w:t>
      </w:r>
    </w:p>
    <w:p w:rsidR="00000000" w:rsidRDefault="00C653B4">
      <w:pPr>
        <w:tabs>
          <w:tab w:val="left" w:pos="1134"/>
        </w:tabs>
        <w:ind w:left="1134" w:right="-1134" w:hanging="1134"/>
      </w:pPr>
      <w:r>
        <w:br w:type="page"/>
        <w:t>30</w:t>
      </w:r>
      <w:r>
        <w:tab/>
        <w:t>Nr. 3121</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E 10 Nr. 3121</w:t>
      </w:r>
    </w:p>
    <w:p w:rsidR="00000000" w:rsidRDefault="00C653B4">
      <w:pPr>
        <w:tabs>
          <w:tab w:val="left" w:pos="1134"/>
        </w:tabs>
        <w:ind w:left="1134" w:right="-1134" w:hanging="1134"/>
      </w:pPr>
      <w:r>
        <w:t>31</w:t>
      </w:r>
      <w:r>
        <w:tab/>
        <w:t>Num. 195 IX Criminalia leriora</w:t>
      </w:r>
    </w:p>
    <w:p w:rsidR="00000000" w:rsidRDefault="00C653B4">
      <w:pPr>
        <w:tabs>
          <w:tab w:val="left" w:pos="1134"/>
        </w:tabs>
        <w:ind w:left="1134" w:right="-1134" w:hanging="1134"/>
      </w:pPr>
      <w:r>
        <w:t>40</w:t>
      </w:r>
      <w:r>
        <w:tab/>
      </w:r>
      <w:r>
        <w:rPr>
          <w:vanish/>
        </w:rPr>
        <w:t>s[2{</w:t>
      </w:r>
      <w:r>
        <w:t>Einführung eines</w:t>
      </w:r>
      <w:r>
        <w:rPr>
          <w:vanish/>
        </w:rPr>
        <w:t>}</w:t>
      </w:r>
      <w:r>
        <w:t xml:space="preserve"> </w:t>
      </w:r>
      <w:r>
        <w:rPr>
          <w:vanish/>
        </w:rPr>
        <w:t>1{</w:t>
      </w:r>
      <w:r>
        <w:t>Regierungsblatt</w:t>
      </w:r>
      <w:r>
        <w:rPr>
          <w:vanish/>
        </w:rPr>
        <w:t>}]s</w:t>
      </w:r>
      <w:r>
        <w:t>s</w:t>
      </w:r>
    </w:p>
    <w:p w:rsidR="00000000" w:rsidRDefault="00C653B4">
      <w:pPr>
        <w:tabs>
          <w:tab w:val="left" w:pos="1134"/>
        </w:tabs>
        <w:ind w:left="1134" w:right="-1134" w:hanging="1134"/>
      </w:pPr>
      <w:r>
        <w:t>43</w:t>
      </w:r>
      <w:r>
        <w:tab/>
        <w:t>1821</w:t>
      </w:r>
    </w:p>
    <w:p w:rsidR="00000000" w:rsidRDefault="00C653B4">
      <w:pPr>
        <w:tabs>
          <w:tab w:val="left" w:pos="1134"/>
        </w:tabs>
        <w:ind w:left="1134" w:right="-1134" w:hanging="1134"/>
      </w:pPr>
      <w:r>
        <w:t>45</w:t>
      </w:r>
      <w:r>
        <w:tab/>
        <w:t>Prov.: Hessen, Justizamt Pfungstadt</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03</w:t>
      </w:r>
    </w:p>
    <w:p w:rsidR="00000000" w:rsidRDefault="00C653B4">
      <w:pPr>
        <w:tabs>
          <w:tab w:val="left" w:pos="1134"/>
        </w:tabs>
        <w:ind w:left="1134" w:right="-1134" w:hanging="1134"/>
      </w:pPr>
      <w:r>
        <w:t>27</w:t>
      </w:r>
      <w:r>
        <w:tab/>
      </w:r>
      <w:r>
        <w:rPr>
          <w:vanish/>
        </w:rPr>
        <w:t>s[</w:t>
      </w:r>
      <w:r>
        <w:t>Zensur</w:t>
      </w:r>
      <w:r>
        <w:rPr>
          <w:vanish/>
        </w:rPr>
        <w:t>]s</w:t>
      </w:r>
    </w:p>
    <w:p w:rsidR="00000000" w:rsidRDefault="00C653B4">
      <w:pPr>
        <w:tabs>
          <w:tab w:val="left" w:pos="1134"/>
        </w:tabs>
        <w:ind w:left="1134" w:right="-1134" w:hanging="1134"/>
      </w:pPr>
      <w:r>
        <w:t>30</w:t>
      </w:r>
      <w:r>
        <w:tab/>
        <w:t>Nr. 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10 Nr. 3</w:t>
      </w:r>
    </w:p>
    <w:p w:rsidR="00000000" w:rsidRDefault="00C653B4">
      <w:pPr>
        <w:tabs>
          <w:tab w:val="left" w:pos="1134"/>
        </w:tabs>
        <w:ind w:left="1134" w:right="-1134" w:hanging="1134"/>
      </w:pPr>
      <w:r>
        <w:t>40</w:t>
      </w:r>
      <w:r>
        <w:tab/>
      </w:r>
      <w:r>
        <w:rPr>
          <w:vanish/>
        </w:rPr>
        <w:t>s[</w:t>
      </w:r>
      <w:r>
        <w:t>Buchdruck</w:t>
      </w:r>
      <w:r>
        <w:rPr>
          <w:vanish/>
        </w:rPr>
        <w:t>]s</w:t>
      </w:r>
      <w:r>
        <w:t xml:space="preserve"> und </w:t>
      </w:r>
      <w:r>
        <w:rPr>
          <w:vanish/>
        </w:rPr>
        <w:t>s[</w:t>
      </w:r>
      <w:r>
        <w:t>Buchhandel</w:t>
      </w:r>
      <w:r>
        <w:rPr>
          <w:vanish/>
        </w:rPr>
        <w:t>]s</w:t>
      </w:r>
      <w:r>
        <w:t xml:space="preserve"> zu </w:t>
      </w:r>
      <w:r>
        <w:rPr>
          <w:vanish/>
        </w:rPr>
        <w:t>o[</w:t>
      </w:r>
      <w:r>
        <w:t>Darmstadt</w:t>
      </w:r>
      <w:r>
        <w:rPr>
          <w:vanish/>
        </w:rPr>
        <w:t>]o</w:t>
      </w:r>
      <w:r>
        <w:t xml:space="preserve"> und in der </w:t>
      </w:r>
      <w:r>
        <w:rPr>
          <w:vanish/>
        </w:rPr>
        <w:t>o[2{</w:t>
      </w:r>
      <w:r>
        <w:t>Landgrafschaft</w:t>
      </w:r>
      <w:r>
        <w:rPr>
          <w:vanish/>
        </w:rPr>
        <w:t>}</w:t>
      </w:r>
      <w:r>
        <w:t xml:space="preserve"> </w:t>
      </w:r>
      <w:r>
        <w:rPr>
          <w:vanish/>
        </w:rPr>
        <w:t>1{</w:t>
      </w:r>
      <w:r>
        <w:t>Hessen-Darmstadt</w:t>
      </w:r>
      <w:r>
        <w:rPr>
          <w:vanish/>
        </w:rPr>
        <w:t>}]o</w:t>
      </w:r>
    </w:p>
    <w:p w:rsidR="00000000" w:rsidRDefault="00C653B4">
      <w:pPr>
        <w:tabs>
          <w:tab w:val="left" w:pos="1134"/>
        </w:tabs>
        <w:ind w:left="1134" w:right="-1134" w:hanging="1134"/>
      </w:pPr>
      <w:r>
        <w:t>41</w:t>
      </w:r>
      <w:r>
        <w:tab/>
      </w:r>
      <w:r>
        <w:rPr>
          <w:vanish/>
        </w:rPr>
        <w:t>s</w:t>
      </w:r>
      <w:r>
        <w:rPr>
          <w:vanish/>
        </w:rPr>
        <w:t>[</w:t>
      </w:r>
      <w:r>
        <w:t>Privileg</w:t>
      </w:r>
      <w:r>
        <w:rPr>
          <w:vanish/>
        </w:rPr>
        <w:t>]s</w:t>
      </w:r>
      <w:r>
        <w:t xml:space="preserve"> für den </w:t>
      </w:r>
      <w:r>
        <w:rPr>
          <w:vanish/>
        </w:rPr>
        <w:t>p[7{</w:t>
      </w:r>
      <w:r>
        <w:t>Kanzlist</w:t>
      </w:r>
      <w:r>
        <w:rPr>
          <w:vanish/>
        </w:rPr>
        <w:t>}</w:t>
      </w:r>
      <w:r>
        <w:t xml:space="preserve">en </w:t>
      </w:r>
      <w:r>
        <w:rPr>
          <w:vanish/>
        </w:rPr>
        <w:t>1{</w:t>
      </w:r>
      <w:r>
        <w:t>Haußmann</w:t>
      </w:r>
      <w:r>
        <w:rPr>
          <w:vanish/>
        </w:rPr>
        <w:t>}]p</w:t>
      </w:r>
      <w:r>
        <w:t xml:space="preserve"> und die künftigen Besitzer seiner </w:t>
      </w:r>
      <w:r>
        <w:rPr>
          <w:vanish/>
        </w:rPr>
        <w:t>s[</w:t>
      </w:r>
      <w:r>
        <w:t>Druckerei</w:t>
      </w:r>
      <w:r>
        <w:rPr>
          <w:vanish/>
        </w:rPr>
        <w:t>]s</w:t>
      </w:r>
      <w:r>
        <w:t xml:space="preserve">; </w:t>
      </w:r>
      <w:r>
        <w:rPr>
          <w:vanish/>
        </w:rPr>
        <w:t>s[2{</w:t>
      </w:r>
      <w:r>
        <w:t>Privileg für den Druck des</w:t>
      </w:r>
      <w:r>
        <w:rPr>
          <w:vanish/>
        </w:rPr>
        <w:t>}</w:t>
      </w:r>
      <w:r>
        <w:t xml:space="preserve"> </w:t>
      </w:r>
      <w:r>
        <w:rPr>
          <w:vanish/>
        </w:rPr>
        <w:t>1{</w:t>
      </w:r>
      <w:r>
        <w:t>Neuen Testaments</w:t>
      </w:r>
      <w:r>
        <w:rPr>
          <w:vanish/>
        </w:rPr>
        <w:t>}]s</w:t>
      </w:r>
      <w:r>
        <w:t xml:space="preserve">, des </w:t>
      </w:r>
      <w:r>
        <w:rPr>
          <w:vanish/>
        </w:rPr>
        <w:t>s[2{</w:t>
      </w:r>
      <w:r>
        <w:t>Darmstädter</w:t>
      </w:r>
      <w:r>
        <w:rPr>
          <w:vanish/>
        </w:rPr>
        <w:t>}</w:t>
      </w:r>
      <w:r>
        <w:t xml:space="preserve"> </w:t>
      </w:r>
      <w:r>
        <w:rPr>
          <w:vanish/>
        </w:rPr>
        <w:t>1{</w:t>
      </w:r>
      <w:r>
        <w:t>Gesangbuch</w:t>
      </w:r>
      <w:r>
        <w:rPr>
          <w:vanish/>
        </w:rPr>
        <w:t>}]s</w:t>
      </w:r>
      <w:r>
        <w:t xml:space="preserve">s, des </w:t>
      </w:r>
      <w:r>
        <w:rPr>
          <w:vanish/>
        </w:rPr>
        <w:t>s[</w:t>
      </w:r>
      <w:r>
        <w:t>Spruchbüchlein</w:t>
      </w:r>
      <w:r>
        <w:rPr>
          <w:vanish/>
        </w:rPr>
        <w:t>]s</w:t>
      </w:r>
      <w:r>
        <w:t xml:space="preserve">s und des </w:t>
      </w:r>
      <w:r>
        <w:rPr>
          <w:vanish/>
        </w:rPr>
        <w:t>s[</w:t>
      </w:r>
      <w:r>
        <w:t>Katechismus</w:t>
      </w:r>
      <w:r>
        <w:rPr>
          <w:vanish/>
        </w:rPr>
        <w:t>]s</w:t>
      </w:r>
      <w:r>
        <w:t xml:space="preserve">; Beschwerde über den Pfarrer Raab zu Nieder Gemünden wegen Einführung eines fremden Katechismus; Bitte der </w:t>
      </w:r>
      <w:r>
        <w:rPr>
          <w:vanish/>
        </w:rPr>
        <w:t>o[</w:t>
      </w:r>
      <w:r>
        <w:t>Gießen</w:t>
      </w:r>
      <w:r>
        <w:rPr>
          <w:vanish/>
        </w:rPr>
        <w:t>]o</w:t>
      </w:r>
      <w:r>
        <w:t xml:space="preserve">er </w:t>
      </w:r>
      <w:r>
        <w:rPr>
          <w:vanish/>
        </w:rPr>
        <w:t>s[</w:t>
      </w:r>
      <w:r>
        <w:t>Buchdrucker</w:t>
      </w:r>
      <w:r>
        <w:rPr>
          <w:vanish/>
        </w:rPr>
        <w:t>]s</w:t>
      </w:r>
      <w:r>
        <w:t xml:space="preserve"> um </w:t>
      </w:r>
      <w:r>
        <w:rPr>
          <w:vanish/>
        </w:rPr>
        <w:t>s[</w:t>
      </w:r>
      <w:r>
        <w:t xml:space="preserve">Erlaubnis zum Handeln mit </w:t>
      </w:r>
      <w:r>
        <w:rPr>
          <w:vanish/>
        </w:rPr>
        <w:t>s[1{</w:t>
      </w:r>
      <w:r>
        <w:t>nichtdarmstädtische</w:t>
      </w:r>
      <w:r>
        <w:rPr>
          <w:vanish/>
        </w:rPr>
        <w:t>}</w:t>
      </w:r>
      <w:r>
        <w:t xml:space="preserve">n </w:t>
      </w:r>
      <w:r>
        <w:rPr>
          <w:vanish/>
        </w:rPr>
        <w:t>1{</w:t>
      </w:r>
      <w:r>
        <w:t>Bücher</w:t>
      </w:r>
      <w:r>
        <w:rPr>
          <w:vanish/>
        </w:rPr>
        <w:t>}</w:t>
      </w:r>
      <w:r>
        <w:t>n</w:t>
      </w:r>
      <w:r>
        <w:rPr>
          <w:vanish/>
        </w:rPr>
        <w:t>]s]s</w:t>
      </w:r>
      <w:r>
        <w:t xml:space="preserve"> auf in- und ausländischen Märkten; "</w:t>
      </w:r>
      <w:r>
        <w:rPr>
          <w:vanish/>
        </w:rPr>
        <w:t>s[</w:t>
      </w:r>
      <w:r>
        <w:t>Salvatorium</w:t>
      </w:r>
      <w:r>
        <w:rPr>
          <w:vanish/>
        </w:rPr>
        <w:t>]s</w:t>
      </w:r>
      <w:r>
        <w:t xml:space="preserve">" für die </w:t>
      </w:r>
      <w:r>
        <w:rPr>
          <w:vanish/>
        </w:rPr>
        <w:t>p[</w:t>
      </w:r>
      <w:r>
        <w:rPr>
          <w:vanish/>
        </w:rPr>
        <w:t>7{</w:t>
      </w:r>
      <w:r>
        <w:t>Frau des Buchdruckers</w:t>
      </w:r>
      <w:r>
        <w:rPr>
          <w:vanish/>
        </w:rPr>
        <w:t>}</w:t>
      </w:r>
      <w:r>
        <w:t xml:space="preserve"> </w:t>
      </w:r>
      <w:r>
        <w:rPr>
          <w:vanish/>
        </w:rPr>
        <w:t>1{</w:t>
      </w:r>
      <w:r>
        <w:t>Wittich</w:t>
      </w:r>
      <w:r>
        <w:rPr>
          <w:vanish/>
        </w:rPr>
        <w:t>}]p</w:t>
      </w:r>
    </w:p>
    <w:p w:rsidR="00000000" w:rsidRDefault="00C653B4">
      <w:pPr>
        <w:tabs>
          <w:tab w:val="left" w:pos="1134"/>
        </w:tabs>
        <w:ind w:left="1134" w:right="-1134" w:hanging="1134"/>
      </w:pPr>
      <w:r>
        <w:t>43</w:t>
      </w:r>
      <w:r>
        <w:tab/>
        <w:t>1710 - 1771</w:t>
      </w:r>
    </w:p>
    <w:p w:rsidR="00000000" w:rsidRDefault="00C653B4">
      <w:pPr>
        <w:tabs>
          <w:tab w:val="left" w:pos="1134"/>
        </w:tabs>
        <w:ind w:left="1134" w:right="-1134" w:hanging="1134"/>
      </w:pPr>
      <w:r>
        <w:t>45</w:t>
      </w:r>
      <w:r>
        <w:tab/>
        <w:t>Prov.: Hessen-Darmstadt</w:t>
      </w:r>
    </w:p>
    <w:p w:rsidR="00000000" w:rsidRDefault="00C653B4">
      <w:pPr>
        <w:tabs>
          <w:tab w:val="left" w:pos="1134"/>
        </w:tabs>
        <w:ind w:left="1134" w:right="-1134" w:hanging="1134"/>
      </w:pPr>
      <w:r>
        <w:br w:type="page"/>
        <w:t>30</w:t>
      </w:r>
      <w:r>
        <w:tab/>
        <w:t>Nr. 9</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10 Nr. 9</w:t>
      </w:r>
    </w:p>
    <w:p w:rsidR="00000000" w:rsidRDefault="00C653B4">
      <w:pPr>
        <w:tabs>
          <w:tab w:val="left" w:pos="1134"/>
        </w:tabs>
        <w:ind w:left="1134" w:right="-1134" w:hanging="1134"/>
      </w:pPr>
      <w:r>
        <w:t>40</w:t>
      </w:r>
      <w:r>
        <w:tab/>
        <w:t xml:space="preserve">Gründung und Aufhebung der Intelligenzanstalten sowie des </w:t>
      </w:r>
      <w:r>
        <w:rPr>
          <w:vanish/>
        </w:rPr>
        <w:t>o[</w:t>
      </w:r>
      <w:r>
        <w:t>Darmstädter</w:t>
      </w:r>
      <w:r>
        <w:rPr>
          <w:vanish/>
        </w:rPr>
        <w:t>]o</w:t>
      </w:r>
      <w:r>
        <w:t xml:space="preserve"> </w:t>
      </w:r>
      <w:r>
        <w:rPr>
          <w:vanish/>
        </w:rPr>
        <w:t>s[</w:t>
      </w:r>
      <w:r>
        <w:t>Intelligenzblatt</w:t>
      </w:r>
      <w:r>
        <w:rPr>
          <w:vanish/>
        </w:rPr>
        <w:t>]s</w:t>
      </w:r>
      <w:r>
        <w:t>es</w:t>
      </w:r>
    </w:p>
    <w:p w:rsidR="00000000" w:rsidRDefault="00C653B4">
      <w:pPr>
        <w:tabs>
          <w:tab w:val="left" w:pos="1134"/>
        </w:tabs>
        <w:ind w:left="1134" w:right="-1134" w:hanging="1134"/>
      </w:pPr>
      <w:r>
        <w:t>43</w:t>
      </w:r>
      <w:r>
        <w:tab/>
        <w:t>1770 - 1775</w:t>
      </w:r>
    </w:p>
    <w:p w:rsidR="00000000" w:rsidRDefault="00C653B4">
      <w:pPr>
        <w:tabs>
          <w:tab w:val="left" w:pos="1134"/>
        </w:tabs>
        <w:ind w:left="1134" w:right="-1134" w:hanging="1134"/>
      </w:pPr>
      <w:r>
        <w:t>45</w:t>
      </w:r>
      <w:r>
        <w:tab/>
        <w:t>Prov.: Hessen-Darmstadt</w:t>
      </w:r>
    </w:p>
    <w:p w:rsidR="00000000" w:rsidRDefault="00C653B4">
      <w:pPr>
        <w:tabs>
          <w:tab w:val="left" w:pos="1134"/>
        </w:tabs>
        <w:ind w:left="1134" w:right="-1134" w:hanging="1134"/>
      </w:pPr>
      <w:r>
        <w:br w:type="page"/>
        <w:t>30</w:t>
      </w:r>
      <w:r>
        <w:tab/>
        <w:t>Nr. 10</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E 10 Nr. 10</w:t>
      </w:r>
    </w:p>
    <w:p w:rsidR="00000000" w:rsidRDefault="00C653B4">
      <w:pPr>
        <w:tabs>
          <w:tab w:val="left" w:pos="1134"/>
        </w:tabs>
        <w:ind w:left="1134" w:right="-1134" w:hanging="1134"/>
      </w:pPr>
      <w:r>
        <w:t>40</w:t>
      </w:r>
      <w:r>
        <w:tab/>
        <w:t xml:space="preserve">Sog. </w:t>
      </w:r>
      <w:r>
        <w:rPr>
          <w:vanish/>
        </w:rPr>
        <w:t>t[</w:t>
      </w:r>
      <w:r>
        <w:t>"</w:t>
      </w:r>
      <w:r>
        <w:rPr>
          <w:vanish/>
        </w:rPr>
        <w:t>o[</w:t>
      </w:r>
      <w:r>
        <w:t>Hessische</w:t>
      </w:r>
      <w:r>
        <w:rPr>
          <w:vanish/>
        </w:rPr>
        <w:t>]o</w:t>
      </w:r>
      <w:r>
        <w:t xml:space="preserve"> </w:t>
      </w:r>
      <w:r>
        <w:rPr>
          <w:vanish/>
        </w:rPr>
        <w:t>s[</w:t>
      </w:r>
      <w:r>
        <w:t>Intelligenzblätter</w:t>
      </w:r>
      <w:r>
        <w:rPr>
          <w:vanish/>
        </w:rPr>
        <w:t>]s</w:t>
      </w:r>
      <w:r>
        <w:t>"</w:t>
      </w:r>
      <w:r>
        <w:rPr>
          <w:vanish/>
        </w:rPr>
        <w:t>]t</w:t>
      </w:r>
    </w:p>
    <w:p w:rsidR="00000000" w:rsidRDefault="00C653B4">
      <w:pPr>
        <w:tabs>
          <w:tab w:val="left" w:pos="1134"/>
        </w:tabs>
        <w:ind w:left="1134" w:right="-1134" w:hanging="1134"/>
      </w:pPr>
      <w:r>
        <w:t>43</w:t>
      </w:r>
      <w:r>
        <w:tab/>
        <w:t>1772</w:t>
      </w:r>
    </w:p>
    <w:p w:rsidR="00000000" w:rsidRDefault="00C653B4">
      <w:pPr>
        <w:tabs>
          <w:tab w:val="left" w:pos="1134"/>
        </w:tabs>
        <w:ind w:left="1134" w:right="-1134" w:hanging="1134"/>
      </w:pPr>
      <w:r>
        <w:t>45</w:t>
      </w:r>
      <w:r>
        <w:tab/>
        <w:t>Prov.: Hessen-Darmstadt</w:t>
      </w:r>
    </w:p>
    <w:p w:rsidR="00000000" w:rsidRDefault="00C653B4">
      <w:pPr>
        <w:tabs>
          <w:tab w:val="left" w:pos="1134"/>
        </w:tabs>
        <w:ind w:left="1134" w:right="-1134" w:hanging="1134"/>
      </w:pPr>
      <w:r>
        <w:br w:type="page"/>
        <w:t>30</w:t>
      </w:r>
      <w:r>
        <w:tab/>
        <w:t>Nr. 5</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E 10 Nr. 5</w:t>
      </w:r>
    </w:p>
    <w:p w:rsidR="00000000" w:rsidRDefault="00C653B4">
      <w:pPr>
        <w:tabs>
          <w:tab w:val="left" w:pos="1134"/>
        </w:tabs>
        <w:ind w:left="1134" w:right="-1134" w:hanging="1134"/>
      </w:pPr>
      <w:r>
        <w:t>40</w:t>
      </w:r>
      <w:r>
        <w:tab/>
      </w:r>
      <w:r>
        <w:rPr>
          <w:vanish/>
        </w:rPr>
        <w:t>k[1{s[</w:t>
      </w:r>
      <w:r>
        <w:t>Buchdruckerei</w:t>
      </w:r>
      <w:r>
        <w:rPr>
          <w:vanish/>
        </w:rPr>
        <w:t>]s</w:t>
      </w:r>
      <w:r>
        <w:t xml:space="preserve"> </w:t>
      </w:r>
      <w:r>
        <w:rPr>
          <w:vanish/>
        </w:rPr>
        <w:t>p[</w:t>
      </w:r>
      <w:r>
        <w:t>Wittich</w:t>
      </w:r>
      <w:r>
        <w:rPr>
          <w:vanish/>
        </w:rPr>
        <w:t>]p}</w:t>
      </w:r>
      <w:r>
        <w:t xml:space="preserve"> zu </w:t>
      </w:r>
      <w:r>
        <w:rPr>
          <w:vanish/>
        </w:rPr>
        <w:t>2{o[</w:t>
      </w:r>
      <w:r>
        <w:t>Darmstadt</w:t>
      </w:r>
      <w:r>
        <w:rPr>
          <w:vanish/>
        </w:rPr>
        <w:t>]o}]k</w:t>
      </w:r>
    </w:p>
    <w:p w:rsidR="00000000" w:rsidRDefault="00C653B4">
      <w:pPr>
        <w:tabs>
          <w:tab w:val="left" w:pos="1134"/>
        </w:tabs>
        <w:ind w:left="1134" w:right="-1134" w:hanging="1134"/>
      </w:pPr>
      <w:r>
        <w:t>41</w:t>
      </w:r>
      <w:r>
        <w:tab/>
      </w:r>
      <w:r>
        <w:rPr>
          <w:vanish/>
        </w:rPr>
        <w:t>s[</w:t>
      </w:r>
      <w:r>
        <w:t xml:space="preserve">Privileg für den </w:t>
      </w:r>
      <w:r>
        <w:rPr>
          <w:vanish/>
        </w:rPr>
        <w:t>s[</w:t>
      </w:r>
      <w:r>
        <w:t>Druck</w:t>
      </w:r>
      <w:r>
        <w:rPr>
          <w:vanish/>
        </w:rPr>
        <w:t>]s</w:t>
      </w:r>
      <w:r>
        <w:t xml:space="preserve"> des </w:t>
      </w:r>
      <w:r>
        <w:rPr>
          <w:vanish/>
        </w:rPr>
        <w:t>s[</w:t>
      </w:r>
      <w:r>
        <w:t>Neuen Te</w:t>
      </w:r>
      <w:r>
        <w:t>staments</w:t>
      </w:r>
      <w:r>
        <w:rPr>
          <w:vanish/>
        </w:rPr>
        <w:t>]s</w:t>
      </w:r>
      <w:r>
        <w:t xml:space="preserve">, des </w:t>
      </w:r>
      <w:r>
        <w:rPr>
          <w:vanish/>
        </w:rPr>
        <w:t>s[2{</w:t>
      </w:r>
      <w:r>
        <w:t>Darmstädter</w:t>
      </w:r>
      <w:r>
        <w:rPr>
          <w:vanish/>
        </w:rPr>
        <w:t>}</w:t>
      </w:r>
      <w:r>
        <w:t xml:space="preserve"> </w:t>
      </w:r>
      <w:r>
        <w:rPr>
          <w:vanish/>
        </w:rPr>
        <w:t>1{</w:t>
      </w:r>
      <w:r>
        <w:t>Gesangbuch</w:t>
      </w:r>
      <w:r>
        <w:rPr>
          <w:vanish/>
        </w:rPr>
        <w:t>}]s</w:t>
      </w:r>
      <w:r>
        <w:t xml:space="preserve">s und des </w:t>
      </w:r>
      <w:r>
        <w:rPr>
          <w:vanish/>
        </w:rPr>
        <w:t>s[</w:t>
      </w:r>
      <w:r>
        <w:t>Spruchbüchleins</w:t>
      </w:r>
      <w:r>
        <w:rPr>
          <w:vanish/>
        </w:rPr>
        <w:t>]s]s</w:t>
      </w:r>
    </w:p>
    <w:p w:rsidR="00000000" w:rsidRDefault="00C653B4">
      <w:pPr>
        <w:tabs>
          <w:tab w:val="left" w:pos="1134"/>
        </w:tabs>
        <w:ind w:left="1134" w:right="-1134" w:hanging="1134"/>
      </w:pPr>
      <w:r>
        <w:t>43</w:t>
      </w:r>
      <w:r>
        <w:tab/>
        <w:t>1772 - 1775</w:t>
      </w:r>
    </w:p>
    <w:p w:rsidR="00000000" w:rsidRDefault="00C653B4">
      <w:pPr>
        <w:tabs>
          <w:tab w:val="left" w:pos="1134"/>
        </w:tabs>
        <w:ind w:left="1134" w:right="-1134" w:hanging="1134"/>
      </w:pPr>
      <w:r>
        <w:t>45</w:t>
      </w:r>
      <w:r>
        <w:tab/>
        <w:t>Prov.: Hessen-Darmstadt</w:t>
      </w:r>
    </w:p>
    <w:p w:rsidR="00000000" w:rsidRDefault="00C653B4">
      <w:pPr>
        <w:tabs>
          <w:tab w:val="left" w:pos="1134"/>
        </w:tabs>
        <w:ind w:left="1134" w:right="-1134" w:hanging="1134"/>
      </w:pPr>
      <w:r>
        <w:br w:type="page"/>
        <w:t>30</w:t>
      </w:r>
      <w:r>
        <w:tab/>
        <w:t>Nr. 4</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E 10 Nr. 4</w:t>
      </w:r>
    </w:p>
    <w:p w:rsidR="00000000" w:rsidRDefault="00C653B4">
      <w:pPr>
        <w:tabs>
          <w:tab w:val="left" w:pos="1134"/>
        </w:tabs>
        <w:ind w:left="1134" w:right="-1134" w:hanging="1134"/>
      </w:pPr>
      <w:r>
        <w:t>40</w:t>
      </w:r>
      <w:r>
        <w:tab/>
        <w:t xml:space="preserve">Niederlassung des </w:t>
      </w:r>
      <w:r>
        <w:rPr>
          <w:vanish/>
        </w:rPr>
        <w:t>p[2{</w:t>
      </w:r>
      <w:r>
        <w:t>Sebastian</w:t>
      </w:r>
      <w:r>
        <w:rPr>
          <w:vanish/>
        </w:rPr>
        <w:t>}</w:t>
      </w:r>
      <w:r>
        <w:t xml:space="preserve"> </w:t>
      </w:r>
      <w:r>
        <w:rPr>
          <w:vanish/>
        </w:rPr>
        <w:t>1{</w:t>
      </w:r>
      <w:r>
        <w:t>Griebel</w:t>
      </w:r>
      <w:r>
        <w:rPr>
          <w:vanish/>
        </w:rPr>
        <w:t>}</w:t>
      </w:r>
      <w:r>
        <w:t xml:space="preserve"> von </w:t>
      </w:r>
      <w:r>
        <w:rPr>
          <w:vanish/>
        </w:rPr>
        <w:t>6{o[</w:t>
      </w:r>
      <w:r>
        <w:t>Frankfurt</w:t>
      </w:r>
      <w:r>
        <w:rPr>
          <w:vanish/>
        </w:rPr>
        <w:t>&lt;/M.&gt;]o}</w:t>
      </w:r>
      <w:r>
        <w:t xml:space="preserve"> als </w:t>
      </w:r>
      <w:r>
        <w:rPr>
          <w:vanish/>
        </w:rPr>
        <w:t>5{s[</w:t>
      </w:r>
      <w:r>
        <w:t>Buchdrucker</w:t>
      </w:r>
      <w:r>
        <w:rPr>
          <w:vanish/>
        </w:rPr>
        <w:t>]s}]p</w:t>
      </w:r>
      <w:r>
        <w:t xml:space="preserve"> in </w:t>
      </w:r>
      <w:r>
        <w:rPr>
          <w:vanish/>
        </w:rPr>
        <w:t>o[</w:t>
      </w:r>
      <w:r>
        <w:t>Darmstadt</w:t>
      </w:r>
      <w:r>
        <w:rPr>
          <w:vanish/>
        </w:rPr>
        <w:t>]o</w:t>
      </w:r>
      <w:r>
        <w:t xml:space="preserve">, Ausdehnung des </w:t>
      </w:r>
      <w:r>
        <w:rPr>
          <w:vanish/>
        </w:rPr>
        <w:t>s[</w:t>
      </w:r>
      <w:r>
        <w:t>Privileg</w:t>
      </w:r>
      <w:r>
        <w:rPr>
          <w:vanish/>
        </w:rPr>
        <w:t>]s</w:t>
      </w:r>
      <w:r>
        <w:t xml:space="preserve">s auf seine </w:t>
      </w:r>
      <w:r>
        <w:rPr>
          <w:vanish/>
        </w:rPr>
        <w:t>p[7{</w:t>
      </w:r>
      <w:r>
        <w:t>Gattin</w:t>
      </w:r>
      <w:r>
        <w:rPr>
          <w:vanish/>
        </w:rPr>
        <w:t>&lt; des Buchdruckers Sebastian Griebel&gt;}</w:t>
      </w:r>
      <w:r>
        <w:t xml:space="preserve"> </w:t>
      </w:r>
      <w:r>
        <w:rPr>
          <w:vanish/>
        </w:rPr>
        <w:t>2{</w:t>
      </w:r>
      <w:r>
        <w:t>Regina Walpurgis</w:t>
      </w:r>
      <w:r>
        <w:rPr>
          <w:vanish/>
        </w:rPr>
        <w:t>}1{&lt;Griebel&gt;}]p</w:t>
      </w:r>
      <w:r>
        <w:t xml:space="preserve"> und deren </w:t>
      </w:r>
      <w:r>
        <w:rPr>
          <w:vanish/>
        </w:rPr>
        <w:t>p[7{</w:t>
      </w:r>
      <w:r>
        <w:t>2. Mann</w:t>
      </w:r>
      <w:r>
        <w:rPr>
          <w:vanish/>
        </w:rPr>
        <w:t>&lt; der Regina Walpurgis Griebel&gt;}</w:t>
      </w:r>
      <w:r>
        <w:t xml:space="preserve"> </w:t>
      </w:r>
      <w:r>
        <w:rPr>
          <w:vanish/>
        </w:rPr>
        <w:t>2{</w:t>
      </w:r>
      <w:r>
        <w:t>Gotfried</w:t>
      </w:r>
      <w:r>
        <w:rPr>
          <w:vanish/>
        </w:rPr>
        <w:t>}</w:t>
      </w:r>
      <w:r>
        <w:t xml:space="preserve"> </w:t>
      </w:r>
      <w:r>
        <w:rPr>
          <w:vanish/>
        </w:rPr>
        <w:t>1{</w:t>
      </w:r>
      <w:r>
        <w:t>Haußmann</w:t>
      </w:r>
      <w:r>
        <w:rPr>
          <w:vanish/>
        </w:rPr>
        <w:t>}]p</w:t>
      </w:r>
      <w:r>
        <w:t xml:space="preserve">, weiterhin an den </w:t>
      </w:r>
      <w:r>
        <w:rPr>
          <w:vanish/>
        </w:rPr>
        <w:t>p[5{</w:t>
      </w:r>
      <w:r>
        <w:t>Drucker</w:t>
      </w:r>
      <w:r>
        <w:rPr>
          <w:vanish/>
        </w:rPr>
        <w:t>}</w:t>
      </w:r>
      <w:r>
        <w:t xml:space="preserve"> </w:t>
      </w:r>
      <w:r>
        <w:rPr>
          <w:vanish/>
        </w:rPr>
        <w:t>1{</w:t>
      </w:r>
      <w:r>
        <w:t>Forter</w:t>
      </w:r>
      <w:r>
        <w:rPr>
          <w:vanish/>
        </w:rPr>
        <w:t>}</w:t>
      </w:r>
      <w:r>
        <w:rPr>
          <w:vanish/>
        </w:rPr>
        <w:t>]p</w:t>
      </w:r>
      <w:r>
        <w:t xml:space="preserve">, dessen </w:t>
      </w:r>
      <w:r>
        <w:rPr>
          <w:vanish/>
        </w:rPr>
        <w:t>p[7{</w:t>
      </w:r>
      <w:r>
        <w:t>Schwiegersohn</w:t>
      </w:r>
      <w:r>
        <w:rPr>
          <w:vanish/>
        </w:rPr>
        <w:t>&lt; des Druckers Forter&gt;}</w:t>
      </w:r>
      <w:r>
        <w:t xml:space="preserve"> </w:t>
      </w:r>
      <w:r>
        <w:rPr>
          <w:vanish/>
        </w:rPr>
        <w:t>2{</w:t>
      </w:r>
      <w:r>
        <w:t>Gotfried Heinrich</w:t>
      </w:r>
      <w:r>
        <w:rPr>
          <w:vanish/>
        </w:rPr>
        <w:t>}</w:t>
      </w:r>
      <w:r>
        <w:t xml:space="preserve"> </w:t>
      </w:r>
      <w:r>
        <w:rPr>
          <w:vanish/>
        </w:rPr>
        <w:t>1{</w:t>
      </w:r>
      <w:r>
        <w:t>Eylau</w:t>
      </w:r>
      <w:r>
        <w:rPr>
          <w:vanish/>
        </w:rPr>
        <w:t>}]p</w:t>
      </w:r>
      <w:r>
        <w:t xml:space="preserve"> und schließlich dessen </w:t>
      </w:r>
      <w:r>
        <w:rPr>
          <w:vanish/>
        </w:rPr>
        <w:t>p[7{</w:t>
      </w:r>
      <w:r>
        <w:t>Schwiegersohn</w:t>
      </w:r>
      <w:r>
        <w:rPr>
          <w:vanish/>
        </w:rPr>
        <w:t>&lt; des Gotfried Heinrich Eylau&gt;}</w:t>
      </w:r>
      <w:r>
        <w:t xml:space="preserve"> </w:t>
      </w:r>
      <w:r>
        <w:rPr>
          <w:vanish/>
        </w:rPr>
        <w:t>2{</w:t>
      </w:r>
      <w:r>
        <w:t>Johann Georg</w:t>
      </w:r>
      <w:r>
        <w:rPr>
          <w:vanish/>
        </w:rPr>
        <w:t>}</w:t>
      </w:r>
      <w:r>
        <w:t xml:space="preserve"> </w:t>
      </w:r>
      <w:r>
        <w:rPr>
          <w:vanish/>
        </w:rPr>
        <w:t>1{</w:t>
      </w:r>
      <w:r>
        <w:t>Wittich</w:t>
      </w:r>
      <w:r>
        <w:rPr>
          <w:vanish/>
        </w:rPr>
        <w:t>}]p</w:t>
      </w:r>
    </w:p>
    <w:p w:rsidR="00000000" w:rsidRDefault="00C653B4">
      <w:pPr>
        <w:tabs>
          <w:tab w:val="left" w:pos="1134"/>
        </w:tabs>
        <w:ind w:left="1134" w:right="-1134" w:hanging="1134"/>
      </w:pPr>
      <w:r>
        <w:t>43</w:t>
      </w:r>
      <w:r>
        <w:tab/>
        <w:t>1710 - 1773</w:t>
      </w:r>
    </w:p>
    <w:p w:rsidR="00000000" w:rsidRDefault="00C653B4">
      <w:pPr>
        <w:tabs>
          <w:tab w:val="left" w:pos="1134"/>
        </w:tabs>
        <w:ind w:left="1134" w:right="-1134" w:hanging="1134"/>
      </w:pPr>
      <w:r>
        <w:t>45</w:t>
      </w:r>
      <w:r>
        <w:tab/>
        <w:t>Prov.: Hessen-Darmstadt</w:t>
      </w:r>
    </w:p>
    <w:p w:rsidR="00000000" w:rsidRDefault="00C653B4">
      <w:pPr>
        <w:tabs>
          <w:tab w:val="left" w:pos="1134"/>
        </w:tabs>
        <w:ind w:left="1134" w:right="-1134" w:hanging="1134"/>
      </w:pPr>
      <w:r>
        <w:br w:type="page"/>
        <w:t>30</w:t>
      </w:r>
      <w:r>
        <w:tab/>
        <w:t>Nr. 3169</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E 10 Nr. 3169</w:t>
      </w:r>
    </w:p>
    <w:p w:rsidR="00000000" w:rsidRDefault="00C653B4">
      <w:pPr>
        <w:tabs>
          <w:tab w:val="left" w:pos="1134"/>
        </w:tabs>
        <w:ind w:left="1134" w:right="-1134" w:hanging="1134"/>
      </w:pPr>
      <w:r>
        <w:t>40</w:t>
      </w:r>
      <w:r>
        <w:tab/>
      </w:r>
      <w:r>
        <w:rPr>
          <w:vanish/>
        </w:rPr>
        <w:t>s[</w:t>
      </w:r>
      <w:r>
        <w:t>Portofreiheit</w:t>
      </w:r>
      <w:r>
        <w:rPr>
          <w:vanish/>
        </w:rPr>
        <w:t>]s</w:t>
      </w:r>
      <w:r>
        <w:t xml:space="preserve"> der </w:t>
      </w:r>
      <w:r>
        <w:rPr>
          <w:vanish/>
        </w:rPr>
        <w:t>s[</w:t>
      </w:r>
      <w:r>
        <w:t>Landzeitung</w:t>
      </w:r>
      <w:r>
        <w:rPr>
          <w:vanish/>
        </w:rPr>
        <w:t>]s</w:t>
      </w:r>
    </w:p>
    <w:p w:rsidR="00000000" w:rsidRDefault="00C653B4">
      <w:pPr>
        <w:tabs>
          <w:tab w:val="left" w:pos="1134"/>
        </w:tabs>
        <w:ind w:left="1134" w:right="-1134" w:hanging="1134"/>
      </w:pPr>
      <w:r>
        <w:t>43</w:t>
      </w:r>
      <w:r>
        <w:tab/>
        <w:t>1776</w:t>
      </w:r>
    </w:p>
    <w:p w:rsidR="00000000" w:rsidRDefault="00C653B4">
      <w:pPr>
        <w:tabs>
          <w:tab w:val="left" w:pos="1134"/>
        </w:tabs>
        <w:ind w:left="1134" w:right="-1134" w:hanging="1134"/>
      </w:pPr>
      <w:r>
        <w:t>45</w:t>
      </w:r>
      <w:r>
        <w:tab/>
        <w:t>Prov.: Hessen-Darmstadt, Amt Burg-Gemünden</w:t>
      </w:r>
    </w:p>
    <w:p w:rsidR="00000000" w:rsidRDefault="00C653B4">
      <w:pPr>
        <w:tabs>
          <w:tab w:val="left" w:pos="1134"/>
        </w:tabs>
        <w:ind w:left="1134" w:right="-1134" w:hanging="1134"/>
      </w:pPr>
      <w:r>
        <w:br w:type="page"/>
        <w:t>30</w:t>
      </w:r>
      <w:r>
        <w:tab/>
        <w:t>Nr. 1/11(Fiche)</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E 10 Nr. 1/11</w:t>
      </w:r>
    </w:p>
    <w:p w:rsidR="00000000" w:rsidRDefault="00C653B4">
      <w:pPr>
        <w:tabs>
          <w:tab w:val="left" w:pos="1134"/>
        </w:tabs>
        <w:ind w:left="1134" w:right="-1134" w:hanging="1134"/>
      </w:pPr>
      <w:r>
        <w:t>40</w:t>
      </w:r>
      <w:r>
        <w:tab/>
      </w:r>
      <w:r>
        <w:rPr>
          <w:vanish/>
        </w:rPr>
        <w:t>s[</w:t>
      </w:r>
      <w:r>
        <w:t>Landzeitung</w:t>
      </w:r>
      <w:r>
        <w:rPr>
          <w:vanish/>
        </w:rPr>
        <w:t>]s</w:t>
      </w:r>
      <w:r>
        <w:t xml:space="preserve"> Nr. 1 (Mittwoch, den 1. Januar 1777) sowie ein "Nachruf" einer Schweizer Zeitung auf ihr</w:t>
      </w:r>
      <w:r>
        <w:t xml:space="preserve"> Verbot nach 159 Jahren im Jahre 1935</w:t>
      </w:r>
    </w:p>
    <w:p w:rsidR="00000000" w:rsidRDefault="00C653B4">
      <w:pPr>
        <w:tabs>
          <w:tab w:val="left" w:pos="1134"/>
        </w:tabs>
        <w:ind w:left="1134" w:right="-1134" w:hanging="1134"/>
      </w:pPr>
      <w:r>
        <w:t>43</w:t>
      </w:r>
      <w:r>
        <w:tab/>
        <w:t>1777 ; 1935</w:t>
      </w:r>
    </w:p>
    <w:p w:rsidR="00000000" w:rsidRDefault="00C653B4">
      <w:pPr>
        <w:tabs>
          <w:tab w:val="left" w:pos="1134"/>
        </w:tabs>
        <w:ind w:left="1134" w:right="-1134" w:hanging="1134"/>
      </w:pPr>
      <w:r>
        <w:t>45</w:t>
      </w:r>
      <w:r>
        <w:tab/>
        <w:t>(Fiche)</w:t>
      </w:r>
      <w:r>
        <w:br/>
        <w:t>Prov.: Hessen-Darmstadt</w:t>
      </w:r>
    </w:p>
    <w:p w:rsidR="00000000" w:rsidRDefault="00C653B4">
      <w:pPr>
        <w:tabs>
          <w:tab w:val="left" w:pos="1134"/>
        </w:tabs>
        <w:ind w:left="1134" w:right="-1134" w:hanging="1134"/>
      </w:pPr>
      <w:r>
        <w:br w:type="page"/>
        <w:t>30</w:t>
      </w:r>
      <w:r>
        <w:tab/>
        <w:t>Nr. 6</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E 10 Nr. 6</w:t>
      </w:r>
    </w:p>
    <w:p w:rsidR="00000000" w:rsidRDefault="00C653B4">
      <w:pPr>
        <w:tabs>
          <w:tab w:val="left" w:pos="1134"/>
        </w:tabs>
        <w:ind w:left="1134" w:right="-1134" w:hanging="1134"/>
      </w:pPr>
      <w:r>
        <w:t>40</w:t>
      </w:r>
      <w:r>
        <w:tab/>
      </w:r>
      <w:r>
        <w:rPr>
          <w:vanish/>
        </w:rPr>
        <w:t>p[5{s[</w:t>
      </w:r>
      <w:r>
        <w:t>Buchdrucker</w:t>
      </w:r>
      <w:r>
        <w:rPr>
          <w:vanish/>
        </w:rPr>
        <w:t>]s}</w:t>
      </w:r>
      <w:r>
        <w:t xml:space="preserve"> </w:t>
      </w:r>
      <w:r>
        <w:rPr>
          <w:vanish/>
        </w:rPr>
        <w:t>2{</w:t>
      </w:r>
      <w:r>
        <w:t>Hartmud Wilhelm</w:t>
      </w:r>
      <w:r>
        <w:rPr>
          <w:vanish/>
        </w:rPr>
        <w:t>}</w:t>
      </w:r>
      <w:r>
        <w:t xml:space="preserve"> </w:t>
      </w:r>
      <w:r>
        <w:rPr>
          <w:vanish/>
        </w:rPr>
        <w:t>1{</w:t>
      </w:r>
      <w:r>
        <w:t>Krämer</w:t>
      </w:r>
      <w:r>
        <w:rPr>
          <w:vanish/>
        </w:rPr>
        <w:t>}</w:t>
      </w:r>
      <w:r>
        <w:t xml:space="preserve"> zu </w:t>
      </w:r>
      <w:r>
        <w:rPr>
          <w:vanish/>
        </w:rPr>
        <w:t>6{o[</w:t>
      </w:r>
      <w:r>
        <w:t>Darmstadt</w:t>
      </w:r>
      <w:r>
        <w:rPr>
          <w:vanish/>
        </w:rPr>
        <w:t>]o}]p</w:t>
      </w:r>
    </w:p>
    <w:p w:rsidR="00000000" w:rsidRDefault="00C653B4">
      <w:pPr>
        <w:tabs>
          <w:tab w:val="left" w:pos="1134"/>
        </w:tabs>
        <w:ind w:left="1134" w:right="-1134" w:hanging="1134"/>
      </w:pPr>
      <w:r>
        <w:t>43</w:t>
      </w:r>
      <w:r>
        <w:tab/>
        <w:t>1778 - 1784</w:t>
      </w:r>
    </w:p>
    <w:p w:rsidR="00000000" w:rsidRDefault="00C653B4">
      <w:pPr>
        <w:tabs>
          <w:tab w:val="left" w:pos="1134"/>
        </w:tabs>
        <w:ind w:left="1134" w:right="-1134" w:hanging="1134"/>
      </w:pPr>
      <w:r>
        <w:t>45</w:t>
      </w:r>
      <w:r>
        <w:tab/>
        <w:t>Prov.: Hessen-Darmstadt</w:t>
      </w:r>
    </w:p>
    <w:p w:rsidR="00000000" w:rsidRDefault="00C653B4">
      <w:pPr>
        <w:tabs>
          <w:tab w:val="left" w:pos="1134"/>
        </w:tabs>
        <w:ind w:left="1134" w:right="-1134" w:hanging="1134"/>
      </w:pPr>
      <w:r>
        <w:br w:type="page"/>
        <w:t>30</w:t>
      </w:r>
      <w:r>
        <w:tab/>
        <w:t>Nr. 25</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E 10 Nr. 25</w:t>
      </w:r>
    </w:p>
    <w:p w:rsidR="00000000" w:rsidRDefault="00C653B4">
      <w:pPr>
        <w:tabs>
          <w:tab w:val="left" w:pos="1134"/>
        </w:tabs>
        <w:ind w:left="1134" w:right="-1134" w:hanging="1134"/>
      </w:pPr>
      <w:r>
        <w:t>40</w:t>
      </w:r>
      <w:r>
        <w:tab/>
      </w:r>
      <w:r>
        <w:rPr>
          <w:vanish/>
        </w:rPr>
        <w:t>s[</w:t>
      </w:r>
      <w:r>
        <w:t xml:space="preserve">Konfiskation der </w:t>
      </w:r>
      <w:r>
        <w:rPr>
          <w:vanish/>
        </w:rPr>
        <w:t>t[2{</w:t>
      </w:r>
      <w:r>
        <w:t>Schrift</w:t>
      </w:r>
      <w:r>
        <w:rPr>
          <w:vanish/>
        </w:rPr>
        <w:t>}</w:t>
      </w:r>
      <w:r>
        <w:t xml:space="preserve"> </w:t>
      </w:r>
      <w:r>
        <w:rPr>
          <w:vanish/>
        </w:rPr>
        <w:t>1{</w:t>
      </w:r>
      <w:r>
        <w:t>"Dr. Karl Friedrich Bahrdt's Glaubensbekenntnis"</w:t>
      </w:r>
      <w:r>
        <w:rPr>
          <w:vanish/>
        </w:rPr>
        <w:t>}]t]s</w:t>
      </w:r>
      <w:r>
        <w:t xml:space="preserve">, Bestrafung ihres </w:t>
      </w:r>
      <w:r>
        <w:rPr>
          <w:vanish/>
        </w:rPr>
        <w:t>p[7{</w:t>
      </w:r>
      <w:r>
        <w:t>Herausgeber</w:t>
      </w:r>
      <w:r>
        <w:rPr>
          <w:vanish/>
        </w:rPr>
        <w:t>}</w:t>
      </w:r>
      <w:r>
        <w:t xml:space="preserve">s, </w:t>
      </w:r>
      <w:r>
        <w:rPr>
          <w:vanish/>
        </w:rPr>
        <w:t>5{s[</w:t>
      </w:r>
      <w:r>
        <w:t>Buchhändler</w:t>
      </w:r>
      <w:r>
        <w:rPr>
          <w:vanish/>
        </w:rPr>
        <w:t>]s}</w:t>
      </w:r>
      <w:r>
        <w:t xml:space="preserve">s </w:t>
      </w:r>
      <w:r>
        <w:rPr>
          <w:vanish/>
        </w:rPr>
        <w:t>1{</w:t>
      </w:r>
      <w:r>
        <w:t>Krieger</w:t>
      </w:r>
      <w:r>
        <w:rPr>
          <w:vanish/>
        </w:rPr>
        <w:t>}]p</w:t>
      </w:r>
      <w:r>
        <w:t>, und späterer Straferlaß</w:t>
      </w:r>
    </w:p>
    <w:p w:rsidR="00000000" w:rsidRDefault="00C653B4">
      <w:pPr>
        <w:tabs>
          <w:tab w:val="left" w:pos="1134"/>
        </w:tabs>
        <w:ind w:left="1134" w:right="-1134" w:hanging="1134"/>
      </w:pPr>
      <w:r>
        <w:t>43</w:t>
      </w:r>
      <w:r>
        <w:tab/>
        <w:t>1779</w:t>
      </w:r>
    </w:p>
    <w:p w:rsidR="00000000" w:rsidRDefault="00C653B4">
      <w:pPr>
        <w:tabs>
          <w:tab w:val="left" w:pos="1134"/>
        </w:tabs>
        <w:ind w:left="1134" w:right="-1134" w:hanging="1134"/>
      </w:pPr>
      <w:r>
        <w:t>45</w:t>
      </w:r>
      <w:r>
        <w:tab/>
        <w:t>Prov.: Hessen-Darmstadt</w:t>
      </w:r>
    </w:p>
    <w:p w:rsidR="00000000" w:rsidRDefault="00C653B4">
      <w:pPr>
        <w:tabs>
          <w:tab w:val="left" w:pos="1134"/>
        </w:tabs>
        <w:ind w:left="1134" w:right="-1134" w:hanging="1134"/>
      </w:pPr>
      <w:r>
        <w:br w:type="page"/>
        <w:t>30</w:t>
      </w:r>
      <w:r>
        <w:tab/>
        <w:t>Nr. 27</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w:t>
      </w:r>
      <w:r>
        <w:t>z</w:t>
      </w:r>
      <w:r>
        <w:tab/>
        <w:t>E 10 Nr. 27</w:t>
      </w:r>
    </w:p>
    <w:p w:rsidR="00000000" w:rsidRDefault="00C653B4">
      <w:pPr>
        <w:tabs>
          <w:tab w:val="left" w:pos="1134"/>
        </w:tabs>
        <w:ind w:left="1134" w:right="-1134" w:hanging="1134"/>
      </w:pPr>
      <w:r>
        <w:t>40</w:t>
      </w:r>
      <w:r>
        <w:tab/>
      </w:r>
      <w:r>
        <w:rPr>
          <w:vanish/>
        </w:rPr>
        <w:t>s[</w:t>
      </w:r>
      <w:r>
        <w:t>Zensur</w:t>
      </w:r>
      <w:r>
        <w:rPr>
          <w:vanish/>
        </w:rPr>
        <w:t>]s</w:t>
      </w:r>
      <w:r>
        <w:t xml:space="preserve"> einer Schrift des </w:t>
      </w:r>
      <w:r>
        <w:rPr>
          <w:vanish/>
        </w:rPr>
        <w:t>p[7{</w:t>
      </w:r>
      <w:r>
        <w:t>Geheimen Tribunalrats</w:t>
      </w:r>
      <w:r>
        <w:rPr>
          <w:vanish/>
        </w:rPr>
        <w:t>}</w:t>
      </w:r>
      <w:r>
        <w:t xml:space="preserve"> </w:t>
      </w:r>
      <w:r>
        <w:rPr>
          <w:vanish/>
        </w:rPr>
        <w:t>4{</w:t>
      </w:r>
      <w:r>
        <w:t>Dr.</w:t>
      </w:r>
      <w:r>
        <w:rPr>
          <w:vanish/>
        </w:rPr>
        <w:t>}</w:t>
      </w:r>
      <w:r>
        <w:t xml:space="preserve"> </w:t>
      </w:r>
      <w:r>
        <w:rPr>
          <w:vanish/>
        </w:rPr>
        <w:t>1{</w:t>
      </w:r>
      <w:r>
        <w:t>Höpfner</w:t>
      </w:r>
      <w:r>
        <w:rPr>
          <w:vanish/>
        </w:rPr>
        <w:t>}]p</w:t>
      </w:r>
    </w:p>
    <w:p w:rsidR="00000000" w:rsidRDefault="00C653B4">
      <w:pPr>
        <w:tabs>
          <w:tab w:val="left" w:pos="1134"/>
        </w:tabs>
        <w:ind w:left="1134" w:right="-1134" w:hanging="1134"/>
      </w:pPr>
      <w:r>
        <w:t>43</w:t>
      </w:r>
      <w:r>
        <w:tab/>
        <w:t>1783</w:t>
      </w:r>
    </w:p>
    <w:p w:rsidR="00000000" w:rsidRDefault="00C653B4">
      <w:pPr>
        <w:tabs>
          <w:tab w:val="left" w:pos="1134"/>
        </w:tabs>
        <w:ind w:left="1134" w:right="-1134" w:hanging="1134"/>
      </w:pPr>
      <w:r>
        <w:t>45</w:t>
      </w:r>
      <w:r>
        <w:tab/>
        <w:t>Prov.: Hessen-Darmstadt</w:t>
      </w:r>
    </w:p>
    <w:p w:rsidR="00000000" w:rsidRDefault="00C653B4">
      <w:pPr>
        <w:tabs>
          <w:tab w:val="left" w:pos="1134"/>
        </w:tabs>
        <w:ind w:left="1134" w:right="-1134" w:hanging="1134"/>
      </w:pPr>
      <w:r>
        <w:br w:type="page"/>
        <w:t>30</w:t>
      </w:r>
      <w:r>
        <w:tab/>
        <w:t>Nr. 7</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E 10 Nr. 7</w:t>
      </w:r>
    </w:p>
    <w:p w:rsidR="00000000" w:rsidRDefault="00C653B4">
      <w:pPr>
        <w:tabs>
          <w:tab w:val="left" w:pos="1134"/>
        </w:tabs>
        <w:ind w:left="1134" w:right="-1134" w:hanging="1134"/>
      </w:pPr>
      <w:r>
        <w:t>40</w:t>
      </w:r>
      <w:r>
        <w:tab/>
        <w:t xml:space="preserve">Erlaubnis für den </w:t>
      </w:r>
      <w:r>
        <w:rPr>
          <w:vanish/>
        </w:rPr>
        <w:t>p[5{s[</w:t>
      </w:r>
      <w:r>
        <w:t>Buchdrucker</w:t>
      </w:r>
      <w:r>
        <w:rPr>
          <w:vanish/>
        </w:rPr>
        <w:t>]s}</w:t>
      </w:r>
      <w:r>
        <w:t xml:space="preserve"> </w:t>
      </w:r>
      <w:r>
        <w:rPr>
          <w:vanish/>
        </w:rPr>
        <w:t>2{</w:t>
      </w:r>
      <w:r>
        <w:t>Wilhelm</w:t>
      </w:r>
      <w:r>
        <w:rPr>
          <w:vanish/>
        </w:rPr>
        <w:t>}</w:t>
      </w:r>
      <w:r>
        <w:t xml:space="preserve"> </w:t>
      </w:r>
      <w:r>
        <w:rPr>
          <w:vanish/>
        </w:rPr>
        <w:t>1{</w:t>
      </w:r>
      <w:r>
        <w:t>Krämer</w:t>
      </w:r>
      <w:r>
        <w:rPr>
          <w:vanish/>
        </w:rPr>
        <w:t>}</w:t>
      </w:r>
      <w:r>
        <w:t xml:space="preserve"> in </w:t>
      </w:r>
      <w:r>
        <w:rPr>
          <w:vanish/>
        </w:rPr>
        <w:t>6{o[</w:t>
      </w:r>
      <w:r>
        <w:t>Darmstadt</w:t>
      </w:r>
      <w:r>
        <w:rPr>
          <w:vanish/>
        </w:rPr>
        <w:t>]o}]p</w:t>
      </w:r>
      <w:r>
        <w:t xml:space="preserve"> zum </w:t>
      </w:r>
      <w:r>
        <w:rPr>
          <w:vanish/>
        </w:rPr>
        <w:t>s[</w:t>
      </w:r>
      <w:r>
        <w:t>Nachdruck ausländischer Bücher</w:t>
      </w:r>
      <w:r>
        <w:rPr>
          <w:vanish/>
        </w:rPr>
        <w:t>]s</w:t>
      </w:r>
    </w:p>
    <w:p w:rsidR="00000000" w:rsidRDefault="00C653B4">
      <w:pPr>
        <w:tabs>
          <w:tab w:val="left" w:pos="1134"/>
        </w:tabs>
        <w:ind w:left="1134" w:right="-1134" w:hanging="1134"/>
      </w:pPr>
      <w:r>
        <w:t>43</w:t>
      </w:r>
      <w:r>
        <w:tab/>
        <w:t>1787 - 1790</w:t>
      </w:r>
    </w:p>
    <w:p w:rsidR="00000000" w:rsidRDefault="00C653B4">
      <w:pPr>
        <w:tabs>
          <w:tab w:val="left" w:pos="1134"/>
        </w:tabs>
        <w:ind w:left="1134" w:right="-1134" w:hanging="1134"/>
      </w:pPr>
      <w:r>
        <w:t>45</w:t>
      </w:r>
      <w:r>
        <w:tab/>
        <w:t>Prov.: Hessen-Darmstadt</w:t>
      </w:r>
    </w:p>
    <w:p w:rsidR="00000000" w:rsidRDefault="00C653B4">
      <w:pPr>
        <w:tabs>
          <w:tab w:val="left" w:pos="1134"/>
        </w:tabs>
        <w:ind w:left="1134" w:right="-1134" w:hanging="1134"/>
      </w:pPr>
      <w:r>
        <w:br w:type="page"/>
        <w:t>30</w:t>
      </w:r>
      <w:r>
        <w:tab/>
        <w:t>Nr. 12</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E 10 Nr. 12</w:t>
      </w:r>
    </w:p>
    <w:p w:rsidR="00000000" w:rsidRDefault="00C653B4">
      <w:pPr>
        <w:tabs>
          <w:tab w:val="left" w:pos="1134"/>
        </w:tabs>
        <w:ind w:left="1134" w:right="-1134" w:hanging="1134"/>
      </w:pPr>
      <w:r>
        <w:t>40</w:t>
      </w:r>
      <w:r>
        <w:tab/>
      </w:r>
      <w:r>
        <w:rPr>
          <w:vanish/>
        </w:rPr>
        <w:t>p[5{s[</w:t>
      </w:r>
      <w:r>
        <w:t>Buchdrucker</w:t>
      </w:r>
      <w:r>
        <w:rPr>
          <w:vanish/>
        </w:rPr>
        <w:t>]s</w:t>
      </w:r>
      <w:r>
        <w:t xml:space="preserve"> und Sprachmeister</w:t>
      </w:r>
      <w:r>
        <w:rPr>
          <w:vanish/>
        </w:rPr>
        <w:t>}</w:t>
      </w:r>
      <w:r>
        <w:t xml:space="preserve"> </w:t>
      </w:r>
      <w:r>
        <w:rPr>
          <w:vanish/>
        </w:rPr>
        <w:t>2{</w:t>
      </w:r>
      <w:r>
        <w:t>Johann Friedrich</w:t>
      </w:r>
      <w:r>
        <w:rPr>
          <w:vanish/>
        </w:rPr>
        <w:t>}</w:t>
      </w:r>
      <w:r>
        <w:t xml:space="preserve"> </w:t>
      </w:r>
      <w:r>
        <w:rPr>
          <w:vanish/>
        </w:rPr>
        <w:t>1{</w:t>
      </w:r>
      <w:r>
        <w:t>Schiller</w:t>
      </w:r>
      <w:r>
        <w:rPr>
          <w:vanish/>
        </w:rPr>
        <w:t>}</w:t>
      </w:r>
      <w:r>
        <w:t xml:space="preserve"> in der Karthause zu </w:t>
      </w:r>
      <w:r>
        <w:rPr>
          <w:vanish/>
        </w:rPr>
        <w:t>6{o[</w:t>
      </w:r>
      <w:r>
        <w:t>Mainz</w:t>
      </w:r>
      <w:r>
        <w:rPr>
          <w:vanish/>
        </w:rPr>
        <w:t>]o}]p</w:t>
      </w:r>
    </w:p>
    <w:p w:rsidR="00000000" w:rsidRDefault="00C653B4">
      <w:pPr>
        <w:tabs>
          <w:tab w:val="left" w:pos="1134"/>
        </w:tabs>
        <w:ind w:left="1134" w:right="-1134" w:hanging="1134"/>
      </w:pPr>
      <w:r>
        <w:t>41</w:t>
      </w:r>
      <w:r>
        <w:tab/>
        <w:t xml:space="preserve">Doppelwappen der Buchdrucker, verliehen </w:t>
      </w:r>
      <w:r>
        <w:t>von Kaiser Friedrich III. zum Gedächtnis des Gutenberg-Festes in Mainz 1837; Börsenblatt für den deutschen Buchhandel mit Aufsatz über Johann Friedrich Schiller, Pate des Dichters</w:t>
      </w:r>
    </w:p>
    <w:p w:rsidR="00000000" w:rsidRDefault="00C653B4">
      <w:pPr>
        <w:tabs>
          <w:tab w:val="left" w:pos="1134"/>
        </w:tabs>
        <w:ind w:left="1134" w:right="-1134" w:hanging="1134"/>
      </w:pPr>
      <w:r>
        <w:t>43</w:t>
      </w:r>
      <w:r>
        <w:tab/>
        <w:t>1784 - 1792</w:t>
      </w:r>
    </w:p>
    <w:p w:rsidR="00000000" w:rsidRDefault="00C653B4">
      <w:pPr>
        <w:tabs>
          <w:tab w:val="left" w:pos="1134"/>
        </w:tabs>
        <w:ind w:left="1134" w:right="-1134" w:hanging="1134"/>
      </w:pPr>
      <w:r>
        <w:t>45</w:t>
      </w:r>
      <w:r>
        <w:tab/>
        <w:t>Prov.: Kurmainz</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05</w:t>
      </w:r>
    </w:p>
    <w:p w:rsidR="00000000" w:rsidRDefault="00C653B4">
      <w:pPr>
        <w:tabs>
          <w:tab w:val="left" w:pos="1134"/>
        </w:tabs>
        <w:ind w:left="1134" w:right="-1134" w:hanging="1134"/>
      </w:pPr>
      <w:r>
        <w:t>27</w:t>
      </w:r>
      <w:r>
        <w:tab/>
        <w:t>Zünfte und Gewerbe \ 2. Spezialia \ Darmstadt</w:t>
      </w:r>
    </w:p>
    <w:p w:rsidR="00000000" w:rsidRDefault="00C653B4">
      <w:pPr>
        <w:tabs>
          <w:tab w:val="left" w:pos="1134"/>
        </w:tabs>
        <w:ind w:left="1134" w:right="-1134" w:hanging="1134"/>
      </w:pPr>
      <w:r>
        <w:t>30</w:t>
      </w:r>
      <w:r>
        <w:tab/>
        <w:t>Nr. 1160</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10 Nr. 1160</w:t>
      </w:r>
    </w:p>
    <w:p w:rsidR="00000000" w:rsidRDefault="00C653B4">
      <w:pPr>
        <w:tabs>
          <w:tab w:val="left" w:pos="1134"/>
        </w:tabs>
        <w:ind w:left="1134" w:right="-1134" w:hanging="1134"/>
      </w:pPr>
      <w:r>
        <w:t>40</w:t>
      </w:r>
      <w:r>
        <w:tab/>
        <w:t xml:space="preserve">Zunftbrief für die </w:t>
      </w:r>
      <w:r>
        <w:rPr>
          <w:vanish/>
        </w:rPr>
        <w:t>s[</w:t>
      </w:r>
      <w:r>
        <w:t>Buchbinderzunft</w:t>
      </w:r>
      <w:r>
        <w:rPr>
          <w:vanish/>
        </w:rPr>
        <w:t>]s</w:t>
      </w:r>
      <w:r>
        <w:t xml:space="preserve"> zu </w:t>
      </w:r>
      <w:r>
        <w:rPr>
          <w:vanish/>
        </w:rPr>
        <w:t>o[</w:t>
      </w:r>
      <w:r>
        <w:t>Darmstadt</w:t>
      </w:r>
      <w:r>
        <w:rPr>
          <w:vanish/>
        </w:rPr>
        <w:t>]o</w:t>
      </w:r>
    </w:p>
    <w:p w:rsidR="00000000" w:rsidRDefault="00C653B4">
      <w:pPr>
        <w:tabs>
          <w:tab w:val="left" w:pos="1134"/>
        </w:tabs>
        <w:ind w:left="1134" w:right="-1134" w:hanging="1134"/>
      </w:pPr>
      <w:r>
        <w:t>43</w:t>
      </w:r>
      <w:r>
        <w:tab/>
        <w:t>1772</w:t>
      </w:r>
    </w:p>
    <w:p w:rsidR="00000000" w:rsidRDefault="00C653B4">
      <w:pPr>
        <w:tabs>
          <w:tab w:val="left" w:pos="1134"/>
        </w:tabs>
        <w:ind w:left="1134" w:right="-1134" w:hanging="1134"/>
      </w:pPr>
      <w:r>
        <w:br w:type="page"/>
        <w:t>30</w:t>
      </w:r>
      <w:r>
        <w:tab/>
        <w:t>Nr. 1402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10 Nr. 1402</w:t>
      </w:r>
    </w:p>
    <w:p w:rsidR="00000000" w:rsidRDefault="00C653B4">
      <w:pPr>
        <w:tabs>
          <w:tab w:val="left" w:pos="1134"/>
        </w:tabs>
        <w:ind w:left="1134" w:right="-1134" w:hanging="1134"/>
      </w:pPr>
      <w:r>
        <w:t>40</w:t>
      </w:r>
      <w:r>
        <w:tab/>
        <w:t xml:space="preserve">Ysenburgischer Zunftbrief für alle Zünfte der </w:t>
      </w:r>
      <w:r>
        <w:rPr>
          <w:vanish/>
        </w:rPr>
        <w:t>o[2{</w:t>
      </w:r>
      <w:r>
        <w:t>Grafschaft</w:t>
      </w:r>
      <w:r>
        <w:rPr>
          <w:vanish/>
        </w:rPr>
        <w:t>}</w:t>
      </w:r>
      <w:r>
        <w:t xml:space="preserve"> </w:t>
      </w:r>
      <w:r>
        <w:rPr>
          <w:vanish/>
        </w:rPr>
        <w:t>1{</w:t>
      </w:r>
      <w:r>
        <w:t>Ysenburg und Büdingen</w:t>
      </w:r>
      <w:r>
        <w:rPr>
          <w:vanish/>
        </w:rPr>
        <w:t>}]</w:t>
      </w:r>
      <w:r>
        <w:rPr>
          <w:vanish/>
        </w:rPr>
        <w:t>o</w:t>
      </w:r>
    </w:p>
    <w:p w:rsidR="00000000" w:rsidRDefault="00C653B4">
      <w:pPr>
        <w:tabs>
          <w:tab w:val="left" w:pos="1134"/>
        </w:tabs>
        <w:ind w:left="1134" w:right="-1134" w:hanging="1134"/>
      </w:pPr>
      <w:r>
        <w:t>41</w:t>
      </w:r>
      <w:r>
        <w:tab/>
        <w:t xml:space="preserve">Sonderartikel über das Meisterstück der ... </w:t>
      </w:r>
      <w:r>
        <w:rPr>
          <w:vanish/>
        </w:rPr>
        <w:t>s[</w:t>
      </w:r>
      <w:r>
        <w:t>Buchbinder</w:t>
      </w:r>
      <w:r>
        <w:rPr>
          <w:vanish/>
        </w:rPr>
        <w:t>]s</w:t>
      </w:r>
      <w:r>
        <w:t xml:space="preserve"> ... 1781 - 1782</w:t>
      </w:r>
    </w:p>
    <w:p w:rsidR="00000000" w:rsidRDefault="00C653B4">
      <w:pPr>
        <w:tabs>
          <w:tab w:val="left" w:pos="1134"/>
        </w:tabs>
        <w:ind w:left="1134" w:right="-1134" w:hanging="1134"/>
      </w:pPr>
      <w:r>
        <w:t>43</w:t>
      </w:r>
      <w:r>
        <w:tab/>
        <w:t>1780</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06</w:t>
      </w:r>
    </w:p>
    <w:p w:rsidR="00000000" w:rsidRDefault="00C653B4">
      <w:pPr>
        <w:tabs>
          <w:tab w:val="left" w:pos="1134"/>
        </w:tabs>
        <w:ind w:left="1134" w:right="-1134" w:hanging="1134"/>
      </w:pPr>
      <w:r>
        <w:t>27</w:t>
      </w:r>
      <w:r>
        <w:tab/>
        <w:t>noch zuzuordnen</w:t>
      </w:r>
    </w:p>
    <w:p w:rsidR="00000000" w:rsidRDefault="00C653B4">
      <w:pPr>
        <w:tabs>
          <w:tab w:val="left" w:pos="1134"/>
        </w:tabs>
        <w:ind w:left="1134" w:right="-1134" w:hanging="1134"/>
      </w:pPr>
      <w:r>
        <w:t>30</w:t>
      </w:r>
      <w:r>
        <w:tab/>
        <w:t>Nr. 3390</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E 10 Nr. 3390</w:t>
      </w:r>
    </w:p>
    <w:p w:rsidR="00000000" w:rsidRDefault="00C653B4">
      <w:pPr>
        <w:tabs>
          <w:tab w:val="left" w:pos="1134"/>
        </w:tabs>
        <w:ind w:left="1134" w:right="-1134" w:hanging="1134"/>
      </w:pPr>
      <w:r>
        <w:t>40</w:t>
      </w:r>
      <w:r>
        <w:tab/>
      </w:r>
      <w:r>
        <w:rPr>
          <w:vanish/>
        </w:rPr>
        <w:t>s[2{</w:t>
      </w:r>
      <w:r>
        <w:t>Befehl zur Einsendung von drei Exemplaren der</w:t>
      </w:r>
      <w:r>
        <w:rPr>
          <w:vanish/>
        </w:rPr>
        <w:t>}</w:t>
      </w:r>
      <w:r>
        <w:t xml:space="preserve"> </w:t>
      </w:r>
      <w:r>
        <w:rPr>
          <w:vanish/>
        </w:rPr>
        <w:t>1{</w:t>
      </w:r>
      <w:r>
        <w:t>Verlagsschriften</w:t>
      </w:r>
      <w:r>
        <w:rPr>
          <w:vanish/>
        </w:rPr>
        <w:t>}]s</w:t>
      </w:r>
      <w:r>
        <w:t xml:space="preserve"> von inländischen </w:t>
      </w:r>
      <w:r>
        <w:rPr>
          <w:vanish/>
        </w:rPr>
        <w:t>s[</w:t>
      </w:r>
      <w:r>
        <w:t>Buchhandlungen</w:t>
      </w:r>
      <w:r>
        <w:rPr>
          <w:vanish/>
        </w:rPr>
        <w:t>]s</w:t>
      </w:r>
      <w:r>
        <w:t xml:space="preserve"> und von </w:t>
      </w:r>
      <w:r>
        <w:rPr>
          <w:vanish/>
        </w:rPr>
        <w:t>s[</w:t>
      </w:r>
      <w:r>
        <w:t>Schriftsteller</w:t>
      </w:r>
      <w:r>
        <w:rPr>
          <w:vanish/>
        </w:rPr>
        <w:t>]s</w:t>
      </w:r>
      <w:r>
        <w:t xml:space="preserve">n mit </w:t>
      </w:r>
      <w:r>
        <w:rPr>
          <w:vanish/>
        </w:rPr>
        <w:t>s[2{</w:t>
      </w:r>
      <w:r>
        <w:t>ausländische</w:t>
      </w:r>
      <w:r>
        <w:rPr>
          <w:vanish/>
        </w:rPr>
        <w:t>}</w:t>
      </w:r>
      <w:r>
        <w:t xml:space="preserve">n </w:t>
      </w:r>
      <w:r>
        <w:rPr>
          <w:vanish/>
        </w:rPr>
        <w:t>1{</w:t>
      </w:r>
      <w:r>
        <w:t>Verlage</w:t>
      </w:r>
      <w:r>
        <w:rPr>
          <w:vanish/>
        </w:rPr>
        <w:t>}]s</w:t>
      </w:r>
      <w:r>
        <w:t xml:space="preserve">n zur Unterstützung der öffentlichen </w:t>
      </w:r>
      <w:r>
        <w:rPr>
          <w:vanish/>
        </w:rPr>
        <w:t>s[</w:t>
      </w:r>
      <w:r>
        <w:t>Bibliotheken</w:t>
      </w:r>
      <w:r>
        <w:rPr>
          <w:vanish/>
        </w:rPr>
        <w:t>]s</w:t>
      </w:r>
    </w:p>
    <w:p w:rsidR="00000000" w:rsidRDefault="00C653B4">
      <w:pPr>
        <w:tabs>
          <w:tab w:val="left" w:pos="1134"/>
        </w:tabs>
        <w:ind w:left="1134" w:right="-1134" w:hanging="1134"/>
      </w:pPr>
      <w:r>
        <w:t>43</w:t>
      </w:r>
      <w:r>
        <w:tab/>
        <w:t>1805</w:t>
      </w:r>
    </w:p>
    <w:p w:rsidR="00000000" w:rsidRDefault="00C653B4">
      <w:pPr>
        <w:tabs>
          <w:tab w:val="left" w:pos="1134"/>
        </w:tabs>
        <w:ind w:left="1134" w:right="-1134" w:hanging="1134"/>
      </w:pPr>
      <w:r>
        <w:t>45</w:t>
      </w:r>
      <w:r>
        <w:tab/>
        <w:t>Prov.: Hessen-Darmstadt, Amt Hirschhorn</w:t>
      </w:r>
    </w:p>
    <w:p w:rsidR="00000000" w:rsidRDefault="00C653B4">
      <w:pPr>
        <w:tabs>
          <w:tab w:val="left" w:pos="1134"/>
        </w:tabs>
        <w:ind w:left="1134" w:right="-1134" w:hanging="1134"/>
      </w:pPr>
      <w:r>
        <w:br w:type="page"/>
        <w:t>30</w:t>
      </w:r>
      <w:r>
        <w:tab/>
        <w:t>Nr. 378/5</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E 10 Nr. 378/5</w:t>
      </w:r>
    </w:p>
    <w:p w:rsidR="00000000" w:rsidRDefault="00C653B4">
      <w:pPr>
        <w:tabs>
          <w:tab w:val="left" w:pos="1134"/>
        </w:tabs>
        <w:ind w:left="1134" w:right="-1134" w:hanging="1134"/>
      </w:pPr>
      <w:r>
        <w:t>33</w:t>
      </w:r>
      <w:r>
        <w:tab/>
        <w:t>S. 588</w:t>
      </w:r>
    </w:p>
    <w:p w:rsidR="00000000" w:rsidRDefault="00C653B4">
      <w:pPr>
        <w:tabs>
          <w:tab w:val="left" w:pos="1134"/>
        </w:tabs>
        <w:ind w:left="1134" w:right="-1134" w:hanging="1134"/>
      </w:pPr>
      <w:r>
        <w:t>40</w:t>
      </w:r>
      <w:r>
        <w:tab/>
        <w:t>Forderung des Schm</w:t>
      </w:r>
      <w:r>
        <w:t xml:space="preserve">ieds Johann Georg Lohner zu </w:t>
      </w:r>
      <w:r>
        <w:rPr>
          <w:vanish/>
        </w:rPr>
        <w:t>p[6{</w:t>
      </w:r>
      <w:r>
        <w:t>Umstadt</w:t>
      </w:r>
      <w:r>
        <w:rPr>
          <w:vanish/>
        </w:rPr>
        <w:t>}</w:t>
      </w:r>
      <w:r>
        <w:t xml:space="preserve"> an die </w:t>
      </w:r>
      <w:r>
        <w:rPr>
          <w:vanish/>
        </w:rPr>
        <w:t>5{s[</w:t>
      </w:r>
      <w:r>
        <w:t>Buchbinder</w:t>
      </w:r>
      <w:r>
        <w:rPr>
          <w:vanish/>
        </w:rPr>
        <w:t>]s}</w:t>
      </w:r>
      <w:r>
        <w:t xml:space="preserve"> </w:t>
      </w:r>
      <w:r>
        <w:rPr>
          <w:vanish/>
        </w:rPr>
        <w:t>2{</w:t>
      </w:r>
      <w:r>
        <w:t>Johann-Georg</w:t>
      </w:r>
      <w:r>
        <w:rPr>
          <w:vanish/>
        </w:rPr>
        <w:t>}</w:t>
      </w:r>
      <w:r>
        <w:t xml:space="preserve"> </w:t>
      </w:r>
      <w:r>
        <w:rPr>
          <w:vanish/>
        </w:rPr>
        <w:t>1{</w:t>
      </w:r>
      <w:r>
        <w:t>Luckhaupt</w:t>
      </w:r>
      <w:r>
        <w:rPr>
          <w:vanish/>
        </w:rPr>
        <w:t>}]p</w:t>
      </w:r>
      <w:r>
        <w:t xml:space="preserve"> und </w:t>
      </w:r>
      <w:r>
        <w:rPr>
          <w:vanish/>
        </w:rPr>
        <w:t>p[5{&lt;Buchbinder&gt;}2{</w:t>
      </w:r>
      <w:r>
        <w:t>Johannes</w:t>
      </w:r>
      <w:r>
        <w:rPr>
          <w:vanish/>
        </w:rPr>
        <w:t>}</w:t>
      </w:r>
      <w:r>
        <w:t xml:space="preserve"> </w:t>
      </w:r>
      <w:r>
        <w:rPr>
          <w:vanish/>
        </w:rPr>
        <w:t>1{</w:t>
      </w:r>
      <w:r>
        <w:t>Körner</w:t>
      </w:r>
      <w:r>
        <w:rPr>
          <w:vanish/>
        </w:rPr>
        <w:t>}</w:t>
      </w:r>
      <w:r>
        <w:t xml:space="preserve"> zu </w:t>
      </w:r>
      <w:r>
        <w:rPr>
          <w:vanish/>
        </w:rPr>
        <w:t>6{o[</w:t>
      </w:r>
      <w:r>
        <w:t>Umstadt</w:t>
      </w:r>
      <w:r>
        <w:rPr>
          <w:vanish/>
        </w:rPr>
        <w:t>]o}]p</w:t>
      </w:r>
      <w:r>
        <w:t xml:space="preserve"> einer aus einer Arbeit an einer Pumpe ausstehenden Zahlung</w:t>
      </w:r>
    </w:p>
    <w:p w:rsidR="00000000" w:rsidRDefault="00C653B4">
      <w:pPr>
        <w:tabs>
          <w:tab w:val="left" w:pos="1134"/>
        </w:tabs>
        <w:ind w:left="1134" w:right="-1134" w:hanging="1134"/>
      </w:pPr>
      <w:r>
        <w:t>43</w:t>
      </w:r>
      <w:r>
        <w:tab/>
        <w:t>1806 - 1810</w:t>
      </w:r>
    </w:p>
    <w:p w:rsidR="00000000" w:rsidRDefault="00C653B4">
      <w:pPr>
        <w:tabs>
          <w:tab w:val="left" w:pos="1134"/>
        </w:tabs>
        <w:ind w:left="1134" w:right="-1134" w:hanging="1134"/>
      </w:pPr>
      <w:r>
        <w:t>45</w:t>
      </w:r>
      <w:r>
        <w:tab/>
        <w:t>Prov.: Hessen, Amt Umstadt</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F 21</w:t>
      </w:r>
    </w:p>
    <w:p w:rsidR="00000000" w:rsidRDefault="00C653B4">
      <w:pPr>
        <w:tabs>
          <w:tab w:val="left" w:pos="1134"/>
        </w:tabs>
        <w:ind w:left="1134" w:right="-1134" w:hanging="1134"/>
      </w:pPr>
      <w:r>
        <w:t>20a</w:t>
      </w:r>
      <w:r>
        <w:tab/>
        <w:t>015</w:t>
      </w:r>
    </w:p>
    <w:p w:rsidR="00000000" w:rsidRDefault="00C653B4">
      <w:pPr>
        <w:tabs>
          <w:tab w:val="left" w:pos="1134"/>
        </w:tabs>
        <w:ind w:left="1134" w:right="-1134" w:hanging="1134"/>
      </w:pPr>
      <w:r>
        <w:t>21</w:t>
      </w:r>
      <w:r>
        <w:tab/>
        <w:t>Erbacher Grafen und Fürsten (Erbachische Landesregierung)</w:t>
      </w:r>
    </w:p>
    <w:p w:rsidR="00000000" w:rsidRDefault="00C653B4">
      <w:pPr>
        <w:tabs>
          <w:tab w:val="left" w:pos="1134"/>
        </w:tabs>
        <w:ind w:left="1134" w:right="-1134" w:hanging="1134"/>
      </w:pPr>
      <w:r>
        <w:t>22</w:t>
      </w:r>
      <w:r>
        <w:tab/>
        <w:t>F Archive ehemals selbständiger Institutionen und Standesherrschaften (Provenienzbestände) \ #F 21 Grafschaft Erbach-Schönberg</w:t>
      </w:r>
    </w:p>
    <w:p w:rsidR="00000000" w:rsidRDefault="00C653B4">
      <w:pPr>
        <w:tabs>
          <w:tab w:val="left" w:pos="1134"/>
        </w:tabs>
        <w:ind w:left="1134" w:right="-1134" w:hanging="1134"/>
      </w:pPr>
      <w:r>
        <w:t>23</w:t>
      </w:r>
      <w:r>
        <w:tab/>
        <w:t>1459 - 1944</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Gedruckt</w:t>
      </w:r>
      <w:r>
        <w:t>es Findbuch: Repertorien des Hessischen Staatsarchivs Darmstadt 30/1 und 30/2: Abteilung F 21 Grafschaft Erbach-Schönberg, Darmstadt 1990.</w:t>
      </w:r>
    </w:p>
    <w:p w:rsidR="00000000" w:rsidRDefault="00C653B4">
      <w:pPr>
        <w:tabs>
          <w:tab w:val="left" w:pos="1134"/>
        </w:tabs>
        <w:ind w:left="1134" w:right="-1134" w:hanging="1134"/>
      </w:pPr>
      <w:r>
        <w:t>26</w:t>
      </w:r>
      <w:r>
        <w:tab/>
        <w:t>A</w:t>
      </w:r>
    </w:p>
    <w:p w:rsidR="00000000" w:rsidRDefault="00C653B4">
      <w:pPr>
        <w:tabs>
          <w:tab w:val="left" w:pos="1134"/>
        </w:tabs>
        <w:ind w:left="1134" w:right="-1134" w:hanging="1134"/>
      </w:pPr>
      <w:r>
        <w:t>26a</w:t>
      </w:r>
      <w:r>
        <w:tab/>
        <w:t>01</w:t>
      </w:r>
    </w:p>
    <w:p w:rsidR="00000000" w:rsidRDefault="00C653B4">
      <w:pPr>
        <w:tabs>
          <w:tab w:val="left" w:pos="1134"/>
        </w:tabs>
        <w:ind w:left="1134" w:right="-1134" w:hanging="1134"/>
      </w:pPr>
      <w:r>
        <w:t>27</w:t>
      </w:r>
      <w:r>
        <w:tab/>
        <w:t>1. Mitglieder des Hauses Erbach und seiner Linien (F 21 A) \ 1.1. Familienpersonalien \ Ludewig III. v. Erbach-Schönberg (1792-1863) \ Militaria des Grafen Ludewig III. v. Erbach-Schönberg</w:t>
      </w:r>
    </w:p>
    <w:p w:rsidR="00000000" w:rsidRDefault="00C653B4">
      <w:pPr>
        <w:tabs>
          <w:tab w:val="left" w:pos="1134"/>
        </w:tabs>
        <w:ind w:left="1134" w:right="-1134" w:hanging="1134"/>
      </w:pPr>
      <w:r>
        <w:t>30</w:t>
      </w:r>
      <w:r>
        <w:tab/>
        <w:t>Nr. 40/2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21 A Nr. 40/2</w:t>
      </w:r>
    </w:p>
    <w:p w:rsidR="00000000" w:rsidRDefault="00C653B4">
      <w:pPr>
        <w:tabs>
          <w:tab w:val="left" w:pos="1134"/>
        </w:tabs>
        <w:ind w:left="1134" w:right="-1134" w:hanging="1134"/>
      </w:pPr>
      <w:r>
        <w:t>33</w:t>
      </w:r>
      <w:r>
        <w:tab/>
        <w:t>S. 42</w:t>
      </w:r>
    </w:p>
    <w:p w:rsidR="00000000" w:rsidRDefault="00C653B4">
      <w:pPr>
        <w:tabs>
          <w:tab w:val="left" w:pos="1134"/>
        </w:tabs>
        <w:ind w:left="1134" w:right="-1134" w:hanging="1134"/>
      </w:pPr>
      <w:r>
        <w:t>40</w:t>
      </w:r>
      <w:r>
        <w:tab/>
        <w:t xml:space="preserve">Aufzeichnungen über </w:t>
      </w:r>
      <w:r>
        <w:rPr>
          <w:vanish/>
        </w:rPr>
        <w:t>s[2{</w:t>
      </w:r>
      <w:r>
        <w:t>militärische</w:t>
      </w:r>
      <w:r>
        <w:rPr>
          <w:vanish/>
        </w:rPr>
        <w:t>}</w:t>
      </w:r>
      <w:r>
        <w:t xml:space="preserve"> </w:t>
      </w:r>
      <w:r>
        <w:rPr>
          <w:vanish/>
        </w:rPr>
        <w:t>1{</w:t>
      </w:r>
      <w:r>
        <w:t>Literatur</w:t>
      </w:r>
      <w:r>
        <w:rPr>
          <w:vanish/>
        </w:rPr>
        <w:t>}]s</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26</w:t>
      </w:r>
      <w:r>
        <w:tab/>
        <w:t>A</w:t>
      </w:r>
    </w:p>
    <w:p w:rsidR="00000000" w:rsidRDefault="00C653B4">
      <w:pPr>
        <w:tabs>
          <w:tab w:val="left" w:pos="1134"/>
        </w:tabs>
        <w:ind w:left="1134" w:right="-1134" w:hanging="1134"/>
      </w:pPr>
      <w:r>
        <w:t>26a</w:t>
      </w:r>
      <w:r>
        <w:tab/>
        <w:t>02</w:t>
      </w:r>
    </w:p>
    <w:p w:rsidR="00000000" w:rsidRDefault="00C653B4">
      <w:pPr>
        <w:tabs>
          <w:tab w:val="left" w:pos="1134"/>
        </w:tabs>
        <w:ind w:left="1134" w:right="-1134" w:hanging="1134"/>
      </w:pPr>
      <w:r>
        <w:t>27</w:t>
      </w:r>
      <w:r>
        <w:tab/>
        <w:t>1. Mitglieder des Hauses Erbach und seine</w:t>
      </w:r>
      <w:r>
        <w:t>r Linien (F 21 A) \ 1.1. Familienpersonalien \ Ludewig III. v. Erbach-Schönberg (1792-1863) \ Varia</w:t>
      </w:r>
    </w:p>
    <w:p w:rsidR="00000000" w:rsidRDefault="00C653B4">
      <w:pPr>
        <w:tabs>
          <w:tab w:val="left" w:pos="1134"/>
        </w:tabs>
        <w:ind w:left="1134" w:right="-1134" w:hanging="1134"/>
      </w:pPr>
      <w:r>
        <w:t>30</w:t>
      </w:r>
      <w:r>
        <w:tab/>
        <w:t>Nr. 42/8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21 A Nr. 42/8</w:t>
      </w:r>
    </w:p>
    <w:p w:rsidR="00000000" w:rsidRDefault="00C653B4">
      <w:pPr>
        <w:tabs>
          <w:tab w:val="left" w:pos="1134"/>
        </w:tabs>
        <w:ind w:left="1134" w:right="-1134" w:hanging="1134"/>
      </w:pPr>
      <w:r>
        <w:t>33</w:t>
      </w:r>
      <w:r>
        <w:tab/>
        <w:t>S. 43</w:t>
      </w:r>
    </w:p>
    <w:p w:rsidR="00000000" w:rsidRDefault="00C653B4">
      <w:pPr>
        <w:tabs>
          <w:tab w:val="left" w:pos="1134"/>
        </w:tabs>
        <w:ind w:left="1134" w:right="-1134" w:hanging="1134"/>
      </w:pPr>
      <w:r>
        <w:t>40</w:t>
      </w:r>
      <w:r>
        <w:tab/>
        <w:t>Briefe und Rechnungen</w:t>
      </w:r>
    </w:p>
    <w:p w:rsidR="00000000" w:rsidRDefault="00C653B4">
      <w:pPr>
        <w:tabs>
          <w:tab w:val="left" w:pos="1134"/>
        </w:tabs>
        <w:ind w:left="1134" w:right="-1134" w:hanging="1134"/>
      </w:pPr>
      <w:r>
        <w:t>41</w:t>
      </w:r>
      <w:r>
        <w:tab/>
        <w:t xml:space="preserve">u.a.: </w:t>
      </w:r>
      <w:r>
        <w:rPr>
          <w:vanish/>
        </w:rPr>
        <w:t>s[</w:t>
      </w:r>
      <w:r>
        <w:t>Literaturlisten</w:t>
      </w:r>
      <w:r>
        <w:rPr>
          <w:vanish/>
        </w:rPr>
        <w:t>]s</w:t>
      </w:r>
    </w:p>
    <w:p w:rsidR="00000000" w:rsidRDefault="00C653B4">
      <w:pPr>
        <w:tabs>
          <w:tab w:val="left" w:pos="1134"/>
        </w:tabs>
        <w:ind w:left="1134" w:right="-1134" w:hanging="1134"/>
      </w:pPr>
      <w:r>
        <w:t>43</w:t>
      </w:r>
      <w:r>
        <w:tab/>
        <w:t>1796 ; 1804 - 1811 ; 1840 - 1851 ; 1863 ; 1868</w:t>
      </w:r>
    </w:p>
    <w:p w:rsidR="00000000" w:rsidRDefault="00C653B4">
      <w:pPr>
        <w:tabs>
          <w:tab w:val="left" w:pos="1134"/>
        </w:tabs>
        <w:ind w:left="1134" w:right="-1134" w:hanging="1134"/>
      </w:pPr>
      <w:r>
        <w:br w:type="page"/>
        <w:t>26</w:t>
      </w:r>
      <w:r>
        <w:tab/>
        <w:t>B</w:t>
      </w:r>
    </w:p>
    <w:p w:rsidR="00000000" w:rsidRDefault="00C653B4">
      <w:pPr>
        <w:tabs>
          <w:tab w:val="left" w:pos="1134"/>
        </w:tabs>
        <w:ind w:left="1134" w:right="-1134" w:hanging="1134"/>
      </w:pPr>
      <w:r>
        <w:t>26a</w:t>
      </w:r>
      <w:r>
        <w:tab/>
        <w:t>03</w:t>
      </w:r>
    </w:p>
    <w:p w:rsidR="00000000" w:rsidRDefault="00C653B4">
      <w:pPr>
        <w:tabs>
          <w:tab w:val="left" w:pos="1134"/>
        </w:tabs>
        <w:ind w:left="1134" w:right="-1134" w:hanging="1134"/>
      </w:pPr>
      <w:r>
        <w:t>27</w:t>
      </w:r>
      <w:r>
        <w:tab/>
        <w:t>2. Landesverwaltung und Hausvermögen (F 21 B) \ 2.1. Hausgesetze, Primogenitur, Seniorat und Standesherrlichkeit \ 2.1.1. Standesherrliche Verhältnisse einschließlich der Mediatisierung durch das Großherzogtum Hessen</w:t>
      </w:r>
    </w:p>
    <w:p w:rsidR="00000000" w:rsidRDefault="00C653B4">
      <w:pPr>
        <w:tabs>
          <w:tab w:val="left" w:pos="1134"/>
        </w:tabs>
        <w:ind w:left="1134" w:right="-1134" w:hanging="1134"/>
      </w:pPr>
      <w:r>
        <w:t>30</w:t>
      </w:r>
      <w:r>
        <w:tab/>
        <w:t>Nr. 13/7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21</w:t>
      </w:r>
      <w:r>
        <w:t xml:space="preserve"> B Nr. 13/7</w:t>
      </w:r>
    </w:p>
    <w:p w:rsidR="00000000" w:rsidRDefault="00C653B4">
      <w:pPr>
        <w:tabs>
          <w:tab w:val="left" w:pos="1134"/>
        </w:tabs>
        <w:ind w:left="1134" w:right="-1134" w:hanging="1134"/>
      </w:pPr>
      <w:r>
        <w:t>33</w:t>
      </w:r>
      <w:r>
        <w:tab/>
        <w:t>S. 70</w:t>
      </w:r>
    </w:p>
    <w:p w:rsidR="00000000" w:rsidRDefault="00C653B4">
      <w:pPr>
        <w:tabs>
          <w:tab w:val="left" w:pos="1134"/>
        </w:tabs>
        <w:ind w:left="1134" w:right="-1134" w:hanging="1134"/>
      </w:pPr>
      <w:r>
        <w:t>40</w:t>
      </w:r>
      <w:r>
        <w:tab/>
        <w:t xml:space="preserve">Hessische Verordnung über die </w:t>
      </w:r>
      <w:r>
        <w:rPr>
          <w:vanish/>
        </w:rPr>
        <w:t>s[2{</w:t>
      </w:r>
      <w:r>
        <w:t>Einführung eines</w:t>
      </w:r>
      <w:r>
        <w:rPr>
          <w:vanish/>
        </w:rPr>
        <w:t>}</w:t>
      </w:r>
      <w:r>
        <w:t xml:space="preserve"> </w:t>
      </w:r>
      <w:r>
        <w:rPr>
          <w:vanish/>
        </w:rPr>
        <w:t>1{</w:t>
      </w:r>
      <w:r>
        <w:t>Regierungsblatt</w:t>
      </w:r>
      <w:r>
        <w:rPr>
          <w:vanish/>
        </w:rPr>
        <w:t>}]s</w:t>
      </w:r>
      <w:r>
        <w:t>s</w:t>
      </w:r>
    </w:p>
    <w:p w:rsidR="00000000" w:rsidRDefault="00C653B4">
      <w:pPr>
        <w:tabs>
          <w:tab w:val="left" w:pos="1134"/>
        </w:tabs>
        <w:ind w:left="1134" w:right="-1134" w:hanging="1134"/>
      </w:pPr>
      <w:r>
        <w:t>43</w:t>
      </w:r>
      <w:r>
        <w:tab/>
        <w:t>1808</w:t>
      </w:r>
    </w:p>
    <w:p w:rsidR="00000000" w:rsidRDefault="00C653B4">
      <w:pPr>
        <w:tabs>
          <w:tab w:val="left" w:pos="1134"/>
        </w:tabs>
        <w:ind w:left="1134" w:right="-1134" w:hanging="1134"/>
      </w:pPr>
      <w:r>
        <w:br w:type="page"/>
        <w:t>30</w:t>
      </w:r>
      <w:r>
        <w:tab/>
        <w:t>Nr. 339/4</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F 21 B Nr. 339/4</w:t>
      </w:r>
    </w:p>
    <w:p w:rsidR="00000000" w:rsidRDefault="00C653B4">
      <w:pPr>
        <w:tabs>
          <w:tab w:val="left" w:pos="1134"/>
        </w:tabs>
        <w:ind w:left="1134" w:right="-1134" w:hanging="1134"/>
      </w:pPr>
      <w:r>
        <w:t>33</w:t>
      </w:r>
      <w:r>
        <w:tab/>
        <w:t>S. 81</w:t>
      </w:r>
    </w:p>
    <w:p w:rsidR="00000000" w:rsidRDefault="00C653B4">
      <w:pPr>
        <w:tabs>
          <w:tab w:val="left" w:pos="1134"/>
        </w:tabs>
        <w:ind w:left="1134" w:right="-1134" w:hanging="1134"/>
      </w:pPr>
      <w:r>
        <w:t>40</w:t>
      </w:r>
      <w:r>
        <w:tab/>
        <w:t xml:space="preserve">Entwurf und </w:t>
      </w:r>
      <w:r>
        <w:rPr>
          <w:vanish/>
        </w:rPr>
        <w:t>s[</w:t>
      </w:r>
      <w:r>
        <w:t xml:space="preserve">Druck der </w:t>
      </w:r>
      <w:r>
        <w:rPr>
          <w:vanish/>
        </w:rPr>
        <w:t>s[</w:t>
      </w:r>
      <w:r>
        <w:t>Schrift</w:t>
      </w:r>
      <w:r>
        <w:rPr>
          <w:vanish/>
        </w:rPr>
        <w:t>]s]s</w:t>
      </w:r>
      <w:r>
        <w:t xml:space="preserve">: </w:t>
      </w:r>
      <w:r>
        <w:rPr>
          <w:vanish/>
        </w:rPr>
        <w:t>t[</w:t>
      </w:r>
      <w:r>
        <w:t>Die Rechtsverhältnisse der Standesherren des Großherzogtums Hessen vor und nach dem Jahr 1848</w:t>
      </w:r>
      <w:r>
        <w:rPr>
          <w:vanish/>
        </w:rPr>
        <w:t>]t</w:t>
      </w:r>
    </w:p>
    <w:p w:rsidR="00000000" w:rsidRDefault="00C653B4">
      <w:pPr>
        <w:tabs>
          <w:tab w:val="left" w:pos="1134"/>
        </w:tabs>
        <w:ind w:left="1134" w:right="-1134" w:hanging="1134"/>
      </w:pPr>
      <w:r>
        <w:t>43</w:t>
      </w:r>
      <w:r>
        <w:tab/>
        <w:t>1855</w:t>
      </w:r>
    </w:p>
    <w:p w:rsidR="00000000" w:rsidRDefault="00C653B4">
      <w:pPr>
        <w:tabs>
          <w:tab w:val="left" w:pos="1134"/>
        </w:tabs>
        <w:ind w:left="1134" w:right="-1134" w:hanging="1134"/>
      </w:pPr>
      <w:r>
        <w:br w:type="page"/>
        <w:t>30</w:t>
      </w:r>
      <w:r>
        <w:tab/>
        <w:t>Nr. 3/1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F 21 B Nr. 3/1</w:t>
      </w:r>
    </w:p>
    <w:p w:rsidR="00000000" w:rsidRDefault="00C653B4">
      <w:pPr>
        <w:tabs>
          <w:tab w:val="left" w:pos="1134"/>
        </w:tabs>
        <w:ind w:left="1134" w:right="-1134" w:hanging="1134"/>
      </w:pPr>
      <w:r>
        <w:t>33</w:t>
      </w:r>
      <w:r>
        <w:tab/>
        <w:t>S. 81</w:t>
      </w:r>
    </w:p>
    <w:p w:rsidR="00000000" w:rsidRDefault="00C653B4">
      <w:pPr>
        <w:tabs>
          <w:tab w:val="left" w:pos="1134"/>
        </w:tabs>
        <w:ind w:left="1134" w:right="-1134" w:hanging="1134"/>
      </w:pPr>
      <w:r>
        <w:t>40</w:t>
      </w:r>
      <w:r>
        <w:tab/>
      </w:r>
      <w:r>
        <w:rPr>
          <w:vanish/>
        </w:rPr>
        <w:t>t[2{s[</w:t>
      </w:r>
      <w:r>
        <w:t>Schrift</w:t>
      </w:r>
      <w:r>
        <w:rPr>
          <w:vanish/>
        </w:rPr>
        <w:t>]s}</w:t>
      </w:r>
      <w:r>
        <w:t xml:space="preserve">: </w:t>
      </w:r>
      <w:r>
        <w:rPr>
          <w:vanish/>
        </w:rPr>
        <w:t>1{</w:t>
      </w:r>
      <w:r>
        <w:t>Die standesherrlichen Verhältnisse im Großherzogtum Hessen, insbes. die den Standesherren durch die Volksaufstände im Jahr 1848 und die d</w:t>
      </w:r>
      <w:r>
        <w:t>urch dieselben hervorgerufenen Gesetze entstandenen reellen Verluste</w:t>
      </w:r>
      <w:r>
        <w:rPr>
          <w:vanish/>
        </w:rPr>
        <w:t>}]t</w:t>
      </w:r>
      <w:r>
        <w:t xml:space="preserve">, mit Beilage, sowie </w:t>
      </w:r>
      <w:r>
        <w:rPr>
          <w:vanish/>
        </w:rPr>
        <w:t>s[</w:t>
      </w:r>
      <w:r>
        <w:t>Verteilung</w:t>
      </w:r>
      <w:r>
        <w:rPr>
          <w:vanish/>
        </w:rPr>
        <w:t>&lt; einer Schrift&gt;</w:t>
      </w:r>
      <w:r>
        <w:t xml:space="preserve"> an die Standesherren</w:t>
      </w:r>
      <w:r>
        <w:rPr>
          <w:vanish/>
        </w:rPr>
        <w:t>]s</w:t>
      </w:r>
    </w:p>
    <w:p w:rsidR="00000000" w:rsidRDefault="00C653B4">
      <w:pPr>
        <w:tabs>
          <w:tab w:val="left" w:pos="1134"/>
        </w:tabs>
        <w:ind w:left="1134" w:right="-1134" w:hanging="1134"/>
      </w:pPr>
      <w:r>
        <w:t>43</w:t>
      </w:r>
      <w:r>
        <w:tab/>
        <w:t>1855</w:t>
      </w:r>
    </w:p>
    <w:p w:rsidR="00000000" w:rsidRDefault="00C653B4">
      <w:pPr>
        <w:tabs>
          <w:tab w:val="left" w:pos="1134"/>
        </w:tabs>
        <w:ind w:left="1134" w:right="-1134" w:hanging="1134"/>
      </w:pPr>
      <w:r>
        <w:br w:type="page"/>
        <w:t>30</w:t>
      </w:r>
      <w:r>
        <w:tab/>
        <w:t>Nr. 372/26</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F 21 B Nr. 372/26</w:t>
      </w:r>
    </w:p>
    <w:p w:rsidR="00000000" w:rsidRDefault="00C653B4">
      <w:pPr>
        <w:tabs>
          <w:tab w:val="left" w:pos="1134"/>
        </w:tabs>
        <w:ind w:left="1134" w:right="-1134" w:hanging="1134"/>
      </w:pPr>
      <w:r>
        <w:t>33</w:t>
      </w:r>
      <w:r>
        <w:tab/>
        <w:t>S. 83</w:t>
      </w:r>
    </w:p>
    <w:p w:rsidR="00000000" w:rsidRDefault="00C653B4">
      <w:pPr>
        <w:tabs>
          <w:tab w:val="left" w:pos="1134"/>
        </w:tabs>
        <w:ind w:left="1134" w:right="-1134" w:hanging="1134"/>
      </w:pPr>
      <w:r>
        <w:t>40</w:t>
      </w:r>
      <w:r>
        <w:tab/>
        <w:t xml:space="preserve">Meldungen für </w:t>
      </w:r>
      <w:r>
        <w:rPr>
          <w:vanish/>
        </w:rPr>
        <w:t>s[2{</w:t>
      </w:r>
      <w:r>
        <w:t>verschiedene Auflagen des</w:t>
      </w:r>
      <w:r>
        <w:rPr>
          <w:vanish/>
        </w:rPr>
        <w:t>}</w:t>
      </w:r>
      <w:r>
        <w:t xml:space="preserve"> </w:t>
      </w:r>
      <w:r>
        <w:rPr>
          <w:vanish/>
        </w:rPr>
        <w:t>1{</w:t>
      </w:r>
      <w:r>
        <w:t>Hof- und Staatshandbuch</w:t>
      </w:r>
      <w:r>
        <w:rPr>
          <w:vanish/>
        </w:rPr>
        <w:t>}]s</w:t>
      </w:r>
      <w:r>
        <w:t xml:space="preserve">s und </w:t>
      </w:r>
      <w:r>
        <w:rPr>
          <w:vanish/>
        </w:rPr>
        <w:t>s[</w:t>
      </w:r>
      <w:r>
        <w:t xml:space="preserve">Herausgabe eines </w:t>
      </w:r>
      <w:r>
        <w:rPr>
          <w:vanish/>
        </w:rPr>
        <w:t>t[</w:t>
      </w:r>
      <w:r>
        <w:t>Handbuchs der Ersten Kammer</w:t>
      </w:r>
      <w:r>
        <w:rPr>
          <w:vanish/>
        </w:rPr>
        <w:t>]t]s</w:t>
      </w:r>
    </w:p>
    <w:p w:rsidR="00000000" w:rsidRDefault="00C653B4">
      <w:pPr>
        <w:tabs>
          <w:tab w:val="left" w:pos="1134"/>
        </w:tabs>
        <w:ind w:left="1134" w:right="-1134" w:hanging="1134"/>
      </w:pPr>
      <w:r>
        <w:t>43</w:t>
      </w:r>
      <w:r>
        <w:tab/>
        <w:t>1900 - 1913</w:t>
      </w:r>
    </w:p>
    <w:p w:rsidR="00000000" w:rsidRDefault="00C653B4">
      <w:pPr>
        <w:tabs>
          <w:tab w:val="left" w:pos="1134"/>
        </w:tabs>
        <w:ind w:left="1134" w:right="-1134" w:hanging="1134"/>
      </w:pPr>
      <w:r>
        <w:br w:type="page"/>
        <w:t>26</w:t>
      </w:r>
      <w:r>
        <w:tab/>
        <w:t>B</w:t>
      </w:r>
    </w:p>
    <w:p w:rsidR="00000000" w:rsidRDefault="00C653B4">
      <w:pPr>
        <w:tabs>
          <w:tab w:val="left" w:pos="1134"/>
        </w:tabs>
        <w:ind w:left="1134" w:right="-1134" w:hanging="1134"/>
      </w:pPr>
      <w:r>
        <w:t>26a</w:t>
      </w:r>
      <w:r>
        <w:tab/>
        <w:t>04</w:t>
      </w:r>
    </w:p>
    <w:p w:rsidR="00000000" w:rsidRDefault="00C653B4">
      <w:pPr>
        <w:tabs>
          <w:tab w:val="left" w:pos="1134"/>
        </w:tabs>
        <w:ind w:left="1134" w:right="-1134" w:hanging="1134"/>
      </w:pPr>
      <w:r>
        <w:t>27</w:t>
      </w:r>
      <w:r>
        <w:tab/>
        <w:t>2. Landesverwaltung und Hausvermögen (F 21 B) \ 2.1. Hausgesetze, Primogenitur, Seniorat und Standesherrlichkeit \ 2.1.2. Hausbesitz und Teil</w:t>
      </w:r>
      <w:r>
        <w:t>ungen</w:t>
      </w:r>
    </w:p>
    <w:p w:rsidR="00000000" w:rsidRDefault="00C653B4">
      <w:pPr>
        <w:tabs>
          <w:tab w:val="left" w:pos="1134"/>
        </w:tabs>
        <w:ind w:left="1134" w:right="-1134" w:hanging="1134"/>
      </w:pPr>
      <w:r>
        <w:t>30</w:t>
      </w:r>
      <w:r>
        <w:tab/>
        <w:t>Nr. 324/5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21 B Nr. 324/5</w:t>
      </w:r>
    </w:p>
    <w:p w:rsidR="00000000" w:rsidRDefault="00C653B4">
      <w:pPr>
        <w:tabs>
          <w:tab w:val="left" w:pos="1134"/>
        </w:tabs>
        <w:ind w:left="1134" w:right="-1134" w:hanging="1134"/>
      </w:pPr>
      <w:r>
        <w:t>33</w:t>
      </w:r>
      <w:r>
        <w:tab/>
        <w:t>S. 115</w:t>
      </w:r>
    </w:p>
    <w:p w:rsidR="00000000" w:rsidRDefault="00C653B4">
      <w:pPr>
        <w:tabs>
          <w:tab w:val="left" w:pos="1134"/>
        </w:tabs>
        <w:ind w:left="1134" w:right="-1134" w:hanging="1134"/>
      </w:pPr>
      <w:r>
        <w:t>40</w:t>
      </w:r>
      <w:r>
        <w:tab/>
        <w:t xml:space="preserve">Zuschriften von </w:t>
      </w:r>
      <w:r>
        <w:rPr>
          <w:vanish/>
        </w:rPr>
        <w:t>s[</w:t>
      </w:r>
      <w:r>
        <w:t>Verlage</w:t>
      </w:r>
      <w:r>
        <w:rPr>
          <w:vanish/>
        </w:rPr>
        <w:t>]s</w:t>
      </w:r>
      <w:r>
        <w:t xml:space="preserve">n und </w:t>
      </w:r>
      <w:r>
        <w:rPr>
          <w:vanish/>
        </w:rPr>
        <w:t>s[</w:t>
      </w:r>
      <w:r>
        <w:t>Antiquariate</w:t>
      </w:r>
      <w:r>
        <w:rPr>
          <w:vanish/>
        </w:rPr>
        <w:t>]s</w:t>
      </w:r>
      <w:r>
        <w:t xml:space="preserve">n an </w:t>
      </w:r>
      <w:r>
        <w:rPr>
          <w:vanish/>
        </w:rPr>
        <w:t>p[3{</w:t>
      </w:r>
      <w:r>
        <w:t>Fürst</w:t>
      </w:r>
      <w:r>
        <w:rPr>
          <w:vanish/>
        </w:rPr>
        <w:t>}</w:t>
      </w:r>
      <w:r>
        <w:t xml:space="preserve"> </w:t>
      </w:r>
      <w:r>
        <w:rPr>
          <w:vanish/>
        </w:rPr>
        <w:t>2{</w:t>
      </w:r>
      <w:r>
        <w:t>Alexander</w:t>
      </w:r>
      <w:r>
        <w:rPr>
          <w:vanish/>
        </w:rPr>
        <w:t>}</w:t>
      </w:r>
      <w:r>
        <w:t xml:space="preserve"> </w:t>
      </w:r>
      <w:r>
        <w:rPr>
          <w:vanish/>
        </w:rPr>
        <w:t>8{</w:t>
      </w:r>
      <w:r>
        <w:t>v.</w:t>
      </w:r>
      <w:r>
        <w:rPr>
          <w:vanish/>
        </w:rPr>
        <w:t>}</w:t>
      </w:r>
      <w:r>
        <w:t xml:space="preserve"> </w:t>
      </w:r>
      <w:r>
        <w:rPr>
          <w:vanish/>
        </w:rPr>
        <w:t>1{</w:t>
      </w:r>
      <w:r>
        <w:t>Erbach-Schönberg</w:t>
      </w:r>
      <w:r>
        <w:rPr>
          <w:vanish/>
        </w:rPr>
        <w:t>}]p</w:t>
      </w:r>
      <w:r>
        <w:t xml:space="preserve"> wegen </w:t>
      </w:r>
      <w:r>
        <w:rPr>
          <w:vanish/>
        </w:rPr>
        <w:t>s[s[2{</w:t>
      </w:r>
      <w:r>
        <w:t>Anschaffung von</w:t>
      </w:r>
      <w:r>
        <w:rPr>
          <w:vanish/>
        </w:rPr>
        <w:t>}</w:t>
      </w:r>
      <w:r>
        <w:t xml:space="preserve"> Gemälden und </w:t>
      </w:r>
      <w:r>
        <w:rPr>
          <w:vanish/>
        </w:rPr>
        <w:t>1{</w:t>
      </w:r>
      <w:r>
        <w:t>Bücher</w:t>
      </w:r>
      <w:r>
        <w:rPr>
          <w:vanish/>
        </w:rPr>
        <w:t>}]s</w:t>
      </w:r>
      <w:r>
        <w:t>n</w:t>
      </w:r>
      <w:r>
        <w:rPr>
          <w:vanish/>
        </w:rPr>
        <w:t>]s</w:t>
      </w:r>
    </w:p>
    <w:p w:rsidR="00000000" w:rsidRDefault="00C653B4">
      <w:pPr>
        <w:tabs>
          <w:tab w:val="left" w:pos="1134"/>
        </w:tabs>
        <w:ind w:left="1134" w:right="-1134" w:hanging="1134"/>
      </w:pPr>
      <w:r>
        <w:t>43</w:t>
      </w:r>
      <w:r>
        <w:tab/>
        <w:t>1931 ; 1936 - 1939</w:t>
      </w:r>
    </w:p>
    <w:p w:rsidR="00000000" w:rsidRDefault="00C653B4">
      <w:pPr>
        <w:tabs>
          <w:tab w:val="left" w:pos="1134"/>
        </w:tabs>
        <w:ind w:left="1134" w:right="-1134" w:hanging="1134"/>
      </w:pPr>
      <w:r>
        <w:br w:type="page"/>
        <w:t>26</w:t>
      </w:r>
      <w:r>
        <w:tab/>
        <w:t>B</w:t>
      </w:r>
    </w:p>
    <w:p w:rsidR="00000000" w:rsidRDefault="00C653B4">
      <w:pPr>
        <w:tabs>
          <w:tab w:val="left" w:pos="1134"/>
        </w:tabs>
        <w:ind w:left="1134" w:right="-1134" w:hanging="1134"/>
      </w:pPr>
      <w:r>
        <w:t>26a</w:t>
      </w:r>
      <w:r>
        <w:tab/>
        <w:t>05</w:t>
      </w:r>
    </w:p>
    <w:p w:rsidR="00000000" w:rsidRDefault="00C653B4">
      <w:pPr>
        <w:tabs>
          <w:tab w:val="left" w:pos="1134"/>
        </w:tabs>
        <w:ind w:left="1134" w:right="-1134" w:hanging="1134"/>
      </w:pPr>
      <w:r>
        <w:t>27</w:t>
      </w:r>
      <w:r>
        <w:tab/>
        <w:t>2. Landesverwaltung und Hausvermögen (F 21 B) \ 2.1. Hausgesetze, Primogenitur, Seniorat und Standesherrlichkeit \ 2.1.3. Archiv, Bibliothek und Sammlungen</w:t>
      </w:r>
    </w:p>
    <w:p w:rsidR="00000000" w:rsidRDefault="00C653B4">
      <w:pPr>
        <w:tabs>
          <w:tab w:val="left" w:pos="1134"/>
        </w:tabs>
        <w:ind w:left="1134" w:right="-1134" w:hanging="1134"/>
      </w:pPr>
      <w:r>
        <w:t>30</w:t>
      </w:r>
      <w:r>
        <w:tab/>
        <w:t>Nr. 370/1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21 B Nr. 370/1</w:t>
      </w:r>
    </w:p>
    <w:p w:rsidR="00000000" w:rsidRDefault="00C653B4">
      <w:pPr>
        <w:tabs>
          <w:tab w:val="left" w:pos="1134"/>
        </w:tabs>
        <w:ind w:left="1134" w:right="-1134" w:hanging="1134"/>
      </w:pPr>
      <w:r>
        <w:t>33</w:t>
      </w:r>
      <w:r>
        <w:tab/>
        <w:t>S. 121</w:t>
      </w:r>
    </w:p>
    <w:p w:rsidR="00000000" w:rsidRDefault="00C653B4">
      <w:pPr>
        <w:tabs>
          <w:tab w:val="left" w:pos="1134"/>
        </w:tabs>
        <w:ind w:left="1134" w:right="-1134" w:hanging="1134"/>
      </w:pPr>
      <w:r>
        <w:t>40</w:t>
      </w:r>
      <w:r>
        <w:tab/>
        <w:t xml:space="preserve">Verwaltung und </w:t>
      </w:r>
      <w:r>
        <w:rPr>
          <w:vanish/>
        </w:rPr>
        <w:t>s[</w:t>
      </w:r>
      <w:r>
        <w:t>Verkauf der Archivbiblio</w:t>
      </w:r>
      <w:r>
        <w:t xml:space="preserve">thek zu </w:t>
      </w:r>
      <w:r>
        <w:rPr>
          <w:vanish/>
        </w:rPr>
        <w:t>o[</w:t>
      </w:r>
      <w:r>
        <w:t>Erbach</w:t>
      </w:r>
      <w:r>
        <w:rPr>
          <w:vanish/>
        </w:rPr>
        <w:t>]o]s</w:t>
      </w:r>
    </w:p>
    <w:p w:rsidR="00000000" w:rsidRDefault="00C653B4">
      <w:pPr>
        <w:tabs>
          <w:tab w:val="left" w:pos="1134"/>
        </w:tabs>
        <w:ind w:left="1134" w:right="-1134" w:hanging="1134"/>
      </w:pPr>
      <w:r>
        <w:t>41</w:t>
      </w:r>
      <w:r>
        <w:tab/>
        <w:t xml:space="preserve">auch: Verhandlungen über den </w:t>
      </w:r>
      <w:r>
        <w:rPr>
          <w:vanish/>
        </w:rPr>
        <w:t>s[</w:t>
      </w:r>
      <w:r>
        <w:t xml:space="preserve">Verkauf der </w:t>
      </w:r>
      <w:r>
        <w:rPr>
          <w:vanish/>
        </w:rPr>
        <w:t>o[</w:t>
      </w:r>
      <w:r>
        <w:t>Breuberg</w:t>
      </w:r>
      <w:r>
        <w:rPr>
          <w:vanish/>
        </w:rPr>
        <w:t>]o</w:t>
      </w:r>
      <w:r>
        <w:t xml:space="preserve">er </w:t>
      </w:r>
      <w:r>
        <w:rPr>
          <w:vanish/>
        </w:rPr>
        <w:t>s[</w:t>
      </w:r>
      <w:r>
        <w:t>Bibliothek</w:t>
      </w:r>
      <w:r>
        <w:rPr>
          <w:vanish/>
        </w:rPr>
        <w:t>]s]s</w:t>
      </w:r>
      <w:r>
        <w:t>; Handschrift "Der wälsche Gast"</w:t>
      </w:r>
    </w:p>
    <w:p w:rsidR="00000000" w:rsidRDefault="00C653B4">
      <w:pPr>
        <w:tabs>
          <w:tab w:val="left" w:pos="1134"/>
        </w:tabs>
        <w:ind w:left="1134" w:right="-1134" w:hanging="1134"/>
      </w:pPr>
      <w:r>
        <w:t>43</w:t>
      </w:r>
      <w:r>
        <w:tab/>
        <w:t>1858 - 1931</w:t>
      </w:r>
    </w:p>
    <w:p w:rsidR="00000000" w:rsidRDefault="00C653B4">
      <w:pPr>
        <w:tabs>
          <w:tab w:val="left" w:pos="1134"/>
        </w:tabs>
        <w:ind w:left="1134" w:right="-1134" w:hanging="1134"/>
      </w:pPr>
      <w:r>
        <w:br w:type="page"/>
        <w:t>30</w:t>
      </w:r>
      <w:r>
        <w:tab/>
        <w:t>Nr. 398/3</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F 21 B Nr. 398/3</w:t>
      </w:r>
    </w:p>
    <w:p w:rsidR="00000000" w:rsidRDefault="00C653B4">
      <w:pPr>
        <w:tabs>
          <w:tab w:val="left" w:pos="1134"/>
        </w:tabs>
        <w:ind w:left="1134" w:right="-1134" w:hanging="1134"/>
      </w:pPr>
      <w:r>
        <w:t>33</w:t>
      </w:r>
      <w:r>
        <w:tab/>
        <w:t>S. 123</w:t>
      </w:r>
    </w:p>
    <w:p w:rsidR="00000000" w:rsidRDefault="00C653B4">
      <w:pPr>
        <w:tabs>
          <w:tab w:val="left" w:pos="1134"/>
        </w:tabs>
        <w:ind w:left="1134" w:right="-1134" w:hanging="1134"/>
      </w:pPr>
      <w:r>
        <w:t>40</w:t>
      </w:r>
      <w:r>
        <w:tab/>
        <w:t xml:space="preserve">Bitte des </w:t>
      </w:r>
      <w:r>
        <w:rPr>
          <w:vanish/>
        </w:rPr>
        <w:t>k[1{s[</w:t>
      </w:r>
      <w:r>
        <w:t>Verlag</w:t>
      </w:r>
      <w:r>
        <w:rPr>
          <w:vanish/>
        </w:rPr>
        <w:t>]s</w:t>
      </w:r>
      <w:r>
        <w:t xml:space="preserve">s </w:t>
      </w:r>
      <w:r>
        <w:rPr>
          <w:vanish/>
        </w:rPr>
        <w:t>p[</w:t>
      </w:r>
      <w:r>
        <w:t>Varrentrapp</w:t>
      </w:r>
      <w:r>
        <w:rPr>
          <w:vanish/>
        </w:rPr>
        <w:t>]p</w:t>
      </w:r>
      <w:r>
        <w:t xml:space="preserve"> und </w:t>
      </w:r>
      <w:r>
        <w:rPr>
          <w:vanish/>
        </w:rPr>
        <w:t>p[</w:t>
      </w:r>
      <w:r>
        <w:t>Wenner</w:t>
      </w:r>
      <w:r>
        <w:rPr>
          <w:vanish/>
        </w:rPr>
        <w:t>]p}</w:t>
      </w:r>
      <w:r>
        <w:t xml:space="preserve"> zu </w:t>
      </w:r>
      <w:r>
        <w:rPr>
          <w:vanish/>
        </w:rPr>
        <w:t>2{o[</w:t>
      </w:r>
      <w:r>
        <w:t>Frankfurt</w:t>
      </w:r>
      <w:r>
        <w:rPr>
          <w:vanish/>
        </w:rPr>
        <w:t>&lt;/M.&gt;]o}]k</w:t>
      </w:r>
      <w:r>
        <w:t xml:space="preserve"> um Verbesserung der einschlägigen Artikel im </w:t>
      </w:r>
      <w:r>
        <w:rPr>
          <w:vanish/>
        </w:rPr>
        <w:t>t[</w:t>
      </w:r>
      <w:r>
        <w:t>Genealogischen Handbuch</w:t>
      </w:r>
      <w:r>
        <w:rPr>
          <w:vanish/>
        </w:rPr>
        <w:t>]t</w:t>
      </w:r>
    </w:p>
    <w:p w:rsidR="00000000" w:rsidRDefault="00C653B4">
      <w:pPr>
        <w:tabs>
          <w:tab w:val="left" w:pos="1134"/>
        </w:tabs>
        <w:ind w:left="1134" w:right="-1134" w:hanging="1134"/>
      </w:pPr>
      <w:r>
        <w:t>43</w:t>
      </w:r>
      <w:r>
        <w:tab/>
        <w:t>1785 - 1804</w:t>
      </w:r>
    </w:p>
    <w:p w:rsidR="00000000" w:rsidRDefault="00C653B4">
      <w:pPr>
        <w:tabs>
          <w:tab w:val="left" w:pos="1134"/>
        </w:tabs>
        <w:ind w:left="1134" w:right="-1134" w:hanging="1134"/>
      </w:pPr>
      <w:r>
        <w:br w:type="page"/>
        <w:t>30</w:t>
      </w:r>
      <w:r>
        <w:tab/>
        <w:t>Nr. 372/2</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F 21 B Nr. 372/2</w:t>
      </w:r>
    </w:p>
    <w:p w:rsidR="00000000" w:rsidRDefault="00C653B4">
      <w:pPr>
        <w:tabs>
          <w:tab w:val="left" w:pos="1134"/>
        </w:tabs>
        <w:ind w:left="1134" w:right="-1134" w:hanging="1134"/>
      </w:pPr>
      <w:r>
        <w:t>33</w:t>
      </w:r>
      <w:r>
        <w:tab/>
        <w:t>S. 124</w:t>
      </w:r>
    </w:p>
    <w:p w:rsidR="00000000" w:rsidRDefault="00C653B4">
      <w:pPr>
        <w:tabs>
          <w:tab w:val="left" w:pos="1134"/>
        </w:tabs>
        <w:ind w:left="1134" w:right="-1134" w:hanging="1134"/>
      </w:pPr>
      <w:r>
        <w:t>40</w:t>
      </w:r>
      <w:r>
        <w:tab/>
      </w:r>
      <w:r>
        <w:rPr>
          <w:vanish/>
        </w:rPr>
        <w:t>s[</w:t>
      </w:r>
      <w:r>
        <w:t>Herausgabe einer Geschichte der Grafschaft Erbach</w:t>
      </w:r>
      <w:r>
        <w:rPr>
          <w:vanish/>
        </w:rPr>
        <w:t>]s</w:t>
      </w:r>
      <w:r>
        <w:t xml:space="preserve"> durch </w:t>
      </w:r>
      <w:r>
        <w:rPr>
          <w:vanish/>
        </w:rPr>
        <w:t>p[5{</w:t>
      </w:r>
      <w:r>
        <w:t>Oberpfarrer</w:t>
      </w:r>
      <w:r>
        <w:rPr>
          <w:vanish/>
        </w:rPr>
        <w:t>}</w:t>
      </w:r>
      <w:r>
        <w:t xml:space="preserve"> </w:t>
      </w:r>
      <w:r>
        <w:rPr>
          <w:vanish/>
        </w:rPr>
        <w:t>1{</w:t>
      </w:r>
      <w:r>
        <w:t>Simo</w:t>
      </w:r>
      <w:r>
        <w:t>n</w:t>
      </w:r>
      <w:r>
        <w:rPr>
          <w:vanish/>
        </w:rPr>
        <w:t>}</w:t>
      </w:r>
      <w:r>
        <w:t xml:space="preserve"> zu </w:t>
      </w:r>
      <w:r>
        <w:rPr>
          <w:vanish/>
        </w:rPr>
        <w:t>6{o[</w:t>
      </w:r>
      <w:r>
        <w:t>Michelstadt</w:t>
      </w:r>
      <w:r>
        <w:rPr>
          <w:vanish/>
        </w:rPr>
        <w:t>]o}]p</w:t>
      </w:r>
    </w:p>
    <w:p w:rsidR="00000000" w:rsidRDefault="00C653B4">
      <w:pPr>
        <w:tabs>
          <w:tab w:val="left" w:pos="1134"/>
        </w:tabs>
        <w:ind w:left="1134" w:right="-1134" w:hanging="1134"/>
      </w:pPr>
      <w:r>
        <w:t>43</w:t>
      </w:r>
      <w:r>
        <w:tab/>
        <w:t>1856 - 1858 ; 1875</w:t>
      </w:r>
    </w:p>
    <w:p w:rsidR="00000000" w:rsidRDefault="00C653B4">
      <w:pPr>
        <w:tabs>
          <w:tab w:val="left" w:pos="1134"/>
        </w:tabs>
        <w:ind w:left="1134" w:right="-1134" w:hanging="1134"/>
      </w:pPr>
      <w:r>
        <w:br w:type="page"/>
        <w:t>30</w:t>
      </w:r>
      <w:r>
        <w:tab/>
        <w:t>Nr. 368/5</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F 21 B Nr. 368/5</w:t>
      </w:r>
    </w:p>
    <w:p w:rsidR="00000000" w:rsidRDefault="00C653B4">
      <w:pPr>
        <w:tabs>
          <w:tab w:val="left" w:pos="1134"/>
        </w:tabs>
        <w:ind w:left="1134" w:right="-1134" w:hanging="1134"/>
      </w:pPr>
      <w:r>
        <w:t>33</w:t>
      </w:r>
      <w:r>
        <w:tab/>
        <w:t>S. 124</w:t>
      </w:r>
    </w:p>
    <w:p w:rsidR="00000000" w:rsidRDefault="00C653B4">
      <w:pPr>
        <w:tabs>
          <w:tab w:val="left" w:pos="1134"/>
        </w:tabs>
        <w:ind w:left="1134" w:right="-1134" w:hanging="1134"/>
      </w:pPr>
      <w:r>
        <w:t>40</w:t>
      </w:r>
      <w:r>
        <w:tab/>
      </w:r>
      <w:r>
        <w:rPr>
          <w:vanish/>
        </w:rPr>
        <w:t>s[</w:t>
      </w:r>
      <w:r>
        <w:t xml:space="preserve">Herausgabe eines Erbachischen </w:t>
      </w:r>
      <w:r>
        <w:rPr>
          <w:vanish/>
        </w:rPr>
        <w:t>s[</w:t>
      </w:r>
      <w:r>
        <w:t>Wandkalenders</w:t>
      </w:r>
      <w:r>
        <w:rPr>
          <w:vanish/>
        </w:rPr>
        <w:t>]s]s</w:t>
      </w:r>
    </w:p>
    <w:p w:rsidR="00000000" w:rsidRDefault="00C653B4">
      <w:pPr>
        <w:tabs>
          <w:tab w:val="left" w:pos="1134"/>
        </w:tabs>
        <w:ind w:left="1134" w:right="-1134" w:hanging="1134"/>
      </w:pPr>
      <w:r>
        <w:t>43</w:t>
      </w:r>
      <w:r>
        <w:tab/>
        <w:t>1879 - 1897</w:t>
      </w:r>
    </w:p>
    <w:p w:rsidR="00000000" w:rsidRDefault="00C653B4">
      <w:pPr>
        <w:tabs>
          <w:tab w:val="left" w:pos="1134"/>
        </w:tabs>
        <w:ind w:left="1134" w:right="-1134" w:hanging="1134"/>
      </w:pPr>
      <w:r>
        <w:br w:type="page"/>
        <w:t>30</w:t>
      </w:r>
      <w:r>
        <w:tab/>
        <w:t>Nr. 27/1 Mo</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F 21 B Nr. 27/1 Mo</w:t>
      </w:r>
    </w:p>
    <w:p w:rsidR="00000000" w:rsidRDefault="00C653B4">
      <w:pPr>
        <w:tabs>
          <w:tab w:val="left" w:pos="1134"/>
        </w:tabs>
        <w:ind w:left="1134" w:right="-1134" w:hanging="1134"/>
      </w:pPr>
      <w:r>
        <w:t>33</w:t>
      </w:r>
      <w:r>
        <w:tab/>
        <w:t>S. 124</w:t>
      </w:r>
    </w:p>
    <w:p w:rsidR="00000000" w:rsidRDefault="00C653B4">
      <w:pPr>
        <w:tabs>
          <w:tab w:val="left" w:pos="1134"/>
        </w:tabs>
        <w:ind w:left="1134" w:right="-1134" w:hanging="1134"/>
      </w:pPr>
      <w:r>
        <w:t>40</w:t>
      </w:r>
      <w:r>
        <w:tab/>
        <w:t xml:space="preserve">Kataloge der </w:t>
      </w:r>
      <w:r>
        <w:rPr>
          <w:vanish/>
        </w:rPr>
        <w:t>p[</w:t>
      </w:r>
      <w:r>
        <w:t>Erbach-Schönberg</w:t>
      </w:r>
      <w:r>
        <w:rPr>
          <w:vanish/>
        </w:rPr>
        <w:t>]p</w:t>
      </w:r>
      <w:r>
        <w:t xml:space="preserve">ischen </w:t>
      </w:r>
      <w:r>
        <w:rPr>
          <w:vanish/>
        </w:rPr>
        <w:t>s[</w:t>
      </w:r>
      <w:r>
        <w:t>Bibliothek</w:t>
      </w:r>
      <w:r>
        <w:rPr>
          <w:vanish/>
        </w:rPr>
        <w:t>]s</w:t>
      </w:r>
      <w:r>
        <w:t xml:space="preserve"> im Kammerbau zu </w:t>
      </w:r>
      <w:r>
        <w:rPr>
          <w:vanish/>
        </w:rPr>
        <w:t>o[</w:t>
      </w:r>
      <w:r>
        <w:t>König</w:t>
      </w:r>
      <w:r>
        <w:rPr>
          <w:vanish/>
        </w:rPr>
        <w:t>]o</w:t>
      </w:r>
    </w:p>
    <w:p w:rsidR="00000000" w:rsidRDefault="00C653B4">
      <w:pPr>
        <w:tabs>
          <w:tab w:val="left" w:pos="1134"/>
        </w:tabs>
        <w:ind w:left="1134" w:right="-1134" w:hanging="1134"/>
      </w:pPr>
      <w:r>
        <w:t>41</w:t>
      </w:r>
      <w:r>
        <w:tab/>
        <w:t xml:space="preserve">u.a.: Bibliothek des </w:t>
      </w:r>
      <w:r>
        <w:rPr>
          <w:vanish/>
        </w:rPr>
        <w:t>p[3{</w:t>
      </w:r>
      <w:r>
        <w:t>Graf</w:t>
      </w:r>
      <w:r>
        <w:rPr>
          <w:vanish/>
        </w:rPr>
        <w:t>}</w:t>
      </w:r>
      <w:r>
        <w:t xml:space="preserve">en </w:t>
      </w:r>
      <w:r>
        <w:rPr>
          <w:vanish/>
        </w:rPr>
        <w:t>2{</w:t>
      </w:r>
      <w:r>
        <w:t>Georg August</w:t>
      </w:r>
      <w:r>
        <w:rPr>
          <w:vanish/>
        </w:rPr>
        <w:t>}</w:t>
      </w:r>
      <w:r>
        <w:t xml:space="preserve"> </w:t>
      </w:r>
      <w:r>
        <w:rPr>
          <w:vanish/>
        </w:rPr>
        <w:t>8{</w:t>
      </w:r>
      <w:r>
        <w:t>v.</w:t>
      </w:r>
      <w:r>
        <w:rPr>
          <w:vanish/>
        </w:rPr>
        <w:t>}</w:t>
      </w:r>
      <w:r>
        <w:t xml:space="preserve"> </w:t>
      </w:r>
      <w:r>
        <w:rPr>
          <w:vanish/>
        </w:rPr>
        <w:t>1{</w:t>
      </w:r>
      <w:r>
        <w:t>Erbach-Schönberg</w:t>
      </w:r>
      <w:r>
        <w:rPr>
          <w:vanish/>
        </w:rPr>
        <w:t>}]p</w:t>
      </w:r>
    </w:p>
    <w:p w:rsidR="00000000" w:rsidRDefault="00C653B4">
      <w:pPr>
        <w:tabs>
          <w:tab w:val="left" w:pos="1134"/>
        </w:tabs>
        <w:ind w:left="1134" w:right="-1134" w:hanging="1134"/>
      </w:pPr>
      <w:r>
        <w:t>43</w:t>
      </w:r>
      <w:r>
        <w:tab/>
        <w:t>1717 - 1758</w:t>
      </w:r>
    </w:p>
    <w:p w:rsidR="00000000" w:rsidRDefault="00C653B4">
      <w:pPr>
        <w:tabs>
          <w:tab w:val="left" w:pos="1134"/>
        </w:tabs>
        <w:ind w:left="1134" w:right="-1134" w:hanging="1134"/>
      </w:pPr>
      <w:r>
        <w:t>45</w:t>
      </w:r>
      <w:r>
        <w:tab/>
        <w:t>Mo = Moderschaden, d.h. eingeschränkte Benutzbarkeit</w:t>
      </w:r>
    </w:p>
    <w:p w:rsidR="00000000" w:rsidRDefault="00C653B4">
      <w:pPr>
        <w:tabs>
          <w:tab w:val="left" w:pos="1134"/>
        </w:tabs>
        <w:ind w:left="1134" w:right="-1134" w:hanging="1134"/>
      </w:pPr>
      <w:r>
        <w:br w:type="page"/>
        <w:t>30</w:t>
      </w:r>
      <w:r>
        <w:tab/>
        <w:t>Nr. 115/4</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F 21 B Nr. 115/4</w:t>
      </w:r>
    </w:p>
    <w:p w:rsidR="00000000" w:rsidRDefault="00C653B4">
      <w:pPr>
        <w:tabs>
          <w:tab w:val="left" w:pos="1134"/>
        </w:tabs>
        <w:ind w:left="1134" w:right="-1134" w:hanging="1134"/>
      </w:pPr>
      <w:r>
        <w:t>33</w:t>
      </w:r>
      <w:r>
        <w:tab/>
        <w:t>S. 12</w:t>
      </w:r>
      <w:r>
        <w:t>5</w:t>
      </w:r>
    </w:p>
    <w:p w:rsidR="00000000" w:rsidRDefault="00C653B4">
      <w:pPr>
        <w:tabs>
          <w:tab w:val="left" w:pos="1134"/>
        </w:tabs>
        <w:ind w:left="1134" w:right="-1134" w:hanging="1134"/>
      </w:pPr>
      <w:r>
        <w:t>40</w:t>
      </w:r>
      <w:r>
        <w:tab/>
        <w:t>Korrespondenz der Agentur König des Germanischen Museums, Forstmeister Thurn zu König, dann Pfarrer Groh zu Kirch-Brombach, mit dem Germanischen Nationalmuseum zu Nürnberg</w:t>
      </w:r>
    </w:p>
    <w:p w:rsidR="00000000" w:rsidRDefault="00C653B4">
      <w:pPr>
        <w:tabs>
          <w:tab w:val="left" w:pos="1134"/>
        </w:tabs>
        <w:ind w:left="1134" w:right="-1134" w:hanging="1134"/>
      </w:pPr>
      <w:r>
        <w:t>41</w:t>
      </w:r>
      <w:r>
        <w:tab/>
        <w:t xml:space="preserve">u.a.: </w:t>
      </w:r>
      <w:r>
        <w:rPr>
          <w:vanish/>
        </w:rPr>
        <w:t>s[</w:t>
      </w:r>
      <w:r>
        <w:t>Subskriptionen</w:t>
      </w:r>
      <w:r>
        <w:rPr>
          <w:vanish/>
        </w:rPr>
        <w:t>]s</w:t>
      </w:r>
    </w:p>
    <w:p w:rsidR="00000000" w:rsidRDefault="00C653B4">
      <w:pPr>
        <w:tabs>
          <w:tab w:val="left" w:pos="1134"/>
        </w:tabs>
        <w:ind w:left="1134" w:right="-1134" w:hanging="1134"/>
      </w:pPr>
      <w:r>
        <w:t>43</w:t>
      </w:r>
      <w:r>
        <w:tab/>
        <w:t>1860 - 1861 ; 1880 - 1883</w:t>
      </w:r>
    </w:p>
    <w:p w:rsidR="00000000" w:rsidRDefault="00C653B4">
      <w:pPr>
        <w:tabs>
          <w:tab w:val="left" w:pos="1134"/>
        </w:tabs>
        <w:ind w:left="1134" w:right="-1134" w:hanging="1134"/>
      </w:pPr>
      <w:r>
        <w:br w:type="page"/>
        <w:t>26</w:t>
      </w:r>
      <w:r>
        <w:tab/>
        <w:t>B</w:t>
      </w:r>
    </w:p>
    <w:p w:rsidR="00000000" w:rsidRDefault="00C653B4">
      <w:pPr>
        <w:tabs>
          <w:tab w:val="left" w:pos="1134"/>
        </w:tabs>
        <w:ind w:left="1134" w:right="-1134" w:hanging="1134"/>
      </w:pPr>
      <w:r>
        <w:t>26a</w:t>
      </w:r>
      <w:r>
        <w:tab/>
        <w:t>06</w:t>
      </w:r>
    </w:p>
    <w:p w:rsidR="00000000" w:rsidRDefault="00C653B4">
      <w:pPr>
        <w:tabs>
          <w:tab w:val="left" w:pos="1134"/>
        </w:tabs>
        <w:ind w:left="1134" w:right="-1134" w:hanging="1134"/>
      </w:pPr>
      <w:r>
        <w:t>27</w:t>
      </w:r>
      <w:r>
        <w:tab/>
        <w:t>2. Landesverwaltung und Hausvermögen (F 21 B) \ 2.2. Reichs- und Kreissachen</w:t>
      </w:r>
    </w:p>
    <w:p w:rsidR="00000000" w:rsidRDefault="00C653B4">
      <w:pPr>
        <w:tabs>
          <w:tab w:val="left" w:pos="1134"/>
        </w:tabs>
        <w:ind w:left="1134" w:right="-1134" w:hanging="1134"/>
      </w:pPr>
      <w:r>
        <w:t>30</w:t>
      </w:r>
      <w:r>
        <w:tab/>
        <w:t>Nr. 334/33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21 B Nr. 334/33</w:t>
      </w:r>
    </w:p>
    <w:p w:rsidR="00000000" w:rsidRDefault="00C653B4">
      <w:pPr>
        <w:tabs>
          <w:tab w:val="left" w:pos="1134"/>
        </w:tabs>
        <w:ind w:left="1134" w:right="-1134" w:hanging="1134"/>
      </w:pPr>
      <w:r>
        <w:t>33</w:t>
      </w:r>
      <w:r>
        <w:tab/>
        <w:t>S. 127</w:t>
      </w:r>
    </w:p>
    <w:p w:rsidR="00000000" w:rsidRDefault="00C653B4">
      <w:pPr>
        <w:tabs>
          <w:tab w:val="left" w:pos="1134"/>
        </w:tabs>
        <w:ind w:left="1134" w:right="-1134" w:hanging="1134"/>
      </w:pPr>
      <w:r>
        <w:t>40</w:t>
      </w:r>
      <w:r>
        <w:tab/>
        <w:t xml:space="preserve">Angebliche </w:t>
      </w:r>
      <w:r>
        <w:rPr>
          <w:vanish/>
        </w:rPr>
        <w:t>s[2{</w:t>
      </w:r>
      <w:r>
        <w:t>Zirkulation aufrührerischer</w:t>
      </w:r>
      <w:r>
        <w:rPr>
          <w:vanish/>
        </w:rPr>
        <w:t>}</w:t>
      </w:r>
      <w:r>
        <w:t xml:space="preserve"> </w:t>
      </w:r>
      <w:r>
        <w:rPr>
          <w:vanish/>
        </w:rPr>
        <w:t>1{</w:t>
      </w:r>
      <w:r>
        <w:t>Schriften</w:t>
      </w:r>
      <w:r>
        <w:rPr>
          <w:vanish/>
        </w:rPr>
        <w:t>}]s</w:t>
      </w:r>
    </w:p>
    <w:p w:rsidR="00000000" w:rsidRDefault="00C653B4">
      <w:pPr>
        <w:tabs>
          <w:tab w:val="left" w:pos="1134"/>
        </w:tabs>
        <w:ind w:left="1134" w:right="-1134" w:hanging="1134"/>
      </w:pPr>
      <w:r>
        <w:t>43</w:t>
      </w:r>
      <w:r>
        <w:tab/>
        <w:t>1797 - 1798</w:t>
      </w:r>
    </w:p>
    <w:p w:rsidR="00000000" w:rsidRDefault="00C653B4">
      <w:pPr>
        <w:tabs>
          <w:tab w:val="left" w:pos="1134"/>
        </w:tabs>
        <w:ind w:left="1134" w:right="-1134" w:hanging="1134"/>
      </w:pPr>
      <w:r>
        <w:br w:type="page"/>
        <w:t>26</w:t>
      </w:r>
      <w:r>
        <w:tab/>
        <w:t>B</w:t>
      </w:r>
    </w:p>
    <w:p w:rsidR="00000000" w:rsidRDefault="00C653B4">
      <w:pPr>
        <w:tabs>
          <w:tab w:val="left" w:pos="1134"/>
        </w:tabs>
        <w:ind w:left="1134" w:right="-1134" w:hanging="1134"/>
      </w:pPr>
      <w:r>
        <w:t>26a</w:t>
      </w:r>
      <w:r>
        <w:tab/>
        <w:t>07</w:t>
      </w:r>
    </w:p>
    <w:p w:rsidR="00000000" w:rsidRDefault="00C653B4">
      <w:pPr>
        <w:tabs>
          <w:tab w:val="left" w:pos="1134"/>
        </w:tabs>
        <w:ind w:left="1134" w:right="-1134" w:hanging="1134"/>
      </w:pPr>
      <w:r>
        <w:t>27</w:t>
      </w:r>
      <w:r>
        <w:tab/>
        <w:t>2. Landesverwaltung und Hausvermögen (F</w:t>
      </w:r>
      <w:r>
        <w:t xml:space="preserve"> 21 B) \ 2.3. Landes- und Vermögensverwaltung \ 2.3.1. Generalia</w:t>
      </w:r>
    </w:p>
    <w:p w:rsidR="00000000" w:rsidRDefault="00C653B4">
      <w:pPr>
        <w:tabs>
          <w:tab w:val="left" w:pos="1134"/>
        </w:tabs>
        <w:ind w:left="1134" w:right="-1134" w:hanging="1134"/>
      </w:pPr>
      <w:r>
        <w:t>30</w:t>
      </w:r>
      <w:r>
        <w:tab/>
        <w:t>Nr. 19/5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21 B Nr. 19/5</w:t>
      </w:r>
    </w:p>
    <w:p w:rsidR="00000000" w:rsidRDefault="00C653B4">
      <w:pPr>
        <w:tabs>
          <w:tab w:val="left" w:pos="1134"/>
        </w:tabs>
        <w:ind w:left="1134" w:right="-1134" w:hanging="1134"/>
      </w:pPr>
      <w:r>
        <w:t>33</w:t>
      </w:r>
      <w:r>
        <w:tab/>
        <w:t>S. 135</w:t>
      </w:r>
    </w:p>
    <w:p w:rsidR="00000000" w:rsidRDefault="00C653B4">
      <w:pPr>
        <w:tabs>
          <w:tab w:val="left" w:pos="1134"/>
        </w:tabs>
        <w:ind w:left="1134" w:right="-1134" w:hanging="1134"/>
      </w:pPr>
      <w:r>
        <w:t>40</w:t>
      </w:r>
      <w:r>
        <w:tab/>
      </w:r>
      <w:r>
        <w:rPr>
          <w:vanish/>
        </w:rPr>
        <w:t>s[</w:t>
      </w:r>
      <w:r>
        <w:t>Schmähschrift</w:t>
      </w:r>
      <w:r>
        <w:rPr>
          <w:vanish/>
        </w:rPr>
        <w:t>]s</w:t>
      </w:r>
      <w:r>
        <w:t xml:space="preserve"> an den </w:t>
      </w:r>
      <w:r>
        <w:rPr>
          <w:vanish/>
        </w:rPr>
        <w:t>p[3{</w:t>
      </w:r>
      <w:r>
        <w:t>Graf</w:t>
      </w:r>
      <w:r>
        <w:rPr>
          <w:vanish/>
        </w:rPr>
        <w:t>}</w:t>
      </w:r>
      <w:r>
        <w:t xml:space="preserve">en </w:t>
      </w:r>
      <w:r>
        <w:rPr>
          <w:vanish/>
        </w:rPr>
        <w:t>2{</w:t>
      </w:r>
      <w:r>
        <w:t>Karl</w:t>
      </w:r>
      <w:r>
        <w:rPr>
          <w:vanish/>
        </w:rPr>
        <w:t>}</w:t>
      </w:r>
      <w:r>
        <w:t xml:space="preserve"> </w:t>
      </w:r>
      <w:r>
        <w:rPr>
          <w:vanish/>
        </w:rPr>
        <w:t>8{</w:t>
      </w:r>
      <w:r>
        <w:t>v.</w:t>
      </w:r>
      <w:r>
        <w:rPr>
          <w:vanish/>
        </w:rPr>
        <w:t>}</w:t>
      </w:r>
      <w:r>
        <w:t xml:space="preserve"> </w:t>
      </w:r>
      <w:r>
        <w:rPr>
          <w:vanish/>
        </w:rPr>
        <w:t>1{</w:t>
      </w:r>
      <w:r>
        <w:t>Erbach-Schönberg</w:t>
      </w:r>
      <w:r>
        <w:rPr>
          <w:vanish/>
        </w:rPr>
        <w:t>}]p</w:t>
      </w:r>
      <w:r>
        <w:t xml:space="preserve"> und Untersuchungen über ihren Verfasser</w:t>
      </w:r>
    </w:p>
    <w:p w:rsidR="00000000" w:rsidRDefault="00C653B4">
      <w:pPr>
        <w:tabs>
          <w:tab w:val="left" w:pos="1134"/>
        </w:tabs>
        <w:ind w:left="1134" w:right="-1134" w:hanging="1134"/>
      </w:pPr>
      <w:r>
        <w:t>43</w:t>
      </w:r>
      <w:r>
        <w:tab/>
        <w:t>1806</w:t>
      </w:r>
    </w:p>
    <w:p w:rsidR="00000000" w:rsidRDefault="00C653B4">
      <w:pPr>
        <w:tabs>
          <w:tab w:val="left" w:pos="1134"/>
        </w:tabs>
        <w:ind w:left="1134" w:right="-1134" w:hanging="1134"/>
      </w:pPr>
      <w:r>
        <w:br w:type="page"/>
        <w:t>30</w:t>
      </w:r>
      <w:r>
        <w:tab/>
        <w:t>Nr. 6/3</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F 21 B Nr. 6/3</w:t>
      </w:r>
    </w:p>
    <w:p w:rsidR="00000000" w:rsidRDefault="00C653B4">
      <w:pPr>
        <w:tabs>
          <w:tab w:val="left" w:pos="1134"/>
        </w:tabs>
        <w:ind w:left="1134" w:right="-1134" w:hanging="1134"/>
      </w:pPr>
      <w:r>
        <w:t>33</w:t>
      </w:r>
      <w:r>
        <w:tab/>
        <w:t>S. 138</w:t>
      </w:r>
    </w:p>
    <w:p w:rsidR="00000000" w:rsidRDefault="00C653B4">
      <w:pPr>
        <w:tabs>
          <w:tab w:val="left" w:pos="1134"/>
        </w:tabs>
        <w:ind w:left="1134" w:right="-1134" w:hanging="1134"/>
      </w:pPr>
      <w:r>
        <w:t>40</w:t>
      </w:r>
      <w:r>
        <w:tab/>
        <w:t xml:space="preserve">Korrespondenz mit der </w:t>
      </w:r>
      <w:r>
        <w:rPr>
          <w:vanish/>
        </w:rPr>
        <w:t>k[</w:t>
      </w:r>
      <w:r>
        <w:t xml:space="preserve">Schriftleitung des </w:t>
      </w:r>
      <w:r>
        <w:rPr>
          <w:vanish/>
        </w:rPr>
        <w:t>s[</w:t>
      </w:r>
      <w:r>
        <w:t>Gothaer Hofkalender</w:t>
      </w:r>
      <w:r>
        <w:rPr>
          <w:vanish/>
        </w:rPr>
        <w:t>]s</w:t>
      </w:r>
      <w:r>
        <w:t>s</w:t>
      </w:r>
      <w:r>
        <w:rPr>
          <w:vanish/>
        </w:rPr>
        <w:t>]k</w:t>
      </w:r>
    </w:p>
    <w:p w:rsidR="00000000" w:rsidRDefault="00C653B4">
      <w:pPr>
        <w:tabs>
          <w:tab w:val="left" w:pos="1134"/>
        </w:tabs>
        <w:ind w:left="1134" w:right="-1134" w:hanging="1134"/>
      </w:pPr>
      <w:r>
        <w:t>41</w:t>
      </w:r>
      <w:r>
        <w:tab/>
        <w:t xml:space="preserve">darin: Berliner Hofrang-Reglement 1896; Schriften: </w:t>
      </w:r>
      <w:r>
        <w:rPr>
          <w:vanish/>
        </w:rPr>
        <w:t>t[</w:t>
      </w:r>
      <w:r>
        <w:t>Denkschrift an die Bundesversammlung 1828</w:t>
      </w:r>
      <w:r>
        <w:rPr>
          <w:vanish/>
        </w:rPr>
        <w:t>]t</w:t>
      </w:r>
      <w:r>
        <w:t xml:space="preserve">, </w:t>
      </w:r>
      <w:r>
        <w:rPr>
          <w:vanish/>
        </w:rPr>
        <w:t>t[</w:t>
      </w:r>
      <w:r>
        <w:t>Die Grafen v. Erbach</w:t>
      </w:r>
      <w:r>
        <w:rPr>
          <w:vanish/>
        </w:rPr>
        <w:t>]t</w:t>
      </w:r>
      <w:r>
        <w:t xml:space="preserve">, von </w:t>
      </w:r>
      <w:r>
        <w:rPr>
          <w:vanish/>
        </w:rPr>
        <w:t>p[5{</w:t>
      </w:r>
      <w:r>
        <w:t>Archivar</w:t>
      </w:r>
      <w:r>
        <w:rPr>
          <w:vanish/>
        </w:rPr>
        <w:t>}</w:t>
      </w:r>
      <w:r>
        <w:t xml:space="preserve"> </w:t>
      </w:r>
      <w:r>
        <w:rPr>
          <w:vanish/>
        </w:rPr>
        <w:t>1{</w:t>
      </w:r>
      <w:r>
        <w:t>Mornew</w:t>
      </w:r>
      <w:r>
        <w:t>eg</w:t>
      </w:r>
      <w:r>
        <w:rPr>
          <w:vanish/>
        </w:rPr>
        <w:t>}]p</w:t>
      </w:r>
      <w:r>
        <w:t xml:space="preserve">, und </w:t>
      </w:r>
      <w:r>
        <w:rPr>
          <w:vanish/>
        </w:rPr>
        <w:t>t[</w:t>
      </w:r>
      <w:r>
        <w:t>"Die Reichsstandschaft der Grafen zu Erbach und deren Zugehörigkeit zum fränkischen Grafenkollegium"</w:t>
      </w:r>
      <w:r>
        <w:rPr>
          <w:vanish/>
        </w:rPr>
        <w:t>]t</w:t>
      </w:r>
      <w:r>
        <w:t xml:space="preserve"> 1896</w:t>
      </w:r>
    </w:p>
    <w:p w:rsidR="00000000" w:rsidRDefault="00C653B4">
      <w:pPr>
        <w:tabs>
          <w:tab w:val="left" w:pos="1134"/>
        </w:tabs>
        <w:ind w:left="1134" w:right="-1134" w:hanging="1134"/>
      </w:pPr>
      <w:r>
        <w:t>43</w:t>
      </w:r>
      <w:r>
        <w:tab/>
        <w:t>1826 - 1940</w:t>
      </w:r>
    </w:p>
    <w:p w:rsidR="00000000" w:rsidRDefault="00C653B4">
      <w:pPr>
        <w:tabs>
          <w:tab w:val="left" w:pos="1134"/>
        </w:tabs>
        <w:ind w:left="1134" w:right="-1134" w:hanging="1134"/>
      </w:pPr>
      <w:r>
        <w:br w:type="page"/>
        <w:t>30</w:t>
      </w:r>
      <w:r>
        <w:tab/>
        <w:t>Nr. 328/2</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F 21 B Nr. 328/2</w:t>
      </w:r>
    </w:p>
    <w:p w:rsidR="00000000" w:rsidRDefault="00C653B4">
      <w:pPr>
        <w:tabs>
          <w:tab w:val="left" w:pos="1134"/>
        </w:tabs>
        <w:ind w:left="1134" w:right="-1134" w:hanging="1134"/>
      </w:pPr>
      <w:r>
        <w:t>33</w:t>
      </w:r>
      <w:r>
        <w:tab/>
        <w:t>S. 141</w:t>
      </w:r>
    </w:p>
    <w:p w:rsidR="00000000" w:rsidRDefault="00C653B4">
      <w:pPr>
        <w:tabs>
          <w:tab w:val="left" w:pos="1134"/>
        </w:tabs>
        <w:ind w:left="1134" w:right="-1134" w:hanging="1134"/>
      </w:pPr>
      <w:r>
        <w:t>40</w:t>
      </w:r>
      <w:r>
        <w:tab/>
      </w:r>
      <w:r>
        <w:rPr>
          <w:vanish/>
        </w:rPr>
        <w:t>s[s[2{</w:t>
      </w:r>
      <w:r>
        <w:t>Anschaffung von</w:t>
      </w:r>
      <w:r>
        <w:rPr>
          <w:vanish/>
        </w:rPr>
        <w:t>}</w:t>
      </w:r>
      <w:r>
        <w:t xml:space="preserve"> </w:t>
      </w:r>
      <w:r>
        <w:rPr>
          <w:vanish/>
        </w:rPr>
        <w:t>1{</w:t>
      </w:r>
      <w:r>
        <w:t>Bücher</w:t>
      </w:r>
      <w:r>
        <w:rPr>
          <w:vanish/>
        </w:rPr>
        <w:t>}]s</w:t>
      </w:r>
      <w:r>
        <w:t xml:space="preserve">n und </w:t>
      </w:r>
      <w:r>
        <w:rPr>
          <w:vanish/>
        </w:rPr>
        <w:t>s[</w:t>
      </w:r>
      <w:r>
        <w:t>Zeitschriften</w:t>
      </w:r>
      <w:r>
        <w:rPr>
          <w:vanish/>
        </w:rPr>
        <w:t>]s]s</w:t>
      </w:r>
    </w:p>
    <w:p w:rsidR="00000000" w:rsidRDefault="00C653B4">
      <w:pPr>
        <w:tabs>
          <w:tab w:val="left" w:pos="1134"/>
        </w:tabs>
        <w:ind w:left="1134" w:right="-1134" w:hanging="1134"/>
      </w:pPr>
      <w:r>
        <w:t>43</w:t>
      </w:r>
      <w:r>
        <w:tab/>
        <w:t>1840 ; 1847 ; 1853 ; 1918 - 1931</w:t>
      </w:r>
    </w:p>
    <w:p w:rsidR="00000000" w:rsidRDefault="00C653B4">
      <w:pPr>
        <w:tabs>
          <w:tab w:val="left" w:pos="1134"/>
        </w:tabs>
        <w:ind w:left="1134" w:right="-1134" w:hanging="1134"/>
      </w:pPr>
      <w:r>
        <w:br w:type="page"/>
        <w:t>30</w:t>
      </w:r>
      <w:r>
        <w:tab/>
        <w:t>Nr. 336/6</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F 21 B Nr. 336/6</w:t>
      </w:r>
    </w:p>
    <w:p w:rsidR="00000000" w:rsidRDefault="00C653B4">
      <w:pPr>
        <w:tabs>
          <w:tab w:val="left" w:pos="1134"/>
        </w:tabs>
        <w:ind w:left="1134" w:right="-1134" w:hanging="1134"/>
      </w:pPr>
      <w:r>
        <w:t>33</w:t>
      </w:r>
      <w:r>
        <w:tab/>
        <w:t>S. 143</w:t>
      </w:r>
    </w:p>
    <w:p w:rsidR="00000000" w:rsidRDefault="00C653B4">
      <w:pPr>
        <w:tabs>
          <w:tab w:val="left" w:pos="1134"/>
        </w:tabs>
        <w:ind w:left="1134" w:right="-1134" w:hanging="1134"/>
      </w:pPr>
      <w:r>
        <w:t>40</w:t>
      </w:r>
      <w:r>
        <w:tab/>
      </w:r>
      <w:r>
        <w:rPr>
          <w:vanish/>
        </w:rPr>
        <w:t>s[2{</w:t>
      </w:r>
      <w:r>
        <w:t>Bildung eines</w:t>
      </w:r>
      <w:r>
        <w:rPr>
          <w:vanish/>
        </w:rPr>
        <w:t>}</w:t>
      </w:r>
      <w:r>
        <w:t xml:space="preserve"> </w:t>
      </w:r>
      <w:r>
        <w:rPr>
          <w:vanish/>
        </w:rPr>
        <w:t>1{</w:t>
      </w:r>
      <w:r>
        <w:t>Leseverein</w:t>
      </w:r>
      <w:r>
        <w:rPr>
          <w:vanish/>
        </w:rPr>
        <w:t>}]s</w:t>
      </w:r>
      <w:r>
        <w:t xml:space="preserve">s im </w:t>
      </w:r>
      <w:r>
        <w:rPr>
          <w:vanish/>
        </w:rPr>
        <w:t>o[2{</w:t>
      </w:r>
      <w:r>
        <w:t>Erbachischen</w:t>
      </w:r>
      <w:r>
        <w:rPr>
          <w:vanish/>
        </w:rPr>
        <w:t>}</w:t>
      </w:r>
      <w:r>
        <w:t xml:space="preserve"> </w:t>
      </w:r>
      <w:r>
        <w:rPr>
          <w:vanish/>
        </w:rPr>
        <w:t>1{</w:t>
      </w:r>
      <w:r>
        <w:t>Odenwald</w:t>
      </w:r>
      <w:r>
        <w:rPr>
          <w:vanish/>
        </w:rPr>
        <w:t>}]o</w:t>
      </w:r>
    </w:p>
    <w:p w:rsidR="00000000" w:rsidRDefault="00C653B4">
      <w:pPr>
        <w:tabs>
          <w:tab w:val="left" w:pos="1134"/>
        </w:tabs>
        <w:ind w:left="1134" w:right="-1134" w:hanging="1134"/>
      </w:pPr>
      <w:r>
        <w:t>41</w:t>
      </w:r>
      <w:r>
        <w:tab/>
        <w:t>u.a.: Statuten</w:t>
      </w:r>
    </w:p>
    <w:p w:rsidR="00000000" w:rsidRDefault="00C653B4">
      <w:pPr>
        <w:tabs>
          <w:tab w:val="left" w:pos="1134"/>
        </w:tabs>
        <w:ind w:left="1134" w:right="-1134" w:hanging="1134"/>
      </w:pPr>
      <w:r>
        <w:t>43</w:t>
      </w:r>
      <w:r>
        <w:tab/>
        <w:t>1845 - 1848</w:t>
      </w:r>
    </w:p>
    <w:p w:rsidR="00000000" w:rsidRDefault="00C653B4">
      <w:pPr>
        <w:tabs>
          <w:tab w:val="left" w:pos="1134"/>
        </w:tabs>
        <w:ind w:left="1134" w:right="-1134" w:hanging="1134"/>
      </w:pPr>
      <w:r>
        <w:br w:type="page"/>
        <w:t>30</w:t>
      </w:r>
      <w:r>
        <w:tab/>
        <w:t>Nr. 215/10</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F 21 B Nr. 215/10</w:t>
      </w:r>
    </w:p>
    <w:p w:rsidR="00000000" w:rsidRDefault="00C653B4">
      <w:pPr>
        <w:tabs>
          <w:tab w:val="left" w:pos="1134"/>
        </w:tabs>
        <w:ind w:left="1134" w:right="-1134" w:hanging="1134"/>
      </w:pPr>
      <w:r>
        <w:t>33</w:t>
      </w:r>
      <w:r>
        <w:tab/>
        <w:t>S. 151</w:t>
      </w:r>
    </w:p>
    <w:p w:rsidR="00000000" w:rsidRDefault="00C653B4">
      <w:pPr>
        <w:tabs>
          <w:tab w:val="left" w:pos="1134"/>
        </w:tabs>
        <w:ind w:left="1134" w:right="-1134" w:hanging="1134"/>
      </w:pPr>
      <w:r>
        <w:t>40</w:t>
      </w:r>
      <w:r>
        <w:tab/>
        <w:t>Entrichtu</w:t>
      </w:r>
      <w:r>
        <w:t xml:space="preserve">ng der </w:t>
      </w:r>
      <w:r>
        <w:rPr>
          <w:vanish/>
        </w:rPr>
        <w:t>s[</w:t>
      </w:r>
      <w:r>
        <w:t>Pressenotabgabe</w:t>
      </w:r>
      <w:r>
        <w:rPr>
          <w:vanish/>
        </w:rPr>
        <w:t>]s</w:t>
      </w:r>
    </w:p>
    <w:p w:rsidR="00000000" w:rsidRDefault="00C653B4">
      <w:pPr>
        <w:tabs>
          <w:tab w:val="left" w:pos="1134"/>
        </w:tabs>
        <w:ind w:left="1134" w:right="-1134" w:hanging="1134"/>
      </w:pPr>
      <w:r>
        <w:t>43</w:t>
      </w:r>
      <w:r>
        <w:tab/>
        <w:t>1923 - 1924</w:t>
      </w:r>
    </w:p>
    <w:p w:rsidR="00000000" w:rsidRDefault="00C653B4">
      <w:pPr>
        <w:tabs>
          <w:tab w:val="left" w:pos="1134"/>
        </w:tabs>
        <w:ind w:left="1134" w:right="-1134" w:hanging="1134"/>
      </w:pPr>
      <w:r>
        <w:br w:type="page"/>
        <w:t>26</w:t>
      </w:r>
      <w:r>
        <w:tab/>
        <w:t>B</w:t>
      </w:r>
    </w:p>
    <w:p w:rsidR="00000000" w:rsidRDefault="00C653B4">
      <w:pPr>
        <w:tabs>
          <w:tab w:val="left" w:pos="1134"/>
        </w:tabs>
        <w:ind w:left="1134" w:right="-1134" w:hanging="1134"/>
      </w:pPr>
      <w:r>
        <w:t>26a</w:t>
      </w:r>
      <w:r>
        <w:tab/>
        <w:t>08</w:t>
      </w:r>
    </w:p>
    <w:p w:rsidR="00000000" w:rsidRDefault="00C653B4">
      <w:pPr>
        <w:tabs>
          <w:tab w:val="left" w:pos="1134"/>
        </w:tabs>
        <w:ind w:left="1134" w:right="-1134" w:hanging="1134"/>
      </w:pPr>
      <w:r>
        <w:t>27</w:t>
      </w:r>
      <w:r>
        <w:tab/>
        <w:t>2. Landesverwaltung und Hausvermögen (F 21 B) \ 2.3. Landes- und Vermögensverwaltung \ 2.3.4. Verwaltung von Ämtern, Orten und Liegenschaften \ Hohenstein</w:t>
      </w:r>
    </w:p>
    <w:p w:rsidR="00000000" w:rsidRDefault="00C653B4">
      <w:pPr>
        <w:tabs>
          <w:tab w:val="left" w:pos="1134"/>
        </w:tabs>
        <w:ind w:left="1134" w:right="-1134" w:hanging="1134"/>
      </w:pPr>
      <w:r>
        <w:t>30</w:t>
      </w:r>
      <w:r>
        <w:tab/>
        <w:t>Nr. 321/3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21 B Nr. 321/3</w:t>
      </w:r>
    </w:p>
    <w:p w:rsidR="00000000" w:rsidRDefault="00C653B4">
      <w:pPr>
        <w:tabs>
          <w:tab w:val="left" w:pos="1134"/>
        </w:tabs>
        <w:ind w:left="1134" w:right="-1134" w:hanging="1134"/>
      </w:pPr>
      <w:r>
        <w:t>33</w:t>
      </w:r>
      <w:r>
        <w:tab/>
        <w:t>S. 258</w:t>
      </w:r>
    </w:p>
    <w:p w:rsidR="00000000" w:rsidRDefault="00C653B4">
      <w:pPr>
        <w:tabs>
          <w:tab w:val="left" w:pos="1134"/>
        </w:tabs>
        <w:ind w:left="1134" w:right="-1134" w:hanging="1134"/>
      </w:pPr>
      <w:r>
        <w:t>40</w:t>
      </w:r>
      <w:r>
        <w:tab/>
      </w:r>
      <w:r>
        <w:rPr>
          <w:vanish/>
        </w:rPr>
        <w:t>s[s[2{</w:t>
      </w:r>
      <w:r>
        <w:t>Anschaffung von</w:t>
      </w:r>
      <w:r>
        <w:rPr>
          <w:vanish/>
        </w:rPr>
        <w:t>}</w:t>
      </w:r>
      <w:r>
        <w:t xml:space="preserve"> </w:t>
      </w:r>
      <w:r>
        <w:rPr>
          <w:vanish/>
        </w:rPr>
        <w:t>1{</w:t>
      </w:r>
      <w:r>
        <w:t>Bücher</w:t>
      </w:r>
      <w:r>
        <w:rPr>
          <w:vanish/>
        </w:rPr>
        <w:t>}]s</w:t>
      </w:r>
      <w:r>
        <w:t xml:space="preserve">n, </w:t>
      </w:r>
      <w:r>
        <w:rPr>
          <w:vanish/>
        </w:rPr>
        <w:t>s[</w:t>
      </w:r>
      <w:r>
        <w:t>Zeitschriften</w:t>
      </w:r>
      <w:r>
        <w:rPr>
          <w:vanish/>
        </w:rPr>
        <w:t>]s]s</w:t>
      </w:r>
      <w:r>
        <w:t xml:space="preserve"> und Formularen für die Hofgutverwaltung </w:t>
      </w:r>
      <w:r>
        <w:rPr>
          <w:vanish/>
        </w:rPr>
        <w:t>o[</w:t>
      </w:r>
      <w:r>
        <w:t>Hohenstein</w:t>
      </w:r>
      <w:r>
        <w:rPr>
          <w:vanish/>
        </w:rPr>
        <w:t>]o</w:t>
      </w:r>
    </w:p>
    <w:p w:rsidR="00000000" w:rsidRDefault="00C653B4">
      <w:pPr>
        <w:tabs>
          <w:tab w:val="left" w:pos="1134"/>
        </w:tabs>
        <w:ind w:left="1134" w:right="-1134" w:hanging="1134"/>
      </w:pPr>
      <w:r>
        <w:t>41</w:t>
      </w:r>
      <w:r>
        <w:tab/>
        <w:t>u.a.: Fernsprecheinrichtung u. Rundfunkgebühren</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Nr. 324/3</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F 21 B Nr. 324/3</w:t>
      </w:r>
    </w:p>
    <w:p w:rsidR="00000000" w:rsidRDefault="00C653B4">
      <w:pPr>
        <w:tabs>
          <w:tab w:val="left" w:pos="1134"/>
        </w:tabs>
        <w:ind w:left="1134" w:right="-1134" w:hanging="1134"/>
      </w:pPr>
      <w:r>
        <w:t>33</w:t>
      </w:r>
      <w:r>
        <w:tab/>
        <w:t>S. 260</w:t>
      </w:r>
    </w:p>
    <w:p w:rsidR="00000000" w:rsidRDefault="00C653B4">
      <w:pPr>
        <w:tabs>
          <w:tab w:val="left" w:pos="1134"/>
        </w:tabs>
        <w:ind w:left="1134" w:right="-1134" w:hanging="1134"/>
      </w:pPr>
      <w:r>
        <w:t>40</w:t>
      </w:r>
      <w:r>
        <w:tab/>
      </w:r>
      <w:r>
        <w:rPr>
          <w:vanish/>
        </w:rPr>
        <w:t>s[s[2{</w:t>
      </w:r>
      <w:r>
        <w:t>Bezug von</w:t>
      </w:r>
      <w:r>
        <w:rPr>
          <w:vanish/>
        </w:rPr>
        <w:t>}</w:t>
      </w:r>
      <w:r>
        <w:t xml:space="preserve"> </w:t>
      </w:r>
      <w:r>
        <w:rPr>
          <w:vanish/>
        </w:rPr>
        <w:t>s[</w:t>
      </w:r>
      <w:r>
        <w:t>Zeitschriften</w:t>
      </w:r>
      <w:r>
        <w:rPr>
          <w:vanish/>
        </w:rPr>
        <w:t>]s</w:t>
      </w:r>
      <w:r>
        <w:t xml:space="preserve"> und </w:t>
      </w:r>
      <w:r>
        <w:rPr>
          <w:vanish/>
        </w:rPr>
        <w:t>1{</w:t>
      </w:r>
      <w:r>
        <w:t>Bücher</w:t>
      </w:r>
      <w:r>
        <w:rPr>
          <w:vanish/>
        </w:rPr>
        <w:t>}]s</w:t>
      </w:r>
      <w:r>
        <w:t>n</w:t>
      </w:r>
      <w:r>
        <w:rPr>
          <w:vanish/>
        </w:rPr>
        <w:t>]s</w:t>
      </w:r>
      <w:r>
        <w:t xml:space="preserve"> für den Haushalt zu </w:t>
      </w:r>
      <w:r>
        <w:rPr>
          <w:vanish/>
        </w:rPr>
        <w:t>o[</w:t>
      </w:r>
      <w:r>
        <w:t>Hohenstein</w:t>
      </w:r>
      <w:r>
        <w:rPr>
          <w:vanish/>
        </w:rPr>
        <w:t>]o</w:t>
      </w:r>
    </w:p>
    <w:p w:rsidR="00000000" w:rsidRDefault="00C653B4">
      <w:pPr>
        <w:tabs>
          <w:tab w:val="left" w:pos="1134"/>
        </w:tabs>
        <w:ind w:left="1134" w:right="-1134" w:hanging="1134"/>
      </w:pPr>
      <w:r>
        <w:t>43</w:t>
      </w:r>
      <w:r>
        <w:tab/>
        <w:t>1932 - 1940</w:t>
      </w:r>
    </w:p>
    <w:p w:rsidR="00000000" w:rsidRDefault="00C653B4">
      <w:pPr>
        <w:tabs>
          <w:tab w:val="left" w:pos="1134"/>
        </w:tabs>
        <w:ind w:left="1134" w:right="-1134" w:hanging="1134"/>
      </w:pPr>
      <w:r>
        <w:br w:type="page"/>
        <w:t>26</w:t>
      </w:r>
      <w:r>
        <w:tab/>
        <w:t>B</w:t>
      </w:r>
    </w:p>
    <w:p w:rsidR="00000000" w:rsidRDefault="00C653B4">
      <w:pPr>
        <w:tabs>
          <w:tab w:val="left" w:pos="1134"/>
        </w:tabs>
        <w:ind w:left="1134" w:right="-1134" w:hanging="1134"/>
      </w:pPr>
      <w:r>
        <w:t>26a</w:t>
      </w:r>
      <w:r>
        <w:tab/>
        <w:t>09</w:t>
      </w:r>
    </w:p>
    <w:p w:rsidR="00000000" w:rsidRDefault="00C653B4">
      <w:pPr>
        <w:tabs>
          <w:tab w:val="left" w:pos="1134"/>
        </w:tabs>
        <w:ind w:left="1134" w:right="-1134" w:hanging="1134"/>
      </w:pPr>
      <w:r>
        <w:t>27</w:t>
      </w:r>
      <w:r>
        <w:tab/>
        <w:t>2. Landesverwaltung und Hausvermögen (F 21 B) \ 2.3. Landes- und Vermögensverwaltung \ 2.3.4. Verwaltung von Ämtern, Orten und Liegenschaften \ Neustadt bei Eisenbach</w:t>
      </w:r>
    </w:p>
    <w:p w:rsidR="00000000" w:rsidRDefault="00C653B4">
      <w:pPr>
        <w:tabs>
          <w:tab w:val="left" w:pos="1134"/>
        </w:tabs>
        <w:ind w:left="1134" w:right="-1134" w:hanging="1134"/>
      </w:pPr>
      <w:r>
        <w:t>30</w:t>
      </w:r>
      <w:r>
        <w:tab/>
        <w:t>Nr. 177/4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21 B Nr. 177/4</w:t>
      </w:r>
    </w:p>
    <w:p w:rsidR="00000000" w:rsidRDefault="00C653B4">
      <w:pPr>
        <w:tabs>
          <w:tab w:val="left" w:pos="1134"/>
        </w:tabs>
        <w:ind w:left="1134" w:right="-1134" w:hanging="1134"/>
      </w:pPr>
      <w:r>
        <w:t>33</w:t>
      </w:r>
      <w:r>
        <w:tab/>
        <w:t>S. 314</w:t>
      </w:r>
    </w:p>
    <w:p w:rsidR="00000000" w:rsidRDefault="00C653B4">
      <w:pPr>
        <w:tabs>
          <w:tab w:val="left" w:pos="1134"/>
        </w:tabs>
        <w:ind w:left="1134" w:right="-1134" w:hanging="1134"/>
      </w:pPr>
      <w:r>
        <w:t>40</w:t>
      </w:r>
      <w:r>
        <w:tab/>
      </w:r>
      <w:r>
        <w:rPr>
          <w:vanish/>
        </w:rPr>
        <w:t>p[5{s[</w:t>
      </w:r>
      <w:r>
        <w:t>Buchbinder</w:t>
      </w:r>
      <w:r>
        <w:rPr>
          <w:vanish/>
        </w:rPr>
        <w:t>]s}</w:t>
      </w:r>
      <w:r>
        <w:t xml:space="preserve"> </w:t>
      </w:r>
      <w:r>
        <w:rPr>
          <w:vanish/>
        </w:rPr>
        <w:t>2{</w:t>
      </w:r>
      <w:r>
        <w:t>Gottfried</w:t>
      </w:r>
      <w:r>
        <w:rPr>
          <w:vanish/>
        </w:rPr>
        <w:t>}</w:t>
      </w:r>
      <w:r>
        <w:t xml:space="preserve"> </w:t>
      </w:r>
      <w:r>
        <w:rPr>
          <w:vanish/>
        </w:rPr>
        <w:t>1{</w:t>
      </w:r>
      <w:r>
        <w:t>Pleisser</w:t>
      </w:r>
      <w:r>
        <w:rPr>
          <w:vanish/>
        </w:rPr>
        <w:t>}</w:t>
      </w:r>
      <w:r>
        <w:t xml:space="preserve"> zu </w:t>
      </w:r>
      <w:r>
        <w:rPr>
          <w:vanish/>
        </w:rPr>
        <w:t>6{o[</w:t>
      </w:r>
      <w:r>
        <w:t>Lohr am Main</w:t>
      </w:r>
      <w:r>
        <w:rPr>
          <w:vanish/>
        </w:rPr>
        <w:t>]o}]p</w:t>
      </w:r>
      <w:r>
        <w:t xml:space="preserve"> ./. Standesherrschaft: Emphyteutisches Recht am Hof zu Neustadt bei Eisenbach</w:t>
      </w:r>
    </w:p>
    <w:p w:rsidR="00000000" w:rsidRDefault="00C653B4">
      <w:pPr>
        <w:tabs>
          <w:tab w:val="left" w:pos="1134"/>
        </w:tabs>
        <w:ind w:left="1134" w:right="-1134" w:hanging="1134"/>
      </w:pPr>
      <w:r>
        <w:t>41</w:t>
      </w:r>
      <w:r>
        <w:tab/>
        <w:t xml:space="preserve">auch: Handakten der Rechtsanwälte Dilg </w:t>
      </w:r>
      <w:r>
        <w:t>zu Aschaffenburg und Heigl zu Bamberg</w:t>
      </w:r>
    </w:p>
    <w:p w:rsidR="00000000" w:rsidRDefault="00C653B4">
      <w:pPr>
        <w:tabs>
          <w:tab w:val="left" w:pos="1134"/>
        </w:tabs>
        <w:ind w:left="1134" w:right="-1134" w:hanging="1134"/>
      </w:pPr>
      <w:r>
        <w:t>43</w:t>
      </w:r>
      <w:r>
        <w:tab/>
        <w:t>1556 ; 1629 ; 1780 ; 1825 ; 1852 - 1855 ; 1877 - 1891</w:t>
      </w:r>
    </w:p>
    <w:p w:rsidR="00000000" w:rsidRDefault="00C653B4">
      <w:pPr>
        <w:tabs>
          <w:tab w:val="left" w:pos="1134"/>
        </w:tabs>
        <w:ind w:left="1134" w:right="-1134" w:hanging="1134"/>
      </w:pPr>
      <w:r>
        <w:br w:type="page"/>
        <w:t>26</w:t>
      </w:r>
      <w:r>
        <w:tab/>
        <w:t>B</w:t>
      </w:r>
    </w:p>
    <w:p w:rsidR="00000000" w:rsidRDefault="00C653B4">
      <w:pPr>
        <w:tabs>
          <w:tab w:val="left" w:pos="1134"/>
        </w:tabs>
        <w:ind w:left="1134" w:right="-1134" w:hanging="1134"/>
      </w:pPr>
      <w:r>
        <w:t>26a</w:t>
      </w:r>
      <w:r>
        <w:tab/>
        <w:t>10</w:t>
      </w:r>
    </w:p>
    <w:p w:rsidR="00000000" w:rsidRDefault="00C653B4">
      <w:pPr>
        <w:tabs>
          <w:tab w:val="left" w:pos="1134"/>
        </w:tabs>
        <w:ind w:left="1134" w:right="-1134" w:hanging="1134"/>
      </w:pPr>
      <w:r>
        <w:t>27</w:t>
      </w:r>
      <w:r>
        <w:tab/>
        <w:t>2. Landesverwaltung und Hausvermögen (F 21 B) \ 2.3. Landes- und Vermögensverwaltung \ 2.3.4. Verwaltung von Ämtern, Orten und Liegenschaften \ Neustadt/Odenwald</w:t>
      </w:r>
    </w:p>
    <w:p w:rsidR="00000000" w:rsidRDefault="00C653B4">
      <w:pPr>
        <w:tabs>
          <w:tab w:val="left" w:pos="1134"/>
        </w:tabs>
        <w:ind w:left="1134" w:right="-1134" w:hanging="1134"/>
      </w:pPr>
      <w:r>
        <w:t>30</w:t>
      </w:r>
      <w:r>
        <w:tab/>
        <w:t>Nr. 263/11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21 B Nr. 263/11</w:t>
      </w:r>
    </w:p>
    <w:p w:rsidR="00000000" w:rsidRDefault="00C653B4">
      <w:pPr>
        <w:tabs>
          <w:tab w:val="left" w:pos="1134"/>
        </w:tabs>
        <w:ind w:left="1134" w:right="-1134" w:hanging="1134"/>
      </w:pPr>
      <w:r>
        <w:t>33</w:t>
      </w:r>
      <w:r>
        <w:tab/>
        <w:t>S. 323</w:t>
      </w:r>
    </w:p>
    <w:p w:rsidR="00000000" w:rsidRDefault="00C653B4">
      <w:pPr>
        <w:tabs>
          <w:tab w:val="left" w:pos="1134"/>
        </w:tabs>
        <w:ind w:left="1134" w:right="-1134" w:hanging="1134"/>
      </w:pPr>
      <w:r>
        <w:t>40</w:t>
      </w:r>
      <w:r>
        <w:tab/>
        <w:t>Unterhaltung der Oberförsterwohnung zu Neustadt</w:t>
      </w:r>
    </w:p>
    <w:p w:rsidR="00000000" w:rsidRDefault="00C653B4">
      <w:pPr>
        <w:tabs>
          <w:tab w:val="left" w:pos="1134"/>
        </w:tabs>
        <w:ind w:left="1134" w:right="-1134" w:hanging="1134"/>
      </w:pPr>
      <w:r>
        <w:t>41</w:t>
      </w:r>
      <w:r>
        <w:tab/>
        <w:t xml:space="preserve">auch: Kauf der Hofreite des </w:t>
      </w:r>
      <w:r>
        <w:rPr>
          <w:vanish/>
        </w:rPr>
        <w:t>p[5{s[</w:t>
      </w:r>
      <w:r>
        <w:t>Buchdrucker</w:t>
      </w:r>
      <w:r>
        <w:rPr>
          <w:vanish/>
        </w:rPr>
        <w:t>]s}</w:t>
      </w:r>
      <w:r>
        <w:t xml:space="preserve">s </w:t>
      </w:r>
      <w:r>
        <w:rPr>
          <w:vanish/>
        </w:rPr>
        <w:t>2{</w:t>
      </w:r>
      <w:r>
        <w:t>Gustav</w:t>
      </w:r>
      <w:r>
        <w:rPr>
          <w:vanish/>
        </w:rPr>
        <w:t>}</w:t>
      </w:r>
      <w:r>
        <w:t xml:space="preserve"> </w:t>
      </w:r>
      <w:r>
        <w:rPr>
          <w:vanish/>
        </w:rPr>
        <w:t>1{</w:t>
      </w:r>
      <w:r>
        <w:t>Nebhuth</w:t>
      </w:r>
      <w:r>
        <w:rPr>
          <w:vanish/>
        </w:rPr>
        <w:t>}]p</w:t>
      </w:r>
      <w:r>
        <w:t xml:space="preserve"> als Oberförsterwohnung</w:t>
      </w:r>
    </w:p>
    <w:p w:rsidR="00000000" w:rsidRDefault="00C653B4">
      <w:pPr>
        <w:tabs>
          <w:tab w:val="left" w:pos="1134"/>
        </w:tabs>
        <w:ind w:left="1134" w:right="-1134" w:hanging="1134"/>
      </w:pPr>
      <w:r>
        <w:t>43</w:t>
      </w:r>
      <w:r>
        <w:tab/>
        <w:t xml:space="preserve">1852 ; 1874 - 1889 ; 1892 - 1902 </w:t>
      </w:r>
      <w:r>
        <w:t>; 1905</w:t>
      </w:r>
    </w:p>
    <w:p w:rsidR="00000000" w:rsidRDefault="00C653B4">
      <w:pPr>
        <w:tabs>
          <w:tab w:val="left" w:pos="1134"/>
        </w:tabs>
        <w:ind w:left="1134" w:right="-1134" w:hanging="1134"/>
      </w:pPr>
      <w:r>
        <w:br w:type="page"/>
        <w:t>26</w:t>
      </w:r>
      <w:r>
        <w:tab/>
        <w:t>B</w:t>
      </w:r>
    </w:p>
    <w:p w:rsidR="00000000" w:rsidRDefault="00C653B4">
      <w:pPr>
        <w:tabs>
          <w:tab w:val="left" w:pos="1134"/>
        </w:tabs>
        <w:ind w:left="1134" w:right="-1134" w:hanging="1134"/>
      </w:pPr>
      <w:r>
        <w:t>26a</w:t>
      </w:r>
      <w:r>
        <w:tab/>
        <w:t>11</w:t>
      </w:r>
    </w:p>
    <w:p w:rsidR="00000000" w:rsidRDefault="00C653B4">
      <w:pPr>
        <w:tabs>
          <w:tab w:val="left" w:pos="1134"/>
        </w:tabs>
        <w:ind w:left="1134" w:right="-1134" w:hanging="1134"/>
      </w:pPr>
      <w:r>
        <w:t>27</w:t>
      </w:r>
      <w:r>
        <w:tab/>
        <w:t>2. Landesverwaltung und Hausvermögen (F 21 B) \ 2.4. Personalangelegenheiten \ 2.4.1. Notizbücher unbekannter Provenienz</w:t>
      </w:r>
    </w:p>
    <w:p w:rsidR="00000000" w:rsidRDefault="00C653B4">
      <w:pPr>
        <w:tabs>
          <w:tab w:val="left" w:pos="1134"/>
        </w:tabs>
        <w:ind w:left="1134" w:right="-1134" w:hanging="1134"/>
      </w:pPr>
      <w:r>
        <w:t>30</w:t>
      </w:r>
      <w:r>
        <w:tab/>
        <w:t>Nr. 395/5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21 B Nr. 395/5</w:t>
      </w:r>
    </w:p>
    <w:p w:rsidR="00000000" w:rsidRDefault="00C653B4">
      <w:pPr>
        <w:tabs>
          <w:tab w:val="left" w:pos="1134"/>
        </w:tabs>
        <w:ind w:left="1134" w:right="-1134" w:hanging="1134"/>
      </w:pPr>
      <w:r>
        <w:t>33</w:t>
      </w:r>
      <w:r>
        <w:tab/>
        <w:t>S. 467</w:t>
      </w:r>
    </w:p>
    <w:p w:rsidR="00000000" w:rsidRDefault="00C653B4">
      <w:pPr>
        <w:tabs>
          <w:tab w:val="left" w:pos="1134"/>
        </w:tabs>
        <w:ind w:left="1134" w:right="-1134" w:hanging="1134"/>
      </w:pPr>
      <w:r>
        <w:t>40</w:t>
      </w:r>
      <w:r>
        <w:tab/>
      </w:r>
      <w:r>
        <w:rPr>
          <w:vanish/>
        </w:rPr>
        <w:t>t[</w:t>
      </w:r>
      <w:r>
        <w:t>"</w:t>
      </w:r>
      <w:r>
        <w:rPr>
          <w:vanish/>
        </w:rPr>
        <w:t>o[</w:t>
      </w:r>
      <w:r>
        <w:t>Frankfurter</w:t>
      </w:r>
      <w:r>
        <w:rPr>
          <w:vanish/>
        </w:rPr>
        <w:t>]o</w:t>
      </w:r>
      <w:r>
        <w:t xml:space="preserve"> Zeitvertreibs-</w:t>
      </w:r>
      <w:r>
        <w:rPr>
          <w:vanish/>
        </w:rPr>
        <w:t>s[</w:t>
      </w:r>
      <w:r>
        <w:t>Kalender</w:t>
      </w:r>
      <w:r>
        <w:rPr>
          <w:vanish/>
        </w:rPr>
        <w:t>]s</w:t>
      </w:r>
      <w:r>
        <w:t>"</w:t>
      </w:r>
      <w:r>
        <w:rPr>
          <w:vanish/>
        </w:rPr>
        <w:t>]t</w:t>
      </w:r>
      <w:r>
        <w:t xml:space="preserve"> mit Notizen eines Erbachischen Beamten</w:t>
      </w:r>
    </w:p>
    <w:p w:rsidR="00000000" w:rsidRDefault="00C653B4">
      <w:pPr>
        <w:tabs>
          <w:tab w:val="left" w:pos="1134"/>
        </w:tabs>
        <w:ind w:left="1134" w:right="-1134" w:hanging="1134"/>
      </w:pPr>
      <w:r>
        <w:t>43</w:t>
      </w:r>
      <w:r>
        <w:tab/>
        <w:t>1789</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F 22</w:t>
      </w:r>
    </w:p>
    <w:p w:rsidR="00000000" w:rsidRDefault="00C653B4">
      <w:pPr>
        <w:tabs>
          <w:tab w:val="left" w:pos="1134"/>
        </w:tabs>
        <w:ind w:left="1134" w:right="-1134" w:hanging="1134"/>
      </w:pPr>
      <w:r>
        <w:t>20a</w:t>
      </w:r>
      <w:r>
        <w:tab/>
        <w:t>016</w:t>
      </w:r>
    </w:p>
    <w:p w:rsidR="00000000" w:rsidRDefault="00C653B4">
      <w:pPr>
        <w:tabs>
          <w:tab w:val="left" w:pos="1134"/>
        </w:tabs>
        <w:ind w:left="1134" w:right="-1134" w:hanging="1134"/>
      </w:pPr>
      <w:r>
        <w:t>21</w:t>
      </w:r>
      <w:r>
        <w:tab/>
        <w:t>Grafen von Isenburg-Philippseich</w:t>
      </w:r>
    </w:p>
    <w:p w:rsidR="00000000" w:rsidRDefault="00C653B4">
      <w:pPr>
        <w:tabs>
          <w:tab w:val="left" w:pos="1134"/>
        </w:tabs>
        <w:ind w:left="1134" w:right="-1134" w:hanging="1134"/>
      </w:pPr>
      <w:r>
        <w:t>22</w:t>
      </w:r>
      <w:r>
        <w:tab/>
        <w:t>F Archive ehemals selbständiger Institutionen und Standesherrschaften (Provenienzbestände) \ #F 22 Grafschaft Isenburg-Philippseich</w:t>
      </w:r>
    </w:p>
    <w:p w:rsidR="00000000" w:rsidRDefault="00C653B4">
      <w:pPr>
        <w:tabs>
          <w:tab w:val="left" w:pos="1134"/>
        </w:tabs>
        <w:ind w:left="1134" w:right="-1134" w:hanging="1134"/>
      </w:pPr>
      <w:r>
        <w:t>23</w:t>
      </w:r>
      <w:r>
        <w:tab/>
        <w:t>17 - 18</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26</w:t>
      </w:r>
      <w:r>
        <w:tab/>
      </w:r>
      <w:r>
        <w:rPr>
          <w:vanish/>
        </w:rPr>
        <w:t xml:space="preserve">&lt; </w:t>
      </w:r>
      <w:r>
        <w:rPr>
          <w:vanish/>
        </w:rPr>
        <w:t>- &gt;</w:t>
      </w:r>
    </w:p>
    <w:p w:rsidR="00000000" w:rsidRDefault="00C653B4">
      <w:pPr>
        <w:tabs>
          <w:tab w:val="left" w:pos="1134"/>
        </w:tabs>
        <w:ind w:left="1134" w:right="-1134" w:hanging="1134"/>
      </w:pPr>
      <w:r>
        <w:t>26a</w:t>
      </w:r>
      <w:r>
        <w:tab/>
        <w:t>07</w:t>
      </w:r>
    </w:p>
    <w:p w:rsidR="00000000" w:rsidRDefault="00C653B4">
      <w:pPr>
        <w:tabs>
          <w:tab w:val="left" w:pos="1134"/>
        </w:tabs>
        <w:ind w:left="1134" w:right="-1134" w:hanging="1134"/>
      </w:pPr>
      <w:r>
        <w:t>27</w:t>
      </w:r>
      <w:r>
        <w:tab/>
        <w:t>VII. Kunst und Wissenschaft, Archiv, Bibliothek</w:t>
      </w:r>
    </w:p>
    <w:p w:rsidR="00000000" w:rsidRDefault="00C653B4">
      <w:pPr>
        <w:tabs>
          <w:tab w:val="left" w:pos="1134"/>
        </w:tabs>
        <w:ind w:left="1134" w:right="-1134" w:hanging="1134"/>
      </w:pPr>
      <w:r>
        <w:t>30</w:t>
      </w:r>
      <w:r>
        <w:tab/>
        <w:t>Nr. 355</w:t>
      </w:r>
    </w:p>
    <w:p w:rsidR="00000000" w:rsidRDefault="00C653B4">
      <w:pPr>
        <w:tabs>
          <w:tab w:val="left" w:pos="1134"/>
        </w:tabs>
        <w:ind w:left="1134" w:right="-1134" w:hanging="1134"/>
      </w:pPr>
      <w:r>
        <w:t>30a</w:t>
      </w:r>
      <w:r>
        <w:tab/>
        <w:t>355</w:t>
      </w:r>
    </w:p>
    <w:p w:rsidR="00000000" w:rsidRDefault="00C653B4">
      <w:pPr>
        <w:tabs>
          <w:tab w:val="left" w:pos="1134"/>
        </w:tabs>
        <w:ind w:left="1134" w:right="-1134" w:hanging="1134"/>
      </w:pPr>
      <w:r>
        <w:t>30z</w:t>
      </w:r>
      <w:r>
        <w:tab/>
        <w:t>F 22 Nr. 355</w:t>
      </w:r>
    </w:p>
    <w:p w:rsidR="00000000" w:rsidRDefault="00C653B4">
      <w:pPr>
        <w:tabs>
          <w:tab w:val="left" w:pos="1134"/>
        </w:tabs>
        <w:ind w:left="1134" w:right="-1134" w:hanging="1134"/>
      </w:pPr>
      <w:r>
        <w:t>33</w:t>
      </w:r>
      <w:r>
        <w:tab/>
        <w:t>S. 61</w:t>
      </w:r>
    </w:p>
    <w:p w:rsidR="00000000" w:rsidRDefault="00C653B4">
      <w:pPr>
        <w:tabs>
          <w:tab w:val="left" w:pos="1134"/>
        </w:tabs>
        <w:ind w:left="1134" w:right="-1134" w:hanging="1134"/>
      </w:pPr>
      <w:r>
        <w:t>40</w:t>
      </w:r>
      <w:r>
        <w:tab/>
        <w:t xml:space="preserve">Notizen über die </w:t>
      </w:r>
      <w:r>
        <w:rPr>
          <w:vanish/>
        </w:rPr>
        <w:t>s[</w:t>
      </w:r>
      <w:r>
        <w:t>Bibliothek</w:t>
      </w:r>
      <w:r>
        <w:rPr>
          <w:vanish/>
        </w:rPr>
        <w:t>]s</w:t>
      </w:r>
      <w:r>
        <w:t xml:space="preserve"> des Hauses </w:t>
      </w:r>
      <w:r>
        <w:rPr>
          <w:vanish/>
        </w:rPr>
        <w:t>p[</w:t>
      </w:r>
      <w:r>
        <w:t>Isenburg-Philippseich</w:t>
      </w:r>
      <w:r>
        <w:rPr>
          <w:vanish/>
        </w:rPr>
        <w:t>]p</w:t>
      </w:r>
    </w:p>
    <w:p w:rsidR="00000000" w:rsidRDefault="00C653B4">
      <w:pPr>
        <w:tabs>
          <w:tab w:val="left" w:pos="1134"/>
        </w:tabs>
        <w:ind w:left="1134" w:right="-1134" w:hanging="1134"/>
      </w:pPr>
      <w:r>
        <w:t>41</w:t>
      </w:r>
      <w:r>
        <w:tab/>
      </w:r>
      <w:r>
        <w:rPr>
          <w:vanish/>
        </w:rPr>
        <w:t>s[</w:t>
      </w:r>
      <w:r>
        <w:t>Bücherverzeichnisse</w:t>
      </w:r>
      <w:r>
        <w:rPr>
          <w:vanish/>
        </w:rPr>
        <w:t>]s</w:t>
      </w:r>
      <w:r>
        <w:t xml:space="preserve">, Notizen über </w:t>
      </w:r>
      <w:r>
        <w:rPr>
          <w:vanish/>
        </w:rPr>
        <w:t>s[2{</w:t>
      </w:r>
      <w:r>
        <w:t>Ankäufe und Versendung von</w:t>
      </w:r>
      <w:r>
        <w:rPr>
          <w:vanish/>
        </w:rPr>
        <w:t>}</w:t>
      </w:r>
      <w:r>
        <w:t xml:space="preserve"> </w:t>
      </w:r>
      <w:r>
        <w:rPr>
          <w:vanish/>
        </w:rPr>
        <w:t>1{</w:t>
      </w:r>
      <w:r>
        <w:t>Bücher</w:t>
      </w:r>
      <w:r>
        <w:rPr>
          <w:vanish/>
        </w:rPr>
        <w:t>}]s</w:t>
      </w:r>
      <w:r>
        <w:t xml:space="preserve">n nach </w:t>
      </w:r>
      <w:r>
        <w:rPr>
          <w:vanish/>
        </w:rPr>
        <w:t>o[</w:t>
      </w:r>
      <w:r>
        <w:t>Laubach</w:t>
      </w:r>
      <w:r>
        <w:rPr>
          <w:vanish/>
        </w:rPr>
        <w:t>]o</w:t>
      </w:r>
    </w:p>
    <w:p w:rsidR="00000000" w:rsidRDefault="00C653B4">
      <w:pPr>
        <w:tabs>
          <w:tab w:val="left" w:pos="1134"/>
        </w:tabs>
        <w:ind w:left="1134" w:right="-1134" w:hanging="1134"/>
      </w:pPr>
      <w:r>
        <w:t>43</w:t>
      </w:r>
      <w:r>
        <w:tab/>
        <w:t>ca. 1800 - 1807</w:t>
      </w:r>
    </w:p>
    <w:p w:rsidR="00000000" w:rsidRDefault="00C653B4">
      <w:pPr>
        <w:tabs>
          <w:tab w:val="left" w:pos="1134"/>
        </w:tabs>
        <w:ind w:left="1134" w:right="-1134" w:hanging="1134"/>
      </w:pPr>
      <w:r>
        <w:br w:type="page"/>
        <w:t>30</w:t>
      </w:r>
      <w:r>
        <w:tab/>
        <w:t>Nr. 439</w:t>
      </w:r>
    </w:p>
    <w:p w:rsidR="00000000" w:rsidRDefault="00C653B4">
      <w:pPr>
        <w:tabs>
          <w:tab w:val="left" w:pos="1134"/>
        </w:tabs>
        <w:ind w:left="1134" w:right="-1134" w:hanging="1134"/>
      </w:pPr>
      <w:r>
        <w:t>30a</w:t>
      </w:r>
      <w:r>
        <w:tab/>
        <w:t>439</w:t>
      </w:r>
    </w:p>
    <w:p w:rsidR="00000000" w:rsidRDefault="00C653B4">
      <w:pPr>
        <w:tabs>
          <w:tab w:val="left" w:pos="1134"/>
        </w:tabs>
        <w:ind w:left="1134" w:right="-1134" w:hanging="1134"/>
      </w:pPr>
      <w:r>
        <w:t>30z</w:t>
      </w:r>
      <w:r>
        <w:tab/>
        <w:t>F 22 Nr. 439</w:t>
      </w:r>
    </w:p>
    <w:p w:rsidR="00000000" w:rsidRDefault="00C653B4">
      <w:pPr>
        <w:tabs>
          <w:tab w:val="left" w:pos="1134"/>
        </w:tabs>
        <w:ind w:left="1134" w:right="-1134" w:hanging="1134"/>
      </w:pPr>
      <w:r>
        <w:t>40</w:t>
      </w:r>
      <w:r>
        <w:tab/>
        <w:t xml:space="preserve">Plan für die Ausgabe von Aktien zur Gründung der </w:t>
      </w:r>
      <w:r>
        <w:rPr>
          <w:vanish/>
        </w:rPr>
        <w:t>t[2{s[</w:t>
      </w:r>
      <w:r>
        <w:t>Zeitschrift</w:t>
      </w:r>
      <w:r>
        <w:rPr>
          <w:vanish/>
        </w:rPr>
        <w:t>]s}</w:t>
      </w:r>
      <w:r>
        <w:t xml:space="preserve"> </w:t>
      </w:r>
      <w:r>
        <w:rPr>
          <w:vanish/>
        </w:rPr>
        <w:t>1{</w:t>
      </w:r>
      <w:r>
        <w:t>"Die Grazien"</w:t>
      </w:r>
      <w:r>
        <w:rPr>
          <w:vanish/>
        </w:rPr>
        <w:t>}]t</w:t>
      </w:r>
      <w:r>
        <w:t xml:space="preserve"> in </w:t>
      </w:r>
      <w:r>
        <w:rPr>
          <w:vanish/>
        </w:rPr>
        <w:t>o[</w:t>
      </w:r>
      <w:r>
        <w:t>München</w:t>
      </w:r>
      <w:r>
        <w:rPr>
          <w:vanish/>
        </w:rPr>
        <w:t>]o</w:t>
      </w:r>
    </w:p>
    <w:p w:rsidR="00000000" w:rsidRDefault="00C653B4">
      <w:pPr>
        <w:tabs>
          <w:tab w:val="left" w:pos="1134"/>
        </w:tabs>
        <w:ind w:left="1134" w:right="-1134" w:hanging="1134"/>
      </w:pPr>
      <w:r>
        <w:t>43</w:t>
      </w:r>
      <w:r>
        <w:tab/>
        <w:t>1825</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F 23 A</w:t>
      </w:r>
    </w:p>
    <w:p w:rsidR="00000000" w:rsidRDefault="00C653B4">
      <w:pPr>
        <w:tabs>
          <w:tab w:val="left" w:pos="1134"/>
        </w:tabs>
        <w:ind w:left="1134" w:right="-1134" w:hanging="1134"/>
      </w:pPr>
      <w:r>
        <w:t>20a</w:t>
      </w:r>
      <w:r>
        <w:tab/>
        <w:t>017</w:t>
      </w:r>
    </w:p>
    <w:p w:rsidR="00000000" w:rsidRDefault="00C653B4">
      <w:pPr>
        <w:tabs>
          <w:tab w:val="left" w:pos="1134"/>
        </w:tabs>
        <w:ind w:left="1134" w:right="-1134" w:hanging="1134"/>
      </w:pPr>
      <w:r>
        <w:t>21</w:t>
      </w:r>
      <w:r>
        <w:tab/>
        <w:t>Familie von Schlitz gen. von Görtz</w:t>
      </w:r>
    </w:p>
    <w:p w:rsidR="00000000" w:rsidRDefault="00C653B4">
      <w:pPr>
        <w:tabs>
          <w:tab w:val="left" w:pos="1134"/>
        </w:tabs>
        <w:ind w:left="1134" w:right="-1134" w:hanging="1134"/>
      </w:pPr>
      <w:r>
        <w:t>22</w:t>
      </w:r>
      <w:r>
        <w:tab/>
        <w:t>F Archive ehemals selbständiger Institutionen und Standesherrschaften (Provenienzbestände) \ F 23 Herrschaft Schlitz (Archiv der Grafen von Schlitz gen. von Görtz) \ #F 23 A Akten Herrschaft Schlitz</w:t>
      </w:r>
    </w:p>
    <w:p w:rsidR="00000000" w:rsidRDefault="00C653B4">
      <w:pPr>
        <w:tabs>
          <w:tab w:val="left" w:pos="1134"/>
        </w:tabs>
        <w:ind w:left="1134" w:right="-1134" w:hanging="1134"/>
      </w:pPr>
      <w:r>
        <w:t>23</w:t>
      </w:r>
      <w:r>
        <w:tab/>
        <w:t>14 - 19</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Gedrucktes Findbuch: Repertorien des Hessischen Staatsarchivs Darmstadt, Bd. 17/1, Darmstadt 1984; Repertorien des Hessischen Staatsarchivs Darmstadt, Bd. 40, Darmstadt 1997. Die Akten des Bestandes sind auch über den PC (Ledoc) abrufbar. Es existiert ein Verzeichnis der Handbücherei</w:t>
      </w:r>
      <w:r>
        <w:t xml:space="preserve"> des Archivs der Herrschaft Schlitz.</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G</w:t>
      </w:r>
    </w:p>
    <w:p w:rsidR="00000000" w:rsidRDefault="00C653B4">
      <w:pPr>
        <w:tabs>
          <w:tab w:val="left" w:pos="1134"/>
        </w:tabs>
        <w:ind w:left="1134" w:right="-1134" w:hanging="1134"/>
      </w:pPr>
      <w:r>
        <w:t>27</w:t>
      </w:r>
      <w:r>
        <w:tab/>
        <w:t>Briefwechsel Buchstabe G</w:t>
      </w:r>
    </w:p>
    <w:p w:rsidR="00000000" w:rsidRDefault="00C653B4">
      <w:pPr>
        <w:tabs>
          <w:tab w:val="left" w:pos="1134"/>
        </w:tabs>
        <w:ind w:left="1134" w:right="-1134" w:hanging="1134"/>
      </w:pPr>
      <w:r>
        <w:t>30</w:t>
      </w:r>
      <w:r>
        <w:tab/>
        <w:t>Nr. 316/6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23 A Nr. 316/6</w:t>
      </w:r>
    </w:p>
    <w:p w:rsidR="00000000" w:rsidRDefault="00C653B4">
      <w:pPr>
        <w:tabs>
          <w:tab w:val="left" w:pos="1134"/>
        </w:tabs>
        <w:ind w:left="1134" w:right="-1134" w:hanging="1134"/>
      </w:pPr>
      <w:r>
        <w:t>40</w:t>
      </w:r>
      <w:r>
        <w:tab/>
      </w:r>
      <w:r>
        <w:rPr>
          <w:vanish/>
        </w:rPr>
        <w:t>p[2{</w:t>
      </w:r>
      <w:r>
        <w:t>Carl</w:t>
      </w:r>
      <w:r>
        <w:rPr>
          <w:vanish/>
        </w:rPr>
        <w:t>}</w:t>
      </w:r>
      <w:r>
        <w:t xml:space="preserve"> </w:t>
      </w:r>
      <w:r>
        <w:rPr>
          <w:vanish/>
        </w:rPr>
        <w:t>1{</w:t>
      </w:r>
      <w:r>
        <w:t>Geibel</w:t>
      </w:r>
      <w:r>
        <w:rPr>
          <w:vanish/>
        </w:rPr>
        <w:t>}</w:t>
      </w:r>
      <w:r>
        <w:t xml:space="preserve"> </w:t>
      </w:r>
      <w:r>
        <w:rPr>
          <w:vanish/>
        </w:rPr>
        <w:t>7{</w:t>
      </w:r>
      <w:r>
        <w:t>(1842-1904)</w:t>
      </w:r>
      <w:r>
        <w:rPr>
          <w:vanish/>
        </w:rPr>
        <w:t>}</w:t>
      </w:r>
      <w:r>
        <w:t xml:space="preserve">, </w:t>
      </w:r>
      <w:r>
        <w:rPr>
          <w:vanish/>
        </w:rPr>
        <w:t>5{s[</w:t>
      </w:r>
      <w:r>
        <w:t>Verleger</w:t>
      </w:r>
      <w:r>
        <w:rPr>
          <w:vanish/>
        </w:rPr>
        <w:t>]s}]p</w:t>
      </w:r>
      <w:r>
        <w:t xml:space="preserve"> übernahm 1866 gemeinsam mit dem gleichnamigen Vater den </w:t>
      </w:r>
      <w:r>
        <w:rPr>
          <w:vanish/>
        </w:rPr>
        <w:t>k[1{s[</w:t>
      </w:r>
      <w:r>
        <w:t>Verlag</w:t>
      </w:r>
      <w:r>
        <w:rPr>
          <w:vanish/>
        </w:rPr>
        <w:t>]s</w:t>
      </w:r>
      <w:r>
        <w:t xml:space="preserve"> </w:t>
      </w:r>
      <w:r>
        <w:rPr>
          <w:vanish/>
        </w:rPr>
        <w:t>p[</w:t>
      </w:r>
      <w:r>
        <w:t>Duncker</w:t>
      </w:r>
      <w:r>
        <w:rPr>
          <w:vanish/>
        </w:rPr>
        <w:t>]p</w:t>
      </w:r>
      <w:r>
        <w:t xml:space="preserve"> &amp; </w:t>
      </w:r>
      <w:r>
        <w:rPr>
          <w:vanish/>
        </w:rPr>
        <w:t>p[</w:t>
      </w:r>
      <w:r>
        <w:t>Humblot</w:t>
      </w:r>
      <w:r>
        <w:rPr>
          <w:vanish/>
        </w:rPr>
        <w:t>]p}</w:t>
      </w:r>
      <w:r>
        <w:t xml:space="preserve"> in </w:t>
      </w:r>
      <w:r>
        <w:rPr>
          <w:vanish/>
        </w:rPr>
        <w:t>2{o[</w:t>
      </w:r>
      <w:r>
        <w:t>Leipzig</w:t>
      </w:r>
      <w:r>
        <w:rPr>
          <w:vanish/>
        </w:rPr>
        <w:t>]o}]k</w:t>
      </w:r>
      <w:r>
        <w:t>. - 2 Briefe</w:t>
      </w:r>
    </w:p>
    <w:p w:rsidR="00000000" w:rsidRDefault="00C653B4">
      <w:pPr>
        <w:tabs>
          <w:tab w:val="left" w:pos="1134"/>
        </w:tabs>
        <w:ind w:left="1134" w:right="-1134" w:hanging="1134"/>
      </w:pPr>
      <w:r>
        <w:t>43</w:t>
      </w:r>
      <w:r>
        <w:tab/>
        <w:t>1873</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H</w:t>
      </w:r>
    </w:p>
    <w:p w:rsidR="00000000" w:rsidRDefault="00C653B4">
      <w:pPr>
        <w:tabs>
          <w:tab w:val="left" w:pos="1134"/>
        </w:tabs>
        <w:ind w:left="1134" w:right="-1134" w:hanging="1134"/>
      </w:pPr>
      <w:r>
        <w:t>27</w:t>
      </w:r>
      <w:r>
        <w:tab/>
        <w:t>Briefwechsel Buchstabe H</w:t>
      </w:r>
    </w:p>
    <w:p w:rsidR="00000000" w:rsidRDefault="00C653B4">
      <w:pPr>
        <w:tabs>
          <w:tab w:val="left" w:pos="1134"/>
        </w:tabs>
        <w:ind w:left="1134" w:right="-1134" w:hanging="1134"/>
      </w:pPr>
      <w:r>
        <w:t>30</w:t>
      </w:r>
      <w:r>
        <w:tab/>
        <w:t>Nr. 317/27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23 A Nr. 317/27</w:t>
      </w:r>
    </w:p>
    <w:p w:rsidR="00000000" w:rsidRDefault="00C653B4">
      <w:pPr>
        <w:tabs>
          <w:tab w:val="left" w:pos="1134"/>
        </w:tabs>
        <w:ind w:left="1134" w:right="-1134" w:hanging="1134"/>
      </w:pPr>
      <w:r>
        <w:t>40</w:t>
      </w:r>
      <w:r>
        <w:tab/>
      </w:r>
      <w:r>
        <w:rPr>
          <w:vanish/>
        </w:rPr>
        <w:t>p[2{</w:t>
      </w:r>
      <w:r>
        <w:t>Georg Friedrich</w:t>
      </w:r>
      <w:r>
        <w:rPr>
          <w:vanish/>
        </w:rPr>
        <w:t>}</w:t>
      </w:r>
      <w:r>
        <w:t xml:space="preserve"> </w:t>
      </w:r>
      <w:r>
        <w:rPr>
          <w:vanish/>
        </w:rPr>
        <w:t>1{</w:t>
      </w:r>
      <w:r>
        <w:t>Heyer</w:t>
      </w:r>
      <w:r>
        <w:rPr>
          <w:vanish/>
        </w:rPr>
        <w:t>}</w:t>
      </w:r>
      <w:r>
        <w:t xml:space="preserve"> in </w:t>
      </w:r>
      <w:r>
        <w:rPr>
          <w:vanish/>
        </w:rPr>
        <w:t>6{o[</w:t>
      </w:r>
      <w:r>
        <w:t>Gießen</w:t>
      </w:r>
      <w:r>
        <w:rPr>
          <w:vanish/>
        </w:rPr>
        <w:t>]o}]p</w:t>
      </w:r>
      <w:r>
        <w:t xml:space="preserve">, vermutlich Sohn des </w:t>
      </w:r>
      <w:r>
        <w:rPr>
          <w:vanish/>
        </w:rPr>
        <w:t>p[5{s[</w:t>
      </w:r>
      <w:r>
        <w:t>Buchhändler</w:t>
      </w:r>
      <w:r>
        <w:rPr>
          <w:vanish/>
        </w:rPr>
        <w:t>]s}</w:t>
      </w:r>
      <w:r>
        <w:t xml:space="preserve">s </w:t>
      </w:r>
      <w:r>
        <w:rPr>
          <w:vanish/>
        </w:rPr>
        <w:t>2{</w:t>
      </w:r>
      <w:r>
        <w:t>Georg Wilhel</w:t>
      </w:r>
      <w:r>
        <w:t>m Friedrich</w:t>
      </w:r>
      <w:r>
        <w:rPr>
          <w:vanish/>
        </w:rPr>
        <w:t>}</w:t>
      </w:r>
      <w:r>
        <w:t xml:space="preserve"> </w:t>
      </w:r>
      <w:r>
        <w:rPr>
          <w:vanish/>
        </w:rPr>
        <w:t>1{</w:t>
      </w:r>
      <w:r>
        <w:t>Heyer</w:t>
      </w:r>
      <w:r>
        <w:rPr>
          <w:vanish/>
        </w:rPr>
        <w:t>}</w:t>
      </w:r>
      <w:r>
        <w:t xml:space="preserve"> </w:t>
      </w:r>
      <w:r>
        <w:rPr>
          <w:vanish/>
        </w:rPr>
        <w:t>7{</w:t>
      </w:r>
      <w:r>
        <w:t>(1771-1847)</w:t>
      </w:r>
      <w:r>
        <w:rPr>
          <w:vanish/>
        </w:rPr>
        <w:t>}]p</w:t>
      </w:r>
      <w:r>
        <w:t>. - 1 Brief</w:t>
      </w:r>
    </w:p>
    <w:p w:rsidR="00000000" w:rsidRDefault="00C653B4">
      <w:pPr>
        <w:tabs>
          <w:tab w:val="left" w:pos="1134"/>
        </w:tabs>
        <w:ind w:left="1134" w:right="-1134" w:hanging="1134"/>
      </w:pPr>
      <w:r>
        <w:t>43</w:t>
      </w:r>
      <w:r>
        <w:tab/>
        <w:t>1852</w:t>
      </w:r>
    </w:p>
    <w:p w:rsidR="00000000" w:rsidRDefault="00C653B4">
      <w:pPr>
        <w:tabs>
          <w:tab w:val="left" w:pos="1134"/>
        </w:tabs>
        <w:ind w:left="1134" w:right="-1134" w:hanging="1134"/>
      </w:pPr>
      <w:r>
        <w:br w:type="page"/>
        <w:t>26</w:t>
      </w:r>
      <w:r>
        <w:tab/>
        <w:t>&lt; - &gt;</w:t>
      </w:r>
    </w:p>
    <w:p w:rsidR="00000000" w:rsidRDefault="00C653B4">
      <w:pPr>
        <w:tabs>
          <w:tab w:val="left" w:pos="1134"/>
        </w:tabs>
        <w:ind w:left="1134" w:right="-1134" w:hanging="1134"/>
      </w:pPr>
      <w:r>
        <w:t>26a</w:t>
      </w:r>
      <w:r>
        <w:tab/>
        <w:t>Z</w:t>
      </w:r>
    </w:p>
    <w:p w:rsidR="00000000" w:rsidRDefault="00C653B4">
      <w:pPr>
        <w:tabs>
          <w:tab w:val="left" w:pos="1134"/>
        </w:tabs>
        <w:ind w:left="1134" w:right="-1134" w:hanging="1134"/>
      </w:pPr>
      <w:r>
        <w:t>26b</w:t>
      </w:r>
      <w:r>
        <w:tab/>
        <w:t>01</w:t>
      </w:r>
    </w:p>
    <w:p w:rsidR="00000000" w:rsidRDefault="00C653B4">
      <w:pPr>
        <w:tabs>
          <w:tab w:val="left" w:pos="1134"/>
        </w:tabs>
        <w:ind w:left="1134" w:right="-1134" w:hanging="1134"/>
      </w:pPr>
      <w:r>
        <w:t>27</w:t>
      </w:r>
      <w:r>
        <w:tab/>
        <w:t>5.</w:t>
      </w:r>
    </w:p>
    <w:p w:rsidR="00000000" w:rsidRDefault="00C653B4">
      <w:pPr>
        <w:tabs>
          <w:tab w:val="left" w:pos="1134"/>
        </w:tabs>
        <w:ind w:left="1134" w:right="-1134" w:hanging="1134"/>
      </w:pPr>
      <w:r>
        <w:t>30</w:t>
      </w:r>
      <w:r>
        <w:tab/>
        <w:t>Nr. 342/2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23 A Nr. 342/2</w:t>
      </w:r>
    </w:p>
    <w:p w:rsidR="00000000" w:rsidRDefault="00C653B4">
      <w:pPr>
        <w:tabs>
          <w:tab w:val="left" w:pos="1134"/>
        </w:tabs>
        <w:ind w:left="1134" w:right="-1134" w:hanging="1134"/>
      </w:pPr>
      <w:r>
        <w:t>40</w:t>
      </w:r>
      <w:r>
        <w:tab/>
        <w:t xml:space="preserve">Veröffentlichungen des </w:t>
      </w:r>
      <w:r>
        <w:rPr>
          <w:vanish/>
        </w:rPr>
        <w:t>p[3{</w:t>
      </w:r>
      <w:r>
        <w:t>Graf</w:t>
      </w:r>
      <w:r>
        <w:rPr>
          <w:vanish/>
        </w:rPr>
        <w:t>}</w:t>
      </w:r>
      <w:r>
        <w:t xml:space="preserve">en </w:t>
      </w:r>
      <w:r>
        <w:rPr>
          <w:vanish/>
        </w:rPr>
        <w:t>2{</w:t>
      </w:r>
      <w:r>
        <w:t>Carl</w:t>
      </w:r>
      <w:r>
        <w:rPr>
          <w:vanish/>
        </w:rPr>
        <w:t>}</w:t>
      </w:r>
      <w:r>
        <w:t xml:space="preserve"> </w:t>
      </w:r>
      <w:r>
        <w:rPr>
          <w:vanish/>
        </w:rPr>
        <w:t>8{</w:t>
      </w:r>
      <w:r>
        <w:t>von</w:t>
      </w:r>
      <w:r>
        <w:rPr>
          <w:vanish/>
        </w:rPr>
        <w:t>}</w:t>
      </w:r>
      <w:r>
        <w:t xml:space="preserve"> </w:t>
      </w:r>
      <w:r>
        <w:rPr>
          <w:vanish/>
        </w:rPr>
        <w:t>1{</w:t>
      </w:r>
      <w:r>
        <w:t>Schlitz gen. von Görtz</w:t>
      </w:r>
      <w:r>
        <w:rPr>
          <w:vanish/>
        </w:rPr>
        <w:t>}]p</w:t>
      </w:r>
    </w:p>
    <w:p w:rsidR="00000000" w:rsidRDefault="00C653B4">
      <w:pPr>
        <w:tabs>
          <w:tab w:val="left" w:pos="1134"/>
        </w:tabs>
        <w:ind w:left="1134" w:right="-1134" w:hanging="1134"/>
      </w:pPr>
      <w:r>
        <w:t>41</w:t>
      </w:r>
      <w:r>
        <w:tab/>
        <w:t>Gedruckte Manuskripte des Grafen Carl („</w:t>
      </w:r>
      <w:r>
        <w:rPr>
          <w:vanish/>
        </w:rPr>
        <w:t>t[</w:t>
      </w:r>
      <w:r>
        <w:t>Von der Prinzessin Stehaufchen, Prinzessin Gradaus und vom Mausichen</w:t>
      </w:r>
      <w:r>
        <w:rPr>
          <w:vanish/>
        </w:rPr>
        <w:t>]t</w:t>
      </w:r>
      <w:r>
        <w:t>“ (o.J.), „</w:t>
      </w:r>
      <w:r>
        <w:rPr>
          <w:vanish/>
        </w:rPr>
        <w:t>t[</w:t>
      </w:r>
      <w:r>
        <w:t>Das Märchen vom Mulämmchen</w:t>
      </w:r>
      <w:r>
        <w:rPr>
          <w:vanish/>
        </w:rPr>
        <w:t>]t</w:t>
      </w:r>
      <w:r>
        <w:t>“ (o.J.), „</w:t>
      </w:r>
      <w:r>
        <w:rPr>
          <w:vanish/>
        </w:rPr>
        <w:t>t[</w:t>
      </w:r>
      <w:r>
        <w:t>Von den Zirpevögelchen</w:t>
      </w:r>
      <w:r>
        <w:rPr>
          <w:vanish/>
        </w:rPr>
        <w:t>]t</w:t>
      </w:r>
      <w:r>
        <w:t>“ (o.J.), „</w:t>
      </w:r>
      <w:r>
        <w:rPr>
          <w:vanish/>
        </w:rPr>
        <w:t>t[</w:t>
      </w:r>
      <w:r>
        <w:t>Über Reinheit der Baukunst</w:t>
      </w:r>
      <w:r>
        <w:rPr>
          <w:vanish/>
        </w:rPr>
        <w:t>]t</w:t>
      </w:r>
      <w:r>
        <w:t>“ (1857) mit Namensliste der Empfänger dieser Schrift, „</w:t>
      </w:r>
      <w:r>
        <w:rPr>
          <w:vanish/>
        </w:rPr>
        <w:t>t[</w:t>
      </w:r>
      <w:r>
        <w:t>Die Erbauun</w:t>
      </w:r>
      <w:r>
        <w:t>g eines Zellengefängnisses betr.</w:t>
      </w:r>
      <w:r>
        <w:rPr>
          <w:vanish/>
        </w:rPr>
        <w:t>]t</w:t>
      </w:r>
      <w:r>
        <w:t>“ (1866), „</w:t>
      </w:r>
      <w:r>
        <w:rPr>
          <w:vanish/>
        </w:rPr>
        <w:t>t[</w:t>
      </w:r>
      <w:r>
        <w:t>Zwei Actenstücke betr. die neue Kirchenverfassung im Großherzogtum Hessen</w:t>
      </w:r>
      <w:r>
        <w:rPr>
          <w:vanish/>
        </w:rPr>
        <w:t>]t</w:t>
      </w:r>
      <w:r>
        <w:t>“ (1874)</w:t>
      </w:r>
    </w:p>
    <w:p w:rsidR="00000000" w:rsidRDefault="00C653B4">
      <w:pPr>
        <w:tabs>
          <w:tab w:val="left" w:pos="1134"/>
        </w:tabs>
        <w:ind w:left="1134" w:right="-1134" w:hanging="1134"/>
      </w:pPr>
      <w:r>
        <w:t>43</w:t>
      </w:r>
      <w:r>
        <w:tab/>
        <w:t>1857 - 1874</w:t>
      </w:r>
    </w:p>
    <w:p w:rsidR="00000000" w:rsidRDefault="00C653B4">
      <w:pPr>
        <w:tabs>
          <w:tab w:val="left" w:pos="1134"/>
        </w:tabs>
        <w:ind w:left="1134" w:right="-1134" w:hanging="1134"/>
      </w:pPr>
      <w:r>
        <w:br w:type="page"/>
        <w:t>26</w:t>
      </w:r>
      <w:r>
        <w:tab/>
        <w:t>&lt; - &gt;</w:t>
      </w:r>
    </w:p>
    <w:p w:rsidR="00000000" w:rsidRDefault="00C653B4">
      <w:pPr>
        <w:tabs>
          <w:tab w:val="left" w:pos="1134"/>
        </w:tabs>
        <w:ind w:left="1134" w:right="-1134" w:hanging="1134"/>
      </w:pPr>
      <w:r>
        <w:t>26a</w:t>
      </w:r>
      <w:r>
        <w:tab/>
        <w:t>Z</w:t>
      </w:r>
    </w:p>
    <w:p w:rsidR="00000000" w:rsidRDefault="00C653B4">
      <w:pPr>
        <w:tabs>
          <w:tab w:val="left" w:pos="1134"/>
        </w:tabs>
        <w:ind w:left="1134" w:right="-1134" w:hanging="1134"/>
      </w:pPr>
      <w:r>
        <w:t>26b</w:t>
      </w:r>
      <w:r>
        <w:tab/>
        <w:t>02</w:t>
      </w:r>
    </w:p>
    <w:p w:rsidR="00000000" w:rsidRDefault="00C653B4">
      <w:pPr>
        <w:tabs>
          <w:tab w:val="left" w:pos="1134"/>
        </w:tabs>
        <w:ind w:left="1134" w:right="-1134" w:hanging="1134"/>
      </w:pPr>
      <w:r>
        <w:t>27</w:t>
      </w:r>
      <w:r>
        <w:tab/>
        <w:t>6. Sonstige Unterlagen aus dem Nachlaß der Gräfin Anna von Schlitz gen. von Görtz</w:t>
      </w:r>
    </w:p>
    <w:p w:rsidR="00000000" w:rsidRDefault="00C653B4">
      <w:pPr>
        <w:tabs>
          <w:tab w:val="left" w:pos="1134"/>
        </w:tabs>
        <w:ind w:left="1134" w:right="-1134" w:hanging="1134"/>
      </w:pPr>
      <w:r>
        <w:t>30</w:t>
      </w:r>
      <w:r>
        <w:tab/>
        <w:t>Nr. 369/1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23 A Nr. 369/1</w:t>
      </w:r>
    </w:p>
    <w:p w:rsidR="00000000" w:rsidRDefault="00C653B4">
      <w:pPr>
        <w:tabs>
          <w:tab w:val="left" w:pos="1134"/>
        </w:tabs>
        <w:ind w:left="1134" w:right="-1134" w:hanging="1134"/>
      </w:pPr>
      <w:r>
        <w:t>40</w:t>
      </w:r>
      <w:r>
        <w:tab/>
        <w:t>Einzelstücke aus der politischen und karikativen Tätigkeit</w:t>
      </w:r>
    </w:p>
    <w:p w:rsidR="00000000" w:rsidRDefault="00C653B4">
      <w:pPr>
        <w:tabs>
          <w:tab w:val="left" w:pos="1134"/>
        </w:tabs>
        <w:ind w:left="1134" w:right="-1134" w:hanging="1134"/>
      </w:pPr>
      <w:r>
        <w:t>41</w:t>
      </w:r>
      <w:r>
        <w:tab/>
        <w:t xml:space="preserve">u.a.: von </w:t>
      </w:r>
      <w:r>
        <w:rPr>
          <w:vanish/>
        </w:rPr>
        <w:t>p[3{</w:t>
      </w:r>
      <w:r>
        <w:t>Gräfin</w:t>
      </w:r>
      <w:r>
        <w:rPr>
          <w:vanish/>
        </w:rPr>
        <w:t>}</w:t>
      </w:r>
      <w:r>
        <w:t xml:space="preserve"> </w:t>
      </w:r>
      <w:r>
        <w:rPr>
          <w:vanish/>
        </w:rPr>
        <w:t>2{</w:t>
      </w:r>
      <w:r>
        <w:t>Anna</w:t>
      </w:r>
      <w:r>
        <w:rPr>
          <w:vanish/>
        </w:rPr>
        <w:t>}8{&lt;von&gt;}1{&lt;Schlitz gen. von Görtz&gt;}]p</w:t>
      </w:r>
      <w:r>
        <w:t xml:space="preserve"> verfaßte </w:t>
      </w:r>
      <w:r>
        <w:rPr>
          <w:vanish/>
        </w:rPr>
        <w:t>t[2{s[</w:t>
      </w:r>
      <w:r>
        <w:t>Flugschrift</w:t>
      </w:r>
      <w:r>
        <w:rPr>
          <w:vanish/>
        </w:rPr>
        <w:t>]s}</w:t>
      </w:r>
      <w:r>
        <w:t xml:space="preserve"> „</w:t>
      </w:r>
      <w:r>
        <w:rPr>
          <w:vanish/>
        </w:rPr>
        <w:t>1{</w:t>
      </w:r>
      <w:r>
        <w:t>Wider die ruchlosen Wühlereien auf kirchlichem Gebie</w:t>
      </w:r>
      <w:r>
        <w:t>te</w:t>
      </w:r>
      <w:r>
        <w:rPr>
          <w:vanish/>
        </w:rPr>
        <w:t>}</w:t>
      </w:r>
      <w:r>
        <w:t>“</w:t>
      </w:r>
      <w:r>
        <w:rPr>
          <w:vanish/>
        </w:rPr>
        <w:t>]t</w:t>
      </w:r>
      <w:r>
        <w:t xml:space="preserve"> (1849)</w:t>
      </w:r>
    </w:p>
    <w:p w:rsidR="00000000" w:rsidRDefault="00C653B4">
      <w:pPr>
        <w:tabs>
          <w:tab w:val="left" w:pos="1134"/>
        </w:tabs>
        <w:ind w:left="1134" w:right="-1134" w:hanging="1134"/>
      </w:pPr>
      <w:r>
        <w:t>43</w:t>
      </w:r>
      <w:r>
        <w:tab/>
        <w:t>1849 - 1882</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F 24 B</w:t>
      </w:r>
    </w:p>
    <w:p w:rsidR="00000000" w:rsidRDefault="00C653B4">
      <w:pPr>
        <w:tabs>
          <w:tab w:val="left" w:pos="1134"/>
        </w:tabs>
        <w:ind w:left="1134" w:right="-1134" w:hanging="1134"/>
      </w:pPr>
      <w:r>
        <w:t>20a</w:t>
      </w:r>
      <w:r>
        <w:tab/>
        <w:t>018</w:t>
      </w:r>
    </w:p>
    <w:p w:rsidR="00000000" w:rsidRDefault="00C653B4">
      <w:pPr>
        <w:tabs>
          <w:tab w:val="left" w:pos="1134"/>
        </w:tabs>
        <w:ind w:left="1134" w:right="-1134" w:hanging="1134"/>
      </w:pPr>
      <w:r>
        <w:t>21</w:t>
      </w:r>
      <w:r>
        <w:tab/>
        <w:t>Grafschaft Solms-Rödelheim</w:t>
      </w:r>
    </w:p>
    <w:p w:rsidR="00000000" w:rsidRDefault="00C653B4">
      <w:pPr>
        <w:tabs>
          <w:tab w:val="left" w:pos="1134"/>
        </w:tabs>
        <w:ind w:left="1134" w:right="-1134" w:hanging="1134"/>
      </w:pPr>
      <w:r>
        <w:t>22</w:t>
      </w:r>
      <w:r>
        <w:tab/>
        <w:t>F Archive ehemals selbständiger Institutionen und Standesherrschaften (Provenienzbestände) \ #F 24 B Grafschaft Solms-Rödelheim</w:t>
      </w:r>
    </w:p>
    <w:p w:rsidR="00000000" w:rsidRDefault="00C653B4">
      <w:pPr>
        <w:tabs>
          <w:tab w:val="left" w:pos="1134"/>
        </w:tabs>
        <w:ind w:left="1134" w:right="-1134" w:hanging="1134"/>
      </w:pPr>
      <w:r>
        <w:t>23</w:t>
      </w:r>
      <w:r>
        <w:tab/>
        <w:t>14 - 1960</w:t>
      </w:r>
    </w:p>
    <w:p w:rsidR="00000000" w:rsidRDefault="00C653B4">
      <w:pPr>
        <w:tabs>
          <w:tab w:val="left" w:pos="1134"/>
        </w:tabs>
        <w:ind w:left="1134" w:right="-1134" w:hanging="1134"/>
      </w:pPr>
      <w:r>
        <w:t>24</w:t>
      </w:r>
      <w:r>
        <w:tab/>
        <w:t>Ledoc, Findbuch</w:t>
      </w:r>
    </w:p>
    <w:p w:rsidR="00000000" w:rsidRDefault="00C653B4">
      <w:pPr>
        <w:tabs>
          <w:tab w:val="left" w:pos="1134"/>
        </w:tabs>
        <w:ind w:left="1134" w:right="-1134" w:hanging="1134"/>
      </w:pPr>
      <w:r>
        <w:t>25</w:t>
      </w:r>
      <w:r>
        <w:tab/>
        <w:t>Ledoc</w:t>
      </w:r>
    </w:p>
    <w:p w:rsidR="00000000" w:rsidRDefault="00C653B4">
      <w:pPr>
        <w:tabs>
          <w:tab w:val="left" w:pos="1134"/>
        </w:tabs>
        <w:ind w:left="1134" w:right="-1134" w:hanging="1134"/>
      </w:pPr>
      <w:r>
        <w:t>30</w:t>
      </w:r>
      <w:r>
        <w:tab/>
        <w:t>Nr. 418</w:t>
      </w:r>
    </w:p>
    <w:p w:rsidR="00000000" w:rsidRDefault="00C653B4">
      <w:pPr>
        <w:tabs>
          <w:tab w:val="left" w:pos="1134"/>
        </w:tabs>
        <w:ind w:left="1134" w:right="-1134" w:hanging="1134"/>
      </w:pPr>
      <w:r>
        <w:t>30z</w:t>
      </w:r>
      <w:r>
        <w:tab/>
        <w:t>F 24 B Nr. 418</w:t>
      </w:r>
    </w:p>
    <w:p w:rsidR="00000000" w:rsidRDefault="00C653B4">
      <w:pPr>
        <w:tabs>
          <w:tab w:val="left" w:pos="1134"/>
        </w:tabs>
        <w:ind w:left="1134" w:right="-1134" w:hanging="1134"/>
      </w:pPr>
      <w:r>
        <w:t>40</w:t>
      </w:r>
      <w:r>
        <w:tab/>
        <w:t xml:space="preserve">Rechnungen der Kammerkasse. - ... Ausgaben u.a. für: </w:t>
      </w:r>
      <w:r>
        <w:rPr>
          <w:vanish/>
        </w:rPr>
        <w:t>s[</w:t>
      </w:r>
      <w:r>
        <w:t>Bibliothek</w:t>
      </w:r>
      <w:r>
        <w:rPr>
          <w:vanish/>
        </w:rPr>
        <w:t>]s</w:t>
      </w:r>
      <w:r>
        <w:t xml:space="preserve"> ...</w:t>
      </w:r>
      <w:r>
        <w:rPr>
          <w:vanish/>
        </w:rPr>
        <w:t>s[&lt;Bücherkäufe&gt;]s</w:t>
      </w:r>
    </w:p>
    <w:p w:rsidR="00000000" w:rsidRDefault="00C653B4">
      <w:pPr>
        <w:tabs>
          <w:tab w:val="left" w:pos="1134"/>
        </w:tabs>
        <w:ind w:left="1134" w:right="-1134" w:hanging="1134"/>
      </w:pPr>
      <w:r>
        <w:t>43</w:t>
      </w:r>
      <w:r>
        <w:tab/>
        <w:t>1925 - 1950</w:t>
      </w:r>
    </w:p>
    <w:p w:rsidR="00000000" w:rsidRDefault="00C653B4">
      <w:pPr>
        <w:tabs>
          <w:tab w:val="left" w:pos="1134"/>
        </w:tabs>
        <w:ind w:left="1134" w:right="-1134" w:hanging="1134"/>
      </w:pPr>
      <w:r>
        <w:br w:type="page"/>
        <w:t>30</w:t>
      </w:r>
      <w:r>
        <w:tab/>
        <w:t>Nr. 449</w:t>
      </w:r>
    </w:p>
    <w:p w:rsidR="00000000" w:rsidRDefault="00C653B4">
      <w:pPr>
        <w:tabs>
          <w:tab w:val="left" w:pos="1134"/>
        </w:tabs>
        <w:ind w:left="1134" w:right="-1134" w:hanging="1134"/>
      </w:pPr>
      <w:r>
        <w:t>30z</w:t>
      </w:r>
      <w:r>
        <w:tab/>
        <w:t>F 24 B Nr. 449</w:t>
      </w:r>
    </w:p>
    <w:p w:rsidR="00000000" w:rsidRDefault="00C653B4">
      <w:pPr>
        <w:tabs>
          <w:tab w:val="left" w:pos="1134"/>
        </w:tabs>
        <w:ind w:left="1134" w:right="-1134" w:hanging="1134"/>
      </w:pPr>
      <w:r>
        <w:t>40</w:t>
      </w:r>
      <w:r>
        <w:tab/>
        <w:t xml:space="preserve">Belege über über persönliche Ausgaben der Erbgräfin bzw. </w:t>
      </w:r>
      <w:r>
        <w:rPr>
          <w:vanish/>
        </w:rPr>
        <w:t>p[3{</w:t>
      </w:r>
      <w:r>
        <w:t>Gräfin</w:t>
      </w:r>
      <w:r>
        <w:rPr>
          <w:vanish/>
        </w:rPr>
        <w:t>}</w:t>
      </w:r>
      <w:r>
        <w:t xml:space="preserve"> </w:t>
      </w:r>
      <w:r>
        <w:rPr>
          <w:vanish/>
        </w:rPr>
        <w:t>2{</w:t>
      </w:r>
      <w:r>
        <w:t>Sophie</w:t>
      </w:r>
      <w:r>
        <w:rPr>
          <w:vanish/>
        </w:rPr>
        <w:t>}</w:t>
      </w:r>
      <w:r>
        <w:t xml:space="preserve"> </w:t>
      </w:r>
      <w:r>
        <w:rPr>
          <w:vanish/>
        </w:rPr>
        <w:t>8{</w:t>
      </w:r>
      <w:r>
        <w:t>zu</w:t>
      </w:r>
      <w:r>
        <w:rPr>
          <w:vanish/>
        </w:rPr>
        <w:t>}</w:t>
      </w:r>
      <w:r>
        <w:t xml:space="preserve"> </w:t>
      </w:r>
      <w:r>
        <w:rPr>
          <w:vanish/>
        </w:rPr>
        <w:t>1{</w:t>
      </w:r>
      <w:r>
        <w:t>So</w:t>
      </w:r>
      <w:r>
        <w:t>lms-Rödelheim-Assenheim</w:t>
      </w:r>
      <w:r>
        <w:rPr>
          <w:vanish/>
        </w:rPr>
        <w:t>}</w:t>
      </w:r>
      <w:r>
        <w:t xml:space="preserve"> </w:t>
      </w:r>
      <w:r>
        <w:rPr>
          <w:vanish/>
        </w:rPr>
        <w:t>7{</w:t>
      </w:r>
      <w:r>
        <w:t>geb. Gräfin Solms-Laubach (_+ 1807)</w:t>
      </w:r>
      <w:r>
        <w:rPr>
          <w:vanish/>
        </w:rPr>
        <w:t>}]p</w:t>
      </w:r>
    </w:p>
    <w:p w:rsidR="00000000" w:rsidRDefault="00C653B4">
      <w:pPr>
        <w:tabs>
          <w:tab w:val="left" w:pos="1134"/>
        </w:tabs>
        <w:ind w:left="1134" w:right="-1134" w:hanging="1134"/>
      </w:pPr>
      <w:r>
        <w:t>41</w:t>
      </w:r>
      <w:r>
        <w:tab/>
        <w:t>Betr. u.a. s[Bücherkäufe]s</w:t>
      </w:r>
    </w:p>
    <w:p w:rsidR="00000000" w:rsidRDefault="00C653B4">
      <w:pPr>
        <w:tabs>
          <w:tab w:val="left" w:pos="1134"/>
        </w:tabs>
        <w:ind w:left="1134" w:right="-1134" w:hanging="1134"/>
      </w:pPr>
      <w:r>
        <w:t>43</w:t>
      </w:r>
      <w:r>
        <w:tab/>
        <w:t>1786 - 1805</w:t>
      </w:r>
    </w:p>
    <w:p w:rsidR="00000000" w:rsidRDefault="00C653B4">
      <w:pPr>
        <w:tabs>
          <w:tab w:val="left" w:pos="1134"/>
        </w:tabs>
        <w:ind w:left="1134" w:right="-1134" w:hanging="1134"/>
      </w:pPr>
      <w:r>
        <w:t>50</w:t>
      </w:r>
      <w:r>
        <w:tab/>
        <w:t>20 Bde.</w:t>
      </w:r>
    </w:p>
    <w:p w:rsidR="00000000" w:rsidRDefault="00C653B4">
      <w:pPr>
        <w:tabs>
          <w:tab w:val="left" w:pos="1134"/>
        </w:tabs>
        <w:ind w:left="1134" w:right="-1134" w:hanging="1134"/>
      </w:pPr>
      <w:r>
        <w:br w:type="page"/>
        <w:t>30</w:t>
      </w:r>
      <w:r>
        <w:tab/>
        <w:t>Nr. 451</w:t>
      </w:r>
    </w:p>
    <w:p w:rsidR="00000000" w:rsidRDefault="00C653B4">
      <w:pPr>
        <w:tabs>
          <w:tab w:val="left" w:pos="1134"/>
        </w:tabs>
        <w:ind w:left="1134" w:right="-1134" w:hanging="1134"/>
      </w:pPr>
      <w:r>
        <w:t>30z</w:t>
      </w:r>
      <w:r>
        <w:tab/>
        <w:t>F 24 B Nr. 451</w:t>
      </w:r>
    </w:p>
    <w:p w:rsidR="00000000" w:rsidRDefault="00C653B4">
      <w:pPr>
        <w:tabs>
          <w:tab w:val="left" w:pos="1134"/>
        </w:tabs>
        <w:ind w:left="1134" w:right="-1134" w:hanging="1134"/>
      </w:pPr>
      <w:r>
        <w:t>40</w:t>
      </w:r>
      <w:r>
        <w:tab/>
        <w:t xml:space="preserve">Manual der Privatrechnung des </w:t>
      </w:r>
      <w:r>
        <w:rPr>
          <w:vanish/>
        </w:rPr>
        <w:t>p[3{</w:t>
      </w:r>
      <w:r>
        <w:t>Graf</w:t>
      </w:r>
      <w:r>
        <w:rPr>
          <w:vanish/>
        </w:rPr>
        <w:t>}</w:t>
      </w:r>
      <w:r>
        <w:t xml:space="preserve">en </w:t>
      </w:r>
      <w:r>
        <w:rPr>
          <w:vanish/>
        </w:rPr>
        <w:t>2{</w:t>
      </w:r>
      <w:r>
        <w:t>Karl</w:t>
      </w:r>
      <w:r>
        <w:rPr>
          <w:vanish/>
        </w:rPr>
        <w:t>}</w:t>
      </w:r>
      <w:r>
        <w:t xml:space="preserve"> </w:t>
      </w:r>
      <w:r>
        <w:rPr>
          <w:vanish/>
        </w:rPr>
        <w:t>8{</w:t>
      </w:r>
      <w:r>
        <w:t>zu</w:t>
      </w:r>
      <w:r>
        <w:rPr>
          <w:vanish/>
        </w:rPr>
        <w:t>}</w:t>
      </w:r>
      <w:r>
        <w:t xml:space="preserve"> </w:t>
      </w:r>
      <w:r>
        <w:rPr>
          <w:vanish/>
        </w:rPr>
        <w:t>1{</w:t>
      </w:r>
      <w:r>
        <w:t>Solms-Rödelheim- Assenheim</w:t>
      </w:r>
      <w:r>
        <w:rPr>
          <w:vanish/>
        </w:rPr>
        <w:t>}</w:t>
      </w:r>
      <w:r>
        <w:t xml:space="preserve"> (</w:t>
      </w:r>
      <w:r>
        <w:rPr>
          <w:vanish/>
        </w:rPr>
        <w:t>7{</w:t>
      </w:r>
      <w:r>
        <w:t>gest. 1844</w:t>
      </w:r>
      <w:r>
        <w:rPr>
          <w:vanish/>
        </w:rPr>
        <w:t>}</w:t>
      </w:r>
      <w:r>
        <w:t>)</w:t>
      </w:r>
      <w:r>
        <w:rPr>
          <w:vanish/>
        </w:rPr>
        <w:t>]p</w:t>
      </w:r>
      <w:r>
        <w:t xml:space="preserve">. - Ausgaben für ... </w:t>
      </w:r>
      <w:r>
        <w:rPr>
          <w:vanish/>
        </w:rPr>
        <w:t>s[</w:t>
      </w:r>
      <w:r>
        <w:t>Bibliothek</w:t>
      </w:r>
      <w:r>
        <w:rPr>
          <w:vanish/>
        </w:rPr>
        <w:t>]s</w:t>
      </w:r>
      <w:r>
        <w:t xml:space="preserve"> ...</w:t>
      </w:r>
    </w:p>
    <w:p w:rsidR="00000000" w:rsidRDefault="00C653B4">
      <w:pPr>
        <w:tabs>
          <w:tab w:val="left" w:pos="1134"/>
        </w:tabs>
        <w:ind w:left="1134" w:right="-1134" w:hanging="1134"/>
      </w:pPr>
      <w:r>
        <w:t>43</w:t>
      </w:r>
      <w:r>
        <w:tab/>
        <w:t>1818 - 1844</w:t>
      </w:r>
    </w:p>
    <w:p w:rsidR="00000000" w:rsidRDefault="00C653B4">
      <w:pPr>
        <w:tabs>
          <w:tab w:val="left" w:pos="1134"/>
        </w:tabs>
        <w:ind w:left="1134" w:right="-1134" w:hanging="1134"/>
      </w:pPr>
      <w:r>
        <w:br w:type="page"/>
        <w:t>30</w:t>
      </w:r>
      <w:r>
        <w:tab/>
        <w:t>Nr. 460</w:t>
      </w:r>
    </w:p>
    <w:p w:rsidR="00000000" w:rsidRDefault="00C653B4">
      <w:pPr>
        <w:tabs>
          <w:tab w:val="left" w:pos="1134"/>
        </w:tabs>
        <w:ind w:left="1134" w:right="-1134" w:hanging="1134"/>
      </w:pPr>
      <w:r>
        <w:t>30z</w:t>
      </w:r>
      <w:r>
        <w:tab/>
        <w:t>F 24 B Nr. 460</w:t>
      </w:r>
    </w:p>
    <w:p w:rsidR="00000000" w:rsidRDefault="00C653B4">
      <w:pPr>
        <w:tabs>
          <w:tab w:val="left" w:pos="1134"/>
        </w:tabs>
        <w:ind w:left="1134" w:right="-1134" w:hanging="1134"/>
      </w:pPr>
      <w:r>
        <w:t>40</w:t>
      </w:r>
      <w:r>
        <w:tab/>
        <w:t xml:space="preserve">Belege zur Privatrechnung des </w:t>
      </w:r>
      <w:r>
        <w:rPr>
          <w:vanish/>
        </w:rPr>
        <w:t>p[3{</w:t>
      </w:r>
      <w:r>
        <w:t>Graf</w:t>
      </w:r>
      <w:r>
        <w:rPr>
          <w:vanish/>
        </w:rPr>
        <w:t>}</w:t>
      </w:r>
      <w:r>
        <w:t xml:space="preserve">en </w:t>
      </w:r>
      <w:r>
        <w:rPr>
          <w:vanish/>
        </w:rPr>
        <w:t>2{</w:t>
      </w:r>
      <w:r>
        <w:t>Maximilian</w:t>
      </w:r>
      <w:r>
        <w:rPr>
          <w:vanish/>
        </w:rPr>
        <w:t>}</w:t>
      </w:r>
      <w:r>
        <w:t xml:space="preserve"> </w:t>
      </w:r>
      <w:r>
        <w:rPr>
          <w:vanish/>
        </w:rPr>
        <w:t>8{</w:t>
      </w:r>
      <w:r>
        <w:t>zu</w:t>
      </w:r>
      <w:r>
        <w:rPr>
          <w:vanish/>
        </w:rPr>
        <w:t>}</w:t>
      </w:r>
      <w:r>
        <w:t xml:space="preserve"> </w:t>
      </w:r>
      <w:r>
        <w:rPr>
          <w:vanish/>
        </w:rPr>
        <w:t>1{</w:t>
      </w:r>
      <w:r>
        <w:t>Solms-Rödelheim-Assenheim</w:t>
      </w:r>
      <w:r>
        <w:rPr>
          <w:vanish/>
        </w:rPr>
        <w:t>}]p</w:t>
      </w:r>
    </w:p>
    <w:p w:rsidR="00000000" w:rsidRDefault="00C653B4">
      <w:pPr>
        <w:tabs>
          <w:tab w:val="left" w:pos="1134"/>
        </w:tabs>
        <w:ind w:left="1134" w:right="-1134" w:hanging="1134"/>
      </w:pPr>
      <w:r>
        <w:t>41</w:t>
      </w:r>
      <w:r>
        <w:tab/>
        <w:t>Jahrgangsweise numerierte Belege (zumeist Quittungen) für persönlich</w:t>
      </w:r>
      <w:r>
        <w:t xml:space="preserve">e Ausgaben des Grafen und der </w:t>
      </w:r>
      <w:r>
        <w:rPr>
          <w:vanish/>
        </w:rPr>
        <w:t>p[8{&lt;zu&gt;}1{&lt;Solms-Rödelheim-Assenheim&gt;}3{</w:t>
      </w:r>
      <w:r>
        <w:t>Gräfin</w:t>
      </w:r>
      <w:r>
        <w:rPr>
          <w:vanish/>
        </w:rPr>
        <w:t>}</w:t>
      </w:r>
      <w:r>
        <w:t xml:space="preserve"> </w:t>
      </w:r>
      <w:r>
        <w:rPr>
          <w:vanish/>
        </w:rPr>
        <w:t>2{</w:t>
      </w:r>
      <w:r>
        <w:t>Thekla</w:t>
      </w:r>
      <w:r>
        <w:rPr>
          <w:vanish/>
        </w:rPr>
        <w:t>}</w:t>
      </w:r>
      <w:r>
        <w:t xml:space="preserve"> </w:t>
      </w:r>
      <w:r>
        <w:rPr>
          <w:vanish/>
        </w:rPr>
        <w:t>7{</w:t>
      </w:r>
      <w:r>
        <w:t>geb. Solms-Laubach</w:t>
      </w:r>
      <w:r>
        <w:rPr>
          <w:vanish/>
        </w:rPr>
        <w:t>}]p</w:t>
      </w:r>
      <w:r>
        <w:t xml:space="preserve"> u.a. </w:t>
      </w:r>
      <w:r>
        <w:rPr>
          <w:vanish/>
        </w:rPr>
        <w:t>s[</w:t>
      </w:r>
      <w:r>
        <w:t>Zeitungsbezug</w:t>
      </w:r>
      <w:r>
        <w:rPr>
          <w:vanish/>
        </w:rPr>
        <w:t>]s</w:t>
      </w:r>
      <w:r>
        <w:t xml:space="preserve"> und </w:t>
      </w:r>
      <w:r>
        <w:rPr>
          <w:vanish/>
        </w:rPr>
        <w:t>s[</w:t>
      </w:r>
      <w:r>
        <w:t>Bücherkäufe</w:t>
      </w:r>
      <w:r>
        <w:rPr>
          <w:vanish/>
        </w:rPr>
        <w:t>]s</w:t>
      </w:r>
    </w:p>
    <w:p w:rsidR="00000000" w:rsidRDefault="00C653B4">
      <w:pPr>
        <w:tabs>
          <w:tab w:val="left" w:pos="1134"/>
        </w:tabs>
        <w:ind w:left="1134" w:right="-1134" w:hanging="1134"/>
      </w:pPr>
      <w:r>
        <w:t>43</w:t>
      </w:r>
      <w:r>
        <w:tab/>
        <w:t>1846 - 1850 ; 1852 - 1890</w:t>
      </w:r>
    </w:p>
    <w:p w:rsidR="00000000" w:rsidRDefault="00C653B4">
      <w:pPr>
        <w:tabs>
          <w:tab w:val="left" w:pos="1134"/>
        </w:tabs>
        <w:ind w:left="1134" w:right="-1134" w:hanging="1134"/>
      </w:pPr>
      <w:r>
        <w:t>50</w:t>
      </w:r>
      <w:r>
        <w:tab/>
        <w:t>45 Bde.</w:t>
      </w:r>
    </w:p>
    <w:p w:rsidR="00000000" w:rsidRDefault="00C653B4">
      <w:pPr>
        <w:tabs>
          <w:tab w:val="left" w:pos="1134"/>
        </w:tabs>
        <w:ind w:left="1134" w:right="-1134" w:hanging="1134"/>
      </w:pPr>
      <w:r>
        <w:br w:type="page"/>
        <w:t>30</w:t>
      </w:r>
      <w:r>
        <w:tab/>
        <w:t>Nr. 460c</w:t>
      </w:r>
    </w:p>
    <w:p w:rsidR="00000000" w:rsidRDefault="00C653B4">
      <w:pPr>
        <w:tabs>
          <w:tab w:val="left" w:pos="1134"/>
        </w:tabs>
        <w:ind w:left="1134" w:right="-1134" w:hanging="1134"/>
      </w:pPr>
      <w:r>
        <w:t>30z</w:t>
      </w:r>
      <w:r>
        <w:tab/>
        <w:t>F 24 B Nr. 460c</w:t>
      </w:r>
    </w:p>
    <w:p w:rsidR="00000000" w:rsidRDefault="00C653B4">
      <w:pPr>
        <w:tabs>
          <w:tab w:val="left" w:pos="1134"/>
        </w:tabs>
        <w:ind w:left="1134" w:right="-1134" w:hanging="1134"/>
      </w:pPr>
      <w:r>
        <w:t>40</w:t>
      </w:r>
      <w:r>
        <w:tab/>
        <w:t>Rechnungen über Einnahmen und Ausgaben der gräflichen Allodkasse</w:t>
      </w:r>
    </w:p>
    <w:p w:rsidR="00000000" w:rsidRDefault="00C653B4">
      <w:pPr>
        <w:tabs>
          <w:tab w:val="left" w:pos="1134"/>
        </w:tabs>
        <w:ind w:left="1134" w:right="-1134" w:hanging="1134"/>
      </w:pPr>
      <w:r>
        <w:t>41</w:t>
      </w:r>
      <w:r>
        <w:tab/>
        <w:t>u.a. Ausgaben für private Zwecke der gräflichen Familie (</w:t>
      </w:r>
      <w:r>
        <w:rPr>
          <w:vanish/>
        </w:rPr>
        <w:t>s[</w:t>
      </w:r>
      <w:r>
        <w:t>Bücher</w:t>
      </w:r>
      <w:r>
        <w:rPr>
          <w:vanish/>
        </w:rPr>
        <w:t>&lt;käufe&gt;]s</w:t>
      </w:r>
      <w:r>
        <w:t xml:space="preserve"> usw.) - </w:t>
      </w:r>
      <w:r>
        <w:rPr>
          <w:vanish/>
        </w:rPr>
        <w:t>s[&lt;Bücher-&gt;</w:t>
      </w:r>
      <w:r>
        <w:t>Rechnungen</w:t>
      </w:r>
      <w:r>
        <w:rPr>
          <w:vanish/>
        </w:rPr>
        <w:t>]s</w:t>
      </w:r>
      <w:r>
        <w:t>, Tagebücher und numerierte Belege</w:t>
      </w:r>
    </w:p>
    <w:p w:rsidR="00000000" w:rsidRDefault="00C653B4">
      <w:pPr>
        <w:tabs>
          <w:tab w:val="left" w:pos="1134"/>
        </w:tabs>
        <w:ind w:left="1134" w:right="-1134" w:hanging="1134"/>
      </w:pPr>
      <w:r>
        <w:t>43</w:t>
      </w:r>
      <w:r>
        <w:tab/>
        <w:t>1918 - 1921</w:t>
      </w:r>
    </w:p>
    <w:p w:rsidR="00000000" w:rsidRDefault="00C653B4">
      <w:pPr>
        <w:tabs>
          <w:tab w:val="left" w:pos="1134"/>
        </w:tabs>
        <w:ind w:left="1134" w:right="-1134" w:hanging="1134"/>
      </w:pPr>
      <w:r>
        <w:t>50</w:t>
      </w:r>
      <w:r>
        <w:tab/>
        <w:t>3 Bde.</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F 27</w:t>
      </w:r>
    </w:p>
    <w:p w:rsidR="00000000" w:rsidRDefault="00C653B4">
      <w:pPr>
        <w:tabs>
          <w:tab w:val="left" w:pos="1134"/>
        </w:tabs>
        <w:ind w:left="1134" w:right="-1134" w:hanging="1134"/>
      </w:pPr>
      <w:r>
        <w:t>20a</w:t>
      </w:r>
      <w:r>
        <w:tab/>
        <w:t>019</w:t>
      </w:r>
    </w:p>
    <w:p w:rsidR="00000000" w:rsidRDefault="00C653B4">
      <w:pPr>
        <w:tabs>
          <w:tab w:val="left" w:pos="1134"/>
        </w:tabs>
        <w:ind w:left="1134" w:right="-1134" w:hanging="1134"/>
      </w:pPr>
      <w:r>
        <w:t>21</w:t>
      </w:r>
      <w:r>
        <w:tab/>
        <w:t>Freiherren Riedesel</w:t>
      </w:r>
    </w:p>
    <w:p w:rsidR="00000000" w:rsidRDefault="00C653B4">
      <w:pPr>
        <w:tabs>
          <w:tab w:val="left" w:pos="1134"/>
        </w:tabs>
        <w:ind w:left="1134" w:right="-1134" w:hanging="1134"/>
      </w:pPr>
      <w:r>
        <w:t>22</w:t>
      </w:r>
      <w:r>
        <w:tab/>
        <w:t>F</w:t>
      </w:r>
      <w:r>
        <w:t xml:space="preserve"> Archive ehemals selbständiger Institutionen und Standesherrschaften (Provenienzbestände) \ #F 27 Herrschaft Riedesel zu Eisenbach</w:t>
      </w:r>
    </w:p>
    <w:p w:rsidR="00000000" w:rsidRDefault="00C653B4">
      <w:pPr>
        <w:tabs>
          <w:tab w:val="left" w:pos="1134"/>
        </w:tabs>
        <w:ind w:left="1134" w:right="-1134" w:hanging="1134"/>
      </w:pPr>
      <w:r>
        <w:t>23</w:t>
      </w:r>
      <w:r>
        <w:tab/>
        <w:t>14 - 19</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Ein Teil der Bestände ist nur über Ledoc abrufbar.</w:t>
      </w:r>
    </w:p>
    <w:p w:rsidR="00000000" w:rsidRDefault="00C653B4">
      <w:pPr>
        <w:tabs>
          <w:tab w:val="left" w:pos="1134"/>
        </w:tabs>
        <w:ind w:left="1134" w:right="-1134" w:hanging="1134"/>
      </w:pPr>
      <w:r>
        <w:t>26</w:t>
      </w:r>
      <w:r>
        <w:tab/>
        <w:t>A</w:t>
      </w:r>
    </w:p>
    <w:p w:rsidR="00000000" w:rsidRDefault="00C653B4">
      <w:pPr>
        <w:tabs>
          <w:tab w:val="left" w:pos="1134"/>
        </w:tabs>
        <w:ind w:left="1134" w:right="-1134" w:hanging="1134"/>
      </w:pPr>
      <w:r>
        <w:t>26a</w:t>
      </w:r>
      <w:r>
        <w:tab/>
        <w:t>01</w:t>
      </w:r>
    </w:p>
    <w:p w:rsidR="00000000" w:rsidRDefault="00C653B4">
      <w:pPr>
        <w:tabs>
          <w:tab w:val="left" w:pos="1134"/>
        </w:tabs>
        <w:ind w:left="1134" w:right="-1134" w:hanging="1134"/>
      </w:pPr>
      <w:r>
        <w:t>27</w:t>
      </w:r>
      <w:r>
        <w:tab/>
        <w:t>A Samtarchiv \ A 3 Genealogie, Geschichte und Statistik</w:t>
      </w:r>
    </w:p>
    <w:p w:rsidR="00000000" w:rsidRDefault="00C653B4">
      <w:pPr>
        <w:tabs>
          <w:tab w:val="left" w:pos="1134"/>
        </w:tabs>
        <w:ind w:left="1134" w:right="-1134" w:hanging="1134"/>
      </w:pPr>
      <w:r>
        <w:t>30</w:t>
      </w:r>
      <w:r>
        <w:tab/>
        <w:t>Nr. 3/116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27 A Nr. 3/116</w:t>
      </w:r>
    </w:p>
    <w:p w:rsidR="00000000" w:rsidRDefault="00C653B4">
      <w:pPr>
        <w:tabs>
          <w:tab w:val="left" w:pos="1134"/>
        </w:tabs>
        <w:ind w:left="1134" w:right="-1134" w:hanging="1134"/>
      </w:pPr>
      <w:r>
        <w:t>33</w:t>
      </w:r>
      <w:r>
        <w:tab/>
        <w:t>S. 11</w:t>
      </w:r>
    </w:p>
    <w:p w:rsidR="00000000" w:rsidRDefault="00C653B4">
      <w:pPr>
        <w:tabs>
          <w:tab w:val="left" w:pos="1134"/>
        </w:tabs>
        <w:ind w:left="1134" w:right="-1134" w:hanging="1134"/>
      </w:pPr>
      <w:r>
        <w:t>40</w:t>
      </w:r>
      <w:r>
        <w:tab/>
        <w:t xml:space="preserve">Bezahlung der von dem </w:t>
      </w:r>
      <w:r>
        <w:rPr>
          <w:vanish/>
        </w:rPr>
        <w:t>p[5{s[</w:t>
      </w:r>
      <w:r>
        <w:t>Buchdrucker</w:t>
      </w:r>
      <w:r>
        <w:rPr>
          <w:vanish/>
        </w:rPr>
        <w:t>]s}</w:t>
      </w:r>
      <w:r>
        <w:t xml:space="preserve"> </w:t>
      </w:r>
      <w:r>
        <w:rPr>
          <w:vanish/>
        </w:rPr>
        <w:t>1{</w:t>
      </w:r>
      <w:r>
        <w:t>Krauss</w:t>
      </w:r>
      <w:r>
        <w:rPr>
          <w:vanish/>
        </w:rPr>
        <w:t>}]p</w:t>
      </w:r>
      <w:r>
        <w:t xml:space="preserve"> für das Gericht </w:t>
      </w:r>
      <w:r>
        <w:rPr>
          <w:vanish/>
        </w:rPr>
        <w:t>o[</w:t>
      </w:r>
      <w:r>
        <w:t>Engelrod</w:t>
      </w:r>
      <w:r>
        <w:rPr>
          <w:vanish/>
        </w:rPr>
        <w:t>]o</w:t>
      </w:r>
      <w:r>
        <w:t xml:space="preserve"> gedruckten Tabellen</w:t>
      </w:r>
    </w:p>
    <w:p w:rsidR="00000000" w:rsidRDefault="00C653B4">
      <w:pPr>
        <w:tabs>
          <w:tab w:val="left" w:pos="1134"/>
        </w:tabs>
        <w:ind w:left="1134" w:right="-1134" w:hanging="1134"/>
      </w:pPr>
      <w:r>
        <w:t>43</w:t>
      </w:r>
      <w:r>
        <w:tab/>
        <w:t>1823</w:t>
      </w:r>
    </w:p>
    <w:p w:rsidR="00000000" w:rsidRDefault="00C653B4">
      <w:pPr>
        <w:tabs>
          <w:tab w:val="left" w:pos="1134"/>
        </w:tabs>
        <w:ind w:left="1134" w:right="-1134" w:hanging="1134"/>
      </w:pPr>
      <w:r>
        <w:br w:type="page"/>
        <w:t>30</w:t>
      </w:r>
      <w:r>
        <w:tab/>
        <w:t>Nr. 3/136</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F 27 A Nr. 3/136</w:t>
      </w:r>
    </w:p>
    <w:p w:rsidR="00000000" w:rsidRDefault="00C653B4">
      <w:pPr>
        <w:tabs>
          <w:tab w:val="left" w:pos="1134"/>
        </w:tabs>
        <w:ind w:left="1134" w:right="-1134" w:hanging="1134"/>
      </w:pPr>
      <w:r>
        <w:t>33</w:t>
      </w:r>
      <w:r>
        <w:tab/>
        <w:t>S. 12</w:t>
      </w:r>
    </w:p>
    <w:p w:rsidR="00000000" w:rsidRDefault="00C653B4">
      <w:pPr>
        <w:tabs>
          <w:tab w:val="left" w:pos="1134"/>
        </w:tabs>
        <w:ind w:left="1134" w:right="-1134" w:hanging="1134"/>
      </w:pPr>
      <w:r>
        <w:t>40</w:t>
      </w:r>
      <w:r>
        <w:tab/>
      </w:r>
      <w:r>
        <w:rPr>
          <w:vanish/>
        </w:rPr>
        <w:t>s[2{</w:t>
      </w:r>
      <w:r>
        <w:t xml:space="preserve">Bezahlung </w:t>
      </w:r>
      <w:r>
        <w:t>des</w:t>
      </w:r>
      <w:r>
        <w:rPr>
          <w:vanish/>
        </w:rPr>
        <w:t>}</w:t>
      </w:r>
      <w:r>
        <w:t xml:space="preserve"> </w:t>
      </w:r>
      <w:r>
        <w:rPr>
          <w:vanish/>
        </w:rPr>
        <w:t>1{</w:t>
      </w:r>
      <w:r>
        <w:t>Regierungsblatt</w:t>
      </w:r>
      <w:r>
        <w:rPr>
          <w:vanish/>
        </w:rPr>
        <w:t>}]s</w:t>
      </w:r>
      <w:r>
        <w:t>es für den Landratsvikar Stammler</w:t>
      </w:r>
    </w:p>
    <w:p w:rsidR="00000000" w:rsidRDefault="00C653B4">
      <w:pPr>
        <w:tabs>
          <w:tab w:val="left" w:pos="1134"/>
        </w:tabs>
        <w:ind w:left="1134" w:right="-1134" w:hanging="1134"/>
      </w:pPr>
      <w:r>
        <w:t>43</w:t>
      </w:r>
      <w:r>
        <w:tab/>
        <w:t>1824</w:t>
      </w:r>
    </w:p>
    <w:p w:rsidR="00000000" w:rsidRDefault="00C653B4">
      <w:pPr>
        <w:tabs>
          <w:tab w:val="left" w:pos="1134"/>
        </w:tabs>
        <w:ind w:left="1134" w:right="-1134" w:hanging="1134"/>
      </w:pPr>
      <w:r>
        <w:br w:type="page"/>
        <w:t>30</w:t>
      </w:r>
      <w:r>
        <w:tab/>
        <w:t>Nr. 3/249</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F 27 A Nr. 3/249</w:t>
      </w:r>
    </w:p>
    <w:p w:rsidR="00000000" w:rsidRDefault="00C653B4">
      <w:pPr>
        <w:tabs>
          <w:tab w:val="left" w:pos="1134"/>
        </w:tabs>
        <w:ind w:left="1134" w:right="-1134" w:hanging="1134"/>
      </w:pPr>
      <w:r>
        <w:t>33</w:t>
      </w:r>
      <w:r>
        <w:tab/>
        <w:t>S. 22</w:t>
      </w:r>
    </w:p>
    <w:p w:rsidR="00000000" w:rsidRDefault="00C653B4">
      <w:pPr>
        <w:tabs>
          <w:tab w:val="left" w:pos="1134"/>
        </w:tabs>
        <w:ind w:left="1134" w:right="-1134" w:hanging="1134"/>
      </w:pPr>
      <w:r>
        <w:t>40</w:t>
      </w:r>
      <w:r>
        <w:tab/>
      </w:r>
      <w:r>
        <w:rPr>
          <w:vanish/>
        </w:rPr>
        <w:t>s[2{</w:t>
      </w:r>
      <w:r>
        <w:t>Abonnierung des</w:t>
      </w:r>
      <w:r>
        <w:rPr>
          <w:vanish/>
        </w:rPr>
        <w:t>}</w:t>
      </w:r>
      <w:r>
        <w:t xml:space="preserve"> </w:t>
      </w:r>
      <w:r>
        <w:rPr>
          <w:vanish/>
        </w:rPr>
        <w:t>1{</w:t>
      </w:r>
      <w:r>
        <w:t>Regierungsblatt</w:t>
      </w:r>
      <w:r>
        <w:rPr>
          <w:vanish/>
        </w:rPr>
        <w:t>}]s</w:t>
      </w:r>
      <w:r>
        <w:t>es für das Forstbüro</w:t>
      </w:r>
    </w:p>
    <w:p w:rsidR="00000000" w:rsidRDefault="00C653B4">
      <w:pPr>
        <w:tabs>
          <w:tab w:val="left" w:pos="1134"/>
        </w:tabs>
        <w:ind w:left="1134" w:right="-1134" w:hanging="1134"/>
      </w:pPr>
      <w:r>
        <w:t>43</w:t>
      </w:r>
      <w:r>
        <w:tab/>
        <w:t>1837</w:t>
      </w:r>
    </w:p>
    <w:p w:rsidR="00000000" w:rsidRDefault="00C653B4">
      <w:pPr>
        <w:tabs>
          <w:tab w:val="left" w:pos="1134"/>
        </w:tabs>
        <w:ind w:left="1134" w:right="-1134" w:hanging="1134"/>
      </w:pPr>
      <w:r>
        <w:br w:type="page"/>
        <w:t>30</w:t>
      </w:r>
      <w:r>
        <w:tab/>
        <w:t>Nr. 3/272</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F 27 A Nr. 3/272</w:t>
      </w:r>
    </w:p>
    <w:p w:rsidR="00000000" w:rsidRDefault="00C653B4">
      <w:pPr>
        <w:tabs>
          <w:tab w:val="left" w:pos="1134"/>
        </w:tabs>
        <w:ind w:left="1134" w:right="-1134" w:hanging="1134"/>
      </w:pPr>
      <w:r>
        <w:t>33</w:t>
      </w:r>
      <w:r>
        <w:tab/>
        <w:t>S. 24</w:t>
      </w:r>
    </w:p>
    <w:p w:rsidR="00000000" w:rsidRDefault="00C653B4">
      <w:pPr>
        <w:tabs>
          <w:tab w:val="left" w:pos="1134"/>
        </w:tabs>
        <w:ind w:left="1134" w:right="-1134" w:hanging="1134"/>
      </w:pPr>
      <w:r>
        <w:t>40</w:t>
      </w:r>
      <w:r>
        <w:tab/>
      </w:r>
      <w:r>
        <w:rPr>
          <w:vanish/>
        </w:rPr>
        <w:t>s[2{</w:t>
      </w:r>
      <w:r>
        <w:t>Abonnierung des</w:t>
      </w:r>
      <w:r>
        <w:rPr>
          <w:vanish/>
        </w:rPr>
        <w:t>}</w:t>
      </w:r>
      <w:r>
        <w:t xml:space="preserve"> </w:t>
      </w:r>
      <w:r>
        <w:rPr>
          <w:vanish/>
        </w:rPr>
        <w:t>1{</w:t>
      </w:r>
      <w:r>
        <w:t>Wochenblatt</w:t>
      </w:r>
      <w:r>
        <w:rPr>
          <w:vanish/>
        </w:rPr>
        <w:t>}]s</w:t>
      </w:r>
      <w:r>
        <w:t>es für das Konsistorium und das Samtarchiv</w:t>
      </w:r>
    </w:p>
    <w:p w:rsidR="00000000" w:rsidRDefault="00C653B4">
      <w:pPr>
        <w:tabs>
          <w:tab w:val="left" w:pos="1134"/>
        </w:tabs>
        <w:ind w:left="1134" w:right="-1134" w:hanging="1134"/>
      </w:pPr>
      <w:r>
        <w:t>43</w:t>
      </w:r>
      <w:r>
        <w:tab/>
        <w:t>1841</w:t>
      </w:r>
    </w:p>
    <w:p w:rsidR="00000000" w:rsidRDefault="00C653B4">
      <w:pPr>
        <w:tabs>
          <w:tab w:val="left" w:pos="1134"/>
        </w:tabs>
        <w:ind w:left="1134" w:right="-1134" w:hanging="1134"/>
      </w:pPr>
      <w:r>
        <w:br w:type="page"/>
        <w:t>30</w:t>
      </w:r>
      <w:r>
        <w:tab/>
        <w:t>Nr. 3/285</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F 27 A Nr. 3/285</w:t>
      </w:r>
    </w:p>
    <w:p w:rsidR="00000000" w:rsidRDefault="00C653B4">
      <w:pPr>
        <w:tabs>
          <w:tab w:val="left" w:pos="1134"/>
        </w:tabs>
        <w:ind w:left="1134" w:right="-1134" w:hanging="1134"/>
      </w:pPr>
      <w:r>
        <w:t>33</w:t>
      </w:r>
      <w:r>
        <w:tab/>
        <w:t>S. 26</w:t>
      </w:r>
    </w:p>
    <w:p w:rsidR="00000000" w:rsidRDefault="00C653B4">
      <w:pPr>
        <w:tabs>
          <w:tab w:val="left" w:pos="1134"/>
        </w:tabs>
        <w:ind w:left="1134" w:right="-1134" w:hanging="1134"/>
      </w:pPr>
      <w:r>
        <w:t>40</w:t>
      </w:r>
      <w:r>
        <w:tab/>
      </w:r>
      <w:r>
        <w:rPr>
          <w:vanish/>
        </w:rPr>
        <w:t>s[</w:t>
      </w:r>
      <w:r>
        <w:t xml:space="preserve">Ankauf von </w:t>
      </w:r>
      <w:r>
        <w:rPr>
          <w:vanish/>
        </w:rPr>
        <w:t>s[2{</w:t>
      </w:r>
      <w:r>
        <w:t>belehrende</w:t>
      </w:r>
      <w:r>
        <w:rPr>
          <w:vanish/>
        </w:rPr>
        <w:t>}</w:t>
      </w:r>
      <w:r>
        <w:t xml:space="preserve">n </w:t>
      </w:r>
      <w:r>
        <w:rPr>
          <w:vanish/>
        </w:rPr>
        <w:t>1{</w:t>
      </w:r>
      <w:r>
        <w:t>Bücher</w:t>
      </w:r>
      <w:r>
        <w:rPr>
          <w:vanish/>
        </w:rPr>
        <w:t>}]s</w:t>
      </w:r>
      <w:r>
        <w:t>n</w:t>
      </w:r>
      <w:r>
        <w:rPr>
          <w:vanish/>
        </w:rPr>
        <w:t>]s</w:t>
      </w:r>
      <w:r>
        <w:t xml:space="preserve"> für die Samtdiener auf Kosten der Samtkasse</w:t>
      </w:r>
    </w:p>
    <w:p w:rsidR="00000000" w:rsidRDefault="00C653B4">
      <w:pPr>
        <w:tabs>
          <w:tab w:val="left" w:pos="1134"/>
        </w:tabs>
        <w:ind w:left="1134" w:right="-1134" w:hanging="1134"/>
      </w:pPr>
      <w:r>
        <w:t>43</w:t>
      </w:r>
      <w:r>
        <w:tab/>
        <w:t>1843</w:t>
      </w:r>
    </w:p>
    <w:p w:rsidR="00000000" w:rsidRDefault="00C653B4">
      <w:pPr>
        <w:tabs>
          <w:tab w:val="left" w:pos="1134"/>
        </w:tabs>
        <w:ind w:left="1134" w:right="-1134" w:hanging="1134"/>
      </w:pPr>
      <w:r>
        <w:br w:type="page"/>
        <w:t>30</w:t>
      </w:r>
      <w:r>
        <w:tab/>
        <w:t>Nr. 3/326</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F 2</w:t>
      </w:r>
      <w:r>
        <w:t>7 A Nr. 3/326</w:t>
      </w:r>
    </w:p>
    <w:p w:rsidR="00000000" w:rsidRDefault="00C653B4">
      <w:pPr>
        <w:tabs>
          <w:tab w:val="left" w:pos="1134"/>
        </w:tabs>
        <w:ind w:left="1134" w:right="-1134" w:hanging="1134"/>
      </w:pPr>
      <w:r>
        <w:t>33</w:t>
      </w:r>
      <w:r>
        <w:tab/>
        <w:t>S. 29</w:t>
      </w:r>
    </w:p>
    <w:p w:rsidR="00000000" w:rsidRDefault="00C653B4">
      <w:pPr>
        <w:tabs>
          <w:tab w:val="left" w:pos="1134"/>
        </w:tabs>
        <w:ind w:left="1134" w:right="-1134" w:hanging="1134"/>
      </w:pPr>
      <w:r>
        <w:t>40</w:t>
      </w:r>
      <w:r>
        <w:tab/>
        <w:t xml:space="preserve">Rechnung des </w:t>
      </w:r>
      <w:r>
        <w:rPr>
          <w:vanish/>
        </w:rPr>
        <w:t>p[5{s[</w:t>
      </w:r>
      <w:r>
        <w:t>Buchbinder</w:t>
      </w:r>
      <w:r>
        <w:rPr>
          <w:vanish/>
        </w:rPr>
        <w:t>]s}</w:t>
      </w:r>
      <w:r>
        <w:t xml:space="preserve">s </w:t>
      </w:r>
      <w:r>
        <w:rPr>
          <w:vanish/>
        </w:rPr>
        <w:t>2{</w:t>
      </w:r>
      <w:r>
        <w:t>Georg</w:t>
      </w:r>
      <w:r>
        <w:rPr>
          <w:vanish/>
        </w:rPr>
        <w:t>}</w:t>
      </w:r>
      <w:r>
        <w:t xml:space="preserve"> </w:t>
      </w:r>
      <w:r>
        <w:rPr>
          <w:vanish/>
        </w:rPr>
        <w:t>1{</w:t>
      </w:r>
      <w:r>
        <w:t>Volkmar</w:t>
      </w:r>
      <w:r>
        <w:rPr>
          <w:vanish/>
        </w:rPr>
        <w:t>}]p</w:t>
      </w:r>
      <w:r>
        <w:t xml:space="preserve"> für die Renteiverwaltung</w:t>
      </w:r>
    </w:p>
    <w:p w:rsidR="00000000" w:rsidRDefault="00C653B4">
      <w:pPr>
        <w:tabs>
          <w:tab w:val="left" w:pos="1134"/>
        </w:tabs>
        <w:ind w:left="1134" w:right="-1134" w:hanging="1134"/>
      </w:pPr>
      <w:r>
        <w:t>43</w:t>
      </w:r>
      <w:r>
        <w:tab/>
        <w:t>1856</w:t>
      </w:r>
    </w:p>
    <w:p w:rsidR="00000000" w:rsidRDefault="00C653B4">
      <w:pPr>
        <w:tabs>
          <w:tab w:val="left" w:pos="1134"/>
        </w:tabs>
        <w:ind w:left="1134" w:right="-1134" w:hanging="1134"/>
      </w:pPr>
      <w:r>
        <w:br w:type="page"/>
        <w:t>30</w:t>
      </w:r>
      <w:r>
        <w:tab/>
        <w:t>Nr. 3/356</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F 27 A Nr. 3/356</w:t>
      </w:r>
    </w:p>
    <w:p w:rsidR="00000000" w:rsidRDefault="00C653B4">
      <w:pPr>
        <w:tabs>
          <w:tab w:val="left" w:pos="1134"/>
        </w:tabs>
        <w:ind w:left="1134" w:right="-1134" w:hanging="1134"/>
      </w:pPr>
      <w:r>
        <w:t>33</w:t>
      </w:r>
      <w:r>
        <w:tab/>
        <w:t>S. 32</w:t>
      </w:r>
    </w:p>
    <w:p w:rsidR="00000000" w:rsidRDefault="00C653B4">
      <w:pPr>
        <w:tabs>
          <w:tab w:val="left" w:pos="1134"/>
        </w:tabs>
        <w:ind w:left="1134" w:right="-1134" w:hanging="1134"/>
      </w:pPr>
      <w:r>
        <w:t>40</w:t>
      </w:r>
      <w:r>
        <w:tab/>
      </w:r>
      <w:r>
        <w:rPr>
          <w:vanish/>
        </w:rPr>
        <w:t>s[</w:t>
      </w:r>
      <w:r>
        <w:t>Veröffentlichung eines Werkes</w:t>
      </w:r>
      <w:r>
        <w:rPr>
          <w:vanish/>
        </w:rPr>
        <w:t>]s</w:t>
      </w:r>
      <w:r>
        <w:t xml:space="preserve"> über die Kunstdenkmäler im Großherzogtum</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26</w:t>
      </w:r>
      <w:r>
        <w:tab/>
        <w:t>A</w:t>
      </w:r>
    </w:p>
    <w:p w:rsidR="00000000" w:rsidRDefault="00C653B4">
      <w:pPr>
        <w:tabs>
          <w:tab w:val="left" w:pos="1134"/>
        </w:tabs>
        <w:ind w:left="1134" w:right="-1134" w:hanging="1134"/>
      </w:pPr>
      <w:r>
        <w:t>26a</w:t>
      </w:r>
      <w:r>
        <w:tab/>
        <w:t>02</w:t>
      </w:r>
    </w:p>
    <w:p w:rsidR="00000000" w:rsidRDefault="00C653B4">
      <w:pPr>
        <w:tabs>
          <w:tab w:val="left" w:pos="1134"/>
        </w:tabs>
        <w:ind w:left="1134" w:right="-1134" w:hanging="1134"/>
      </w:pPr>
      <w:r>
        <w:t>27</w:t>
      </w:r>
      <w:r>
        <w:tab/>
        <w:t>A Samtarchiv \ A 4 Familienverträge</w:t>
      </w:r>
    </w:p>
    <w:p w:rsidR="00000000" w:rsidRDefault="00C653B4">
      <w:pPr>
        <w:tabs>
          <w:tab w:val="left" w:pos="1134"/>
        </w:tabs>
        <w:ind w:left="1134" w:right="-1134" w:hanging="1134"/>
      </w:pPr>
      <w:r>
        <w:t>30</w:t>
      </w:r>
      <w:r>
        <w:tab/>
        <w:t>Nr. 4/71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27 A Nr. 4/71</w:t>
      </w:r>
    </w:p>
    <w:p w:rsidR="00000000" w:rsidRDefault="00C653B4">
      <w:pPr>
        <w:tabs>
          <w:tab w:val="left" w:pos="1134"/>
        </w:tabs>
        <w:ind w:left="1134" w:right="-1134" w:hanging="1134"/>
      </w:pPr>
      <w:r>
        <w:t>33</w:t>
      </w:r>
      <w:r>
        <w:tab/>
        <w:t>S. 8</w:t>
      </w:r>
    </w:p>
    <w:p w:rsidR="00000000" w:rsidRDefault="00C653B4">
      <w:pPr>
        <w:tabs>
          <w:tab w:val="left" w:pos="1134"/>
        </w:tabs>
        <w:ind w:left="1134" w:right="-1134" w:hanging="1134"/>
      </w:pPr>
      <w:r>
        <w:t>40</w:t>
      </w:r>
      <w:r>
        <w:tab/>
        <w:t xml:space="preserve">Verträge und Auseinandersetzungen des Hauses </w:t>
      </w:r>
      <w:r>
        <w:rPr>
          <w:vanish/>
        </w:rPr>
        <w:t>p[</w:t>
      </w:r>
      <w:r>
        <w:t>Altenburg</w:t>
      </w:r>
      <w:r>
        <w:rPr>
          <w:vanish/>
        </w:rPr>
        <w:t>]p</w:t>
      </w:r>
    </w:p>
    <w:p w:rsidR="00000000" w:rsidRDefault="00C653B4">
      <w:pPr>
        <w:tabs>
          <w:tab w:val="left" w:pos="1134"/>
        </w:tabs>
        <w:ind w:left="1134" w:right="-1134" w:hanging="1134"/>
      </w:pPr>
      <w:r>
        <w:t>41</w:t>
      </w:r>
      <w:r>
        <w:tab/>
        <w:t xml:space="preserve">u.a.: Fideikommiß der </w:t>
      </w:r>
      <w:r>
        <w:rPr>
          <w:vanish/>
        </w:rPr>
        <w:t>s[</w:t>
      </w:r>
      <w:r>
        <w:t>Bibliothek</w:t>
      </w:r>
      <w:r>
        <w:rPr>
          <w:vanish/>
        </w:rPr>
        <w:t>]s</w:t>
      </w:r>
    </w:p>
    <w:p w:rsidR="00000000" w:rsidRDefault="00C653B4">
      <w:pPr>
        <w:tabs>
          <w:tab w:val="left" w:pos="1134"/>
        </w:tabs>
        <w:ind w:left="1134" w:right="-1134" w:hanging="1134"/>
      </w:pPr>
      <w:r>
        <w:t>43</w:t>
      </w:r>
      <w:r>
        <w:tab/>
        <w:t>1843 - 1878</w:t>
      </w:r>
    </w:p>
    <w:p w:rsidR="00000000" w:rsidRDefault="00C653B4">
      <w:pPr>
        <w:tabs>
          <w:tab w:val="left" w:pos="1134"/>
        </w:tabs>
        <w:ind w:left="1134" w:right="-1134" w:hanging="1134"/>
      </w:pPr>
      <w:r>
        <w:br w:type="page"/>
        <w:t>26</w:t>
      </w:r>
      <w:r>
        <w:tab/>
        <w:t>A</w:t>
      </w:r>
    </w:p>
    <w:p w:rsidR="00000000" w:rsidRDefault="00C653B4">
      <w:pPr>
        <w:tabs>
          <w:tab w:val="left" w:pos="1134"/>
        </w:tabs>
        <w:ind w:left="1134" w:right="-1134" w:hanging="1134"/>
      </w:pPr>
      <w:r>
        <w:t>26a</w:t>
      </w:r>
      <w:r>
        <w:tab/>
        <w:t>03</w:t>
      </w:r>
    </w:p>
    <w:p w:rsidR="00000000" w:rsidRDefault="00C653B4">
      <w:pPr>
        <w:tabs>
          <w:tab w:val="left" w:pos="1134"/>
        </w:tabs>
        <w:ind w:left="1134" w:right="-1134" w:hanging="1134"/>
      </w:pPr>
      <w:r>
        <w:t>27</w:t>
      </w:r>
      <w:r>
        <w:tab/>
        <w:t>A Samtarchiv \ A 40 Privileg</w:t>
      </w:r>
      <w:r>
        <w:t>ien</w:t>
      </w:r>
    </w:p>
    <w:p w:rsidR="00000000" w:rsidRDefault="00C653B4">
      <w:pPr>
        <w:tabs>
          <w:tab w:val="left" w:pos="1134"/>
        </w:tabs>
        <w:ind w:left="1134" w:right="-1134" w:hanging="1134"/>
      </w:pPr>
      <w:r>
        <w:t>30</w:t>
      </w:r>
      <w:r>
        <w:tab/>
        <w:t>Nr. 40/7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27 A Nr. 40/7</w:t>
      </w:r>
    </w:p>
    <w:p w:rsidR="00000000" w:rsidRDefault="00C653B4">
      <w:pPr>
        <w:tabs>
          <w:tab w:val="left" w:pos="1134"/>
        </w:tabs>
        <w:ind w:left="1134" w:right="-1134" w:hanging="1134"/>
      </w:pPr>
      <w:r>
        <w:t>33</w:t>
      </w:r>
      <w:r>
        <w:tab/>
        <w:t>S. 1</w:t>
      </w:r>
    </w:p>
    <w:p w:rsidR="00000000" w:rsidRDefault="00C653B4">
      <w:pPr>
        <w:tabs>
          <w:tab w:val="left" w:pos="1134"/>
        </w:tabs>
        <w:ind w:left="1134" w:right="-1134" w:hanging="1134"/>
      </w:pPr>
      <w:r>
        <w:t>40</w:t>
      </w:r>
      <w:r>
        <w:tab/>
      </w:r>
      <w:r>
        <w:rPr>
          <w:vanish/>
        </w:rPr>
        <w:t>s[</w:t>
      </w:r>
      <w:r>
        <w:t xml:space="preserve">Privileg der </w:t>
      </w:r>
      <w:r>
        <w:rPr>
          <w:vanish/>
        </w:rPr>
        <w:t>s[</w:t>
      </w:r>
      <w:r>
        <w:t>Buchbinder</w:t>
      </w:r>
      <w:r>
        <w:rPr>
          <w:vanish/>
        </w:rPr>
        <w:t>]s]s</w:t>
      </w:r>
      <w:r>
        <w:t xml:space="preserve"> zu </w:t>
      </w:r>
      <w:r>
        <w:rPr>
          <w:vanish/>
        </w:rPr>
        <w:t>o[</w:t>
      </w:r>
      <w:r>
        <w:t>Lauterbach</w:t>
      </w:r>
      <w:r>
        <w:rPr>
          <w:vanish/>
        </w:rPr>
        <w:t>]o</w:t>
      </w:r>
    </w:p>
    <w:p w:rsidR="00000000" w:rsidRDefault="00C653B4">
      <w:pPr>
        <w:tabs>
          <w:tab w:val="left" w:pos="1134"/>
        </w:tabs>
        <w:ind w:left="1134" w:right="-1134" w:hanging="1134"/>
      </w:pPr>
      <w:r>
        <w:t>43</w:t>
      </w:r>
      <w:r>
        <w:tab/>
        <w:t>1734 ; 1798</w:t>
      </w:r>
    </w:p>
    <w:p w:rsidR="00000000" w:rsidRDefault="00C653B4">
      <w:pPr>
        <w:tabs>
          <w:tab w:val="left" w:pos="1134"/>
        </w:tabs>
        <w:ind w:left="1134" w:right="-1134" w:hanging="1134"/>
      </w:pPr>
      <w:r>
        <w:br w:type="page"/>
        <w:t>26</w:t>
      </w:r>
      <w:r>
        <w:tab/>
        <w:t>D Burgsamt A</w:t>
      </w:r>
    </w:p>
    <w:p w:rsidR="00000000" w:rsidRDefault="00C653B4">
      <w:pPr>
        <w:tabs>
          <w:tab w:val="left" w:pos="1134"/>
        </w:tabs>
        <w:ind w:left="1134" w:right="-1134" w:hanging="1134"/>
      </w:pPr>
      <w:r>
        <w:t>26a</w:t>
      </w:r>
      <w:r>
        <w:tab/>
        <w:t>04</w:t>
      </w:r>
    </w:p>
    <w:p w:rsidR="00000000" w:rsidRDefault="00C653B4">
      <w:pPr>
        <w:tabs>
          <w:tab w:val="left" w:pos="1134"/>
        </w:tabs>
        <w:ind w:left="1134" w:right="-1134" w:hanging="1134"/>
      </w:pPr>
      <w:r>
        <w:t>27</w:t>
      </w:r>
      <w:r>
        <w:tab/>
        <w:t xml:space="preserve">D Burgsamtarchiv </w:t>
      </w:r>
    </w:p>
    <w:p w:rsidR="00000000" w:rsidRDefault="00C653B4">
      <w:pPr>
        <w:tabs>
          <w:tab w:val="left" w:pos="1134"/>
        </w:tabs>
        <w:ind w:left="1134" w:right="-1134" w:hanging="1134"/>
      </w:pPr>
      <w:r>
        <w:t>30</w:t>
      </w:r>
      <w:r>
        <w:tab/>
        <w:t>Nr. 15/245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27 D Burgsamt A Nr. 15/245</w:t>
      </w:r>
    </w:p>
    <w:p w:rsidR="00000000" w:rsidRDefault="00C653B4">
      <w:pPr>
        <w:tabs>
          <w:tab w:val="left" w:pos="1134"/>
        </w:tabs>
        <w:ind w:left="1134" w:right="-1134" w:hanging="1134"/>
      </w:pPr>
      <w:r>
        <w:t>40</w:t>
      </w:r>
      <w:r>
        <w:tab/>
      </w:r>
      <w:r>
        <w:rPr>
          <w:vanish/>
        </w:rPr>
        <w:t>p[5{s[</w:t>
      </w:r>
      <w:r>
        <w:t>Buchdrucker</w:t>
      </w:r>
      <w:r>
        <w:rPr>
          <w:vanish/>
        </w:rPr>
        <w:t>]s}</w:t>
      </w:r>
      <w:r>
        <w:t xml:space="preserve"> </w:t>
      </w:r>
      <w:r>
        <w:rPr>
          <w:vanish/>
        </w:rPr>
        <w:t>1{</w:t>
      </w:r>
      <w:r>
        <w:t>Heller</w:t>
      </w:r>
      <w:r>
        <w:rPr>
          <w:vanish/>
        </w:rPr>
        <w:t>}</w:t>
      </w:r>
      <w:r>
        <w:t xml:space="preserve">, </w:t>
      </w:r>
      <w:r>
        <w:rPr>
          <w:vanish/>
        </w:rPr>
        <w:t>6{o[</w:t>
      </w:r>
      <w:r>
        <w:t>Lauterbach</w:t>
      </w:r>
      <w:r>
        <w:rPr>
          <w:vanish/>
        </w:rPr>
        <w:t>]o}]p</w:t>
      </w:r>
      <w:r>
        <w:t>, gegen Papiermacher Ockel, Lauterbach</w:t>
      </w:r>
    </w:p>
    <w:p w:rsidR="00000000" w:rsidRDefault="00C653B4">
      <w:pPr>
        <w:tabs>
          <w:tab w:val="left" w:pos="1134"/>
        </w:tabs>
        <w:ind w:left="1134" w:right="-1134" w:hanging="1134"/>
      </w:pPr>
      <w:r>
        <w:t>43</w:t>
      </w:r>
      <w:r>
        <w:tab/>
        <w:t>1795</w:t>
      </w:r>
    </w:p>
    <w:p w:rsidR="00000000" w:rsidRDefault="00C653B4">
      <w:pPr>
        <w:tabs>
          <w:tab w:val="left" w:pos="1134"/>
        </w:tabs>
        <w:ind w:left="1134" w:right="-1134" w:hanging="1134"/>
      </w:pPr>
      <w:r>
        <w:t>45</w:t>
      </w:r>
      <w:r>
        <w:tab/>
        <w:t>Ledoc</w:t>
      </w:r>
    </w:p>
    <w:p w:rsidR="00000000" w:rsidRDefault="00C653B4">
      <w:pPr>
        <w:tabs>
          <w:tab w:val="left" w:pos="1134"/>
        </w:tabs>
        <w:ind w:left="1134" w:right="-1134" w:hanging="1134"/>
      </w:pPr>
      <w:r>
        <w:br w:type="page"/>
        <w:t>26</w:t>
      </w:r>
      <w:r>
        <w:tab/>
        <w:t>G</w:t>
      </w:r>
    </w:p>
    <w:p w:rsidR="00000000" w:rsidRDefault="00C653B4">
      <w:pPr>
        <w:tabs>
          <w:tab w:val="left" w:pos="1134"/>
        </w:tabs>
        <w:ind w:left="1134" w:right="-1134" w:hanging="1134"/>
      </w:pPr>
      <w:r>
        <w:t>26a</w:t>
      </w:r>
      <w:r>
        <w:tab/>
        <w:t>05</w:t>
      </w:r>
    </w:p>
    <w:p w:rsidR="00000000" w:rsidRDefault="00C653B4">
      <w:pPr>
        <w:tabs>
          <w:tab w:val="left" w:pos="1134"/>
        </w:tabs>
        <w:ind w:left="1134" w:right="-1134" w:hanging="1134"/>
      </w:pPr>
      <w:r>
        <w:t>27</w:t>
      </w:r>
      <w:r>
        <w:tab/>
        <w:t>G Burgprivatarchiv</w:t>
      </w:r>
    </w:p>
    <w:p w:rsidR="00000000" w:rsidRDefault="00C653B4">
      <w:pPr>
        <w:tabs>
          <w:tab w:val="left" w:pos="1134"/>
        </w:tabs>
        <w:ind w:left="1134" w:right="-1134" w:hanging="1134"/>
      </w:pPr>
      <w:r>
        <w:t>30</w:t>
      </w:r>
      <w:r>
        <w:tab/>
        <w:t>Nr. 12/4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F 27 G Nr. 12/4</w:t>
      </w:r>
    </w:p>
    <w:p w:rsidR="00000000" w:rsidRDefault="00C653B4">
      <w:pPr>
        <w:tabs>
          <w:tab w:val="left" w:pos="1134"/>
        </w:tabs>
        <w:ind w:left="1134" w:right="-1134" w:hanging="1134"/>
      </w:pPr>
      <w:r>
        <w:t>40</w:t>
      </w:r>
      <w:r>
        <w:tab/>
      </w:r>
      <w:r>
        <w:rPr>
          <w:vanish/>
        </w:rPr>
        <w:t>s[</w:t>
      </w:r>
      <w:r>
        <w:t>Bibliothekskatalog</w:t>
      </w:r>
      <w:r>
        <w:rPr>
          <w:vanish/>
        </w:rPr>
        <w:t>]s</w:t>
      </w:r>
      <w:r>
        <w:t xml:space="preserve"> zu </w:t>
      </w:r>
      <w:r>
        <w:rPr>
          <w:vanish/>
        </w:rPr>
        <w:t>o[</w:t>
      </w:r>
      <w:r>
        <w:t>Lauterbach</w:t>
      </w:r>
      <w:r>
        <w:rPr>
          <w:vanish/>
        </w:rPr>
        <w:t>]o</w:t>
      </w:r>
    </w:p>
    <w:p w:rsidR="00000000" w:rsidRDefault="00C653B4">
      <w:pPr>
        <w:tabs>
          <w:tab w:val="left" w:pos="1134"/>
        </w:tabs>
        <w:ind w:left="1134" w:right="-1134" w:hanging="1134"/>
      </w:pPr>
      <w:r>
        <w:t>41</w:t>
      </w:r>
      <w:r>
        <w:tab/>
        <w:t xml:space="preserve">u.a.: </w:t>
      </w:r>
      <w:r>
        <w:rPr>
          <w:vanish/>
        </w:rPr>
        <w:t>s[</w:t>
      </w:r>
      <w:r>
        <w:t>Subskription</w:t>
      </w:r>
      <w:r>
        <w:rPr>
          <w:vanish/>
        </w:rPr>
        <w:t>]s</w:t>
      </w:r>
      <w:r>
        <w:t xml:space="preserve"> der </w:t>
      </w:r>
      <w:r>
        <w:rPr>
          <w:vanish/>
        </w:rPr>
        <w:t>t[</w:t>
      </w:r>
      <w:r>
        <w:t>hessen-darmstädt. Landesgeschichte</w:t>
      </w:r>
      <w:r>
        <w:rPr>
          <w:vanish/>
        </w:rPr>
        <w:t>]t</w:t>
      </w:r>
      <w:r>
        <w:t xml:space="preserve"> von </w:t>
      </w:r>
      <w:r>
        <w:rPr>
          <w:vanish/>
        </w:rPr>
        <w:t>p[</w:t>
      </w:r>
      <w:r>
        <w:t>Wenck</w:t>
      </w:r>
      <w:r>
        <w:rPr>
          <w:vanish/>
        </w:rPr>
        <w:t>]p</w:t>
      </w:r>
    </w:p>
    <w:p w:rsidR="00000000" w:rsidRDefault="00C653B4">
      <w:pPr>
        <w:tabs>
          <w:tab w:val="left" w:pos="1134"/>
        </w:tabs>
        <w:ind w:left="1134" w:right="-1134" w:hanging="1134"/>
      </w:pPr>
      <w:r>
        <w:t>43</w:t>
      </w:r>
      <w:r>
        <w:tab/>
        <w:t>ca. 1785</w:t>
      </w:r>
    </w:p>
    <w:p w:rsidR="00000000" w:rsidRDefault="00C653B4">
      <w:pPr>
        <w:tabs>
          <w:tab w:val="left" w:pos="1134"/>
        </w:tabs>
        <w:ind w:left="1134" w:right="-1134" w:hanging="1134"/>
      </w:pPr>
      <w:r>
        <w:t>45</w:t>
      </w:r>
      <w:r>
        <w:tab/>
        <w:t>Ledoc</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w:t>
      </w:r>
    </w:p>
    <w:p w:rsidR="00000000" w:rsidRDefault="00C653B4">
      <w:pPr>
        <w:tabs>
          <w:tab w:val="left" w:pos="1134"/>
        </w:tabs>
        <w:ind w:left="1134" w:right="-1134" w:hanging="1134"/>
      </w:pPr>
      <w:r>
        <w:t>20a</w:t>
      </w:r>
      <w:r>
        <w:tab/>
        <w:t>020</w:t>
      </w:r>
    </w:p>
    <w:p w:rsidR="00000000" w:rsidRDefault="00C653B4">
      <w:pPr>
        <w:tabs>
          <w:tab w:val="left" w:pos="1134"/>
        </w:tabs>
        <w:ind w:left="1134" w:right="-1134" w:hanging="1134"/>
      </w:pPr>
      <w:r>
        <w:t>21</w:t>
      </w:r>
      <w:r>
        <w:tab/>
        <w:t>Staatsministerium (Ministerium der Auswärtigen Angelegenheiten und des Hauses) Darmstadt</w:t>
      </w:r>
    </w:p>
    <w:p w:rsidR="00000000" w:rsidRDefault="00C653B4">
      <w:pPr>
        <w:tabs>
          <w:tab w:val="left" w:pos="1134"/>
        </w:tabs>
        <w:ind w:left="1134" w:right="-1134" w:hanging="1134"/>
      </w:pPr>
      <w:r>
        <w:t>22</w:t>
      </w:r>
      <w:r>
        <w:tab/>
        <w:t>G Behörden und Ämter Großherzogtum und Volksstaat Hessen \ G 1 - 4 Auswärtige Beziehungen \ #G 1 Staatsministerium</w:t>
      </w:r>
    </w:p>
    <w:p w:rsidR="00000000" w:rsidRDefault="00C653B4">
      <w:pPr>
        <w:tabs>
          <w:tab w:val="left" w:pos="1134"/>
        </w:tabs>
        <w:ind w:left="1134" w:right="-1134" w:hanging="1134"/>
      </w:pPr>
      <w:r>
        <w:t>23</w:t>
      </w:r>
      <w:r>
        <w:tab/>
        <w:t>1816 - 1911</w:t>
      </w:r>
    </w:p>
    <w:p w:rsidR="00000000" w:rsidRDefault="00C653B4">
      <w:pPr>
        <w:tabs>
          <w:tab w:val="left" w:pos="1134"/>
        </w:tabs>
        <w:ind w:left="1134" w:right="-1134" w:hanging="1134"/>
      </w:pPr>
      <w:r>
        <w:t>24</w:t>
      </w:r>
      <w:r>
        <w:tab/>
        <w:t>Findkartei</w:t>
      </w:r>
    </w:p>
    <w:p w:rsidR="00000000" w:rsidRDefault="00C653B4">
      <w:pPr>
        <w:tabs>
          <w:tab w:val="left" w:pos="1134"/>
        </w:tabs>
        <w:ind w:left="1134" w:right="-1134" w:hanging="1134"/>
      </w:pPr>
      <w:r>
        <w:t>25</w:t>
      </w:r>
      <w:r>
        <w:tab/>
        <w:t>Die nach Verlust großer Teile der Überlieferung des Staatsministeriums 1944 verbliebenen Reste des Ministerialarchivs wurden im Zuge der provenienzmäßigen Bereinigung durch früher in Abt. 1 (E 1) eingegliederte Akt</w:t>
      </w:r>
      <w:r>
        <w:t>en ergänzt, wobei der Schnitt beim Abschluß der politisch-territorialen Neuordnung 1815/16 gelegt wurde.</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01</w:t>
      </w:r>
    </w:p>
    <w:p w:rsidR="00000000" w:rsidRDefault="00C653B4">
      <w:pPr>
        <w:tabs>
          <w:tab w:val="left" w:pos="1134"/>
        </w:tabs>
        <w:ind w:left="1134" w:right="-1134" w:hanging="1134"/>
      </w:pPr>
      <w:r>
        <w:t>27</w:t>
      </w:r>
      <w:r>
        <w:tab/>
        <w:t>I. Teil Auswärtige Angelegenheiten \ B Auswärtige Vertretungen \ IV. Berichte der Gesandten und Konsuln \ 15. Preußen</w:t>
      </w:r>
    </w:p>
    <w:p w:rsidR="00000000" w:rsidRDefault="00C653B4">
      <w:pPr>
        <w:tabs>
          <w:tab w:val="left" w:pos="1134"/>
        </w:tabs>
        <w:ind w:left="1134" w:right="-1134" w:hanging="1134"/>
      </w:pPr>
      <w:r>
        <w:t>30</w:t>
      </w:r>
      <w:r>
        <w:tab/>
        <w:t>Nr. 193/3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 Nr. 193/3</w:t>
      </w:r>
    </w:p>
    <w:p w:rsidR="00000000" w:rsidRDefault="00C653B4">
      <w:pPr>
        <w:tabs>
          <w:tab w:val="left" w:pos="1134"/>
        </w:tabs>
        <w:ind w:left="1134" w:right="-1134" w:hanging="1134"/>
      </w:pPr>
      <w:r>
        <w:t>31</w:t>
      </w:r>
      <w:r>
        <w:tab/>
        <w:t>E 1 M Nr. 84</w:t>
      </w:r>
    </w:p>
    <w:p w:rsidR="00000000" w:rsidRDefault="00C653B4">
      <w:pPr>
        <w:tabs>
          <w:tab w:val="left" w:pos="1134"/>
        </w:tabs>
        <w:ind w:left="1134" w:right="-1134" w:hanging="1134"/>
      </w:pPr>
      <w:r>
        <w:t>40</w:t>
      </w:r>
      <w:r>
        <w:tab/>
        <w:t xml:space="preserve">Berichte des </w:t>
      </w:r>
      <w:r>
        <w:rPr>
          <w:vanish/>
        </w:rPr>
        <w:t>p[7{</w:t>
      </w:r>
      <w:r>
        <w:t>Gesandten am preußischen Hofe</w:t>
      </w:r>
      <w:r>
        <w:rPr>
          <w:vanish/>
        </w:rPr>
        <w:t>}</w:t>
      </w:r>
      <w:r>
        <w:t xml:space="preserve">, </w:t>
      </w:r>
      <w:r>
        <w:rPr>
          <w:vanish/>
        </w:rPr>
        <w:t>3{</w:t>
      </w:r>
      <w:r>
        <w:t>Freiherr</w:t>
      </w:r>
      <w:r>
        <w:rPr>
          <w:vanish/>
        </w:rPr>
        <w:t>}</w:t>
      </w:r>
      <w:r>
        <w:t xml:space="preserve">n </w:t>
      </w:r>
      <w:r>
        <w:rPr>
          <w:vanish/>
        </w:rPr>
        <w:t>1{</w:t>
      </w:r>
      <w:r>
        <w:t>Schüler von Senden</w:t>
      </w:r>
      <w:r>
        <w:rPr>
          <w:vanish/>
        </w:rPr>
        <w:t>}]p</w:t>
      </w:r>
      <w:r>
        <w:t xml:space="preserve">, aus </w:t>
      </w:r>
      <w:r>
        <w:rPr>
          <w:vanish/>
        </w:rPr>
        <w:t>o[</w:t>
      </w:r>
      <w:r>
        <w:t>Berlin</w:t>
      </w:r>
      <w:r>
        <w:rPr>
          <w:vanish/>
        </w:rPr>
        <w:t>]o</w:t>
      </w:r>
    </w:p>
    <w:p w:rsidR="00000000" w:rsidRDefault="00C653B4">
      <w:pPr>
        <w:tabs>
          <w:tab w:val="left" w:pos="1134"/>
        </w:tabs>
        <w:ind w:left="1134" w:right="-1134" w:hanging="1134"/>
      </w:pPr>
      <w:r>
        <w:t>41</w:t>
      </w:r>
      <w:r>
        <w:tab/>
        <w:t xml:space="preserve">auch: gedr. Einladung zur </w:t>
      </w:r>
      <w:r>
        <w:rPr>
          <w:vanish/>
        </w:rPr>
        <w:t>s[</w:t>
      </w:r>
      <w:r>
        <w:t>Subskription</w:t>
      </w:r>
      <w:r>
        <w:rPr>
          <w:vanish/>
        </w:rPr>
        <w:t>]s</w:t>
      </w:r>
      <w:r>
        <w:t xml:space="preserve"> des </w:t>
      </w:r>
      <w:r>
        <w:rPr>
          <w:vanish/>
        </w:rPr>
        <w:t>t[</w:t>
      </w:r>
      <w:r>
        <w:t>"Abriß des Kriegs-Schauplatzes in Deutschland und Frankreic</w:t>
      </w:r>
      <w:r>
        <w:t>h in den Jahren 1813, 1814, 1815"</w:t>
      </w:r>
      <w:r>
        <w:rPr>
          <w:vanish/>
        </w:rPr>
        <w:t>]t</w:t>
      </w:r>
      <w:r>
        <w:t xml:space="preserve">; Einladung der </w:t>
      </w:r>
      <w:r>
        <w:rPr>
          <w:vanish/>
        </w:rPr>
        <w:t>k[p[</w:t>
      </w:r>
      <w:r>
        <w:t>Maurer</w:t>
      </w:r>
      <w:r>
        <w:rPr>
          <w:vanish/>
        </w:rPr>
        <w:t>]p</w:t>
      </w:r>
      <w:r>
        <w:t xml:space="preserve">schen </w:t>
      </w:r>
      <w:r>
        <w:rPr>
          <w:vanish/>
        </w:rPr>
        <w:t>s[</w:t>
      </w:r>
      <w:r>
        <w:t>Buchhandlung</w:t>
      </w:r>
      <w:r>
        <w:rPr>
          <w:vanish/>
        </w:rPr>
        <w:t>]s]k</w:t>
      </w:r>
      <w:r>
        <w:t xml:space="preserve"> zur Subskription</w:t>
      </w:r>
    </w:p>
    <w:p w:rsidR="00000000" w:rsidRDefault="00C653B4">
      <w:pPr>
        <w:tabs>
          <w:tab w:val="left" w:pos="1134"/>
        </w:tabs>
        <w:ind w:left="1134" w:right="-1134" w:hanging="1134"/>
      </w:pPr>
      <w:r>
        <w:t>43</w:t>
      </w:r>
      <w:r>
        <w:tab/>
        <w:t>1821</w:t>
      </w:r>
    </w:p>
    <w:p w:rsidR="00000000" w:rsidRDefault="00C653B4">
      <w:pPr>
        <w:tabs>
          <w:tab w:val="left" w:pos="1134"/>
        </w:tabs>
        <w:ind w:left="1134" w:right="-1134" w:hanging="1134"/>
      </w:pPr>
      <w:r>
        <w:br w:type="page"/>
        <w:t>30</w:t>
      </w:r>
      <w:r>
        <w:tab/>
        <w:t>Nr. 196/4</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 Nr. 196/4</w:t>
      </w:r>
    </w:p>
    <w:p w:rsidR="00000000" w:rsidRDefault="00C653B4">
      <w:pPr>
        <w:tabs>
          <w:tab w:val="left" w:pos="1134"/>
        </w:tabs>
        <w:ind w:left="1134" w:right="-1134" w:hanging="1134"/>
      </w:pPr>
      <w:r>
        <w:t>31</w:t>
      </w:r>
      <w:r>
        <w:tab/>
        <w:t>E 1 M Nr. 86</w:t>
      </w:r>
    </w:p>
    <w:p w:rsidR="00000000" w:rsidRDefault="00C653B4">
      <w:pPr>
        <w:tabs>
          <w:tab w:val="left" w:pos="1134"/>
        </w:tabs>
        <w:ind w:left="1134" w:right="-1134" w:hanging="1134"/>
      </w:pPr>
      <w:r>
        <w:t>40</w:t>
      </w:r>
      <w:r>
        <w:tab/>
        <w:t xml:space="preserve">Berichte des </w:t>
      </w:r>
      <w:r>
        <w:rPr>
          <w:vanish/>
        </w:rPr>
        <w:t>p[7{</w:t>
      </w:r>
      <w:r>
        <w:t>Gesandten am preußischen Hofe</w:t>
      </w:r>
      <w:r>
        <w:rPr>
          <w:vanish/>
        </w:rPr>
        <w:t>}</w:t>
      </w:r>
      <w:r>
        <w:t xml:space="preserve">, </w:t>
      </w:r>
      <w:r>
        <w:rPr>
          <w:vanish/>
        </w:rPr>
        <w:t>3{</w:t>
      </w:r>
      <w:r>
        <w:t>Freiherr</w:t>
      </w:r>
      <w:r>
        <w:rPr>
          <w:vanish/>
        </w:rPr>
        <w:t>}</w:t>
      </w:r>
      <w:r>
        <w:t xml:space="preserve">n </w:t>
      </w:r>
      <w:r>
        <w:rPr>
          <w:vanish/>
        </w:rPr>
        <w:t>1{</w:t>
      </w:r>
      <w:r>
        <w:t>Schäffer von Bernstein</w:t>
      </w:r>
      <w:r>
        <w:rPr>
          <w:vanish/>
        </w:rPr>
        <w:t>}]p</w:t>
      </w:r>
      <w:r>
        <w:t xml:space="preserve">, aus </w:t>
      </w:r>
      <w:r>
        <w:rPr>
          <w:vanish/>
        </w:rPr>
        <w:t>o[</w:t>
      </w:r>
      <w:r>
        <w:t>Berlin</w:t>
      </w:r>
      <w:r>
        <w:rPr>
          <w:vanish/>
        </w:rPr>
        <w:t>]o</w:t>
      </w:r>
    </w:p>
    <w:p w:rsidR="00000000" w:rsidRDefault="00C653B4">
      <w:pPr>
        <w:tabs>
          <w:tab w:val="left" w:pos="1134"/>
        </w:tabs>
        <w:ind w:left="1134" w:right="-1134" w:hanging="1134"/>
      </w:pPr>
      <w:r>
        <w:t>41</w:t>
      </w:r>
      <w:r>
        <w:tab/>
        <w:t xml:space="preserve">auch: Kommentierung der </w:t>
      </w:r>
      <w:r>
        <w:rPr>
          <w:vanish/>
        </w:rPr>
        <w:t>s[</w:t>
      </w:r>
      <w:r>
        <w:t xml:space="preserve">Gesetz-Sammlung Nr. 4 über die </w:t>
      </w:r>
      <w:r>
        <w:rPr>
          <w:vanish/>
        </w:rPr>
        <w:t>s[</w:t>
      </w:r>
      <w:r>
        <w:t>Pressezensur</w:t>
      </w:r>
      <w:r>
        <w:rPr>
          <w:vanish/>
        </w:rPr>
        <w:t>]s]s</w:t>
      </w:r>
      <w:r>
        <w:t>, in Ber.Nr.8.</w:t>
      </w:r>
    </w:p>
    <w:p w:rsidR="00000000" w:rsidRDefault="00C653B4">
      <w:pPr>
        <w:tabs>
          <w:tab w:val="left" w:pos="1134"/>
        </w:tabs>
        <w:ind w:left="1134" w:right="-1134" w:hanging="1134"/>
      </w:pPr>
      <w:r>
        <w:t>43</w:t>
      </w:r>
      <w:r>
        <w:tab/>
        <w:t>1843</w:t>
      </w:r>
    </w:p>
    <w:p w:rsidR="00000000" w:rsidRDefault="00C653B4">
      <w:pPr>
        <w:tabs>
          <w:tab w:val="left" w:pos="1134"/>
        </w:tabs>
        <w:ind w:left="1134" w:right="-1134" w:hanging="1134"/>
      </w:pPr>
      <w:r>
        <w:br w:type="page"/>
        <w:t>30</w:t>
      </w:r>
      <w:r>
        <w:tab/>
        <w:t>Nr. 196/6</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 Nr. 196/6</w:t>
      </w:r>
    </w:p>
    <w:p w:rsidR="00000000" w:rsidRDefault="00C653B4">
      <w:pPr>
        <w:tabs>
          <w:tab w:val="left" w:pos="1134"/>
        </w:tabs>
        <w:ind w:left="1134" w:right="-1134" w:hanging="1134"/>
      </w:pPr>
      <w:r>
        <w:t>31</w:t>
      </w:r>
      <w:r>
        <w:tab/>
        <w:t>E 1 M Nr. 86</w:t>
      </w:r>
    </w:p>
    <w:p w:rsidR="00000000" w:rsidRDefault="00C653B4">
      <w:pPr>
        <w:tabs>
          <w:tab w:val="left" w:pos="1134"/>
        </w:tabs>
        <w:ind w:left="1134" w:right="-1134" w:hanging="1134"/>
      </w:pPr>
      <w:r>
        <w:t>40</w:t>
      </w:r>
      <w:r>
        <w:tab/>
        <w:t xml:space="preserve">Berichte des </w:t>
      </w:r>
      <w:r>
        <w:rPr>
          <w:vanish/>
        </w:rPr>
        <w:t>p[7{</w:t>
      </w:r>
      <w:r>
        <w:t>Gesandten am preußischen Hofe</w:t>
      </w:r>
      <w:r>
        <w:rPr>
          <w:vanish/>
        </w:rPr>
        <w:t>}</w:t>
      </w:r>
      <w:r>
        <w:t xml:space="preserve">, </w:t>
      </w:r>
      <w:r>
        <w:rPr>
          <w:vanish/>
        </w:rPr>
        <w:t>3{</w:t>
      </w:r>
      <w:r>
        <w:t>Freiherr</w:t>
      </w:r>
      <w:r>
        <w:rPr>
          <w:vanish/>
        </w:rPr>
        <w:t>}</w:t>
      </w:r>
      <w:r>
        <w:t xml:space="preserve">n </w:t>
      </w:r>
      <w:r>
        <w:rPr>
          <w:vanish/>
        </w:rPr>
        <w:t>1{</w:t>
      </w:r>
      <w:r>
        <w:t>Schäffer von</w:t>
      </w:r>
      <w:r>
        <w:t xml:space="preserve"> Bernstein</w:t>
      </w:r>
      <w:r>
        <w:rPr>
          <w:vanish/>
        </w:rPr>
        <w:t>}]p</w:t>
      </w:r>
      <w:r>
        <w:t xml:space="preserve">, aus </w:t>
      </w:r>
      <w:r>
        <w:rPr>
          <w:vanish/>
        </w:rPr>
        <w:t>o[</w:t>
      </w:r>
      <w:r>
        <w:t>Berlin</w:t>
      </w:r>
      <w:r>
        <w:rPr>
          <w:vanish/>
        </w:rPr>
        <w:t>]o</w:t>
      </w:r>
    </w:p>
    <w:p w:rsidR="00000000" w:rsidRDefault="00C653B4">
      <w:pPr>
        <w:tabs>
          <w:tab w:val="left" w:pos="1134"/>
        </w:tabs>
        <w:ind w:left="1134" w:right="-1134" w:hanging="1134"/>
      </w:pPr>
      <w:r>
        <w:t>41</w:t>
      </w:r>
      <w:r>
        <w:tab/>
        <w:t xml:space="preserve">auch: 1 Exemplar </w:t>
      </w:r>
      <w:r>
        <w:rPr>
          <w:vanish/>
        </w:rPr>
        <w:t>p[2{</w:t>
      </w:r>
      <w:r>
        <w:t>Johannes</w:t>
      </w:r>
      <w:r>
        <w:rPr>
          <w:vanish/>
        </w:rPr>
        <w:t>}</w:t>
      </w:r>
      <w:r>
        <w:t xml:space="preserve"> </w:t>
      </w:r>
      <w:r>
        <w:rPr>
          <w:vanish/>
        </w:rPr>
        <w:t>1{</w:t>
      </w:r>
      <w:r>
        <w:t>Ronge</w:t>
      </w:r>
      <w:r>
        <w:rPr>
          <w:vanish/>
        </w:rPr>
        <w:t>}]p</w:t>
      </w:r>
      <w:r>
        <w:t xml:space="preserve">: </w:t>
      </w:r>
      <w:r>
        <w:rPr>
          <w:vanish/>
        </w:rPr>
        <w:t>t[</w:t>
      </w:r>
      <w:r>
        <w:t>An die niedere katholische Geistlichkeit</w:t>
      </w:r>
      <w:r>
        <w:rPr>
          <w:vanish/>
        </w:rPr>
        <w:t>]t</w:t>
      </w:r>
      <w:r>
        <w:t xml:space="preserve">, </w:t>
      </w:r>
      <w:r>
        <w:rPr>
          <w:vanish/>
        </w:rPr>
        <w:t>o[</w:t>
      </w:r>
      <w:r>
        <w:t>Leipzig</w:t>
      </w:r>
      <w:r>
        <w:rPr>
          <w:vanish/>
        </w:rPr>
        <w:t>]o</w:t>
      </w:r>
      <w:r>
        <w:t xml:space="preserve"> 1845.</w:t>
      </w:r>
    </w:p>
    <w:p w:rsidR="00000000" w:rsidRDefault="00C653B4">
      <w:pPr>
        <w:tabs>
          <w:tab w:val="left" w:pos="1134"/>
        </w:tabs>
        <w:ind w:left="1134" w:right="-1134" w:hanging="1134"/>
      </w:pPr>
      <w:r>
        <w:t>43</w:t>
      </w:r>
      <w:r>
        <w:tab/>
        <w:t>1845</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02</w:t>
      </w:r>
    </w:p>
    <w:p w:rsidR="00000000" w:rsidRDefault="00C653B4">
      <w:pPr>
        <w:tabs>
          <w:tab w:val="left" w:pos="1134"/>
        </w:tabs>
        <w:ind w:left="1134" w:right="-1134" w:hanging="1134"/>
      </w:pPr>
      <w:r>
        <w:t>27</w:t>
      </w:r>
      <w:r>
        <w:tab/>
        <w:t>I. Teil Auswärtige Angelegenheiten \ B Auswärtige Vertretungen \ IV. Berichte der Gesandten und Konsuln \ 18. Württemberg</w:t>
      </w:r>
    </w:p>
    <w:p w:rsidR="00000000" w:rsidRDefault="00C653B4">
      <w:pPr>
        <w:tabs>
          <w:tab w:val="left" w:pos="1134"/>
        </w:tabs>
        <w:ind w:left="1134" w:right="-1134" w:hanging="1134"/>
      </w:pPr>
      <w:r>
        <w:t>30</w:t>
      </w:r>
      <w:r>
        <w:tab/>
        <w:t>Nr. 206/1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 Nr. 206/1</w:t>
      </w:r>
    </w:p>
    <w:p w:rsidR="00000000" w:rsidRDefault="00C653B4">
      <w:pPr>
        <w:tabs>
          <w:tab w:val="left" w:pos="1134"/>
        </w:tabs>
        <w:ind w:left="1134" w:right="-1134" w:hanging="1134"/>
      </w:pPr>
      <w:r>
        <w:t>31</w:t>
      </w:r>
      <w:r>
        <w:tab/>
        <w:t>E 1 M Nr. 98/1</w:t>
      </w:r>
    </w:p>
    <w:p w:rsidR="00000000" w:rsidRDefault="00C653B4">
      <w:pPr>
        <w:tabs>
          <w:tab w:val="left" w:pos="1134"/>
        </w:tabs>
        <w:ind w:left="1134" w:right="-1134" w:hanging="1134"/>
      </w:pPr>
      <w:r>
        <w:t>40</w:t>
      </w:r>
      <w:r>
        <w:tab/>
        <w:t xml:space="preserve">Berichte des </w:t>
      </w:r>
      <w:r>
        <w:rPr>
          <w:vanish/>
        </w:rPr>
        <w:t>p[7{</w:t>
      </w:r>
      <w:r>
        <w:t>Ministerresidenten am württembergischen Hofe</w:t>
      </w:r>
      <w:r>
        <w:rPr>
          <w:vanish/>
        </w:rPr>
        <w:t>}</w:t>
      </w:r>
      <w:r>
        <w:t xml:space="preserve">, </w:t>
      </w:r>
      <w:r>
        <w:rPr>
          <w:vanish/>
        </w:rPr>
        <w:t>4{</w:t>
      </w:r>
      <w:r>
        <w:t>Dr.</w:t>
      </w:r>
      <w:r>
        <w:rPr>
          <w:vanish/>
        </w:rPr>
        <w:t>}</w:t>
      </w:r>
      <w:r>
        <w:t xml:space="preserve"> </w:t>
      </w:r>
      <w:r>
        <w:rPr>
          <w:vanish/>
        </w:rPr>
        <w:t>2{</w:t>
      </w:r>
      <w:r>
        <w:t>Julius</w:t>
      </w:r>
      <w:r>
        <w:rPr>
          <w:vanish/>
        </w:rPr>
        <w:t>}</w:t>
      </w:r>
      <w:r>
        <w:t xml:space="preserve"> </w:t>
      </w:r>
      <w:r>
        <w:rPr>
          <w:vanish/>
        </w:rPr>
        <w:t>8{</w:t>
      </w:r>
      <w:r>
        <w:t>von</w:t>
      </w:r>
      <w:r>
        <w:rPr>
          <w:vanish/>
        </w:rPr>
        <w:t>}</w:t>
      </w:r>
      <w:r>
        <w:t xml:space="preserve"> </w:t>
      </w:r>
      <w:r>
        <w:rPr>
          <w:vanish/>
        </w:rPr>
        <w:t>1{</w:t>
      </w:r>
      <w:r>
        <w:t>Breidenbach</w:t>
      </w:r>
      <w:r>
        <w:rPr>
          <w:vanish/>
        </w:rPr>
        <w:t>}]p</w:t>
      </w:r>
      <w:r>
        <w:t xml:space="preserve">, aus </w:t>
      </w:r>
      <w:r>
        <w:rPr>
          <w:vanish/>
        </w:rPr>
        <w:t>o[</w:t>
      </w:r>
      <w:r>
        <w:t>Stuttgart</w:t>
      </w:r>
      <w:r>
        <w:rPr>
          <w:vanish/>
        </w:rPr>
        <w:t>]o</w:t>
      </w:r>
    </w:p>
    <w:p w:rsidR="00000000" w:rsidRDefault="00C653B4">
      <w:pPr>
        <w:tabs>
          <w:tab w:val="left" w:pos="1134"/>
        </w:tabs>
        <w:ind w:left="1134" w:right="-1134" w:hanging="1134"/>
      </w:pPr>
      <w:r>
        <w:t>41</w:t>
      </w:r>
      <w:r>
        <w:tab/>
        <w:t xml:space="preserve">auch: gedr. </w:t>
      </w:r>
      <w:r>
        <w:rPr>
          <w:vanish/>
        </w:rPr>
        <w:t>t[</w:t>
      </w:r>
      <w:r>
        <w:t>Bericht der Abgeordnet</w:t>
      </w:r>
      <w:r>
        <w:t xml:space="preserve">enkammer zur Verhinderung des </w:t>
      </w:r>
      <w:r>
        <w:rPr>
          <w:vanish/>
        </w:rPr>
        <w:t>s[2{</w:t>
      </w:r>
      <w:r>
        <w:t>Mißbrauchs der</w:t>
      </w:r>
      <w:r>
        <w:rPr>
          <w:vanish/>
        </w:rPr>
        <w:t>}</w:t>
      </w:r>
      <w:r>
        <w:t xml:space="preserve"> </w:t>
      </w:r>
      <w:r>
        <w:rPr>
          <w:vanish/>
        </w:rPr>
        <w:t>1{</w:t>
      </w:r>
      <w:r>
        <w:t>Presse</w:t>
      </w:r>
      <w:r>
        <w:rPr>
          <w:vanish/>
        </w:rPr>
        <w:t>}]s]t</w:t>
      </w:r>
      <w:r>
        <w:t xml:space="preserve"> (in Ber.Nr.24)</w:t>
      </w:r>
    </w:p>
    <w:p w:rsidR="00000000" w:rsidRDefault="00C653B4">
      <w:pPr>
        <w:tabs>
          <w:tab w:val="left" w:pos="1134"/>
        </w:tabs>
        <w:ind w:left="1134" w:right="-1134" w:hanging="1134"/>
      </w:pPr>
      <w:r>
        <w:t>43</w:t>
      </w:r>
      <w:r>
        <w:tab/>
        <w:t>1857</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03</w:t>
      </w:r>
    </w:p>
    <w:p w:rsidR="00000000" w:rsidRDefault="00C653B4">
      <w:pPr>
        <w:tabs>
          <w:tab w:val="left" w:pos="1134"/>
        </w:tabs>
        <w:ind w:left="1134" w:right="-1134" w:hanging="1134"/>
      </w:pPr>
      <w:r>
        <w:t>27</w:t>
      </w:r>
      <w:r>
        <w:tab/>
        <w:t>I. Teil Auswärtige Angelegenheiten \ B Auswärtige Vertretungen \ IV. Berichte der Gesandten und Konsuln \ 19. Berichte der Konsuln</w:t>
      </w:r>
    </w:p>
    <w:p w:rsidR="00000000" w:rsidRDefault="00C653B4">
      <w:pPr>
        <w:tabs>
          <w:tab w:val="left" w:pos="1134"/>
        </w:tabs>
        <w:ind w:left="1134" w:right="-1134" w:hanging="1134"/>
      </w:pPr>
      <w:r>
        <w:t>30</w:t>
      </w:r>
      <w:r>
        <w:tab/>
        <w:t>Nr. 108/10</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 Nr. 108/10</w:t>
      </w:r>
    </w:p>
    <w:p w:rsidR="00000000" w:rsidRDefault="00C653B4">
      <w:pPr>
        <w:tabs>
          <w:tab w:val="left" w:pos="1134"/>
        </w:tabs>
        <w:ind w:left="1134" w:right="-1134" w:hanging="1134"/>
      </w:pPr>
      <w:r>
        <w:t>31</w:t>
      </w:r>
      <w:r>
        <w:tab/>
        <w:t>Abt. St.M. Konv. 108 Fsc. 10</w:t>
      </w:r>
    </w:p>
    <w:p w:rsidR="00000000" w:rsidRDefault="00C653B4">
      <w:pPr>
        <w:tabs>
          <w:tab w:val="left" w:pos="1134"/>
        </w:tabs>
        <w:ind w:left="1134" w:right="-1134" w:hanging="1134"/>
      </w:pPr>
      <w:r>
        <w:t>40</w:t>
      </w:r>
      <w:r>
        <w:tab/>
        <w:t xml:space="preserve">Politische Berichte und sonstige Mitteilungen über die </w:t>
      </w:r>
      <w:r>
        <w:rPr>
          <w:vanish/>
        </w:rPr>
        <w:t>o[</w:t>
      </w:r>
      <w:r>
        <w:t>Vereinigten Staaten von Venezuela</w:t>
      </w:r>
      <w:r>
        <w:rPr>
          <w:vanish/>
        </w:rPr>
        <w:t>]o</w:t>
      </w:r>
      <w:r>
        <w:t xml:space="preserve"> sowie </w:t>
      </w:r>
      <w:r>
        <w:rPr>
          <w:vanish/>
        </w:rPr>
        <w:t>s[</w:t>
      </w:r>
      <w:r>
        <w:t>Beschaffung eines Werkes</w:t>
      </w:r>
      <w:r>
        <w:rPr>
          <w:vanish/>
        </w:rPr>
        <w:t>]s</w:t>
      </w:r>
      <w:r>
        <w:t xml:space="preserve"> für die Großherzogl. </w:t>
      </w:r>
      <w:r>
        <w:rPr>
          <w:vanish/>
        </w:rPr>
        <w:t>s[</w:t>
      </w:r>
      <w:r>
        <w:t>Hofbibliothek</w:t>
      </w:r>
      <w:r>
        <w:rPr>
          <w:vanish/>
        </w:rPr>
        <w:t>]s</w:t>
      </w:r>
    </w:p>
    <w:p w:rsidR="00000000" w:rsidRDefault="00C653B4">
      <w:pPr>
        <w:tabs>
          <w:tab w:val="left" w:pos="1134"/>
        </w:tabs>
        <w:ind w:left="1134" w:right="-1134" w:hanging="1134"/>
      </w:pPr>
      <w:r>
        <w:t>43</w:t>
      </w:r>
      <w:r>
        <w:tab/>
        <w:t>1874 - 1879</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04</w:t>
      </w:r>
    </w:p>
    <w:p w:rsidR="00000000" w:rsidRDefault="00C653B4">
      <w:pPr>
        <w:tabs>
          <w:tab w:val="left" w:pos="1134"/>
        </w:tabs>
        <w:ind w:left="1134" w:right="-1134" w:hanging="1134"/>
      </w:pPr>
      <w:r>
        <w:t>27</w:t>
      </w:r>
      <w:r>
        <w:tab/>
        <w:t>I. Teil Auswärtige Angelegenheiten \ Fremde Vertretungen im Großherzogtum</w:t>
      </w:r>
    </w:p>
    <w:p w:rsidR="00000000" w:rsidRDefault="00C653B4">
      <w:pPr>
        <w:tabs>
          <w:tab w:val="left" w:pos="1134"/>
        </w:tabs>
        <w:ind w:left="1134" w:right="-1134" w:hanging="1134"/>
      </w:pPr>
      <w:r>
        <w:t>30</w:t>
      </w:r>
      <w:r>
        <w:tab/>
        <w:t>Nr. 78/18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 Nr. 78/18</w:t>
      </w:r>
    </w:p>
    <w:p w:rsidR="00000000" w:rsidRDefault="00C653B4">
      <w:pPr>
        <w:tabs>
          <w:tab w:val="left" w:pos="1134"/>
        </w:tabs>
        <w:ind w:left="1134" w:right="-1134" w:hanging="1134"/>
      </w:pPr>
      <w:r>
        <w:t>31</w:t>
      </w:r>
      <w:r>
        <w:tab/>
        <w:t>Abt. St.M. Konv. 78 Fsc. 18</w:t>
      </w:r>
    </w:p>
    <w:p w:rsidR="00000000" w:rsidRDefault="00C653B4">
      <w:pPr>
        <w:tabs>
          <w:tab w:val="left" w:pos="1134"/>
        </w:tabs>
        <w:ind w:left="1134" w:right="-1134" w:hanging="1134"/>
      </w:pPr>
      <w:r>
        <w:t>40</w:t>
      </w:r>
      <w:r>
        <w:tab/>
        <w:t xml:space="preserve">Die </w:t>
      </w:r>
      <w:r>
        <w:rPr>
          <w:vanish/>
        </w:rPr>
        <w:t>t[2{</w:t>
      </w:r>
      <w:r>
        <w:t>Schrift</w:t>
      </w:r>
      <w:r>
        <w:rPr>
          <w:vanish/>
        </w:rPr>
        <w:t>}</w:t>
      </w:r>
      <w:r>
        <w:t xml:space="preserve">: </w:t>
      </w:r>
      <w:r>
        <w:rPr>
          <w:vanish/>
        </w:rPr>
        <w:t>1{</w:t>
      </w:r>
      <w:r>
        <w:t>l'empereur Napoleon III. et les Principautes Roumaines</w:t>
      </w:r>
      <w:r>
        <w:rPr>
          <w:vanish/>
        </w:rPr>
        <w:t>}]t</w:t>
      </w:r>
      <w:r>
        <w:t xml:space="preserve">, </w:t>
      </w:r>
      <w:r>
        <w:rPr>
          <w:vanish/>
        </w:rPr>
        <w:t>o[</w:t>
      </w:r>
      <w:r>
        <w:t>Paris</w:t>
      </w:r>
      <w:r>
        <w:rPr>
          <w:vanish/>
        </w:rPr>
        <w:t>]o</w:t>
      </w:r>
    </w:p>
    <w:p w:rsidR="00000000" w:rsidRDefault="00C653B4">
      <w:pPr>
        <w:tabs>
          <w:tab w:val="left" w:pos="1134"/>
        </w:tabs>
        <w:ind w:left="1134" w:right="-1134" w:hanging="1134"/>
      </w:pPr>
      <w:r>
        <w:t>43</w:t>
      </w:r>
      <w:r>
        <w:tab/>
        <w:t>1858</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05</w:t>
      </w:r>
    </w:p>
    <w:p w:rsidR="00000000" w:rsidRDefault="00C653B4">
      <w:pPr>
        <w:tabs>
          <w:tab w:val="left" w:pos="1134"/>
        </w:tabs>
        <w:ind w:left="1134" w:right="-1134" w:hanging="1134"/>
      </w:pPr>
      <w:r>
        <w:t>27</w:t>
      </w:r>
      <w:r>
        <w:tab/>
        <w:t>I. Teil Auswärtige Angelegenheiten \ Auswärtige Angelegenheiten (ohne Reich, Dt. Bund, Konferenzen)</w:t>
      </w:r>
    </w:p>
    <w:p w:rsidR="00000000" w:rsidRDefault="00C653B4">
      <w:pPr>
        <w:tabs>
          <w:tab w:val="left" w:pos="1134"/>
        </w:tabs>
        <w:ind w:left="1134" w:right="-1134" w:hanging="1134"/>
      </w:pPr>
      <w:r>
        <w:t>30</w:t>
      </w:r>
      <w:r>
        <w:tab/>
        <w:t>Nr. 154/9</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 Nr. 154/9</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t xml:space="preserve">Unanwendbarkeit des </w:t>
      </w:r>
      <w:r>
        <w:rPr>
          <w:vanish/>
        </w:rPr>
        <w:t>s[</w:t>
      </w:r>
      <w:r>
        <w:t>Bundestagsbeschlusses vom 5. Juli 1832 (</w:t>
      </w:r>
      <w:r>
        <w:rPr>
          <w:vanish/>
        </w:rPr>
        <w:t>s[</w:t>
      </w:r>
      <w:r>
        <w:t>Presse</w:t>
      </w:r>
      <w:r>
        <w:rPr>
          <w:vanish/>
        </w:rPr>
        <w:t>]s</w:t>
      </w:r>
      <w:r>
        <w:t xml:space="preserve"> und </w:t>
      </w:r>
      <w:r>
        <w:rPr>
          <w:vanish/>
        </w:rPr>
        <w:t>s[</w:t>
      </w:r>
      <w:r>
        <w:t>Dru</w:t>
      </w:r>
      <w:r>
        <w:t>ckerzeugnisse</w:t>
      </w:r>
      <w:r>
        <w:rPr>
          <w:vanish/>
        </w:rPr>
        <w:t>]s</w:t>
      </w:r>
      <w:r>
        <w:t xml:space="preserve"> betr.)</w:t>
      </w:r>
      <w:r>
        <w:rPr>
          <w:vanish/>
        </w:rPr>
        <w:t>]s</w:t>
      </w:r>
      <w:r>
        <w:t xml:space="preserve"> im </w:t>
      </w:r>
      <w:r>
        <w:rPr>
          <w:vanish/>
        </w:rPr>
        <w:t>o[2{</w:t>
      </w:r>
      <w:r>
        <w:t>Herzogtum</w:t>
      </w:r>
      <w:r>
        <w:rPr>
          <w:vanish/>
        </w:rPr>
        <w:t>}</w:t>
      </w:r>
      <w:r>
        <w:t xml:space="preserve"> </w:t>
      </w:r>
      <w:r>
        <w:rPr>
          <w:vanish/>
        </w:rPr>
        <w:t>1{</w:t>
      </w:r>
      <w:r>
        <w:t>Sachsen-Meinigen-Hildburghausen</w:t>
      </w:r>
      <w:r>
        <w:rPr>
          <w:vanish/>
        </w:rPr>
        <w:t>}]o</w:t>
      </w:r>
      <w:r>
        <w:t xml:space="preserve"> wegen nicht erfolgter Verkündung</w:t>
      </w:r>
    </w:p>
    <w:p w:rsidR="00000000" w:rsidRDefault="00C653B4">
      <w:pPr>
        <w:tabs>
          <w:tab w:val="left" w:pos="1134"/>
        </w:tabs>
        <w:ind w:left="1134" w:right="-1134" w:hanging="1134"/>
      </w:pPr>
      <w:r>
        <w:t>41</w:t>
      </w:r>
      <w:r>
        <w:tab/>
        <w:t>nur: Anlage zum Bericht des Bundestagsgesandten</w:t>
      </w:r>
    </w:p>
    <w:p w:rsidR="00000000" w:rsidRDefault="00C653B4">
      <w:pPr>
        <w:tabs>
          <w:tab w:val="left" w:pos="1134"/>
        </w:tabs>
        <w:ind w:left="1134" w:right="-1134" w:hanging="1134"/>
      </w:pPr>
      <w:r>
        <w:t>43</w:t>
      </w:r>
      <w:r>
        <w:tab/>
        <w:t>1834</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06</w:t>
      </w:r>
    </w:p>
    <w:p w:rsidR="00000000" w:rsidRDefault="00C653B4">
      <w:pPr>
        <w:tabs>
          <w:tab w:val="left" w:pos="1134"/>
        </w:tabs>
        <w:ind w:left="1134" w:right="-1134" w:hanging="1134"/>
      </w:pPr>
      <w:r>
        <w:t>27</w:t>
      </w:r>
      <w:r>
        <w:tab/>
        <w:t>I. Teil Auswärtige Angelegenheiten \ Polizeiangelegenheiten (</w:t>
      </w:r>
      <w:r>
        <w:rPr>
          <w:vanish/>
        </w:rPr>
        <w:t>s[</w:t>
      </w:r>
      <w:r>
        <w:t>Zensur</w:t>
      </w:r>
      <w:r>
        <w:rPr>
          <w:vanish/>
        </w:rPr>
        <w:t>]s</w:t>
      </w:r>
      <w:r>
        <w:t>)</w:t>
      </w:r>
    </w:p>
    <w:p w:rsidR="00000000" w:rsidRDefault="00C653B4">
      <w:pPr>
        <w:tabs>
          <w:tab w:val="left" w:pos="1134"/>
        </w:tabs>
        <w:ind w:left="1134" w:right="-1134" w:hanging="1134"/>
      </w:pPr>
      <w:r>
        <w:t>30</w:t>
      </w:r>
      <w:r>
        <w:tab/>
        <w:t>Nr. 153/2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 Nr. 153/2</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t>Konzessionserteilung</w:t>
      </w:r>
      <w:r>
        <w:rPr>
          <w:vanish/>
        </w:rPr>
        <w:t>]s</w:t>
      </w:r>
      <w:r>
        <w:t xml:space="preserve"> und </w:t>
      </w:r>
      <w:r>
        <w:rPr>
          <w:vanish/>
        </w:rPr>
        <w:t>s[</w:t>
      </w:r>
      <w:r>
        <w:t xml:space="preserve">Verbot für die von der </w:t>
      </w:r>
      <w:r>
        <w:rPr>
          <w:vanish/>
        </w:rPr>
        <w:t>k[1{p[</w:t>
      </w:r>
      <w:r>
        <w:t>Brede</w:t>
      </w:r>
      <w:r>
        <w:rPr>
          <w:vanish/>
        </w:rPr>
        <w:t>]p</w:t>
      </w:r>
      <w:r>
        <w:t xml:space="preserve">'schen </w:t>
      </w:r>
      <w:r>
        <w:rPr>
          <w:vanish/>
        </w:rPr>
        <w:t>s[</w:t>
      </w:r>
      <w:r>
        <w:t>Buchhandlung</w:t>
      </w:r>
      <w:r>
        <w:rPr>
          <w:vanish/>
        </w:rPr>
        <w:t>]s}</w:t>
      </w:r>
      <w:r>
        <w:t xml:space="preserve">, </w:t>
      </w:r>
      <w:r>
        <w:rPr>
          <w:vanish/>
        </w:rPr>
        <w:t>2{o[</w:t>
      </w:r>
      <w:r>
        <w:t>Offenbach</w:t>
      </w:r>
      <w:r>
        <w:rPr>
          <w:vanish/>
        </w:rPr>
        <w:t>]o}]k</w:t>
      </w:r>
      <w:r>
        <w:t xml:space="preserve">, herausgegebene </w:t>
      </w:r>
      <w:r>
        <w:rPr>
          <w:vanish/>
        </w:rPr>
        <w:t>t[2{s[</w:t>
      </w:r>
      <w:r>
        <w:t>Zeitung</w:t>
      </w:r>
      <w:r>
        <w:rPr>
          <w:vanish/>
        </w:rPr>
        <w:t>]s}</w:t>
      </w:r>
      <w:r>
        <w:t xml:space="preserve"> </w:t>
      </w:r>
      <w:r>
        <w:rPr>
          <w:vanish/>
        </w:rPr>
        <w:t>1{</w:t>
      </w:r>
      <w:r>
        <w:t>"Der Deutsche Volksbote"</w:t>
      </w:r>
      <w:r>
        <w:rPr>
          <w:vanish/>
        </w:rPr>
        <w:t>}]t]s</w:t>
      </w:r>
    </w:p>
    <w:p w:rsidR="00000000" w:rsidRDefault="00C653B4">
      <w:pPr>
        <w:tabs>
          <w:tab w:val="left" w:pos="1134"/>
        </w:tabs>
        <w:ind w:left="1134" w:right="-1134" w:hanging="1134"/>
      </w:pPr>
      <w:r>
        <w:t>41</w:t>
      </w:r>
      <w:r>
        <w:tab/>
        <w:t>u.a</w:t>
      </w:r>
      <w:r>
        <w:t xml:space="preserve">.: die erschienenen Ausgaben Nr. 2-16, 1833 Jan./Febr., teilweise mit </w:t>
      </w:r>
      <w:r>
        <w:rPr>
          <w:vanish/>
        </w:rPr>
        <w:t>s[</w:t>
      </w:r>
      <w:r>
        <w:t>Zensurvermerke</w:t>
      </w:r>
      <w:r>
        <w:rPr>
          <w:vanish/>
        </w:rPr>
        <w:t>]s</w:t>
      </w:r>
      <w:r>
        <w:t xml:space="preserve">n; Protest des österr. und des preuß. Geschäftsträgers in </w:t>
      </w:r>
      <w:r>
        <w:rPr>
          <w:vanish/>
        </w:rPr>
        <w:t>o[</w:t>
      </w:r>
      <w:r>
        <w:t>Darmstadt</w:t>
      </w:r>
      <w:r>
        <w:rPr>
          <w:vanish/>
        </w:rPr>
        <w:t>]o</w:t>
      </w:r>
      <w:r>
        <w:t>; Schriftwechsel des Staatsministeriums mit dem III. Ausschuß der 2. Kammer des Landtags</w:t>
      </w:r>
    </w:p>
    <w:p w:rsidR="00000000" w:rsidRDefault="00C653B4">
      <w:pPr>
        <w:tabs>
          <w:tab w:val="left" w:pos="1134"/>
        </w:tabs>
        <w:ind w:left="1134" w:right="-1134" w:hanging="1134"/>
      </w:pPr>
      <w:r>
        <w:t>43</w:t>
      </w:r>
      <w:r>
        <w:tab/>
        <w:t>1832 - 1833</w:t>
      </w:r>
    </w:p>
    <w:p w:rsidR="00000000" w:rsidRDefault="00C653B4">
      <w:pPr>
        <w:tabs>
          <w:tab w:val="left" w:pos="1134"/>
        </w:tabs>
        <w:ind w:left="1134" w:right="-1134" w:hanging="1134"/>
      </w:pPr>
      <w:r>
        <w:br w:type="page"/>
        <w:t>30</w:t>
      </w:r>
      <w:r>
        <w:tab/>
        <w:t>Nr. 154/1</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 Nr. 154/1</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t xml:space="preserve">Verbot der </w:t>
      </w:r>
      <w:r>
        <w:rPr>
          <w:vanish/>
        </w:rPr>
        <w:t>t[2{s[</w:t>
      </w:r>
      <w:r>
        <w:t>Zeitung</w:t>
      </w:r>
      <w:r>
        <w:rPr>
          <w:vanish/>
        </w:rPr>
        <w:t>]s}</w:t>
      </w:r>
      <w:r>
        <w:t xml:space="preserve"> </w:t>
      </w:r>
      <w:r>
        <w:rPr>
          <w:vanish/>
        </w:rPr>
        <w:t>1{</w:t>
      </w:r>
      <w:r>
        <w:t>"Der Deutsche Beobachter"</w:t>
      </w:r>
      <w:r>
        <w:rPr>
          <w:vanish/>
        </w:rPr>
        <w:t>}]t</w:t>
      </w:r>
      <w:r>
        <w:t xml:space="preserve">, </w:t>
      </w:r>
      <w:r>
        <w:rPr>
          <w:vanish/>
        </w:rPr>
        <w:t>o[</w:t>
      </w:r>
      <w:r>
        <w:t>Stuttgart</w:t>
      </w:r>
      <w:r>
        <w:rPr>
          <w:vanish/>
        </w:rPr>
        <w:t>]o</w:t>
      </w:r>
      <w:r>
        <w:t xml:space="preserve">, durch den </w:t>
      </w:r>
      <w:r>
        <w:rPr>
          <w:vanish/>
        </w:rPr>
        <w:t>k[</w:t>
      </w:r>
      <w:r>
        <w:t>Bundestag</w:t>
      </w:r>
      <w:r>
        <w:rPr>
          <w:vanish/>
        </w:rPr>
        <w:t>]k]s</w:t>
      </w:r>
    </w:p>
    <w:p w:rsidR="00000000" w:rsidRDefault="00C653B4">
      <w:pPr>
        <w:tabs>
          <w:tab w:val="left" w:pos="1134"/>
        </w:tabs>
        <w:ind w:left="1134" w:right="-1134" w:hanging="1134"/>
      </w:pPr>
      <w:r>
        <w:t>41</w:t>
      </w:r>
      <w:r>
        <w:tab/>
        <w:t>u.a.: Instruktion für den Bundestagsgesandten</w:t>
      </w:r>
    </w:p>
    <w:p w:rsidR="00000000" w:rsidRDefault="00C653B4">
      <w:pPr>
        <w:tabs>
          <w:tab w:val="left" w:pos="1134"/>
        </w:tabs>
        <w:ind w:left="1134" w:right="-1134" w:hanging="1134"/>
      </w:pPr>
      <w:r>
        <w:t>43</w:t>
      </w:r>
      <w:r>
        <w:tab/>
        <w:t>1823</w:t>
      </w:r>
    </w:p>
    <w:p w:rsidR="00000000" w:rsidRDefault="00C653B4">
      <w:pPr>
        <w:tabs>
          <w:tab w:val="left" w:pos="1134"/>
        </w:tabs>
        <w:ind w:left="1134" w:right="-1134" w:hanging="1134"/>
      </w:pPr>
      <w:r>
        <w:br w:type="page"/>
        <w:t>30</w:t>
      </w:r>
      <w:r>
        <w:tab/>
        <w:t>Nr. 154/2</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 Nr. 152/2</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t>Verlagsartikel</w:t>
      </w:r>
      <w:r>
        <w:rPr>
          <w:vanish/>
        </w:rPr>
        <w:t>]s</w:t>
      </w:r>
      <w:r>
        <w:t xml:space="preserve"> von </w:t>
      </w:r>
      <w:r>
        <w:rPr>
          <w:vanish/>
        </w:rPr>
        <w:t>k[1{</w:t>
      </w:r>
      <w:r>
        <w:t>'</w:t>
      </w:r>
      <w:r>
        <w:rPr>
          <w:vanish/>
        </w:rPr>
        <w:t>p[</w:t>
      </w:r>
      <w:r>
        <w:t>Heideloff</w:t>
      </w:r>
      <w:r>
        <w:rPr>
          <w:vanish/>
        </w:rPr>
        <w:t>]p</w:t>
      </w:r>
      <w:r>
        <w:t xml:space="preserve"> und </w:t>
      </w:r>
      <w:r>
        <w:rPr>
          <w:vanish/>
        </w:rPr>
        <w:t>p[</w:t>
      </w:r>
      <w:r>
        <w:t>Campe</w:t>
      </w:r>
      <w:r>
        <w:rPr>
          <w:vanish/>
        </w:rPr>
        <w:t>]p</w:t>
      </w:r>
      <w:r>
        <w:t>'</w:t>
      </w:r>
      <w:r>
        <w:rPr>
          <w:vanish/>
        </w:rPr>
        <w:t>}</w:t>
      </w:r>
      <w:r>
        <w:t xml:space="preserve">, </w:t>
      </w:r>
      <w:r>
        <w:rPr>
          <w:vanish/>
        </w:rPr>
        <w:t>2{o[</w:t>
      </w:r>
      <w:r>
        <w:t>Paris</w:t>
      </w:r>
      <w:r>
        <w:rPr>
          <w:vanish/>
        </w:rPr>
        <w:t>]o}]k</w:t>
      </w:r>
    </w:p>
    <w:p w:rsidR="00000000" w:rsidRDefault="00C653B4">
      <w:pPr>
        <w:tabs>
          <w:tab w:val="left" w:pos="1134"/>
        </w:tabs>
        <w:ind w:left="1134" w:right="-1134" w:hanging="1134"/>
      </w:pPr>
      <w:r>
        <w:t>41</w:t>
      </w:r>
      <w:r>
        <w:tab/>
        <w:t>nur: Wahrzettel</w:t>
      </w:r>
    </w:p>
    <w:p w:rsidR="00000000" w:rsidRDefault="00C653B4">
      <w:pPr>
        <w:tabs>
          <w:tab w:val="left" w:pos="1134"/>
        </w:tabs>
        <w:ind w:left="1134" w:right="-1134" w:hanging="1134"/>
      </w:pPr>
      <w:r>
        <w:t>43</w:t>
      </w:r>
      <w:r>
        <w:tab/>
        <w:t>1834 - 1845</w:t>
      </w:r>
    </w:p>
    <w:p w:rsidR="00000000" w:rsidRDefault="00C653B4">
      <w:pPr>
        <w:tabs>
          <w:tab w:val="left" w:pos="1134"/>
        </w:tabs>
        <w:ind w:left="1134" w:right="-1134" w:hanging="1134"/>
      </w:pPr>
      <w:r>
        <w:br w:type="page"/>
        <w:t>30</w:t>
      </w:r>
      <w:r>
        <w:tab/>
        <w:t>Nr. 154/3</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 Nr. 154/3</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t xml:space="preserve">Verbot der </w:t>
      </w:r>
      <w:r>
        <w:rPr>
          <w:vanish/>
        </w:rPr>
        <w:t>t[</w:t>
      </w:r>
      <w:r>
        <w:t>"Neckar-</w:t>
      </w:r>
      <w:r>
        <w:rPr>
          <w:vanish/>
        </w:rPr>
        <w:t>s[</w:t>
      </w:r>
      <w:r>
        <w:t>Zeitung</w:t>
      </w:r>
      <w:r>
        <w:rPr>
          <w:vanish/>
        </w:rPr>
        <w:t>]s</w:t>
      </w:r>
      <w:r>
        <w:t>"</w:t>
      </w:r>
      <w:r>
        <w:rPr>
          <w:vanish/>
        </w:rPr>
        <w:t>]t]s</w:t>
      </w:r>
      <w:r>
        <w:t xml:space="preserve">, </w:t>
      </w:r>
      <w:r>
        <w:rPr>
          <w:vanish/>
        </w:rPr>
        <w:t>o[</w:t>
      </w:r>
      <w:r>
        <w:t>Stuttgart</w:t>
      </w:r>
      <w:r>
        <w:rPr>
          <w:vanish/>
        </w:rPr>
        <w:t>]o</w:t>
      </w:r>
      <w:r>
        <w:t xml:space="preserve">, durch den </w:t>
      </w:r>
      <w:r>
        <w:rPr>
          <w:vanish/>
        </w:rPr>
        <w:t>k[</w:t>
      </w:r>
      <w:r>
        <w:t>Bundestag</w:t>
      </w:r>
      <w:r>
        <w:rPr>
          <w:vanish/>
        </w:rPr>
        <w:t>]k</w:t>
      </w:r>
    </w:p>
    <w:p w:rsidR="00000000" w:rsidRDefault="00C653B4">
      <w:pPr>
        <w:tabs>
          <w:tab w:val="left" w:pos="1134"/>
        </w:tabs>
        <w:ind w:left="1134" w:right="-1134" w:hanging="1134"/>
      </w:pPr>
      <w:r>
        <w:t>41</w:t>
      </w:r>
      <w:r>
        <w:tab/>
        <w:t>u.a.: Gr. Hess. Regierungsblatt 1833, Nr. 70 1/2 über Verbot der "Neckar-Zeitung"</w:t>
      </w:r>
    </w:p>
    <w:p w:rsidR="00000000" w:rsidRDefault="00C653B4">
      <w:pPr>
        <w:tabs>
          <w:tab w:val="left" w:pos="1134"/>
        </w:tabs>
        <w:ind w:left="1134" w:right="-1134" w:hanging="1134"/>
      </w:pPr>
      <w:r>
        <w:t>43</w:t>
      </w:r>
      <w:r>
        <w:tab/>
        <w:t>1833 - 1834</w:t>
      </w:r>
    </w:p>
    <w:p w:rsidR="00000000" w:rsidRDefault="00C653B4">
      <w:pPr>
        <w:tabs>
          <w:tab w:val="left" w:pos="1134"/>
        </w:tabs>
        <w:ind w:left="1134" w:right="-1134" w:hanging="1134"/>
      </w:pPr>
      <w:r>
        <w:br w:type="page"/>
        <w:t>30</w:t>
      </w:r>
      <w:r>
        <w:tab/>
        <w:t>Nr. 154/4</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 Nr. 154/4</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t xml:space="preserve">Verbot der </w:t>
      </w:r>
      <w:r>
        <w:rPr>
          <w:vanish/>
        </w:rPr>
        <w:t>t[2{s[</w:t>
      </w:r>
      <w:r>
        <w:t>Zeitschrift</w:t>
      </w:r>
      <w:r>
        <w:rPr>
          <w:vanish/>
        </w:rPr>
        <w:t>]s}</w:t>
      </w:r>
      <w:r>
        <w:t xml:space="preserve"> </w:t>
      </w:r>
      <w:r>
        <w:rPr>
          <w:vanish/>
        </w:rPr>
        <w:t>1{</w:t>
      </w:r>
      <w:r>
        <w:t>"Die Biene"</w:t>
      </w:r>
      <w:r>
        <w:rPr>
          <w:vanish/>
        </w:rPr>
        <w:t>}]t</w:t>
      </w:r>
      <w:r>
        <w:t xml:space="preserve">, </w:t>
      </w:r>
      <w:r>
        <w:rPr>
          <w:vanish/>
        </w:rPr>
        <w:t>o</w:t>
      </w:r>
      <w:r>
        <w:rPr>
          <w:vanish/>
        </w:rPr>
        <w:t>[</w:t>
      </w:r>
      <w:r>
        <w:t>Zwickau</w:t>
      </w:r>
      <w:r>
        <w:rPr>
          <w:vanish/>
        </w:rPr>
        <w:t>]o</w:t>
      </w:r>
      <w:r>
        <w:t xml:space="preserve">, durch den </w:t>
      </w:r>
      <w:r>
        <w:rPr>
          <w:vanish/>
        </w:rPr>
        <w:t>k[</w:t>
      </w:r>
      <w:r>
        <w:t>Bundestag</w:t>
      </w:r>
      <w:r>
        <w:rPr>
          <w:vanish/>
        </w:rPr>
        <w:t>]k]s</w:t>
      </w:r>
    </w:p>
    <w:p w:rsidR="00000000" w:rsidRDefault="00C653B4">
      <w:pPr>
        <w:tabs>
          <w:tab w:val="left" w:pos="1134"/>
        </w:tabs>
        <w:ind w:left="1134" w:right="-1134" w:hanging="1134"/>
      </w:pPr>
      <w:r>
        <w:t>41</w:t>
      </w:r>
      <w:r>
        <w:tab/>
        <w:t xml:space="preserve">u.a.: gedr. </w:t>
      </w:r>
      <w:r>
        <w:rPr>
          <w:vanish/>
        </w:rPr>
        <w:t>s[</w:t>
      </w:r>
      <w:r>
        <w:t xml:space="preserve">Vortrag der Bundestagskommission zur Aufsicht über das </w:t>
      </w:r>
      <w:r>
        <w:rPr>
          <w:vanish/>
        </w:rPr>
        <w:t>s[</w:t>
      </w:r>
      <w:r>
        <w:t>Bundes-Preßgesetz</w:t>
      </w:r>
      <w:r>
        <w:rPr>
          <w:vanish/>
        </w:rPr>
        <w:t>]s</w:t>
      </w:r>
      <w:r>
        <w:t xml:space="preserve"> über "Die Biene"</w:t>
      </w:r>
      <w:r>
        <w:rPr>
          <w:vanish/>
        </w:rPr>
        <w:t>]s</w:t>
      </w:r>
      <w:r>
        <w:t>, Febr. 7</w:t>
      </w:r>
    </w:p>
    <w:p w:rsidR="00000000" w:rsidRDefault="00C653B4">
      <w:pPr>
        <w:tabs>
          <w:tab w:val="left" w:pos="1134"/>
        </w:tabs>
        <w:ind w:left="1134" w:right="-1134" w:hanging="1134"/>
      </w:pPr>
      <w:r>
        <w:t>43</w:t>
      </w:r>
      <w:r>
        <w:tab/>
        <w:t>1833</w:t>
      </w:r>
    </w:p>
    <w:p w:rsidR="00000000" w:rsidRDefault="00C653B4">
      <w:pPr>
        <w:tabs>
          <w:tab w:val="left" w:pos="1134"/>
        </w:tabs>
        <w:ind w:left="1134" w:right="-1134" w:hanging="1134"/>
      </w:pPr>
      <w:r>
        <w:br w:type="page"/>
        <w:t>30</w:t>
      </w:r>
      <w:r>
        <w:tab/>
        <w:t>Nr. 154/5</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 Nr. 154/5</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t xml:space="preserve">Verkaufsverbot der </w:t>
      </w:r>
      <w:r>
        <w:rPr>
          <w:vanish/>
        </w:rPr>
        <w:t>t[2{s[</w:t>
      </w:r>
      <w:r>
        <w:t>Zeitung</w:t>
      </w:r>
      <w:r>
        <w:rPr>
          <w:vanish/>
        </w:rPr>
        <w:t>]s}</w:t>
      </w:r>
      <w:r>
        <w:t xml:space="preserve"> </w:t>
      </w:r>
      <w:r>
        <w:rPr>
          <w:vanish/>
        </w:rPr>
        <w:t>1{</w:t>
      </w:r>
      <w:r>
        <w:t>"Der Geächtete"</w:t>
      </w:r>
      <w:r>
        <w:rPr>
          <w:vanish/>
        </w:rPr>
        <w:t>}]t]s</w:t>
      </w:r>
      <w:r>
        <w:t xml:space="preserve">, Redaktion </w:t>
      </w:r>
      <w:r>
        <w:rPr>
          <w:vanish/>
        </w:rPr>
        <w:t>k[1{p[</w:t>
      </w:r>
      <w:r>
        <w:t>Venedey</w:t>
      </w:r>
      <w:r>
        <w:rPr>
          <w:vanish/>
        </w:rPr>
        <w:t>]p}</w:t>
      </w:r>
      <w:r>
        <w:t xml:space="preserve">, </w:t>
      </w:r>
      <w:r>
        <w:rPr>
          <w:vanish/>
        </w:rPr>
        <w:t>2{o[</w:t>
      </w:r>
      <w:r>
        <w:t>Paris</w:t>
      </w:r>
      <w:r>
        <w:rPr>
          <w:vanish/>
        </w:rPr>
        <w:t>]o}]k</w:t>
      </w:r>
      <w:r>
        <w:t xml:space="preserve">, durch den </w:t>
      </w:r>
      <w:r>
        <w:rPr>
          <w:vanish/>
        </w:rPr>
        <w:t>k[</w:t>
      </w:r>
      <w:r>
        <w:t>Bundestag</w:t>
      </w:r>
      <w:r>
        <w:rPr>
          <w:vanish/>
        </w:rPr>
        <w:t>]k</w:t>
      </w:r>
    </w:p>
    <w:p w:rsidR="00000000" w:rsidRDefault="00C653B4">
      <w:pPr>
        <w:tabs>
          <w:tab w:val="left" w:pos="1134"/>
        </w:tabs>
        <w:ind w:left="1134" w:right="-1134" w:hanging="1134"/>
      </w:pPr>
      <w:r>
        <w:t>43</w:t>
      </w:r>
      <w:r>
        <w:tab/>
        <w:t>1834</w:t>
      </w:r>
    </w:p>
    <w:p w:rsidR="00000000" w:rsidRDefault="00C653B4">
      <w:pPr>
        <w:tabs>
          <w:tab w:val="left" w:pos="1134"/>
        </w:tabs>
        <w:ind w:left="1134" w:right="-1134" w:hanging="1134"/>
      </w:pPr>
      <w:r>
        <w:br w:type="page"/>
        <w:t>30</w:t>
      </w:r>
      <w:r>
        <w:tab/>
        <w:t>Nr. 154/6</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 Nr. 154/6</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t xml:space="preserve">Verkaufsverbot der </w:t>
      </w:r>
      <w:r>
        <w:rPr>
          <w:vanish/>
        </w:rPr>
        <w:t>s[</w:t>
      </w:r>
      <w:r>
        <w:t>Verlagsartikel</w:t>
      </w:r>
      <w:r>
        <w:rPr>
          <w:vanish/>
        </w:rPr>
        <w:t>]s</w:t>
      </w:r>
      <w:r>
        <w:t xml:space="preserve"> der </w:t>
      </w:r>
      <w:r>
        <w:rPr>
          <w:vanish/>
        </w:rPr>
        <w:t>k[1{s[</w:t>
      </w:r>
      <w:r>
        <w:t>Buchhandlung</w:t>
      </w:r>
      <w:r>
        <w:rPr>
          <w:vanish/>
        </w:rPr>
        <w:t>]s</w:t>
      </w:r>
      <w:r>
        <w:t xml:space="preserve"> '</w:t>
      </w:r>
      <w:r>
        <w:rPr>
          <w:vanish/>
        </w:rPr>
        <w:t>p[2{</w:t>
      </w:r>
      <w:r>
        <w:t>G.L.</w:t>
      </w:r>
      <w:r>
        <w:rPr>
          <w:vanish/>
        </w:rPr>
        <w:t>}</w:t>
      </w:r>
      <w:r>
        <w:t xml:space="preserve"> </w:t>
      </w:r>
      <w:r>
        <w:rPr>
          <w:vanish/>
        </w:rPr>
        <w:t>1{</w:t>
      </w:r>
      <w:r>
        <w:t>Schüler</w:t>
      </w:r>
      <w:r>
        <w:rPr>
          <w:vanish/>
        </w:rPr>
        <w:t>}]p</w:t>
      </w:r>
      <w:r>
        <w:t xml:space="preserve"> und </w:t>
      </w:r>
      <w:r>
        <w:rPr>
          <w:vanish/>
        </w:rPr>
        <w:t>p[7{</w:t>
      </w:r>
      <w:r>
        <w:t>Witwe</w:t>
      </w:r>
      <w:r>
        <w:rPr>
          <w:vanish/>
        </w:rPr>
        <w:t>}</w:t>
      </w:r>
      <w:r>
        <w:t xml:space="preserve"> </w:t>
      </w:r>
      <w:r>
        <w:rPr>
          <w:vanish/>
        </w:rPr>
        <w:t>1{</w:t>
      </w:r>
      <w:r>
        <w:t>Silbermann</w:t>
      </w:r>
      <w:r>
        <w:rPr>
          <w:vanish/>
        </w:rPr>
        <w:t>}]p</w:t>
      </w:r>
      <w:r>
        <w:t>'</w:t>
      </w:r>
      <w:r>
        <w:rPr>
          <w:vanish/>
        </w:rPr>
        <w:t>}</w:t>
      </w:r>
      <w:r>
        <w:t xml:space="preserve">, </w:t>
      </w:r>
      <w:r>
        <w:rPr>
          <w:vanish/>
        </w:rPr>
        <w:t>2{o[</w:t>
      </w:r>
      <w:r>
        <w:t>Straßburg</w:t>
      </w:r>
      <w:r>
        <w:rPr>
          <w:vanish/>
        </w:rPr>
        <w:t>]o}]k]s</w:t>
      </w:r>
      <w:r>
        <w:t xml:space="preserve">, durch den </w:t>
      </w:r>
      <w:r>
        <w:rPr>
          <w:vanish/>
        </w:rPr>
        <w:t>k[</w:t>
      </w:r>
      <w:r>
        <w:t>Bundestag</w:t>
      </w:r>
      <w:r>
        <w:rPr>
          <w:vanish/>
        </w:rPr>
        <w:t>]k</w:t>
      </w:r>
    </w:p>
    <w:p w:rsidR="00000000" w:rsidRDefault="00C653B4">
      <w:pPr>
        <w:tabs>
          <w:tab w:val="left" w:pos="1134"/>
        </w:tabs>
        <w:ind w:left="1134" w:right="-1134" w:hanging="1134"/>
      </w:pPr>
      <w:r>
        <w:t>43</w:t>
      </w:r>
      <w:r>
        <w:tab/>
        <w:t>1834</w:t>
      </w:r>
    </w:p>
    <w:p w:rsidR="00000000" w:rsidRDefault="00C653B4">
      <w:pPr>
        <w:tabs>
          <w:tab w:val="left" w:pos="1134"/>
        </w:tabs>
        <w:ind w:left="1134" w:right="-1134" w:hanging="1134"/>
      </w:pPr>
      <w:r>
        <w:br w:type="page"/>
        <w:t>30</w:t>
      </w:r>
      <w:r>
        <w:tab/>
        <w:t>Nr. 154/7</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1 Nr. 154/7</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t xml:space="preserve">Verkaufsverbot von </w:t>
      </w:r>
      <w:r>
        <w:rPr>
          <w:vanish/>
        </w:rPr>
        <w:t>p[</w:t>
      </w:r>
      <w:r>
        <w:t>Lamennais</w:t>
      </w:r>
      <w:r>
        <w:rPr>
          <w:vanish/>
        </w:rPr>
        <w:t>]p</w:t>
      </w:r>
      <w:r>
        <w:t xml:space="preserve">' </w:t>
      </w:r>
      <w:r>
        <w:rPr>
          <w:vanish/>
        </w:rPr>
        <w:t>t[</w:t>
      </w:r>
      <w:r>
        <w:t>"Paroles d'un croyant"</w:t>
      </w:r>
      <w:r>
        <w:rPr>
          <w:vanish/>
        </w:rPr>
        <w:t>]t</w:t>
      </w:r>
      <w:r>
        <w:t xml:space="preserve"> durch den </w:t>
      </w:r>
      <w:r>
        <w:rPr>
          <w:vanish/>
        </w:rPr>
        <w:t>k[</w:t>
      </w:r>
      <w:r>
        <w:t>Bundestag</w:t>
      </w:r>
      <w:r>
        <w:rPr>
          <w:vanish/>
        </w:rPr>
        <w:t>]k]s</w:t>
      </w:r>
    </w:p>
    <w:p w:rsidR="00000000" w:rsidRDefault="00C653B4">
      <w:pPr>
        <w:tabs>
          <w:tab w:val="left" w:pos="1134"/>
        </w:tabs>
        <w:ind w:left="1134" w:right="-1134" w:hanging="1134"/>
      </w:pPr>
      <w:r>
        <w:t>43</w:t>
      </w:r>
      <w:r>
        <w:tab/>
        <w:t>1834</w:t>
      </w:r>
    </w:p>
    <w:p w:rsidR="00000000" w:rsidRDefault="00C653B4">
      <w:pPr>
        <w:tabs>
          <w:tab w:val="left" w:pos="1134"/>
        </w:tabs>
        <w:ind w:left="1134" w:right="-1134" w:hanging="1134"/>
      </w:pPr>
      <w:r>
        <w:br w:type="page"/>
        <w:t>30</w:t>
      </w:r>
      <w:r>
        <w:tab/>
        <w:t>Nr. 154/8</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1 Nr. 154/8</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t xml:space="preserve">Verhaftung des </w:t>
      </w:r>
      <w:r>
        <w:rPr>
          <w:vanish/>
        </w:rPr>
        <w:t>p[4{</w:t>
      </w:r>
      <w:r>
        <w:t>Dr.</w:t>
      </w:r>
      <w:r>
        <w:rPr>
          <w:vanish/>
        </w:rPr>
        <w:t>}</w:t>
      </w:r>
      <w:r>
        <w:t xml:space="preserve"> </w:t>
      </w:r>
      <w:r>
        <w:rPr>
          <w:vanish/>
        </w:rPr>
        <w:t>2{</w:t>
      </w:r>
      <w:r>
        <w:t>August</w:t>
      </w:r>
      <w:r>
        <w:rPr>
          <w:vanish/>
        </w:rPr>
        <w:t>}</w:t>
      </w:r>
      <w:r>
        <w:t xml:space="preserve"> </w:t>
      </w:r>
      <w:r>
        <w:rPr>
          <w:vanish/>
        </w:rPr>
        <w:t>1{</w:t>
      </w:r>
      <w:r>
        <w:t>Breidenstein</w:t>
      </w:r>
      <w:r>
        <w:rPr>
          <w:vanish/>
        </w:rPr>
        <w:t>}</w:t>
      </w:r>
      <w:r>
        <w:t xml:space="preserve"> aus </w:t>
      </w:r>
      <w:r>
        <w:rPr>
          <w:vanish/>
        </w:rPr>
        <w:t>6{o[</w:t>
      </w:r>
      <w:r>
        <w:t>Hessen-Homburg</w:t>
      </w:r>
      <w:r>
        <w:rPr>
          <w:vanish/>
        </w:rPr>
        <w:t>]o}]p</w:t>
      </w:r>
      <w:r>
        <w:t xml:space="preserve"> und anderer durch die </w:t>
      </w:r>
      <w:r>
        <w:rPr>
          <w:vanish/>
        </w:rPr>
        <w:t>k[1{</w:t>
      </w:r>
      <w:r>
        <w:t>Kantonalregierung</w:t>
      </w:r>
      <w:r>
        <w:rPr>
          <w:vanish/>
        </w:rPr>
        <w:t>}</w:t>
      </w:r>
      <w:r>
        <w:t xml:space="preserve"> </w:t>
      </w:r>
      <w:r>
        <w:rPr>
          <w:vanish/>
        </w:rPr>
        <w:t>2{o[</w:t>
      </w:r>
      <w:r>
        <w:t>Bern</w:t>
      </w:r>
      <w:r>
        <w:rPr>
          <w:vanish/>
        </w:rPr>
        <w:t>]o}]k</w:t>
      </w:r>
      <w:r>
        <w:t xml:space="preserve"> wegen </w:t>
      </w:r>
      <w:r>
        <w:rPr>
          <w:vanish/>
        </w:rPr>
        <w:t>s[</w:t>
      </w:r>
      <w:r>
        <w:t>Verbreitung zweier revolutionärer Aufru</w:t>
      </w:r>
      <w:r>
        <w:t>fe</w:t>
      </w:r>
      <w:r>
        <w:rPr>
          <w:vanish/>
        </w:rPr>
        <w:t>]s</w:t>
      </w:r>
    </w:p>
    <w:p w:rsidR="00000000" w:rsidRDefault="00C653B4">
      <w:pPr>
        <w:tabs>
          <w:tab w:val="left" w:pos="1134"/>
        </w:tabs>
        <w:ind w:left="1134" w:right="-1134" w:hanging="1134"/>
      </w:pPr>
      <w:r>
        <w:t>41</w:t>
      </w:r>
      <w:r>
        <w:tab/>
        <w:t>nur: Anlage zum Bericht des Bundestagsgesandten</w:t>
      </w:r>
    </w:p>
    <w:p w:rsidR="00000000" w:rsidRDefault="00C653B4">
      <w:pPr>
        <w:tabs>
          <w:tab w:val="left" w:pos="1134"/>
        </w:tabs>
        <w:ind w:left="1134" w:right="-1134" w:hanging="1134"/>
      </w:pPr>
      <w:r>
        <w:t>43</w:t>
      </w:r>
      <w:r>
        <w:tab/>
        <w:t>1834</w:t>
      </w:r>
    </w:p>
    <w:p w:rsidR="00000000" w:rsidRDefault="00C653B4">
      <w:pPr>
        <w:tabs>
          <w:tab w:val="left" w:pos="1134"/>
        </w:tabs>
        <w:ind w:left="1134" w:right="-1134" w:hanging="1134"/>
      </w:pPr>
      <w:r>
        <w:br w:type="page"/>
        <w:t>30</w:t>
      </w:r>
      <w:r>
        <w:tab/>
        <w:t>Nr. 154/10</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G 1 Nr. 154/10</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t>Verbreitungsverbot</w:t>
      </w:r>
      <w:r>
        <w:rPr>
          <w:vanish/>
        </w:rPr>
        <w:t>]s</w:t>
      </w:r>
      <w:r>
        <w:t xml:space="preserve"> für die von </w:t>
      </w:r>
      <w:r>
        <w:rPr>
          <w:vanish/>
        </w:rPr>
        <w:t>p[2{</w:t>
      </w:r>
      <w:r>
        <w:t>J.H.</w:t>
      </w:r>
      <w:r>
        <w:rPr>
          <w:vanish/>
        </w:rPr>
        <w:t>}</w:t>
      </w:r>
      <w:r>
        <w:t xml:space="preserve"> </w:t>
      </w:r>
      <w:r>
        <w:rPr>
          <w:vanish/>
        </w:rPr>
        <w:t>1{</w:t>
      </w:r>
      <w:r>
        <w:t>Garnier</w:t>
      </w:r>
      <w:r>
        <w:rPr>
          <w:vanish/>
        </w:rPr>
        <w:t>}</w:t>
      </w:r>
      <w:r>
        <w:t xml:space="preserve">, </w:t>
      </w:r>
      <w:r>
        <w:rPr>
          <w:vanish/>
        </w:rPr>
        <w:t>6{o[</w:t>
      </w:r>
      <w:r>
        <w:t>London</w:t>
      </w:r>
      <w:r>
        <w:rPr>
          <w:vanish/>
        </w:rPr>
        <w:t>]o}]p</w:t>
      </w:r>
      <w:r>
        <w:t xml:space="preserve">, herausgegebene </w:t>
      </w:r>
      <w:r>
        <w:rPr>
          <w:vanish/>
        </w:rPr>
        <w:t>t[2{s[</w:t>
      </w:r>
      <w:r>
        <w:t>Zeitschrift</w:t>
      </w:r>
      <w:r>
        <w:rPr>
          <w:vanish/>
        </w:rPr>
        <w:t>]s}</w:t>
      </w:r>
      <w:r>
        <w:t xml:space="preserve"> </w:t>
      </w:r>
      <w:r>
        <w:rPr>
          <w:vanish/>
        </w:rPr>
        <w:t>1{</w:t>
      </w:r>
      <w:r>
        <w:t>"Deutsches Leben, Kunst und Poesie"</w:t>
      </w:r>
      <w:r>
        <w:rPr>
          <w:vanish/>
        </w:rPr>
        <w:t>}]t</w:t>
      </w:r>
      <w:r>
        <w:t xml:space="preserve"> durch den </w:t>
      </w:r>
      <w:r>
        <w:rPr>
          <w:vanish/>
        </w:rPr>
        <w:t>k[</w:t>
      </w:r>
      <w:r>
        <w:t>Bundestag</w:t>
      </w:r>
      <w:r>
        <w:rPr>
          <w:vanish/>
        </w:rPr>
        <w:t>]k</w:t>
      </w:r>
    </w:p>
    <w:p w:rsidR="00000000" w:rsidRDefault="00C653B4">
      <w:pPr>
        <w:tabs>
          <w:tab w:val="left" w:pos="1134"/>
        </w:tabs>
        <w:ind w:left="1134" w:right="-1134" w:hanging="1134"/>
      </w:pPr>
      <w:r>
        <w:t>43</w:t>
      </w:r>
      <w:r>
        <w:tab/>
        <w:t>1834</w:t>
      </w:r>
    </w:p>
    <w:p w:rsidR="00000000" w:rsidRDefault="00C653B4">
      <w:pPr>
        <w:tabs>
          <w:tab w:val="left" w:pos="1134"/>
        </w:tabs>
        <w:ind w:left="1134" w:right="-1134" w:hanging="1134"/>
      </w:pPr>
      <w:r>
        <w:br w:type="page"/>
        <w:t>30</w:t>
      </w:r>
      <w:r>
        <w:tab/>
        <w:t>Nr. 154/11</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1 Nr. 154/11</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t xml:space="preserve">Nachforschungen nach Verfasser und </w:t>
      </w:r>
      <w:r>
        <w:rPr>
          <w:vanish/>
        </w:rPr>
        <w:t>s[</w:t>
      </w:r>
      <w:r>
        <w:t>Verleger</w:t>
      </w:r>
      <w:r>
        <w:rPr>
          <w:vanish/>
        </w:rPr>
        <w:t>]s</w:t>
      </w:r>
      <w:r>
        <w:t xml:space="preserve"> des </w:t>
      </w:r>
      <w:r>
        <w:rPr>
          <w:vanish/>
        </w:rPr>
        <w:t>t[</w:t>
      </w:r>
      <w:r>
        <w:t>"Bauern-Conversationslexikons"</w:t>
      </w:r>
      <w:r>
        <w:rPr>
          <w:vanish/>
        </w:rPr>
        <w:t>]t</w:t>
      </w:r>
      <w:r>
        <w:t xml:space="preserve"> sowie dessen </w:t>
      </w:r>
      <w:r>
        <w:rPr>
          <w:vanish/>
        </w:rPr>
        <w:t>s[</w:t>
      </w:r>
      <w:r>
        <w:t>Verbot</w:t>
      </w:r>
      <w:r>
        <w:rPr>
          <w:vanish/>
        </w:rPr>
        <w:t>]s</w:t>
      </w:r>
      <w:r>
        <w:t xml:space="preserve"> durch den </w:t>
      </w:r>
      <w:r>
        <w:rPr>
          <w:vanish/>
        </w:rPr>
        <w:t>k[</w:t>
      </w:r>
      <w:r>
        <w:t>Bundesta</w:t>
      </w:r>
      <w:r>
        <w:t>g</w:t>
      </w:r>
      <w:r>
        <w:rPr>
          <w:vanish/>
        </w:rPr>
        <w:t>]k</w:t>
      </w:r>
    </w:p>
    <w:p w:rsidR="00000000" w:rsidRDefault="00C653B4">
      <w:pPr>
        <w:tabs>
          <w:tab w:val="left" w:pos="1134"/>
        </w:tabs>
        <w:ind w:left="1134" w:right="-1134" w:hanging="1134"/>
      </w:pPr>
      <w:r>
        <w:t>41</w:t>
      </w:r>
      <w:r>
        <w:tab/>
        <w:t xml:space="preserve">u.a.: </w:t>
      </w:r>
      <w:r>
        <w:rPr>
          <w:vanish/>
        </w:rPr>
        <w:t>s[</w:t>
      </w:r>
      <w:r>
        <w:t xml:space="preserve">Verbot der bei </w:t>
      </w:r>
      <w:r>
        <w:rPr>
          <w:vanish/>
        </w:rPr>
        <w:t>p[2{</w:t>
      </w:r>
      <w:r>
        <w:t>Friedrich</w:t>
      </w:r>
      <w:r>
        <w:rPr>
          <w:vanish/>
        </w:rPr>
        <w:t>}</w:t>
      </w:r>
      <w:r>
        <w:t xml:space="preserve"> </w:t>
      </w:r>
      <w:r>
        <w:rPr>
          <w:vanish/>
        </w:rPr>
        <w:t>1{</w:t>
      </w:r>
      <w:r>
        <w:t>König</w:t>
      </w:r>
      <w:r>
        <w:rPr>
          <w:vanish/>
        </w:rPr>
        <w:t>}</w:t>
      </w:r>
      <w:r>
        <w:t xml:space="preserve">, </w:t>
      </w:r>
      <w:r>
        <w:rPr>
          <w:vanish/>
        </w:rPr>
        <w:t>6{o[</w:t>
      </w:r>
      <w:r>
        <w:t>Hanau</w:t>
      </w:r>
      <w:r>
        <w:rPr>
          <w:vanish/>
        </w:rPr>
        <w:t>]o}]p</w:t>
      </w:r>
      <w:r>
        <w:t xml:space="preserve">, erschienenen </w:t>
      </w:r>
      <w:r>
        <w:rPr>
          <w:vanish/>
        </w:rPr>
        <w:t>t[2{s[</w:t>
      </w:r>
      <w:r>
        <w:t>Flugschrift</w:t>
      </w:r>
      <w:r>
        <w:rPr>
          <w:vanish/>
        </w:rPr>
        <w:t>]s}</w:t>
      </w:r>
      <w:r>
        <w:t xml:space="preserve"> </w:t>
      </w:r>
      <w:r>
        <w:rPr>
          <w:vanish/>
        </w:rPr>
        <w:t>1{</w:t>
      </w:r>
      <w:r>
        <w:t>"Der Comet des Jahres 1834"</w:t>
      </w:r>
      <w:r>
        <w:rPr>
          <w:vanish/>
        </w:rPr>
        <w:t>}]t]s</w:t>
      </w:r>
      <w:r>
        <w:t xml:space="preserve">, </w:t>
      </w:r>
      <w:r>
        <w:rPr>
          <w:vanish/>
        </w:rPr>
        <w:t>s[</w:t>
      </w:r>
      <w:r>
        <w:t xml:space="preserve">Verbot der vom </w:t>
      </w:r>
      <w:r>
        <w:rPr>
          <w:vanish/>
        </w:rPr>
        <w:t>k[1{</w:t>
      </w:r>
      <w:r>
        <w:t>'Patriotischen Verein'</w:t>
      </w:r>
      <w:r>
        <w:rPr>
          <w:vanish/>
        </w:rPr>
        <w:t>}</w:t>
      </w:r>
      <w:r>
        <w:t xml:space="preserve">, </w:t>
      </w:r>
      <w:r>
        <w:rPr>
          <w:vanish/>
        </w:rPr>
        <w:t>2{o[</w:t>
      </w:r>
      <w:r>
        <w:t>Paris</w:t>
      </w:r>
      <w:r>
        <w:rPr>
          <w:vanish/>
        </w:rPr>
        <w:t>]o}]k</w:t>
      </w:r>
      <w:r>
        <w:t xml:space="preserve">, in </w:t>
      </w:r>
      <w:r>
        <w:rPr>
          <w:vanish/>
        </w:rPr>
        <w:t>o[</w:t>
      </w:r>
      <w:r>
        <w:t>Baden</w:t>
      </w:r>
      <w:r>
        <w:rPr>
          <w:vanish/>
        </w:rPr>
        <w:t>]o</w:t>
      </w:r>
      <w:r>
        <w:t xml:space="preserve"> verbreiteten </w:t>
      </w:r>
      <w:r>
        <w:rPr>
          <w:vanish/>
        </w:rPr>
        <w:t>s[</w:t>
      </w:r>
      <w:r>
        <w:t>Pamphlete</w:t>
      </w:r>
      <w:r>
        <w:rPr>
          <w:vanish/>
        </w:rPr>
        <w:t>]s</w:t>
      </w:r>
      <w:r>
        <w:t xml:space="preserve"> </w:t>
      </w:r>
      <w:r>
        <w:rPr>
          <w:vanish/>
        </w:rPr>
        <w:t>t[</w:t>
      </w:r>
      <w:r>
        <w:t>"Erklärung der Menschen- und Bürgerrechte"</w:t>
      </w:r>
      <w:r>
        <w:rPr>
          <w:vanish/>
        </w:rPr>
        <w:t>]t</w:t>
      </w:r>
      <w:r>
        <w:t xml:space="preserve"> und </w:t>
      </w:r>
      <w:r>
        <w:rPr>
          <w:vanish/>
        </w:rPr>
        <w:t>t[</w:t>
      </w:r>
      <w:r>
        <w:t>"Glaubensbekenntnis eines Geächteten"</w:t>
      </w:r>
      <w:r>
        <w:rPr>
          <w:vanish/>
        </w:rPr>
        <w:t>]t]s</w:t>
      </w:r>
    </w:p>
    <w:p w:rsidR="00000000" w:rsidRDefault="00C653B4">
      <w:pPr>
        <w:tabs>
          <w:tab w:val="left" w:pos="1134"/>
        </w:tabs>
        <w:ind w:left="1134" w:right="-1134" w:hanging="1134"/>
      </w:pPr>
      <w:r>
        <w:t>43</w:t>
      </w:r>
      <w:r>
        <w:tab/>
        <w:t>1834</w:t>
      </w:r>
    </w:p>
    <w:p w:rsidR="00000000" w:rsidRDefault="00C653B4">
      <w:pPr>
        <w:tabs>
          <w:tab w:val="left" w:pos="1134"/>
        </w:tabs>
        <w:ind w:left="1134" w:right="-1134" w:hanging="1134"/>
      </w:pPr>
      <w:r>
        <w:br w:type="page"/>
        <w:t>30</w:t>
      </w:r>
      <w:r>
        <w:tab/>
        <w:t>Nr. 154/12</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G 1 Nr. 154/12</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t xml:space="preserve">Verbot von </w:t>
      </w:r>
      <w:r>
        <w:rPr>
          <w:vanish/>
        </w:rPr>
        <w:t>s[</w:t>
      </w:r>
      <w:r>
        <w:t>Druck</w:t>
      </w:r>
      <w:r>
        <w:rPr>
          <w:vanish/>
        </w:rPr>
        <w:t>]s</w:t>
      </w:r>
      <w:r>
        <w:t xml:space="preserve"> und </w:t>
      </w:r>
      <w:r>
        <w:rPr>
          <w:vanish/>
        </w:rPr>
        <w:t>s[</w:t>
      </w:r>
      <w:r>
        <w:t>Verbreitung</w:t>
      </w:r>
      <w:r>
        <w:rPr>
          <w:vanish/>
        </w:rPr>
        <w:t>]s]s</w:t>
      </w:r>
      <w:r>
        <w:t xml:space="preserve"> der im </w:t>
      </w:r>
      <w:r>
        <w:rPr>
          <w:vanish/>
        </w:rPr>
        <w:t>o[2{</w:t>
      </w:r>
      <w:r>
        <w:t>Großherzogtum</w:t>
      </w:r>
      <w:r>
        <w:rPr>
          <w:vanish/>
        </w:rPr>
        <w:t>}</w:t>
      </w:r>
      <w:r>
        <w:t xml:space="preserve"> </w:t>
      </w:r>
      <w:r>
        <w:rPr>
          <w:vanish/>
        </w:rPr>
        <w:t>1{</w:t>
      </w:r>
      <w:r>
        <w:t>Hessen</w:t>
      </w:r>
      <w:r>
        <w:rPr>
          <w:vanish/>
        </w:rPr>
        <w:t>}]o</w:t>
      </w:r>
      <w:r>
        <w:t xml:space="preserve"> erscheinenden </w:t>
      </w:r>
      <w:r>
        <w:rPr>
          <w:vanish/>
        </w:rPr>
        <w:t>s[</w:t>
      </w:r>
      <w:r>
        <w:t>Zeitungen</w:t>
      </w:r>
      <w:r>
        <w:rPr>
          <w:vanish/>
        </w:rPr>
        <w:t>]s</w:t>
      </w:r>
      <w:r>
        <w:t xml:space="preserve"> </w:t>
      </w:r>
      <w:r>
        <w:rPr>
          <w:vanish/>
        </w:rPr>
        <w:t>t[</w:t>
      </w:r>
      <w:r>
        <w:t>"Der Beobachter in Hessen und bei Rhein"</w:t>
      </w:r>
      <w:r>
        <w:rPr>
          <w:vanish/>
        </w:rPr>
        <w:t>]t</w:t>
      </w:r>
      <w:r>
        <w:t xml:space="preserve"> und des </w:t>
      </w:r>
      <w:r>
        <w:rPr>
          <w:vanish/>
        </w:rPr>
        <w:t>t[</w:t>
      </w:r>
      <w:r>
        <w:t>"Neuen Hessischen Volksblattes"</w:t>
      </w:r>
      <w:r>
        <w:rPr>
          <w:vanish/>
        </w:rPr>
        <w:t>]t</w:t>
      </w:r>
      <w:r>
        <w:t xml:space="preserve"> durch den </w:t>
      </w:r>
      <w:r>
        <w:rPr>
          <w:vanish/>
        </w:rPr>
        <w:t>k[</w:t>
      </w:r>
      <w:r>
        <w:t>Bundestag</w:t>
      </w:r>
      <w:r>
        <w:rPr>
          <w:vanish/>
        </w:rPr>
        <w:t>]k</w:t>
      </w:r>
    </w:p>
    <w:p w:rsidR="00000000" w:rsidRDefault="00C653B4">
      <w:pPr>
        <w:tabs>
          <w:tab w:val="left" w:pos="1134"/>
        </w:tabs>
        <w:ind w:left="1134" w:right="-1134" w:hanging="1134"/>
      </w:pPr>
      <w:r>
        <w:t>41</w:t>
      </w:r>
      <w:r>
        <w:tab/>
        <w:t xml:space="preserve">auch: </w:t>
      </w:r>
      <w:r>
        <w:rPr>
          <w:vanish/>
        </w:rPr>
        <w:t>s[</w:t>
      </w:r>
      <w:r>
        <w:t xml:space="preserve">Verbreitungsverbot für das </w:t>
      </w:r>
      <w:r>
        <w:rPr>
          <w:vanish/>
        </w:rPr>
        <w:t>t[</w:t>
      </w:r>
      <w:r>
        <w:t>"Hessische Volksblatt"</w:t>
      </w:r>
      <w:r>
        <w:rPr>
          <w:vanish/>
        </w:rPr>
        <w:t>]t]s</w:t>
      </w:r>
      <w:r>
        <w:t xml:space="preserve">, </w:t>
      </w:r>
      <w:r>
        <w:rPr>
          <w:vanish/>
        </w:rPr>
        <w:t>o[</w:t>
      </w:r>
      <w:r>
        <w:t>Speyer</w:t>
      </w:r>
      <w:r>
        <w:rPr>
          <w:vanish/>
        </w:rPr>
        <w:t>]o</w:t>
      </w:r>
      <w:r>
        <w:t xml:space="preserve">; Vorstellung des </w:t>
      </w:r>
      <w:r>
        <w:rPr>
          <w:vanish/>
        </w:rPr>
        <w:t>p[5{</w:t>
      </w:r>
      <w:r>
        <w:t>Advokat</w:t>
      </w:r>
      <w:r>
        <w:rPr>
          <w:vanish/>
        </w:rPr>
        <w:t>}</w:t>
      </w:r>
      <w:r>
        <w:t xml:space="preserve">en </w:t>
      </w:r>
      <w:r>
        <w:rPr>
          <w:vanish/>
        </w:rPr>
        <w:t>2{</w:t>
      </w:r>
      <w:r>
        <w:t>Carl</w:t>
      </w:r>
      <w:r>
        <w:rPr>
          <w:vanish/>
        </w:rPr>
        <w:t>}</w:t>
      </w:r>
      <w:r>
        <w:t xml:space="preserve"> </w:t>
      </w:r>
      <w:r>
        <w:rPr>
          <w:vanish/>
        </w:rPr>
        <w:t>1{</w:t>
      </w:r>
      <w:r>
        <w:t>Hoffmann II</w:t>
      </w:r>
      <w:r>
        <w:rPr>
          <w:vanish/>
        </w:rPr>
        <w:t>}]p</w:t>
      </w:r>
      <w:r>
        <w:t>, 1834, Febr. 18</w:t>
      </w:r>
    </w:p>
    <w:p w:rsidR="00000000" w:rsidRDefault="00C653B4">
      <w:pPr>
        <w:tabs>
          <w:tab w:val="left" w:pos="1134"/>
        </w:tabs>
        <w:ind w:left="1134" w:right="-1134" w:hanging="1134"/>
      </w:pPr>
      <w:r>
        <w:t>43</w:t>
      </w:r>
      <w:r>
        <w:tab/>
        <w:t>1833 - 1834</w:t>
      </w:r>
    </w:p>
    <w:p w:rsidR="00000000" w:rsidRDefault="00C653B4">
      <w:pPr>
        <w:tabs>
          <w:tab w:val="left" w:pos="1134"/>
        </w:tabs>
        <w:ind w:left="1134" w:right="-1134" w:hanging="1134"/>
      </w:pPr>
      <w:r>
        <w:br w:type="page"/>
        <w:t>30</w:t>
      </w:r>
      <w:r>
        <w:tab/>
        <w:t>Nr. 154/13</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G 1 Nr. 154/13</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t>Verbot</w:t>
      </w:r>
      <w:r>
        <w:rPr>
          <w:vanish/>
        </w:rPr>
        <w:t>]s</w:t>
      </w:r>
      <w:r>
        <w:t xml:space="preserve"> und </w:t>
      </w:r>
      <w:r>
        <w:rPr>
          <w:vanish/>
        </w:rPr>
        <w:t>s[</w:t>
      </w:r>
      <w:r>
        <w:t>Versand</w:t>
      </w:r>
      <w:r>
        <w:rPr>
          <w:vanish/>
        </w:rPr>
        <w:t>]s</w:t>
      </w:r>
      <w:r>
        <w:t xml:space="preserve">, </w:t>
      </w:r>
      <w:r>
        <w:rPr>
          <w:vanish/>
        </w:rPr>
        <w:t>s[</w:t>
      </w:r>
      <w:r>
        <w:t>Verbreitung</w:t>
      </w:r>
      <w:r>
        <w:rPr>
          <w:vanish/>
        </w:rPr>
        <w:t>]s</w:t>
      </w:r>
      <w:r>
        <w:t xml:space="preserve"> und </w:t>
      </w:r>
      <w:r>
        <w:rPr>
          <w:vanish/>
        </w:rPr>
        <w:t>s[</w:t>
      </w:r>
      <w:r>
        <w:t>Transit</w:t>
      </w:r>
      <w:r>
        <w:rPr>
          <w:vanish/>
        </w:rPr>
        <w:t>]s</w:t>
      </w:r>
      <w:r>
        <w:t xml:space="preserve"> des </w:t>
      </w:r>
      <w:r>
        <w:rPr>
          <w:vanish/>
        </w:rPr>
        <w:t>t[2{</w:t>
      </w:r>
      <w:r>
        <w:t>Zeitblatt</w:t>
      </w:r>
      <w:r>
        <w:rPr>
          <w:vanish/>
        </w:rPr>
        <w:t>}</w:t>
      </w:r>
      <w:r>
        <w:t xml:space="preserve">es </w:t>
      </w:r>
      <w:r>
        <w:rPr>
          <w:vanish/>
        </w:rPr>
        <w:t>1{</w:t>
      </w:r>
      <w:r>
        <w:t xml:space="preserve">"Leuchter und Beleuchter für </w:t>
      </w:r>
      <w:r>
        <w:rPr>
          <w:vanish/>
        </w:rPr>
        <w:t>o[</w:t>
      </w:r>
      <w:r>
        <w:t>Hessen</w:t>
      </w:r>
      <w:r>
        <w:rPr>
          <w:vanish/>
        </w:rPr>
        <w:t>]o</w:t>
      </w:r>
      <w:r>
        <w:t>"</w:t>
      </w:r>
      <w:r>
        <w:rPr>
          <w:vanish/>
        </w:rPr>
        <w:t>}]t</w:t>
      </w:r>
      <w:r>
        <w:t xml:space="preserve"> und anderer (bei </w:t>
      </w:r>
      <w:r>
        <w:rPr>
          <w:vanish/>
        </w:rPr>
        <w:t>p[1{</w:t>
      </w:r>
      <w:r>
        <w:t>Kolb</w:t>
      </w:r>
      <w:r>
        <w:rPr>
          <w:vanish/>
        </w:rPr>
        <w:t>}</w:t>
      </w:r>
      <w:r>
        <w:t xml:space="preserve"> in </w:t>
      </w:r>
      <w:r>
        <w:rPr>
          <w:vanish/>
        </w:rPr>
        <w:t>6{o[</w:t>
      </w:r>
      <w:r>
        <w:t>Speyer</w:t>
      </w:r>
      <w:r>
        <w:rPr>
          <w:vanish/>
        </w:rPr>
        <w:t>]o}]p</w:t>
      </w:r>
      <w:r>
        <w:t xml:space="preserve"> erscheinender und) für das Großherzogtum bestimmter </w:t>
      </w:r>
      <w:r>
        <w:rPr>
          <w:vanish/>
        </w:rPr>
        <w:t>s[</w:t>
      </w:r>
      <w:r>
        <w:t>Zeitblätter</w:t>
      </w:r>
      <w:r>
        <w:rPr>
          <w:vanish/>
        </w:rPr>
        <w:t>]s</w:t>
      </w:r>
      <w:r>
        <w:t xml:space="preserve">, dsgl. der </w:t>
      </w:r>
      <w:r>
        <w:rPr>
          <w:vanish/>
        </w:rPr>
        <w:t>t[</w:t>
      </w:r>
      <w:r>
        <w:t xml:space="preserve">"Speyerer </w:t>
      </w:r>
      <w:r>
        <w:rPr>
          <w:vanish/>
        </w:rPr>
        <w:t>s[</w:t>
      </w:r>
      <w:r>
        <w:t>Zeitung</w:t>
      </w:r>
      <w:r>
        <w:rPr>
          <w:vanish/>
        </w:rPr>
        <w:t>]s</w:t>
      </w:r>
      <w:r>
        <w:t>"</w:t>
      </w:r>
      <w:r>
        <w:rPr>
          <w:vanish/>
        </w:rPr>
        <w:t>]t</w:t>
      </w:r>
      <w:r>
        <w:t xml:space="preserve">, durch die </w:t>
      </w:r>
      <w:r>
        <w:rPr>
          <w:vanish/>
        </w:rPr>
        <w:t>k[1{</w:t>
      </w:r>
      <w:r>
        <w:t>Staatsregierung</w:t>
      </w:r>
      <w:r>
        <w:rPr>
          <w:vanish/>
        </w:rPr>
        <w:t>}2{&lt; Darmstadt&gt;}]k</w:t>
      </w:r>
    </w:p>
    <w:p w:rsidR="00000000" w:rsidRDefault="00C653B4">
      <w:pPr>
        <w:tabs>
          <w:tab w:val="left" w:pos="1134"/>
        </w:tabs>
        <w:ind w:left="1134" w:right="-1134" w:hanging="1134"/>
      </w:pPr>
      <w:r>
        <w:t>43</w:t>
      </w:r>
      <w:r>
        <w:tab/>
        <w:t>1833 - 1834</w:t>
      </w:r>
    </w:p>
    <w:p w:rsidR="00000000" w:rsidRDefault="00C653B4">
      <w:pPr>
        <w:tabs>
          <w:tab w:val="left" w:pos="1134"/>
        </w:tabs>
        <w:ind w:left="1134" w:right="-1134" w:hanging="1134"/>
      </w:pPr>
      <w:r>
        <w:br w:type="page"/>
        <w:t>30</w:t>
      </w:r>
      <w:r>
        <w:tab/>
        <w:t>Nr. 154/14</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t>G 1 Nr. 154/14</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t xml:space="preserve">Notenwechsel mit </w:t>
      </w:r>
      <w:r>
        <w:rPr>
          <w:vanish/>
        </w:rPr>
        <w:t>o[</w:t>
      </w:r>
      <w:r>
        <w:t>Kurhessen</w:t>
      </w:r>
      <w:r>
        <w:rPr>
          <w:vanish/>
        </w:rPr>
        <w:t>]o</w:t>
      </w:r>
      <w:r>
        <w:t xml:space="preserve"> über die in </w:t>
      </w:r>
      <w:r>
        <w:rPr>
          <w:vanish/>
        </w:rPr>
        <w:t>o[</w:t>
      </w:r>
      <w:r>
        <w:t>Hanau</w:t>
      </w:r>
      <w:r>
        <w:rPr>
          <w:vanish/>
        </w:rPr>
        <w:t>]o</w:t>
      </w:r>
      <w:r>
        <w:t xml:space="preserve"> mit Genehmigung der </w:t>
      </w:r>
      <w:r>
        <w:rPr>
          <w:vanish/>
        </w:rPr>
        <w:t>s[</w:t>
      </w:r>
      <w:r>
        <w:t>Zensur</w:t>
      </w:r>
      <w:r>
        <w:rPr>
          <w:vanish/>
        </w:rPr>
        <w:t>]s</w:t>
      </w:r>
      <w:r>
        <w:t xml:space="preserve"> gedruckte </w:t>
      </w:r>
      <w:r>
        <w:rPr>
          <w:vanish/>
        </w:rPr>
        <w:t>t[2{s[</w:t>
      </w:r>
      <w:r>
        <w:t>Flugschrift</w:t>
      </w:r>
      <w:r>
        <w:rPr>
          <w:vanish/>
        </w:rPr>
        <w:t>]s}</w:t>
      </w:r>
      <w:r>
        <w:t xml:space="preserve"> </w:t>
      </w:r>
      <w:r>
        <w:rPr>
          <w:vanish/>
        </w:rPr>
        <w:t>1{</w:t>
      </w:r>
      <w:r>
        <w:t>"Über Bürgergarden, Landwehr und einiges andere"</w:t>
      </w:r>
      <w:r>
        <w:rPr>
          <w:vanish/>
        </w:rPr>
        <w:t>}]t</w:t>
      </w:r>
    </w:p>
    <w:p w:rsidR="00000000" w:rsidRDefault="00C653B4">
      <w:pPr>
        <w:tabs>
          <w:tab w:val="left" w:pos="1134"/>
        </w:tabs>
        <w:ind w:left="1134" w:right="-1134" w:hanging="1134"/>
      </w:pPr>
      <w:r>
        <w:t>43</w:t>
      </w:r>
      <w:r>
        <w:tab/>
        <w:t>1834</w:t>
      </w:r>
    </w:p>
    <w:p w:rsidR="00000000" w:rsidRDefault="00C653B4">
      <w:pPr>
        <w:tabs>
          <w:tab w:val="left" w:pos="1134"/>
        </w:tabs>
        <w:ind w:left="1134" w:right="-1134" w:hanging="1134"/>
      </w:pPr>
      <w:r>
        <w:br w:type="page"/>
        <w:t>30</w:t>
      </w:r>
      <w:r>
        <w:tab/>
        <w:t>Nr. 154/15</w:t>
      </w:r>
    </w:p>
    <w:p w:rsidR="00000000" w:rsidRDefault="00C653B4">
      <w:pPr>
        <w:tabs>
          <w:tab w:val="left" w:pos="1134"/>
        </w:tabs>
        <w:ind w:left="1134" w:right="-1134" w:hanging="1134"/>
      </w:pPr>
      <w:r>
        <w:t>30a</w:t>
      </w:r>
      <w:r>
        <w:tab/>
        <w:t>15</w:t>
      </w:r>
    </w:p>
    <w:p w:rsidR="00000000" w:rsidRDefault="00C653B4">
      <w:pPr>
        <w:tabs>
          <w:tab w:val="left" w:pos="1134"/>
        </w:tabs>
        <w:ind w:left="1134" w:right="-1134" w:hanging="1134"/>
      </w:pPr>
      <w:r>
        <w:t>30z</w:t>
      </w:r>
      <w:r>
        <w:tab/>
        <w:t>G 1 Nr. 154/15</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t>Verbot de</w:t>
      </w:r>
      <w:r>
        <w:t xml:space="preserve">r </w:t>
      </w:r>
      <w:r>
        <w:rPr>
          <w:vanish/>
        </w:rPr>
        <w:t>s[</w:t>
      </w:r>
      <w:r>
        <w:t>Verbreitung</w:t>
      </w:r>
      <w:r>
        <w:rPr>
          <w:vanish/>
        </w:rPr>
        <w:t>]s</w:t>
      </w:r>
      <w:r>
        <w:t xml:space="preserve"> der </w:t>
      </w:r>
      <w:r>
        <w:rPr>
          <w:vanish/>
        </w:rPr>
        <w:t>t[</w:t>
      </w:r>
      <w:r>
        <w:t xml:space="preserve">"Hanauer </w:t>
      </w:r>
      <w:r>
        <w:rPr>
          <w:vanish/>
        </w:rPr>
        <w:t>s[</w:t>
      </w:r>
      <w:r>
        <w:t>Zeitung</w:t>
      </w:r>
      <w:r>
        <w:rPr>
          <w:vanish/>
        </w:rPr>
        <w:t>]s</w:t>
      </w:r>
      <w:r>
        <w:t>"</w:t>
      </w:r>
      <w:r>
        <w:rPr>
          <w:vanish/>
        </w:rPr>
        <w:t>]t]s</w:t>
      </w:r>
      <w:r>
        <w:t xml:space="preserve"> im </w:t>
      </w:r>
      <w:r>
        <w:rPr>
          <w:vanish/>
        </w:rPr>
        <w:t>o[2{</w:t>
      </w:r>
      <w:r>
        <w:t>Großherzogtum</w:t>
      </w:r>
      <w:r>
        <w:rPr>
          <w:vanish/>
        </w:rPr>
        <w:t>}1{&lt;Hessen&gt;}]o</w:t>
      </w:r>
      <w:r>
        <w:t xml:space="preserve"> sowie </w:t>
      </w:r>
      <w:r>
        <w:rPr>
          <w:vanish/>
        </w:rPr>
        <w:t>s[2{</w:t>
      </w:r>
      <w:r>
        <w:t>Verschärfung der</w:t>
      </w:r>
      <w:r>
        <w:rPr>
          <w:vanish/>
        </w:rPr>
        <w:t>}</w:t>
      </w:r>
      <w:r>
        <w:t xml:space="preserve"> </w:t>
      </w:r>
      <w:r>
        <w:rPr>
          <w:vanish/>
        </w:rPr>
        <w:t>1{</w:t>
      </w:r>
      <w:r>
        <w:t>Zensur</w:t>
      </w:r>
      <w:r>
        <w:rPr>
          <w:vanish/>
        </w:rPr>
        <w:t>}]s</w:t>
      </w:r>
      <w:r>
        <w:t xml:space="preserve"> in </w:t>
      </w:r>
      <w:r>
        <w:rPr>
          <w:vanish/>
        </w:rPr>
        <w:t>o[</w:t>
      </w:r>
      <w:r>
        <w:t>Kurhessen</w:t>
      </w:r>
      <w:r>
        <w:rPr>
          <w:vanish/>
        </w:rPr>
        <w:t>]o</w:t>
      </w:r>
      <w:r>
        <w:t xml:space="preserve">, </w:t>
      </w:r>
      <w:r>
        <w:rPr>
          <w:vanish/>
        </w:rPr>
        <w:t>o[</w:t>
      </w:r>
      <w:r>
        <w:t>Bayern</w:t>
      </w:r>
      <w:r>
        <w:rPr>
          <w:vanish/>
        </w:rPr>
        <w:t>]o</w:t>
      </w:r>
      <w:r>
        <w:t xml:space="preserve"> und </w:t>
      </w:r>
      <w:r>
        <w:rPr>
          <w:vanish/>
        </w:rPr>
        <w:t>o[</w:t>
      </w:r>
      <w:r>
        <w:t>Württemberg</w:t>
      </w:r>
      <w:r>
        <w:rPr>
          <w:vanish/>
        </w:rPr>
        <w:t>]o</w:t>
      </w:r>
    </w:p>
    <w:p w:rsidR="00000000" w:rsidRDefault="00C653B4">
      <w:pPr>
        <w:tabs>
          <w:tab w:val="left" w:pos="1134"/>
        </w:tabs>
        <w:ind w:left="1134" w:right="-1134" w:hanging="1134"/>
      </w:pPr>
      <w:r>
        <w:t>43</w:t>
      </w:r>
      <w:r>
        <w:tab/>
        <w:t>1834</w:t>
      </w:r>
    </w:p>
    <w:p w:rsidR="00000000" w:rsidRDefault="00C653B4">
      <w:pPr>
        <w:tabs>
          <w:tab w:val="left" w:pos="1134"/>
        </w:tabs>
        <w:ind w:left="1134" w:right="-1134" w:hanging="1134"/>
      </w:pPr>
      <w:r>
        <w:br w:type="page"/>
        <w:t>30</w:t>
      </w:r>
      <w:r>
        <w:tab/>
        <w:t>Nr. 154/16</w:t>
      </w:r>
    </w:p>
    <w:p w:rsidR="00000000" w:rsidRDefault="00C653B4">
      <w:pPr>
        <w:tabs>
          <w:tab w:val="left" w:pos="1134"/>
        </w:tabs>
        <w:ind w:left="1134" w:right="-1134" w:hanging="1134"/>
      </w:pPr>
      <w:r>
        <w:t>30a</w:t>
      </w:r>
      <w:r>
        <w:tab/>
        <w:t>16</w:t>
      </w:r>
    </w:p>
    <w:p w:rsidR="00000000" w:rsidRDefault="00C653B4">
      <w:pPr>
        <w:tabs>
          <w:tab w:val="left" w:pos="1134"/>
        </w:tabs>
        <w:ind w:left="1134" w:right="-1134" w:hanging="1134"/>
      </w:pPr>
      <w:r>
        <w:t>30z</w:t>
      </w:r>
      <w:r>
        <w:tab/>
        <w:t>G 1 Nr. 154/16</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t>Verbreitungsverbot</w:t>
      </w:r>
      <w:r>
        <w:rPr>
          <w:vanish/>
        </w:rPr>
        <w:t>]s</w:t>
      </w:r>
      <w:r>
        <w:t xml:space="preserve"> für die in der </w:t>
      </w:r>
      <w:r>
        <w:rPr>
          <w:vanish/>
        </w:rPr>
        <w:t>k[1{p[</w:t>
      </w:r>
      <w:r>
        <w:t>Brede</w:t>
      </w:r>
      <w:r>
        <w:rPr>
          <w:vanish/>
        </w:rPr>
        <w:t>]p</w:t>
      </w:r>
      <w:r>
        <w:t xml:space="preserve">'schen </w:t>
      </w:r>
      <w:r>
        <w:rPr>
          <w:vanish/>
        </w:rPr>
        <w:t>s[</w:t>
      </w:r>
      <w:r>
        <w:t>Buchhandlung</w:t>
      </w:r>
      <w:r>
        <w:rPr>
          <w:vanish/>
        </w:rPr>
        <w:t>]s}</w:t>
      </w:r>
      <w:r>
        <w:t xml:space="preserve">, </w:t>
      </w:r>
      <w:r>
        <w:rPr>
          <w:vanish/>
        </w:rPr>
        <w:t>2{o[</w:t>
      </w:r>
      <w:r>
        <w:t>Offenbach</w:t>
      </w:r>
      <w:r>
        <w:rPr>
          <w:vanish/>
        </w:rPr>
        <w:t>]o}]k</w:t>
      </w:r>
      <w:r>
        <w:t xml:space="preserve">, verlegte </w:t>
      </w:r>
      <w:r>
        <w:rPr>
          <w:vanish/>
        </w:rPr>
        <w:t>t[2{s[</w:t>
      </w:r>
      <w:r>
        <w:t>Schrift</w:t>
      </w:r>
      <w:r>
        <w:rPr>
          <w:vanish/>
        </w:rPr>
        <w:t>]s}</w:t>
      </w:r>
      <w:r>
        <w:t xml:space="preserve"> </w:t>
      </w:r>
      <w:r>
        <w:rPr>
          <w:vanish/>
        </w:rPr>
        <w:t>1{</w:t>
      </w:r>
      <w:r>
        <w:t>"Testament des Volksboten"</w:t>
      </w:r>
      <w:r>
        <w:rPr>
          <w:vanish/>
        </w:rPr>
        <w:t>}]t</w:t>
      </w:r>
      <w:r>
        <w:t xml:space="preserve"> durch mehrere Bundesregierungen</w:t>
      </w:r>
    </w:p>
    <w:p w:rsidR="00000000" w:rsidRDefault="00C653B4">
      <w:pPr>
        <w:tabs>
          <w:tab w:val="left" w:pos="1134"/>
        </w:tabs>
        <w:ind w:left="1134" w:right="-1134" w:hanging="1134"/>
      </w:pPr>
      <w:r>
        <w:t>43</w:t>
      </w:r>
      <w:r>
        <w:tab/>
        <w:t>1833</w:t>
      </w:r>
    </w:p>
    <w:p w:rsidR="00000000" w:rsidRDefault="00C653B4">
      <w:pPr>
        <w:tabs>
          <w:tab w:val="left" w:pos="1134"/>
        </w:tabs>
        <w:ind w:left="1134" w:right="-1134" w:hanging="1134"/>
      </w:pPr>
      <w:r>
        <w:br w:type="page"/>
        <w:t>30</w:t>
      </w:r>
      <w:r>
        <w:tab/>
        <w:t>Nr. 154/17</w:t>
      </w:r>
    </w:p>
    <w:p w:rsidR="00000000" w:rsidRDefault="00C653B4">
      <w:pPr>
        <w:tabs>
          <w:tab w:val="left" w:pos="1134"/>
        </w:tabs>
        <w:ind w:left="1134" w:right="-1134" w:hanging="1134"/>
      </w:pPr>
      <w:r>
        <w:t>30a</w:t>
      </w:r>
      <w:r>
        <w:tab/>
        <w:t>17</w:t>
      </w:r>
    </w:p>
    <w:p w:rsidR="00000000" w:rsidRDefault="00C653B4">
      <w:pPr>
        <w:tabs>
          <w:tab w:val="left" w:pos="1134"/>
        </w:tabs>
        <w:ind w:left="1134" w:right="-1134" w:hanging="1134"/>
      </w:pPr>
      <w:r>
        <w:t>30z</w:t>
      </w:r>
      <w:r>
        <w:tab/>
        <w:t>G 1 Nr. 154/17</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r>
      <w:r>
        <w:rPr>
          <w:vanish/>
        </w:rPr>
        <w:t>s</w:t>
      </w:r>
      <w:r>
        <w:rPr>
          <w:vanish/>
        </w:rPr>
        <w:t>[</w:t>
      </w:r>
      <w:r>
        <w:t>Druckverbot</w:t>
      </w:r>
      <w:r>
        <w:rPr>
          <w:vanish/>
        </w:rPr>
        <w:t>]s</w:t>
      </w:r>
      <w:r>
        <w:t xml:space="preserve"> einer von dem </w:t>
      </w:r>
      <w:r>
        <w:rPr>
          <w:vanish/>
        </w:rPr>
        <w:t>p[7{</w:t>
      </w:r>
      <w:r>
        <w:t>Abgeordneten</w:t>
      </w:r>
      <w:r>
        <w:rPr>
          <w:vanish/>
        </w:rPr>
        <w:t>}</w:t>
      </w:r>
      <w:r>
        <w:t xml:space="preserve"> </w:t>
      </w:r>
      <w:r>
        <w:rPr>
          <w:vanish/>
        </w:rPr>
        <w:t>8{</w:t>
      </w:r>
      <w:r>
        <w:t>v.</w:t>
      </w:r>
      <w:r>
        <w:rPr>
          <w:vanish/>
        </w:rPr>
        <w:t>}</w:t>
      </w:r>
      <w:r>
        <w:t xml:space="preserve"> </w:t>
      </w:r>
      <w:r>
        <w:rPr>
          <w:vanish/>
        </w:rPr>
        <w:t>1{</w:t>
      </w:r>
      <w:r>
        <w:t>Rotteck</w:t>
      </w:r>
      <w:r>
        <w:rPr>
          <w:vanish/>
        </w:rPr>
        <w:t>}]p</w:t>
      </w:r>
      <w:r>
        <w:t xml:space="preserve"> in der 2. badischen Kammer eingebrachten </w:t>
      </w:r>
      <w:r>
        <w:rPr>
          <w:vanish/>
        </w:rPr>
        <w:t>s[</w:t>
      </w:r>
      <w:r>
        <w:t>Motion</w:t>
      </w:r>
      <w:r>
        <w:rPr>
          <w:vanish/>
        </w:rPr>
        <w:t>]s</w:t>
      </w:r>
      <w:r>
        <w:t xml:space="preserve"> sowie </w:t>
      </w:r>
      <w:r>
        <w:rPr>
          <w:vanish/>
        </w:rPr>
        <w:t>s[</w:t>
      </w:r>
      <w:r>
        <w:t xml:space="preserve">Verbreitungsverbot der gedruckten Assisen-Verhandlungen zu </w:t>
      </w:r>
      <w:r>
        <w:rPr>
          <w:vanish/>
        </w:rPr>
        <w:t>o[</w:t>
      </w:r>
      <w:r>
        <w:t>Landau</w:t>
      </w:r>
      <w:r>
        <w:rPr>
          <w:vanish/>
        </w:rPr>
        <w:t>]o]s</w:t>
      </w:r>
      <w:r>
        <w:t xml:space="preserve"> gegen </w:t>
      </w:r>
      <w:r>
        <w:rPr>
          <w:vanish/>
        </w:rPr>
        <w:t>p[</w:t>
      </w:r>
      <w:r>
        <w:t>Wirth</w:t>
      </w:r>
      <w:r>
        <w:rPr>
          <w:vanish/>
        </w:rPr>
        <w:t>]p</w:t>
      </w:r>
      <w:r>
        <w:t xml:space="preserve">, </w:t>
      </w:r>
      <w:r>
        <w:rPr>
          <w:vanish/>
        </w:rPr>
        <w:t>p[</w:t>
      </w:r>
      <w:r>
        <w:t>Siebenpfeiffer</w:t>
      </w:r>
      <w:r>
        <w:rPr>
          <w:vanish/>
        </w:rPr>
        <w:t>]p</w:t>
      </w:r>
      <w:r>
        <w:t xml:space="preserve"> und Consorten durch den </w:t>
      </w:r>
      <w:r>
        <w:rPr>
          <w:vanish/>
        </w:rPr>
        <w:t>k[</w:t>
      </w:r>
      <w:r>
        <w:t>Bundestag</w:t>
      </w:r>
      <w:r>
        <w:rPr>
          <w:vanish/>
        </w:rPr>
        <w:t>]k</w:t>
      </w:r>
    </w:p>
    <w:p w:rsidR="00000000" w:rsidRDefault="00C653B4">
      <w:pPr>
        <w:tabs>
          <w:tab w:val="left" w:pos="1134"/>
        </w:tabs>
        <w:ind w:left="1134" w:right="-1134" w:hanging="1134"/>
      </w:pPr>
      <w:r>
        <w:t>43</w:t>
      </w:r>
      <w:r>
        <w:tab/>
        <w:t>1833</w:t>
      </w:r>
    </w:p>
    <w:p w:rsidR="00000000" w:rsidRDefault="00C653B4">
      <w:pPr>
        <w:tabs>
          <w:tab w:val="left" w:pos="1134"/>
        </w:tabs>
        <w:ind w:left="1134" w:right="-1134" w:hanging="1134"/>
      </w:pPr>
      <w:r>
        <w:br w:type="page"/>
        <w:t>30</w:t>
      </w:r>
      <w:r>
        <w:tab/>
        <w:t>Nr. 154/18</w:t>
      </w:r>
    </w:p>
    <w:p w:rsidR="00000000" w:rsidRDefault="00C653B4">
      <w:pPr>
        <w:tabs>
          <w:tab w:val="left" w:pos="1134"/>
        </w:tabs>
        <w:ind w:left="1134" w:right="-1134" w:hanging="1134"/>
      </w:pPr>
      <w:r>
        <w:t>30a</w:t>
      </w:r>
      <w:r>
        <w:tab/>
        <w:t>18</w:t>
      </w:r>
    </w:p>
    <w:p w:rsidR="00000000" w:rsidRDefault="00C653B4">
      <w:pPr>
        <w:tabs>
          <w:tab w:val="left" w:pos="1134"/>
        </w:tabs>
        <w:ind w:left="1134" w:right="-1134" w:hanging="1134"/>
      </w:pPr>
      <w:r>
        <w:t>30z</w:t>
      </w:r>
      <w:r>
        <w:tab/>
        <w:t>G 1 Nr. 154/18</w:t>
      </w:r>
    </w:p>
    <w:p w:rsidR="00000000" w:rsidRDefault="00C653B4">
      <w:pPr>
        <w:tabs>
          <w:tab w:val="left" w:pos="1134"/>
        </w:tabs>
        <w:ind w:left="1134" w:right="-1134" w:hanging="1134"/>
      </w:pPr>
      <w:r>
        <w:t>31</w:t>
      </w:r>
      <w:r>
        <w:tab/>
        <w:t>E 1 Bundestag Nr. 6</w:t>
      </w:r>
    </w:p>
    <w:p w:rsidR="00000000" w:rsidRDefault="00C653B4">
      <w:pPr>
        <w:tabs>
          <w:tab w:val="left" w:pos="1134"/>
        </w:tabs>
        <w:ind w:left="1134" w:right="-1134" w:hanging="1134"/>
      </w:pPr>
      <w:r>
        <w:t>40</w:t>
      </w:r>
      <w:r>
        <w:tab/>
        <w:t xml:space="preserve">Bundestagsbeschluß gegen Anwendung der </w:t>
      </w:r>
      <w:r>
        <w:rPr>
          <w:vanish/>
        </w:rPr>
        <w:t>s[</w:t>
      </w:r>
      <w:r>
        <w:t>Lithographie</w:t>
      </w:r>
      <w:r>
        <w:rPr>
          <w:vanish/>
        </w:rPr>
        <w:t>]s</w:t>
      </w:r>
      <w:r>
        <w:t xml:space="preserve"> zur </w:t>
      </w:r>
      <w:r>
        <w:rPr>
          <w:vanish/>
        </w:rPr>
        <w:t>s[2{</w:t>
      </w:r>
      <w:r>
        <w:t>Umgehung des</w:t>
      </w:r>
      <w:r>
        <w:rPr>
          <w:vanish/>
        </w:rPr>
        <w:t>}</w:t>
      </w:r>
      <w:r>
        <w:t xml:space="preserve"> </w:t>
      </w:r>
      <w:r>
        <w:rPr>
          <w:vanish/>
        </w:rPr>
        <w:t>1{</w:t>
      </w:r>
      <w:r>
        <w:t>Bundespreßgesetz</w:t>
      </w:r>
      <w:r>
        <w:rPr>
          <w:vanish/>
        </w:rPr>
        <w:t>}]s</w:t>
      </w:r>
      <w:r>
        <w:t>es</w:t>
      </w:r>
    </w:p>
    <w:p w:rsidR="00000000" w:rsidRDefault="00C653B4">
      <w:pPr>
        <w:tabs>
          <w:tab w:val="left" w:pos="1134"/>
        </w:tabs>
        <w:ind w:left="1134" w:right="-1134" w:hanging="1134"/>
      </w:pPr>
      <w:r>
        <w:t>43</w:t>
      </w:r>
      <w:r>
        <w:tab/>
        <w:t>1832 - 1833</w:t>
      </w:r>
    </w:p>
    <w:p w:rsidR="00000000" w:rsidRDefault="00C653B4">
      <w:pPr>
        <w:tabs>
          <w:tab w:val="left" w:pos="1134"/>
        </w:tabs>
        <w:ind w:left="1134" w:right="-1134" w:hanging="1134"/>
      </w:pPr>
      <w:r>
        <w:br w:type="page"/>
        <w:t>30</w:t>
      </w:r>
      <w:r>
        <w:tab/>
        <w:t>Nr. 154/19</w:t>
      </w:r>
    </w:p>
    <w:p w:rsidR="00000000" w:rsidRDefault="00C653B4">
      <w:pPr>
        <w:tabs>
          <w:tab w:val="left" w:pos="1134"/>
        </w:tabs>
        <w:ind w:left="1134" w:right="-1134" w:hanging="1134"/>
      </w:pPr>
      <w:r>
        <w:t>30a</w:t>
      </w:r>
      <w:r>
        <w:tab/>
        <w:t>19</w:t>
      </w:r>
    </w:p>
    <w:p w:rsidR="00000000" w:rsidRDefault="00C653B4">
      <w:pPr>
        <w:tabs>
          <w:tab w:val="left" w:pos="1134"/>
        </w:tabs>
        <w:ind w:left="1134" w:right="-1134" w:hanging="1134"/>
      </w:pPr>
      <w:r>
        <w:t>30z</w:t>
      </w:r>
      <w:r>
        <w:tab/>
        <w:t>G 1 Nr. 154/19</w:t>
      </w:r>
    </w:p>
    <w:p w:rsidR="00000000" w:rsidRDefault="00C653B4">
      <w:pPr>
        <w:tabs>
          <w:tab w:val="left" w:pos="1134"/>
        </w:tabs>
        <w:ind w:left="1134" w:right="-1134" w:hanging="1134"/>
      </w:pPr>
      <w:r>
        <w:t>31</w:t>
      </w:r>
      <w:r>
        <w:tab/>
        <w:t xml:space="preserve">E 1 </w:t>
      </w:r>
      <w:r>
        <w:t>Bundestag Nr. 6</w:t>
      </w:r>
    </w:p>
    <w:p w:rsidR="00000000" w:rsidRDefault="00C653B4">
      <w:pPr>
        <w:tabs>
          <w:tab w:val="left" w:pos="1134"/>
        </w:tabs>
        <w:ind w:left="1134" w:right="-1134" w:hanging="1134"/>
      </w:pPr>
      <w:r>
        <w:t>40</w:t>
      </w:r>
      <w:r>
        <w:tab/>
        <w:t xml:space="preserve">Diplomatische Bemühungen gegenüber </w:t>
      </w:r>
      <w:r>
        <w:rPr>
          <w:vanish/>
        </w:rPr>
        <w:t>o[</w:t>
      </w:r>
      <w:r>
        <w:t>Frankfurt</w:t>
      </w:r>
      <w:r>
        <w:rPr>
          <w:vanish/>
        </w:rPr>
        <w:t>&lt;/M.&gt;]o</w:t>
      </w:r>
      <w:r>
        <w:t xml:space="preserve"> und </w:t>
      </w:r>
      <w:r>
        <w:rPr>
          <w:vanish/>
        </w:rPr>
        <w:t>o[</w:t>
      </w:r>
      <w:r>
        <w:t>Baden</w:t>
      </w:r>
      <w:r>
        <w:rPr>
          <w:vanish/>
        </w:rPr>
        <w:t>]o</w:t>
      </w:r>
      <w:r>
        <w:t xml:space="preserve"> angesichts der </w:t>
      </w:r>
      <w:r>
        <w:rPr>
          <w:vanish/>
        </w:rPr>
        <w:t>s[</w:t>
      </w:r>
      <w:r>
        <w:t xml:space="preserve">Verbreitung </w:t>
      </w:r>
      <w:r>
        <w:rPr>
          <w:vanish/>
        </w:rPr>
        <w:t>s[2{</w:t>
      </w:r>
      <w:r>
        <w:t>revolutionäre</w:t>
      </w:r>
      <w:r>
        <w:rPr>
          <w:vanish/>
        </w:rPr>
        <w:t>}</w:t>
      </w:r>
      <w:r>
        <w:t xml:space="preserve">r </w:t>
      </w:r>
      <w:r>
        <w:rPr>
          <w:vanish/>
        </w:rPr>
        <w:t>1{</w:t>
      </w:r>
      <w:r>
        <w:t>Flugschriften</w:t>
      </w:r>
      <w:r>
        <w:rPr>
          <w:vanish/>
        </w:rPr>
        <w:t>}]s]s</w:t>
      </w:r>
    </w:p>
    <w:p w:rsidR="00000000" w:rsidRDefault="00C653B4">
      <w:pPr>
        <w:tabs>
          <w:tab w:val="left" w:pos="1134"/>
        </w:tabs>
        <w:ind w:left="1134" w:right="-1134" w:hanging="1134"/>
      </w:pPr>
      <w:r>
        <w:t>43</w:t>
      </w:r>
      <w:r>
        <w:tab/>
        <w:t>1833</w:t>
      </w:r>
    </w:p>
    <w:p w:rsidR="00000000" w:rsidRDefault="00C653B4">
      <w:pPr>
        <w:tabs>
          <w:tab w:val="left" w:pos="1134"/>
        </w:tabs>
        <w:ind w:left="1134" w:right="-1134" w:hanging="1134"/>
      </w:pPr>
      <w:r>
        <w:br w:type="page"/>
        <w:t>30</w:t>
      </w:r>
      <w:r>
        <w:tab/>
        <w:t>Nr. 154/20</w:t>
      </w:r>
    </w:p>
    <w:p w:rsidR="00000000" w:rsidRDefault="00C653B4">
      <w:pPr>
        <w:tabs>
          <w:tab w:val="left" w:pos="1134"/>
        </w:tabs>
        <w:ind w:left="1134" w:right="-1134" w:hanging="1134"/>
      </w:pPr>
      <w:r>
        <w:t>30a</w:t>
      </w:r>
      <w:r>
        <w:tab/>
        <w:t>20</w:t>
      </w:r>
    </w:p>
    <w:p w:rsidR="00000000" w:rsidRDefault="00C653B4">
      <w:pPr>
        <w:tabs>
          <w:tab w:val="left" w:pos="1134"/>
        </w:tabs>
        <w:ind w:left="1134" w:right="-1134" w:hanging="1134"/>
      </w:pPr>
      <w:r>
        <w:t>30z</w:t>
      </w:r>
      <w:r>
        <w:tab/>
        <w:t>G 1 Nr. 154/20</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 xml:space="preserve">Verbreitungsverbot der </w:t>
      </w:r>
      <w:r>
        <w:rPr>
          <w:vanish/>
        </w:rPr>
        <w:t>s[</w:t>
      </w:r>
      <w:r>
        <w:t>Schrift</w:t>
      </w:r>
      <w:r>
        <w:rPr>
          <w:vanish/>
        </w:rPr>
        <w:t>]s</w:t>
      </w:r>
      <w:r>
        <w:t xml:space="preserve"> von </w:t>
      </w:r>
      <w:r>
        <w:rPr>
          <w:vanish/>
        </w:rPr>
        <w:t>p[</w:t>
      </w:r>
      <w:r>
        <w:t>Coremans</w:t>
      </w:r>
      <w:r>
        <w:rPr>
          <w:vanish/>
        </w:rPr>
        <w:t>]p</w:t>
      </w:r>
      <w:r>
        <w:t xml:space="preserve"> </w:t>
      </w:r>
      <w:r>
        <w:rPr>
          <w:vanish/>
        </w:rPr>
        <w:t>t[</w:t>
      </w:r>
      <w:r>
        <w:t>"Der Verbannte aus dem Königslande"</w:t>
      </w:r>
      <w:r>
        <w:rPr>
          <w:vanish/>
        </w:rPr>
        <w:t>]t]s</w:t>
      </w:r>
      <w:r>
        <w:t xml:space="preserve">, </w:t>
      </w:r>
      <w:r>
        <w:rPr>
          <w:vanish/>
        </w:rPr>
        <w:t>p[</w:t>
      </w:r>
      <w:r>
        <w:t>Glarus</w:t>
      </w:r>
      <w:r>
        <w:rPr>
          <w:vanish/>
        </w:rPr>
        <w:t>]p</w:t>
      </w:r>
      <w:r>
        <w:t xml:space="preserve"> 1834, im </w:t>
      </w:r>
      <w:r>
        <w:rPr>
          <w:vanish/>
        </w:rPr>
        <w:t>o[2{</w:t>
      </w:r>
      <w:r>
        <w:t>Großherzogtum</w:t>
      </w:r>
      <w:r>
        <w:rPr>
          <w:vanish/>
        </w:rPr>
        <w:t>}1{&lt;Hessen&gt;}]o</w:t>
      </w:r>
    </w:p>
    <w:p w:rsidR="00000000" w:rsidRDefault="00C653B4">
      <w:pPr>
        <w:tabs>
          <w:tab w:val="left" w:pos="1134"/>
        </w:tabs>
        <w:ind w:left="1134" w:right="-1134" w:hanging="1134"/>
      </w:pPr>
      <w:r>
        <w:t>43</w:t>
      </w:r>
      <w:r>
        <w:tab/>
        <w:t>1835</w:t>
      </w:r>
    </w:p>
    <w:p w:rsidR="00000000" w:rsidRDefault="00C653B4">
      <w:pPr>
        <w:tabs>
          <w:tab w:val="left" w:pos="1134"/>
        </w:tabs>
        <w:ind w:left="1134" w:right="-1134" w:hanging="1134"/>
      </w:pPr>
      <w:r>
        <w:br w:type="page"/>
        <w:t>30</w:t>
      </w:r>
      <w:r>
        <w:tab/>
        <w:t>Nr. 154/21</w:t>
      </w:r>
    </w:p>
    <w:p w:rsidR="00000000" w:rsidRDefault="00C653B4">
      <w:pPr>
        <w:tabs>
          <w:tab w:val="left" w:pos="1134"/>
        </w:tabs>
        <w:ind w:left="1134" w:right="-1134" w:hanging="1134"/>
      </w:pPr>
      <w:r>
        <w:t>30a</w:t>
      </w:r>
      <w:r>
        <w:tab/>
        <w:t>21</w:t>
      </w:r>
    </w:p>
    <w:p w:rsidR="00000000" w:rsidRDefault="00C653B4">
      <w:pPr>
        <w:tabs>
          <w:tab w:val="left" w:pos="1134"/>
        </w:tabs>
        <w:ind w:left="1134" w:right="-1134" w:hanging="1134"/>
      </w:pPr>
      <w:r>
        <w:t>30z</w:t>
      </w:r>
      <w:r>
        <w:tab/>
        <w:t>G 1 Nr. 154/21</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t xml:space="preserve">Schriftstellerverein </w:t>
      </w:r>
      <w:r>
        <w:rPr>
          <w:vanish/>
        </w:rPr>
        <w:t>s[</w:t>
      </w:r>
      <w:r>
        <w:t>"Das Junge Deutschland"</w:t>
      </w:r>
      <w:r>
        <w:rPr>
          <w:vanish/>
        </w:rPr>
        <w:t>]s</w:t>
      </w:r>
      <w:r>
        <w:t xml:space="preserve"> oder </w:t>
      </w:r>
      <w:r>
        <w:rPr>
          <w:vanish/>
        </w:rPr>
        <w:t>s[</w:t>
      </w:r>
      <w:r>
        <w:t>"Junge Literatur"</w:t>
      </w:r>
      <w:r>
        <w:rPr>
          <w:vanish/>
        </w:rPr>
        <w:t>]s</w:t>
      </w:r>
    </w:p>
    <w:p w:rsidR="00000000" w:rsidRDefault="00C653B4">
      <w:pPr>
        <w:tabs>
          <w:tab w:val="left" w:pos="1134"/>
        </w:tabs>
        <w:ind w:left="1134" w:right="-1134" w:hanging="1134"/>
      </w:pPr>
      <w:r>
        <w:t>41</w:t>
      </w:r>
      <w:r>
        <w:tab/>
        <w:t>nur: Wahrzettel</w:t>
      </w:r>
    </w:p>
    <w:p w:rsidR="00000000" w:rsidRDefault="00C653B4">
      <w:pPr>
        <w:tabs>
          <w:tab w:val="left" w:pos="1134"/>
        </w:tabs>
        <w:ind w:left="1134" w:right="-1134" w:hanging="1134"/>
      </w:pPr>
      <w:r>
        <w:t>43</w:t>
      </w:r>
      <w:r>
        <w:tab/>
        <w:t>1835 - 1836</w:t>
      </w:r>
    </w:p>
    <w:p w:rsidR="00000000" w:rsidRDefault="00C653B4">
      <w:pPr>
        <w:tabs>
          <w:tab w:val="left" w:pos="1134"/>
        </w:tabs>
        <w:ind w:left="1134" w:right="-1134" w:hanging="1134"/>
      </w:pPr>
      <w:r>
        <w:br w:type="page"/>
        <w:t>30</w:t>
      </w:r>
      <w:r>
        <w:tab/>
        <w:t>Nr. 154/22</w:t>
      </w:r>
    </w:p>
    <w:p w:rsidR="00000000" w:rsidRDefault="00C653B4">
      <w:pPr>
        <w:tabs>
          <w:tab w:val="left" w:pos="1134"/>
        </w:tabs>
        <w:ind w:left="1134" w:right="-1134" w:hanging="1134"/>
      </w:pPr>
      <w:r>
        <w:t>30a</w:t>
      </w:r>
      <w:r>
        <w:tab/>
        <w:t>22</w:t>
      </w:r>
    </w:p>
    <w:p w:rsidR="00000000" w:rsidRDefault="00C653B4">
      <w:pPr>
        <w:tabs>
          <w:tab w:val="left" w:pos="1134"/>
        </w:tabs>
        <w:ind w:left="1134" w:right="-1134" w:hanging="1134"/>
      </w:pPr>
      <w:r>
        <w:t>30z</w:t>
      </w:r>
      <w:r>
        <w:tab/>
        <w:t>G 1 Nr. 154/22</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s[2{</w:t>
      </w:r>
      <w:r>
        <w:t>Verschärfung der</w:t>
      </w:r>
      <w:r>
        <w:rPr>
          <w:vanish/>
        </w:rPr>
        <w:t>}</w:t>
      </w:r>
      <w:r>
        <w:t xml:space="preserve"> </w:t>
      </w:r>
      <w:r>
        <w:rPr>
          <w:vanish/>
        </w:rPr>
        <w:t>1{</w:t>
      </w:r>
      <w:r>
        <w:t>Zensur</w:t>
      </w:r>
      <w:r>
        <w:rPr>
          <w:vanish/>
        </w:rPr>
        <w:t>}]s</w:t>
      </w:r>
      <w:r>
        <w:t xml:space="preserve"> gegenüber dem </w:t>
      </w:r>
      <w:r>
        <w:rPr>
          <w:vanish/>
        </w:rPr>
        <w:t>t[</w:t>
      </w:r>
      <w:r>
        <w:t>"Rheinischen Postillon"</w:t>
      </w:r>
      <w:r>
        <w:rPr>
          <w:vanish/>
        </w:rPr>
        <w:t>]t</w:t>
      </w:r>
      <w:r>
        <w:t xml:space="preserve">, </w:t>
      </w:r>
      <w:r>
        <w:rPr>
          <w:vanish/>
        </w:rPr>
        <w:t>o[</w:t>
      </w:r>
      <w:r>
        <w:t>Mannheim</w:t>
      </w:r>
      <w:r>
        <w:rPr>
          <w:vanish/>
        </w:rPr>
        <w:t>]o</w:t>
      </w:r>
      <w:r>
        <w:t xml:space="preserve">, und dem </w:t>
      </w:r>
      <w:r>
        <w:rPr>
          <w:vanish/>
        </w:rPr>
        <w:t>t[</w:t>
      </w:r>
      <w:r>
        <w:t>"Leuchtturm"</w:t>
      </w:r>
      <w:r>
        <w:rPr>
          <w:vanish/>
        </w:rPr>
        <w:t>]t</w:t>
      </w:r>
      <w:r>
        <w:t xml:space="preserve">, </w:t>
      </w:r>
      <w:r>
        <w:rPr>
          <w:vanish/>
        </w:rPr>
        <w:t>o[</w:t>
      </w:r>
      <w:r>
        <w:t>Konstanz</w:t>
      </w:r>
      <w:r>
        <w:rPr>
          <w:vanish/>
        </w:rPr>
        <w:t>]o</w:t>
      </w:r>
      <w:r>
        <w:t xml:space="preserve">, wegen einiger gegen das </w:t>
      </w:r>
      <w:r>
        <w:rPr>
          <w:vanish/>
        </w:rPr>
        <w:t>o[2{</w:t>
      </w:r>
      <w:r>
        <w:t>Großherzogtum</w:t>
      </w:r>
      <w:r>
        <w:rPr>
          <w:vanish/>
        </w:rPr>
        <w:t>}1{&lt;Hessen&gt;}]o</w:t>
      </w:r>
      <w:r>
        <w:t xml:space="preserve"> gerichteter Artikel</w:t>
      </w:r>
    </w:p>
    <w:p w:rsidR="00000000" w:rsidRDefault="00C653B4">
      <w:pPr>
        <w:tabs>
          <w:tab w:val="left" w:pos="1134"/>
        </w:tabs>
        <w:ind w:left="1134" w:right="-1134" w:hanging="1134"/>
      </w:pPr>
      <w:r>
        <w:t>41</w:t>
      </w:r>
      <w:r>
        <w:tab/>
        <w:t xml:space="preserve">auch: </w:t>
      </w:r>
      <w:r>
        <w:rPr>
          <w:vanish/>
        </w:rPr>
        <w:t>s[</w:t>
      </w:r>
      <w:r>
        <w:t xml:space="preserve">Warnung des </w:t>
      </w:r>
      <w:r>
        <w:rPr>
          <w:vanish/>
        </w:rPr>
        <w:t>k[</w:t>
      </w:r>
      <w:r>
        <w:t>Bundestag</w:t>
      </w:r>
      <w:r>
        <w:rPr>
          <w:vanish/>
        </w:rPr>
        <w:t>]k</w:t>
      </w:r>
      <w:r>
        <w:t xml:space="preserve">es vor dem </w:t>
      </w:r>
      <w:r>
        <w:rPr>
          <w:vanish/>
        </w:rPr>
        <w:t>t[2{s[</w:t>
      </w:r>
      <w:r>
        <w:t>Buch</w:t>
      </w:r>
      <w:r>
        <w:rPr>
          <w:vanish/>
        </w:rPr>
        <w:t>]s}</w:t>
      </w:r>
      <w:r>
        <w:t xml:space="preserve"> </w:t>
      </w:r>
      <w:r>
        <w:rPr>
          <w:vanish/>
        </w:rPr>
        <w:t>1{</w:t>
      </w:r>
      <w:r>
        <w:t>"Radicalreform des Staats- und Privatrechts..."</w:t>
      </w:r>
      <w:r>
        <w:rPr>
          <w:vanish/>
        </w:rPr>
        <w:t>}]t]s</w:t>
      </w:r>
      <w:r>
        <w:t xml:space="preserve"> von </w:t>
      </w:r>
      <w:r>
        <w:rPr>
          <w:vanish/>
        </w:rPr>
        <w:t>p[9{</w:t>
      </w:r>
      <w:r>
        <w:t>W. Deutschmann</w:t>
      </w:r>
      <w:r>
        <w:rPr>
          <w:vanish/>
        </w:rPr>
        <w:t>}</w:t>
      </w:r>
      <w:r>
        <w:t xml:space="preserve"> (= </w:t>
      </w:r>
      <w:r>
        <w:rPr>
          <w:vanish/>
        </w:rPr>
        <w:t>7{</w:t>
      </w:r>
      <w:r>
        <w:t>badischer Abgeordneter</w:t>
      </w:r>
      <w:r>
        <w:rPr>
          <w:vanish/>
        </w:rPr>
        <w:t>}</w:t>
      </w:r>
      <w:r>
        <w:t xml:space="preserve"> </w:t>
      </w:r>
      <w:r>
        <w:rPr>
          <w:vanish/>
        </w:rPr>
        <w:t>1{</w:t>
      </w:r>
      <w:r>
        <w:t>Itzstein</w:t>
      </w:r>
      <w:r>
        <w:rPr>
          <w:vanish/>
        </w:rPr>
        <w:t>}</w:t>
      </w:r>
      <w:r>
        <w:t>)</w:t>
      </w:r>
      <w:r>
        <w:rPr>
          <w:vanish/>
        </w:rPr>
        <w:t>]p</w:t>
      </w:r>
      <w:r>
        <w:t>,</w:t>
      </w:r>
      <w:r>
        <w:t xml:space="preserve"> Mannheim 1838</w:t>
      </w:r>
    </w:p>
    <w:p w:rsidR="00000000" w:rsidRDefault="00C653B4">
      <w:pPr>
        <w:tabs>
          <w:tab w:val="left" w:pos="1134"/>
        </w:tabs>
        <w:ind w:left="1134" w:right="-1134" w:hanging="1134"/>
      </w:pPr>
      <w:r>
        <w:t>43</w:t>
      </w:r>
      <w:r>
        <w:tab/>
        <w:t>1838</w:t>
      </w:r>
    </w:p>
    <w:p w:rsidR="00000000" w:rsidRDefault="00C653B4">
      <w:pPr>
        <w:tabs>
          <w:tab w:val="left" w:pos="1134"/>
        </w:tabs>
        <w:ind w:left="1134" w:right="-1134" w:hanging="1134"/>
      </w:pPr>
      <w:r>
        <w:br w:type="page"/>
        <w:t>30</w:t>
      </w:r>
      <w:r>
        <w:tab/>
        <w:t>Nr. 154/23</w:t>
      </w:r>
    </w:p>
    <w:p w:rsidR="00000000" w:rsidRDefault="00C653B4">
      <w:pPr>
        <w:tabs>
          <w:tab w:val="left" w:pos="1134"/>
        </w:tabs>
        <w:ind w:left="1134" w:right="-1134" w:hanging="1134"/>
      </w:pPr>
      <w:r>
        <w:t>30a</w:t>
      </w:r>
      <w:r>
        <w:tab/>
        <w:t>23</w:t>
      </w:r>
    </w:p>
    <w:p w:rsidR="00000000" w:rsidRDefault="00C653B4">
      <w:pPr>
        <w:tabs>
          <w:tab w:val="left" w:pos="1134"/>
        </w:tabs>
        <w:ind w:left="1134" w:right="-1134" w:hanging="1134"/>
      </w:pPr>
      <w:r>
        <w:t>30z</w:t>
      </w:r>
      <w:r>
        <w:tab/>
        <w:t>G 1 Nr. 154/23</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t xml:space="preserve">Beschwerde von </w:t>
      </w:r>
      <w:r>
        <w:rPr>
          <w:vanish/>
        </w:rPr>
        <w:t>o[</w:t>
      </w:r>
      <w:r>
        <w:t>Sachsen-Weimar</w:t>
      </w:r>
      <w:r>
        <w:rPr>
          <w:vanish/>
        </w:rPr>
        <w:t>]o</w:t>
      </w:r>
      <w:r>
        <w:t xml:space="preserve"> gegen die </w:t>
      </w:r>
      <w:r>
        <w:rPr>
          <w:vanish/>
        </w:rPr>
        <w:t>t[</w:t>
      </w:r>
      <w:r>
        <w:t>"Dorfzeitung"</w:t>
      </w:r>
      <w:r>
        <w:rPr>
          <w:vanish/>
        </w:rPr>
        <w:t>]t</w:t>
      </w:r>
      <w:r>
        <w:t xml:space="preserve"> </w:t>
      </w:r>
      <w:r>
        <w:rPr>
          <w:vanish/>
        </w:rPr>
        <w:t>o[</w:t>
      </w:r>
      <w:r>
        <w:t>Hildburghausen</w:t>
      </w:r>
      <w:r>
        <w:rPr>
          <w:vanish/>
        </w:rPr>
        <w:t>]o</w:t>
      </w:r>
      <w:r>
        <w:t xml:space="preserve">, und das mit ihr in Verbindung stehende Blatt </w:t>
      </w:r>
      <w:r>
        <w:rPr>
          <w:vanish/>
        </w:rPr>
        <w:t>t[</w:t>
      </w:r>
      <w:r>
        <w:t>"Das Plauderstübchen"</w:t>
      </w:r>
      <w:r>
        <w:rPr>
          <w:vanish/>
        </w:rPr>
        <w:t>]t</w:t>
      </w:r>
      <w:r>
        <w:t xml:space="preserve"> am </w:t>
      </w:r>
      <w:r>
        <w:rPr>
          <w:vanish/>
        </w:rPr>
        <w:t>k[</w:t>
      </w:r>
      <w:r>
        <w:t>Bundestag</w:t>
      </w:r>
      <w:r>
        <w:rPr>
          <w:vanish/>
        </w:rPr>
        <w:t>]k</w:t>
      </w:r>
    </w:p>
    <w:p w:rsidR="00000000" w:rsidRDefault="00C653B4">
      <w:pPr>
        <w:tabs>
          <w:tab w:val="left" w:pos="1134"/>
        </w:tabs>
        <w:ind w:left="1134" w:right="-1134" w:hanging="1134"/>
      </w:pPr>
      <w:r>
        <w:t>43</w:t>
      </w:r>
      <w:r>
        <w:tab/>
        <w:t>1835</w:t>
      </w:r>
    </w:p>
    <w:p w:rsidR="00000000" w:rsidRDefault="00C653B4">
      <w:pPr>
        <w:tabs>
          <w:tab w:val="left" w:pos="1134"/>
        </w:tabs>
        <w:ind w:left="1134" w:right="-1134" w:hanging="1134"/>
      </w:pPr>
      <w:r>
        <w:br w:type="page"/>
        <w:t>30</w:t>
      </w:r>
      <w:r>
        <w:tab/>
        <w:t>Nr. 154/24</w:t>
      </w:r>
    </w:p>
    <w:p w:rsidR="00000000" w:rsidRDefault="00C653B4">
      <w:pPr>
        <w:tabs>
          <w:tab w:val="left" w:pos="1134"/>
        </w:tabs>
        <w:ind w:left="1134" w:right="-1134" w:hanging="1134"/>
      </w:pPr>
      <w:r>
        <w:t>30a</w:t>
      </w:r>
      <w:r>
        <w:tab/>
        <w:t>24</w:t>
      </w:r>
    </w:p>
    <w:p w:rsidR="00000000" w:rsidRDefault="00C653B4">
      <w:pPr>
        <w:tabs>
          <w:tab w:val="left" w:pos="1134"/>
        </w:tabs>
        <w:ind w:left="1134" w:right="-1134" w:hanging="1134"/>
      </w:pPr>
      <w:r>
        <w:t>30z</w:t>
      </w:r>
      <w:r>
        <w:tab/>
        <w:t>G 1 Nr. 154/24</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Beschlagnahme</w:t>
      </w:r>
      <w:r>
        <w:rPr>
          <w:vanish/>
        </w:rPr>
        <w:t>]s</w:t>
      </w:r>
      <w:r>
        <w:t xml:space="preserve"> und </w:t>
      </w:r>
      <w:r>
        <w:rPr>
          <w:vanish/>
        </w:rPr>
        <w:t>s[</w:t>
      </w:r>
      <w:r>
        <w:t>Verbreitungsverbot</w:t>
      </w:r>
      <w:r>
        <w:rPr>
          <w:vanish/>
        </w:rPr>
        <w:t>]s</w:t>
      </w:r>
      <w:r>
        <w:t xml:space="preserve"> für die </w:t>
      </w:r>
      <w:r>
        <w:rPr>
          <w:vanish/>
        </w:rPr>
        <w:t>t[2{s[</w:t>
      </w:r>
      <w:r>
        <w:t>Schrift</w:t>
      </w:r>
      <w:r>
        <w:rPr>
          <w:vanish/>
        </w:rPr>
        <w:t>]s}</w:t>
      </w:r>
      <w:r>
        <w:t xml:space="preserve"> </w:t>
      </w:r>
      <w:r>
        <w:rPr>
          <w:vanish/>
        </w:rPr>
        <w:t>1{</w:t>
      </w:r>
      <w:r>
        <w:t>"Authentische Aktenstücke aus den Archiven des deutschen Bundes zur Aufklärung über die hochverräterische</w:t>
      </w:r>
      <w:r>
        <w:t>n Umtriebe der deutschen Fürsten"</w:t>
      </w:r>
      <w:r>
        <w:rPr>
          <w:vanish/>
        </w:rPr>
        <w:t>}]t</w:t>
      </w:r>
      <w:r>
        <w:t xml:space="preserve">, </w:t>
      </w:r>
      <w:r>
        <w:rPr>
          <w:vanish/>
        </w:rPr>
        <w:t>o[</w:t>
      </w:r>
      <w:r>
        <w:t>Straßburg</w:t>
      </w:r>
      <w:r>
        <w:rPr>
          <w:vanish/>
        </w:rPr>
        <w:t>]o</w:t>
      </w:r>
      <w:r>
        <w:t xml:space="preserve">, </w:t>
      </w:r>
      <w:r>
        <w:rPr>
          <w:vanish/>
        </w:rPr>
        <w:t>p[2{</w:t>
      </w:r>
      <w:r>
        <w:t>G.L.</w:t>
      </w:r>
      <w:r>
        <w:rPr>
          <w:vanish/>
        </w:rPr>
        <w:t>}</w:t>
      </w:r>
      <w:r>
        <w:t xml:space="preserve"> </w:t>
      </w:r>
      <w:r>
        <w:rPr>
          <w:vanish/>
        </w:rPr>
        <w:t>1{</w:t>
      </w:r>
      <w:r>
        <w:t>Schüler</w:t>
      </w:r>
      <w:r>
        <w:rPr>
          <w:vanish/>
        </w:rPr>
        <w:t>}]p</w:t>
      </w:r>
      <w:r>
        <w:t xml:space="preserve">, </w:t>
      </w:r>
      <w:r>
        <w:rPr>
          <w:vanish/>
        </w:rPr>
        <w:t>t[</w:t>
      </w:r>
      <w:r>
        <w:t>Kleine Gewerbslaube Nr. 5</w:t>
      </w:r>
      <w:r>
        <w:rPr>
          <w:vanish/>
        </w:rPr>
        <w:t>]t</w:t>
      </w:r>
      <w:r>
        <w:t>, 1835</w:t>
      </w:r>
    </w:p>
    <w:p w:rsidR="00000000" w:rsidRDefault="00C653B4">
      <w:pPr>
        <w:tabs>
          <w:tab w:val="left" w:pos="1134"/>
        </w:tabs>
        <w:ind w:left="1134" w:right="-1134" w:hanging="1134"/>
      </w:pPr>
      <w:r>
        <w:t>43</w:t>
      </w:r>
      <w:r>
        <w:tab/>
        <w:t>1835</w:t>
      </w:r>
    </w:p>
    <w:p w:rsidR="00000000" w:rsidRDefault="00C653B4">
      <w:pPr>
        <w:tabs>
          <w:tab w:val="left" w:pos="1134"/>
        </w:tabs>
        <w:ind w:left="1134" w:right="-1134" w:hanging="1134"/>
      </w:pPr>
      <w:r>
        <w:br w:type="page"/>
        <w:t>30</w:t>
      </w:r>
      <w:r>
        <w:tab/>
        <w:t>Nr. 154/25</w:t>
      </w:r>
    </w:p>
    <w:p w:rsidR="00000000" w:rsidRDefault="00C653B4">
      <w:pPr>
        <w:tabs>
          <w:tab w:val="left" w:pos="1134"/>
        </w:tabs>
        <w:ind w:left="1134" w:right="-1134" w:hanging="1134"/>
      </w:pPr>
      <w:r>
        <w:t>30a</w:t>
      </w:r>
      <w:r>
        <w:tab/>
        <w:t>25</w:t>
      </w:r>
    </w:p>
    <w:p w:rsidR="00000000" w:rsidRDefault="00C653B4">
      <w:pPr>
        <w:tabs>
          <w:tab w:val="left" w:pos="1134"/>
        </w:tabs>
        <w:ind w:left="1134" w:right="-1134" w:hanging="1134"/>
      </w:pPr>
      <w:r>
        <w:t>30z</w:t>
      </w:r>
      <w:r>
        <w:tab/>
        <w:t>G 1 Nr. 154/25</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 xml:space="preserve">Verbreitungsverbot für die </w:t>
      </w:r>
      <w:r>
        <w:rPr>
          <w:vanish/>
        </w:rPr>
        <w:t>t[2{s[</w:t>
      </w:r>
      <w:r>
        <w:t>Flugschrift</w:t>
      </w:r>
      <w:r>
        <w:rPr>
          <w:vanish/>
        </w:rPr>
        <w:t>]s}</w:t>
      </w:r>
      <w:r>
        <w:t xml:space="preserve"> </w:t>
      </w:r>
      <w:r>
        <w:rPr>
          <w:vanish/>
        </w:rPr>
        <w:t>1{</w:t>
      </w:r>
      <w:r>
        <w:t>"Die neuesten Bundestagsbeschlüsse"</w:t>
      </w:r>
      <w:r>
        <w:rPr>
          <w:vanish/>
        </w:rPr>
        <w:t>}]t]s</w:t>
      </w:r>
      <w:r>
        <w:t xml:space="preserve">, herausgegeben von der </w:t>
      </w:r>
      <w:r>
        <w:rPr>
          <w:vanish/>
        </w:rPr>
        <w:t>k[1{</w:t>
      </w:r>
      <w:r>
        <w:t>Gesellschaft Germania</w:t>
      </w:r>
      <w:r>
        <w:rPr>
          <w:vanish/>
        </w:rPr>
        <w:t>}</w:t>
      </w:r>
      <w:r>
        <w:t xml:space="preserve">, </w:t>
      </w:r>
      <w:r>
        <w:rPr>
          <w:vanish/>
        </w:rPr>
        <w:t>2{o[</w:t>
      </w:r>
      <w:r>
        <w:t>Neujork</w:t>
      </w:r>
      <w:r>
        <w:rPr>
          <w:vanish/>
        </w:rPr>
        <w:t>]o}]k</w:t>
      </w:r>
      <w:r>
        <w:t xml:space="preserve"> im Mai 1835, im </w:t>
      </w:r>
      <w:r>
        <w:rPr>
          <w:vanish/>
        </w:rPr>
        <w:t>o[2{</w:t>
      </w:r>
      <w:r>
        <w:t>Großherzogtum</w:t>
      </w:r>
      <w:r>
        <w:rPr>
          <w:vanish/>
        </w:rPr>
        <w:t>}1{&lt;Hessen&gt;}]o</w:t>
      </w:r>
    </w:p>
    <w:p w:rsidR="00000000" w:rsidRDefault="00C653B4">
      <w:pPr>
        <w:tabs>
          <w:tab w:val="left" w:pos="1134"/>
        </w:tabs>
        <w:ind w:left="1134" w:right="-1134" w:hanging="1134"/>
      </w:pPr>
      <w:r>
        <w:t>43</w:t>
      </w:r>
      <w:r>
        <w:tab/>
        <w:t>1835</w:t>
      </w:r>
    </w:p>
    <w:p w:rsidR="00000000" w:rsidRDefault="00C653B4">
      <w:pPr>
        <w:tabs>
          <w:tab w:val="left" w:pos="1134"/>
        </w:tabs>
        <w:ind w:left="1134" w:right="-1134" w:hanging="1134"/>
      </w:pPr>
      <w:r>
        <w:br w:type="page"/>
        <w:t>30</w:t>
      </w:r>
      <w:r>
        <w:tab/>
        <w:t>Nr. 154/26</w:t>
      </w:r>
    </w:p>
    <w:p w:rsidR="00000000" w:rsidRDefault="00C653B4">
      <w:pPr>
        <w:tabs>
          <w:tab w:val="left" w:pos="1134"/>
        </w:tabs>
        <w:ind w:left="1134" w:right="-1134" w:hanging="1134"/>
      </w:pPr>
      <w:r>
        <w:t>30a</w:t>
      </w:r>
      <w:r>
        <w:tab/>
        <w:t>26</w:t>
      </w:r>
    </w:p>
    <w:p w:rsidR="00000000" w:rsidRDefault="00C653B4">
      <w:pPr>
        <w:tabs>
          <w:tab w:val="left" w:pos="1134"/>
        </w:tabs>
        <w:ind w:left="1134" w:right="-1134" w:hanging="1134"/>
      </w:pPr>
      <w:r>
        <w:t>30z</w:t>
      </w:r>
      <w:r>
        <w:tab/>
        <w:t>G 1 Nr. 154/26</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t>Maßregeln des Bundes und der Bundesstaat</w:t>
      </w:r>
      <w:r>
        <w:t xml:space="preserve">en gegen die </w:t>
      </w:r>
      <w:r>
        <w:rPr>
          <w:vanish/>
        </w:rPr>
        <w:t>s[</w:t>
      </w:r>
      <w:r>
        <w:t xml:space="preserve">Verbreitung </w:t>
      </w:r>
      <w:r>
        <w:rPr>
          <w:vanish/>
        </w:rPr>
        <w:t>s[2{</w:t>
      </w:r>
      <w:r>
        <w:t>revolutionären</w:t>
      </w:r>
      <w:r>
        <w:rPr>
          <w:vanish/>
        </w:rPr>
        <w:t>}</w:t>
      </w:r>
      <w:r>
        <w:t xml:space="preserve"> </w:t>
      </w:r>
      <w:r>
        <w:rPr>
          <w:vanish/>
        </w:rPr>
        <w:t>1{</w:t>
      </w:r>
      <w:r>
        <w:t>Schrifttum</w:t>
      </w:r>
      <w:r>
        <w:rPr>
          <w:vanish/>
        </w:rPr>
        <w:t>}]s</w:t>
      </w:r>
      <w:r>
        <w:t>s</w:t>
      </w:r>
      <w:r>
        <w:rPr>
          <w:vanish/>
        </w:rPr>
        <w:t>]s</w:t>
      </w:r>
    </w:p>
    <w:p w:rsidR="00000000" w:rsidRDefault="00C653B4">
      <w:pPr>
        <w:tabs>
          <w:tab w:val="left" w:pos="1134"/>
        </w:tabs>
        <w:ind w:left="1134" w:right="-1134" w:hanging="1134"/>
      </w:pPr>
      <w:r>
        <w:t>41</w:t>
      </w:r>
      <w:r>
        <w:tab/>
        <w:t xml:space="preserve">u.a.: gedr. </w:t>
      </w:r>
      <w:r>
        <w:rPr>
          <w:vanish/>
        </w:rPr>
        <w:t>t[</w:t>
      </w:r>
      <w:r>
        <w:t xml:space="preserve">Verzeichnis der von der </w:t>
      </w:r>
      <w:r>
        <w:rPr>
          <w:vanish/>
        </w:rPr>
        <w:t>k[</w:t>
      </w:r>
      <w:r>
        <w:t xml:space="preserve">k. </w:t>
      </w:r>
      <w:r>
        <w:rPr>
          <w:vanish/>
        </w:rPr>
        <w:t>o[</w:t>
      </w:r>
      <w:r>
        <w:t>bayerischen</w:t>
      </w:r>
      <w:r>
        <w:rPr>
          <w:vanish/>
        </w:rPr>
        <w:t>]o</w:t>
      </w:r>
      <w:r>
        <w:t xml:space="preserve"> Staatsregierung</w:t>
      </w:r>
      <w:r>
        <w:rPr>
          <w:vanish/>
        </w:rPr>
        <w:t>]k</w:t>
      </w:r>
      <w:r>
        <w:t xml:space="preserve"> seit 1832 mit Beschlag belegten und </w:t>
      </w:r>
      <w:r>
        <w:rPr>
          <w:vanish/>
        </w:rPr>
        <w:t>s[2{</w:t>
      </w:r>
      <w:r>
        <w:t>verbotene</w:t>
      </w:r>
      <w:r>
        <w:rPr>
          <w:vanish/>
        </w:rPr>
        <w:t>}</w:t>
      </w:r>
      <w:r>
        <w:t xml:space="preserve">n </w:t>
      </w:r>
      <w:r>
        <w:rPr>
          <w:vanish/>
        </w:rPr>
        <w:t>1{</w:t>
      </w:r>
      <w:r>
        <w:t>Druckschriften</w:t>
      </w:r>
      <w:r>
        <w:rPr>
          <w:vanish/>
        </w:rPr>
        <w:t>}]s]t</w:t>
      </w:r>
      <w:r>
        <w:t xml:space="preserve">, Prot. der Bundesversammlung, 1. Sitzung, 1835 Jan. 3; gedr. </w:t>
      </w:r>
      <w:r>
        <w:rPr>
          <w:vanish/>
        </w:rPr>
        <w:t>t[</w:t>
      </w:r>
      <w:r>
        <w:t xml:space="preserve">Verzeichnis der in </w:t>
      </w:r>
      <w:r>
        <w:rPr>
          <w:vanish/>
        </w:rPr>
        <w:t>o[</w:t>
      </w:r>
      <w:r>
        <w:t>Württemberg</w:t>
      </w:r>
      <w:r>
        <w:rPr>
          <w:vanish/>
        </w:rPr>
        <w:t>]o</w:t>
      </w:r>
      <w:r>
        <w:t xml:space="preserve"> seit 1832 teils </w:t>
      </w:r>
      <w:r>
        <w:rPr>
          <w:vanish/>
        </w:rPr>
        <w:t>s[2{</w:t>
      </w:r>
      <w:r>
        <w:t>mit gerichtl. Verbote... bezeichnete</w:t>
      </w:r>
      <w:r>
        <w:rPr>
          <w:vanish/>
        </w:rPr>
        <w:t>}</w:t>
      </w:r>
      <w:r>
        <w:t xml:space="preserve">n </w:t>
      </w:r>
      <w:r>
        <w:rPr>
          <w:vanish/>
        </w:rPr>
        <w:t>1{</w:t>
      </w:r>
      <w:r>
        <w:t>Druckschriften</w:t>
      </w:r>
      <w:r>
        <w:rPr>
          <w:vanish/>
        </w:rPr>
        <w:t>}]s]t</w:t>
      </w:r>
      <w:r>
        <w:t xml:space="preserve">, Prot. der Bundesversammlung, 9. Sitzung, 1835 Febr. 26 gedr. Präsidialvortrag über das sog. </w:t>
      </w:r>
      <w:r>
        <w:rPr>
          <w:vanish/>
        </w:rPr>
        <w:t>s[</w:t>
      </w:r>
      <w:r>
        <w:t>"Junge Deutschland</w:t>
      </w:r>
      <w:r>
        <w:t>"</w:t>
      </w:r>
      <w:r>
        <w:rPr>
          <w:vanish/>
        </w:rPr>
        <w:t>]s</w:t>
      </w:r>
      <w:r>
        <w:t xml:space="preserve"> oder die </w:t>
      </w:r>
      <w:r>
        <w:rPr>
          <w:vanish/>
        </w:rPr>
        <w:t>s[</w:t>
      </w:r>
      <w:r>
        <w:t>"Junge Literatur"</w:t>
      </w:r>
      <w:r>
        <w:rPr>
          <w:vanish/>
        </w:rPr>
        <w:t>]s</w:t>
      </w:r>
      <w:r>
        <w:t xml:space="preserve"> sowie entsprechende Beschlüsse der </w:t>
      </w:r>
      <w:r>
        <w:rPr>
          <w:vanish/>
        </w:rPr>
        <w:t>k[</w:t>
      </w:r>
      <w:r>
        <w:t>Bundesversammlung</w:t>
      </w:r>
      <w:r>
        <w:rPr>
          <w:vanish/>
        </w:rPr>
        <w:t>]k</w:t>
      </w:r>
      <w:r>
        <w:t xml:space="preserve">, Prot. Bundesversammlung, 21. Sitzung, 1835; gedr. </w:t>
      </w:r>
      <w:r>
        <w:rPr>
          <w:vanish/>
        </w:rPr>
        <w:t>s[</w:t>
      </w:r>
      <w:r>
        <w:t xml:space="preserve">Verbot von </w:t>
      </w:r>
      <w:r>
        <w:rPr>
          <w:vanish/>
        </w:rPr>
        <w:t>p[2{</w:t>
      </w:r>
      <w:r>
        <w:t>Ludwig</w:t>
      </w:r>
      <w:r>
        <w:rPr>
          <w:vanish/>
        </w:rPr>
        <w:t>}</w:t>
      </w:r>
      <w:r>
        <w:t xml:space="preserve"> </w:t>
      </w:r>
      <w:r>
        <w:rPr>
          <w:vanish/>
        </w:rPr>
        <w:t>1{</w:t>
      </w:r>
      <w:r>
        <w:t>Börne</w:t>
      </w:r>
      <w:r>
        <w:rPr>
          <w:vanish/>
        </w:rPr>
        <w:t>}]p</w:t>
      </w:r>
      <w:r>
        <w:t xml:space="preserve">s </w:t>
      </w:r>
      <w:r>
        <w:rPr>
          <w:vanish/>
        </w:rPr>
        <w:t>t[</w:t>
      </w:r>
      <w:r>
        <w:t>"Menzel der Franzosenfresser"</w:t>
      </w:r>
      <w:r>
        <w:rPr>
          <w:vanish/>
        </w:rPr>
        <w:t>]t]s</w:t>
      </w:r>
      <w:r>
        <w:t xml:space="preserve">, </w:t>
      </w:r>
      <w:r>
        <w:rPr>
          <w:vanish/>
        </w:rPr>
        <w:t>o[</w:t>
      </w:r>
      <w:r>
        <w:t>Paris</w:t>
      </w:r>
      <w:r>
        <w:rPr>
          <w:vanish/>
        </w:rPr>
        <w:t>]o</w:t>
      </w:r>
      <w:r>
        <w:t xml:space="preserve"> 1837, im </w:t>
      </w:r>
      <w:r>
        <w:rPr>
          <w:vanish/>
        </w:rPr>
        <w:t>o[2{</w:t>
      </w:r>
      <w:r>
        <w:t>Großherzogtum</w:t>
      </w:r>
      <w:r>
        <w:rPr>
          <w:vanish/>
        </w:rPr>
        <w:t>}1{&lt;Hessen&gt;}]o</w:t>
      </w:r>
      <w:r>
        <w:t>, 1837 Apr.</w:t>
      </w:r>
    </w:p>
    <w:p w:rsidR="00000000" w:rsidRDefault="00C653B4">
      <w:pPr>
        <w:tabs>
          <w:tab w:val="left" w:pos="1134"/>
        </w:tabs>
        <w:ind w:left="1134" w:right="-1134" w:hanging="1134"/>
      </w:pPr>
      <w:r>
        <w:t>43</w:t>
      </w:r>
      <w:r>
        <w:tab/>
        <w:t>1834 - 1839</w:t>
      </w:r>
    </w:p>
    <w:p w:rsidR="00000000" w:rsidRDefault="00C653B4">
      <w:pPr>
        <w:tabs>
          <w:tab w:val="left" w:pos="1134"/>
        </w:tabs>
        <w:ind w:left="1134" w:right="-1134" w:hanging="1134"/>
      </w:pPr>
      <w:r>
        <w:br w:type="page"/>
        <w:t>30</w:t>
      </w:r>
      <w:r>
        <w:tab/>
        <w:t>Nr. 154/27</w:t>
      </w:r>
    </w:p>
    <w:p w:rsidR="00000000" w:rsidRDefault="00C653B4">
      <w:pPr>
        <w:tabs>
          <w:tab w:val="left" w:pos="1134"/>
        </w:tabs>
        <w:ind w:left="1134" w:right="-1134" w:hanging="1134"/>
      </w:pPr>
      <w:r>
        <w:t>30a</w:t>
      </w:r>
      <w:r>
        <w:tab/>
        <w:t>27</w:t>
      </w:r>
    </w:p>
    <w:p w:rsidR="00000000" w:rsidRDefault="00C653B4">
      <w:pPr>
        <w:tabs>
          <w:tab w:val="left" w:pos="1134"/>
        </w:tabs>
        <w:ind w:left="1134" w:right="-1134" w:hanging="1134"/>
      </w:pPr>
      <w:r>
        <w:t>30z</w:t>
      </w:r>
      <w:r>
        <w:tab/>
        <w:t>G 1 Nr. 154/27</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t xml:space="preserve">Maßregeln gegen die von der </w:t>
      </w:r>
      <w:r>
        <w:rPr>
          <w:vanish/>
        </w:rPr>
        <w:t>t[</w:t>
      </w:r>
      <w:r>
        <w:t xml:space="preserve">"Neuen </w:t>
      </w:r>
      <w:r>
        <w:rPr>
          <w:vanish/>
        </w:rPr>
        <w:t>o[</w:t>
      </w:r>
      <w:r>
        <w:t>Würzburg</w:t>
      </w:r>
      <w:r>
        <w:rPr>
          <w:vanish/>
        </w:rPr>
        <w:t>]o</w:t>
      </w:r>
      <w:r>
        <w:t xml:space="preserve">er </w:t>
      </w:r>
      <w:r>
        <w:rPr>
          <w:vanish/>
        </w:rPr>
        <w:t>s[</w:t>
      </w:r>
      <w:r>
        <w:t>Zeitung</w:t>
      </w:r>
      <w:r>
        <w:rPr>
          <w:vanish/>
        </w:rPr>
        <w:t>]s</w:t>
      </w:r>
      <w:r>
        <w:t>"</w:t>
      </w:r>
      <w:r>
        <w:rPr>
          <w:vanish/>
        </w:rPr>
        <w:t>]t</w:t>
      </w:r>
      <w:r>
        <w:t xml:space="preserve"> wegen seiner Katholikenpolitik gegen </w:t>
      </w:r>
      <w:r>
        <w:rPr>
          <w:vanish/>
        </w:rPr>
        <w:t>o[</w:t>
      </w:r>
      <w:r>
        <w:t>Preußen</w:t>
      </w:r>
      <w:r>
        <w:rPr>
          <w:vanish/>
        </w:rPr>
        <w:t>]o</w:t>
      </w:r>
      <w:r>
        <w:t xml:space="preserve"> gerichtete </w:t>
      </w:r>
      <w:r>
        <w:rPr>
          <w:vanish/>
        </w:rPr>
        <w:t>s[</w:t>
      </w:r>
      <w:r>
        <w:t>Pressekampagne</w:t>
      </w:r>
      <w:r>
        <w:rPr>
          <w:vanish/>
        </w:rPr>
        <w:t>]s</w:t>
      </w:r>
    </w:p>
    <w:p w:rsidR="00000000" w:rsidRDefault="00C653B4">
      <w:pPr>
        <w:tabs>
          <w:tab w:val="left" w:pos="1134"/>
        </w:tabs>
        <w:ind w:left="1134" w:right="-1134" w:hanging="1134"/>
      </w:pPr>
      <w:r>
        <w:t>41</w:t>
      </w:r>
      <w:r>
        <w:tab/>
        <w:t>No</w:t>
      </w:r>
      <w:r>
        <w:t xml:space="preserve">tenwechsel zwischen dem </w:t>
      </w:r>
      <w:r>
        <w:rPr>
          <w:vanish/>
        </w:rPr>
        <w:t>o[2{</w:t>
      </w:r>
      <w:r>
        <w:t>Großherzogtum</w:t>
      </w:r>
      <w:r>
        <w:rPr>
          <w:vanish/>
        </w:rPr>
        <w:t>}1{&lt;Hessen&gt;}]o</w:t>
      </w:r>
      <w:r>
        <w:t xml:space="preserve"> und Preußen mit Abschrift eines bayerisch-preußischen Notenwechsels; lith. </w:t>
      </w:r>
      <w:r>
        <w:rPr>
          <w:vanish/>
        </w:rPr>
        <w:t>t[2{</w:t>
      </w:r>
      <w:r>
        <w:t>preuß. Denkschrift</w:t>
      </w:r>
      <w:r>
        <w:rPr>
          <w:vanish/>
        </w:rPr>
        <w:t>}</w:t>
      </w:r>
      <w:r>
        <w:t xml:space="preserve"> </w:t>
      </w:r>
      <w:r>
        <w:rPr>
          <w:vanish/>
        </w:rPr>
        <w:t>1{</w:t>
      </w:r>
      <w:r>
        <w:t xml:space="preserve">'Über die Anwendung der Bundesgesetze auf den im </w:t>
      </w:r>
      <w:r>
        <w:rPr>
          <w:vanish/>
        </w:rPr>
        <w:t>o[2{</w:t>
      </w:r>
      <w:r>
        <w:t>Königreich</w:t>
      </w:r>
      <w:r>
        <w:rPr>
          <w:vanish/>
        </w:rPr>
        <w:t>}</w:t>
      </w:r>
      <w:r>
        <w:t xml:space="preserve"> </w:t>
      </w:r>
      <w:r>
        <w:rPr>
          <w:vanish/>
        </w:rPr>
        <w:t>1{</w:t>
      </w:r>
      <w:r>
        <w:t>Bayern</w:t>
      </w:r>
      <w:r>
        <w:rPr>
          <w:vanish/>
        </w:rPr>
        <w:t>}]o</w:t>
      </w:r>
      <w:r>
        <w:t xml:space="preserve"> geduldeten </w:t>
      </w:r>
      <w:r>
        <w:rPr>
          <w:vanish/>
        </w:rPr>
        <w:t>s[</w:t>
      </w:r>
      <w:r>
        <w:t>Preßunfug</w:t>
      </w:r>
      <w:r>
        <w:rPr>
          <w:vanish/>
        </w:rPr>
        <w:t>]s</w:t>
      </w:r>
      <w:r>
        <w:t>, insbesondere die Neue Würzburger Zeitung'</w:t>
      </w:r>
      <w:r>
        <w:rPr>
          <w:vanish/>
        </w:rPr>
        <w:t>}]t</w:t>
      </w:r>
    </w:p>
    <w:p w:rsidR="00000000" w:rsidRDefault="00C653B4">
      <w:pPr>
        <w:tabs>
          <w:tab w:val="left" w:pos="1134"/>
        </w:tabs>
        <w:ind w:left="1134" w:right="-1134" w:hanging="1134"/>
      </w:pPr>
      <w:r>
        <w:t>42</w:t>
      </w:r>
      <w:r>
        <w:tab/>
        <w:t>mit 3 lithogr. Beilagen</w:t>
      </w:r>
    </w:p>
    <w:p w:rsidR="00000000" w:rsidRDefault="00C653B4">
      <w:pPr>
        <w:tabs>
          <w:tab w:val="left" w:pos="1134"/>
        </w:tabs>
        <w:ind w:left="1134" w:right="-1134" w:hanging="1134"/>
      </w:pPr>
      <w:r>
        <w:t>43</w:t>
      </w:r>
      <w:r>
        <w:tab/>
        <w:t>1837 - 1838</w:t>
      </w:r>
    </w:p>
    <w:p w:rsidR="00000000" w:rsidRDefault="00C653B4">
      <w:pPr>
        <w:tabs>
          <w:tab w:val="left" w:pos="1134"/>
        </w:tabs>
        <w:ind w:left="1134" w:right="-1134" w:hanging="1134"/>
      </w:pPr>
      <w:r>
        <w:br w:type="page"/>
        <w:t>30</w:t>
      </w:r>
      <w:r>
        <w:tab/>
        <w:t>Nr. 154/28</w:t>
      </w:r>
    </w:p>
    <w:p w:rsidR="00000000" w:rsidRDefault="00C653B4">
      <w:pPr>
        <w:tabs>
          <w:tab w:val="left" w:pos="1134"/>
        </w:tabs>
        <w:ind w:left="1134" w:right="-1134" w:hanging="1134"/>
      </w:pPr>
      <w:r>
        <w:t>30a</w:t>
      </w:r>
      <w:r>
        <w:tab/>
        <w:t>28</w:t>
      </w:r>
    </w:p>
    <w:p w:rsidR="00000000" w:rsidRDefault="00C653B4">
      <w:pPr>
        <w:tabs>
          <w:tab w:val="left" w:pos="1134"/>
        </w:tabs>
        <w:ind w:left="1134" w:right="-1134" w:hanging="1134"/>
      </w:pPr>
      <w:r>
        <w:t>30z</w:t>
      </w:r>
      <w:r>
        <w:tab/>
        <w:t>G 1 Nr. 154/28</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Verbot</w:t>
      </w:r>
      <w:r>
        <w:rPr>
          <w:vanish/>
        </w:rPr>
        <w:t>]s</w:t>
      </w:r>
      <w:r>
        <w:t xml:space="preserve"> der </w:t>
      </w:r>
      <w:r>
        <w:rPr>
          <w:vanish/>
        </w:rPr>
        <w:t>t[2{s[</w:t>
      </w:r>
      <w:r>
        <w:t>Druckschrift</w:t>
      </w:r>
      <w:r>
        <w:rPr>
          <w:vanish/>
        </w:rPr>
        <w:t>]s}</w:t>
      </w:r>
      <w:r>
        <w:t xml:space="preserve"> </w:t>
      </w:r>
      <w:r>
        <w:rPr>
          <w:vanish/>
        </w:rPr>
        <w:t>1{</w:t>
      </w:r>
      <w:r>
        <w:t>"Preußen und das Preußentum"</w:t>
      </w:r>
      <w:r>
        <w:rPr>
          <w:vanish/>
        </w:rPr>
        <w:t>}]t</w:t>
      </w:r>
      <w:r>
        <w:t xml:space="preserve"> von </w:t>
      </w:r>
      <w:r>
        <w:rPr>
          <w:vanish/>
        </w:rPr>
        <w:t>p[</w:t>
      </w:r>
      <w:r>
        <w:t>Venedey</w:t>
      </w:r>
      <w:r>
        <w:rPr>
          <w:vanish/>
        </w:rPr>
        <w:t>]p</w:t>
      </w:r>
      <w:r>
        <w:t xml:space="preserve"> sowie des b</w:t>
      </w:r>
      <w:r>
        <w:t xml:space="preserve">ei </w:t>
      </w:r>
      <w:r>
        <w:rPr>
          <w:vanish/>
        </w:rPr>
        <w:t>p[2{</w:t>
      </w:r>
      <w:r>
        <w:t>J.</w:t>
      </w:r>
      <w:r>
        <w:rPr>
          <w:vanish/>
        </w:rPr>
        <w:t>}</w:t>
      </w:r>
      <w:r>
        <w:t xml:space="preserve"> </w:t>
      </w:r>
      <w:r>
        <w:rPr>
          <w:vanish/>
        </w:rPr>
        <w:t>1{</w:t>
      </w:r>
      <w:r>
        <w:t>Fromm</w:t>
      </w:r>
      <w:r>
        <w:rPr>
          <w:vanish/>
        </w:rPr>
        <w:t>}</w:t>
      </w:r>
      <w:r>
        <w:t xml:space="preserve">, </w:t>
      </w:r>
      <w:r>
        <w:rPr>
          <w:vanish/>
        </w:rPr>
        <w:t>6{o[</w:t>
      </w:r>
      <w:r>
        <w:t>Jena</w:t>
      </w:r>
      <w:r>
        <w:rPr>
          <w:vanish/>
        </w:rPr>
        <w:t>]o}]p</w:t>
      </w:r>
      <w:r>
        <w:t xml:space="preserve">, erschienenen </w:t>
      </w:r>
      <w:r>
        <w:rPr>
          <w:vanish/>
        </w:rPr>
        <w:t>t[</w:t>
      </w:r>
      <w:r>
        <w:t>"Gutachtens der Juristen-Fakultät zu Tübingen in der Hannoverschen Verfassungssache"</w:t>
      </w:r>
      <w:r>
        <w:rPr>
          <w:vanish/>
        </w:rPr>
        <w:t>]t</w:t>
      </w:r>
      <w:r>
        <w:t xml:space="preserve"> vom 26. Januar 1839 durch </w:t>
      </w:r>
      <w:r>
        <w:rPr>
          <w:vanish/>
        </w:rPr>
        <w:t>k[</w:t>
      </w:r>
      <w:r>
        <w:t>Bundestag</w:t>
      </w:r>
      <w:r>
        <w:rPr>
          <w:vanish/>
        </w:rPr>
        <w:t>]k</w:t>
      </w:r>
      <w:r>
        <w:t xml:space="preserve"> und </w:t>
      </w:r>
      <w:r>
        <w:rPr>
          <w:vanish/>
        </w:rPr>
        <w:t>o[2{</w:t>
      </w:r>
      <w:r>
        <w:t>Großherzogtum</w:t>
      </w:r>
      <w:r>
        <w:rPr>
          <w:vanish/>
        </w:rPr>
        <w:t>}1{&lt;Hessen&gt;}]o</w:t>
      </w:r>
    </w:p>
    <w:p w:rsidR="00000000" w:rsidRDefault="00C653B4">
      <w:pPr>
        <w:tabs>
          <w:tab w:val="left" w:pos="1134"/>
        </w:tabs>
        <w:ind w:left="1134" w:right="-1134" w:hanging="1134"/>
      </w:pPr>
      <w:r>
        <w:t>43</w:t>
      </w:r>
      <w:r>
        <w:tab/>
        <w:t>1839 - 1840</w:t>
      </w:r>
    </w:p>
    <w:p w:rsidR="00000000" w:rsidRDefault="00C653B4">
      <w:pPr>
        <w:tabs>
          <w:tab w:val="left" w:pos="1134"/>
        </w:tabs>
        <w:ind w:left="1134" w:right="-1134" w:hanging="1134"/>
      </w:pPr>
      <w:r>
        <w:br w:type="page"/>
        <w:t>30</w:t>
      </w:r>
      <w:r>
        <w:tab/>
        <w:t>Nr. 155/1</w:t>
      </w:r>
    </w:p>
    <w:p w:rsidR="00000000" w:rsidRDefault="00C653B4">
      <w:pPr>
        <w:tabs>
          <w:tab w:val="left" w:pos="1134"/>
        </w:tabs>
        <w:ind w:left="1134" w:right="-1134" w:hanging="1134"/>
      </w:pPr>
      <w:r>
        <w:t>30a</w:t>
      </w:r>
      <w:r>
        <w:tab/>
        <w:t>29</w:t>
      </w:r>
    </w:p>
    <w:p w:rsidR="00000000" w:rsidRDefault="00C653B4">
      <w:pPr>
        <w:tabs>
          <w:tab w:val="left" w:pos="1134"/>
        </w:tabs>
        <w:ind w:left="1134" w:right="-1134" w:hanging="1134"/>
      </w:pPr>
      <w:r>
        <w:t>30z</w:t>
      </w:r>
      <w:r>
        <w:tab/>
        <w:t>G 1 Nr. 155/1</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 xml:space="preserve">Verbot der (unter der Beteiligung von </w:t>
      </w:r>
      <w:r>
        <w:rPr>
          <w:vanish/>
        </w:rPr>
        <w:t>p[</w:t>
      </w:r>
      <w:r>
        <w:t>Wirth</w:t>
      </w:r>
      <w:r>
        <w:rPr>
          <w:vanish/>
        </w:rPr>
        <w:t>]p</w:t>
      </w:r>
      <w:r>
        <w:t xml:space="preserve">) in der </w:t>
      </w:r>
      <w:r>
        <w:rPr>
          <w:vanish/>
        </w:rPr>
        <w:t>o[</w:t>
      </w:r>
      <w:r>
        <w:t>Schweiz</w:t>
      </w:r>
      <w:r>
        <w:rPr>
          <w:vanish/>
        </w:rPr>
        <w:t>]o</w:t>
      </w:r>
      <w:r>
        <w:t xml:space="preserve"> gedruckten </w:t>
      </w:r>
      <w:r>
        <w:rPr>
          <w:vanish/>
        </w:rPr>
        <w:t>t[2{s[</w:t>
      </w:r>
      <w:r>
        <w:t>Zeitung</w:t>
      </w:r>
      <w:r>
        <w:rPr>
          <w:vanish/>
        </w:rPr>
        <w:t>]s}</w:t>
      </w:r>
      <w:r>
        <w:t xml:space="preserve"> </w:t>
      </w:r>
      <w:r>
        <w:rPr>
          <w:vanish/>
        </w:rPr>
        <w:t>1{</w:t>
      </w:r>
      <w:r>
        <w:t>"Die deutsche Volkshalle"</w:t>
      </w:r>
      <w:r>
        <w:rPr>
          <w:vanish/>
        </w:rPr>
        <w:t>}]t]s</w:t>
      </w:r>
      <w:r>
        <w:t xml:space="preserve"> im </w:t>
      </w:r>
      <w:r>
        <w:rPr>
          <w:vanish/>
        </w:rPr>
        <w:t>o[2{</w:t>
      </w:r>
      <w:r>
        <w:t>Großherzogtum</w:t>
      </w:r>
      <w:r>
        <w:rPr>
          <w:vanish/>
        </w:rPr>
        <w:t>}1{&lt;Hessen&gt;}]o</w:t>
      </w:r>
    </w:p>
    <w:p w:rsidR="00000000" w:rsidRDefault="00C653B4">
      <w:pPr>
        <w:tabs>
          <w:tab w:val="left" w:pos="1134"/>
        </w:tabs>
        <w:ind w:left="1134" w:right="-1134" w:hanging="1134"/>
      </w:pPr>
      <w:r>
        <w:t>43</w:t>
      </w:r>
      <w:r>
        <w:tab/>
        <w:t>1840</w:t>
      </w:r>
    </w:p>
    <w:p w:rsidR="00000000" w:rsidRDefault="00C653B4">
      <w:pPr>
        <w:tabs>
          <w:tab w:val="left" w:pos="1134"/>
        </w:tabs>
        <w:ind w:left="1134" w:right="-1134" w:hanging="1134"/>
      </w:pPr>
      <w:r>
        <w:br w:type="page"/>
        <w:t>30</w:t>
      </w:r>
      <w:r>
        <w:tab/>
        <w:t>Nr. 155/2</w:t>
      </w:r>
    </w:p>
    <w:p w:rsidR="00000000" w:rsidRDefault="00C653B4">
      <w:pPr>
        <w:tabs>
          <w:tab w:val="left" w:pos="1134"/>
        </w:tabs>
        <w:ind w:left="1134" w:right="-1134" w:hanging="1134"/>
      </w:pPr>
      <w:r>
        <w:t>30a</w:t>
      </w:r>
      <w:r>
        <w:tab/>
        <w:t>30</w:t>
      </w:r>
    </w:p>
    <w:p w:rsidR="00000000" w:rsidRDefault="00C653B4">
      <w:pPr>
        <w:tabs>
          <w:tab w:val="left" w:pos="1134"/>
        </w:tabs>
        <w:ind w:left="1134" w:right="-1134" w:hanging="1134"/>
      </w:pPr>
      <w:r>
        <w:t>30z</w:t>
      </w:r>
      <w:r>
        <w:tab/>
        <w:t>G 1 Nr. 155/2</w:t>
      </w:r>
    </w:p>
    <w:p w:rsidR="00000000" w:rsidRDefault="00C653B4">
      <w:pPr>
        <w:tabs>
          <w:tab w:val="left" w:pos="1134"/>
        </w:tabs>
        <w:ind w:left="1134" w:right="-1134" w:hanging="1134"/>
      </w:pPr>
      <w:r>
        <w:t>31</w:t>
      </w:r>
      <w:r>
        <w:tab/>
        <w:t xml:space="preserve">E </w:t>
      </w:r>
      <w:r>
        <w:t>1 Bundestag Nr. 7</w:t>
      </w:r>
    </w:p>
    <w:p w:rsidR="00000000" w:rsidRDefault="00C653B4">
      <w:pPr>
        <w:tabs>
          <w:tab w:val="left" w:pos="1134"/>
        </w:tabs>
        <w:ind w:left="1134" w:right="-1134" w:hanging="1134"/>
      </w:pPr>
      <w:r>
        <w:t>40</w:t>
      </w:r>
      <w:r>
        <w:tab/>
      </w:r>
      <w:r>
        <w:rPr>
          <w:vanish/>
        </w:rPr>
        <w:t>o[</w:t>
      </w:r>
      <w:r>
        <w:t>Hessisch</w:t>
      </w:r>
      <w:r>
        <w:rPr>
          <w:vanish/>
        </w:rPr>
        <w:t>]o</w:t>
      </w:r>
      <w:r>
        <w:t>-</w:t>
      </w:r>
      <w:r>
        <w:rPr>
          <w:vanish/>
        </w:rPr>
        <w:t>o[</w:t>
      </w:r>
      <w:r>
        <w:t>preußischer</w:t>
      </w:r>
      <w:r>
        <w:rPr>
          <w:vanish/>
        </w:rPr>
        <w:t>]o</w:t>
      </w:r>
      <w:r>
        <w:t xml:space="preserve"> Notenwechsel über den </w:t>
      </w:r>
      <w:r>
        <w:rPr>
          <w:vanish/>
        </w:rPr>
        <w:t>s[</w:t>
      </w:r>
      <w:r>
        <w:t>Preßunfug</w:t>
      </w:r>
      <w:r>
        <w:rPr>
          <w:vanish/>
        </w:rPr>
        <w:t>]s</w:t>
      </w:r>
      <w:r>
        <w:t xml:space="preserve"> in </w:t>
      </w:r>
      <w:r>
        <w:rPr>
          <w:vanish/>
        </w:rPr>
        <w:t>o[</w:t>
      </w:r>
      <w:r>
        <w:t>Bayern</w:t>
      </w:r>
      <w:r>
        <w:rPr>
          <w:vanish/>
        </w:rPr>
        <w:t>]o</w:t>
      </w:r>
      <w:r>
        <w:t xml:space="preserve">, insbesondere den </w:t>
      </w:r>
      <w:r>
        <w:rPr>
          <w:vanish/>
        </w:rPr>
        <w:t>t[</w:t>
      </w:r>
      <w:r>
        <w:t>"Fränkischen Courier"</w:t>
      </w:r>
      <w:r>
        <w:rPr>
          <w:vanish/>
        </w:rPr>
        <w:t>]t</w:t>
      </w:r>
    </w:p>
    <w:p w:rsidR="00000000" w:rsidRDefault="00C653B4">
      <w:pPr>
        <w:tabs>
          <w:tab w:val="left" w:pos="1134"/>
        </w:tabs>
        <w:ind w:left="1134" w:right="-1134" w:hanging="1134"/>
      </w:pPr>
      <w:r>
        <w:t>43</w:t>
      </w:r>
      <w:r>
        <w:tab/>
        <w:t>1841</w:t>
      </w:r>
    </w:p>
    <w:p w:rsidR="00000000" w:rsidRDefault="00C653B4">
      <w:pPr>
        <w:tabs>
          <w:tab w:val="left" w:pos="1134"/>
        </w:tabs>
        <w:ind w:left="1134" w:right="-1134" w:hanging="1134"/>
      </w:pPr>
      <w:r>
        <w:br w:type="page"/>
        <w:t>30</w:t>
      </w:r>
      <w:r>
        <w:tab/>
        <w:t>Nr. 155/3</w:t>
      </w:r>
    </w:p>
    <w:p w:rsidR="00000000" w:rsidRDefault="00C653B4">
      <w:pPr>
        <w:tabs>
          <w:tab w:val="left" w:pos="1134"/>
        </w:tabs>
        <w:ind w:left="1134" w:right="-1134" w:hanging="1134"/>
      </w:pPr>
      <w:r>
        <w:t>30a</w:t>
      </w:r>
      <w:r>
        <w:tab/>
        <w:t>31</w:t>
      </w:r>
    </w:p>
    <w:p w:rsidR="00000000" w:rsidRDefault="00C653B4">
      <w:pPr>
        <w:tabs>
          <w:tab w:val="left" w:pos="1134"/>
        </w:tabs>
        <w:ind w:left="1134" w:right="-1134" w:hanging="1134"/>
      </w:pPr>
      <w:r>
        <w:t>30z</w:t>
      </w:r>
      <w:r>
        <w:tab/>
        <w:t>G 1 Nr. 155/3</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 xml:space="preserve">Verbot der </w:t>
      </w:r>
      <w:r>
        <w:rPr>
          <w:vanish/>
        </w:rPr>
        <w:t>t[2{s[</w:t>
      </w:r>
      <w:r>
        <w:t>Flugschrift</w:t>
      </w:r>
      <w:r>
        <w:rPr>
          <w:vanish/>
        </w:rPr>
        <w:t>]s}</w:t>
      </w:r>
      <w:r>
        <w:t xml:space="preserve"> </w:t>
      </w:r>
      <w:r>
        <w:rPr>
          <w:vanish/>
        </w:rPr>
        <w:t>1{</w:t>
      </w:r>
      <w:r>
        <w:t>"Vier Fragen, beantwortet von einem Ostpreußen"</w:t>
      </w:r>
      <w:r>
        <w:rPr>
          <w:vanish/>
        </w:rPr>
        <w:t>}]t]s</w:t>
      </w:r>
      <w:r>
        <w:t xml:space="preserve"> durch </w:t>
      </w:r>
      <w:r>
        <w:rPr>
          <w:vanish/>
        </w:rPr>
        <w:t>k[</w:t>
      </w:r>
      <w:r>
        <w:t>Bundestag</w:t>
      </w:r>
      <w:r>
        <w:rPr>
          <w:vanish/>
        </w:rPr>
        <w:t>]k</w:t>
      </w:r>
      <w:r>
        <w:t xml:space="preserve"> und </w:t>
      </w:r>
      <w:r>
        <w:rPr>
          <w:vanish/>
        </w:rPr>
        <w:t>o[2{</w:t>
      </w:r>
      <w:r>
        <w:t>Großherzogtum</w:t>
      </w:r>
      <w:r>
        <w:rPr>
          <w:vanish/>
        </w:rPr>
        <w:t>}1{&lt;Hessen&gt;}]o</w:t>
      </w:r>
    </w:p>
    <w:p w:rsidR="00000000" w:rsidRDefault="00C653B4">
      <w:pPr>
        <w:tabs>
          <w:tab w:val="left" w:pos="1134"/>
        </w:tabs>
        <w:ind w:left="1134" w:right="-1134" w:hanging="1134"/>
      </w:pPr>
      <w:r>
        <w:t>43</w:t>
      </w:r>
      <w:r>
        <w:tab/>
        <w:t>1841</w:t>
      </w:r>
    </w:p>
    <w:p w:rsidR="00000000" w:rsidRDefault="00C653B4">
      <w:pPr>
        <w:tabs>
          <w:tab w:val="left" w:pos="1134"/>
        </w:tabs>
        <w:ind w:left="1134" w:right="-1134" w:hanging="1134"/>
      </w:pPr>
      <w:r>
        <w:br w:type="page"/>
        <w:t>30</w:t>
      </w:r>
      <w:r>
        <w:tab/>
        <w:t>Nr. 155/4</w:t>
      </w:r>
    </w:p>
    <w:p w:rsidR="00000000" w:rsidRDefault="00C653B4">
      <w:pPr>
        <w:tabs>
          <w:tab w:val="left" w:pos="1134"/>
        </w:tabs>
        <w:ind w:left="1134" w:right="-1134" w:hanging="1134"/>
      </w:pPr>
      <w:r>
        <w:t>30a</w:t>
      </w:r>
      <w:r>
        <w:tab/>
        <w:t>32</w:t>
      </w:r>
    </w:p>
    <w:p w:rsidR="00000000" w:rsidRDefault="00C653B4">
      <w:pPr>
        <w:tabs>
          <w:tab w:val="left" w:pos="1134"/>
        </w:tabs>
        <w:ind w:left="1134" w:right="-1134" w:hanging="1134"/>
      </w:pPr>
      <w:r>
        <w:t>30z</w:t>
      </w:r>
      <w:r>
        <w:tab/>
        <w:t>G 1 Nr. 155/4</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 xml:space="preserve">Verbot der </w:t>
      </w:r>
      <w:r>
        <w:rPr>
          <w:vanish/>
        </w:rPr>
        <w:t>t[2{s[</w:t>
      </w:r>
      <w:r>
        <w:t>Druckschrift</w:t>
      </w:r>
      <w:r>
        <w:rPr>
          <w:vanish/>
        </w:rPr>
        <w:t>]s}</w:t>
      </w:r>
      <w:r>
        <w:t xml:space="preserve"> </w:t>
      </w:r>
      <w:r>
        <w:rPr>
          <w:vanish/>
        </w:rPr>
        <w:t>1{</w:t>
      </w:r>
      <w:r>
        <w:t>"Die Kölnische Kirche im Mai 1841"</w:t>
      </w:r>
      <w:r>
        <w:rPr>
          <w:vanish/>
        </w:rPr>
        <w:t>}]t]s</w:t>
      </w:r>
      <w:r>
        <w:t>,</w:t>
      </w:r>
      <w:r>
        <w:t xml:space="preserve"> </w:t>
      </w:r>
      <w:r>
        <w:rPr>
          <w:vanish/>
        </w:rPr>
        <w:t>o[</w:t>
      </w:r>
      <w:r>
        <w:t>Würzburg</w:t>
      </w:r>
      <w:r>
        <w:rPr>
          <w:vanish/>
        </w:rPr>
        <w:t>]o</w:t>
      </w:r>
      <w:r>
        <w:t xml:space="preserve">, im </w:t>
      </w:r>
      <w:r>
        <w:rPr>
          <w:vanish/>
        </w:rPr>
        <w:t>o[2{</w:t>
      </w:r>
      <w:r>
        <w:t>Großherzogtum</w:t>
      </w:r>
      <w:r>
        <w:rPr>
          <w:vanish/>
        </w:rPr>
        <w:t>}1{&lt;Hessen&gt;}]o</w:t>
      </w:r>
    </w:p>
    <w:p w:rsidR="00000000" w:rsidRDefault="00C653B4">
      <w:pPr>
        <w:tabs>
          <w:tab w:val="left" w:pos="1134"/>
        </w:tabs>
        <w:ind w:left="1134" w:right="-1134" w:hanging="1134"/>
      </w:pPr>
      <w:r>
        <w:t>41</w:t>
      </w:r>
      <w:r>
        <w:tab/>
        <w:t>u.a.: hessisch-</w:t>
      </w:r>
      <w:r>
        <w:rPr>
          <w:vanish/>
        </w:rPr>
        <w:t>o[</w:t>
      </w:r>
      <w:r>
        <w:t>preußischen</w:t>
      </w:r>
      <w:r>
        <w:rPr>
          <w:vanish/>
        </w:rPr>
        <w:t>]o</w:t>
      </w:r>
      <w:r>
        <w:t xml:space="preserve"> Notenwechsel</w:t>
      </w:r>
    </w:p>
    <w:p w:rsidR="00000000" w:rsidRDefault="00C653B4">
      <w:pPr>
        <w:tabs>
          <w:tab w:val="left" w:pos="1134"/>
        </w:tabs>
        <w:ind w:left="1134" w:right="-1134" w:hanging="1134"/>
      </w:pPr>
      <w:r>
        <w:t>43</w:t>
      </w:r>
      <w:r>
        <w:tab/>
        <w:t>1841</w:t>
      </w:r>
    </w:p>
    <w:p w:rsidR="00000000" w:rsidRDefault="00C653B4">
      <w:pPr>
        <w:tabs>
          <w:tab w:val="left" w:pos="1134"/>
        </w:tabs>
        <w:ind w:left="1134" w:right="-1134" w:hanging="1134"/>
      </w:pPr>
      <w:r>
        <w:br w:type="page"/>
        <w:t>30</w:t>
      </w:r>
      <w:r>
        <w:tab/>
        <w:t>Nr. 155/5</w:t>
      </w:r>
    </w:p>
    <w:p w:rsidR="00000000" w:rsidRDefault="00C653B4">
      <w:pPr>
        <w:tabs>
          <w:tab w:val="left" w:pos="1134"/>
        </w:tabs>
        <w:ind w:left="1134" w:right="-1134" w:hanging="1134"/>
      </w:pPr>
      <w:r>
        <w:t>30a</w:t>
      </w:r>
      <w:r>
        <w:tab/>
        <w:t>33</w:t>
      </w:r>
    </w:p>
    <w:p w:rsidR="00000000" w:rsidRDefault="00C653B4">
      <w:pPr>
        <w:tabs>
          <w:tab w:val="left" w:pos="1134"/>
        </w:tabs>
        <w:ind w:left="1134" w:right="-1134" w:hanging="1134"/>
      </w:pPr>
      <w:r>
        <w:t>30z</w:t>
      </w:r>
      <w:r>
        <w:tab/>
        <w:t>G 1 Nr. 155/5</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 xml:space="preserve">Verbot der </w:t>
      </w:r>
      <w:r>
        <w:rPr>
          <w:vanish/>
        </w:rPr>
        <w:t>t[2{s[</w:t>
      </w:r>
      <w:r>
        <w:t>Zeitschrift</w:t>
      </w:r>
      <w:r>
        <w:rPr>
          <w:vanish/>
        </w:rPr>
        <w:t>]s}</w:t>
      </w:r>
      <w:r>
        <w:t xml:space="preserve"> </w:t>
      </w:r>
      <w:r>
        <w:rPr>
          <w:vanish/>
        </w:rPr>
        <w:t>1{</w:t>
      </w:r>
      <w:r>
        <w:t>"Deutsche Jahrbücher für Wissenschaft und Kunst"</w:t>
      </w:r>
      <w:r>
        <w:rPr>
          <w:vanish/>
        </w:rPr>
        <w:t>}]t]s</w:t>
      </w:r>
      <w:r>
        <w:t xml:space="preserve">, </w:t>
      </w:r>
      <w:r>
        <w:rPr>
          <w:vanish/>
        </w:rPr>
        <w:t>o[</w:t>
      </w:r>
      <w:r>
        <w:t>Halle</w:t>
      </w:r>
      <w:r>
        <w:rPr>
          <w:vanish/>
        </w:rPr>
        <w:t>]o</w:t>
      </w:r>
      <w:r>
        <w:t xml:space="preserve">, später </w:t>
      </w:r>
      <w:r>
        <w:rPr>
          <w:vanish/>
        </w:rPr>
        <w:t>o[</w:t>
      </w:r>
      <w:r>
        <w:t>Leipzig</w:t>
      </w:r>
      <w:r>
        <w:rPr>
          <w:vanish/>
        </w:rPr>
        <w:t>]o</w:t>
      </w:r>
      <w:r>
        <w:t xml:space="preserve">, durch </w:t>
      </w:r>
      <w:r>
        <w:rPr>
          <w:vanish/>
        </w:rPr>
        <w:t>k[</w:t>
      </w:r>
      <w:r>
        <w:t>Bundestag</w:t>
      </w:r>
      <w:r>
        <w:rPr>
          <w:vanish/>
        </w:rPr>
        <w:t>]k</w:t>
      </w:r>
      <w:r>
        <w:t xml:space="preserve"> und </w:t>
      </w:r>
      <w:r>
        <w:rPr>
          <w:vanish/>
        </w:rPr>
        <w:t>o[2{</w:t>
      </w:r>
      <w:r>
        <w:t>Großherzogtum</w:t>
      </w:r>
      <w:r>
        <w:rPr>
          <w:vanish/>
        </w:rPr>
        <w:t>}1{&lt;Hessen&gt;}]o</w:t>
      </w:r>
    </w:p>
    <w:p w:rsidR="00000000" w:rsidRDefault="00C653B4">
      <w:pPr>
        <w:tabs>
          <w:tab w:val="left" w:pos="1134"/>
        </w:tabs>
        <w:ind w:left="1134" w:right="-1134" w:hanging="1134"/>
      </w:pPr>
      <w:r>
        <w:t>43</w:t>
      </w:r>
      <w:r>
        <w:tab/>
        <w:t>1843</w:t>
      </w:r>
    </w:p>
    <w:p w:rsidR="00000000" w:rsidRDefault="00C653B4">
      <w:pPr>
        <w:tabs>
          <w:tab w:val="left" w:pos="1134"/>
        </w:tabs>
        <w:ind w:left="1134" w:right="-1134" w:hanging="1134"/>
      </w:pPr>
      <w:r>
        <w:br w:type="page"/>
        <w:t>30</w:t>
      </w:r>
      <w:r>
        <w:tab/>
        <w:t>Nr. 155/6</w:t>
      </w:r>
    </w:p>
    <w:p w:rsidR="00000000" w:rsidRDefault="00C653B4">
      <w:pPr>
        <w:tabs>
          <w:tab w:val="left" w:pos="1134"/>
        </w:tabs>
        <w:ind w:left="1134" w:right="-1134" w:hanging="1134"/>
      </w:pPr>
      <w:r>
        <w:t>30a</w:t>
      </w:r>
      <w:r>
        <w:tab/>
        <w:t>34</w:t>
      </w:r>
    </w:p>
    <w:p w:rsidR="00000000" w:rsidRDefault="00C653B4">
      <w:pPr>
        <w:tabs>
          <w:tab w:val="left" w:pos="1134"/>
        </w:tabs>
        <w:ind w:left="1134" w:right="-1134" w:hanging="1134"/>
      </w:pPr>
      <w:r>
        <w:t>30z</w:t>
      </w:r>
      <w:r>
        <w:tab/>
        <w:t>G 1 Nr. 155/6</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 xml:space="preserve">Verbot der </w:t>
      </w:r>
      <w:r>
        <w:rPr>
          <w:vanish/>
        </w:rPr>
        <w:t>t[</w:t>
      </w:r>
      <w:r>
        <w:t>"Denkwürdigkeiten des Herzogs Carl v. Braunschweig"</w:t>
      </w:r>
      <w:r>
        <w:rPr>
          <w:vanish/>
        </w:rPr>
        <w:t>]t]s</w:t>
      </w:r>
      <w:r>
        <w:t xml:space="preserve">, </w:t>
      </w:r>
      <w:r>
        <w:rPr>
          <w:vanish/>
        </w:rPr>
        <w:t>p[6{o[</w:t>
      </w:r>
      <w:r>
        <w:t>Kassel</w:t>
      </w:r>
      <w:r>
        <w:rPr>
          <w:vanish/>
        </w:rPr>
        <w:t>]o}</w:t>
      </w:r>
      <w:r>
        <w:t xml:space="preserve"> bei</w:t>
      </w:r>
      <w:r>
        <w:t xml:space="preserve"> </w:t>
      </w:r>
      <w:r>
        <w:rPr>
          <w:vanish/>
        </w:rPr>
        <w:t>1{</w:t>
      </w:r>
      <w:r>
        <w:t>Hotop</w:t>
      </w:r>
      <w:r>
        <w:rPr>
          <w:vanish/>
        </w:rPr>
        <w:t>}]p</w:t>
      </w:r>
      <w:r>
        <w:t xml:space="preserve">, im </w:t>
      </w:r>
      <w:r>
        <w:rPr>
          <w:vanish/>
        </w:rPr>
        <w:t>o[2{</w:t>
      </w:r>
      <w:r>
        <w:t>Großherzogtum</w:t>
      </w:r>
      <w:r>
        <w:rPr>
          <w:vanish/>
        </w:rPr>
        <w:t>}1{&lt;Hessen&gt;}]o</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Nr. 155/7</w:t>
      </w:r>
    </w:p>
    <w:p w:rsidR="00000000" w:rsidRDefault="00C653B4">
      <w:pPr>
        <w:tabs>
          <w:tab w:val="left" w:pos="1134"/>
        </w:tabs>
        <w:ind w:left="1134" w:right="-1134" w:hanging="1134"/>
      </w:pPr>
      <w:r>
        <w:t>30a</w:t>
      </w:r>
      <w:r>
        <w:tab/>
        <w:t>35</w:t>
      </w:r>
    </w:p>
    <w:p w:rsidR="00000000" w:rsidRDefault="00C653B4">
      <w:pPr>
        <w:tabs>
          <w:tab w:val="left" w:pos="1134"/>
        </w:tabs>
        <w:ind w:left="1134" w:right="-1134" w:hanging="1134"/>
      </w:pPr>
      <w:r>
        <w:t>30z</w:t>
      </w:r>
      <w:r>
        <w:tab/>
        <w:t>G 1 Nr. 155/7</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 xml:space="preserve">Verbot der </w:t>
      </w:r>
      <w:r>
        <w:rPr>
          <w:vanish/>
        </w:rPr>
        <w:t>t[2{s[</w:t>
      </w:r>
      <w:r>
        <w:t>Druckschrift</w:t>
      </w:r>
      <w:r>
        <w:rPr>
          <w:vanish/>
        </w:rPr>
        <w:t>]s}</w:t>
      </w:r>
      <w:r>
        <w:t xml:space="preserve"> </w:t>
      </w:r>
      <w:r>
        <w:rPr>
          <w:vanish/>
        </w:rPr>
        <w:t>1{</w:t>
      </w:r>
      <w:r>
        <w:t>"Der Humor auf der Bank der Angeklagten oder meine vor dem Criminal-Senat des Oberlandesgerichts zu Königsberg geführte Verteidigung gegen die Anklage auf Majestätsbeleidigung..."</w:t>
      </w:r>
      <w:r>
        <w:rPr>
          <w:vanish/>
        </w:rPr>
        <w:t>}]t]s</w:t>
      </w:r>
      <w:r>
        <w:t xml:space="preserve"> von </w:t>
      </w:r>
      <w:r>
        <w:rPr>
          <w:vanish/>
        </w:rPr>
        <w:t>p[2{</w:t>
      </w:r>
      <w:r>
        <w:t>Ludwig</w:t>
      </w:r>
      <w:r>
        <w:rPr>
          <w:vanish/>
        </w:rPr>
        <w:t>}</w:t>
      </w:r>
      <w:r>
        <w:t xml:space="preserve"> </w:t>
      </w:r>
      <w:r>
        <w:rPr>
          <w:vanish/>
        </w:rPr>
        <w:t>1{</w:t>
      </w:r>
      <w:r>
        <w:t>Walesrode</w:t>
      </w:r>
      <w:r>
        <w:rPr>
          <w:vanish/>
        </w:rPr>
        <w:t>}]p</w:t>
      </w:r>
      <w:r>
        <w:t xml:space="preserve">, im </w:t>
      </w:r>
      <w:r>
        <w:rPr>
          <w:vanish/>
        </w:rPr>
        <w:t>o[2{</w:t>
      </w:r>
      <w:r>
        <w:t>Großherzogtum</w:t>
      </w:r>
      <w:r>
        <w:rPr>
          <w:vanish/>
        </w:rPr>
        <w:t>}1{&lt;Hessen&gt;}]o</w:t>
      </w:r>
    </w:p>
    <w:p w:rsidR="00000000" w:rsidRDefault="00C653B4">
      <w:pPr>
        <w:tabs>
          <w:tab w:val="left" w:pos="1134"/>
        </w:tabs>
        <w:ind w:left="1134" w:right="-1134" w:hanging="1134"/>
      </w:pPr>
      <w:r>
        <w:t>41</w:t>
      </w:r>
      <w:r>
        <w:tab/>
        <w:t>u.a.: hessisch-</w:t>
      </w:r>
      <w:r>
        <w:rPr>
          <w:vanish/>
        </w:rPr>
        <w:t>o[</w:t>
      </w:r>
      <w:r>
        <w:t>preußischen</w:t>
      </w:r>
      <w:r>
        <w:rPr>
          <w:vanish/>
        </w:rPr>
        <w:t>]o</w:t>
      </w:r>
      <w:r>
        <w:t xml:space="preserve"> Notenwechsel</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Nr. 155/8</w:t>
      </w:r>
    </w:p>
    <w:p w:rsidR="00000000" w:rsidRDefault="00C653B4">
      <w:pPr>
        <w:tabs>
          <w:tab w:val="left" w:pos="1134"/>
        </w:tabs>
        <w:ind w:left="1134" w:right="-1134" w:hanging="1134"/>
      </w:pPr>
      <w:r>
        <w:t>30a</w:t>
      </w:r>
      <w:r>
        <w:tab/>
        <w:t>36</w:t>
      </w:r>
    </w:p>
    <w:p w:rsidR="00000000" w:rsidRDefault="00C653B4">
      <w:pPr>
        <w:tabs>
          <w:tab w:val="left" w:pos="1134"/>
        </w:tabs>
        <w:ind w:left="1134" w:right="-1134" w:hanging="1134"/>
      </w:pPr>
      <w:r>
        <w:t>30z</w:t>
      </w:r>
      <w:r>
        <w:tab/>
        <w:t>G 1 Nr. 155/8</w:t>
      </w:r>
    </w:p>
    <w:p w:rsidR="00000000" w:rsidRDefault="00C653B4">
      <w:pPr>
        <w:tabs>
          <w:tab w:val="left" w:pos="1134"/>
        </w:tabs>
        <w:ind w:left="1134" w:right="-1134" w:hanging="1134"/>
      </w:pPr>
      <w:r>
        <w:t>31</w:t>
      </w:r>
      <w:r>
        <w:tab/>
        <w:t>E 1 B</w:t>
      </w:r>
      <w:r>
        <w:t>undestag Nr. 7</w:t>
      </w:r>
    </w:p>
    <w:p w:rsidR="00000000" w:rsidRDefault="00C653B4">
      <w:pPr>
        <w:tabs>
          <w:tab w:val="left" w:pos="1134"/>
        </w:tabs>
        <w:ind w:left="1134" w:right="-1134" w:hanging="1134"/>
      </w:pPr>
      <w:r>
        <w:t>40</w:t>
      </w:r>
      <w:r>
        <w:tab/>
        <w:t xml:space="preserve">Maßregeln gegen die von dem </w:t>
      </w:r>
      <w:r>
        <w:rPr>
          <w:vanish/>
        </w:rPr>
        <w:t>p[7{</w:t>
      </w:r>
      <w:r>
        <w:t>vormaligen badischen Hauptmann</w:t>
      </w:r>
      <w:r>
        <w:rPr>
          <w:vanish/>
        </w:rPr>
        <w:t>}</w:t>
      </w:r>
      <w:r>
        <w:t xml:space="preserve"> </w:t>
      </w:r>
      <w:r>
        <w:rPr>
          <w:vanish/>
        </w:rPr>
        <w:t>1{</w:t>
      </w:r>
      <w:r>
        <w:t>Möller</w:t>
      </w:r>
      <w:r>
        <w:rPr>
          <w:vanish/>
        </w:rPr>
        <w:t>}]p</w:t>
      </w:r>
      <w:r>
        <w:t xml:space="preserve"> beabsichtigte </w:t>
      </w:r>
      <w:r>
        <w:rPr>
          <w:vanish/>
        </w:rPr>
        <w:t>t[2{s[</w:t>
      </w:r>
      <w:r>
        <w:t>Schmähschrift</w:t>
      </w:r>
      <w:r>
        <w:rPr>
          <w:vanish/>
        </w:rPr>
        <w:t>]s}</w:t>
      </w:r>
      <w:r>
        <w:t xml:space="preserve"> </w:t>
      </w:r>
      <w:r>
        <w:rPr>
          <w:vanish/>
        </w:rPr>
        <w:t>1{</w:t>
      </w:r>
      <w:r>
        <w:t>"Die modernen deutschen Constitutionen den geheimen Wiener Conferenz-Beschlüssen gegenüber, als Beiträge zu den politischen Mysterien Deutschlands, von einem deutschen Patrioten"</w:t>
      </w:r>
      <w:r>
        <w:rPr>
          <w:vanish/>
        </w:rPr>
        <w:t>}]t</w:t>
      </w:r>
      <w:r>
        <w:t xml:space="preserve"> im </w:t>
      </w:r>
      <w:r>
        <w:rPr>
          <w:vanish/>
        </w:rPr>
        <w:t>o[2{</w:t>
      </w:r>
      <w:r>
        <w:t>Großherzogtum</w:t>
      </w:r>
      <w:r>
        <w:rPr>
          <w:vanish/>
        </w:rPr>
        <w:t>}1{&lt;Hessen&gt;}]o</w:t>
      </w:r>
    </w:p>
    <w:p w:rsidR="00000000" w:rsidRDefault="00C653B4">
      <w:pPr>
        <w:tabs>
          <w:tab w:val="left" w:pos="1134"/>
        </w:tabs>
        <w:ind w:left="1134" w:right="-1134" w:hanging="1134"/>
      </w:pPr>
      <w:r>
        <w:t>41</w:t>
      </w:r>
      <w:r>
        <w:tab/>
        <w:t>u.a.: hessisch-</w:t>
      </w:r>
      <w:r>
        <w:rPr>
          <w:vanish/>
        </w:rPr>
        <w:t>o[</w:t>
      </w:r>
      <w:r>
        <w:t>badischen</w:t>
      </w:r>
      <w:r>
        <w:rPr>
          <w:vanish/>
        </w:rPr>
        <w:t>]o</w:t>
      </w:r>
      <w:r>
        <w:t xml:space="preserve"> Notenwechsel</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Nr. 155/9</w:t>
      </w:r>
    </w:p>
    <w:p w:rsidR="00000000" w:rsidRDefault="00C653B4">
      <w:pPr>
        <w:tabs>
          <w:tab w:val="left" w:pos="1134"/>
        </w:tabs>
        <w:ind w:left="1134" w:right="-1134" w:hanging="1134"/>
      </w:pPr>
      <w:r>
        <w:t>30a</w:t>
      </w:r>
      <w:r>
        <w:tab/>
        <w:t>37</w:t>
      </w:r>
    </w:p>
    <w:p w:rsidR="00000000" w:rsidRDefault="00C653B4">
      <w:pPr>
        <w:tabs>
          <w:tab w:val="left" w:pos="1134"/>
        </w:tabs>
        <w:ind w:left="1134" w:right="-1134" w:hanging="1134"/>
      </w:pPr>
      <w:r>
        <w:t>30z</w:t>
      </w:r>
      <w:r>
        <w:tab/>
        <w:t>G 1 Nr. 155/9</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t xml:space="preserve">Notenwechsel mit Hannover über ein von </w:t>
      </w:r>
      <w:r>
        <w:rPr>
          <w:vanish/>
        </w:rPr>
        <w:t>p[4{</w:t>
      </w:r>
      <w:r>
        <w:t>D</w:t>
      </w:r>
      <w:r>
        <w:t>r.</w:t>
      </w:r>
      <w:r>
        <w:rPr>
          <w:vanish/>
        </w:rPr>
        <w:t>}</w:t>
      </w:r>
      <w:r>
        <w:t xml:space="preserve"> </w:t>
      </w:r>
      <w:r>
        <w:rPr>
          <w:vanish/>
        </w:rPr>
        <w:t>1{</w:t>
      </w:r>
      <w:r>
        <w:t>Bacherer</w:t>
      </w:r>
      <w:r>
        <w:rPr>
          <w:vanish/>
        </w:rPr>
        <w:t>}]p</w:t>
      </w:r>
      <w:r>
        <w:t xml:space="preserve"> bei </w:t>
      </w:r>
      <w:r>
        <w:rPr>
          <w:vanish/>
        </w:rPr>
        <w:t>p[1{</w:t>
      </w:r>
      <w:r>
        <w:t>Leske</w:t>
      </w:r>
      <w:r>
        <w:rPr>
          <w:vanish/>
        </w:rPr>
        <w:t>}</w:t>
      </w:r>
      <w:r>
        <w:t xml:space="preserve">, </w:t>
      </w:r>
      <w:r>
        <w:rPr>
          <w:vanish/>
        </w:rPr>
        <w:t>6{o[</w:t>
      </w:r>
      <w:r>
        <w:t>Darmstadt</w:t>
      </w:r>
      <w:r>
        <w:rPr>
          <w:vanish/>
        </w:rPr>
        <w:t>]o}]p</w:t>
      </w:r>
      <w:r>
        <w:t xml:space="preserve">, herausgegebenes </w:t>
      </w:r>
      <w:r>
        <w:rPr>
          <w:vanish/>
        </w:rPr>
        <w:t>t[</w:t>
      </w:r>
      <w:r>
        <w:t>"Taschenbuch der neueren Geschichte"</w:t>
      </w:r>
      <w:r>
        <w:rPr>
          <w:vanish/>
        </w:rPr>
        <w:t>]t</w:t>
      </w:r>
      <w:r>
        <w:t xml:space="preserve"> mit Ausfällen gegen König und </w:t>
      </w:r>
      <w:r>
        <w:rPr>
          <w:vanish/>
        </w:rPr>
        <w:t>k[1{</w:t>
      </w:r>
      <w:r>
        <w:t>Regierung</w:t>
      </w:r>
      <w:r>
        <w:rPr>
          <w:vanish/>
        </w:rPr>
        <w:t>}</w:t>
      </w:r>
      <w:r>
        <w:t xml:space="preserve"> von </w:t>
      </w:r>
      <w:r>
        <w:rPr>
          <w:vanish/>
        </w:rPr>
        <w:t>2{o[</w:t>
      </w:r>
      <w:r>
        <w:t>Hannover</w:t>
      </w:r>
      <w:r>
        <w:rPr>
          <w:vanish/>
        </w:rPr>
        <w:t>]o}]k</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Nr. 155/10</w:t>
      </w:r>
    </w:p>
    <w:p w:rsidR="00000000" w:rsidRDefault="00C653B4">
      <w:pPr>
        <w:tabs>
          <w:tab w:val="left" w:pos="1134"/>
        </w:tabs>
        <w:ind w:left="1134" w:right="-1134" w:hanging="1134"/>
      </w:pPr>
      <w:r>
        <w:t>30a</w:t>
      </w:r>
      <w:r>
        <w:tab/>
        <w:t>38</w:t>
      </w:r>
    </w:p>
    <w:p w:rsidR="00000000" w:rsidRDefault="00C653B4">
      <w:pPr>
        <w:tabs>
          <w:tab w:val="left" w:pos="1134"/>
        </w:tabs>
        <w:ind w:left="1134" w:right="-1134" w:hanging="1134"/>
      </w:pPr>
      <w:r>
        <w:t>30z</w:t>
      </w:r>
      <w:r>
        <w:tab/>
        <w:t>G 1 Nr. 155/10</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t xml:space="preserve">Berichte der Bundestagsgesandten über </w:t>
      </w:r>
      <w:r>
        <w:rPr>
          <w:vanish/>
        </w:rPr>
        <w:t>s[</w:t>
      </w:r>
      <w:r>
        <w:t xml:space="preserve">Verbote der </w:t>
      </w:r>
      <w:r>
        <w:rPr>
          <w:vanish/>
        </w:rPr>
        <w:t>s[</w:t>
      </w:r>
      <w:r>
        <w:t>Zeitungen</w:t>
      </w:r>
      <w:r>
        <w:rPr>
          <w:vanish/>
        </w:rPr>
        <w:t>]s]s</w:t>
      </w:r>
      <w:r>
        <w:t xml:space="preserve"> </w:t>
      </w:r>
      <w:r>
        <w:rPr>
          <w:vanish/>
        </w:rPr>
        <w:t>t[</w:t>
      </w:r>
      <w:r>
        <w:t>"Der Grenzbote"</w:t>
      </w:r>
      <w:r>
        <w:rPr>
          <w:vanish/>
        </w:rPr>
        <w:t>]t</w:t>
      </w:r>
      <w:r>
        <w:t xml:space="preserve">, </w:t>
      </w:r>
      <w:r>
        <w:rPr>
          <w:vanish/>
        </w:rPr>
        <w:t>t[</w:t>
      </w:r>
      <w:r>
        <w:t>"Mannheimer Abendzeitung"</w:t>
      </w:r>
      <w:r>
        <w:rPr>
          <w:vanish/>
        </w:rPr>
        <w:t>]t</w:t>
      </w:r>
      <w:r>
        <w:t xml:space="preserve">, </w:t>
      </w:r>
      <w:r>
        <w:rPr>
          <w:vanish/>
        </w:rPr>
        <w:t>t[</w:t>
      </w:r>
      <w:r>
        <w:t>"Stadt Aachener Zeitung"</w:t>
      </w:r>
      <w:r>
        <w:rPr>
          <w:vanish/>
        </w:rPr>
        <w:t>]t</w:t>
      </w:r>
      <w:r>
        <w:t xml:space="preserve"> und </w:t>
      </w:r>
      <w:r>
        <w:rPr>
          <w:vanish/>
        </w:rPr>
        <w:t>t[</w:t>
      </w:r>
      <w:r>
        <w:t>"Weserzeitung"</w:t>
      </w:r>
      <w:r>
        <w:rPr>
          <w:vanish/>
        </w:rPr>
        <w:t>]t</w:t>
      </w:r>
      <w:r>
        <w:t xml:space="preserve"> wegen ihrer Berichterstattung zum Hochverratsprozeß Jordan in </w:t>
      </w:r>
      <w:r>
        <w:rPr>
          <w:vanish/>
        </w:rPr>
        <w:t>o[</w:t>
      </w:r>
      <w:r>
        <w:t>Kurhessen</w:t>
      </w:r>
      <w:r>
        <w:rPr>
          <w:vanish/>
        </w:rPr>
        <w:t>]o</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Nr. 155/11</w:t>
      </w:r>
    </w:p>
    <w:p w:rsidR="00000000" w:rsidRDefault="00C653B4">
      <w:pPr>
        <w:tabs>
          <w:tab w:val="left" w:pos="1134"/>
        </w:tabs>
        <w:ind w:left="1134" w:right="-1134" w:hanging="1134"/>
      </w:pPr>
      <w:r>
        <w:t>30a</w:t>
      </w:r>
      <w:r>
        <w:tab/>
        <w:t>39</w:t>
      </w:r>
    </w:p>
    <w:p w:rsidR="00000000" w:rsidRDefault="00C653B4">
      <w:pPr>
        <w:tabs>
          <w:tab w:val="left" w:pos="1134"/>
        </w:tabs>
        <w:ind w:left="1134" w:right="-1134" w:hanging="1134"/>
      </w:pPr>
      <w:r>
        <w:t>30z</w:t>
      </w:r>
      <w:r>
        <w:tab/>
        <w:t>G 1 Nr. 155/11</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t xml:space="preserve">Berichte des Bundestagsgesandten über die am </w:t>
      </w:r>
      <w:r>
        <w:rPr>
          <w:vanish/>
        </w:rPr>
        <w:t>k[</w:t>
      </w:r>
      <w:r>
        <w:t>Bundestag</w:t>
      </w:r>
      <w:r>
        <w:rPr>
          <w:vanish/>
        </w:rPr>
        <w:t>]k</w:t>
      </w:r>
      <w:r>
        <w:t xml:space="preserve">e eingebrachte </w:t>
      </w:r>
      <w:r>
        <w:rPr>
          <w:vanish/>
        </w:rPr>
        <w:t>o[</w:t>
      </w:r>
      <w:r>
        <w:t>dänische</w:t>
      </w:r>
      <w:r>
        <w:rPr>
          <w:vanish/>
        </w:rPr>
        <w:t>]o</w:t>
      </w:r>
      <w:r>
        <w:t xml:space="preserve"> Beschwerde wegen des von der </w:t>
      </w:r>
      <w:r>
        <w:rPr>
          <w:vanish/>
        </w:rPr>
        <w:t>t[</w:t>
      </w:r>
      <w:r>
        <w:t>"Augsburger Allgemeinen Zeitung"</w:t>
      </w:r>
      <w:r>
        <w:rPr>
          <w:vanish/>
        </w:rPr>
        <w:t>]t</w:t>
      </w:r>
      <w:r>
        <w:t xml:space="preserve"> gedruckten </w:t>
      </w:r>
      <w:r>
        <w:rPr>
          <w:vanish/>
        </w:rPr>
        <w:t>t[2{</w:t>
      </w:r>
      <w:r>
        <w:t>Artikel</w:t>
      </w:r>
      <w:r>
        <w:rPr>
          <w:vanish/>
        </w:rPr>
        <w:t>}</w:t>
      </w:r>
      <w:r>
        <w:t xml:space="preserve">s von </w:t>
      </w:r>
      <w:r>
        <w:rPr>
          <w:vanish/>
        </w:rPr>
        <w:t>p[2{</w:t>
      </w:r>
      <w:r>
        <w:t>Ernst Moritz</w:t>
      </w:r>
      <w:r>
        <w:rPr>
          <w:vanish/>
        </w:rPr>
        <w:t>}</w:t>
      </w:r>
      <w:r>
        <w:t xml:space="preserve"> </w:t>
      </w:r>
      <w:r>
        <w:rPr>
          <w:vanish/>
        </w:rPr>
        <w:t>1{</w:t>
      </w:r>
      <w:r>
        <w:t>Arndt</w:t>
      </w:r>
      <w:r>
        <w:rPr>
          <w:vanish/>
        </w:rPr>
        <w:t>}]p</w:t>
      </w:r>
      <w:r>
        <w:t xml:space="preserve"> </w:t>
      </w:r>
      <w:r>
        <w:rPr>
          <w:vanish/>
        </w:rPr>
        <w:t>1{</w:t>
      </w:r>
      <w:r>
        <w:t>"Schleswig-Holstein, ein Brief mit einigen Bemerkungen"</w:t>
      </w:r>
      <w:r>
        <w:rPr>
          <w:vanish/>
        </w:rPr>
        <w:t>}]t</w:t>
      </w:r>
    </w:p>
    <w:p w:rsidR="00000000" w:rsidRDefault="00C653B4">
      <w:pPr>
        <w:tabs>
          <w:tab w:val="left" w:pos="1134"/>
        </w:tabs>
        <w:ind w:left="1134" w:right="-1134" w:hanging="1134"/>
      </w:pPr>
      <w:r>
        <w:t>43</w:t>
      </w:r>
      <w:r>
        <w:tab/>
        <w:t>1845</w:t>
      </w:r>
    </w:p>
    <w:p w:rsidR="00000000" w:rsidRDefault="00C653B4">
      <w:pPr>
        <w:tabs>
          <w:tab w:val="left" w:pos="1134"/>
        </w:tabs>
        <w:ind w:left="1134" w:right="-1134" w:hanging="1134"/>
      </w:pPr>
      <w:r>
        <w:br w:type="page"/>
        <w:t>30</w:t>
      </w:r>
      <w:r>
        <w:tab/>
        <w:t>Nr. 155/12</w:t>
      </w:r>
    </w:p>
    <w:p w:rsidR="00000000" w:rsidRDefault="00C653B4">
      <w:pPr>
        <w:tabs>
          <w:tab w:val="left" w:pos="1134"/>
        </w:tabs>
        <w:ind w:left="1134" w:right="-1134" w:hanging="1134"/>
      </w:pPr>
      <w:r>
        <w:t>30a</w:t>
      </w:r>
      <w:r>
        <w:tab/>
        <w:t>40</w:t>
      </w:r>
    </w:p>
    <w:p w:rsidR="00000000" w:rsidRDefault="00C653B4">
      <w:pPr>
        <w:tabs>
          <w:tab w:val="left" w:pos="1134"/>
        </w:tabs>
        <w:ind w:left="1134" w:right="-1134" w:hanging="1134"/>
      </w:pPr>
      <w:r>
        <w:t>30z</w:t>
      </w:r>
      <w:r>
        <w:tab/>
        <w:t>G 1 Nr. 155/12</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 xml:space="preserve">Maßregeln gegen </w:t>
      </w:r>
      <w:r>
        <w:rPr>
          <w:vanish/>
        </w:rPr>
        <w:t>s[</w:t>
      </w:r>
      <w:r>
        <w:t>Drucklegung</w:t>
      </w:r>
      <w:r>
        <w:rPr>
          <w:vanish/>
        </w:rPr>
        <w:t>]s]s</w:t>
      </w:r>
      <w:r>
        <w:t xml:space="preserve"> des </w:t>
      </w:r>
      <w:r>
        <w:rPr>
          <w:vanish/>
        </w:rPr>
        <w:t>t[2{s[</w:t>
      </w:r>
      <w:r>
        <w:t>Roman</w:t>
      </w:r>
      <w:r>
        <w:rPr>
          <w:vanish/>
        </w:rPr>
        <w:t>]s}</w:t>
      </w:r>
      <w:r>
        <w:t xml:space="preserve">s von </w:t>
      </w:r>
      <w:r>
        <w:rPr>
          <w:vanish/>
        </w:rPr>
        <w:t>p[4{</w:t>
      </w:r>
      <w:r>
        <w:t>Dr.</w:t>
      </w:r>
      <w:r>
        <w:rPr>
          <w:vanish/>
        </w:rPr>
        <w:t>}</w:t>
      </w:r>
      <w:r>
        <w:t xml:space="preserve"> </w:t>
      </w:r>
      <w:r>
        <w:rPr>
          <w:vanish/>
        </w:rPr>
        <w:t>1{</w:t>
      </w:r>
      <w:r>
        <w:t>Scheel</w:t>
      </w:r>
      <w:r>
        <w:rPr>
          <w:vanish/>
        </w:rPr>
        <w:t>}</w:t>
      </w:r>
      <w:r>
        <w:t xml:space="preserve">, </w:t>
      </w:r>
      <w:r>
        <w:rPr>
          <w:vanish/>
        </w:rPr>
        <w:t>6{o[</w:t>
      </w:r>
      <w:r>
        <w:t>Berlin</w:t>
      </w:r>
      <w:r>
        <w:rPr>
          <w:vanish/>
        </w:rPr>
        <w:t>]o}]p</w:t>
      </w:r>
      <w:r>
        <w:t xml:space="preserve">, </w:t>
      </w:r>
      <w:r>
        <w:rPr>
          <w:vanish/>
        </w:rPr>
        <w:t>1{</w:t>
      </w:r>
      <w:r>
        <w:t>"De</w:t>
      </w:r>
      <w:r>
        <w:t>r Geheime Rath und der Geheim-Secretär, ein politisches Gemälde zur Warnung angehender Staatsbeamten"</w:t>
      </w:r>
      <w:r>
        <w:rPr>
          <w:vanish/>
        </w:rPr>
        <w:t>}]t</w:t>
      </w:r>
      <w:r>
        <w:t xml:space="preserve">, im </w:t>
      </w:r>
      <w:r>
        <w:rPr>
          <w:vanish/>
        </w:rPr>
        <w:t>o[2{</w:t>
      </w:r>
      <w:r>
        <w:t>Großherzogtum</w:t>
      </w:r>
      <w:r>
        <w:rPr>
          <w:vanish/>
        </w:rPr>
        <w:t>}1{&lt;Hessen&gt;}]o</w:t>
      </w:r>
    </w:p>
    <w:p w:rsidR="00000000" w:rsidRDefault="00C653B4">
      <w:pPr>
        <w:tabs>
          <w:tab w:val="left" w:pos="1134"/>
        </w:tabs>
        <w:ind w:left="1134" w:right="-1134" w:hanging="1134"/>
      </w:pPr>
      <w:r>
        <w:t>41</w:t>
      </w:r>
      <w:r>
        <w:tab/>
        <w:t>auch: hessisch-</w:t>
      </w:r>
      <w:r>
        <w:rPr>
          <w:vanish/>
        </w:rPr>
        <w:t>o[</w:t>
      </w:r>
      <w:r>
        <w:t>preußischen</w:t>
      </w:r>
      <w:r>
        <w:rPr>
          <w:vanish/>
        </w:rPr>
        <w:t>]o</w:t>
      </w:r>
      <w:r>
        <w:t xml:space="preserve"> Notenwechsel</w:t>
      </w:r>
    </w:p>
    <w:p w:rsidR="00000000" w:rsidRDefault="00C653B4">
      <w:pPr>
        <w:tabs>
          <w:tab w:val="left" w:pos="1134"/>
        </w:tabs>
        <w:ind w:left="1134" w:right="-1134" w:hanging="1134"/>
      </w:pPr>
      <w:r>
        <w:t>43</w:t>
      </w:r>
      <w:r>
        <w:tab/>
        <w:t>1845</w:t>
      </w:r>
    </w:p>
    <w:p w:rsidR="00000000" w:rsidRDefault="00C653B4">
      <w:pPr>
        <w:tabs>
          <w:tab w:val="left" w:pos="1134"/>
        </w:tabs>
        <w:ind w:left="1134" w:right="-1134" w:hanging="1134"/>
      </w:pPr>
      <w:r>
        <w:br w:type="page"/>
        <w:t>30</w:t>
      </w:r>
      <w:r>
        <w:tab/>
        <w:t>Nr. 155/13</w:t>
      </w:r>
    </w:p>
    <w:p w:rsidR="00000000" w:rsidRDefault="00C653B4">
      <w:pPr>
        <w:tabs>
          <w:tab w:val="left" w:pos="1134"/>
        </w:tabs>
        <w:ind w:left="1134" w:right="-1134" w:hanging="1134"/>
      </w:pPr>
      <w:r>
        <w:t>30a</w:t>
      </w:r>
      <w:r>
        <w:tab/>
        <w:t>41</w:t>
      </w:r>
    </w:p>
    <w:p w:rsidR="00000000" w:rsidRDefault="00C653B4">
      <w:pPr>
        <w:tabs>
          <w:tab w:val="left" w:pos="1134"/>
        </w:tabs>
        <w:ind w:left="1134" w:right="-1134" w:hanging="1134"/>
      </w:pPr>
      <w:r>
        <w:t>30z</w:t>
      </w:r>
      <w:r>
        <w:tab/>
        <w:t>G 1 Nr. 155/13</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t xml:space="preserve">Haltung des </w:t>
      </w:r>
      <w:r>
        <w:rPr>
          <w:vanish/>
        </w:rPr>
        <w:t>o[2{</w:t>
      </w:r>
      <w:r>
        <w:t>Großherzogtum</w:t>
      </w:r>
      <w:r>
        <w:rPr>
          <w:vanish/>
        </w:rPr>
        <w:t>}</w:t>
      </w:r>
      <w:r>
        <w:t>s</w:t>
      </w:r>
      <w:r>
        <w:rPr>
          <w:vanish/>
        </w:rPr>
        <w:t>1{&lt;Hessen&gt;}]o</w:t>
      </w:r>
      <w:r>
        <w:t xml:space="preserve"> gegenüber dem von </w:t>
      </w:r>
      <w:r>
        <w:rPr>
          <w:vanish/>
        </w:rPr>
        <w:t>o[</w:t>
      </w:r>
      <w:r>
        <w:t>Kurhessen</w:t>
      </w:r>
      <w:r>
        <w:rPr>
          <w:vanish/>
        </w:rPr>
        <w:t>]o</w:t>
      </w:r>
      <w:r>
        <w:t xml:space="preserve"> am </w:t>
      </w:r>
      <w:r>
        <w:rPr>
          <w:vanish/>
        </w:rPr>
        <w:t>k[</w:t>
      </w:r>
      <w:r>
        <w:t>Bundestag</w:t>
      </w:r>
      <w:r>
        <w:rPr>
          <w:vanish/>
        </w:rPr>
        <w:t>]k</w:t>
      </w:r>
      <w:r>
        <w:t xml:space="preserve"> vorgetragenen Wunsch nach </w:t>
      </w:r>
      <w:r>
        <w:rPr>
          <w:vanish/>
        </w:rPr>
        <w:t>s[2{</w:t>
      </w:r>
      <w:r>
        <w:t>Unterdrückung zweier</w:t>
      </w:r>
      <w:r>
        <w:rPr>
          <w:vanish/>
        </w:rPr>
        <w:t>}</w:t>
      </w:r>
      <w:r>
        <w:t xml:space="preserve"> </w:t>
      </w:r>
      <w:r>
        <w:rPr>
          <w:vanish/>
        </w:rPr>
        <w:t>1{</w:t>
      </w:r>
      <w:r>
        <w:t>Druckschriften</w:t>
      </w:r>
      <w:r>
        <w:rPr>
          <w:vanish/>
        </w:rPr>
        <w:t>}]s</w:t>
      </w:r>
      <w:r>
        <w:t xml:space="preserve"> zum </w:t>
      </w:r>
      <w:r>
        <w:rPr>
          <w:vanish/>
        </w:rPr>
        <w:t>s[</w:t>
      </w:r>
      <w:r>
        <w:t xml:space="preserve">Prozeß </w:t>
      </w:r>
      <w:r>
        <w:rPr>
          <w:vanish/>
        </w:rPr>
        <w:t>p[</w:t>
      </w:r>
      <w:r>
        <w:t>Jordan</w:t>
      </w:r>
      <w:r>
        <w:rPr>
          <w:vanish/>
        </w:rPr>
        <w:t>]p]s</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Nr. 155/14</w:t>
      </w:r>
    </w:p>
    <w:p w:rsidR="00000000" w:rsidRDefault="00C653B4">
      <w:pPr>
        <w:tabs>
          <w:tab w:val="left" w:pos="1134"/>
        </w:tabs>
        <w:ind w:left="1134" w:right="-1134" w:hanging="1134"/>
      </w:pPr>
      <w:r>
        <w:t>30a</w:t>
      </w:r>
      <w:r>
        <w:tab/>
        <w:t>42</w:t>
      </w:r>
    </w:p>
    <w:p w:rsidR="00000000" w:rsidRDefault="00C653B4">
      <w:pPr>
        <w:tabs>
          <w:tab w:val="left" w:pos="1134"/>
        </w:tabs>
        <w:ind w:left="1134" w:right="-1134" w:hanging="1134"/>
      </w:pPr>
      <w:r>
        <w:t>30z</w:t>
      </w:r>
      <w:r>
        <w:tab/>
        <w:t>G 1 Nr. 155/14</w:t>
      </w:r>
    </w:p>
    <w:p w:rsidR="00000000" w:rsidRDefault="00C653B4">
      <w:pPr>
        <w:tabs>
          <w:tab w:val="left" w:pos="1134"/>
        </w:tabs>
        <w:ind w:left="1134" w:right="-1134" w:hanging="1134"/>
      </w:pPr>
      <w:r>
        <w:t>31</w:t>
      </w:r>
      <w:r>
        <w:tab/>
        <w:t>E 1 B</w:t>
      </w:r>
      <w:r>
        <w:t>undestag Nr. 7</w:t>
      </w:r>
    </w:p>
    <w:p w:rsidR="00000000" w:rsidRDefault="00C653B4">
      <w:pPr>
        <w:tabs>
          <w:tab w:val="left" w:pos="1134"/>
        </w:tabs>
        <w:ind w:left="1134" w:right="-1134" w:hanging="1134"/>
      </w:pPr>
      <w:r>
        <w:t>40</w:t>
      </w:r>
      <w:r>
        <w:tab/>
        <w:t xml:space="preserve">Berichte des Bundestagsgesandten über die </w:t>
      </w:r>
      <w:r>
        <w:rPr>
          <w:vanish/>
        </w:rPr>
        <w:t>t[2{s[</w:t>
      </w:r>
      <w:r>
        <w:t>Druckschrift</w:t>
      </w:r>
      <w:r>
        <w:rPr>
          <w:vanish/>
        </w:rPr>
        <w:t>]s}</w:t>
      </w:r>
      <w:r>
        <w:t xml:space="preserve"> </w:t>
      </w:r>
      <w:r>
        <w:rPr>
          <w:vanish/>
        </w:rPr>
        <w:t>1{</w:t>
      </w:r>
      <w:r>
        <w:t xml:space="preserve">"Censuriana oder Geheimnisse der </w:t>
      </w:r>
      <w:r>
        <w:rPr>
          <w:vanish/>
        </w:rPr>
        <w:t>s[</w:t>
      </w:r>
      <w:r>
        <w:t>Censur</w:t>
      </w:r>
      <w:r>
        <w:rPr>
          <w:vanish/>
        </w:rPr>
        <w:t>]s</w:t>
      </w:r>
      <w:r>
        <w:t>"</w:t>
      </w:r>
      <w:r>
        <w:rPr>
          <w:vanish/>
        </w:rPr>
        <w:t>}]t</w:t>
      </w:r>
      <w:r>
        <w:t xml:space="preserve">, </w:t>
      </w:r>
      <w:r>
        <w:rPr>
          <w:vanish/>
        </w:rPr>
        <w:t>p[6{o[</w:t>
      </w:r>
      <w:r>
        <w:t>Kassel</w:t>
      </w:r>
      <w:r>
        <w:rPr>
          <w:vanish/>
        </w:rPr>
        <w:t>]o}</w:t>
      </w:r>
      <w:r>
        <w:t xml:space="preserve"> bei </w:t>
      </w:r>
      <w:r>
        <w:rPr>
          <w:vanish/>
        </w:rPr>
        <w:t>1{</w:t>
      </w:r>
      <w:r>
        <w:t>Hotop</w:t>
      </w:r>
      <w:r>
        <w:rPr>
          <w:vanish/>
        </w:rPr>
        <w:t>}]p</w:t>
      </w:r>
      <w:r>
        <w:t xml:space="preserve">, erschienen auch unter dem </w:t>
      </w:r>
      <w:r>
        <w:rPr>
          <w:vanish/>
        </w:rPr>
        <w:t>t[2{</w:t>
      </w:r>
      <w:r>
        <w:t>fingierten Titel</w:t>
      </w:r>
      <w:r>
        <w:rPr>
          <w:vanish/>
        </w:rPr>
        <w:t>}</w:t>
      </w:r>
      <w:r>
        <w:t xml:space="preserve"> </w:t>
      </w:r>
      <w:r>
        <w:rPr>
          <w:vanish/>
        </w:rPr>
        <w:t>1{</w:t>
      </w:r>
      <w:r>
        <w:t>"200 entschleierte Geheimnisse von Leopold Finge"</w:t>
      </w:r>
      <w:r>
        <w:rPr>
          <w:vanish/>
        </w:rPr>
        <w:t>}]t</w:t>
      </w:r>
      <w:r>
        <w:t xml:space="preserve">, und deren </w:t>
      </w:r>
      <w:r>
        <w:rPr>
          <w:vanish/>
        </w:rPr>
        <w:t>s[</w:t>
      </w:r>
      <w:r>
        <w:t>Verbot</w:t>
      </w:r>
      <w:r>
        <w:rPr>
          <w:vanish/>
        </w:rPr>
        <w:t>]s</w:t>
      </w:r>
      <w:r>
        <w:t xml:space="preserve"> durch </w:t>
      </w:r>
      <w:r>
        <w:rPr>
          <w:vanish/>
        </w:rPr>
        <w:t>o[</w:t>
      </w:r>
      <w:r>
        <w:t>Sachsen</w:t>
      </w:r>
      <w:r>
        <w:rPr>
          <w:vanish/>
        </w:rPr>
        <w:t>]o</w:t>
      </w:r>
      <w:r>
        <w:t xml:space="preserve"> und </w:t>
      </w:r>
      <w:r>
        <w:rPr>
          <w:vanish/>
        </w:rPr>
        <w:t>o[</w:t>
      </w:r>
      <w:r>
        <w:t>Kurhessen</w:t>
      </w:r>
      <w:r>
        <w:rPr>
          <w:vanish/>
        </w:rPr>
        <w:t>]o</w:t>
      </w:r>
    </w:p>
    <w:p w:rsidR="00000000" w:rsidRDefault="00C653B4">
      <w:pPr>
        <w:tabs>
          <w:tab w:val="left" w:pos="1134"/>
        </w:tabs>
        <w:ind w:left="1134" w:right="-1134" w:hanging="1134"/>
      </w:pPr>
      <w:r>
        <w:t>41</w:t>
      </w:r>
      <w:r>
        <w:tab/>
        <w:t xml:space="preserve">auch: </w:t>
      </w:r>
      <w:r>
        <w:rPr>
          <w:vanish/>
        </w:rPr>
        <w:t>t[</w:t>
      </w:r>
      <w:r>
        <w:t xml:space="preserve">die neuerdings im Königreich Sachsen </w:t>
      </w:r>
      <w:r>
        <w:rPr>
          <w:vanish/>
        </w:rPr>
        <w:t>s[2{</w:t>
      </w:r>
      <w:r>
        <w:t>verbotene</w:t>
      </w:r>
      <w:r>
        <w:rPr>
          <w:vanish/>
        </w:rPr>
        <w:t>}</w:t>
      </w:r>
      <w:r>
        <w:t xml:space="preserve">n </w:t>
      </w:r>
      <w:r>
        <w:rPr>
          <w:vanish/>
        </w:rPr>
        <w:t>1{</w:t>
      </w:r>
      <w:r>
        <w:t>Druckschriften</w:t>
      </w:r>
      <w:r>
        <w:rPr>
          <w:vanish/>
        </w:rPr>
        <w:t>}]s]t</w:t>
      </w:r>
      <w:r>
        <w:t>, (handschr.)</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Nr. 155/15</w:t>
      </w:r>
    </w:p>
    <w:p w:rsidR="00000000" w:rsidRDefault="00C653B4">
      <w:pPr>
        <w:tabs>
          <w:tab w:val="left" w:pos="1134"/>
        </w:tabs>
        <w:ind w:left="1134" w:right="-1134" w:hanging="1134"/>
      </w:pPr>
      <w:r>
        <w:t>30a</w:t>
      </w:r>
      <w:r>
        <w:tab/>
        <w:t>43</w:t>
      </w:r>
    </w:p>
    <w:p w:rsidR="00000000" w:rsidRDefault="00C653B4">
      <w:pPr>
        <w:tabs>
          <w:tab w:val="left" w:pos="1134"/>
        </w:tabs>
        <w:ind w:left="1134" w:right="-1134" w:hanging="1134"/>
      </w:pPr>
      <w:r>
        <w:t>30z</w:t>
      </w:r>
      <w:r>
        <w:tab/>
        <w:t>G 1 Nr. 155/15</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Verbreitun</w:t>
      </w:r>
      <w:r>
        <w:t xml:space="preserve">gsverbot der </w:t>
      </w:r>
      <w:r>
        <w:rPr>
          <w:vanish/>
        </w:rPr>
        <w:t>s[</w:t>
      </w:r>
      <w:r>
        <w:t>Verlagsartikel</w:t>
      </w:r>
      <w:r>
        <w:rPr>
          <w:vanish/>
        </w:rPr>
        <w:t>]s</w:t>
      </w:r>
      <w:r>
        <w:t xml:space="preserve"> der </w:t>
      </w:r>
      <w:r>
        <w:rPr>
          <w:vanish/>
        </w:rPr>
        <w:t>k[1{s[</w:t>
      </w:r>
      <w:r>
        <w:t>Buchhandlung</w:t>
      </w:r>
      <w:r>
        <w:rPr>
          <w:vanish/>
        </w:rPr>
        <w:t>]s</w:t>
      </w:r>
      <w:r>
        <w:t xml:space="preserve"> </w:t>
      </w:r>
      <w:r>
        <w:rPr>
          <w:vanish/>
        </w:rPr>
        <w:t>p[</w:t>
      </w:r>
      <w:r>
        <w:t>Heideloff</w:t>
      </w:r>
      <w:r>
        <w:rPr>
          <w:vanish/>
        </w:rPr>
        <w:t>]p</w:t>
      </w:r>
      <w:r>
        <w:t xml:space="preserve"> und </w:t>
      </w:r>
      <w:r>
        <w:rPr>
          <w:vanish/>
        </w:rPr>
        <w:t>p[</w:t>
      </w:r>
      <w:r>
        <w:t>Campe</w:t>
      </w:r>
      <w:r>
        <w:rPr>
          <w:vanish/>
        </w:rPr>
        <w:t>]p}</w:t>
      </w:r>
      <w:r>
        <w:t xml:space="preserve">, </w:t>
      </w:r>
      <w:r>
        <w:rPr>
          <w:vanish/>
        </w:rPr>
        <w:t>2{o[</w:t>
      </w:r>
      <w:r>
        <w:t>Paris</w:t>
      </w:r>
      <w:r>
        <w:rPr>
          <w:vanish/>
        </w:rPr>
        <w:t>]o}]k]s</w:t>
      </w:r>
      <w:r>
        <w:t xml:space="preserve">, durch </w:t>
      </w:r>
      <w:r>
        <w:rPr>
          <w:vanish/>
        </w:rPr>
        <w:t>k[</w:t>
      </w:r>
      <w:r>
        <w:t>Bundestag</w:t>
      </w:r>
      <w:r>
        <w:rPr>
          <w:vanish/>
        </w:rPr>
        <w:t>]k</w:t>
      </w:r>
      <w:r>
        <w:t xml:space="preserve"> und </w:t>
      </w:r>
      <w:r>
        <w:rPr>
          <w:vanish/>
        </w:rPr>
        <w:t>o[2{</w:t>
      </w:r>
      <w:r>
        <w:t>Großherzogtum</w:t>
      </w:r>
      <w:r>
        <w:rPr>
          <w:vanish/>
        </w:rPr>
        <w:t>}1{&lt;Hessen&gt;}]o</w:t>
      </w:r>
    </w:p>
    <w:p w:rsidR="00000000" w:rsidRDefault="00C653B4">
      <w:pPr>
        <w:tabs>
          <w:tab w:val="left" w:pos="1134"/>
        </w:tabs>
        <w:ind w:left="1134" w:right="-1134" w:hanging="1134"/>
      </w:pPr>
      <w:r>
        <w:t>41</w:t>
      </w:r>
      <w:r>
        <w:tab/>
        <w:t xml:space="preserve">auch: Nachricht des Bundestages an die Bundesregierungen über </w:t>
      </w:r>
      <w:r>
        <w:rPr>
          <w:vanish/>
        </w:rPr>
        <w:t>p[</w:t>
      </w:r>
      <w:r>
        <w:t>Lammenais</w:t>
      </w:r>
      <w:r>
        <w:rPr>
          <w:vanish/>
        </w:rPr>
        <w:t>]p</w:t>
      </w:r>
      <w:r>
        <w:t xml:space="preserve">' bei </w:t>
      </w:r>
      <w:r>
        <w:rPr>
          <w:vanish/>
        </w:rPr>
        <w:t>p[1{</w:t>
      </w:r>
      <w:r>
        <w:t>Burgdörfer</w:t>
      </w:r>
      <w:r>
        <w:rPr>
          <w:vanish/>
        </w:rPr>
        <w:t>}</w:t>
      </w:r>
      <w:r>
        <w:t xml:space="preserve">, </w:t>
      </w:r>
      <w:r>
        <w:rPr>
          <w:vanish/>
        </w:rPr>
        <w:t>6{o[</w:t>
      </w:r>
      <w:r>
        <w:t>Bern</w:t>
      </w:r>
      <w:r>
        <w:rPr>
          <w:vanish/>
        </w:rPr>
        <w:t>]o}]p</w:t>
      </w:r>
      <w:r>
        <w:t xml:space="preserve">, in deutscher Sprache erschienene </w:t>
      </w:r>
      <w:r>
        <w:rPr>
          <w:vanish/>
        </w:rPr>
        <w:t>t[2{</w:t>
      </w:r>
      <w:r>
        <w:t>Schrift</w:t>
      </w:r>
      <w:r>
        <w:rPr>
          <w:vanish/>
        </w:rPr>
        <w:t>}</w:t>
      </w:r>
      <w:r>
        <w:t xml:space="preserve"> </w:t>
      </w:r>
      <w:r>
        <w:rPr>
          <w:vanish/>
        </w:rPr>
        <w:t>1{</w:t>
      </w:r>
      <w:r>
        <w:t>"Absolutismus und Freiheit"</w:t>
      </w:r>
      <w:r>
        <w:rPr>
          <w:vanish/>
        </w:rPr>
        <w:t>}]t</w:t>
      </w:r>
    </w:p>
    <w:p w:rsidR="00000000" w:rsidRDefault="00C653B4">
      <w:pPr>
        <w:tabs>
          <w:tab w:val="left" w:pos="1134"/>
        </w:tabs>
        <w:ind w:left="1134" w:right="-1134" w:hanging="1134"/>
      </w:pPr>
      <w:r>
        <w:t>43</w:t>
      </w:r>
      <w:r>
        <w:tab/>
        <w:t>1834</w:t>
      </w:r>
    </w:p>
    <w:p w:rsidR="00000000" w:rsidRDefault="00C653B4">
      <w:pPr>
        <w:tabs>
          <w:tab w:val="left" w:pos="1134"/>
        </w:tabs>
        <w:ind w:left="1134" w:right="-1134" w:hanging="1134"/>
      </w:pPr>
      <w:r>
        <w:br w:type="page"/>
        <w:t>30</w:t>
      </w:r>
      <w:r>
        <w:tab/>
        <w:t>Nr. 155/16</w:t>
      </w:r>
    </w:p>
    <w:p w:rsidR="00000000" w:rsidRDefault="00C653B4">
      <w:pPr>
        <w:tabs>
          <w:tab w:val="left" w:pos="1134"/>
        </w:tabs>
        <w:ind w:left="1134" w:right="-1134" w:hanging="1134"/>
      </w:pPr>
      <w:r>
        <w:t>30a</w:t>
      </w:r>
      <w:r>
        <w:tab/>
        <w:t>44</w:t>
      </w:r>
    </w:p>
    <w:p w:rsidR="00000000" w:rsidRDefault="00C653B4">
      <w:pPr>
        <w:tabs>
          <w:tab w:val="left" w:pos="1134"/>
        </w:tabs>
        <w:ind w:left="1134" w:right="-1134" w:hanging="1134"/>
      </w:pPr>
      <w:r>
        <w:t>30z</w:t>
      </w:r>
      <w:r>
        <w:tab/>
        <w:t>G 1 Nr. 155/16</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Verbreitungsverbot</w:t>
      </w:r>
      <w:r>
        <w:rPr>
          <w:vanish/>
        </w:rPr>
        <w:t>]s</w:t>
      </w:r>
      <w:r>
        <w:t xml:space="preserve"> der </w:t>
      </w:r>
      <w:r>
        <w:rPr>
          <w:vanish/>
        </w:rPr>
        <w:t>t[2{</w:t>
      </w:r>
      <w:r>
        <w:t>Schrift</w:t>
      </w:r>
      <w:r>
        <w:rPr>
          <w:vanish/>
        </w:rPr>
        <w:t>}</w:t>
      </w:r>
      <w:r>
        <w:t xml:space="preserve"> </w:t>
      </w:r>
      <w:r>
        <w:rPr>
          <w:vanish/>
        </w:rPr>
        <w:t>1{</w:t>
      </w:r>
      <w:r>
        <w:t>"Briefwechsel zwischen einem ehemaligen</w:t>
      </w:r>
      <w:r>
        <w:t xml:space="preserve"> und einem jetzigen Diplomaten"</w:t>
      </w:r>
      <w:r>
        <w:rPr>
          <w:vanish/>
        </w:rPr>
        <w:t>}]t</w:t>
      </w:r>
      <w:r>
        <w:t xml:space="preserve"> von </w:t>
      </w:r>
      <w:r>
        <w:rPr>
          <w:vanish/>
        </w:rPr>
        <w:t>p[2{</w:t>
      </w:r>
      <w:r>
        <w:t>Gustav</w:t>
      </w:r>
      <w:r>
        <w:rPr>
          <w:vanish/>
        </w:rPr>
        <w:t>}</w:t>
      </w:r>
      <w:r>
        <w:t xml:space="preserve"> </w:t>
      </w:r>
      <w:r>
        <w:rPr>
          <w:vanish/>
        </w:rPr>
        <w:t>8{</w:t>
      </w:r>
      <w:r>
        <w:t>v.</w:t>
      </w:r>
      <w:r>
        <w:rPr>
          <w:vanish/>
        </w:rPr>
        <w:t>}</w:t>
      </w:r>
      <w:r>
        <w:t xml:space="preserve"> </w:t>
      </w:r>
      <w:r>
        <w:rPr>
          <w:vanish/>
        </w:rPr>
        <w:t>1{</w:t>
      </w:r>
      <w:r>
        <w:t>Struve</w:t>
      </w:r>
      <w:r>
        <w:rPr>
          <w:vanish/>
        </w:rPr>
        <w:t>}]p</w:t>
      </w:r>
      <w:r>
        <w:t xml:space="preserve">, </w:t>
      </w:r>
      <w:r>
        <w:rPr>
          <w:vanish/>
        </w:rPr>
        <w:t>k[2{o[</w:t>
      </w:r>
      <w:r>
        <w:t>Mannheim</w:t>
      </w:r>
      <w:r>
        <w:rPr>
          <w:vanish/>
        </w:rPr>
        <w:t>]o}</w:t>
      </w:r>
      <w:r>
        <w:t xml:space="preserve">, </w:t>
      </w:r>
      <w:r>
        <w:rPr>
          <w:vanish/>
        </w:rPr>
        <w:t>1{s[</w:t>
      </w:r>
      <w:r>
        <w:t>Verlag</w:t>
      </w:r>
      <w:r>
        <w:rPr>
          <w:vanish/>
        </w:rPr>
        <w:t>]s</w:t>
      </w:r>
      <w:r>
        <w:t xml:space="preserve"> </w:t>
      </w:r>
      <w:r>
        <w:rPr>
          <w:vanish/>
        </w:rPr>
        <w:t>p[2{</w:t>
      </w:r>
      <w:r>
        <w:t>J.</w:t>
      </w:r>
      <w:r>
        <w:rPr>
          <w:vanish/>
        </w:rPr>
        <w:t>}</w:t>
      </w:r>
      <w:r>
        <w:t xml:space="preserve"> </w:t>
      </w:r>
      <w:r>
        <w:rPr>
          <w:vanish/>
        </w:rPr>
        <w:t>1{</w:t>
      </w:r>
      <w:r>
        <w:t>Bensheimer</w:t>
      </w:r>
      <w:r>
        <w:rPr>
          <w:vanish/>
        </w:rPr>
        <w:t>}]p}]k</w:t>
      </w:r>
      <w:r>
        <w:t xml:space="preserve">, im </w:t>
      </w:r>
      <w:r>
        <w:rPr>
          <w:vanish/>
        </w:rPr>
        <w:t>o[2{</w:t>
      </w:r>
      <w:r>
        <w:t>Großherzogtum</w:t>
      </w:r>
      <w:r>
        <w:rPr>
          <w:vanish/>
        </w:rPr>
        <w:t>}1{&lt;Hessen&gt;}]o</w:t>
      </w:r>
      <w:r>
        <w:t xml:space="preserve"> sowie in </w:t>
      </w:r>
      <w:r>
        <w:rPr>
          <w:vanish/>
        </w:rPr>
        <w:t>o[</w:t>
      </w:r>
      <w:r>
        <w:t>Preußen</w:t>
      </w:r>
      <w:r>
        <w:rPr>
          <w:vanish/>
        </w:rPr>
        <w:t>]o</w:t>
      </w:r>
      <w:r>
        <w:t xml:space="preserve">, </w:t>
      </w:r>
      <w:r>
        <w:rPr>
          <w:vanish/>
        </w:rPr>
        <w:t>o[</w:t>
      </w:r>
      <w:r>
        <w:t>Baden</w:t>
      </w:r>
      <w:r>
        <w:rPr>
          <w:vanish/>
        </w:rPr>
        <w:t>]o</w:t>
      </w:r>
      <w:r>
        <w:t xml:space="preserve">, </w:t>
      </w:r>
      <w:r>
        <w:rPr>
          <w:vanish/>
        </w:rPr>
        <w:t>o[</w:t>
      </w:r>
      <w:r>
        <w:t>Kurhessen</w:t>
      </w:r>
      <w:r>
        <w:rPr>
          <w:vanish/>
        </w:rPr>
        <w:t>]o</w:t>
      </w:r>
      <w:r>
        <w:t xml:space="preserve"> und </w:t>
      </w:r>
      <w:r>
        <w:rPr>
          <w:vanish/>
        </w:rPr>
        <w:t>o[</w:t>
      </w:r>
      <w:r>
        <w:t>Hannover</w:t>
      </w:r>
      <w:r>
        <w:rPr>
          <w:vanish/>
        </w:rPr>
        <w:t>]o</w:t>
      </w:r>
    </w:p>
    <w:p w:rsidR="00000000" w:rsidRDefault="00C653B4">
      <w:pPr>
        <w:tabs>
          <w:tab w:val="left" w:pos="1134"/>
        </w:tabs>
        <w:ind w:left="1134" w:right="-1134" w:hanging="1134"/>
      </w:pPr>
      <w:r>
        <w:t>41</w:t>
      </w:r>
      <w:r>
        <w:tab/>
        <w:t>auch: hessisch-preußischen Notenwechsel</w:t>
      </w:r>
    </w:p>
    <w:p w:rsidR="00000000" w:rsidRDefault="00C653B4">
      <w:pPr>
        <w:tabs>
          <w:tab w:val="left" w:pos="1134"/>
        </w:tabs>
        <w:ind w:left="1134" w:right="-1134" w:hanging="1134"/>
      </w:pPr>
      <w:r>
        <w:t>43</w:t>
      </w:r>
      <w:r>
        <w:tab/>
        <w:t>1845</w:t>
      </w:r>
    </w:p>
    <w:p w:rsidR="00000000" w:rsidRDefault="00C653B4">
      <w:pPr>
        <w:tabs>
          <w:tab w:val="left" w:pos="1134"/>
        </w:tabs>
        <w:ind w:left="1134" w:right="-1134" w:hanging="1134"/>
      </w:pPr>
      <w:r>
        <w:br w:type="page"/>
        <w:t>30</w:t>
      </w:r>
      <w:r>
        <w:tab/>
        <w:t>Nr. 155/17</w:t>
      </w:r>
    </w:p>
    <w:p w:rsidR="00000000" w:rsidRDefault="00C653B4">
      <w:pPr>
        <w:tabs>
          <w:tab w:val="left" w:pos="1134"/>
        </w:tabs>
        <w:ind w:left="1134" w:right="-1134" w:hanging="1134"/>
      </w:pPr>
      <w:r>
        <w:t>30a</w:t>
      </w:r>
      <w:r>
        <w:tab/>
        <w:t>45</w:t>
      </w:r>
    </w:p>
    <w:p w:rsidR="00000000" w:rsidRDefault="00C653B4">
      <w:pPr>
        <w:tabs>
          <w:tab w:val="left" w:pos="1134"/>
        </w:tabs>
        <w:ind w:left="1134" w:right="-1134" w:hanging="1134"/>
      </w:pPr>
      <w:r>
        <w:t>30z</w:t>
      </w:r>
      <w:r>
        <w:tab/>
        <w:t>G 1 Nr. 155/17</w:t>
      </w:r>
    </w:p>
    <w:p w:rsidR="00000000" w:rsidRDefault="00C653B4">
      <w:pPr>
        <w:tabs>
          <w:tab w:val="left" w:pos="1134"/>
        </w:tabs>
        <w:ind w:left="1134" w:right="-1134" w:hanging="1134"/>
      </w:pPr>
      <w:r>
        <w:t>31</w:t>
      </w:r>
      <w:r>
        <w:tab/>
        <w:t>E 1 Bundestag Nr. 7</w:t>
      </w:r>
    </w:p>
    <w:p w:rsidR="00000000" w:rsidRDefault="00C653B4">
      <w:pPr>
        <w:tabs>
          <w:tab w:val="left" w:pos="1134"/>
        </w:tabs>
        <w:ind w:left="1134" w:right="-1134" w:hanging="1134"/>
      </w:pPr>
      <w:r>
        <w:t>40</w:t>
      </w:r>
      <w:r>
        <w:tab/>
      </w:r>
      <w:r>
        <w:rPr>
          <w:vanish/>
        </w:rPr>
        <w:t>s[</w:t>
      </w:r>
      <w:r>
        <w:t>Verbreitungsverbot</w:t>
      </w:r>
      <w:r>
        <w:rPr>
          <w:vanish/>
        </w:rPr>
        <w:t>]s</w:t>
      </w:r>
      <w:r>
        <w:t xml:space="preserve"> der in den </w:t>
      </w:r>
      <w:r>
        <w:rPr>
          <w:vanish/>
        </w:rPr>
        <w:t>o[</w:t>
      </w:r>
      <w:r>
        <w:t>USA</w:t>
      </w:r>
      <w:r>
        <w:rPr>
          <w:vanish/>
        </w:rPr>
        <w:t>]o</w:t>
      </w:r>
      <w:r>
        <w:t xml:space="preserve"> gedruckten </w:t>
      </w:r>
      <w:r>
        <w:rPr>
          <w:vanish/>
        </w:rPr>
        <w:t>t[2{s[</w:t>
      </w:r>
      <w:r>
        <w:t>Zeitschrift</w:t>
      </w:r>
      <w:r>
        <w:rPr>
          <w:vanish/>
        </w:rPr>
        <w:t>]s}</w:t>
      </w:r>
      <w:r>
        <w:t xml:space="preserve"> </w:t>
      </w:r>
      <w:r>
        <w:rPr>
          <w:vanish/>
        </w:rPr>
        <w:t>1{</w:t>
      </w:r>
      <w:r>
        <w:t>"Neu Yorker deutsche Schnellpost nebst Wochenblatt"</w:t>
      </w:r>
      <w:r>
        <w:rPr>
          <w:vanish/>
        </w:rPr>
        <w:t>}]t</w:t>
      </w:r>
      <w:r>
        <w:t xml:space="preserve"> im </w:t>
      </w:r>
      <w:r>
        <w:rPr>
          <w:vanish/>
        </w:rPr>
        <w:t>o[2{</w:t>
      </w:r>
      <w:r>
        <w:t>Großherzogtum</w:t>
      </w:r>
      <w:r>
        <w:rPr>
          <w:vanish/>
        </w:rPr>
        <w:t>}1{&lt;Hessen&gt;}]o</w:t>
      </w:r>
    </w:p>
    <w:p w:rsidR="00000000" w:rsidRDefault="00C653B4">
      <w:pPr>
        <w:tabs>
          <w:tab w:val="left" w:pos="1134"/>
        </w:tabs>
        <w:ind w:left="1134" w:right="-1134" w:hanging="1134"/>
      </w:pPr>
      <w:r>
        <w:t>41</w:t>
      </w:r>
      <w:r>
        <w:tab/>
        <w:t>auch: hessisch-</w:t>
      </w:r>
      <w:r>
        <w:rPr>
          <w:vanish/>
        </w:rPr>
        <w:t>o[</w:t>
      </w:r>
      <w:r>
        <w:t>preußischen</w:t>
      </w:r>
      <w:r>
        <w:rPr>
          <w:vanish/>
        </w:rPr>
        <w:t>]o</w:t>
      </w:r>
      <w:r>
        <w:t xml:space="preserve"> Notenwechsel, dabei Unterschrift </w:t>
      </w:r>
      <w:r>
        <w:rPr>
          <w:vanish/>
        </w:rPr>
        <w:t>p[8{</w:t>
      </w:r>
      <w:r>
        <w:t>v.</w:t>
      </w:r>
      <w:r>
        <w:rPr>
          <w:vanish/>
        </w:rPr>
        <w:t>}</w:t>
      </w:r>
      <w:r>
        <w:t xml:space="preserve"> </w:t>
      </w:r>
      <w:r>
        <w:rPr>
          <w:vanish/>
        </w:rPr>
        <w:t>1{</w:t>
      </w:r>
      <w:r>
        <w:t>Radowitz</w:t>
      </w:r>
      <w:r>
        <w:rPr>
          <w:vanish/>
        </w:rPr>
        <w:t>}]p</w:t>
      </w:r>
    </w:p>
    <w:p w:rsidR="00000000" w:rsidRDefault="00C653B4">
      <w:pPr>
        <w:tabs>
          <w:tab w:val="left" w:pos="1134"/>
        </w:tabs>
        <w:ind w:left="1134" w:right="-1134" w:hanging="1134"/>
      </w:pPr>
      <w:r>
        <w:t>43</w:t>
      </w:r>
      <w:r>
        <w:tab/>
        <w:t>1845</w:t>
      </w:r>
    </w:p>
    <w:p w:rsidR="00000000" w:rsidRDefault="00C653B4">
      <w:pPr>
        <w:tabs>
          <w:tab w:val="left" w:pos="1134"/>
        </w:tabs>
        <w:ind w:left="1134" w:right="-1134" w:hanging="1134"/>
      </w:pPr>
      <w:r>
        <w:br w:type="page"/>
        <w:t>30</w:t>
      </w:r>
      <w:r>
        <w:tab/>
        <w:t>Nr. 155/18</w:t>
      </w:r>
    </w:p>
    <w:p w:rsidR="00000000" w:rsidRDefault="00C653B4">
      <w:pPr>
        <w:tabs>
          <w:tab w:val="left" w:pos="1134"/>
        </w:tabs>
        <w:ind w:left="1134" w:right="-1134" w:hanging="1134"/>
      </w:pPr>
      <w:r>
        <w:t>30a</w:t>
      </w:r>
      <w:r>
        <w:tab/>
        <w:t>46</w:t>
      </w:r>
    </w:p>
    <w:p w:rsidR="00000000" w:rsidRDefault="00C653B4">
      <w:pPr>
        <w:tabs>
          <w:tab w:val="left" w:pos="1134"/>
        </w:tabs>
        <w:ind w:left="1134" w:right="-1134" w:hanging="1134"/>
      </w:pPr>
      <w:r>
        <w:t>30z</w:t>
      </w:r>
      <w:r>
        <w:tab/>
        <w:t>G 1 Nr. 155/18</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r>
      <w:r>
        <w:rPr>
          <w:vanish/>
        </w:rPr>
        <w:t>s[</w:t>
      </w:r>
      <w:r>
        <w:t>Verkaufsverbot</w:t>
      </w:r>
      <w:r>
        <w:rPr>
          <w:vanish/>
        </w:rPr>
        <w:t>]s</w:t>
      </w:r>
      <w:r>
        <w:t xml:space="preserve"> für die bei </w:t>
      </w:r>
      <w:r>
        <w:rPr>
          <w:vanish/>
        </w:rPr>
        <w:t>k[1{p[2{</w:t>
      </w:r>
      <w:r>
        <w:t>Philipp</w:t>
      </w:r>
      <w:r>
        <w:rPr>
          <w:vanish/>
        </w:rPr>
        <w:t>}</w:t>
      </w:r>
      <w:r>
        <w:t xml:space="preserve"> </w:t>
      </w:r>
      <w:r>
        <w:rPr>
          <w:vanish/>
        </w:rPr>
        <w:t>1{</w:t>
      </w:r>
      <w:r>
        <w:t>Reclam</w:t>
      </w:r>
      <w:r>
        <w:rPr>
          <w:vanish/>
        </w:rPr>
        <w:t>}</w:t>
      </w:r>
      <w:r>
        <w:t xml:space="preserve"> </w:t>
      </w:r>
      <w:r>
        <w:rPr>
          <w:vanish/>
        </w:rPr>
        <w:t>7{</w:t>
      </w:r>
      <w:r>
        <w:t>jun.</w:t>
      </w:r>
      <w:r>
        <w:rPr>
          <w:vanish/>
        </w:rPr>
        <w:t>}]p}</w:t>
      </w:r>
      <w:r>
        <w:t xml:space="preserve">, </w:t>
      </w:r>
      <w:r>
        <w:rPr>
          <w:vanish/>
        </w:rPr>
        <w:t>2{o[</w:t>
      </w:r>
      <w:r>
        <w:t>Leipzig</w:t>
      </w:r>
      <w:r>
        <w:rPr>
          <w:vanish/>
        </w:rPr>
        <w:t>]o}]k</w:t>
      </w:r>
      <w:r>
        <w:t xml:space="preserve">, erschienene </w:t>
      </w:r>
      <w:r>
        <w:rPr>
          <w:vanish/>
        </w:rPr>
        <w:t>t[2{</w:t>
      </w:r>
      <w:r>
        <w:t>Schrift</w:t>
      </w:r>
      <w:r>
        <w:rPr>
          <w:vanish/>
        </w:rPr>
        <w:t>}</w:t>
      </w:r>
      <w:r>
        <w:t xml:space="preserve"> </w:t>
      </w:r>
      <w:r>
        <w:rPr>
          <w:vanish/>
        </w:rPr>
        <w:t>1{</w:t>
      </w:r>
      <w:r>
        <w:t>"Narrenalmanach für 1846"</w:t>
      </w:r>
      <w:r>
        <w:rPr>
          <w:vanish/>
        </w:rPr>
        <w:t>}]t</w:t>
      </w:r>
      <w:r>
        <w:t xml:space="preserve"> von </w:t>
      </w:r>
      <w:r>
        <w:rPr>
          <w:vanish/>
        </w:rPr>
        <w:t>p[2{</w:t>
      </w:r>
      <w:r>
        <w:t>Eduard Maria</w:t>
      </w:r>
      <w:r>
        <w:rPr>
          <w:vanish/>
        </w:rPr>
        <w:t>}</w:t>
      </w:r>
      <w:r>
        <w:t xml:space="preserve"> </w:t>
      </w:r>
      <w:r>
        <w:rPr>
          <w:vanish/>
        </w:rPr>
        <w:t>1{</w:t>
      </w:r>
      <w:r>
        <w:t>Öttinger</w:t>
      </w:r>
      <w:r>
        <w:rPr>
          <w:vanish/>
        </w:rPr>
        <w:t>}]p</w:t>
      </w:r>
      <w:r>
        <w:t xml:space="preserve"> sowie Maßregeln gegen die 1845 </w:t>
      </w:r>
      <w:r>
        <w:rPr>
          <w:vanish/>
        </w:rPr>
        <w:t>s[2{</w:t>
      </w:r>
      <w:r>
        <w:t xml:space="preserve">in der </w:t>
      </w:r>
      <w:r>
        <w:rPr>
          <w:vanish/>
        </w:rPr>
        <w:t>o[</w:t>
      </w:r>
      <w:r>
        <w:t>Schweiz</w:t>
      </w:r>
      <w:r>
        <w:rPr>
          <w:vanish/>
        </w:rPr>
        <w:t>]o</w:t>
      </w:r>
      <w:r>
        <w:t xml:space="preserve"> gedruckte</w:t>
      </w:r>
      <w:r>
        <w:rPr>
          <w:vanish/>
        </w:rPr>
        <w:t>}</w:t>
      </w:r>
      <w:r>
        <w:t xml:space="preserve">n </w:t>
      </w:r>
      <w:r>
        <w:rPr>
          <w:vanish/>
        </w:rPr>
        <w:t>1{</w:t>
      </w:r>
      <w:r>
        <w:t>Schriften</w:t>
      </w:r>
      <w:r>
        <w:rPr>
          <w:vanish/>
        </w:rPr>
        <w:t>}]s</w:t>
      </w:r>
      <w:r>
        <w:t xml:space="preserve"> </w:t>
      </w:r>
      <w:r>
        <w:rPr>
          <w:vanish/>
        </w:rPr>
        <w:t>t[</w:t>
      </w:r>
      <w:r>
        <w:t>"Catechismus eines Republikaners der Zukunft"</w:t>
      </w:r>
      <w:r>
        <w:rPr>
          <w:vanish/>
        </w:rPr>
        <w:t>]t</w:t>
      </w:r>
      <w:r>
        <w:t xml:space="preserve"> und </w:t>
      </w:r>
      <w:r>
        <w:rPr>
          <w:vanish/>
        </w:rPr>
        <w:t>t[</w:t>
      </w:r>
      <w:r>
        <w:t xml:space="preserve">"Pillen eigens präpariert für </w:t>
      </w:r>
      <w:r>
        <w:t>deutsche und andere Michel"</w:t>
      </w:r>
      <w:r>
        <w:rPr>
          <w:vanish/>
        </w:rPr>
        <w:t>]t</w:t>
      </w:r>
      <w:r>
        <w:t xml:space="preserve"> im </w:t>
      </w:r>
      <w:r>
        <w:rPr>
          <w:vanish/>
        </w:rPr>
        <w:t>o[2{</w:t>
      </w:r>
      <w:r>
        <w:t>Großherzogtum</w:t>
      </w:r>
      <w:r>
        <w:rPr>
          <w:vanish/>
        </w:rPr>
        <w:t>}1{&lt;Hessen&gt;}]o</w:t>
      </w:r>
    </w:p>
    <w:p w:rsidR="00000000" w:rsidRDefault="00C653B4">
      <w:pPr>
        <w:tabs>
          <w:tab w:val="left" w:pos="1134"/>
        </w:tabs>
        <w:ind w:left="1134" w:right="-1134" w:hanging="1134"/>
      </w:pPr>
      <w:r>
        <w:t>43</w:t>
      </w:r>
      <w:r>
        <w:tab/>
        <w:t>1845</w:t>
      </w:r>
    </w:p>
    <w:p w:rsidR="00000000" w:rsidRDefault="00C653B4">
      <w:pPr>
        <w:tabs>
          <w:tab w:val="left" w:pos="1134"/>
        </w:tabs>
        <w:ind w:left="1134" w:right="-1134" w:hanging="1134"/>
      </w:pPr>
      <w:r>
        <w:br w:type="page"/>
        <w:t>30</w:t>
      </w:r>
      <w:r>
        <w:tab/>
        <w:t>Nr. 155/19</w:t>
      </w:r>
    </w:p>
    <w:p w:rsidR="00000000" w:rsidRDefault="00C653B4">
      <w:pPr>
        <w:tabs>
          <w:tab w:val="left" w:pos="1134"/>
        </w:tabs>
        <w:ind w:left="1134" w:right="-1134" w:hanging="1134"/>
      </w:pPr>
      <w:r>
        <w:t>30a</w:t>
      </w:r>
      <w:r>
        <w:tab/>
        <w:t>47</w:t>
      </w:r>
    </w:p>
    <w:p w:rsidR="00000000" w:rsidRDefault="00C653B4">
      <w:pPr>
        <w:tabs>
          <w:tab w:val="left" w:pos="1134"/>
        </w:tabs>
        <w:ind w:left="1134" w:right="-1134" w:hanging="1134"/>
      </w:pPr>
      <w:r>
        <w:t>30z</w:t>
      </w:r>
      <w:r>
        <w:tab/>
        <w:t>G 1 Nr. 155/19</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r>
      <w:r>
        <w:rPr>
          <w:vanish/>
        </w:rPr>
        <w:t>s[</w:t>
      </w:r>
      <w:r>
        <w:t>Verbreitungsverbot</w:t>
      </w:r>
      <w:r>
        <w:rPr>
          <w:vanish/>
        </w:rPr>
        <w:t>]s</w:t>
      </w:r>
      <w:r>
        <w:t xml:space="preserve"> für die von </w:t>
      </w:r>
      <w:r>
        <w:rPr>
          <w:vanish/>
        </w:rPr>
        <w:t>p[2{</w:t>
      </w:r>
      <w:r>
        <w:t>Adalbert</w:t>
      </w:r>
      <w:r>
        <w:rPr>
          <w:vanish/>
        </w:rPr>
        <w:t>}</w:t>
      </w:r>
      <w:r>
        <w:t xml:space="preserve"> </w:t>
      </w:r>
      <w:r>
        <w:rPr>
          <w:vanish/>
        </w:rPr>
        <w:t>8{</w:t>
      </w:r>
      <w:r>
        <w:t>v.</w:t>
      </w:r>
      <w:r>
        <w:rPr>
          <w:vanish/>
        </w:rPr>
        <w:t>}</w:t>
      </w:r>
      <w:r>
        <w:t xml:space="preserve"> </w:t>
      </w:r>
      <w:r>
        <w:rPr>
          <w:vanish/>
        </w:rPr>
        <w:t>1{</w:t>
      </w:r>
      <w:r>
        <w:t>Bornstädt</w:t>
      </w:r>
      <w:r>
        <w:rPr>
          <w:vanish/>
        </w:rPr>
        <w:t>}]p</w:t>
      </w:r>
      <w:r>
        <w:t xml:space="preserve"> für 1847 in </w:t>
      </w:r>
      <w:r>
        <w:rPr>
          <w:vanish/>
        </w:rPr>
        <w:t>o[</w:t>
      </w:r>
      <w:r>
        <w:t>Brüssel</w:t>
      </w:r>
      <w:r>
        <w:rPr>
          <w:vanish/>
        </w:rPr>
        <w:t>]o</w:t>
      </w:r>
      <w:r>
        <w:t xml:space="preserve"> beabsichtigte </w:t>
      </w:r>
      <w:r>
        <w:rPr>
          <w:vanish/>
        </w:rPr>
        <w:t>t[2{s[</w:t>
      </w:r>
      <w:r>
        <w:t>Zeitschrift</w:t>
      </w:r>
      <w:r>
        <w:rPr>
          <w:vanish/>
        </w:rPr>
        <w:t>]s}</w:t>
      </w:r>
      <w:r>
        <w:t xml:space="preserve"> </w:t>
      </w:r>
      <w:r>
        <w:rPr>
          <w:vanish/>
        </w:rPr>
        <w:t>1{</w:t>
      </w:r>
      <w:r>
        <w:t>"Deutsche Brüsseler Zeitung"</w:t>
      </w:r>
      <w:r>
        <w:rPr>
          <w:vanish/>
        </w:rPr>
        <w:t>}]t</w:t>
      </w:r>
      <w:r>
        <w:t xml:space="preserve"> im </w:t>
      </w:r>
      <w:r>
        <w:rPr>
          <w:vanish/>
        </w:rPr>
        <w:t>o[2{</w:t>
      </w:r>
      <w:r>
        <w:t>Großherzogtum</w:t>
      </w:r>
      <w:r>
        <w:rPr>
          <w:vanish/>
        </w:rPr>
        <w:t>}1{&lt;Hessen&gt;}]o</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Nr. 155/20</w:t>
      </w:r>
    </w:p>
    <w:p w:rsidR="00000000" w:rsidRDefault="00C653B4">
      <w:pPr>
        <w:tabs>
          <w:tab w:val="left" w:pos="1134"/>
        </w:tabs>
        <w:ind w:left="1134" w:right="-1134" w:hanging="1134"/>
      </w:pPr>
      <w:r>
        <w:t>30a</w:t>
      </w:r>
      <w:r>
        <w:tab/>
        <w:t>48</w:t>
      </w:r>
    </w:p>
    <w:p w:rsidR="00000000" w:rsidRDefault="00C653B4">
      <w:pPr>
        <w:tabs>
          <w:tab w:val="left" w:pos="1134"/>
        </w:tabs>
        <w:ind w:left="1134" w:right="-1134" w:hanging="1134"/>
      </w:pPr>
      <w:r>
        <w:t>30z</w:t>
      </w:r>
      <w:r>
        <w:tab/>
        <w:t>G 1 Nr. 155/20</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Bericht des Bundestagsgesandten über die in </w:t>
      </w:r>
      <w:r>
        <w:rPr>
          <w:vanish/>
        </w:rPr>
        <w:t>o[</w:t>
      </w:r>
      <w:r>
        <w:t>Preußen</w:t>
      </w:r>
      <w:r>
        <w:rPr>
          <w:vanish/>
        </w:rPr>
        <w:t>]o</w:t>
      </w:r>
      <w:r>
        <w:t xml:space="preserve"> </w:t>
      </w:r>
      <w:r>
        <w:rPr>
          <w:vanish/>
        </w:rPr>
        <w:t>s[2{</w:t>
      </w:r>
      <w:r>
        <w:t>verbotene</w:t>
      </w:r>
      <w:r>
        <w:rPr>
          <w:vanish/>
        </w:rPr>
        <w:t>}</w:t>
      </w:r>
      <w:r>
        <w:t xml:space="preserve">n </w:t>
      </w:r>
      <w:r>
        <w:rPr>
          <w:vanish/>
        </w:rPr>
        <w:t>1{</w:t>
      </w:r>
      <w:r>
        <w:t>Druckschriften</w:t>
      </w:r>
      <w:r>
        <w:rPr>
          <w:vanish/>
        </w:rPr>
        <w:t>}]s</w:t>
      </w:r>
      <w:r>
        <w:t xml:space="preserve"> </w:t>
      </w:r>
      <w:r>
        <w:rPr>
          <w:vanish/>
        </w:rPr>
        <w:t>t[</w:t>
      </w:r>
      <w:r>
        <w:t>"Euro</w:t>
      </w:r>
      <w:r>
        <w:t>pas 5. Macht"</w:t>
      </w:r>
      <w:r>
        <w:rPr>
          <w:vanish/>
        </w:rPr>
        <w:t>]t</w:t>
      </w:r>
      <w:r>
        <w:t xml:space="preserve"> bzw. </w:t>
      </w:r>
      <w:r>
        <w:rPr>
          <w:vanish/>
        </w:rPr>
        <w:t>t[</w:t>
      </w:r>
      <w:r>
        <w:t>"Die 5. Weltmacht"</w:t>
      </w:r>
      <w:r>
        <w:rPr>
          <w:vanish/>
        </w:rPr>
        <w:t>]t</w:t>
      </w:r>
      <w:r>
        <w:t xml:space="preserve"> sowie </w:t>
      </w:r>
      <w:r>
        <w:rPr>
          <w:vanish/>
        </w:rPr>
        <w:t>t[</w:t>
      </w:r>
      <w:r>
        <w:t>"Arme Sünderstimmem, 12 Lieder von Ernst Tronke (oder Tronte)"</w:t>
      </w:r>
      <w:r>
        <w:rPr>
          <w:vanish/>
        </w:rPr>
        <w:t>]t</w:t>
      </w:r>
      <w:r>
        <w:t xml:space="preserve">, </w:t>
      </w:r>
      <w:r>
        <w:rPr>
          <w:vanish/>
        </w:rPr>
        <w:t>p[6{o[</w:t>
      </w:r>
      <w:r>
        <w:t>Altenburg</w:t>
      </w:r>
      <w:r>
        <w:rPr>
          <w:vanish/>
        </w:rPr>
        <w:t>]o}</w:t>
      </w:r>
      <w:r>
        <w:t xml:space="preserve">, bei </w:t>
      </w:r>
      <w:r>
        <w:rPr>
          <w:vanish/>
        </w:rPr>
        <w:t>2{</w:t>
      </w:r>
      <w:r>
        <w:t>Ludwig</w:t>
      </w:r>
      <w:r>
        <w:rPr>
          <w:vanish/>
        </w:rPr>
        <w:t>}</w:t>
      </w:r>
      <w:r>
        <w:t xml:space="preserve"> </w:t>
      </w:r>
      <w:r>
        <w:rPr>
          <w:vanish/>
        </w:rPr>
        <w:t>1{</w:t>
      </w:r>
      <w:r>
        <w:t>Hellwig</w:t>
      </w:r>
      <w:r>
        <w:rPr>
          <w:vanish/>
        </w:rPr>
        <w:t>}]p</w:t>
      </w:r>
      <w:r>
        <w:t xml:space="preserve"> 1846</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Nr. 155/21</w:t>
      </w:r>
    </w:p>
    <w:p w:rsidR="00000000" w:rsidRDefault="00C653B4">
      <w:pPr>
        <w:tabs>
          <w:tab w:val="left" w:pos="1134"/>
        </w:tabs>
        <w:ind w:left="1134" w:right="-1134" w:hanging="1134"/>
      </w:pPr>
      <w:r>
        <w:t>30a</w:t>
      </w:r>
      <w:r>
        <w:tab/>
        <w:t>49</w:t>
      </w:r>
    </w:p>
    <w:p w:rsidR="00000000" w:rsidRDefault="00C653B4">
      <w:pPr>
        <w:tabs>
          <w:tab w:val="left" w:pos="1134"/>
        </w:tabs>
        <w:ind w:left="1134" w:right="-1134" w:hanging="1134"/>
      </w:pPr>
      <w:r>
        <w:t>30z</w:t>
      </w:r>
      <w:r>
        <w:tab/>
        <w:t>G 1 Nr. 155/21</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Über die von den Bundestagsgesandten </w:t>
      </w:r>
      <w:r>
        <w:rPr>
          <w:vanish/>
        </w:rPr>
        <w:t>o[</w:t>
      </w:r>
      <w:r>
        <w:t>Württemberg</w:t>
      </w:r>
      <w:r>
        <w:rPr>
          <w:vanish/>
        </w:rPr>
        <w:t>]o</w:t>
      </w:r>
      <w:r>
        <w:t xml:space="preserve">s und </w:t>
      </w:r>
      <w:r>
        <w:rPr>
          <w:vanish/>
        </w:rPr>
        <w:t>o[</w:t>
      </w:r>
      <w:r>
        <w:t>Frankfurt</w:t>
      </w:r>
      <w:r>
        <w:rPr>
          <w:vanish/>
        </w:rPr>
        <w:t>&lt;/M.&gt;]o</w:t>
      </w:r>
      <w:r>
        <w:t xml:space="preserve">s übergebenen Verzeichnisse der dort 1845 </w:t>
      </w:r>
      <w:r>
        <w:rPr>
          <w:vanish/>
        </w:rPr>
        <w:t>s[2{</w:t>
      </w:r>
      <w:r>
        <w:t>verbotene</w:t>
      </w:r>
      <w:r>
        <w:rPr>
          <w:vanish/>
        </w:rPr>
        <w:t>}</w:t>
      </w:r>
      <w:r>
        <w:t xml:space="preserve">n </w:t>
      </w:r>
      <w:r>
        <w:rPr>
          <w:vanish/>
        </w:rPr>
        <w:t>1{</w:t>
      </w:r>
      <w:r>
        <w:t>Druckschriften</w:t>
      </w:r>
      <w:r>
        <w:rPr>
          <w:vanish/>
        </w:rPr>
        <w:t>}]s</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Nr. 155/22</w:t>
      </w:r>
    </w:p>
    <w:p w:rsidR="00000000" w:rsidRDefault="00C653B4">
      <w:pPr>
        <w:tabs>
          <w:tab w:val="left" w:pos="1134"/>
        </w:tabs>
        <w:ind w:left="1134" w:right="-1134" w:hanging="1134"/>
      </w:pPr>
      <w:r>
        <w:t>30a</w:t>
      </w:r>
      <w:r>
        <w:tab/>
        <w:t>50</w:t>
      </w:r>
    </w:p>
    <w:p w:rsidR="00000000" w:rsidRDefault="00C653B4">
      <w:pPr>
        <w:tabs>
          <w:tab w:val="left" w:pos="1134"/>
        </w:tabs>
        <w:ind w:left="1134" w:right="-1134" w:hanging="1134"/>
      </w:pPr>
      <w:r>
        <w:t>30z</w:t>
      </w:r>
      <w:r>
        <w:tab/>
        <w:t>G 1 Nr. 155/22</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Über das </w:t>
      </w:r>
      <w:r>
        <w:rPr>
          <w:vanish/>
        </w:rPr>
        <w:t>s[</w:t>
      </w:r>
      <w:r>
        <w:t xml:space="preserve">Verbot der </w:t>
      </w:r>
      <w:r>
        <w:rPr>
          <w:vanish/>
        </w:rPr>
        <w:t>t[2{s[</w:t>
      </w:r>
      <w:r>
        <w:t>Druckschri</w:t>
      </w:r>
      <w:r>
        <w:t>ft</w:t>
      </w:r>
      <w:r>
        <w:rPr>
          <w:vanish/>
        </w:rPr>
        <w:t>]s}</w:t>
      </w:r>
      <w:r>
        <w:t xml:space="preserve"> </w:t>
      </w:r>
      <w:r>
        <w:rPr>
          <w:vanish/>
        </w:rPr>
        <w:t>1{</w:t>
      </w:r>
      <w:r>
        <w:t>"Sonnenstrahlen"</w:t>
      </w:r>
      <w:r>
        <w:rPr>
          <w:vanish/>
        </w:rPr>
        <w:t>}]t]s</w:t>
      </w:r>
      <w:r>
        <w:t xml:space="preserve"> von </w:t>
      </w:r>
      <w:r>
        <w:rPr>
          <w:vanish/>
        </w:rPr>
        <w:t>p[2{</w:t>
      </w:r>
      <w:r>
        <w:t>Eduard Theodor</w:t>
      </w:r>
      <w:r>
        <w:rPr>
          <w:vanish/>
        </w:rPr>
        <w:t>}</w:t>
      </w:r>
      <w:r>
        <w:t xml:space="preserve"> </w:t>
      </w:r>
      <w:r>
        <w:rPr>
          <w:vanish/>
        </w:rPr>
        <w:t>1{</w:t>
      </w:r>
      <w:r>
        <w:t>Jäckel</w:t>
      </w:r>
      <w:r>
        <w:rPr>
          <w:vanish/>
        </w:rPr>
        <w:t>}]p</w:t>
      </w:r>
      <w:r>
        <w:t xml:space="preserve">, </w:t>
      </w:r>
      <w:r>
        <w:rPr>
          <w:vanish/>
        </w:rPr>
        <w:t>o[</w:t>
      </w:r>
      <w:r>
        <w:t>Chemnitz</w:t>
      </w:r>
      <w:r>
        <w:rPr>
          <w:vanish/>
        </w:rPr>
        <w:t>]o</w:t>
      </w:r>
      <w:r>
        <w:t xml:space="preserve"> und </w:t>
      </w:r>
      <w:r>
        <w:rPr>
          <w:vanish/>
        </w:rPr>
        <w:t>o[</w:t>
      </w:r>
      <w:r>
        <w:t>Schneeberg</w:t>
      </w:r>
      <w:r>
        <w:rPr>
          <w:vanish/>
        </w:rPr>
        <w:t>]o</w:t>
      </w:r>
      <w:r>
        <w:t xml:space="preserve">, verlegt von </w:t>
      </w:r>
      <w:r>
        <w:rPr>
          <w:vanish/>
        </w:rPr>
        <w:t>p[2{</w:t>
      </w:r>
      <w:r>
        <w:t>Bruno Friedrich</w:t>
      </w:r>
      <w:r>
        <w:rPr>
          <w:vanish/>
        </w:rPr>
        <w:t>}</w:t>
      </w:r>
      <w:r>
        <w:t xml:space="preserve"> </w:t>
      </w:r>
      <w:r>
        <w:rPr>
          <w:vanish/>
        </w:rPr>
        <w:t>1{</w:t>
      </w:r>
      <w:r>
        <w:t>Goedsche</w:t>
      </w:r>
      <w:r>
        <w:rPr>
          <w:vanish/>
        </w:rPr>
        <w:t>}</w:t>
      </w:r>
      <w:r>
        <w:t xml:space="preserve"> </w:t>
      </w:r>
      <w:r>
        <w:rPr>
          <w:vanish/>
        </w:rPr>
        <w:t>7{</w:t>
      </w:r>
      <w:r>
        <w:t>Sohn</w:t>
      </w:r>
      <w:r>
        <w:rPr>
          <w:vanish/>
        </w:rPr>
        <w:t>}]p</w:t>
      </w:r>
      <w:r>
        <w:t xml:space="preserve">, 1846, im </w:t>
      </w:r>
      <w:r>
        <w:rPr>
          <w:vanish/>
        </w:rPr>
        <w:t>o[2{</w:t>
      </w:r>
      <w:r>
        <w:t>Königreich</w:t>
      </w:r>
      <w:r>
        <w:rPr>
          <w:vanish/>
        </w:rPr>
        <w:t>}</w:t>
      </w:r>
      <w:r>
        <w:t xml:space="preserve"> </w:t>
      </w:r>
      <w:r>
        <w:rPr>
          <w:vanish/>
        </w:rPr>
        <w:t>1{</w:t>
      </w:r>
      <w:r>
        <w:t>Sachsen</w:t>
      </w:r>
      <w:r>
        <w:rPr>
          <w:vanish/>
        </w:rPr>
        <w:t>}]o</w:t>
      </w:r>
    </w:p>
    <w:p w:rsidR="00000000" w:rsidRDefault="00C653B4">
      <w:pPr>
        <w:tabs>
          <w:tab w:val="left" w:pos="1134"/>
        </w:tabs>
        <w:ind w:left="1134" w:right="-1134" w:hanging="1134"/>
      </w:pPr>
      <w:r>
        <w:t>41</w:t>
      </w:r>
      <w:r>
        <w:tab/>
        <w:t>u.a.: lithogr. Erlaß des sächsischen Innenministers</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Nr. 155/23</w:t>
      </w:r>
    </w:p>
    <w:p w:rsidR="00000000" w:rsidRDefault="00C653B4">
      <w:pPr>
        <w:tabs>
          <w:tab w:val="left" w:pos="1134"/>
        </w:tabs>
        <w:ind w:left="1134" w:right="-1134" w:hanging="1134"/>
      </w:pPr>
      <w:r>
        <w:t>30a</w:t>
      </w:r>
      <w:r>
        <w:tab/>
        <w:t>51</w:t>
      </w:r>
    </w:p>
    <w:p w:rsidR="00000000" w:rsidRDefault="00C653B4">
      <w:pPr>
        <w:tabs>
          <w:tab w:val="left" w:pos="1134"/>
        </w:tabs>
        <w:ind w:left="1134" w:right="-1134" w:hanging="1134"/>
      </w:pPr>
      <w:r>
        <w:t>30z</w:t>
      </w:r>
      <w:r>
        <w:tab/>
        <w:t>G 1 Nr. 155/23</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Über die bei </w:t>
      </w:r>
      <w:r>
        <w:rPr>
          <w:vanish/>
        </w:rPr>
        <w:t>k[1{p[2{</w:t>
      </w:r>
      <w:r>
        <w:t>C.W.</w:t>
      </w:r>
      <w:r>
        <w:rPr>
          <w:vanish/>
        </w:rPr>
        <w:t>}</w:t>
      </w:r>
      <w:r>
        <w:t xml:space="preserve"> </w:t>
      </w:r>
      <w:r>
        <w:rPr>
          <w:vanish/>
        </w:rPr>
        <w:t>1{</w:t>
      </w:r>
      <w:r>
        <w:t>Leske</w:t>
      </w:r>
      <w:r>
        <w:rPr>
          <w:vanish/>
        </w:rPr>
        <w:t>}]p}</w:t>
      </w:r>
      <w:r>
        <w:t xml:space="preserve">, </w:t>
      </w:r>
      <w:r>
        <w:rPr>
          <w:vanish/>
        </w:rPr>
        <w:t>2{o[</w:t>
      </w:r>
      <w:r>
        <w:t>Darmstadt</w:t>
      </w:r>
      <w:r>
        <w:rPr>
          <w:vanish/>
        </w:rPr>
        <w:t>]o}]k</w:t>
      </w:r>
      <w:r>
        <w:t xml:space="preserve">, 1846 erschienenen </w:t>
      </w:r>
      <w:r>
        <w:rPr>
          <w:vanish/>
        </w:rPr>
        <w:t>t[</w:t>
      </w:r>
      <w:r>
        <w:t>"Bruderschaftslieder eines rheinischen Poeten"</w:t>
      </w:r>
      <w:r>
        <w:rPr>
          <w:vanish/>
        </w:rPr>
        <w:t>]t</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Nr. 155/24</w:t>
      </w:r>
    </w:p>
    <w:p w:rsidR="00000000" w:rsidRDefault="00C653B4">
      <w:pPr>
        <w:tabs>
          <w:tab w:val="left" w:pos="1134"/>
        </w:tabs>
        <w:ind w:left="1134" w:right="-1134" w:hanging="1134"/>
      </w:pPr>
      <w:r>
        <w:t>30a</w:t>
      </w:r>
      <w:r>
        <w:tab/>
        <w:t>52</w:t>
      </w:r>
    </w:p>
    <w:p w:rsidR="00000000" w:rsidRDefault="00C653B4">
      <w:pPr>
        <w:tabs>
          <w:tab w:val="left" w:pos="1134"/>
        </w:tabs>
        <w:ind w:left="1134" w:right="-1134" w:hanging="1134"/>
      </w:pPr>
      <w:r>
        <w:t>30z</w:t>
      </w:r>
      <w:r>
        <w:tab/>
        <w:t>G 1 Nr. 155/24</w:t>
      </w:r>
    </w:p>
    <w:p w:rsidR="00000000" w:rsidRDefault="00C653B4">
      <w:pPr>
        <w:tabs>
          <w:tab w:val="left" w:pos="1134"/>
        </w:tabs>
        <w:ind w:left="1134" w:right="-1134" w:hanging="1134"/>
      </w:pPr>
      <w:r>
        <w:t>31</w:t>
      </w:r>
      <w:r>
        <w:tab/>
        <w:t>E 1 Bun</w:t>
      </w:r>
      <w:r>
        <w:t>destag Nr. 8</w:t>
      </w:r>
    </w:p>
    <w:p w:rsidR="00000000" w:rsidRDefault="00C653B4">
      <w:pPr>
        <w:tabs>
          <w:tab w:val="left" w:pos="1134"/>
        </w:tabs>
        <w:ind w:left="1134" w:right="-1134" w:hanging="1134"/>
      </w:pPr>
      <w:r>
        <w:t>40</w:t>
      </w:r>
      <w:r>
        <w:tab/>
        <w:t xml:space="preserve">Bericht des Bundestagsgesandten über die </w:t>
      </w:r>
      <w:r>
        <w:rPr>
          <w:vanish/>
        </w:rPr>
        <w:t>s[</w:t>
      </w:r>
      <w:r>
        <w:t>Beschlagnahme</w:t>
      </w:r>
      <w:r>
        <w:rPr>
          <w:vanish/>
        </w:rPr>
        <w:t>]s</w:t>
      </w:r>
      <w:r>
        <w:t xml:space="preserve"> der bei </w:t>
      </w:r>
      <w:r>
        <w:rPr>
          <w:vanish/>
        </w:rPr>
        <w:t>k[1{p[2{</w:t>
      </w:r>
      <w:r>
        <w:t>Friedrich</w:t>
      </w:r>
      <w:r>
        <w:rPr>
          <w:vanish/>
        </w:rPr>
        <w:t>}</w:t>
      </w:r>
      <w:r>
        <w:t xml:space="preserve"> </w:t>
      </w:r>
      <w:r>
        <w:rPr>
          <w:vanish/>
        </w:rPr>
        <w:t>1{</w:t>
      </w:r>
      <w:r>
        <w:t>Bassermann</w:t>
      </w:r>
      <w:r>
        <w:rPr>
          <w:vanish/>
        </w:rPr>
        <w:t>}]p}</w:t>
      </w:r>
      <w:r>
        <w:t xml:space="preserve">, </w:t>
      </w:r>
      <w:r>
        <w:rPr>
          <w:vanish/>
        </w:rPr>
        <w:t>2{o[</w:t>
      </w:r>
      <w:r>
        <w:t>Mannheim</w:t>
      </w:r>
      <w:r>
        <w:rPr>
          <w:vanish/>
        </w:rPr>
        <w:t>]o}]k</w:t>
      </w:r>
      <w:r>
        <w:t xml:space="preserve">, erschienenen </w:t>
      </w:r>
      <w:r>
        <w:rPr>
          <w:vanish/>
        </w:rPr>
        <w:t>t[2{</w:t>
      </w:r>
      <w:r>
        <w:t>Schrift</w:t>
      </w:r>
      <w:r>
        <w:rPr>
          <w:vanish/>
        </w:rPr>
        <w:t>}</w:t>
      </w:r>
      <w:r>
        <w:t xml:space="preserve"> </w:t>
      </w:r>
      <w:r>
        <w:rPr>
          <w:vanish/>
        </w:rPr>
        <w:t>1{</w:t>
      </w:r>
      <w:r>
        <w:t>"Verteidigung meiner Schrift: Das Königliche Wort Friedrich Wilhelms III."</w:t>
      </w:r>
      <w:r>
        <w:rPr>
          <w:vanish/>
        </w:rPr>
        <w:t>}]t</w:t>
      </w:r>
      <w:r>
        <w:t xml:space="preserve"> von </w:t>
      </w:r>
      <w:r>
        <w:rPr>
          <w:vanish/>
        </w:rPr>
        <w:t>p[4{</w:t>
      </w:r>
      <w:r>
        <w:t>Dr.</w:t>
      </w:r>
      <w:r>
        <w:rPr>
          <w:vanish/>
        </w:rPr>
        <w:t>}</w:t>
      </w:r>
      <w:r>
        <w:t xml:space="preserve"> </w:t>
      </w:r>
      <w:r>
        <w:rPr>
          <w:vanish/>
        </w:rPr>
        <w:t>2{</w:t>
      </w:r>
      <w:r>
        <w:t>Johann</w:t>
      </w:r>
      <w:r>
        <w:rPr>
          <w:vanish/>
        </w:rPr>
        <w:t>}</w:t>
      </w:r>
      <w:r>
        <w:t xml:space="preserve"> </w:t>
      </w:r>
      <w:r>
        <w:rPr>
          <w:vanish/>
        </w:rPr>
        <w:t>1{</w:t>
      </w:r>
      <w:r>
        <w:t>Jacobi</w:t>
      </w:r>
      <w:r>
        <w:rPr>
          <w:vanish/>
        </w:rPr>
        <w:t>}]p</w:t>
      </w:r>
      <w:r>
        <w:t xml:space="preserve"> in </w:t>
      </w:r>
      <w:r>
        <w:rPr>
          <w:vanish/>
        </w:rPr>
        <w:t>o[</w:t>
      </w:r>
      <w:r>
        <w:t>Preußen</w:t>
      </w:r>
      <w:r>
        <w:rPr>
          <w:vanish/>
        </w:rPr>
        <w:t>]o</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Nr. 155/25</w:t>
      </w:r>
    </w:p>
    <w:p w:rsidR="00000000" w:rsidRDefault="00C653B4">
      <w:pPr>
        <w:tabs>
          <w:tab w:val="left" w:pos="1134"/>
        </w:tabs>
        <w:ind w:left="1134" w:right="-1134" w:hanging="1134"/>
      </w:pPr>
      <w:r>
        <w:t>30a</w:t>
      </w:r>
      <w:r>
        <w:tab/>
        <w:t>53</w:t>
      </w:r>
    </w:p>
    <w:p w:rsidR="00000000" w:rsidRDefault="00C653B4">
      <w:pPr>
        <w:tabs>
          <w:tab w:val="left" w:pos="1134"/>
        </w:tabs>
        <w:ind w:left="1134" w:right="-1134" w:hanging="1134"/>
      </w:pPr>
      <w:r>
        <w:t>30z</w:t>
      </w:r>
      <w:r>
        <w:tab/>
        <w:t>G 1 Nr. 155/25</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Maßregeln der Bundesstaaten gegen die </w:t>
      </w:r>
      <w:r>
        <w:rPr>
          <w:vanish/>
        </w:rPr>
        <w:t>t[2{</w:t>
      </w:r>
      <w:r>
        <w:t>Schrift</w:t>
      </w:r>
      <w:r>
        <w:rPr>
          <w:vanish/>
        </w:rPr>
        <w:t>}</w:t>
      </w:r>
      <w:r>
        <w:t xml:space="preserve"> </w:t>
      </w:r>
      <w:r>
        <w:rPr>
          <w:vanish/>
        </w:rPr>
        <w:t>1{</w:t>
      </w:r>
      <w:r>
        <w:t>"Geheime Inquisition, Censur und Cabinettsjustiz im verderblichen Bunde. Schlußverhandlun</w:t>
      </w:r>
      <w:r>
        <w:t>g mit vielen neuen Aktenstücken über den Prozeß Weidig"</w:t>
      </w:r>
      <w:r>
        <w:rPr>
          <w:vanish/>
        </w:rPr>
        <w:t>}]t</w:t>
      </w:r>
      <w:r>
        <w:t xml:space="preserve">, von </w:t>
      </w:r>
      <w:r>
        <w:rPr>
          <w:vanish/>
        </w:rPr>
        <w:t>p[2{</w:t>
      </w:r>
      <w:r>
        <w:t>Wilhelm</w:t>
      </w:r>
      <w:r>
        <w:rPr>
          <w:vanish/>
        </w:rPr>
        <w:t>}</w:t>
      </w:r>
      <w:r>
        <w:t xml:space="preserve"> </w:t>
      </w:r>
      <w:r>
        <w:rPr>
          <w:vanish/>
        </w:rPr>
        <w:t>1{</w:t>
      </w:r>
      <w:r>
        <w:t>Schulz</w:t>
      </w:r>
      <w:r>
        <w:rPr>
          <w:vanish/>
        </w:rPr>
        <w:t>}]p</w:t>
      </w:r>
      <w:r>
        <w:t xml:space="preserve"> und </w:t>
      </w:r>
      <w:r>
        <w:rPr>
          <w:vanish/>
        </w:rPr>
        <w:t>p[2{</w:t>
      </w:r>
      <w:r>
        <w:t>Karl</w:t>
      </w:r>
      <w:r>
        <w:rPr>
          <w:vanish/>
        </w:rPr>
        <w:t>}</w:t>
      </w:r>
      <w:r>
        <w:t xml:space="preserve"> </w:t>
      </w:r>
      <w:r>
        <w:rPr>
          <w:vanish/>
        </w:rPr>
        <w:t>1{</w:t>
      </w:r>
      <w:r>
        <w:t>Welcker</w:t>
      </w:r>
      <w:r>
        <w:rPr>
          <w:vanish/>
        </w:rPr>
        <w:t>}]p</w:t>
      </w:r>
      <w:r>
        <w:t xml:space="preserve">, </w:t>
      </w:r>
      <w:r>
        <w:rPr>
          <w:vanish/>
        </w:rPr>
        <w:t>p[6{o[</w:t>
      </w:r>
      <w:r>
        <w:t>Karlsruhe</w:t>
      </w:r>
      <w:r>
        <w:rPr>
          <w:vanish/>
        </w:rPr>
        <w:t>]o}</w:t>
      </w:r>
      <w:r>
        <w:t xml:space="preserve">, </w:t>
      </w:r>
      <w:r>
        <w:rPr>
          <w:vanish/>
        </w:rPr>
        <w:t>1{</w:t>
      </w:r>
      <w:r>
        <w:t>Braun</w:t>
      </w:r>
      <w:r>
        <w:rPr>
          <w:vanish/>
        </w:rPr>
        <w:t>}]p</w:t>
      </w:r>
      <w:r>
        <w:t xml:space="preserve"> 1845</w:t>
      </w:r>
    </w:p>
    <w:p w:rsidR="00000000" w:rsidRDefault="00C653B4">
      <w:pPr>
        <w:tabs>
          <w:tab w:val="left" w:pos="1134"/>
        </w:tabs>
        <w:ind w:left="1134" w:right="-1134" w:hanging="1134"/>
      </w:pPr>
      <w:r>
        <w:t>41</w:t>
      </w:r>
      <w:r>
        <w:tab/>
        <w:t>u.a.: Erste Beilage zum "Frankfurter Journal", Nr. 278, 1845 Okt. 8</w:t>
      </w:r>
    </w:p>
    <w:p w:rsidR="00000000" w:rsidRDefault="00C653B4">
      <w:pPr>
        <w:tabs>
          <w:tab w:val="left" w:pos="1134"/>
        </w:tabs>
        <w:ind w:left="1134" w:right="-1134" w:hanging="1134"/>
      </w:pPr>
      <w:r>
        <w:t>43</w:t>
      </w:r>
      <w:r>
        <w:tab/>
        <w:t>1845 - 1846</w:t>
      </w:r>
    </w:p>
    <w:p w:rsidR="00000000" w:rsidRDefault="00C653B4">
      <w:pPr>
        <w:tabs>
          <w:tab w:val="left" w:pos="1134"/>
        </w:tabs>
        <w:ind w:left="1134" w:right="-1134" w:hanging="1134"/>
      </w:pPr>
      <w:r>
        <w:br w:type="page"/>
        <w:t>30</w:t>
      </w:r>
      <w:r>
        <w:tab/>
        <w:t>Nr. 155/26</w:t>
      </w:r>
    </w:p>
    <w:p w:rsidR="00000000" w:rsidRDefault="00C653B4">
      <w:pPr>
        <w:tabs>
          <w:tab w:val="left" w:pos="1134"/>
        </w:tabs>
        <w:ind w:left="1134" w:right="-1134" w:hanging="1134"/>
      </w:pPr>
      <w:r>
        <w:t>30a</w:t>
      </w:r>
      <w:r>
        <w:tab/>
        <w:t>54</w:t>
      </w:r>
    </w:p>
    <w:p w:rsidR="00000000" w:rsidRDefault="00C653B4">
      <w:pPr>
        <w:tabs>
          <w:tab w:val="left" w:pos="1134"/>
        </w:tabs>
        <w:ind w:left="1134" w:right="-1134" w:hanging="1134"/>
      </w:pPr>
      <w:r>
        <w:t>30z</w:t>
      </w:r>
      <w:r>
        <w:tab/>
        <w:t>G 1 Nr. 155/26</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Über das </w:t>
      </w:r>
      <w:r>
        <w:rPr>
          <w:vanish/>
        </w:rPr>
        <w:t>s[</w:t>
      </w:r>
      <w:r>
        <w:t>Verbot</w:t>
      </w:r>
      <w:r>
        <w:rPr>
          <w:vanish/>
        </w:rPr>
        <w:t>]s</w:t>
      </w:r>
      <w:r>
        <w:t xml:space="preserve"> der in </w:t>
      </w:r>
      <w:r>
        <w:rPr>
          <w:vanish/>
        </w:rPr>
        <w:t>o[</w:t>
      </w:r>
      <w:r>
        <w:t>Hamburg</w:t>
      </w:r>
      <w:r>
        <w:rPr>
          <w:vanish/>
        </w:rPr>
        <w:t>]o</w:t>
      </w:r>
      <w:r>
        <w:t xml:space="preserve"> erschienenen </w:t>
      </w:r>
      <w:r>
        <w:rPr>
          <w:vanish/>
        </w:rPr>
        <w:t>t[2{s[</w:t>
      </w:r>
      <w:r>
        <w:t>Druckschrift</w:t>
      </w:r>
      <w:r>
        <w:rPr>
          <w:vanish/>
        </w:rPr>
        <w:t>]s}</w:t>
      </w:r>
      <w:r>
        <w:t xml:space="preserve"> </w:t>
      </w:r>
      <w:r>
        <w:rPr>
          <w:vanish/>
        </w:rPr>
        <w:t>1{</w:t>
      </w:r>
      <w:r>
        <w:t>"Der Teufel in Berlin"</w:t>
      </w:r>
      <w:r>
        <w:rPr>
          <w:vanish/>
        </w:rPr>
        <w:t>}]t</w:t>
      </w:r>
      <w:r>
        <w:t xml:space="preserve"> von </w:t>
      </w:r>
      <w:r>
        <w:rPr>
          <w:vanish/>
        </w:rPr>
        <w:t>p[2{</w:t>
      </w:r>
      <w:r>
        <w:t>Theodor</w:t>
      </w:r>
      <w:r>
        <w:rPr>
          <w:vanish/>
        </w:rPr>
        <w:t>}</w:t>
      </w:r>
      <w:r>
        <w:t xml:space="preserve"> </w:t>
      </w:r>
      <w:r>
        <w:rPr>
          <w:vanish/>
        </w:rPr>
        <w:t>1{</w:t>
      </w:r>
      <w:r>
        <w:t>Wähl</w:t>
      </w:r>
      <w:r>
        <w:rPr>
          <w:vanish/>
        </w:rPr>
        <w:t>}]p</w:t>
      </w:r>
      <w:r>
        <w:t xml:space="preserve"> in </w:t>
      </w:r>
      <w:r>
        <w:rPr>
          <w:vanish/>
        </w:rPr>
        <w:t>o[</w:t>
      </w:r>
      <w:r>
        <w:t>Preußen</w:t>
      </w:r>
      <w:r>
        <w:rPr>
          <w:vanish/>
        </w:rPr>
        <w:t>]o</w:t>
      </w:r>
    </w:p>
    <w:p w:rsidR="00000000" w:rsidRDefault="00C653B4">
      <w:pPr>
        <w:tabs>
          <w:tab w:val="left" w:pos="1134"/>
        </w:tabs>
        <w:ind w:left="1134" w:right="-1134" w:hanging="1134"/>
      </w:pPr>
      <w:r>
        <w:t>41</w:t>
      </w:r>
      <w:r>
        <w:tab/>
        <w:t>über die Verlassenschaft des zu Triest verstorbenen Blutege</w:t>
      </w:r>
      <w:r>
        <w:t>lhändlers Johann Keil aus Ettinghausen 1846</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Nr. 155/27</w:t>
      </w:r>
    </w:p>
    <w:p w:rsidR="00000000" w:rsidRDefault="00C653B4">
      <w:pPr>
        <w:tabs>
          <w:tab w:val="left" w:pos="1134"/>
        </w:tabs>
        <w:ind w:left="1134" w:right="-1134" w:hanging="1134"/>
      </w:pPr>
      <w:r>
        <w:t>30a</w:t>
      </w:r>
      <w:r>
        <w:tab/>
        <w:t>55</w:t>
      </w:r>
    </w:p>
    <w:p w:rsidR="00000000" w:rsidRDefault="00C653B4">
      <w:pPr>
        <w:tabs>
          <w:tab w:val="left" w:pos="1134"/>
        </w:tabs>
        <w:ind w:left="1134" w:right="-1134" w:hanging="1134"/>
      </w:pPr>
      <w:r>
        <w:t>30z</w:t>
      </w:r>
      <w:r>
        <w:tab/>
        <w:t>G 1 Nr. 155/27</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Über das </w:t>
      </w:r>
      <w:r>
        <w:rPr>
          <w:vanish/>
        </w:rPr>
        <w:t>s[</w:t>
      </w:r>
      <w:r>
        <w:t>Verbot</w:t>
      </w:r>
      <w:r>
        <w:rPr>
          <w:vanish/>
        </w:rPr>
        <w:t>]s</w:t>
      </w:r>
      <w:r>
        <w:t xml:space="preserve"> der 1846 bei </w:t>
      </w:r>
      <w:r>
        <w:rPr>
          <w:vanish/>
        </w:rPr>
        <w:t>p[2{</w:t>
      </w:r>
      <w:r>
        <w:t>Carl</w:t>
      </w:r>
      <w:r>
        <w:rPr>
          <w:vanish/>
        </w:rPr>
        <w:t>}</w:t>
      </w:r>
      <w:r>
        <w:t xml:space="preserve"> </w:t>
      </w:r>
      <w:r>
        <w:rPr>
          <w:vanish/>
        </w:rPr>
        <w:t>1{</w:t>
      </w:r>
      <w:r>
        <w:t>Schünemann</w:t>
      </w:r>
      <w:r>
        <w:rPr>
          <w:vanish/>
        </w:rPr>
        <w:t>}</w:t>
      </w:r>
      <w:r>
        <w:t xml:space="preserve">, </w:t>
      </w:r>
      <w:r>
        <w:rPr>
          <w:vanish/>
        </w:rPr>
        <w:t>6{o[</w:t>
      </w:r>
      <w:r>
        <w:t>Bremen</w:t>
      </w:r>
      <w:r>
        <w:rPr>
          <w:vanish/>
        </w:rPr>
        <w:t>]o}]p</w:t>
      </w:r>
      <w:r>
        <w:t xml:space="preserve">, erschienenen </w:t>
      </w:r>
      <w:r>
        <w:rPr>
          <w:vanish/>
        </w:rPr>
        <w:t>t[2{s[</w:t>
      </w:r>
      <w:r>
        <w:t>Druckschrift</w:t>
      </w:r>
      <w:r>
        <w:rPr>
          <w:vanish/>
        </w:rPr>
        <w:t>]s}</w:t>
      </w:r>
      <w:r>
        <w:t xml:space="preserve"> </w:t>
      </w:r>
      <w:r>
        <w:rPr>
          <w:vanish/>
        </w:rPr>
        <w:t>1{</w:t>
      </w:r>
      <w:r>
        <w:t>"Eine Rheinfahrt im August"</w:t>
      </w:r>
      <w:r>
        <w:rPr>
          <w:vanish/>
        </w:rPr>
        <w:t>}]t</w:t>
      </w:r>
      <w:r>
        <w:t xml:space="preserve"> von </w:t>
      </w:r>
      <w:r>
        <w:rPr>
          <w:vanish/>
        </w:rPr>
        <w:t>p[2{</w:t>
      </w:r>
      <w:r>
        <w:t>Theodor</w:t>
      </w:r>
      <w:r>
        <w:rPr>
          <w:vanish/>
        </w:rPr>
        <w:t>}</w:t>
      </w:r>
      <w:r>
        <w:t xml:space="preserve"> </w:t>
      </w:r>
      <w:r>
        <w:rPr>
          <w:vanish/>
        </w:rPr>
        <w:t>1{</w:t>
      </w:r>
      <w:r>
        <w:t>Althaus</w:t>
      </w:r>
      <w:r>
        <w:rPr>
          <w:vanish/>
        </w:rPr>
        <w:t>}]p</w:t>
      </w:r>
      <w:r>
        <w:t xml:space="preserve"> durch </w:t>
      </w:r>
      <w:r>
        <w:rPr>
          <w:vanish/>
        </w:rPr>
        <w:t>o[</w:t>
      </w:r>
      <w:r>
        <w:t>Preußen</w:t>
      </w:r>
      <w:r>
        <w:rPr>
          <w:vanish/>
        </w:rPr>
        <w:t>]o</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Nr. 155/28</w:t>
      </w:r>
    </w:p>
    <w:p w:rsidR="00000000" w:rsidRDefault="00C653B4">
      <w:pPr>
        <w:tabs>
          <w:tab w:val="left" w:pos="1134"/>
        </w:tabs>
        <w:ind w:left="1134" w:right="-1134" w:hanging="1134"/>
      </w:pPr>
      <w:r>
        <w:t>30a</w:t>
      </w:r>
      <w:r>
        <w:tab/>
        <w:t>56</w:t>
      </w:r>
    </w:p>
    <w:p w:rsidR="00000000" w:rsidRDefault="00C653B4">
      <w:pPr>
        <w:tabs>
          <w:tab w:val="left" w:pos="1134"/>
        </w:tabs>
        <w:ind w:left="1134" w:right="-1134" w:hanging="1134"/>
      </w:pPr>
      <w:r>
        <w:t>30z</w:t>
      </w:r>
      <w:r>
        <w:tab/>
        <w:t>G 1 Nr. 155/28</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Über </w:t>
      </w:r>
      <w:r>
        <w:rPr>
          <w:vanish/>
        </w:rPr>
        <w:t>o[</w:t>
      </w:r>
      <w:r>
        <w:t>badische</w:t>
      </w:r>
      <w:r>
        <w:rPr>
          <w:vanish/>
        </w:rPr>
        <w:t>]o</w:t>
      </w:r>
      <w:r>
        <w:t xml:space="preserve"> Maßregeln gegen die wahrscheinlich </w:t>
      </w:r>
      <w:r>
        <w:rPr>
          <w:vanish/>
        </w:rPr>
        <w:t>s[2{</w:t>
      </w:r>
      <w:r>
        <w:t xml:space="preserve">aus der </w:t>
      </w:r>
      <w:r>
        <w:rPr>
          <w:vanish/>
        </w:rPr>
        <w:t>o[</w:t>
      </w:r>
      <w:r>
        <w:t>Schweiz</w:t>
      </w:r>
      <w:r>
        <w:rPr>
          <w:vanish/>
        </w:rPr>
        <w:t>]o</w:t>
      </w:r>
      <w:r>
        <w:t xml:space="preserve"> eingeschmuggelte</w:t>
      </w:r>
      <w:r>
        <w:rPr>
          <w:vanish/>
        </w:rPr>
        <w:t>}</w:t>
      </w:r>
      <w:r>
        <w:t xml:space="preserve"> und dem </w:t>
      </w:r>
      <w:r>
        <w:rPr>
          <w:vanish/>
        </w:rPr>
        <w:t>p[2{</w:t>
      </w:r>
      <w:r>
        <w:t>Carl</w:t>
      </w:r>
      <w:r>
        <w:rPr>
          <w:vanish/>
        </w:rPr>
        <w:t>}</w:t>
      </w:r>
      <w:r>
        <w:t xml:space="preserve"> </w:t>
      </w:r>
      <w:r>
        <w:rPr>
          <w:vanish/>
        </w:rPr>
        <w:t>1{</w:t>
      </w:r>
      <w:r>
        <w:t>Heinzen</w:t>
      </w:r>
      <w:r>
        <w:rPr>
          <w:vanish/>
        </w:rPr>
        <w:t>}]p</w:t>
      </w:r>
      <w:r>
        <w:t xml:space="preserve"> z</w:t>
      </w:r>
      <w:r>
        <w:t xml:space="preserve">ugeschriebene </w:t>
      </w:r>
      <w:r>
        <w:rPr>
          <w:vanish/>
        </w:rPr>
        <w:t>1{</w:t>
      </w:r>
      <w:r>
        <w:t>Druckschrift</w:t>
      </w:r>
      <w:r>
        <w:rPr>
          <w:vanish/>
        </w:rPr>
        <w:t>}]s</w:t>
      </w:r>
      <w:r>
        <w:t xml:space="preserve"> </w:t>
      </w:r>
      <w:r>
        <w:rPr>
          <w:vanish/>
        </w:rPr>
        <w:t>t[</w:t>
      </w:r>
      <w:r>
        <w:t>"Ein deutsches Rechenexempel"</w:t>
      </w:r>
      <w:r>
        <w:rPr>
          <w:vanish/>
        </w:rPr>
        <w:t>]t</w:t>
      </w:r>
    </w:p>
    <w:p w:rsidR="00000000" w:rsidRDefault="00C653B4">
      <w:pPr>
        <w:tabs>
          <w:tab w:val="left" w:pos="1134"/>
        </w:tabs>
        <w:ind w:left="1134" w:right="-1134" w:hanging="1134"/>
      </w:pPr>
      <w:r>
        <w:t>43</w:t>
      </w:r>
      <w:r>
        <w:tab/>
        <w:t>1847</w:t>
      </w:r>
    </w:p>
    <w:p w:rsidR="00000000" w:rsidRDefault="00C653B4">
      <w:pPr>
        <w:tabs>
          <w:tab w:val="left" w:pos="1134"/>
        </w:tabs>
        <w:ind w:left="1134" w:right="-1134" w:hanging="1134"/>
      </w:pPr>
      <w:r>
        <w:br w:type="page"/>
        <w:t>30</w:t>
      </w:r>
      <w:r>
        <w:tab/>
        <w:t>Nr. 155/29</w:t>
      </w:r>
    </w:p>
    <w:p w:rsidR="00000000" w:rsidRDefault="00C653B4">
      <w:pPr>
        <w:tabs>
          <w:tab w:val="left" w:pos="1134"/>
        </w:tabs>
        <w:ind w:left="1134" w:right="-1134" w:hanging="1134"/>
      </w:pPr>
      <w:r>
        <w:t>30a</w:t>
      </w:r>
      <w:r>
        <w:tab/>
        <w:t>57</w:t>
      </w:r>
    </w:p>
    <w:p w:rsidR="00000000" w:rsidRDefault="00C653B4">
      <w:pPr>
        <w:tabs>
          <w:tab w:val="left" w:pos="1134"/>
        </w:tabs>
        <w:ind w:left="1134" w:right="-1134" w:hanging="1134"/>
      </w:pPr>
      <w:r>
        <w:t>30z</w:t>
      </w:r>
      <w:r>
        <w:tab/>
        <w:t>G 1 Nr. 155/29</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Maßregeln des </w:t>
      </w:r>
      <w:r>
        <w:rPr>
          <w:vanish/>
        </w:rPr>
        <w:t>k[</w:t>
      </w:r>
      <w:r>
        <w:t>Bund</w:t>
      </w:r>
      <w:r>
        <w:rPr>
          <w:vanish/>
        </w:rPr>
        <w:t>]k</w:t>
      </w:r>
      <w:r>
        <w:t xml:space="preserve">es und des </w:t>
      </w:r>
      <w:r>
        <w:rPr>
          <w:vanish/>
        </w:rPr>
        <w:t>o[2{</w:t>
      </w:r>
      <w:r>
        <w:t>Großherzogtum</w:t>
      </w:r>
      <w:r>
        <w:rPr>
          <w:vanish/>
        </w:rPr>
        <w:t>}</w:t>
      </w:r>
      <w:r>
        <w:t>s</w:t>
      </w:r>
      <w:r>
        <w:rPr>
          <w:vanish/>
        </w:rPr>
        <w:t>1{&lt;Hessen&gt;}]o</w:t>
      </w:r>
      <w:r>
        <w:t xml:space="preserve"> gegen den </w:t>
      </w:r>
      <w:r>
        <w:rPr>
          <w:vanish/>
        </w:rPr>
        <w:t>s[</w:t>
      </w:r>
      <w:r>
        <w:t xml:space="preserve">Verkauf der </w:t>
      </w:r>
      <w:r>
        <w:rPr>
          <w:vanish/>
        </w:rPr>
        <w:t>s[</w:t>
      </w:r>
      <w:r>
        <w:t>Verlagsartikel</w:t>
      </w:r>
      <w:r>
        <w:rPr>
          <w:vanish/>
        </w:rPr>
        <w:t>]s]s</w:t>
      </w:r>
      <w:r>
        <w:t xml:space="preserve"> des "</w:t>
      </w:r>
      <w:r>
        <w:rPr>
          <w:vanish/>
        </w:rPr>
        <w:t>k[1{</w:t>
      </w:r>
      <w:r>
        <w:t>Literarischen Comptoirs</w:t>
      </w:r>
      <w:r>
        <w:rPr>
          <w:vanish/>
        </w:rPr>
        <w:t>}</w:t>
      </w:r>
      <w:r>
        <w:t xml:space="preserve"> zu </w:t>
      </w:r>
      <w:r>
        <w:rPr>
          <w:vanish/>
        </w:rPr>
        <w:t>2{o[</w:t>
      </w:r>
      <w:r>
        <w:t>Winterthur</w:t>
      </w:r>
      <w:r>
        <w:rPr>
          <w:vanish/>
        </w:rPr>
        <w:t>]o</w:t>
      </w:r>
      <w:r>
        <w:t xml:space="preserve"> und </w:t>
      </w:r>
      <w:r>
        <w:rPr>
          <w:vanish/>
        </w:rPr>
        <w:t>o[</w:t>
      </w:r>
      <w:r>
        <w:t>Zürich</w:t>
      </w:r>
      <w:r>
        <w:rPr>
          <w:vanish/>
        </w:rPr>
        <w:t>]o}]k</w:t>
      </w:r>
      <w:r>
        <w:t>" sowie der Nachfolgefirmen "</w:t>
      </w:r>
      <w:r>
        <w:rPr>
          <w:vanish/>
        </w:rPr>
        <w:t>k[p[4{</w:t>
      </w:r>
      <w:r>
        <w:t>Dr.</w:t>
      </w:r>
      <w:r>
        <w:rPr>
          <w:vanish/>
        </w:rPr>
        <w:t>}</w:t>
      </w:r>
      <w:r>
        <w:t xml:space="preserve"> </w:t>
      </w:r>
      <w:r>
        <w:rPr>
          <w:vanish/>
        </w:rPr>
        <w:t>2{</w:t>
      </w:r>
      <w:r>
        <w:t>Julius</w:t>
      </w:r>
      <w:r>
        <w:rPr>
          <w:vanish/>
        </w:rPr>
        <w:t>}</w:t>
      </w:r>
      <w:r>
        <w:t xml:space="preserve"> </w:t>
      </w:r>
      <w:r>
        <w:rPr>
          <w:vanish/>
        </w:rPr>
        <w:t>1{</w:t>
      </w:r>
      <w:r>
        <w:t>Fröbel</w:t>
      </w:r>
      <w:r>
        <w:rPr>
          <w:vanish/>
        </w:rPr>
        <w:t>}]p</w:t>
      </w:r>
      <w:r>
        <w:t xml:space="preserve"> u. Co.</w:t>
      </w:r>
      <w:r>
        <w:rPr>
          <w:vanish/>
        </w:rPr>
        <w:t>]k</w:t>
      </w:r>
      <w:r>
        <w:t>" bzw. "</w:t>
      </w:r>
      <w:r>
        <w:rPr>
          <w:vanish/>
        </w:rPr>
        <w:t>k[1{s[</w:t>
      </w:r>
      <w:r>
        <w:t>Buchhandlung</w:t>
      </w:r>
      <w:r>
        <w:rPr>
          <w:vanish/>
        </w:rPr>
        <w:t>]s</w:t>
      </w:r>
      <w:r>
        <w:t xml:space="preserve"> </w:t>
      </w:r>
      <w:r>
        <w:rPr>
          <w:vanish/>
        </w:rPr>
        <w:t>p[2{</w:t>
      </w:r>
      <w:r>
        <w:t>C.E.</w:t>
      </w:r>
      <w:r>
        <w:rPr>
          <w:vanish/>
        </w:rPr>
        <w:t>}</w:t>
      </w:r>
      <w:r>
        <w:t xml:space="preserve"> </w:t>
      </w:r>
      <w:r>
        <w:rPr>
          <w:vanish/>
        </w:rPr>
        <w:t>1{</w:t>
      </w:r>
      <w:r>
        <w:t>Rothpeltz</w:t>
      </w:r>
      <w:r>
        <w:rPr>
          <w:vanish/>
        </w:rPr>
        <w:t>}]p}</w:t>
      </w:r>
      <w:r>
        <w:t xml:space="preserve">", </w:t>
      </w:r>
      <w:r>
        <w:rPr>
          <w:vanish/>
        </w:rPr>
        <w:t>2{</w:t>
      </w:r>
      <w:r>
        <w:t>Zürich</w:t>
      </w:r>
      <w:r>
        <w:rPr>
          <w:vanish/>
        </w:rPr>
        <w:t>}]k</w:t>
      </w:r>
    </w:p>
    <w:p w:rsidR="00000000" w:rsidRDefault="00C653B4">
      <w:pPr>
        <w:tabs>
          <w:tab w:val="left" w:pos="1134"/>
        </w:tabs>
        <w:ind w:left="1134" w:right="-1134" w:hanging="1134"/>
      </w:pPr>
      <w:r>
        <w:t>43</w:t>
      </w:r>
      <w:r>
        <w:tab/>
        <w:t>1845 - 1847</w:t>
      </w:r>
    </w:p>
    <w:p w:rsidR="00000000" w:rsidRDefault="00C653B4">
      <w:pPr>
        <w:tabs>
          <w:tab w:val="left" w:pos="1134"/>
        </w:tabs>
        <w:ind w:left="1134" w:right="-1134" w:hanging="1134"/>
      </w:pPr>
      <w:r>
        <w:br w:type="page"/>
        <w:t>30</w:t>
      </w:r>
      <w:r>
        <w:tab/>
        <w:t>Nr. 155/30</w:t>
      </w:r>
    </w:p>
    <w:p w:rsidR="00000000" w:rsidRDefault="00C653B4">
      <w:pPr>
        <w:tabs>
          <w:tab w:val="left" w:pos="1134"/>
        </w:tabs>
        <w:ind w:left="1134" w:right="-1134" w:hanging="1134"/>
      </w:pPr>
      <w:r>
        <w:t>30a</w:t>
      </w:r>
      <w:r>
        <w:tab/>
        <w:t>58</w:t>
      </w:r>
    </w:p>
    <w:p w:rsidR="00000000" w:rsidRDefault="00C653B4">
      <w:pPr>
        <w:tabs>
          <w:tab w:val="left" w:pos="1134"/>
        </w:tabs>
        <w:ind w:left="1134" w:right="-1134" w:hanging="1134"/>
      </w:pPr>
      <w:r>
        <w:t>30z</w:t>
      </w:r>
      <w:r>
        <w:tab/>
        <w:t>G 1 Nr. 1</w:t>
      </w:r>
      <w:r>
        <w:t>55/30</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Über das bei </w:t>
      </w:r>
      <w:r>
        <w:rPr>
          <w:vanish/>
        </w:rPr>
        <w:t>p[2{</w:t>
      </w:r>
      <w:r>
        <w:t>Heinrich</w:t>
      </w:r>
      <w:r>
        <w:rPr>
          <w:vanish/>
        </w:rPr>
        <w:t>}</w:t>
      </w:r>
      <w:r>
        <w:t xml:space="preserve"> </w:t>
      </w:r>
      <w:r>
        <w:rPr>
          <w:vanish/>
        </w:rPr>
        <w:t>1{</w:t>
      </w:r>
      <w:r>
        <w:t>Hoff</w:t>
      </w:r>
      <w:r>
        <w:rPr>
          <w:vanish/>
        </w:rPr>
        <w:t>}</w:t>
      </w:r>
      <w:r>
        <w:t xml:space="preserve">, </w:t>
      </w:r>
      <w:r>
        <w:rPr>
          <w:vanish/>
        </w:rPr>
        <w:t>6{o[</w:t>
      </w:r>
      <w:r>
        <w:t>Mannheim</w:t>
      </w:r>
      <w:r>
        <w:rPr>
          <w:vanish/>
        </w:rPr>
        <w:t>]o}]p</w:t>
      </w:r>
      <w:r>
        <w:t xml:space="preserve">, erneut erschienene </w:t>
      </w:r>
      <w:r>
        <w:rPr>
          <w:vanish/>
        </w:rPr>
        <w:t>t[</w:t>
      </w:r>
      <w:r>
        <w:t>"Deutsche Volksliederbuch"</w:t>
      </w:r>
      <w:r>
        <w:rPr>
          <w:vanish/>
        </w:rPr>
        <w:t>]t</w:t>
      </w:r>
    </w:p>
    <w:p w:rsidR="00000000" w:rsidRDefault="00C653B4">
      <w:pPr>
        <w:tabs>
          <w:tab w:val="left" w:pos="1134"/>
        </w:tabs>
        <w:ind w:left="1134" w:right="-1134" w:hanging="1134"/>
      </w:pPr>
      <w:r>
        <w:t>43</w:t>
      </w:r>
      <w:r>
        <w:tab/>
        <w:t>1847</w:t>
      </w:r>
    </w:p>
    <w:p w:rsidR="00000000" w:rsidRDefault="00C653B4">
      <w:pPr>
        <w:tabs>
          <w:tab w:val="left" w:pos="1134"/>
        </w:tabs>
        <w:ind w:left="1134" w:right="-1134" w:hanging="1134"/>
      </w:pPr>
      <w:r>
        <w:br w:type="page"/>
        <w:t>30</w:t>
      </w:r>
      <w:r>
        <w:tab/>
        <w:t>Nr. 155/31</w:t>
      </w:r>
    </w:p>
    <w:p w:rsidR="00000000" w:rsidRDefault="00C653B4">
      <w:pPr>
        <w:tabs>
          <w:tab w:val="left" w:pos="1134"/>
        </w:tabs>
        <w:ind w:left="1134" w:right="-1134" w:hanging="1134"/>
      </w:pPr>
      <w:r>
        <w:t>30a</w:t>
      </w:r>
      <w:r>
        <w:tab/>
        <w:t>59</w:t>
      </w:r>
    </w:p>
    <w:p w:rsidR="00000000" w:rsidRDefault="00C653B4">
      <w:pPr>
        <w:tabs>
          <w:tab w:val="left" w:pos="1134"/>
        </w:tabs>
        <w:ind w:left="1134" w:right="-1134" w:hanging="1134"/>
      </w:pPr>
      <w:r>
        <w:t>30z</w:t>
      </w:r>
      <w:r>
        <w:tab/>
        <w:t>G 1 Nr. 155/31</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Maßregeln gegen die </w:t>
      </w:r>
      <w:r>
        <w:rPr>
          <w:vanish/>
        </w:rPr>
        <w:t>t[2{</w:t>
      </w:r>
      <w:r>
        <w:t>Druckschrift</w:t>
      </w:r>
      <w:r>
        <w:rPr>
          <w:vanish/>
        </w:rPr>
        <w:t>}</w:t>
      </w:r>
      <w:r>
        <w:t xml:space="preserve"> </w:t>
      </w:r>
      <w:r>
        <w:rPr>
          <w:vanish/>
        </w:rPr>
        <w:t>1{</w:t>
      </w:r>
      <w:r>
        <w:t>"Die deutsche Revolution"</w:t>
      </w:r>
      <w:r>
        <w:rPr>
          <w:vanish/>
        </w:rPr>
        <w:t>}]t</w:t>
      </w:r>
      <w:r>
        <w:t xml:space="preserve"> von </w:t>
      </w:r>
      <w:r>
        <w:rPr>
          <w:vanish/>
        </w:rPr>
        <w:t>p[2{</w:t>
      </w:r>
      <w:r>
        <w:t>Carl</w:t>
      </w:r>
      <w:r>
        <w:rPr>
          <w:vanish/>
        </w:rPr>
        <w:t>}</w:t>
      </w:r>
      <w:r>
        <w:t xml:space="preserve"> </w:t>
      </w:r>
      <w:r>
        <w:rPr>
          <w:vanish/>
        </w:rPr>
        <w:t>1{</w:t>
      </w:r>
      <w:r>
        <w:t>Heinzen</w:t>
      </w:r>
      <w:r>
        <w:rPr>
          <w:vanish/>
        </w:rPr>
        <w:t>}]p</w:t>
      </w:r>
      <w:r>
        <w:t xml:space="preserve"> und weitere Versuche desselben zur </w:t>
      </w:r>
      <w:r>
        <w:rPr>
          <w:vanish/>
        </w:rPr>
        <w:t>s[</w:t>
      </w:r>
      <w:r>
        <w:t xml:space="preserve">Verbreitung </w:t>
      </w:r>
      <w:r>
        <w:rPr>
          <w:vanish/>
        </w:rPr>
        <w:t>s[2{</w:t>
      </w:r>
      <w:r>
        <w:t>revolutionäre</w:t>
      </w:r>
      <w:r>
        <w:rPr>
          <w:vanish/>
        </w:rPr>
        <w:t>}</w:t>
      </w:r>
      <w:r>
        <w:t xml:space="preserve">r </w:t>
      </w:r>
      <w:r>
        <w:rPr>
          <w:vanish/>
        </w:rPr>
        <w:t>1{</w:t>
      </w:r>
      <w:r>
        <w:t>Druckschriften</w:t>
      </w:r>
      <w:r>
        <w:rPr>
          <w:vanish/>
        </w:rPr>
        <w:t>}]s]s</w:t>
      </w:r>
      <w:r>
        <w:t xml:space="preserve"> in den deutschen Bundesstaaten</w:t>
      </w:r>
    </w:p>
    <w:p w:rsidR="00000000" w:rsidRDefault="00C653B4">
      <w:pPr>
        <w:tabs>
          <w:tab w:val="left" w:pos="1134"/>
        </w:tabs>
        <w:ind w:left="1134" w:right="-1134" w:hanging="1134"/>
      </w:pPr>
      <w:r>
        <w:t>43</w:t>
      </w:r>
      <w:r>
        <w:tab/>
        <w:t>1847</w:t>
      </w:r>
    </w:p>
    <w:p w:rsidR="00000000" w:rsidRDefault="00C653B4">
      <w:pPr>
        <w:tabs>
          <w:tab w:val="left" w:pos="1134"/>
        </w:tabs>
        <w:ind w:left="1134" w:right="-1134" w:hanging="1134"/>
      </w:pPr>
      <w:r>
        <w:br w:type="page"/>
        <w:t>30</w:t>
      </w:r>
      <w:r>
        <w:tab/>
        <w:t>Nr. 155/33</w:t>
      </w:r>
    </w:p>
    <w:p w:rsidR="00000000" w:rsidRDefault="00C653B4">
      <w:pPr>
        <w:tabs>
          <w:tab w:val="left" w:pos="1134"/>
        </w:tabs>
        <w:ind w:left="1134" w:right="-1134" w:hanging="1134"/>
      </w:pPr>
      <w:r>
        <w:t>30a</w:t>
      </w:r>
      <w:r>
        <w:tab/>
        <w:t>60</w:t>
      </w:r>
    </w:p>
    <w:p w:rsidR="00000000" w:rsidRDefault="00C653B4">
      <w:pPr>
        <w:tabs>
          <w:tab w:val="left" w:pos="1134"/>
        </w:tabs>
        <w:ind w:left="1134" w:right="-1134" w:hanging="1134"/>
      </w:pPr>
      <w:r>
        <w:t>30z</w:t>
      </w:r>
      <w:r>
        <w:tab/>
        <w:t>G 1 Nr. 155/33</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Über </w:t>
      </w:r>
      <w:r>
        <w:rPr>
          <w:vanish/>
        </w:rPr>
        <w:t>o[</w:t>
      </w:r>
      <w:r>
        <w:t>württembergische</w:t>
      </w:r>
      <w:r>
        <w:rPr>
          <w:vanish/>
        </w:rPr>
        <w:t>]o</w:t>
      </w:r>
      <w:r>
        <w:t xml:space="preserve"> Verfügungen gegen </w:t>
      </w:r>
      <w:r>
        <w:rPr>
          <w:vanish/>
        </w:rPr>
        <w:t>s[</w:t>
      </w:r>
      <w:r>
        <w:t>Preßunfug</w:t>
      </w:r>
      <w:r>
        <w:rPr>
          <w:vanish/>
        </w:rPr>
        <w:t>]s</w:t>
      </w:r>
      <w:r>
        <w:t xml:space="preserve">, hier die </w:t>
      </w:r>
      <w:r>
        <w:rPr>
          <w:vanish/>
        </w:rPr>
        <w:t>s[</w:t>
      </w:r>
      <w:r>
        <w:t>Schriften</w:t>
      </w:r>
      <w:r>
        <w:rPr>
          <w:vanish/>
        </w:rPr>
        <w:t>]s</w:t>
      </w:r>
      <w:r>
        <w:t xml:space="preserve">: </w:t>
      </w:r>
      <w:r>
        <w:rPr>
          <w:vanish/>
        </w:rPr>
        <w:t>t[</w:t>
      </w:r>
      <w:r>
        <w:t>"Caspar Hauser, der Thronerbe Badens"</w:t>
      </w:r>
      <w:r>
        <w:rPr>
          <w:vanish/>
        </w:rPr>
        <w:t>]t</w:t>
      </w:r>
      <w:r>
        <w:t xml:space="preserve">, 3. Auflage, </w:t>
      </w:r>
      <w:r>
        <w:rPr>
          <w:vanish/>
        </w:rPr>
        <w:t>o[</w:t>
      </w:r>
      <w:r>
        <w:t>Paris</w:t>
      </w:r>
      <w:r>
        <w:rPr>
          <w:vanish/>
        </w:rPr>
        <w:t>]o</w:t>
      </w:r>
      <w:r>
        <w:t xml:space="preserve"> 1847, und </w:t>
      </w:r>
      <w:r>
        <w:rPr>
          <w:vanish/>
        </w:rPr>
        <w:t>t[</w:t>
      </w:r>
      <w:r>
        <w:t>"Ludwig Philipp, König der Franzosen, ist nicht der Sohn des Herzogs Joseph Philipp v. Orléans..."</w:t>
      </w:r>
      <w:r>
        <w:rPr>
          <w:vanish/>
        </w:rPr>
        <w:t>]t</w:t>
      </w:r>
      <w:r>
        <w:t xml:space="preserve">, </w:t>
      </w:r>
      <w:r>
        <w:rPr>
          <w:vanish/>
        </w:rPr>
        <w:t>o[</w:t>
      </w:r>
      <w:r>
        <w:t>Bern</w:t>
      </w:r>
      <w:r>
        <w:rPr>
          <w:vanish/>
        </w:rPr>
        <w:t>]o</w:t>
      </w:r>
      <w:r>
        <w:t xml:space="preserve"> 1847</w:t>
      </w:r>
    </w:p>
    <w:p w:rsidR="00000000" w:rsidRDefault="00C653B4">
      <w:pPr>
        <w:tabs>
          <w:tab w:val="left" w:pos="1134"/>
        </w:tabs>
        <w:ind w:left="1134" w:right="-1134" w:hanging="1134"/>
      </w:pPr>
      <w:r>
        <w:t>43</w:t>
      </w:r>
      <w:r>
        <w:tab/>
        <w:t>1847</w:t>
      </w:r>
    </w:p>
    <w:p w:rsidR="00000000" w:rsidRDefault="00C653B4">
      <w:pPr>
        <w:tabs>
          <w:tab w:val="left" w:pos="1134"/>
        </w:tabs>
        <w:ind w:left="1134" w:right="-1134" w:hanging="1134"/>
      </w:pPr>
      <w:r>
        <w:br w:type="page"/>
        <w:t>30</w:t>
      </w:r>
      <w:r>
        <w:tab/>
        <w:t>Nr. 155/34</w:t>
      </w:r>
    </w:p>
    <w:p w:rsidR="00000000" w:rsidRDefault="00C653B4">
      <w:pPr>
        <w:tabs>
          <w:tab w:val="left" w:pos="1134"/>
        </w:tabs>
        <w:ind w:left="1134" w:right="-1134" w:hanging="1134"/>
      </w:pPr>
      <w:r>
        <w:t>30a</w:t>
      </w:r>
      <w:r>
        <w:tab/>
        <w:t>61</w:t>
      </w:r>
    </w:p>
    <w:p w:rsidR="00000000" w:rsidRDefault="00C653B4">
      <w:pPr>
        <w:tabs>
          <w:tab w:val="left" w:pos="1134"/>
        </w:tabs>
        <w:ind w:left="1134" w:right="-1134" w:hanging="1134"/>
      </w:pPr>
      <w:r>
        <w:t>30z</w:t>
      </w:r>
      <w:r>
        <w:tab/>
        <w:t>G 1 Nr. 155/34</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Über einen </w:t>
      </w:r>
      <w:r>
        <w:rPr>
          <w:vanish/>
        </w:rPr>
        <w:t>o[</w:t>
      </w:r>
      <w:r>
        <w:t>preußischen</w:t>
      </w:r>
      <w:r>
        <w:rPr>
          <w:vanish/>
        </w:rPr>
        <w:t>]o</w:t>
      </w:r>
      <w:r>
        <w:t xml:space="preserve"> Hinweis auf die 1846 erschienene </w:t>
      </w:r>
      <w:r>
        <w:rPr>
          <w:vanish/>
        </w:rPr>
        <w:t>s[2{</w:t>
      </w:r>
      <w:r>
        <w:t>anonyme</w:t>
      </w:r>
      <w:r>
        <w:rPr>
          <w:vanish/>
        </w:rPr>
        <w:t>}</w:t>
      </w:r>
      <w:r>
        <w:t xml:space="preserve"> vielleicht von </w:t>
      </w:r>
      <w:r>
        <w:rPr>
          <w:vanish/>
        </w:rPr>
        <w:t>p[</w:t>
      </w:r>
      <w:r>
        <w:t>Püttmann</w:t>
      </w:r>
      <w:r>
        <w:rPr>
          <w:vanish/>
        </w:rPr>
        <w:t>]p</w:t>
      </w:r>
      <w:r>
        <w:t xml:space="preserve"> verfaßte </w:t>
      </w:r>
      <w:r>
        <w:rPr>
          <w:vanish/>
        </w:rPr>
        <w:t>1{</w:t>
      </w:r>
      <w:r>
        <w:t>Druckschrift</w:t>
      </w:r>
      <w:r>
        <w:rPr>
          <w:vanish/>
        </w:rPr>
        <w:t>}]s</w:t>
      </w:r>
      <w:r>
        <w:t xml:space="preserve"> </w:t>
      </w:r>
      <w:r>
        <w:rPr>
          <w:vanish/>
        </w:rPr>
        <w:t>t[</w:t>
      </w:r>
      <w:r>
        <w:t>"Plänkler"</w:t>
      </w:r>
      <w:r>
        <w:rPr>
          <w:vanish/>
        </w:rPr>
        <w:t>]t</w:t>
      </w:r>
    </w:p>
    <w:p w:rsidR="00000000" w:rsidRDefault="00C653B4">
      <w:pPr>
        <w:tabs>
          <w:tab w:val="left" w:pos="1134"/>
        </w:tabs>
        <w:ind w:left="1134" w:right="-1134" w:hanging="1134"/>
      </w:pPr>
      <w:r>
        <w:t>43</w:t>
      </w:r>
      <w:r>
        <w:tab/>
        <w:t>1847</w:t>
      </w:r>
    </w:p>
    <w:p w:rsidR="00000000" w:rsidRDefault="00C653B4">
      <w:pPr>
        <w:tabs>
          <w:tab w:val="left" w:pos="1134"/>
        </w:tabs>
        <w:ind w:left="1134" w:right="-1134" w:hanging="1134"/>
      </w:pPr>
      <w:r>
        <w:br w:type="page"/>
        <w:t>30</w:t>
      </w:r>
      <w:r>
        <w:tab/>
        <w:t>Nr. 155/35</w:t>
      </w:r>
    </w:p>
    <w:p w:rsidR="00000000" w:rsidRDefault="00C653B4">
      <w:pPr>
        <w:tabs>
          <w:tab w:val="left" w:pos="1134"/>
        </w:tabs>
        <w:ind w:left="1134" w:right="-1134" w:hanging="1134"/>
      </w:pPr>
      <w:r>
        <w:t>30</w:t>
      </w:r>
      <w:r>
        <w:t>a</w:t>
      </w:r>
      <w:r>
        <w:tab/>
        <w:t>62</w:t>
      </w:r>
    </w:p>
    <w:p w:rsidR="00000000" w:rsidRDefault="00C653B4">
      <w:pPr>
        <w:tabs>
          <w:tab w:val="left" w:pos="1134"/>
        </w:tabs>
        <w:ind w:left="1134" w:right="-1134" w:hanging="1134"/>
      </w:pPr>
      <w:r>
        <w:t>30z</w:t>
      </w:r>
      <w:r>
        <w:tab/>
        <w:t>G 1 Nr. 155/35</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r>
      <w:r>
        <w:rPr>
          <w:vanish/>
        </w:rPr>
        <w:t>s[</w:t>
      </w:r>
      <w:r>
        <w:t>Verkaufsverbot</w:t>
      </w:r>
      <w:r>
        <w:rPr>
          <w:vanish/>
        </w:rPr>
        <w:t>]s</w:t>
      </w:r>
      <w:r>
        <w:t xml:space="preserve"> des </w:t>
      </w:r>
      <w:r>
        <w:rPr>
          <w:vanish/>
        </w:rPr>
        <w:t>k[</w:t>
      </w:r>
      <w:r>
        <w:t>Bund</w:t>
      </w:r>
      <w:r>
        <w:rPr>
          <w:vanish/>
        </w:rPr>
        <w:t>]k</w:t>
      </w:r>
      <w:r>
        <w:t xml:space="preserve">es und der Bundesstaaten für die </w:t>
      </w:r>
      <w:r>
        <w:rPr>
          <w:vanish/>
        </w:rPr>
        <w:t>s[</w:t>
      </w:r>
      <w:r>
        <w:t>Verlagsartikel</w:t>
      </w:r>
      <w:r>
        <w:rPr>
          <w:vanish/>
        </w:rPr>
        <w:t>]s</w:t>
      </w:r>
      <w:r>
        <w:t xml:space="preserve"> des </w:t>
      </w:r>
      <w:r>
        <w:rPr>
          <w:vanish/>
        </w:rPr>
        <w:t>k[</w:t>
      </w:r>
      <w:r>
        <w:t>"</w:t>
      </w:r>
      <w:r>
        <w:rPr>
          <w:vanish/>
        </w:rPr>
        <w:t>1{</w:t>
      </w:r>
      <w:r>
        <w:t>Literarischen Instituts</w:t>
      </w:r>
      <w:r>
        <w:rPr>
          <w:vanish/>
        </w:rPr>
        <w:t>}</w:t>
      </w:r>
      <w:r>
        <w:t xml:space="preserve">" zu </w:t>
      </w:r>
      <w:r>
        <w:rPr>
          <w:vanish/>
        </w:rPr>
        <w:t>2{o[</w:t>
      </w:r>
      <w:r>
        <w:t>Herisau, Schweiz</w:t>
      </w:r>
      <w:r>
        <w:rPr>
          <w:vanish/>
        </w:rPr>
        <w:t>]o}]k</w:t>
      </w:r>
      <w:r>
        <w:t>, sowie deren Nachfolgefirma, die "</w:t>
      </w:r>
      <w:r>
        <w:rPr>
          <w:vanish/>
        </w:rPr>
        <w:t>k[1{p[</w:t>
      </w:r>
      <w:r>
        <w:t>Schläpfer</w:t>
      </w:r>
      <w:r>
        <w:rPr>
          <w:vanish/>
        </w:rPr>
        <w:t>]p</w:t>
      </w:r>
      <w:r>
        <w:t xml:space="preserve">'sche </w:t>
      </w:r>
      <w:r>
        <w:rPr>
          <w:vanish/>
        </w:rPr>
        <w:t>s[</w:t>
      </w:r>
      <w:r>
        <w:t>Buchhandlung</w:t>
      </w:r>
      <w:r>
        <w:rPr>
          <w:vanish/>
        </w:rPr>
        <w:t>]s}</w:t>
      </w:r>
      <w:r>
        <w:t>"</w:t>
      </w:r>
      <w:r>
        <w:rPr>
          <w:vanish/>
        </w:rPr>
        <w:t>2{&lt;Herisau, Schweiz&gt;}]k</w:t>
      </w:r>
      <w:r>
        <w:t xml:space="preserve"> daselbst</w:t>
      </w:r>
    </w:p>
    <w:p w:rsidR="00000000" w:rsidRDefault="00C653B4">
      <w:pPr>
        <w:tabs>
          <w:tab w:val="left" w:pos="1134"/>
        </w:tabs>
        <w:ind w:left="1134" w:right="-1134" w:hanging="1134"/>
      </w:pPr>
      <w:r>
        <w:t>43</w:t>
      </w:r>
      <w:r>
        <w:tab/>
        <w:t>1847</w:t>
      </w:r>
    </w:p>
    <w:p w:rsidR="00000000" w:rsidRDefault="00C653B4">
      <w:pPr>
        <w:tabs>
          <w:tab w:val="left" w:pos="1134"/>
        </w:tabs>
        <w:ind w:left="1134" w:right="-1134" w:hanging="1134"/>
      </w:pPr>
      <w:r>
        <w:br w:type="page"/>
        <w:t>30</w:t>
      </w:r>
      <w:r>
        <w:tab/>
        <w:t>Nr. 155/36</w:t>
      </w:r>
    </w:p>
    <w:p w:rsidR="00000000" w:rsidRDefault="00C653B4">
      <w:pPr>
        <w:tabs>
          <w:tab w:val="left" w:pos="1134"/>
        </w:tabs>
        <w:ind w:left="1134" w:right="-1134" w:hanging="1134"/>
      </w:pPr>
      <w:r>
        <w:t>30a</w:t>
      </w:r>
      <w:r>
        <w:tab/>
        <w:t>63</w:t>
      </w:r>
    </w:p>
    <w:p w:rsidR="00000000" w:rsidRDefault="00C653B4">
      <w:pPr>
        <w:tabs>
          <w:tab w:val="left" w:pos="1134"/>
        </w:tabs>
        <w:ind w:left="1134" w:right="-1134" w:hanging="1134"/>
      </w:pPr>
      <w:r>
        <w:t>30z</w:t>
      </w:r>
      <w:r>
        <w:tab/>
        <w:t>G 1 Nr. 155/36</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Über die in </w:t>
      </w:r>
      <w:r>
        <w:rPr>
          <w:vanish/>
        </w:rPr>
        <w:t>o[</w:t>
      </w:r>
      <w:r>
        <w:t>Preußen</w:t>
      </w:r>
      <w:r>
        <w:rPr>
          <w:vanish/>
        </w:rPr>
        <w:t>]o</w:t>
      </w:r>
      <w:r>
        <w:t xml:space="preserve"> und dem </w:t>
      </w:r>
      <w:r>
        <w:rPr>
          <w:vanish/>
        </w:rPr>
        <w:t>o[2{</w:t>
      </w:r>
      <w:r>
        <w:t>Königreich</w:t>
      </w:r>
      <w:r>
        <w:rPr>
          <w:vanish/>
        </w:rPr>
        <w:t>}</w:t>
      </w:r>
      <w:r>
        <w:t xml:space="preserve"> </w:t>
      </w:r>
      <w:r>
        <w:rPr>
          <w:vanish/>
        </w:rPr>
        <w:t>1{</w:t>
      </w:r>
      <w:r>
        <w:t>Sachsen</w:t>
      </w:r>
      <w:r>
        <w:rPr>
          <w:vanish/>
        </w:rPr>
        <w:t>}]o</w:t>
      </w:r>
      <w:r>
        <w:t xml:space="preserve"> </w:t>
      </w:r>
      <w:r>
        <w:rPr>
          <w:vanish/>
        </w:rPr>
        <w:t>s[2{</w:t>
      </w:r>
      <w:r>
        <w:t>verbotene</w:t>
      </w:r>
      <w:r>
        <w:rPr>
          <w:vanish/>
        </w:rPr>
        <w:t>}</w:t>
      </w:r>
      <w:r>
        <w:t xml:space="preserve">n </w:t>
      </w:r>
      <w:r>
        <w:rPr>
          <w:vanish/>
        </w:rPr>
        <w:t>1{</w:t>
      </w:r>
      <w:r>
        <w:t>Druckschriften</w:t>
      </w:r>
      <w:r>
        <w:rPr>
          <w:vanish/>
        </w:rPr>
        <w:t>}]s</w:t>
      </w:r>
    </w:p>
    <w:p w:rsidR="00000000" w:rsidRDefault="00C653B4">
      <w:pPr>
        <w:tabs>
          <w:tab w:val="left" w:pos="1134"/>
        </w:tabs>
        <w:ind w:left="1134" w:right="-1134" w:hanging="1134"/>
      </w:pPr>
      <w:r>
        <w:t>43</w:t>
      </w:r>
      <w:r>
        <w:tab/>
        <w:t>1845 - 1847</w:t>
      </w:r>
    </w:p>
    <w:p w:rsidR="00000000" w:rsidRDefault="00C653B4">
      <w:pPr>
        <w:tabs>
          <w:tab w:val="left" w:pos="1134"/>
        </w:tabs>
        <w:ind w:left="1134" w:right="-1134" w:hanging="1134"/>
      </w:pPr>
      <w:r>
        <w:br w:type="page"/>
        <w:t>30</w:t>
      </w:r>
      <w:r>
        <w:tab/>
        <w:t>Nr. 155/37</w:t>
      </w:r>
    </w:p>
    <w:p w:rsidR="00000000" w:rsidRDefault="00C653B4">
      <w:pPr>
        <w:tabs>
          <w:tab w:val="left" w:pos="1134"/>
        </w:tabs>
        <w:ind w:left="1134" w:right="-1134" w:hanging="1134"/>
      </w:pPr>
      <w:r>
        <w:t>30a</w:t>
      </w:r>
      <w:r>
        <w:tab/>
        <w:t>6</w:t>
      </w:r>
      <w:r>
        <w:t>4</w:t>
      </w:r>
    </w:p>
    <w:p w:rsidR="00000000" w:rsidRDefault="00C653B4">
      <w:pPr>
        <w:tabs>
          <w:tab w:val="left" w:pos="1134"/>
        </w:tabs>
        <w:ind w:left="1134" w:right="-1134" w:hanging="1134"/>
      </w:pPr>
      <w:r>
        <w:t>30z</w:t>
      </w:r>
      <w:r>
        <w:tab/>
        <w:t>G 1 Nr. 155/37</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r>
      <w:r>
        <w:rPr>
          <w:vanish/>
        </w:rPr>
        <w:t>s[</w:t>
      </w:r>
      <w:r>
        <w:t>Verbot</w:t>
      </w:r>
      <w:r>
        <w:rPr>
          <w:vanish/>
        </w:rPr>
        <w:t>]s</w:t>
      </w:r>
      <w:r>
        <w:t xml:space="preserve"> der in </w:t>
      </w:r>
      <w:r>
        <w:rPr>
          <w:vanish/>
        </w:rPr>
        <w:t>o[</w:t>
      </w:r>
      <w:r>
        <w:t>London</w:t>
      </w:r>
      <w:r>
        <w:rPr>
          <w:vanish/>
        </w:rPr>
        <w:t>]o</w:t>
      </w:r>
      <w:r>
        <w:t xml:space="preserve"> erscheinenden </w:t>
      </w:r>
      <w:r>
        <w:rPr>
          <w:vanish/>
        </w:rPr>
        <w:t>t[2{s[</w:t>
      </w:r>
      <w:r>
        <w:t>Wochenschrift</w:t>
      </w:r>
      <w:r>
        <w:rPr>
          <w:vanish/>
        </w:rPr>
        <w:t>]s}</w:t>
      </w:r>
      <w:r>
        <w:t xml:space="preserve"> </w:t>
      </w:r>
      <w:r>
        <w:rPr>
          <w:vanish/>
        </w:rPr>
        <w:t>1{</w:t>
      </w:r>
      <w:r>
        <w:t>"Deutsche Londoner Zeitung. Blätter für Politik, Literatur und Kunst"</w:t>
      </w:r>
      <w:r>
        <w:rPr>
          <w:vanish/>
        </w:rPr>
        <w:t>}]t</w:t>
      </w:r>
      <w:r>
        <w:t xml:space="preserve"> in </w:t>
      </w:r>
      <w:r>
        <w:rPr>
          <w:vanish/>
        </w:rPr>
        <w:t>o[</w:t>
      </w:r>
      <w:r>
        <w:t>Preußen</w:t>
      </w:r>
      <w:r>
        <w:rPr>
          <w:vanish/>
        </w:rPr>
        <w:t>]o</w:t>
      </w:r>
      <w:r>
        <w:t xml:space="preserve"> und dem </w:t>
      </w:r>
      <w:r>
        <w:rPr>
          <w:vanish/>
        </w:rPr>
        <w:t>o[2{</w:t>
      </w:r>
      <w:r>
        <w:t>Großherzogtum</w:t>
      </w:r>
      <w:r>
        <w:rPr>
          <w:vanish/>
        </w:rPr>
        <w:t>}1{&lt;Hessen&gt;}]o</w:t>
      </w:r>
    </w:p>
    <w:p w:rsidR="00000000" w:rsidRDefault="00C653B4">
      <w:pPr>
        <w:tabs>
          <w:tab w:val="left" w:pos="1134"/>
        </w:tabs>
        <w:ind w:left="1134" w:right="-1134" w:hanging="1134"/>
      </w:pPr>
      <w:r>
        <w:t>41</w:t>
      </w:r>
      <w:r>
        <w:tab/>
        <w:t xml:space="preserve">auch: Maßnahmen gegen den </w:t>
      </w:r>
      <w:r>
        <w:rPr>
          <w:vanish/>
        </w:rPr>
        <w:t>p[5{</w:t>
      </w:r>
      <w:r>
        <w:t>Agenten der Zeitung</w:t>
      </w:r>
      <w:r>
        <w:rPr>
          <w:vanish/>
        </w:rPr>
        <w:t>&lt;"Deutsche Londoner Zeitung. Blätter für Politik, Literatur und Kunst"&gt;}</w:t>
      </w:r>
      <w:r>
        <w:t xml:space="preserve"> in </w:t>
      </w:r>
      <w:r>
        <w:rPr>
          <w:vanish/>
        </w:rPr>
        <w:t>6{o[</w:t>
      </w:r>
      <w:r>
        <w:t>Mainz</w:t>
      </w:r>
      <w:r>
        <w:rPr>
          <w:vanish/>
        </w:rPr>
        <w:t>]o}</w:t>
      </w:r>
      <w:r>
        <w:t xml:space="preserve">, </w:t>
      </w:r>
      <w:r>
        <w:rPr>
          <w:vanish/>
        </w:rPr>
        <w:t>2{</w:t>
      </w:r>
      <w:r>
        <w:t>Adolf</w:t>
      </w:r>
      <w:r>
        <w:rPr>
          <w:vanish/>
        </w:rPr>
        <w:t>}</w:t>
      </w:r>
      <w:r>
        <w:t xml:space="preserve"> </w:t>
      </w:r>
      <w:r>
        <w:rPr>
          <w:vanish/>
        </w:rPr>
        <w:t>1{</w:t>
      </w:r>
      <w:r>
        <w:t>Guttmann</w:t>
      </w:r>
      <w:r>
        <w:rPr>
          <w:vanish/>
        </w:rPr>
        <w:t>}]p</w:t>
      </w:r>
    </w:p>
    <w:p w:rsidR="00000000" w:rsidRDefault="00C653B4">
      <w:pPr>
        <w:tabs>
          <w:tab w:val="left" w:pos="1134"/>
        </w:tabs>
        <w:ind w:left="1134" w:right="-1134" w:hanging="1134"/>
      </w:pPr>
      <w:r>
        <w:t>43</w:t>
      </w:r>
      <w:r>
        <w:tab/>
        <w:t>1845 - 1847</w:t>
      </w:r>
    </w:p>
    <w:p w:rsidR="00000000" w:rsidRDefault="00C653B4">
      <w:pPr>
        <w:tabs>
          <w:tab w:val="left" w:pos="1134"/>
        </w:tabs>
        <w:ind w:left="1134" w:right="-1134" w:hanging="1134"/>
      </w:pPr>
      <w:r>
        <w:br w:type="page"/>
        <w:t>30</w:t>
      </w:r>
      <w:r>
        <w:tab/>
        <w:t>Nr. 156/1</w:t>
      </w:r>
    </w:p>
    <w:p w:rsidR="00000000" w:rsidRDefault="00C653B4">
      <w:pPr>
        <w:tabs>
          <w:tab w:val="left" w:pos="1134"/>
        </w:tabs>
        <w:ind w:left="1134" w:right="-1134" w:hanging="1134"/>
      </w:pPr>
      <w:r>
        <w:t>30a</w:t>
      </w:r>
      <w:r>
        <w:tab/>
        <w:t>65</w:t>
      </w:r>
    </w:p>
    <w:p w:rsidR="00000000" w:rsidRDefault="00C653B4">
      <w:pPr>
        <w:tabs>
          <w:tab w:val="left" w:pos="1134"/>
        </w:tabs>
        <w:ind w:left="1134" w:right="-1134" w:hanging="1134"/>
      </w:pPr>
      <w:r>
        <w:t>30z</w:t>
      </w:r>
      <w:r>
        <w:tab/>
        <w:t>G 1 Nr. 156/1</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r>
      <w:r>
        <w:rPr>
          <w:vanish/>
        </w:rPr>
        <w:t>s[</w:t>
      </w:r>
      <w:r>
        <w:t xml:space="preserve">Verbot der </w:t>
      </w:r>
      <w:r>
        <w:rPr>
          <w:vanish/>
        </w:rPr>
        <w:t>s[</w:t>
      </w:r>
      <w:r>
        <w:t>Schmähsch</w:t>
      </w:r>
      <w:r>
        <w:t>rift</w:t>
      </w:r>
      <w:r>
        <w:rPr>
          <w:vanish/>
        </w:rPr>
        <w:t>]s</w:t>
      </w:r>
      <w:r>
        <w:t xml:space="preserve"> </w:t>
      </w:r>
      <w:r>
        <w:rPr>
          <w:vanish/>
        </w:rPr>
        <w:t>t[</w:t>
      </w:r>
      <w:r>
        <w:t>"Caspar Hauser, der Thronerbe Badens"</w:t>
      </w:r>
      <w:r>
        <w:rPr>
          <w:vanish/>
        </w:rPr>
        <w:t>]t]s</w:t>
      </w:r>
      <w:r>
        <w:t xml:space="preserve"> in </w:t>
      </w:r>
      <w:r>
        <w:rPr>
          <w:vanish/>
        </w:rPr>
        <w:t>o[</w:t>
      </w:r>
      <w:r>
        <w:t>Baden</w:t>
      </w:r>
      <w:r>
        <w:rPr>
          <w:vanish/>
        </w:rPr>
        <w:t>]o</w:t>
      </w:r>
      <w:r>
        <w:t xml:space="preserve"> und dem </w:t>
      </w:r>
      <w:r>
        <w:rPr>
          <w:vanish/>
        </w:rPr>
        <w:t>o[2{</w:t>
      </w:r>
      <w:r>
        <w:t>Großherzogtum</w:t>
      </w:r>
      <w:r>
        <w:rPr>
          <w:vanish/>
        </w:rPr>
        <w:t>}1{&lt;Hessen&gt;}]o</w:t>
      </w:r>
    </w:p>
    <w:p w:rsidR="00000000" w:rsidRDefault="00C653B4">
      <w:pPr>
        <w:tabs>
          <w:tab w:val="left" w:pos="1134"/>
        </w:tabs>
        <w:ind w:left="1134" w:right="-1134" w:hanging="1134"/>
      </w:pPr>
      <w:r>
        <w:t>43</w:t>
      </w:r>
      <w:r>
        <w:tab/>
        <w:t>1840 ; 1847</w:t>
      </w:r>
    </w:p>
    <w:p w:rsidR="00000000" w:rsidRDefault="00C653B4">
      <w:pPr>
        <w:tabs>
          <w:tab w:val="left" w:pos="1134"/>
        </w:tabs>
        <w:ind w:left="1134" w:right="-1134" w:hanging="1134"/>
      </w:pPr>
      <w:r>
        <w:br w:type="page"/>
        <w:t>30</w:t>
      </w:r>
      <w:r>
        <w:tab/>
        <w:t>Nr. 156/2</w:t>
      </w:r>
    </w:p>
    <w:p w:rsidR="00000000" w:rsidRDefault="00C653B4">
      <w:pPr>
        <w:tabs>
          <w:tab w:val="left" w:pos="1134"/>
        </w:tabs>
        <w:ind w:left="1134" w:right="-1134" w:hanging="1134"/>
      </w:pPr>
      <w:r>
        <w:t>30a</w:t>
      </w:r>
      <w:r>
        <w:tab/>
        <w:t>66</w:t>
      </w:r>
    </w:p>
    <w:p w:rsidR="00000000" w:rsidRDefault="00C653B4">
      <w:pPr>
        <w:tabs>
          <w:tab w:val="left" w:pos="1134"/>
        </w:tabs>
        <w:ind w:left="1134" w:right="-1134" w:hanging="1134"/>
      </w:pPr>
      <w:r>
        <w:t>30z</w:t>
      </w:r>
      <w:r>
        <w:tab/>
        <w:t>G 1 Nr. 156/2</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Über die im </w:t>
      </w:r>
      <w:r>
        <w:rPr>
          <w:vanish/>
        </w:rPr>
        <w:t>o[2{</w:t>
      </w:r>
      <w:r>
        <w:t>Königreich</w:t>
      </w:r>
      <w:r>
        <w:rPr>
          <w:vanish/>
        </w:rPr>
        <w:t>}</w:t>
      </w:r>
      <w:r>
        <w:t xml:space="preserve"> </w:t>
      </w:r>
      <w:r>
        <w:rPr>
          <w:vanish/>
        </w:rPr>
        <w:t>1{</w:t>
      </w:r>
      <w:r>
        <w:t>Sachsen</w:t>
      </w:r>
      <w:r>
        <w:rPr>
          <w:vanish/>
        </w:rPr>
        <w:t>}]o</w:t>
      </w:r>
      <w:r>
        <w:t xml:space="preserve"> </w:t>
      </w:r>
      <w:r>
        <w:rPr>
          <w:vanish/>
        </w:rPr>
        <w:t>s[2{</w:t>
      </w:r>
      <w:r>
        <w:t>verbotene</w:t>
      </w:r>
      <w:r>
        <w:rPr>
          <w:vanish/>
        </w:rPr>
        <w:t>}</w:t>
      </w:r>
      <w:r>
        <w:t xml:space="preserve">n </w:t>
      </w:r>
      <w:r>
        <w:rPr>
          <w:vanish/>
        </w:rPr>
        <w:t>1{</w:t>
      </w:r>
      <w:r>
        <w:t>Druckschriften</w:t>
      </w:r>
      <w:r>
        <w:rPr>
          <w:vanish/>
        </w:rPr>
        <w:t>}]s</w:t>
      </w:r>
    </w:p>
    <w:p w:rsidR="00000000" w:rsidRDefault="00C653B4">
      <w:pPr>
        <w:tabs>
          <w:tab w:val="left" w:pos="1134"/>
        </w:tabs>
        <w:ind w:left="1134" w:right="-1134" w:hanging="1134"/>
      </w:pPr>
      <w:r>
        <w:t>43</w:t>
      </w:r>
      <w:r>
        <w:tab/>
        <w:t>1846 - 1848</w:t>
      </w:r>
    </w:p>
    <w:p w:rsidR="00000000" w:rsidRDefault="00C653B4">
      <w:pPr>
        <w:tabs>
          <w:tab w:val="left" w:pos="1134"/>
        </w:tabs>
        <w:ind w:left="1134" w:right="-1134" w:hanging="1134"/>
      </w:pPr>
      <w:r>
        <w:br w:type="page"/>
        <w:t>30</w:t>
      </w:r>
      <w:r>
        <w:tab/>
        <w:t>Nr. 156/3</w:t>
      </w:r>
    </w:p>
    <w:p w:rsidR="00000000" w:rsidRDefault="00C653B4">
      <w:pPr>
        <w:tabs>
          <w:tab w:val="left" w:pos="1134"/>
        </w:tabs>
        <w:ind w:left="1134" w:right="-1134" w:hanging="1134"/>
      </w:pPr>
      <w:r>
        <w:t>30a</w:t>
      </w:r>
      <w:r>
        <w:tab/>
        <w:t>67</w:t>
      </w:r>
    </w:p>
    <w:p w:rsidR="00000000" w:rsidRDefault="00C653B4">
      <w:pPr>
        <w:tabs>
          <w:tab w:val="left" w:pos="1134"/>
        </w:tabs>
        <w:ind w:left="1134" w:right="-1134" w:hanging="1134"/>
      </w:pPr>
      <w:r>
        <w:t>30z</w:t>
      </w:r>
      <w:r>
        <w:tab/>
        <w:t>G 1 Nr. 156/3</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Über das </w:t>
      </w:r>
      <w:r>
        <w:rPr>
          <w:vanish/>
        </w:rPr>
        <w:t>s[</w:t>
      </w:r>
      <w:r>
        <w:t xml:space="preserve">Verbot der </w:t>
      </w:r>
      <w:r>
        <w:rPr>
          <w:vanish/>
        </w:rPr>
        <w:t>t[2{</w:t>
      </w:r>
      <w:r>
        <w:t>Schrift</w:t>
      </w:r>
      <w:r>
        <w:rPr>
          <w:vanish/>
        </w:rPr>
        <w:t>}</w:t>
      </w:r>
      <w:r>
        <w:t xml:space="preserve"> </w:t>
      </w:r>
      <w:r>
        <w:rPr>
          <w:vanish/>
        </w:rPr>
        <w:t>1{</w:t>
      </w:r>
      <w:r>
        <w:t>"Wahrheit ohne Hülle"</w:t>
      </w:r>
      <w:r>
        <w:rPr>
          <w:vanish/>
        </w:rPr>
        <w:t>}]t]s</w:t>
      </w:r>
      <w:r>
        <w:t xml:space="preserve"> von </w:t>
      </w:r>
      <w:r>
        <w:rPr>
          <w:vanish/>
        </w:rPr>
        <w:t>p[2{</w:t>
      </w:r>
      <w:r>
        <w:t>Theodor</w:t>
      </w:r>
      <w:r>
        <w:rPr>
          <w:vanish/>
        </w:rPr>
        <w:t>}</w:t>
      </w:r>
      <w:r>
        <w:t xml:space="preserve"> </w:t>
      </w:r>
      <w:r>
        <w:rPr>
          <w:vanish/>
        </w:rPr>
        <w:t>1{</w:t>
      </w:r>
      <w:r>
        <w:t>Bracklow</w:t>
      </w:r>
      <w:r>
        <w:rPr>
          <w:vanish/>
        </w:rPr>
        <w:t>}]p</w:t>
      </w:r>
      <w:r>
        <w:t xml:space="preserve">, </w:t>
      </w:r>
      <w:r>
        <w:rPr>
          <w:vanish/>
        </w:rPr>
        <w:t>o[</w:t>
      </w:r>
      <w:r>
        <w:t>Leipzig</w:t>
      </w:r>
      <w:r>
        <w:rPr>
          <w:vanish/>
        </w:rPr>
        <w:t>]o</w:t>
      </w:r>
      <w:r>
        <w:t xml:space="preserve"> 1848, durch die </w:t>
      </w:r>
      <w:r>
        <w:rPr>
          <w:vanish/>
        </w:rPr>
        <w:t>o[</w:t>
      </w:r>
      <w:r>
        <w:t>dänische</w:t>
      </w:r>
      <w:r>
        <w:rPr>
          <w:vanish/>
        </w:rPr>
        <w:t>]o</w:t>
      </w:r>
      <w:r>
        <w:t xml:space="preserve"> Regierung</w:t>
      </w:r>
    </w:p>
    <w:p w:rsidR="00000000" w:rsidRDefault="00C653B4">
      <w:pPr>
        <w:tabs>
          <w:tab w:val="left" w:pos="1134"/>
        </w:tabs>
        <w:ind w:left="1134" w:right="-1134" w:hanging="1134"/>
      </w:pPr>
      <w:r>
        <w:t>43</w:t>
      </w:r>
      <w:r>
        <w:tab/>
        <w:t>1848</w:t>
      </w:r>
    </w:p>
    <w:p w:rsidR="00000000" w:rsidRDefault="00C653B4">
      <w:pPr>
        <w:tabs>
          <w:tab w:val="left" w:pos="1134"/>
        </w:tabs>
        <w:ind w:left="1134" w:right="-1134" w:hanging="1134"/>
      </w:pPr>
      <w:r>
        <w:br w:type="page"/>
        <w:t>30</w:t>
      </w:r>
      <w:r>
        <w:tab/>
        <w:t>Nr. 156/4</w:t>
      </w:r>
    </w:p>
    <w:p w:rsidR="00000000" w:rsidRDefault="00C653B4">
      <w:pPr>
        <w:tabs>
          <w:tab w:val="left" w:pos="1134"/>
        </w:tabs>
        <w:ind w:left="1134" w:right="-1134" w:hanging="1134"/>
      </w:pPr>
      <w:r>
        <w:t>30</w:t>
      </w:r>
      <w:r>
        <w:t>a</w:t>
      </w:r>
      <w:r>
        <w:tab/>
        <w:t>68</w:t>
      </w:r>
    </w:p>
    <w:p w:rsidR="00000000" w:rsidRDefault="00C653B4">
      <w:pPr>
        <w:tabs>
          <w:tab w:val="left" w:pos="1134"/>
        </w:tabs>
        <w:ind w:left="1134" w:right="-1134" w:hanging="1134"/>
      </w:pPr>
      <w:r>
        <w:t>30z</w:t>
      </w:r>
      <w:r>
        <w:tab/>
        <w:t>G 1 Nr. 156/4</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r>
      <w:r>
        <w:rPr>
          <w:vanish/>
        </w:rPr>
        <w:t>s[</w:t>
      </w:r>
      <w:r>
        <w:t>Beschlagnahme</w:t>
      </w:r>
      <w:r>
        <w:rPr>
          <w:vanish/>
        </w:rPr>
        <w:t>]s</w:t>
      </w:r>
      <w:r>
        <w:t xml:space="preserve"> der bei </w:t>
      </w:r>
      <w:r>
        <w:rPr>
          <w:vanish/>
        </w:rPr>
        <w:t>p[2{</w:t>
      </w:r>
      <w:r>
        <w:t>Julius</w:t>
      </w:r>
      <w:r>
        <w:rPr>
          <w:vanish/>
        </w:rPr>
        <w:t>}</w:t>
      </w:r>
      <w:r>
        <w:t xml:space="preserve"> </w:t>
      </w:r>
      <w:r>
        <w:rPr>
          <w:vanish/>
        </w:rPr>
        <w:t>1{</w:t>
      </w:r>
      <w:r>
        <w:t>Groß</w:t>
      </w:r>
      <w:r>
        <w:rPr>
          <w:vanish/>
        </w:rPr>
        <w:t>}</w:t>
      </w:r>
      <w:r>
        <w:t xml:space="preserve">, </w:t>
      </w:r>
      <w:r>
        <w:rPr>
          <w:vanish/>
        </w:rPr>
        <w:t>6{o[</w:t>
      </w:r>
      <w:r>
        <w:t>Heidelberg</w:t>
      </w:r>
      <w:r>
        <w:rPr>
          <w:vanish/>
        </w:rPr>
        <w:t>]o}]p</w:t>
      </w:r>
      <w:r>
        <w:t xml:space="preserve">, erschienenen Schrift </w:t>
      </w:r>
      <w:r>
        <w:rPr>
          <w:vanish/>
        </w:rPr>
        <w:t>t[</w:t>
      </w:r>
      <w:r>
        <w:t>"Die Verhandlungen der Bundesversammlung von den revolutionären Bewegungen des Jahres 1830 bis zu den geheimen Wiener Ministerialconferenzen, ihrem wesentlichen Inhalte nach mitgeteilt aus den Protokollen des Bundes"</w:t>
      </w:r>
      <w:r>
        <w:rPr>
          <w:vanish/>
        </w:rPr>
        <w:t>]t</w:t>
      </w:r>
      <w:r>
        <w:t xml:space="preserve"> und deren Fortsetzung durch </w:t>
      </w:r>
      <w:r>
        <w:rPr>
          <w:vanish/>
        </w:rPr>
        <w:t>o[</w:t>
      </w:r>
      <w:r>
        <w:t>Baden</w:t>
      </w:r>
      <w:r>
        <w:rPr>
          <w:vanish/>
        </w:rPr>
        <w:t>]o</w:t>
      </w:r>
      <w:r>
        <w:t xml:space="preserve"> und das </w:t>
      </w:r>
      <w:r>
        <w:rPr>
          <w:vanish/>
        </w:rPr>
        <w:t>o[2{</w:t>
      </w:r>
      <w:r>
        <w:t>Großherzogtum</w:t>
      </w:r>
      <w:r>
        <w:rPr>
          <w:vanish/>
        </w:rPr>
        <w:t>}1{&lt;Hessen&gt;}]o</w:t>
      </w:r>
    </w:p>
    <w:p w:rsidR="00000000" w:rsidRDefault="00C653B4">
      <w:pPr>
        <w:tabs>
          <w:tab w:val="left" w:pos="1134"/>
        </w:tabs>
        <w:ind w:left="1134" w:right="-1134" w:hanging="1134"/>
      </w:pPr>
      <w:r>
        <w:t>43</w:t>
      </w:r>
      <w:r>
        <w:tab/>
        <w:t>1847 - 1848</w:t>
      </w:r>
    </w:p>
    <w:p w:rsidR="00000000" w:rsidRDefault="00C653B4">
      <w:pPr>
        <w:tabs>
          <w:tab w:val="left" w:pos="1134"/>
        </w:tabs>
        <w:ind w:left="1134" w:right="-1134" w:hanging="1134"/>
      </w:pPr>
      <w:r>
        <w:br w:type="page"/>
        <w:t>30</w:t>
      </w:r>
      <w:r>
        <w:tab/>
        <w:t>Nr. 156/5</w:t>
      </w:r>
    </w:p>
    <w:p w:rsidR="00000000" w:rsidRDefault="00C653B4">
      <w:pPr>
        <w:tabs>
          <w:tab w:val="left" w:pos="1134"/>
        </w:tabs>
        <w:ind w:left="1134" w:right="-1134" w:hanging="1134"/>
      </w:pPr>
      <w:r>
        <w:t>30a</w:t>
      </w:r>
      <w:r>
        <w:tab/>
        <w:t>69</w:t>
      </w:r>
    </w:p>
    <w:p w:rsidR="00000000" w:rsidRDefault="00C653B4">
      <w:pPr>
        <w:tabs>
          <w:tab w:val="left" w:pos="1134"/>
        </w:tabs>
        <w:ind w:left="1134" w:right="-1134" w:hanging="1134"/>
      </w:pPr>
      <w:r>
        <w:t>30z</w:t>
      </w:r>
      <w:r>
        <w:tab/>
        <w:t>G 1 Nr. 156/5</w:t>
      </w:r>
    </w:p>
    <w:p w:rsidR="00000000" w:rsidRDefault="00C653B4">
      <w:pPr>
        <w:tabs>
          <w:tab w:val="left" w:pos="1134"/>
        </w:tabs>
        <w:ind w:left="1134" w:right="-1134" w:hanging="1134"/>
      </w:pPr>
      <w:r>
        <w:t>31</w:t>
      </w:r>
      <w:r>
        <w:tab/>
        <w:t xml:space="preserve">E 1 Bundestag Nr. </w:t>
      </w:r>
      <w:r>
        <w:t>8</w:t>
      </w:r>
    </w:p>
    <w:p w:rsidR="00000000" w:rsidRDefault="00C653B4">
      <w:pPr>
        <w:tabs>
          <w:tab w:val="left" w:pos="1134"/>
        </w:tabs>
        <w:ind w:left="1134" w:right="-1134" w:hanging="1134"/>
      </w:pPr>
      <w:r>
        <w:t>40</w:t>
      </w:r>
      <w:r>
        <w:tab/>
      </w:r>
      <w:r>
        <w:rPr>
          <w:vanish/>
        </w:rPr>
        <w:t>s[</w:t>
      </w:r>
      <w:r>
        <w:t xml:space="preserve">Verkaufsverbot der </w:t>
      </w:r>
      <w:r>
        <w:rPr>
          <w:vanish/>
        </w:rPr>
        <w:t>s[</w:t>
      </w:r>
      <w:r>
        <w:t>Verlagsartikel</w:t>
      </w:r>
      <w:r>
        <w:rPr>
          <w:vanish/>
        </w:rPr>
        <w:t>]s</w:t>
      </w:r>
      <w:r>
        <w:t xml:space="preserve"> der </w:t>
      </w:r>
      <w:r>
        <w:rPr>
          <w:vanish/>
        </w:rPr>
        <w:t>k[1{s[</w:t>
      </w:r>
      <w:r>
        <w:t>Buchhandlung</w:t>
      </w:r>
      <w:r>
        <w:rPr>
          <w:vanish/>
        </w:rPr>
        <w:t>]s</w:t>
      </w:r>
      <w:r>
        <w:t xml:space="preserve"> "</w:t>
      </w:r>
      <w:r>
        <w:rPr>
          <w:vanish/>
        </w:rPr>
        <w:t>p[</w:t>
      </w:r>
      <w:r>
        <w:t>Jenni</w:t>
      </w:r>
      <w:r>
        <w:rPr>
          <w:vanish/>
        </w:rPr>
        <w:t>]p</w:t>
      </w:r>
      <w:r>
        <w:t xml:space="preserve"> Sohn"</w:t>
      </w:r>
      <w:r>
        <w:rPr>
          <w:vanish/>
        </w:rPr>
        <w:t>}</w:t>
      </w:r>
      <w:r>
        <w:t xml:space="preserve">, </w:t>
      </w:r>
      <w:r>
        <w:rPr>
          <w:vanish/>
        </w:rPr>
        <w:t>2{o[</w:t>
      </w:r>
      <w:r>
        <w:t>Bern</w:t>
      </w:r>
      <w:r>
        <w:rPr>
          <w:vanish/>
        </w:rPr>
        <w:t>]o}]k]s</w:t>
      </w:r>
      <w:r>
        <w:t xml:space="preserve">, durch </w:t>
      </w:r>
      <w:r>
        <w:rPr>
          <w:vanish/>
        </w:rPr>
        <w:t>k[</w:t>
      </w:r>
      <w:r>
        <w:t>Bund</w:t>
      </w:r>
      <w:r>
        <w:rPr>
          <w:vanish/>
        </w:rPr>
        <w:t>]k</w:t>
      </w:r>
      <w:r>
        <w:t xml:space="preserve"> und </w:t>
      </w:r>
      <w:r>
        <w:rPr>
          <w:vanish/>
        </w:rPr>
        <w:t>o[2{</w:t>
      </w:r>
      <w:r>
        <w:t>Großherzogtum</w:t>
      </w:r>
      <w:r>
        <w:rPr>
          <w:vanish/>
        </w:rPr>
        <w:t>}1{&lt;Hessen&gt;}]o</w:t>
      </w:r>
    </w:p>
    <w:p w:rsidR="00000000" w:rsidRDefault="00C653B4">
      <w:pPr>
        <w:tabs>
          <w:tab w:val="left" w:pos="1134"/>
        </w:tabs>
        <w:ind w:left="1134" w:right="-1134" w:hanging="1134"/>
      </w:pPr>
      <w:r>
        <w:t>41</w:t>
      </w:r>
      <w:r>
        <w:tab/>
        <w:t>u.a.: 2 Listen der von "Jenni Sohn" verlegten Titel</w:t>
      </w:r>
    </w:p>
    <w:p w:rsidR="00000000" w:rsidRDefault="00C653B4">
      <w:pPr>
        <w:tabs>
          <w:tab w:val="left" w:pos="1134"/>
        </w:tabs>
        <w:ind w:left="1134" w:right="-1134" w:hanging="1134"/>
      </w:pPr>
      <w:r>
        <w:t>43</w:t>
      </w:r>
      <w:r>
        <w:tab/>
        <w:t>1847 - 1848</w:t>
      </w:r>
    </w:p>
    <w:p w:rsidR="00000000" w:rsidRDefault="00C653B4">
      <w:pPr>
        <w:tabs>
          <w:tab w:val="left" w:pos="1134"/>
        </w:tabs>
        <w:ind w:left="1134" w:right="-1134" w:hanging="1134"/>
      </w:pPr>
      <w:r>
        <w:br w:type="page"/>
        <w:t>30</w:t>
      </w:r>
      <w:r>
        <w:tab/>
        <w:t>Nr. 156/6</w:t>
      </w:r>
    </w:p>
    <w:p w:rsidR="00000000" w:rsidRDefault="00C653B4">
      <w:pPr>
        <w:tabs>
          <w:tab w:val="left" w:pos="1134"/>
        </w:tabs>
        <w:ind w:left="1134" w:right="-1134" w:hanging="1134"/>
      </w:pPr>
      <w:r>
        <w:t>30a</w:t>
      </w:r>
      <w:r>
        <w:tab/>
        <w:t>70</w:t>
      </w:r>
    </w:p>
    <w:p w:rsidR="00000000" w:rsidRDefault="00C653B4">
      <w:pPr>
        <w:tabs>
          <w:tab w:val="left" w:pos="1134"/>
        </w:tabs>
        <w:ind w:left="1134" w:right="-1134" w:hanging="1134"/>
      </w:pPr>
      <w:r>
        <w:t>30z</w:t>
      </w:r>
      <w:r>
        <w:tab/>
        <w:t>G 1 Nr. 156/6</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r>
      <w:r>
        <w:rPr>
          <w:vanish/>
        </w:rPr>
        <w:t>s[2{</w:t>
      </w:r>
      <w:r>
        <w:t>Maßregeln gegen die</w:t>
      </w:r>
      <w:r>
        <w:rPr>
          <w:vanish/>
        </w:rPr>
        <w:t>}</w:t>
      </w:r>
      <w:r>
        <w:t xml:space="preserve"> </w:t>
      </w:r>
      <w:r>
        <w:rPr>
          <w:vanish/>
        </w:rPr>
        <w:t>1{</w:t>
      </w:r>
      <w:r>
        <w:t>Verbreitung</w:t>
      </w:r>
      <w:r>
        <w:rPr>
          <w:vanish/>
        </w:rPr>
        <w:t>}]s</w:t>
      </w:r>
      <w:r>
        <w:t xml:space="preserve"> der </w:t>
      </w:r>
      <w:r>
        <w:rPr>
          <w:vanish/>
        </w:rPr>
        <w:t>t[</w:t>
      </w:r>
      <w:r>
        <w:t>"Mannheimer Abendzeitung"</w:t>
      </w:r>
      <w:r>
        <w:rPr>
          <w:vanish/>
        </w:rPr>
        <w:t>]t</w:t>
      </w:r>
      <w:r>
        <w:t xml:space="preserve"> und des </w:t>
      </w:r>
      <w:r>
        <w:rPr>
          <w:vanish/>
        </w:rPr>
        <w:t>t[</w:t>
      </w:r>
      <w:r>
        <w:t>"Deutschen Zuschauers"</w:t>
      </w:r>
      <w:r>
        <w:rPr>
          <w:vanish/>
        </w:rPr>
        <w:t>]t</w:t>
      </w:r>
      <w:r>
        <w:t xml:space="preserve"> innerhalb des </w:t>
      </w:r>
      <w:r>
        <w:rPr>
          <w:vanish/>
        </w:rPr>
        <w:t>o[2{</w:t>
      </w:r>
      <w:r>
        <w:t>Großherzogtums</w:t>
      </w:r>
      <w:r>
        <w:rPr>
          <w:vanish/>
        </w:rPr>
        <w:t>}1{&lt;Hessen&gt;}]o</w:t>
      </w:r>
    </w:p>
    <w:p w:rsidR="00000000" w:rsidRDefault="00C653B4">
      <w:pPr>
        <w:tabs>
          <w:tab w:val="left" w:pos="1134"/>
        </w:tabs>
        <w:ind w:left="1134" w:right="-1134" w:hanging="1134"/>
      </w:pPr>
      <w:r>
        <w:t>43</w:t>
      </w:r>
      <w:r>
        <w:tab/>
        <w:t>1847 - 1848</w:t>
      </w:r>
    </w:p>
    <w:p w:rsidR="00000000" w:rsidRDefault="00C653B4">
      <w:pPr>
        <w:tabs>
          <w:tab w:val="left" w:pos="1134"/>
        </w:tabs>
        <w:ind w:left="1134" w:right="-1134" w:hanging="1134"/>
      </w:pPr>
      <w:r>
        <w:br w:type="page"/>
        <w:t>30</w:t>
      </w:r>
      <w:r>
        <w:tab/>
        <w:t>Nr. 156/7</w:t>
      </w:r>
    </w:p>
    <w:p w:rsidR="00000000" w:rsidRDefault="00C653B4">
      <w:pPr>
        <w:tabs>
          <w:tab w:val="left" w:pos="1134"/>
        </w:tabs>
        <w:ind w:left="1134" w:right="-1134" w:hanging="1134"/>
      </w:pPr>
      <w:r>
        <w:t>30a</w:t>
      </w:r>
      <w:r>
        <w:tab/>
        <w:t>71</w:t>
      </w:r>
    </w:p>
    <w:p w:rsidR="00000000" w:rsidRDefault="00C653B4">
      <w:pPr>
        <w:tabs>
          <w:tab w:val="left" w:pos="1134"/>
        </w:tabs>
        <w:ind w:left="1134" w:right="-1134" w:hanging="1134"/>
      </w:pPr>
      <w:r>
        <w:t>30z</w:t>
      </w:r>
      <w:r>
        <w:tab/>
        <w:t>G 1 Nr. 156/7</w:t>
      </w:r>
    </w:p>
    <w:p w:rsidR="00000000" w:rsidRDefault="00C653B4">
      <w:pPr>
        <w:tabs>
          <w:tab w:val="left" w:pos="1134"/>
        </w:tabs>
        <w:ind w:left="1134" w:right="-1134" w:hanging="1134"/>
      </w:pPr>
      <w:r>
        <w:t>31</w:t>
      </w:r>
      <w:r>
        <w:tab/>
        <w:t>E 1 B</w:t>
      </w:r>
      <w:r>
        <w:t>undestag Nr. 8</w:t>
      </w:r>
    </w:p>
    <w:p w:rsidR="00000000" w:rsidRDefault="00C653B4">
      <w:pPr>
        <w:tabs>
          <w:tab w:val="left" w:pos="1134"/>
        </w:tabs>
        <w:ind w:left="1134" w:right="-1134" w:hanging="1134"/>
      </w:pPr>
      <w:r>
        <w:t>40</w:t>
      </w:r>
      <w:r>
        <w:tab/>
        <w:t xml:space="preserve">Über zwei </w:t>
      </w:r>
      <w:r>
        <w:rPr>
          <w:vanish/>
        </w:rPr>
        <w:t>s[2{</w:t>
      </w:r>
      <w:r>
        <w:t>revolutionäre und gemeinschädliche</w:t>
      </w:r>
      <w:r>
        <w:rPr>
          <w:vanish/>
        </w:rPr>
        <w:t>}</w:t>
      </w:r>
      <w:r>
        <w:t xml:space="preserve"> </w:t>
      </w:r>
      <w:r>
        <w:rPr>
          <w:vanish/>
        </w:rPr>
        <w:t>1{</w:t>
      </w:r>
      <w:r>
        <w:t>Druckschriften</w:t>
      </w:r>
      <w:r>
        <w:rPr>
          <w:vanish/>
        </w:rPr>
        <w:t>}]s</w:t>
      </w:r>
    </w:p>
    <w:p w:rsidR="00000000" w:rsidRDefault="00C653B4">
      <w:pPr>
        <w:tabs>
          <w:tab w:val="left" w:pos="1134"/>
        </w:tabs>
        <w:ind w:left="1134" w:right="-1134" w:hanging="1134"/>
      </w:pPr>
      <w:r>
        <w:t>41</w:t>
      </w:r>
      <w:r>
        <w:tab/>
        <w:t>nur: Hinweis</w:t>
      </w:r>
    </w:p>
    <w:p w:rsidR="00000000" w:rsidRDefault="00C653B4">
      <w:pPr>
        <w:tabs>
          <w:tab w:val="left" w:pos="1134"/>
        </w:tabs>
        <w:ind w:left="1134" w:right="-1134" w:hanging="1134"/>
      </w:pPr>
      <w:r>
        <w:t>43</w:t>
      </w:r>
      <w:r>
        <w:tab/>
        <w:t>1848</w:t>
      </w:r>
    </w:p>
    <w:p w:rsidR="00000000" w:rsidRDefault="00C653B4">
      <w:pPr>
        <w:tabs>
          <w:tab w:val="left" w:pos="1134"/>
        </w:tabs>
        <w:ind w:left="1134" w:right="-1134" w:hanging="1134"/>
      </w:pPr>
      <w:r>
        <w:br w:type="page"/>
        <w:t>30</w:t>
      </w:r>
      <w:r>
        <w:tab/>
        <w:t>Nr. 156/8</w:t>
      </w:r>
    </w:p>
    <w:p w:rsidR="00000000" w:rsidRDefault="00C653B4">
      <w:pPr>
        <w:tabs>
          <w:tab w:val="left" w:pos="1134"/>
        </w:tabs>
        <w:ind w:left="1134" w:right="-1134" w:hanging="1134"/>
      </w:pPr>
      <w:r>
        <w:t>30a</w:t>
      </w:r>
      <w:r>
        <w:tab/>
        <w:t>72</w:t>
      </w:r>
    </w:p>
    <w:p w:rsidR="00000000" w:rsidRDefault="00C653B4">
      <w:pPr>
        <w:tabs>
          <w:tab w:val="left" w:pos="1134"/>
        </w:tabs>
        <w:ind w:left="1134" w:right="-1134" w:hanging="1134"/>
      </w:pPr>
      <w:r>
        <w:t>30z</w:t>
      </w:r>
      <w:r>
        <w:tab/>
        <w:t>G 1 Nr. 156/8</w:t>
      </w:r>
    </w:p>
    <w:p w:rsidR="00000000" w:rsidRDefault="00C653B4">
      <w:pPr>
        <w:tabs>
          <w:tab w:val="left" w:pos="1134"/>
        </w:tabs>
        <w:ind w:left="1134" w:right="-1134" w:hanging="1134"/>
      </w:pPr>
      <w:r>
        <w:t>31</w:t>
      </w:r>
      <w:r>
        <w:tab/>
        <w:t>E 1 Bundestag Nr. 8</w:t>
      </w:r>
    </w:p>
    <w:p w:rsidR="00000000" w:rsidRDefault="00C653B4">
      <w:pPr>
        <w:tabs>
          <w:tab w:val="left" w:pos="1134"/>
        </w:tabs>
        <w:ind w:left="1134" w:right="-1134" w:hanging="1134"/>
      </w:pPr>
      <w:r>
        <w:t>40</w:t>
      </w:r>
      <w:r>
        <w:tab/>
        <w:t xml:space="preserve">Über eine Warnung vor der von dem </w:t>
      </w:r>
      <w:r>
        <w:rPr>
          <w:vanish/>
        </w:rPr>
        <w:t>p[7{</w:t>
      </w:r>
      <w:r>
        <w:t>politischen Flüchtling</w:t>
      </w:r>
      <w:r>
        <w:rPr>
          <w:vanish/>
        </w:rPr>
        <w:t>}</w:t>
      </w:r>
      <w:r>
        <w:t xml:space="preserve"> </w:t>
      </w:r>
      <w:r>
        <w:rPr>
          <w:vanish/>
        </w:rPr>
        <w:t>2{</w:t>
      </w:r>
      <w:r>
        <w:t>Eduard</w:t>
      </w:r>
      <w:r>
        <w:rPr>
          <w:vanish/>
        </w:rPr>
        <w:t>}</w:t>
      </w:r>
      <w:r>
        <w:t xml:space="preserve"> </w:t>
      </w:r>
      <w:r>
        <w:rPr>
          <w:vanish/>
        </w:rPr>
        <w:t>1{</w:t>
      </w:r>
      <w:r>
        <w:t>Pelz</w:t>
      </w:r>
      <w:r>
        <w:rPr>
          <w:vanish/>
        </w:rPr>
        <w:t>}</w:t>
      </w:r>
      <w:r>
        <w:t xml:space="preserve"> in </w:t>
      </w:r>
      <w:r>
        <w:rPr>
          <w:vanish/>
        </w:rPr>
        <w:t>6{o[</w:t>
      </w:r>
      <w:r>
        <w:t>New York</w:t>
      </w:r>
      <w:r>
        <w:rPr>
          <w:vanish/>
        </w:rPr>
        <w:t>]o}]p</w:t>
      </w:r>
      <w:r>
        <w:t xml:space="preserve"> redigierten </w:t>
      </w:r>
      <w:r>
        <w:rPr>
          <w:vanish/>
        </w:rPr>
        <w:t>t[2{s[</w:t>
      </w:r>
      <w:r>
        <w:t>Wochenschrift</w:t>
      </w:r>
      <w:r>
        <w:rPr>
          <w:vanish/>
        </w:rPr>
        <w:t>]s}</w:t>
      </w:r>
      <w:r>
        <w:t xml:space="preserve"> </w:t>
      </w:r>
      <w:r>
        <w:rPr>
          <w:vanish/>
        </w:rPr>
        <w:t>1{</w:t>
      </w:r>
      <w:r>
        <w:t>"Die Hummel"</w:t>
      </w:r>
      <w:r>
        <w:rPr>
          <w:vanish/>
        </w:rPr>
        <w:t>}]t</w:t>
      </w:r>
    </w:p>
    <w:p w:rsidR="00000000" w:rsidRDefault="00C653B4">
      <w:pPr>
        <w:tabs>
          <w:tab w:val="left" w:pos="1134"/>
        </w:tabs>
        <w:ind w:left="1134" w:right="-1134" w:hanging="1134"/>
      </w:pPr>
      <w:r>
        <w:t>41</w:t>
      </w:r>
      <w:r>
        <w:tab/>
        <w:t>u.a.: k.</w:t>
      </w:r>
      <w:r>
        <w:rPr>
          <w:vanish/>
        </w:rPr>
        <w:t>o[</w:t>
      </w:r>
      <w:r>
        <w:t>sächsische</w:t>
      </w:r>
      <w:r>
        <w:rPr>
          <w:vanish/>
        </w:rPr>
        <w:t>]o</w:t>
      </w:r>
      <w:r>
        <w:t xml:space="preserve"> Verbalnote</w:t>
      </w:r>
    </w:p>
    <w:p w:rsidR="00000000" w:rsidRDefault="00C653B4">
      <w:pPr>
        <w:tabs>
          <w:tab w:val="left" w:pos="1134"/>
        </w:tabs>
        <w:ind w:left="1134" w:right="-1134" w:hanging="1134"/>
      </w:pPr>
      <w:r>
        <w:t>43</w:t>
      </w:r>
      <w:r>
        <w:tab/>
        <w:t>1851</w:t>
      </w:r>
    </w:p>
    <w:p w:rsidR="00000000" w:rsidRDefault="00C653B4">
      <w:pPr>
        <w:tabs>
          <w:tab w:val="left" w:pos="1134"/>
        </w:tabs>
        <w:ind w:left="1134" w:right="-1134" w:hanging="1134"/>
      </w:pPr>
      <w:r>
        <w:br w:type="page"/>
        <w:t>30</w:t>
      </w:r>
      <w:r>
        <w:tab/>
        <w:t>Nr. 73/2e</w:t>
      </w:r>
    </w:p>
    <w:p w:rsidR="00000000" w:rsidRDefault="00C653B4">
      <w:pPr>
        <w:tabs>
          <w:tab w:val="left" w:pos="1134"/>
        </w:tabs>
        <w:ind w:left="1134" w:right="-1134" w:hanging="1134"/>
      </w:pPr>
      <w:r>
        <w:t>30a</w:t>
      </w:r>
      <w:r>
        <w:tab/>
        <w:t>73</w:t>
      </w:r>
    </w:p>
    <w:p w:rsidR="00000000" w:rsidRDefault="00C653B4">
      <w:pPr>
        <w:tabs>
          <w:tab w:val="left" w:pos="1134"/>
        </w:tabs>
        <w:ind w:left="1134" w:right="-1134" w:hanging="1134"/>
      </w:pPr>
      <w:r>
        <w:t>30z</w:t>
      </w:r>
      <w:r>
        <w:tab/>
        <w:t>G 1 Nr. 73/2e</w:t>
      </w:r>
    </w:p>
    <w:p w:rsidR="00000000" w:rsidRDefault="00C653B4">
      <w:pPr>
        <w:tabs>
          <w:tab w:val="left" w:pos="1134"/>
        </w:tabs>
        <w:ind w:left="1134" w:right="-1134" w:hanging="1134"/>
      </w:pPr>
      <w:r>
        <w:t>40</w:t>
      </w:r>
      <w:r>
        <w:tab/>
        <w:t xml:space="preserve">Gesuch des </w:t>
      </w:r>
      <w:r>
        <w:rPr>
          <w:vanish/>
        </w:rPr>
        <w:t>p[5{</w:t>
      </w:r>
      <w:r>
        <w:t>Herzogl. Nassauischen Polizeirats</w:t>
      </w:r>
      <w:r>
        <w:rPr>
          <w:vanish/>
        </w:rPr>
        <w:t>}</w:t>
      </w:r>
      <w:r>
        <w:t xml:space="preserve"> </w:t>
      </w:r>
      <w:r>
        <w:rPr>
          <w:vanish/>
        </w:rPr>
        <w:t>8{</w:t>
      </w:r>
      <w:r>
        <w:t>von</w:t>
      </w:r>
      <w:r>
        <w:rPr>
          <w:vanish/>
        </w:rPr>
        <w:t>}</w:t>
      </w:r>
      <w:r>
        <w:t xml:space="preserve"> </w:t>
      </w:r>
      <w:r>
        <w:rPr>
          <w:vanish/>
        </w:rPr>
        <w:t>1{</w:t>
      </w:r>
      <w:r>
        <w:t>Rößler</w:t>
      </w:r>
      <w:r>
        <w:rPr>
          <w:vanish/>
        </w:rPr>
        <w:t>}</w:t>
      </w:r>
      <w:r>
        <w:t xml:space="preserve"> zu </w:t>
      </w:r>
      <w:r>
        <w:rPr>
          <w:vanish/>
        </w:rPr>
        <w:t>6{o[</w:t>
      </w:r>
      <w:r>
        <w:t>Wiesbaden</w:t>
      </w:r>
      <w:r>
        <w:rPr>
          <w:vanish/>
        </w:rPr>
        <w:t>]o}]p</w:t>
      </w:r>
      <w:r>
        <w:t xml:space="preserve"> und d</w:t>
      </w:r>
      <w:r>
        <w:t xml:space="preserve">es </w:t>
      </w:r>
      <w:r>
        <w:rPr>
          <w:vanish/>
        </w:rPr>
        <w:t>p[5{</w:t>
      </w:r>
      <w:r>
        <w:t>Großherzogl. Hessischen Polizeikommissärs</w:t>
      </w:r>
      <w:r>
        <w:rPr>
          <w:vanish/>
        </w:rPr>
        <w:t>}</w:t>
      </w:r>
      <w:r>
        <w:t xml:space="preserve"> </w:t>
      </w:r>
      <w:r>
        <w:rPr>
          <w:vanish/>
        </w:rPr>
        <w:t>1{</w:t>
      </w:r>
      <w:r>
        <w:t>Leichtweiß</w:t>
      </w:r>
      <w:r>
        <w:rPr>
          <w:vanish/>
        </w:rPr>
        <w:t>}</w:t>
      </w:r>
      <w:r>
        <w:t xml:space="preserve"> zu </w:t>
      </w:r>
      <w:r>
        <w:rPr>
          <w:vanish/>
        </w:rPr>
        <w:t>6{o[</w:t>
      </w:r>
      <w:r>
        <w:t>Mainz</w:t>
      </w:r>
      <w:r>
        <w:rPr>
          <w:vanish/>
        </w:rPr>
        <w:t>]o}]p</w:t>
      </w:r>
      <w:r>
        <w:t xml:space="preserve"> wegen Herausgabe eines Zentralpolizeiblatts für Süddeutschland unter dem Titel </w:t>
      </w:r>
      <w:r>
        <w:rPr>
          <w:vanish/>
        </w:rPr>
        <w:t>t[</w:t>
      </w:r>
      <w:r>
        <w:t>"Süddeutscher Polizeitelegraph"</w:t>
      </w:r>
      <w:r>
        <w:rPr>
          <w:vanish/>
        </w:rPr>
        <w:t>]t</w:t>
      </w:r>
    </w:p>
    <w:p w:rsidR="00000000" w:rsidRDefault="00C653B4">
      <w:pPr>
        <w:tabs>
          <w:tab w:val="left" w:pos="1134"/>
        </w:tabs>
        <w:ind w:left="1134" w:right="-1134" w:hanging="1134"/>
      </w:pPr>
      <w:r>
        <w:t>43</w:t>
      </w:r>
      <w:r>
        <w:tab/>
        <w:t>1856</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07</w:t>
      </w:r>
    </w:p>
    <w:p w:rsidR="00000000" w:rsidRDefault="00C653B4">
      <w:pPr>
        <w:tabs>
          <w:tab w:val="left" w:pos="1134"/>
        </w:tabs>
        <w:ind w:left="1134" w:right="-1134" w:hanging="1134"/>
      </w:pPr>
      <w:r>
        <w:t>27</w:t>
      </w:r>
      <w:r>
        <w:tab/>
        <w:t>I. Teil Auswärtige Angelegenheiten \ Militär- und Kriegswesen</w:t>
      </w:r>
    </w:p>
    <w:p w:rsidR="00000000" w:rsidRDefault="00C653B4">
      <w:pPr>
        <w:tabs>
          <w:tab w:val="left" w:pos="1134"/>
        </w:tabs>
        <w:ind w:left="1134" w:right="-1134" w:hanging="1134"/>
      </w:pPr>
      <w:r>
        <w:t>30</w:t>
      </w:r>
      <w:r>
        <w:tab/>
        <w:t>Nr. 42/5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 Nr. 42/5</w:t>
      </w:r>
    </w:p>
    <w:p w:rsidR="00000000" w:rsidRDefault="00C653B4">
      <w:pPr>
        <w:tabs>
          <w:tab w:val="left" w:pos="1134"/>
        </w:tabs>
        <w:ind w:left="1134" w:right="-1134" w:hanging="1134"/>
      </w:pPr>
      <w:r>
        <w:t>31</w:t>
      </w:r>
      <w:r>
        <w:tab/>
        <w:t>Abt. St.M. Konv. 42 Fsc. 5</w:t>
      </w:r>
    </w:p>
    <w:p w:rsidR="00000000" w:rsidRDefault="00C653B4">
      <w:pPr>
        <w:tabs>
          <w:tab w:val="left" w:pos="1134"/>
        </w:tabs>
        <w:ind w:left="1134" w:right="-1134" w:hanging="1134"/>
      </w:pPr>
      <w:r>
        <w:t>40</w:t>
      </w:r>
      <w:r>
        <w:tab/>
        <w:t xml:space="preserve">Gesuch des </w:t>
      </w:r>
      <w:r>
        <w:rPr>
          <w:vanish/>
        </w:rPr>
        <w:t>p[5{</w:t>
      </w:r>
      <w:r>
        <w:t>Advokat</w:t>
      </w:r>
      <w:r>
        <w:rPr>
          <w:vanish/>
        </w:rPr>
        <w:t>}</w:t>
      </w:r>
      <w:r>
        <w:t xml:space="preserve">en </w:t>
      </w:r>
      <w:r>
        <w:rPr>
          <w:vanish/>
        </w:rPr>
        <w:t>1{</w:t>
      </w:r>
      <w:r>
        <w:t>Durant - Lasalle</w:t>
      </w:r>
      <w:r>
        <w:rPr>
          <w:vanish/>
        </w:rPr>
        <w:t>}</w:t>
      </w:r>
      <w:r>
        <w:t xml:space="preserve"> zu </w:t>
      </w:r>
      <w:r>
        <w:rPr>
          <w:vanish/>
        </w:rPr>
        <w:t>6{o[</w:t>
      </w:r>
      <w:r>
        <w:t>Paris</w:t>
      </w:r>
      <w:r>
        <w:rPr>
          <w:vanish/>
        </w:rPr>
        <w:t>]o}]p</w:t>
      </w:r>
      <w:r>
        <w:t xml:space="preserve"> um </w:t>
      </w:r>
      <w:r>
        <w:rPr>
          <w:vanish/>
        </w:rPr>
        <w:t>s[</w:t>
      </w:r>
      <w:r>
        <w:t>Pränumeration</w:t>
      </w:r>
      <w:r>
        <w:rPr>
          <w:vanish/>
        </w:rPr>
        <w:t>]s</w:t>
      </w:r>
      <w:r>
        <w:t xml:space="preserve"> auf sein Werk, betitelt </w:t>
      </w:r>
      <w:r>
        <w:rPr>
          <w:vanish/>
        </w:rPr>
        <w:t>t[</w:t>
      </w:r>
      <w:r>
        <w:t xml:space="preserve">"Le Code de l'officier des armées francaises </w:t>
      </w:r>
      <w:r>
        <w:t>pp."</w:t>
      </w:r>
      <w:r>
        <w:rPr>
          <w:vanish/>
        </w:rPr>
        <w:t>]t</w:t>
      </w:r>
    </w:p>
    <w:p w:rsidR="00000000" w:rsidRDefault="00C653B4">
      <w:pPr>
        <w:tabs>
          <w:tab w:val="left" w:pos="1134"/>
        </w:tabs>
        <w:ind w:left="1134" w:right="-1134" w:hanging="1134"/>
      </w:pPr>
      <w:r>
        <w:t>43</w:t>
      </w:r>
      <w:r>
        <w:tab/>
        <w:t>1840</w:t>
      </w:r>
    </w:p>
    <w:p w:rsidR="00000000" w:rsidRDefault="00C653B4">
      <w:pPr>
        <w:tabs>
          <w:tab w:val="left" w:pos="1134"/>
        </w:tabs>
        <w:ind w:left="1134" w:right="-1134" w:hanging="1134"/>
      </w:pPr>
      <w:r>
        <w:br w:type="page"/>
        <w:t>30</w:t>
      </w:r>
      <w:r>
        <w:tab/>
        <w:t>Nr. 56/5</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 Nr. 56/5</w:t>
      </w:r>
    </w:p>
    <w:p w:rsidR="00000000" w:rsidRDefault="00C653B4">
      <w:pPr>
        <w:tabs>
          <w:tab w:val="left" w:pos="1134"/>
        </w:tabs>
        <w:ind w:left="1134" w:right="-1134" w:hanging="1134"/>
      </w:pPr>
      <w:r>
        <w:t>31</w:t>
      </w:r>
      <w:r>
        <w:tab/>
        <w:t>Abt. St.M. Konv. 56 Fsc. 5</w:t>
      </w:r>
    </w:p>
    <w:p w:rsidR="00000000" w:rsidRDefault="00C653B4">
      <w:pPr>
        <w:tabs>
          <w:tab w:val="left" w:pos="1134"/>
        </w:tabs>
        <w:ind w:left="1134" w:right="-1134" w:hanging="1134"/>
      </w:pPr>
      <w:r>
        <w:t>40</w:t>
      </w:r>
      <w:r>
        <w:tab/>
        <w:t xml:space="preserve">Offizielle Kriegsnachrichten seitens der Telegraphie des </w:t>
      </w:r>
      <w:r>
        <w:rPr>
          <w:vanish/>
        </w:rPr>
        <w:t>k[</w:t>
      </w:r>
      <w:r>
        <w:t>Norddeutschen Bundes</w:t>
      </w:r>
      <w:r>
        <w:rPr>
          <w:vanish/>
        </w:rPr>
        <w:t>]k</w:t>
      </w:r>
      <w:r>
        <w:t xml:space="preserve"> und </w:t>
      </w:r>
      <w:r>
        <w:rPr>
          <w:vanish/>
        </w:rPr>
        <w:t>s[2{</w:t>
      </w:r>
      <w:r>
        <w:t>sonstige</w:t>
      </w:r>
      <w:r>
        <w:rPr>
          <w:vanish/>
        </w:rPr>
        <w:t>}</w:t>
      </w:r>
      <w:r>
        <w:t xml:space="preserve"> </w:t>
      </w:r>
      <w:r>
        <w:rPr>
          <w:vanish/>
        </w:rPr>
        <w:t>1{</w:t>
      </w:r>
      <w:r>
        <w:t>Druckschriften</w:t>
      </w:r>
      <w:r>
        <w:rPr>
          <w:vanish/>
        </w:rPr>
        <w:t>}]s</w:t>
      </w:r>
    </w:p>
    <w:p w:rsidR="00000000" w:rsidRDefault="00C653B4">
      <w:pPr>
        <w:tabs>
          <w:tab w:val="left" w:pos="1134"/>
        </w:tabs>
        <w:ind w:left="1134" w:right="-1134" w:hanging="1134"/>
      </w:pPr>
      <w:r>
        <w:t>43</w:t>
      </w:r>
      <w:r>
        <w:tab/>
        <w:t>1870</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2 A</w:t>
      </w:r>
    </w:p>
    <w:p w:rsidR="00000000" w:rsidRDefault="00C653B4">
      <w:pPr>
        <w:tabs>
          <w:tab w:val="left" w:pos="1134"/>
        </w:tabs>
        <w:ind w:left="1134" w:right="-1134" w:hanging="1134"/>
      </w:pPr>
      <w:r>
        <w:t>20a</w:t>
      </w:r>
      <w:r>
        <w:tab/>
        <w:t>021</w:t>
      </w:r>
    </w:p>
    <w:p w:rsidR="00000000" w:rsidRDefault="00C653B4">
      <w:pPr>
        <w:tabs>
          <w:tab w:val="left" w:pos="1134"/>
        </w:tabs>
        <w:ind w:left="1134" w:right="-1134" w:hanging="1134"/>
      </w:pPr>
      <w:r>
        <w:t>21</w:t>
      </w:r>
      <w:r>
        <w:tab/>
        <w:t>Staatsministerium (Ministerium der Auswärtigen Angelegenheiten und des Hauses) Darmstadt</w:t>
      </w:r>
    </w:p>
    <w:p w:rsidR="00000000" w:rsidRDefault="00C653B4">
      <w:pPr>
        <w:tabs>
          <w:tab w:val="left" w:pos="1134"/>
        </w:tabs>
        <w:ind w:left="1134" w:right="-1134" w:hanging="1134"/>
      </w:pPr>
      <w:r>
        <w:t>22</w:t>
      </w:r>
      <w:r>
        <w:tab/>
        <w:t>G Behörden und Ämter Großherzogtum und Volksstaat Hessen \ G 1 - 4 Auswärtige Beziehungen \ #G 2 A Bundestagsgesandtschaft</w:t>
      </w:r>
    </w:p>
    <w:p w:rsidR="00000000" w:rsidRDefault="00C653B4">
      <w:pPr>
        <w:tabs>
          <w:tab w:val="left" w:pos="1134"/>
        </w:tabs>
        <w:ind w:left="1134" w:right="-1134" w:hanging="1134"/>
      </w:pPr>
      <w:r>
        <w:t>23</w:t>
      </w:r>
      <w:r>
        <w:tab/>
        <w:t>1815 - 1866</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Der Bestand ist aus Ablieferung</w:t>
      </w:r>
      <w:r>
        <w:t>en des Staatsministeriums entstanden.</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01</w:t>
      </w:r>
    </w:p>
    <w:p w:rsidR="00000000" w:rsidRDefault="00C653B4">
      <w:pPr>
        <w:tabs>
          <w:tab w:val="left" w:pos="1134"/>
        </w:tabs>
        <w:ind w:left="1134" w:right="-1134" w:hanging="1134"/>
      </w:pPr>
      <w:r>
        <w:t>27</w:t>
      </w:r>
      <w:r>
        <w:tab/>
        <w:t>A. Akten der Großherzoglich Hessischen Bundestagsgesandtschaft \ 1. Konstituierung, Geschäftsgang, Kanzlei, Gesandte</w:t>
      </w:r>
    </w:p>
    <w:p w:rsidR="00000000" w:rsidRDefault="00C653B4">
      <w:pPr>
        <w:tabs>
          <w:tab w:val="left" w:pos="1134"/>
        </w:tabs>
        <w:ind w:left="1134" w:right="-1134" w:hanging="1134"/>
      </w:pPr>
      <w:r>
        <w:t>30</w:t>
      </w:r>
      <w:r>
        <w:tab/>
        <w:t>Konv. 1 Fasc. 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1 Fasc. 5</w:t>
      </w:r>
    </w:p>
    <w:p w:rsidR="00000000" w:rsidRDefault="00C653B4">
      <w:pPr>
        <w:tabs>
          <w:tab w:val="left" w:pos="1134"/>
        </w:tabs>
        <w:ind w:left="1134" w:right="-1134" w:hanging="1134"/>
      </w:pPr>
      <w:r>
        <w:t>33</w:t>
      </w:r>
      <w:r>
        <w:tab/>
        <w:t>S. 2</w:t>
      </w:r>
    </w:p>
    <w:p w:rsidR="00000000" w:rsidRDefault="00C653B4">
      <w:pPr>
        <w:tabs>
          <w:tab w:val="left" w:pos="1134"/>
        </w:tabs>
        <w:ind w:left="1134" w:right="-1134" w:hanging="1134"/>
      </w:pPr>
      <w:r>
        <w:t>40</w:t>
      </w:r>
      <w:r>
        <w:tab/>
        <w:t>Bundesversammlung</w:t>
      </w:r>
    </w:p>
    <w:p w:rsidR="00000000" w:rsidRDefault="00C653B4">
      <w:pPr>
        <w:tabs>
          <w:tab w:val="left" w:pos="1134"/>
        </w:tabs>
        <w:ind w:left="1134" w:right="-1134" w:hanging="1134"/>
      </w:pPr>
      <w:r>
        <w:t>41</w:t>
      </w:r>
      <w:r>
        <w:tab/>
        <w:t xml:space="preserve">u.a.: 7) </w:t>
      </w:r>
      <w:r>
        <w:rPr>
          <w:vanish/>
        </w:rPr>
        <w:t>s[</w:t>
      </w:r>
      <w:r>
        <w:t xml:space="preserve">Herausgabe einer Deutschen </w:t>
      </w:r>
      <w:r>
        <w:rPr>
          <w:vanish/>
        </w:rPr>
        <w:t>s[</w:t>
      </w:r>
      <w:r>
        <w:t>Bundeszeitung</w:t>
      </w:r>
      <w:r>
        <w:rPr>
          <w:vanish/>
        </w:rPr>
        <w:t>]s]s</w:t>
      </w:r>
      <w:r>
        <w:t xml:space="preserve"> durch die </w:t>
      </w:r>
      <w:r>
        <w:rPr>
          <w:vanish/>
        </w:rPr>
        <w:t>k[</w:t>
      </w:r>
      <w:r>
        <w:t xml:space="preserve">Gebrüder </w:t>
      </w:r>
      <w:r>
        <w:rPr>
          <w:vanish/>
        </w:rPr>
        <w:t>p[</w:t>
      </w:r>
      <w:r>
        <w:t>Willmanns</w:t>
      </w:r>
      <w:r>
        <w:rPr>
          <w:vanish/>
        </w:rPr>
        <w:t>]p]k</w:t>
      </w:r>
      <w:r>
        <w:t xml:space="preserve"> 1816</w:t>
      </w:r>
    </w:p>
    <w:p w:rsidR="00000000" w:rsidRDefault="00C653B4">
      <w:pPr>
        <w:tabs>
          <w:tab w:val="left" w:pos="1134"/>
        </w:tabs>
        <w:ind w:left="1134" w:right="-1134" w:hanging="1134"/>
      </w:pPr>
      <w:r>
        <w:t>43</w:t>
      </w:r>
      <w:r>
        <w:tab/>
        <w:t>1815 - 1816</w:t>
      </w:r>
    </w:p>
    <w:p w:rsidR="00000000" w:rsidRDefault="00C653B4">
      <w:pPr>
        <w:tabs>
          <w:tab w:val="left" w:pos="1134"/>
        </w:tabs>
        <w:ind w:left="1134" w:right="-1134" w:hanging="1134"/>
      </w:pPr>
      <w:r>
        <w:br w:type="page"/>
        <w:t>30</w:t>
      </w:r>
      <w:r>
        <w:tab/>
        <w:t>Konv. 3 Fasc. 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2 A Konv. 3 Fasc. 2</w:t>
      </w:r>
    </w:p>
    <w:p w:rsidR="00000000" w:rsidRDefault="00C653B4">
      <w:pPr>
        <w:tabs>
          <w:tab w:val="left" w:pos="1134"/>
        </w:tabs>
        <w:ind w:left="1134" w:right="-1134" w:hanging="1134"/>
      </w:pPr>
      <w:r>
        <w:t>33</w:t>
      </w:r>
      <w:r>
        <w:tab/>
        <w:t>S. 5</w:t>
      </w:r>
    </w:p>
    <w:p w:rsidR="00000000" w:rsidRDefault="00C653B4">
      <w:pPr>
        <w:tabs>
          <w:tab w:val="left" w:pos="1134"/>
        </w:tabs>
        <w:ind w:left="1134" w:right="-1134" w:hanging="1134"/>
      </w:pPr>
      <w:r>
        <w:t>40</w:t>
      </w:r>
      <w:r>
        <w:tab/>
      </w:r>
      <w:r>
        <w:rPr>
          <w:vanish/>
        </w:rPr>
        <w:t>s[</w:t>
      </w:r>
      <w:r>
        <w:t>Bibliothek der Bundesversammlung</w:t>
      </w:r>
      <w:r>
        <w:rPr>
          <w:vanish/>
        </w:rPr>
        <w:t>]s</w:t>
      </w:r>
    </w:p>
    <w:p w:rsidR="00000000" w:rsidRDefault="00C653B4">
      <w:pPr>
        <w:tabs>
          <w:tab w:val="left" w:pos="1134"/>
        </w:tabs>
        <w:ind w:left="1134" w:right="-1134" w:hanging="1134"/>
      </w:pPr>
      <w:r>
        <w:t>43</w:t>
      </w:r>
      <w:r>
        <w:tab/>
        <w:t>1824 - 1865</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02</w:t>
      </w:r>
    </w:p>
    <w:p w:rsidR="00000000" w:rsidRDefault="00C653B4">
      <w:pPr>
        <w:tabs>
          <w:tab w:val="left" w:pos="1134"/>
        </w:tabs>
        <w:ind w:left="1134" w:right="-1134" w:hanging="1134"/>
      </w:pPr>
      <w:r>
        <w:t>27</w:t>
      </w:r>
      <w:r>
        <w:tab/>
        <w:t xml:space="preserve">A. </w:t>
      </w:r>
      <w:r>
        <w:t>Akten der Großherzoglich Hessischen Bundestagsgesandtschaft \ 2. Pressefreiheit</w:t>
      </w:r>
    </w:p>
    <w:p w:rsidR="00000000" w:rsidRDefault="00C653B4">
      <w:pPr>
        <w:tabs>
          <w:tab w:val="left" w:pos="1134"/>
        </w:tabs>
        <w:ind w:left="1134" w:right="-1134" w:hanging="1134"/>
      </w:pPr>
      <w:r>
        <w:t>30</w:t>
      </w:r>
      <w:r>
        <w:tab/>
        <w:t>Konv. 4 Fasc. 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4 Fasc. 1</w:t>
      </w:r>
    </w:p>
    <w:p w:rsidR="00000000" w:rsidRDefault="00C653B4">
      <w:pPr>
        <w:tabs>
          <w:tab w:val="left" w:pos="1134"/>
        </w:tabs>
        <w:ind w:left="1134" w:right="-1134" w:hanging="1134"/>
      </w:pPr>
      <w:r>
        <w:t>33</w:t>
      </w:r>
      <w:r>
        <w:tab/>
        <w:t>S. 6</w:t>
      </w:r>
    </w:p>
    <w:p w:rsidR="00000000" w:rsidRDefault="00C653B4">
      <w:pPr>
        <w:tabs>
          <w:tab w:val="left" w:pos="1134"/>
        </w:tabs>
        <w:ind w:left="1134" w:right="-1134" w:hanging="1134"/>
      </w:pPr>
      <w:r>
        <w:t>40</w:t>
      </w:r>
      <w:r>
        <w:tab/>
      </w:r>
      <w:r>
        <w:rPr>
          <w:vanish/>
        </w:rPr>
        <w:t>s[</w:t>
      </w:r>
      <w:r>
        <w:t>Preßfreiheit</w:t>
      </w:r>
      <w:r>
        <w:rPr>
          <w:vanish/>
        </w:rPr>
        <w:t>]s</w:t>
      </w:r>
    </w:p>
    <w:p w:rsidR="00000000" w:rsidRDefault="00C653B4">
      <w:pPr>
        <w:tabs>
          <w:tab w:val="left" w:pos="1134"/>
        </w:tabs>
        <w:ind w:left="1134" w:right="-1134" w:hanging="1134"/>
      </w:pPr>
      <w:r>
        <w:t>41</w:t>
      </w:r>
      <w:r>
        <w:tab/>
        <w:t xml:space="preserve">Stellungnahme der </w:t>
      </w:r>
      <w:r>
        <w:rPr>
          <w:vanish/>
        </w:rPr>
        <w:t>k[1{</w:t>
      </w:r>
      <w:r>
        <w:t>Universität</w:t>
      </w:r>
      <w:r>
        <w:rPr>
          <w:vanish/>
        </w:rPr>
        <w:t>}</w:t>
      </w:r>
      <w:r>
        <w:t xml:space="preserve"> </w:t>
      </w:r>
      <w:r>
        <w:rPr>
          <w:vanish/>
        </w:rPr>
        <w:t>2{o[</w:t>
      </w:r>
      <w:r>
        <w:t>Jena</w:t>
      </w:r>
      <w:r>
        <w:rPr>
          <w:vanish/>
        </w:rPr>
        <w:t>]o}]k</w:t>
      </w:r>
      <w:r>
        <w:t xml:space="preserve"> zur </w:t>
      </w:r>
      <w:r>
        <w:rPr>
          <w:vanish/>
        </w:rPr>
        <w:t>s[</w:t>
      </w:r>
      <w:r>
        <w:t>Preßfreiheit der Universitäten</w:t>
      </w:r>
      <w:r>
        <w:rPr>
          <w:vanish/>
        </w:rPr>
        <w:t>]s</w:t>
      </w:r>
      <w:r>
        <w:t xml:space="preserve">; Schreiben des </w:t>
      </w:r>
      <w:r>
        <w:rPr>
          <w:vanish/>
        </w:rPr>
        <w:t>p[3{</w:t>
      </w:r>
      <w:r>
        <w:t xml:space="preserve">Großherzogs von </w:t>
      </w:r>
      <w:r>
        <w:rPr>
          <w:vanish/>
        </w:rPr>
        <w:t>&lt;Sachsen-&gt;</w:t>
      </w:r>
      <w:r>
        <w:t>Weimar</w:t>
      </w:r>
      <w:r>
        <w:rPr>
          <w:vanish/>
        </w:rPr>
        <w:t>&lt;-Eisenach&gt;}2{&lt;Karl August&gt;}]p</w:t>
      </w:r>
      <w:r>
        <w:t xml:space="preserve"> an den </w:t>
      </w:r>
      <w:r>
        <w:rPr>
          <w:vanish/>
        </w:rPr>
        <w:t>p[3{</w:t>
      </w:r>
      <w:r>
        <w:t>Kaiser von Rußland</w:t>
      </w:r>
      <w:r>
        <w:rPr>
          <w:vanish/>
        </w:rPr>
        <w:t>}2{&lt;Alexander I&gt;}]p</w:t>
      </w:r>
      <w:r>
        <w:t xml:space="preserve"> betr. Preßfreiheit</w:t>
      </w:r>
    </w:p>
    <w:p w:rsidR="00000000" w:rsidRDefault="00C653B4">
      <w:pPr>
        <w:tabs>
          <w:tab w:val="left" w:pos="1134"/>
        </w:tabs>
        <w:ind w:left="1134" w:right="-1134" w:hanging="1134"/>
      </w:pPr>
      <w:r>
        <w:t>43</w:t>
      </w:r>
      <w:r>
        <w:tab/>
        <w:t>1817 - 1818</w:t>
      </w:r>
    </w:p>
    <w:p w:rsidR="00000000" w:rsidRDefault="00C653B4">
      <w:pPr>
        <w:tabs>
          <w:tab w:val="left" w:pos="1134"/>
        </w:tabs>
        <w:ind w:left="1134" w:right="-1134" w:hanging="1134"/>
      </w:pPr>
      <w:r>
        <w:br w:type="page"/>
        <w:t>30</w:t>
      </w:r>
      <w:r>
        <w:tab/>
        <w:t>Konv. 4 Fasc. 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2 A Konv. 4 Fasc. 2</w:t>
      </w:r>
    </w:p>
    <w:p w:rsidR="00000000" w:rsidRDefault="00C653B4">
      <w:pPr>
        <w:tabs>
          <w:tab w:val="left" w:pos="1134"/>
        </w:tabs>
        <w:ind w:left="1134" w:right="-1134" w:hanging="1134"/>
      </w:pPr>
      <w:r>
        <w:t>33</w:t>
      </w:r>
      <w:r>
        <w:tab/>
        <w:t>S. 6</w:t>
      </w:r>
    </w:p>
    <w:p w:rsidR="00000000" w:rsidRDefault="00C653B4">
      <w:pPr>
        <w:tabs>
          <w:tab w:val="left" w:pos="1134"/>
        </w:tabs>
        <w:ind w:left="1134" w:right="-1134" w:hanging="1134"/>
      </w:pPr>
      <w:r>
        <w:t>40</w:t>
      </w:r>
      <w:r>
        <w:tab/>
      </w:r>
      <w:r>
        <w:rPr>
          <w:vanish/>
        </w:rPr>
        <w:t>s[</w:t>
      </w:r>
      <w:r>
        <w:t>Presse in den deutschen Bundes</w:t>
      </w:r>
      <w:r>
        <w:t>staaten</w:t>
      </w:r>
      <w:r>
        <w:rPr>
          <w:vanish/>
        </w:rPr>
        <w:t>]s</w:t>
      </w:r>
    </w:p>
    <w:p w:rsidR="00000000" w:rsidRDefault="00C653B4">
      <w:pPr>
        <w:tabs>
          <w:tab w:val="left" w:pos="1134"/>
        </w:tabs>
        <w:ind w:left="1134" w:right="-1134" w:hanging="1134"/>
      </w:pPr>
      <w:r>
        <w:t>43</w:t>
      </w:r>
      <w:r>
        <w:tab/>
        <w:t>1830 - 1850</w:t>
      </w:r>
    </w:p>
    <w:p w:rsidR="00000000" w:rsidRDefault="00C653B4">
      <w:pPr>
        <w:tabs>
          <w:tab w:val="left" w:pos="1134"/>
        </w:tabs>
        <w:ind w:left="1134" w:right="-1134" w:hanging="1134"/>
      </w:pPr>
      <w:r>
        <w:br w:type="page"/>
        <w:t>30</w:t>
      </w:r>
      <w:r>
        <w:tab/>
        <w:t>Konv. 4 Fasc. 3</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2 A Konv. 4 Fasc. 3</w:t>
      </w:r>
    </w:p>
    <w:p w:rsidR="00000000" w:rsidRDefault="00C653B4">
      <w:pPr>
        <w:tabs>
          <w:tab w:val="left" w:pos="1134"/>
        </w:tabs>
        <w:ind w:left="1134" w:right="-1134" w:hanging="1134"/>
      </w:pPr>
      <w:r>
        <w:t>33</w:t>
      </w:r>
      <w:r>
        <w:tab/>
        <w:t>S. 7</w:t>
      </w:r>
    </w:p>
    <w:p w:rsidR="00000000" w:rsidRDefault="00C653B4">
      <w:pPr>
        <w:tabs>
          <w:tab w:val="left" w:pos="1134"/>
        </w:tabs>
        <w:ind w:left="1134" w:right="-1134" w:hanging="1134"/>
      </w:pPr>
      <w:r>
        <w:t>40</w:t>
      </w:r>
      <w:r>
        <w:tab/>
      </w:r>
      <w:r>
        <w:rPr>
          <w:vanish/>
        </w:rPr>
        <w:t>s[</w:t>
      </w:r>
      <w:r>
        <w:t xml:space="preserve">Verbote von </w:t>
      </w:r>
      <w:r>
        <w:rPr>
          <w:vanish/>
        </w:rPr>
        <w:t>s[</w:t>
      </w:r>
      <w:r>
        <w:t>Schmäh</w:t>
      </w:r>
      <w:r>
        <w:rPr>
          <w:vanish/>
        </w:rPr>
        <w:t>&lt;schriften&gt;]s</w:t>
      </w:r>
      <w:r>
        <w:t xml:space="preserve">- und </w:t>
      </w:r>
      <w:r>
        <w:rPr>
          <w:vanish/>
        </w:rPr>
        <w:t>s[</w:t>
      </w:r>
      <w:r>
        <w:t>Druckschriften</w:t>
      </w:r>
      <w:r>
        <w:rPr>
          <w:vanish/>
        </w:rPr>
        <w:t>]s</w:t>
      </w:r>
      <w:r>
        <w:t xml:space="preserve"> auch </w:t>
      </w:r>
      <w:r>
        <w:rPr>
          <w:vanish/>
        </w:rPr>
        <w:t>s[</w:t>
      </w:r>
      <w:r>
        <w:t>Zeitschriften</w:t>
      </w:r>
      <w:r>
        <w:rPr>
          <w:vanish/>
        </w:rPr>
        <w:t>]s</w:t>
      </w:r>
      <w:r>
        <w:t xml:space="preserve"> und </w:t>
      </w:r>
      <w:r>
        <w:rPr>
          <w:vanish/>
        </w:rPr>
        <w:t>s[</w:t>
      </w:r>
      <w:r>
        <w:t>Zeitungen</w:t>
      </w:r>
      <w:r>
        <w:rPr>
          <w:vanish/>
        </w:rPr>
        <w:t>]s</w:t>
      </w:r>
      <w:r>
        <w:t xml:space="preserve"> politischen, verdächtigen und revolutionären Inhalts</w:t>
      </w:r>
      <w:r>
        <w:rPr>
          <w:vanish/>
        </w:rPr>
        <w:t>]s</w:t>
      </w:r>
    </w:p>
    <w:p w:rsidR="00000000" w:rsidRDefault="00C653B4">
      <w:pPr>
        <w:tabs>
          <w:tab w:val="left" w:pos="1134"/>
        </w:tabs>
        <w:ind w:left="1134" w:right="-1134" w:hanging="1134"/>
      </w:pPr>
      <w:r>
        <w:t>43</w:t>
      </w:r>
      <w:r>
        <w:tab/>
        <w:t>1820 - 1853</w:t>
      </w:r>
    </w:p>
    <w:p w:rsidR="00000000" w:rsidRDefault="00C653B4">
      <w:pPr>
        <w:tabs>
          <w:tab w:val="left" w:pos="1134"/>
        </w:tabs>
        <w:ind w:left="1134" w:right="-1134" w:hanging="1134"/>
      </w:pPr>
      <w:r>
        <w:br w:type="page"/>
        <w:t>30</w:t>
      </w:r>
      <w:r>
        <w:tab/>
        <w:t>Konv. 4 Fasc. 4</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2 A Konv. 4 Fasc. 4</w:t>
      </w:r>
    </w:p>
    <w:p w:rsidR="00000000" w:rsidRDefault="00C653B4">
      <w:pPr>
        <w:tabs>
          <w:tab w:val="left" w:pos="1134"/>
        </w:tabs>
        <w:ind w:left="1134" w:right="-1134" w:hanging="1134"/>
      </w:pPr>
      <w:r>
        <w:t>33</w:t>
      </w:r>
      <w:r>
        <w:tab/>
        <w:t>S. 7</w:t>
      </w:r>
    </w:p>
    <w:p w:rsidR="00000000" w:rsidRDefault="00C653B4">
      <w:pPr>
        <w:tabs>
          <w:tab w:val="left" w:pos="1134"/>
        </w:tabs>
        <w:ind w:left="1134" w:right="-1134" w:hanging="1134"/>
      </w:pPr>
      <w:r>
        <w:t>40</w:t>
      </w:r>
      <w:r>
        <w:tab/>
      </w:r>
      <w:r>
        <w:rPr>
          <w:vanish/>
        </w:rPr>
        <w:t>s[o[</w:t>
      </w:r>
      <w:r>
        <w:t>Dresden</w:t>
      </w:r>
      <w:r>
        <w:rPr>
          <w:vanish/>
        </w:rPr>
        <w:t>]o</w:t>
      </w:r>
      <w:r>
        <w:t>er Conferenzen</w:t>
      </w:r>
      <w:r>
        <w:rPr>
          <w:vanish/>
        </w:rPr>
        <w:t>]s</w:t>
      </w:r>
      <w:r>
        <w:t xml:space="preserve">, insbesondere die Arbeiten der zweiten Commission; hier der </w:t>
      </w:r>
      <w:r>
        <w:rPr>
          <w:vanish/>
        </w:rPr>
        <w:t>s[</w:t>
      </w:r>
      <w:r>
        <w:t>Bundesbeschluß vom 2. August 1848</w:t>
      </w:r>
      <w:r>
        <w:rPr>
          <w:vanish/>
        </w:rPr>
        <w:t>]s</w:t>
      </w:r>
      <w:r>
        <w:t xml:space="preserve"> die Ausnahmegesetze betr.</w:t>
      </w:r>
      <w:r>
        <w:rPr>
          <w:vanish/>
        </w:rPr>
        <w:t>s[&lt;Preßfreiheit&gt;]s</w:t>
      </w:r>
    </w:p>
    <w:p w:rsidR="00000000" w:rsidRDefault="00C653B4">
      <w:pPr>
        <w:tabs>
          <w:tab w:val="left" w:pos="1134"/>
        </w:tabs>
        <w:ind w:left="1134" w:right="-1134" w:hanging="1134"/>
      </w:pPr>
      <w:r>
        <w:t>43</w:t>
      </w:r>
      <w:r>
        <w:tab/>
        <w:t>1848 - 1851</w:t>
      </w:r>
    </w:p>
    <w:p w:rsidR="00000000" w:rsidRDefault="00C653B4">
      <w:pPr>
        <w:tabs>
          <w:tab w:val="left" w:pos="1134"/>
        </w:tabs>
        <w:ind w:left="1134" w:right="-1134" w:hanging="1134"/>
      </w:pPr>
      <w:r>
        <w:br w:type="page"/>
      </w:r>
      <w:r>
        <w:t>30</w:t>
      </w:r>
      <w:r>
        <w:tab/>
        <w:t>Konv. 4 Fasc. 5</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2 A Konv. 4 Fasc. 5</w:t>
      </w:r>
    </w:p>
    <w:p w:rsidR="00000000" w:rsidRDefault="00C653B4">
      <w:pPr>
        <w:tabs>
          <w:tab w:val="left" w:pos="1134"/>
        </w:tabs>
        <w:ind w:left="1134" w:right="-1134" w:hanging="1134"/>
      </w:pPr>
      <w:r>
        <w:t>33</w:t>
      </w:r>
      <w:r>
        <w:tab/>
        <w:t>S. 7</w:t>
      </w:r>
    </w:p>
    <w:p w:rsidR="00000000" w:rsidRDefault="00C653B4">
      <w:pPr>
        <w:tabs>
          <w:tab w:val="left" w:pos="1134"/>
        </w:tabs>
        <w:ind w:left="1134" w:right="-1134" w:hanging="1134"/>
      </w:pPr>
      <w:r>
        <w:t>40</w:t>
      </w:r>
      <w:r>
        <w:tab/>
        <w:t xml:space="preserve">Vorkehrungen für Aufrechterhaltung der inneren Sicherheit im Bunde, insbesondere die </w:t>
      </w:r>
      <w:r>
        <w:rPr>
          <w:vanish/>
        </w:rPr>
        <w:t>s[</w:t>
      </w:r>
      <w:r>
        <w:t>Presse</w:t>
      </w:r>
      <w:r>
        <w:rPr>
          <w:vanish/>
        </w:rPr>
        <w:t>]s</w:t>
      </w:r>
      <w:r>
        <w:t xml:space="preserve"> betreffend</w:t>
      </w:r>
    </w:p>
    <w:p w:rsidR="00000000" w:rsidRDefault="00C653B4">
      <w:pPr>
        <w:tabs>
          <w:tab w:val="left" w:pos="1134"/>
        </w:tabs>
        <w:ind w:left="1134" w:right="-1134" w:hanging="1134"/>
      </w:pPr>
      <w:r>
        <w:t>43</w:t>
      </w:r>
      <w:r>
        <w:tab/>
        <w:t>1851</w:t>
      </w:r>
    </w:p>
    <w:p w:rsidR="00000000" w:rsidRDefault="00C653B4">
      <w:pPr>
        <w:tabs>
          <w:tab w:val="left" w:pos="1134"/>
        </w:tabs>
        <w:ind w:left="1134" w:right="-1134" w:hanging="1134"/>
      </w:pPr>
      <w:r>
        <w:br w:type="page"/>
        <w:t>30</w:t>
      </w:r>
      <w:r>
        <w:tab/>
        <w:t>Konv. 5 Fasc. 1</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2 A Konv. 5 Fasc. 1</w:t>
      </w:r>
    </w:p>
    <w:p w:rsidR="00000000" w:rsidRDefault="00C653B4">
      <w:pPr>
        <w:tabs>
          <w:tab w:val="left" w:pos="1134"/>
        </w:tabs>
        <w:ind w:left="1134" w:right="-1134" w:hanging="1134"/>
      </w:pPr>
      <w:r>
        <w:t>33</w:t>
      </w:r>
      <w:r>
        <w:tab/>
        <w:t>S. 7</w:t>
      </w:r>
    </w:p>
    <w:p w:rsidR="00000000" w:rsidRDefault="00C653B4">
      <w:pPr>
        <w:tabs>
          <w:tab w:val="left" w:pos="1134"/>
        </w:tabs>
        <w:ind w:left="1134" w:right="-1134" w:hanging="1134"/>
      </w:pPr>
      <w:r>
        <w:t>40</w:t>
      </w:r>
      <w:r>
        <w:tab/>
        <w:t xml:space="preserve">Vorkehrungen für Aufrechterhaltung der inneren Sicherheit im Bunde, insbesondere die </w:t>
      </w:r>
      <w:r>
        <w:rPr>
          <w:vanish/>
        </w:rPr>
        <w:t>s[</w:t>
      </w:r>
      <w:r>
        <w:t>Presse</w:t>
      </w:r>
      <w:r>
        <w:rPr>
          <w:vanish/>
        </w:rPr>
        <w:t>]s</w:t>
      </w:r>
      <w:r>
        <w:t xml:space="preserve"> betreffend</w:t>
      </w:r>
    </w:p>
    <w:p w:rsidR="00000000" w:rsidRDefault="00C653B4">
      <w:pPr>
        <w:tabs>
          <w:tab w:val="left" w:pos="1134"/>
        </w:tabs>
        <w:ind w:left="1134" w:right="-1134" w:hanging="1134"/>
      </w:pPr>
      <w:r>
        <w:t>43</w:t>
      </w:r>
      <w:r>
        <w:tab/>
        <w:t>1851 - 1864</w:t>
      </w:r>
    </w:p>
    <w:p w:rsidR="00000000" w:rsidRDefault="00C653B4">
      <w:pPr>
        <w:tabs>
          <w:tab w:val="left" w:pos="1134"/>
        </w:tabs>
        <w:ind w:left="1134" w:right="-1134" w:hanging="1134"/>
      </w:pPr>
      <w:r>
        <w:br w:type="page"/>
        <w:t>30</w:t>
      </w:r>
      <w:r>
        <w:tab/>
        <w:t>Konv. 5 Fasc. 2</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2 A Konv. 5 Fasc. 2</w:t>
      </w:r>
    </w:p>
    <w:p w:rsidR="00000000" w:rsidRDefault="00C653B4">
      <w:pPr>
        <w:tabs>
          <w:tab w:val="left" w:pos="1134"/>
        </w:tabs>
        <w:ind w:left="1134" w:right="-1134" w:hanging="1134"/>
      </w:pPr>
      <w:r>
        <w:t>33</w:t>
      </w:r>
      <w:r>
        <w:tab/>
        <w:t>S. 8</w:t>
      </w:r>
    </w:p>
    <w:p w:rsidR="00000000" w:rsidRDefault="00C653B4">
      <w:pPr>
        <w:tabs>
          <w:tab w:val="left" w:pos="1134"/>
        </w:tabs>
        <w:ind w:left="1134" w:right="-1134" w:hanging="1134"/>
      </w:pPr>
      <w:r>
        <w:t>40</w:t>
      </w:r>
      <w:r>
        <w:tab/>
        <w:t xml:space="preserve">Anträge der </w:t>
      </w:r>
      <w:r>
        <w:rPr>
          <w:vanish/>
        </w:rPr>
        <w:t>k[</w:t>
      </w:r>
      <w:r>
        <w:t xml:space="preserve">Großherzogl. </w:t>
      </w:r>
      <w:r>
        <w:rPr>
          <w:vanish/>
        </w:rPr>
        <w:t>o[</w:t>
      </w:r>
      <w:r>
        <w:t>Badischen</w:t>
      </w:r>
      <w:r>
        <w:rPr>
          <w:vanish/>
        </w:rPr>
        <w:t>]o</w:t>
      </w:r>
      <w:r>
        <w:t xml:space="preserve"> Regierung</w:t>
      </w:r>
      <w:r>
        <w:rPr>
          <w:vanish/>
        </w:rPr>
        <w:t>]k</w:t>
      </w:r>
      <w:r>
        <w:t xml:space="preserve"> wegen Aufhebung der </w:t>
      </w:r>
      <w:r>
        <w:rPr>
          <w:vanish/>
        </w:rPr>
        <w:t>s[</w:t>
      </w:r>
      <w:r>
        <w:t>Bundesbes</w:t>
      </w:r>
      <w:r>
        <w:t xml:space="preserve">chlüsse von 1854 in Betreff der </w:t>
      </w:r>
      <w:r>
        <w:rPr>
          <w:vanish/>
        </w:rPr>
        <w:t>s[</w:t>
      </w:r>
      <w:r>
        <w:t>Presse</w:t>
      </w:r>
      <w:r>
        <w:rPr>
          <w:vanish/>
        </w:rPr>
        <w:t>]s]s</w:t>
      </w:r>
      <w:r>
        <w:t xml:space="preserve"> und des Vereinswesens</w:t>
      </w:r>
    </w:p>
    <w:p w:rsidR="00000000" w:rsidRDefault="00C653B4">
      <w:pPr>
        <w:tabs>
          <w:tab w:val="left" w:pos="1134"/>
        </w:tabs>
        <w:ind w:left="1134" w:right="-1134" w:hanging="1134"/>
      </w:pPr>
      <w:r>
        <w:t>43</w:t>
      </w:r>
      <w:r>
        <w:tab/>
        <w:t>1862 - 1863</w:t>
      </w:r>
    </w:p>
    <w:p w:rsidR="00000000" w:rsidRDefault="00C653B4">
      <w:pPr>
        <w:tabs>
          <w:tab w:val="left" w:pos="1134"/>
        </w:tabs>
        <w:ind w:left="1134" w:right="-1134" w:hanging="1134"/>
      </w:pPr>
      <w:r>
        <w:br w:type="page"/>
        <w:t>30</w:t>
      </w:r>
      <w:r>
        <w:tab/>
        <w:t>Konv. 5 Fasc. 3</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2 A Konv. 5 Fasc. 3</w:t>
      </w:r>
    </w:p>
    <w:p w:rsidR="00000000" w:rsidRDefault="00C653B4">
      <w:pPr>
        <w:tabs>
          <w:tab w:val="left" w:pos="1134"/>
        </w:tabs>
        <w:ind w:left="1134" w:right="-1134" w:hanging="1134"/>
      </w:pPr>
      <w:r>
        <w:t>33</w:t>
      </w:r>
      <w:r>
        <w:tab/>
        <w:t>S. 8</w:t>
      </w:r>
    </w:p>
    <w:p w:rsidR="00000000" w:rsidRDefault="00C653B4">
      <w:pPr>
        <w:tabs>
          <w:tab w:val="left" w:pos="1134"/>
        </w:tabs>
        <w:ind w:left="1134" w:right="-1134" w:hanging="1134"/>
      </w:pPr>
      <w:r>
        <w:t>40</w:t>
      </w:r>
      <w:r>
        <w:tab/>
        <w:t xml:space="preserve">In </w:t>
      </w:r>
      <w:r>
        <w:rPr>
          <w:vanish/>
        </w:rPr>
        <w:t>o[</w:t>
      </w:r>
      <w:r>
        <w:t>Braunschweig</w:t>
      </w:r>
      <w:r>
        <w:rPr>
          <w:vanish/>
        </w:rPr>
        <w:t>]o</w:t>
      </w:r>
      <w:r>
        <w:t xml:space="preserve"> erscheinende </w:t>
      </w:r>
      <w:r>
        <w:rPr>
          <w:vanish/>
        </w:rPr>
        <w:t>t[2{s[</w:t>
      </w:r>
      <w:r>
        <w:t>Zeitung</w:t>
      </w:r>
      <w:r>
        <w:rPr>
          <w:vanish/>
        </w:rPr>
        <w:t>]s}</w:t>
      </w:r>
      <w:r>
        <w:t xml:space="preserve"> betitelt </w:t>
      </w:r>
      <w:r>
        <w:rPr>
          <w:vanish/>
        </w:rPr>
        <w:t>1{</w:t>
      </w:r>
      <w:r>
        <w:t>"Blätter der Zeit"</w:t>
      </w:r>
      <w:r>
        <w:rPr>
          <w:vanish/>
        </w:rPr>
        <w:t>}]t</w:t>
      </w:r>
    </w:p>
    <w:p w:rsidR="00000000" w:rsidRDefault="00C653B4">
      <w:pPr>
        <w:tabs>
          <w:tab w:val="left" w:pos="1134"/>
        </w:tabs>
        <w:ind w:left="1134" w:right="-1134" w:hanging="1134"/>
      </w:pPr>
      <w:r>
        <w:t>43</w:t>
      </w:r>
      <w:r>
        <w:tab/>
        <w:t>1855</w:t>
      </w:r>
    </w:p>
    <w:p w:rsidR="00000000" w:rsidRDefault="00C653B4">
      <w:pPr>
        <w:tabs>
          <w:tab w:val="left" w:pos="1134"/>
        </w:tabs>
        <w:ind w:left="1134" w:right="-1134" w:hanging="1134"/>
      </w:pPr>
      <w:r>
        <w:br w:type="page"/>
        <w:t>30</w:t>
      </w:r>
      <w:r>
        <w:tab/>
        <w:t>Konv. 5 Fasc. 4</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2 A Konv. 5 Fasc. 4</w:t>
      </w:r>
    </w:p>
    <w:p w:rsidR="00000000" w:rsidRDefault="00C653B4">
      <w:pPr>
        <w:tabs>
          <w:tab w:val="left" w:pos="1134"/>
        </w:tabs>
        <w:ind w:left="1134" w:right="-1134" w:hanging="1134"/>
      </w:pPr>
      <w:r>
        <w:t>33</w:t>
      </w:r>
      <w:r>
        <w:tab/>
        <w:t>S. 8</w:t>
      </w:r>
    </w:p>
    <w:p w:rsidR="00000000" w:rsidRDefault="00C653B4">
      <w:pPr>
        <w:tabs>
          <w:tab w:val="left" w:pos="1134"/>
        </w:tabs>
        <w:ind w:left="1134" w:right="-1134" w:hanging="1134"/>
      </w:pPr>
      <w:r>
        <w:t>40</w:t>
      </w:r>
      <w:r>
        <w:tab/>
        <w:t xml:space="preserve">Antrag des </w:t>
      </w:r>
      <w:r>
        <w:rPr>
          <w:vanish/>
        </w:rPr>
        <w:t>k[</w:t>
      </w:r>
      <w:r>
        <w:t xml:space="preserve">Großherzogl. </w:t>
      </w:r>
      <w:r>
        <w:rPr>
          <w:vanish/>
        </w:rPr>
        <w:t>o[</w:t>
      </w:r>
      <w:r>
        <w:t>Mecklenburgischen</w:t>
      </w:r>
      <w:r>
        <w:rPr>
          <w:vanish/>
        </w:rPr>
        <w:t>]o</w:t>
      </w:r>
      <w:r>
        <w:t xml:space="preserve"> Gesandten</w:t>
      </w:r>
      <w:r>
        <w:rPr>
          <w:vanish/>
        </w:rPr>
        <w:t>]k</w:t>
      </w:r>
      <w:r>
        <w:t xml:space="preserve"> wegen des in der </w:t>
      </w:r>
      <w:r>
        <w:rPr>
          <w:vanish/>
        </w:rPr>
        <w:t>k[p[</w:t>
      </w:r>
      <w:r>
        <w:t>Hoffmann</w:t>
      </w:r>
      <w:r>
        <w:rPr>
          <w:vanish/>
        </w:rPr>
        <w:t>]p</w:t>
      </w:r>
      <w:r>
        <w:t>-</w:t>
      </w:r>
      <w:r>
        <w:rPr>
          <w:vanish/>
        </w:rPr>
        <w:t>p[</w:t>
      </w:r>
      <w:r>
        <w:t>Campe</w:t>
      </w:r>
      <w:r>
        <w:rPr>
          <w:vanish/>
        </w:rPr>
        <w:t>]p</w:t>
      </w:r>
      <w:r>
        <w:t xml:space="preserve">schen </w:t>
      </w:r>
      <w:r>
        <w:rPr>
          <w:vanish/>
        </w:rPr>
        <w:t>s[</w:t>
      </w:r>
      <w:r>
        <w:t>Verlagshandlung</w:t>
      </w:r>
      <w:r>
        <w:rPr>
          <w:vanish/>
        </w:rPr>
        <w:t>]s]k</w:t>
      </w:r>
      <w:r>
        <w:t xml:space="preserve"> erschienenen Bandes der </w:t>
      </w:r>
      <w:r>
        <w:rPr>
          <w:vanish/>
        </w:rPr>
        <w:t>s[p[</w:t>
      </w:r>
      <w:r>
        <w:t>Vehse</w:t>
      </w:r>
      <w:r>
        <w:rPr>
          <w:vanish/>
        </w:rPr>
        <w:t>]p</w:t>
      </w:r>
      <w:r>
        <w:t>'schen Schriften über die deutschen Höfe</w:t>
      </w:r>
      <w:r>
        <w:rPr>
          <w:vanish/>
        </w:rPr>
        <w:t>]s</w:t>
      </w:r>
    </w:p>
    <w:p w:rsidR="00000000" w:rsidRDefault="00C653B4">
      <w:pPr>
        <w:tabs>
          <w:tab w:val="left" w:pos="1134"/>
        </w:tabs>
        <w:ind w:left="1134" w:right="-1134" w:hanging="1134"/>
      </w:pPr>
      <w:r>
        <w:t>43</w:t>
      </w:r>
      <w:r>
        <w:tab/>
        <w:t>1</w:t>
      </w:r>
      <w:r>
        <w:t>856</w:t>
      </w:r>
    </w:p>
    <w:p w:rsidR="00000000" w:rsidRDefault="00C653B4">
      <w:pPr>
        <w:tabs>
          <w:tab w:val="left" w:pos="1134"/>
        </w:tabs>
        <w:ind w:left="1134" w:right="-1134" w:hanging="1134"/>
      </w:pPr>
      <w:r>
        <w:br w:type="page"/>
        <w:t>30</w:t>
      </w:r>
      <w:r>
        <w:tab/>
        <w:t>Konv. 5 Fasc. 5</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G 2 A Konv. 5 Fasc. 5</w:t>
      </w:r>
    </w:p>
    <w:p w:rsidR="00000000" w:rsidRDefault="00C653B4">
      <w:pPr>
        <w:tabs>
          <w:tab w:val="left" w:pos="1134"/>
        </w:tabs>
        <w:ind w:left="1134" w:right="-1134" w:hanging="1134"/>
      </w:pPr>
      <w:r>
        <w:t>33</w:t>
      </w:r>
      <w:r>
        <w:tab/>
        <w:t>S. 8</w:t>
      </w:r>
    </w:p>
    <w:p w:rsidR="00000000" w:rsidRDefault="00C653B4">
      <w:pPr>
        <w:tabs>
          <w:tab w:val="left" w:pos="1134"/>
        </w:tabs>
        <w:ind w:left="1134" w:right="-1134" w:hanging="1134"/>
      </w:pPr>
      <w:r>
        <w:t>40</w:t>
      </w:r>
      <w:r>
        <w:tab/>
        <w:t xml:space="preserve">In </w:t>
      </w:r>
      <w:r>
        <w:rPr>
          <w:vanish/>
        </w:rPr>
        <w:t>o[</w:t>
      </w:r>
      <w:r>
        <w:t>Straßburg</w:t>
      </w:r>
      <w:r>
        <w:rPr>
          <w:vanish/>
        </w:rPr>
        <w:t>]o</w:t>
      </w:r>
      <w:r>
        <w:t xml:space="preserve"> in deutscher Sprache erscheinende </w:t>
      </w:r>
      <w:r>
        <w:rPr>
          <w:vanish/>
        </w:rPr>
        <w:t>t[2{s[</w:t>
      </w:r>
      <w:r>
        <w:t>Zeitung</w:t>
      </w:r>
      <w:r>
        <w:rPr>
          <w:vanish/>
        </w:rPr>
        <w:t>]s}</w:t>
      </w:r>
      <w:r>
        <w:t xml:space="preserve"> </w:t>
      </w:r>
      <w:r>
        <w:rPr>
          <w:vanish/>
        </w:rPr>
        <w:t>1{</w:t>
      </w:r>
      <w:r>
        <w:t>"Der Straßburger Correspondent für West- und Mittel-Europa"</w:t>
      </w:r>
      <w:r>
        <w:rPr>
          <w:vanish/>
        </w:rPr>
        <w:t>}]t</w:t>
      </w:r>
    </w:p>
    <w:p w:rsidR="00000000" w:rsidRDefault="00C653B4">
      <w:pPr>
        <w:tabs>
          <w:tab w:val="left" w:pos="1134"/>
        </w:tabs>
        <w:ind w:left="1134" w:right="-1134" w:hanging="1134"/>
      </w:pPr>
      <w:r>
        <w:t>43</w:t>
      </w:r>
      <w:r>
        <w:tab/>
        <w:t>1860</w:t>
      </w:r>
    </w:p>
    <w:p w:rsidR="00000000" w:rsidRDefault="00C653B4">
      <w:pPr>
        <w:tabs>
          <w:tab w:val="left" w:pos="1134"/>
        </w:tabs>
        <w:ind w:left="1134" w:right="-1134" w:hanging="1134"/>
      </w:pPr>
      <w:r>
        <w:br w:type="page"/>
        <w:t>30</w:t>
      </w:r>
      <w:r>
        <w:tab/>
        <w:t>Konv. 5 Fasc. 6</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2 A Konv. 5 Fasc. 6</w:t>
      </w:r>
    </w:p>
    <w:p w:rsidR="00000000" w:rsidRDefault="00C653B4">
      <w:pPr>
        <w:tabs>
          <w:tab w:val="left" w:pos="1134"/>
        </w:tabs>
        <w:ind w:left="1134" w:right="-1134" w:hanging="1134"/>
      </w:pPr>
      <w:r>
        <w:t>33</w:t>
      </w:r>
      <w:r>
        <w:tab/>
        <w:t>S. 8 f.</w:t>
      </w:r>
    </w:p>
    <w:p w:rsidR="00000000" w:rsidRDefault="00C653B4">
      <w:pPr>
        <w:tabs>
          <w:tab w:val="left" w:pos="1134"/>
        </w:tabs>
        <w:ind w:left="1134" w:right="-1134" w:hanging="1134"/>
      </w:pPr>
      <w:r>
        <w:t>40</w:t>
      </w:r>
      <w:r>
        <w:tab/>
        <w:t xml:space="preserve">Unter Redaktion des </w:t>
      </w:r>
      <w:r>
        <w:rPr>
          <w:vanish/>
        </w:rPr>
        <w:t>p[4{</w:t>
      </w:r>
      <w:r>
        <w:t>Dr.</w:t>
      </w:r>
      <w:r>
        <w:rPr>
          <w:vanish/>
        </w:rPr>
        <w:t>}</w:t>
      </w:r>
      <w:r>
        <w:t xml:space="preserve"> </w:t>
      </w:r>
      <w:r>
        <w:rPr>
          <w:vanish/>
        </w:rPr>
        <w:t>2{</w:t>
      </w:r>
      <w:r>
        <w:t>L. W.</w:t>
      </w:r>
      <w:r>
        <w:rPr>
          <w:vanish/>
        </w:rPr>
        <w:t>}</w:t>
      </w:r>
      <w:r>
        <w:t xml:space="preserve"> </w:t>
      </w:r>
      <w:r>
        <w:rPr>
          <w:vanish/>
        </w:rPr>
        <w:t>1{</w:t>
      </w:r>
      <w:r>
        <w:t>Fischer Goullet</w:t>
      </w:r>
      <w:r>
        <w:rPr>
          <w:vanish/>
        </w:rPr>
        <w:t>}]p</w:t>
      </w:r>
      <w:r>
        <w:t xml:space="preserve"> zu </w:t>
      </w:r>
      <w:r>
        <w:rPr>
          <w:vanish/>
        </w:rPr>
        <w:t>o[</w:t>
      </w:r>
      <w:r>
        <w:t>Frankfurt a. M.</w:t>
      </w:r>
      <w:r>
        <w:rPr>
          <w:vanish/>
        </w:rPr>
        <w:t>]o</w:t>
      </w:r>
      <w:r>
        <w:t xml:space="preserve"> erscheinenden </w:t>
      </w:r>
      <w:r>
        <w:rPr>
          <w:vanish/>
        </w:rPr>
        <w:t>t[</w:t>
      </w:r>
      <w:r>
        <w:t>"Deutschen Blätter"</w:t>
      </w:r>
      <w:r>
        <w:rPr>
          <w:vanish/>
        </w:rPr>
        <w:t>]t</w:t>
      </w:r>
    </w:p>
    <w:p w:rsidR="00000000" w:rsidRDefault="00C653B4">
      <w:pPr>
        <w:tabs>
          <w:tab w:val="left" w:pos="1134"/>
        </w:tabs>
        <w:ind w:left="1134" w:right="-1134" w:hanging="1134"/>
      </w:pPr>
      <w:r>
        <w:t>43</w:t>
      </w:r>
      <w:r>
        <w:tab/>
        <w:t>1860</w:t>
      </w:r>
    </w:p>
    <w:p w:rsidR="00000000" w:rsidRDefault="00C653B4">
      <w:pPr>
        <w:tabs>
          <w:tab w:val="left" w:pos="1134"/>
        </w:tabs>
        <w:ind w:left="1134" w:right="-1134" w:hanging="1134"/>
      </w:pPr>
      <w:r>
        <w:br w:type="page"/>
        <w:t>30</w:t>
      </w:r>
      <w:r>
        <w:tab/>
        <w:t>Konv. 5 Fasc. 7</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G 2 A Konv. 5 Fasc. 7</w:t>
      </w:r>
    </w:p>
    <w:p w:rsidR="00000000" w:rsidRDefault="00C653B4">
      <w:pPr>
        <w:tabs>
          <w:tab w:val="left" w:pos="1134"/>
        </w:tabs>
        <w:ind w:left="1134" w:right="-1134" w:hanging="1134"/>
      </w:pPr>
      <w:r>
        <w:t>33</w:t>
      </w:r>
      <w:r>
        <w:tab/>
        <w:t>S. 9</w:t>
      </w:r>
    </w:p>
    <w:p w:rsidR="00000000" w:rsidRDefault="00C653B4">
      <w:pPr>
        <w:tabs>
          <w:tab w:val="left" w:pos="1134"/>
        </w:tabs>
        <w:ind w:left="1134" w:right="-1134" w:hanging="1134"/>
      </w:pPr>
      <w:r>
        <w:t>40</w:t>
      </w:r>
      <w:r>
        <w:tab/>
        <w:t xml:space="preserve">Gesuch des </w:t>
      </w:r>
      <w:r>
        <w:rPr>
          <w:vanish/>
        </w:rPr>
        <w:t>p[2{</w:t>
      </w:r>
      <w:r>
        <w:t>A. G.</w:t>
      </w:r>
      <w:r>
        <w:rPr>
          <w:vanish/>
        </w:rPr>
        <w:t>}</w:t>
      </w:r>
      <w:r>
        <w:t xml:space="preserve"> </w:t>
      </w:r>
      <w:r>
        <w:rPr>
          <w:vanish/>
        </w:rPr>
        <w:t>1{</w:t>
      </w:r>
      <w:r>
        <w:t>Hoffmann</w:t>
      </w:r>
      <w:r>
        <w:rPr>
          <w:vanish/>
        </w:rPr>
        <w:t>}</w:t>
      </w:r>
      <w:r>
        <w:t xml:space="preserve"> in </w:t>
      </w:r>
      <w:r>
        <w:rPr>
          <w:vanish/>
        </w:rPr>
        <w:t>6{o[</w:t>
      </w:r>
      <w:r>
        <w:t>Lei</w:t>
      </w:r>
      <w:r>
        <w:t>pzig</w:t>
      </w:r>
      <w:r>
        <w:rPr>
          <w:vanish/>
        </w:rPr>
        <w:t>]o}]p</w:t>
      </w:r>
      <w:r>
        <w:t xml:space="preserve"> um Unterstützung zur </w:t>
      </w:r>
      <w:r>
        <w:rPr>
          <w:vanish/>
        </w:rPr>
        <w:t>s[1{</w:t>
      </w:r>
      <w:r>
        <w:t>Herausgabe einer</w:t>
      </w:r>
      <w:r>
        <w:rPr>
          <w:vanish/>
        </w:rPr>
        <w:t>}</w:t>
      </w:r>
      <w:r>
        <w:t xml:space="preserve"> von ihm beabsichtigten </w:t>
      </w:r>
      <w:r>
        <w:rPr>
          <w:vanish/>
        </w:rPr>
        <w:t>2{</w:t>
      </w:r>
      <w:r>
        <w:t xml:space="preserve">conservativen </w:t>
      </w:r>
      <w:r>
        <w:rPr>
          <w:vanish/>
        </w:rPr>
        <w:t>s[</w:t>
      </w:r>
      <w:r>
        <w:t>Wochenschrift</w:t>
      </w:r>
      <w:r>
        <w:rPr>
          <w:vanish/>
        </w:rPr>
        <w:t>]s}]s</w:t>
      </w:r>
    </w:p>
    <w:p w:rsidR="00000000" w:rsidRDefault="00C653B4">
      <w:pPr>
        <w:tabs>
          <w:tab w:val="left" w:pos="1134"/>
        </w:tabs>
        <w:ind w:left="1134" w:right="-1134" w:hanging="1134"/>
      </w:pPr>
      <w:r>
        <w:t>43</w:t>
      </w:r>
      <w:r>
        <w:tab/>
        <w:t>1861</w:t>
      </w:r>
    </w:p>
    <w:p w:rsidR="00000000" w:rsidRDefault="00C653B4">
      <w:pPr>
        <w:tabs>
          <w:tab w:val="left" w:pos="1134"/>
        </w:tabs>
        <w:ind w:left="1134" w:right="-1134" w:hanging="1134"/>
      </w:pPr>
      <w:r>
        <w:br w:type="page"/>
        <w:t>30</w:t>
      </w:r>
      <w:r>
        <w:tab/>
        <w:t>Konv. 5 Fasc. 8</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G 2 A Konv. 5 Fasc. 8</w:t>
      </w:r>
    </w:p>
    <w:p w:rsidR="00000000" w:rsidRDefault="00C653B4">
      <w:pPr>
        <w:tabs>
          <w:tab w:val="left" w:pos="1134"/>
        </w:tabs>
        <w:ind w:left="1134" w:right="-1134" w:hanging="1134"/>
      </w:pPr>
      <w:r>
        <w:t>33</w:t>
      </w:r>
      <w:r>
        <w:tab/>
        <w:t>S. 9</w:t>
      </w:r>
    </w:p>
    <w:p w:rsidR="00000000" w:rsidRDefault="00C653B4">
      <w:pPr>
        <w:tabs>
          <w:tab w:val="left" w:pos="1134"/>
        </w:tabs>
        <w:ind w:left="1134" w:right="-1134" w:hanging="1134"/>
      </w:pPr>
      <w:r>
        <w:t>40</w:t>
      </w:r>
      <w:r>
        <w:tab/>
        <w:t xml:space="preserve">Gerichtliche Verfolgung eines Artikels der </w:t>
      </w:r>
      <w:r>
        <w:rPr>
          <w:vanish/>
        </w:rPr>
        <w:t>t[</w:t>
      </w:r>
      <w:r>
        <w:t>"Didaskalia"</w:t>
      </w:r>
      <w:r>
        <w:rPr>
          <w:vanish/>
        </w:rPr>
        <w:t>]t</w:t>
      </w:r>
      <w:r>
        <w:t xml:space="preserve"> vom 2. Juni 1864</w:t>
      </w:r>
    </w:p>
    <w:p w:rsidR="00000000" w:rsidRDefault="00C653B4">
      <w:pPr>
        <w:tabs>
          <w:tab w:val="left" w:pos="1134"/>
        </w:tabs>
        <w:ind w:left="1134" w:right="-1134" w:hanging="1134"/>
      </w:pPr>
      <w:r>
        <w:t>43</w:t>
      </w:r>
      <w:r>
        <w:tab/>
        <w:t>1864</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09</w:t>
      </w:r>
    </w:p>
    <w:p w:rsidR="00000000" w:rsidRDefault="00C653B4">
      <w:pPr>
        <w:tabs>
          <w:tab w:val="left" w:pos="1134"/>
        </w:tabs>
        <w:ind w:left="1134" w:right="-1134" w:hanging="1134"/>
      </w:pPr>
      <w:r>
        <w:t>27</w:t>
      </w:r>
      <w:r>
        <w:tab/>
        <w:t>A. Akten der Großherzoglich Hessischen Bundestagsgesandtschaft \ 9. Strafrechts- und Zivilrechtspflege</w:t>
      </w:r>
    </w:p>
    <w:p w:rsidR="00000000" w:rsidRDefault="00C653B4">
      <w:pPr>
        <w:tabs>
          <w:tab w:val="left" w:pos="1134"/>
        </w:tabs>
        <w:ind w:left="1134" w:right="-1134" w:hanging="1134"/>
      </w:pPr>
      <w:r>
        <w:t>30</w:t>
      </w:r>
      <w:r>
        <w:tab/>
        <w:t>Konv. 16 Fasc. 15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16 Fasc. 15</w:t>
      </w:r>
    </w:p>
    <w:p w:rsidR="00000000" w:rsidRDefault="00C653B4">
      <w:pPr>
        <w:tabs>
          <w:tab w:val="left" w:pos="1134"/>
        </w:tabs>
        <w:ind w:left="1134" w:right="-1134" w:hanging="1134"/>
      </w:pPr>
      <w:r>
        <w:t>33</w:t>
      </w:r>
      <w:r>
        <w:tab/>
        <w:t>S. 39</w:t>
      </w:r>
    </w:p>
    <w:p w:rsidR="00000000" w:rsidRDefault="00C653B4">
      <w:pPr>
        <w:tabs>
          <w:tab w:val="left" w:pos="1134"/>
        </w:tabs>
        <w:ind w:left="1134" w:right="-1134" w:hanging="1134"/>
      </w:pPr>
      <w:r>
        <w:t>40</w:t>
      </w:r>
      <w:r>
        <w:tab/>
        <w:t>Gerichtliche Untersuchungen</w:t>
      </w:r>
    </w:p>
    <w:p w:rsidR="00000000" w:rsidRDefault="00C653B4">
      <w:pPr>
        <w:tabs>
          <w:tab w:val="left" w:pos="1134"/>
        </w:tabs>
        <w:ind w:left="1134" w:right="-1134" w:hanging="1134"/>
      </w:pPr>
      <w:r>
        <w:t>41</w:t>
      </w:r>
      <w:r>
        <w:tab/>
        <w:t xml:space="preserve">u.a.: </w:t>
      </w:r>
      <w:r>
        <w:rPr>
          <w:vanish/>
        </w:rPr>
        <w:t>p[5{</w:t>
      </w:r>
      <w:r>
        <w:t>Redakteur</w:t>
      </w:r>
      <w:r>
        <w:rPr>
          <w:vanish/>
        </w:rPr>
        <w:t>}</w:t>
      </w:r>
      <w:r>
        <w:t xml:space="preserve"> der </w:t>
      </w:r>
      <w:r>
        <w:rPr>
          <w:vanish/>
        </w:rPr>
        <w:t>t[</w:t>
      </w:r>
      <w:r>
        <w:t>"Frankfurter Laterne"</w:t>
      </w:r>
      <w:r>
        <w:rPr>
          <w:vanish/>
        </w:rPr>
        <w:t>]t</w:t>
      </w:r>
      <w:r>
        <w:t xml:space="preserve"> </w:t>
      </w:r>
      <w:r>
        <w:rPr>
          <w:vanish/>
        </w:rPr>
        <w:t>2{</w:t>
      </w:r>
      <w:r>
        <w:t>Friedrich</w:t>
      </w:r>
      <w:r>
        <w:rPr>
          <w:vanish/>
        </w:rPr>
        <w:t>}</w:t>
      </w:r>
      <w:r>
        <w:t xml:space="preserve"> </w:t>
      </w:r>
      <w:r>
        <w:rPr>
          <w:vanish/>
        </w:rPr>
        <w:t>1{</w:t>
      </w:r>
      <w:r>
        <w:t>Stolze</w:t>
      </w:r>
      <w:r>
        <w:rPr>
          <w:vanish/>
        </w:rPr>
        <w:t>}]p</w:t>
      </w:r>
      <w:r>
        <w:t xml:space="preserve"> und </w:t>
      </w:r>
      <w:r>
        <w:rPr>
          <w:vanish/>
        </w:rPr>
        <w:t>p[2{</w:t>
      </w:r>
      <w:r>
        <w:t>Ernst</w:t>
      </w:r>
      <w:r>
        <w:rPr>
          <w:vanish/>
        </w:rPr>
        <w:t>}</w:t>
      </w:r>
      <w:r>
        <w:t xml:space="preserve"> </w:t>
      </w:r>
      <w:r>
        <w:rPr>
          <w:vanish/>
        </w:rPr>
        <w:t>1{</w:t>
      </w:r>
      <w:r>
        <w:t>Schalk</w:t>
      </w:r>
      <w:r>
        <w:rPr>
          <w:vanish/>
        </w:rPr>
        <w:t>}</w:t>
      </w:r>
      <w:r>
        <w:t xml:space="preserve"> zu </w:t>
      </w:r>
      <w:r>
        <w:rPr>
          <w:vanish/>
        </w:rPr>
        <w:t>6{o[</w:t>
      </w:r>
      <w:r>
        <w:t>Frankfurt</w:t>
      </w:r>
      <w:r>
        <w:rPr>
          <w:vanish/>
        </w:rPr>
        <w:t>&lt;/M.&gt;]o}]p</w:t>
      </w:r>
      <w:r>
        <w:t xml:space="preserve"> 1863</w:t>
      </w:r>
    </w:p>
    <w:p w:rsidR="00000000" w:rsidRDefault="00C653B4">
      <w:pPr>
        <w:tabs>
          <w:tab w:val="left" w:pos="1134"/>
        </w:tabs>
        <w:ind w:left="1134" w:right="-1134" w:hanging="1134"/>
      </w:pPr>
      <w:r>
        <w:t>43</w:t>
      </w:r>
      <w:r>
        <w:tab/>
        <w:t>1855 - 1865</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15</w:t>
      </w:r>
    </w:p>
    <w:p w:rsidR="00000000" w:rsidRDefault="00C653B4">
      <w:pPr>
        <w:tabs>
          <w:tab w:val="left" w:pos="1134"/>
        </w:tabs>
        <w:ind w:left="1134" w:right="-1134" w:hanging="1134"/>
      </w:pPr>
      <w:r>
        <w:t>27</w:t>
      </w:r>
      <w:r>
        <w:tab/>
        <w:t>A. Akten der Großherzoglich Hessischen Bundestagsgesandtschaft \ 15. Zivilgesetzgebungswesen in Hessen</w:t>
      </w:r>
    </w:p>
    <w:p w:rsidR="00000000" w:rsidRDefault="00C653B4">
      <w:pPr>
        <w:tabs>
          <w:tab w:val="left" w:pos="1134"/>
        </w:tabs>
        <w:ind w:left="1134" w:right="-1134" w:hanging="1134"/>
      </w:pPr>
      <w:r>
        <w:t>30</w:t>
      </w:r>
      <w:r>
        <w:tab/>
        <w:t>Konv. 41 Fasc. 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41 Fasc. 4</w:t>
      </w:r>
    </w:p>
    <w:p w:rsidR="00000000" w:rsidRDefault="00C653B4">
      <w:pPr>
        <w:tabs>
          <w:tab w:val="left" w:pos="1134"/>
        </w:tabs>
        <w:ind w:left="1134" w:right="-1134" w:hanging="1134"/>
      </w:pPr>
      <w:r>
        <w:t>33</w:t>
      </w:r>
      <w:r>
        <w:tab/>
        <w:t>S. 85</w:t>
      </w:r>
    </w:p>
    <w:p w:rsidR="00000000" w:rsidRDefault="00C653B4">
      <w:pPr>
        <w:tabs>
          <w:tab w:val="left" w:pos="1134"/>
        </w:tabs>
        <w:ind w:left="1134" w:right="-1134" w:hanging="1134"/>
      </w:pPr>
      <w:r>
        <w:t>40</w:t>
      </w:r>
      <w:r>
        <w:tab/>
        <w:t xml:space="preserve">Zivilgesetzgebungswesen im </w:t>
      </w:r>
      <w:r>
        <w:rPr>
          <w:vanish/>
        </w:rPr>
        <w:t>o[2{</w:t>
      </w:r>
      <w:r>
        <w:t>Großherzogtum</w:t>
      </w:r>
      <w:r>
        <w:rPr>
          <w:vanish/>
        </w:rPr>
        <w:t>}</w:t>
      </w:r>
      <w:r>
        <w:t xml:space="preserve"> </w:t>
      </w:r>
      <w:r>
        <w:rPr>
          <w:vanish/>
        </w:rPr>
        <w:t>1{</w:t>
      </w:r>
      <w:r>
        <w:t>Hessen</w:t>
      </w:r>
      <w:r>
        <w:rPr>
          <w:vanish/>
        </w:rPr>
        <w:t>}]o</w:t>
      </w:r>
      <w:r>
        <w:t xml:space="preserve">, hier die hinsichtlich des </w:t>
      </w:r>
      <w:r>
        <w:rPr>
          <w:vanish/>
        </w:rPr>
        <w:t>s[</w:t>
      </w:r>
      <w:r>
        <w:t>Zeitungswesens im Großherzogtum Hessen</w:t>
      </w:r>
      <w:r>
        <w:rPr>
          <w:vanish/>
        </w:rPr>
        <w:t>]s</w:t>
      </w:r>
      <w:r>
        <w:t xml:space="preserve"> bestehenden Normen</w:t>
      </w:r>
    </w:p>
    <w:p w:rsidR="00000000" w:rsidRDefault="00C653B4">
      <w:pPr>
        <w:tabs>
          <w:tab w:val="left" w:pos="1134"/>
        </w:tabs>
        <w:ind w:left="1134" w:right="-1134" w:hanging="1134"/>
      </w:pPr>
      <w:r>
        <w:t>43</w:t>
      </w:r>
      <w:r>
        <w:tab/>
        <w:t>1830 - 1847</w:t>
      </w:r>
    </w:p>
    <w:p w:rsidR="00000000" w:rsidRDefault="00C653B4">
      <w:pPr>
        <w:tabs>
          <w:tab w:val="left" w:pos="1134"/>
        </w:tabs>
        <w:ind w:left="1134" w:right="-1134" w:hanging="1134"/>
      </w:pPr>
      <w:r>
        <w:br w:type="page"/>
        <w:t>30</w:t>
      </w:r>
      <w:r>
        <w:tab/>
        <w:t>Konv. 41 Fasc. 20</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r>
      <w:r>
        <w:t>G 2 A Konv. 41 Fasc. 20</w:t>
      </w:r>
    </w:p>
    <w:p w:rsidR="00000000" w:rsidRDefault="00C653B4">
      <w:pPr>
        <w:tabs>
          <w:tab w:val="left" w:pos="1134"/>
        </w:tabs>
        <w:ind w:left="1134" w:right="-1134" w:hanging="1134"/>
      </w:pPr>
      <w:r>
        <w:t>33</w:t>
      </w:r>
      <w:r>
        <w:tab/>
        <w:t>S. 89</w:t>
      </w:r>
    </w:p>
    <w:p w:rsidR="00000000" w:rsidRDefault="00C653B4">
      <w:pPr>
        <w:tabs>
          <w:tab w:val="left" w:pos="1134"/>
        </w:tabs>
        <w:ind w:left="1134" w:right="-1134" w:hanging="1134"/>
      </w:pPr>
      <w:r>
        <w:t>40</w:t>
      </w:r>
      <w:r>
        <w:tab/>
        <w:t xml:space="preserve">Zivilgesetzgebungswesen im </w:t>
      </w:r>
      <w:r>
        <w:rPr>
          <w:vanish/>
        </w:rPr>
        <w:t>o[2{</w:t>
      </w:r>
      <w:r>
        <w:t>Großherzogtum</w:t>
      </w:r>
      <w:r>
        <w:rPr>
          <w:vanish/>
        </w:rPr>
        <w:t>}</w:t>
      </w:r>
      <w:r>
        <w:t xml:space="preserve"> </w:t>
      </w:r>
      <w:r>
        <w:rPr>
          <w:vanish/>
        </w:rPr>
        <w:t>1{</w:t>
      </w:r>
      <w:r>
        <w:t>Hessen</w:t>
      </w:r>
      <w:r>
        <w:rPr>
          <w:vanish/>
        </w:rPr>
        <w:t>}]o</w:t>
      </w:r>
      <w:r>
        <w:t xml:space="preserve">, hier die im Großherzogtum bestehenden Verordnungen und Instruktionen über polizeiliche </w:t>
      </w:r>
      <w:r>
        <w:rPr>
          <w:vanish/>
        </w:rPr>
        <w:t>s[</w:t>
      </w:r>
      <w:r>
        <w:t xml:space="preserve">Beaufsichtigung der </w:t>
      </w:r>
      <w:r>
        <w:rPr>
          <w:vanish/>
        </w:rPr>
        <w:t>s[</w:t>
      </w:r>
      <w:r>
        <w:t>Leihbibliotheken</w:t>
      </w:r>
      <w:r>
        <w:rPr>
          <w:vanish/>
        </w:rPr>
        <w:t>]s]s</w:t>
      </w:r>
    </w:p>
    <w:p w:rsidR="00000000" w:rsidRDefault="00C653B4">
      <w:pPr>
        <w:tabs>
          <w:tab w:val="left" w:pos="1134"/>
        </w:tabs>
        <w:ind w:left="1134" w:right="-1134" w:hanging="1134"/>
      </w:pPr>
      <w:r>
        <w:t>43</w:t>
      </w:r>
      <w:r>
        <w:tab/>
        <w:t>1840</w:t>
      </w:r>
    </w:p>
    <w:p w:rsidR="00000000" w:rsidRDefault="00C653B4">
      <w:pPr>
        <w:tabs>
          <w:tab w:val="left" w:pos="1134"/>
        </w:tabs>
        <w:ind w:left="1134" w:right="-1134" w:hanging="1134"/>
      </w:pPr>
      <w:r>
        <w:br w:type="page"/>
        <w:t>30</w:t>
      </w:r>
      <w:r>
        <w:tab/>
        <w:t>Konv. 41 Fasc. 40</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2 A Konv. 41 Fasc. 40</w:t>
      </w:r>
    </w:p>
    <w:p w:rsidR="00000000" w:rsidRDefault="00C653B4">
      <w:pPr>
        <w:tabs>
          <w:tab w:val="left" w:pos="1134"/>
        </w:tabs>
        <w:ind w:left="1134" w:right="-1134" w:hanging="1134"/>
      </w:pPr>
      <w:r>
        <w:t>33</w:t>
      </w:r>
      <w:r>
        <w:tab/>
        <w:t>S. 95</w:t>
      </w:r>
    </w:p>
    <w:p w:rsidR="00000000" w:rsidRDefault="00C653B4">
      <w:pPr>
        <w:tabs>
          <w:tab w:val="left" w:pos="1134"/>
        </w:tabs>
        <w:ind w:left="1134" w:right="-1134" w:hanging="1134"/>
      </w:pPr>
      <w:r>
        <w:t>40</w:t>
      </w:r>
      <w:r>
        <w:tab/>
        <w:t xml:space="preserve">Zivilgesetzgebungswesen im </w:t>
      </w:r>
      <w:r>
        <w:rPr>
          <w:vanish/>
        </w:rPr>
        <w:t>o[2{</w:t>
      </w:r>
      <w:r>
        <w:t>Großherzogtum</w:t>
      </w:r>
      <w:r>
        <w:rPr>
          <w:vanish/>
        </w:rPr>
        <w:t>}</w:t>
      </w:r>
      <w:r>
        <w:t xml:space="preserve"> </w:t>
      </w:r>
      <w:r>
        <w:rPr>
          <w:vanish/>
        </w:rPr>
        <w:t>1{</w:t>
      </w:r>
      <w:r>
        <w:t>Hessen</w:t>
      </w:r>
      <w:r>
        <w:rPr>
          <w:vanish/>
        </w:rPr>
        <w:t>}]o</w:t>
      </w:r>
      <w:r>
        <w:t xml:space="preserve">, hier die allgemeinen Bestimmungen zur </w:t>
      </w:r>
      <w:r>
        <w:rPr>
          <w:vanish/>
        </w:rPr>
        <w:t>s[2{</w:t>
      </w:r>
      <w:r>
        <w:t>Verhinderung des Mißbrauchs der</w:t>
      </w:r>
      <w:r>
        <w:rPr>
          <w:vanish/>
        </w:rPr>
        <w:t>}</w:t>
      </w:r>
      <w:r>
        <w:t xml:space="preserve"> </w:t>
      </w:r>
      <w:r>
        <w:rPr>
          <w:vanish/>
        </w:rPr>
        <w:t>1{</w:t>
      </w:r>
      <w:r>
        <w:t>Preßfreiheit</w:t>
      </w:r>
      <w:r>
        <w:rPr>
          <w:vanish/>
        </w:rPr>
        <w:t>}]s</w:t>
      </w:r>
    </w:p>
    <w:p w:rsidR="00000000" w:rsidRDefault="00C653B4">
      <w:pPr>
        <w:tabs>
          <w:tab w:val="left" w:pos="1134"/>
        </w:tabs>
        <w:ind w:left="1134" w:right="-1134" w:hanging="1134"/>
      </w:pPr>
      <w:r>
        <w:t>43</w:t>
      </w:r>
      <w:r>
        <w:tab/>
        <w:t>1857</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17</w:t>
      </w:r>
    </w:p>
    <w:p w:rsidR="00000000" w:rsidRDefault="00C653B4">
      <w:pPr>
        <w:tabs>
          <w:tab w:val="left" w:pos="1134"/>
        </w:tabs>
        <w:ind w:left="1134" w:right="-1134" w:hanging="1134"/>
      </w:pPr>
      <w:r>
        <w:t>27</w:t>
      </w:r>
      <w:r>
        <w:tab/>
        <w:t xml:space="preserve">A. Akten der Großherzoglich </w:t>
      </w:r>
      <w:r>
        <w:t>Hessischen Bundestagsgesandtschaft \ 17. Kirchen und Sekten</w:t>
      </w:r>
    </w:p>
    <w:p w:rsidR="00000000" w:rsidRDefault="00C653B4">
      <w:pPr>
        <w:tabs>
          <w:tab w:val="left" w:pos="1134"/>
        </w:tabs>
        <w:ind w:left="1134" w:right="-1134" w:hanging="1134"/>
      </w:pPr>
      <w:r>
        <w:t>30</w:t>
      </w:r>
      <w:r>
        <w:tab/>
        <w:t>Konv. 44 Fasc. 18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44 Fasc. 18</w:t>
      </w:r>
    </w:p>
    <w:p w:rsidR="00000000" w:rsidRDefault="00C653B4">
      <w:pPr>
        <w:tabs>
          <w:tab w:val="left" w:pos="1134"/>
        </w:tabs>
        <w:ind w:left="1134" w:right="-1134" w:hanging="1134"/>
      </w:pPr>
      <w:r>
        <w:t>33</w:t>
      </w:r>
      <w:r>
        <w:tab/>
        <w:t>S. 108</w:t>
      </w:r>
    </w:p>
    <w:p w:rsidR="00000000" w:rsidRDefault="00C653B4">
      <w:pPr>
        <w:tabs>
          <w:tab w:val="left" w:pos="1134"/>
        </w:tabs>
        <w:ind w:left="1134" w:right="-1134" w:hanging="1134"/>
      </w:pPr>
      <w:r>
        <w:t>40</w:t>
      </w:r>
      <w:r>
        <w:tab/>
        <w:t xml:space="preserve">Von dem </w:t>
      </w:r>
      <w:r>
        <w:rPr>
          <w:vanish/>
        </w:rPr>
        <w:t>p[5{</w:t>
      </w:r>
      <w:r>
        <w:t xml:space="preserve">Königliche </w:t>
      </w:r>
      <w:r>
        <w:rPr>
          <w:vanish/>
        </w:rPr>
        <w:t>o[</w:t>
      </w:r>
      <w:r>
        <w:t>Sächsischen</w:t>
      </w:r>
      <w:r>
        <w:rPr>
          <w:vanish/>
        </w:rPr>
        <w:t>]o</w:t>
      </w:r>
      <w:r>
        <w:t xml:space="preserve"> Superintendenten</w:t>
      </w:r>
      <w:r>
        <w:rPr>
          <w:vanish/>
        </w:rPr>
        <w:t>}</w:t>
      </w:r>
      <w:r>
        <w:t xml:space="preserve"> </w:t>
      </w:r>
      <w:r>
        <w:rPr>
          <w:vanish/>
        </w:rPr>
        <w:t>1{</w:t>
      </w:r>
      <w:r>
        <w:t>Hering</w:t>
      </w:r>
      <w:r>
        <w:rPr>
          <w:vanish/>
        </w:rPr>
        <w:t>}]p</w:t>
      </w:r>
      <w:r>
        <w:t xml:space="preserve"> zu </w:t>
      </w:r>
      <w:r>
        <w:rPr>
          <w:vanish/>
        </w:rPr>
        <w:t>o[</w:t>
      </w:r>
      <w:r>
        <w:t>Großenhayn</w:t>
      </w:r>
      <w:r>
        <w:rPr>
          <w:vanish/>
        </w:rPr>
        <w:t>]o</w:t>
      </w:r>
      <w:r>
        <w:t xml:space="preserve"> herausgegebene </w:t>
      </w:r>
      <w:r>
        <w:rPr>
          <w:vanish/>
        </w:rPr>
        <w:t>t[2{</w:t>
      </w:r>
      <w:r>
        <w:t>Schrift</w:t>
      </w:r>
      <w:r>
        <w:rPr>
          <w:vanish/>
        </w:rPr>
        <w:t>}</w:t>
      </w:r>
      <w:r>
        <w:t xml:space="preserve">: </w:t>
      </w:r>
      <w:r>
        <w:rPr>
          <w:vanish/>
        </w:rPr>
        <w:t>1{</w:t>
      </w:r>
      <w:r>
        <w:t>"Geschichte der kirchlichen Unionsversuche"</w:t>
      </w:r>
      <w:r>
        <w:rPr>
          <w:vanish/>
        </w:rPr>
        <w:t>}]t</w:t>
      </w:r>
      <w:r>
        <w:t>.</w:t>
      </w:r>
    </w:p>
    <w:p w:rsidR="00000000" w:rsidRDefault="00C653B4">
      <w:pPr>
        <w:tabs>
          <w:tab w:val="left" w:pos="1134"/>
        </w:tabs>
        <w:ind w:left="1134" w:right="-1134" w:hanging="1134"/>
      </w:pPr>
      <w:r>
        <w:t>43</w:t>
      </w:r>
      <w:r>
        <w:tab/>
        <w:t>1838</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19</w:t>
      </w:r>
    </w:p>
    <w:p w:rsidR="00000000" w:rsidRDefault="00C653B4">
      <w:pPr>
        <w:tabs>
          <w:tab w:val="left" w:pos="1134"/>
        </w:tabs>
        <w:ind w:left="1134" w:right="-1134" w:hanging="1134"/>
      </w:pPr>
      <w:r>
        <w:t>27</w:t>
      </w:r>
      <w:r>
        <w:tab/>
        <w:t>A. Akten der Großherzoglich Hessischen Bundestagsgesandtschaft \ 19. Schutz des Nachdrucks von literarischen und musikalischen Werken</w:t>
      </w:r>
    </w:p>
    <w:p w:rsidR="00000000" w:rsidRDefault="00C653B4">
      <w:pPr>
        <w:tabs>
          <w:tab w:val="left" w:pos="1134"/>
        </w:tabs>
        <w:ind w:left="1134" w:right="-1134" w:hanging="1134"/>
      </w:pPr>
      <w:r>
        <w:t>30</w:t>
      </w:r>
      <w:r>
        <w:tab/>
        <w:t>Konv. 45 Fasc. 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45 Fasc. 1</w:t>
      </w:r>
    </w:p>
    <w:p w:rsidR="00000000" w:rsidRDefault="00C653B4">
      <w:pPr>
        <w:tabs>
          <w:tab w:val="left" w:pos="1134"/>
        </w:tabs>
        <w:ind w:left="1134" w:right="-1134" w:hanging="1134"/>
      </w:pPr>
      <w:r>
        <w:t>3</w:t>
      </w:r>
      <w:r>
        <w:t>3</w:t>
      </w:r>
      <w:r>
        <w:tab/>
        <w:t>S. 109 f.</w:t>
      </w:r>
    </w:p>
    <w:p w:rsidR="00000000" w:rsidRDefault="00C653B4">
      <w:pPr>
        <w:tabs>
          <w:tab w:val="left" w:pos="1134"/>
        </w:tabs>
        <w:ind w:left="1134" w:right="-1134" w:hanging="1134"/>
      </w:pPr>
      <w:r>
        <w:t>40</w:t>
      </w:r>
      <w:r>
        <w:tab/>
        <w:t xml:space="preserve">Antrag </w:t>
      </w:r>
      <w:r>
        <w:rPr>
          <w:vanish/>
        </w:rPr>
        <w:t>o[</w:t>
      </w:r>
      <w:r>
        <w:t>Preußen</w:t>
      </w:r>
      <w:r>
        <w:rPr>
          <w:vanish/>
        </w:rPr>
        <w:t>]o</w:t>
      </w:r>
      <w:r>
        <w:t xml:space="preserve">s auf Erweiterung der den </w:t>
      </w:r>
      <w:r>
        <w:rPr>
          <w:vanish/>
        </w:rPr>
        <w:t>s[</w:t>
      </w:r>
      <w:r>
        <w:t>Nachdruck</w:t>
      </w:r>
      <w:r>
        <w:rPr>
          <w:vanish/>
        </w:rPr>
        <w:t>]s</w:t>
      </w:r>
      <w:r>
        <w:t xml:space="preserve"> betreffenden </w:t>
      </w:r>
      <w:r>
        <w:rPr>
          <w:vanish/>
        </w:rPr>
        <w:t>s[</w:t>
      </w:r>
      <w:r>
        <w:t>Bundesbeschlüsse vom 9. November 1837 und 19. Juni 1843</w:t>
      </w:r>
      <w:r>
        <w:rPr>
          <w:vanish/>
        </w:rPr>
        <w:t>]s</w:t>
      </w:r>
      <w:r>
        <w:t xml:space="preserve">, desgleichen den des </w:t>
      </w:r>
      <w:r>
        <w:rPr>
          <w:vanish/>
        </w:rPr>
        <w:t>o[2{</w:t>
      </w:r>
      <w:r>
        <w:t>Königreich</w:t>
      </w:r>
      <w:r>
        <w:rPr>
          <w:vanish/>
        </w:rPr>
        <w:t>}</w:t>
      </w:r>
      <w:r>
        <w:t xml:space="preserve">s </w:t>
      </w:r>
      <w:r>
        <w:rPr>
          <w:vanish/>
        </w:rPr>
        <w:t>1{</w:t>
      </w:r>
      <w:r>
        <w:t>Sachsen</w:t>
      </w:r>
      <w:r>
        <w:rPr>
          <w:vanish/>
        </w:rPr>
        <w:t>}]o</w:t>
      </w:r>
      <w:r>
        <w:t xml:space="preserve"> wegen Herbeiführung eines allgemeinen deutschen </w:t>
      </w:r>
      <w:r>
        <w:rPr>
          <w:vanish/>
        </w:rPr>
        <w:t>s[</w:t>
      </w:r>
      <w:r>
        <w:t>Gesetzes gegen den Nachdruck</w:t>
      </w:r>
      <w:r>
        <w:rPr>
          <w:vanish/>
        </w:rPr>
        <w:t>]s</w:t>
      </w:r>
    </w:p>
    <w:p w:rsidR="00000000" w:rsidRDefault="00C653B4">
      <w:pPr>
        <w:tabs>
          <w:tab w:val="left" w:pos="1134"/>
        </w:tabs>
        <w:ind w:left="1134" w:right="-1134" w:hanging="1134"/>
      </w:pPr>
      <w:r>
        <w:t>41</w:t>
      </w:r>
      <w:r>
        <w:tab/>
      </w:r>
      <w:r>
        <w:rPr>
          <w:vanish/>
        </w:rPr>
        <w:t>t[</w:t>
      </w:r>
      <w:r>
        <w:t xml:space="preserve">Denkschrift (des </w:t>
      </w:r>
      <w:r>
        <w:rPr>
          <w:vanish/>
        </w:rPr>
        <w:t>k[</w:t>
      </w:r>
      <w:r>
        <w:t>deutschen Schriftstellertages</w:t>
      </w:r>
      <w:r>
        <w:rPr>
          <w:vanish/>
        </w:rPr>
        <w:t>]k</w:t>
      </w:r>
      <w:r>
        <w:t xml:space="preserve">) über das </w:t>
      </w:r>
      <w:r>
        <w:rPr>
          <w:vanish/>
        </w:rPr>
        <w:t>s[</w:t>
      </w:r>
      <w:r>
        <w:t>geistige Eigentum</w:t>
      </w:r>
      <w:r>
        <w:rPr>
          <w:vanish/>
        </w:rPr>
        <w:t>]s</w:t>
      </w:r>
      <w:r>
        <w:t xml:space="preserve"> 1865</w:t>
      </w:r>
      <w:r>
        <w:rPr>
          <w:vanish/>
        </w:rPr>
        <w:t>]t</w:t>
      </w:r>
    </w:p>
    <w:p w:rsidR="00000000" w:rsidRDefault="00C653B4">
      <w:pPr>
        <w:tabs>
          <w:tab w:val="left" w:pos="1134"/>
        </w:tabs>
        <w:ind w:left="1134" w:right="-1134" w:hanging="1134"/>
      </w:pPr>
      <w:r>
        <w:t>43</w:t>
      </w:r>
      <w:r>
        <w:tab/>
        <w:t>1856 - 1866</w:t>
      </w:r>
    </w:p>
    <w:p w:rsidR="00000000" w:rsidRDefault="00C653B4">
      <w:pPr>
        <w:tabs>
          <w:tab w:val="left" w:pos="1134"/>
        </w:tabs>
        <w:ind w:left="1134" w:right="-1134" w:hanging="1134"/>
      </w:pPr>
      <w:r>
        <w:br w:type="page"/>
        <w:t>30</w:t>
      </w:r>
      <w:r>
        <w:tab/>
        <w:t>Konv. 45 Fasc. 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2 A Konv. 45 Fasc. 2</w:t>
      </w:r>
    </w:p>
    <w:p w:rsidR="00000000" w:rsidRDefault="00C653B4">
      <w:pPr>
        <w:tabs>
          <w:tab w:val="left" w:pos="1134"/>
        </w:tabs>
        <w:ind w:left="1134" w:right="-1134" w:hanging="1134"/>
      </w:pPr>
      <w:r>
        <w:t>33</w:t>
      </w:r>
      <w:r>
        <w:tab/>
        <w:t>S. 110</w:t>
      </w:r>
    </w:p>
    <w:p w:rsidR="00000000" w:rsidRDefault="00C653B4">
      <w:pPr>
        <w:tabs>
          <w:tab w:val="left" w:pos="1134"/>
        </w:tabs>
        <w:ind w:left="1134" w:right="-1134" w:hanging="1134"/>
      </w:pPr>
      <w:r>
        <w:t>40</w:t>
      </w:r>
      <w:r>
        <w:tab/>
        <w:t xml:space="preserve">Übereinkunft zwischen </w:t>
      </w:r>
      <w:r>
        <w:rPr>
          <w:vanish/>
        </w:rPr>
        <w:t>o[</w:t>
      </w:r>
      <w:r>
        <w:t>Preußen</w:t>
      </w:r>
      <w:r>
        <w:rPr>
          <w:vanish/>
        </w:rPr>
        <w:t>]o</w:t>
      </w:r>
      <w:r>
        <w:t xml:space="preserve"> und </w:t>
      </w:r>
      <w:r>
        <w:rPr>
          <w:vanish/>
        </w:rPr>
        <w:t>o[</w:t>
      </w:r>
      <w:r>
        <w:t>Großbritannien</w:t>
      </w:r>
      <w:r>
        <w:rPr>
          <w:vanish/>
        </w:rPr>
        <w:t>]o</w:t>
      </w:r>
      <w:r>
        <w:t xml:space="preserve"> zum </w:t>
      </w:r>
      <w:r>
        <w:rPr>
          <w:vanish/>
        </w:rPr>
        <w:t>s[</w:t>
      </w:r>
      <w:r>
        <w:t xml:space="preserve">Schutze der Autoren gegen </w:t>
      </w:r>
      <w:r>
        <w:rPr>
          <w:vanish/>
        </w:rPr>
        <w:t>s[</w:t>
      </w:r>
      <w:r>
        <w:t>Nachdruck</w:t>
      </w:r>
      <w:r>
        <w:rPr>
          <w:vanish/>
        </w:rPr>
        <w:t>]s]s</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Konv. 45 Fasc. 3</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2 A Konv. 45 Fasc. 3</w:t>
      </w:r>
    </w:p>
    <w:p w:rsidR="00000000" w:rsidRDefault="00C653B4">
      <w:pPr>
        <w:tabs>
          <w:tab w:val="left" w:pos="1134"/>
        </w:tabs>
        <w:ind w:left="1134" w:right="-1134" w:hanging="1134"/>
      </w:pPr>
      <w:r>
        <w:t>33</w:t>
      </w:r>
      <w:r>
        <w:tab/>
        <w:t>S. 110</w:t>
      </w:r>
    </w:p>
    <w:p w:rsidR="00000000" w:rsidRDefault="00C653B4">
      <w:pPr>
        <w:tabs>
          <w:tab w:val="left" w:pos="1134"/>
        </w:tabs>
        <w:ind w:left="1134" w:right="-1134" w:hanging="1134"/>
      </w:pPr>
      <w:r>
        <w:t>40</w:t>
      </w:r>
      <w:r>
        <w:tab/>
        <w:t xml:space="preserve">Einen zwischen dem </w:t>
      </w:r>
      <w:r>
        <w:rPr>
          <w:vanish/>
        </w:rPr>
        <w:t>o[2{</w:t>
      </w:r>
      <w:r>
        <w:t>Großherzogtum</w:t>
      </w:r>
      <w:r>
        <w:rPr>
          <w:vanish/>
        </w:rPr>
        <w:t>}</w:t>
      </w:r>
      <w:r>
        <w:t xml:space="preserve"> </w:t>
      </w:r>
      <w:r>
        <w:rPr>
          <w:vanish/>
        </w:rPr>
        <w:t>1{</w:t>
      </w:r>
      <w:r>
        <w:t>Hessen</w:t>
      </w:r>
      <w:r>
        <w:rPr>
          <w:vanish/>
        </w:rPr>
        <w:t>}]o</w:t>
      </w:r>
      <w:r>
        <w:t xml:space="preserve"> und </w:t>
      </w:r>
      <w:r>
        <w:rPr>
          <w:vanish/>
        </w:rPr>
        <w:t>o[</w:t>
      </w:r>
      <w:r>
        <w:t>Frankreich</w:t>
      </w:r>
      <w:r>
        <w:rPr>
          <w:vanish/>
        </w:rPr>
        <w:t>]o</w:t>
      </w:r>
      <w:r>
        <w:t xml:space="preserve"> zum </w:t>
      </w:r>
      <w:r>
        <w:rPr>
          <w:vanish/>
        </w:rPr>
        <w:t>s[</w:t>
      </w:r>
      <w:r>
        <w:t xml:space="preserve">Schutze des </w:t>
      </w:r>
      <w:r>
        <w:rPr>
          <w:vanish/>
        </w:rPr>
        <w:t>s[</w:t>
      </w:r>
      <w:r>
        <w:t>literarischen Eigentums</w:t>
      </w:r>
      <w:r>
        <w:rPr>
          <w:vanish/>
        </w:rPr>
        <w:t>]s]s</w:t>
      </w:r>
      <w:r>
        <w:t xml:space="preserve"> abzuschließenden Vertrag</w:t>
      </w:r>
    </w:p>
    <w:p w:rsidR="00000000" w:rsidRDefault="00C653B4">
      <w:pPr>
        <w:tabs>
          <w:tab w:val="left" w:pos="1134"/>
        </w:tabs>
        <w:ind w:left="1134" w:right="-1134" w:hanging="1134"/>
      </w:pPr>
      <w:r>
        <w:t>45</w:t>
      </w:r>
      <w:r>
        <w:tab/>
        <w:t>s.d.</w:t>
      </w:r>
    </w:p>
    <w:p w:rsidR="00000000" w:rsidRDefault="00C653B4">
      <w:pPr>
        <w:tabs>
          <w:tab w:val="left" w:pos="1134"/>
        </w:tabs>
        <w:ind w:left="1134" w:right="-1134" w:hanging="1134"/>
      </w:pPr>
      <w:r>
        <w:br w:type="page"/>
        <w:t>30</w:t>
      </w:r>
      <w:r>
        <w:tab/>
        <w:t>Konv. 45 Fasc. 4</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2 A Konv. 45 Fasc. 4</w:t>
      </w:r>
    </w:p>
    <w:p w:rsidR="00000000" w:rsidRDefault="00C653B4">
      <w:pPr>
        <w:tabs>
          <w:tab w:val="left" w:pos="1134"/>
        </w:tabs>
        <w:ind w:left="1134" w:right="-1134" w:hanging="1134"/>
      </w:pPr>
      <w:r>
        <w:t>33</w:t>
      </w:r>
      <w:r>
        <w:tab/>
        <w:t>S. 110</w:t>
      </w:r>
    </w:p>
    <w:p w:rsidR="00000000" w:rsidRDefault="00C653B4">
      <w:pPr>
        <w:tabs>
          <w:tab w:val="left" w:pos="1134"/>
        </w:tabs>
        <w:ind w:left="1134" w:right="-1134" w:hanging="1134"/>
      </w:pPr>
      <w:r>
        <w:t>40</w:t>
      </w:r>
      <w:r>
        <w:tab/>
        <w:t xml:space="preserve">Gesuch des </w:t>
      </w:r>
      <w:r>
        <w:rPr>
          <w:vanish/>
        </w:rPr>
        <w:t>p[7{</w:t>
      </w:r>
      <w:r>
        <w:t>Staatsministers</w:t>
      </w:r>
      <w:r>
        <w:rPr>
          <w:vanish/>
        </w:rPr>
        <w:t>}</w:t>
      </w:r>
      <w:r>
        <w:t xml:space="preserve"> </w:t>
      </w:r>
      <w:r>
        <w:rPr>
          <w:vanish/>
        </w:rPr>
        <w:t>8{</w:t>
      </w:r>
      <w:r>
        <w:t>von</w:t>
      </w:r>
      <w:r>
        <w:rPr>
          <w:vanish/>
        </w:rPr>
        <w:t>}</w:t>
      </w:r>
      <w:r>
        <w:t xml:space="preserve"> </w:t>
      </w:r>
      <w:r>
        <w:rPr>
          <w:vanish/>
        </w:rPr>
        <w:t>1{</w:t>
      </w:r>
      <w:r>
        <w:t>Goethe</w:t>
      </w:r>
      <w:r>
        <w:rPr>
          <w:vanish/>
        </w:rPr>
        <w:t>}]p</w:t>
      </w:r>
      <w:r>
        <w:t xml:space="preserve"> um Erteilung eines </w:t>
      </w:r>
      <w:r>
        <w:rPr>
          <w:vanish/>
        </w:rPr>
        <w:t>s[</w:t>
      </w:r>
      <w:r>
        <w:t>Privilegs für die neue Auflage seiner Werke</w:t>
      </w:r>
      <w:r>
        <w:rPr>
          <w:vanish/>
        </w:rPr>
        <w:t>]s</w:t>
      </w:r>
      <w:r>
        <w:t xml:space="preserve">, sowie </w:t>
      </w:r>
      <w:r>
        <w:rPr>
          <w:vanish/>
        </w:rPr>
        <w:t>s[</w:t>
      </w:r>
      <w:r>
        <w:t xml:space="preserve">Schutz der Werke </w:t>
      </w:r>
      <w:r>
        <w:rPr>
          <w:vanish/>
        </w:rPr>
        <w:t>p[</w:t>
      </w:r>
      <w:r>
        <w:t>Wieland</w:t>
      </w:r>
      <w:r>
        <w:rPr>
          <w:vanish/>
        </w:rPr>
        <w:t>]p</w:t>
      </w:r>
      <w:r>
        <w:t xml:space="preserve">s gegen </w:t>
      </w:r>
      <w:r>
        <w:rPr>
          <w:vanish/>
        </w:rPr>
        <w:t>s[</w:t>
      </w:r>
      <w:r>
        <w:t>Nach</w:t>
      </w:r>
      <w:r>
        <w:t>druck</w:t>
      </w:r>
      <w:r>
        <w:rPr>
          <w:vanish/>
        </w:rPr>
        <w:t>]s]s</w:t>
      </w:r>
    </w:p>
    <w:p w:rsidR="00000000" w:rsidRDefault="00C653B4">
      <w:pPr>
        <w:tabs>
          <w:tab w:val="left" w:pos="1134"/>
        </w:tabs>
        <w:ind w:left="1134" w:right="-1134" w:hanging="1134"/>
      </w:pPr>
      <w:r>
        <w:t>43</w:t>
      </w:r>
      <w:r>
        <w:tab/>
        <w:t>1825 - 1840</w:t>
      </w:r>
    </w:p>
    <w:p w:rsidR="00000000" w:rsidRDefault="00C653B4">
      <w:pPr>
        <w:tabs>
          <w:tab w:val="left" w:pos="1134"/>
        </w:tabs>
        <w:ind w:left="1134" w:right="-1134" w:hanging="1134"/>
      </w:pPr>
      <w:r>
        <w:br w:type="page"/>
        <w:t>30</w:t>
      </w:r>
      <w:r>
        <w:tab/>
        <w:t>Konv. 45 Fasc. 5</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2 A Konv. 45 Fasc. 5</w:t>
      </w:r>
    </w:p>
    <w:p w:rsidR="00000000" w:rsidRDefault="00C653B4">
      <w:pPr>
        <w:tabs>
          <w:tab w:val="left" w:pos="1134"/>
        </w:tabs>
        <w:ind w:left="1134" w:right="-1134" w:hanging="1134"/>
      </w:pPr>
      <w:r>
        <w:t>33</w:t>
      </w:r>
      <w:r>
        <w:tab/>
        <w:t>S. 110</w:t>
      </w:r>
    </w:p>
    <w:p w:rsidR="00000000" w:rsidRDefault="00C653B4">
      <w:pPr>
        <w:tabs>
          <w:tab w:val="left" w:pos="1134"/>
        </w:tabs>
        <w:ind w:left="1134" w:right="-1134" w:hanging="1134"/>
      </w:pPr>
      <w:r>
        <w:t>40</w:t>
      </w:r>
      <w:r>
        <w:tab/>
        <w:t xml:space="preserve">Gesuch der Witwe des </w:t>
      </w:r>
      <w:r>
        <w:rPr>
          <w:vanish/>
        </w:rPr>
        <w:t>p[7{</w:t>
      </w:r>
      <w:r>
        <w:t>Legationsrats</w:t>
      </w:r>
      <w:r>
        <w:rPr>
          <w:vanish/>
        </w:rPr>
        <w:t>}</w:t>
      </w:r>
      <w:r>
        <w:t xml:space="preserve"> </w:t>
      </w:r>
      <w:r>
        <w:rPr>
          <w:vanish/>
        </w:rPr>
        <w:t>2{</w:t>
      </w:r>
      <w:r>
        <w:t>Jean Paul</w:t>
      </w:r>
      <w:r>
        <w:rPr>
          <w:vanish/>
        </w:rPr>
        <w:t>}</w:t>
      </w:r>
      <w:r>
        <w:t xml:space="preserve"> </w:t>
      </w:r>
      <w:r>
        <w:rPr>
          <w:vanish/>
        </w:rPr>
        <w:t>1{</w:t>
      </w:r>
      <w:r>
        <w:t>Richter</w:t>
      </w:r>
      <w:r>
        <w:rPr>
          <w:vanish/>
        </w:rPr>
        <w:t>}]p</w:t>
      </w:r>
      <w:r>
        <w:t xml:space="preserve"> um Erteilung eines </w:t>
      </w:r>
      <w:r>
        <w:rPr>
          <w:vanish/>
        </w:rPr>
        <w:t>s[</w:t>
      </w:r>
      <w:r>
        <w:t>Privilegs für die Herausgabe der Werke</w:t>
      </w:r>
      <w:r>
        <w:rPr>
          <w:vanish/>
        </w:rPr>
        <w:t>]s</w:t>
      </w:r>
      <w:r>
        <w:t xml:space="preserve"> ihres verstorbenen Gatten und Schutz gegen den </w:t>
      </w:r>
      <w:r>
        <w:rPr>
          <w:vanish/>
        </w:rPr>
        <w:t>s[</w:t>
      </w:r>
      <w:r>
        <w:t>Nachdruck</w:t>
      </w:r>
      <w:r>
        <w:rPr>
          <w:vanish/>
        </w:rPr>
        <w:t>]s</w:t>
      </w:r>
    </w:p>
    <w:p w:rsidR="00000000" w:rsidRDefault="00C653B4">
      <w:pPr>
        <w:tabs>
          <w:tab w:val="left" w:pos="1134"/>
        </w:tabs>
        <w:ind w:left="1134" w:right="-1134" w:hanging="1134"/>
      </w:pPr>
      <w:r>
        <w:t>43</w:t>
      </w:r>
      <w:r>
        <w:tab/>
        <w:t>1826 - 1840</w:t>
      </w:r>
    </w:p>
    <w:p w:rsidR="00000000" w:rsidRDefault="00C653B4">
      <w:pPr>
        <w:tabs>
          <w:tab w:val="left" w:pos="1134"/>
        </w:tabs>
        <w:ind w:left="1134" w:right="-1134" w:hanging="1134"/>
      </w:pPr>
      <w:r>
        <w:br w:type="page"/>
        <w:t>30</w:t>
      </w:r>
      <w:r>
        <w:tab/>
        <w:t>Konv. 45 Fasc. 6</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2 A Konv. 45 Fasc. 6</w:t>
      </w:r>
    </w:p>
    <w:p w:rsidR="00000000" w:rsidRDefault="00C653B4">
      <w:pPr>
        <w:tabs>
          <w:tab w:val="left" w:pos="1134"/>
        </w:tabs>
        <w:ind w:left="1134" w:right="-1134" w:hanging="1134"/>
      </w:pPr>
      <w:r>
        <w:t>33</w:t>
      </w:r>
      <w:r>
        <w:tab/>
        <w:t>S. 111</w:t>
      </w:r>
    </w:p>
    <w:p w:rsidR="00000000" w:rsidRDefault="00C653B4">
      <w:pPr>
        <w:tabs>
          <w:tab w:val="left" w:pos="1134"/>
        </w:tabs>
        <w:ind w:left="1134" w:right="-1134" w:hanging="1134"/>
      </w:pPr>
      <w:r>
        <w:t>40</w:t>
      </w:r>
      <w:r>
        <w:tab/>
        <w:t xml:space="preserve">Gesuch des </w:t>
      </w:r>
      <w:r>
        <w:rPr>
          <w:vanish/>
        </w:rPr>
        <w:t>p[4{</w:t>
      </w:r>
      <w:r>
        <w:t>Dr.</w:t>
      </w:r>
      <w:r>
        <w:rPr>
          <w:vanish/>
        </w:rPr>
        <w:t>}</w:t>
      </w:r>
      <w:r>
        <w:t xml:space="preserve"> </w:t>
      </w:r>
      <w:r>
        <w:rPr>
          <w:vanish/>
        </w:rPr>
        <w:t>2{</w:t>
      </w:r>
      <w:r>
        <w:t>Carl</w:t>
      </w:r>
      <w:r>
        <w:rPr>
          <w:vanish/>
        </w:rPr>
        <w:t>}</w:t>
      </w:r>
      <w:r>
        <w:t xml:space="preserve"> </w:t>
      </w:r>
      <w:r>
        <w:rPr>
          <w:vanish/>
        </w:rPr>
        <w:t>1{</w:t>
      </w:r>
      <w:r>
        <w:t>Weitershausen</w:t>
      </w:r>
      <w:r>
        <w:rPr>
          <w:vanish/>
        </w:rPr>
        <w:t>}</w:t>
      </w:r>
      <w:r>
        <w:t xml:space="preserve"> zu </w:t>
      </w:r>
      <w:r>
        <w:rPr>
          <w:vanish/>
        </w:rPr>
        <w:t>6{o[</w:t>
      </w:r>
      <w:r>
        <w:t>Darmstadt</w:t>
      </w:r>
      <w:r>
        <w:rPr>
          <w:vanish/>
        </w:rPr>
        <w:t>]o}]p</w:t>
      </w:r>
      <w:r>
        <w:t xml:space="preserve"> um Erteilung eines </w:t>
      </w:r>
      <w:r>
        <w:rPr>
          <w:vanish/>
        </w:rPr>
        <w:t>s[</w:t>
      </w:r>
      <w:r>
        <w:t xml:space="preserve">Privilegs gegen den </w:t>
      </w:r>
      <w:r>
        <w:rPr>
          <w:vanish/>
        </w:rPr>
        <w:t>s[</w:t>
      </w:r>
      <w:r>
        <w:t>Nachdruck</w:t>
      </w:r>
      <w:r>
        <w:rPr>
          <w:vanish/>
        </w:rPr>
        <w:t>]s]s</w:t>
      </w:r>
      <w:r>
        <w:t xml:space="preserve"> der von ihm verfaßten L</w:t>
      </w:r>
      <w:r>
        <w:t>iedersammlung</w:t>
      </w:r>
    </w:p>
    <w:p w:rsidR="00000000" w:rsidRDefault="00C653B4">
      <w:pPr>
        <w:tabs>
          <w:tab w:val="left" w:pos="1134"/>
        </w:tabs>
        <w:ind w:left="1134" w:right="-1134" w:hanging="1134"/>
      </w:pPr>
      <w:r>
        <w:t>43</w:t>
      </w:r>
      <w:r>
        <w:tab/>
        <w:t>1830 - 1831</w:t>
      </w:r>
    </w:p>
    <w:p w:rsidR="00000000" w:rsidRDefault="00C653B4">
      <w:pPr>
        <w:tabs>
          <w:tab w:val="left" w:pos="1134"/>
        </w:tabs>
        <w:ind w:left="1134" w:right="-1134" w:hanging="1134"/>
      </w:pPr>
      <w:r>
        <w:br w:type="page"/>
        <w:t>30</w:t>
      </w:r>
      <w:r>
        <w:tab/>
        <w:t>Konv. 45 Fasc. 7</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2 A Konv. 45 Fasc. 7</w:t>
      </w:r>
    </w:p>
    <w:p w:rsidR="00000000" w:rsidRDefault="00C653B4">
      <w:pPr>
        <w:tabs>
          <w:tab w:val="left" w:pos="1134"/>
        </w:tabs>
        <w:ind w:left="1134" w:right="-1134" w:hanging="1134"/>
      </w:pPr>
      <w:r>
        <w:t>33</w:t>
      </w:r>
      <w:r>
        <w:tab/>
        <w:t>S. 111</w:t>
      </w:r>
    </w:p>
    <w:p w:rsidR="00000000" w:rsidRDefault="00C653B4">
      <w:pPr>
        <w:tabs>
          <w:tab w:val="left" w:pos="1134"/>
        </w:tabs>
        <w:ind w:left="1134" w:right="-1134" w:hanging="1134"/>
      </w:pPr>
      <w:r>
        <w:t>40</w:t>
      </w:r>
      <w:r>
        <w:tab/>
        <w:t xml:space="preserve">Gesuch des </w:t>
      </w:r>
      <w:r>
        <w:rPr>
          <w:vanish/>
        </w:rPr>
        <w:t>p[7{</w:t>
      </w:r>
      <w:r>
        <w:t xml:space="preserve">Königl. Bayerischen geistlichen Rats und Professors an der Hochschule in </w:t>
      </w:r>
      <w:r>
        <w:rPr>
          <w:vanish/>
        </w:rPr>
        <w:t>o[</w:t>
      </w:r>
      <w:r>
        <w:t>München</w:t>
      </w:r>
      <w:r>
        <w:rPr>
          <w:vanish/>
        </w:rPr>
        <w:t>]o}</w:t>
      </w:r>
      <w:r>
        <w:t xml:space="preserve"> </w:t>
      </w:r>
      <w:r>
        <w:rPr>
          <w:vanish/>
        </w:rPr>
        <w:t>4{</w:t>
      </w:r>
      <w:r>
        <w:t>Dr.</w:t>
      </w:r>
      <w:r>
        <w:rPr>
          <w:vanish/>
        </w:rPr>
        <w:t>}</w:t>
      </w:r>
      <w:r>
        <w:t xml:space="preserve"> </w:t>
      </w:r>
      <w:r>
        <w:rPr>
          <w:vanish/>
        </w:rPr>
        <w:t>2{</w:t>
      </w:r>
      <w:r>
        <w:t>Franz</w:t>
      </w:r>
      <w:r>
        <w:rPr>
          <w:vanish/>
        </w:rPr>
        <w:t>}</w:t>
      </w:r>
      <w:r>
        <w:t xml:space="preserve"> </w:t>
      </w:r>
      <w:r>
        <w:rPr>
          <w:vanish/>
        </w:rPr>
        <w:t>1{</w:t>
      </w:r>
      <w:r>
        <w:t>Allioli</w:t>
      </w:r>
      <w:r>
        <w:rPr>
          <w:vanish/>
        </w:rPr>
        <w:t>}]p</w:t>
      </w:r>
      <w:r>
        <w:t xml:space="preserve"> um Erteilung eines </w:t>
      </w:r>
      <w:r>
        <w:rPr>
          <w:vanish/>
        </w:rPr>
        <w:t>s[</w:t>
      </w:r>
      <w:r>
        <w:t xml:space="preserve">Privilegs gegen den </w:t>
      </w:r>
      <w:r>
        <w:rPr>
          <w:vanish/>
        </w:rPr>
        <w:t>s[</w:t>
      </w:r>
      <w:r>
        <w:t>Nachdruck</w:t>
      </w:r>
      <w:r>
        <w:rPr>
          <w:vanish/>
        </w:rPr>
        <w:t>]s]s</w:t>
      </w:r>
      <w:r>
        <w:t xml:space="preserve"> seiner Bibelübersetzung aus der Vulgata</w:t>
      </w:r>
    </w:p>
    <w:p w:rsidR="00000000" w:rsidRDefault="00C653B4">
      <w:pPr>
        <w:tabs>
          <w:tab w:val="left" w:pos="1134"/>
        </w:tabs>
        <w:ind w:left="1134" w:right="-1134" w:hanging="1134"/>
      </w:pPr>
      <w:r>
        <w:t>43</w:t>
      </w:r>
      <w:r>
        <w:tab/>
        <w:t>1833</w:t>
      </w:r>
    </w:p>
    <w:p w:rsidR="00000000" w:rsidRDefault="00C653B4">
      <w:pPr>
        <w:tabs>
          <w:tab w:val="left" w:pos="1134"/>
        </w:tabs>
        <w:ind w:left="1134" w:right="-1134" w:hanging="1134"/>
      </w:pPr>
      <w:r>
        <w:br w:type="page"/>
        <w:t>30</w:t>
      </w:r>
      <w:r>
        <w:tab/>
        <w:t>Konv. 45 Fasc. 8</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2 A Konv. 45 Fasc. 8</w:t>
      </w:r>
    </w:p>
    <w:p w:rsidR="00000000" w:rsidRDefault="00C653B4">
      <w:pPr>
        <w:tabs>
          <w:tab w:val="left" w:pos="1134"/>
        </w:tabs>
        <w:ind w:left="1134" w:right="-1134" w:hanging="1134"/>
      </w:pPr>
      <w:r>
        <w:t>33</w:t>
      </w:r>
      <w:r>
        <w:tab/>
        <w:t>S. 111</w:t>
      </w:r>
    </w:p>
    <w:p w:rsidR="00000000" w:rsidRDefault="00C653B4">
      <w:pPr>
        <w:tabs>
          <w:tab w:val="left" w:pos="1134"/>
        </w:tabs>
        <w:ind w:left="1134" w:right="-1134" w:hanging="1134"/>
      </w:pPr>
      <w:r>
        <w:t>40</w:t>
      </w:r>
      <w:r>
        <w:tab/>
        <w:t xml:space="preserve">Akten der Großherzogl. Hess. Bundestagsgesandtschaft betr. Bitte der Erben </w:t>
      </w:r>
      <w:r>
        <w:rPr>
          <w:vanish/>
        </w:rPr>
        <w:t>p[2{</w:t>
      </w:r>
      <w:r>
        <w:t>Friedrich</w:t>
      </w:r>
      <w:r>
        <w:rPr>
          <w:vanish/>
        </w:rPr>
        <w:t>}</w:t>
      </w:r>
      <w:r>
        <w:t xml:space="preserve">s </w:t>
      </w:r>
      <w:r>
        <w:rPr>
          <w:vanish/>
        </w:rPr>
        <w:t>8{</w:t>
      </w:r>
      <w:r>
        <w:t>von</w:t>
      </w:r>
      <w:r>
        <w:rPr>
          <w:vanish/>
        </w:rPr>
        <w:t>}</w:t>
      </w:r>
      <w:r>
        <w:t xml:space="preserve"> </w:t>
      </w:r>
      <w:r>
        <w:rPr>
          <w:vanish/>
        </w:rPr>
        <w:t>1{</w:t>
      </w:r>
      <w:r>
        <w:t>Schiller</w:t>
      </w:r>
      <w:r>
        <w:rPr>
          <w:vanish/>
        </w:rPr>
        <w:t>}]p</w:t>
      </w:r>
      <w:r>
        <w:t xml:space="preserve"> </w:t>
      </w:r>
      <w:r>
        <w:t xml:space="preserve">um eine günstige Auslegung des gegen den </w:t>
      </w:r>
      <w:r>
        <w:rPr>
          <w:vanish/>
        </w:rPr>
        <w:t>s[</w:t>
      </w:r>
      <w:r>
        <w:t>Nachdruck</w:t>
      </w:r>
      <w:r>
        <w:rPr>
          <w:vanish/>
        </w:rPr>
        <w:t>]s</w:t>
      </w:r>
      <w:r>
        <w:t xml:space="preserve"> erlassenen </w:t>
      </w:r>
      <w:r>
        <w:rPr>
          <w:vanish/>
        </w:rPr>
        <w:t>s[</w:t>
      </w:r>
      <w:r>
        <w:t>Bundesbeschlusses vom 9. November 1837</w:t>
      </w:r>
      <w:r>
        <w:rPr>
          <w:vanish/>
        </w:rPr>
        <w:t>]s</w:t>
      </w:r>
    </w:p>
    <w:p w:rsidR="00000000" w:rsidRDefault="00C653B4">
      <w:pPr>
        <w:tabs>
          <w:tab w:val="left" w:pos="1134"/>
        </w:tabs>
        <w:ind w:left="1134" w:right="-1134" w:hanging="1134"/>
      </w:pPr>
      <w:r>
        <w:t>43</w:t>
      </w:r>
      <w:r>
        <w:tab/>
        <w:t>1837 - 1854</w:t>
      </w:r>
    </w:p>
    <w:p w:rsidR="00000000" w:rsidRDefault="00C653B4">
      <w:pPr>
        <w:tabs>
          <w:tab w:val="left" w:pos="1134"/>
        </w:tabs>
        <w:ind w:left="1134" w:right="-1134" w:hanging="1134"/>
      </w:pPr>
      <w:r>
        <w:br w:type="page"/>
        <w:t>30</w:t>
      </w:r>
      <w:r>
        <w:tab/>
        <w:t>Konv. 45 Fasc. 9</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2 A Konv. 45 Fasc. 9</w:t>
      </w:r>
    </w:p>
    <w:p w:rsidR="00000000" w:rsidRDefault="00C653B4">
      <w:pPr>
        <w:tabs>
          <w:tab w:val="left" w:pos="1134"/>
        </w:tabs>
        <w:ind w:left="1134" w:right="-1134" w:hanging="1134"/>
      </w:pPr>
      <w:r>
        <w:t>33</w:t>
      </w:r>
      <w:r>
        <w:tab/>
        <w:t>S. 111</w:t>
      </w:r>
    </w:p>
    <w:p w:rsidR="00000000" w:rsidRDefault="00C653B4">
      <w:pPr>
        <w:tabs>
          <w:tab w:val="left" w:pos="1134"/>
        </w:tabs>
        <w:ind w:left="1134" w:right="-1134" w:hanging="1134"/>
      </w:pPr>
      <w:r>
        <w:t>40</w:t>
      </w:r>
      <w:r>
        <w:tab/>
      </w:r>
      <w:r>
        <w:rPr>
          <w:vanish/>
        </w:rPr>
        <w:t>s[</w:t>
      </w:r>
      <w:r>
        <w:t xml:space="preserve">Schutz der Werke von </w:t>
      </w:r>
      <w:r>
        <w:rPr>
          <w:vanish/>
        </w:rPr>
        <w:t>p[</w:t>
      </w:r>
      <w:r>
        <w:t>Herder</w:t>
      </w:r>
      <w:r>
        <w:rPr>
          <w:vanish/>
        </w:rPr>
        <w:t>]p</w:t>
      </w:r>
      <w:r>
        <w:t xml:space="preserve">, </w:t>
      </w:r>
      <w:r>
        <w:rPr>
          <w:vanish/>
        </w:rPr>
        <w:t>p[</w:t>
      </w:r>
      <w:r>
        <w:t>Wieland</w:t>
      </w:r>
      <w:r>
        <w:rPr>
          <w:vanish/>
        </w:rPr>
        <w:t>]p</w:t>
      </w:r>
      <w:r>
        <w:t xml:space="preserve">, </w:t>
      </w:r>
      <w:r>
        <w:rPr>
          <w:vanish/>
        </w:rPr>
        <w:t>p[8{</w:t>
      </w:r>
      <w:r>
        <w:t>von</w:t>
      </w:r>
      <w:r>
        <w:rPr>
          <w:vanish/>
        </w:rPr>
        <w:t>}</w:t>
      </w:r>
      <w:r>
        <w:t xml:space="preserve"> </w:t>
      </w:r>
      <w:r>
        <w:rPr>
          <w:vanish/>
        </w:rPr>
        <w:t>1{</w:t>
      </w:r>
      <w:r>
        <w:t>Goethe</w:t>
      </w:r>
      <w:r>
        <w:rPr>
          <w:vanish/>
        </w:rPr>
        <w:t>}]p</w:t>
      </w:r>
      <w:r>
        <w:t xml:space="preserve"> und </w:t>
      </w:r>
      <w:r>
        <w:rPr>
          <w:vanish/>
        </w:rPr>
        <w:t>p[</w:t>
      </w:r>
      <w:r>
        <w:t>Schiller</w:t>
      </w:r>
      <w:r>
        <w:rPr>
          <w:vanish/>
        </w:rPr>
        <w:t>]p</w:t>
      </w:r>
      <w:r>
        <w:t xml:space="preserve"> gegen </w:t>
      </w:r>
      <w:r>
        <w:rPr>
          <w:vanish/>
        </w:rPr>
        <w:t>s[</w:t>
      </w:r>
      <w:r>
        <w:t>Nachdruck</w:t>
      </w:r>
      <w:r>
        <w:rPr>
          <w:vanish/>
        </w:rPr>
        <w:t>]s]s</w:t>
      </w:r>
    </w:p>
    <w:p w:rsidR="00000000" w:rsidRDefault="00C653B4">
      <w:pPr>
        <w:tabs>
          <w:tab w:val="left" w:pos="1134"/>
        </w:tabs>
        <w:ind w:left="1134" w:right="-1134" w:hanging="1134"/>
      </w:pPr>
      <w:r>
        <w:t>43</w:t>
      </w:r>
      <w:r>
        <w:tab/>
        <w:t>1840 - 1863</w:t>
      </w:r>
    </w:p>
    <w:p w:rsidR="00000000" w:rsidRDefault="00C653B4">
      <w:pPr>
        <w:tabs>
          <w:tab w:val="left" w:pos="1134"/>
        </w:tabs>
        <w:ind w:left="1134" w:right="-1134" w:hanging="1134"/>
      </w:pPr>
      <w:r>
        <w:br w:type="page"/>
        <w:t>30</w:t>
      </w:r>
      <w:r>
        <w:tab/>
        <w:t>Konv. 45 Fasc. 10</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G 2 A Konv. 45 Fasc. 10</w:t>
      </w:r>
    </w:p>
    <w:p w:rsidR="00000000" w:rsidRDefault="00C653B4">
      <w:pPr>
        <w:tabs>
          <w:tab w:val="left" w:pos="1134"/>
        </w:tabs>
        <w:ind w:left="1134" w:right="-1134" w:hanging="1134"/>
      </w:pPr>
      <w:r>
        <w:t>33</w:t>
      </w:r>
      <w:r>
        <w:tab/>
        <w:t>S. 111 f.</w:t>
      </w:r>
    </w:p>
    <w:p w:rsidR="00000000" w:rsidRDefault="00C653B4">
      <w:pPr>
        <w:tabs>
          <w:tab w:val="left" w:pos="1134"/>
        </w:tabs>
        <w:ind w:left="1134" w:right="-1134" w:hanging="1134"/>
      </w:pPr>
      <w:r>
        <w:t>40</w:t>
      </w:r>
      <w:r>
        <w:tab/>
      </w:r>
      <w:r>
        <w:rPr>
          <w:vanish/>
        </w:rPr>
        <w:t>s[</w:t>
      </w:r>
      <w:r>
        <w:t>Verhinderung des Eingangs und Vertriebs</w:t>
      </w:r>
      <w:r>
        <w:rPr>
          <w:vanish/>
        </w:rPr>
        <w:t>]s</w:t>
      </w:r>
      <w:r>
        <w:t xml:space="preserve"> der von der </w:t>
      </w:r>
      <w:r>
        <w:rPr>
          <w:vanish/>
        </w:rPr>
        <w:t>k[1{s[</w:t>
      </w:r>
      <w:r>
        <w:t>Buchhandlung</w:t>
      </w:r>
      <w:r>
        <w:rPr>
          <w:vanish/>
        </w:rPr>
        <w:t>]s</w:t>
      </w:r>
      <w:r>
        <w:t xml:space="preserve"> der </w:t>
      </w:r>
      <w:r>
        <w:rPr>
          <w:vanish/>
        </w:rPr>
        <w:t>p[7{</w:t>
      </w:r>
      <w:r>
        <w:t>Gebrüder</w:t>
      </w:r>
      <w:r>
        <w:rPr>
          <w:vanish/>
        </w:rPr>
        <w:t>}</w:t>
      </w:r>
      <w:r>
        <w:t xml:space="preserve"> </w:t>
      </w:r>
      <w:r>
        <w:rPr>
          <w:vanish/>
        </w:rPr>
        <w:t>1{</w:t>
      </w:r>
      <w:r>
        <w:t>Diederichs</w:t>
      </w:r>
      <w:r>
        <w:rPr>
          <w:vanish/>
        </w:rPr>
        <w:t>}]p}</w:t>
      </w:r>
      <w:r>
        <w:t xml:space="preserve"> zu </w:t>
      </w:r>
      <w:r>
        <w:rPr>
          <w:vanish/>
        </w:rPr>
        <w:t>2{o[</w:t>
      </w:r>
      <w:r>
        <w:t>Amste</w:t>
      </w:r>
      <w:r>
        <w:t>rdam</w:t>
      </w:r>
      <w:r>
        <w:rPr>
          <w:vanish/>
        </w:rPr>
        <w:t>]o}]k</w:t>
      </w:r>
      <w:r>
        <w:t xml:space="preserve"> angekündigten </w:t>
      </w:r>
      <w:r>
        <w:rPr>
          <w:vanish/>
        </w:rPr>
        <w:t>s[</w:t>
      </w:r>
      <w:r>
        <w:t xml:space="preserve">Herausgabe einer Sammlung </w:t>
      </w:r>
      <w:r>
        <w:rPr>
          <w:vanish/>
        </w:rPr>
        <w:t>s[2{</w:t>
      </w:r>
      <w:r>
        <w:t>deutsche</w:t>
      </w:r>
      <w:r>
        <w:rPr>
          <w:vanish/>
        </w:rPr>
        <w:t>}</w:t>
      </w:r>
      <w:r>
        <w:t xml:space="preserve">r </w:t>
      </w:r>
      <w:r>
        <w:rPr>
          <w:vanish/>
        </w:rPr>
        <w:t>1{</w:t>
      </w:r>
      <w:r>
        <w:t>Klassiker</w:t>
      </w:r>
      <w:r>
        <w:rPr>
          <w:vanish/>
        </w:rPr>
        <w:t>}]s]s</w:t>
      </w:r>
    </w:p>
    <w:p w:rsidR="00000000" w:rsidRDefault="00C653B4">
      <w:pPr>
        <w:tabs>
          <w:tab w:val="left" w:pos="1134"/>
        </w:tabs>
        <w:ind w:left="1134" w:right="-1134" w:hanging="1134"/>
      </w:pPr>
      <w:r>
        <w:t>43</w:t>
      </w:r>
      <w:r>
        <w:tab/>
        <w:t>1835</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22</w:t>
      </w:r>
    </w:p>
    <w:p w:rsidR="00000000" w:rsidRDefault="00C653B4">
      <w:pPr>
        <w:tabs>
          <w:tab w:val="left" w:pos="1134"/>
        </w:tabs>
        <w:ind w:left="1134" w:right="-1134" w:hanging="1134"/>
      </w:pPr>
      <w:r>
        <w:t>27</w:t>
      </w:r>
      <w:r>
        <w:tab/>
        <w:t>A. Akten der Großherzoglich Hessischen Bundestagsgesandtschaft \ 22. Universitäts- und Hochschulwesen</w:t>
      </w:r>
    </w:p>
    <w:p w:rsidR="00000000" w:rsidRDefault="00C653B4">
      <w:pPr>
        <w:tabs>
          <w:tab w:val="left" w:pos="1134"/>
        </w:tabs>
        <w:ind w:left="1134" w:right="-1134" w:hanging="1134"/>
      </w:pPr>
      <w:r>
        <w:t>30</w:t>
      </w:r>
      <w:r>
        <w:tab/>
        <w:t>Konv. 46 Fasc. 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46 Fasc. 7</w:t>
      </w:r>
    </w:p>
    <w:p w:rsidR="00000000" w:rsidRDefault="00C653B4">
      <w:pPr>
        <w:tabs>
          <w:tab w:val="left" w:pos="1134"/>
        </w:tabs>
        <w:ind w:left="1134" w:right="-1134" w:hanging="1134"/>
      </w:pPr>
      <w:r>
        <w:t>33</w:t>
      </w:r>
      <w:r>
        <w:tab/>
        <w:t>S. 115</w:t>
      </w:r>
    </w:p>
    <w:p w:rsidR="00000000" w:rsidRDefault="00C653B4">
      <w:pPr>
        <w:tabs>
          <w:tab w:val="left" w:pos="1134"/>
        </w:tabs>
        <w:ind w:left="1134" w:right="-1134" w:hanging="1134"/>
      </w:pPr>
      <w:r>
        <w:t>40</w:t>
      </w:r>
      <w:r>
        <w:tab/>
      </w:r>
      <w:r>
        <w:rPr>
          <w:vanish/>
        </w:rPr>
        <w:t>s[</w:t>
      </w:r>
      <w:r>
        <w:t>Austausch</w:t>
      </w:r>
      <w:r>
        <w:rPr>
          <w:vanish/>
        </w:rPr>
        <w:t>&lt; von Druckschriften&gt;]s</w:t>
      </w:r>
      <w:r>
        <w:t xml:space="preserve"> der von den höheren Unterrichtsanstalten in </w:t>
      </w:r>
      <w:r>
        <w:rPr>
          <w:vanish/>
        </w:rPr>
        <w:t>o[2{</w:t>
      </w:r>
      <w:r>
        <w:t>Großherzogtum</w:t>
      </w:r>
      <w:r>
        <w:rPr>
          <w:vanish/>
        </w:rPr>
        <w:t>}</w:t>
      </w:r>
      <w:r>
        <w:t xml:space="preserve"> </w:t>
      </w:r>
      <w:r>
        <w:rPr>
          <w:vanish/>
        </w:rPr>
        <w:t>1{</w:t>
      </w:r>
      <w:r>
        <w:t>Hessen</w:t>
      </w:r>
      <w:r>
        <w:rPr>
          <w:vanish/>
        </w:rPr>
        <w:t>}]o</w:t>
      </w:r>
      <w:r>
        <w:t xml:space="preserve"> und </w:t>
      </w:r>
      <w:r>
        <w:rPr>
          <w:vanish/>
        </w:rPr>
        <w:t>o[2{</w:t>
      </w:r>
      <w:r>
        <w:t>Königreich</w:t>
      </w:r>
      <w:r>
        <w:rPr>
          <w:vanish/>
        </w:rPr>
        <w:t>}</w:t>
      </w:r>
      <w:r>
        <w:t xml:space="preserve"> </w:t>
      </w:r>
      <w:r>
        <w:rPr>
          <w:vanish/>
        </w:rPr>
        <w:t>1{</w:t>
      </w:r>
      <w:r>
        <w:t>Sachsen</w:t>
      </w:r>
      <w:r>
        <w:rPr>
          <w:vanish/>
        </w:rPr>
        <w:t>}]o</w:t>
      </w:r>
      <w:r>
        <w:t xml:space="preserve"> alljährlich </w:t>
      </w:r>
      <w:r>
        <w:rPr>
          <w:vanish/>
        </w:rPr>
        <w:t>s[2{</w:t>
      </w:r>
      <w:r>
        <w:t>in Druck gegebene</w:t>
      </w:r>
      <w:r>
        <w:rPr>
          <w:vanish/>
        </w:rPr>
        <w:t>}</w:t>
      </w:r>
      <w:r>
        <w:t xml:space="preserve">n </w:t>
      </w:r>
      <w:r>
        <w:rPr>
          <w:vanish/>
        </w:rPr>
        <w:t>1{</w:t>
      </w:r>
      <w:r>
        <w:t>Programme</w:t>
      </w:r>
      <w:r>
        <w:rPr>
          <w:vanish/>
        </w:rPr>
        <w:t>}]s</w:t>
      </w:r>
      <w:r>
        <w:t xml:space="preserve"> und </w:t>
      </w:r>
      <w:r>
        <w:rPr>
          <w:vanish/>
        </w:rPr>
        <w:t>s[</w:t>
      </w:r>
      <w:r>
        <w:t>Gelegenheitsschriften</w:t>
      </w:r>
      <w:r>
        <w:rPr>
          <w:vanish/>
        </w:rPr>
        <w:t>]s</w:t>
      </w:r>
    </w:p>
    <w:p w:rsidR="00000000" w:rsidRDefault="00C653B4">
      <w:pPr>
        <w:tabs>
          <w:tab w:val="left" w:pos="1134"/>
        </w:tabs>
        <w:ind w:left="1134" w:right="-1134" w:hanging="1134"/>
      </w:pPr>
      <w:r>
        <w:t>43</w:t>
      </w:r>
      <w:r>
        <w:tab/>
        <w:t>1842</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24</w:t>
      </w:r>
    </w:p>
    <w:p w:rsidR="00000000" w:rsidRDefault="00C653B4">
      <w:pPr>
        <w:tabs>
          <w:tab w:val="left" w:pos="1134"/>
        </w:tabs>
        <w:ind w:left="1134" w:right="-1134" w:hanging="1134"/>
      </w:pPr>
      <w:r>
        <w:t>27</w:t>
      </w:r>
      <w:r>
        <w:tab/>
        <w:t>A. Akten der Großherzoglich Hessischen Bundestagsgesandtschaft \ 24. Literarische Werke, Karten, Zeitschriften und Altertümer</w:t>
      </w:r>
    </w:p>
    <w:p w:rsidR="00000000" w:rsidRDefault="00C653B4">
      <w:pPr>
        <w:tabs>
          <w:tab w:val="left" w:pos="1134"/>
        </w:tabs>
        <w:ind w:left="1134" w:right="-1134" w:hanging="1134"/>
      </w:pPr>
      <w:r>
        <w:t>30</w:t>
      </w:r>
      <w:r>
        <w:tab/>
        <w:t>Konv. 47 Fasc. 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47 Fasc. 4</w:t>
      </w:r>
    </w:p>
    <w:p w:rsidR="00000000" w:rsidRDefault="00C653B4">
      <w:pPr>
        <w:tabs>
          <w:tab w:val="left" w:pos="1134"/>
        </w:tabs>
        <w:ind w:left="1134" w:right="-1134" w:hanging="1134"/>
      </w:pPr>
      <w:r>
        <w:t>33</w:t>
      </w:r>
      <w:r>
        <w:tab/>
        <w:t>S. 118</w:t>
      </w:r>
    </w:p>
    <w:p w:rsidR="00000000" w:rsidRDefault="00C653B4">
      <w:pPr>
        <w:tabs>
          <w:tab w:val="left" w:pos="1134"/>
        </w:tabs>
        <w:ind w:left="1134" w:right="-1134" w:hanging="1134"/>
      </w:pPr>
      <w:r>
        <w:t>40</w:t>
      </w:r>
      <w:r>
        <w:tab/>
      </w:r>
      <w:r>
        <w:rPr>
          <w:vanish/>
        </w:rPr>
        <w:t>s[</w:t>
      </w:r>
      <w:r>
        <w:t>Litterarische Mitteilungen</w:t>
      </w:r>
      <w:r>
        <w:rPr>
          <w:vanish/>
        </w:rPr>
        <w:t>]s</w:t>
      </w:r>
      <w:r>
        <w:t xml:space="preserve"> durch die </w:t>
      </w:r>
      <w:r>
        <w:rPr>
          <w:vanish/>
        </w:rPr>
        <w:t>k[</w:t>
      </w:r>
      <w:r>
        <w:t xml:space="preserve">Königlich </w:t>
      </w:r>
      <w:r>
        <w:rPr>
          <w:vanish/>
        </w:rPr>
        <w:t>o[</w:t>
      </w:r>
      <w:r>
        <w:t>Niederländische</w:t>
      </w:r>
      <w:r>
        <w:rPr>
          <w:vanish/>
        </w:rPr>
        <w:t>]o</w:t>
      </w:r>
      <w:r>
        <w:t xml:space="preserve"> Gesandtschaft</w:t>
      </w:r>
      <w:r>
        <w:rPr>
          <w:vanish/>
        </w:rPr>
        <w:t>]k</w:t>
      </w:r>
    </w:p>
    <w:p w:rsidR="00000000" w:rsidRDefault="00C653B4">
      <w:pPr>
        <w:tabs>
          <w:tab w:val="left" w:pos="1134"/>
        </w:tabs>
        <w:ind w:left="1134" w:right="-1134" w:hanging="1134"/>
      </w:pPr>
      <w:r>
        <w:t>43</w:t>
      </w:r>
      <w:r>
        <w:tab/>
        <w:t>1856 - 1863</w:t>
      </w:r>
    </w:p>
    <w:p w:rsidR="00000000" w:rsidRDefault="00C653B4">
      <w:pPr>
        <w:tabs>
          <w:tab w:val="left" w:pos="1134"/>
        </w:tabs>
        <w:ind w:left="1134" w:right="-1134" w:hanging="1134"/>
      </w:pPr>
      <w:r>
        <w:br w:type="page"/>
        <w:t>30</w:t>
      </w:r>
      <w:r>
        <w:tab/>
        <w:t>Konv. 47 Fasc. 5</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2 A Konv. 47 Fasc. 5</w:t>
      </w:r>
    </w:p>
    <w:p w:rsidR="00000000" w:rsidRDefault="00C653B4">
      <w:pPr>
        <w:tabs>
          <w:tab w:val="left" w:pos="1134"/>
        </w:tabs>
        <w:ind w:left="1134" w:right="-1134" w:hanging="1134"/>
      </w:pPr>
      <w:r>
        <w:t>33</w:t>
      </w:r>
      <w:r>
        <w:tab/>
        <w:t>S. 118</w:t>
      </w:r>
    </w:p>
    <w:p w:rsidR="00000000" w:rsidRDefault="00C653B4">
      <w:pPr>
        <w:tabs>
          <w:tab w:val="left" w:pos="1134"/>
        </w:tabs>
        <w:ind w:left="1134" w:right="-1134" w:hanging="1134"/>
      </w:pPr>
      <w:r>
        <w:t>40</w:t>
      </w:r>
      <w:r>
        <w:tab/>
        <w:t xml:space="preserve">Erkundigung der </w:t>
      </w:r>
      <w:r>
        <w:rPr>
          <w:vanish/>
        </w:rPr>
        <w:t>k[</w:t>
      </w:r>
      <w:r>
        <w:t xml:space="preserve">Großherzogl. </w:t>
      </w:r>
      <w:r>
        <w:rPr>
          <w:vanish/>
        </w:rPr>
        <w:t>o[</w:t>
      </w:r>
      <w:r>
        <w:t>Sächsischen</w:t>
      </w:r>
      <w:r>
        <w:rPr>
          <w:vanish/>
        </w:rPr>
        <w:t>]o</w:t>
      </w:r>
      <w:r>
        <w:t xml:space="preserve"> Regierung</w:t>
      </w:r>
      <w:r>
        <w:rPr>
          <w:vanish/>
        </w:rPr>
        <w:t>]k</w:t>
      </w:r>
      <w:r>
        <w:t xml:space="preserve"> wegen der von </w:t>
      </w:r>
      <w:r>
        <w:rPr>
          <w:vanish/>
        </w:rPr>
        <w:t>p[3{</w:t>
      </w:r>
      <w:r>
        <w:t>Baron</w:t>
      </w:r>
      <w:r>
        <w:rPr>
          <w:vanish/>
        </w:rPr>
        <w:t>}</w:t>
      </w:r>
      <w:r>
        <w:t xml:space="preserve"> </w:t>
      </w:r>
      <w:r>
        <w:rPr>
          <w:vanish/>
        </w:rPr>
        <w:t>1{</w:t>
      </w:r>
      <w:r>
        <w:t>Schlick</w:t>
      </w:r>
      <w:r>
        <w:rPr>
          <w:vanish/>
        </w:rPr>
        <w:t>}</w:t>
      </w:r>
      <w:r>
        <w:t xml:space="preserve"> in </w:t>
      </w:r>
      <w:r>
        <w:rPr>
          <w:vanish/>
        </w:rPr>
        <w:t>6{o[</w:t>
      </w:r>
      <w:r>
        <w:t>Paris</w:t>
      </w:r>
      <w:r>
        <w:rPr>
          <w:vanish/>
        </w:rPr>
        <w:t>]o}]p</w:t>
      </w:r>
      <w:r>
        <w:t xml:space="preserve"> aus einer ang</w:t>
      </w:r>
      <w:r>
        <w:t xml:space="preserve">eblichen </w:t>
      </w:r>
      <w:r>
        <w:rPr>
          <w:vanish/>
        </w:rPr>
        <w:t>s[</w:t>
      </w:r>
      <w:r>
        <w:t>Subskription auf ein wissenschaftliches Werk</w:t>
      </w:r>
      <w:r>
        <w:rPr>
          <w:vanish/>
        </w:rPr>
        <w:t>]s</w:t>
      </w:r>
      <w:r>
        <w:t xml:space="preserve"> begründeten Ansprüche an fürstliche Häuser</w:t>
      </w:r>
    </w:p>
    <w:p w:rsidR="00000000" w:rsidRDefault="00C653B4">
      <w:pPr>
        <w:tabs>
          <w:tab w:val="left" w:pos="1134"/>
        </w:tabs>
        <w:ind w:left="1134" w:right="-1134" w:hanging="1134"/>
      </w:pPr>
      <w:r>
        <w:t>43</w:t>
      </w:r>
      <w:r>
        <w:tab/>
        <w:t>1863</w:t>
      </w:r>
    </w:p>
    <w:p w:rsidR="00000000" w:rsidRDefault="00C653B4">
      <w:pPr>
        <w:tabs>
          <w:tab w:val="left" w:pos="1134"/>
        </w:tabs>
        <w:ind w:left="1134" w:right="-1134" w:hanging="1134"/>
      </w:pPr>
      <w:r>
        <w:br w:type="page"/>
        <w:t>30</w:t>
      </w:r>
      <w:r>
        <w:tab/>
        <w:t>Konv. 47 Fasc. 7</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2 A Konv. 47 Fasc. 7</w:t>
      </w:r>
    </w:p>
    <w:p w:rsidR="00000000" w:rsidRDefault="00C653B4">
      <w:pPr>
        <w:tabs>
          <w:tab w:val="left" w:pos="1134"/>
        </w:tabs>
        <w:ind w:left="1134" w:right="-1134" w:hanging="1134"/>
      </w:pPr>
      <w:r>
        <w:t>33</w:t>
      </w:r>
      <w:r>
        <w:tab/>
        <w:t>S. 118</w:t>
      </w:r>
    </w:p>
    <w:p w:rsidR="00000000" w:rsidRDefault="00C653B4">
      <w:pPr>
        <w:tabs>
          <w:tab w:val="left" w:pos="1134"/>
        </w:tabs>
        <w:ind w:left="1134" w:right="-1134" w:hanging="1134"/>
      </w:pPr>
      <w:r>
        <w:t>40</w:t>
      </w:r>
      <w:r>
        <w:tab/>
        <w:t xml:space="preserve">Von dem </w:t>
      </w:r>
      <w:r>
        <w:rPr>
          <w:vanish/>
        </w:rPr>
        <w:t>p[2{</w:t>
      </w:r>
      <w:r>
        <w:t>D.</w:t>
      </w:r>
      <w:r>
        <w:rPr>
          <w:vanish/>
        </w:rPr>
        <w:t>}</w:t>
      </w:r>
      <w:r>
        <w:t xml:space="preserve"> </w:t>
      </w:r>
      <w:r>
        <w:rPr>
          <w:vanish/>
        </w:rPr>
        <w:t>1{</w:t>
      </w:r>
      <w:r>
        <w:t>Langenschwaz</w:t>
      </w:r>
      <w:r>
        <w:rPr>
          <w:vanish/>
        </w:rPr>
        <w:t>}]p</w:t>
      </w:r>
      <w:r>
        <w:t xml:space="preserve"> beabsichtigte </w:t>
      </w:r>
      <w:r>
        <w:rPr>
          <w:vanish/>
        </w:rPr>
        <w:t>s[</w:t>
      </w:r>
      <w:r>
        <w:t xml:space="preserve">Herausgabe einer </w:t>
      </w:r>
      <w:r>
        <w:rPr>
          <w:vanish/>
        </w:rPr>
        <w:t>s[</w:t>
      </w:r>
      <w:r>
        <w:t>Zeitschrift</w:t>
      </w:r>
      <w:r>
        <w:rPr>
          <w:vanish/>
        </w:rPr>
        <w:t>]s]s</w:t>
      </w:r>
      <w:r>
        <w:t xml:space="preserve"> unter dem Titel </w:t>
      </w:r>
      <w:r>
        <w:rPr>
          <w:vanish/>
        </w:rPr>
        <w:t>t[</w:t>
      </w:r>
      <w:r>
        <w:t>"Tribunal für die gebildete Welt"</w:t>
      </w:r>
      <w:r>
        <w:rPr>
          <w:vanish/>
        </w:rPr>
        <w:t>]t</w:t>
      </w:r>
    </w:p>
    <w:p w:rsidR="00000000" w:rsidRDefault="00C653B4">
      <w:pPr>
        <w:tabs>
          <w:tab w:val="left" w:pos="1134"/>
        </w:tabs>
        <w:ind w:left="1134" w:right="-1134" w:hanging="1134"/>
      </w:pPr>
      <w:r>
        <w:t>43</w:t>
      </w:r>
      <w:r>
        <w:tab/>
        <w:t>1840</w:t>
      </w:r>
    </w:p>
    <w:p w:rsidR="00000000" w:rsidRDefault="00C653B4">
      <w:pPr>
        <w:tabs>
          <w:tab w:val="left" w:pos="1134"/>
        </w:tabs>
        <w:ind w:left="1134" w:right="-1134" w:hanging="1134"/>
      </w:pPr>
      <w:r>
        <w:br w:type="page"/>
        <w:t>30</w:t>
      </w:r>
      <w:r>
        <w:tab/>
        <w:t>Konv. 47 Fasc. 9</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2 A Konv. 47 Fasc. 9</w:t>
      </w:r>
    </w:p>
    <w:p w:rsidR="00000000" w:rsidRDefault="00C653B4">
      <w:pPr>
        <w:tabs>
          <w:tab w:val="left" w:pos="1134"/>
        </w:tabs>
        <w:ind w:left="1134" w:right="-1134" w:hanging="1134"/>
      </w:pPr>
      <w:r>
        <w:t>33</w:t>
      </w:r>
      <w:r>
        <w:tab/>
        <w:t>S. 119</w:t>
      </w:r>
    </w:p>
    <w:p w:rsidR="00000000" w:rsidRDefault="00C653B4">
      <w:pPr>
        <w:tabs>
          <w:tab w:val="left" w:pos="1134"/>
        </w:tabs>
        <w:ind w:left="1134" w:right="-1134" w:hanging="1134"/>
      </w:pPr>
      <w:r>
        <w:t>40</w:t>
      </w:r>
      <w:r>
        <w:tab/>
        <w:t xml:space="preserve">Gesuch des </w:t>
      </w:r>
      <w:r>
        <w:rPr>
          <w:vanish/>
        </w:rPr>
        <w:t>p[5{</w:t>
      </w:r>
      <w:r>
        <w:t>Gymnasiallehrer</w:t>
      </w:r>
      <w:r>
        <w:rPr>
          <w:vanish/>
        </w:rPr>
        <w:t>}</w:t>
      </w:r>
      <w:r>
        <w:t xml:space="preserve">s </w:t>
      </w:r>
      <w:r>
        <w:rPr>
          <w:vanish/>
        </w:rPr>
        <w:t>4{</w:t>
      </w:r>
      <w:r>
        <w:t>Dr.</w:t>
      </w:r>
      <w:r>
        <w:rPr>
          <w:vanish/>
        </w:rPr>
        <w:t>}</w:t>
      </w:r>
      <w:r>
        <w:t xml:space="preserve"> </w:t>
      </w:r>
      <w:r>
        <w:rPr>
          <w:vanish/>
        </w:rPr>
        <w:t>1{</w:t>
      </w:r>
      <w:r>
        <w:t>Kayser</w:t>
      </w:r>
      <w:r>
        <w:rPr>
          <w:vanish/>
        </w:rPr>
        <w:t>}</w:t>
      </w:r>
      <w:r>
        <w:t xml:space="preserve"> zu </w:t>
      </w:r>
      <w:r>
        <w:rPr>
          <w:vanish/>
        </w:rPr>
        <w:t>6{o[</w:t>
      </w:r>
      <w:r>
        <w:t>Darmstadt</w:t>
      </w:r>
      <w:r>
        <w:rPr>
          <w:vanish/>
        </w:rPr>
        <w:t>]o}]p</w:t>
      </w:r>
      <w:r>
        <w:t xml:space="preserve"> um </w:t>
      </w:r>
      <w:r>
        <w:rPr>
          <w:vanish/>
        </w:rPr>
        <w:t>s[</w:t>
      </w:r>
      <w:r>
        <w:t>Übermittlung von Exemplaren</w:t>
      </w:r>
      <w:r>
        <w:rPr>
          <w:vanish/>
        </w:rPr>
        <w:t>]s</w:t>
      </w:r>
      <w:r>
        <w:t xml:space="preserve"> seines griech</w:t>
      </w:r>
      <w:r>
        <w:t>ischen Wörterbuchs an verschiedene deutsche Regierungen</w:t>
      </w:r>
    </w:p>
    <w:p w:rsidR="00000000" w:rsidRDefault="00C653B4">
      <w:pPr>
        <w:tabs>
          <w:tab w:val="left" w:pos="1134"/>
        </w:tabs>
        <w:ind w:left="1134" w:right="-1134" w:hanging="1134"/>
      </w:pPr>
      <w:r>
        <w:t>43</w:t>
      </w:r>
      <w:r>
        <w:tab/>
        <w:t>1856 - 1857</w:t>
      </w:r>
    </w:p>
    <w:p w:rsidR="00000000" w:rsidRDefault="00C653B4">
      <w:pPr>
        <w:tabs>
          <w:tab w:val="left" w:pos="1134"/>
        </w:tabs>
        <w:ind w:left="1134" w:right="-1134" w:hanging="1134"/>
      </w:pPr>
      <w:r>
        <w:br w:type="page"/>
        <w:t>30</w:t>
      </w:r>
      <w:r>
        <w:tab/>
        <w:t>Konv. 47 Fasc. 10</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2 A Konv. 47 Fasc. 10</w:t>
      </w:r>
    </w:p>
    <w:p w:rsidR="00000000" w:rsidRDefault="00C653B4">
      <w:pPr>
        <w:tabs>
          <w:tab w:val="left" w:pos="1134"/>
        </w:tabs>
        <w:ind w:left="1134" w:right="-1134" w:hanging="1134"/>
      </w:pPr>
      <w:r>
        <w:t>33</w:t>
      </w:r>
      <w:r>
        <w:tab/>
        <w:t>S. 119</w:t>
      </w:r>
    </w:p>
    <w:p w:rsidR="00000000" w:rsidRDefault="00C653B4">
      <w:pPr>
        <w:tabs>
          <w:tab w:val="left" w:pos="1134"/>
        </w:tabs>
        <w:ind w:left="1134" w:right="-1134" w:hanging="1134"/>
      </w:pPr>
      <w:r>
        <w:t>40</w:t>
      </w:r>
      <w:r>
        <w:tab/>
        <w:t xml:space="preserve">Das von dem </w:t>
      </w:r>
      <w:r>
        <w:rPr>
          <w:vanish/>
        </w:rPr>
        <w:t>p[5{</w:t>
      </w:r>
      <w:r>
        <w:t>Lithograph</w:t>
      </w:r>
      <w:r>
        <w:rPr>
          <w:vanish/>
        </w:rPr>
        <w:t>}</w:t>
      </w:r>
      <w:r>
        <w:t xml:space="preserve">en </w:t>
      </w:r>
      <w:r>
        <w:rPr>
          <w:vanish/>
        </w:rPr>
        <w:t>1{</w:t>
      </w:r>
      <w:r>
        <w:t>Naumann</w:t>
      </w:r>
      <w:r>
        <w:rPr>
          <w:vanish/>
        </w:rPr>
        <w:t>}]p</w:t>
      </w:r>
      <w:r>
        <w:t xml:space="preserve"> </w:t>
      </w:r>
      <w:r>
        <w:rPr>
          <w:vanish/>
        </w:rPr>
        <w:t>s[2{</w:t>
      </w:r>
      <w:r>
        <w:t>herausgegebene</w:t>
      </w:r>
      <w:r>
        <w:rPr>
          <w:vanish/>
        </w:rPr>
        <w:t>}</w:t>
      </w:r>
      <w:r>
        <w:t xml:space="preserve"> </w:t>
      </w:r>
      <w:r>
        <w:rPr>
          <w:vanish/>
        </w:rPr>
        <w:t>1{</w:t>
      </w:r>
      <w:r>
        <w:t>Werk</w:t>
      </w:r>
      <w:r>
        <w:rPr>
          <w:vanish/>
        </w:rPr>
        <w:t>}]s</w:t>
      </w:r>
    </w:p>
    <w:p w:rsidR="00000000" w:rsidRDefault="00C653B4">
      <w:pPr>
        <w:tabs>
          <w:tab w:val="left" w:pos="1134"/>
        </w:tabs>
        <w:ind w:left="1134" w:right="-1134" w:hanging="1134"/>
      </w:pPr>
      <w:r>
        <w:t>43</w:t>
      </w:r>
      <w:r>
        <w:tab/>
        <w:t>1832</w:t>
      </w:r>
    </w:p>
    <w:p w:rsidR="00000000" w:rsidRDefault="00C653B4">
      <w:pPr>
        <w:tabs>
          <w:tab w:val="left" w:pos="1134"/>
        </w:tabs>
        <w:ind w:left="1134" w:right="-1134" w:hanging="1134"/>
      </w:pPr>
      <w:r>
        <w:br w:type="page"/>
        <w:t>30</w:t>
      </w:r>
      <w:r>
        <w:tab/>
        <w:t>Konv. 47 Fasc. 11</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2 A Konv. 47 Fasc. 11</w:t>
      </w:r>
    </w:p>
    <w:p w:rsidR="00000000" w:rsidRDefault="00C653B4">
      <w:pPr>
        <w:tabs>
          <w:tab w:val="left" w:pos="1134"/>
        </w:tabs>
        <w:ind w:left="1134" w:right="-1134" w:hanging="1134"/>
      </w:pPr>
      <w:r>
        <w:t>33</w:t>
      </w:r>
      <w:r>
        <w:tab/>
        <w:t>S. 119</w:t>
      </w:r>
    </w:p>
    <w:p w:rsidR="00000000" w:rsidRDefault="00C653B4">
      <w:pPr>
        <w:tabs>
          <w:tab w:val="left" w:pos="1134"/>
        </w:tabs>
        <w:ind w:left="1134" w:right="-1134" w:hanging="1134"/>
      </w:pPr>
      <w:r>
        <w:t>40</w:t>
      </w:r>
      <w:r>
        <w:tab/>
        <w:t xml:space="preserve">Beförderung eines Planes der Insel Norderney und einer </w:t>
      </w:r>
      <w:r>
        <w:rPr>
          <w:vanish/>
        </w:rPr>
        <w:t>s[</w:t>
      </w:r>
      <w:r>
        <w:t>Abhandlung</w:t>
      </w:r>
      <w:r>
        <w:rPr>
          <w:vanish/>
        </w:rPr>
        <w:t>]s</w:t>
      </w:r>
      <w:r>
        <w:t xml:space="preserve"> von </w:t>
      </w:r>
      <w:r>
        <w:rPr>
          <w:vanish/>
        </w:rPr>
        <w:t>p[4{</w:t>
      </w:r>
      <w:r>
        <w:t>Dr.</w:t>
      </w:r>
      <w:r>
        <w:rPr>
          <w:vanish/>
        </w:rPr>
        <w:t>}</w:t>
      </w:r>
      <w:r>
        <w:t xml:space="preserve"> </w:t>
      </w:r>
      <w:r>
        <w:rPr>
          <w:vanish/>
        </w:rPr>
        <w:t>1{</w:t>
      </w:r>
      <w:r>
        <w:t>Mühry</w:t>
      </w:r>
      <w:r>
        <w:rPr>
          <w:vanish/>
        </w:rPr>
        <w:t>}]p</w:t>
      </w:r>
      <w:r>
        <w:t xml:space="preserve"> über das Seebad </w:t>
      </w:r>
      <w:r>
        <w:rPr>
          <w:vanish/>
        </w:rPr>
        <w:t>o[</w:t>
      </w:r>
      <w:r>
        <w:t>Norderney</w:t>
      </w:r>
      <w:r>
        <w:rPr>
          <w:vanish/>
        </w:rPr>
        <w:t>]o</w:t>
      </w:r>
    </w:p>
    <w:p w:rsidR="00000000" w:rsidRDefault="00C653B4">
      <w:pPr>
        <w:tabs>
          <w:tab w:val="left" w:pos="1134"/>
        </w:tabs>
        <w:ind w:left="1134" w:right="-1134" w:hanging="1134"/>
      </w:pPr>
      <w:r>
        <w:t>43</w:t>
      </w:r>
      <w:r>
        <w:tab/>
        <w:t>1838</w:t>
      </w:r>
    </w:p>
    <w:p w:rsidR="00000000" w:rsidRDefault="00C653B4">
      <w:pPr>
        <w:tabs>
          <w:tab w:val="left" w:pos="1134"/>
        </w:tabs>
        <w:ind w:left="1134" w:right="-1134" w:hanging="1134"/>
      </w:pPr>
      <w:r>
        <w:br w:type="page"/>
        <w:t>30</w:t>
      </w:r>
      <w:r>
        <w:tab/>
        <w:t>Konv. 47 Fasc. 12</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2 A Konv. 47 Fasc. 12</w:t>
      </w:r>
    </w:p>
    <w:p w:rsidR="00000000" w:rsidRDefault="00C653B4">
      <w:pPr>
        <w:tabs>
          <w:tab w:val="left" w:pos="1134"/>
        </w:tabs>
        <w:ind w:left="1134" w:right="-1134" w:hanging="1134"/>
      </w:pPr>
      <w:r>
        <w:t>33</w:t>
      </w:r>
      <w:r>
        <w:tab/>
        <w:t>S. 119 f.</w:t>
      </w:r>
    </w:p>
    <w:p w:rsidR="00000000" w:rsidRDefault="00C653B4">
      <w:pPr>
        <w:tabs>
          <w:tab w:val="left" w:pos="1134"/>
        </w:tabs>
        <w:ind w:left="1134" w:right="-1134" w:hanging="1134"/>
      </w:pPr>
      <w:r>
        <w:t>40</w:t>
      </w:r>
      <w:r>
        <w:tab/>
      </w:r>
      <w:r>
        <w:rPr>
          <w:vanish/>
        </w:rPr>
        <w:t>s[</w:t>
      </w:r>
      <w:r>
        <w:t>Abhandlung</w:t>
      </w:r>
      <w:r>
        <w:rPr>
          <w:vanish/>
        </w:rPr>
        <w:t>]s</w:t>
      </w:r>
      <w:r>
        <w:t xml:space="preserve"> </w:t>
      </w:r>
      <w:r>
        <w:t xml:space="preserve">des </w:t>
      </w:r>
      <w:r>
        <w:rPr>
          <w:vanish/>
        </w:rPr>
        <w:t>p[4{</w:t>
      </w:r>
      <w:r>
        <w:t>Professors Dr.</w:t>
      </w:r>
      <w:r>
        <w:rPr>
          <w:vanish/>
        </w:rPr>
        <w:t>}</w:t>
      </w:r>
      <w:r>
        <w:t xml:space="preserve"> </w:t>
      </w:r>
      <w:r>
        <w:rPr>
          <w:vanish/>
        </w:rPr>
        <w:t>1{</w:t>
      </w:r>
      <w:r>
        <w:t>Zöpft</w:t>
      </w:r>
      <w:r>
        <w:rPr>
          <w:vanish/>
        </w:rPr>
        <w:t>}</w:t>
      </w:r>
      <w:r>
        <w:t xml:space="preserve"> zu </w:t>
      </w:r>
      <w:r>
        <w:rPr>
          <w:vanish/>
        </w:rPr>
        <w:t>6{o[</w:t>
      </w:r>
      <w:r>
        <w:t>Heidelberg</w:t>
      </w:r>
      <w:r>
        <w:rPr>
          <w:vanish/>
        </w:rPr>
        <w:t>]o}]p</w:t>
      </w:r>
      <w:r>
        <w:t xml:space="preserve"> über die Spanische Successionsfrage</w:t>
      </w:r>
    </w:p>
    <w:p w:rsidR="00000000" w:rsidRDefault="00C653B4">
      <w:pPr>
        <w:tabs>
          <w:tab w:val="left" w:pos="1134"/>
        </w:tabs>
        <w:ind w:left="1134" w:right="-1134" w:hanging="1134"/>
      </w:pPr>
      <w:r>
        <w:t>43</w:t>
      </w:r>
      <w:r>
        <w:tab/>
        <w:t>1839</w:t>
      </w:r>
    </w:p>
    <w:p w:rsidR="00000000" w:rsidRDefault="00C653B4">
      <w:pPr>
        <w:tabs>
          <w:tab w:val="left" w:pos="1134"/>
        </w:tabs>
        <w:ind w:left="1134" w:right="-1134" w:hanging="1134"/>
      </w:pPr>
      <w:r>
        <w:br w:type="page"/>
        <w:t>30</w:t>
      </w:r>
      <w:r>
        <w:tab/>
        <w:t>Konv. 47 Fasc. 13</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2 A Konv. 47 Fasc. 13</w:t>
      </w:r>
    </w:p>
    <w:p w:rsidR="00000000" w:rsidRDefault="00C653B4">
      <w:pPr>
        <w:tabs>
          <w:tab w:val="left" w:pos="1134"/>
        </w:tabs>
        <w:ind w:left="1134" w:right="-1134" w:hanging="1134"/>
      </w:pPr>
      <w:r>
        <w:t>33</w:t>
      </w:r>
      <w:r>
        <w:tab/>
        <w:t>S. 120</w:t>
      </w:r>
    </w:p>
    <w:p w:rsidR="00000000" w:rsidRDefault="00C653B4">
      <w:pPr>
        <w:tabs>
          <w:tab w:val="left" w:pos="1134"/>
        </w:tabs>
        <w:ind w:left="1134" w:right="-1134" w:hanging="1134"/>
      </w:pPr>
      <w:r>
        <w:t>40</w:t>
      </w:r>
      <w:r>
        <w:tab/>
        <w:t xml:space="preserve">Antrag der </w:t>
      </w:r>
      <w:r>
        <w:rPr>
          <w:vanish/>
        </w:rPr>
        <w:t>k[</w:t>
      </w:r>
      <w:r>
        <w:t xml:space="preserve">Königlich </w:t>
      </w:r>
      <w:r>
        <w:rPr>
          <w:vanish/>
        </w:rPr>
        <w:t>o[</w:t>
      </w:r>
      <w:r>
        <w:t>Sächsischen</w:t>
      </w:r>
      <w:r>
        <w:rPr>
          <w:vanish/>
        </w:rPr>
        <w:t>]o</w:t>
      </w:r>
      <w:r>
        <w:t xml:space="preserve"> Regierung</w:t>
      </w:r>
      <w:r>
        <w:rPr>
          <w:vanish/>
        </w:rPr>
        <w:t>]k</w:t>
      </w:r>
      <w:r>
        <w:t xml:space="preserve"> bei der </w:t>
      </w:r>
      <w:r>
        <w:rPr>
          <w:vanish/>
        </w:rPr>
        <w:t>k[</w:t>
      </w:r>
      <w:r>
        <w:t>Bundesversammlung</w:t>
      </w:r>
      <w:r>
        <w:rPr>
          <w:vanish/>
        </w:rPr>
        <w:t>]k</w:t>
      </w:r>
      <w:r>
        <w:t xml:space="preserve"> wegen der </w:t>
      </w:r>
      <w:r>
        <w:rPr>
          <w:vanish/>
        </w:rPr>
        <w:t>t[</w:t>
      </w:r>
      <w:r>
        <w:t>"Deutschen Jahrbücher für Wissenschaft und Kunst"</w:t>
      </w:r>
      <w:r>
        <w:rPr>
          <w:vanish/>
        </w:rPr>
        <w:t>]t</w:t>
      </w:r>
    </w:p>
    <w:p w:rsidR="00000000" w:rsidRDefault="00C653B4">
      <w:pPr>
        <w:tabs>
          <w:tab w:val="left" w:pos="1134"/>
        </w:tabs>
        <w:ind w:left="1134" w:right="-1134" w:hanging="1134"/>
      </w:pPr>
      <w:r>
        <w:t>43</w:t>
      </w:r>
      <w:r>
        <w:tab/>
        <w:t>1843</w:t>
      </w:r>
    </w:p>
    <w:p w:rsidR="00000000" w:rsidRDefault="00C653B4">
      <w:pPr>
        <w:tabs>
          <w:tab w:val="left" w:pos="1134"/>
        </w:tabs>
        <w:ind w:left="1134" w:right="-1134" w:hanging="1134"/>
      </w:pPr>
      <w:r>
        <w:br w:type="page"/>
        <w:t>30</w:t>
      </w:r>
      <w:r>
        <w:tab/>
        <w:t>Konv. 47 Fasc. 14</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2 A Konv. 47 Fasc. 14</w:t>
      </w:r>
    </w:p>
    <w:p w:rsidR="00000000" w:rsidRDefault="00C653B4">
      <w:pPr>
        <w:tabs>
          <w:tab w:val="left" w:pos="1134"/>
        </w:tabs>
        <w:ind w:left="1134" w:right="-1134" w:hanging="1134"/>
      </w:pPr>
      <w:r>
        <w:t>33</w:t>
      </w:r>
      <w:r>
        <w:tab/>
        <w:t>S. 120</w:t>
      </w:r>
    </w:p>
    <w:p w:rsidR="00000000" w:rsidRDefault="00C653B4">
      <w:pPr>
        <w:tabs>
          <w:tab w:val="left" w:pos="1134"/>
        </w:tabs>
        <w:ind w:left="1134" w:right="-1134" w:hanging="1134"/>
      </w:pPr>
      <w:r>
        <w:t>40</w:t>
      </w:r>
      <w:r>
        <w:tab/>
      </w:r>
      <w:r>
        <w:rPr>
          <w:vanish/>
        </w:rPr>
        <w:t>s[</w:t>
      </w:r>
      <w:r>
        <w:t>Druckschrift</w:t>
      </w:r>
      <w:r>
        <w:rPr>
          <w:vanish/>
        </w:rPr>
        <w:t>]s</w:t>
      </w:r>
      <w:r>
        <w:t xml:space="preserve"> des </w:t>
      </w:r>
      <w:r>
        <w:rPr>
          <w:vanish/>
        </w:rPr>
        <w:t>p[7{</w:t>
      </w:r>
      <w:r>
        <w:t>Hofrat</w:t>
      </w:r>
      <w:r>
        <w:rPr>
          <w:vanish/>
        </w:rPr>
        <w:t>}</w:t>
      </w:r>
      <w:r>
        <w:t xml:space="preserve">s </w:t>
      </w:r>
      <w:r>
        <w:rPr>
          <w:vanish/>
        </w:rPr>
        <w:t>2{</w:t>
      </w:r>
      <w:r>
        <w:t>Johann</w:t>
      </w:r>
      <w:r>
        <w:rPr>
          <w:vanish/>
        </w:rPr>
        <w:t>}</w:t>
      </w:r>
      <w:r>
        <w:t xml:space="preserve"> </w:t>
      </w:r>
      <w:r>
        <w:rPr>
          <w:vanish/>
        </w:rPr>
        <w:t>8{</w:t>
      </w:r>
      <w:r>
        <w:t>von</w:t>
      </w:r>
      <w:r>
        <w:rPr>
          <w:vanish/>
        </w:rPr>
        <w:t>}</w:t>
      </w:r>
      <w:r>
        <w:t xml:space="preserve"> </w:t>
      </w:r>
      <w:r>
        <w:rPr>
          <w:vanish/>
        </w:rPr>
        <w:t>1{</w:t>
      </w:r>
      <w:r>
        <w:t>Herrfeldt</w:t>
      </w:r>
      <w:r>
        <w:rPr>
          <w:vanish/>
        </w:rPr>
        <w:t>}]p</w:t>
      </w:r>
      <w:r>
        <w:t xml:space="preserve">, betitelt: </w:t>
      </w:r>
      <w:r>
        <w:rPr>
          <w:vanish/>
        </w:rPr>
        <w:t>t[</w:t>
      </w:r>
      <w:r>
        <w:t>Begründung einer Nationalbank als Staats</w:t>
      </w:r>
      <w:r>
        <w:t>anstalt</w:t>
      </w:r>
      <w:r>
        <w:rPr>
          <w:vanish/>
        </w:rPr>
        <w:t>]t</w:t>
      </w:r>
    </w:p>
    <w:p w:rsidR="00000000" w:rsidRDefault="00C653B4">
      <w:pPr>
        <w:tabs>
          <w:tab w:val="left" w:pos="1134"/>
        </w:tabs>
        <w:ind w:left="1134" w:right="-1134" w:hanging="1134"/>
      </w:pPr>
      <w:r>
        <w:t>43</w:t>
      </w:r>
      <w:r>
        <w:tab/>
        <w:t>1843</w:t>
      </w:r>
    </w:p>
    <w:p w:rsidR="00000000" w:rsidRDefault="00C653B4">
      <w:pPr>
        <w:tabs>
          <w:tab w:val="left" w:pos="1134"/>
        </w:tabs>
        <w:ind w:left="1134" w:right="-1134" w:hanging="1134"/>
      </w:pPr>
      <w:r>
        <w:br w:type="page"/>
        <w:t>30</w:t>
      </w:r>
      <w:r>
        <w:tab/>
        <w:t>Konv. 47 Fasc. 15</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G 2 A Konv. 47 Fasc. 15</w:t>
      </w:r>
    </w:p>
    <w:p w:rsidR="00000000" w:rsidRDefault="00C653B4">
      <w:pPr>
        <w:tabs>
          <w:tab w:val="left" w:pos="1134"/>
        </w:tabs>
        <w:ind w:left="1134" w:right="-1134" w:hanging="1134"/>
      </w:pPr>
      <w:r>
        <w:t>33</w:t>
      </w:r>
      <w:r>
        <w:tab/>
        <w:t>S. 120</w:t>
      </w:r>
    </w:p>
    <w:p w:rsidR="00000000" w:rsidRDefault="00C653B4">
      <w:pPr>
        <w:tabs>
          <w:tab w:val="left" w:pos="1134"/>
        </w:tabs>
        <w:ind w:left="1134" w:right="-1134" w:hanging="1134"/>
      </w:pPr>
      <w:r>
        <w:t>40</w:t>
      </w:r>
      <w:r>
        <w:tab/>
      </w:r>
      <w:r>
        <w:rPr>
          <w:vanish/>
        </w:rPr>
        <w:t>p[2{</w:t>
      </w:r>
      <w:r>
        <w:t>J. J.</w:t>
      </w:r>
      <w:r>
        <w:rPr>
          <w:vanish/>
        </w:rPr>
        <w:t>}</w:t>
      </w:r>
      <w:r>
        <w:t xml:space="preserve"> </w:t>
      </w:r>
      <w:r>
        <w:rPr>
          <w:vanish/>
        </w:rPr>
        <w:t>1{</w:t>
      </w:r>
      <w:r>
        <w:t>Zagler</w:t>
      </w:r>
      <w:r>
        <w:rPr>
          <w:vanish/>
        </w:rPr>
        <w:t>}]p</w:t>
      </w:r>
      <w:r>
        <w:t xml:space="preserve">s </w:t>
      </w:r>
      <w:r>
        <w:rPr>
          <w:vanish/>
        </w:rPr>
        <w:t>s[</w:t>
      </w:r>
      <w:r>
        <w:t>Schrift</w:t>
      </w:r>
      <w:r>
        <w:rPr>
          <w:vanish/>
        </w:rPr>
        <w:t>]s</w:t>
      </w:r>
      <w:r>
        <w:t xml:space="preserve"> </w:t>
      </w:r>
      <w:r>
        <w:rPr>
          <w:vanish/>
        </w:rPr>
        <w:t>t[</w:t>
      </w:r>
      <w:r>
        <w:t>von den Pflichten gegen die Tiere</w:t>
      </w:r>
      <w:r>
        <w:rPr>
          <w:vanish/>
        </w:rPr>
        <w:t>]t</w:t>
      </w:r>
      <w:r>
        <w:t xml:space="preserve"> und </w:t>
      </w:r>
      <w:r>
        <w:rPr>
          <w:vanish/>
        </w:rPr>
        <w:t>t[</w:t>
      </w:r>
      <w:r>
        <w:t>Jahresbericht des Münchner Vereins gegen Tierquälerei für das Jahr 1843</w:t>
      </w:r>
      <w:r>
        <w:rPr>
          <w:vanish/>
        </w:rPr>
        <w:t>]t</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Konv. 47 Fasc. 16</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2 A Konv. 47 Fasc. 16</w:t>
      </w:r>
    </w:p>
    <w:p w:rsidR="00000000" w:rsidRDefault="00C653B4">
      <w:pPr>
        <w:tabs>
          <w:tab w:val="left" w:pos="1134"/>
        </w:tabs>
        <w:ind w:left="1134" w:right="-1134" w:hanging="1134"/>
      </w:pPr>
      <w:r>
        <w:t>33</w:t>
      </w:r>
      <w:r>
        <w:tab/>
        <w:t>S. 120</w:t>
      </w:r>
    </w:p>
    <w:p w:rsidR="00000000" w:rsidRDefault="00C653B4">
      <w:pPr>
        <w:tabs>
          <w:tab w:val="left" w:pos="1134"/>
        </w:tabs>
        <w:ind w:left="1134" w:right="-1134" w:hanging="1134"/>
      </w:pPr>
      <w:r>
        <w:t>40</w:t>
      </w:r>
      <w:r>
        <w:tab/>
        <w:t xml:space="preserve">Von </w:t>
      </w:r>
      <w:r>
        <w:rPr>
          <w:vanish/>
        </w:rPr>
        <w:t>p[</w:t>
      </w:r>
      <w:r>
        <w:t>Zentner</w:t>
      </w:r>
      <w:r>
        <w:rPr>
          <w:vanish/>
        </w:rPr>
        <w:t>]p</w:t>
      </w:r>
      <w:r>
        <w:t xml:space="preserve">s </w:t>
      </w:r>
      <w:r>
        <w:rPr>
          <w:vanish/>
        </w:rPr>
        <w:t>s[</w:t>
      </w:r>
      <w:r>
        <w:t>Druckschrift über das Königreich Griechenland</w:t>
      </w:r>
      <w:r>
        <w:rPr>
          <w:vanish/>
        </w:rPr>
        <w:t>]s</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br w:type="page"/>
        <w:t>30</w:t>
      </w:r>
      <w:r>
        <w:tab/>
        <w:t>Konv. 47 Fasc. 17</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G 2 A Konv. 47 Fasc. 17</w:t>
      </w:r>
    </w:p>
    <w:p w:rsidR="00000000" w:rsidRDefault="00C653B4">
      <w:pPr>
        <w:tabs>
          <w:tab w:val="left" w:pos="1134"/>
        </w:tabs>
        <w:ind w:left="1134" w:right="-1134" w:hanging="1134"/>
      </w:pPr>
      <w:r>
        <w:t>33</w:t>
      </w:r>
      <w:r>
        <w:tab/>
        <w:t>S. 120 f.</w:t>
      </w:r>
    </w:p>
    <w:p w:rsidR="00000000" w:rsidRDefault="00C653B4">
      <w:pPr>
        <w:tabs>
          <w:tab w:val="left" w:pos="1134"/>
        </w:tabs>
        <w:ind w:left="1134" w:right="-1134" w:hanging="1134"/>
      </w:pPr>
      <w:r>
        <w:t>40</w:t>
      </w:r>
      <w:r>
        <w:tab/>
        <w:t xml:space="preserve">Von dem </w:t>
      </w:r>
      <w:r>
        <w:rPr>
          <w:vanish/>
        </w:rPr>
        <w:t>p[5{</w:t>
      </w:r>
      <w:r>
        <w:t>Gymnasiallehrer</w:t>
      </w:r>
      <w:r>
        <w:rPr>
          <w:vanish/>
        </w:rPr>
        <w:t>}</w:t>
      </w:r>
      <w:r>
        <w:t xml:space="preserve"> </w:t>
      </w:r>
      <w:r>
        <w:rPr>
          <w:vanish/>
        </w:rPr>
        <w:t>1{</w:t>
      </w:r>
      <w:r>
        <w:t>Albani</w:t>
      </w:r>
      <w:r>
        <w:rPr>
          <w:vanish/>
        </w:rPr>
        <w:t>}</w:t>
      </w:r>
      <w:r>
        <w:t xml:space="preserve"> zu </w:t>
      </w:r>
      <w:r>
        <w:rPr>
          <w:vanish/>
        </w:rPr>
        <w:t>6{</w:t>
      </w:r>
      <w:r>
        <w:rPr>
          <w:vanish/>
        </w:rPr>
        <w:t>o[</w:t>
      </w:r>
      <w:r>
        <w:t>Dresden</w:t>
      </w:r>
      <w:r>
        <w:rPr>
          <w:vanish/>
        </w:rPr>
        <w:t>]o}]p</w:t>
      </w:r>
      <w:r>
        <w:t xml:space="preserve"> gegründete </w:t>
      </w:r>
      <w:r>
        <w:rPr>
          <w:vanish/>
        </w:rPr>
        <w:t>t[2{s[</w:t>
      </w:r>
      <w:r>
        <w:t>Zeitschrift</w:t>
      </w:r>
      <w:r>
        <w:rPr>
          <w:vanish/>
        </w:rPr>
        <w:t>]s}</w:t>
      </w:r>
      <w:r>
        <w:t xml:space="preserve">: </w:t>
      </w:r>
      <w:r>
        <w:rPr>
          <w:vanish/>
        </w:rPr>
        <w:t>1{</w:t>
      </w:r>
      <w:r>
        <w:t>"Programmen-Revue"</w:t>
      </w:r>
      <w:r>
        <w:rPr>
          <w:vanish/>
        </w:rPr>
        <w:t>}]t</w:t>
      </w:r>
      <w:r>
        <w:t xml:space="preserve"> oder </w:t>
      </w:r>
      <w:r>
        <w:rPr>
          <w:vanish/>
        </w:rPr>
        <w:t>t[</w:t>
      </w:r>
      <w:r>
        <w:t>Schularchiv</w:t>
      </w:r>
      <w:r>
        <w:rPr>
          <w:vanish/>
        </w:rPr>
        <w:t>]t</w:t>
      </w:r>
    </w:p>
    <w:p w:rsidR="00000000" w:rsidRDefault="00C653B4">
      <w:pPr>
        <w:tabs>
          <w:tab w:val="left" w:pos="1134"/>
        </w:tabs>
        <w:ind w:left="1134" w:right="-1134" w:hanging="1134"/>
      </w:pPr>
      <w:r>
        <w:t>43</w:t>
      </w:r>
      <w:r>
        <w:tab/>
        <w:t>1846</w:t>
      </w:r>
    </w:p>
    <w:p w:rsidR="00000000" w:rsidRDefault="00C653B4">
      <w:pPr>
        <w:tabs>
          <w:tab w:val="left" w:pos="1134"/>
        </w:tabs>
        <w:ind w:left="1134" w:right="-1134" w:hanging="1134"/>
      </w:pPr>
      <w:r>
        <w:br w:type="page"/>
        <w:t>30</w:t>
      </w:r>
      <w:r>
        <w:tab/>
        <w:t>Konv. 47 Fasc. 20</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G 2 A Konv. 47 Fasc. 20</w:t>
      </w:r>
    </w:p>
    <w:p w:rsidR="00000000" w:rsidRDefault="00C653B4">
      <w:pPr>
        <w:tabs>
          <w:tab w:val="left" w:pos="1134"/>
        </w:tabs>
        <w:ind w:left="1134" w:right="-1134" w:hanging="1134"/>
      </w:pPr>
      <w:r>
        <w:t>33</w:t>
      </w:r>
      <w:r>
        <w:tab/>
        <w:t>S. 121</w:t>
      </w:r>
    </w:p>
    <w:p w:rsidR="00000000" w:rsidRDefault="00C653B4">
      <w:pPr>
        <w:tabs>
          <w:tab w:val="left" w:pos="1134"/>
        </w:tabs>
        <w:ind w:left="1134" w:right="-1134" w:hanging="1134"/>
      </w:pPr>
      <w:r>
        <w:t>40</w:t>
      </w:r>
      <w:r>
        <w:tab/>
      </w:r>
      <w:r>
        <w:rPr>
          <w:vanish/>
        </w:rPr>
        <w:t>s[p[</w:t>
      </w:r>
      <w:r>
        <w:t>Tönsberg</w:t>
      </w:r>
      <w:r>
        <w:rPr>
          <w:vanish/>
        </w:rPr>
        <w:t>]p</w:t>
      </w:r>
      <w:r>
        <w:t>ische Werke über Norwegen</w:t>
      </w:r>
      <w:r>
        <w:rPr>
          <w:vanish/>
        </w:rPr>
        <w:t>]s</w:t>
      </w:r>
    </w:p>
    <w:p w:rsidR="00000000" w:rsidRDefault="00C653B4">
      <w:pPr>
        <w:tabs>
          <w:tab w:val="left" w:pos="1134"/>
        </w:tabs>
        <w:ind w:left="1134" w:right="-1134" w:hanging="1134"/>
      </w:pPr>
      <w:r>
        <w:t>43</w:t>
      </w:r>
      <w:r>
        <w:tab/>
        <w:t>1861</w:t>
      </w:r>
    </w:p>
    <w:p w:rsidR="00000000" w:rsidRDefault="00C653B4">
      <w:pPr>
        <w:tabs>
          <w:tab w:val="left" w:pos="1134"/>
        </w:tabs>
        <w:ind w:left="1134" w:right="-1134" w:hanging="1134"/>
      </w:pPr>
      <w:r>
        <w:br w:type="page"/>
        <w:t>30</w:t>
      </w:r>
      <w:r>
        <w:tab/>
        <w:t>Konv. 47 Fasc. 21</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t>G 2 A Konv. 47 Fasc. 21</w:t>
      </w:r>
    </w:p>
    <w:p w:rsidR="00000000" w:rsidRDefault="00C653B4">
      <w:pPr>
        <w:tabs>
          <w:tab w:val="left" w:pos="1134"/>
        </w:tabs>
        <w:ind w:left="1134" w:right="-1134" w:hanging="1134"/>
      </w:pPr>
      <w:r>
        <w:t>33</w:t>
      </w:r>
      <w:r>
        <w:tab/>
        <w:t>S. 121 f.</w:t>
      </w:r>
    </w:p>
    <w:p w:rsidR="00000000" w:rsidRDefault="00C653B4">
      <w:pPr>
        <w:tabs>
          <w:tab w:val="left" w:pos="1134"/>
        </w:tabs>
        <w:ind w:left="1134" w:right="-1134" w:hanging="1134"/>
      </w:pPr>
      <w:r>
        <w:t>40</w:t>
      </w:r>
      <w:r>
        <w:tab/>
        <w:t xml:space="preserve">Verschiedene </w:t>
      </w:r>
      <w:r>
        <w:rPr>
          <w:vanish/>
        </w:rPr>
        <w:t>s[2{</w:t>
      </w:r>
      <w:r>
        <w:t>wissenschaftliche</w:t>
      </w:r>
      <w:r>
        <w:rPr>
          <w:vanish/>
        </w:rPr>
        <w:t>}</w:t>
      </w:r>
      <w:r>
        <w:t xml:space="preserve"> </w:t>
      </w:r>
      <w:r>
        <w:rPr>
          <w:vanish/>
        </w:rPr>
        <w:t>1{</w:t>
      </w:r>
      <w:r>
        <w:t>Werke</w:t>
      </w:r>
      <w:r>
        <w:rPr>
          <w:vanish/>
        </w:rPr>
        <w:t>}]s</w:t>
      </w:r>
    </w:p>
    <w:p w:rsidR="00000000" w:rsidRDefault="00C653B4">
      <w:pPr>
        <w:tabs>
          <w:tab w:val="left" w:pos="1134"/>
        </w:tabs>
        <w:ind w:left="1134" w:right="-1134" w:hanging="1134"/>
      </w:pPr>
      <w:r>
        <w:t>41</w:t>
      </w:r>
      <w:r>
        <w:tab/>
        <w:t xml:space="preserve">Förderung des staats- und volkswirtschaftlichen Archivs </w:t>
      </w:r>
      <w:r>
        <w:rPr>
          <w:vanish/>
        </w:rPr>
        <w:t>t[</w:t>
      </w:r>
      <w:r>
        <w:t>"Der Compaß"</w:t>
      </w:r>
      <w:r>
        <w:rPr>
          <w:vanish/>
        </w:rPr>
        <w:t>]t</w:t>
      </w:r>
      <w:r>
        <w:t xml:space="preserve"> 1860; Schrift: </w:t>
      </w:r>
      <w:r>
        <w:rPr>
          <w:vanish/>
        </w:rPr>
        <w:t>t[</w:t>
      </w:r>
      <w:r>
        <w:t>"Essai concernant les principes …poser pour le Droit maritime international de</w:t>
      </w:r>
      <w:r>
        <w:t xml:space="preserve"> l'avenir par </w:t>
      </w:r>
      <w:r>
        <w:rPr>
          <w:vanish/>
        </w:rPr>
        <w:t>p[2{</w:t>
      </w:r>
      <w:r>
        <w:t>C. W.</w:t>
      </w:r>
      <w:r>
        <w:rPr>
          <w:vanish/>
        </w:rPr>
        <w:t>}</w:t>
      </w:r>
      <w:r>
        <w:t xml:space="preserve"> </w:t>
      </w:r>
      <w:r>
        <w:rPr>
          <w:vanish/>
        </w:rPr>
        <w:t>1{</w:t>
      </w:r>
      <w:r>
        <w:t>Asher</w:t>
      </w:r>
      <w:r>
        <w:rPr>
          <w:vanish/>
        </w:rPr>
        <w:t>}</w:t>
      </w:r>
      <w:r>
        <w:t xml:space="preserve"> </w:t>
      </w:r>
      <w:r>
        <w:rPr>
          <w:vanish/>
        </w:rPr>
        <w:t>4{</w:t>
      </w:r>
      <w:r>
        <w:t>Dr.</w:t>
      </w:r>
      <w:r>
        <w:rPr>
          <w:vanish/>
        </w:rPr>
        <w:t>}]p</w:t>
      </w:r>
      <w:r>
        <w:t>"</w:t>
      </w:r>
      <w:r>
        <w:rPr>
          <w:vanish/>
        </w:rPr>
        <w:t>]t</w:t>
      </w:r>
      <w:r>
        <w:t xml:space="preserve"> 1856; Schrift des </w:t>
      </w:r>
      <w:r>
        <w:rPr>
          <w:vanish/>
        </w:rPr>
        <w:t>p[2{</w:t>
      </w:r>
      <w:r>
        <w:t>G. E.</w:t>
      </w:r>
      <w:r>
        <w:rPr>
          <w:vanish/>
        </w:rPr>
        <w:t>}</w:t>
      </w:r>
      <w:r>
        <w:t xml:space="preserve"> </w:t>
      </w:r>
      <w:r>
        <w:rPr>
          <w:vanish/>
        </w:rPr>
        <w:t>1{</w:t>
      </w:r>
      <w:r>
        <w:t>Habich</w:t>
      </w:r>
      <w:r>
        <w:rPr>
          <w:vanish/>
        </w:rPr>
        <w:t>}</w:t>
      </w:r>
      <w:r>
        <w:t xml:space="preserve"> zu </w:t>
      </w:r>
      <w:r>
        <w:rPr>
          <w:vanish/>
        </w:rPr>
        <w:t>6{o[</w:t>
      </w:r>
      <w:r>
        <w:t>Veckerhagen bei Cassel</w:t>
      </w:r>
      <w:r>
        <w:rPr>
          <w:vanish/>
        </w:rPr>
        <w:t>]o}]p</w:t>
      </w:r>
      <w:r>
        <w:t xml:space="preserve">, </w:t>
      </w:r>
      <w:r>
        <w:rPr>
          <w:vanish/>
        </w:rPr>
        <w:t>t[</w:t>
      </w:r>
      <w:r>
        <w:t>das Wesen und die Heilung der Kartoffelkrankheit</w:t>
      </w:r>
      <w:r>
        <w:rPr>
          <w:vanish/>
        </w:rPr>
        <w:t>]t</w:t>
      </w:r>
      <w:r>
        <w:t xml:space="preserve"> betreffend 1855; Eingabe des Miniaturmalers Friedrich Krämer in Lichtenthal bei Baden-Baden 1865; Eingabe des Joseph Ziegler aus Horn im Thurgau bezüglich der Vorsorge gegen den Mangel an edlen Metallen 1856</w:t>
      </w:r>
    </w:p>
    <w:p w:rsidR="00000000" w:rsidRDefault="00C653B4">
      <w:pPr>
        <w:tabs>
          <w:tab w:val="left" w:pos="1134"/>
        </w:tabs>
        <w:ind w:left="1134" w:right="-1134" w:hanging="1134"/>
      </w:pPr>
      <w:r>
        <w:t>43</w:t>
      </w:r>
      <w:r>
        <w:tab/>
        <w:t>1855 - 1860</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26</w:t>
      </w:r>
    </w:p>
    <w:p w:rsidR="00000000" w:rsidRDefault="00C653B4">
      <w:pPr>
        <w:tabs>
          <w:tab w:val="left" w:pos="1134"/>
        </w:tabs>
        <w:ind w:left="1134" w:right="-1134" w:hanging="1134"/>
      </w:pPr>
      <w:r>
        <w:t>27</w:t>
      </w:r>
      <w:r>
        <w:tab/>
        <w:t>A. Akten der Großherzoglich Hessischen Bundestagsgesandtschaft \ 26. Zentraluntersuchungskommis</w:t>
      </w:r>
      <w:r>
        <w:t>sion zu Mainz, revolutionäre Umtriebe, Vereinswesen, Wandern der Handwerker etc.</w:t>
      </w:r>
    </w:p>
    <w:p w:rsidR="00000000" w:rsidRDefault="00C653B4">
      <w:pPr>
        <w:tabs>
          <w:tab w:val="left" w:pos="1134"/>
        </w:tabs>
        <w:ind w:left="1134" w:right="-1134" w:hanging="1134"/>
      </w:pPr>
      <w:r>
        <w:t>30</w:t>
      </w:r>
      <w:r>
        <w:tab/>
        <w:t>Konv. 52 Fasc. 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52 Fasc. 5</w:t>
      </w:r>
    </w:p>
    <w:p w:rsidR="00000000" w:rsidRDefault="00C653B4">
      <w:pPr>
        <w:tabs>
          <w:tab w:val="left" w:pos="1134"/>
        </w:tabs>
        <w:ind w:left="1134" w:right="-1134" w:hanging="1134"/>
      </w:pPr>
      <w:r>
        <w:t>33</w:t>
      </w:r>
      <w:r>
        <w:tab/>
        <w:t>S. 129</w:t>
      </w:r>
    </w:p>
    <w:p w:rsidR="00000000" w:rsidRDefault="00C653B4">
      <w:pPr>
        <w:tabs>
          <w:tab w:val="left" w:pos="1134"/>
        </w:tabs>
        <w:ind w:left="1134" w:right="-1134" w:hanging="1134"/>
      </w:pPr>
      <w:r>
        <w:t>40</w:t>
      </w:r>
      <w:r>
        <w:tab/>
        <w:t xml:space="preserve">Beilagen zur 21. Sitzung des </w:t>
      </w:r>
      <w:r>
        <w:rPr>
          <w:vanish/>
        </w:rPr>
        <w:t>k[</w:t>
      </w:r>
      <w:r>
        <w:t>Bundestag</w:t>
      </w:r>
      <w:r>
        <w:rPr>
          <w:vanish/>
        </w:rPr>
        <w:t>]k</w:t>
      </w:r>
      <w:r>
        <w:t>s</w:t>
      </w:r>
    </w:p>
    <w:p w:rsidR="00000000" w:rsidRDefault="00C653B4">
      <w:pPr>
        <w:tabs>
          <w:tab w:val="left" w:pos="1134"/>
        </w:tabs>
        <w:ind w:left="1134" w:right="-1134" w:hanging="1134"/>
      </w:pPr>
      <w:r>
        <w:t>41</w:t>
      </w:r>
      <w:r>
        <w:tab/>
        <w:t xml:space="preserve">u.a.: </w:t>
      </w:r>
      <w:r>
        <w:rPr>
          <w:vanish/>
        </w:rPr>
        <w:t>s[</w:t>
      </w:r>
      <w:r>
        <w:t>Das junge Deutschland</w:t>
      </w:r>
      <w:r>
        <w:rPr>
          <w:vanish/>
        </w:rPr>
        <w:t>]s</w:t>
      </w:r>
      <w:r>
        <w:t xml:space="preserve">; </w:t>
      </w:r>
      <w:r>
        <w:rPr>
          <w:vanish/>
        </w:rPr>
        <w:t>s[2{</w:t>
      </w:r>
      <w:r>
        <w:t>revolutionäre</w:t>
      </w:r>
      <w:r>
        <w:rPr>
          <w:vanish/>
        </w:rPr>
        <w:t>}</w:t>
      </w:r>
      <w:r>
        <w:t xml:space="preserve"> </w:t>
      </w:r>
      <w:r>
        <w:rPr>
          <w:vanish/>
        </w:rPr>
        <w:t>1{</w:t>
      </w:r>
      <w:r>
        <w:t>Presse</w:t>
      </w:r>
      <w:r>
        <w:rPr>
          <w:vanish/>
        </w:rPr>
        <w:t>}]s</w:t>
      </w:r>
    </w:p>
    <w:p w:rsidR="00000000" w:rsidRDefault="00C653B4">
      <w:pPr>
        <w:tabs>
          <w:tab w:val="left" w:pos="1134"/>
        </w:tabs>
        <w:ind w:left="1134" w:right="-1134" w:hanging="1134"/>
      </w:pPr>
      <w:r>
        <w:t>43</w:t>
      </w:r>
      <w:r>
        <w:tab/>
        <w:t>1838</w:t>
      </w:r>
    </w:p>
    <w:p w:rsidR="00000000" w:rsidRDefault="00C653B4">
      <w:pPr>
        <w:tabs>
          <w:tab w:val="left" w:pos="1134"/>
        </w:tabs>
        <w:ind w:left="1134" w:right="-1134" w:hanging="1134"/>
      </w:pPr>
      <w:r>
        <w:br w:type="page"/>
        <w:t>30</w:t>
      </w:r>
      <w:r>
        <w:tab/>
        <w:t>Konv. 52 Fasc. 8</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2 A Konv. 52 Fasc. 8</w:t>
      </w:r>
    </w:p>
    <w:p w:rsidR="00000000" w:rsidRDefault="00C653B4">
      <w:pPr>
        <w:tabs>
          <w:tab w:val="left" w:pos="1134"/>
        </w:tabs>
        <w:ind w:left="1134" w:right="-1134" w:hanging="1134"/>
      </w:pPr>
      <w:r>
        <w:t>33</w:t>
      </w:r>
      <w:r>
        <w:tab/>
        <w:t>S. 130 f.</w:t>
      </w:r>
    </w:p>
    <w:p w:rsidR="00000000" w:rsidRDefault="00C653B4">
      <w:pPr>
        <w:tabs>
          <w:tab w:val="left" w:pos="1134"/>
        </w:tabs>
        <w:ind w:left="1134" w:right="-1134" w:hanging="1134"/>
      </w:pPr>
      <w:r>
        <w:t>40</w:t>
      </w:r>
      <w:r>
        <w:tab/>
        <w:t xml:space="preserve">Periodischer Übersichtsbericht der Bundeszentralbehörde vom 31. Januar 1842 an den in Folge Artikels 28 der Wiener Schlußacte erwählten Bundestags-Ausschuß (mit Beilagen A - </w:t>
      </w:r>
      <w:r>
        <w:t>E)</w:t>
      </w:r>
    </w:p>
    <w:p w:rsidR="00000000" w:rsidRDefault="00C653B4">
      <w:pPr>
        <w:tabs>
          <w:tab w:val="left" w:pos="1134"/>
        </w:tabs>
        <w:ind w:left="1134" w:right="-1134" w:hanging="1134"/>
      </w:pPr>
      <w:r>
        <w:t>41</w:t>
      </w:r>
      <w:r>
        <w:tab/>
        <w:t xml:space="preserve">Politische Untersuchungen im </w:t>
      </w:r>
      <w:r>
        <w:rPr>
          <w:vanish/>
        </w:rPr>
        <w:t>o[2{</w:t>
      </w:r>
      <w:r>
        <w:t>Großherzogtum</w:t>
      </w:r>
      <w:r>
        <w:rPr>
          <w:vanish/>
        </w:rPr>
        <w:t>}</w:t>
      </w:r>
      <w:r>
        <w:t xml:space="preserve"> </w:t>
      </w:r>
      <w:r>
        <w:rPr>
          <w:vanish/>
        </w:rPr>
        <w:t>1{</w:t>
      </w:r>
      <w:r>
        <w:t>Hessen</w:t>
      </w:r>
      <w:r>
        <w:rPr>
          <w:vanish/>
        </w:rPr>
        <w:t>}]o</w:t>
      </w:r>
      <w:r>
        <w:t xml:space="preserve">: </w:t>
      </w:r>
      <w:r>
        <w:rPr>
          <w:vanish/>
        </w:rPr>
        <w:t>p[</w:t>
      </w:r>
      <w:r>
        <w:t>Reh</w:t>
      </w:r>
      <w:r>
        <w:rPr>
          <w:vanish/>
        </w:rPr>
        <w:t>]p</w:t>
      </w:r>
      <w:r>
        <w:t xml:space="preserve">, </w:t>
      </w:r>
      <w:r>
        <w:rPr>
          <w:vanish/>
        </w:rPr>
        <w:t>p[</w:t>
      </w:r>
      <w:r>
        <w:t>Klein</w:t>
      </w:r>
      <w:r>
        <w:rPr>
          <w:vanish/>
        </w:rPr>
        <w:t>]p</w:t>
      </w:r>
      <w:r>
        <w:t xml:space="preserve">, </w:t>
      </w:r>
      <w:r>
        <w:rPr>
          <w:vanish/>
        </w:rPr>
        <w:t>p[</w:t>
      </w:r>
      <w:r>
        <w:t>Grimm</w:t>
      </w:r>
      <w:r>
        <w:rPr>
          <w:vanish/>
        </w:rPr>
        <w:t>]p</w:t>
      </w:r>
      <w:r>
        <w:t xml:space="preserve">, </w:t>
      </w:r>
      <w:r>
        <w:rPr>
          <w:vanish/>
        </w:rPr>
        <w:t>p[</w:t>
      </w:r>
      <w:r>
        <w:t>Büchner</w:t>
      </w:r>
      <w:r>
        <w:rPr>
          <w:vanish/>
        </w:rPr>
        <w:t>]p</w:t>
      </w:r>
      <w:r>
        <w:t xml:space="preserve">, Theodor Kolb, Heinrich Ferber, Wilhelm Braubach. Revolutionäre Umtriebe in </w:t>
      </w:r>
      <w:r>
        <w:rPr>
          <w:vanish/>
        </w:rPr>
        <w:t>o[</w:t>
      </w:r>
      <w:r>
        <w:t>Kurhessen</w:t>
      </w:r>
      <w:r>
        <w:rPr>
          <w:vanish/>
        </w:rPr>
        <w:t>]o</w:t>
      </w:r>
      <w:r>
        <w:t xml:space="preserve">: Wilhelmi zu Nauheim, Habich u. Gen. in Marburg, Degeling, v. Breidenbach, Döring, v. Bardeleben, Michalowsky, Schrimpf, </w:t>
      </w:r>
      <w:r>
        <w:rPr>
          <w:vanish/>
        </w:rPr>
        <w:t>s[2{</w:t>
      </w:r>
      <w:r>
        <w:t>Aufrührerische</w:t>
      </w:r>
      <w:r>
        <w:rPr>
          <w:vanish/>
        </w:rPr>
        <w:t>}</w:t>
      </w:r>
      <w:r>
        <w:t xml:space="preserve"> </w:t>
      </w:r>
      <w:r>
        <w:rPr>
          <w:vanish/>
        </w:rPr>
        <w:t>1{</w:t>
      </w:r>
      <w:r>
        <w:t>Schriften</w:t>
      </w:r>
      <w:r>
        <w:rPr>
          <w:vanish/>
        </w:rPr>
        <w:t>}]s</w:t>
      </w:r>
      <w:r>
        <w:t xml:space="preserve">: </w:t>
      </w:r>
      <w:r>
        <w:rPr>
          <w:vanish/>
        </w:rPr>
        <w:t>p[</w:t>
      </w:r>
      <w:r>
        <w:t>Kniesel</w:t>
      </w:r>
      <w:r>
        <w:rPr>
          <w:vanish/>
        </w:rPr>
        <w:t>]p</w:t>
      </w:r>
      <w:r>
        <w:t xml:space="preserve">, </w:t>
      </w:r>
      <w:r>
        <w:rPr>
          <w:vanish/>
        </w:rPr>
        <w:t>p[</w:t>
      </w:r>
      <w:r>
        <w:t>Porcia</w:t>
      </w:r>
      <w:r>
        <w:rPr>
          <w:vanish/>
        </w:rPr>
        <w:t>]p</w:t>
      </w:r>
      <w:r>
        <w:t xml:space="preserve">, </w:t>
      </w:r>
      <w:r>
        <w:rPr>
          <w:vanish/>
        </w:rPr>
        <w:t>p[</w:t>
      </w:r>
      <w:r>
        <w:t>Weilandt</w:t>
      </w:r>
      <w:r>
        <w:rPr>
          <w:vanish/>
        </w:rPr>
        <w:t>]p</w:t>
      </w:r>
      <w:r>
        <w:t xml:space="preserve">. Verbindung des </w:t>
      </w:r>
      <w:r>
        <w:rPr>
          <w:vanish/>
        </w:rPr>
        <w:t>s[</w:t>
      </w:r>
      <w:r>
        <w:t>Jungen Deutschlands</w:t>
      </w:r>
      <w:r>
        <w:rPr>
          <w:vanish/>
        </w:rPr>
        <w:t>]s</w:t>
      </w:r>
      <w:r>
        <w:t xml:space="preserve">: </w:t>
      </w:r>
      <w:r>
        <w:rPr>
          <w:vanish/>
        </w:rPr>
        <w:t>p[</w:t>
      </w:r>
      <w:r>
        <w:t>Raithel</w:t>
      </w:r>
      <w:r>
        <w:rPr>
          <w:vanish/>
        </w:rPr>
        <w:t>]p</w:t>
      </w:r>
      <w:r>
        <w:t xml:space="preserve">, </w:t>
      </w:r>
      <w:r>
        <w:rPr>
          <w:vanish/>
        </w:rPr>
        <w:t>p[</w:t>
      </w:r>
      <w:r>
        <w:t>Cramerdin</w:t>
      </w:r>
      <w:r>
        <w:rPr>
          <w:vanish/>
        </w:rPr>
        <w:t>]p</w:t>
      </w:r>
      <w:r>
        <w:t xml:space="preserve">, </w:t>
      </w:r>
      <w:r>
        <w:rPr>
          <w:vanish/>
        </w:rPr>
        <w:t>p[</w:t>
      </w:r>
      <w:r>
        <w:t>Klar</w:t>
      </w:r>
      <w:r>
        <w:rPr>
          <w:vanish/>
        </w:rPr>
        <w:t>]p</w:t>
      </w:r>
      <w:r>
        <w:t xml:space="preserve">. Fluchtbegünstigungen: Barxel, Herold. </w:t>
      </w:r>
      <w:r>
        <w:t xml:space="preserve">Der deutsche Volksverein. Der deutsche Bund der Geächteten. Der deutsche Bund der Gerechten oder Gerechtigkeit. Der Bund der Deutschen. Neuere revolutionäre Verbindungen: Sendung </w:t>
      </w:r>
      <w:r>
        <w:rPr>
          <w:vanish/>
        </w:rPr>
        <w:t>p[</w:t>
      </w:r>
      <w:r>
        <w:t>Schäfer</w:t>
      </w:r>
      <w:r>
        <w:rPr>
          <w:vanish/>
        </w:rPr>
        <w:t>]p</w:t>
      </w:r>
      <w:r>
        <w:t xml:space="preserve">s nach Paris; Bruhn, Burkhardt, Schuckardt, Rauchfuß, Möller, Lieber, Lemme, Funk, Leybach, Rauschenblatt, </w:t>
      </w:r>
      <w:r>
        <w:rPr>
          <w:vanish/>
        </w:rPr>
        <w:t>p[</w:t>
      </w:r>
      <w:r>
        <w:t>Sartorius</w:t>
      </w:r>
      <w:r>
        <w:rPr>
          <w:vanish/>
        </w:rPr>
        <w:t>]p</w:t>
      </w:r>
      <w:r>
        <w:t>.</w:t>
      </w:r>
    </w:p>
    <w:p w:rsidR="00000000" w:rsidRDefault="00C653B4">
      <w:pPr>
        <w:tabs>
          <w:tab w:val="left" w:pos="1134"/>
        </w:tabs>
        <w:ind w:left="1134" w:right="-1134" w:hanging="1134"/>
      </w:pPr>
      <w:r>
        <w:t>43</w:t>
      </w:r>
      <w:r>
        <w:tab/>
        <w:t>1842</w:t>
      </w:r>
    </w:p>
    <w:p w:rsidR="00000000" w:rsidRDefault="00C653B4">
      <w:pPr>
        <w:tabs>
          <w:tab w:val="left" w:pos="1134"/>
        </w:tabs>
        <w:ind w:left="1134" w:right="-1134" w:hanging="1134"/>
      </w:pPr>
      <w:r>
        <w:br w:type="page"/>
        <w:t>30</w:t>
      </w:r>
      <w:r>
        <w:tab/>
        <w:t>Konv. 52 Fasc. 21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2 A Konv. 52 Fasc. 21</w:t>
      </w:r>
    </w:p>
    <w:p w:rsidR="00000000" w:rsidRDefault="00C653B4">
      <w:pPr>
        <w:tabs>
          <w:tab w:val="left" w:pos="1134"/>
        </w:tabs>
        <w:ind w:left="1134" w:right="-1134" w:hanging="1134"/>
      </w:pPr>
      <w:r>
        <w:t>33</w:t>
      </w:r>
      <w:r>
        <w:tab/>
        <w:t>S. 133 f.</w:t>
      </w:r>
    </w:p>
    <w:p w:rsidR="00000000" w:rsidRDefault="00C653B4">
      <w:pPr>
        <w:tabs>
          <w:tab w:val="left" w:pos="1134"/>
        </w:tabs>
        <w:ind w:left="1134" w:right="-1134" w:hanging="1134"/>
      </w:pPr>
      <w:r>
        <w:t>40</w:t>
      </w:r>
      <w:r>
        <w:tab/>
        <w:t>Varia</w:t>
      </w:r>
    </w:p>
    <w:p w:rsidR="00000000" w:rsidRDefault="00C653B4">
      <w:pPr>
        <w:tabs>
          <w:tab w:val="left" w:pos="1134"/>
        </w:tabs>
        <w:ind w:left="1134" w:right="-1134" w:hanging="1134"/>
      </w:pPr>
      <w:r>
        <w:t>41</w:t>
      </w:r>
      <w:r>
        <w:tab/>
        <w:t xml:space="preserve">u.a.: </w:t>
      </w:r>
      <w:r>
        <w:rPr>
          <w:vanish/>
        </w:rPr>
        <w:t>s[</w:t>
      </w:r>
      <w:r>
        <w:t>Nachdruck</w:t>
      </w:r>
      <w:r>
        <w:rPr>
          <w:vanish/>
        </w:rPr>
        <w:t>]s</w:t>
      </w:r>
      <w:r>
        <w:t xml:space="preserve"> </w:t>
      </w:r>
      <w:r>
        <w:rPr>
          <w:vanish/>
        </w:rPr>
        <w:t>s[2{</w:t>
      </w:r>
      <w:r>
        <w:t>revolutionäre</w:t>
      </w:r>
      <w:r>
        <w:rPr>
          <w:vanish/>
        </w:rPr>
        <w:t>}</w:t>
      </w:r>
      <w:r>
        <w:t xml:space="preserve">r </w:t>
      </w:r>
      <w:r>
        <w:rPr>
          <w:vanish/>
        </w:rPr>
        <w:t>1{</w:t>
      </w:r>
      <w:r>
        <w:t>Schriften</w:t>
      </w:r>
      <w:r>
        <w:rPr>
          <w:vanish/>
        </w:rPr>
        <w:t>}]s</w:t>
      </w:r>
      <w:r>
        <w:t xml:space="preserve"> in </w:t>
      </w:r>
      <w:r>
        <w:rPr>
          <w:vanish/>
        </w:rPr>
        <w:t>o[</w:t>
      </w:r>
      <w:r>
        <w:t>Belgien</w:t>
      </w:r>
      <w:r>
        <w:rPr>
          <w:vanish/>
        </w:rPr>
        <w:t>]o</w:t>
      </w:r>
      <w:r>
        <w:t xml:space="preserve"> und deren Verbreitung in Deutschland 185</w:t>
      </w:r>
      <w:r>
        <w:t>1</w:t>
      </w:r>
    </w:p>
    <w:p w:rsidR="00000000" w:rsidRDefault="00C653B4">
      <w:pPr>
        <w:tabs>
          <w:tab w:val="left" w:pos="1134"/>
        </w:tabs>
        <w:ind w:left="1134" w:right="-1134" w:hanging="1134"/>
      </w:pPr>
      <w:r>
        <w:t>43</w:t>
      </w:r>
      <w:r>
        <w:tab/>
        <w:t>1824 - 1855</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30</w:t>
      </w:r>
    </w:p>
    <w:p w:rsidR="00000000" w:rsidRDefault="00C653B4">
      <w:pPr>
        <w:tabs>
          <w:tab w:val="left" w:pos="1134"/>
        </w:tabs>
        <w:ind w:left="1134" w:right="-1134" w:hanging="1134"/>
      </w:pPr>
      <w:r>
        <w:t>27</w:t>
      </w:r>
      <w:r>
        <w:tab/>
        <w:t>A. Akten der Großherzoglich Hessischen Bundestagsgesandtschaft \ 30. Gratifikationen</w:t>
      </w:r>
    </w:p>
    <w:p w:rsidR="00000000" w:rsidRDefault="00C653B4">
      <w:pPr>
        <w:tabs>
          <w:tab w:val="left" w:pos="1134"/>
        </w:tabs>
        <w:ind w:left="1134" w:right="-1134" w:hanging="1134"/>
      </w:pPr>
      <w:r>
        <w:t>30</w:t>
      </w:r>
      <w:r>
        <w:tab/>
        <w:t>Konv. 57 Fasc. 19</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57 Fasc. 19</w:t>
      </w:r>
    </w:p>
    <w:p w:rsidR="00000000" w:rsidRDefault="00C653B4">
      <w:pPr>
        <w:tabs>
          <w:tab w:val="left" w:pos="1134"/>
        </w:tabs>
        <w:ind w:left="1134" w:right="-1134" w:hanging="1134"/>
      </w:pPr>
      <w:r>
        <w:t>33</w:t>
      </w:r>
      <w:r>
        <w:tab/>
        <w:t>S. 165</w:t>
      </w:r>
    </w:p>
    <w:p w:rsidR="00000000" w:rsidRDefault="00C653B4">
      <w:pPr>
        <w:tabs>
          <w:tab w:val="left" w:pos="1134"/>
        </w:tabs>
        <w:ind w:left="1134" w:right="-1134" w:hanging="1134"/>
      </w:pPr>
      <w:r>
        <w:t>40</w:t>
      </w:r>
      <w:r>
        <w:tab/>
        <w:t xml:space="preserve">Anfrage des K. </w:t>
      </w:r>
      <w:r>
        <w:rPr>
          <w:vanish/>
        </w:rPr>
        <w:t>o[</w:t>
      </w:r>
      <w:r>
        <w:t>Dänischen</w:t>
      </w:r>
      <w:r>
        <w:rPr>
          <w:vanish/>
        </w:rPr>
        <w:t>]o</w:t>
      </w:r>
      <w:r>
        <w:t xml:space="preserve"> Gesandten über die Lage und den schriftstellerischen Ruf des </w:t>
      </w:r>
      <w:r>
        <w:rPr>
          <w:vanish/>
        </w:rPr>
        <w:t>p[5{</w:t>
      </w:r>
      <w:r>
        <w:t>Theologe</w:t>
      </w:r>
      <w:r>
        <w:rPr>
          <w:vanish/>
        </w:rPr>
        <w:t>}</w:t>
      </w:r>
      <w:r>
        <w:t xml:space="preserve">n </w:t>
      </w:r>
      <w:r>
        <w:rPr>
          <w:vanish/>
        </w:rPr>
        <w:t>2{</w:t>
      </w:r>
      <w:r>
        <w:t>J.</w:t>
      </w:r>
      <w:r>
        <w:rPr>
          <w:vanish/>
        </w:rPr>
        <w:t>}</w:t>
      </w:r>
      <w:r>
        <w:t xml:space="preserve"> </w:t>
      </w:r>
      <w:r>
        <w:rPr>
          <w:vanish/>
        </w:rPr>
        <w:t>1{</w:t>
      </w:r>
      <w:r>
        <w:t>Stein</w:t>
      </w:r>
      <w:r>
        <w:rPr>
          <w:vanish/>
        </w:rPr>
        <w:t>}</w:t>
      </w:r>
      <w:r>
        <w:t xml:space="preserve"> zu </w:t>
      </w:r>
      <w:r>
        <w:rPr>
          <w:vanish/>
        </w:rPr>
        <w:t>6{o[</w:t>
      </w:r>
      <w:r>
        <w:t>Biedenkopf</w:t>
      </w:r>
      <w:r>
        <w:rPr>
          <w:vanish/>
        </w:rPr>
        <w:t>]o}]p</w:t>
      </w:r>
    </w:p>
    <w:p w:rsidR="00000000" w:rsidRDefault="00C653B4">
      <w:pPr>
        <w:tabs>
          <w:tab w:val="left" w:pos="1134"/>
        </w:tabs>
        <w:ind w:left="1134" w:right="-1134" w:hanging="1134"/>
      </w:pPr>
      <w:r>
        <w:t>43</w:t>
      </w:r>
      <w:r>
        <w:tab/>
        <w:t>1831 - 1834</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34</w:t>
      </w:r>
    </w:p>
    <w:p w:rsidR="00000000" w:rsidRDefault="00C653B4">
      <w:pPr>
        <w:tabs>
          <w:tab w:val="left" w:pos="1134"/>
        </w:tabs>
        <w:ind w:left="1134" w:right="-1134" w:hanging="1134"/>
      </w:pPr>
      <w:r>
        <w:t>27</w:t>
      </w:r>
      <w:r>
        <w:tab/>
        <w:t>A. Akten der Großherzoglich Hessischen Bundestagsgesandtschaft \ 34. Gesundheitswesen</w:t>
      </w:r>
    </w:p>
    <w:p w:rsidR="00000000" w:rsidRDefault="00C653B4">
      <w:pPr>
        <w:tabs>
          <w:tab w:val="left" w:pos="1134"/>
        </w:tabs>
        <w:ind w:left="1134" w:right="-1134" w:hanging="1134"/>
      </w:pPr>
      <w:r>
        <w:t>30</w:t>
      </w:r>
      <w:r>
        <w:tab/>
        <w:t>Konv. 62 Fasc. 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62 Fasc. 5</w:t>
      </w:r>
    </w:p>
    <w:p w:rsidR="00000000" w:rsidRDefault="00C653B4">
      <w:pPr>
        <w:tabs>
          <w:tab w:val="left" w:pos="1134"/>
        </w:tabs>
        <w:ind w:left="1134" w:right="-1134" w:hanging="1134"/>
      </w:pPr>
      <w:r>
        <w:t>33</w:t>
      </w:r>
      <w:r>
        <w:tab/>
      </w:r>
      <w:r>
        <w:t>S. 174</w:t>
      </w:r>
    </w:p>
    <w:p w:rsidR="00000000" w:rsidRDefault="00C653B4">
      <w:pPr>
        <w:tabs>
          <w:tab w:val="left" w:pos="1134"/>
        </w:tabs>
        <w:ind w:left="1134" w:right="-1134" w:hanging="1134"/>
      </w:pPr>
      <w:r>
        <w:t>40</w:t>
      </w:r>
      <w:r>
        <w:tab/>
      </w:r>
      <w:r>
        <w:rPr>
          <w:vanish/>
        </w:rPr>
        <w:t>p[</w:t>
      </w:r>
      <w:r>
        <w:t>Sieber</w:t>
      </w:r>
      <w:r>
        <w:rPr>
          <w:vanish/>
        </w:rPr>
        <w:t>]p</w:t>
      </w:r>
      <w:r>
        <w:t xml:space="preserve">s </w:t>
      </w:r>
      <w:r>
        <w:rPr>
          <w:vanish/>
        </w:rPr>
        <w:t>s[</w:t>
      </w:r>
      <w:r>
        <w:t>Schrift</w:t>
      </w:r>
      <w:r>
        <w:rPr>
          <w:vanish/>
        </w:rPr>
        <w:t>]s</w:t>
      </w:r>
      <w:r>
        <w:t xml:space="preserve"> </w:t>
      </w:r>
      <w:r>
        <w:rPr>
          <w:vanish/>
        </w:rPr>
        <w:t>t[</w:t>
      </w:r>
      <w:r>
        <w:t>über die Radikalkur ausgebrochene Wasserscheu</w:t>
      </w:r>
      <w:r>
        <w:rPr>
          <w:vanish/>
        </w:rPr>
        <w:t>]t</w:t>
      </w:r>
    </w:p>
    <w:p w:rsidR="00000000" w:rsidRDefault="00C653B4">
      <w:pPr>
        <w:tabs>
          <w:tab w:val="left" w:pos="1134"/>
        </w:tabs>
        <w:ind w:left="1134" w:right="-1134" w:hanging="1134"/>
      </w:pPr>
      <w:r>
        <w:t>43</w:t>
      </w:r>
      <w:r>
        <w:tab/>
        <w:t>1822</w:t>
      </w:r>
    </w:p>
    <w:p w:rsidR="00000000" w:rsidRDefault="00C653B4">
      <w:pPr>
        <w:tabs>
          <w:tab w:val="left" w:pos="1134"/>
        </w:tabs>
        <w:ind w:left="1134" w:right="-1134" w:hanging="1134"/>
      </w:pPr>
      <w:r>
        <w:br w:type="page"/>
        <w:t>30</w:t>
      </w:r>
      <w:r>
        <w:tab/>
        <w:t>Konv. 62 Fasc. 8</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2 A Konv. 62 Fasc. 8</w:t>
      </w:r>
    </w:p>
    <w:p w:rsidR="00000000" w:rsidRDefault="00C653B4">
      <w:pPr>
        <w:tabs>
          <w:tab w:val="left" w:pos="1134"/>
        </w:tabs>
        <w:ind w:left="1134" w:right="-1134" w:hanging="1134"/>
      </w:pPr>
      <w:r>
        <w:t>33</w:t>
      </w:r>
      <w:r>
        <w:tab/>
        <w:t>S. 174</w:t>
      </w:r>
    </w:p>
    <w:p w:rsidR="00000000" w:rsidRDefault="00C653B4">
      <w:pPr>
        <w:tabs>
          <w:tab w:val="left" w:pos="1134"/>
        </w:tabs>
        <w:ind w:left="1134" w:right="-1134" w:hanging="1134"/>
      </w:pPr>
      <w:r>
        <w:t>40</w:t>
      </w:r>
      <w:r>
        <w:tab/>
        <w:t xml:space="preserve">Das von dem Herzogl. </w:t>
      </w:r>
      <w:r>
        <w:rPr>
          <w:vanish/>
        </w:rPr>
        <w:t>o[</w:t>
      </w:r>
      <w:r>
        <w:t>Nassauischen</w:t>
      </w:r>
      <w:r>
        <w:rPr>
          <w:vanish/>
        </w:rPr>
        <w:t>]o</w:t>
      </w:r>
      <w:r>
        <w:t xml:space="preserve"> </w:t>
      </w:r>
      <w:r>
        <w:rPr>
          <w:vanish/>
        </w:rPr>
        <w:t>p[7{</w:t>
      </w:r>
      <w:r>
        <w:t>Medizinalrat</w:t>
      </w:r>
      <w:r>
        <w:rPr>
          <w:vanish/>
        </w:rPr>
        <w:t>}</w:t>
      </w:r>
      <w:r>
        <w:t xml:space="preserve"> </w:t>
      </w:r>
      <w:r>
        <w:rPr>
          <w:vanish/>
        </w:rPr>
        <w:t>2{</w:t>
      </w:r>
      <w:r>
        <w:t>Dr.</w:t>
      </w:r>
      <w:r>
        <w:rPr>
          <w:vanish/>
        </w:rPr>
        <w:t>}</w:t>
      </w:r>
      <w:r>
        <w:t xml:space="preserve"> </w:t>
      </w:r>
      <w:r>
        <w:rPr>
          <w:vanish/>
        </w:rPr>
        <w:t>1{</w:t>
      </w:r>
      <w:r>
        <w:t>Franque</w:t>
      </w:r>
      <w:r>
        <w:rPr>
          <w:vanish/>
        </w:rPr>
        <w:t>}</w:t>
      </w:r>
      <w:r>
        <w:t xml:space="preserve"> zu </w:t>
      </w:r>
      <w:r>
        <w:rPr>
          <w:vanish/>
        </w:rPr>
        <w:t>6{o[</w:t>
      </w:r>
      <w:r>
        <w:t>Wiesbaden</w:t>
      </w:r>
      <w:r>
        <w:rPr>
          <w:vanish/>
        </w:rPr>
        <w:t>]o}]p</w:t>
      </w:r>
      <w:r>
        <w:t xml:space="preserve"> herausgegebene </w:t>
      </w:r>
      <w:r>
        <w:rPr>
          <w:vanish/>
        </w:rPr>
        <w:t>t[2{</w:t>
      </w:r>
      <w:r>
        <w:t>Werk</w:t>
      </w:r>
      <w:r>
        <w:rPr>
          <w:vanish/>
        </w:rPr>
        <w:t>}</w:t>
      </w:r>
      <w:r>
        <w:t xml:space="preserve">: </w:t>
      </w:r>
      <w:r>
        <w:rPr>
          <w:vanish/>
        </w:rPr>
        <w:t>1{</w:t>
      </w:r>
      <w:r>
        <w:t>"Der Bau des menschlichen Körpers etc."</w:t>
      </w:r>
      <w:r>
        <w:rPr>
          <w:vanish/>
        </w:rPr>
        <w:t>}]t</w:t>
      </w:r>
    </w:p>
    <w:p w:rsidR="00000000" w:rsidRDefault="00C653B4">
      <w:pPr>
        <w:tabs>
          <w:tab w:val="left" w:pos="1134"/>
        </w:tabs>
        <w:ind w:left="1134" w:right="-1134" w:hanging="1134"/>
      </w:pPr>
      <w:r>
        <w:t>43</w:t>
      </w:r>
      <w:r>
        <w:tab/>
        <w:t>1832</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36</w:t>
      </w:r>
    </w:p>
    <w:p w:rsidR="00000000" w:rsidRDefault="00C653B4">
      <w:pPr>
        <w:tabs>
          <w:tab w:val="left" w:pos="1134"/>
        </w:tabs>
        <w:ind w:left="1134" w:right="-1134" w:hanging="1134"/>
      </w:pPr>
      <w:r>
        <w:t>27</w:t>
      </w:r>
      <w:r>
        <w:tab/>
        <w:t>A. Akten der Großherzoglich Hessischen Bundestagsgesandtschaft \ 36. Münzwesen</w:t>
      </w:r>
    </w:p>
    <w:p w:rsidR="00000000" w:rsidRDefault="00C653B4">
      <w:pPr>
        <w:tabs>
          <w:tab w:val="left" w:pos="1134"/>
        </w:tabs>
        <w:ind w:left="1134" w:right="-1134" w:hanging="1134"/>
      </w:pPr>
      <w:r>
        <w:t>30</w:t>
      </w:r>
      <w:r>
        <w:tab/>
        <w:t>Konv. 62 Fasc. 19</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62 Fasc. 19</w:t>
      </w:r>
    </w:p>
    <w:p w:rsidR="00000000" w:rsidRDefault="00C653B4">
      <w:pPr>
        <w:tabs>
          <w:tab w:val="left" w:pos="1134"/>
        </w:tabs>
        <w:ind w:left="1134" w:right="-1134" w:hanging="1134"/>
      </w:pPr>
      <w:r>
        <w:t>33</w:t>
      </w:r>
      <w:r>
        <w:tab/>
        <w:t>S. 177</w:t>
      </w:r>
    </w:p>
    <w:p w:rsidR="00000000" w:rsidRDefault="00C653B4">
      <w:pPr>
        <w:tabs>
          <w:tab w:val="left" w:pos="1134"/>
        </w:tabs>
        <w:ind w:left="1134" w:right="-1134" w:hanging="1134"/>
      </w:pPr>
      <w:r>
        <w:t>40</w:t>
      </w:r>
      <w:r>
        <w:tab/>
        <w:t xml:space="preserve">Die von </w:t>
      </w:r>
      <w:r>
        <w:rPr>
          <w:vanish/>
        </w:rPr>
        <w:t>p</w:t>
      </w:r>
      <w:r>
        <w:rPr>
          <w:vanish/>
        </w:rPr>
        <w:t>[</w:t>
      </w:r>
      <w:r>
        <w:t>Falbe</w:t>
      </w:r>
      <w:r>
        <w:rPr>
          <w:vanish/>
        </w:rPr>
        <w:t>]p</w:t>
      </w:r>
      <w:r>
        <w:t xml:space="preserve"> und </w:t>
      </w:r>
      <w:r>
        <w:rPr>
          <w:vanish/>
        </w:rPr>
        <w:t>p[</w:t>
      </w:r>
      <w:r>
        <w:t>Lindberg</w:t>
      </w:r>
      <w:r>
        <w:rPr>
          <w:vanish/>
        </w:rPr>
        <w:t>]p</w:t>
      </w:r>
      <w:r>
        <w:t xml:space="preserve"> in </w:t>
      </w:r>
      <w:r>
        <w:rPr>
          <w:vanish/>
        </w:rPr>
        <w:t>o[</w:t>
      </w:r>
      <w:r>
        <w:t>Kopenhagen</w:t>
      </w:r>
      <w:r>
        <w:rPr>
          <w:vanish/>
        </w:rPr>
        <w:t>]o</w:t>
      </w:r>
      <w:r>
        <w:t xml:space="preserve"> beabsichtigte </w:t>
      </w:r>
      <w:r>
        <w:rPr>
          <w:vanish/>
        </w:rPr>
        <w:t>s[</w:t>
      </w:r>
      <w:r>
        <w:t>Herausgabe eines numismatischen Werkes</w:t>
      </w:r>
      <w:r>
        <w:rPr>
          <w:vanish/>
        </w:rPr>
        <w:t>]s</w:t>
      </w:r>
      <w:r>
        <w:t xml:space="preserve"> über altafrikanische Münzen</w:t>
      </w:r>
    </w:p>
    <w:p w:rsidR="00000000" w:rsidRDefault="00C653B4">
      <w:pPr>
        <w:tabs>
          <w:tab w:val="left" w:pos="1134"/>
        </w:tabs>
        <w:ind w:left="1134" w:right="-1134" w:hanging="1134"/>
      </w:pPr>
      <w:r>
        <w:t>43</w:t>
      </w:r>
      <w:r>
        <w:tab/>
        <w:t>1843</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45</w:t>
      </w:r>
    </w:p>
    <w:p w:rsidR="00000000" w:rsidRDefault="00C653B4">
      <w:pPr>
        <w:tabs>
          <w:tab w:val="left" w:pos="1134"/>
        </w:tabs>
        <w:ind w:left="1134" w:right="-1134" w:hanging="1134"/>
      </w:pPr>
      <w:r>
        <w:t>27</w:t>
      </w:r>
      <w:r>
        <w:tab/>
        <w:t>A. Akten der Großherzoglich Hessischen Bundestagsgesandtschaft \ 45. Statistik, Staatshandbücher</w:t>
      </w:r>
    </w:p>
    <w:p w:rsidR="00000000" w:rsidRDefault="00C653B4">
      <w:pPr>
        <w:tabs>
          <w:tab w:val="left" w:pos="1134"/>
        </w:tabs>
        <w:ind w:left="1134" w:right="-1134" w:hanging="1134"/>
      </w:pPr>
      <w:r>
        <w:t>30</w:t>
      </w:r>
      <w:r>
        <w:tab/>
        <w:t>Konv. 68 Fasc. 9</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68 Fasc. 9</w:t>
      </w:r>
    </w:p>
    <w:p w:rsidR="00000000" w:rsidRDefault="00C653B4">
      <w:pPr>
        <w:tabs>
          <w:tab w:val="left" w:pos="1134"/>
        </w:tabs>
        <w:ind w:left="1134" w:right="-1134" w:hanging="1134"/>
      </w:pPr>
      <w:r>
        <w:t>33</w:t>
      </w:r>
      <w:r>
        <w:tab/>
        <w:t>S. 193</w:t>
      </w:r>
    </w:p>
    <w:p w:rsidR="00000000" w:rsidRDefault="00C653B4">
      <w:pPr>
        <w:tabs>
          <w:tab w:val="left" w:pos="1134"/>
        </w:tabs>
        <w:ind w:left="1134" w:right="-1134" w:hanging="1134"/>
      </w:pPr>
      <w:r>
        <w:t>40</w:t>
      </w:r>
      <w:r>
        <w:tab/>
        <w:t xml:space="preserve">Die von dem </w:t>
      </w:r>
      <w:r>
        <w:rPr>
          <w:vanish/>
        </w:rPr>
        <w:t>p[7{</w:t>
      </w:r>
      <w:r>
        <w:t>Legationsrat</w:t>
      </w:r>
      <w:r>
        <w:rPr>
          <w:vanish/>
        </w:rPr>
        <w:t>}</w:t>
      </w:r>
      <w:r>
        <w:t xml:space="preserve"> </w:t>
      </w:r>
      <w:r>
        <w:rPr>
          <w:vanish/>
        </w:rPr>
        <w:t>8{</w:t>
      </w:r>
      <w:r>
        <w:t>von</w:t>
      </w:r>
      <w:r>
        <w:rPr>
          <w:vanish/>
        </w:rPr>
        <w:t>}</w:t>
      </w:r>
      <w:r>
        <w:t xml:space="preserve"> </w:t>
      </w:r>
      <w:r>
        <w:rPr>
          <w:vanish/>
        </w:rPr>
        <w:t>1{</w:t>
      </w:r>
      <w:r>
        <w:t>Meyer</w:t>
      </w:r>
      <w:r>
        <w:rPr>
          <w:vanish/>
        </w:rPr>
        <w:t>}]p</w:t>
      </w:r>
      <w:r>
        <w:t xml:space="preserve"> beabsichtigte </w:t>
      </w:r>
      <w:r>
        <w:rPr>
          <w:vanish/>
        </w:rPr>
        <w:t>s[</w:t>
      </w:r>
      <w:r>
        <w:t xml:space="preserve">Herausgabe eines </w:t>
      </w:r>
      <w:r>
        <w:rPr>
          <w:vanish/>
        </w:rPr>
        <w:t>t[</w:t>
      </w:r>
      <w:r>
        <w:t>"Deutschen Staatsarchivs"</w:t>
      </w:r>
      <w:r>
        <w:rPr>
          <w:vanish/>
        </w:rPr>
        <w:t>]t</w:t>
      </w:r>
      <w:r>
        <w:t xml:space="preserve">, bzw. </w:t>
      </w:r>
      <w:r>
        <w:rPr>
          <w:vanish/>
        </w:rPr>
        <w:t>t[</w:t>
      </w:r>
      <w:r>
        <w:t>"Corpus iuris confoederationis Germanicae"</w:t>
      </w:r>
      <w:r>
        <w:rPr>
          <w:vanish/>
        </w:rPr>
        <w:t>]t]s</w:t>
      </w:r>
    </w:p>
    <w:p w:rsidR="00000000" w:rsidRDefault="00C653B4">
      <w:pPr>
        <w:tabs>
          <w:tab w:val="left" w:pos="1134"/>
        </w:tabs>
        <w:ind w:left="1134" w:right="-1134" w:hanging="1134"/>
      </w:pPr>
      <w:r>
        <w:t>43</w:t>
      </w:r>
      <w:r>
        <w:tab/>
        <w:t>1830 - 1858</w:t>
      </w:r>
    </w:p>
    <w:p w:rsidR="00000000" w:rsidRDefault="00C653B4">
      <w:pPr>
        <w:tabs>
          <w:tab w:val="left" w:pos="1134"/>
        </w:tabs>
        <w:ind w:left="1134" w:right="-1134" w:hanging="1134"/>
      </w:pPr>
      <w:r>
        <w:br w:type="page"/>
        <w:t>30</w:t>
      </w:r>
      <w:r>
        <w:tab/>
        <w:t xml:space="preserve">Konv. </w:t>
      </w:r>
      <w:r>
        <w:t>68 Fasc. 17</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2 A Konv. 68 Fasc. 17</w:t>
      </w:r>
    </w:p>
    <w:p w:rsidR="00000000" w:rsidRDefault="00C653B4">
      <w:pPr>
        <w:tabs>
          <w:tab w:val="left" w:pos="1134"/>
        </w:tabs>
        <w:ind w:left="1134" w:right="-1134" w:hanging="1134"/>
      </w:pPr>
      <w:r>
        <w:t>33</w:t>
      </w:r>
      <w:r>
        <w:tab/>
        <w:t>S. 195</w:t>
      </w:r>
    </w:p>
    <w:p w:rsidR="00000000" w:rsidRDefault="00C653B4">
      <w:pPr>
        <w:tabs>
          <w:tab w:val="left" w:pos="1134"/>
        </w:tabs>
        <w:ind w:left="1134" w:right="-1134" w:hanging="1134"/>
      </w:pPr>
      <w:r>
        <w:t>40</w:t>
      </w:r>
      <w:r>
        <w:tab/>
      </w:r>
      <w:r>
        <w:rPr>
          <w:vanish/>
        </w:rPr>
        <w:t>t[</w:t>
      </w:r>
      <w:r>
        <w:t xml:space="preserve">Königlich </w:t>
      </w:r>
      <w:r>
        <w:rPr>
          <w:vanish/>
        </w:rPr>
        <w:t>o[</w:t>
      </w:r>
      <w:r>
        <w:t>Dänische</w:t>
      </w:r>
      <w:r>
        <w:rPr>
          <w:vanish/>
        </w:rPr>
        <w:t>]o</w:t>
      </w:r>
      <w:r>
        <w:t xml:space="preserve">s </w:t>
      </w:r>
      <w:r>
        <w:rPr>
          <w:vanish/>
        </w:rPr>
        <w:t>s[</w:t>
      </w:r>
      <w:r>
        <w:t>Hof- und Staatshandbuch</w:t>
      </w:r>
      <w:r>
        <w:rPr>
          <w:vanish/>
        </w:rPr>
        <w:t>]s]t</w:t>
      </w:r>
    </w:p>
    <w:p w:rsidR="00000000" w:rsidRDefault="00C653B4">
      <w:pPr>
        <w:tabs>
          <w:tab w:val="left" w:pos="1134"/>
        </w:tabs>
        <w:ind w:left="1134" w:right="-1134" w:hanging="1134"/>
      </w:pPr>
      <w:r>
        <w:t>43</w:t>
      </w:r>
      <w:r>
        <w:tab/>
        <w:t>1835 - 1863</w:t>
      </w:r>
    </w:p>
    <w:p w:rsidR="00000000" w:rsidRDefault="00C653B4">
      <w:pPr>
        <w:tabs>
          <w:tab w:val="left" w:pos="1134"/>
        </w:tabs>
        <w:ind w:left="1134" w:right="-1134" w:hanging="1134"/>
      </w:pPr>
      <w:r>
        <w:br w:type="page"/>
        <w:t>30</w:t>
      </w:r>
      <w:r>
        <w:tab/>
        <w:t>Konv. 68 Fasc. 18</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2 A Konv. 68 Fasc. 18</w:t>
      </w:r>
    </w:p>
    <w:p w:rsidR="00000000" w:rsidRDefault="00C653B4">
      <w:pPr>
        <w:tabs>
          <w:tab w:val="left" w:pos="1134"/>
        </w:tabs>
        <w:ind w:left="1134" w:right="-1134" w:hanging="1134"/>
      </w:pPr>
      <w:r>
        <w:t>33</w:t>
      </w:r>
      <w:r>
        <w:tab/>
        <w:t>S. 195</w:t>
      </w:r>
    </w:p>
    <w:p w:rsidR="00000000" w:rsidRDefault="00C653B4">
      <w:pPr>
        <w:tabs>
          <w:tab w:val="left" w:pos="1134"/>
        </w:tabs>
        <w:ind w:left="1134" w:right="-1134" w:hanging="1134"/>
      </w:pPr>
      <w:r>
        <w:t>40</w:t>
      </w:r>
      <w:r>
        <w:tab/>
      </w:r>
      <w:r>
        <w:rPr>
          <w:vanish/>
        </w:rPr>
        <w:t>s[</w:t>
      </w:r>
      <w:r>
        <w:t>Staatskalender</w:t>
      </w:r>
      <w:r>
        <w:rPr>
          <w:vanish/>
        </w:rPr>
        <w:t>]s</w:t>
      </w:r>
      <w:r>
        <w:t xml:space="preserve"> von </w:t>
      </w:r>
      <w:r>
        <w:rPr>
          <w:vanish/>
        </w:rPr>
        <w:t>o[</w:t>
      </w:r>
      <w:r>
        <w:t>Hannover</w:t>
      </w:r>
      <w:r>
        <w:rPr>
          <w:vanish/>
        </w:rPr>
        <w:t>]o</w:t>
      </w:r>
      <w:r>
        <w:t xml:space="preserve">, </w:t>
      </w:r>
      <w:r>
        <w:rPr>
          <w:vanish/>
        </w:rPr>
        <w:t>o[</w:t>
      </w:r>
      <w:r>
        <w:t>Braunschweig</w:t>
      </w:r>
      <w:r>
        <w:rPr>
          <w:vanish/>
        </w:rPr>
        <w:t>]o</w:t>
      </w:r>
      <w:r>
        <w:t xml:space="preserve">, </w:t>
      </w:r>
      <w:r>
        <w:rPr>
          <w:vanish/>
        </w:rPr>
        <w:t>o[</w:t>
      </w:r>
      <w:r>
        <w:t>Mecklenburg-Schwerin</w:t>
      </w:r>
      <w:r>
        <w:rPr>
          <w:vanish/>
        </w:rPr>
        <w:t>]o</w:t>
      </w:r>
      <w:r>
        <w:t xml:space="preserve"> und </w:t>
      </w:r>
      <w:r>
        <w:rPr>
          <w:vanish/>
        </w:rPr>
        <w:t>o[</w:t>
      </w:r>
      <w:r>
        <w:t>Bremen</w:t>
      </w:r>
      <w:r>
        <w:rPr>
          <w:vanish/>
        </w:rPr>
        <w:t>]o</w:t>
      </w:r>
    </w:p>
    <w:p w:rsidR="00000000" w:rsidRDefault="00C653B4">
      <w:pPr>
        <w:tabs>
          <w:tab w:val="left" w:pos="1134"/>
        </w:tabs>
        <w:ind w:left="1134" w:right="-1134" w:hanging="1134"/>
      </w:pPr>
      <w:r>
        <w:t>43</w:t>
      </w:r>
      <w:r>
        <w:tab/>
        <w:t>1835 - 1864</w:t>
      </w:r>
    </w:p>
    <w:p w:rsidR="00000000" w:rsidRDefault="00C653B4">
      <w:pPr>
        <w:tabs>
          <w:tab w:val="left" w:pos="1134"/>
        </w:tabs>
        <w:ind w:left="1134" w:right="-1134" w:hanging="1134"/>
      </w:pPr>
      <w:r>
        <w:br w:type="page"/>
        <w:t>30</w:t>
      </w:r>
      <w:r>
        <w:tab/>
        <w:t>Konv. 68 Fasc. 19</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2 A Konv. 68 Fasc. 19</w:t>
      </w:r>
    </w:p>
    <w:p w:rsidR="00000000" w:rsidRDefault="00C653B4">
      <w:pPr>
        <w:tabs>
          <w:tab w:val="left" w:pos="1134"/>
        </w:tabs>
        <w:ind w:left="1134" w:right="-1134" w:hanging="1134"/>
      </w:pPr>
      <w:r>
        <w:t>33</w:t>
      </w:r>
      <w:r>
        <w:tab/>
        <w:t>S. 195</w:t>
      </w:r>
    </w:p>
    <w:p w:rsidR="00000000" w:rsidRDefault="00C653B4">
      <w:pPr>
        <w:tabs>
          <w:tab w:val="left" w:pos="1134"/>
        </w:tabs>
        <w:ind w:left="1134" w:right="-1134" w:hanging="1134"/>
      </w:pPr>
      <w:r>
        <w:t>40</w:t>
      </w:r>
      <w:r>
        <w:tab/>
      </w:r>
      <w:r>
        <w:rPr>
          <w:vanish/>
        </w:rPr>
        <w:t>s[</w:t>
      </w:r>
      <w:r>
        <w:t xml:space="preserve">Austausch von </w:t>
      </w:r>
      <w:r>
        <w:rPr>
          <w:vanish/>
        </w:rPr>
        <w:t>s[</w:t>
      </w:r>
      <w:r>
        <w:t>Staatshandbücher</w:t>
      </w:r>
      <w:r>
        <w:rPr>
          <w:vanish/>
        </w:rPr>
        <w:t>]s</w:t>
      </w:r>
      <w:r>
        <w:t>n, Statistiken etc.</w:t>
      </w:r>
      <w:r>
        <w:rPr>
          <w:vanish/>
        </w:rPr>
        <w:t>]s</w:t>
      </w:r>
      <w:r>
        <w:t xml:space="preserve"> mit verschiedenen Staaten und Ländern</w:t>
      </w:r>
    </w:p>
    <w:p w:rsidR="00000000" w:rsidRDefault="00C653B4">
      <w:pPr>
        <w:tabs>
          <w:tab w:val="left" w:pos="1134"/>
        </w:tabs>
        <w:ind w:left="1134" w:right="-1134" w:hanging="1134"/>
      </w:pPr>
      <w:r>
        <w:t>43</w:t>
      </w:r>
      <w:r>
        <w:tab/>
        <w:t>1820 - 1865</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46</w:t>
      </w:r>
    </w:p>
    <w:p w:rsidR="00000000" w:rsidRDefault="00C653B4">
      <w:pPr>
        <w:tabs>
          <w:tab w:val="left" w:pos="1134"/>
        </w:tabs>
        <w:ind w:left="1134" w:right="-1134" w:hanging="1134"/>
      </w:pPr>
      <w:r>
        <w:t>27</w:t>
      </w:r>
      <w:r>
        <w:tab/>
      </w:r>
      <w:r>
        <w:t>A. Akten der Großherzoglich Hessischen Bundestagsgesandtschaft \ 46. Fahndungswesen</w:t>
      </w:r>
    </w:p>
    <w:p w:rsidR="00000000" w:rsidRDefault="00C653B4">
      <w:pPr>
        <w:tabs>
          <w:tab w:val="left" w:pos="1134"/>
        </w:tabs>
        <w:ind w:left="1134" w:right="-1134" w:hanging="1134"/>
      </w:pPr>
      <w:r>
        <w:t>30</w:t>
      </w:r>
      <w:r>
        <w:tab/>
        <w:t>Konv. 69 Fasc. 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69 Fasc. 4</w:t>
      </w:r>
    </w:p>
    <w:p w:rsidR="00000000" w:rsidRDefault="00C653B4">
      <w:pPr>
        <w:tabs>
          <w:tab w:val="left" w:pos="1134"/>
        </w:tabs>
        <w:ind w:left="1134" w:right="-1134" w:hanging="1134"/>
      </w:pPr>
      <w:r>
        <w:t>33</w:t>
      </w:r>
      <w:r>
        <w:tab/>
        <w:t>S. 196</w:t>
      </w:r>
    </w:p>
    <w:p w:rsidR="00000000" w:rsidRDefault="00C653B4">
      <w:pPr>
        <w:tabs>
          <w:tab w:val="left" w:pos="1134"/>
        </w:tabs>
        <w:ind w:left="1134" w:right="-1134" w:hanging="1134"/>
      </w:pPr>
      <w:r>
        <w:t>40</w:t>
      </w:r>
      <w:r>
        <w:tab/>
        <w:t xml:space="preserve">Die in einigen deutschen Staaten </w:t>
      </w:r>
      <w:r>
        <w:rPr>
          <w:vanish/>
        </w:rPr>
        <w:t>s[2{</w:t>
      </w:r>
      <w:r>
        <w:t xml:space="preserve">hinsichtlich des </w:t>
      </w:r>
      <w:r>
        <w:rPr>
          <w:vanish/>
        </w:rPr>
        <w:t>s[</w:t>
      </w:r>
      <w:r>
        <w:t>Buchhandel</w:t>
      </w:r>
      <w:r>
        <w:rPr>
          <w:vanish/>
        </w:rPr>
        <w:t>]s</w:t>
      </w:r>
      <w:r>
        <w:t>s bestehende</w:t>
      </w:r>
      <w:r>
        <w:rPr>
          <w:vanish/>
        </w:rPr>
        <w:t>}</w:t>
      </w:r>
      <w:r>
        <w:t xml:space="preserve"> </w:t>
      </w:r>
      <w:r>
        <w:rPr>
          <w:vanish/>
        </w:rPr>
        <w:t>1{</w:t>
      </w:r>
      <w:r>
        <w:t>Gesetzgebung</w:t>
      </w:r>
      <w:r>
        <w:rPr>
          <w:vanish/>
        </w:rPr>
        <w:t>}]s</w:t>
      </w:r>
    </w:p>
    <w:p w:rsidR="00000000" w:rsidRDefault="00C653B4">
      <w:pPr>
        <w:tabs>
          <w:tab w:val="left" w:pos="1134"/>
        </w:tabs>
        <w:ind w:left="1134" w:right="-1134" w:hanging="1134"/>
      </w:pPr>
      <w:r>
        <w:t>43</w:t>
      </w:r>
      <w:r>
        <w:tab/>
        <w:t>1837</w:t>
      </w:r>
    </w:p>
    <w:p w:rsidR="00000000" w:rsidRDefault="00C653B4">
      <w:pPr>
        <w:tabs>
          <w:tab w:val="left" w:pos="1134"/>
        </w:tabs>
        <w:ind w:left="1134" w:right="-1134" w:hanging="1134"/>
      </w:pPr>
      <w:r>
        <w:br w:type="page"/>
        <w:t>30</w:t>
      </w:r>
      <w:r>
        <w:tab/>
        <w:t>Konv. 69 Fasc. 6</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2 A Konv. 69 Fasc. 6</w:t>
      </w:r>
    </w:p>
    <w:p w:rsidR="00000000" w:rsidRDefault="00C653B4">
      <w:pPr>
        <w:tabs>
          <w:tab w:val="left" w:pos="1134"/>
        </w:tabs>
        <w:ind w:left="1134" w:right="-1134" w:hanging="1134"/>
      </w:pPr>
      <w:r>
        <w:t>33</w:t>
      </w:r>
      <w:r>
        <w:tab/>
        <w:t>S. 196</w:t>
      </w:r>
    </w:p>
    <w:p w:rsidR="00000000" w:rsidRDefault="00C653B4">
      <w:pPr>
        <w:tabs>
          <w:tab w:val="left" w:pos="1134"/>
        </w:tabs>
        <w:ind w:left="1134" w:right="-1134" w:hanging="1134"/>
      </w:pPr>
      <w:r>
        <w:t>40</w:t>
      </w:r>
      <w:r>
        <w:tab/>
        <w:t xml:space="preserve">Gewerbliches </w:t>
      </w:r>
      <w:r>
        <w:rPr>
          <w:vanish/>
        </w:rPr>
        <w:t>s[</w:t>
      </w:r>
      <w:r>
        <w:t xml:space="preserve">Rechtsverhältnis der </w:t>
      </w:r>
      <w:r>
        <w:rPr>
          <w:vanish/>
        </w:rPr>
        <w:t>s[</w:t>
      </w:r>
      <w:r>
        <w:t>Buchdrucker</w:t>
      </w:r>
      <w:r>
        <w:rPr>
          <w:vanish/>
        </w:rPr>
        <w:t>]s</w:t>
      </w:r>
      <w:r>
        <w:t xml:space="preserve"> und </w:t>
      </w:r>
      <w:r>
        <w:rPr>
          <w:vanish/>
        </w:rPr>
        <w:t>s[</w:t>
      </w:r>
      <w:r>
        <w:t>Bücherantiquare</w:t>
      </w:r>
      <w:r>
        <w:rPr>
          <w:vanish/>
        </w:rPr>
        <w:t>]s</w:t>
      </w:r>
      <w:r>
        <w:t xml:space="preserve"> zu den </w:t>
      </w:r>
      <w:r>
        <w:rPr>
          <w:vanish/>
        </w:rPr>
        <w:t>s[</w:t>
      </w:r>
      <w:r>
        <w:t>Buchhändler</w:t>
      </w:r>
      <w:r>
        <w:rPr>
          <w:vanish/>
        </w:rPr>
        <w:t>]s</w:t>
      </w:r>
      <w:r>
        <w:t>n</w:t>
      </w:r>
      <w:r>
        <w:rPr>
          <w:vanish/>
        </w:rPr>
        <w:t>]s</w:t>
      </w:r>
    </w:p>
    <w:p w:rsidR="00000000" w:rsidRDefault="00C653B4">
      <w:pPr>
        <w:tabs>
          <w:tab w:val="left" w:pos="1134"/>
        </w:tabs>
        <w:ind w:left="1134" w:right="-1134" w:hanging="1134"/>
      </w:pPr>
      <w:r>
        <w:t>43</w:t>
      </w:r>
      <w:r>
        <w:tab/>
        <w:t>1842 - 1843</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55</w:t>
      </w:r>
    </w:p>
    <w:p w:rsidR="00000000" w:rsidRDefault="00C653B4">
      <w:pPr>
        <w:tabs>
          <w:tab w:val="left" w:pos="1134"/>
        </w:tabs>
        <w:ind w:left="1134" w:right="-1134" w:hanging="1134"/>
      </w:pPr>
      <w:r>
        <w:t>27</w:t>
      </w:r>
      <w:r>
        <w:tab/>
        <w:t>A. Akten der Großherzoglich Hessischen Bundestag</w:t>
      </w:r>
      <w:r>
        <w:t>sgesandtschaft \ 55. Schleswig-Holstein, Lauenburg</w:t>
      </w:r>
    </w:p>
    <w:p w:rsidR="00000000" w:rsidRDefault="00C653B4">
      <w:pPr>
        <w:tabs>
          <w:tab w:val="left" w:pos="1134"/>
        </w:tabs>
        <w:ind w:left="1134" w:right="-1134" w:hanging="1134"/>
      </w:pPr>
      <w:r>
        <w:t>30</w:t>
      </w:r>
      <w:r>
        <w:tab/>
        <w:t>Konv. 79 Fasc. 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79 Fasc. 2</w:t>
      </w:r>
    </w:p>
    <w:p w:rsidR="00000000" w:rsidRDefault="00C653B4">
      <w:pPr>
        <w:tabs>
          <w:tab w:val="left" w:pos="1134"/>
        </w:tabs>
        <w:ind w:left="1134" w:right="-1134" w:hanging="1134"/>
      </w:pPr>
      <w:r>
        <w:t>33</w:t>
      </w:r>
      <w:r>
        <w:tab/>
        <w:t>S. 209</w:t>
      </w:r>
    </w:p>
    <w:p w:rsidR="00000000" w:rsidRDefault="00C653B4">
      <w:pPr>
        <w:tabs>
          <w:tab w:val="left" w:pos="1134"/>
        </w:tabs>
        <w:ind w:left="1134" w:right="-1134" w:hanging="1134"/>
      </w:pPr>
      <w:r>
        <w:t>40</w:t>
      </w:r>
      <w:r>
        <w:tab/>
      </w:r>
      <w:r>
        <w:rPr>
          <w:vanish/>
        </w:rPr>
        <w:t>s[</w:t>
      </w:r>
      <w:r>
        <w:t xml:space="preserve">Druckschriften und Manifeste zur </w:t>
      </w:r>
      <w:r>
        <w:rPr>
          <w:vanish/>
        </w:rPr>
        <w:t>s[</w:t>
      </w:r>
      <w:r>
        <w:t>Schleswig-Holsteinischen Frage</w:t>
      </w:r>
      <w:r>
        <w:rPr>
          <w:vanish/>
        </w:rPr>
        <w:t>]s]s</w:t>
      </w:r>
    </w:p>
    <w:p w:rsidR="00000000" w:rsidRDefault="00C653B4">
      <w:pPr>
        <w:tabs>
          <w:tab w:val="left" w:pos="1134"/>
        </w:tabs>
        <w:ind w:left="1134" w:right="-1134" w:hanging="1134"/>
      </w:pPr>
      <w:r>
        <w:t>43</w:t>
      </w:r>
      <w:r>
        <w:tab/>
        <w:t>1850 - 1861</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63</w:t>
      </w:r>
    </w:p>
    <w:p w:rsidR="00000000" w:rsidRDefault="00C653B4">
      <w:pPr>
        <w:tabs>
          <w:tab w:val="left" w:pos="1134"/>
        </w:tabs>
        <w:ind w:left="1134" w:right="-1134" w:hanging="1134"/>
      </w:pPr>
      <w:r>
        <w:t>27</w:t>
      </w:r>
      <w:r>
        <w:tab/>
        <w:t>A. Akten der Großherzoglich Hessischen Bundestagsgesandtschaft \ 63. Angelegenheiten des Großherzoglichen Hauses</w:t>
      </w:r>
    </w:p>
    <w:p w:rsidR="00000000" w:rsidRDefault="00C653B4">
      <w:pPr>
        <w:tabs>
          <w:tab w:val="left" w:pos="1134"/>
        </w:tabs>
        <w:ind w:left="1134" w:right="-1134" w:hanging="1134"/>
      </w:pPr>
      <w:r>
        <w:t>30</w:t>
      </w:r>
      <w:r>
        <w:tab/>
        <w:t>Konv. 85 Fasc. 11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85 Fasc. 11</w:t>
      </w:r>
    </w:p>
    <w:p w:rsidR="00000000" w:rsidRDefault="00C653B4">
      <w:pPr>
        <w:tabs>
          <w:tab w:val="left" w:pos="1134"/>
        </w:tabs>
        <w:ind w:left="1134" w:right="-1134" w:hanging="1134"/>
      </w:pPr>
      <w:r>
        <w:t>33</w:t>
      </w:r>
      <w:r>
        <w:tab/>
        <w:t>S. 227</w:t>
      </w:r>
    </w:p>
    <w:p w:rsidR="00000000" w:rsidRDefault="00C653B4">
      <w:pPr>
        <w:tabs>
          <w:tab w:val="left" w:pos="1134"/>
        </w:tabs>
        <w:ind w:left="1134" w:right="-1134" w:hanging="1134"/>
      </w:pPr>
      <w:r>
        <w:t>40</w:t>
      </w:r>
      <w:r>
        <w:tab/>
        <w:t xml:space="preserve">Gesuch, </w:t>
      </w:r>
      <w:r>
        <w:rPr>
          <w:vanish/>
        </w:rPr>
        <w:t>s[</w:t>
      </w:r>
      <w:r>
        <w:t>Schriften an den Großherzog dedicieren oder übersenden</w:t>
      </w:r>
      <w:r>
        <w:rPr>
          <w:vanish/>
        </w:rPr>
        <w:t>]s</w:t>
      </w:r>
      <w:r>
        <w:t xml:space="preserve"> zu dürfen</w:t>
      </w:r>
    </w:p>
    <w:p w:rsidR="00000000" w:rsidRDefault="00C653B4">
      <w:pPr>
        <w:tabs>
          <w:tab w:val="left" w:pos="1134"/>
        </w:tabs>
        <w:ind w:left="1134" w:right="-1134" w:hanging="1134"/>
      </w:pPr>
      <w:r>
        <w:t>43</w:t>
      </w:r>
      <w:r>
        <w:tab/>
        <w:t>1843</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65</w:t>
      </w:r>
    </w:p>
    <w:p w:rsidR="00000000" w:rsidRDefault="00C653B4">
      <w:pPr>
        <w:tabs>
          <w:tab w:val="left" w:pos="1134"/>
        </w:tabs>
        <w:ind w:left="1134" w:right="-1134" w:hanging="1134"/>
      </w:pPr>
      <w:r>
        <w:t>27</w:t>
      </w:r>
      <w:r>
        <w:tab/>
      </w:r>
      <w:r>
        <w:t>A. Akten der Großherzoglich Hessischen Bundestagsgesandtschaft \ 65. Landstände im Bund</w:t>
      </w:r>
    </w:p>
    <w:p w:rsidR="00000000" w:rsidRDefault="00C653B4">
      <w:pPr>
        <w:tabs>
          <w:tab w:val="left" w:pos="1134"/>
        </w:tabs>
        <w:ind w:left="1134" w:right="-1134" w:hanging="1134"/>
      </w:pPr>
      <w:r>
        <w:t>30</w:t>
      </w:r>
      <w:r>
        <w:tab/>
        <w:t>Konv. 85 Fasc. 27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85 Fasc. 27</w:t>
      </w:r>
    </w:p>
    <w:p w:rsidR="00000000" w:rsidRDefault="00C653B4">
      <w:pPr>
        <w:tabs>
          <w:tab w:val="left" w:pos="1134"/>
        </w:tabs>
        <w:ind w:left="1134" w:right="-1134" w:hanging="1134"/>
      </w:pPr>
      <w:r>
        <w:t>33</w:t>
      </w:r>
      <w:r>
        <w:tab/>
        <w:t>S. 230 f.</w:t>
      </w:r>
    </w:p>
    <w:p w:rsidR="00000000" w:rsidRDefault="00C653B4">
      <w:pPr>
        <w:tabs>
          <w:tab w:val="left" w:pos="1134"/>
        </w:tabs>
        <w:ind w:left="1134" w:right="-1134" w:hanging="1134"/>
      </w:pPr>
      <w:r>
        <w:t>40</w:t>
      </w:r>
      <w:r>
        <w:tab/>
        <w:t>Verschiedenes</w:t>
      </w:r>
    </w:p>
    <w:p w:rsidR="00000000" w:rsidRDefault="00C653B4">
      <w:pPr>
        <w:tabs>
          <w:tab w:val="left" w:pos="1134"/>
        </w:tabs>
        <w:ind w:left="1134" w:right="-1134" w:hanging="1134"/>
      </w:pPr>
      <w:r>
        <w:t>41</w:t>
      </w:r>
      <w:r>
        <w:tab/>
        <w:t xml:space="preserve">u.a.: </w:t>
      </w:r>
      <w:r>
        <w:rPr>
          <w:vanish/>
        </w:rPr>
        <w:t>s[</w:t>
      </w:r>
      <w:r>
        <w:t>Zensur</w:t>
      </w:r>
      <w:r>
        <w:rPr>
          <w:vanish/>
        </w:rPr>
        <w:t>]s</w:t>
      </w:r>
      <w:r>
        <w:t xml:space="preserve"> der </w:t>
      </w:r>
      <w:r>
        <w:rPr>
          <w:vanish/>
        </w:rPr>
        <w:t>s[</w:t>
      </w:r>
      <w:r>
        <w:t>Zeitungen</w:t>
      </w:r>
      <w:r>
        <w:rPr>
          <w:vanish/>
        </w:rPr>
        <w:t>]s</w:t>
      </w:r>
      <w:r>
        <w:t xml:space="preserve"> über Berichte von Ständeversammlungen</w:t>
      </w:r>
    </w:p>
    <w:p w:rsidR="00000000" w:rsidRDefault="00C653B4">
      <w:pPr>
        <w:tabs>
          <w:tab w:val="left" w:pos="1134"/>
        </w:tabs>
        <w:ind w:left="1134" w:right="-1134" w:hanging="1134"/>
      </w:pPr>
      <w:r>
        <w:t>43</w:t>
      </w:r>
      <w:r>
        <w:tab/>
        <w:t>1817 - 1838</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70</w:t>
      </w:r>
    </w:p>
    <w:p w:rsidR="00000000" w:rsidRDefault="00C653B4">
      <w:pPr>
        <w:tabs>
          <w:tab w:val="left" w:pos="1134"/>
        </w:tabs>
        <w:ind w:left="1134" w:right="-1134" w:hanging="1134"/>
      </w:pPr>
      <w:r>
        <w:t>27</w:t>
      </w:r>
      <w:r>
        <w:tab/>
        <w:t>A. Akten der Großherzoglich Hessischen Bundestagsgesandtschaft \ 70. Bundesfestungswesen</w:t>
      </w:r>
    </w:p>
    <w:p w:rsidR="00000000" w:rsidRDefault="00C653B4">
      <w:pPr>
        <w:tabs>
          <w:tab w:val="left" w:pos="1134"/>
        </w:tabs>
        <w:ind w:left="1134" w:right="-1134" w:hanging="1134"/>
      </w:pPr>
      <w:r>
        <w:t>30</w:t>
      </w:r>
      <w:r>
        <w:tab/>
        <w:t>Konv. 93 Fasc. 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2 A Konv. 93 Fasc. 8</w:t>
      </w:r>
    </w:p>
    <w:p w:rsidR="00000000" w:rsidRDefault="00C653B4">
      <w:pPr>
        <w:tabs>
          <w:tab w:val="left" w:pos="1134"/>
        </w:tabs>
        <w:ind w:left="1134" w:right="-1134" w:hanging="1134"/>
      </w:pPr>
      <w:r>
        <w:t>33</w:t>
      </w:r>
      <w:r>
        <w:tab/>
        <w:t>S. 249</w:t>
      </w:r>
    </w:p>
    <w:p w:rsidR="00000000" w:rsidRDefault="00C653B4">
      <w:pPr>
        <w:tabs>
          <w:tab w:val="left" w:pos="1134"/>
        </w:tabs>
        <w:ind w:left="1134" w:right="-1134" w:hanging="1134"/>
      </w:pPr>
      <w:r>
        <w:t>40</w:t>
      </w:r>
      <w:r>
        <w:tab/>
      </w:r>
      <w:r>
        <w:rPr>
          <w:vanish/>
        </w:rPr>
        <w:t>s[</w:t>
      </w:r>
      <w:r>
        <w:t xml:space="preserve">Anschaffung von </w:t>
      </w:r>
      <w:r>
        <w:rPr>
          <w:vanish/>
        </w:rPr>
        <w:t>s[</w:t>
      </w:r>
      <w:r>
        <w:t>Bücher</w:t>
      </w:r>
      <w:r>
        <w:rPr>
          <w:vanish/>
        </w:rPr>
        <w:t>]s</w:t>
      </w:r>
      <w:r>
        <w:t xml:space="preserve">n und </w:t>
      </w:r>
      <w:r>
        <w:rPr>
          <w:vanish/>
        </w:rPr>
        <w:t>s[</w:t>
      </w:r>
      <w:r>
        <w:t>Zeitschriften</w:t>
      </w:r>
      <w:r>
        <w:rPr>
          <w:vanish/>
        </w:rPr>
        <w:t>]s]s</w:t>
      </w:r>
      <w:r>
        <w:t xml:space="preserve"> in den Bundesfest</w:t>
      </w:r>
      <w:r>
        <w:t>ungen</w:t>
      </w:r>
    </w:p>
    <w:p w:rsidR="00000000" w:rsidRDefault="00C653B4">
      <w:pPr>
        <w:tabs>
          <w:tab w:val="left" w:pos="1134"/>
        </w:tabs>
        <w:ind w:left="1134" w:right="-1134" w:hanging="1134"/>
      </w:pPr>
      <w:r>
        <w:t>43</w:t>
      </w:r>
      <w:r>
        <w:tab/>
        <w:t>1863</w:t>
      </w:r>
    </w:p>
    <w:p w:rsidR="00000000" w:rsidRDefault="00C653B4">
      <w:pPr>
        <w:tabs>
          <w:tab w:val="left" w:pos="1134"/>
        </w:tabs>
        <w:ind w:left="1134" w:right="-1134" w:hanging="1134"/>
      </w:pPr>
      <w:r>
        <w:br w:type="page"/>
        <w:t>30</w:t>
      </w:r>
      <w:r>
        <w:tab/>
        <w:t>Konv. 93 Fasc. 9</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2 A Konv. 93 Fasc. 9</w:t>
      </w:r>
    </w:p>
    <w:p w:rsidR="00000000" w:rsidRDefault="00C653B4">
      <w:pPr>
        <w:tabs>
          <w:tab w:val="left" w:pos="1134"/>
        </w:tabs>
        <w:ind w:left="1134" w:right="-1134" w:hanging="1134"/>
      </w:pPr>
      <w:r>
        <w:t>33</w:t>
      </w:r>
      <w:r>
        <w:tab/>
        <w:t>S. 250</w:t>
      </w:r>
    </w:p>
    <w:p w:rsidR="00000000" w:rsidRDefault="00C653B4">
      <w:pPr>
        <w:tabs>
          <w:tab w:val="left" w:pos="1134"/>
        </w:tabs>
        <w:ind w:left="1134" w:right="-1134" w:hanging="1134"/>
      </w:pPr>
      <w:r>
        <w:t>40</w:t>
      </w:r>
      <w:r>
        <w:tab/>
        <w:t xml:space="preserve">Eine </w:t>
      </w:r>
      <w:r>
        <w:rPr>
          <w:vanish/>
        </w:rPr>
        <w:t>t[2{s[</w:t>
      </w:r>
      <w:r>
        <w:t>Schrift</w:t>
      </w:r>
      <w:r>
        <w:rPr>
          <w:vanish/>
        </w:rPr>
        <w:t>]s}</w:t>
      </w:r>
      <w:r>
        <w:t xml:space="preserve"> </w:t>
      </w:r>
      <w:r>
        <w:rPr>
          <w:vanish/>
        </w:rPr>
        <w:t>1{</w:t>
      </w:r>
      <w:r>
        <w:t>"Zur Eisenpanzerungs-Frage"</w:t>
      </w:r>
      <w:r>
        <w:rPr>
          <w:vanish/>
        </w:rPr>
        <w:t>}]t</w:t>
      </w:r>
    </w:p>
    <w:p w:rsidR="00000000" w:rsidRDefault="00C653B4">
      <w:pPr>
        <w:tabs>
          <w:tab w:val="left" w:pos="1134"/>
        </w:tabs>
        <w:ind w:left="1134" w:right="-1134" w:hanging="1134"/>
      </w:pPr>
      <w:r>
        <w:t>43</w:t>
      </w:r>
      <w:r>
        <w:tab/>
        <w:t>1866</w:t>
      </w:r>
    </w:p>
    <w:p w:rsidR="00000000" w:rsidRDefault="00C653B4">
      <w:pPr>
        <w:tabs>
          <w:tab w:val="left" w:pos="1134"/>
        </w:tabs>
        <w:ind w:left="1134" w:right="-1134" w:hanging="1134"/>
      </w:pPr>
      <w:r>
        <w:br w:type="page"/>
        <w:t>30</w:t>
      </w:r>
      <w:r>
        <w:tab/>
        <w:t>Konv. 96 Fasc. 7</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2 A Konv. 96 Fasc. 7</w:t>
      </w:r>
    </w:p>
    <w:p w:rsidR="00000000" w:rsidRDefault="00C653B4">
      <w:pPr>
        <w:tabs>
          <w:tab w:val="left" w:pos="1134"/>
        </w:tabs>
        <w:ind w:left="1134" w:right="-1134" w:hanging="1134"/>
      </w:pPr>
      <w:r>
        <w:t>33</w:t>
      </w:r>
      <w:r>
        <w:tab/>
        <w:t>S. 254</w:t>
      </w:r>
    </w:p>
    <w:p w:rsidR="00000000" w:rsidRDefault="00C653B4">
      <w:pPr>
        <w:tabs>
          <w:tab w:val="left" w:pos="1134"/>
        </w:tabs>
        <w:ind w:left="1134" w:right="-1134" w:hanging="1134"/>
      </w:pPr>
      <w:r>
        <w:t>40</w:t>
      </w:r>
      <w:r>
        <w:tab/>
        <w:t xml:space="preserve">Beschwerde des </w:t>
      </w:r>
      <w:r>
        <w:rPr>
          <w:vanish/>
        </w:rPr>
        <w:t>k[1{</w:t>
      </w:r>
      <w:r>
        <w:t>Gouvernements der Bundesfestung</w:t>
      </w:r>
      <w:r>
        <w:rPr>
          <w:vanish/>
        </w:rPr>
        <w:t>}</w:t>
      </w:r>
      <w:r>
        <w:t xml:space="preserve"> </w:t>
      </w:r>
      <w:r>
        <w:rPr>
          <w:vanish/>
        </w:rPr>
        <w:t>2{o[</w:t>
      </w:r>
      <w:r>
        <w:t>Mainz</w:t>
      </w:r>
      <w:r>
        <w:rPr>
          <w:vanish/>
        </w:rPr>
        <w:t>]o}]k</w:t>
      </w:r>
      <w:r>
        <w:t xml:space="preserve"> gegen die Redaktion des </w:t>
      </w:r>
      <w:r>
        <w:rPr>
          <w:vanish/>
        </w:rPr>
        <w:t>t[</w:t>
      </w:r>
      <w:r>
        <w:t>Mainzer Journals</w:t>
      </w:r>
      <w:r>
        <w:rPr>
          <w:vanish/>
        </w:rPr>
        <w:t>]t</w:t>
      </w:r>
    </w:p>
    <w:p w:rsidR="00000000" w:rsidRDefault="00C653B4">
      <w:pPr>
        <w:tabs>
          <w:tab w:val="left" w:pos="1134"/>
        </w:tabs>
        <w:ind w:left="1134" w:right="-1134" w:hanging="1134"/>
      </w:pPr>
      <w:r>
        <w:t>43</w:t>
      </w:r>
      <w:r>
        <w:tab/>
        <w:t>1859</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3</w:t>
      </w:r>
    </w:p>
    <w:p w:rsidR="00000000" w:rsidRDefault="00C653B4">
      <w:pPr>
        <w:tabs>
          <w:tab w:val="left" w:pos="1134"/>
        </w:tabs>
        <w:ind w:left="1134" w:right="-1134" w:hanging="1134"/>
      </w:pPr>
      <w:r>
        <w:t>20a</w:t>
      </w:r>
      <w:r>
        <w:tab/>
        <w:t>022</w:t>
      </w:r>
    </w:p>
    <w:p w:rsidR="00000000" w:rsidRDefault="00C653B4">
      <w:pPr>
        <w:tabs>
          <w:tab w:val="left" w:pos="1134"/>
        </w:tabs>
        <w:ind w:left="1134" w:right="-1134" w:hanging="1134"/>
      </w:pPr>
      <w:r>
        <w:t>21</w:t>
      </w:r>
      <w:r>
        <w:tab/>
        <w:t>Großherzoglich-hessische Gesandtschaften</w:t>
      </w:r>
    </w:p>
    <w:p w:rsidR="00000000" w:rsidRDefault="00C653B4">
      <w:pPr>
        <w:tabs>
          <w:tab w:val="left" w:pos="1134"/>
        </w:tabs>
        <w:ind w:left="1134" w:right="-1134" w:hanging="1134"/>
      </w:pPr>
      <w:r>
        <w:t>22</w:t>
      </w:r>
      <w:r>
        <w:tab/>
        <w:t>G Behörden und Ämter Großherzogtum und Volksstaat Hessen \ G 1 - 4 Auswärtige Beziehungen \ #G 3 Gesandtschaften</w:t>
      </w:r>
    </w:p>
    <w:p w:rsidR="00000000" w:rsidRDefault="00C653B4">
      <w:pPr>
        <w:tabs>
          <w:tab w:val="left" w:pos="1134"/>
        </w:tabs>
        <w:ind w:left="1134" w:right="-1134" w:hanging="1134"/>
      </w:pPr>
      <w:r>
        <w:t>2</w:t>
      </w:r>
      <w:r>
        <w:t>3</w:t>
      </w:r>
      <w:r>
        <w:tab/>
        <w:t>(1789) ; 1805 - 1872</w:t>
      </w:r>
    </w:p>
    <w:p w:rsidR="00000000" w:rsidRDefault="00C653B4">
      <w:pPr>
        <w:tabs>
          <w:tab w:val="left" w:pos="1134"/>
        </w:tabs>
        <w:ind w:left="1134" w:right="-1134" w:hanging="1134"/>
      </w:pPr>
      <w:r>
        <w:t>24</w:t>
      </w:r>
      <w:r>
        <w:tab/>
        <w:t>Findkartei</w:t>
      </w:r>
    </w:p>
    <w:p w:rsidR="00000000" w:rsidRDefault="00C653B4">
      <w:pPr>
        <w:tabs>
          <w:tab w:val="left" w:pos="1134"/>
        </w:tabs>
        <w:ind w:left="1134" w:right="-1134" w:hanging="1134"/>
      </w:pPr>
      <w:r>
        <w:t>25</w:t>
      </w:r>
      <w:r>
        <w:tab/>
        <w:t>Der Bestand wurde in den siebziger Jahren durch Herausnahme der Gesandtschaftsakten aus den Beständen E 1 und G 1 neu formiert.</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Karlsruhe</w:t>
      </w:r>
    </w:p>
    <w:p w:rsidR="00000000" w:rsidRDefault="00C653B4">
      <w:pPr>
        <w:tabs>
          <w:tab w:val="left" w:pos="1134"/>
        </w:tabs>
        <w:ind w:left="1134" w:right="-1134" w:hanging="1134"/>
      </w:pPr>
      <w:r>
        <w:t>27</w:t>
      </w:r>
      <w:r>
        <w:tab/>
        <w:t>Gesandtschaft Karlsruhe</w:t>
      </w:r>
    </w:p>
    <w:p w:rsidR="00000000" w:rsidRDefault="00C653B4">
      <w:pPr>
        <w:tabs>
          <w:tab w:val="left" w:pos="1134"/>
        </w:tabs>
        <w:ind w:left="1134" w:right="-1134" w:hanging="1134"/>
      </w:pPr>
      <w:r>
        <w:t>30</w:t>
      </w:r>
      <w:r>
        <w:tab/>
        <w:t>Nr. 26/13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3 Nr. 26/13</w:t>
      </w:r>
    </w:p>
    <w:p w:rsidR="00000000" w:rsidRDefault="00C653B4">
      <w:pPr>
        <w:tabs>
          <w:tab w:val="left" w:pos="1134"/>
        </w:tabs>
        <w:ind w:left="1134" w:right="-1134" w:hanging="1134"/>
      </w:pPr>
      <w:r>
        <w:t>31</w:t>
      </w:r>
      <w:r>
        <w:tab/>
        <w:t>G 1 Nr. 73/2e</w:t>
      </w:r>
    </w:p>
    <w:p w:rsidR="00000000" w:rsidRDefault="00C653B4">
      <w:pPr>
        <w:tabs>
          <w:tab w:val="left" w:pos="1134"/>
        </w:tabs>
        <w:ind w:left="1134" w:right="-1134" w:hanging="1134"/>
      </w:pPr>
      <w:r>
        <w:t>40</w:t>
      </w:r>
      <w:r>
        <w:tab/>
        <w:t xml:space="preserve">Gesuch des </w:t>
      </w:r>
      <w:r>
        <w:rPr>
          <w:vanish/>
        </w:rPr>
        <w:t>o[</w:t>
      </w:r>
      <w:r>
        <w:t>nassauischen</w:t>
      </w:r>
      <w:r>
        <w:rPr>
          <w:vanish/>
        </w:rPr>
        <w:t>]o</w:t>
      </w:r>
      <w:r>
        <w:t xml:space="preserve"> </w:t>
      </w:r>
      <w:r>
        <w:rPr>
          <w:vanish/>
        </w:rPr>
        <w:t>p[5{</w:t>
      </w:r>
      <w:r>
        <w:t>Polizeirat</w:t>
      </w:r>
      <w:r>
        <w:rPr>
          <w:vanish/>
        </w:rPr>
        <w:t>}</w:t>
      </w:r>
      <w:r>
        <w:t xml:space="preserve">s </w:t>
      </w:r>
      <w:r>
        <w:rPr>
          <w:vanish/>
        </w:rPr>
        <w:t>8{</w:t>
      </w:r>
      <w:r>
        <w:t>v.</w:t>
      </w:r>
      <w:r>
        <w:rPr>
          <w:vanish/>
        </w:rPr>
        <w:t>}</w:t>
      </w:r>
      <w:r>
        <w:t xml:space="preserve"> </w:t>
      </w:r>
      <w:r>
        <w:rPr>
          <w:vanish/>
        </w:rPr>
        <w:t>1{</w:t>
      </w:r>
      <w:r>
        <w:t>Rößler</w:t>
      </w:r>
      <w:r>
        <w:rPr>
          <w:vanish/>
        </w:rPr>
        <w:t>}</w:t>
      </w:r>
      <w:r>
        <w:t xml:space="preserve"> aus </w:t>
      </w:r>
      <w:r>
        <w:rPr>
          <w:vanish/>
        </w:rPr>
        <w:t>6{o[</w:t>
      </w:r>
      <w:r>
        <w:t>Wiesbaden</w:t>
      </w:r>
      <w:r>
        <w:rPr>
          <w:vanish/>
        </w:rPr>
        <w:t>]o}]p</w:t>
      </w:r>
      <w:r>
        <w:t xml:space="preserve"> und des </w:t>
      </w:r>
      <w:r>
        <w:rPr>
          <w:vanish/>
        </w:rPr>
        <w:t>o[</w:t>
      </w:r>
      <w:r>
        <w:t>hess.</w:t>
      </w:r>
      <w:r>
        <w:rPr>
          <w:vanish/>
        </w:rPr>
        <w:t>]o</w:t>
      </w:r>
      <w:r>
        <w:t xml:space="preserve"> </w:t>
      </w:r>
      <w:r>
        <w:rPr>
          <w:vanish/>
        </w:rPr>
        <w:t>p[5{</w:t>
      </w:r>
      <w:r>
        <w:t>Polizeikommissär</w:t>
      </w:r>
      <w:r>
        <w:rPr>
          <w:vanish/>
        </w:rPr>
        <w:t>}</w:t>
      </w:r>
      <w:r>
        <w:t xml:space="preserve">s </w:t>
      </w:r>
      <w:r>
        <w:rPr>
          <w:vanish/>
        </w:rPr>
        <w:t>1{</w:t>
      </w:r>
      <w:r>
        <w:t>Leichtweiß</w:t>
      </w:r>
      <w:r>
        <w:rPr>
          <w:vanish/>
        </w:rPr>
        <w:t>}</w:t>
      </w:r>
      <w:r>
        <w:t xml:space="preserve"> zu </w:t>
      </w:r>
      <w:r>
        <w:rPr>
          <w:vanish/>
        </w:rPr>
        <w:t>6{o[</w:t>
      </w:r>
      <w:r>
        <w:t>Mainz</w:t>
      </w:r>
      <w:r>
        <w:rPr>
          <w:vanish/>
        </w:rPr>
        <w:t>]o}]p</w:t>
      </w:r>
      <w:r>
        <w:t xml:space="preserve"> wegen </w:t>
      </w:r>
      <w:r>
        <w:rPr>
          <w:vanish/>
        </w:rPr>
        <w:t>s[</w:t>
      </w:r>
      <w:r>
        <w:t>Herausgabe eines Zentralpolizeiblatts für Süddeutschland</w:t>
      </w:r>
      <w:r>
        <w:rPr>
          <w:vanish/>
        </w:rPr>
        <w:t>]s</w:t>
      </w:r>
      <w:r>
        <w:t xml:space="preserve"> unter dem Ti</w:t>
      </w:r>
      <w:r>
        <w:t xml:space="preserve">tel </w:t>
      </w:r>
      <w:r>
        <w:rPr>
          <w:vanish/>
        </w:rPr>
        <w:t>t[</w:t>
      </w:r>
      <w:r>
        <w:t>"Süddeutscher Polizeitelegraph"</w:t>
      </w:r>
      <w:r>
        <w:rPr>
          <w:vanish/>
        </w:rPr>
        <w:t>]t</w:t>
      </w:r>
    </w:p>
    <w:p w:rsidR="00000000" w:rsidRDefault="00C653B4">
      <w:pPr>
        <w:tabs>
          <w:tab w:val="left" w:pos="1134"/>
        </w:tabs>
        <w:ind w:left="1134" w:right="-1134" w:hanging="1134"/>
      </w:pPr>
      <w:r>
        <w:t>43</w:t>
      </w:r>
      <w:r>
        <w:tab/>
        <w:t>1856</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Wien</w:t>
      </w:r>
    </w:p>
    <w:p w:rsidR="00000000" w:rsidRDefault="00C653B4">
      <w:pPr>
        <w:tabs>
          <w:tab w:val="left" w:pos="1134"/>
        </w:tabs>
        <w:ind w:left="1134" w:right="-1134" w:hanging="1134"/>
      </w:pPr>
      <w:r>
        <w:t>27</w:t>
      </w:r>
      <w:r>
        <w:tab/>
        <w:t>Gesandtschaft Wien</w:t>
      </w:r>
    </w:p>
    <w:p w:rsidR="00000000" w:rsidRDefault="00C653B4">
      <w:pPr>
        <w:tabs>
          <w:tab w:val="left" w:pos="1134"/>
        </w:tabs>
        <w:ind w:left="1134" w:right="-1134" w:hanging="1134"/>
      </w:pPr>
      <w:r>
        <w:t>30</w:t>
      </w:r>
      <w:r>
        <w:tab/>
        <w:t>Nr. 12/3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3 Nr. 12/3</w:t>
      </w:r>
    </w:p>
    <w:p w:rsidR="00000000" w:rsidRDefault="00C653B4">
      <w:pPr>
        <w:tabs>
          <w:tab w:val="left" w:pos="1134"/>
        </w:tabs>
        <w:ind w:left="1134" w:right="-1134" w:hanging="1134"/>
      </w:pPr>
      <w:r>
        <w:t>31</w:t>
      </w:r>
      <w:r>
        <w:tab/>
        <w:t>E 1 M Nr. 71</w:t>
      </w:r>
    </w:p>
    <w:p w:rsidR="00000000" w:rsidRDefault="00C653B4">
      <w:pPr>
        <w:tabs>
          <w:tab w:val="left" w:pos="1134"/>
        </w:tabs>
        <w:ind w:left="1134" w:right="-1134" w:hanging="1134"/>
      </w:pPr>
      <w:r>
        <w:t>40</w:t>
      </w:r>
      <w:r>
        <w:tab/>
      </w:r>
      <w:r>
        <w:rPr>
          <w:vanish/>
        </w:rPr>
        <w:t>s[3{</w:t>
      </w:r>
      <w:r>
        <w:t>Übersendung von</w:t>
      </w:r>
      <w:r>
        <w:rPr>
          <w:vanish/>
        </w:rPr>
        <w:t>}</w:t>
      </w:r>
      <w:r>
        <w:t xml:space="preserve"> Geschenken und </w:t>
      </w:r>
      <w:r>
        <w:rPr>
          <w:vanish/>
        </w:rPr>
        <w:t>2{</w:t>
      </w:r>
      <w:r>
        <w:t>literarische</w:t>
      </w:r>
      <w:r>
        <w:rPr>
          <w:vanish/>
        </w:rPr>
        <w:t>}</w:t>
      </w:r>
      <w:r>
        <w:t xml:space="preserve">n </w:t>
      </w:r>
      <w:r>
        <w:rPr>
          <w:vanish/>
        </w:rPr>
        <w:t>1{</w:t>
      </w:r>
      <w:r>
        <w:t>Werke</w:t>
      </w:r>
      <w:r>
        <w:rPr>
          <w:vanish/>
        </w:rPr>
        <w:t>}]s</w:t>
      </w:r>
      <w:r>
        <w:t xml:space="preserve">n an den Großherzog v. </w:t>
      </w:r>
      <w:r>
        <w:rPr>
          <w:vanish/>
        </w:rPr>
        <w:t>o[</w:t>
      </w:r>
      <w:r>
        <w:t>Hessen</w:t>
      </w:r>
      <w:r>
        <w:rPr>
          <w:vanish/>
        </w:rPr>
        <w:t>]o</w:t>
      </w:r>
    </w:p>
    <w:p w:rsidR="00000000" w:rsidRDefault="00C653B4">
      <w:pPr>
        <w:tabs>
          <w:tab w:val="left" w:pos="1134"/>
        </w:tabs>
        <w:ind w:left="1134" w:right="-1134" w:hanging="1134"/>
      </w:pPr>
      <w:r>
        <w:t>43</w:t>
      </w:r>
      <w:r>
        <w:tab/>
        <w:t>1806 - 1849</w:t>
      </w:r>
    </w:p>
    <w:p w:rsidR="00000000" w:rsidRDefault="00C653B4">
      <w:pPr>
        <w:tabs>
          <w:tab w:val="left" w:pos="1134"/>
        </w:tabs>
        <w:ind w:left="1134" w:right="-1134" w:hanging="1134"/>
      </w:pPr>
      <w:r>
        <w:t>45</w:t>
      </w:r>
      <w:r>
        <w:tab/>
        <w:t>Prov.: Hess. Gesandtschaft Österreich</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4</w:t>
      </w:r>
    </w:p>
    <w:p w:rsidR="00000000" w:rsidRDefault="00C653B4">
      <w:pPr>
        <w:tabs>
          <w:tab w:val="left" w:pos="1134"/>
        </w:tabs>
        <w:ind w:left="1134" w:right="-1134" w:hanging="1134"/>
      </w:pPr>
      <w:r>
        <w:t>20a</w:t>
      </w:r>
      <w:r>
        <w:tab/>
        <w:t>023</w:t>
      </w:r>
    </w:p>
    <w:p w:rsidR="00000000" w:rsidRDefault="00C653B4">
      <w:pPr>
        <w:tabs>
          <w:tab w:val="left" w:pos="1134"/>
        </w:tabs>
        <w:ind w:left="1134" w:right="-1134" w:hanging="1134"/>
      </w:pPr>
      <w:r>
        <w:t>21</w:t>
      </w:r>
      <w:r>
        <w:tab/>
        <w:t>Rheinschiffahrtskommission (Zentralkommission für die Rheinschiffahrt)</w:t>
      </w:r>
    </w:p>
    <w:p w:rsidR="00000000" w:rsidRDefault="00C653B4">
      <w:pPr>
        <w:tabs>
          <w:tab w:val="left" w:pos="1134"/>
        </w:tabs>
        <w:ind w:left="1134" w:right="-1134" w:hanging="1134"/>
      </w:pPr>
      <w:r>
        <w:t>22</w:t>
      </w:r>
      <w:r>
        <w:tab/>
        <w:t>G Behörden und Ämter Großherzogtum und Volksstaat Hessen \ G 1 - 4 Auswärtige Beziehungen \ #G 4 Zentralkommission für d</w:t>
      </w:r>
      <w:r>
        <w:t>ie Rheinschiffahrt</w:t>
      </w:r>
    </w:p>
    <w:p w:rsidR="00000000" w:rsidRDefault="00C653B4">
      <w:pPr>
        <w:tabs>
          <w:tab w:val="left" w:pos="1134"/>
        </w:tabs>
        <w:ind w:left="1134" w:right="-1134" w:hanging="1134"/>
      </w:pPr>
      <w:r>
        <w:t>23</w:t>
      </w:r>
      <w:r>
        <w:tab/>
        <w:t>1814 - 1933</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Gedrucktes Findbuch: Repertorien des Hessischen Staatsarchivs Darmstadt, Bd. 25: Abteilung G 4 Rheinschiffahrtskommission (Zentralkommission für die Rheinschiffahrt) 1814 - 1933, Darmstadt 1988. , Das eigentliche Archiv der Zentralkommission befindet sich am heutigen Sitz der "Commission Centrale pour la Navigation du Rhin" in Straßburg. Es wurde stets sorgfältig von den Registraturen der hessischen bzw. badischen Bevollmächtigten geschieden. Der größere Teil</w:t>
      </w:r>
      <w:r>
        <w:t xml:space="preserve"> der Akten ist offenbar mit den Ablieferungen des Staatsministeriums in den 1920er und 30er Jahren ins Hessische Staatsarchiv gelangt und bei der Verzeichnung der heutigen Abt. G 1 gesondert aufgestellt worden. Einzelne Akten befinden sich in der Pertinenz-Abteilung E 1 (Verhältnisse des Staates nach außen) und beim Finanzministerium (Abt. G 31). Bei der Neuordnung der nunmehrigen Abt. E 1 in den Jahren 1976 - 1980 (früher: Abteilung I Verhältnisse des Staates nach Außen) unter Ausgliederung der nach 1815/1</w:t>
      </w:r>
      <w:r>
        <w:t>6 bzw. 1821 entstandenen Akten wurden die Rheinschiffahrtsakten nicht der provenienzmäßig zuständigen Abt. G 1 Staatsministerium zugeführt, sondern an die neugebildete Abt. G 4 angegliedert.</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A</w:t>
      </w:r>
    </w:p>
    <w:p w:rsidR="00000000" w:rsidRDefault="00C653B4">
      <w:pPr>
        <w:tabs>
          <w:tab w:val="left" w:pos="1134"/>
        </w:tabs>
        <w:ind w:left="1134" w:right="-1134" w:hanging="1134"/>
      </w:pPr>
      <w:r>
        <w:t>27</w:t>
      </w:r>
      <w:r>
        <w:tab/>
        <w:t>Akten \ A. Rheinschiffahrtsordnung und Zentralkommission für die Rheinschiffahrt \ 3. Budget und Geschäftsführung der Zentralkommission</w:t>
      </w:r>
    </w:p>
    <w:p w:rsidR="00000000" w:rsidRDefault="00C653B4">
      <w:pPr>
        <w:tabs>
          <w:tab w:val="left" w:pos="1134"/>
        </w:tabs>
        <w:ind w:left="1134" w:right="-1134" w:hanging="1134"/>
      </w:pPr>
      <w:r>
        <w:t>30</w:t>
      </w:r>
      <w:r>
        <w:tab/>
        <w:t>Nr. 12</w:t>
      </w:r>
    </w:p>
    <w:p w:rsidR="00000000" w:rsidRDefault="00C653B4">
      <w:pPr>
        <w:tabs>
          <w:tab w:val="left" w:pos="1134"/>
        </w:tabs>
        <w:ind w:left="1134" w:right="-1134" w:hanging="1134"/>
      </w:pPr>
      <w:r>
        <w:t>30a</w:t>
      </w:r>
      <w:r>
        <w:tab/>
        <w:t>012</w:t>
      </w:r>
    </w:p>
    <w:p w:rsidR="00000000" w:rsidRDefault="00C653B4">
      <w:pPr>
        <w:tabs>
          <w:tab w:val="left" w:pos="1134"/>
        </w:tabs>
        <w:ind w:left="1134" w:right="-1134" w:hanging="1134"/>
      </w:pPr>
      <w:r>
        <w:t>30z</w:t>
      </w:r>
      <w:r>
        <w:tab/>
        <w:t>G 4 Nr. 12</w:t>
      </w:r>
    </w:p>
    <w:p w:rsidR="00000000" w:rsidRDefault="00C653B4">
      <w:pPr>
        <w:tabs>
          <w:tab w:val="left" w:pos="1134"/>
        </w:tabs>
        <w:ind w:left="1134" w:right="-1134" w:hanging="1134"/>
      </w:pPr>
      <w:r>
        <w:t>31</w:t>
      </w:r>
      <w:r>
        <w:tab/>
        <w:t>A 11 (Adreßbuch)</w:t>
      </w:r>
    </w:p>
    <w:p w:rsidR="00000000" w:rsidRDefault="00C653B4">
      <w:pPr>
        <w:tabs>
          <w:tab w:val="left" w:pos="1134"/>
        </w:tabs>
        <w:ind w:left="1134" w:right="-1134" w:hanging="1134"/>
      </w:pPr>
      <w:r>
        <w:t>33</w:t>
      </w:r>
      <w:r>
        <w:tab/>
        <w:t>S. 23</w:t>
      </w:r>
    </w:p>
    <w:p w:rsidR="00000000" w:rsidRDefault="00C653B4">
      <w:pPr>
        <w:tabs>
          <w:tab w:val="left" w:pos="1134"/>
        </w:tabs>
        <w:ind w:left="1134" w:right="-1134" w:hanging="1134"/>
      </w:pPr>
      <w:r>
        <w:t>40</w:t>
      </w:r>
      <w:r>
        <w:tab/>
        <w:t xml:space="preserve">Übersendung des für das Jahr 1844 erschienenen </w:t>
      </w:r>
      <w:r>
        <w:rPr>
          <w:vanish/>
        </w:rPr>
        <w:t>t[s[</w:t>
      </w:r>
      <w:r>
        <w:t>Staats- und Adreßhandbuch</w:t>
      </w:r>
      <w:r>
        <w:rPr>
          <w:vanish/>
        </w:rPr>
        <w:t>]s</w:t>
      </w:r>
      <w:r>
        <w:t>s des Herzogtums Nassau</w:t>
      </w:r>
      <w:r>
        <w:rPr>
          <w:vanish/>
        </w:rPr>
        <w:t>]</w:t>
      </w:r>
      <w:r>
        <w:rPr>
          <w:vanish/>
        </w:rPr>
        <w:t>t</w:t>
      </w:r>
      <w:r>
        <w:t xml:space="preserve"> durch den </w:t>
      </w:r>
      <w:r>
        <w:rPr>
          <w:vanish/>
        </w:rPr>
        <w:t>p[7{</w:t>
      </w:r>
      <w:r>
        <w:t>nassauischen Bevollmächtigten</w:t>
      </w:r>
      <w:r>
        <w:rPr>
          <w:vanish/>
        </w:rPr>
        <w:t>&lt; bei der Zentralkommission für die Rheinschiffahrt&gt;}</w:t>
      </w:r>
      <w:r>
        <w:t xml:space="preserve"> </w:t>
      </w:r>
      <w:r>
        <w:rPr>
          <w:vanish/>
        </w:rPr>
        <w:t>8{</w:t>
      </w:r>
      <w:r>
        <w:t>von</w:t>
      </w:r>
      <w:r>
        <w:rPr>
          <w:vanish/>
        </w:rPr>
        <w:t>}</w:t>
      </w:r>
      <w:r>
        <w:t xml:space="preserve"> </w:t>
      </w:r>
      <w:r>
        <w:rPr>
          <w:vanish/>
        </w:rPr>
        <w:t>1{</w:t>
      </w:r>
      <w:r>
        <w:t>Gagern</w:t>
      </w:r>
      <w:r>
        <w:rPr>
          <w:vanish/>
        </w:rPr>
        <w:t>}]p</w:t>
      </w:r>
    </w:p>
    <w:p w:rsidR="00000000" w:rsidRDefault="00C653B4">
      <w:pPr>
        <w:tabs>
          <w:tab w:val="left" w:pos="1134"/>
        </w:tabs>
        <w:ind w:left="1134" w:right="-1134" w:hanging="1134"/>
      </w:pPr>
      <w:r>
        <w:t>43</w:t>
      </w:r>
      <w:r>
        <w:tab/>
        <w:t>1844</w:t>
      </w:r>
    </w:p>
    <w:p w:rsidR="00000000" w:rsidRDefault="00C653B4">
      <w:pPr>
        <w:tabs>
          <w:tab w:val="left" w:pos="1134"/>
        </w:tabs>
        <w:ind w:left="1134" w:right="-1134" w:hanging="1134"/>
      </w:pPr>
      <w:r>
        <w:t>45</w:t>
      </w:r>
      <w:r>
        <w:tab/>
        <w:t>Provenienz: Hessischer Bevollmächtigter bei der Zentralkommission für die Rheinschiffahrt</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D</w:t>
      </w:r>
    </w:p>
    <w:p w:rsidR="00000000" w:rsidRDefault="00C653B4">
      <w:pPr>
        <w:tabs>
          <w:tab w:val="left" w:pos="1134"/>
        </w:tabs>
        <w:ind w:left="1134" w:right="-1134" w:hanging="1134"/>
      </w:pPr>
      <w:r>
        <w:t>27</w:t>
      </w:r>
      <w:r>
        <w:tab/>
        <w:t>Akten \ D. Schiffahrt, Strompolizei \ 1. Organisation und Beaufsichtigung der Rheinschiffahrt (bis zur Aufhebung der Schiffergilden 1831/32)</w:t>
      </w:r>
    </w:p>
    <w:p w:rsidR="00000000" w:rsidRDefault="00C653B4">
      <w:pPr>
        <w:tabs>
          <w:tab w:val="left" w:pos="1134"/>
        </w:tabs>
        <w:ind w:left="1134" w:right="-1134" w:hanging="1134"/>
      </w:pPr>
      <w:r>
        <w:t>30</w:t>
      </w:r>
      <w:r>
        <w:tab/>
        <w:t>Nr. 531</w:t>
      </w:r>
    </w:p>
    <w:p w:rsidR="00000000" w:rsidRDefault="00C653B4">
      <w:pPr>
        <w:tabs>
          <w:tab w:val="left" w:pos="1134"/>
        </w:tabs>
        <w:ind w:left="1134" w:right="-1134" w:hanging="1134"/>
      </w:pPr>
      <w:r>
        <w:t>30a</w:t>
      </w:r>
      <w:r>
        <w:tab/>
        <w:t>531</w:t>
      </w:r>
    </w:p>
    <w:p w:rsidR="00000000" w:rsidRDefault="00C653B4">
      <w:pPr>
        <w:tabs>
          <w:tab w:val="left" w:pos="1134"/>
        </w:tabs>
        <w:ind w:left="1134" w:right="-1134" w:hanging="1134"/>
      </w:pPr>
      <w:r>
        <w:t>30z</w:t>
      </w:r>
      <w:r>
        <w:tab/>
        <w:t>G 4 Nr. 531</w:t>
      </w:r>
    </w:p>
    <w:p w:rsidR="00000000" w:rsidRDefault="00C653B4">
      <w:pPr>
        <w:tabs>
          <w:tab w:val="left" w:pos="1134"/>
        </w:tabs>
        <w:ind w:left="1134" w:right="-1134" w:hanging="1134"/>
      </w:pPr>
      <w:r>
        <w:t>31</w:t>
      </w:r>
      <w:r>
        <w:tab/>
        <w:t>(E 1/RS 1)</w:t>
      </w:r>
    </w:p>
    <w:p w:rsidR="00000000" w:rsidRDefault="00C653B4">
      <w:pPr>
        <w:tabs>
          <w:tab w:val="left" w:pos="1134"/>
        </w:tabs>
        <w:ind w:left="1134" w:right="-1134" w:hanging="1134"/>
      </w:pPr>
      <w:r>
        <w:t>33</w:t>
      </w:r>
      <w:r>
        <w:tab/>
        <w:t>S. 62</w:t>
      </w:r>
    </w:p>
    <w:p w:rsidR="00000000" w:rsidRDefault="00C653B4">
      <w:pPr>
        <w:tabs>
          <w:tab w:val="left" w:pos="1134"/>
        </w:tabs>
        <w:ind w:left="1134" w:right="-1134" w:hanging="1134"/>
      </w:pPr>
      <w:r>
        <w:t>40</w:t>
      </w:r>
      <w:r>
        <w:tab/>
      </w:r>
      <w:r>
        <w:rPr>
          <w:vanish/>
        </w:rPr>
        <w:t>s[2{</w:t>
      </w:r>
      <w:r>
        <w:t>Bericht über eine</w:t>
      </w:r>
      <w:r>
        <w:rPr>
          <w:vanish/>
        </w:rPr>
        <w:t>}</w:t>
      </w:r>
      <w:r>
        <w:t xml:space="preserve"> </w:t>
      </w:r>
      <w:r>
        <w:rPr>
          <w:vanish/>
        </w:rPr>
        <w:t>1{</w:t>
      </w:r>
      <w:r>
        <w:t>Broschüre</w:t>
      </w:r>
      <w:r>
        <w:rPr>
          <w:vanish/>
        </w:rPr>
        <w:t>}]s</w:t>
      </w:r>
      <w:r>
        <w:t xml:space="preserve"> des </w:t>
      </w:r>
      <w:r>
        <w:rPr>
          <w:vanish/>
        </w:rPr>
        <w:t>p[4{</w:t>
      </w:r>
      <w:r>
        <w:t>Dr.</w:t>
      </w:r>
      <w:r>
        <w:rPr>
          <w:vanish/>
        </w:rPr>
        <w:t>}</w:t>
      </w:r>
      <w:r>
        <w:t xml:space="preserve"> </w:t>
      </w:r>
      <w:r>
        <w:rPr>
          <w:vanish/>
        </w:rPr>
        <w:t>2{</w:t>
      </w:r>
      <w:r>
        <w:t>J.</w:t>
      </w:r>
      <w:r>
        <w:rPr>
          <w:vanish/>
        </w:rPr>
        <w:t>}</w:t>
      </w:r>
      <w:r>
        <w:t xml:space="preserve"> </w:t>
      </w:r>
      <w:r>
        <w:rPr>
          <w:vanish/>
        </w:rPr>
        <w:t>1{</w:t>
      </w:r>
      <w:r>
        <w:t>Opden Gooff</w:t>
      </w:r>
      <w:r>
        <w:rPr>
          <w:vanish/>
        </w:rPr>
        <w:t>}]</w:t>
      </w:r>
      <w:r>
        <w:rPr>
          <w:vanish/>
        </w:rPr>
        <w:t>p</w:t>
      </w:r>
      <w:r>
        <w:t xml:space="preserve"> </w:t>
      </w:r>
      <w:r>
        <w:rPr>
          <w:vanish/>
        </w:rPr>
        <w:t>t[</w:t>
      </w:r>
      <w:r>
        <w:t>"Etwas über die Rheinschiffahrt"</w:t>
      </w:r>
      <w:r>
        <w:rPr>
          <w:vanish/>
        </w:rPr>
        <w:t>]t</w:t>
      </w:r>
    </w:p>
    <w:p w:rsidR="00000000" w:rsidRDefault="00C653B4">
      <w:pPr>
        <w:tabs>
          <w:tab w:val="left" w:pos="1134"/>
        </w:tabs>
        <w:ind w:left="1134" w:right="-1134" w:hanging="1134"/>
      </w:pPr>
      <w:r>
        <w:t>43</w:t>
      </w:r>
      <w:r>
        <w:tab/>
        <w:t>1826</w:t>
      </w:r>
    </w:p>
    <w:p w:rsidR="00000000" w:rsidRDefault="00C653B4">
      <w:pPr>
        <w:tabs>
          <w:tab w:val="left" w:pos="1134"/>
        </w:tabs>
        <w:ind w:left="1134" w:right="-1134" w:hanging="1134"/>
      </w:pPr>
      <w:r>
        <w:t>45</w:t>
      </w:r>
      <w:r>
        <w:tab/>
        <w:t>Provenienz: Hessisches Ministerium des Auswärtigen und des Hauses</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5</w:t>
      </w:r>
    </w:p>
    <w:p w:rsidR="00000000" w:rsidRDefault="00C653B4">
      <w:pPr>
        <w:tabs>
          <w:tab w:val="left" w:pos="1134"/>
        </w:tabs>
        <w:ind w:left="1134" w:right="-1134" w:hanging="1134"/>
      </w:pPr>
      <w:r>
        <w:t>20a</w:t>
      </w:r>
      <w:r>
        <w:tab/>
        <w:t>024</w:t>
      </w:r>
    </w:p>
    <w:p w:rsidR="00000000" w:rsidRDefault="00C653B4">
      <w:pPr>
        <w:tabs>
          <w:tab w:val="left" w:pos="1134"/>
        </w:tabs>
        <w:ind w:left="1134" w:right="-1134" w:hanging="1134"/>
      </w:pPr>
      <w:r>
        <w:t>21</w:t>
      </w:r>
      <w:r>
        <w:tab/>
        <w:t>Staatssekretär Heinrich Reiner des Reichsstatthalters für Hessen-Nassau</w:t>
      </w:r>
    </w:p>
    <w:p w:rsidR="00000000" w:rsidRDefault="00C653B4">
      <w:pPr>
        <w:tabs>
          <w:tab w:val="left" w:pos="1134"/>
        </w:tabs>
        <w:ind w:left="1134" w:right="-1134" w:hanging="1134"/>
      </w:pPr>
      <w:r>
        <w:t>22</w:t>
      </w:r>
      <w:r>
        <w:tab/>
        <w:t>G Behörden und Ämter Großherzogtum und Volksstaat Hessen \ #G 5 Reichsstatthalter</w:t>
      </w:r>
    </w:p>
    <w:p w:rsidR="00000000" w:rsidRDefault="00C653B4">
      <w:pPr>
        <w:tabs>
          <w:tab w:val="left" w:pos="1134"/>
        </w:tabs>
        <w:ind w:left="1134" w:right="-1134" w:hanging="1134"/>
      </w:pPr>
      <w:r>
        <w:t>23</w:t>
      </w:r>
      <w:r>
        <w:tab/>
        <w:t>1933 - 1944</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 xml:space="preserve">Aufgrund des Zweiten Gesetzes zur Gleichschaltung der Länder vom 7.4.1933 wurde der Gauleiter Hessen-Nassau in Frankfurt, Jakob Sprenger, zum Reichsstatthalter des bisherigen Volksstaates </w:t>
      </w:r>
      <w:r>
        <w:t>Hessen ernannt. Da die Gauleitung in Frankfurt verblieb, wurde in Darmstadt im Sommer 1933 ein Reichsstatthalter-Büro eingerichtet, dessen Leiter Staatsrat Heinrich Reiner mit Aufhebung des Staatsministeriums 1935 "stellvertretender Leiter der Landesregierung in Hessen" wurde. Die in der Dienstwohnung des späteren Staatssekretärs Reiner erhaltenen Akten des Persönlichen Büros (nur 3 Kartons) wurden 1987 vom Regierungspräsidenten in Darmstadt ans Staatsarchiv abgegeben.</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05</w:t>
      </w:r>
    </w:p>
    <w:p w:rsidR="00000000" w:rsidRDefault="00C653B4">
      <w:pPr>
        <w:tabs>
          <w:tab w:val="left" w:pos="1134"/>
        </w:tabs>
        <w:ind w:left="1134" w:right="-1134" w:hanging="1134"/>
      </w:pPr>
      <w:r>
        <w:t>27</w:t>
      </w:r>
      <w:r>
        <w:tab/>
        <w:t>5. Berichterstattun</w:t>
      </w:r>
      <w:r>
        <w:t>g, insbes. in politischen Angelegenheiten, 1933 - 1936</w:t>
      </w:r>
    </w:p>
    <w:p w:rsidR="00000000" w:rsidRDefault="00C653B4">
      <w:pPr>
        <w:tabs>
          <w:tab w:val="left" w:pos="1134"/>
        </w:tabs>
        <w:ind w:left="1134" w:right="-1134" w:hanging="1134"/>
      </w:pPr>
      <w:r>
        <w:t>30</w:t>
      </w:r>
      <w:r>
        <w:tab/>
        <w:t>Nr. 59</w:t>
      </w:r>
    </w:p>
    <w:p w:rsidR="00000000" w:rsidRDefault="00C653B4">
      <w:pPr>
        <w:tabs>
          <w:tab w:val="left" w:pos="1134"/>
        </w:tabs>
        <w:ind w:left="1134" w:right="-1134" w:hanging="1134"/>
      </w:pPr>
      <w:r>
        <w:t>30a</w:t>
      </w:r>
      <w:r>
        <w:tab/>
        <w:t>059</w:t>
      </w:r>
    </w:p>
    <w:p w:rsidR="00000000" w:rsidRDefault="00C653B4">
      <w:pPr>
        <w:tabs>
          <w:tab w:val="left" w:pos="1134"/>
        </w:tabs>
        <w:ind w:left="1134" w:right="-1134" w:hanging="1134"/>
      </w:pPr>
      <w:r>
        <w:t>30z</w:t>
      </w:r>
      <w:r>
        <w:tab/>
        <w:t>G 5 Nr. 59</w:t>
      </w:r>
    </w:p>
    <w:p w:rsidR="00000000" w:rsidRDefault="00C653B4">
      <w:pPr>
        <w:tabs>
          <w:tab w:val="left" w:pos="1134"/>
        </w:tabs>
        <w:ind w:left="1134" w:right="-1134" w:hanging="1134"/>
      </w:pPr>
      <w:r>
        <w:t>33</w:t>
      </w:r>
      <w:r>
        <w:tab/>
        <w:t>S. 23</w:t>
      </w:r>
    </w:p>
    <w:p w:rsidR="00000000" w:rsidRDefault="00C653B4">
      <w:pPr>
        <w:tabs>
          <w:tab w:val="left" w:pos="1134"/>
        </w:tabs>
        <w:ind w:left="1134" w:right="-1134" w:hanging="1134"/>
      </w:pPr>
      <w:r>
        <w:t>40</w:t>
      </w:r>
      <w:r>
        <w:tab/>
        <w:t xml:space="preserve">Geheimberichte an </w:t>
      </w:r>
      <w:r>
        <w:rPr>
          <w:vanish/>
        </w:rPr>
        <w:t>p[7{</w:t>
      </w:r>
      <w:r>
        <w:t>Staatsminister</w:t>
      </w:r>
      <w:r>
        <w:rPr>
          <w:vanish/>
        </w:rPr>
        <w:t>}</w:t>
      </w:r>
      <w:r>
        <w:t xml:space="preserve"> </w:t>
      </w:r>
      <w:r>
        <w:rPr>
          <w:vanish/>
        </w:rPr>
        <w:t>1{</w:t>
      </w:r>
      <w:r>
        <w:t>Jung</w:t>
      </w:r>
      <w:r>
        <w:rPr>
          <w:vanish/>
        </w:rPr>
        <w:t>}]p</w:t>
      </w:r>
      <w:r>
        <w:t xml:space="preserve">, vorgelegt vom </w:t>
      </w:r>
      <w:r>
        <w:rPr>
          <w:vanish/>
        </w:rPr>
        <w:t>p[7{</w:t>
      </w:r>
      <w:r>
        <w:t>Leiter des Personalamts</w:t>
      </w:r>
      <w:r>
        <w:rPr>
          <w:vanish/>
        </w:rPr>
        <w:t>}</w:t>
      </w:r>
      <w:r>
        <w:t xml:space="preserve"> </w:t>
      </w:r>
      <w:r>
        <w:rPr>
          <w:vanish/>
        </w:rPr>
        <w:t>1{</w:t>
      </w:r>
      <w:r>
        <w:t>Löwer</w:t>
      </w:r>
      <w:r>
        <w:rPr>
          <w:vanish/>
        </w:rPr>
        <w:t>}]p</w:t>
      </w:r>
    </w:p>
    <w:p w:rsidR="00000000" w:rsidRDefault="00C653B4">
      <w:pPr>
        <w:tabs>
          <w:tab w:val="left" w:pos="1134"/>
        </w:tabs>
        <w:ind w:left="1134" w:right="-1134" w:hanging="1134"/>
      </w:pPr>
      <w:r>
        <w:t>41</w:t>
      </w:r>
      <w:r>
        <w:tab/>
        <w:t xml:space="preserve">u.a.: Empfehlung des italienischen Staatsangehörigen </w:t>
      </w:r>
      <w:r>
        <w:rPr>
          <w:vanish/>
        </w:rPr>
        <w:t>p[2{</w:t>
      </w:r>
      <w:r>
        <w:t>Toni</w:t>
      </w:r>
      <w:r>
        <w:rPr>
          <w:vanish/>
        </w:rPr>
        <w:t>}</w:t>
      </w:r>
      <w:r>
        <w:t xml:space="preserve"> </w:t>
      </w:r>
      <w:r>
        <w:rPr>
          <w:vanish/>
        </w:rPr>
        <w:t>1{</w:t>
      </w:r>
      <w:r>
        <w:t>Möltner</w:t>
      </w:r>
      <w:r>
        <w:rPr>
          <w:vanish/>
        </w:rPr>
        <w:t>}</w:t>
      </w:r>
      <w:r>
        <w:t xml:space="preserve">, </w:t>
      </w:r>
      <w:r>
        <w:rPr>
          <w:vanish/>
        </w:rPr>
        <w:t>7{</w:t>
      </w:r>
      <w:r>
        <w:t xml:space="preserve">geb. 1907 in </w:t>
      </w:r>
      <w:r>
        <w:rPr>
          <w:vanish/>
        </w:rPr>
        <w:t>o[</w:t>
      </w:r>
      <w:r>
        <w:t>Bozen</w:t>
      </w:r>
      <w:r>
        <w:rPr>
          <w:vanish/>
        </w:rPr>
        <w:t>]o</w:t>
      </w:r>
      <w:r>
        <w:t xml:space="preserve">, Angehöriger der SS-Standarte 33 in </w:t>
      </w:r>
      <w:r>
        <w:rPr>
          <w:vanish/>
        </w:rPr>
        <w:t>o[</w:t>
      </w:r>
      <w:r>
        <w:t>Wiesbaden</w:t>
      </w:r>
      <w:r>
        <w:rPr>
          <w:vanish/>
        </w:rPr>
        <w:t>]o</w:t>
      </w:r>
      <w:r>
        <w:t xml:space="preserve"> und </w:t>
      </w:r>
      <w:r>
        <w:rPr>
          <w:vanish/>
        </w:rPr>
        <w:t>o[</w:t>
      </w:r>
      <w:r>
        <w:t>Darmstadt</w:t>
      </w:r>
      <w:r>
        <w:rPr>
          <w:vanish/>
        </w:rPr>
        <w:t>]o</w:t>
      </w:r>
      <w:r>
        <w:t xml:space="preserve">, Vertreter für den </w:t>
      </w:r>
      <w:r>
        <w:rPr>
          <w:vanish/>
        </w:rPr>
        <w:t>k[p[</w:t>
      </w:r>
      <w:r>
        <w:t>Eher</w:t>
      </w:r>
      <w:r>
        <w:rPr>
          <w:vanish/>
        </w:rPr>
        <w:t>]p</w:t>
      </w:r>
      <w:r>
        <w:t>-</w:t>
      </w:r>
      <w:r>
        <w:rPr>
          <w:vanish/>
        </w:rPr>
        <w:t>s[</w:t>
      </w:r>
      <w:r>
        <w:t>Verlag</w:t>
      </w:r>
      <w:r>
        <w:rPr>
          <w:vanish/>
        </w:rPr>
        <w:t>]s]k}]p</w:t>
      </w:r>
    </w:p>
    <w:p w:rsidR="00000000" w:rsidRDefault="00C653B4">
      <w:pPr>
        <w:tabs>
          <w:tab w:val="left" w:pos="1134"/>
        </w:tabs>
        <w:ind w:left="1134" w:right="-1134" w:hanging="1134"/>
      </w:pPr>
      <w:r>
        <w:t>43</w:t>
      </w:r>
      <w:r>
        <w:tab/>
        <w:t>10.1933</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11</w:t>
      </w:r>
    </w:p>
    <w:p w:rsidR="00000000" w:rsidRDefault="00C653B4">
      <w:pPr>
        <w:tabs>
          <w:tab w:val="left" w:pos="1134"/>
        </w:tabs>
        <w:ind w:left="1134" w:right="-1134" w:hanging="1134"/>
      </w:pPr>
      <w:r>
        <w:t>20a</w:t>
      </w:r>
      <w:r>
        <w:tab/>
        <w:t>025</w:t>
      </w:r>
    </w:p>
    <w:p w:rsidR="00000000" w:rsidRDefault="00C653B4">
      <w:pPr>
        <w:tabs>
          <w:tab w:val="left" w:pos="1134"/>
        </w:tabs>
        <w:ind w:left="1134" w:right="-1134" w:hanging="1134"/>
      </w:pPr>
      <w:r>
        <w:t>21</w:t>
      </w:r>
      <w:r>
        <w:tab/>
        <w:t>Innenministerium (Ministerium des Innern) Darmstadt</w:t>
      </w:r>
    </w:p>
    <w:p w:rsidR="00000000" w:rsidRDefault="00C653B4">
      <w:pPr>
        <w:tabs>
          <w:tab w:val="left" w:pos="1134"/>
        </w:tabs>
        <w:ind w:left="1134" w:right="-1134" w:hanging="1134"/>
      </w:pPr>
      <w:r>
        <w:t>22</w:t>
      </w:r>
      <w:r>
        <w:tab/>
        <w:t>G Be</w:t>
      </w:r>
      <w:r>
        <w:t>hörden und Ämter Großherzogtum und Volksstaat Hessen \ G 11 - 19 Innere Verwaltung \ #G 11 Innenministerium</w:t>
      </w:r>
    </w:p>
    <w:p w:rsidR="00000000" w:rsidRDefault="00C653B4">
      <w:pPr>
        <w:tabs>
          <w:tab w:val="left" w:pos="1134"/>
        </w:tabs>
        <w:ind w:left="1134" w:right="-1134" w:hanging="1134"/>
      </w:pPr>
      <w:r>
        <w:t>23</w:t>
      </w:r>
      <w:r>
        <w:tab/>
        <w:t>1820 - 1945</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Einige Reste der Ministerialüberlieferung, deren größter Teil 1944 bei der Behörde selbst verbrannt ist, sind 1946 aus einem Kellerraum des Ministeriums in Darmstadt geborgen worden und ins Staatsarchiv gelangt. Bei einem Magazineinsturz 1947 gingen weitere Akten verloren. Der gerettete Rest wurde zusammen mit den Akten des Reichsstatthalters (G 5) bis 1948 verzeichnet. Z</w:t>
      </w:r>
      <w:r>
        <w:t>uwächse entstanden in der Folgezeit durch Ausgliederungen aus anderen Beständen. Bei der Neuverzeichnung wurden die Akten des Reichsstatthalters in den neu formierten Bestand G 5 gelegt.</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01</w:t>
      </w:r>
    </w:p>
    <w:p w:rsidR="00000000" w:rsidRDefault="00C653B4">
      <w:pPr>
        <w:tabs>
          <w:tab w:val="left" w:pos="1134"/>
        </w:tabs>
        <w:ind w:left="1134" w:right="-1134" w:hanging="1134"/>
      </w:pPr>
      <w:r>
        <w:t>27</w:t>
      </w:r>
      <w:r>
        <w:tab/>
        <w:t>X. Abteilung: Justizangelegenheiten \ 2. Bürgerliche Rechtssachen: Verleihung der Rechtsfähigkeit an wirtschaftl. Vereinigungen, Korporationen pp.</w:t>
      </w:r>
    </w:p>
    <w:p w:rsidR="00000000" w:rsidRDefault="00C653B4">
      <w:pPr>
        <w:tabs>
          <w:tab w:val="left" w:pos="1134"/>
        </w:tabs>
        <w:ind w:left="1134" w:right="-1134" w:hanging="1134"/>
      </w:pPr>
      <w:r>
        <w:t>30</w:t>
      </w:r>
      <w:r>
        <w:tab/>
        <w:t>Konv. 10 Fasz. 13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11 Konv. 10 Fasz. 13</w:t>
      </w:r>
    </w:p>
    <w:p w:rsidR="00000000" w:rsidRDefault="00C653B4">
      <w:pPr>
        <w:tabs>
          <w:tab w:val="left" w:pos="1134"/>
        </w:tabs>
        <w:ind w:left="1134" w:right="-1134" w:hanging="1134"/>
      </w:pPr>
      <w:r>
        <w:t>33</w:t>
      </w:r>
      <w:r>
        <w:tab/>
        <w:t>S. 13</w:t>
      </w:r>
    </w:p>
    <w:p w:rsidR="00000000" w:rsidRDefault="00C653B4">
      <w:pPr>
        <w:tabs>
          <w:tab w:val="left" w:pos="1134"/>
        </w:tabs>
        <w:ind w:left="1134" w:right="-1134" w:hanging="1134"/>
      </w:pPr>
      <w:r>
        <w:t>40</w:t>
      </w:r>
      <w:r>
        <w:tab/>
      </w:r>
      <w:r>
        <w:rPr>
          <w:vanish/>
        </w:rPr>
        <w:t>o[</w:t>
      </w:r>
      <w:r>
        <w:t>Westhofen</w:t>
      </w:r>
      <w:r>
        <w:rPr>
          <w:vanish/>
        </w:rPr>
        <w:t>]o</w:t>
      </w:r>
    </w:p>
    <w:p w:rsidR="00000000" w:rsidRDefault="00C653B4">
      <w:pPr>
        <w:tabs>
          <w:tab w:val="left" w:pos="1134"/>
        </w:tabs>
        <w:ind w:left="1134" w:right="-1134" w:hanging="1134"/>
      </w:pPr>
      <w:r>
        <w:t>41</w:t>
      </w:r>
      <w:r>
        <w:tab/>
        <w:t xml:space="preserve">a) </w:t>
      </w:r>
      <w:r>
        <w:rPr>
          <w:vanish/>
        </w:rPr>
        <w:t>s[</w:t>
      </w:r>
      <w:r>
        <w:t>Leseverein</w:t>
      </w:r>
      <w:r>
        <w:rPr>
          <w:vanish/>
        </w:rPr>
        <w:t>]s</w:t>
      </w:r>
      <w:r>
        <w:t xml:space="preserve"> 1881</w:t>
      </w:r>
    </w:p>
    <w:p w:rsidR="00000000" w:rsidRDefault="00C653B4">
      <w:pPr>
        <w:tabs>
          <w:tab w:val="left" w:pos="1134"/>
        </w:tabs>
        <w:ind w:left="1134" w:right="-1134" w:hanging="1134"/>
      </w:pPr>
      <w:r>
        <w:t>43</w:t>
      </w:r>
      <w:r>
        <w:tab/>
        <w:t>1881 ; 1898 - 1912</w:t>
      </w:r>
    </w:p>
    <w:p w:rsidR="00000000" w:rsidRDefault="00C653B4">
      <w:pPr>
        <w:tabs>
          <w:tab w:val="left" w:pos="1134"/>
        </w:tabs>
        <w:ind w:left="1134" w:right="-1134" w:hanging="1134"/>
      </w:pPr>
      <w:r>
        <w:br w:type="page"/>
        <w:t>30</w:t>
      </w:r>
      <w:r>
        <w:tab/>
        <w:t>Konv. 10 Fasz. 16</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w:t>
      </w:r>
      <w:r>
        <w:t>0z</w:t>
      </w:r>
      <w:r>
        <w:tab/>
        <w:t>G 11 Konv. 10 Fasz. 16</w:t>
      </w:r>
    </w:p>
    <w:p w:rsidR="00000000" w:rsidRDefault="00C653B4">
      <w:pPr>
        <w:tabs>
          <w:tab w:val="left" w:pos="1134"/>
        </w:tabs>
        <w:ind w:left="1134" w:right="-1134" w:hanging="1134"/>
      </w:pPr>
      <w:r>
        <w:t>33</w:t>
      </w:r>
      <w:r>
        <w:tab/>
        <w:t>S. 13</w:t>
      </w:r>
    </w:p>
    <w:p w:rsidR="00000000" w:rsidRDefault="00C653B4">
      <w:pPr>
        <w:tabs>
          <w:tab w:val="left" w:pos="1134"/>
        </w:tabs>
        <w:ind w:left="1134" w:right="-1134" w:hanging="1134"/>
      </w:pPr>
      <w:r>
        <w:t>40</w:t>
      </w:r>
      <w:r>
        <w:tab/>
      </w:r>
      <w:r>
        <w:rPr>
          <w:vanish/>
        </w:rPr>
        <w:t>o[</w:t>
      </w:r>
      <w:r>
        <w:t>Worms</w:t>
      </w:r>
      <w:r>
        <w:rPr>
          <w:vanish/>
        </w:rPr>
        <w:t>]o</w:t>
      </w:r>
    </w:p>
    <w:p w:rsidR="00000000" w:rsidRDefault="00C653B4">
      <w:pPr>
        <w:tabs>
          <w:tab w:val="left" w:pos="1134"/>
        </w:tabs>
        <w:ind w:left="1134" w:right="-1134" w:hanging="1134"/>
      </w:pPr>
      <w:r>
        <w:t>41</w:t>
      </w:r>
      <w:r>
        <w:tab/>
        <w:t xml:space="preserve">a) Arbeiter-Bildungsverein: nun </w:t>
      </w:r>
      <w:r>
        <w:rPr>
          <w:vanish/>
        </w:rPr>
        <w:t>k[</w:t>
      </w:r>
      <w:r>
        <w:t>Reichswerk Buch und Volk</w:t>
      </w:r>
      <w:r>
        <w:rPr>
          <w:vanish/>
        </w:rPr>
        <w:t>]k</w:t>
      </w:r>
      <w:r>
        <w:t xml:space="preserve"> 1897 - 1941</w:t>
      </w:r>
    </w:p>
    <w:p w:rsidR="00000000" w:rsidRDefault="00C653B4">
      <w:pPr>
        <w:tabs>
          <w:tab w:val="left" w:pos="1134"/>
        </w:tabs>
        <w:ind w:left="1134" w:right="-1134" w:hanging="1134"/>
      </w:pPr>
      <w:r>
        <w:t>43</w:t>
      </w:r>
      <w:r>
        <w:tab/>
        <w:t>1836 - 1941</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02</w:t>
      </w:r>
    </w:p>
    <w:p w:rsidR="00000000" w:rsidRDefault="00C653B4">
      <w:pPr>
        <w:tabs>
          <w:tab w:val="left" w:pos="1134"/>
        </w:tabs>
        <w:ind w:left="1134" w:right="-1134" w:hanging="1134"/>
      </w:pPr>
      <w:r>
        <w:t>27</w:t>
      </w:r>
      <w:r>
        <w:tab/>
        <w:t>XVI. Abteilung: Armen- und Wohltätigkeitspolizei \ 2. Armen- und Wohltätigkeitsanstalten, Stiftungen \ Stiftungen, Allgemein</w:t>
      </w:r>
    </w:p>
    <w:p w:rsidR="00000000" w:rsidRDefault="00C653B4">
      <w:pPr>
        <w:tabs>
          <w:tab w:val="left" w:pos="1134"/>
        </w:tabs>
        <w:ind w:left="1134" w:right="-1134" w:hanging="1134"/>
      </w:pPr>
      <w:r>
        <w:t>30</w:t>
      </w:r>
      <w:r>
        <w:tab/>
        <w:t>Konv. 102 Fasz. 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11 Konv. 102 Fasz. 5</w:t>
      </w:r>
    </w:p>
    <w:p w:rsidR="00000000" w:rsidRDefault="00C653B4">
      <w:pPr>
        <w:tabs>
          <w:tab w:val="left" w:pos="1134"/>
        </w:tabs>
        <w:ind w:left="1134" w:right="-1134" w:hanging="1134"/>
      </w:pPr>
      <w:r>
        <w:t>33</w:t>
      </w:r>
      <w:r>
        <w:tab/>
        <w:t>S. 80</w:t>
      </w:r>
    </w:p>
    <w:p w:rsidR="00000000" w:rsidRDefault="00C653B4">
      <w:pPr>
        <w:tabs>
          <w:tab w:val="left" w:pos="1134"/>
        </w:tabs>
        <w:ind w:left="1134" w:right="-1134" w:hanging="1134"/>
      </w:pPr>
      <w:r>
        <w:t>40</w:t>
      </w:r>
      <w:r>
        <w:tab/>
        <w:t xml:space="preserve">Petition der </w:t>
      </w:r>
      <w:r>
        <w:rPr>
          <w:vanish/>
        </w:rPr>
        <w:t>k[1{s[</w:t>
      </w:r>
      <w:r>
        <w:t>Verlagsbuchhandlung</w:t>
      </w:r>
      <w:r>
        <w:rPr>
          <w:vanish/>
        </w:rPr>
        <w:t>]s</w:t>
      </w:r>
      <w:r>
        <w:t xml:space="preserve"> </w:t>
      </w:r>
      <w:r>
        <w:rPr>
          <w:vanish/>
        </w:rPr>
        <w:t>p[</w:t>
      </w:r>
      <w:r>
        <w:t>Zernin</w:t>
      </w:r>
      <w:r>
        <w:rPr>
          <w:vanish/>
        </w:rPr>
        <w:t>]p}</w:t>
      </w:r>
      <w:r>
        <w:t xml:space="preserve">, </w:t>
      </w:r>
      <w:r>
        <w:rPr>
          <w:vanish/>
        </w:rPr>
        <w:t>2{o[</w:t>
      </w:r>
      <w:r>
        <w:t>Darmstadt</w:t>
      </w:r>
      <w:r>
        <w:rPr>
          <w:vanish/>
        </w:rPr>
        <w:t>]o}]k</w:t>
      </w:r>
      <w:r>
        <w:t xml:space="preserve">, wegen </w:t>
      </w:r>
      <w:r>
        <w:rPr>
          <w:vanish/>
        </w:rPr>
        <w:t>s[</w:t>
      </w:r>
      <w:r>
        <w:t xml:space="preserve">Bezugs des </w:t>
      </w:r>
      <w:r>
        <w:rPr>
          <w:vanish/>
        </w:rPr>
        <w:t>t[</w:t>
      </w:r>
      <w:r>
        <w:t>Archivs für praktische Rechtswissenschaft</w:t>
      </w:r>
      <w:r>
        <w:rPr>
          <w:vanish/>
        </w:rPr>
        <w:t>]t</w:t>
      </w:r>
      <w:r>
        <w:t xml:space="preserve"> auf Staatskosten</w:t>
      </w:r>
      <w:r>
        <w:rPr>
          <w:vanish/>
        </w:rPr>
        <w:t>]s</w:t>
      </w:r>
    </w:p>
    <w:p w:rsidR="00000000" w:rsidRDefault="00C653B4">
      <w:pPr>
        <w:tabs>
          <w:tab w:val="left" w:pos="1134"/>
        </w:tabs>
        <w:ind w:left="1134" w:right="-1134" w:hanging="1134"/>
      </w:pPr>
      <w:r>
        <w:t>43</w:t>
      </w:r>
      <w:r>
        <w:tab/>
      </w:r>
      <w:r>
        <w:t>1875</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03</w:t>
      </w:r>
    </w:p>
    <w:p w:rsidR="00000000" w:rsidRDefault="00C653B4">
      <w:pPr>
        <w:tabs>
          <w:tab w:val="left" w:pos="1134"/>
        </w:tabs>
        <w:ind w:left="1134" w:right="-1134" w:hanging="1134"/>
      </w:pPr>
      <w:r>
        <w:t>27</w:t>
      </w:r>
      <w:r>
        <w:tab/>
        <w:t>XVI. Abteilung: Armen- und Wohltätigkeitspolizei \ 2. Armen- und Wohltätigkeitsanstalten, Stiftungen \ Fonds für öffentliche und gemeinnützige Zwecke; Unterstützungen</w:t>
      </w:r>
    </w:p>
    <w:p w:rsidR="00000000" w:rsidRDefault="00C653B4">
      <w:pPr>
        <w:tabs>
          <w:tab w:val="left" w:pos="1134"/>
        </w:tabs>
        <w:ind w:left="1134" w:right="-1134" w:hanging="1134"/>
      </w:pPr>
      <w:r>
        <w:t>30</w:t>
      </w:r>
      <w:r>
        <w:tab/>
        <w:t>Konv. 103 Fasz. 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11 Konv. 103 Fasz. 2</w:t>
      </w:r>
    </w:p>
    <w:p w:rsidR="00000000" w:rsidRDefault="00C653B4">
      <w:pPr>
        <w:tabs>
          <w:tab w:val="left" w:pos="1134"/>
        </w:tabs>
        <w:ind w:left="1134" w:right="-1134" w:hanging="1134"/>
      </w:pPr>
      <w:r>
        <w:t>33</w:t>
      </w:r>
      <w:r>
        <w:tab/>
        <w:t>S. 81</w:t>
      </w:r>
    </w:p>
    <w:p w:rsidR="00000000" w:rsidRDefault="00C653B4">
      <w:pPr>
        <w:tabs>
          <w:tab w:val="left" w:pos="1134"/>
        </w:tabs>
        <w:ind w:left="1134" w:right="-1134" w:hanging="1134"/>
      </w:pPr>
      <w:r>
        <w:t>40</w:t>
      </w:r>
      <w:r>
        <w:tab/>
        <w:t>Fonds für öffentliche und gemeinnützige Zwecke</w:t>
      </w:r>
    </w:p>
    <w:p w:rsidR="00000000" w:rsidRDefault="00C653B4">
      <w:pPr>
        <w:tabs>
          <w:tab w:val="left" w:pos="1134"/>
        </w:tabs>
        <w:ind w:left="1134" w:right="-1134" w:hanging="1134"/>
      </w:pPr>
      <w:r>
        <w:t>41</w:t>
      </w:r>
      <w:r>
        <w:tab/>
        <w:t xml:space="preserve">c) </w:t>
      </w:r>
      <w:r>
        <w:rPr>
          <w:vanish/>
        </w:rPr>
        <w:t>s[2{</w:t>
      </w:r>
      <w:r>
        <w:t>Volkstümliches</w:t>
      </w:r>
      <w:r>
        <w:rPr>
          <w:vanish/>
        </w:rPr>
        <w:t>}</w:t>
      </w:r>
      <w:r>
        <w:t xml:space="preserve"> </w:t>
      </w:r>
      <w:r>
        <w:rPr>
          <w:vanish/>
        </w:rPr>
        <w:t>1{</w:t>
      </w:r>
      <w:r>
        <w:t>Büchereiwesen</w:t>
      </w:r>
      <w:r>
        <w:rPr>
          <w:vanish/>
        </w:rPr>
        <w:t>}]s</w:t>
      </w:r>
      <w:r>
        <w:t xml:space="preserve"> 1929 - 1931</w:t>
      </w:r>
    </w:p>
    <w:p w:rsidR="00000000" w:rsidRDefault="00C653B4">
      <w:pPr>
        <w:tabs>
          <w:tab w:val="left" w:pos="1134"/>
        </w:tabs>
        <w:ind w:left="1134" w:right="-1134" w:hanging="1134"/>
      </w:pPr>
      <w:r>
        <w:t>43</w:t>
      </w:r>
      <w:r>
        <w:tab/>
        <w:t>1926 - 1943</w:t>
      </w:r>
    </w:p>
    <w:p w:rsidR="00000000" w:rsidRDefault="00C653B4">
      <w:pPr>
        <w:tabs>
          <w:tab w:val="left" w:pos="1134"/>
        </w:tabs>
        <w:ind w:left="1134" w:right="-1134" w:hanging="1134"/>
      </w:pPr>
      <w:r>
        <w:br w:type="page"/>
        <w:t>30</w:t>
      </w:r>
      <w:r>
        <w:tab/>
        <w:t>Konv. 114 Fasz. 1</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11 Konv. 114 Fasz. 1</w:t>
      </w:r>
    </w:p>
    <w:p w:rsidR="00000000" w:rsidRDefault="00C653B4">
      <w:pPr>
        <w:tabs>
          <w:tab w:val="left" w:pos="1134"/>
        </w:tabs>
        <w:ind w:left="1134" w:right="-1134" w:hanging="1134"/>
      </w:pPr>
      <w:r>
        <w:t>33</w:t>
      </w:r>
      <w:r>
        <w:tab/>
        <w:t>S. 86</w:t>
      </w:r>
    </w:p>
    <w:p w:rsidR="00000000" w:rsidRDefault="00C653B4">
      <w:pPr>
        <w:tabs>
          <w:tab w:val="left" w:pos="1134"/>
        </w:tabs>
        <w:ind w:left="1134" w:right="-1134" w:hanging="1134"/>
      </w:pPr>
      <w:r>
        <w:t>40</w:t>
      </w:r>
      <w:r>
        <w:tab/>
        <w:t xml:space="preserve">Die </w:t>
      </w:r>
      <w:r>
        <w:rPr>
          <w:vanish/>
        </w:rPr>
        <w:t>k[</w:t>
      </w:r>
      <w:r>
        <w:t>"Deutsche Dichter-Gedächtnis-Stiftung"</w:t>
      </w:r>
      <w:r>
        <w:rPr>
          <w:vanish/>
        </w:rPr>
        <w:t>]k</w:t>
      </w:r>
    </w:p>
    <w:p w:rsidR="00000000" w:rsidRDefault="00C653B4">
      <w:pPr>
        <w:tabs>
          <w:tab w:val="left" w:pos="1134"/>
        </w:tabs>
        <w:ind w:left="1134" w:right="-1134" w:hanging="1134"/>
      </w:pPr>
      <w:r>
        <w:t>43</w:t>
      </w:r>
      <w:r>
        <w:tab/>
        <w:t>1903 - 1930</w:t>
      </w:r>
    </w:p>
    <w:p w:rsidR="00000000" w:rsidRDefault="00C653B4">
      <w:pPr>
        <w:tabs>
          <w:tab w:val="left" w:pos="1134"/>
        </w:tabs>
        <w:ind w:left="1134" w:right="-1134" w:hanging="1134"/>
      </w:pPr>
      <w:r>
        <w:br w:type="page"/>
        <w:t>30</w:t>
      </w:r>
      <w:r>
        <w:tab/>
      </w:r>
      <w:r>
        <w:t>Konv. 114 Fasz. 2</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11 Konv. 114 Fasz. 2</w:t>
      </w:r>
    </w:p>
    <w:p w:rsidR="00000000" w:rsidRDefault="00C653B4">
      <w:pPr>
        <w:tabs>
          <w:tab w:val="left" w:pos="1134"/>
        </w:tabs>
        <w:ind w:left="1134" w:right="-1134" w:hanging="1134"/>
      </w:pPr>
      <w:r>
        <w:t>33</w:t>
      </w:r>
      <w:r>
        <w:tab/>
        <w:t>S. 86</w:t>
      </w:r>
    </w:p>
    <w:p w:rsidR="00000000" w:rsidRDefault="00C653B4">
      <w:pPr>
        <w:tabs>
          <w:tab w:val="left" w:pos="1134"/>
        </w:tabs>
        <w:ind w:left="1134" w:right="-1134" w:hanging="1134"/>
      </w:pPr>
      <w:r>
        <w:t>40</w:t>
      </w:r>
      <w:r>
        <w:tab/>
      </w:r>
      <w:r>
        <w:rPr>
          <w:vanish/>
        </w:rPr>
        <w:t>s[</w:t>
      </w:r>
      <w:r>
        <w:t>Druckschriften</w:t>
      </w:r>
      <w:r>
        <w:rPr>
          <w:vanish/>
        </w:rPr>
        <w:t>]s</w:t>
      </w:r>
      <w:r>
        <w:t xml:space="preserve"> der </w:t>
      </w:r>
      <w:r>
        <w:rPr>
          <w:vanish/>
        </w:rPr>
        <w:t>k[</w:t>
      </w:r>
      <w:r>
        <w:t>"Deutschen Dichter-Gedächtnis-Stiftung"</w:t>
      </w:r>
      <w:r>
        <w:rPr>
          <w:vanish/>
        </w:rPr>
        <w:t>]k</w:t>
      </w:r>
    </w:p>
    <w:p w:rsidR="00000000" w:rsidRDefault="00C653B4">
      <w:pPr>
        <w:tabs>
          <w:tab w:val="left" w:pos="1134"/>
        </w:tabs>
        <w:ind w:left="1134" w:right="-1134" w:hanging="1134"/>
      </w:pPr>
      <w:r>
        <w:t>43</w:t>
      </w:r>
      <w:r>
        <w:tab/>
        <w:t>1904 - 1918</w:t>
      </w:r>
    </w:p>
    <w:p w:rsidR="00000000" w:rsidRDefault="00C653B4">
      <w:pPr>
        <w:tabs>
          <w:tab w:val="left" w:pos="1134"/>
        </w:tabs>
        <w:ind w:left="1134" w:right="-1134" w:hanging="1134"/>
      </w:pPr>
      <w:r>
        <w:br w:type="page"/>
        <w:t>30</w:t>
      </w:r>
      <w:r>
        <w:tab/>
        <w:t>Konv. 114 Fasz. 6</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11 Konv. 114 Fasz. 6</w:t>
      </w:r>
    </w:p>
    <w:p w:rsidR="00000000" w:rsidRDefault="00C653B4">
      <w:pPr>
        <w:tabs>
          <w:tab w:val="left" w:pos="1134"/>
        </w:tabs>
        <w:ind w:left="1134" w:right="-1134" w:hanging="1134"/>
      </w:pPr>
      <w:r>
        <w:t>33</w:t>
      </w:r>
      <w:r>
        <w:tab/>
        <w:t>S. 86</w:t>
      </w:r>
    </w:p>
    <w:p w:rsidR="00000000" w:rsidRDefault="00C653B4">
      <w:pPr>
        <w:tabs>
          <w:tab w:val="left" w:pos="1134"/>
        </w:tabs>
        <w:ind w:left="1134" w:right="-1134" w:hanging="1134"/>
      </w:pPr>
      <w:r>
        <w:t>40</w:t>
      </w:r>
      <w:r>
        <w:tab/>
      </w:r>
      <w:r>
        <w:rPr>
          <w:vanish/>
        </w:rPr>
        <w:t>s[p[2{</w:t>
      </w:r>
      <w:r>
        <w:t>Georg</w:t>
      </w:r>
      <w:r>
        <w:rPr>
          <w:vanish/>
        </w:rPr>
        <w:t>}</w:t>
      </w:r>
      <w:r>
        <w:t xml:space="preserve"> </w:t>
      </w:r>
      <w:r>
        <w:rPr>
          <w:vanish/>
        </w:rPr>
        <w:t>1{</w:t>
      </w:r>
      <w:r>
        <w:t>Büchner</w:t>
      </w:r>
      <w:r>
        <w:rPr>
          <w:vanish/>
        </w:rPr>
        <w:t>}]p</w:t>
      </w:r>
      <w:r>
        <w:t>-Preis</w:t>
      </w:r>
      <w:r>
        <w:rPr>
          <w:vanish/>
        </w:rPr>
        <w:t>]s</w:t>
      </w:r>
      <w:r>
        <w:t xml:space="preserve"> (Stiftung des </w:t>
      </w:r>
      <w:r>
        <w:rPr>
          <w:vanish/>
        </w:rPr>
        <w:t>o[</w:t>
      </w:r>
      <w:r>
        <w:t>hess.</w:t>
      </w:r>
      <w:r>
        <w:rPr>
          <w:vanish/>
        </w:rPr>
        <w:t>]o</w:t>
      </w:r>
      <w:r>
        <w:t xml:space="preserve"> Staates)</w:t>
      </w:r>
    </w:p>
    <w:p w:rsidR="00000000" w:rsidRDefault="00C653B4">
      <w:pPr>
        <w:tabs>
          <w:tab w:val="left" w:pos="1134"/>
        </w:tabs>
        <w:ind w:left="1134" w:right="-1134" w:hanging="1134"/>
      </w:pPr>
      <w:r>
        <w:t>43</w:t>
      </w:r>
      <w:r>
        <w:tab/>
        <w:t>1929</w:t>
      </w:r>
    </w:p>
    <w:p w:rsidR="00000000" w:rsidRDefault="00C653B4">
      <w:pPr>
        <w:tabs>
          <w:tab w:val="left" w:pos="1134"/>
        </w:tabs>
        <w:ind w:left="1134" w:right="-1134" w:hanging="1134"/>
      </w:pPr>
      <w:r>
        <w:br w:type="page"/>
        <w:t>30</w:t>
      </w:r>
      <w:r>
        <w:tab/>
        <w:t>Konv. 114 Fasz. 7</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11 Konv. 114 Fasz. 7</w:t>
      </w:r>
    </w:p>
    <w:p w:rsidR="00000000" w:rsidRDefault="00C653B4">
      <w:pPr>
        <w:tabs>
          <w:tab w:val="left" w:pos="1134"/>
        </w:tabs>
        <w:ind w:left="1134" w:right="-1134" w:hanging="1134"/>
      </w:pPr>
      <w:r>
        <w:t>33</w:t>
      </w:r>
      <w:r>
        <w:tab/>
        <w:t>S. 86</w:t>
      </w:r>
    </w:p>
    <w:p w:rsidR="00000000" w:rsidRDefault="00C653B4">
      <w:pPr>
        <w:tabs>
          <w:tab w:val="left" w:pos="1134"/>
        </w:tabs>
        <w:ind w:left="1134" w:right="-1134" w:hanging="1134"/>
      </w:pPr>
      <w:r>
        <w:t>40</w:t>
      </w:r>
      <w:r>
        <w:tab/>
      </w:r>
      <w:r>
        <w:rPr>
          <w:vanish/>
        </w:rPr>
        <w:t>k[1{</w:t>
      </w:r>
      <w:r>
        <w:t xml:space="preserve">Deutsche </w:t>
      </w:r>
      <w:r>
        <w:rPr>
          <w:vanish/>
        </w:rPr>
        <w:t>p[</w:t>
      </w:r>
      <w:r>
        <w:t>Schiller</w:t>
      </w:r>
      <w:r>
        <w:rPr>
          <w:vanish/>
        </w:rPr>
        <w:t>]p</w:t>
      </w:r>
      <w:r>
        <w:t>stiftung</w:t>
      </w:r>
      <w:r>
        <w:rPr>
          <w:vanish/>
        </w:rPr>
        <w:t>}</w:t>
      </w:r>
      <w:r>
        <w:t xml:space="preserve"> zu </w:t>
      </w:r>
      <w:r>
        <w:rPr>
          <w:vanish/>
        </w:rPr>
        <w:t>2{o[</w:t>
      </w:r>
      <w:r>
        <w:t>Weimar</w:t>
      </w:r>
      <w:r>
        <w:rPr>
          <w:vanish/>
        </w:rPr>
        <w:t>]o}]k</w:t>
      </w:r>
    </w:p>
    <w:p w:rsidR="00000000" w:rsidRDefault="00C653B4">
      <w:pPr>
        <w:tabs>
          <w:tab w:val="left" w:pos="1134"/>
        </w:tabs>
        <w:ind w:left="1134" w:right="-1134" w:hanging="1134"/>
      </w:pPr>
      <w:r>
        <w:t>43</w:t>
      </w:r>
      <w:r>
        <w:tab/>
        <w:t>1929 - 1942</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04</w:t>
      </w:r>
    </w:p>
    <w:p w:rsidR="00000000" w:rsidRDefault="00C653B4">
      <w:pPr>
        <w:tabs>
          <w:tab w:val="left" w:pos="1134"/>
        </w:tabs>
        <w:ind w:left="1134" w:right="-1134" w:hanging="1134"/>
      </w:pPr>
      <w:r>
        <w:t>27</w:t>
      </w:r>
      <w:r>
        <w:tab/>
        <w:t>VIII. Abteilung: Sicherheitspolizei</w:t>
      </w:r>
    </w:p>
    <w:p w:rsidR="00000000" w:rsidRDefault="00C653B4">
      <w:pPr>
        <w:tabs>
          <w:tab w:val="left" w:pos="1134"/>
        </w:tabs>
        <w:ind w:left="1134" w:right="-1134" w:hanging="1134"/>
      </w:pPr>
      <w:r>
        <w:t>30</w:t>
      </w:r>
      <w:r>
        <w:tab/>
        <w:t>Nr. 124/3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11 N</w:t>
      </w:r>
      <w:r>
        <w:t>r. 124/3</w:t>
      </w:r>
    </w:p>
    <w:p w:rsidR="00000000" w:rsidRDefault="00C653B4">
      <w:pPr>
        <w:tabs>
          <w:tab w:val="left" w:pos="1134"/>
        </w:tabs>
        <w:ind w:left="1134" w:right="-1134" w:hanging="1134"/>
      </w:pPr>
      <w:r>
        <w:t>33</w:t>
      </w:r>
      <w:r>
        <w:tab/>
        <w:t>S. 95</w:t>
      </w:r>
    </w:p>
    <w:p w:rsidR="00000000" w:rsidRDefault="00C653B4">
      <w:pPr>
        <w:tabs>
          <w:tab w:val="left" w:pos="1134"/>
        </w:tabs>
        <w:ind w:left="1134" w:right="-1134" w:hanging="1134"/>
      </w:pPr>
      <w:r>
        <w:t>40</w:t>
      </w:r>
      <w:r>
        <w:tab/>
        <w:t>Maßregeln gegen Spionage bzw. Landesverrat (Serie I), Band 3: 1922</w:t>
      </w:r>
    </w:p>
    <w:p w:rsidR="00000000" w:rsidRDefault="00C653B4">
      <w:pPr>
        <w:tabs>
          <w:tab w:val="left" w:pos="1134"/>
        </w:tabs>
        <w:ind w:left="1134" w:right="-1134" w:hanging="1134"/>
      </w:pPr>
      <w:r>
        <w:t>41</w:t>
      </w:r>
      <w:r>
        <w:tab/>
        <w:t xml:space="preserve">u.a.: </w:t>
      </w:r>
      <w:r>
        <w:rPr>
          <w:vanish/>
        </w:rPr>
        <w:t>p[5{</w:t>
      </w:r>
      <w:r>
        <w:t>Schriftsteller</w:t>
      </w:r>
      <w:r>
        <w:rPr>
          <w:vanish/>
        </w:rPr>
        <w:t>}</w:t>
      </w:r>
      <w:r>
        <w:t xml:space="preserve"> </w:t>
      </w:r>
      <w:r>
        <w:rPr>
          <w:vanish/>
        </w:rPr>
        <w:t>2{</w:t>
      </w:r>
      <w:r>
        <w:t>Karl</w:t>
      </w:r>
      <w:r>
        <w:rPr>
          <w:vanish/>
        </w:rPr>
        <w:t>}</w:t>
      </w:r>
      <w:r>
        <w:t xml:space="preserve"> </w:t>
      </w:r>
      <w:r>
        <w:rPr>
          <w:vanish/>
        </w:rPr>
        <w:t>1{</w:t>
      </w:r>
      <w:r>
        <w:t>Stork</w:t>
      </w:r>
      <w:r>
        <w:rPr>
          <w:vanish/>
        </w:rPr>
        <w:t>}</w:t>
      </w:r>
      <w:r>
        <w:t xml:space="preserve">, </w:t>
      </w:r>
      <w:r>
        <w:rPr>
          <w:vanish/>
        </w:rPr>
        <w:t>6{o[</w:t>
      </w:r>
      <w:r>
        <w:t>Darmstadt</w:t>
      </w:r>
      <w:r>
        <w:rPr>
          <w:vanish/>
        </w:rPr>
        <w:t>]o}]p</w:t>
      </w:r>
      <w:r>
        <w:t xml:space="preserve">; </w:t>
      </w:r>
      <w:r>
        <w:rPr>
          <w:vanish/>
        </w:rPr>
        <w:t>p[5{</w:t>
      </w:r>
      <w:r>
        <w:t>Schriftsteller</w:t>
      </w:r>
      <w:r>
        <w:rPr>
          <w:vanish/>
        </w:rPr>
        <w:t>}</w:t>
      </w:r>
      <w:r>
        <w:t xml:space="preserve"> </w:t>
      </w:r>
      <w:r>
        <w:rPr>
          <w:vanish/>
        </w:rPr>
        <w:t>1{</w:t>
      </w:r>
      <w:r>
        <w:t>Künzelmann</w:t>
      </w:r>
      <w:r>
        <w:rPr>
          <w:vanish/>
        </w:rPr>
        <w:t>}</w:t>
      </w:r>
      <w:r>
        <w:t xml:space="preserve"> </w:t>
      </w:r>
      <w:r>
        <w:rPr>
          <w:vanish/>
        </w:rPr>
        <w:t>7{</w:t>
      </w:r>
      <w:r>
        <w:t>(tschechoslowak. Staatsangeh.)</w:t>
      </w:r>
      <w:r>
        <w:rPr>
          <w:vanish/>
        </w:rPr>
        <w:t>}</w:t>
      </w:r>
      <w:r>
        <w:t xml:space="preserve">, </w:t>
      </w:r>
      <w:r>
        <w:rPr>
          <w:vanish/>
        </w:rPr>
        <w:t>6{o[</w:t>
      </w:r>
      <w:r>
        <w:t>Erbach</w:t>
      </w:r>
      <w:r>
        <w:rPr>
          <w:vanish/>
        </w:rPr>
        <w:t>]o}]p</w:t>
      </w:r>
      <w:r>
        <w:t>.</w:t>
      </w:r>
    </w:p>
    <w:p w:rsidR="00000000" w:rsidRDefault="00C653B4">
      <w:pPr>
        <w:tabs>
          <w:tab w:val="left" w:pos="1134"/>
        </w:tabs>
        <w:ind w:left="1134" w:right="-1134" w:hanging="1134"/>
      </w:pPr>
      <w:r>
        <w:t>43</w:t>
      </w:r>
      <w:r>
        <w:tab/>
        <w:t>1922</w:t>
      </w:r>
    </w:p>
    <w:p w:rsidR="00000000" w:rsidRDefault="00C653B4">
      <w:pPr>
        <w:tabs>
          <w:tab w:val="left" w:pos="1134"/>
        </w:tabs>
        <w:ind w:left="1134" w:right="-1134" w:hanging="1134"/>
      </w:pPr>
      <w:r>
        <w:br w:type="page"/>
        <w:t>30</w:t>
      </w:r>
      <w:r>
        <w:tab/>
        <w:t>Nr. 124/6</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11 Nr. 124/6</w:t>
      </w:r>
    </w:p>
    <w:p w:rsidR="00000000" w:rsidRDefault="00C653B4">
      <w:pPr>
        <w:tabs>
          <w:tab w:val="left" w:pos="1134"/>
        </w:tabs>
        <w:ind w:left="1134" w:right="-1134" w:hanging="1134"/>
      </w:pPr>
      <w:r>
        <w:t>33</w:t>
      </w:r>
      <w:r>
        <w:tab/>
        <w:t>S. 95 a</w:t>
      </w:r>
    </w:p>
    <w:p w:rsidR="00000000" w:rsidRDefault="00C653B4">
      <w:pPr>
        <w:tabs>
          <w:tab w:val="left" w:pos="1134"/>
        </w:tabs>
        <w:ind w:left="1134" w:right="-1134" w:hanging="1134"/>
      </w:pPr>
      <w:r>
        <w:t>40</w:t>
      </w:r>
      <w:r>
        <w:tab/>
        <w:t>Maßregeln gegen Spionage bzw. Landesverrat (Serie I), Band 6: 1925</w:t>
      </w:r>
    </w:p>
    <w:p w:rsidR="00000000" w:rsidRDefault="00C653B4">
      <w:pPr>
        <w:tabs>
          <w:tab w:val="left" w:pos="1134"/>
        </w:tabs>
        <w:ind w:left="1134" w:right="-1134" w:hanging="1134"/>
      </w:pPr>
      <w:r>
        <w:t>41</w:t>
      </w:r>
      <w:r>
        <w:tab/>
        <w:t xml:space="preserve">u.a.: Überwachung der im Gebäude des </w:t>
      </w:r>
      <w:r>
        <w:rPr>
          <w:vanish/>
        </w:rPr>
        <w:t>k[1{</w:t>
      </w:r>
      <w:r>
        <w:t>"Gutenberg-</w:t>
      </w:r>
      <w:r>
        <w:rPr>
          <w:vanish/>
        </w:rPr>
        <w:t>s[</w:t>
      </w:r>
      <w:r>
        <w:t>Verlag</w:t>
      </w:r>
      <w:r>
        <w:rPr>
          <w:vanish/>
        </w:rPr>
        <w:t>]s</w:t>
      </w:r>
      <w:r>
        <w:t>s"</w:t>
      </w:r>
      <w:r>
        <w:rPr>
          <w:vanish/>
        </w:rPr>
        <w:t>}</w:t>
      </w:r>
      <w:r>
        <w:t xml:space="preserve"> in </w:t>
      </w:r>
      <w:r>
        <w:rPr>
          <w:vanish/>
        </w:rPr>
        <w:t>2{o[</w:t>
      </w:r>
      <w:r>
        <w:t>Koblenz</w:t>
      </w:r>
      <w:r>
        <w:rPr>
          <w:vanish/>
        </w:rPr>
        <w:t>]o}]k</w:t>
      </w:r>
      <w:r>
        <w:t xml:space="preserve"> untergebrachten Handelsgesellschaft "Prompt".</w:t>
      </w:r>
    </w:p>
    <w:p w:rsidR="00000000" w:rsidRDefault="00C653B4">
      <w:pPr>
        <w:tabs>
          <w:tab w:val="left" w:pos="1134"/>
        </w:tabs>
        <w:ind w:left="1134" w:right="-1134" w:hanging="1134"/>
      </w:pPr>
      <w:r>
        <w:t>43</w:t>
      </w:r>
      <w:r>
        <w:tab/>
        <w:t>1925</w:t>
      </w:r>
    </w:p>
    <w:p w:rsidR="00000000" w:rsidRDefault="00C653B4">
      <w:pPr>
        <w:tabs>
          <w:tab w:val="left" w:pos="1134"/>
        </w:tabs>
        <w:ind w:left="1134" w:right="-1134" w:hanging="1134"/>
      </w:pPr>
      <w:r>
        <w:br w:type="page"/>
        <w:t>30</w:t>
      </w:r>
      <w:r>
        <w:tab/>
        <w:t>Nr. 124/7</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11 Nr. 124/7</w:t>
      </w:r>
    </w:p>
    <w:p w:rsidR="00000000" w:rsidRDefault="00C653B4">
      <w:pPr>
        <w:tabs>
          <w:tab w:val="left" w:pos="1134"/>
        </w:tabs>
        <w:ind w:left="1134" w:right="-1134" w:hanging="1134"/>
      </w:pPr>
      <w:r>
        <w:t>33</w:t>
      </w:r>
      <w:r>
        <w:tab/>
        <w:t>S. 95 b</w:t>
      </w:r>
    </w:p>
    <w:p w:rsidR="00000000" w:rsidRDefault="00C653B4">
      <w:pPr>
        <w:tabs>
          <w:tab w:val="left" w:pos="1134"/>
        </w:tabs>
        <w:ind w:left="1134" w:right="-1134" w:hanging="1134"/>
      </w:pPr>
      <w:r>
        <w:t>40</w:t>
      </w:r>
      <w:r>
        <w:tab/>
        <w:t>Maßregeln gegen Spionage bzw. Landesverrat (Serie I), Band 7: 1926</w:t>
      </w:r>
    </w:p>
    <w:p w:rsidR="00000000" w:rsidRDefault="00C653B4">
      <w:pPr>
        <w:tabs>
          <w:tab w:val="left" w:pos="1134"/>
        </w:tabs>
        <w:ind w:left="1134" w:right="-1134" w:hanging="1134"/>
      </w:pPr>
      <w:r>
        <w:t>41</w:t>
      </w:r>
      <w:r>
        <w:tab/>
        <w:t xml:space="preserve">u.a.: Verfahren bei </w:t>
      </w:r>
      <w:r>
        <w:rPr>
          <w:vanish/>
        </w:rPr>
        <w:t>s[s[2{</w:t>
      </w:r>
      <w:r>
        <w:t>Beschlagnahme von</w:t>
      </w:r>
      <w:r>
        <w:rPr>
          <w:vanish/>
        </w:rPr>
        <w:t>}</w:t>
      </w:r>
      <w:r>
        <w:t xml:space="preserve"> </w:t>
      </w:r>
      <w:r>
        <w:rPr>
          <w:vanish/>
        </w:rPr>
        <w:t>1{</w:t>
      </w:r>
      <w:r>
        <w:t>Druckschriften hochverräterischen Inhalts</w:t>
      </w:r>
      <w:r>
        <w:rPr>
          <w:vanish/>
        </w:rPr>
        <w:t>}]s]s</w:t>
      </w:r>
      <w:r>
        <w:t xml:space="preserve"> (Rundschr. d. </w:t>
      </w:r>
      <w:r>
        <w:rPr>
          <w:vanish/>
        </w:rPr>
        <w:t>k[</w:t>
      </w:r>
      <w:r>
        <w:t>Oberreichsanwalts</w:t>
      </w:r>
      <w:r>
        <w:rPr>
          <w:vanish/>
        </w:rPr>
        <w:t>]k</w:t>
      </w:r>
      <w:r>
        <w:t>).</w:t>
      </w:r>
    </w:p>
    <w:p w:rsidR="00000000" w:rsidRDefault="00C653B4">
      <w:pPr>
        <w:tabs>
          <w:tab w:val="left" w:pos="1134"/>
        </w:tabs>
        <w:ind w:left="1134" w:right="-1134" w:hanging="1134"/>
      </w:pPr>
      <w:r>
        <w:t>43</w:t>
      </w:r>
      <w:r>
        <w:tab/>
        <w:t>1926</w:t>
      </w:r>
    </w:p>
    <w:p w:rsidR="00000000" w:rsidRDefault="00C653B4">
      <w:pPr>
        <w:tabs>
          <w:tab w:val="left" w:pos="1134"/>
        </w:tabs>
        <w:ind w:left="1134" w:right="-1134" w:hanging="1134"/>
      </w:pPr>
      <w:r>
        <w:br w:type="page"/>
        <w:t>30</w:t>
      </w:r>
      <w:r>
        <w:tab/>
        <w:t>Nr. 124/9</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11 Nr. 124/9</w:t>
      </w:r>
    </w:p>
    <w:p w:rsidR="00000000" w:rsidRDefault="00C653B4">
      <w:pPr>
        <w:tabs>
          <w:tab w:val="left" w:pos="1134"/>
        </w:tabs>
        <w:ind w:left="1134" w:right="-1134" w:hanging="1134"/>
      </w:pPr>
      <w:r>
        <w:t>33</w:t>
      </w:r>
      <w:r>
        <w:tab/>
        <w:t>S. 95 b</w:t>
      </w:r>
    </w:p>
    <w:p w:rsidR="00000000" w:rsidRDefault="00C653B4">
      <w:pPr>
        <w:tabs>
          <w:tab w:val="left" w:pos="1134"/>
        </w:tabs>
        <w:ind w:left="1134" w:right="-1134" w:hanging="1134"/>
      </w:pPr>
      <w:r>
        <w:t>40</w:t>
      </w:r>
      <w:r>
        <w:tab/>
        <w:t>Maßregeln gegen Spionage bzw. Landesverrat (Serie I), Band 9: 1928</w:t>
      </w:r>
    </w:p>
    <w:p w:rsidR="00000000" w:rsidRDefault="00C653B4">
      <w:pPr>
        <w:tabs>
          <w:tab w:val="left" w:pos="1134"/>
        </w:tabs>
        <w:ind w:left="1134" w:right="-1134" w:hanging="1134"/>
      </w:pPr>
      <w:r>
        <w:t>41</w:t>
      </w:r>
      <w:r>
        <w:tab/>
        <w:t xml:space="preserve">dabei: Urteil des </w:t>
      </w:r>
      <w:r>
        <w:rPr>
          <w:vanish/>
        </w:rPr>
        <w:t>k[</w:t>
      </w:r>
      <w:r>
        <w:t>Reichsgerichts (4. Senat)</w:t>
      </w:r>
      <w:r>
        <w:rPr>
          <w:vanish/>
        </w:rPr>
        <w:t>]k</w:t>
      </w:r>
      <w:r>
        <w:t xml:space="preserve"> gegen den </w:t>
      </w:r>
      <w:r>
        <w:rPr>
          <w:vanish/>
        </w:rPr>
        <w:t>p[5{</w:t>
      </w:r>
      <w:r>
        <w:t xml:space="preserve">Geschäftsführer der </w:t>
      </w:r>
      <w:r>
        <w:rPr>
          <w:vanish/>
        </w:rPr>
        <w:t>k[1{</w:t>
      </w:r>
      <w:r>
        <w:t>"Prolet</w:t>
      </w:r>
      <w:r>
        <w:rPr>
          <w:vanish/>
        </w:rPr>
        <w:t>s[</w:t>
      </w:r>
      <w:r>
        <w:t>buchhandlung</w:t>
      </w:r>
      <w:r>
        <w:rPr>
          <w:vanish/>
        </w:rPr>
        <w:t>]s</w:t>
      </w:r>
      <w:r>
        <w:t>"</w:t>
      </w:r>
      <w:r>
        <w:rPr>
          <w:vanish/>
        </w:rPr>
        <w:t>}</w:t>
      </w:r>
      <w:r>
        <w:t xml:space="preserve"> in </w:t>
      </w:r>
      <w:r>
        <w:rPr>
          <w:vanish/>
        </w:rPr>
        <w:t>2{o[</w:t>
      </w:r>
      <w:r>
        <w:t>Erfu</w:t>
      </w:r>
      <w:r>
        <w:t>rt</w:t>
      </w:r>
      <w:r>
        <w:rPr>
          <w:vanish/>
        </w:rPr>
        <w:t>]o}]k}</w:t>
      </w:r>
      <w:r>
        <w:t xml:space="preserve">, </w:t>
      </w:r>
      <w:r>
        <w:rPr>
          <w:vanish/>
        </w:rPr>
        <w:t>2{</w:t>
      </w:r>
      <w:r>
        <w:t>Wilhelm</w:t>
      </w:r>
      <w:r>
        <w:rPr>
          <w:vanish/>
        </w:rPr>
        <w:t>}</w:t>
      </w:r>
      <w:r>
        <w:t xml:space="preserve"> </w:t>
      </w:r>
      <w:r>
        <w:rPr>
          <w:vanish/>
        </w:rPr>
        <w:t>1{</w:t>
      </w:r>
      <w:r>
        <w:t>Döll</w:t>
      </w:r>
      <w:r>
        <w:rPr>
          <w:vanish/>
        </w:rPr>
        <w:t>}]p</w:t>
      </w:r>
      <w:r>
        <w:t xml:space="preserve"> (14 a J. 177/26/XI 28/27) v. 3. Feb. 1928</w:t>
      </w:r>
    </w:p>
    <w:p w:rsidR="00000000" w:rsidRDefault="00C653B4">
      <w:pPr>
        <w:tabs>
          <w:tab w:val="left" w:pos="1134"/>
        </w:tabs>
        <w:ind w:left="1134" w:right="-1134" w:hanging="1134"/>
      </w:pPr>
      <w:r>
        <w:t>43</w:t>
      </w:r>
      <w:r>
        <w:tab/>
        <w:t>1928</w:t>
      </w:r>
    </w:p>
    <w:p w:rsidR="00000000" w:rsidRDefault="00C653B4">
      <w:pPr>
        <w:tabs>
          <w:tab w:val="left" w:pos="1134"/>
        </w:tabs>
        <w:ind w:left="1134" w:right="-1134" w:hanging="1134"/>
      </w:pPr>
      <w:r>
        <w:br w:type="page"/>
        <w:t>30</w:t>
      </w:r>
      <w:r>
        <w:tab/>
        <w:t>Nr. 124/10</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11 Nr. 124/10</w:t>
      </w:r>
    </w:p>
    <w:p w:rsidR="00000000" w:rsidRDefault="00C653B4">
      <w:pPr>
        <w:tabs>
          <w:tab w:val="left" w:pos="1134"/>
        </w:tabs>
        <w:ind w:left="1134" w:right="-1134" w:hanging="1134"/>
      </w:pPr>
      <w:r>
        <w:t>33</w:t>
      </w:r>
      <w:r>
        <w:tab/>
        <w:t>S. 95 b</w:t>
      </w:r>
    </w:p>
    <w:p w:rsidR="00000000" w:rsidRDefault="00C653B4">
      <w:pPr>
        <w:tabs>
          <w:tab w:val="left" w:pos="1134"/>
        </w:tabs>
        <w:ind w:left="1134" w:right="-1134" w:hanging="1134"/>
      </w:pPr>
      <w:r>
        <w:t>40</w:t>
      </w:r>
      <w:r>
        <w:tab/>
        <w:t>Maßregeln gegen Spionage bzw. Landesverrat (Serie I), Band 10: 1929</w:t>
      </w:r>
    </w:p>
    <w:p w:rsidR="00000000" w:rsidRDefault="00C653B4">
      <w:pPr>
        <w:tabs>
          <w:tab w:val="left" w:pos="1134"/>
        </w:tabs>
        <w:ind w:left="1134" w:right="-1134" w:hanging="1134"/>
      </w:pPr>
      <w:r>
        <w:t>41</w:t>
      </w:r>
      <w:r>
        <w:tab/>
        <w:t xml:space="preserve">dabei: Urteil des </w:t>
      </w:r>
      <w:r>
        <w:rPr>
          <w:vanish/>
        </w:rPr>
        <w:t>k[</w:t>
      </w:r>
      <w:r>
        <w:t>Reichsgerichts</w:t>
      </w:r>
      <w:r>
        <w:rPr>
          <w:vanish/>
        </w:rPr>
        <w:t>]k</w:t>
      </w:r>
      <w:r>
        <w:t xml:space="preserve"> gegen den </w:t>
      </w:r>
      <w:r>
        <w:rPr>
          <w:vanish/>
        </w:rPr>
        <w:t>p[5{s[</w:t>
      </w:r>
      <w:r>
        <w:t>Schriftleiter</w:t>
      </w:r>
      <w:r>
        <w:rPr>
          <w:vanish/>
        </w:rPr>
        <w:t>]s}</w:t>
      </w:r>
      <w:r>
        <w:t xml:space="preserve"> der </w:t>
      </w:r>
      <w:r>
        <w:rPr>
          <w:vanish/>
        </w:rPr>
        <w:t>t[2{</w:t>
      </w:r>
      <w:r>
        <w:t>KPD-Organ</w:t>
      </w:r>
      <w:r>
        <w:rPr>
          <w:vanish/>
        </w:rPr>
        <w:t>}</w:t>
      </w:r>
      <w:r>
        <w:t xml:space="preserve">e </w:t>
      </w:r>
      <w:r>
        <w:rPr>
          <w:vanish/>
        </w:rPr>
        <w:t>1{</w:t>
      </w:r>
      <w:r>
        <w:t>"Der Kämpfer"</w:t>
      </w:r>
      <w:r>
        <w:rPr>
          <w:vanish/>
        </w:rPr>
        <w:t>}]t</w:t>
      </w:r>
      <w:r>
        <w:t xml:space="preserve"> und </w:t>
      </w:r>
      <w:r>
        <w:rPr>
          <w:vanish/>
        </w:rPr>
        <w:t>t[</w:t>
      </w:r>
      <w:r>
        <w:t>"Das Echo" (Chemnitz)</w:t>
      </w:r>
      <w:r>
        <w:rPr>
          <w:vanish/>
        </w:rPr>
        <w:t>]t</w:t>
      </w:r>
      <w:r>
        <w:t xml:space="preserve"> </w:t>
      </w:r>
      <w:r>
        <w:rPr>
          <w:vanish/>
        </w:rPr>
        <w:t>2{</w:t>
      </w:r>
      <w:r>
        <w:t>Ernst</w:t>
      </w:r>
      <w:r>
        <w:rPr>
          <w:vanish/>
        </w:rPr>
        <w:t>}</w:t>
      </w:r>
      <w:r>
        <w:t xml:space="preserve"> </w:t>
      </w:r>
      <w:r>
        <w:rPr>
          <w:vanish/>
        </w:rPr>
        <w:t>1{</w:t>
      </w:r>
      <w:r>
        <w:t>Hauschild</w:t>
      </w:r>
      <w:r>
        <w:rPr>
          <w:vanish/>
        </w:rPr>
        <w:t>}</w:t>
      </w:r>
      <w:r>
        <w:t xml:space="preserve">, </w:t>
      </w:r>
      <w:r>
        <w:rPr>
          <w:vanish/>
        </w:rPr>
        <w:t>6{o[</w:t>
      </w:r>
      <w:r>
        <w:t>Chemnitz</w:t>
      </w:r>
      <w:r>
        <w:rPr>
          <w:vanish/>
        </w:rPr>
        <w:t>]o}]p</w:t>
      </w:r>
      <w:r>
        <w:t xml:space="preserve"> (14 a J. 108/28/XII H. 2/29) vom 5. April 1929 wegen Vorb. zum Hochverrat.</w:t>
      </w:r>
    </w:p>
    <w:p w:rsidR="00000000" w:rsidRDefault="00C653B4">
      <w:pPr>
        <w:tabs>
          <w:tab w:val="left" w:pos="1134"/>
        </w:tabs>
        <w:ind w:left="1134" w:right="-1134" w:hanging="1134"/>
      </w:pPr>
      <w:r>
        <w:t>43</w:t>
      </w:r>
      <w:r>
        <w:tab/>
        <w:t>1929</w:t>
      </w:r>
    </w:p>
    <w:p w:rsidR="00000000" w:rsidRDefault="00C653B4">
      <w:pPr>
        <w:tabs>
          <w:tab w:val="left" w:pos="1134"/>
        </w:tabs>
        <w:ind w:left="1134" w:right="-1134" w:hanging="1134"/>
      </w:pPr>
      <w:r>
        <w:br w:type="page"/>
        <w:t>30</w:t>
      </w:r>
      <w:r>
        <w:tab/>
        <w:t>Nr. 124/14</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11 Nr. 124/14</w:t>
      </w:r>
    </w:p>
    <w:p w:rsidR="00000000" w:rsidRDefault="00C653B4">
      <w:pPr>
        <w:tabs>
          <w:tab w:val="left" w:pos="1134"/>
        </w:tabs>
        <w:ind w:left="1134" w:right="-1134" w:hanging="1134"/>
      </w:pPr>
      <w:r>
        <w:t>33</w:t>
      </w:r>
      <w:r>
        <w:tab/>
        <w:t>S. 95 c</w:t>
      </w:r>
    </w:p>
    <w:p w:rsidR="00000000" w:rsidRDefault="00C653B4">
      <w:pPr>
        <w:tabs>
          <w:tab w:val="left" w:pos="1134"/>
        </w:tabs>
        <w:ind w:left="1134" w:right="-1134" w:hanging="1134"/>
      </w:pPr>
      <w:r>
        <w:t>40</w:t>
      </w:r>
      <w:r>
        <w:tab/>
        <w:t>Maßregeln gegen Spionage bzw. Landesverrat (Serie I), Band 14: 1933</w:t>
      </w:r>
    </w:p>
    <w:p w:rsidR="00000000" w:rsidRDefault="00C653B4">
      <w:pPr>
        <w:tabs>
          <w:tab w:val="left" w:pos="1134"/>
        </w:tabs>
        <w:ind w:left="1134" w:right="-1134" w:hanging="1134"/>
      </w:pPr>
      <w:r>
        <w:t>41</w:t>
      </w:r>
      <w:r>
        <w:tab/>
        <w:t xml:space="preserve">u.a.: Druck der (polnischen </w:t>
      </w:r>
      <w:r>
        <w:rPr>
          <w:vanish/>
        </w:rPr>
        <w:t>s[</w:t>
      </w:r>
      <w:r>
        <w:t>Propagandaschrift</w:t>
      </w:r>
      <w:r>
        <w:rPr>
          <w:vanish/>
        </w:rPr>
        <w:t>]s</w:t>
      </w:r>
      <w:r>
        <w:t xml:space="preserve">) </w:t>
      </w:r>
      <w:r>
        <w:rPr>
          <w:vanish/>
        </w:rPr>
        <w:t>t[</w:t>
      </w:r>
      <w:r>
        <w:t>"Die polnische Frage"</w:t>
      </w:r>
      <w:r>
        <w:rPr>
          <w:vanish/>
        </w:rPr>
        <w:t>]t</w:t>
      </w:r>
      <w:r>
        <w:t xml:space="preserve"> im Auftrag des </w:t>
      </w:r>
      <w:r>
        <w:rPr>
          <w:vanish/>
        </w:rPr>
        <w:t>p[2{</w:t>
      </w:r>
      <w:r>
        <w:t>Georg-Friedrich</w:t>
      </w:r>
      <w:r>
        <w:rPr>
          <w:vanish/>
        </w:rPr>
        <w:t>}</w:t>
      </w:r>
      <w:r>
        <w:t xml:space="preserve"> </w:t>
      </w:r>
      <w:r>
        <w:rPr>
          <w:vanish/>
        </w:rPr>
        <w:t>1{</w:t>
      </w:r>
      <w:r>
        <w:t>Sellin</w:t>
      </w:r>
      <w:r>
        <w:rPr>
          <w:vanish/>
        </w:rPr>
        <w:t>}</w:t>
      </w:r>
      <w:r>
        <w:t xml:space="preserve"> </w:t>
      </w:r>
      <w:r>
        <w:rPr>
          <w:vanish/>
        </w:rPr>
        <w:t>7{</w:t>
      </w:r>
      <w:r>
        <w:t>(geb. 1878 Stettin)</w:t>
      </w:r>
      <w:r>
        <w:rPr>
          <w:vanish/>
        </w:rPr>
        <w:t>}]p</w:t>
      </w:r>
      <w:r>
        <w:t xml:space="preserve"> durch die </w:t>
      </w:r>
      <w:r>
        <w:rPr>
          <w:vanish/>
        </w:rPr>
        <w:t>k[1{s[</w:t>
      </w:r>
      <w:r>
        <w:t>Druckerei</w:t>
      </w:r>
      <w:r>
        <w:rPr>
          <w:vanish/>
        </w:rPr>
        <w:t>]s</w:t>
      </w:r>
      <w:r>
        <w:t xml:space="preserve"> </w:t>
      </w:r>
      <w:r>
        <w:rPr>
          <w:vanish/>
        </w:rPr>
        <w:t>p[2{</w:t>
      </w:r>
      <w:r>
        <w:t>G.</w:t>
      </w:r>
      <w:r>
        <w:rPr>
          <w:vanish/>
        </w:rPr>
        <w:t>}</w:t>
      </w:r>
      <w:r>
        <w:t xml:space="preserve"> </w:t>
      </w:r>
      <w:r>
        <w:rPr>
          <w:vanish/>
        </w:rPr>
        <w:t>1{</w:t>
      </w:r>
      <w:r>
        <w:t>Mönch</w:t>
      </w:r>
      <w:r>
        <w:rPr>
          <w:vanish/>
        </w:rPr>
        <w:t>}]p}</w:t>
      </w:r>
      <w:r>
        <w:t xml:space="preserve">, </w:t>
      </w:r>
      <w:r>
        <w:rPr>
          <w:vanish/>
        </w:rPr>
        <w:t>2{o[</w:t>
      </w:r>
      <w:r>
        <w:t>Friedberg</w:t>
      </w:r>
      <w:r>
        <w:rPr>
          <w:vanish/>
        </w:rPr>
        <w:t>]o}]k</w:t>
      </w:r>
      <w:r>
        <w:t>, und Versand an den Oberbürgermeister Dr. Salge, Tilsit, und andere Oberbürgermeister ostpreußischer Städte (dabei: Flugblatt der Ortsgruppe Friedberg "Der Stahlhelm", Vors. Münzer, "Landesverrat"); dabei: Vors</w:t>
      </w:r>
      <w:r>
        <w:t>tellung des Hans Bergmann, Darmstadt, wegen der Behandlung von Aufrüstungsfragen in Presse usw. (Mai 1933)</w:t>
      </w:r>
    </w:p>
    <w:p w:rsidR="00000000" w:rsidRDefault="00C653B4">
      <w:pPr>
        <w:tabs>
          <w:tab w:val="left" w:pos="1134"/>
        </w:tabs>
        <w:ind w:left="1134" w:right="-1134" w:hanging="1134"/>
      </w:pPr>
      <w:r>
        <w:t>43</w:t>
      </w:r>
      <w:r>
        <w:tab/>
        <w:t>1933</w:t>
      </w:r>
    </w:p>
    <w:p w:rsidR="00000000" w:rsidRDefault="00C653B4">
      <w:pPr>
        <w:tabs>
          <w:tab w:val="left" w:pos="1134"/>
        </w:tabs>
        <w:ind w:left="1134" w:right="-1134" w:hanging="1134"/>
      </w:pPr>
      <w:r>
        <w:br w:type="page"/>
        <w:t>30</w:t>
      </w:r>
      <w:r>
        <w:tab/>
        <w:t>Nr. 127/1</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11 Nr. 127/1</w:t>
      </w:r>
    </w:p>
    <w:p w:rsidR="00000000" w:rsidRDefault="00C653B4">
      <w:pPr>
        <w:tabs>
          <w:tab w:val="left" w:pos="1134"/>
        </w:tabs>
        <w:ind w:left="1134" w:right="-1134" w:hanging="1134"/>
      </w:pPr>
      <w:r>
        <w:t>33</w:t>
      </w:r>
      <w:r>
        <w:tab/>
        <w:t>S. 95 e f.</w:t>
      </w:r>
    </w:p>
    <w:p w:rsidR="00000000" w:rsidRDefault="00C653B4">
      <w:pPr>
        <w:tabs>
          <w:tab w:val="left" w:pos="1134"/>
        </w:tabs>
        <w:ind w:left="1134" w:right="-1134" w:hanging="1134"/>
      </w:pPr>
      <w:r>
        <w:t>40</w:t>
      </w:r>
      <w:r>
        <w:tab/>
        <w:t xml:space="preserve">Ausweisung des der Spionage verdächtigen, naturalisierten britischen Staatsangehörigen bzw. staatenlosen </w:t>
      </w:r>
      <w:r>
        <w:rPr>
          <w:vanish/>
        </w:rPr>
        <w:t>p[4{</w:t>
      </w:r>
      <w:r>
        <w:t>Dr.</w:t>
      </w:r>
      <w:r>
        <w:rPr>
          <w:vanish/>
        </w:rPr>
        <w:t>}</w:t>
      </w:r>
      <w:r>
        <w:t xml:space="preserve"> </w:t>
      </w:r>
      <w:r>
        <w:rPr>
          <w:vanish/>
        </w:rPr>
        <w:t>1{</w:t>
      </w:r>
      <w:r>
        <w:t>Charles Hermann</w:t>
      </w:r>
      <w:r>
        <w:rPr>
          <w:vanish/>
        </w:rPr>
        <w:t>}</w:t>
      </w:r>
      <w:r>
        <w:t xml:space="preserve"> </w:t>
      </w:r>
      <w:r>
        <w:rPr>
          <w:vanish/>
        </w:rPr>
        <w:t>1{</w:t>
      </w:r>
      <w:r>
        <w:t>Leibbrand</w:t>
      </w:r>
      <w:r>
        <w:rPr>
          <w:vanish/>
        </w:rPr>
        <w:t>}</w:t>
      </w:r>
      <w:r>
        <w:t xml:space="preserve"> </w:t>
      </w:r>
      <w:r>
        <w:rPr>
          <w:vanish/>
        </w:rPr>
        <w:t>7{</w:t>
      </w:r>
      <w:r>
        <w:t xml:space="preserve">(geb. 9. Feb. 1865 in </w:t>
      </w:r>
      <w:r>
        <w:rPr>
          <w:vanish/>
        </w:rPr>
        <w:t>o[</w:t>
      </w:r>
      <w:r>
        <w:t>Speyer</w:t>
      </w:r>
      <w:r>
        <w:rPr>
          <w:vanish/>
        </w:rPr>
        <w:t>]o</w:t>
      </w:r>
      <w:r>
        <w:t>)</w:t>
      </w:r>
      <w:r>
        <w:rPr>
          <w:vanish/>
        </w:rPr>
        <w:t>}]p</w:t>
      </w:r>
      <w:r>
        <w:t xml:space="preserve"> aus </w:t>
      </w:r>
      <w:r>
        <w:rPr>
          <w:vanish/>
        </w:rPr>
        <w:t>o[</w:t>
      </w:r>
      <w:r>
        <w:t>Hessen</w:t>
      </w:r>
      <w:r>
        <w:rPr>
          <w:vanish/>
        </w:rPr>
        <w:t>]o</w:t>
      </w:r>
    </w:p>
    <w:p w:rsidR="00000000" w:rsidRDefault="00C653B4">
      <w:pPr>
        <w:tabs>
          <w:tab w:val="left" w:pos="1134"/>
        </w:tabs>
        <w:ind w:left="1134" w:right="-1134" w:hanging="1134"/>
      </w:pPr>
      <w:r>
        <w:t>41</w:t>
      </w:r>
      <w:r>
        <w:tab/>
        <w:t xml:space="preserve">darin auch: Klagesache der </w:t>
      </w:r>
      <w:r>
        <w:rPr>
          <w:vanish/>
        </w:rPr>
        <w:t>k[1{p[</w:t>
      </w:r>
      <w:r>
        <w:t>Münchow</w:t>
      </w:r>
      <w:r>
        <w:rPr>
          <w:vanish/>
        </w:rPr>
        <w:t>]p</w:t>
      </w:r>
      <w:r>
        <w:t xml:space="preserve">'schen </w:t>
      </w:r>
      <w:r>
        <w:rPr>
          <w:vanish/>
        </w:rPr>
        <w:t>s[</w:t>
      </w:r>
      <w:r>
        <w:t>Universitätsdruckerei</w:t>
      </w:r>
      <w:r>
        <w:rPr>
          <w:vanish/>
        </w:rPr>
        <w:t>]s</w:t>
      </w:r>
      <w:r>
        <w:t xml:space="preserve"> </w:t>
      </w:r>
      <w:r>
        <w:rPr>
          <w:vanish/>
        </w:rPr>
        <w:t>p[2{</w:t>
      </w:r>
      <w:r>
        <w:t>Otto</w:t>
      </w:r>
      <w:r>
        <w:rPr>
          <w:vanish/>
        </w:rPr>
        <w:t>}</w:t>
      </w:r>
      <w:r>
        <w:t xml:space="preserve"> </w:t>
      </w:r>
      <w:r>
        <w:rPr>
          <w:vanish/>
        </w:rPr>
        <w:t>1{</w:t>
      </w:r>
      <w:r>
        <w:t>Kindt</w:t>
      </w:r>
      <w:r>
        <w:rPr>
          <w:vanish/>
        </w:rPr>
        <w:t>}]p}</w:t>
      </w:r>
      <w:r>
        <w:t xml:space="preserve">, </w:t>
      </w:r>
      <w:r>
        <w:rPr>
          <w:vanish/>
        </w:rPr>
        <w:t>2{o[</w:t>
      </w:r>
      <w:r>
        <w:t>Gießen</w:t>
      </w:r>
      <w:r>
        <w:rPr>
          <w:vanish/>
        </w:rPr>
        <w:t>]o}]k</w:t>
      </w:r>
      <w:r>
        <w:t xml:space="preserve"> (1925) - dabei: Drucksc</w:t>
      </w:r>
      <w:r>
        <w:t xml:space="preserve">hriften; Abschriften von einigen Urteilen und Kritiken, die sich auf meine Tätigkeit als </w:t>
      </w:r>
      <w:r>
        <w:rPr>
          <w:vanish/>
        </w:rPr>
        <w:t>s[</w:t>
      </w:r>
      <w:r>
        <w:t>Schriftsteller</w:t>
      </w:r>
      <w:r>
        <w:rPr>
          <w:vanish/>
        </w:rPr>
        <w:t>]s</w:t>
      </w:r>
      <w:r>
        <w:t xml:space="preserve"> und Publicist in England beziehen (Druck, 6 S.)</w:t>
      </w:r>
    </w:p>
    <w:p w:rsidR="00000000" w:rsidRDefault="00C653B4">
      <w:pPr>
        <w:tabs>
          <w:tab w:val="left" w:pos="1134"/>
        </w:tabs>
        <w:ind w:left="1134" w:right="-1134" w:hanging="1134"/>
      </w:pPr>
      <w:r>
        <w:t>43</w:t>
      </w:r>
      <w:r>
        <w:tab/>
        <w:t>1884 ; 1923 - 1930</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12 A</w:t>
      </w:r>
    </w:p>
    <w:p w:rsidR="00000000" w:rsidRDefault="00C653B4">
      <w:pPr>
        <w:tabs>
          <w:tab w:val="left" w:pos="1134"/>
        </w:tabs>
        <w:ind w:left="1134" w:right="-1134" w:hanging="1134"/>
      </w:pPr>
      <w:r>
        <w:t>20a</w:t>
      </w:r>
      <w:r>
        <w:tab/>
        <w:t>026</w:t>
      </w:r>
    </w:p>
    <w:p w:rsidR="00000000" w:rsidRDefault="00C653B4">
      <w:pPr>
        <w:tabs>
          <w:tab w:val="left" w:pos="1134"/>
        </w:tabs>
        <w:ind w:left="1134" w:right="-1134" w:hanging="1134"/>
      </w:pPr>
      <w:r>
        <w:t>21</w:t>
      </w:r>
      <w:r>
        <w:tab/>
        <w:t>Landespolizei, Schutzpolizei, Gendarmerie Darmstadt</w:t>
      </w:r>
    </w:p>
    <w:p w:rsidR="00000000" w:rsidRDefault="00C653B4">
      <w:pPr>
        <w:tabs>
          <w:tab w:val="left" w:pos="1134"/>
        </w:tabs>
        <w:ind w:left="1134" w:right="-1134" w:hanging="1134"/>
      </w:pPr>
      <w:r>
        <w:t>22</w:t>
      </w:r>
      <w:r>
        <w:tab/>
        <w:t>G Behörden und Ämter Großherzogtum und Volksstaat Hessen \ G 11 - 19 Innere Verwaltung \ G 12 Polizei \ #G 12 A Landespolizei, Schutzpolizei, Gendarmerie</w:t>
      </w:r>
    </w:p>
    <w:p w:rsidR="00000000" w:rsidRDefault="00C653B4">
      <w:pPr>
        <w:tabs>
          <w:tab w:val="left" w:pos="1134"/>
        </w:tabs>
        <w:ind w:left="1134" w:right="-1134" w:hanging="1134"/>
      </w:pPr>
      <w:r>
        <w:t>23</w:t>
      </w:r>
      <w:r>
        <w:tab/>
        <w:t>1921 - 1942</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 xml:space="preserve">Mikrofiches vorhanden - Die Überlieferung ist weitgehend zerstört. Der </w:t>
      </w:r>
      <w:r>
        <w:t>jetzige Bestand umfaßt die vom Bundesarchiv (Abt. Militärarchiv Freiburg), vom Hessischen Hauptstaatsarchiv in Wiesbaden und vom Regierungspräsidenten in Darmstadt abgegebenen Restakten der Landespolizei mit den von den Polizeipräsidien und aus den Abgaben der Kreise, aber auch aus Ersatzdokumentation rekonstruierten Serien von Rundschreiben, Befehlen und Berichten sowie aus den als Anlage erhaltenen Besoldungslisten.</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01</w:t>
      </w:r>
    </w:p>
    <w:p w:rsidR="00000000" w:rsidRDefault="00C653B4">
      <w:pPr>
        <w:tabs>
          <w:tab w:val="left" w:pos="1134"/>
        </w:tabs>
        <w:ind w:left="1134" w:right="-1134" w:hanging="1134"/>
      </w:pPr>
      <w:r>
        <w:t>27</w:t>
      </w:r>
      <w:r>
        <w:tab/>
        <w:t>1. Organisation und Einsatz der hessischen Schutz- und Bereitschaftspol</w:t>
      </w:r>
      <w:r>
        <w:t>izei (Landespolizei) 1920 - 1935</w:t>
      </w:r>
    </w:p>
    <w:p w:rsidR="00000000" w:rsidRDefault="00C653B4">
      <w:pPr>
        <w:tabs>
          <w:tab w:val="left" w:pos="1134"/>
        </w:tabs>
        <w:ind w:left="1134" w:right="-1134" w:hanging="1134"/>
      </w:pPr>
      <w:r>
        <w:t>30</w:t>
      </w:r>
      <w:r>
        <w:tab/>
        <w:t>Nr. 8/2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12 A Nr. 8/2</w:t>
      </w:r>
    </w:p>
    <w:p w:rsidR="00000000" w:rsidRDefault="00C653B4">
      <w:pPr>
        <w:tabs>
          <w:tab w:val="left" w:pos="1134"/>
        </w:tabs>
        <w:ind w:left="1134" w:right="-1134" w:hanging="1134"/>
      </w:pPr>
      <w:r>
        <w:t>33</w:t>
      </w:r>
      <w:r>
        <w:tab/>
        <w:t>S. 32</w:t>
      </w:r>
    </w:p>
    <w:p w:rsidR="00000000" w:rsidRDefault="00C653B4">
      <w:pPr>
        <w:tabs>
          <w:tab w:val="left" w:pos="1134"/>
        </w:tabs>
        <w:ind w:left="1134" w:right="-1134" w:hanging="1134"/>
      </w:pPr>
      <w:r>
        <w:t>40</w:t>
      </w:r>
      <w:r>
        <w:tab/>
        <w:t xml:space="preserve">Sammelrundschreiben und sonstige vervielf. Rundverfügungen des </w:t>
      </w:r>
      <w:r>
        <w:rPr>
          <w:vanish/>
        </w:rPr>
        <w:t>k[&lt;Hessisches &gt;</w:t>
      </w:r>
      <w:r>
        <w:t>Landeskriminalpolizeiamt</w:t>
      </w:r>
      <w:r>
        <w:rPr>
          <w:vanish/>
        </w:rPr>
        <w:t>]k</w:t>
      </w:r>
      <w:r>
        <w:t xml:space="preserve">s, des </w:t>
      </w:r>
      <w:r>
        <w:rPr>
          <w:vanish/>
        </w:rPr>
        <w:t>k[&lt;Hessischer &gt;</w:t>
      </w:r>
      <w:r>
        <w:t>Staatskommissars für das Polizeiwesen/Zentralpolizeistelle</w:t>
      </w:r>
      <w:r>
        <w:rPr>
          <w:vanish/>
        </w:rPr>
        <w:t>]k</w:t>
      </w:r>
      <w:r>
        <w:t xml:space="preserve">, dann des </w:t>
      </w:r>
      <w:r>
        <w:rPr>
          <w:vanish/>
        </w:rPr>
        <w:t>k[</w:t>
      </w:r>
      <w:r>
        <w:t>Hess. Staatspolizeiamts</w:t>
      </w:r>
      <w:r>
        <w:rPr>
          <w:vanish/>
        </w:rPr>
        <w:t>]k</w:t>
      </w:r>
      <w:r>
        <w:t xml:space="preserve">, insbesondere zur </w:t>
      </w:r>
      <w:r>
        <w:rPr>
          <w:vanish/>
        </w:rPr>
        <w:t>s[s[2{</w:t>
      </w:r>
      <w:r>
        <w:t>Beschlagnahme von</w:t>
      </w:r>
      <w:r>
        <w:rPr>
          <w:vanish/>
        </w:rPr>
        <w:t>}</w:t>
      </w:r>
      <w:r>
        <w:t xml:space="preserve"> </w:t>
      </w:r>
      <w:r>
        <w:rPr>
          <w:vanish/>
        </w:rPr>
        <w:t>1{</w:t>
      </w:r>
      <w:r>
        <w:t>Druckschriften</w:t>
      </w:r>
      <w:r>
        <w:rPr>
          <w:vanish/>
        </w:rPr>
        <w:t>}]s]s</w:t>
      </w:r>
      <w:r>
        <w:t xml:space="preserve"> und zu Maßnahmen gegen kommunistische und sozialdemokratische Organisationen</w:t>
      </w:r>
    </w:p>
    <w:p w:rsidR="00000000" w:rsidRDefault="00C653B4">
      <w:pPr>
        <w:tabs>
          <w:tab w:val="left" w:pos="1134"/>
        </w:tabs>
        <w:ind w:left="1134" w:right="-1134" w:hanging="1134"/>
      </w:pPr>
      <w:r>
        <w:t>43</w:t>
      </w:r>
      <w:r>
        <w:tab/>
        <w:t>03.1933 - 07.1933</w:t>
      </w:r>
    </w:p>
    <w:p w:rsidR="00000000" w:rsidRDefault="00C653B4">
      <w:pPr>
        <w:tabs>
          <w:tab w:val="left" w:pos="1134"/>
        </w:tabs>
        <w:ind w:left="1134" w:right="-1134" w:hanging="1134"/>
      </w:pPr>
      <w:r>
        <w:t>45</w:t>
      </w:r>
      <w:r>
        <w:tab/>
        <w:t>Prov.: Polizeiamt, dann Polizeiführer D</w:t>
      </w:r>
      <w:r>
        <w:t>armstadt - Acc. 51/1959 Nr. 15</w:t>
      </w:r>
    </w:p>
    <w:p w:rsidR="00000000" w:rsidRDefault="00C653B4">
      <w:pPr>
        <w:tabs>
          <w:tab w:val="left" w:pos="1134"/>
        </w:tabs>
        <w:ind w:left="1134" w:right="-1134" w:hanging="1134"/>
      </w:pPr>
      <w:r>
        <w:br w:type="page"/>
        <w:t>26</w:t>
      </w:r>
      <w:r>
        <w:tab/>
      </w:r>
      <w:r>
        <w:rPr>
          <w:vanish/>
        </w:rPr>
        <w:t>&lt; - &gt;</w:t>
      </w:r>
    </w:p>
    <w:p w:rsidR="00000000" w:rsidRDefault="00C653B4">
      <w:pPr>
        <w:tabs>
          <w:tab w:val="left" w:pos="1134"/>
        </w:tabs>
        <w:ind w:left="1134" w:right="-1134" w:hanging="1134"/>
      </w:pPr>
      <w:r>
        <w:t>26a</w:t>
      </w:r>
      <w:r>
        <w:tab/>
        <w:t>03</w:t>
      </w:r>
    </w:p>
    <w:p w:rsidR="00000000" w:rsidRDefault="00C653B4">
      <w:pPr>
        <w:tabs>
          <w:tab w:val="left" w:pos="1134"/>
        </w:tabs>
        <w:ind w:left="1134" w:right="-1134" w:hanging="1134"/>
      </w:pPr>
      <w:r>
        <w:t>27</w:t>
      </w:r>
      <w:r>
        <w:tab/>
        <w:t>3. Rundschreiben und Berichte der Landesnachrichtenzentrale / Landeskriminalpolizeiamt (1921) 1923 - 1933</w:t>
      </w:r>
    </w:p>
    <w:p w:rsidR="00000000" w:rsidRDefault="00C653B4">
      <w:pPr>
        <w:tabs>
          <w:tab w:val="left" w:pos="1134"/>
        </w:tabs>
        <w:ind w:left="1134" w:right="-1134" w:hanging="1134"/>
      </w:pPr>
      <w:r>
        <w:t>30</w:t>
      </w:r>
      <w:r>
        <w:tab/>
        <w:t>Nr. 17/2 b</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12 A Nr. 17/2 b</w:t>
      </w:r>
    </w:p>
    <w:p w:rsidR="00000000" w:rsidRDefault="00C653B4">
      <w:pPr>
        <w:tabs>
          <w:tab w:val="left" w:pos="1134"/>
        </w:tabs>
        <w:ind w:left="1134" w:right="-1134" w:hanging="1134"/>
      </w:pPr>
      <w:r>
        <w:t>33</w:t>
      </w:r>
      <w:r>
        <w:tab/>
        <w:t>S. 40</w:t>
      </w:r>
    </w:p>
    <w:p w:rsidR="00000000" w:rsidRDefault="00C653B4">
      <w:pPr>
        <w:tabs>
          <w:tab w:val="left" w:pos="1134"/>
        </w:tabs>
        <w:ind w:left="1134" w:right="-1134" w:hanging="1134"/>
      </w:pPr>
      <w:r>
        <w:t>40</w:t>
      </w:r>
      <w:r>
        <w:tab/>
        <w:t xml:space="preserve">Vervielfältigte Ausschreiben des </w:t>
      </w:r>
      <w:r>
        <w:rPr>
          <w:vanish/>
        </w:rPr>
        <w:t>k[1{</w:t>
      </w:r>
      <w:r>
        <w:t>Polizeiamts</w:t>
      </w:r>
      <w:r>
        <w:rPr>
          <w:vanish/>
        </w:rPr>
        <w:t>}</w:t>
      </w:r>
      <w:r>
        <w:t xml:space="preserve"> </w:t>
      </w:r>
      <w:r>
        <w:rPr>
          <w:vanish/>
        </w:rPr>
        <w:t>2{o[</w:t>
      </w:r>
      <w:r>
        <w:t>Darmstadt</w:t>
      </w:r>
      <w:r>
        <w:rPr>
          <w:vanish/>
        </w:rPr>
        <w:t>]o}]k</w:t>
      </w:r>
      <w:r>
        <w:t xml:space="preserve"> / Nachrichtenabteilung, dann (ab Aug. 1926) der </w:t>
      </w:r>
      <w:r>
        <w:rPr>
          <w:vanish/>
        </w:rPr>
        <w:t>k[</w:t>
      </w:r>
      <w:r>
        <w:t>Kriminalzentrale für Hessen</w:t>
      </w:r>
      <w:r>
        <w:rPr>
          <w:vanish/>
        </w:rPr>
        <w:t>]k</w:t>
      </w:r>
      <w:r>
        <w:t xml:space="preserve">, dann (ab März 1930) des </w:t>
      </w:r>
      <w:r>
        <w:rPr>
          <w:vanish/>
        </w:rPr>
        <w:t>k[1{</w:t>
      </w:r>
      <w:r>
        <w:t>Landeskriminalpolizeiamts</w:t>
      </w:r>
      <w:r>
        <w:rPr>
          <w:vanish/>
        </w:rPr>
        <w:t>}</w:t>
      </w:r>
      <w:r>
        <w:t xml:space="preserve"> in </w:t>
      </w:r>
      <w:r>
        <w:rPr>
          <w:vanish/>
        </w:rPr>
        <w:t>2{</w:t>
      </w:r>
      <w:r>
        <w:t>Darmstadt</w:t>
      </w:r>
      <w:r>
        <w:rPr>
          <w:vanish/>
        </w:rPr>
        <w:t>}]k</w:t>
      </w:r>
      <w:r>
        <w:t xml:space="preserve"> Bd. 2 b</w:t>
      </w:r>
    </w:p>
    <w:p w:rsidR="00000000" w:rsidRDefault="00C653B4">
      <w:pPr>
        <w:tabs>
          <w:tab w:val="left" w:pos="1134"/>
        </w:tabs>
        <w:ind w:left="1134" w:right="-1134" w:hanging="1134"/>
      </w:pPr>
      <w:r>
        <w:t>41</w:t>
      </w:r>
      <w:r>
        <w:tab/>
        <w:t xml:space="preserve">Rundschreiben betr. </w:t>
      </w:r>
      <w:r>
        <w:rPr>
          <w:vanish/>
        </w:rPr>
        <w:t>s[2{</w:t>
      </w:r>
      <w:r>
        <w:t>verbotene</w:t>
      </w:r>
      <w:r>
        <w:rPr>
          <w:vanish/>
        </w:rPr>
        <w:t>}</w:t>
      </w:r>
      <w:r>
        <w:t xml:space="preserve"> </w:t>
      </w:r>
      <w:r>
        <w:rPr>
          <w:vanish/>
        </w:rPr>
        <w:t>1{</w:t>
      </w:r>
      <w:r>
        <w:t>Druckschriften</w:t>
      </w:r>
      <w:r>
        <w:rPr>
          <w:vanish/>
        </w:rPr>
        <w:t>}]s</w:t>
      </w:r>
    </w:p>
    <w:p w:rsidR="00000000" w:rsidRDefault="00C653B4">
      <w:pPr>
        <w:tabs>
          <w:tab w:val="left" w:pos="1134"/>
        </w:tabs>
        <w:ind w:left="1134" w:right="-1134" w:hanging="1134"/>
      </w:pPr>
      <w:r>
        <w:t>43</w:t>
      </w:r>
      <w:r>
        <w:tab/>
        <w:t xml:space="preserve">04.1925 </w:t>
      </w:r>
      <w:r>
        <w:t>- 09.1925</w:t>
      </w:r>
    </w:p>
    <w:p w:rsidR="00000000" w:rsidRDefault="00C653B4">
      <w:pPr>
        <w:tabs>
          <w:tab w:val="left" w:pos="1134"/>
        </w:tabs>
        <w:ind w:left="1134" w:right="-1134" w:hanging="1134"/>
      </w:pPr>
      <w:r>
        <w:br w:type="page"/>
        <w:t>30</w:t>
      </w:r>
      <w:r>
        <w:tab/>
        <w:t>Nr. 17/8</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12 A Nr. 17/8</w:t>
      </w:r>
    </w:p>
    <w:p w:rsidR="00000000" w:rsidRDefault="00C653B4">
      <w:pPr>
        <w:tabs>
          <w:tab w:val="left" w:pos="1134"/>
        </w:tabs>
        <w:ind w:left="1134" w:right="-1134" w:hanging="1134"/>
      </w:pPr>
      <w:r>
        <w:t>33</w:t>
      </w:r>
      <w:r>
        <w:tab/>
        <w:t>S. 41</w:t>
      </w:r>
    </w:p>
    <w:p w:rsidR="00000000" w:rsidRDefault="00C653B4">
      <w:pPr>
        <w:tabs>
          <w:tab w:val="left" w:pos="1134"/>
        </w:tabs>
        <w:ind w:left="1134" w:right="-1134" w:hanging="1134"/>
      </w:pPr>
      <w:r>
        <w:t>40</w:t>
      </w:r>
      <w:r>
        <w:tab/>
        <w:t xml:space="preserve">Vervielfältigte Ausschreiben des </w:t>
      </w:r>
      <w:r>
        <w:rPr>
          <w:vanish/>
        </w:rPr>
        <w:t>k[1{</w:t>
      </w:r>
      <w:r>
        <w:t>Polizeiamts</w:t>
      </w:r>
      <w:r>
        <w:rPr>
          <w:vanish/>
        </w:rPr>
        <w:t>}</w:t>
      </w:r>
      <w:r>
        <w:t xml:space="preserve"> </w:t>
      </w:r>
      <w:r>
        <w:rPr>
          <w:vanish/>
        </w:rPr>
        <w:t>2{o[</w:t>
      </w:r>
      <w:r>
        <w:t>Darmstadt</w:t>
      </w:r>
      <w:r>
        <w:rPr>
          <w:vanish/>
        </w:rPr>
        <w:t>]o}]k</w:t>
      </w:r>
      <w:r>
        <w:t xml:space="preserve"> / Nachrichtenabteilung, dann (ab Aug. 1926) der </w:t>
      </w:r>
      <w:r>
        <w:rPr>
          <w:vanish/>
        </w:rPr>
        <w:t>k[</w:t>
      </w:r>
      <w:r>
        <w:t>Kriminalzentrale für Hessen</w:t>
      </w:r>
      <w:r>
        <w:rPr>
          <w:vanish/>
        </w:rPr>
        <w:t>]k</w:t>
      </w:r>
      <w:r>
        <w:t xml:space="preserve">, dann (ab März 1930) des </w:t>
      </w:r>
      <w:r>
        <w:rPr>
          <w:vanish/>
        </w:rPr>
        <w:t>k[1{</w:t>
      </w:r>
      <w:r>
        <w:t>Landeskriminalpolizeiamts</w:t>
      </w:r>
      <w:r>
        <w:rPr>
          <w:vanish/>
        </w:rPr>
        <w:t>}</w:t>
      </w:r>
      <w:r>
        <w:t xml:space="preserve"> in </w:t>
      </w:r>
      <w:r>
        <w:rPr>
          <w:vanish/>
        </w:rPr>
        <w:t>2{</w:t>
      </w:r>
      <w:r>
        <w:t>Darmstadt</w:t>
      </w:r>
      <w:r>
        <w:rPr>
          <w:vanish/>
        </w:rPr>
        <w:t>}]k</w:t>
      </w:r>
      <w:r>
        <w:t xml:space="preserve"> Bd. 8</w:t>
      </w:r>
    </w:p>
    <w:p w:rsidR="00000000" w:rsidRDefault="00C653B4">
      <w:pPr>
        <w:tabs>
          <w:tab w:val="left" w:pos="1134"/>
        </w:tabs>
        <w:ind w:left="1134" w:right="-1134" w:hanging="1134"/>
      </w:pPr>
      <w:r>
        <w:t>41</w:t>
      </w:r>
      <w:r>
        <w:tab/>
        <w:t xml:space="preserve">darin: Belegstücke </w:t>
      </w:r>
      <w:r>
        <w:rPr>
          <w:vanish/>
        </w:rPr>
        <w:t>s[2{</w:t>
      </w:r>
      <w:r>
        <w:t>verbotene</w:t>
      </w:r>
      <w:r>
        <w:rPr>
          <w:vanish/>
        </w:rPr>
        <w:t>}</w:t>
      </w:r>
      <w:r>
        <w:t xml:space="preserve">r Flugblätter und </w:t>
      </w:r>
      <w:r>
        <w:rPr>
          <w:vanish/>
        </w:rPr>
        <w:t>1{</w:t>
      </w:r>
      <w:r>
        <w:t>Druckschriften</w:t>
      </w:r>
      <w:r>
        <w:rPr>
          <w:vanish/>
        </w:rPr>
        <w:t>}]s</w:t>
      </w:r>
      <w:r>
        <w:t xml:space="preserve"> (Originale zur zeitgeschichtlichen Sammlung des Archivs entnommen)</w:t>
      </w:r>
    </w:p>
    <w:p w:rsidR="00000000" w:rsidRDefault="00C653B4">
      <w:pPr>
        <w:tabs>
          <w:tab w:val="left" w:pos="1134"/>
        </w:tabs>
        <w:ind w:left="1134" w:right="-1134" w:hanging="1134"/>
      </w:pPr>
      <w:r>
        <w:t>43</w:t>
      </w:r>
      <w:r>
        <w:tab/>
        <w:t>01.1931 - 12.1931</w:t>
      </w:r>
    </w:p>
    <w:p w:rsidR="00000000" w:rsidRDefault="00C653B4">
      <w:pPr>
        <w:tabs>
          <w:tab w:val="left" w:pos="1134"/>
        </w:tabs>
        <w:ind w:left="1134" w:right="-1134" w:hanging="1134"/>
      </w:pPr>
      <w:r>
        <w:br w:type="page"/>
        <w:t>30</w:t>
      </w:r>
      <w:r>
        <w:tab/>
        <w:t>Nr. 18/1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12 A Nr. 18/1</w:t>
      </w:r>
    </w:p>
    <w:p w:rsidR="00000000" w:rsidRDefault="00C653B4">
      <w:pPr>
        <w:tabs>
          <w:tab w:val="left" w:pos="1134"/>
        </w:tabs>
        <w:ind w:left="1134" w:right="-1134" w:hanging="1134"/>
      </w:pPr>
      <w:r>
        <w:t>33</w:t>
      </w:r>
      <w:r>
        <w:tab/>
        <w:t>S. 41</w:t>
      </w:r>
    </w:p>
    <w:p w:rsidR="00000000" w:rsidRDefault="00C653B4">
      <w:pPr>
        <w:tabs>
          <w:tab w:val="left" w:pos="1134"/>
        </w:tabs>
        <w:ind w:left="1134" w:right="-1134" w:hanging="1134"/>
      </w:pPr>
      <w:r>
        <w:t>40</w:t>
      </w:r>
      <w:r>
        <w:tab/>
        <w:t>Verviel</w:t>
      </w:r>
      <w:r>
        <w:t xml:space="preserve">fältigte "Sammelrundschreiben" der </w:t>
      </w:r>
      <w:r>
        <w:rPr>
          <w:vanish/>
        </w:rPr>
        <w:t>k[</w:t>
      </w:r>
      <w:r>
        <w:t>Kriminalzentrale</w:t>
      </w:r>
      <w:r>
        <w:rPr>
          <w:vanish/>
        </w:rPr>
        <w:t>]k</w:t>
      </w:r>
      <w:r>
        <w:t xml:space="preserve">, dann des </w:t>
      </w:r>
      <w:r>
        <w:rPr>
          <w:vanish/>
        </w:rPr>
        <w:t>k[</w:t>
      </w:r>
      <w:r>
        <w:t>Landeskriminalpolizeiamts Hessen</w:t>
      </w:r>
      <w:r>
        <w:rPr>
          <w:vanish/>
        </w:rPr>
        <w:t>]k</w:t>
      </w:r>
      <w:r>
        <w:t xml:space="preserve"> betr. Fahndungen Bd. 1</w:t>
      </w:r>
    </w:p>
    <w:p w:rsidR="00000000" w:rsidRDefault="00C653B4">
      <w:pPr>
        <w:tabs>
          <w:tab w:val="left" w:pos="1134"/>
        </w:tabs>
        <w:ind w:left="1134" w:right="-1134" w:hanging="1134"/>
      </w:pPr>
      <w:r>
        <w:t>41</w:t>
      </w:r>
      <w:r>
        <w:tab/>
        <w:t xml:space="preserve">dabei: Sammelrundschreiben über </w:t>
      </w:r>
      <w:r>
        <w:rPr>
          <w:vanish/>
        </w:rPr>
        <w:t>s[2{</w:t>
      </w:r>
      <w:r>
        <w:t>beschlagnahmte</w:t>
      </w:r>
      <w:r>
        <w:rPr>
          <w:vanish/>
        </w:rPr>
        <w:t>}</w:t>
      </w:r>
      <w:r>
        <w:t xml:space="preserve"> </w:t>
      </w:r>
      <w:r>
        <w:rPr>
          <w:vanish/>
        </w:rPr>
        <w:t>1{</w:t>
      </w:r>
      <w:r>
        <w:t>Druckschriften</w:t>
      </w:r>
      <w:r>
        <w:rPr>
          <w:vanish/>
        </w:rPr>
        <w:t>}]s</w:t>
      </w:r>
      <w:r>
        <w:t xml:space="preserve"> 1-4; Rundschreiben Nr. 10, 21/22, 28-31, 36 und 54 fehlen</w:t>
      </w:r>
    </w:p>
    <w:p w:rsidR="00000000" w:rsidRDefault="00C653B4">
      <w:pPr>
        <w:tabs>
          <w:tab w:val="left" w:pos="1134"/>
        </w:tabs>
        <w:ind w:left="1134" w:right="-1134" w:hanging="1134"/>
      </w:pPr>
      <w:r>
        <w:t>43</w:t>
      </w:r>
      <w:r>
        <w:tab/>
        <w:t>02.1926 - 12.1926</w:t>
      </w:r>
    </w:p>
    <w:p w:rsidR="00000000" w:rsidRDefault="00C653B4">
      <w:pPr>
        <w:tabs>
          <w:tab w:val="left" w:pos="1134"/>
        </w:tabs>
        <w:ind w:left="1134" w:right="-1134" w:hanging="1134"/>
      </w:pPr>
      <w:r>
        <w:br w:type="page"/>
        <w:t>30</w:t>
      </w:r>
      <w:r>
        <w:tab/>
        <w:t>Nr. 18/2</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12 A Nr. 18/2</w:t>
      </w:r>
    </w:p>
    <w:p w:rsidR="00000000" w:rsidRDefault="00C653B4">
      <w:pPr>
        <w:tabs>
          <w:tab w:val="left" w:pos="1134"/>
        </w:tabs>
        <w:ind w:left="1134" w:right="-1134" w:hanging="1134"/>
      </w:pPr>
      <w:r>
        <w:t>33</w:t>
      </w:r>
      <w:r>
        <w:tab/>
        <w:t>S. 41</w:t>
      </w:r>
    </w:p>
    <w:p w:rsidR="00000000" w:rsidRDefault="00C653B4">
      <w:pPr>
        <w:tabs>
          <w:tab w:val="left" w:pos="1134"/>
        </w:tabs>
        <w:ind w:left="1134" w:right="-1134" w:hanging="1134"/>
      </w:pPr>
      <w:r>
        <w:t>40</w:t>
      </w:r>
      <w:r>
        <w:tab/>
        <w:t xml:space="preserve">Vervielfältigte "Sammelrundschreiben" der </w:t>
      </w:r>
      <w:r>
        <w:rPr>
          <w:vanish/>
        </w:rPr>
        <w:t>k[</w:t>
      </w:r>
      <w:r>
        <w:t>Kriminalzentrale</w:t>
      </w:r>
      <w:r>
        <w:rPr>
          <w:vanish/>
        </w:rPr>
        <w:t>]k</w:t>
      </w:r>
      <w:r>
        <w:t xml:space="preserve">, dann des </w:t>
      </w:r>
      <w:r>
        <w:rPr>
          <w:vanish/>
        </w:rPr>
        <w:t>k[</w:t>
      </w:r>
      <w:r>
        <w:t>Landeskriminalpolizeiamts Hessen</w:t>
      </w:r>
      <w:r>
        <w:rPr>
          <w:vanish/>
        </w:rPr>
        <w:t>]k</w:t>
      </w:r>
      <w:r>
        <w:t xml:space="preserve"> betr. Fahndungen Bd. 2</w:t>
      </w:r>
    </w:p>
    <w:p w:rsidR="00000000" w:rsidRDefault="00C653B4">
      <w:pPr>
        <w:tabs>
          <w:tab w:val="left" w:pos="1134"/>
        </w:tabs>
        <w:ind w:left="1134" w:right="-1134" w:hanging="1134"/>
      </w:pPr>
      <w:r>
        <w:t>41</w:t>
      </w:r>
      <w:r>
        <w:tab/>
        <w:t xml:space="preserve">dabei: Sammelrundschreiben D 1-6 betr. </w:t>
      </w:r>
      <w:r>
        <w:rPr>
          <w:vanish/>
        </w:rPr>
        <w:t>s[2{</w:t>
      </w:r>
      <w:r>
        <w:t>b</w:t>
      </w:r>
      <w:r>
        <w:t>eschlagnahmte</w:t>
      </w:r>
      <w:r>
        <w:rPr>
          <w:vanish/>
        </w:rPr>
        <w:t>}</w:t>
      </w:r>
      <w:r>
        <w:t xml:space="preserve"> </w:t>
      </w:r>
      <w:r>
        <w:rPr>
          <w:vanish/>
        </w:rPr>
        <w:t>1{</w:t>
      </w:r>
      <w:r>
        <w:t>Druckschriften</w:t>
      </w:r>
      <w:r>
        <w:rPr>
          <w:vanish/>
        </w:rPr>
        <w:t>}]s</w:t>
      </w:r>
    </w:p>
    <w:p w:rsidR="00000000" w:rsidRDefault="00C653B4">
      <w:pPr>
        <w:tabs>
          <w:tab w:val="left" w:pos="1134"/>
        </w:tabs>
        <w:ind w:left="1134" w:right="-1134" w:hanging="1134"/>
      </w:pPr>
      <w:r>
        <w:t>43</w:t>
      </w:r>
      <w:r>
        <w:tab/>
        <w:t>01.1927 - 12.1927</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12 B</w:t>
      </w:r>
    </w:p>
    <w:p w:rsidR="00000000" w:rsidRDefault="00C653B4">
      <w:pPr>
        <w:tabs>
          <w:tab w:val="left" w:pos="1134"/>
        </w:tabs>
        <w:ind w:left="1134" w:right="-1134" w:hanging="1134"/>
      </w:pPr>
      <w:r>
        <w:t>20a</w:t>
      </w:r>
      <w:r>
        <w:tab/>
        <w:t>027</w:t>
      </w:r>
    </w:p>
    <w:p w:rsidR="00000000" w:rsidRDefault="00C653B4">
      <w:pPr>
        <w:tabs>
          <w:tab w:val="left" w:pos="1134"/>
        </w:tabs>
        <w:ind w:left="1134" w:right="-1134" w:hanging="1134"/>
      </w:pPr>
      <w:r>
        <w:t>21</w:t>
      </w:r>
      <w:r>
        <w:tab/>
        <w:t>Staatspolizeistelle Darmstadt; SD Abschnitt Darmstadt</w:t>
      </w:r>
    </w:p>
    <w:p w:rsidR="00000000" w:rsidRDefault="00C653B4">
      <w:pPr>
        <w:tabs>
          <w:tab w:val="left" w:pos="1134"/>
        </w:tabs>
        <w:ind w:left="1134" w:right="-1134" w:hanging="1134"/>
      </w:pPr>
      <w:r>
        <w:t>22</w:t>
      </w:r>
      <w:r>
        <w:tab/>
        <w:t>G Behörden und Ämter Großherzogtum und Volksstaat Hessen \ G 11 - 19 Innere Verwaltung \ G 12 Polizei \ #G 12 B Geheime Staatspolizei, Sicherheitsdienst der SS</w:t>
      </w:r>
    </w:p>
    <w:p w:rsidR="00000000" w:rsidRDefault="00C653B4">
      <w:pPr>
        <w:tabs>
          <w:tab w:val="left" w:pos="1134"/>
        </w:tabs>
        <w:ind w:left="1134" w:right="-1134" w:hanging="1134"/>
      </w:pPr>
      <w:r>
        <w:t>23</w:t>
      </w:r>
      <w:r>
        <w:tab/>
        <w:t>1933 - 1945</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 xml:space="preserve">Die im März 1933 aus dem Landeskriminalpolizeiamt ausgegliederte Zentralpolizeistelle, dann Hessisches Staatspolizeiamt, wurde mit der Unterstellung unter die Gestapo in Berlin 1934/35 </w:t>
      </w:r>
      <w:r>
        <w:t>das Geheime Staatspolizeiamt, ab 1936 Staatspolizeistelle Darmstadt. Daneben errichtete der SD ab Herbst 1935 eine Außenstelle in Darmstadt, die ab 1936 als SD-Unterabschnitt Hessen (Darmstadt), ab Herbst als SD Abschnitt Darmstadt firmierte. Teile der Akten von Gestapo und SD haben in nicht- oder teilzerstörten Polizeigebäuden in Darmstadt überlebt.</w:t>
      </w:r>
    </w:p>
    <w:p w:rsidR="00000000" w:rsidRDefault="00C653B4">
      <w:pPr>
        <w:tabs>
          <w:tab w:val="left" w:pos="1134"/>
        </w:tabs>
        <w:ind w:left="1134" w:right="-1134" w:hanging="1134"/>
      </w:pPr>
      <w:r>
        <w:t>26</w:t>
      </w:r>
      <w:r>
        <w:tab/>
      </w:r>
      <w:r>
        <w:rPr>
          <w:vanish/>
        </w:rPr>
        <w:t>&lt; - &gt;</w:t>
      </w:r>
    </w:p>
    <w:p w:rsidR="00000000" w:rsidRDefault="00C653B4">
      <w:pPr>
        <w:tabs>
          <w:tab w:val="left" w:pos="1134"/>
        </w:tabs>
        <w:ind w:left="1134" w:right="-1134" w:hanging="1134"/>
      </w:pPr>
      <w:r>
        <w:t>26a</w:t>
      </w:r>
      <w:r>
        <w:tab/>
        <w:t>01</w:t>
      </w:r>
    </w:p>
    <w:p w:rsidR="00000000" w:rsidRDefault="00C653B4">
      <w:pPr>
        <w:tabs>
          <w:tab w:val="left" w:pos="1134"/>
        </w:tabs>
        <w:ind w:left="1134" w:right="-1134" w:hanging="1134"/>
      </w:pPr>
      <w:r>
        <w:t>27</w:t>
      </w:r>
      <w:r>
        <w:tab/>
        <w:t>1. Rundschreiben und Berichte des Staatspolizeiamts, dann der Staatspolizeistelle Darmstadt 1933 - 1944</w:t>
      </w:r>
    </w:p>
    <w:p w:rsidR="00000000" w:rsidRDefault="00C653B4">
      <w:pPr>
        <w:tabs>
          <w:tab w:val="left" w:pos="1134"/>
        </w:tabs>
        <w:ind w:left="1134" w:right="-1134" w:hanging="1134"/>
      </w:pPr>
      <w:r>
        <w:t>30</w:t>
      </w:r>
      <w:r>
        <w:tab/>
        <w:t>Nr. 35/1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12 B Nr. 35</w:t>
      </w:r>
      <w:r>
        <w:t>/1</w:t>
      </w:r>
    </w:p>
    <w:p w:rsidR="00000000" w:rsidRDefault="00C653B4">
      <w:pPr>
        <w:tabs>
          <w:tab w:val="left" w:pos="1134"/>
        </w:tabs>
        <w:ind w:left="1134" w:right="-1134" w:hanging="1134"/>
      </w:pPr>
      <w:r>
        <w:t>33</w:t>
      </w:r>
      <w:r>
        <w:tab/>
        <w:t>S. 65</w:t>
      </w:r>
    </w:p>
    <w:p w:rsidR="00000000" w:rsidRDefault="00C653B4">
      <w:pPr>
        <w:tabs>
          <w:tab w:val="left" w:pos="1134"/>
        </w:tabs>
        <w:ind w:left="1134" w:right="-1134" w:hanging="1134"/>
      </w:pPr>
      <w:r>
        <w:t>40</w:t>
      </w:r>
      <w:r>
        <w:tab/>
        <w:t xml:space="preserve">Rundschreiben des </w:t>
      </w:r>
      <w:r>
        <w:rPr>
          <w:vanish/>
        </w:rPr>
        <w:t>k[</w:t>
      </w:r>
      <w:r>
        <w:t>Hess. Polizeiamts</w:t>
      </w:r>
      <w:r>
        <w:rPr>
          <w:vanish/>
        </w:rPr>
        <w:t>]k</w:t>
      </w:r>
      <w:r>
        <w:t xml:space="preserve">, später </w:t>
      </w:r>
      <w:r>
        <w:rPr>
          <w:vanish/>
        </w:rPr>
        <w:t>k[1{</w:t>
      </w:r>
      <w:r>
        <w:t>Geh. Staatspolizeiamt bzw. der Staatspolizeistelle</w:t>
      </w:r>
      <w:r>
        <w:rPr>
          <w:vanish/>
        </w:rPr>
        <w:t>}</w:t>
      </w:r>
      <w:r>
        <w:t xml:space="preserve"> </w:t>
      </w:r>
      <w:r>
        <w:rPr>
          <w:vanish/>
        </w:rPr>
        <w:t>2{o[</w:t>
      </w:r>
      <w:r>
        <w:t>Darmstadt</w:t>
      </w:r>
      <w:r>
        <w:rPr>
          <w:vanish/>
        </w:rPr>
        <w:t>]o}]k</w:t>
      </w:r>
      <w:r>
        <w:t xml:space="preserve"> betr. kirchlich-religiöse Organisationen und Gruppen Bd. 1</w:t>
      </w:r>
    </w:p>
    <w:p w:rsidR="00000000" w:rsidRDefault="00C653B4">
      <w:pPr>
        <w:tabs>
          <w:tab w:val="left" w:pos="1134"/>
        </w:tabs>
        <w:ind w:left="1134" w:right="-1134" w:hanging="1134"/>
      </w:pPr>
      <w:r>
        <w:t>41</w:t>
      </w:r>
      <w:r>
        <w:tab/>
        <w:t xml:space="preserve">auch Fahndungssachen und </w:t>
      </w:r>
      <w:r>
        <w:rPr>
          <w:vanish/>
        </w:rPr>
        <w:t>s[</w:t>
      </w:r>
      <w:r>
        <w:t xml:space="preserve">Verbote für </w:t>
      </w:r>
      <w:r>
        <w:rPr>
          <w:vanish/>
        </w:rPr>
        <w:t>s[2{</w:t>
      </w:r>
      <w:r>
        <w:t>religiöse</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07.1933 - 12.1934</w:t>
      </w:r>
    </w:p>
    <w:p w:rsidR="00000000" w:rsidRDefault="00C653B4">
      <w:pPr>
        <w:tabs>
          <w:tab w:val="left" w:pos="1134"/>
        </w:tabs>
        <w:ind w:left="1134" w:right="-1134" w:hanging="1134"/>
      </w:pPr>
      <w:r>
        <w:br w:type="page"/>
        <w:t>30</w:t>
      </w:r>
      <w:r>
        <w:tab/>
        <w:t>Nr. 35/2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12 B Nr. 35/2</w:t>
      </w:r>
    </w:p>
    <w:p w:rsidR="00000000" w:rsidRDefault="00C653B4">
      <w:pPr>
        <w:tabs>
          <w:tab w:val="left" w:pos="1134"/>
        </w:tabs>
        <w:ind w:left="1134" w:right="-1134" w:hanging="1134"/>
      </w:pPr>
      <w:r>
        <w:t>33</w:t>
      </w:r>
      <w:r>
        <w:tab/>
        <w:t>S. 65</w:t>
      </w:r>
    </w:p>
    <w:p w:rsidR="00000000" w:rsidRDefault="00C653B4">
      <w:pPr>
        <w:tabs>
          <w:tab w:val="left" w:pos="1134"/>
        </w:tabs>
        <w:ind w:left="1134" w:right="-1134" w:hanging="1134"/>
      </w:pPr>
      <w:r>
        <w:t>40</w:t>
      </w:r>
      <w:r>
        <w:tab/>
        <w:t xml:space="preserve">Rundschreiben des </w:t>
      </w:r>
      <w:r>
        <w:rPr>
          <w:vanish/>
        </w:rPr>
        <w:t>k[</w:t>
      </w:r>
      <w:r>
        <w:t>Hess. Polizeiamts</w:t>
      </w:r>
      <w:r>
        <w:rPr>
          <w:vanish/>
        </w:rPr>
        <w:t>]k</w:t>
      </w:r>
      <w:r>
        <w:t xml:space="preserve">, später </w:t>
      </w:r>
      <w:r>
        <w:rPr>
          <w:vanish/>
        </w:rPr>
        <w:t>k[1{</w:t>
      </w:r>
      <w:r>
        <w:t>Geh. Staatspolizeiamt bzw. der Staatspolizeistelle</w:t>
      </w:r>
      <w:r>
        <w:rPr>
          <w:vanish/>
        </w:rPr>
        <w:t>}</w:t>
      </w:r>
      <w:r>
        <w:t xml:space="preserve"> </w:t>
      </w:r>
      <w:r>
        <w:rPr>
          <w:vanish/>
        </w:rPr>
        <w:t>2{o[</w:t>
      </w:r>
      <w:r>
        <w:t>Darmstadt</w:t>
      </w:r>
      <w:r>
        <w:rPr>
          <w:vanish/>
        </w:rPr>
        <w:t>]o}]k</w:t>
      </w:r>
      <w:r>
        <w:t xml:space="preserve"> betr. kirchlich-religiöse Organisationen</w:t>
      </w:r>
      <w:r>
        <w:t xml:space="preserve"> und Gruppen Bd. 2</w:t>
      </w:r>
    </w:p>
    <w:p w:rsidR="00000000" w:rsidRDefault="00C653B4">
      <w:pPr>
        <w:tabs>
          <w:tab w:val="left" w:pos="1134"/>
        </w:tabs>
        <w:ind w:left="1134" w:right="-1134" w:hanging="1134"/>
      </w:pPr>
      <w:r>
        <w:t>41</w:t>
      </w:r>
      <w:r>
        <w:tab/>
        <w:t xml:space="preserve">auch Fahndungssachen und </w:t>
      </w:r>
      <w:r>
        <w:rPr>
          <w:vanish/>
        </w:rPr>
        <w:t>s[</w:t>
      </w:r>
      <w:r>
        <w:t xml:space="preserve">Verbote für </w:t>
      </w:r>
      <w:r>
        <w:rPr>
          <w:vanish/>
        </w:rPr>
        <w:t>s[2{</w:t>
      </w:r>
      <w:r>
        <w:t>religiöse</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01.1935 - 12.1935</w:t>
      </w:r>
    </w:p>
    <w:p w:rsidR="00000000" w:rsidRDefault="00C653B4">
      <w:pPr>
        <w:tabs>
          <w:tab w:val="left" w:pos="1134"/>
        </w:tabs>
        <w:ind w:left="1134" w:right="-1134" w:hanging="1134"/>
      </w:pPr>
      <w:r>
        <w:br w:type="page"/>
        <w:t>30</w:t>
      </w:r>
      <w:r>
        <w:tab/>
        <w:t>Nr. 35/3</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12 B Nr. 35/3</w:t>
      </w:r>
    </w:p>
    <w:p w:rsidR="00000000" w:rsidRDefault="00C653B4">
      <w:pPr>
        <w:tabs>
          <w:tab w:val="left" w:pos="1134"/>
        </w:tabs>
        <w:ind w:left="1134" w:right="-1134" w:hanging="1134"/>
      </w:pPr>
      <w:r>
        <w:t>33</w:t>
      </w:r>
      <w:r>
        <w:tab/>
        <w:t>S. 65</w:t>
      </w:r>
    </w:p>
    <w:p w:rsidR="00000000" w:rsidRDefault="00C653B4">
      <w:pPr>
        <w:tabs>
          <w:tab w:val="left" w:pos="1134"/>
        </w:tabs>
        <w:ind w:left="1134" w:right="-1134" w:hanging="1134"/>
      </w:pPr>
      <w:r>
        <w:t>40</w:t>
      </w:r>
      <w:r>
        <w:tab/>
        <w:t xml:space="preserve">Rundschreiben des </w:t>
      </w:r>
      <w:r>
        <w:rPr>
          <w:vanish/>
        </w:rPr>
        <w:t>k[</w:t>
      </w:r>
      <w:r>
        <w:t>Hess. Polizeiamts</w:t>
      </w:r>
      <w:r>
        <w:rPr>
          <w:vanish/>
        </w:rPr>
        <w:t>]k</w:t>
      </w:r>
      <w:r>
        <w:t xml:space="preserve">, später </w:t>
      </w:r>
      <w:r>
        <w:rPr>
          <w:vanish/>
        </w:rPr>
        <w:t>k[1{</w:t>
      </w:r>
      <w:r>
        <w:t>Geh. Staatspolizeiamt bzw. der Staatspolizeistelle</w:t>
      </w:r>
      <w:r>
        <w:rPr>
          <w:vanish/>
        </w:rPr>
        <w:t>}</w:t>
      </w:r>
      <w:r>
        <w:t xml:space="preserve"> </w:t>
      </w:r>
      <w:r>
        <w:rPr>
          <w:vanish/>
        </w:rPr>
        <w:t>2{o[</w:t>
      </w:r>
      <w:r>
        <w:t>Darmstadt</w:t>
      </w:r>
      <w:r>
        <w:rPr>
          <w:vanish/>
        </w:rPr>
        <w:t>]o}]k</w:t>
      </w:r>
      <w:r>
        <w:t xml:space="preserve"> betr. kirchlich-religiöse Organisationen und Gruppen Bd. 3</w:t>
      </w:r>
    </w:p>
    <w:p w:rsidR="00000000" w:rsidRDefault="00C653B4">
      <w:pPr>
        <w:tabs>
          <w:tab w:val="left" w:pos="1134"/>
        </w:tabs>
        <w:ind w:left="1134" w:right="-1134" w:hanging="1134"/>
      </w:pPr>
      <w:r>
        <w:t>41</w:t>
      </w:r>
      <w:r>
        <w:tab/>
        <w:t xml:space="preserve">auch Fahndungssachen und </w:t>
      </w:r>
      <w:r>
        <w:rPr>
          <w:vanish/>
        </w:rPr>
        <w:t>s[</w:t>
      </w:r>
      <w:r>
        <w:t xml:space="preserve">Verbote für </w:t>
      </w:r>
      <w:r>
        <w:rPr>
          <w:vanish/>
        </w:rPr>
        <w:t>s[2{</w:t>
      </w:r>
      <w:r>
        <w:t>religiöse</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01.1936 - 12.1936</w:t>
      </w:r>
    </w:p>
    <w:p w:rsidR="00000000" w:rsidRDefault="00C653B4">
      <w:pPr>
        <w:tabs>
          <w:tab w:val="left" w:pos="1134"/>
        </w:tabs>
        <w:ind w:left="1134" w:right="-1134" w:hanging="1134"/>
      </w:pPr>
      <w:r>
        <w:br w:type="page"/>
        <w:t>30</w:t>
      </w:r>
      <w:r>
        <w:tab/>
        <w:t>Nr. 35/4</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12 B Nr. 35/4</w:t>
      </w:r>
    </w:p>
    <w:p w:rsidR="00000000" w:rsidRDefault="00C653B4">
      <w:pPr>
        <w:tabs>
          <w:tab w:val="left" w:pos="1134"/>
        </w:tabs>
        <w:ind w:left="1134" w:right="-1134" w:hanging="1134"/>
      </w:pPr>
      <w:r>
        <w:t>33</w:t>
      </w:r>
      <w:r>
        <w:tab/>
        <w:t>S. 65</w:t>
      </w:r>
    </w:p>
    <w:p w:rsidR="00000000" w:rsidRDefault="00C653B4">
      <w:pPr>
        <w:tabs>
          <w:tab w:val="left" w:pos="1134"/>
        </w:tabs>
        <w:ind w:left="1134" w:right="-1134" w:hanging="1134"/>
      </w:pPr>
      <w:r>
        <w:t>40</w:t>
      </w:r>
      <w:r>
        <w:tab/>
        <w:t>Rundsch</w:t>
      </w:r>
      <w:r>
        <w:t xml:space="preserve">reiben des </w:t>
      </w:r>
      <w:r>
        <w:rPr>
          <w:vanish/>
        </w:rPr>
        <w:t>k[</w:t>
      </w:r>
      <w:r>
        <w:t>Hess. Polizeiamts</w:t>
      </w:r>
      <w:r>
        <w:rPr>
          <w:vanish/>
        </w:rPr>
        <w:t>]k</w:t>
      </w:r>
      <w:r>
        <w:t xml:space="preserve">, später </w:t>
      </w:r>
      <w:r>
        <w:rPr>
          <w:vanish/>
        </w:rPr>
        <w:t>k[1{</w:t>
      </w:r>
      <w:r>
        <w:t>Geh. Staatspolizeiamt bzw. der Staatspolizeistelle</w:t>
      </w:r>
      <w:r>
        <w:rPr>
          <w:vanish/>
        </w:rPr>
        <w:t>}</w:t>
      </w:r>
      <w:r>
        <w:t xml:space="preserve"> </w:t>
      </w:r>
      <w:r>
        <w:rPr>
          <w:vanish/>
        </w:rPr>
        <w:t>2{o[</w:t>
      </w:r>
      <w:r>
        <w:t>Darmstadt</w:t>
      </w:r>
      <w:r>
        <w:rPr>
          <w:vanish/>
        </w:rPr>
        <w:t>]o}]k</w:t>
      </w:r>
      <w:r>
        <w:t xml:space="preserve"> betr. kirchlich-religiöse Organisationen und Gruppen Bd. 4</w:t>
      </w:r>
    </w:p>
    <w:p w:rsidR="00000000" w:rsidRDefault="00C653B4">
      <w:pPr>
        <w:tabs>
          <w:tab w:val="left" w:pos="1134"/>
        </w:tabs>
        <w:ind w:left="1134" w:right="-1134" w:hanging="1134"/>
      </w:pPr>
      <w:r>
        <w:t>41</w:t>
      </w:r>
      <w:r>
        <w:tab/>
        <w:t xml:space="preserve">auch Fahndungssachen und </w:t>
      </w:r>
      <w:r>
        <w:rPr>
          <w:vanish/>
        </w:rPr>
        <w:t>s[</w:t>
      </w:r>
      <w:r>
        <w:t xml:space="preserve">Verbote für </w:t>
      </w:r>
      <w:r>
        <w:rPr>
          <w:vanish/>
        </w:rPr>
        <w:t>s[2{</w:t>
      </w:r>
      <w:r>
        <w:t>religiöse</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01.1937 - 05.1937</w:t>
      </w:r>
    </w:p>
    <w:p w:rsidR="00000000" w:rsidRDefault="00C653B4">
      <w:pPr>
        <w:tabs>
          <w:tab w:val="left" w:pos="1134"/>
        </w:tabs>
        <w:ind w:left="1134" w:right="-1134" w:hanging="1134"/>
      </w:pPr>
      <w:r>
        <w:br w:type="page"/>
        <w:t>30</w:t>
      </w:r>
      <w:r>
        <w:tab/>
        <w:t>Nr. 35/5</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12 B Nr. 35/5</w:t>
      </w:r>
    </w:p>
    <w:p w:rsidR="00000000" w:rsidRDefault="00C653B4">
      <w:pPr>
        <w:tabs>
          <w:tab w:val="left" w:pos="1134"/>
        </w:tabs>
        <w:ind w:left="1134" w:right="-1134" w:hanging="1134"/>
      </w:pPr>
      <w:r>
        <w:t>33</w:t>
      </w:r>
      <w:r>
        <w:tab/>
        <w:t>S. 66</w:t>
      </w:r>
    </w:p>
    <w:p w:rsidR="00000000" w:rsidRDefault="00C653B4">
      <w:pPr>
        <w:tabs>
          <w:tab w:val="left" w:pos="1134"/>
        </w:tabs>
        <w:ind w:left="1134" w:right="-1134" w:hanging="1134"/>
      </w:pPr>
      <w:r>
        <w:t>40</w:t>
      </w:r>
      <w:r>
        <w:tab/>
        <w:t xml:space="preserve">Rundschreiben des </w:t>
      </w:r>
      <w:r>
        <w:rPr>
          <w:vanish/>
        </w:rPr>
        <w:t>k[</w:t>
      </w:r>
      <w:r>
        <w:t>Hess. Polizeiamts</w:t>
      </w:r>
      <w:r>
        <w:rPr>
          <w:vanish/>
        </w:rPr>
        <w:t>]k</w:t>
      </w:r>
      <w:r>
        <w:t xml:space="preserve">, später </w:t>
      </w:r>
      <w:r>
        <w:rPr>
          <w:vanish/>
        </w:rPr>
        <w:t>k[1{</w:t>
      </w:r>
      <w:r>
        <w:t>Geh. Staatspolizeiamt bzw. der Staatspolizeistelle</w:t>
      </w:r>
      <w:r>
        <w:rPr>
          <w:vanish/>
        </w:rPr>
        <w:t>}</w:t>
      </w:r>
      <w:r>
        <w:t xml:space="preserve"> </w:t>
      </w:r>
      <w:r>
        <w:rPr>
          <w:vanish/>
        </w:rPr>
        <w:t>2{o[</w:t>
      </w:r>
      <w:r>
        <w:t>Darmstadt</w:t>
      </w:r>
      <w:r>
        <w:rPr>
          <w:vanish/>
        </w:rPr>
        <w:t>]o}]k</w:t>
      </w:r>
      <w:r>
        <w:t xml:space="preserve"> betr. kirchlich-religiöse Organisationen und Gruppen Bd. 5</w:t>
      </w:r>
    </w:p>
    <w:p w:rsidR="00000000" w:rsidRDefault="00C653B4">
      <w:pPr>
        <w:tabs>
          <w:tab w:val="left" w:pos="1134"/>
        </w:tabs>
        <w:ind w:left="1134" w:right="-1134" w:hanging="1134"/>
      </w:pPr>
      <w:r>
        <w:t>41</w:t>
      </w:r>
      <w:r>
        <w:tab/>
      </w:r>
      <w:r>
        <w:t xml:space="preserve">auch Fahndungssachen und </w:t>
      </w:r>
      <w:r>
        <w:rPr>
          <w:vanish/>
        </w:rPr>
        <w:t>s[</w:t>
      </w:r>
      <w:r>
        <w:t xml:space="preserve">Verbote für </w:t>
      </w:r>
      <w:r>
        <w:rPr>
          <w:vanish/>
        </w:rPr>
        <w:t>s[2{</w:t>
      </w:r>
      <w:r>
        <w:t>religiöse</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06.1937 - 12.1937</w:t>
      </w:r>
    </w:p>
    <w:p w:rsidR="00000000" w:rsidRDefault="00C653B4">
      <w:pPr>
        <w:tabs>
          <w:tab w:val="left" w:pos="1134"/>
        </w:tabs>
        <w:ind w:left="1134" w:right="-1134" w:hanging="1134"/>
      </w:pPr>
      <w:r>
        <w:br w:type="page"/>
        <w:t>30</w:t>
      </w:r>
      <w:r>
        <w:tab/>
        <w:t>Nr. 35/6</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12 B Nr. 35/6</w:t>
      </w:r>
    </w:p>
    <w:p w:rsidR="00000000" w:rsidRDefault="00C653B4">
      <w:pPr>
        <w:tabs>
          <w:tab w:val="left" w:pos="1134"/>
        </w:tabs>
        <w:ind w:left="1134" w:right="-1134" w:hanging="1134"/>
      </w:pPr>
      <w:r>
        <w:t>33</w:t>
      </w:r>
      <w:r>
        <w:tab/>
        <w:t>S. 66</w:t>
      </w:r>
    </w:p>
    <w:p w:rsidR="00000000" w:rsidRDefault="00C653B4">
      <w:pPr>
        <w:tabs>
          <w:tab w:val="left" w:pos="1134"/>
        </w:tabs>
        <w:ind w:left="1134" w:right="-1134" w:hanging="1134"/>
      </w:pPr>
      <w:r>
        <w:t>40</w:t>
      </w:r>
      <w:r>
        <w:tab/>
        <w:t xml:space="preserve">Rundschreiben des </w:t>
      </w:r>
      <w:r>
        <w:rPr>
          <w:vanish/>
        </w:rPr>
        <w:t>k[</w:t>
      </w:r>
      <w:r>
        <w:t>Hess. Polizeiamts</w:t>
      </w:r>
      <w:r>
        <w:rPr>
          <w:vanish/>
        </w:rPr>
        <w:t>]k</w:t>
      </w:r>
      <w:r>
        <w:t xml:space="preserve">, später </w:t>
      </w:r>
      <w:r>
        <w:rPr>
          <w:vanish/>
        </w:rPr>
        <w:t>k[1{</w:t>
      </w:r>
      <w:r>
        <w:t>Geh. Staatspolizeiamt bzw. der Staatspolizeistelle</w:t>
      </w:r>
      <w:r>
        <w:rPr>
          <w:vanish/>
        </w:rPr>
        <w:t>}</w:t>
      </w:r>
      <w:r>
        <w:t xml:space="preserve"> </w:t>
      </w:r>
      <w:r>
        <w:rPr>
          <w:vanish/>
        </w:rPr>
        <w:t>2{o[</w:t>
      </w:r>
      <w:r>
        <w:t>Darmstadt</w:t>
      </w:r>
      <w:r>
        <w:rPr>
          <w:vanish/>
        </w:rPr>
        <w:t>]o}]k</w:t>
      </w:r>
      <w:r>
        <w:t xml:space="preserve"> betr. kirchlich-religiöse Organisationen und Gruppen Bd. 6</w:t>
      </w:r>
    </w:p>
    <w:p w:rsidR="00000000" w:rsidRDefault="00C653B4">
      <w:pPr>
        <w:tabs>
          <w:tab w:val="left" w:pos="1134"/>
        </w:tabs>
        <w:ind w:left="1134" w:right="-1134" w:hanging="1134"/>
      </w:pPr>
      <w:r>
        <w:t>41</w:t>
      </w:r>
      <w:r>
        <w:tab/>
        <w:t xml:space="preserve">auch Fahndungssachen und </w:t>
      </w:r>
      <w:r>
        <w:rPr>
          <w:vanish/>
        </w:rPr>
        <w:t>s[</w:t>
      </w:r>
      <w:r>
        <w:t xml:space="preserve">Verbote für </w:t>
      </w:r>
      <w:r>
        <w:rPr>
          <w:vanish/>
        </w:rPr>
        <w:t>s[2{</w:t>
      </w:r>
      <w:r>
        <w:t>religiöse</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01.1938 - 12.1939</w:t>
      </w:r>
    </w:p>
    <w:p w:rsidR="00000000" w:rsidRDefault="00C653B4">
      <w:pPr>
        <w:tabs>
          <w:tab w:val="left" w:pos="1134"/>
        </w:tabs>
        <w:ind w:left="1134" w:right="-1134" w:hanging="1134"/>
      </w:pPr>
      <w:r>
        <w:br w:type="page"/>
        <w:t>30</w:t>
      </w:r>
      <w:r>
        <w:tab/>
        <w:t>Nr. 35/7</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12 B Nr. 35/7</w:t>
      </w:r>
    </w:p>
    <w:p w:rsidR="00000000" w:rsidRDefault="00C653B4">
      <w:pPr>
        <w:tabs>
          <w:tab w:val="left" w:pos="1134"/>
        </w:tabs>
        <w:ind w:left="1134" w:right="-1134" w:hanging="1134"/>
      </w:pPr>
      <w:r>
        <w:t>33</w:t>
      </w:r>
      <w:r>
        <w:tab/>
        <w:t>S. 66</w:t>
      </w:r>
    </w:p>
    <w:p w:rsidR="00000000" w:rsidRDefault="00C653B4">
      <w:pPr>
        <w:tabs>
          <w:tab w:val="left" w:pos="1134"/>
        </w:tabs>
        <w:ind w:left="1134" w:right="-1134" w:hanging="1134"/>
      </w:pPr>
      <w:r>
        <w:t>40</w:t>
      </w:r>
      <w:r>
        <w:tab/>
        <w:t xml:space="preserve">Rundschreiben des </w:t>
      </w:r>
      <w:r>
        <w:rPr>
          <w:vanish/>
        </w:rPr>
        <w:t>k[</w:t>
      </w:r>
      <w:r>
        <w:t>Hess. Pol</w:t>
      </w:r>
      <w:r>
        <w:t>izeiamts</w:t>
      </w:r>
      <w:r>
        <w:rPr>
          <w:vanish/>
        </w:rPr>
        <w:t>]k</w:t>
      </w:r>
      <w:r>
        <w:t xml:space="preserve">, später </w:t>
      </w:r>
      <w:r>
        <w:rPr>
          <w:vanish/>
        </w:rPr>
        <w:t>k[1{</w:t>
      </w:r>
      <w:r>
        <w:t>Geh. Staatspolizeiamt bzw. der Staatspolizeistelle</w:t>
      </w:r>
      <w:r>
        <w:rPr>
          <w:vanish/>
        </w:rPr>
        <w:t>}</w:t>
      </w:r>
      <w:r>
        <w:t xml:space="preserve"> </w:t>
      </w:r>
      <w:r>
        <w:rPr>
          <w:vanish/>
        </w:rPr>
        <w:t>2{o[</w:t>
      </w:r>
      <w:r>
        <w:t>Darmstadt</w:t>
      </w:r>
      <w:r>
        <w:rPr>
          <w:vanish/>
        </w:rPr>
        <w:t>]o}]k</w:t>
      </w:r>
      <w:r>
        <w:t xml:space="preserve"> betr. kirchlich-religiöse Organisationen und Gruppen Bd. 7</w:t>
      </w:r>
    </w:p>
    <w:p w:rsidR="00000000" w:rsidRDefault="00C653B4">
      <w:pPr>
        <w:tabs>
          <w:tab w:val="left" w:pos="1134"/>
        </w:tabs>
        <w:ind w:left="1134" w:right="-1134" w:hanging="1134"/>
      </w:pPr>
      <w:r>
        <w:t>41</w:t>
      </w:r>
      <w:r>
        <w:tab/>
        <w:t xml:space="preserve">auch Fahndungssachen und </w:t>
      </w:r>
      <w:r>
        <w:rPr>
          <w:vanish/>
        </w:rPr>
        <w:t>s[</w:t>
      </w:r>
      <w:r>
        <w:t xml:space="preserve">Verbote für </w:t>
      </w:r>
      <w:r>
        <w:rPr>
          <w:vanish/>
        </w:rPr>
        <w:t>s[2{</w:t>
      </w:r>
      <w:r>
        <w:t>religiöse</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01.1940 - 12.1940</w:t>
      </w:r>
    </w:p>
    <w:p w:rsidR="00000000" w:rsidRDefault="00C653B4">
      <w:pPr>
        <w:tabs>
          <w:tab w:val="left" w:pos="1134"/>
        </w:tabs>
        <w:ind w:left="1134" w:right="-1134" w:hanging="1134"/>
      </w:pPr>
      <w:r>
        <w:br w:type="page"/>
        <w:t>30</w:t>
      </w:r>
      <w:r>
        <w:tab/>
        <w:t>Nr. 35/8</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12 B Nr. 35/8</w:t>
      </w:r>
    </w:p>
    <w:p w:rsidR="00000000" w:rsidRDefault="00C653B4">
      <w:pPr>
        <w:tabs>
          <w:tab w:val="left" w:pos="1134"/>
        </w:tabs>
        <w:ind w:left="1134" w:right="-1134" w:hanging="1134"/>
      </w:pPr>
      <w:r>
        <w:t>33</w:t>
      </w:r>
      <w:r>
        <w:tab/>
        <w:t>S. 66</w:t>
      </w:r>
    </w:p>
    <w:p w:rsidR="00000000" w:rsidRDefault="00C653B4">
      <w:pPr>
        <w:tabs>
          <w:tab w:val="left" w:pos="1134"/>
        </w:tabs>
        <w:ind w:left="1134" w:right="-1134" w:hanging="1134"/>
      </w:pPr>
      <w:r>
        <w:t>40</w:t>
      </w:r>
      <w:r>
        <w:tab/>
        <w:t xml:space="preserve">Rundschreiben des </w:t>
      </w:r>
      <w:r>
        <w:rPr>
          <w:vanish/>
        </w:rPr>
        <w:t>k[</w:t>
      </w:r>
      <w:r>
        <w:t>Hess. Polizeiamts</w:t>
      </w:r>
      <w:r>
        <w:rPr>
          <w:vanish/>
        </w:rPr>
        <w:t>]k</w:t>
      </w:r>
      <w:r>
        <w:t xml:space="preserve">, später </w:t>
      </w:r>
      <w:r>
        <w:rPr>
          <w:vanish/>
        </w:rPr>
        <w:t>k[1{</w:t>
      </w:r>
      <w:r>
        <w:t>Geh. Staatspolizeiamt bzw. der Staatspolizeistelle</w:t>
      </w:r>
      <w:r>
        <w:rPr>
          <w:vanish/>
        </w:rPr>
        <w:t>}</w:t>
      </w:r>
      <w:r>
        <w:t xml:space="preserve"> </w:t>
      </w:r>
      <w:r>
        <w:rPr>
          <w:vanish/>
        </w:rPr>
        <w:t>2{o[</w:t>
      </w:r>
      <w:r>
        <w:t>Darmstadt</w:t>
      </w:r>
      <w:r>
        <w:rPr>
          <w:vanish/>
        </w:rPr>
        <w:t>]o}]k</w:t>
      </w:r>
      <w:r>
        <w:t xml:space="preserve"> betr. kirchlich-religiöse Organisationen und Gruppen Bd. 8</w:t>
      </w:r>
    </w:p>
    <w:p w:rsidR="00000000" w:rsidRDefault="00C653B4">
      <w:pPr>
        <w:tabs>
          <w:tab w:val="left" w:pos="1134"/>
        </w:tabs>
        <w:ind w:left="1134" w:right="-1134" w:hanging="1134"/>
      </w:pPr>
      <w:r>
        <w:t>41</w:t>
      </w:r>
      <w:r>
        <w:tab/>
        <w:t>auch Fahndungssachen u</w:t>
      </w:r>
      <w:r>
        <w:t xml:space="preserve">nd </w:t>
      </w:r>
      <w:r>
        <w:rPr>
          <w:vanish/>
        </w:rPr>
        <w:t>s[</w:t>
      </w:r>
      <w:r>
        <w:t xml:space="preserve">Verbote für </w:t>
      </w:r>
      <w:r>
        <w:rPr>
          <w:vanish/>
        </w:rPr>
        <w:t>s[2{</w:t>
      </w:r>
      <w:r>
        <w:t>religiöse</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01.1941 - 06.1944</w:t>
      </w:r>
    </w:p>
    <w:p w:rsidR="00000000" w:rsidRDefault="00C653B4">
      <w:pPr>
        <w:tabs>
          <w:tab w:val="left" w:pos="1134"/>
        </w:tabs>
        <w:ind w:left="1134" w:right="-1134" w:hanging="1134"/>
      </w:pPr>
      <w:r>
        <w:br w:type="page"/>
        <w:t>30</w:t>
      </w:r>
      <w:r>
        <w:tab/>
        <w:t>Nr. 37/1</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12 B Nr. 37/1</w:t>
      </w:r>
    </w:p>
    <w:p w:rsidR="00000000" w:rsidRDefault="00C653B4">
      <w:pPr>
        <w:tabs>
          <w:tab w:val="left" w:pos="1134"/>
        </w:tabs>
        <w:ind w:left="1134" w:right="-1134" w:hanging="1134"/>
      </w:pPr>
      <w:r>
        <w:t>33</w:t>
      </w:r>
      <w:r>
        <w:tab/>
        <w:t>S. 66</w:t>
      </w:r>
    </w:p>
    <w:p w:rsidR="00000000" w:rsidRDefault="00C653B4">
      <w:pPr>
        <w:tabs>
          <w:tab w:val="left" w:pos="1134"/>
        </w:tabs>
        <w:ind w:left="1134" w:right="-1134" w:hanging="1134"/>
      </w:pPr>
      <w:r>
        <w:t>40</w:t>
      </w:r>
      <w:r>
        <w:tab/>
        <w:t xml:space="preserve">Rundschreiben der </w:t>
      </w:r>
      <w:r>
        <w:rPr>
          <w:vanish/>
        </w:rPr>
        <w:t>k[</w:t>
      </w:r>
      <w:r>
        <w:t>Zentralpolizeistelle</w:t>
      </w:r>
      <w:r>
        <w:rPr>
          <w:vanish/>
        </w:rPr>
        <w:t>]k</w:t>
      </w:r>
      <w:r>
        <w:t xml:space="preserve">, dann des </w:t>
      </w:r>
      <w:r>
        <w:rPr>
          <w:vanish/>
        </w:rPr>
        <w:t>k[1{</w:t>
      </w:r>
      <w:r>
        <w:t>Hess. Staatspolizeiamts bzw. Geh. Staatspolizeiamts</w:t>
      </w:r>
      <w:r>
        <w:rPr>
          <w:vanish/>
        </w:rPr>
        <w:t>}</w:t>
      </w:r>
      <w:r>
        <w:t xml:space="preserve"> </w:t>
      </w:r>
      <w:r>
        <w:rPr>
          <w:vanish/>
        </w:rPr>
        <w:t>2{o[</w:t>
      </w:r>
      <w:r>
        <w:t>Darmstadt</w:t>
      </w:r>
      <w:r>
        <w:rPr>
          <w:vanish/>
        </w:rPr>
        <w:t>]o}]k</w:t>
      </w:r>
      <w:r>
        <w:t xml:space="preserve">, später der </w:t>
      </w:r>
      <w:r>
        <w:rPr>
          <w:vanish/>
        </w:rPr>
        <w:t>k[1{</w:t>
      </w:r>
      <w:r>
        <w:t>Staatspolizeistelle</w:t>
      </w:r>
      <w:r>
        <w:rPr>
          <w:vanish/>
        </w:rPr>
        <w:t>}</w:t>
      </w:r>
      <w:r>
        <w:t xml:space="preserve"> </w:t>
      </w:r>
      <w:r>
        <w:rPr>
          <w:vanish/>
        </w:rPr>
        <w:t>2{</w:t>
      </w:r>
      <w:r>
        <w:t>Darmstadt</w:t>
      </w:r>
      <w:r>
        <w:rPr>
          <w:vanish/>
        </w:rPr>
        <w:t>}]k</w:t>
      </w:r>
      <w:r>
        <w:t xml:space="preserve"> betr. </w:t>
      </w:r>
      <w:r>
        <w:rPr>
          <w:vanish/>
        </w:rPr>
        <w:t>s[s[2{</w:t>
      </w:r>
      <w:r>
        <w:t xml:space="preserve">Verbot und </w:t>
      </w:r>
      <w:r>
        <w:rPr>
          <w:vanish/>
        </w:rPr>
        <w:t>s[</w:t>
      </w:r>
      <w:r>
        <w:t>Beschlagnahme</w:t>
      </w:r>
      <w:r>
        <w:rPr>
          <w:vanish/>
        </w:rPr>
        <w:t>]s</w:t>
      </w:r>
      <w:r>
        <w:t xml:space="preserve"> von</w:t>
      </w:r>
      <w:r>
        <w:rPr>
          <w:vanish/>
        </w:rPr>
        <w:t>}</w:t>
      </w:r>
      <w:r>
        <w:t xml:space="preserve"> </w:t>
      </w:r>
      <w:r>
        <w:rPr>
          <w:vanish/>
        </w:rPr>
        <w:t>1{</w:t>
      </w:r>
      <w:r>
        <w:t>Druckschriften</w:t>
      </w:r>
      <w:r>
        <w:rPr>
          <w:vanish/>
        </w:rPr>
        <w:t>}]s]s</w:t>
      </w:r>
      <w:r>
        <w:t xml:space="preserve"> und Zeitungen (auch Plakaten) Bd. 1</w:t>
      </w:r>
    </w:p>
    <w:p w:rsidR="00000000" w:rsidRDefault="00C653B4">
      <w:pPr>
        <w:tabs>
          <w:tab w:val="left" w:pos="1134"/>
        </w:tabs>
        <w:ind w:left="1134" w:right="-1134" w:hanging="1134"/>
      </w:pPr>
      <w:r>
        <w:t>43</w:t>
      </w:r>
      <w:r>
        <w:tab/>
        <w:t>04.1933 - 12.1933</w:t>
      </w:r>
    </w:p>
    <w:p w:rsidR="00000000" w:rsidRDefault="00C653B4">
      <w:pPr>
        <w:tabs>
          <w:tab w:val="left" w:pos="1134"/>
        </w:tabs>
        <w:ind w:left="1134" w:right="-1134" w:hanging="1134"/>
      </w:pPr>
      <w:r>
        <w:br w:type="page"/>
        <w:t>30</w:t>
      </w:r>
      <w:r>
        <w:tab/>
        <w:t>Nr. 37/2</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G 12 B Nr. 37/2</w:t>
      </w:r>
    </w:p>
    <w:p w:rsidR="00000000" w:rsidRDefault="00C653B4">
      <w:pPr>
        <w:tabs>
          <w:tab w:val="left" w:pos="1134"/>
        </w:tabs>
        <w:ind w:left="1134" w:right="-1134" w:hanging="1134"/>
      </w:pPr>
      <w:r>
        <w:t>33</w:t>
      </w:r>
      <w:r>
        <w:tab/>
        <w:t>S. 66</w:t>
      </w:r>
    </w:p>
    <w:p w:rsidR="00000000" w:rsidRDefault="00C653B4">
      <w:pPr>
        <w:tabs>
          <w:tab w:val="left" w:pos="1134"/>
        </w:tabs>
        <w:ind w:left="1134" w:right="-1134" w:hanging="1134"/>
      </w:pPr>
      <w:r>
        <w:t>40</w:t>
      </w:r>
      <w:r>
        <w:tab/>
        <w:t xml:space="preserve">Rundschreiben der </w:t>
      </w:r>
      <w:r>
        <w:rPr>
          <w:vanish/>
        </w:rPr>
        <w:t>k[</w:t>
      </w:r>
      <w:r>
        <w:t>Zentral</w:t>
      </w:r>
      <w:r>
        <w:t>polizeistelle</w:t>
      </w:r>
      <w:r>
        <w:rPr>
          <w:vanish/>
        </w:rPr>
        <w:t>]k</w:t>
      </w:r>
      <w:r>
        <w:t xml:space="preserve">, dann des </w:t>
      </w:r>
      <w:r>
        <w:rPr>
          <w:vanish/>
        </w:rPr>
        <w:t>k[1{</w:t>
      </w:r>
      <w:r>
        <w:t>Hess. Staatspolizeiamts bzw. Geh. Staatspolizeiamts</w:t>
      </w:r>
      <w:r>
        <w:rPr>
          <w:vanish/>
        </w:rPr>
        <w:t>}</w:t>
      </w:r>
      <w:r>
        <w:t xml:space="preserve"> </w:t>
      </w:r>
      <w:r>
        <w:rPr>
          <w:vanish/>
        </w:rPr>
        <w:t>2{o[</w:t>
      </w:r>
      <w:r>
        <w:t>Darmstadt</w:t>
      </w:r>
      <w:r>
        <w:rPr>
          <w:vanish/>
        </w:rPr>
        <w:t>]o}]k</w:t>
      </w:r>
      <w:r>
        <w:t xml:space="preserve">, später der </w:t>
      </w:r>
      <w:r>
        <w:rPr>
          <w:vanish/>
        </w:rPr>
        <w:t>k[1{</w:t>
      </w:r>
      <w:r>
        <w:t>Staatspolizeistelle</w:t>
      </w:r>
      <w:r>
        <w:rPr>
          <w:vanish/>
        </w:rPr>
        <w:t>}</w:t>
      </w:r>
      <w:r>
        <w:t xml:space="preserve"> </w:t>
      </w:r>
      <w:r>
        <w:rPr>
          <w:vanish/>
        </w:rPr>
        <w:t>2{</w:t>
      </w:r>
      <w:r>
        <w:t>Darmstadt</w:t>
      </w:r>
      <w:r>
        <w:rPr>
          <w:vanish/>
        </w:rPr>
        <w:t>}]k</w:t>
      </w:r>
      <w:r>
        <w:t xml:space="preserve"> betr. </w:t>
      </w:r>
      <w:r>
        <w:rPr>
          <w:vanish/>
        </w:rPr>
        <w:t>s[s[2{</w:t>
      </w:r>
      <w:r>
        <w:t xml:space="preserve">Verbot und </w:t>
      </w:r>
      <w:r>
        <w:rPr>
          <w:vanish/>
        </w:rPr>
        <w:t>s[</w:t>
      </w:r>
      <w:r>
        <w:t>Beschlagnahme</w:t>
      </w:r>
      <w:r>
        <w:rPr>
          <w:vanish/>
        </w:rPr>
        <w:t>]s</w:t>
      </w:r>
      <w:r>
        <w:t xml:space="preserve"> von</w:t>
      </w:r>
      <w:r>
        <w:rPr>
          <w:vanish/>
        </w:rPr>
        <w:t>}</w:t>
      </w:r>
      <w:r>
        <w:t xml:space="preserve"> </w:t>
      </w:r>
      <w:r>
        <w:rPr>
          <w:vanish/>
        </w:rPr>
        <w:t>1{</w:t>
      </w:r>
      <w:r>
        <w:t>Druckschriften</w:t>
      </w:r>
      <w:r>
        <w:rPr>
          <w:vanish/>
        </w:rPr>
        <w:t>}]s]s</w:t>
      </w:r>
      <w:r>
        <w:t xml:space="preserve"> und Zeitungen (auch Plakaten) Bd. 2</w:t>
      </w:r>
    </w:p>
    <w:p w:rsidR="00000000" w:rsidRDefault="00C653B4">
      <w:pPr>
        <w:tabs>
          <w:tab w:val="left" w:pos="1134"/>
        </w:tabs>
        <w:ind w:left="1134" w:right="-1134" w:hanging="1134"/>
      </w:pPr>
      <w:r>
        <w:t>43</w:t>
      </w:r>
      <w:r>
        <w:tab/>
        <w:t>01.1934 - 12.1934</w:t>
      </w:r>
    </w:p>
    <w:p w:rsidR="00000000" w:rsidRDefault="00C653B4">
      <w:pPr>
        <w:tabs>
          <w:tab w:val="left" w:pos="1134"/>
        </w:tabs>
        <w:ind w:left="1134" w:right="-1134" w:hanging="1134"/>
      </w:pPr>
      <w:r>
        <w:br w:type="page"/>
        <w:t>30</w:t>
      </w:r>
      <w:r>
        <w:tab/>
        <w:t>Nr. 37/3</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12 B Nr. 37/3</w:t>
      </w:r>
    </w:p>
    <w:p w:rsidR="00000000" w:rsidRDefault="00C653B4">
      <w:pPr>
        <w:tabs>
          <w:tab w:val="left" w:pos="1134"/>
        </w:tabs>
        <w:ind w:left="1134" w:right="-1134" w:hanging="1134"/>
      </w:pPr>
      <w:r>
        <w:t>33</w:t>
      </w:r>
      <w:r>
        <w:tab/>
        <w:t>S. 66</w:t>
      </w:r>
    </w:p>
    <w:p w:rsidR="00000000" w:rsidRDefault="00C653B4">
      <w:pPr>
        <w:tabs>
          <w:tab w:val="left" w:pos="1134"/>
        </w:tabs>
        <w:ind w:left="1134" w:right="-1134" w:hanging="1134"/>
      </w:pPr>
      <w:r>
        <w:t>40</w:t>
      </w:r>
      <w:r>
        <w:tab/>
        <w:t xml:space="preserve">Rundschreiben der </w:t>
      </w:r>
      <w:r>
        <w:rPr>
          <w:vanish/>
        </w:rPr>
        <w:t>k[</w:t>
      </w:r>
      <w:r>
        <w:t>Zentralpolizeistelle</w:t>
      </w:r>
      <w:r>
        <w:rPr>
          <w:vanish/>
        </w:rPr>
        <w:t>]k</w:t>
      </w:r>
      <w:r>
        <w:t xml:space="preserve">, dann des </w:t>
      </w:r>
      <w:r>
        <w:rPr>
          <w:vanish/>
        </w:rPr>
        <w:t>k[1{</w:t>
      </w:r>
      <w:r>
        <w:t>Hess. Staatspolizeiamts bzw. Geh. Staatspolizeiamts</w:t>
      </w:r>
      <w:r>
        <w:rPr>
          <w:vanish/>
        </w:rPr>
        <w:t>}</w:t>
      </w:r>
      <w:r>
        <w:t xml:space="preserve"> </w:t>
      </w:r>
      <w:r>
        <w:rPr>
          <w:vanish/>
        </w:rPr>
        <w:t>2{o[</w:t>
      </w:r>
      <w:r>
        <w:t>Darmstadt</w:t>
      </w:r>
      <w:r>
        <w:rPr>
          <w:vanish/>
        </w:rPr>
        <w:t>]o}]k</w:t>
      </w:r>
      <w:r>
        <w:t xml:space="preserve">, später der </w:t>
      </w:r>
      <w:r>
        <w:rPr>
          <w:vanish/>
        </w:rPr>
        <w:t>k[1{</w:t>
      </w:r>
      <w:r>
        <w:t>Staatspolizeistelle</w:t>
      </w:r>
      <w:r>
        <w:rPr>
          <w:vanish/>
        </w:rPr>
        <w:t>}</w:t>
      </w:r>
      <w:r>
        <w:t xml:space="preserve"> </w:t>
      </w:r>
      <w:r>
        <w:rPr>
          <w:vanish/>
        </w:rPr>
        <w:t>2{</w:t>
      </w:r>
      <w:r>
        <w:t>Darmstadt</w:t>
      </w:r>
      <w:r>
        <w:rPr>
          <w:vanish/>
        </w:rPr>
        <w:t>}]k</w:t>
      </w:r>
      <w:r>
        <w:t xml:space="preserve"> </w:t>
      </w:r>
      <w:r>
        <w:t xml:space="preserve">betr. </w:t>
      </w:r>
      <w:r>
        <w:rPr>
          <w:vanish/>
        </w:rPr>
        <w:t>s[s[2{</w:t>
      </w:r>
      <w:r>
        <w:t xml:space="preserve">Verbot und </w:t>
      </w:r>
      <w:r>
        <w:rPr>
          <w:vanish/>
        </w:rPr>
        <w:t>s[</w:t>
      </w:r>
      <w:r>
        <w:t>Beschlagnahme</w:t>
      </w:r>
      <w:r>
        <w:rPr>
          <w:vanish/>
        </w:rPr>
        <w:t>]s</w:t>
      </w:r>
      <w:r>
        <w:t xml:space="preserve"> von</w:t>
      </w:r>
      <w:r>
        <w:rPr>
          <w:vanish/>
        </w:rPr>
        <w:t>}</w:t>
      </w:r>
      <w:r>
        <w:t xml:space="preserve"> </w:t>
      </w:r>
      <w:r>
        <w:rPr>
          <w:vanish/>
        </w:rPr>
        <w:t>1{</w:t>
      </w:r>
      <w:r>
        <w:t>Druckschriften</w:t>
      </w:r>
      <w:r>
        <w:rPr>
          <w:vanish/>
        </w:rPr>
        <w:t>}]s]s</w:t>
      </w:r>
      <w:r>
        <w:t xml:space="preserve"> und Zeitungen (auch Plakaten) Bd. 3</w:t>
      </w:r>
    </w:p>
    <w:p w:rsidR="00000000" w:rsidRDefault="00C653B4">
      <w:pPr>
        <w:tabs>
          <w:tab w:val="left" w:pos="1134"/>
        </w:tabs>
        <w:ind w:left="1134" w:right="-1134" w:hanging="1134"/>
      </w:pPr>
      <w:r>
        <w:t>43</w:t>
      </w:r>
      <w:r>
        <w:tab/>
        <w:t>01.1935 - 12.1935</w:t>
      </w:r>
    </w:p>
    <w:p w:rsidR="00000000" w:rsidRDefault="00C653B4">
      <w:pPr>
        <w:tabs>
          <w:tab w:val="left" w:pos="1134"/>
        </w:tabs>
        <w:ind w:left="1134" w:right="-1134" w:hanging="1134"/>
      </w:pPr>
      <w:r>
        <w:br w:type="page"/>
        <w:t>30</w:t>
      </w:r>
      <w:r>
        <w:tab/>
        <w:t>Nr. 37/4</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G 12 B Nr. 37/4</w:t>
      </w:r>
    </w:p>
    <w:p w:rsidR="00000000" w:rsidRDefault="00C653B4">
      <w:pPr>
        <w:tabs>
          <w:tab w:val="left" w:pos="1134"/>
        </w:tabs>
        <w:ind w:left="1134" w:right="-1134" w:hanging="1134"/>
      </w:pPr>
      <w:r>
        <w:t>33</w:t>
      </w:r>
      <w:r>
        <w:tab/>
        <w:t>S. 66</w:t>
      </w:r>
    </w:p>
    <w:p w:rsidR="00000000" w:rsidRDefault="00C653B4">
      <w:pPr>
        <w:tabs>
          <w:tab w:val="left" w:pos="1134"/>
        </w:tabs>
        <w:ind w:left="1134" w:right="-1134" w:hanging="1134"/>
      </w:pPr>
      <w:r>
        <w:t>40</w:t>
      </w:r>
      <w:r>
        <w:tab/>
        <w:t xml:space="preserve">Rundschreiben der </w:t>
      </w:r>
      <w:r>
        <w:rPr>
          <w:vanish/>
        </w:rPr>
        <w:t>k[</w:t>
      </w:r>
      <w:r>
        <w:t>Zentralpolizeistelle</w:t>
      </w:r>
      <w:r>
        <w:rPr>
          <w:vanish/>
        </w:rPr>
        <w:t>]k</w:t>
      </w:r>
      <w:r>
        <w:t xml:space="preserve">, dann des </w:t>
      </w:r>
      <w:r>
        <w:rPr>
          <w:vanish/>
        </w:rPr>
        <w:t>k[1{</w:t>
      </w:r>
      <w:r>
        <w:t>Hess. Staatspolizeiamts bzw. Geh. Staatspolizeiamts</w:t>
      </w:r>
      <w:r>
        <w:rPr>
          <w:vanish/>
        </w:rPr>
        <w:t>}</w:t>
      </w:r>
      <w:r>
        <w:t xml:space="preserve"> </w:t>
      </w:r>
      <w:r>
        <w:rPr>
          <w:vanish/>
        </w:rPr>
        <w:t>2{o[</w:t>
      </w:r>
      <w:r>
        <w:t>Darmstadt</w:t>
      </w:r>
      <w:r>
        <w:rPr>
          <w:vanish/>
        </w:rPr>
        <w:t>]o}]k</w:t>
      </w:r>
      <w:r>
        <w:t xml:space="preserve">, später der </w:t>
      </w:r>
      <w:r>
        <w:rPr>
          <w:vanish/>
        </w:rPr>
        <w:t>k[1{</w:t>
      </w:r>
      <w:r>
        <w:t>Staatspolizeistelle</w:t>
      </w:r>
      <w:r>
        <w:rPr>
          <w:vanish/>
        </w:rPr>
        <w:t>}</w:t>
      </w:r>
      <w:r>
        <w:t xml:space="preserve"> </w:t>
      </w:r>
      <w:r>
        <w:rPr>
          <w:vanish/>
        </w:rPr>
        <w:t>2{</w:t>
      </w:r>
      <w:r>
        <w:t>Darmstadt</w:t>
      </w:r>
      <w:r>
        <w:rPr>
          <w:vanish/>
        </w:rPr>
        <w:t>}]k</w:t>
      </w:r>
      <w:r>
        <w:t xml:space="preserve"> betr. </w:t>
      </w:r>
      <w:r>
        <w:rPr>
          <w:vanish/>
        </w:rPr>
        <w:t>s[s[2{</w:t>
      </w:r>
      <w:r>
        <w:t xml:space="preserve">Verbot und </w:t>
      </w:r>
      <w:r>
        <w:rPr>
          <w:vanish/>
        </w:rPr>
        <w:t>s[</w:t>
      </w:r>
      <w:r>
        <w:t>Beschlagnahme</w:t>
      </w:r>
      <w:r>
        <w:rPr>
          <w:vanish/>
        </w:rPr>
        <w:t>]s</w:t>
      </w:r>
      <w:r>
        <w:t xml:space="preserve"> von</w:t>
      </w:r>
      <w:r>
        <w:rPr>
          <w:vanish/>
        </w:rPr>
        <w:t>}</w:t>
      </w:r>
      <w:r>
        <w:t xml:space="preserve"> </w:t>
      </w:r>
      <w:r>
        <w:rPr>
          <w:vanish/>
        </w:rPr>
        <w:t>1{</w:t>
      </w:r>
      <w:r>
        <w:t>Druckschriften</w:t>
      </w:r>
      <w:r>
        <w:rPr>
          <w:vanish/>
        </w:rPr>
        <w:t>}]s]s</w:t>
      </w:r>
      <w:r>
        <w:t xml:space="preserve"> und Zeitungen (auch Plakaten) Bd. 4</w:t>
      </w:r>
    </w:p>
    <w:p w:rsidR="00000000" w:rsidRDefault="00C653B4">
      <w:pPr>
        <w:tabs>
          <w:tab w:val="left" w:pos="1134"/>
        </w:tabs>
        <w:ind w:left="1134" w:right="-1134" w:hanging="1134"/>
      </w:pPr>
      <w:r>
        <w:t>43</w:t>
      </w:r>
      <w:r>
        <w:tab/>
        <w:t>01.1936 - 12.1936</w:t>
      </w:r>
    </w:p>
    <w:p w:rsidR="00000000" w:rsidRDefault="00C653B4">
      <w:pPr>
        <w:tabs>
          <w:tab w:val="left" w:pos="1134"/>
        </w:tabs>
        <w:ind w:left="1134" w:right="-1134" w:hanging="1134"/>
      </w:pPr>
      <w:r>
        <w:br w:type="page"/>
        <w:t>30</w:t>
      </w:r>
      <w:r>
        <w:tab/>
        <w:t>Nr. 37/5</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 xml:space="preserve">G 12 </w:t>
      </w:r>
      <w:r>
        <w:t>B Nr. 37/5</w:t>
      </w:r>
    </w:p>
    <w:p w:rsidR="00000000" w:rsidRDefault="00C653B4">
      <w:pPr>
        <w:tabs>
          <w:tab w:val="left" w:pos="1134"/>
        </w:tabs>
        <w:ind w:left="1134" w:right="-1134" w:hanging="1134"/>
      </w:pPr>
      <w:r>
        <w:t>33</w:t>
      </w:r>
      <w:r>
        <w:tab/>
        <w:t>S. 66</w:t>
      </w:r>
    </w:p>
    <w:p w:rsidR="00000000" w:rsidRDefault="00C653B4">
      <w:pPr>
        <w:tabs>
          <w:tab w:val="left" w:pos="1134"/>
        </w:tabs>
        <w:ind w:left="1134" w:right="-1134" w:hanging="1134"/>
      </w:pPr>
      <w:r>
        <w:t>40</w:t>
      </w:r>
      <w:r>
        <w:tab/>
        <w:t xml:space="preserve">Rundschreiben der </w:t>
      </w:r>
      <w:r>
        <w:rPr>
          <w:vanish/>
        </w:rPr>
        <w:t>k[</w:t>
      </w:r>
      <w:r>
        <w:t>Zentralpolizeistelle</w:t>
      </w:r>
      <w:r>
        <w:rPr>
          <w:vanish/>
        </w:rPr>
        <w:t>]k</w:t>
      </w:r>
      <w:r>
        <w:t xml:space="preserve">, dann des </w:t>
      </w:r>
      <w:r>
        <w:rPr>
          <w:vanish/>
        </w:rPr>
        <w:t>k[1{</w:t>
      </w:r>
      <w:r>
        <w:t>Hess. Staatspolizeiamts bzw. Geh. Staatspolizeiamts</w:t>
      </w:r>
      <w:r>
        <w:rPr>
          <w:vanish/>
        </w:rPr>
        <w:t>}</w:t>
      </w:r>
      <w:r>
        <w:t xml:space="preserve"> </w:t>
      </w:r>
      <w:r>
        <w:rPr>
          <w:vanish/>
        </w:rPr>
        <w:t>2{o[</w:t>
      </w:r>
      <w:r>
        <w:t>Darmstadt</w:t>
      </w:r>
      <w:r>
        <w:rPr>
          <w:vanish/>
        </w:rPr>
        <w:t>]o}]k</w:t>
      </w:r>
      <w:r>
        <w:t xml:space="preserve">, später der </w:t>
      </w:r>
      <w:r>
        <w:rPr>
          <w:vanish/>
        </w:rPr>
        <w:t>k[1{</w:t>
      </w:r>
      <w:r>
        <w:t>Staatspolizeistelle</w:t>
      </w:r>
      <w:r>
        <w:rPr>
          <w:vanish/>
        </w:rPr>
        <w:t>}</w:t>
      </w:r>
      <w:r>
        <w:t xml:space="preserve"> </w:t>
      </w:r>
      <w:r>
        <w:rPr>
          <w:vanish/>
        </w:rPr>
        <w:t>2{</w:t>
      </w:r>
      <w:r>
        <w:t>Darmstadt</w:t>
      </w:r>
      <w:r>
        <w:rPr>
          <w:vanish/>
        </w:rPr>
        <w:t>}]k</w:t>
      </w:r>
      <w:r>
        <w:t xml:space="preserve"> betr. </w:t>
      </w:r>
      <w:r>
        <w:rPr>
          <w:vanish/>
        </w:rPr>
        <w:t>s[s[2{</w:t>
      </w:r>
      <w:r>
        <w:t xml:space="preserve">Verbot und </w:t>
      </w:r>
      <w:r>
        <w:rPr>
          <w:vanish/>
        </w:rPr>
        <w:t>s[</w:t>
      </w:r>
      <w:r>
        <w:t>Beschlagnahme</w:t>
      </w:r>
      <w:r>
        <w:rPr>
          <w:vanish/>
        </w:rPr>
        <w:t>]s</w:t>
      </w:r>
      <w:r>
        <w:t xml:space="preserve"> von</w:t>
      </w:r>
      <w:r>
        <w:rPr>
          <w:vanish/>
        </w:rPr>
        <w:t>}</w:t>
      </w:r>
      <w:r>
        <w:t xml:space="preserve"> </w:t>
      </w:r>
      <w:r>
        <w:rPr>
          <w:vanish/>
        </w:rPr>
        <w:t>1{</w:t>
      </w:r>
      <w:r>
        <w:t>Druckschriften</w:t>
      </w:r>
      <w:r>
        <w:rPr>
          <w:vanish/>
        </w:rPr>
        <w:t>}]s]s</w:t>
      </w:r>
      <w:r>
        <w:t xml:space="preserve"> und Zeitungen (auch Plakaten) Bd. 5</w:t>
      </w:r>
    </w:p>
    <w:p w:rsidR="00000000" w:rsidRDefault="00C653B4">
      <w:pPr>
        <w:tabs>
          <w:tab w:val="left" w:pos="1134"/>
        </w:tabs>
        <w:ind w:left="1134" w:right="-1134" w:hanging="1134"/>
      </w:pPr>
      <w:r>
        <w:t>43</w:t>
      </w:r>
      <w:r>
        <w:tab/>
        <w:t>01.1937 - 12.1937</w:t>
      </w:r>
    </w:p>
    <w:p w:rsidR="00000000" w:rsidRDefault="00C653B4">
      <w:pPr>
        <w:tabs>
          <w:tab w:val="left" w:pos="1134"/>
        </w:tabs>
        <w:ind w:left="1134" w:right="-1134" w:hanging="1134"/>
      </w:pPr>
      <w:r>
        <w:br w:type="page"/>
        <w:t>30</w:t>
      </w:r>
      <w:r>
        <w:tab/>
        <w:t>Nr. 37/8</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t>G 12 B Nr. 37/8</w:t>
      </w:r>
    </w:p>
    <w:p w:rsidR="00000000" w:rsidRDefault="00C653B4">
      <w:pPr>
        <w:tabs>
          <w:tab w:val="left" w:pos="1134"/>
        </w:tabs>
        <w:ind w:left="1134" w:right="-1134" w:hanging="1134"/>
      </w:pPr>
      <w:r>
        <w:t>33</w:t>
      </w:r>
      <w:r>
        <w:tab/>
        <w:t>S. 66</w:t>
      </w:r>
    </w:p>
    <w:p w:rsidR="00000000" w:rsidRDefault="00C653B4">
      <w:pPr>
        <w:tabs>
          <w:tab w:val="left" w:pos="1134"/>
        </w:tabs>
        <w:ind w:left="1134" w:right="-1134" w:hanging="1134"/>
      </w:pPr>
      <w:r>
        <w:t>40</w:t>
      </w:r>
      <w:r>
        <w:tab/>
        <w:t xml:space="preserve">Rundschreiben der </w:t>
      </w:r>
      <w:r>
        <w:rPr>
          <w:vanish/>
        </w:rPr>
        <w:t>k[</w:t>
      </w:r>
      <w:r>
        <w:t>Zentralpolizeistelle</w:t>
      </w:r>
      <w:r>
        <w:rPr>
          <w:vanish/>
        </w:rPr>
        <w:t>]k</w:t>
      </w:r>
      <w:r>
        <w:t xml:space="preserve">, dann des </w:t>
      </w:r>
      <w:r>
        <w:rPr>
          <w:vanish/>
        </w:rPr>
        <w:t>k[1{</w:t>
      </w:r>
      <w:r>
        <w:t>Hess. Staatspolizeiamts bzw. Geh. Staatspolizeiamts</w:t>
      </w:r>
      <w:r>
        <w:rPr>
          <w:vanish/>
        </w:rPr>
        <w:t>}</w:t>
      </w:r>
      <w:r>
        <w:t xml:space="preserve"> </w:t>
      </w:r>
      <w:r>
        <w:rPr>
          <w:vanish/>
        </w:rPr>
        <w:t>2{o[</w:t>
      </w:r>
      <w:r>
        <w:t>Darmstadt</w:t>
      </w:r>
      <w:r>
        <w:rPr>
          <w:vanish/>
        </w:rPr>
        <w:t>]o}]k</w:t>
      </w:r>
      <w:r>
        <w:t>, s</w:t>
      </w:r>
      <w:r>
        <w:t xml:space="preserve">päter der </w:t>
      </w:r>
      <w:r>
        <w:rPr>
          <w:vanish/>
        </w:rPr>
        <w:t>k[1{</w:t>
      </w:r>
      <w:r>
        <w:t>Staatspolizeistelle</w:t>
      </w:r>
      <w:r>
        <w:rPr>
          <w:vanish/>
        </w:rPr>
        <w:t>}</w:t>
      </w:r>
      <w:r>
        <w:t xml:space="preserve"> </w:t>
      </w:r>
      <w:r>
        <w:rPr>
          <w:vanish/>
        </w:rPr>
        <w:t>2{</w:t>
      </w:r>
      <w:r>
        <w:t>Darmstadt</w:t>
      </w:r>
      <w:r>
        <w:rPr>
          <w:vanish/>
        </w:rPr>
        <w:t>}]k</w:t>
      </w:r>
      <w:r>
        <w:t xml:space="preserve"> betr. </w:t>
      </w:r>
      <w:r>
        <w:rPr>
          <w:vanish/>
        </w:rPr>
        <w:t>s[s[2{</w:t>
      </w:r>
      <w:r>
        <w:t xml:space="preserve">Verbot und </w:t>
      </w:r>
      <w:r>
        <w:rPr>
          <w:vanish/>
        </w:rPr>
        <w:t>s[</w:t>
      </w:r>
      <w:r>
        <w:t>Beschlagnahme</w:t>
      </w:r>
      <w:r>
        <w:rPr>
          <w:vanish/>
        </w:rPr>
        <w:t>]s</w:t>
      </w:r>
      <w:r>
        <w:t xml:space="preserve"> von</w:t>
      </w:r>
      <w:r>
        <w:rPr>
          <w:vanish/>
        </w:rPr>
        <w:t>}</w:t>
      </w:r>
      <w:r>
        <w:t xml:space="preserve"> </w:t>
      </w:r>
      <w:r>
        <w:rPr>
          <w:vanish/>
        </w:rPr>
        <w:t>1{</w:t>
      </w:r>
      <w:r>
        <w:t>Druckschriften</w:t>
      </w:r>
      <w:r>
        <w:rPr>
          <w:vanish/>
        </w:rPr>
        <w:t>}]s]s</w:t>
      </w:r>
      <w:r>
        <w:t xml:space="preserve"> und Zeitungen (auch Plakaten) Bd. 6</w:t>
      </w:r>
    </w:p>
    <w:p w:rsidR="00000000" w:rsidRDefault="00C653B4">
      <w:pPr>
        <w:tabs>
          <w:tab w:val="left" w:pos="1134"/>
        </w:tabs>
        <w:ind w:left="1134" w:right="-1134" w:hanging="1134"/>
      </w:pPr>
      <w:r>
        <w:t>43</w:t>
      </w:r>
      <w:r>
        <w:tab/>
        <w:t>1938 - 1941</w:t>
      </w:r>
    </w:p>
    <w:p w:rsidR="00000000" w:rsidRDefault="00C653B4">
      <w:pPr>
        <w:tabs>
          <w:tab w:val="left" w:pos="1134"/>
        </w:tabs>
        <w:ind w:left="1134" w:right="-1134" w:hanging="1134"/>
      </w:pPr>
      <w:r>
        <w:br w:type="page"/>
        <w:t>30</w:t>
      </w:r>
      <w:r>
        <w:tab/>
        <w:t>Nr. 38/1</w:t>
      </w:r>
    </w:p>
    <w:p w:rsidR="00000000" w:rsidRDefault="00C653B4">
      <w:pPr>
        <w:tabs>
          <w:tab w:val="left" w:pos="1134"/>
        </w:tabs>
        <w:ind w:left="1134" w:right="-1134" w:hanging="1134"/>
      </w:pPr>
      <w:r>
        <w:t>30a</w:t>
      </w:r>
      <w:r>
        <w:tab/>
        <w:t>15</w:t>
      </w:r>
    </w:p>
    <w:p w:rsidR="00000000" w:rsidRDefault="00C653B4">
      <w:pPr>
        <w:tabs>
          <w:tab w:val="left" w:pos="1134"/>
        </w:tabs>
        <w:ind w:left="1134" w:right="-1134" w:hanging="1134"/>
      </w:pPr>
      <w:r>
        <w:t>30z</w:t>
      </w:r>
      <w:r>
        <w:tab/>
        <w:t>G 12 B Nr. 38/1</w:t>
      </w:r>
    </w:p>
    <w:p w:rsidR="00000000" w:rsidRDefault="00C653B4">
      <w:pPr>
        <w:tabs>
          <w:tab w:val="left" w:pos="1134"/>
        </w:tabs>
        <w:ind w:left="1134" w:right="-1134" w:hanging="1134"/>
      </w:pPr>
      <w:r>
        <w:t>33</w:t>
      </w:r>
      <w:r>
        <w:tab/>
        <w:t>S. 66</w:t>
      </w:r>
    </w:p>
    <w:p w:rsidR="00000000" w:rsidRDefault="00C653B4">
      <w:pPr>
        <w:tabs>
          <w:tab w:val="left" w:pos="1134"/>
        </w:tabs>
        <w:ind w:left="1134" w:right="-1134" w:hanging="1134"/>
      </w:pPr>
      <w:r>
        <w:t>40</w:t>
      </w:r>
      <w:r>
        <w:tab/>
        <w:t xml:space="preserve">Rundschreiben des </w:t>
      </w:r>
      <w:r>
        <w:rPr>
          <w:vanish/>
        </w:rPr>
        <w:t>k[&lt;Hessischer &gt;</w:t>
      </w:r>
      <w:r>
        <w:t>Staatskommissars für das Polizeiwesen</w:t>
      </w:r>
      <w:r>
        <w:rPr>
          <w:vanish/>
        </w:rPr>
        <w:t>]k</w:t>
      </w:r>
      <w:r>
        <w:t xml:space="preserve">, dann des </w:t>
      </w:r>
      <w:r>
        <w:rPr>
          <w:vanish/>
        </w:rPr>
        <w:t>k[&lt;Hessischer &gt;</w:t>
      </w:r>
      <w:r>
        <w:t>Landespolizeipräsidenten</w:t>
      </w:r>
      <w:r>
        <w:rPr>
          <w:vanish/>
        </w:rPr>
        <w:t>]k</w:t>
      </w:r>
      <w:r>
        <w:t xml:space="preserve"> bzw. der Abt. Ia des </w:t>
      </w:r>
      <w:r>
        <w:rPr>
          <w:vanish/>
        </w:rPr>
        <w:t>k[1{</w:t>
      </w:r>
      <w:r>
        <w:t>Staatsministeriums</w:t>
      </w:r>
      <w:r>
        <w:rPr>
          <w:vanish/>
        </w:rPr>
        <w:t>}2{o[&lt;Darmstadt&gt;]o}]k</w:t>
      </w:r>
      <w:r>
        <w:t xml:space="preserve"> betr. </w:t>
      </w:r>
      <w:r>
        <w:rPr>
          <w:vanish/>
        </w:rPr>
        <w:t>s[</w:t>
      </w:r>
      <w:r>
        <w:t>Verbote</w:t>
      </w:r>
      <w:r>
        <w:rPr>
          <w:vanish/>
        </w:rPr>
        <w:t>]s</w:t>
      </w:r>
      <w:r>
        <w:t xml:space="preserve"> von Zeitungen (in Einzelfällen auch </w:t>
      </w:r>
      <w:r>
        <w:rPr>
          <w:vanish/>
        </w:rPr>
        <w:t>s[2{</w:t>
      </w:r>
      <w:r>
        <w:t>politische</w:t>
      </w:r>
      <w:r>
        <w:rPr>
          <w:vanish/>
        </w:rPr>
        <w:t>}</w:t>
      </w:r>
      <w:r>
        <w:t xml:space="preserve"> </w:t>
      </w:r>
      <w:r>
        <w:rPr>
          <w:vanish/>
        </w:rPr>
        <w:t>1{</w:t>
      </w:r>
      <w:r>
        <w:t>Druckschriften</w:t>
      </w:r>
      <w:r>
        <w:rPr>
          <w:vanish/>
        </w:rPr>
        <w:t>}]s</w:t>
      </w:r>
      <w:r>
        <w:t xml:space="preserve"> und Plakate</w:t>
      </w:r>
      <w:r>
        <w:t>)</w:t>
      </w:r>
    </w:p>
    <w:p w:rsidR="00000000" w:rsidRDefault="00C653B4">
      <w:pPr>
        <w:tabs>
          <w:tab w:val="left" w:pos="1134"/>
        </w:tabs>
        <w:ind w:left="1134" w:right="-1134" w:hanging="1134"/>
      </w:pPr>
      <w:r>
        <w:t>43</w:t>
      </w:r>
      <w:r>
        <w:tab/>
        <w:t>03.1933 - 02.1934</w:t>
      </w:r>
    </w:p>
    <w:p w:rsidR="00000000" w:rsidRDefault="00C653B4">
      <w:pPr>
        <w:tabs>
          <w:tab w:val="left" w:pos="1134"/>
        </w:tabs>
        <w:ind w:left="1134" w:right="-1134" w:hanging="1134"/>
      </w:pPr>
      <w:r>
        <w:br w:type="page"/>
        <w:t>30</w:t>
      </w:r>
      <w:r>
        <w:tab/>
        <w:t>Nr. 38/2</w:t>
      </w:r>
    </w:p>
    <w:p w:rsidR="00000000" w:rsidRDefault="00C653B4">
      <w:pPr>
        <w:tabs>
          <w:tab w:val="left" w:pos="1134"/>
        </w:tabs>
        <w:ind w:left="1134" w:right="-1134" w:hanging="1134"/>
      </w:pPr>
      <w:r>
        <w:t>30a</w:t>
      </w:r>
      <w:r>
        <w:tab/>
        <w:t>16</w:t>
      </w:r>
    </w:p>
    <w:p w:rsidR="00000000" w:rsidRDefault="00C653B4">
      <w:pPr>
        <w:tabs>
          <w:tab w:val="left" w:pos="1134"/>
        </w:tabs>
        <w:ind w:left="1134" w:right="-1134" w:hanging="1134"/>
      </w:pPr>
      <w:r>
        <w:t>30z</w:t>
      </w:r>
      <w:r>
        <w:tab/>
        <w:t>G 12 B Nr. 38/2</w:t>
      </w:r>
    </w:p>
    <w:p w:rsidR="00000000" w:rsidRDefault="00C653B4">
      <w:pPr>
        <w:tabs>
          <w:tab w:val="left" w:pos="1134"/>
        </w:tabs>
        <w:ind w:left="1134" w:right="-1134" w:hanging="1134"/>
      </w:pPr>
      <w:r>
        <w:t>33</w:t>
      </w:r>
      <w:r>
        <w:tab/>
        <w:t>S. 67</w:t>
      </w:r>
    </w:p>
    <w:p w:rsidR="00000000" w:rsidRDefault="00C653B4">
      <w:pPr>
        <w:tabs>
          <w:tab w:val="left" w:pos="1134"/>
        </w:tabs>
        <w:ind w:left="1134" w:right="-1134" w:hanging="1134"/>
      </w:pPr>
      <w:r>
        <w:t>40</w:t>
      </w:r>
      <w:r>
        <w:tab/>
        <w:t xml:space="preserve">Gedruckte Verzeichnisse </w:t>
      </w:r>
      <w:r>
        <w:rPr>
          <w:vanish/>
        </w:rPr>
        <w:t>t[</w:t>
      </w:r>
      <w:r>
        <w:t xml:space="preserve">"der für das Reichsgebiet </w:t>
      </w:r>
      <w:r>
        <w:rPr>
          <w:vanish/>
        </w:rPr>
        <w:t>s[2{</w:t>
      </w:r>
      <w:r>
        <w:t>verbotenen ausländische</w:t>
      </w:r>
      <w:r>
        <w:rPr>
          <w:vanish/>
        </w:rPr>
        <w:t>}</w:t>
      </w:r>
      <w:r>
        <w:t xml:space="preserve">n </w:t>
      </w:r>
      <w:r>
        <w:rPr>
          <w:vanish/>
        </w:rPr>
        <w:t>1{</w:t>
      </w:r>
      <w:r>
        <w:t>Druckschriften</w:t>
      </w:r>
      <w:r>
        <w:rPr>
          <w:vanish/>
        </w:rPr>
        <w:t>}]s</w:t>
      </w:r>
      <w:r>
        <w:t>"</w:t>
      </w:r>
      <w:r>
        <w:rPr>
          <w:vanish/>
        </w:rPr>
        <w:t>]t</w:t>
      </w:r>
    </w:p>
    <w:p w:rsidR="00000000" w:rsidRDefault="00C653B4">
      <w:pPr>
        <w:tabs>
          <w:tab w:val="left" w:pos="1134"/>
        </w:tabs>
        <w:ind w:left="1134" w:right="-1134" w:hanging="1134"/>
      </w:pPr>
      <w:r>
        <w:t>41</w:t>
      </w:r>
      <w:r>
        <w:tab/>
        <w:t xml:space="preserve">Verzeichnisse nach dem Stand vom 1.4.1934 (mit Nachträgen 1-8), vom 1.1.1935 (mit Nachträgen 1-4) und vom 1.10.1936 (mit Nachtrag 1 und erg. Rundschreiben der </w:t>
      </w:r>
      <w:r>
        <w:rPr>
          <w:vanish/>
        </w:rPr>
        <w:t>k[1{</w:t>
      </w:r>
      <w:r>
        <w:t>Stapostelle</w:t>
      </w:r>
      <w:r>
        <w:rPr>
          <w:vanish/>
        </w:rPr>
        <w:t>}</w:t>
      </w:r>
      <w:r>
        <w:t xml:space="preserve"> </w:t>
      </w:r>
      <w:r>
        <w:rPr>
          <w:vanish/>
        </w:rPr>
        <w:t>2{o[</w:t>
      </w:r>
      <w:r>
        <w:t>Darmstadt</w:t>
      </w:r>
      <w:r>
        <w:rPr>
          <w:vanish/>
        </w:rPr>
        <w:t>]o}]k</w:t>
      </w:r>
      <w:r>
        <w:t xml:space="preserve"> vom 7.10.1937)</w:t>
      </w:r>
    </w:p>
    <w:p w:rsidR="00000000" w:rsidRDefault="00C653B4">
      <w:pPr>
        <w:tabs>
          <w:tab w:val="left" w:pos="1134"/>
        </w:tabs>
        <w:ind w:left="1134" w:right="-1134" w:hanging="1134"/>
      </w:pPr>
      <w:r>
        <w:t>43</w:t>
      </w:r>
      <w:r>
        <w:tab/>
        <w:t>1934 - 1937</w:t>
      </w:r>
    </w:p>
    <w:p w:rsidR="00000000" w:rsidRDefault="00C653B4">
      <w:pPr>
        <w:tabs>
          <w:tab w:val="left" w:pos="1134"/>
        </w:tabs>
        <w:ind w:left="1134" w:right="-1134" w:hanging="1134"/>
      </w:pPr>
      <w:r>
        <w:t>45</w:t>
      </w:r>
      <w:r>
        <w:tab/>
        <w:t>Prov.: Kreisamt Bensheim</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14 A</w:t>
      </w:r>
    </w:p>
    <w:p w:rsidR="00000000" w:rsidRDefault="00C653B4">
      <w:pPr>
        <w:tabs>
          <w:tab w:val="left" w:pos="1134"/>
        </w:tabs>
        <w:ind w:left="1134" w:right="-1134" w:hanging="1134"/>
      </w:pPr>
      <w:r>
        <w:t>20a</w:t>
      </w:r>
      <w:r>
        <w:tab/>
        <w:t>028</w:t>
      </w:r>
    </w:p>
    <w:p w:rsidR="00000000" w:rsidRDefault="00C653B4">
      <w:pPr>
        <w:tabs>
          <w:tab w:val="left" w:pos="1134"/>
        </w:tabs>
        <w:ind w:left="1134" w:right="-1134" w:hanging="1134"/>
      </w:pPr>
      <w:r>
        <w:t>21</w:t>
      </w:r>
      <w:r>
        <w:tab/>
        <w:t>Regierung der Provinz Starkenburg (Darmstadt)</w:t>
      </w:r>
    </w:p>
    <w:p w:rsidR="00000000" w:rsidRDefault="00C653B4">
      <w:pPr>
        <w:tabs>
          <w:tab w:val="left" w:pos="1134"/>
        </w:tabs>
        <w:ind w:left="1134" w:right="-1134" w:hanging="1134"/>
      </w:pPr>
      <w:r>
        <w:t>22</w:t>
      </w:r>
      <w:r>
        <w:tab/>
        <w:t>G B</w:t>
      </w:r>
      <w:r>
        <w:t>ehörden und Ämter Großherzogtum und Volksstaat Hessen \ G 11 - 19 Innere Verwaltung \ G 14 Provinzialregierungen (-kommissäre, -direktionen) \ #G 14 A Regierung der Provinz Starkenburg (Darmstadt)</w:t>
      </w:r>
    </w:p>
    <w:p w:rsidR="00000000" w:rsidRDefault="00C653B4">
      <w:pPr>
        <w:tabs>
          <w:tab w:val="left" w:pos="1134"/>
        </w:tabs>
        <w:ind w:left="1134" w:right="-1134" w:hanging="1134"/>
      </w:pPr>
      <w:r>
        <w:t>23</w:t>
      </w:r>
      <w:r>
        <w:tab/>
        <w:t>1803 - 1873</w:t>
      </w:r>
    </w:p>
    <w:p w:rsidR="00000000" w:rsidRDefault="00C653B4">
      <w:pPr>
        <w:tabs>
          <w:tab w:val="left" w:pos="1134"/>
        </w:tabs>
        <w:ind w:left="1134" w:right="-1134" w:hanging="1134"/>
      </w:pPr>
      <w:r>
        <w:t>24</w:t>
      </w:r>
      <w:r>
        <w:tab/>
        <w:t>Findkartei</w:t>
      </w:r>
    </w:p>
    <w:p w:rsidR="00000000" w:rsidRDefault="00C653B4">
      <w:pPr>
        <w:tabs>
          <w:tab w:val="left" w:pos="1134"/>
        </w:tabs>
        <w:ind w:left="1134" w:right="-1134" w:hanging="1134"/>
      </w:pPr>
      <w:r>
        <w:t>25</w:t>
      </w:r>
      <w:r>
        <w:tab/>
        <w:t xml:space="preserve">Von den Akten hat sich nach erheblichen Kriegsverlusten 1944, die unmittelbar im Kreisamt Darmstadt entstanden sind, nur ein geringer Rest des alten Bestandes mit einigen Vorakten aus dem 18. Jahrhundert erhalten. Der Bestand wurde und wird laufend ergänzt, bisher aus den Beständen </w:t>
      </w:r>
      <w:r>
        <w:t>E 1, E 12, G 15 und G 31.</w:t>
      </w:r>
    </w:p>
    <w:p w:rsidR="00000000" w:rsidRDefault="00C653B4">
      <w:pPr>
        <w:tabs>
          <w:tab w:val="left" w:pos="1134"/>
        </w:tabs>
        <w:ind w:left="1134" w:right="-1134" w:hanging="1134"/>
      </w:pPr>
      <w:r>
        <w:t>30</w:t>
      </w:r>
      <w:r>
        <w:tab/>
        <w:t>Nr. 265</w:t>
      </w:r>
    </w:p>
    <w:p w:rsidR="00000000" w:rsidRDefault="00C653B4">
      <w:pPr>
        <w:tabs>
          <w:tab w:val="left" w:pos="1134"/>
        </w:tabs>
        <w:ind w:left="1134" w:right="-1134" w:hanging="1134"/>
      </w:pPr>
      <w:r>
        <w:t>30a</w:t>
      </w:r>
      <w:r>
        <w:tab/>
        <w:t>265</w:t>
      </w:r>
    </w:p>
    <w:p w:rsidR="00000000" w:rsidRDefault="00C653B4">
      <w:pPr>
        <w:tabs>
          <w:tab w:val="left" w:pos="1134"/>
        </w:tabs>
        <w:ind w:left="1134" w:right="-1134" w:hanging="1134"/>
      </w:pPr>
      <w:r>
        <w:t>30z</w:t>
      </w:r>
      <w:r>
        <w:tab/>
        <w:t>G 14 A Nr. 265</w:t>
      </w:r>
    </w:p>
    <w:p w:rsidR="00000000" w:rsidRDefault="00C653B4">
      <w:pPr>
        <w:tabs>
          <w:tab w:val="left" w:pos="1134"/>
        </w:tabs>
        <w:ind w:left="1134" w:right="-1134" w:hanging="1134"/>
      </w:pPr>
      <w:r>
        <w:t>40</w:t>
      </w:r>
      <w:r>
        <w:tab/>
        <w:t>Einführung eines Bezirks-</w:t>
      </w:r>
      <w:r>
        <w:rPr>
          <w:vanish/>
        </w:rPr>
        <w:t>s[</w:t>
      </w:r>
      <w:r>
        <w:t>Wochenblattes</w:t>
      </w:r>
      <w:r>
        <w:rPr>
          <w:vanish/>
        </w:rPr>
        <w:t>]s</w:t>
      </w:r>
      <w:r>
        <w:t xml:space="preserve"> für </w:t>
      </w:r>
      <w:r>
        <w:rPr>
          <w:vanish/>
        </w:rPr>
        <w:t>o[</w:t>
      </w:r>
      <w:r>
        <w:t>Erbach</w:t>
      </w:r>
      <w:r>
        <w:rPr>
          <w:vanish/>
        </w:rPr>
        <w:t>]o</w:t>
      </w:r>
    </w:p>
    <w:p w:rsidR="00000000" w:rsidRDefault="00C653B4">
      <w:pPr>
        <w:tabs>
          <w:tab w:val="left" w:pos="1134"/>
        </w:tabs>
        <w:ind w:left="1134" w:right="-1134" w:hanging="1134"/>
      </w:pPr>
      <w:r>
        <w:t>43</w:t>
      </w:r>
      <w:r>
        <w:tab/>
        <w:t>1824 - 1846</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15 Alsfeld</w:t>
      </w:r>
    </w:p>
    <w:p w:rsidR="00000000" w:rsidRDefault="00C653B4">
      <w:pPr>
        <w:tabs>
          <w:tab w:val="left" w:pos="1134"/>
        </w:tabs>
        <w:ind w:left="1134" w:right="-1134" w:hanging="1134"/>
      </w:pPr>
      <w:r>
        <w:t>20a</w:t>
      </w:r>
      <w:r>
        <w:tab/>
        <w:t>029</w:t>
      </w:r>
    </w:p>
    <w:p w:rsidR="00000000" w:rsidRDefault="00C653B4">
      <w:pPr>
        <w:tabs>
          <w:tab w:val="left" w:pos="1134"/>
        </w:tabs>
        <w:ind w:left="1134" w:right="-1134" w:hanging="1134"/>
      </w:pPr>
      <w:r>
        <w:t>21</w:t>
      </w:r>
      <w:r>
        <w:tab/>
        <w:t>Kreis Alsfeld</w:t>
      </w:r>
    </w:p>
    <w:p w:rsidR="00000000" w:rsidRDefault="00C653B4">
      <w:pPr>
        <w:tabs>
          <w:tab w:val="left" w:pos="1134"/>
        </w:tabs>
        <w:ind w:left="1134" w:right="-1134" w:hanging="1134"/>
      </w:pPr>
      <w:r>
        <w:t>22</w:t>
      </w:r>
      <w:r>
        <w:tab/>
        <w:t>G Behörden und Ämter Großherzogtum und Volksstaat Hessen \ G 11 - 19 Innere Verwaltung \ G 15 Kreis- und Landratsämter \ #Kreis Alsfeld</w:t>
      </w:r>
    </w:p>
    <w:p w:rsidR="00000000" w:rsidRDefault="00C653B4">
      <w:pPr>
        <w:tabs>
          <w:tab w:val="left" w:pos="1134"/>
        </w:tabs>
        <w:ind w:left="1134" w:right="-1134" w:hanging="1134"/>
      </w:pPr>
      <w:r>
        <w:t>23</w:t>
      </w:r>
      <w:r>
        <w:tab/>
        <w:t>1821 - 1945</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Gedrucktes Findbuch: Repertorien des Hessischen Staatsarchivs Darmstadt 19/2: Abteilung G 15 Kreis Alsfeld, Darmstadt 1985. , Mikrofiches sind vorhanden.</w:t>
      </w:r>
    </w:p>
    <w:p w:rsidR="00000000" w:rsidRDefault="00C653B4">
      <w:pPr>
        <w:tabs>
          <w:tab w:val="left" w:pos="1134"/>
        </w:tabs>
        <w:ind w:left="1134" w:right="-1134" w:hanging="1134"/>
      </w:pPr>
      <w:r>
        <w:t>26</w:t>
      </w:r>
      <w:r>
        <w:tab/>
        <w:t>B</w:t>
      </w:r>
    </w:p>
    <w:p w:rsidR="00000000" w:rsidRDefault="00C653B4">
      <w:pPr>
        <w:tabs>
          <w:tab w:val="left" w:pos="1134"/>
        </w:tabs>
        <w:ind w:left="1134" w:right="-1134" w:hanging="1134"/>
      </w:pPr>
      <w:r>
        <w:t>26a</w:t>
      </w:r>
      <w:r>
        <w:tab/>
        <w:t>B</w:t>
      </w:r>
    </w:p>
    <w:p w:rsidR="00000000" w:rsidRDefault="00C653B4">
      <w:pPr>
        <w:tabs>
          <w:tab w:val="left" w:pos="1134"/>
        </w:tabs>
        <w:ind w:left="1134" w:right="-1134" w:hanging="1134"/>
      </w:pPr>
      <w:r>
        <w:t>27</w:t>
      </w:r>
      <w:r>
        <w:tab/>
        <w:t>B. Geschichte, Statistik, Topographie \ 2. Statistik</w:t>
      </w:r>
    </w:p>
    <w:p w:rsidR="00000000" w:rsidRDefault="00C653B4">
      <w:pPr>
        <w:tabs>
          <w:tab w:val="left" w:pos="1134"/>
        </w:tabs>
        <w:ind w:left="1134" w:right="-1134" w:hanging="1134"/>
      </w:pPr>
      <w:r>
        <w:t>30</w:t>
      </w:r>
      <w:r>
        <w:tab/>
        <w:t>65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Alsfeld B 65</w:t>
      </w:r>
    </w:p>
    <w:p w:rsidR="00000000" w:rsidRDefault="00C653B4">
      <w:pPr>
        <w:tabs>
          <w:tab w:val="left" w:pos="1134"/>
        </w:tabs>
        <w:ind w:left="1134" w:right="-1134" w:hanging="1134"/>
      </w:pPr>
      <w:r>
        <w:t>33</w:t>
      </w:r>
      <w:r>
        <w:tab/>
        <w:t>S. 25</w:t>
      </w:r>
    </w:p>
    <w:p w:rsidR="00000000" w:rsidRDefault="00C653B4">
      <w:pPr>
        <w:tabs>
          <w:tab w:val="left" w:pos="1134"/>
        </w:tabs>
        <w:ind w:left="1134" w:right="-1134" w:hanging="1134"/>
      </w:pPr>
      <w:r>
        <w:t>40</w:t>
      </w:r>
      <w:r>
        <w:tab/>
      </w:r>
      <w:r>
        <w:rPr>
          <w:vanish/>
        </w:rPr>
        <w:t>t[</w:t>
      </w:r>
      <w:r>
        <w:t xml:space="preserve">Deutsches </w:t>
      </w:r>
      <w:r>
        <w:rPr>
          <w:vanish/>
        </w:rPr>
        <w:t>s[</w:t>
      </w:r>
      <w:r>
        <w:t>Reichsadreßbuch</w:t>
      </w:r>
      <w:r>
        <w:rPr>
          <w:vanish/>
        </w:rPr>
        <w:t>]s]t</w:t>
      </w:r>
    </w:p>
    <w:p w:rsidR="00000000" w:rsidRDefault="00C653B4">
      <w:pPr>
        <w:tabs>
          <w:tab w:val="left" w:pos="1134"/>
        </w:tabs>
        <w:ind w:left="1134" w:right="-1134" w:hanging="1134"/>
      </w:pPr>
      <w:r>
        <w:t>43</w:t>
      </w:r>
      <w:r>
        <w:tab/>
        <w:t>1909 - 1935</w:t>
      </w:r>
    </w:p>
    <w:p w:rsidR="00000000" w:rsidRDefault="00C653B4">
      <w:pPr>
        <w:tabs>
          <w:tab w:val="left" w:pos="1134"/>
        </w:tabs>
        <w:ind w:left="1134" w:right="-1134" w:hanging="1134"/>
      </w:pPr>
      <w:r>
        <w:br w:type="page"/>
        <w:t>30</w:t>
      </w:r>
      <w:r>
        <w:tab/>
        <w:t>66</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Alsfeld B 66</w:t>
      </w:r>
    </w:p>
    <w:p w:rsidR="00000000" w:rsidRDefault="00C653B4">
      <w:pPr>
        <w:tabs>
          <w:tab w:val="left" w:pos="1134"/>
        </w:tabs>
        <w:ind w:left="1134" w:right="-1134" w:hanging="1134"/>
      </w:pPr>
      <w:r>
        <w:t>33</w:t>
      </w:r>
      <w:r>
        <w:tab/>
        <w:t>S. 25</w:t>
      </w:r>
    </w:p>
    <w:p w:rsidR="00000000" w:rsidRDefault="00C653B4">
      <w:pPr>
        <w:tabs>
          <w:tab w:val="left" w:pos="1134"/>
        </w:tabs>
        <w:ind w:left="1134" w:right="-1134" w:hanging="1134"/>
      </w:pPr>
      <w:r>
        <w:t>40</w:t>
      </w:r>
      <w:r>
        <w:tab/>
      </w:r>
      <w:r>
        <w:rPr>
          <w:vanish/>
        </w:rPr>
        <w:t>s[2{</w:t>
      </w:r>
      <w:r>
        <w:t>Erwerb von sonstigen statistischen</w:t>
      </w:r>
      <w:r>
        <w:rPr>
          <w:vanish/>
        </w:rPr>
        <w:t>}</w:t>
      </w:r>
      <w:r>
        <w:t xml:space="preserve"> </w:t>
      </w:r>
      <w:r>
        <w:rPr>
          <w:vanish/>
        </w:rPr>
        <w:t>1{</w:t>
      </w:r>
      <w:r>
        <w:t>Veröffentlichungen</w:t>
      </w:r>
      <w:r>
        <w:rPr>
          <w:vanish/>
        </w:rPr>
        <w:t>}]s</w:t>
      </w:r>
    </w:p>
    <w:p w:rsidR="00000000" w:rsidRDefault="00C653B4">
      <w:pPr>
        <w:tabs>
          <w:tab w:val="left" w:pos="1134"/>
        </w:tabs>
        <w:ind w:left="1134" w:right="-1134" w:hanging="1134"/>
      </w:pPr>
      <w:r>
        <w:t>43</w:t>
      </w:r>
      <w:r>
        <w:tab/>
        <w:t>1868 - 1955</w:t>
      </w:r>
    </w:p>
    <w:p w:rsidR="00000000" w:rsidRDefault="00C653B4">
      <w:pPr>
        <w:tabs>
          <w:tab w:val="left" w:pos="1134"/>
        </w:tabs>
        <w:ind w:left="1134" w:right="-1134" w:hanging="1134"/>
      </w:pPr>
      <w:r>
        <w:br w:type="page"/>
        <w:t>30</w:t>
      </w:r>
      <w:r>
        <w:tab/>
        <w:t>62</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Alsfeld B 62</w:t>
      </w:r>
    </w:p>
    <w:p w:rsidR="00000000" w:rsidRDefault="00C653B4">
      <w:pPr>
        <w:tabs>
          <w:tab w:val="left" w:pos="1134"/>
        </w:tabs>
        <w:ind w:left="1134" w:right="-1134" w:hanging="1134"/>
      </w:pPr>
      <w:r>
        <w:t>33</w:t>
      </w:r>
      <w:r>
        <w:tab/>
        <w:t>S. 25</w:t>
      </w:r>
    </w:p>
    <w:p w:rsidR="00000000" w:rsidRDefault="00C653B4">
      <w:pPr>
        <w:tabs>
          <w:tab w:val="left" w:pos="1134"/>
        </w:tabs>
        <w:ind w:left="1134" w:right="-1134" w:hanging="1134"/>
      </w:pPr>
      <w:r>
        <w:t>40</w:t>
      </w:r>
      <w:r>
        <w:tab/>
      </w:r>
      <w:r>
        <w:rPr>
          <w:vanish/>
        </w:rPr>
        <w:t>s[</w:t>
      </w:r>
      <w:r>
        <w:t>Hof- und Staatshandbuch</w:t>
      </w:r>
      <w:r>
        <w:rPr>
          <w:vanish/>
        </w:rPr>
        <w:t>]s</w:t>
      </w:r>
    </w:p>
    <w:p w:rsidR="00000000" w:rsidRDefault="00C653B4">
      <w:pPr>
        <w:tabs>
          <w:tab w:val="left" w:pos="1134"/>
        </w:tabs>
        <w:ind w:left="1134" w:right="-1134" w:hanging="1134"/>
      </w:pPr>
      <w:r>
        <w:t>43</w:t>
      </w:r>
      <w:r>
        <w:tab/>
        <w:t>1821 - 1928</w:t>
      </w:r>
    </w:p>
    <w:p w:rsidR="00000000" w:rsidRDefault="00C653B4">
      <w:pPr>
        <w:tabs>
          <w:tab w:val="left" w:pos="1134"/>
        </w:tabs>
        <w:ind w:left="1134" w:right="-1134" w:hanging="1134"/>
      </w:pPr>
      <w:r>
        <w:br w:type="page"/>
        <w:t>26</w:t>
      </w:r>
      <w:r>
        <w:tab/>
        <w:t>D</w:t>
      </w:r>
    </w:p>
    <w:p w:rsidR="00000000" w:rsidRDefault="00C653B4">
      <w:pPr>
        <w:tabs>
          <w:tab w:val="left" w:pos="1134"/>
        </w:tabs>
        <w:ind w:left="1134" w:right="-1134" w:hanging="1134"/>
      </w:pPr>
      <w:r>
        <w:t>26a</w:t>
      </w:r>
      <w:r>
        <w:tab/>
        <w:t>D</w:t>
      </w:r>
    </w:p>
    <w:p w:rsidR="00000000" w:rsidRDefault="00C653B4">
      <w:pPr>
        <w:tabs>
          <w:tab w:val="left" w:pos="1134"/>
        </w:tabs>
        <w:ind w:left="1134" w:right="-1134" w:hanging="1134"/>
      </w:pPr>
      <w:r>
        <w:t>27</w:t>
      </w:r>
      <w:r>
        <w:tab/>
        <w:t>D. Staatsverwaltung \ 1. Sammlung der Gesetze, Verordnungen und Regulative</w:t>
      </w:r>
    </w:p>
    <w:p w:rsidR="00000000" w:rsidRDefault="00C653B4">
      <w:pPr>
        <w:tabs>
          <w:tab w:val="left" w:pos="1134"/>
        </w:tabs>
        <w:ind w:left="1134" w:right="-1134" w:hanging="1134"/>
      </w:pPr>
      <w:r>
        <w:t>30</w:t>
      </w:r>
      <w:r>
        <w:tab/>
        <w:t>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Alsfeld D 1</w:t>
      </w:r>
    </w:p>
    <w:p w:rsidR="00000000" w:rsidRDefault="00C653B4">
      <w:pPr>
        <w:tabs>
          <w:tab w:val="left" w:pos="1134"/>
        </w:tabs>
        <w:ind w:left="1134" w:right="-1134" w:hanging="1134"/>
      </w:pPr>
      <w:r>
        <w:t>33</w:t>
      </w:r>
      <w:r>
        <w:tab/>
        <w:t>S. 28</w:t>
      </w:r>
    </w:p>
    <w:p w:rsidR="00000000" w:rsidRDefault="00C653B4">
      <w:pPr>
        <w:tabs>
          <w:tab w:val="left" w:pos="1134"/>
        </w:tabs>
        <w:ind w:left="1134" w:right="-1134" w:hanging="1134"/>
      </w:pPr>
      <w:r>
        <w:t>40</w:t>
      </w:r>
      <w:r>
        <w:tab/>
        <w:t>B</w:t>
      </w:r>
      <w:r>
        <w:t xml:space="preserve">estimmungen zur Veröffentlichung von Verordnungen, Gesetzen und sonstigen amtlichen Mitteilungen sowie über </w:t>
      </w:r>
      <w:r>
        <w:rPr>
          <w:vanish/>
        </w:rPr>
        <w:t>s[</w:t>
      </w:r>
      <w:r>
        <w:t xml:space="preserve">Herausgabe und Bezug der </w:t>
      </w:r>
      <w:r>
        <w:rPr>
          <w:vanish/>
        </w:rPr>
        <w:t>s[</w:t>
      </w:r>
      <w:r>
        <w:t>Landeszeitung</w:t>
      </w:r>
      <w:r>
        <w:rPr>
          <w:vanish/>
        </w:rPr>
        <w:t>]s</w:t>
      </w:r>
      <w:r>
        <w:t xml:space="preserve"> bzw. des </w:t>
      </w:r>
      <w:r>
        <w:rPr>
          <w:vanish/>
        </w:rPr>
        <w:t>s[</w:t>
      </w:r>
      <w:r>
        <w:t>Regierungsblatts</w:t>
      </w:r>
      <w:r>
        <w:rPr>
          <w:vanish/>
        </w:rPr>
        <w:t>]s]s</w:t>
      </w:r>
      <w:r>
        <w:t xml:space="preserve"> und von Verwaltungszeitschriften</w:t>
      </w:r>
    </w:p>
    <w:p w:rsidR="00000000" w:rsidRDefault="00C653B4">
      <w:pPr>
        <w:tabs>
          <w:tab w:val="left" w:pos="1134"/>
        </w:tabs>
        <w:ind w:left="1134" w:right="-1134" w:hanging="1134"/>
      </w:pPr>
      <w:r>
        <w:t>43</w:t>
      </w:r>
      <w:r>
        <w:tab/>
        <w:t>1829 - 1896 ; 1936</w:t>
      </w:r>
    </w:p>
    <w:p w:rsidR="00000000" w:rsidRDefault="00C653B4">
      <w:pPr>
        <w:tabs>
          <w:tab w:val="left" w:pos="1134"/>
        </w:tabs>
        <w:ind w:left="1134" w:right="-1134" w:hanging="1134"/>
      </w:pPr>
      <w:r>
        <w:t>45</w:t>
      </w:r>
      <w:r>
        <w:tab/>
        <w:t>Vorprov.: Amt Alsfeld; Amt Burg-Gemünden; Amt Grebenau; Amt Schlitz</w:t>
      </w:r>
    </w:p>
    <w:p w:rsidR="00000000" w:rsidRDefault="00C653B4">
      <w:pPr>
        <w:tabs>
          <w:tab w:val="left" w:pos="1134"/>
        </w:tabs>
        <w:ind w:left="1134" w:right="-1134" w:hanging="1134"/>
      </w:pPr>
      <w:r>
        <w:br w:type="page"/>
        <w:t>30</w:t>
      </w:r>
      <w:r>
        <w:tab/>
        <w:t>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Alsfeld D 2</w:t>
      </w:r>
    </w:p>
    <w:p w:rsidR="00000000" w:rsidRDefault="00C653B4">
      <w:pPr>
        <w:tabs>
          <w:tab w:val="left" w:pos="1134"/>
        </w:tabs>
        <w:ind w:left="1134" w:right="-1134" w:hanging="1134"/>
      </w:pPr>
      <w:r>
        <w:t>33</w:t>
      </w:r>
      <w:r>
        <w:tab/>
        <w:t>S. 28</w:t>
      </w:r>
    </w:p>
    <w:p w:rsidR="00000000" w:rsidRDefault="00C653B4">
      <w:pPr>
        <w:tabs>
          <w:tab w:val="left" w:pos="1134"/>
        </w:tabs>
        <w:ind w:left="1134" w:right="-1134" w:hanging="1134"/>
      </w:pPr>
      <w:r>
        <w:t>40</w:t>
      </w:r>
      <w:r>
        <w:tab/>
      </w:r>
      <w:r>
        <w:rPr>
          <w:vanish/>
        </w:rPr>
        <w:t>t[</w:t>
      </w:r>
      <w:r>
        <w:t>Hessisches Regierungsblatt</w:t>
      </w:r>
      <w:r>
        <w:rPr>
          <w:vanish/>
        </w:rPr>
        <w:t>]t</w:t>
      </w:r>
      <w:r>
        <w:t xml:space="preserve">: </w:t>
      </w:r>
      <w:r>
        <w:rPr>
          <w:vanish/>
        </w:rPr>
        <w:t>s[</w:t>
      </w:r>
      <w:r>
        <w:t>Abonnements</w:t>
      </w:r>
      <w:r>
        <w:rPr>
          <w:vanish/>
        </w:rPr>
        <w:t>]s</w:t>
      </w:r>
      <w:r>
        <w:t xml:space="preserve">, </w:t>
      </w:r>
      <w:r>
        <w:rPr>
          <w:vanish/>
        </w:rPr>
        <w:t>s[</w:t>
      </w:r>
      <w:r>
        <w:t>Inseratgebühren</w:t>
      </w:r>
      <w:r>
        <w:rPr>
          <w:vanish/>
        </w:rPr>
        <w:t>]s</w:t>
      </w:r>
      <w:r>
        <w:t>, Register</w:t>
      </w:r>
    </w:p>
    <w:p w:rsidR="00000000" w:rsidRDefault="00C653B4">
      <w:pPr>
        <w:tabs>
          <w:tab w:val="left" w:pos="1134"/>
        </w:tabs>
        <w:ind w:left="1134" w:right="-1134" w:hanging="1134"/>
      </w:pPr>
      <w:r>
        <w:t>43</w:t>
      </w:r>
      <w:r>
        <w:tab/>
        <w:t>1822 - 1945</w:t>
      </w:r>
    </w:p>
    <w:p w:rsidR="00000000" w:rsidRDefault="00C653B4">
      <w:pPr>
        <w:tabs>
          <w:tab w:val="left" w:pos="1134"/>
        </w:tabs>
        <w:ind w:left="1134" w:right="-1134" w:hanging="1134"/>
      </w:pPr>
      <w:r>
        <w:br w:type="page"/>
        <w:t>30</w:t>
      </w:r>
      <w:r>
        <w:tab/>
        <w:t>3</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Alsfeld D 3</w:t>
      </w:r>
    </w:p>
    <w:p w:rsidR="00000000" w:rsidRDefault="00C653B4">
      <w:pPr>
        <w:tabs>
          <w:tab w:val="left" w:pos="1134"/>
        </w:tabs>
        <w:ind w:left="1134" w:right="-1134" w:hanging="1134"/>
      </w:pPr>
      <w:r>
        <w:t>33</w:t>
      </w:r>
      <w:r>
        <w:tab/>
        <w:t>S. 28</w:t>
      </w:r>
    </w:p>
    <w:p w:rsidR="00000000" w:rsidRDefault="00C653B4">
      <w:pPr>
        <w:tabs>
          <w:tab w:val="left" w:pos="1134"/>
        </w:tabs>
        <w:ind w:left="1134" w:right="-1134" w:hanging="1134"/>
      </w:pPr>
      <w:r>
        <w:t>40</w:t>
      </w:r>
      <w:r>
        <w:tab/>
      </w:r>
      <w:r>
        <w:rPr>
          <w:vanish/>
        </w:rPr>
        <w:t>t[</w:t>
      </w:r>
      <w:r>
        <w:t>Hessische Lan</w:t>
      </w:r>
      <w:r>
        <w:t>deszeitung</w:t>
      </w:r>
      <w:r>
        <w:rPr>
          <w:vanish/>
        </w:rPr>
        <w:t>]t</w:t>
      </w:r>
      <w:r>
        <w:t xml:space="preserve"> bzw. </w:t>
      </w:r>
      <w:r>
        <w:rPr>
          <w:vanish/>
        </w:rPr>
        <w:t>t[</w:t>
      </w:r>
      <w:r>
        <w:t>Darmstädter Zeitung</w:t>
      </w:r>
      <w:r>
        <w:rPr>
          <w:vanish/>
        </w:rPr>
        <w:t>]t</w:t>
      </w:r>
      <w:r>
        <w:t xml:space="preserve">: </w:t>
      </w:r>
      <w:r>
        <w:rPr>
          <w:vanish/>
        </w:rPr>
        <w:t>s[</w:t>
      </w:r>
      <w:r>
        <w:t>Abonnements</w:t>
      </w:r>
      <w:r>
        <w:rPr>
          <w:vanish/>
        </w:rPr>
        <w:t>]s</w:t>
      </w:r>
      <w:r>
        <w:t>, Gebühren</w:t>
      </w:r>
    </w:p>
    <w:p w:rsidR="00000000" w:rsidRDefault="00C653B4">
      <w:pPr>
        <w:tabs>
          <w:tab w:val="left" w:pos="1134"/>
        </w:tabs>
        <w:ind w:left="1134" w:right="-1134" w:hanging="1134"/>
      </w:pPr>
      <w:r>
        <w:t>43</w:t>
      </w:r>
      <w:r>
        <w:tab/>
        <w:t>1822 - 1935</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05</w:t>
      </w:r>
    </w:p>
    <w:p w:rsidR="00000000" w:rsidRDefault="00C653B4">
      <w:pPr>
        <w:tabs>
          <w:tab w:val="left" w:pos="1134"/>
        </w:tabs>
        <w:ind w:left="1134" w:right="-1134" w:hanging="1134"/>
      </w:pPr>
      <w:r>
        <w:t>27</w:t>
      </w:r>
      <w:r>
        <w:tab/>
        <w:t>M. Unterrichtswesen \ 5. Schulunterricht</w:t>
      </w:r>
    </w:p>
    <w:p w:rsidR="00000000" w:rsidRDefault="00C653B4">
      <w:pPr>
        <w:tabs>
          <w:tab w:val="left" w:pos="1134"/>
        </w:tabs>
        <w:ind w:left="1134" w:right="-1134" w:hanging="1134"/>
      </w:pPr>
      <w:r>
        <w:t>30</w:t>
      </w:r>
      <w:r>
        <w:tab/>
        <w:t>294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Alsfeld M 294</w:t>
      </w:r>
    </w:p>
    <w:p w:rsidR="00000000" w:rsidRDefault="00C653B4">
      <w:pPr>
        <w:tabs>
          <w:tab w:val="left" w:pos="1134"/>
        </w:tabs>
        <w:ind w:left="1134" w:right="-1134" w:hanging="1134"/>
      </w:pPr>
      <w:r>
        <w:t>33</w:t>
      </w:r>
      <w:r>
        <w:tab/>
        <w:t>S. 104</w:t>
      </w:r>
    </w:p>
    <w:p w:rsidR="00000000" w:rsidRDefault="00C653B4">
      <w:pPr>
        <w:tabs>
          <w:tab w:val="left" w:pos="1134"/>
        </w:tabs>
        <w:ind w:left="1134" w:right="-1134" w:hanging="1134"/>
      </w:pPr>
      <w:r>
        <w:t>40</w:t>
      </w:r>
      <w:r>
        <w:tab/>
        <w:t>Behandlung des "Friedensvertrages von Versailles" als Unterrichtsthema</w:t>
      </w:r>
    </w:p>
    <w:p w:rsidR="00000000" w:rsidRDefault="00C653B4">
      <w:pPr>
        <w:tabs>
          <w:tab w:val="left" w:pos="1134"/>
        </w:tabs>
        <w:ind w:left="1134" w:right="-1134" w:hanging="1134"/>
      </w:pPr>
      <w:r>
        <w:t>41</w:t>
      </w:r>
      <w:r>
        <w:tab/>
      </w:r>
      <w:r>
        <w:rPr>
          <w:vanish/>
        </w:rPr>
        <w:t>t[2{</w:t>
      </w:r>
      <w:r>
        <w:t>Aufklärungsschrift</w:t>
      </w:r>
      <w:r>
        <w:rPr>
          <w:vanish/>
        </w:rPr>
        <w:t>}</w:t>
      </w:r>
      <w:r>
        <w:t xml:space="preserve"> </w:t>
      </w:r>
      <w:r>
        <w:rPr>
          <w:vanish/>
        </w:rPr>
        <w:t>1{</w:t>
      </w:r>
      <w:r>
        <w:t>"Was jeder vom Friedensvertrag wissen muß, Der Friedensvertrag und seine 101 Forderungen"</w:t>
      </w:r>
      <w:r>
        <w:rPr>
          <w:vanish/>
        </w:rPr>
        <w:t>}]t</w:t>
      </w:r>
      <w:r>
        <w:t xml:space="preserve">, </w:t>
      </w:r>
      <w:r>
        <w:rPr>
          <w:vanish/>
        </w:rPr>
        <w:t>k[1{</w:t>
      </w:r>
      <w:r>
        <w:t>Deutscher Volksblatt-</w:t>
      </w:r>
      <w:r>
        <w:rPr>
          <w:vanish/>
        </w:rPr>
        <w:t>s[</w:t>
      </w:r>
      <w:r>
        <w:t>Verlag</w:t>
      </w:r>
      <w:r>
        <w:rPr>
          <w:vanish/>
        </w:rPr>
        <w:t>]s</w:t>
      </w:r>
      <w:r>
        <w:t xml:space="preserve"> G.m.b.H.</w:t>
      </w:r>
      <w:r>
        <w:rPr>
          <w:vanish/>
        </w:rPr>
        <w:t>}</w:t>
      </w:r>
      <w:r>
        <w:t xml:space="preserve">, </w:t>
      </w:r>
      <w:r>
        <w:rPr>
          <w:vanish/>
        </w:rPr>
        <w:t>2{o[</w:t>
      </w:r>
      <w:r>
        <w:t>Berlin</w:t>
      </w:r>
      <w:r>
        <w:rPr>
          <w:vanish/>
        </w:rPr>
        <w:t>]o}]k</w:t>
      </w:r>
      <w:r>
        <w:t xml:space="preserve"> um 1921</w:t>
      </w:r>
    </w:p>
    <w:p w:rsidR="00000000" w:rsidRDefault="00C653B4">
      <w:pPr>
        <w:tabs>
          <w:tab w:val="left" w:pos="1134"/>
        </w:tabs>
        <w:ind w:left="1134" w:right="-1134" w:hanging="1134"/>
      </w:pPr>
      <w:r>
        <w:t>43</w:t>
      </w:r>
      <w:r>
        <w:tab/>
        <w:t>1921 - 1933</w:t>
      </w:r>
    </w:p>
    <w:p w:rsidR="00000000" w:rsidRDefault="00C653B4">
      <w:pPr>
        <w:tabs>
          <w:tab w:val="left" w:pos="1134"/>
        </w:tabs>
        <w:ind w:left="1134" w:right="-1134" w:hanging="1134"/>
      </w:pPr>
      <w:r>
        <w:t>45</w:t>
      </w:r>
      <w:r>
        <w:tab/>
        <w:t>Prov.: Kreisschulkommission Alsf</w:t>
      </w:r>
      <w:r>
        <w:t>eld</w:t>
      </w:r>
    </w:p>
    <w:p w:rsidR="00000000" w:rsidRDefault="00C653B4">
      <w:pPr>
        <w:tabs>
          <w:tab w:val="left" w:pos="1134"/>
        </w:tabs>
        <w:ind w:left="1134" w:right="-1134" w:hanging="1134"/>
      </w:pPr>
      <w:r>
        <w:br w:type="page"/>
        <w:t>30</w:t>
      </w:r>
      <w:r>
        <w:tab/>
        <w:t>296</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Alsfeld M 296</w:t>
      </w:r>
    </w:p>
    <w:p w:rsidR="00000000" w:rsidRDefault="00C653B4">
      <w:pPr>
        <w:tabs>
          <w:tab w:val="left" w:pos="1134"/>
        </w:tabs>
        <w:ind w:left="1134" w:right="-1134" w:hanging="1134"/>
      </w:pPr>
      <w:r>
        <w:t>33</w:t>
      </w:r>
      <w:r>
        <w:tab/>
        <w:t>S. 106</w:t>
      </w:r>
    </w:p>
    <w:p w:rsidR="00000000" w:rsidRDefault="00C653B4">
      <w:pPr>
        <w:tabs>
          <w:tab w:val="left" w:pos="1134"/>
        </w:tabs>
        <w:ind w:left="1134" w:right="-1134" w:hanging="1134"/>
      </w:pPr>
      <w:r>
        <w:t>40</w:t>
      </w:r>
      <w:r>
        <w:tab/>
      </w:r>
      <w:r>
        <w:rPr>
          <w:vanish/>
        </w:rPr>
        <w:t>s[s[2{</w:t>
      </w:r>
      <w:r>
        <w:t>Empfehlungen zu</w:t>
      </w:r>
      <w:r>
        <w:rPr>
          <w:vanish/>
        </w:rPr>
        <w:t>}</w:t>
      </w:r>
      <w:r>
        <w:t xml:space="preserve"> </w:t>
      </w:r>
      <w:r>
        <w:rPr>
          <w:vanish/>
        </w:rPr>
        <w:t>1{</w:t>
      </w:r>
      <w:r>
        <w:t>Literatur</w:t>
      </w:r>
      <w:r>
        <w:rPr>
          <w:vanish/>
        </w:rPr>
        <w:t>}]s]s</w:t>
      </w:r>
      <w:r>
        <w:t>, Vorträgen und Unterrichtsthemen (Allgemeines und Einzelfälle)</w:t>
      </w:r>
    </w:p>
    <w:p w:rsidR="00000000" w:rsidRDefault="00C653B4">
      <w:pPr>
        <w:tabs>
          <w:tab w:val="left" w:pos="1134"/>
        </w:tabs>
        <w:ind w:left="1134" w:right="-1134" w:hanging="1134"/>
      </w:pPr>
      <w:r>
        <w:t>41</w:t>
      </w:r>
      <w:r>
        <w:tab/>
        <w:t>u.a.: Ausscheiden "</w:t>
      </w:r>
      <w:r>
        <w:rPr>
          <w:vanish/>
        </w:rPr>
        <w:t>s[2{</w:t>
      </w:r>
      <w:r>
        <w:t>unerwünschten</w:t>
      </w:r>
      <w:r>
        <w:rPr>
          <w:vanish/>
        </w:rPr>
        <w:t>}</w:t>
      </w:r>
      <w:r>
        <w:t xml:space="preserve"> </w:t>
      </w:r>
      <w:r>
        <w:rPr>
          <w:vanish/>
        </w:rPr>
        <w:t>1{</w:t>
      </w:r>
      <w:r>
        <w:t>Schrifttums</w:t>
      </w:r>
      <w:r>
        <w:rPr>
          <w:vanish/>
        </w:rPr>
        <w:t>}]s</w:t>
      </w:r>
      <w:r>
        <w:t xml:space="preserve">" u.a. jüdischer Autoren aus </w:t>
      </w:r>
      <w:r>
        <w:rPr>
          <w:vanish/>
        </w:rPr>
        <w:t>s[</w:t>
      </w:r>
      <w:r>
        <w:t>Schulbibliotheken</w:t>
      </w:r>
      <w:r>
        <w:rPr>
          <w:vanish/>
        </w:rPr>
        <w:t>]s</w:t>
      </w:r>
      <w:r>
        <w:t xml:space="preserve">, </w:t>
      </w:r>
      <w:r>
        <w:rPr>
          <w:vanish/>
        </w:rPr>
        <w:t>t[2{s[</w:t>
      </w:r>
      <w:r>
        <w:t>Lehrbuch</w:t>
      </w:r>
      <w:r>
        <w:rPr>
          <w:vanish/>
        </w:rPr>
        <w:t>]s}</w:t>
      </w:r>
      <w:r>
        <w:t xml:space="preserve"> </w:t>
      </w:r>
      <w:r>
        <w:rPr>
          <w:vanish/>
        </w:rPr>
        <w:t>1{</w:t>
      </w:r>
      <w:r>
        <w:t>"Vom Reisen mit der Eisenbahn"</w:t>
      </w:r>
      <w:r>
        <w:rPr>
          <w:vanish/>
        </w:rPr>
        <w:t>}]t</w:t>
      </w:r>
      <w:r>
        <w:t xml:space="preserve">, bearb. Reichsbahn-Werbeamt für den Personen- und Güterverkehr, </w:t>
      </w:r>
      <w:r>
        <w:rPr>
          <w:vanish/>
        </w:rPr>
        <w:t>o[</w:t>
      </w:r>
      <w:r>
        <w:t>Berlin</w:t>
      </w:r>
      <w:r>
        <w:rPr>
          <w:vanish/>
        </w:rPr>
        <w:t>]o</w:t>
      </w:r>
      <w:r>
        <w:t xml:space="preserve">, 1937; Sonderabdrucke der Amtslisten des </w:t>
      </w:r>
      <w:r>
        <w:rPr>
          <w:vanish/>
        </w:rPr>
        <w:t>k[1{</w:t>
      </w:r>
      <w:r>
        <w:t>Polizeipräsidenten</w:t>
      </w:r>
      <w:r>
        <w:rPr>
          <w:vanish/>
        </w:rPr>
        <w:t>}</w:t>
      </w:r>
      <w:r>
        <w:t xml:space="preserve"> in </w:t>
      </w:r>
      <w:r>
        <w:rPr>
          <w:vanish/>
        </w:rPr>
        <w:t>2{</w:t>
      </w:r>
      <w:r>
        <w:t>Berlin</w:t>
      </w:r>
      <w:r>
        <w:rPr>
          <w:vanish/>
        </w:rPr>
        <w:t>}]k</w:t>
      </w:r>
      <w:r>
        <w:t xml:space="preserve"> </w:t>
      </w:r>
      <w:r>
        <w:rPr>
          <w:vanish/>
        </w:rPr>
        <w:t>t[</w:t>
      </w:r>
      <w:r>
        <w:t xml:space="preserve">"Verzeichnis von </w:t>
      </w:r>
      <w:r>
        <w:rPr>
          <w:vanish/>
        </w:rPr>
        <w:t>s[</w:t>
      </w:r>
      <w:r>
        <w:t>Schundliteratur</w:t>
      </w:r>
      <w:r>
        <w:rPr>
          <w:vanish/>
        </w:rPr>
        <w:t>]s</w:t>
      </w:r>
      <w:r>
        <w:t>", 1916</w:t>
      </w:r>
      <w:r>
        <w:rPr>
          <w:vanish/>
        </w:rPr>
        <w:t>]t</w:t>
      </w:r>
      <w:r>
        <w:t>.</w:t>
      </w:r>
    </w:p>
    <w:p w:rsidR="00000000" w:rsidRDefault="00C653B4">
      <w:pPr>
        <w:tabs>
          <w:tab w:val="left" w:pos="1134"/>
        </w:tabs>
        <w:ind w:left="1134" w:right="-1134" w:hanging="1134"/>
      </w:pPr>
      <w:r>
        <w:t>43</w:t>
      </w:r>
      <w:r>
        <w:tab/>
        <w:t>1907 - 1945</w:t>
      </w:r>
    </w:p>
    <w:p w:rsidR="00000000" w:rsidRDefault="00C653B4">
      <w:pPr>
        <w:tabs>
          <w:tab w:val="left" w:pos="1134"/>
        </w:tabs>
        <w:ind w:left="1134" w:right="-1134" w:hanging="1134"/>
      </w:pPr>
      <w:r>
        <w:br w:type="page"/>
        <w:t>30</w:t>
      </w:r>
      <w:r>
        <w:tab/>
        <w:t>254</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Alsfeld M 254</w:t>
      </w:r>
    </w:p>
    <w:p w:rsidR="00000000" w:rsidRDefault="00C653B4">
      <w:pPr>
        <w:tabs>
          <w:tab w:val="left" w:pos="1134"/>
        </w:tabs>
        <w:ind w:left="1134" w:right="-1134" w:hanging="1134"/>
      </w:pPr>
      <w:r>
        <w:t>33</w:t>
      </w:r>
      <w:r>
        <w:tab/>
        <w:t>S. 106</w:t>
      </w:r>
    </w:p>
    <w:p w:rsidR="00000000" w:rsidRDefault="00C653B4">
      <w:pPr>
        <w:tabs>
          <w:tab w:val="left" w:pos="1134"/>
        </w:tabs>
        <w:ind w:left="1134" w:right="-1134" w:hanging="1134"/>
      </w:pPr>
      <w:r>
        <w:t>40</w:t>
      </w:r>
      <w:r>
        <w:tab/>
      </w:r>
      <w:r>
        <w:rPr>
          <w:vanish/>
        </w:rPr>
        <w:t>s[</w:t>
      </w:r>
      <w:r>
        <w:t>Lesestoffe für den deutschen Sprachunterricht</w:t>
      </w:r>
      <w:r>
        <w:rPr>
          <w:vanish/>
        </w:rPr>
        <w:t>]s</w:t>
      </w:r>
    </w:p>
    <w:p w:rsidR="00000000" w:rsidRDefault="00C653B4">
      <w:pPr>
        <w:tabs>
          <w:tab w:val="left" w:pos="1134"/>
        </w:tabs>
        <w:ind w:left="1134" w:right="-1134" w:hanging="1134"/>
      </w:pPr>
      <w:r>
        <w:t>41</w:t>
      </w:r>
      <w:r>
        <w:tab/>
        <w:t xml:space="preserve">u.a.: </w:t>
      </w:r>
      <w:r>
        <w:rPr>
          <w:vanish/>
        </w:rPr>
        <w:t>t[</w:t>
      </w:r>
      <w:r>
        <w:t>Deutsche Fachbuchwerbung</w:t>
      </w:r>
      <w:r>
        <w:rPr>
          <w:vanish/>
        </w:rPr>
        <w:t>]t</w:t>
      </w:r>
      <w:r>
        <w:t xml:space="preserve">, 1939; </w:t>
      </w:r>
      <w:r>
        <w:rPr>
          <w:vanish/>
        </w:rPr>
        <w:t>t[</w:t>
      </w:r>
      <w:r>
        <w:t>Reichslesebuch für Volksschulen</w:t>
      </w:r>
      <w:r>
        <w:rPr>
          <w:vanish/>
        </w:rPr>
        <w:t>]t</w:t>
      </w:r>
      <w:r>
        <w:t>, 1935 - 1951</w:t>
      </w:r>
    </w:p>
    <w:p w:rsidR="00000000" w:rsidRDefault="00C653B4">
      <w:pPr>
        <w:tabs>
          <w:tab w:val="left" w:pos="1134"/>
        </w:tabs>
        <w:ind w:left="1134" w:right="-1134" w:hanging="1134"/>
      </w:pPr>
      <w:r>
        <w:t>43</w:t>
      </w:r>
      <w:r>
        <w:tab/>
        <w:t>1913 - 1914 ; 1935 - 1951</w:t>
      </w:r>
    </w:p>
    <w:p w:rsidR="00000000" w:rsidRDefault="00C653B4">
      <w:pPr>
        <w:tabs>
          <w:tab w:val="left" w:pos="1134"/>
        </w:tabs>
        <w:ind w:left="1134" w:right="-1134" w:hanging="1134"/>
      </w:pPr>
      <w:r>
        <w:br w:type="page"/>
        <w:t>30</w:t>
      </w:r>
      <w:r>
        <w:tab/>
        <w:t>259</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Alsfeld M 259</w:t>
      </w:r>
    </w:p>
    <w:p w:rsidR="00000000" w:rsidRDefault="00C653B4">
      <w:pPr>
        <w:tabs>
          <w:tab w:val="left" w:pos="1134"/>
        </w:tabs>
        <w:ind w:left="1134" w:right="-1134" w:hanging="1134"/>
      </w:pPr>
      <w:r>
        <w:t>33</w:t>
      </w:r>
      <w:r>
        <w:tab/>
        <w:t>S. 106</w:t>
      </w:r>
    </w:p>
    <w:p w:rsidR="00000000" w:rsidRDefault="00C653B4">
      <w:pPr>
        <w:tabs>
          <w:tab w:val="left" w:pos="1134"/>
        </w:tabs>
        <w:ind w:left="1134" w:right="-1134" w:hanging="1134"/>
      </w:pPr>
      <w:r>
        <w:t>40</w:t>
      </w:r>
      <w:r>
        <w:tab/>
        <w:t xml:space="preserve">Mitgliedschaft und </w:t>
      </w:r>
      <w:r>
        <w:rPr>
          <w:vanish/>
        </w:rPr>
        <w:t>s[s[2{</w:t>
      </w:r>
      <w:r>
        <w:t>Bezug von</w:t>
      </w:r>
      <w:r>
        <w:rPr>
          <w:vanish/>
        </w:rPr>
        <w:t>}</w:t>
      </w:r>
      <w:r>
        <w:t xml:space="preserve"> </w:t>
      </w:r>
      <w:r>
        <w:rPr>
          <w:vanish/>
        </w:rPr>
        <w:t>1{</w:t>
      </w:r>
      <w:r>
        <w:t>Publikationen</w:t>
      </w:r>
      <w:r>
        <w:rPr>
          <w:vanish/>
        </w:rPr>
        <w:t>}]s]s</w:t>
      </w:r>
      <w:r>
        <w:t xml:space="preserve"> des </w:t>
      </w:r>
      <w:r>
        <w:rPr>
          <w:vanish/>
        </w:rPr>
        <w:t>k[</w:t>
      </w:r>
      <w:r>
        <w:t>"Deutschen Sprachvereins"</w:t>
      </w:r>
      <w:r>
        <w:rPr>
          <w:vanish/>
        </w:rPr>
        <w:t>]k</w:t>
      </w:r>
      <w:r>
        <w:t xml:space="preserve"> und des </w:t>
      </w:r>
      <w:r>
        <w:rPr>
          <w:vanish/>
        </w:rPr>
        <w:t>k[</w:t>
      </w:r>
      <w:r>
        <w:t>"Landschaftsbundes für Volkstum und Heimat"</w:t>
      </w:r>
      <w:r>
        <w:rPr>
          <w:vanish/>
        </w:rPr>
        <w:t>]k</w:t>
      </w:r>
    </w:p>
    <w:p w:rsidR="00000000" w:rsidRDefault="00C653B4">
      <w:pPr>
        <w:tabs>
          <w:tab w:val="left" w:pos="1134"/>
        </w:tabs>
        <w:ind w:left="1134" w:right="-1134" w:hanging="1134"/>
      </w:pPr>
      <w:r>
        <w:t>43</w:t>
      </w:r>
      <w:r>
        <w:tab/>
        <w:t>1906 - 1944</w:t>
      </w:r>
    </w:p>
    <w:p w:rsidR="00000000" w:rsidRDefault="00C653B4">
      <w:pPr>
        <w:tabs>
          <w:tab w:val="left" w:pos="1134"/>
        </w:tabs>
        <w:ind w:left="1134" w:right="-1134" w:hanging="1134"/>
      </w:pPr>
      <w:r>
        <w:br w:type="page"/>
        <w:t>30</w:t>
      </w:r>
      <w:r>
        <w:tab/>
        <w:t>251</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Alsfeld M 251</w:t>
      </w:r>
    </w:p>
    <w:p w:rsidR="00000000" w:rsidRDefault="00C653B4">
      <w:pPr>
        <w:tabs>
          <w:tab w:val="left" w:pos="1134"/>
        </w:tabs>
        <w:ind w:left="1134" w:right="-1134" w:hanging="1134"/>
      </w:pPr>
      <w:r>
        <w:t>33</w:t>
      </w:r>
      <w:r>
        <w:tab/>
        <w:t>S. 106</w:t>
      </w:r>
    </w:p>
    <w:p w:rsidR="00000000" w:rsidRDefault="00C653B4">
      <w:pPr>
        <w:tabs>
          <w:tab w:val="left" w:pos="1134"/>
        </w:tabs>
        <w:ind w:left="1134" w:right="-1134" w:hanging="1134"/>
      </w:pPr>
      <w:r>
        <w:t>40</w:t>
      </w:r>
      <w:r>
        <w:tab/>
      </w:r>
      <w:r>
        <w:rPr>
          <w:vanish/>
        </w:rPr>
        <w:t>s[</w:t>
      </w:r>
      <w:r>
        <w:t xml:space="preserve">Anschaffung </w:t>
      </w:r>
      <w:r>
        <w:rPr>
          <w:vanish/>
        </w:rPr>
        <w:t>s[2{</w:t>
      </w:r>
      <w:r>
        <w:t>empfehlenswerte</w:t>
      </w:r>
      <w:r>
        <w:rPr>
          <w:vanish/>
        </w:rPr>
        <w:t>}</w:t>
      </w:r>
      <w:r>
        <w:t xml:space="preserve">r </w:t>
      </w:r>
      <w:r>
        <w:rPr>
          <w:vanish/>
        </w:rPr>
        <w:t>1{</w:t>
      </w:r>
      <w:r>
        <w:t>Bücher</w:t>
      </w:r>
      <w:r>
        <w:rPr>
          <w:vanish/>
        </w:rPr>
        <w:t>}]s</w:t>
      </w:r>
      <w:r>
        <w:t xml:space="preserve"> und Zeitschriften</w:t>
      </w:r>
      <w:r>
        <w:rPr>
          <w:vanish/>
        </w:rPr>
        <w:t>]s</w:t>
      </w:r>
      <w:r>
        <w:t xml:space="preserve"> für </w:t>
      </w:r>
      <w:r>
        <w:rPr>
          <w:vanish/>
        </w:rPr>
        <w:t>s[</w:t>
      </w:r>
      <w:r>
        <w:t>Schulbibliotheken</w:t>
      </w:r>
      <w:r>
        <w:rPr>
          <w:vanish/>
        </w:rPr>
        <w:t>]s</w:t>
      </w:r>
    </w:p>
    <w:p w:rsidR="00000000" w:rsidRDefault="00C653B4">
      <w:pPr>
        <w:tabs>
          <w:tab w:val="left" w:pos="1134"/>
        </w:tabs>
        <w:ind w:left="1134" w:right="-1134" w:hanging="1134"/>
      </w:pPr>
      <w:r>
        <w:t>41</w:t>
      </w:r>
      <w:r>
        <w:tab/>
        <w:t xml:space="preserve">u.a.: Liste </w:t>
      </w:r>
      <w:r>
        <w:rPr>
          <w:vanish/>
        </w:rPr>
        <w:t>s[2{</w:t>
      </w:r>
      <w:r>
        <w:t>nationalsozialistische</w:t>
      </w:r>
      <w:r>
        <w:rPr>
          <w:vanish/>
        </w:rPr>
        <w:t>}</w:t>
      </w:r>
      <w:r>
        <w:t xml:space="preserve">r </w:t>
      </w:r>
      <w:r>
        <w:rPr>
          <w:vanish/>
        </w:rPr>
        <w:t>1{</w:t>
      </w:r>
      <w:r>
        <w:t>Literatur</w:t>
      </w:r>
      <w:r>
        <w:rPr>
          <w:vanish/>
        </w:rPr>
        <w:t>}]s</w:t>
      </w:r>
    </w:p>
    <w:p w:rsidR="00000000" w:rsidRDefault="00C653B4">
      <w:pPr>
        <w:tabs>
          <w:tab w:val="left" w:pos="1134"/>
        </w:tabs>
        <w:ind w:left="1134" w:right="-1134" w:hanging="1134"/>
      </w:pPr>
      <w:r>
        <w:t>43</w:t>
      </w:r>
      <w:r>
        <w:tab/>
        <w:t>1918 - 1943</w:t>
      </w:r>
    </w:p>
    <w:p w:rsidR="00000000" w:rsidRDefault="00C653B4">
      <w:pPr>
        <w:tabs>
          <w:tab w:val="left" w:pos="1134"/>
        </w:tabs>
        <w:ind w:left="1134" w:right="-1134" w:hanging="1134"/>
      </w:pPr>
      <w:r>
        <w:br w:type="page"/>
        <w:t>30</w:t>
      </w:r>
      <w:r>
        <w:tab/>
        <w:t>295</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15 Alsfeld M 295</w:t>
      </w:r>
    </w:p>
    <w:p w:rsidR="00000000" w:rsidRDefault="00C653B4">
      <w:pPr>
        <w:tabs>
          <w:tab w:val="left" w:pos="1134"/>
        </w:tabs>
        <w:ind w:left="1134" w:right="-1134" w:hanging="1134"/>
      </w:pPr>
      <w:r>
        <w:t>33</w:t>
      </w:r>
      <w:r>
        <w:tab/>
        <w:t>S. 106</w:t>
      </w:r>
    </w:p>
    <w:p w:rsidR="00000000" w:rsidRDefault="00C653B4">
      <w:pPr>
        <w:tabs>
          <w:tab w:val="left" w:pos="1134"/>
        </w:tabs>
        <w:ind w:left="1134" w:right="-1134" w:hanging="1134"/>
      </w:pPr>
      <w:r>
        <w:t>40</w:t>
      </w:r>
      <w:r>
        <w:tab/>
        <w:t xml:space="preserve">Bezug des </w:t>
      </w:r>
      <w:r>
        <w:rPr>
          <w:vanish/>
        </w:rPr>
        <w:t>t[</w:t>
      </w:r>
      <w:r>
        <w:t>"Heimatfreund-</w:t>
      </w:r>
      <w:r>
        <w:rPr>
          <w:vanish/>
        </w:rPr>
        <w:t>s[</w:t>
      </w:r>
      <w:r>
        <w:t>Kalenders</w:t>
      </w:r>
      <w:r>
        <w:rPr>
          <w:vanish/>
        </w:rPr>
        <w:t>]s</w:t>
      </w:r>
      <w:r>
        <w:t>"</w:t>
      </w:r>
      <w:r>
        <w:rPr>
          <w:vanish/>
        </w:rPr>
        <w:t>]t</w:t>
      </w:r>
      <w:r>
        <w:t xml:space="preserve"> durch Schulen</w:t>
      </w:r>
    </w:p>
    <w:p w:rsidR="00000000" w:rsidRDefault="00C653B4">
      <w:pPr>
        <w:tabs>
          <w:tab w:val="left" w:pos="1134"/>
        </w:tabs>
        <w:ind w:left="1134" w:right="-1134" w:hanging="1134"/>
      </w:pPr>
      <w:r>
        <w:t>43</w:t>
      </w:r>
      <w:r>
        <w:tab/>
        <w:t>1937 - 1942</w:t>
      </w:r>
    </w:p>
    <w:p w:rsidR="00000000" w:rsidRDefault="00C653B4">
      <w:pPr>
        <w:tabs>
          <w:tab w:val="left" w:pos="1134"/>
        </w:tabs>
        <w:ind w:left="1134" w:right="-1134" w:hanging="1134"/>
      </w:pPr>
      <w:r>
        <w:br w:type="page"/>
        <w:t>30</w:t>
      </w:r>
      <w:r>
        <w:tab/>
        <w:t>255</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15 Alsfeld M 255</w:t>
      </w:r>
    </w:p>
    <w:p w:rsidR="00000000" w:rsidRDefault="00C653B4">
      <w:pPr>
        <w:tabs>
          <w:tab w:val="left" w:pos="1134"/>
        </w:tabs>
        <w:ind w:left="1134" w:right="-1134" w:hanging="1134"/>
      </w:pPr>
      <w:r>
        <w:t>33</w:t>
      </w:r>
      <w:r>
        <w:tab/>
        <w:t>S. 106</w:t>
      </w:r>
    </w:p>
    <w:p w:rsidR="00000000" w:rsidRDefault="00C653B4">
      <w:pPr>
        <w:tabs>
          <w:tab w:val="left" w:pos="1134"/>
        </w:tabs>
        <w:ind w:left="1134" w:right="-1134" w:hanging="1134"/>
      </w:pPr>
      <w:r>
        <w:t>40</w:t>
      </w:r>
      <w:r>
        <w:tab/>
      </w:r>
      <w:r>
        <w:rPr>
          <w:vanish/>
        </w:rPr>
        <w:t>s[</w:t>
      </w:r>
      <w:r>
        <w:t xml:space="preserve">Anschaffung des </w:t>
      </w:r>
      <w:r>
        <w:rPr>
          <w:vanish/>
        </w:rPr>
        <w:t>t[2{s[</w:t>
      </w:r>
      <w:r>
        <w:t>Buch</w:t>
      </w:r>
      <w:r>
        <w:rPr>
          <w:vanish/>
        </w:rPr>
        <w:t>]s}</w:t>
      </w:r>
      <w:r>
        <w:t xml:space="preserve">es </w:t>
      </w:r>
      <w:r>
        <w:rPr>
          <w:vanish/>
        </w:rPr>
        <w:t>1{</w:t>
      </w:r>
      <w:r>
        <w:t>"Geschichte des Krieges"</w:t>
      </w:r>
      <w:r>
        <w:rPr>
          <w:vanish/>
        </w:rPr>
        <w:t>}]t]s</w:t>
      </w:r>
      <w:r>
        <w:t xml:space="preserve"> von </w:t>
      </w:r>
      <w:r>
        <w:rPr>
          <w:vanish/>
        </w:rPr>
        <w:t>p[</w:t>
      </w:r>
      <w:r>
        <w:t>Stegemann</w:t>
      </w:r>
      <w:r>
        <w:rPr>
          <w:vanish/>
        </w:rPr>
        <w:t>]p</w:t>
      </w:r>
      <w:r>
        <w:t xml:space="preserve"> für Volkschulen (Allgemeines)</w:t>
      </w:r>
    </w:p>
    <w:p w:rsidR="00000000" w:rsidRDefault="00C653B4">
      <w:pPr>
        <w:tabs>
          <w:tab w:val="left" w:pos="1134"/>
        </w:tabs>
        <w:ind w:left="1134" w:right="-1134" w:hanging="1134"/>
      </w:pPr>
      <w:r>
        <w:t>43</w:t>
      </w:r>
      <w:r>
        <w:tab/>
        <w:t>1936 - 1941</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07</w:t>
      </w:r>
    </w:p>
    <w:p w:rsidR="00000000" w:rsidRDefault="00C653B4">
      <w:pPr>
        <w:tabs>
          <w:tab w:val="left" w:pos="1134"/>
        </w:tabs>
        <w:ind w:left="1134" w:right="-1134" w:hanging="1134"/>
      </w:pPr>
      <w:r>
        <w:t>27</w:t>
      </w:r>
      <w:r>
        <w:tab/>
        <w:t>M. Unterrichtsw</w:t>
      </w:r>
      <w:r>
        <w:t>esen \ 7. Schulvermögen</w:t>
      </w:r>
    </w:p>
    <w:p w:rsidR="00000000" w:rsidRDefault="00C653B4">
      <w:pPr>
        <w:tabs>
          <w:tab w:val="left" w:pos="1134"/>
        </w:tabs>
        <w:ind w:left="1134" w:right="-1134" w:hanging="1134"/>
      </w:pPr>
      <w:r>
        <w:t>30</w:t>
      </w:r>
      <w:r>
        <w:tab/>
        <w:t>319</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Alsfeld M 319</w:t>
      </w:r>
    </w:p>
    <w:p w:rsidR="00000000" w:rsidRDefault="00C653B4">
      <w:pPr>
        <w:tabs>
          <w:tab w:val="left" w:pos="1134"/>
        </w:tabs>
        <w:ind w:left="1134" w:right="-1134" w:hanging="1134"/>
      </w:pPr>
      <w:r>
        <w:t>33</w:t>
      </w:r>
      <w:r>
        <w:tab/>
        <w:t>S. 114</w:t>
      </w:r>
    </w:p>
    <w:p w:rsidR="00000000" w:rsidRDefault="00C653B4">
      <w:pPr>
        <w:tabs>
          <w:tab w:val="left" w:pos="1134"/>
        </w:tabs>
        <w:ind w:left="1134" w:right="-1134" w:hanging="1134"/>
      </w:pPr>
      <w:r>
        <w:t>40</w:t>
      </w:r>
      <w:r>
        <w:tab/>
      </w:r>
      <w:r>
        <w:rPr>
          <w:vanish/>
        </w:rPr>
        <w:t>s[2{</w:t>
      </w:r>
      <w:r>
        <w:t>Errichtung einer</w:t>
      </w:r>
      <w:r>
        <w:rPr>
          <w:vanish/>
        </w:rPr>
        <w:t>}</w:t>
      </w:r>
      <w:r>
        <w:t xml:space="preserve"> </w:t>
      </w:r>
      <w:r>
        <w:rPr>
          <w:vanish/>
        </w:rPr>
        <w:t>1{</w:t>
      </w:r>
      <w:r>
        <w:t>Kreisstützpunktbücherei</w:t>
      </w:r>
      <w:r>
        <w:rPr>
          <w:vanish/>
        </w:rPr>
        <w:t>}]s</w:t>
      </w:r>
      <w:r>
        <w:t xml:space="preserve"> (mit </w:t>
      </w:r>
      <w:r>
        <w:rPr>
          <w:vanish/>
        </w:rPr>
        <w:t>s[</w:t>
      </w:r>
      <w:r>
        <w:t>Bücherlisten</w:t>
      </w:r>
      <w:r>
        <w:rPr>
          <w:vanish/>
        </w:rPr>
        <w:t>]s</w:t>
      </w:r>
      <w:r>
        <w:t>)</w:t>
      </w:r>
    </w:p>
    <w:p w:rsidR="00000000" w:rsidRDefault="00C653B4">
      <w:pPr>
        <w:tabs>
          <w:tab w:val="left" w:pos="1134"/>
        </w:tabs>
        <w:ind w:left="1134" w:right="-1134" w:hanging="1134"/>
      </w:pPr>
      <w:r>
        <w:t>43</w:t>
      </w:r>
      <w:r>
        <w:tab/>
        <w:t>1935 - 1945</w:t>
      </w:r>
    </w:p>
    <w:p w:rsidR="00000000" w:rsidRDefault="00C653B4">
      <w:pPr>
        <w:tabs>
          <w:tab w:val="left" w:pos="1134"/>
        </w:tabs>
        <w:ind w:left="1134" w:right="-1134" w:hanging="1134"/>
      </w:pPr>
      <w:r>
        <w:br w:type="page"/>
        <w:t>30</w:t>
      </w:r>
      <w:r>
        <w:tab/>
        <w:t>317</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Alsfeld M 317</w:t>
      </w:r>
    </w:p>
    <w:p w:rsidR="00000000" w:rsidRDefault="00C653B4">
      <w:pPr>
        <w:tabs>
          <w:tab w:val="left" w:pos="1134"/>
        </w:tabs>
        <w:ind w:left="1134" w:right="-1134" w:hanging="1134"/>
      </w:pPr>
      <w:r>
        <w:t>33</w:t>
      </w:r>
      <w:r>
        <w:tab/>
        <w:t>S. 114</w:t>
      </w:r>
    </w:p>
    <w:p w:rsidR="00000000" w:rsidRDefault="00C653B4">
      <w:pPr>
        <w:tabs>
          <w:tab w:val="left" w:pos="1134"/>
        </w:tabs>
        <w:ind w:left="1134" w:right="-1134" w:hanging="1134"/>
      </w:pPr>
      <w:r>
        <w:t>40</w:t>
      </w:r>
      <w:r>
        <w:tab/>
      </w:r>
      <w:r>
        <w:rPr>
          <w:vanish/>
        </w:rPr>
        <w:t>s[2{</w:t>
      </w:r>
      <w:r>
        <w:t>Aufbau und Bestände der</w:t>
      </w:r>
      <w:r>
        <w:rPr>
          <w:vanish/>
        </w:rPr>
        <w:t>}</w:t>
      </w:r>
      <w:r>
        <w:t xml:space="preserve"> </w:t>
      </w:r>
      <w:r>
        <w:rPr>
          <w:vanish/>
        </w:rPr>
        <w:t>1{</w:t>
      </w:r>
      <w:r>
        <w:t>Schüler- und Lehrerbibliotheken</w:t>
      </w:r>
      <w:r>
        <w:rPr>
          <w:vanish/>
        </w:rPr>
        <w:t>}]s</w:t>
      </w:r>
    </w:p>
    <w:p w:rsidR="00000000" w:rsidRDefault="00C653B4">
      <w:pPr>
        <w:tabs>
          <w:tab w:val="left" w:pos="1134"/>
        </w:tabs>
        <w:ind w:left="1134" w:right="-1134" w:hanging="1134"/>
      </w:pPr>
      <w:r>
        <w:t>41</w:t>
      </w:r>
      <w:r>
        <w:tab/>
        <w:t xml:space="preserve">u.a.: </w:t>
      </w:r>
      <w:r>
        <w:rPr>
          <w:vanish/>
        </w:rPr>
        <w:t>s[</w:t>
      </w:r>
      <w:r>
        <w:t xml:space="preserve">Bestellung der </w:t>
      </w:r>
      <w:r>
        <w:rPr>
          <w:vanish/>
        </w:rPr>
        <w:t>t[</w:t>
      </w:r>
      <w:r>
        <w:t>Heimatblätter für den Kreis Alsfeld</w:t>
      </w:r>
      <w:r>
        <w:rPr>
          <w:vanish/>
        </w:rPr>
        <w:t>]t]s</w:t>
      </w:r>
      <w:r>
        <w:t xml:space="preserve">, </w:t>
      </w:r>
      <w:r>
        <w:rPr>
          <w:vanish/>
        </w:rPr>
        <w:t>s[</w:t>
      </w:r>
      <w:r>
        <w:t>Leseverein</w:t>
      </w:r>
      <w:r>
        <w:rPr>
          <w:vanish/>
        </w:rPr>
        <w:t>]s</w:t>
      </w:r>
      <w:r>
        <w:t xml:space="preserve"> der Lehrer für den </w:t>
      </w:r>
      <w:r>
        <w:rPr>
          <w:vanish/>
        </w:rPr>
        <w:t>o[2{</w:t>
      </w:r>
      <w:r>
        <w:t>Kreis</w:t>
      </w:r>
      <w:r>
        <w:rPr>
          <w:vanish/>
        </w:rPr>
        <w:t>}</w:t>
      </w:r>
      <w:r>
        <w:t xml:space="preserve"> </w:t>
      </w:r>
      <w:r>
        <w:rPr>
          <w:vanish/>
        </w:rPr>
        <w:t>1{</w:t>
      </w:r>
      <w:r>
        <w:t>Alsfeld</w:t>
      </w:r>
      <w:r>
        <w:rPr>
          <w:vanish/>
        </w:rPr>
        <w:t>}]o</w:t>
      </w:r>
      <w:r>
        <w:t xml:space="preserve"> 1840 - 1876, </w:t>
      </w:r>
      <w:r>
        <w:rPr>
          <w:vanish/>
        </w:rPr>
        <w:t>s[2{</w:t>
      </w:r>
      <w:r>
        <w:t>Überprüfung der</w:t>
      </w:r>
      <w:r>
        <w:rPr>
          <w:vanish/>
        </w:rPr>
        <w:t>}</w:t>
      </w:r>
      <w:r>
        <w:t xml:space="preserve"> </w:t>
      </w:r>
      <w:r>
        <w:rPr>
          <w:vanish/>
        </w:rPr>
        <w:t>1{</w:t>
      </w:r>
      <w:r>
        <w:t>Bibliotheken</w:t>
      </w:r>
      <w:r>
        <w:rPr>
          <w:vanish/>
        </w:rPr>
        <w:t>}]s</w:t>
      </w:r>
      <w:r>
        <w:t xml:space="preserve"> auf Vollständigkeit</w:t>
      </w:r>
    </w:p>
    <w:p w:rsidR="00000000" w:rsidRDefault="00C653B4">
      <w:pPr>
        <w:tabs>
          <w:tab w:val="left" w:pos="1134"/>
        </w:tabs>
        <w:ind w:left="1134" w:right="-1134" w:hanging="1134"/>
      </w:pPr>
      <w:r>
        <w:t>43</w:t>
      </w:r>
      <w:r>
        <w:tab/>
        <w:t>1838 - 1883 ; 1902 - 1945</w:t>
      </w:r>
    </w:p>
    <w:p w:rsidR="00000000" w:rsidRDefault="00C653B4">
      <w:pPr>
        <w:tabs>
          <w:tab w:val="left" w:pos="1134"/>
        </w:tabs>
        <w:ind w:left="1134" w:right="-1134" w:hanging="1134"/>
      </w:pPr>
      <w:r>
        <w:br w:type="page"/>
        <w:t>30</w:t>
      </w:r>
      <w:r>
        <w:tab/>
      </w:r>
      <w:r>
        <w:t>318</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Alsfeld M 318</w:t>
      </w:r>
    </w:p>
    <w:p w:rsidR="00000000" w:rsidRDefault="00C653B4">
      <w:pPr>
        <w:tabs>
          <w:tab w:val="left" w:pos="1134"/>
        </w:tabs>
        <w:ind w:left="1134" w:right="-1134" w:hanging="1134"/>
      </w:pPr>
      <w:r>
        <w:t>33</w:t>
      </w:r>
      <w:r>
        <w:tab/>
        <w:t>S. 114</w:t>
      </w:r>
    </w:p>
    <w:p w:rsidR="00000000" w:rsidRDefault="00C653B4">
      <w:pPr>
        <w:tabs>
          <w:tab w:val="left" w:pos="1134"/>
        </w:tabs>
        <w:ind w:left="1134" w:right="-1134" w:hanging="1134"/>
      </w:pPr>
      <w:r>
        <w:t>40</w:t>
      </w:r>
      <w:r>
        <w:tab/>
      </w:r>
      <w:r>
        <w:rPr>
          <w:vanish/>
        </w:rPr>
        <w:t>s[</w:t>
      </w:r>
      <w:r>
        <w:t>Kreislehrer- und Volksbücherei</w:t>
      </w:r>
      <w:r>
        <w:rPr>
          <w:vanish/>
        </w:rPr>
        <w:t>]s</w:t>
      </w:r>
      <w:r>
        <w:t xml:space="preserve"> sowie </w:t>
      </w:r>
      <w:r>
        <w:rPr>
          <w:vanish/>
        </w:rPr>
        <w:t>s[</w:t>
      </w:r>
      <w:r>
        <w:t>Bibliothek für Kunsterziehung</w:t>
      </w:r>
      <w:r>
        <w:rPr>
          <w:vanish/>
        </w:rPr>
        <w:t>]s</w:t>
      </w:r>
    </w:p>
    <w:p w:rsidR="00000000" w:rsidRDefault="00C653B4">
      <w:pPr>
        <w:tabs>
          <w:tab w:val="left" w:pos="1134"/>
        </w:tabs>
        <w:ind w:left="1134" w:right="-1134" w:hanging="1134"/>
      </w:pPr>
      <w:r>
        <w:t>41</w:t>
      </w:r>
      <w:r>
        <w:tab/>
        <w:t xml:space="preserve">u.a.: </w:t>
      </w:r>
      <w:r>
        <w:rPr>
          <w:vanish/>
        </w:rPr>
        <w:t>s[</w:t>
      </w:r>
      <w:r>
        <w:t>Buchverbote</w:t>
      </w:r>
      <w:r>
        <w:rPr>
          <w:vanish/>
        </w:rPr>
        <w:t>]s</w:t>
      </w:r>
      <w:r>
        <w:t xml:space="preserve"> 1936, </w:t>
      </w:r>
      <w:r>
        <w:rPr>
          <w:vanish/>
        </w:rPr>
        <w:t>k[</w:t>
      </w:r>
      <w:r>
        <w:t xml:space="preserve">Bücherstiftungswerk der </w:t>
      </w:r>
      <w:r>
        <w:rPr>
          <w:vanish/>
        </w:rPr>
        <w:t>k[</w:t>
      </w:r>
      <w:r>
        <w:t xml:space="preserve">Deutschen </w:t>
      </w:r>
      <w:r>
        <w:rPr>
          <w:vanish/>
        </w:rPr>
        <w:t>s[</w:t>
      </w:r>
      <w:r>
        <w:t>Buchgemeinschaft</w:t>
      </w:r>
      <w:r>
        <w:rPr>
          <w:vanish/>
        </w:rPr>
        <w:t>]s]k</w:t>
      </w:r>
      <w:r>
        <w:t xml:space="preserve"> G.m.b.H</w:t>
      </w:r>
      <w:r>
        <w:rPr>
          <w:vanish/>
        </w:rPr>
        <w:t>]k</w:t>
      </w:r>
      <w:r>
        <w:t xml:space="preserve">. 1931/32, Aufruf des </w:t>
      </w:r>
      <w:r>
        <w:rPr>
          <w:vanish/>
        </w:rPr>
        <w:t>k[</w:t>
      </w:r>
      <w:r>
        <w:t>Verbandes Deutscher Volksbibliothekare e. V.</w:t>
      </w:r>
      <w:r>
        <w:rPr>
          <w:vanish/>
        </w:rPr>
        <w:t>]k</w:t>
      </w:r>
      <w:r>
        <w:t xml:space="preserve"> </w:t>
      </w:r>
      <w:r>
        <w:rPr>
          <w:vanish/>
        </w:rPr>
        <w:t>t[</w:t>
      </w:r>
      <w:r>
        <w:t>"Hilfe für die Deutschen Büchereien"</w:t>
      </w:r>
      <w:r>
        <w:rPr>
          <w:vanish/>
        </w:rPr>
        <w:t>]t</w:t>
      </w:r>
      <w:r>
        <w:t xml:space="preserve"> März 1931, Inventarlisten, u.a. der Fachbücherei für Kunsterziehung 1930</w:t>
      </w:r>
    </w:p>
    <w:p w:rsidR="00000000" w:rsidRDefault="00C653B4">
      <w:pPr>
        <w:tabs>
          <w:tab w:val="left" w:pos="1134"/>
        </w:tabs>
        <w:ind w:left="1134" w:right="-1134" w:hanging="1134"/>
      </w:pPr>
      <w:r>
        <w:t>43</w:t>
      </w:r>
      <w:r>
        <w:tab/>
        <w:t>1930 - 1944</w:t>
      </w:r>
    </w:p>
    <w:p w:rsidR="00000000" w:rsidRDefault="00C653B4">
      <w:pPr>
        <w:tabs>
          <w:tab w:val="left" w:pos="1134"/>
        </w:tabs>
        <w:ind w:left="1134" w:right="-1134" w:hanging="1134"/>
      </w:pPr>
      <w:r>
        <w:br w:type="page"/>
        <w:t>26</w:t>
      </w:r>
      <w:r>
        <w:tab/>
        <w:t>P</w:t>
      </w:r>
    </w:p>
    <w:p w:rsidR="00000000" w:rsidRDefault="00C653B4">
      <w:pPr>
        <w:tabs>
          <w:tab w:val="left" w:pos="1134"/>
        </w:tabs>
        <w:ind w:left="1134" w:right="-1134" w:hanging="1134"/>
      </w:pPr>
      <w:r>
        <w:t>26a</w:t>
      </w:r>
      <w:r>
        <w:tab/>
        <w:t>P</w:t>
      </w:r>
    </w:p>
    <w:p w:rsidR="00000000" w:rsidRDefault="00C653B4">
      <w:pPr>
        <w:tabs>
          <w:tab w:val="left" w:pos="1134"/>
        </w:tabs>
        <w:ind w:left="1134" w:right="-1134" w:hanging="1134"/>
      </w:pPr>
      <w:r>
        <w:t>27</w:t>
      </w:r>
      <w:r>
        <w:tab/>
        <w:t>P. Gesundheitspflege \ 4. Geburtshilfe</w:t>
      </w:r>
    </w:p>
    <w:p w:rsidR="00000000" w:rsidRDefault="00C653B4">
      <w:pPr>
        <w:tabs>
          <w:tab w:val="left" w:pos="1134"/>
        </w:tabs>
        <w:ind w:left="1134" w:right="-1134" w:hanging="1134"/>
      </w:pPr>
      <w:r>
        <w:t>30</w:t>
      </w:r>
      <w:r>
        <w:tab/>
        <w:t>134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Alsfeld P 13</w:t>
      </w:r>
      <w:r>
        <w:t>4</w:t>
      </w:r>
    </w:p>
    <w:p w:rsidR="00000000" w:rsidRDefault="00C653B4">
      <w:pPr>
        <w:tabs>
          <w:tab w:val="left" w:pos="1134"/>
        </w:tabs>
        <w:ind w:left="1134" w:right="-1134" w:hanging="1134"/>
      </w:pPr>
      <w:r>
        <w:t>33</w:t>
      </w:r>
      <w:r>
        <w:tab/>
        <w:t>S. 177</w:t>
      </w:r>
    </w:p>
    <w:p w:rsidR="00000000" w:rsidRDefault="00C653B4">
      <w:pPr>
        <w:tabs>
          <w:tab w:val="left" w:pos="1134"/>
        </w:tabs>
        <w:ind w:left="1134" w:right="-1134" w:hanging="1134"/>
      </w:pPr>
      <w:r>
        <w:t>40</w:t>
      </w:r>
      <w:r>
        <w:tab/>
      </w:r>
      <w:r>
        <w:rPr>
          <w:vanish/>
        </w:rPr>
        <w:t>s[</w:t>
      </w:r>
      <w:r>
        <w:t xml:space="preserve">Bezug der </w:t>
      </w:r>
      <w:r>
        <w:rPr>
          <w:vanish/>
        </w:rPr>
        <w:t>t[</w:t>
      </w:r>
      <w:r>
        <w:t>"Allgemeinen deutschen Hebammenzeitung"</w:t>
      </w:r>
      <w:r>
        <w:rPr>
          <w:vanish/>
        </w:rPr>
        <w:t>]t]s</w:t>
      </w:r>
    </w:p>
    <w:p w:rsidR="00000000" w:rsidRDefault="00C653B4">
      <w:pPr>
        <w:tabs>
          <w:tab w:val="left" w:pos="1134"/>
        </w:tabs>
        <w:ind w:left="1134" w:right="-1134" w:hanging="1134"/>
      </w:pPr>
      <w:r>
        <w:t>43</w:t>
      </w:r>
      <w:r>
        <w:tab/>
        <w:t>1890 - 1937</w:t>
      </w:r>
    </w:p>
    <w:p w:rsidR="00000000" w:rsidRDefault="00C653B4">
      <w:pPr>
        <w:tabs>
          <w:tab w:val="left" w:pos="1134"/>
        </w:tabs>
        <w:ind w:left="1134" w:right="-1134" w:hanging="1134"/>
      </w:pPr>
      <w:r>
        <w:br w:type="page"/>
        <w:t>30</w:t>
      </w:r>
      <w:r>
        <w:tab/>
        <w:t>135</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Alsfeld P 135</w:t>
      </w:r>
    </w:p>
    <w:p w:rsidR="00000000" w:rsidRDefault="00C653B4">
      <w:pPr>
        <w:tabs>
          <w:tab w:val="left" w:pos="1134"/>
        </w:tabs>
        <w:ind w:left="1134" w:right="-1134" w:hanging="1134"/>
      </w:pPr>
      <w:r>
        <w:t>33</w:t>
      </w:r>
      <w:r>
        <w:tab/>
        <w:t>S. 177</w:t>
      </w:r>
    </w:p>
    <w:p w:rsidR="00000000" w:rsidRDefault="00C653B4">
      <w:pPr>
        <w:tabs>
          <w:tab w:val="left" w:pos="1134"/>
        </w:tabs>
        <w:ind w:left="1134" w:right="-1134" w:hanging="1134"/>
      </w:pPr>
      <w:r>
        <w:t>40</w:t>
      </w:r>
      <w:r>
        <w:tab/>
        <w:t>Hebammen</w:t>
      </w:r>
      <w:r>
        <w:rPr>
          <w:vanish/>
        </w:rPr>
        <w:t>s[</w:t>
      </w:r>
      <w:r>
        <w:t>lehrbücher</w:t>
      </w:r>
      <w:r>
        <w:rPr>
          <w:vanish/>
        </w:rPr>
        <w:t>]s</w:t>
      </w:r>
    </w:p>
    <w:p w:rsidR="00000000" w:rsidRDefault="00C653B4">
      <w:pPr>
        <w:tabs>
          <w:tab w:val="left" w:pos="1134"/>
        </w:tabs>
        <w:ind w:left="1134" w:right="-1134" w:hanging="1134"/>
      </w:pPr>
      <w:r>
        <w:t>43</w:t>
      </w:r>
      <w:r>
        <w:tab/>
        <w:t>1824 - 1924</w:t>
      </w:r>
    </w:p>
    <w:p w:rsidR="00000000" w:rsidRDefault="00C653B4">
      <w:pPr>
        <w:tabs>
          <w:tab w:val="left" w:pos="1134"/>
        </w:tabs>
        <w:ind w:left="1134" w:right="-1134" w:hanging="1134"/>
      </w:pPr>
      <w:r>
        <w:br w:type="page"/>
        <w:t>26</w:t>
      </w:r>
      <w:r>
        <w:tab/>
        <w:t>Q</w:t>
      </w:r>
    </w:p>
    <w:p w:rsidR="00000000" w:rsidRDefault="00C653B4">
      <w:pPr>
        <w:tabs>
          <w:tab w:val="left" w:pos="1134"/>
        </w:tabs>
        <w:ind w:left="1134" w:right="-1134" w:hanging="1134"/>
      </w:pPr>
      <w:r>
        <w:t>26a</w:t>
      </w:r>
      <w:r>
        <w:tab/>
        <w:t>Q</w:t>
      </w:r>
    </w:p>
    <w:p w:rsidR="00000000" w:rsidRDefault="00C653B4">
      <w:pPr>
        <w:tabs>
          <w:tab w:val="left" w:pos="1134"/>
        </w:tabs>
        <w:ind w:left="1134" w:right="-1134" w:hanging="1134"/>
      </w:pPr>
      <w:r>
        <w:t>27</w:t>
      </w:r>
      <w:r>
        <w:tab/>
        <w:t>Q. Sicherheitspolizei \ Q.1. Allgemeine Maßregeln</w:t>
      </w:r>
    </w:p>
    <w:p w:rsidR="00000000" w:rsidRDefault="00C653B4">
      <w:pPr>
        <w:tabs>
          <w:tab w:val="left" w:pos="1134"/>
        </w:tabs>
        <w:ind w:left="1134" w:right="-1134" w:hanging="1134"/>
      </w:pPr>
      <w:r>
        <w:t>30</w:t>
      </w:r>
      <w:r>
        <w:tab/>
        <w:t>11</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15 Alsfeld Q 11</w:t>
      </w:r>
    </w:p>
    <w:p w:rsidR="00000000" w:rsidRDefault="00C653B4">
      <w:pPr>
        <w:tabs>
          <w:tab w:val="left" w:pos="1134"/>
        </w:tabs>
        <w:ind w:left="1134" w:right="-1134" w:hanging="1134"/>
      </w:pPr>
      <w:r>
        <w:t>33</w:t>
      </w:r>
      <w:r>
        <w:tab/>
        <w:t>S. 192</w:t>
      </w:r>
    </w:p>
    <w:p w:rsidR="00000000" w:rsidRDefault="00C653B4">
      <w:pPr>
        <w:tabs>
          <w:tab w:val="left" w:pos="1134"/>
        </w:tabs>
        <w:ind w:left="1134" w:right="-1134" w:hanging="1134"/>
      </w:pPr>
      <w:r>
        <w:t>40</w:t>
      </w:r>
      <w:r>
        <w:tab/>
        <w:t xml:space="preserve">Gemeingefährliche Bestrebungen der </w:t>
      </w:r>
      <w:r>
        <w:rPr>
          <w:vanish/>
        </w:rPr>
        <w:t>s[</w:t>
      </w:r>
      <w:r>
        <w:t>Sozialdemokratie</w:t>
      </w:r>
      <w:r>
        <w:rPr>
          <w:vanish/>
        </w:rPr>
        <w:t>]s</w:t>
      </w:r>
    </w:p>
    <w:p w:rsidR="00000000" w:rsidRDefault="00C653B4">
      <w:pPr>
        <w:tabs>
          <w:tab w:val="left" w:pos="1134"/>
        </w:tabs>
        <w:ind w:left="1134" w:right="-1134" w:hanging="1134"/>
      </w:pPr>
      <w:r>
        <w:t>41</w:t>
      </w:r>
      <w:r>
        <w:tab/>
        <w:t xml:space="preserve">u.a.: gedruckte Verzeichnisse </w:t>
      </w:r>
      <w:r>
        <w:rPr>
          <w:vanish/>
        </w:rPr>
        <w:t>s[2{</w:t>
      </w:r>
      <w:r>
        <w:t>verbotene</w:t>
      </w:r>
      <w:r>
        <w:rPr>
          <w:vanish/>
        </w:rPr>
        <w:t>}</w:t>
      </w:r>
      <w:r>
        <w:t xml:space="preserve">r Vereine und </w:t>
      </w:r>
      <w:r>
        <w:rPr>
          <w:vanish/>
        </w:rPr>
        <w:t>1{</w:t>
      </w:r>
      <w:r>
        <w:t>Druckschriften</w:t>
      </w:r>
      <w:r>
        <w:rPr>
          <w:vanish/>
        </w:rPr>
        <w:t>}]s</w:t>
      </w:r>
    </w:p>
    <w:p w:rsidR="00000000" w:rsidRDefault="00C653B4">
      <w:pPr>
        <w:tabs>
          <w:tab w:val="left" w:pos="1134"/>
        </w:tabs>
        <w:ind w:left="1134" w:right="-1134" w:hanging="1134"/>
      </w:pPr>
      <w:r>
        <w:t>43</w:t>
      </w:r>
      <w:r>
        <w:tab/>
        <w:t>1878 - 1917</w:t>
      </w:r>
    </w:p>
    <w:p w:rsidR="00000000" w:rsidRDefault="00C653B4">
      <w:pPr>
        <w:tabs>
          <w:tab w:val="left" w:pos="1134"/>
        </w:tabs>
        <w:ind w:left="1134" w:right="-1134" w:hanging="1134"/>
      </w:pPr>
      <w:r>
        <w:br w:type="page"/>
        <w:t>26</w:t>
      </w:r>
      <w:r>
        <w:tab/>
        <w:t>R</w:t>
      </w:r>
    </w:p>
    <w:p w:rsidR="00000000" w:rsidRDefault="00C653B4">
      <w:pPr>
        <w:tabs>
          <w:tab w:val="left" w:pos="1134"/>
        </w:tabs>
        <w:ind w:left="1134" w:right="-1134" w:hanging="1134"/>
      </w:pPr>
      <w:r>
        <w:t>26a</w:t>
      </w:r>
      <w:r>
        <w:tab/>
        <w:t>R</w:t>
      </w:r>
    </w:p>
    <w:p w:rsidR="00000000" w:rsidRDefault="00C653B4">
      <w:pPr>
        <w:tabs>
          <w:tab w:val="left" w:pos="1134"/>
        </w:tabs>
        <w:ind w:left="1134" w:right="-1134" w:hanging="1134"/>
      </w:pPr>
      <w:r>
        <w:t>27</w:t>
      </w:r>
      <w:r>
        <w:tab/>
        <w:t>R. Vorkehrungen gegen Sittenverderbnis; Zwangserziehung</w:t>
      </w:r>
      <w:r>
        <w:t xml:space="preserve"> Minderjähriger; öffentliche Darstellungen und Belustigungen; Vereinswesen</w:t>
      </w:r>
    </w:p>
    <w:p w:rsidR="00000000" w:rsidRDefault="00C653B4">
      <w:pPr>
        <w:tabs>
          <w:tab w:val="left" w:pos="1134"/>
        </w:tabs>
        <w:ind w:left="1134" w:right="-1134" w:hanging="1134"/>
      </w:pPr>
      <w:r>
        <w:t>30</w:t>
      </w:r>
      <w:r>
        <w:tab/>
        <w:t>15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Alsfeld R 15</w:t>
      </w:r>
    </w:p>
    <w:p w:rsidR="00000000" w:rsidRDefault="00C653B4">
      <w:pPr>
        <w:tabs>
          <w:tab w:val="left" w:pos="1134"/>
        </w:tabs>
        <w:ind w:left="1134" w:right="-1134" w:hanging="1134"/>
      </w:pPr>
      <w:r>
        <w:t>33</w:t>
      </w:r>
      <w:r>
        <w:tab/>
        <w:t>S. 205</w:t>
      </w:r>
    </w:p>
    <w:p w:rsidR="00000000" w:rsidRDefault="00C653B4">
      <w:pPr>
        <w:tabs>
          <w:tab w:val="left" w:pos="1134"/>
        </w:tabs>
        <w:ind w:left="1134" w:right="-1134" w:hanging="1134"/>
      </w:pPr>
      <w:r>
        <w:t>40</w:t>
      </w:r>
      <w:r>
        <w:tab/>
        <w:t>Bekämpfung unsittlicher Darstellungen in Kino, Theater und Literatur</w:t>
      </w:r>
    </w:p>
    <w:p w:rsidR="00000000" w:rsidRDefault="00C653B4">
      <w:pPr>
        <w:tabs>
          <w:tab w:val="left" w:pos="1134"/>
        </w:tabs>
        <w:ind w:left="1134" w:right="-1134" w:hanging="1134"/>
      </w:pPr>
      <w:r>
        <w:t>41</w:t>
      </w:r>
      <w:r>
        <w:tab/>
        <w:t>u.a.: Listen der "</w:t>
      </w:r>
      <w:r>
        <w:rPr>
          <w:vanish/>
        </w:rPr>
        <w:t>t[s[</w:t>
      </w:r>
      <w:r>
        <w:t>Schmutz- und Schundliteratur</w:t>
      </w:r>
      <w:r>
        <w:rPr>
          <w:vanish/>
        </w:rPr>
        <w:t>]s]t</w:t>
      </w:r>
      <w:r>
        <w:t xml:space="preserve">" 1916, 1926; </w:t>
      </w:r>
      <w:r>
        <w:rPr>
          <w:vanish/>
        </w:rPr>
        <w:t>t[</w:t>
      </w:r>
      <w:r>
        <w:t>Verzeichnis empfehlenswerter Jugendschriften</w:t>
      </w:r>
      <w:r>
        <w:rPr>
          <w:vanish/>
        </w:rPr>
        <w:t>]t</w:t>
      </w:r>
      <w:r>
        <w:t>, 1907</w:t>
      </w:r>
    </w:p>
    <w:p w:rsidR="00000000" w:rsidRDefault="00C653B4">
      <w:pPr>
        <w:tabs>
          <w:tab w:val="left" w:pos="1134"/>
        </w:tabs>
        <w:ind w:left="1134" w:right="-1134" w:hanging="1134"/>
      </w:pPr>
      <w:r>
        <w:t>43</w:t>
      </w:r>
      <w:r>
        <w:tab/>
        <w:t>1907 - 1933</w:t>
      </w:r>
    </w:p>
    <w:p w:rsidR="00000000" w:rsidRDefault="00C653B4">
      <w:pPr>
        <w:tabs>
          <w:tab w:val="left" w:pos="1134"/>
        </w:tabs>
        <w:ind w:left="1134" w:right="-1134" w:hanging="1134"/>
      </w:pPr>
      <w:r>
        <w:br w:type="page"/>
        <w:t>26</w:t>
      </w:r>
      <w:r>
        <w:tab/>
        <w:t>S</w:t>
      </w:r>
    </w:p>
    <w:p w:rsidR="00000000" w:rsidRDefault="00C653B4">
      <w:pPr>
        <w:tabs>
          <w:tab w:val="left" w:pos="1134"/>
        </w:tabs>
        <w:ind w:left="1134" w:right="-1134" w:hanging="1134"/>
      </w:pPr>
      <w:r>
        <w:t>26a</w:t>
      </w:r>
      <w:r>
        <w:tab/>
        <w:t>S</w:t>
      </w:r>
    </w:p>
    <w:p w:rsidR="00000000" w:rsidRDefault="00C653B4">
      <w:pPr>
        <w:tabs>
          <w:tab w:val="left" w:pos="1134"/>
        </w:tabs>
        <w:ind w:left="1134" w:right="-1134" w:hanging="1134"/>
      </w:pPr>
      <w:r>
        <w:t>27</w:t>
      </w:r>
      <w:r>
        <w:tab/>
        <w:t>S. Presse und Buchhandel</w:t>
      </w:r>
    </w:p>
    <w:p w:rsidR="00000000" w:rsidRDefault="00C653B4">
      <w:pPr>
        <w:tabs>
          <w:tab w:val="left" w:pos="1134"/>
        </w:tabs>
        <w:ind w:left="1134" w:right="-1134" w:hanging="1134"/>
      </w:pPr>
      <w:r>
        <w:t>30</w:t>
      </w:r>
      <w:r>
        <w:tab/>
        <w:t>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Alsfeld S 1</w:t>
      </w:r>
    </w:p>
    <w:p w:rsidR="00000000" w:rsidRDefault="00C653B4">
      <w:pPr>
        <w:tabs>
          <w:tab w:val="left" w:pos="1134"/>
        </w:tabs>
        <w:ind w:left="1134" w:right="-1134" w:hanging="1134"/>
      </w:pPr>
      <w:r>
        <w:t>33</w:t>
      </w:r>
      <w:r>
        <w:tab/>
        <w:t>S. 213</w:t>
      </w:r>
    </w:p>
    <w:p w:rsidR="00000000" w:rsidRDefault="00C653B4">
      <w:pPr>
        <w:tabs>
          <w:tab w:val="left" w:pos="1134"/>
        </w:tabs>
        <w:ind w:left="1134" w:right="-1134" w:hanging="1134"/>
      </w:pPr>
      <w:r>
        <w:t>40</w:t>
      </w:r>
      <w:r>
        <w:tab/>
      </w:r>
      <w:r>
        <w:rPr>
          <w:vanish/>
        </w:rPr>
        <w:t>s[</w:t>
      </w:r>
      <w:r>
        <w:t>Pressewesen</w:t>
      </w:r>
      <w:r>
        <w:rPr>
          <w:vanish/>
        </w:rPr>
        <w:t>]s</w:t>
      </w:r>
      <w:r>
        <w:t xml:space="preserve">, </w:t>
      </w:r>
      <w:r>
        <w:rPr>
          <w:vanish/>
        </w:rPr>
        <w:t>s[</w:t>
      </w:r>
      <w:r>
        <w:t>Druckerzeugnisse</w:t>
      </w:r>
      <w:r>
        <w:rPr>
          <w:vanish/>
        </w:rPr>
        <w:t>]s</w:t>
      </w:r>
      <w:r>
        <w:t xml:space="preserve">, </w:t>
      </w:r>
      <w:r>
        <w:rPr>
          <w:vanish/>
        </w:rPr>
        <w:t>s[</w:t>
      </w:r>
      <w:r>
        <w:t>Zensur</w:t>
      </w:r>
      <w:r>
        <w:rPr>
          <w:vanish/>
        </w:rPr>
        <w:t>]s</w:t>
      </w:r>
    </w:p>
    <w:p w:rsidR="00000000" w:rsidRDefault="00C653B4">
      <w:pPr>
        <w:tabs>
          <w:tab w:val="left" w:pos="1134"/>
        </w:tabs>
        <w:ind w:left="1134" w:right="-1134" w:hanging="1134"/>
      </w:pPr>
      <w:r>
        <w:t>43</w:t>
      </w:r>
      <w:r>
        <w:tab/>
        <w:t>1825 - 1944</w:t>
      </w:r>
    </w:p>
    <w:p w:rsidR="00000000" w:rsidRDefault="00C653B4">
      <w:pPr>
        <w:tabs>
          <w:tab w:val="left" w:pos="1134"/>
        </w:tabs>
        <w:ind w:left="1134" w:right="-1134" w:hanging="1134"/>
      </w:pPr>
      <w:r>
        <w:br w:type="page"/>
        <w:t>30</w:t>
      </w:r>
      <w:r>
        <w:tab/>
        <w:t>5</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Alsfel</w:t>
      </w:r>
      <w:r>
        <w:t>d S 5</w:t>
      </w:r>
    </w:p>
    <w:p w:rsidR="00000000" w:rsidRDefault="00C653B4">
      <w:pPr>
        <w:tabs>
          <w:tab w:val="left" w:pos="1134"/>
        </w:tabs>
        <w:ind w:left="1134" w:right="-1134" w:hanging="1134"/>
      </w:pPr>
      <w:r>
        <w:t>33</w:t>
      </w:r>
      <w:r>
        <w:tab/>
        <w:t>S. 213</w:t>
      </w:r>
    </w:p>
    <w:p w:rsidR="00000000" w:rsidRDefault="00C653B4">
      <w:pPr>
        <w:tabs>
          <w:tab w:val="left" w:pos="1134"/>
        </w:tabs>
        <w:ind w:left="1134" w:right="-1134" w:hanging="1134"/>
      </w:pPr>
      <w:r>
        <w:t>40</w:t>
      </w:r>
      <w:r>
        <w:tab/>
      </w:r>
      <w:r>
        <w:rPr>
          <w:vanish/>
        </w:rPr>
        <w:t>s[</w:t>
      </w:r>
      <w:r>
        <w:t>Lesegesellschaften</w:t>
      </w:r>
      <w:r>
        <w:rPr>
          <w:vanish/>
        </w:rPr>
        <w:t>]s</w:t>
      </w:r>
      <w:r>
        <w:t xml:space="preserve">, </w:t>
      </w:r>
      <w:r>
        <w:rPr>
          <w:vanish/>
        </w:rPr>
        <w:t>s[</w:t>
      </w:r>
      <w:r>
        <w:t>Leih- und Lesebibliotheken</w:t>
      </w:r>
      <w:r>
        <w:rPr>
          <w:vanish/>
        </w:rPr>
        <w:t>]s</w:t>
      </w:r>
    </w:p>
    <w:p w:rsidR="00000000" w:rsidRDefault="00C653B4">
      <w:pPr>
        <w:tabs>
          <w:tab w:val="left" w:pos="1134"/>
        </w:tabs>
        <w:ind w:left="1134" w:right="-1134" w:hanging="1134"/>
      </w:pPr>
      <w:r>
        <w:t>43</w:t>
      </w:r>
      <w:r>
        <w:tab/>
        <w:t>1832 - 1864</w:t>
      </w:r>
    </w:p>
    <w:p w:rsidR="00000000" w:rsidRDefault="00C653B4">
      <w:pPr>
        <w:tabs>
          <w:tab w:val="left" w:pos="1134"/>
        </w:tabs>
        <w:ind w:left="1134" w:right="-1134" w:hanging="1134"/>
      </w:pPr>
      <w:r>
        <w:br w:type="page"/>
        <w:t>30</w:t>
      </w:r>
      <w:r>
        <w:tab/>
        <w:t>6</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Alsfeld S 6</w:t>
      </w:r>
    </w:p>
    <w:p w:rsidR="00000000" w:rsidRDefault="00C653B4">
      <w:pPr>
        <w:tabs>
          <w:tab w:val="left" w:pos="1134"/>
        </w:tabs>
        <w:ind w:left="1134" w:right="-1134" w:hanging="1134"/>
      </w:pPr>
      <w:r>
        <w:t>33</w:t>
      </w:r>
      <w:r>
        <w:tab/>
        <w:t>S. 213</w:t>
      </w:r>
    </w:p>
    <w:p w:rsidR="00000000" w:rsidRDefault="00C653B4">
      <w:pPr>
        <w:tabs>
          <w:tab w:val="left" w:pos="1134"/>
        </w:tabs>
        <w:ind w:left="1134" w:right="-1134" w:hanging="1134"/>
      </w:pPr>
      <w:r>
        <w:t>40</w:t>
      </w:r>
      <w:r>
        <w:tab/>
      </w:r>
      <w:r>
        <w:rPr>
          <w:vanish/>
        </w:rPr>
        <w:t>s[</w:t>
      </w:r>
      <w:r>
        <w:t>Volks-, Jugend- und Schulbibliotheken</w:t>
      </w:r>
      <w:r>
        <w:rPr>
          <w:vanish/>
        </w:rPr>
        <w:t>]s</w:t>
      </w:r>
      <w:r>
        <w:t xml:space="preserve"> Bd 1</w:t>
      </w:r>
    </w:p>
    <w:p w:rsidR="00000000" w:rsidRDefault="00C653B4">
      <w:pPr>
        <w:tabs>
          <w:tab w:val="left" w:pos="1134"/>
        </w:tabs>
        <w:ind w:left="1134" w:right="-1134" w:hanging="1134"/>
      </w:pPr>
      <w:r>
        <w:t>43</w:t>
      </w:r>
      <w:r>
        <w:tab/>
        <w:t>1891 - 1909</w:t>
      </w:r>
    </w:p>
    <w:p w:rsidR="00000000" w:rsidRDefault="00C653B4">
      <w:pPr>
        <w:tabs>
          <w:tab w:val="left" w:pos="1134"/>
        </w:tabs>
        <w:ind w:left="1134" w:right="-1134" w:hanging="1134"/>
      </w:pPr>
      <w:r>
        <w:br w:type="page"/>
        <w:t>30</w:t>
      </w:r>
      <w:r>
        <w:tab/>
        <w:t>7</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Alsfeld S 7</w:t>
      </w:r>
    </w:p>
    <w:p w:rsidR="00000000" w:rsidRDefault="00C653B4">
      <w:pPr>
        <w:tabs>
          <w:tab w:val="left" w:pos="1134"/>
        </w:tabs>
        <w:ind w:left="1134" w:right="-1134" w:hanging="1134"/>
      </w:pPr>
      <w:r>
        <w:t>33</w:t>
      </w:r>
      <w:r>
        <w:tab/>
        <w:t>S. 213</w:t>
      </w:r>
    </w:p>
    <w:p w:rsidR="00000000" w:rsidRDefault="00C653B4">
      <w:pPr>
        <w:tabs>
          <w:tab w:val="left" w:pos="1134"/>
        </w:tabs>
        <w:ind w:left="1134" w:right="-1134" w:hanging="1134"/>
      </w:pPr>
      <w:r>
        <w:t>40</w:t>
      </w:r>
      <w:r>
        <w:tab/>
      </w:r>
      <w:r>
        <w:rPr>
          <w:vanish/>
        </w:rPr>
        <w:t>s[</w:t>
      </w:r>
      <w:r>
        <w:t>Volks-, Jugend- und Schulbibliotheken</w:t>
      </w:r>
      <w:r>
        <w:rPr>
          <w:vanish/>
        </w:rPr>
        <w:t>]s</w:t>
      </w:r>
      <w:r>
        <w:t xml:space="preserve"> Bd 2</w:t>
      </w:r>
    </w:p>
    <w:p w:rsidR="00000000" w:rsidRDefault="00C653B4">
      <w:pPr>
        <w:tabs>
          <w:tab w:val="left" w:pos="1134"/>
        </w:tabs>
        <w:ind w:left="1134" w:right="-1134" w:hanging="1134"/>
      </w:pPr>
      <w:r>
        <w:t>43</w:t>
      </w:r>
      <w:r>
        <w:tab/>
        <w:t>1910 - 1946</w:t>
      </w:r>
    </w:p>
    <w:p w:rsidR="00000000" w:rsidRDefault="00C653B4">
      <w:pPr>
        <w:tabs>
          <w:tab w:val="left" w:pos="1134"/>
        </w:tabs>
        <w:ind w:left="1134" w:right="-1134" w:hanging="1134"/>
      </w:pPr>
      <w:r>
        <w:br w:type="page"/>
        <w:t>30</w:t>
      </w:r>
      <w:r>
        <w:tab/>
        <w:t>8</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Alsfeld S 8</w:t>
      </w:r>
    </w:p>
    <w:p w:rsidR="00000000" w:rsidRDefault="00C653B4">
      <w:pPr>
        <w:tabs>
          <w:tab w:val="left" w:pos="1134"/>
        </w:tabs>
        <w:ind w:left="1134" w:right="-1134" w:hanging="1134"/>
      </w:pPr>
      <w:r>
        <w:t>33</w:t>
      </w:r>
      <w:r>
        <w:tab/>
        <w:t>S. 213</w:t>
      </w:r>
    </w:p>
    <w:p w:rsidR="00000000" w:rsidRDefault="00C653B4">
      <w:pPr>
        <w:tabs>
          <w:tab w:val="left" w:pos="1134"/>
        </w:tabs>
        <w:ind w:left="1134" w:right="-1134" w:hanging="1134"/>
      </w:pPr>
      <w:r>
        <w:t>40</w:t>
      </w:r>
      <w:r>
        <w:tab/>
      </w:r>
      <w:r>
        <w:rPr>
          <w:vanish/>
        </w:rPr>
        <w:t>s[2{</w:t>
      </w:r>
      <w:r>
        <w:t>Bestellung von</w:t>
      </w:r>
      <w:r>
        <w:rPr>
          <w:vanish/>
        </w:rPr>
        <w:t>}</w:t>
      </w:r>
      <w:r>
        <w:t xml:space="preserve"> </w:t>
      </w:r>
      <w:r>
        <w:rPr>
          <w:vanish/>
        </w:rPr>
        <w:t>1{</w:t>
      </w:r>
      <w:r>
        <w:t>Bücher</w:t>
      </w:r>
      <w:r>
        <w:rPr>
          <w:vanish/>
        </w:rPr>
        <w:t>}]s</w:t>
      </w:r>
      <w:r>
        <w:t>n für den Kommunalbedarf</w:t>
      </w:r>
    </w:p>
    <w:p w:rsidR="00000000" w:rsidRDefault="00C653B4">
      <w:pPr>
        <w:tabs>
          <w:tab w:val="left" w:pos="1134"/>
        </w:tabs>
        <w:ind w:left="1134" w:right="-1134" w:hanging="1134"/>
      </w:pPr>
      <w:r>
        <w:t>43</w:t>
      </w:r>
      <w:r>
        <w:tab/>
        <w:t>1944</w:t>
      </w:r>
    </w:p>
    <w:p w:rsidR="00000000" w:rsidRDefault="00C653B4">
      <w:pPr>
        <w:tabs>
          <w:tab w:val="left" w:pos="1134"/>
        </w:tabs>
        <w:ind w:left="1134" w:right="-1134" w:hanging="1134"/>
      </w:pPr>
      <w:r>
        <w:br w:type="page"/>
        <w:t>30</w:t>
      </w:r>
      <w:r>
        <w:tab/>
        <w:t>2</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15 Alsfeld S 2</w:t>
      </w:r>
    </w:p>
    <w:p w:rsidR="00000000" w:rsidRDefault="00C653B4">
      <w:pPr>
        <w:tabs>
          <w:tab w:val="left" w:pos="1134"/>
        </w:tabs>
        <w:ind w:left="1134" w:right="-1134" w:hanging="1134"/>
      </w:pPr>
      <w:r>
        <w:t>33</w:t>
      </w:r>
      <w:r>
        <w:tab/>
        <w:t>S. 213</w:t>
      </w:r>
    </w:p>
    <w:p w:rsidR="00000000" w:rsidRDefault="00C653B4">
      <w:pPr>
        <w:tabs>
          <w:tab w:val="left" w:pos="1134"/>
        </w:tabs>
        <w:ind w:left="1134" w:right="-1134" w:hanging="1134"/>
      </w:pPr>
      <w:r>
        <w:t>40</w:t>
      </w:r>
      <w:r>
        <w:tab/>
        <w:t xml:space="preserve">Gesuche um </w:t>
      </w:r>
      <w:r>
        <w:rPr>
          <w:vanish/>
        </w:rPr>
        <w:t>s[2{</w:t>
      </w:r>
      <w:r>
        <w:t>Errichtung von</w:t>
      </w:r>
      <w:r>
        <w:rPr>
          <w:vanish/>
        </w:rPr>
        <w:t>}</w:t>
      </w:r>
      <w:r>
        <w:t xml:space="preserve"> </w:t>
      </w:r>
      <w:r>
        <w:rPr>
          <w:vanish/>
        </w:rPr>
        <w:t>1{</w:t>
      </w:r>
      <w:r>
        <w:t>Druckereien</w:t>
      </w:r>
      <w:r>
        <w:rPr>
          <w:vanish/>
        </w:rPr>
        <w:t>}]s</w:t>
      </w:r>
    </w:p>
    <w:p w:rsidR="00000000" w:rsidRDefault="00C653B4">
      <w:pPr>
        <w:tabs>
          <w:tab w:val="left" w:pos="1134"/>
        </w:tabs>
        <w:ind w:left="1134" w:right="-1134" w:hanging="1134"/>
      </w:pPr>
      <w:r>
        <w:t>43</w:t>
      </w:r>
      <w:r>
        <w:tab/>
        <w:t>1855 - 1872</w:t>
      </w:r>
    </w:p>
    <w:p w:rsidR="00000000" w:rsidRDefault="00C653B4">
      <w:pPr>
        <w:tabs>
          <w:tab w:val="left" w:pos="1134"/>
        </w:tabs>
        <w:ind w:left="1134" w:right="-1134" w:hanging="1134"/>
      </w:pPr>
      <w:r>
        <w:br w:type="page"/>
        <w:t>30</w:t>
      </w:r>
      <w:r>
        <w:tab/>
        <w:t>3</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15 Alsfeld S 3</w:t>
      </w:r>
    </w:p>
    <w:p w:rsidR="00000000" w:rsidRDefault="00C653B4">
      <w:pPr>
        <w:tabs>
          <w:tab w:val="left" w:pos="1134"/>
        </w:tabs>
        <w:ind w:left="1134" w:right="-1134" w:hanging="1134"/>
      </w:pPr>
      <w:r>
        <w:t>33</w:t>
      </w:r>
      <w:r>
        <w:tab/>
        <w:t>S. 214</w:t>
      </w:r>
    </w:p>
    <w:p w:rsidR="00000000" w:rsidRDefault="00C653B4">
      <w:pPr>
        <w:tabs>
          <w:tab w:val="left" w:pos="1134"/>
        </w:tabs>
        <w:ind w:left="1134" w:right="-1134" w:hanging="1134"/>
      </w:pPr>
      <w:r>
        <w:t>40</w:t>
      </w:r>
      <w:r>
        <w:tab/>
      </w:r>
      <w:r>
        <w:rPr>
          <w:vanish/>
        </w:rPr>
        <w:t>s[2{</w:t>
      </w:r>
      <w:r>
        <w:t>Verbreitung revolutionärer</w:t>
      </w:r>
      <w:r>
        <w:rPr>
          <w:vanish/>
        </w:rPr>
        <w:t>}</w:t>
      </w:r>
      <w:r>
        <w:t xml:space="preserve"> </w:t>
      </w:r>
      <w:r>
        <w:rPr>
          <w:vanish/>
        </w:rPr>
        <w:t>1{</w:t>
      </w:r>
      <w:r>
        <w:t>Schriften</w:t>
      </w:r>
      <w:r>
        <w:rPr>
          <w:vanish/>
        </w:rPr>
        <w:t>}]s</w:t>
      </w:r>
    </w:p>
    <w:p w:rsidR="00000000" w:rsidRDefault="00C653B4">
      <w:pPr>
        <w:tabs>
          <w:tab w:val="left" w:pos="1134"/>
        </w:tabs>
        <w:ind w:left="1134" w:right="-1134" w:hanging="1134"/>
      </w:pPr>
      <w:r>
        <w:t>43</w:t>
      </w:r>
      <w:r>
        <w:tab/>
        <w:t>1831 - 1833</w:t>
      </w:r>
    </w:p>
    <w:p w:rsidR="00000000" w:rsidRDefault="00C653B4">
      <w:pPr>
        <w:tabs>
          <w:tab w:val="left" w:pos="1134"/>
        </w:tabs>
        <w:ind w:left="1134" w:right="-1134" w:hanging="1134"/>
      </w:pPr>
      <w:r>
        <w:br w:type="page"/>
        <w:t>30</w:t>
      </w:r>
      <w:r>
        <w:tab/>
        <w:t>4</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15 Alsfeld S 4</w:t>
      </w:r>
    </w:p>
    <w:p w:rsidR="00000000" w:rsidRDefault="00C653B4">
      <w:pPr>
        <w:tabs>
          <w:tab w:val="left" w:pos="1134"/>
        </w:tabs>
        <w:ind w:left="1134" w:right="-1134" w:hanging="1134"/>
      </w:pPr>
      <w:r>
        <w:t>33</w:t>
      </w:r>
      <w:r>
        <w:tab/>
        <w:t>S. 214</w:t>
      </w:r>
    </w:p>
    <w:p w:rsidR="00000000" w:rsidRDefault="00C653B4">
      <w:pPr>
        <w:tabs>
          <w:tab w:val="left" w:pos="1134"/>
        </w:tabs>
        <w:ind w:left="1134" w:right="-1134" w:hanging="1134"/>
      </w:pPr>
      <w:r>
        <w:t>40</w:t>
      </w:r>
      <w:r>
        <w:tab/>
      </w:r>
      <w:r>
        <w:rPr>
          <w:vanish/>
        </w:rPr>
        <w:t>s[2{</w:t>
      </w:r>
      <w:r>
        <w:t>Verbreitung revolutionären und unsittlichen</w:t>
      </w:r>
      <w:r>
        <w:rPr>
          <w:vanish/>
        </w:rPr>
        <w:t>}</w:t>
      </w:r>
      <w:r>
        <w:t xml:space="preserve"> </w:t>
      </w:r>
      <w:r>
        <w:rPr>
          <w:vanish/>
        </w:rPr>
        <w:t>1{</w:t>
      </w:r>
      <w:r>
        <w:t>Schrifttum</w:t>
      </w:r>
      <w:r>
        <w:rPr>
          <w:vanish/>
        </w:rPr>
        <w:t>}]s</w:t>
      </w:r>
      <w:r>
        <w:t>s</w:t>
      </w:r>
    </w:p>
    <w:p w:rsidR="00000000" w:rsidRDefault="00C653B4">
      <w:pPr>
        <w:tabs>
          <w:tab w:val="left" w:pos="1134"/>
        </w:tabs>
        <w:ind w:left="1134" w:right="-1134" w:hanging="1134"/>
      </w:pPr>
      <w:r>
        <w:t>43</w:t>
      </w:r>
      <w:r>
        <w:tab/>
        <w:t>1834 - 1914</w:t>
      </w:r>
    </w:p>
    <w:p w:rsidR="00000000" w:rsidRDefault="00C653B4">
      <w:pPr>
        <w:tabs>
          <w:tab w:val="left" w:pos="1134"/>
        </w:tabs>
        <w:ind w:left="1134" w:right="-1134" w:hanging="1134"/>
      </w:pPr>
      <w:r>
        <w:br w:type="page"/>
        <w:t>30</w:t>
      </w:r>
      <w:r>
        <w:tab/>
        <w:t>12</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15 Alsfeld S 12</w:t>
      </w:r>
    </w:p>
    <w:p w:rsidR="00000000" w:rsidRDefault="00C653B4">
      <w:pPr>
        <w:tabs>
          <w:tab w:val="left" w:pos="1134"/>
        </w:tabs>
        <w:ind w:left="1134" w:right="-1134" w:hanging="1134"/>
      </w:pPr>
      <w:r>
        <w:t>33</w:t>
      </w:r>
      <w:r>
        <w:tab/>
        <w:t>S. 214</w:t>
      </w:r>
    </w:p>
    <w:p w:rsidR="00000000" w:rsidRDefault="00C653B4">
      <w:pPr>
        <w:tabs>
          <w:tab w:val="left" w:pos="1134"/>
        </w:tabs>
        <w:ind w:left="1134" w:right="-1134" w:hanging="1134"/>
      </w:pPr>
      <w:r>
        <w:t>40</w:t>
      </w:r>
      <w:r>
        <w:tab/>
      </w:r>
      <w:r>
        <w:rPr>
          <w:vanish/>
        </w:rPr>
        <w:t>s[2{</w:t>
      </w:r>
      <w:r>
        <w:t>Verbreitung und Abstempelung von</w:t>
      </w:r>
      <w:r>
        <w:rPr>
          <w:vanish/>
        </w:rPr>
        <w:t>}</w:t>
      </w:r>
      <w:r>
        <w:t xml:space="preserve"> </w:t>
      </w:r>
      <w:r>
        <w:rPr>
          <w:vanish/>
        </w:rPr>
        <w:t>1{</w:t>
      </w:r>
      <w:r>
        <w:t>Kalender</w:t>
      </w:r>
      <w:r>
        <w:rPr>
          <w:vanish/>
        </w:rPr>
        <w:t>}]s</w:t>
      </w:r>
      <w:r>
        <w:t>n</w:t>
      </w:r>
    </w:p>
    <w:p w:rsidR="00000000" w:rsidRDefault="00C653B4">
      <w:pPr>
        <w:tabs>
          <w:tab w:val="left" w:pos="1134"/>
        </w:tabs>
        <w:ind w:left="1134" w:right="-1134" w:hanging="1134"/>
      </w:pPr>
      <w:r>
        <w:t>43</w:t>
      </w:r>
      <w:r>
        <w:tab/>
        <w:t>1853 - 1870</w:t>
      </w:r>
    </w:p>
    <w:p w:rsidR="00000000" w:rsidRDefault="00C653B4">
      <w:pPr>
        <w:tabs>
          <w:tab w:val="left" w:pos="1134"/>
        </w:tabs>
        <w:ind w:left="1134" w:right="-1134" w:hanging="1134"/>
      </w:pPr>
      <w:r>
        <w:br w:type="page"/>
        <w:t>30</w:t>
      </w:r>
      <w:r>
        <w:tab/>
        <w:t>13</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G 15 Alsfeld S 13</w:t>
      </w:r>
    </w:p>
    <w:p w:rsidR="00000000" w:rsidRDefault="00C653B4">
      <w:pPr>
        <w:tabs>
          <w:tab w:val="left" w:pos="1134"/>
        </w:tabs>
        <w:ind w:left="1134" w:right="-1134" w:hanging="1134"/>
      </w:pPr>
      <w:r>
        <w:t>33</w:t>
      </w:r>
      <w:r>
        <w:tab/>
        <w:t>S. 214</w:t>
      </w:r>
    </w:p>
    <w:p w:rsidR="00000000" w:rsidRDefault="00C653B4">
      <w:pPr>
        <w:tabs>
          <w:tab w:val="left" w:pos="1134"/>
        </w:tabs>
        <w:ind w:left="1134" w:right="-1134" w:hanging="1134"/>
      </w:pPr>
      <w:r>
        <w:t>40</w:t>
      </w:r>
      <w:r>
        <w:tab/>
      </w:r>
      <w:r>
        <w:rPr>
          <w:vanish/>
        </w:rPr>
        <w:t>s[</w:t>
      </w:r>
      <w:r>
        <w:t>Landkalender</w:t>
      </w:r>
      <w:r>
        <w:rPr>
          <w:vanish/>
        </w:rPr>
        <w:t>]s</w:t>
      </w:r>
      <w:r>
        <w:t xml:space="preserve"> für das </w:t>
      </w:r>
      <w:r>
        <w:rPr>
          <w:vanish/>
        </w:rPr>
        <w:t>o[2{</w:t>
      </w:r>
      <w:r>
        <w:t>Großherzogtum</w:t>
      </w:r>
      <w:r>
        <w:rPr>
          <w:vanish/>
        </w:rPr>
        <w:t>}</w:t>
      </w:r>
      <w:r>
        <w:t xml:space="preserve"> </w:t>
      </w:r>
      <w:r>
        <w:rPr>
          <w:vanish/>
        </w:rPr>
        <w:t>1{</w:t>
      </w:r>
      <w:r>
        <w:t>Hessen</w:t>
      </w:r>
      <w:r>
        <w:rPr>
          <w:vanish/>
        </w:rPr>
        <w:t>}]o</w:t>
      </w:r>
      <w:r>
        <w:t xml:space="preserve"> Bd 1</w:t>
      </w:r>
    </w:p>
    <w:p w:rsidR="00000000" w:rsidRDefault="00C653B4">
      <w:pPr>
        <w:tabs>
          <w:tab w:val="left" w:pos="1134"/>
        </w:tabs>
        <w:ind w:left="1134" w:right="-1134" w:hanging="1134"/>
      </w:pPr>
      <w:r>
        <w:t>43</w:t>
      </w:r>
      <w:r>
        <w:tab/>
        <w:t>1832 - 1888</w:t>
      </w:r>
    </w:p>
    <w:p w:rsidR="00000000" w:rsidRDefault="00C653B4">
      <w:pPr>
        <w:tabs>
          <w:tab w:val="left" w:pos="1134"/>
        </w:tabs>
        <w:ind w:left="1134" w:right="-1134" w:hanging="1134"/>
      </w:pPr>
      <w:r>
        <w:br w:type="page"/>
        <w:t>30</w:t>
      </w:r>
      <w:r>
        <w:tab/>
        <w:t>14</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15 Alsfeld S 14</w:t>
      </w:r>
    </w:p>
    <w:p w:rsidR="00000000" w:rsidRDefault="00C653B4">
      <w:pPr>
        <w:tabs>
          <w:tab w:val="left" w:pos="1134"/>
        </w:tabs>
        <w:ind w:left="1134" w:right="-1134" w:hanging="1134"/>
      </w:pPr>
      <w:r>
        <w:t>33</w:t>
      </w:r>
      <w:r>
        <w:tab/>
        <w:t>S. 214</w:t>
      </w:r>
    </w:p>
    <w:p w:rsidR="00000000" w:rsidRDefault="00C653B4">
      <w:pPr>
        <w:tabs>
          <w:tab w:val="left" w:pos="1134"/>
        </w:tabs>
        <w:ind w:left="1134" w:right="-1134" w:hanging="1134"/>
      </w:pPr>
      <w:r>
        <w:t>40</w:t>
      </w:r>
      <w:r>
        <w:tab/>
      </w:r>
      <w:r>
        <w:rPr>
          <w:vanish/>
        </w:rPr>
        <w:t>s[</w:t>
      </w:r>
      <w:r>
        <w:t>Landkalender</w:t>
      </w:r>
      <w:r>
        <w:rPr>
          <w:vanish/>
        </w:rPr>
        <w:t>]s</w:t>
      </w:r>
      <w:r>
        <w:t xml:space="preserve"> für das </w:t>
      </w:r>
      <w:r>
        <w:rPr>
          <w:vanish/>
        </w:rPr>
        <w:t>o[2{</w:t>
      </w:r>
      <w:r>
        <w:t>Großherzogtum</w:t>
      </w:r>
      <w:r>
        <w:rPr>
          <w:vanish/>
        </w:rPr>
        <w:t>}</w:t>
      </w:r>
      <w:r>
        <w:t xml:space="preserve"> </w:t>
      </w:r>
      <w:r>
        <w:rPr>
          <w:vanish/>
        </w:rPr>
        <w:t>1{</w:t>
      </w:r>
      <w:r>
        <w:t>Hessen</w:t>
      </w:r>
      <w:r>
        <w:rPr>
          <w:vanish/>
        </w:rPr>
        <w:t>}]o</w:t>
      </w:r>
      <w:r>
        <w:t xml:space="preserve"> Bd 2</w:t>
      </w:r>
    </w:p>
    <w:p w:rsidR="00000000" w:rsidRDefault="00C653B4">
      <w:pPr>
        <w:tabs>
          <w:tab w:val="left" w:pos="1134"/>
        </w:tabs>
        <w:ind w:left="1134" w:right="-1134" w:hanging="1134"/>
      </w:pPr>
      <w:r>
        <w:t>43</w:t>
      </w:r>
      <w:r>
        <w:tab/>
        <w:t>1889 - 1899</w:t>
      </w:r>
    </w:p>
    <w:p w:rsidR="00000000" w:rsidRDefault="00C653B4">
      <w:pPr>
        <w:tabs>
          <w:tab w:val="left" w:pos="1134"/>
        </w:tabs>
        <w:ind w:left="1134" w:right="-1134" w:hanging="1134"/>
      </w:pPr>
      <w:r>
        <w:br w:type="page"/>
        <w:t>30</w:t>
      </w:r>
      <w:r>
        <w:tab/>
        <w:t>15</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G 15 Alsfeld S 15</w:t>
      </w:r>
    </w:p>
    <w:p w:rsidR="00000000" w:rsidRDefault="00C653B4">
      <w:pPr>
        <w:tabs>
          <w:tab w:val="left" w:pos="1134"/>
        </w:tabs>
        <w:ind w:left="1134" w:right="-1134" w:hanging="1134"/>
      </w:pPr>
      <w:r>
        <w:t>33</w:t>
      </w:r>
      <w:r>
        <w:tab/>
        <w:t>S. 214</w:t>
      </w:r>
    </w:p>
    <w:p w:rsidR="00000000" w:rsidRDefault="00C653B4">
      <w:pPr>
        <w:tabs>
          <w:tab w:val="left" w:pos="1134"/>
        </w:tabs>
        <w:ind w:left="1134" w:right="-1134" w:hanging="1134"/>
      </w:pPr>
      <w:r>
        <w:t>40</w:t>
      </w:r>
      <w:r>
        <w:tab/>
        <w:t>Verzeichnis der Messen und Märkte (</w:t>
      </w:r>
      <w:r>
        <w:rPr>
          <w:vanish/>
        </w:rPr>
        <w:t>s[</w:t>
      </w:r>
      <w:r>
        <w:t>Landkalender</w:t>
      </w:r>
      <w:r>
        <w:rPr>
          <w:vanish/>
        </w:rPr>
        <w:t>]s</w:t>
      </w:r>
      <w:r>
        <w:t>)</w:t>
      </w:r>
    </w:p>
    <w:p w:rsidR="00000000" w:rsidRDefault="00C653B4">
      <w:pPr>
        <w:tabs>
          <w:tab w:val="left" w:pos="1134"/>
        </w:tabs>
        <w:ind w:left="1134" w:right="-1134" w:hanging="1134"/>
      </w:pPr>
      <w:r>
        <w:t>43</w:t>
      </w:r>
      <w:r>
        <w:tab/>
        <w:t>1929 - 1947</w:t>
      </w:r>
    </w:p>
    <w:p w:rsidR="00000000" w:rsidRDefault="00C653B4">
      <w:pPr>
        <w:tabs>
          <w:tab w:val="left" w:pos="1134"/>
        </w:tabs>
        <w:ind w:left="1134" w:right="-1134" w:hanging="1134"/>
      </w:pPr>
      <w:r>
        <w:br w:type="page"/>
        <w:t>26</w:t>
      </w:r>
      <w:r>
        <w:tab/>
        <w:t>V</w:t>
      </w:r>
    </w:p>
    <w:p w:rsidR="00000000" w:rsidRDefault="00C653B4">
      <w:pPr>
        <w:tabs>
          <w:tab w:val="left" w:pos="1134"/>
        </w:tabs>
        <w:ind w:left="1134" w:right="-1134" w:hanging="1134"/>
      </w:pPr>
      <w:r>
        <w:t>26a</w:t>
      </w:r>
      <w:r>
        <w:tab/>
        <w:t>V</w:t>
      </w:r>
    </w:p>
    <w:p w:rsidR="00000000" w:rsidRDefault="00C653B4">
      <w:pPr>
        <w:tabs>
          <w:tab w:val="left" w:pos="1134"/>
        </w:tabs>
        <w:ind w:left="1134" w:right="-1134" w:hanging="1134"/>
      </w:pPr>
      <w:r>
        <w:t>27</w:t>
      </w:r>
      <w:r>
        <w:tab/>
        <w:t>V. Handel und Gewerbe \ 5. Gewerbe \ C. Gewerbebetrieb im Umherziehen</w:t>
      </w:r>
    </w:p>
    <w:p w:rsidR="00000000" w:rsidRDefault="00C653B4">
      <w:pPr>
        <w:tabs>
          <w:tab w:val="left" w:pos="1134"/>
        </w:tabs>
        <w:ind w:left="1134" w:right="-1134" w:hanging="1134"/>
      </w:pPr>
      <w:r>
        <w:t>30</w:t>
      </w:r>
      <w:r>
        <w:tab/>
        <w:t>230</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Alsfeld V 230</w:t>
      </w:r>
    </w:p>
    <w:p w:rsidR="00000000" w:rsidRDefault="00C653B4">
      <w:pPr>
        <w:tabs>
          <w:tab w:val="left" w:pos="1134"/>
        </w:tabs>
        <w:ind w:left="1134" w:right="-1134" w:hanging="1134"/>
      </w:pPr>
      <w:r>
        <w:t>33</w:t>
      </w:r>
      <w:r>
        <w:tab/>
        <w:t>S. 270</w:t>
      </w:r>
    </w:p>
    <w:p w:rsidR="00000000" w:rsidRDefault="00C653B4">
      <w:pPr>
        <w:tabs>
          <w:tab w:val="left" w:pos="1134"/>
        </w:tabs>
        <w:ind w:left="1134" w:right="-1134" w:hanging="1134"/>
      </w:pPr>
      <w:r>
        <w:t>40</w:t>
      </w:r>
      <w:r>
        <w:tab/>
        <w:t xml:space="preserve">Bekämpfung des </w:t>
      </w:r>
      <w:r>
        <w:rPr>
          <w:vanish/>
        </w:rPr>
        <w:t>s[</w:t>
      </w:r>
      <w:r>
        <w:t>Handels im Umherziehen</w:t>
      </w:r>
      <w:r>
        <w:rPr>
          <w:vanish/>
        </w:rPr>
        <w:t>]s</w:t>
      </w:r>
      <w:r>
        <w:t xml:space="preserve"> mit </w:t>
      </w:r>
      <w:r>
        <w:rPr>
          <w:vanish/>
        </w:rPr>
        <w:t>s[2{</w:t>
      </w:r>
      <w:r>
        <w:t>verbotenen pornographischen und politischen</w:t>
      </w:r>
      <w:r>
        <w:rPr>
          <w:vanish/>
        </w:rPr>
        <w:t>}</w:t>
      </w:r>
      <w:r>
        <w:t xml:space="preserve"> </w:t>
      </w:r>
      <w:r>
        <w:rPr>
          <w:vanish/>
        </w:rPr>
        <w:t>1{</w:t>
      </w:r>
      <w:r>
        <w:t>Schriften</w:t>
      </w:r>
      <w:r>
        <w:rPr>
          <w:vanish/>
        </w:rPr>
        <w:t>}]s</w:t>
      </w:r>
      <w:r>
        <w:t xml:space="preserve"> und Bildern (Allgemeines)</w:t>
      </w:r>
    </w:p>
    <w:p w:rsidR="00000000" w:rsidRDefault="00C653B4">
      <w:pPr>
        <w:tabs>
          <w:tab w:val="left" w:pos="1134"/>
        </w:tabs>
        <w:ind w:left="1134" w:right="-1134" w:hanging="1134"/>
      </w:pPr>
      <w:r>
        <w:t>41</w:t>
      </w:r>
      <w:r>
        <w:tab/>
        <w:t xml:space="preserve">u.a.: </w:t>
      </w:r>
      <w:r>
        <w:rPr>
          <w:vanish/>
        </w:rPr>
        <w:t>t[</w:t>
      </w:r>
      <w:r>
        <w:t>Verze</w:t>
      </w:r>
      <w:r>
        <w:t>ichnisse verbotener Druckschriften</w:t>
      </w:r>
      <w:r>
        <w:rPr>
          <w:vanish/>
        </w:rPr>
        <w:t>]t</w:t>
      </w:r>
      <w:r>
        <w:t>, 1897 - 1917</w:t>
      </w:r>
    </w:p>
    <w:p w:rsidR="00000000" w:rsidRDefault="00C653B4">
      <w:pPr>
        <w:tabs>
          <w:tab w:val="left" w:pos="1134"/>
        </w:tabs>
        <w:ind w:left="1134" w:right="-1134" w:hanging="1134"/>
      </w:pPr>
      <w:r>
        <w:t>43</w:t>
      </w:r>
      <w:r>
        <w:tab/>
        <w:t>1897 - 1934</w:t>
      </w:r>
    </w:p>
    <w:p w:rsidR="00000000" w:rsidRDefault="00C653B4">
      <w:pPr>
        <w:tabs>
          <w:tab w:val="left" w:pos="1134"/>
        </w:tabs>
        <w:ind w:left="1134" w:right="-1134" w:hanging="1134"/>
      </w:pPr>
      <w:r>
        <w:br w:type="page"/>
        <w:t>26</w:t>
      </w:r>
      <w:r>
        <w:tab/>
        <w:t>W</w:t>
      </w:r>
    </w:p>
    <w:p w:rsidR="00000000" w:rsidRDefault="00C653B4">
      <w:pPr>
        <w:tabs>
          <w:tab w:val="left" w:pos="1134"/>
        </w:tabs>
        <w:ind w:left="1134" w:right="-1134" w:hanging="1134"/>
      </w:pPr>
      <w:r>
        <w:t>26a</w:t>
      </w:r>
      <w:r>
        <w:tab/>
        <w:t>W</w:t>
      </w:r>
    </w:p>
    <w:p w:rsidR="00000000" w:rsidRDefault="00C653B4">
      <w:pPr>
        <w:tabs>
          <w:tab w:val="left" w:pos="1134"/>
        </w:tabs>
        <w:ind w:left="1134" w:right="-1134" w:hanging="1134"/>
      </w:pPr>
      <w:r>
        <w:t>26b</w:t>
      </w:r>
      <w:r>
        <w:tab/>
        <w:t>01</w:t>
      </w:r>
    </w:p>
    <w:p w:rsidR="00000000" w:rsidRDefault="00C653B4">
      <w:pPr>
        <w:tabs>
          <w:tab w:val="left" w:pos="1134"/>
        </w:tabs>
        <w:ind w:left="1134" w:right="-1134" w:hanging="1134"/>
      </w:pPr>
      <w:r>
        <w:t>27</w:t>
      </w:r>
      <w:r>
        <w:tab/>
        <w:t>W. Soziale Fürsorge \ I. Arbeiterversicherung \ 1. Allgemeines</w:t>
      </w:r>
    </w:p>
    <w:p w:rsidR="00000000" w:rsidRDefault="00C653B4">
      <w:pPr>
        <w:tabs>
          <w:tab w:val="left" w:pos="1134"/>
        </w:tabs>
        <w:ind w:left="1134" w:right="-1134" w:hanging="1134"/>
      </w:pPr>
      <w:r>
        <w:t>30</w:t>
      </w:r>
      <w:r>
        <w:tab/>
        <w:t>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Alsfeld W 2</w:t>
      </w:r>
    </w:p>
    <w:p w:rsidR="00000000" w:rsidRDefault="00C653B4">
      <w:pPr>
        <w:tabs>
          <w:tab w:val="left" w:pos="1134"/>
        </w:tabs>
        <w:ind w:left="1134" w:right="-1134" w:hanging="1134"/>
      </w:pPr>
      <w:r>
        <w:t>33</w:t>
      </w:r>
      <w:r>
        <w:tab/>
        <w:t>S. 279</w:t>
      </w:r>
    </w:p>
    <w:p w:rsidR="00000000" w:rsidRDefault="00C653B4">
      <w:pPr>
        <w:tabs>
          <w:tab w:val="left" w:pos="1134"/>
        </w:tabs>
        <w:ind w:left="1134" w:right="-1134" w:hanging="1134"/>
      </w:pPr>
      <w:r>
        <w:t>40</w:t>
      </w:r>
      <w:r>
        <w:tab/>
      </w:r>
      <w:r>
        <w:rPr>
          <w:vanish/>
        </w:rPr>
        <w:t>s[</w:t>
      </w:r>
      <w:r>
        <w:t>Literatur über das Reichsversicherungswesen</w:t>
      </w:r>
      <w:r>
        <w:rPr>
          <w:vanish/>
        </w:rPr>
        <w:t>]s</w:t>
      </w:r>
    </w:p>
    <w:p w:rsidR="00000000" w:rsidRDefault="00C653B4">
      <w:pPr>
        <w:tabs>
          <w:tab w:val="left" w:pos="1134"/>
        </w:tabs>
        <w:ind w:left="1134" w:right="-1134" w:hanging="1134"/>
      </w:pPr>
      <w:r>
        <w:t>43</w:t>
      </w:r>
      <w:r>
        <w:tab/>
        <w:t>1906 - 1938</w:t>
      </w:r>
    </w:p>
    <w:p w:rsidR="00000000" w:rsidRDefault="00C653B4">
      <w:pPr>
        <w:tabs>
          <w:tab w:val="left" w:pos="1134"/>
        </w:tabs>
        <w:ind w:left="1134" w:right="-1134" w:hanging="1134"/>
      </w:pPr>
      <w:r>
        <w:br w:type="page"/>
        <w:t>26</w:t>
      </w:r>
      <w:r>
        <w:tab/>
        <w:t>W</w:t>
      </w:r>
    </w:p>
    <w:p w:rsidR="00000000" w:rsidRDefault="00C653B4">
      <w:pPr>
        <w:tabs>
          <w:tab w:val="left" w:pos="1134"/>
        </w:tabs>
        <w:ind w:left="1134" w:right="-1134" w:hanging="1134"/>
      </w:pPr>
      <w:r>
        <w:t>26a</w:t>
      </w:r>
      <w:r>
        <w:tab/>
        <w:t>W</w:t>
      </w:r>
    </w:p>
    <w:p w:rsidR="00000000" w:rsidRDefault="00C653B4">
      <w:pPr>
        <w:tabs>
          <w:tab w:val="left" w:pos="1134"/>
        </w:tabs>
        <w:ind w:left="1134" w:right="-1134" w:hanging="1134"/>
      </w:pPr>
      <w:r>
        <w:t>26b</w:t>
      </w:r>
      <w:r>
        <w:tab/>
        <w:t>03</w:t>
      </w:r>
    </w:p>
    <w:p w:rsidR="00000000" w:rsidRDefault="00C653B4">
      <w:pPr>
        <w:tabs>
          <w:tab w:val="left" w:pos="1134"/>
        </w:tabs>
        <w:ind w:left="1134" w:right="-1134" w:hanging="1134"/>
      </w:pPr>
      <w:r>
        <w:t>27</w:t>
      </w:r>
      <w:r>
        <w:tab/>
        <w:t>W. Soziale Fürsorge \ I. Arbeiterversicherung \ 3. Unfallversicherung \ B. Organisation</w:t>
      </w:r>
    </w:p>
    <w:p w:rsidR="00000000" w:rsidRDefault="00C653B4">
      <w:pPr>
        <w:tabs>
          <w:tab w:val="left" w:pos="1134"/>
        </w:tabs>
        <w:ind w:left="1134" w:right="-1134" w:hanging="1134"/>
      </w:pPr>
      <w:r>
        <w:t>30</w:t>
      </w:r>
      <w:r>
        <w:tab/>
        <w:t>138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Alsfeld W 138</w:t>
      </w:r>
    </w:p>
    <w:p w:rsidR="00000000" w:rsidRDefault="00C653B4">
      <w:pPr>
        <w:tabs>
          <w:tab w:val="left" w:pos="1134"/>
        </w:tabs>
        <w:ind w:left="1134" w:right="-1134" w:hanging="1134"/>
      </w:pPr>
      <w:r>
        <w:t>33</w:t>
      </w:r>
      <w:r>
        <w:tab/>
        <w:t>S. 286</w:t>
      </w:r>
    </w:p>
    <w:p w:rsidR="00000000" w:rsidRDefault="00C653B4">
      <w:pPr>
        <w:tabs>
          <w:tab w:val="left" w:pos="1134"/>
        </w:tabs>
        <w:ind w:left="1134" w:right="-1134" w:hanging="1134"/>
      </w:pPr>
      <w:r>
        <w:t>40</w:t>
      </w:r>
      <w:r>
        <w:tab/>
      </w:r>
      <w:r>
        <w:rPr>
          <w:vanish/>
        </w:rPr>
        <w:t>s[</w:t>
      </w:r>
      <w:r>
        <w:t>Buchdrucker-Berufsgenossenschaft</w:t>
      </w:r>
      <w:r>
        <w:rPr>
          <w:vanish/>
        </w:rPr>
        <w:t>]s</w:t>
      </w:r>
    </w:p>
    <w:p w:rsidR="00000000" w:rsidRDefault="00C653B4">
      <w:pPr>
        <w:tabs>
          <w:tab w:val="left" w:pos="1134"/>
        </w:tabs>
        <w:ind w:left="1134" w:right="-1134" w:hanging="1134"/>
      </w:pPr>
      <w:r>
        <w:t>43</w:t>
      </w:r>
      <w:r>
        <w:tab/>
        <w:t>1886 ; 1927 - 1936</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15 Bensheim</w:t>
      </w:r>
    </w:p>
    <w:p w:rsidR="00000000" w:rsidRDefault="00C653B4">
      <w:pPr>
        <w:tabs>
          <w:tab w:val="left" w:pos="1134"/>
        </w:tabs>
        <w:ind w:left="1134" w:right="-1134" w:hanging="1134"/>
      </w:pPr>
      <w:r>
        <w:t>20a</w:t>
      </w:r>
      <w:r>
        <w:tab/>
        <w:t>030</w:t>
      </w:r>
    </w:p>
    <w:p w:rsidR="00000000" w:rsidRDefault="00C653B4">
      <w:pPr>
        <w:tabs>
          <w:tab w:val="left" w:pos="1134"/>
        </w:tabs>
        <w:ind w:left="1134" w:right="-1134" w:hanging="1134"/>
      </w:pPr>
      <w:r>
        <w:t>21</w:t>
      </w:r>
      <w:r>
        <w:tab/>
        <w:t>Kre</w:t>
      </w:r>
      <w:r>
        <w:t>isamt Bensheim</w:t>
      </w:r>
    </w:p>
    <w:p w:rsidR="00000000" w:rsidRDefault="00C653B4">
      <w:pPr>
        <w:tabs>
          <w:tab w:val="left" w:pos="1134"/>
        </w:tabs>
        <w:ind w:left="1134" w:right="-1134" w:hanging="1134"/>
      </w:pPr>
      <w:r>
        <w:t>22</w:t>
      </w:r>
      <w:r>
        <w:tab/>
        <w:t>G Behörden und Ämter Großherzogtum und Volksstaat Hessen \ G 11 - 19 Innere Verwaltung \ G 15 Kreis- und Landratsämter \ #Kreisamt Bensheim</w:t>
      </w:r>
    </w:p>
    <w:p w:rsidR="00000000" w:rsidRDefault="00C653B4">
      <w:pPr>
        <w:tabs>
          <w:tab w:val="left" w:pos="1134"/>
        </w:tabs>
        <w:ind w:left="1134" w:right="-1134" w:hanging="1134"/>
      </w:pPr>
      <w:r>
        <w:t>23</w:t>
      </w:r>
      <w:r>
        <w:tab/>
        <w:t>1821 - 1938</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26</w:t>
      </w:r>
      <w:r>
        <w:tab/>
        <w:t>C</w:t>
      </w:r>
    </w:p>
    <w:p w:rsidR="00000000" w:rsidRDefault="00C653B4">
      <w:pPr>
        <w:tabs>
          <w:tab w:val="left" w:pos="1134"/>
        </w:tabs>
        <w:ind w:left="1134" w:right="-1134" w:hanging="1134"/>
      </w:pPr>
      <w:r>
        <w:t>26a</w:t>
      </w:r>
      <w:r>
        <w:tab/>
        <w:t>C</w:t>
      </w:r>
    </w:p>
    <w:p w:rsidR="00000000" w:rsidRDefault="00C653B4">
      <w:pPr>
        <w:tabs>
          <w:tab w:val="left" w:pos="1134"/>
        </w:tabs>
        <w:ind w:left="1134" w:right="-1134" w:hanging="1134"/>
      </w:pPr>
      <w:r>
        <w:t>27</w:t>
      </w:r>
      <w:r>
        <w:tab/>
        <w:t>C. Verhältnisse zum Deutschen Reich und zu anderen Staaten \ C.1. Verhältnis zum Deutschen Reich</w:t>
      </w:r>
    </w:p>
    <w:p w:rsidR="00000000" w:rsidRDefault="00C653B4">
      <w:pPr>
        <w:tabs>
          <w:tab w:val="left" w:pos="1134"/>
        </w:tabs>
        <w:ind w:left="1134" w:right="-1134" w:hanging="1134"/>
      </w:pPr>
      <w:r>
        <w:t>30</w:t>
      </w:r>
      <w:r>
        <w:tab/>
        <w:t>16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Bensheim C 16</w:t>
      </w:r>
    </w:p>
    <w:p w:rsidR="00000000" w:rsidRDefault="00C653B4">
      <w:pPr>
        <w:tabs>
          <w:tab w:val="left" w:pos="1134"/>
        </w:tabs>
        <w:ind w:left="1134" w:right="-1134" w:hanging="1134"/>
      </w:pPr>
      <w:r>
        <w:t>33</w:t>
      </w:r>
      <w:r>
        <w:tab/>
        <w:t>S. 11</w:t>
      </w:r>
    </w:p>
    <w:p w:rsidR="00000000" w:rsidRDefault="00C653B4">
      <w:pPr>
        <w:tabs>
          <w:tab w:val="left" w:pos="1134"/>
        </w:tabs>
        <w:ind w:left="1134" w:right="-1134" w:hanging="1134"/>
      </w:pPr>
      <w:r>
        <w:t>40</w:t>
      </w:r>
      <w:r>
        <w:tab/>
      </w:r>
      <w:r>
        <w:rPr>
          <w:vanish/>
        </w:rPr>
        <w:t>k[</w:t>
      </w:r>
      <w:r>
        <w:t>Reichskolonialbund</w:t>
      </w:r>
      <w:r>
        <w:rPr>
          <w:vanish/>
        </w:rPr>
        <w:t>]k</w:t>
      </w:r>
    </w:p>
    <w:p w:rsidR="00000000" w:rsidRDefault="00C653B4">
      <w:pPr>
        <w:tabs>
          <w:tab w:val="left" w:pos="1134"/>
        </w:tabs>
        <w:ind w:left="1134" w:right="-1134" w:hanging="1134"/>
      </w:pPr>
      <w:r>
        <w:t>41</w:t>
      </w:r>
      <w:r>
        <w:tab/>
        <w:t xml:space="preserve">u.a.: </w:t>
      </w:r>
      <w:r>
        <w:rPr>
          <w:vanish/>
        </w:rPr>
        <w:t>s[2{</w:t>
      </w:r>
      <w:r>
        <w:t>Verkauf von</w:t>
      </w:r>
      <w:r>
        <w:rPr>
          <w:vanish/>
        </w:rPr>
        <w:t>}</w:t>
      </w:r>
      <w:r>
        <w:t xml:space="preserve"> Wandkarten und </w:t>
      </w:r>
      <w:r>
        <w:rPr>
          <w:vanish/>
        </w:rPr>
        <w:t>1{</w:t>
      </w:r>
      <w:r>
        <w:t>Kalendern</w:t>
      </w:r>
      <w:r>
        <w:rPr>
          <w:vanish/>
        </w:rPr>
        <w:t>}]s</w:t>
      </w:r>
      <w:r>
        <w:t xml:space="preserve"> zur "Nationalen Volksaufklärung". - </w:t>
      </w:r>
      <w:r>
        <w:rPr>
          <w:vanish/>
        </w:rPr>
        <w:t>t[2{s[</w:t>
      </w:r>
      <w:r>
        <w:t>Broschüre</w:t>
      </w:r>
      <w:r>
        <w:rPr>
          <w:vanish/>
        </w:rPr>
        <w:t>]s}</w:t>
      </w:r>
      <w:r>
        <w:t xml:space="preserve"> </w:t>
      </w:r>
      <w:r>
        <w:rPr>
          <w:vanish/>
        </w:rPr>
        <w:t>1{</w:t>
      </w:r>
      <w:r>
        <w:t>"Deutsche Kolonien/Die Forderung</w:t>
      </w:r>
      <w:r>
        <w:t xml:space="preserve"> des Dritten Reichs"</w:t>
      </w:r>
      <w:r>
        <w:rPr>
          <w:vanish/>
        </w:rPr>
        <w:t>}]t</w:t>
      </w:r>
    </w:p>
    <w:p w:rsidR="00000000" w:rsidRDefault="00C653B4">
      <w:pPr>
        <w:tabs>
          <w:tab w:val="left" w:pos="1134"/>
        </w:tabs>
        <w:ind w:left="1134" w:right="-1134" w:hanging="1134"/>
      </w:pPr>
      <w:r>
        <w:t>43</w:t>
      </w:r>
      <w:r>
        <w:tab/>
        <w:t>1933 - 1938</w:t>
      </w:r>
    </w:p>
    <w:p w:rsidR="00000000" w:rsidRDefault="00C653B4">
      <w:pPr>
        <w:tabs>
          <w:tab w:val="left" w:pos="1134"/>
        </w:tabs>
        <w:ind w:left="1134" w:right="-1134" w:hanging="1134"/>
      </w:pPr>
      <w:r>
        <w:br w:type="page"/>
        <w:t>26</w:t>
      </w:r>
      <w:r>
        <w:tab/>
        <w:t>H</w:t>
      </w:r>
    </w:p>
    <w:p w:rsidR="00000000" w:rsidRDefault="00C653B4">
      <w:pPr>
        <w:tabs>
          <w:tab w:val="left" w:pos="1134"/>
        </w:tabs>
        <w:ind w:left="1134" w:right="-1134" w:hanging="1134"/>
      </w:pPr>
      <w:r>
        <w:t>26a</w:t>
      </w:r>
      <w:r>
        <w:tab/>
        <w:t>H</w:t>
      </w:r>
    </w:p>
    <w:p w:rsidR="00000000" w:rsidRDefault="00C653B4">
      <w:pPr>
        <w:tabs>
          <w:tab w:val="left" w:pos="1134"/>
        </w:tabs>
        <w:ind w:left="1134" w:right="-1134" w:hanging="1134"/>
      </w:pPr>
      <w:r>
        <w:t>27</w:t>
      </w:r>
      <w:r>
        <w:tab/>
        <w:t>H. Finanzangelegenheiten \ H.4. Indirekte Abgaben, Zölle</w:t>
      </w:r>
    </w:p>
    <w:p w:rsidR="00000000" w:rsidRDefault="00C653B4">
      <w:pPr>
        <w:tabs>
          <w:tab w:val="left" w:pos="1134"/>
        </w:tabs>
        <w:ind w:left="1134" w:right="-1134" w:hanging="1134"/>
      </w:pPr>
      <w:r>
        <w:t>30</w:t>
      </w:r>
      <w:r>
        <w:tab/>
        <w:t>74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Bensheim H 74</w:t>
      </w:r>
    </w:p>
    <w:p w:rsidR="00000000" w:rsidRDefault="00C653B4">
      <w:pPr>
        <w:tabs>
          <w:tab w:val="left" w:pos="1134"/>
        </w:tabs>
        <w:ind w:left="1134" w:right="-1134" w:hanging="1134"/>
      </w:pPr>
      <w:r>
        <w:t>33</w:t>
      </w:r>
      <w:r>
        <w:tab/>
        <w:t>S. 51</w:t>
      </w:r>
    </w:p>
    <w:p w:rsidR="00000000" w:rsidRDefault="00C653B4">
      <w:pPr>
        <w:tabs>
          <w:tab w:val="left" w:pos="1134"/>
        </w:tabs>
        <w:ind w:left="1134" w:right="-1134" w:hanging="1134"/>
      </w:pPr>
      <w:r>
        <w:t>40</w:t>
      </w:r>
      <w:r>
        <w:tab/>
        <w:t xml:space="preserve">Besteuerung von </w:t>
      </w:r>
      <w:r>
        <w:rPr>
          <w:vanish/>
        </w:rPr>
        <w:t>s[2{</w:t>
      </w:r>
      <w:r>
        <w:t>auf Bahnhöfen aufgestellte</w:t>
      </w:r>
      <w:r>
        <w:rPr>
          <w:vanish/>
        </w:rPr>
        <w:t>}</w:t>
      </w:r>
      <w:r>
        <w:t xml:space="preserve">n </w:t>
      </w:r>
      <w:r>
        <w:rPr>
          <w:vanish/>
        </w:rPr>
        <w:t>1{</w:t>
      </w:r>
      <w:r>
        <w:t>Automaten</w:t>
      </w:r>
      <w:r>
        <w:rPr>
          <w:vanish/>
        </w:rPr>
        <w:t>}]s</w:t>
      </w:r>
      <w:r>
        <w:t xml:space="preserve"> der </w:t>
      </w:r>
      <w:r>
        <w:rPr>
          <w:vanish/>
        </w:rPr>
        <w:t>k[1{</w:t>
      </w:r>
      <w:r>
        <w:t xml:space="preserve">Geschäftsstelle für </w:t>
      </w:r>
      <w:r>
        <w:rPr>
          <w:vanish/>
        </w:rPr>
        <w:t>s[</w:t>
      </w:r>
      <w:r>
        <w:t>Eisenbahnpublikationen</w:t>
      </w:r>
      <w:r>
        <w:rPr>
          <w:vanish/>
        </w:rPr>
        <w:t>]s}</w:t>
      </w:r>
      <w:r>
        <w:t xml:space="preserve"> in </w:t>
      </w:r>
      <w:r>
        <w:rPr>
          <w:vanish/>
        </w:rPr>
        <w:t>2{o[</w:t>
      </w:r>
      <w:r>
        <w:t>Stuttgart</w:t>
      </w:r>
      <w:r>
        <w:rPr>
          <w:vanish/>
        </w:rPr>
        <w:t>]o}]k</w:t>
      </w:r>
      <w:r>
        <w:t xml:space="preserve"> und der </w:t>
      </w:r>
      <w:r>
        <w:rPr>
          <w:vanish/>
        </w:rPr>
        <w:t>k[1{</w:t>
      </w:r>
      <w:r>
        <w:t>Deutschen Automaten-Gesellschaft Stollwerk u. Co.</w:t>
      </w:r>
      <w:r>
        <w:rPr>
          <w:vanish/>
        </w:rPr>
        <w:t>}</w:t>
      </w:r>
      <w:r>
        <w:t xml:space="preserve"> in </w:t>
      </w:r>
      <w:r>
        <w:rPr>
          <w:vanish/>
        </w:rPr>
        <w:t>2{o[</w:t>
      </w:r>
      <w:r>
        <w:t>Köln</w:t>
      </w:r>
      <w:r>
        <w:rPr>
          <w:vanish/>
        </w:rPr>
        <w:t>]o}]k</w:t>
      </w:r>
    </w:p>
    <w:p w:rsidR="00000000" w:rsidRDefault="00C653B4">
      <w:pPr>
        <w:tabs>
          <w:tab w:val="left" w:pos="1134"/>
        </w:tabs>
        <w:ind w:left="1134" w:right="-1134" w:hanging="1134"/>
      </w:pPr>
      <w:r>
        <w:t>43</w:t>
      </w:r>
      <w:r>
        <w:tab/>
        <w:t>1900 - 1926</w:t>
      </w:r>
    </w:p>
    <w:p w:rsidR="00000000" w:rsidRDefault="00C653B4">
      <w:pPr>
        <w:tabs>
          <w:tab w:val="left" w:pos="1134"/>
        </w:tabs>
        <w:ind w:left="1134" w:right="-1134" w:hanging="1134"/>
      </w:pPr>
      <w:r>
        <w:br w:type="page"/>
        <w:t>30</w:t>
      </w:r>
      <w:r>
        <w:tab/>
        <w:t>73</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Bensheim H 73</w:t>
      </w:r>
    </w:p>
    <w:p w:rsidR="00000000" w:rsidRDefault="00C653B4">
      <w:pPr>
        <w:tabs>
          <w:tab w:val="left" w:pos="1134"/>
        </w:tabs>
        <w:ind w:left="1134" w:right="-1134" w:hanging="1134"/>
      </w:pPr>
      <w:r>
        <w:t>33</w:t>
      </w:r>
      <w:r>
        <w:tab/>
        <w:t>S. 51</w:t>
      </w:r>
    </w:p>
    <w:p w:rsidR="00000000" w:rsidRDefault="00C653B4">
      <w:pPr>
        <w:tabs>
          <w:tab w:val="left" w:pos="1134"/>
        </w:tabs>
        <w:ind w:left="1134" w:right="-1134" w:hanging="1134"/>
      </w:pPr>
      <w:r>
        <w:t>40</w:t>
      </w:r>
      <w:r>
        <w:tab/>
        <w:t xml:space="preserve">Besteuerung der </w:t>
      </w:r>
      <w:r>
        <w:rPr>
          <w:vanish/>
        </w:rPr>
        <w:t>s[</w:t>
      </w:r>
      <w:r>
        <w:t>Bücher-Automaten</w:t>
      </w:r>
      <w:r>
        <w:rPr>
          <w:vanish/>
        </w:rPr>
        <w:t>]s</w:t>
      </w:r>
      <w:r>
        <w:t xml:space="preserve"> der </w:t>
      </w:r>
      <w:r>
        <w:rPr>
          <w:vanish/>
        </w:rPr>
        <w:t>k[1{</w:t>
      </w:r>
      <w:r>
        <w:t xml:space="preserve">Firma </w:t>
      </w:r>
      <w:r>
        <w:rPr>
          <w:vanish/>
        </w:rPr>
        <w:t>p[2{</w:t>
      </w:r>
      <w:r>
        <w:t>Georg</w:t>
      </w:r>
      <w:r>
        <w:rPr>
          <w:vanish/>
        </w:rPr>
        <w:t>}</w:t>
      </w:r>
      <w:r>
        <w:t xml:space="preserve"> </w:t>
      </w:r>
      <w:r>
        <w:rPr>
          <w:vanish/>
        </w:rPr>
        <w:t>1{</w:t>
      </w:r>
      <w:r>
        <w:t>Sti</w:t>
      </w:r>
      <w:r>
        <w:t>lke</w:t>
      </w:r>
      <w:r>
        <w:rPr>
          <w:vanish/>
        </w:rPr>
        <w:t>}]p}</w:t>
      </w:r>
      <w:r>
        <w:t xml:space="preserve"> in </w:t>
      </w:r>
      <w:r>
        <w:rPr>
          <w:vanish/>
        </w:rPr>
        <w:t>2{o[</w:t>
      </w:r>
      <w:r>
        <w:t>Berlin</w:t>
      </w:r>
      <w:r>
        <w:rPr>
          <w:vanish/>
        </w:rPr>
        <w:t>]o}]k</w:t>
      </w:r>
    </w:p>
    <w:p w:rsidR="00000000" w:rsidRDefault="00C653B4">
      <w:pPr>
        <w:tabs>
          <w:tab w:val="left" w:pos="1134"/>
        </w:tabs>
        <w:ind w:left="1134" w:right="-1134" w:hanging="1134"/>
      </w:pPr>
      <w:r>
        <w:t>43</w:t>
      </w:r>
      <w:r>
        <w:tab/>
        <w:t>1913 - 1919</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06</w:t>
      </w:r>
    </w:p>
    <w:p w:rsidR="00000000" w:rsidRDefault="00C653B4">
      <w:pPr>
        <w:tabs>
          <w:tab w:val="left" w:pos="1134"/>
        </w:tabs>
        <w:ind w:left="1134" w:right="-1134" w:hanging="1134"/>
      </w:pPr>
      <w:r>
        <w:t>27</w:t>
      </w:r>
      <w:r>
        <w:tab/>
        <w:t>M. Schulangelegenheiten \ M.6. Schulunterricht</w:t>
      </w:r>
    </w:p>
    <w:p w:rsidR="00000000" w:rsidRDefault="00C653B4">
      <w:pPr>
        <w:tabs>
          <w:tab w:val="left" w:pos="1134"/>
        </w:tabs>
        <w:ind w:left="1134" w:right="-1134" w:hanging="1134"/>
      </w:pPr>
      <w:r>
        <w:t>30</w:t>
      </w:r>
      <w:r>
        <w:tab/>
        <w:t>509</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Bensheim M 509</w:t>
      </w:r>
    </w:p>
    <w:p w:rsidR="00000000" w:rsidRDefault="00C653B4">
      <w:pPr>
        <w:tabs>
          <w:tab w:val="left" w:pos="1134"/>
        </w:tabs>
        <w:ind w:left="1134" w:right="-1134" w:hanging="1134"/>
      </w:pPr>
      <w:r>
        <w:t>33</w:t>
      </w:r>
      <w:r>
        <w:tab/>
        <w:t>S. 121</w:t>
      </w:r>
    </w:p>
    <w:p w:rsidR="00000000" w:rsidRDefault="00C653B4">
      <w:pPr>
        <w:tabs>
          <w:tab w:val="left" w:pos="1134"/>
        </w:tabs>
        <w:ind w:left="1134" w:right="-1134" w:hanging="1134"/>
      </w:pPr>
      <w:r>
        <w:t>40</w:t>
      </w:r>
      <w:r>
        <w:tab/>
        <w:t xml:space="preserve">Verwendung der </w:t>
      </w:r>
      <w:r>
        <w:rPr>
          <w:vanish/>
        </w:rPr>
        <w:t>t[2{</w:t>
      </w:r>
      <w:r>
        <w:t>Schrift</w:t>
      </w:r>
      <w:r>
        <w:rPr>
          <w:vanish/>
        </w:rPr>
        <w:t>}</w:t>
      </w:r>
      <w:r>
        <w:t xml:space="preserve"> </w:t>
      </w:r>
      <w:r>
        <w:rPr>
          <w:vanish/>
        </w:rPr>
        <w:t>1{</w:t>
      </w:r>
      <w:r>
        <w:t>"Der Vertrag von Versailles und seiner Bedeutung für unser Deutsches Vaterland"</w:t>
      </w:r>
      <w:r>
        <w:rPr>
          <w:vanish/>
        </w:rPr>
        <w:t>}]t</w:t>
      </w:r>
      <w:r>
        <w:t xml:space="preserve"> im Unterricht</w:t>
      </w:r>
    </w:p>
    <w:p w:rsidR="00000000" w:rsidRDefault="00C653B4">
      <w:pPr>
        <w:tabs>
          <w:tab w:val="left" w:pos="1134"/>
        </w:tabs>
        <w:ind w:left="1134" w:right="-1134" w:hanging="1134"/>
      </w:pPr>
      <w:r>
        <w:t>43</w:t>
      </w:r>
      <w:r>
        <w:tab/>
        <w:t>1921</w:t>
      </w:r>
    </w:p>
    <w:p w:rsidR="00000000" w:rsidRDefault="00C653B4">
      <w:pPr>
        <w:tabs>
          <w:tab w:val="left" w:pos="1134"/>
        </w:tabs>
        <w:ind w:left="1134" w:right="-1134" w:hanging="1134"/>
      </w:pPr>
      <w:r>
        <w:br w:type="page"/>
        <w:t>30</w:t>
      </w:r>
      <w:r>
        <w:tab/>
        <w:t>401</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Bensheim M 401</w:t>
      </w:r>
    </w:p>
    <w:p w:rsidR="00000000" w:rsidRDefault="00C653B4">
      <w:pPr>
        <w:tabs>
          <w:tab w:val="left" w:pos="1134"/>
        </w:tabs>
        <w:ind w:left="1134" w:right="-1134" w:hanging="1134"/>
      </w:pPr>
      <w:r>
        <w:t>33</w:t>
      </w:r>
      <w:r>
        <w:tab/>
        <w:t>S. 123</w:t>
      </w:r>
    </w:p>
    <w:p w:rsidR="00000000" w:rsidRDefault="00C653B4">
      <w:pPr>
        <w:tabs>
          <w:tab w:val="left" w:pos="1134"/>
        </w:tabs>
        <w:ind w:left="1134" w:right="-1134" w:hanging="1134"/>
      </w:pPr>
      <w:r>
        <w:t>40</w:t>
      </w:r>
      <w:r>
        <w:tab/>
      </w:r>
      <w:r>
        <w:rPr>
          <w:vanish/>
        </w:rPr>
        <w:t>s[2{</w:t>
      </w:r>
      <w:r>
        <w:t>Einführung von</w:t>
      </w:r>
      <w:r>
        <w:rPr>
          <w:vanish/>
        </w:rPr>
        <w:t>}</w:t>
      </w:r>
      <w:r>
        <w:t xml:space="preserve"> </w:t>
      </w:r>
      <w:r>
        <w:rPr>
          <w:vanish/>
        </w:rPr>
        <w:t>1{</w:t>
      </w:r>
      <w:r>
        <w:t>Schulbüchern</w:t>
      </w:r>
      <w:r>
        <w:rPr>
          <w:vanish/>
        </w:rPr>
        <w:t>}]s</w:t>
      </w:r>
    </w:p>
    <w:p w:rsidR="00000000" w:rsidRDefault="00C653B4">
      <w:pPr>
        <w:tabs>
          <w:tab w:val="left" w:pos="1134"/>
        </w:tabs>
        <w:ind w:left="1134" w:right="-1134" w:hanging="1134"/>
      </w:pPr>
      <w:r>
        <w:t>43</w:t>
      </w:r>
      <w:r>
        <w:tab/>
        <w:t>1920 - 1938</w:t>
      </w:r>
    </w:p>
    <w:p w:rsidR="00000000" w:rsidRDefault="00C653B4">
      <w:pPr>
        <w:tabs>
          <w:tab w:val="left" w:pos="1134"/>
        </w:tabs>
        <w:ind w:left="1134" w:right="-1134" w:hanging="1134"/>
      </w:pPr>
      <w:r>
        <w:br w:type="page"/>
        <w:t>30</w:t>
      </w:r>
      <w:r>
        <w:tab/>
        <w:t>437</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Bensheim M 437</w:t>
      </w:r>
    </w:p>
    <w:p w:rsidR="00000000" w:rsidRDefault="00C653B4">
      <w:pPr>
        <w:tabs>
          <w:tab w:val="left" w:pos="1134"/>
        </w:tabs>
        <w:ind w:left="1134" w:right="-1134" w:hanging="1134"/>
      </w:pPr>
      <w:r>
        <w:t>33</w:t>
      </w:r>
      <w:r>
        <w:tab/>
        <w:t>S. 123</w:t>
      </w:r>
    </w:p>
    <w:p w:rsidR="00000000" w:rsidRDefault="00C653B4">
      <w:pPr>
        <w:tabs>
          <w:tab w:val="left" w:pos="1134"/>
        </w:tabs>
        <w:ind w:left="1134" w:right="-1134" w:hanging="1134"/>
      </w:pPr>
      <w:r>
        <w:t>40</w:t>
      </w:r>
      <w:r>
        <w:tab/>
      </w:r>
      <w:r>
        <w:rPr>
          <w:vanish/>
        </w:rPr>
        <w:t>k[</w:t>
      </w:r>
      <w:r>
        <w:t xml:space="preserve">Deutsche </w:t>
      </w:r>
      <w:r>
        <w:rPr>
          <w:vanish/>
        </w:rPr>
        <w:t>s[</w:t>
      </w:r>
      <w:r>
        <w:t>Fachbuchwerbung</w:t>
      </w:r>
      <w:r>
        <w:rPr>
          <w:vanish/>
        </w:rPr>
        <w:t>]s]k</w:t>
      </w:r>
    </w:p>
    <w:p w:rsidR="00000000" w:rsidRDefault="00C653B4">
      <w:pPr>
        <w:tabs>
          <w:tab w:val="left" w:pos="1134"/>
        </w:tabs>
        <w:ind w:left="1134" w:right="-1134" w:hanging="1134"/>
      </w:pPr>
      <w:r>
        <w:t>43</w:t>
      </w:r>
      <w:r>
        <w:tab/>
        <w:t>1938</w:t>
      </w:r>
    </w:p>
    <w:p w:rsidR="00000000" w:rsidRDefault="00C653B4">
      <w:pPr>
        <w:tabs>
          <w:tab w:val="left" w:pos="1134"/>
        </w:tabs>
        <w:ind w:left="1134" w:right="-1134" w:hanging="1134"/>
      </w:pPr>
      <w:r>
        <w:br w:type="page"/>
        <w:t>30</w:t>
      </w:r>
      <w:r>
        <w:tab/>
        <w:t>434</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w:t>
      </w:r>
      <w:r>
        <w:t>z</w:t>
      </w:r>
      <w:r>
        <w:tab/>
        <w:t>G 15 Bensheim M 434</w:t>
      </w:r>
    </w:p>
    <w:p w:rsidR="00000000" w:rsidRDefault="00C653B4">
      <w:pPr>
        <w:tabs>
          <w:tab w:val="left" w:pos="1134"/>
        </w:tabs>
        <w:ind w:left="1134" w:right="-1134" w:hanging="1134"/>
      </w:pPr>
      <w:r>
        <w:t>33</w:t>
      </w:r>
      <w:r>
        <w:tab/>
        <w:t>S. 123</w:t>
      </w:r>
    </w:p>
    <w:p w:rsidR="00000000" w:rsidRDefault="00C653B4">
      <w:pPr>
        <w:tabs>
          <w:tab w:val="left" w:pos="1134"/>
        </w:tabs>
        <w:ind w:left="1134" w:right="-1134" w:hanging="1134"/>
      </w:pPr>
      <w:r>
        <w:t>40</w:t>
      </w:r>
      <w:r>
        <w:tab/>
      </w:r>
      <w:r>
        <w:rPr>
          <w:vanish/>
        </w:rPr>
        <w:t>s[2{</w:t>
      </w:r>
      <w:r>
        <w:t>Empfehlenswerte</w:t>
      </w:r>
      <w:r>
        <w:rPr>
          <w:vanish/>
        </w:rPr>
        <w:t>}</w:t>
      </w:r>
      <w:r>
        <w:t xml:space="preserve"> </w:t>
      </w:r>
      <w:r>
        <w:rPr>
          <w:vanish/>
        </w:rPr>
        <w:t>1{</w:t>
      </w:r>
      <w:r>
        <w:t>Bücher</w:t>
      </w:r>
      <w:r>
        <w:rPr>
          <w:vanish/>
        </w:rPr>
        <w:t>}]s</w:t>
      </w:r>
      <w:r>
        <w:t xml:space="preserve"> und Zeitschriften Band 1</w:t>
      </w:r>
    </w:p>
    <w:p w:rsidR="00000000" w:rsidRDefault="00C653B4">
      <w:pPr>
        <w:tabs>
          <w:tab w:val="left" w:pos="1134"/>
        </w:tabs>
        <w:ind w:left="1134" w:right="-1134" w:hanging="1134"/>
      </w:pPr>
      <w:r>
        <w:t>43</w:t>
      </w:r>
      <w:r>
        <w:tab/>
        <w:t>1933 - 1936</w:t>
      </w:r>
    </w:p>
    <w:p w:rsidR="00000000" w:rsidRDefault="00C653B4">
      <w:pPr>
        <w:tabs>
          <w:tab w:val="left" w:pos="1134"/>
        </w:tabs>
        <w:ind w:left="1134" w:right="-1134" w:hanging="1134"/>
      </w:pPr>
      <w:r>
        <w:br w:type="page"/>
        <w:t>30</w:t>
      </w:r>
      <w:r>
        <w:tab/>
        <w:t>410</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Bensheim M 410</w:t>
      </w:r>
    </w:p>
    <w:p w:rsidR="00000000" w:rsidRDefault="00C653B4">
      <w:pPr>
        <w:tabs>
          <w:tab w:val="left" w:pos="1134"/>
        </w:tabs>
        <w:ind w:left="1134" w:right="-1134" w:hanging="1134"/>
      </w:pPr>
      <w:r>
        <w:t>33</w:t>
      </w:r>
      <w:r>
        <w:tab/>
        <w:t>S. 123</w:t>
      </w:r>
    </w:p>
    <w:p w:rsidR="00000000" w:rsidRDefault="00C653B4">
      <w:pPr>
        <w:tabs>
          <w:tab w:val="left" w:pos="1134"/>
        </w:tabs>
        <w:ind w:left="1134" w:right="-1134" w:hanging="1134"/>
      </w:pPr>
      <w:r>
        <w:t>40</w:t>
      </w:r>
      <w:r>
        <w:tab/>
      </w:r>
      <w:r>
        <w:rPr>
          <w:vanish/>
        </w:rPr>
        <w:t>s[2{</w:t>
      </w:r>
      <w:r>
        <w:t>Empfehlenswerte</w:t>
      </w:r>
      <w:r>
        <w:rPr>
          <w:vanish/>
        </w:rPr>
        <w:t>}</w:t>
      </w:r>
      <w:r>
        <w:t xml:space="preserve"> </w:t>
      </w:r>
      <w:r>
        <w:rPr>
          <w:vanish/>
        </w:rPr>
        <w:t>1{</w:t>
      </w:r>
      <w:r>
        <w:t>Bücher</w:t>
      </w:r>
      <w:r>
        <w:rPr>
          <w:vanish/>
        </w:rPr>
        <w:t>}]s</w:t>
      </w:r>
      <w:r>
        <w:t xml:space="preserve"> und Zeitschriften Band 2</w:t>
      </w:r>
    </w:p>
    <w:p w:rsidR="00000000" w:rsidRDefault="00C653B4">
      <w:pPr>
        <w:tabs>
          <w:tab w:val="left" w:pos="1134"/>
        </w:tabs>
        <w:ind w:left="1134" w:right="-1134" w:hanging="1134"/>
      </w:pPr>
      <w:r>
        <w:t>43</w:t>
      </w:r>
      <w:r>
        <w:tab/>
        <w:t>1935 - 1938</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08</w:t>
      </w:r>
    </w:p>
    <w:p w:rsidR="00000000" w:rsidRDefault="00C653B4">
      <w:pPr>
        <w:tabs>
          <w:tab w:val="left" w:pos="1134"/>
        </w:tabs>
        <w:ind w:left="1134" w:right="-1134" w:hanging="1134"/>
      </w:pPr>
      <w:r>
        <w:t>27</w:t>
      </w:r>
      <w:r>
        <w:tab/>
        <w:t>M. Schulangelegenheiten \ M.8. Schulvermögen und -rechnungswesen</w:t>
      </w:r>
    </w:p>
    <w:p w:rsidR="00000000" w:rsidRDefault="00C653B4">
      <w:pPr>
        <w:tabs>
          <w:tab w:val="left" w:pos="1134"/>
        </w:tabs>
        <w:ind w:left="1134" w:right="-1134" w:hanging="1134"/>
      </w:pPr>
      <w:r>
        <w:t>30</w:t>
      </w:r>
      <w:r>
        <w:tab/>
        <w:t>433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Bensheim M 433</w:t>
      </w:r>
    </w:p>
    <w:p w:rsidR="00000000" w:rsidRDefault="00C653B4">
      <w:pPr>
        <w:tabs>
          <w:tab w:val="left" w:pos="1134"/>
        </w:tabs>
        <w:ind w:left="1134" w:right="-1134" w:hanging="1134"/>
      </w:pPr>
      <w:r>
        <w:t>33</w:t>
      </w:r>
      <w:r>
        <w:tab/>
        <w:t>S. 125</w:t>
      </w:r>
    </w:p>
    <w:p w:rsidR="00000000" w:rsidRDefault="00C653B4">
      <w:pPr>
        <w:tabs>
          <w:tab w:val="left" w:pos="1134"/>
        </w:tabs>
        <w:ind w:left="1134" w:right="-1134" w:hanging="1134"/>
      </w:pPr>
      <w:r>
        <w:t>40</w:t>
      </w:r>
      <w:r>
        <w:tab/>
      </w:r>
      <w:r>
        <w:rPr>
          <w:vanish/>
        </w:rPr>
        <w:t>s[2{</w:t>
      </w:r>
      <w:r>
        <w:t>Volkstümliches</w:t>
      </w:r>
      <w:r>
        <w:rPr>
          <w:vanish/>
        </w:rPr>
        <w:t>}</w:t>
      </w:r>
      <w:r>
        <w:t xml:space="preserve"> </w:t>
      </w:r>
      <w:r>
        <w:rPr>
          <w:vanish/>
        </w:rPr>
        <w:t>1{</w:t>
      </w:r>
      <w:r>
        <w:t>Büchereiwesen</w:t>
      </w:r>
      <w:r>
        <w:rPr>
          <w:vanish/>
        </w:rPr>
        <w:t>}]s</w:t>
      </w:r>
      <w:r>
        <w:t xml:space="preserve"> in </w:t>
      </w:r>
      <w:r>
        <w:rPr>
          <w:vanish/>
        </w:rPr>
        <w:t>o[</w:t>
      </w:r>
      <w:r>
        <w:t>Hessen</w:t>
      </w:r>
      <w:r>
        <w:rPr>
          <w:vanish/>
        </w:rPr>
        <w:t>]o</w:t>
      </w:r>
    </w:p>
    <w:p w:rsidR="00000000" w:rsidRDefault="00C653B4">
      <w:pPr>
        <w:tabs>
          <w:tab w:val="left" w:pos="1134"/>
        </w:tabs>
        <w:ind w:left="1134" w:right="-1134" w:hanging="1134"/>
      </w:pPr>
      <w:r>
        <w:t>43</w:t>
      </w:r>
      <w:r>
        <w:tab/>
        <w:t>1929 - 1938</w:t>
      </w:r>
    </w:p>
    <w:p w:rsidR="00000000" w:rsidRDefault="00C653B4">
      <w:pPr>
        <w:tabs>
          <w:tab w:val="left" w:pos="1134"/>
        </w:tabs>
        <w:ind w:left="1134" w:right="-1134" w:hanging="1134"/>
      </w:pPr>
      <w:r>
        <w:br w:type="page"/>
        <w:t>30</w:t>
      </w:r>
      <w:r>
        <w:tab/>
        <w:t>513</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Bensheim M 513</w:t>
      </w:r>
    </w:p>
    <w:p w:rsidR="00000000" w:rsidRDefault="00C653B4">
      <w:pPr>
        <w:tabs>
          <w:tab w:val="left" w:pos="1134"/>
        </w:tabs>
        <w:ind w:left="1134" w:right="-1134" w:hanging="1134"/>
      </w:pPr>
      <w:r>
        <w:t>33</w:t>
      </w:r>
      <w:r>
        <w:tab/>
        <w:t>S. 125</w:t>
      </w:r>
    </w:p>
    <w:p w:rsidR="00000000" w:rsidRDefault="00C653B4">
      <w:pPr>
        <w:tabs>
          <w:tab w:val="left" w:pos="1134"/>
        </w:tabs>
        <w:ind w:left="1134" w:right="-1134" w:hanging="1134"/>
      </w:pPr>
      <w:r>
        <w:t>40</w:t>
      </w:r>
      <w:r>
        <w:tab/>
      </w:r>
      <w:r>
        <w:rPr>
          <w:vanish/>
        </w:rPr>
        <w:t>s[</w:t>
      </w:r>
      <w:r>
        <w:t>Lehrerbüchereien</w:t>
      </w:r>
      <w:r>
        <w:rPr>
          <w:vanish/>
        </w:rPr>
        <w:t>]s</w:t>
      </w:r>
    </w:p>
    <w:p w:rsidR="00000000" w:rsidRDefault="00C653B4">
      <w:pPr>
        <w:tabs>
          <w:tab w:val="left" w:pos="1134"/>
        </w:tabs>
        <w:ind w:left="1134" w:right="-1134" w:hanging="1134"/>
      </w:pPr>
      <w:r>
        <w:t>41</w:t>
      </w:r>
      <w:r>
        <w:tab/>
        <w:t>u.a.: Büchereilisten</w:t>
      </w:r>
    </w:p>
    <w:p w:rsidR="00000000" w:rsidRDefault="00C653B4">
      <w:pPr>
        <w:tabs>
          <w:tab w:val="left" w:pos="1134"/>
        </w:tabs>
        <w:ind w:left="1134" w:right="-1134" w:hanging="1134"/>
      </w:pPr>
      <w:r>
        <w:t>43</w:t>
      </w:r>
      <w:r>
        <w:tab/>
        <w:t>1936</w:t>
      </w:r>
    </w:p>
    <w:p w:rsidR="00000000" w:rsidRDefault="00C653B4">
      <w:pPr>
        <w:tabs>
          <w:tab w:val="left" w:pos="1134"/>
        </w:tabs>
        <w:ind w:left="1134" w:right="-1134" w:hanging="1134"/>
      </w:pPr>
      <w:r>
        <w:br w:type="page"/>
        <w:t>26</w:t>
      </w:r>
      <w:r>
        <w:tab/>
        <w:t>Q</w:t>
      </w:r>
    </w:p>
    <w:p w:rsidR="00000000" w:rsidRDefault="00C653B4">
      <w:pPr>
        <w:tabs>
          <w:tab w:val="left" w:pos="1134"/>
        </w:tabs>
        <w:ind w:left="1134" w:right="-1134" w:hanging="1134"/>
      </w:pPr>
      <w:r>
        <w:t>26a</w:t>
      </w:r>
      <w:r>
        <w:tab/>
        <w:t>Q</w:t>
      </w:r>
    </w:p>
    <w:p w:rsidR="00000000" w:rsidRDefault="00C653B4">
      <w:pPr>
        <w:tabs>
          <w:tab w:val="left" w:pos="1134"/>
        </w:tabs>
        <w:ind w:left="1134" w:right="-1134" w:hanging="1134"/>
      </w:pPr>
      <w:r>
        <w:t>27</w:t>
      </w:r>
      <w:r>
        <w:tab/>
        <w:t>Q. Sicherheitspolizei \ Q.1. Allgemeine Maßregeln</w:t>
      </w:r>
    </w:p>
    <w:p w:rsidR="00000000" w:rsidRDefault="00C653B4">
      <w:pPr>
        <w:tabs>
          <w:tab w:val="left" w:pos="1134"/>
        </w:tabs>
        <w:ind w:left="1134" w:right="-1134" w:hanging="1134"/>
      </w:pPr>
      <w:r>
        <w:t>30</w:t>
      </w:r>
      <w:r>
        <w:tab/>
        <w:t>100</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Bensheim Q 100</w:t>
      </w:r>
    </w:p>
    <w:p w:rsidR="00000000" w:rsidRDefault="00C653B4">
      <w:pPr>
        <w:tabs>
          <w:tab w:val="left" w:pos="1134"/>
        </w:tabs>
        <w:ind w:left="1134" w:right="-1134" w:hanging="1134"/>
      </w:pPr>
      <w:r>
        <w:t>33</w:t>
      </w:r>
      <w:r>
        <w:tab/>
        <w:t>S. 230</w:t>
      </w:r>
    </w:p>
    <w:p w:rsidR="00000000" w:rsidRDefault="00C653B4">
      <w:pPr>
        <w:tabs>
          <w:tab w:val="left" w:pos="1134"/>
        </w:tabs>
        <w:ind w:left="1134" w:right="-1134" w:hanging="1134"/>
      </w:pPr>
      <w:r>
        <w:t>40</w:t>
      </w:r>
      <w:r>
        <w:tab/>
        <w:t>Statistik über wichtige politische Vorkommnisse</w:t>
      </w:r>
    </w:p>
    <w:p w:rsidR="00000000" w:rsidRDefault="00C653B4">
      <w:pPr>
        <w:tabs>
          <w:tab w:val="left" w:pos="1134"/>
        </w:tabs>
        <w:ind w:left="1134" w:right="-1134" w:hanging="1134"/>
      </w:pPr>
      <w:r>
        <w:t>41</w:t>
      </w:r>
      <w:r>
        <w:tab/>
        <w:t xml:space="preserve">u.a.: </w:t>
      </w:r>
      <w:r>
        <w:rPr>
          <w:vanish/>
        </w:rPr>
        <w:t>s[s[2{</w:t>
      </w:r>
      <w:r>
        <w:t>Beschlagnahme von</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1931 - 1933</w:t>
      </w:r>
    </w:p>
    <w:p w:rsidR="00000000" w:rsidRDefault="00C653B4">
      <w:pPr>
        <w:tabs>
          <w:tab w:val="left" w:pos="1134"/>
        </w:tabs>
        <w:ind w:left="1134" w:right="-1134" w:hanging="1134"/>
      </w:pPr>
      <w:r>
        <w:br w:type="page"/>
        <w:t>30</w:t>
      </w:r>
      <w:r>
        <w:tab/>
        <w:t>132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Bensheim Q 132</w:t>
      </w:r>
    </w:p>
    <w:p w:rsidR="00000000" w:rsidRDefault="00C653B4">
      <w:pPr>
        <w:tabs>
          <w:tab w:val="left" w:pos="1134"/>
        </w:tabs>
        <w:ind w:left="1134" w:right="-1134" w:hanging="1134"/>
      </w:pPr>
      <w:r>
        <w:t>33</w:t>
      </w:r>
      <w:r>
        <w:tab/>
        <w:t>S. 232</w:t>
      </w:r>
    </w:p>
    <w:p w:rsidR="00000000" w:rsidRDefault="00C653B4">
      <w:pPr>
        <w:tabs>
          <w:tab w:val="left" w:pos="1134"/>
        </w:tabs>
        <w:ind w:left="1134" w:right="-1134" w:hanging="1134"/>
      </w:pPr>
      <w:r>
        <w:t>40</w:t>
      </w:r>
      <w:r>
        <w:tab/>
      </w:r>
      <w:r>
        <w:rPr>
          <w:vanish/>
        </w:rPr>
        <w:t>k[</w:t>
      </w:r>
      <w:r>
        <w:t>Internationale Bibelforscher-Vereinigung</w:t>
      </w:r>
      <w:r>
        <w:rPr>
          <w:vanish/>
        </w:rPr>
        <w:t>]k</w:t>
      </w:r>
    </w:p>
    <w:p w:rsidR="00000000" w:rsidRDefault="00C653B4">
      <w:pPr>
        <w:tabs>
          <w:tab w:val="left" w:pos="1134"/>
        </w:tabs>
        <w:ind w:left="1134" w:right="-1134" w:hanging="1134"/>
      </w:pPr>
      <w:r>
        <w:t>41</w:t>
      </w:r>
      <w:r>
        <w:tab/>
        <w:t xml:space="preserve">u.a.: </w:t>
      </w:r>
      <w:r>
        <w:rPr>
          <w:vanish/>
        </w:rPr>
        <w:t>s[s[2{</w:t>
      </w:r>
      <w:r>
        <w:t>Beschlagnahme von</w:t>
      </w:r>
      <w:r>
        <w:rPr>
          <w:vanish/>
        </w:rPr>
        <w:t>}</w:t>
      </w:r>
      <w:r>
        <w:t xml:space="preserve"> </w:t>
      </w:r>
      <w:r>
        <w:rPr>
          <w:vanish/>
        </w:rPr>
        <w:t>1{</w:t>
      </w:r>
      <w:r>
        <w:t>Büchern</w:t>
      </w:r>
      <w:r>
        <w:rPr>
          <w:vanish/>
        </w:rPr>
        <w:t>}]s]s</w:t>
      </w:r>
    </w:p>
    <w:p w:rsidR="00000000" w:rsidRDefault="00C653B4">
      <w:pPr>
        <w:tabs>
          <w:tab w:val="left" w:pos="1134"/>
        </w:tabs>
        <w:ind w:left="1134" w:right="-1134" w:hanging="1134"/>
      </w:pPr>
      <w:r>
        <w:t>43</w:t>
      </w:r>
      <w:r>
        <w:tab/>
        <w:t>1933 - 1937</w:t>
      </w:r>
    </w:p>
    <w:p w:rsidR="00000000" w:rsidRDefault="00C653B4">
      <w:pPr>
        <w:tabs>
          <w:tab w:val="left" w:pos="1134"/>
        </w:tabs>
        <w:ind w:left="1134" w:right="-1134" w:hanging="1134"/>
      </w:pPr>
      <w:r>
        <w:br w:type="page"/>
        <w:t>26</w:t>
      </w:r>
      <w:r>
        <w:tab/>
        <w:t>S</w:t>
      </w:r>
    </w:p>
    <w:p w:rsidR="00000000" w:rsidRDefault="00C653B4">
      <w:pPr>
        <w:tabs>
          <w:tab w:val="left" w:pos="1134"/>
        </w:tabs>
        <w:ind w:left="1134" w:right="-1134" w:hanging="1134"/>
      </w:pPr>
      <w:r>
        <w:t>26a</w:t>
      </w:r>
      <w:r>
        <w:tab/>
        <w:t>S</w:t>
      </w:r>
    </w:p>
    <w:p w:rsidR="00000000" w:rsidRDefault="00C653B4">
      <w:pPr>
        <w:tabs>
          <w:tab w:val="left" w:pos="1134"/>
        </w:tabs>
        <w:ind w:left="1134" w:right="-1134" w:hanging="1134"/>
      </w:pPr>
      <w:r>
        <w:t>27</w:t>
      </w:r>
      <w:r>
        <w:tab/>
        <w:t>S. Presse und Buchhandel</w:t>
      </w:r>
    </w:p>
    <w:p w:rsidR="00000000" w:rsidRDefault="00C653B4">
      <w:pPr>
        <w:tabs>
          <w:tab w:val="left" w:pos="1134"/>
        </w:tabs>
        <w:ind w:left="1134" w:right="-1134" w:hanging="1134"/>
      </w:pPr>
      <w:r>
        <w:t>30</w:t>
      </w:r>
      <w:r>
        <w:tab/>
        <w:t>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Bensheim S 3</w:t>
      </w:r>
    </w:p>
    <w:p w:rsidR="00000000" w:rsidRDefault="00C653B4">
      <w:pPr>
        <w:tabs>
          <w:tab w:val="left" w:pos="1134"/>
        </w:tabs>
        <w:ind w:left="1134" w:right="-1134" w:hanging="1134"/>
      </w:pPr>
      <w:r>
        <w:t>33</w:t>
      </w:r>
      <w:r>
        <w:tab/>
        <w:t>S. 259</w:t>
      </w:r>
    </w:p>
    <w:p w:rsidR="00000000" w:rsidRDefault="00C653B4">
      <w:pPr>
        <w:tabs>
          <w:tab w:val="left" w:pos="1134"/>
        </w:tabs>
        <w:ind w:left="1134" w:right="-1134" w:hanging="1134"/>
      </w:pPr>
      <w:r>
        <w:t>40</w:t>
      </w:r>
      <w:r>
        <w:tab/>
        <w:t xml:space="preserve">Bekämpfung des </w:t>
      </w:r>
      <w:r>
        <w:rPr>
          <w:vanish/>
        </w:rPr>
        <w:t>s[</w:t>
      </w:r>
      <w:r>
        <w:t xml:space="preserve">Handels mit </w:t>
      </w:r>
      <w:r>
        <w:rPr>
          <w:vanish/>
        </w:rPr>
        <w:t>s[2{</w:t>
      </w:r>
      <w:r>
        <w:t>unzüchtige</w:t>
      </w:r>
      <w:r>
        <w:rPr>
          <w:vanish/>
        </w:rPr>
        <w:t>}</w:t>
      </w:r>
      <w:r>
        <w:t xml:space="preserve">n </w:t>
      </w:r>
      <w:r>
        <w:rPr>
          <w:vanish/>
        </w:rPr>
        <w:t>1{</w:t>
      </w:r>
      <w:r>
        <w:t>Schriften</w:t>
      </w:r>
      <w:r>
        <w:rPr>
          <w:vanish/>
        </w:rPr>
        <w:t>}]s]s</w:t>
      </w:r>
      <w:r>
        <w:t>, Abbildungen und Darstellungen</w:t>
      </w:r>
    </w:p>
    <w:p w:rsidR="00000000" w:rsidRDefault="00C653B4">
      <w:pPr>
        <w:tabs>
          <w:tab w:val="left" w:pos="1134"/>
        </w:tabs>
        <w:ind w:left="1134" w:right="-1134" w:hanging="1134"/>
      </w:pPr>
      <w:r>
        <w:t>43</w:t>
      </w:r>
      <w:r>
        <w:tab/>
        <w:t>1896 - 1899 ; 1913 - 1938</w:t>
      </w:r>
    </w:p>
    <w:p w:rsidR="00000000" w:rsidRDefault="00C653B4">
      <w:pPr>
        <w:tabs>
          <w:tab w:val="left" w:pos="1134"/>
        </w:tabs>
        <w:ind w:left="1134" w:right="-1134" w:hanging="1134"/>
      </w:pPr>
      <w:r>
        <w:br w:type="page"/>
        <w:t>30</w:t>
      </w:r>
      <w:r>
        <w:tab/>
        <w:t>4</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Bensheim S 4</w:t>
      </w:r>
    </w:p>
    <w:p w:rsidR="00000000" w:rsidRDefault="00C653B4">
      <w:pPr>
        <w:tabs>
          <w:tab w:val="left" w:pos="1134"/>
        </w:tabs>
        <w:ind w:left="1134" w:right="-1134" w:hanging="1134"/>
      </w:pPr>
      <w:r>
        <w:t>33</w:t>
      </w:r>
      <w:r>
        <w:tab/>
        <w:t>S. 259</w:t>
      </w:r>
    </w:p>
    <w:p w:rsidR="00000000" w:rsidRDefault="00C653B4">
      <w:pPr>
        <w:tabs>
          <w:tab w:val="left" w:pos="1134"/>
        </w:tabs>
        <w:ind w:left="1134" w:right="-1134" w:hanging="1134"/>
      </w:pPr>
      <w:r>
        <w:t>40</w:t>
      </w:r>
      <w:r>
        <w:tab/>
        <w:t xml:space="preserve">Ausführung des § 56 Absatz 3 und 4 der </w:t>
      </w:r>
      <w:r>
        <w:rPr>
          <w:vanish/>
        </w:rPr>
        <w:t>s[</w:t>
      </w:r>
      <w:r>
        <w:t>Gewerbeordnung</w:t>
      </w:r>
      <w:r>
        <w:rPr>
          <w:vanish/>
        </w:rPr>
        <w:t>]s</w:t>
      </w:r>
      <w:r>
        <w:t xml:space="preserve"> (</w:t>
      </w:r>
      <w:r>
        <w:rPr>
          <w:vanish/>
        </w:rPr>
        <w:t>s[s[2{</w:t>
      </w:r>
      <w:r>
        <w:t>Verkauf von</w:t>
      </w:r>
      <w:r>
        <w:rPr>
          <w:vanish/>
        </w:rPr>
        <w:t>}</w:t>
      </w:r>
      <w:r>
        <w:t xml:space="preserve"> </w:t>
      </w:r>
      <w:r>
        <w:rPr>
          <w:vanish/>
        </w:rPr>
        <w:t>1{</w:t>
      </w:r>
      <w:r>
        <w:t>Druckschriften</w:t>
      </w:r>
      <w:r>
        <w:rPr>
          <w:vanish/>
        </w:rPr>
        <w:t>}]s</w:t>
      </w:r>
      <w:r>
        <w:t xml:space="preserve"> im Umherziehen</w:t>
      </w:r>
      <w:r>
        <w:rPr>
          <w:vanish/>
        </w:rPr>
        <w:t>]s</w:t>
      </w:r>
      <w:r>
        <w:t>)</w:t>
      </w:r>
    </w:p>
    <w:p w:rsidR="00000000" w:rsidRDefault="00C653B4">
      <w:pPr>
        <w:tabs>
          <w:tab w:val="left" w:pos="1134"/>
        </w:tabs>
        <w:ind w:left="1134" w:right="-1134" w:hanging="1134"/>
      </w:pPr>
      <w:r>
        <w:t>43</w:t>
      </w:r>
      <w:r>
        <w:tab/>
        <w:t>1896 - 1899</w:t>
      </w:r>
    </w:p>
    <w:p w:rsidR="00000000" w:rsidRDefault="00C653B4">
      <w:pPr>
        <w:tabs>
          <w:tab w:val="left" w:pos="1134"/>
        </w:tabs>
        <w:ind w:left="1134" w:right="-1134" w:hanging="1134"/>
      </w:pPr>
      <w:r>
        <w:br w:type="page"/>
        <w:t>30</w:t>
      </w:r>
      <w:r>
        <w:tab/>
        <w:t>11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Bensheim S 11</w:t>
      </w:r>
    </w:p>
    <w:p w:rsidR="00000000" w:rsidRDefault="00C653B4">
      <w:pPr>
        <w:tabs>
          <w:tab w:val="left" w:pos="1134"/>
        </w:tabs>
        <w:ind w:left="1134" w:right="-1134" w:hanging="1134"/>
      </w:pPr>
      <w:r>
        <w:t>33</w:t>
      </w:r>
      <w:r>
        <w:tab/>
        <w:t>S. 259</w:t>
      </w:r>
    </w:p>
    <w:p w:rsidR="00000000" w:rsidRDefault="00C653B4">
      <w:pPr>
        <w:tabs>
          <w:tab w:val="left" w:pos="1134"/>
        </w:tabs>
        <w:ind w:left="1134" w:right="-1134" w:hanging="1134"/>
      </w:pPr>
      <w:r>
        <w:t>40</w:t>
      </w:r>
      <w:r>
        <w:tab/>
        <w:t xml:space="preserve">Erteilung von </w:t>
      </w:r>
      <w:r>
        <w:rPr>
          <w:vanish/>
        </w:rPr>
        <w:t>s[</w:t>
      </w:r>
      <w:r>
        <w:t>Konzessionen</w:t>
      </w:r>
      <w:r>
        <w:rPr>
          <w:vanish/>
        </w:rPr>
        <w:t>]s</w:t>
      </w:r>
      <w:r>
        <w:t xml:space="preserve"> an </w:t>
      </w:r>
      <w:r>
        <w:rPr>
          <w:vanish/>
        </w:rPr>
        <w:t>s[</w:t>
      </w:r>
      <w:r>
        <w:t>Buchhändler</w:t>
      </w:r>
      <w:r>
        <w:rPr>
          <w:vanish/>
        </w:rPr>
        <w:t>]s</w:t>
      </w:r>
      <w:r>
        <w:t xml:space="preserve"> und </w:t>
      </w:r>
      <w:r>
        <w:rPr>
          <w:vanish/>
        </w:rPr>
        <w:t>s[</w:t>
      </w:r>
      <w:r>
        <w:t>Buchdrucker</w:t>
      </w:r>
      <w:r>
        <w:rPr>
          <w:vanish/>
        </w:rPr>
        <w:t>]s</w:t>
      </w:r>
      <w:r>
        <w:t xml:space="preserve"> (Einzelsachen)</w:t>
      </w:r>
    </w:p>
    <w:p w:rsidR="00000000" w:rsidRDefault="00C653B4">
      <w:pPr>
        <w:tabs>
          <w:tab w:val="left" w:pos="1134"/>
        </w:tabs>
        <w:ind w:left="1134" w:right="-1134" w:hanging="1134"/>
      </w:pPr>
      <w:r>
        <w:t>41</w:t>
      </w:r>
      <w:r>
        <w:tab/>
      </w:r>
      <w:r>
        <w:rPr>
          <w:vanish/>
        </w:rPr>
        <w:t>k[1{s[</w:t>
      </w:r>
      <w:r>
        <w:t>Buchdruckerei</w:t>
      </w:r>
      <w:r>
        <w:rPr>
          <w:vanish/>
        </w:rPr>
        <w:t>]s</w:t>
      </w:r>
      <w:r>
        <w:t xml:space="preserve"> </w:t>
      </w:r>
      <w:r>
        <w:rPr>
          <w:vanish/>
        </w:rPr>
        <w:t>p[2{</w:t>
      </w:r>
      <w:r>
        <w:t>Georg</w:t>
      </w:r>
      <w:r>
        <w:rPr>
          <w:vanish/>
        </w:rPr>
        <w:t>}</w:t>
      </w:r>
      <w:r>
        <w:t xml:space="preserve"> </w:t>
      </w:r>
      <w:r>
        <w:rPr>
          <w:vanish/>
        </w:rPr>
        <w:t>1{</w:t>
      </w:r>
      <w:r>
        <w:t>Allendorf</w:t>
      </w:r>
      <w:r>
        <w:rPr>
          <w:vanish/>
        </w:rPr>
        <w:t>}]p}</w:t>
      </w:r>
      <w:r>
        <w:t xml:space="preserve"> zu </w:t>
      </w:r>
      <w:r>
        <w:rPr>
          <w:vanish/>
        </w:rPr>
        <w:t>2{o[</w:t>
      </w:r>
      <w:r>
        <w:t>Heppenheim</w:t>
      </w:r>
      <w:r>
        <w:rPr>
          <w:vanish/>
        </w:rPr>
        <w:t>]o}</w:t>
      </w:r>
      <w:r>
        <w:rPr>
          <w:vanish/>
        </w:rPr>
        <w:t>]k</w:t>
      </w:r>
      <w:r>
        <w:t xml:space="preserve">; </w:t>
      </w:r>
      <w:r>
        <w:rPr>
          <w:vanish/>
        </w:rPr>
        <w:t>k[1{</w:t>
      </w:r>
      <w:r>
        <w:t xml:space="preserve">Lehrmittelanstalt </w:t>
      </w:r>
      <w:r>
        <w:rPr>
          <w:vanish/>
        </w:rPr>
        <w:t>p[2{</w:t>
      </w:r>
      <w:r>
        <w:t>Johannes</w:t>
      </w:r>
      <w:r>
        <w:rPr>
          <w:vanish/>
        </w:rPr>
        <w:t>}</w:t>
      </w:r>
      <w:r>
        <w:t xml:space="preserve"> </w:t>
      </w:r>
      <w:r>
        <w:rPr>
          <w:vanish/>
        </w:rPr>
        <w:t>1{</w:t>
      </w:r>
      <w:r>
        <w:t>Ehrhardt</w:t>
      </w:r>
      <w:r>
        <w:rPr>
          <w:vanish/>
        </w:rPr>
        <w:t>}]p}</w:t>
      </w:r>
      <w:r>
        <w:t xml:space="preserve"> zu </w:t>
      </w:r>
      <w:r>
        <w:rPr>
          <w:vanish/>
        </w:rPr>
        <w:t>2{o[</w:t>
      </w:r>
      <w:r>
        <w:t>Frankenthal</w:t>
      </w:r>
      <w:r>
        <w:rPr>
          <w:vanish/>
        </w:rPr>
        <w:t>]o}]k</w:t>
      </w:r>
      <w:r>
        <w:t xml:space="preserve">, dann zu </w:t>
      </w:r>
      <w:r>
        <w:rPr>
          <w:vanish/>
        </w:rPr>
        <w:t>o[</w:t>
      </w:r>
      <w:r>
        <w:t>Bensheim</w:t>
      </w:r>
      <w:r>
        <w:rPr>
          <w:vanish/>
        </w:rPr>
        <w:t>]o</w:t>
      </w:r>
    </w:p>
    <w:p w:rsidR="00000000" w:rsidRDefault="00C653B4">
      <w:pPr>
        <w:tabs>
          <w:tab w:val="left" w:pos="1134"/>
        </w:tabs>
        <w:ind w:left="1134" w:right="-1134" w:hanging="1134"/>
      </w:pPr>
      <w:r>
        <w:t>43</w:t>
      </w:r>
      <w:r>
        <w:tab/>
        <w:t>1860 - 1870</w:t>
      </w:r>
    </w:p>
    <w:p w:rsidR="00000000" w:rsidRDefault="00C653B4">
      <w:pPr>
        <w:tabs>
          <w:tab w:val="left" w:pos="1134"/>
        </w:tabs>
        <w:ind w:left="1134" w:right="-1134" w:hanging="1134"/>
      </w:pPr>
      <w:r>
        <w:br w:type="page"/>
        <w:t>30</w:t>
      </w:r>
      <w:r>
        <w:tab/>
        <w:t>9</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Bensheim S 9</w:t>
      </w:r>
    </w:p>
    <w:p w:rsidR="00000000" w:rsidRDefault="00C653B4">
      <w:pPr>
        <w:tabs>
          <w:tab w:val="left" w:pos="1134"/>
        </w:tabs>
        <w:ind w:left="1134" w:right="-1134" w:hanging="1134"/>
      </w:pPr>
      <w:r>
        <w:t>33</w:t>
      </w:r>
      <w:r>
        <w:tab/>
        <w:t>S. 259</w:t>
      </w:r>
    </w:p>
    <w:p w:rsidR="00000000" w:rsidRDefault="00C653B4">
      <w:pPr>
        <w:tabs>
          <w:tab w:val="left" w:pos="1134"/>
        </w:tabs>
        <w:ind w:left="1134" w:right="-1134" w:hanging="1134"/>
      </w:pPr>
      <w:r>
        <w:t>40</w:t>
      </w:r>
      <w:r>
        <w:tab/>
        <w:t xml:space="preserve">Gesuch des </w:t>
      </w:r>
      <w:r>
        <w:rPr>
          <w:vanish/>
        </w:rPr>
        <w:t>p[5{s[</w:t>
      </w:r>
      <w:r>
        <w:t>Buchdrucker</w:t>
      </w:r>
      <w:r>
        <w:rPr>
          <w:vanish/>
        </w:rPr>
        <w:t>]s}</w:t>
      </w:r>
      <w:r>
        <w:t xml:space="preserve">s </w:t>
      </w:r>
      <w:r>
        <w:rPr>
          <w:vanish/>
        </w:rPr>
        <w:t>2{</w:t>
      </w:r>
      <w:r>
        <w:t>Georg</w:t>
      </w:r>
      <w:r>
        <w:rPr>
          <w:vanish/>
        </w:rPr>
        <w:t>}</w:t>
      </w:r>
      <w:r>
        <w:t xml:space="preserve"> </w:t>
      </w:r>
      <w:r>
        <w:rPr>
          <w:vanish/>
        </w:rPr>
        <w:t>1{</w:t>
      </w:r>
      <w:r>
        <w:t>Allendorf</w:t>
      </w:r>
      <w:r>
        <w:rPr>
          <w:vanish/>
        </w:rPr>
        <w:t>}</w:t>
      </w:r>
      <w:r>
        <w:t xml:space="preserve"> zu </w:t>
      </w:r>
      <w:r>
        <w:rPr>
          <w:vanish/>
        </w:rPr>
        <w:t>6{o[</w:t>
      </w:r>
      <w:r>
        <w:t>Heppenheim</w:t>
      </w:r>
      <w:r>
        <w:rPr>
          <w:vanish/>
        </w:rPr>
        <w:t>]o}]p</w:t>
      </w:r>
      <w:r>
        <w:t xml:space="preserve"> um Erlaubnis zur </w:t>
      </w:r>
      <w:r>
        <w:rPr>
          <w:vanish/>
        </w:rPr>
        <w:t>s[2{</w:t>
      </w:r>
      <w:r>
        <w:t>Errichtung einer</w:t>
      </w:r>
      <w:r>
        <w:rPr>
          <w:vanish/>
        </w:rPr>
        <w:t>}</w:t>
      </w:r>
      <w:r>
        <w:t xml:space="preserve"> </w:t>
      </w:r>
      <w:r>
        <w:rPr>
          <w:vanish/>
        </w:rPr>
        <w:t>1{</w:t>
      </w:r>
      <w:r>
        <w:t>Filialdruckerei</w:t>
      </w:r>
      <w:r>
        <w:rPr>
          <w:vanish/>
        </w:rPr>
        <w:t>}]s</w:t>
      </w:r>
      <w:r>
        <w:t xml:space="preserve"> zu </w:t>
      </w:r>
      <w:r>
        <w:rPr>
          <w:vanish/>
        </w:rPr>
        <w:t>o[</w:t>
      </w:r>
      <w:r>
        <w:t>Bensheim</w:t>
      </w:r>
      <w:r>
        <w:rPr>
          <w:vanish/>
        </w:rPr>
        <w:t>]o</w:t>
      </w:r>
    </w:p>
    <w:p w:rsidR="00000000" w:rsidRDefault="00C653B4">
      <w:pPr>
        <w:tabs>
          <w:tab w:val="left" w:pos="1134"/>
        </w:tabs>
        <w:ind w:left="1134" w:right="-1134" w:hanging="1134"/>
      </w:pPr>
      <w:r>
        <w:t>43</w:t>
      </w:r>
      <w:r>
        <w:tab/>
        <w:t>1869 - 1873</w:t>
      </w:r>
    </w:p>
    <w:p w:rsidR="00000000" w:rsidRDefault="00C653B4">
      <w:pPr>
        <w:tabs>
          <w:tab w:val="left" w:pos="1134"/>
        </w:tabs>
        <w:ind w:left="1134" w:right="-1134" w:hanging="1134"/>
      </w:pPr>
      <w:r>
        <w:br w:type="page"/>
        <w:t>30</w:t>
      </w:r>
      <w:r>
        <w:tab/>
        <w:t>2</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Bensheim S 2</w:t>
      </w:r>
    </w:p>
    <w:p w:rsidR="00000000" w:rsidRDefault="00C653B4">
      <w:pPr>
        <w:tabs>
          <w:tab w:val="left" w:pos="1134"/>
        </w:tabs>
        <w:ind w:left="1134" w:right="-1134" w:hanging="1134"/>
      </w:pPr>
      <w:r>
        <w:t>33</w:t>
      </w:r>
      <w:r>
        <w:tab/>
        <w:t>S. 259</w:t>
      </w:r>
    </w:p>
    <w:p w:rsidR="00000000" w:rsidRDefault="00C653B4">
      <w:pPr>
        <w:tabs>
          <w:tab w:val="left" w:pos="1134"/>
        </w:tabs>
        <w:ind w:left="1134" w:right="-1134" w:hanging="1134"/>
      </w:pPr>
      <w:r>
        <w:t>40</w:t>
      </w:r>
      <w:r>
        <w:tab/>
      </w:r>
      <w:r>
        <w:rPr>
          <w:vanish/>
        </w:rPr>
        <w:t>k[</w:t>
      </w:r>
      <w:r>
        <w:t xml:space="preserve">Landesberatungsstelle für das </w:t>
      </w:r>
      <w:r>
        <w:rPr>
          <w:vanish/>
        </w:rPr>
        <w:t>s[</w:t>
      </w:r>
      <w:r>
        <w:t>Büchereiwesen</w:t>
      </w:r>
      <w:r>
        <w:rPr>
          <w:vanish/>
        </w:rPr>
        <w:t>]s</w:t>
      </w:r>
      <w:r>
        <w:t xml:space="preserve"> in </w:t>
      </w:r>
      <w:r>
        <w:rPr>
          <w:vanish/>
        </w:rPr>
        <w:t>o[</w:t>
      </w:r>
      <w:r>
        <w:t>Hessen</w:t>
      </w:r>
      <w:r>
        <w:rPr>
          <w:vanish/>
        </w:rPr>
        <w:t>]o]k</w:t>
      </w:r>
    </w:p>
    <w:p w:rsidR="00000000" w:rsidRDefault="00C653B4">
      <w:pPr>
        <w:tabs>
          <w:tab w:val="left" w:pos="1134"/>
        </w:tabs>
        <w:ind w:left="1134" w:right="-1134" w:hanging="1134"/>
      </w:pPr>
      <w:r>
        <w:t>41</w:t>
      </w:r>
      <w:r>
        <w:tab/>
        <w:t xml:space="preserve">u.a.: </w:t>
      </w:r>
      <w:r>
        <w:rPr>
          <w:vanish/>
        </w:rPr>
        <w:t>s[2{</w:t>
      </w:r>
      <w:r>
        <w:t>Eröffnung von</w:t>
      </w:r>
      <w:r>
        <w:rPr>
          <w:vanish/>
        </w:rPr>
        <w:t>}</w:t>
      </w:r>
      <w:r>
        <w:t xml:space="preserve"> </w:t>
      </w:r>
      <w:r>
        <w:rPr>
          <w:vanish/>
        </w:rPr>
        <w:t>1{</w:t>
      </w:r>
      <w:r>
        <w:t>Leihbüchereien</w:t>
      </w:r>
      <w:r>
        <w:rPr>
          <w:vanish/>
        </w:rPr>
        <w:t>}]s</w:t>
      </w:r>
      <w:r>
        <w:t xml:space="preserve"> in einzelnen Geme</w:t>
      </w:r>
      <w:r>
        <w:t>inden</w:t>
      </w:r>
    </w:p>
    <w:p w:rsidR="00000000" w:rsidRDefault="00C653B4">
      <w:pPr>
        <w:tabs>
          <w:tab w:val="left" w:pos="1134"/>
        </w:tabs>
        <w:ind w:left="1134" w:right="-1134" w:hanging="1134"/>
      </w:pPr>
      <w:r>
        <w:t>43</w:t>
      </w:r>
      <w:r>
        <w:tab/>
        <w:t>1933 - 1938</w:t>
      </w:r>
    </w:p>
    <w:p w:rsidR="00000000" w:rsidRDefault="00C653B4">
      <w:pPr>
        <w:tabs>
          <w:tab w:val="left" w:pos="1134"/>
        </w:tabs>
        <w:ind w:left="1134" w:right="-1134" w:hanging="1134"/>
      </w:pPr>
      <w:r>
        <w:br w:type="page"/>
        <w:t>30</w:t>
      </w:r>
      <w:r>
        <w:tab/>
        <w:t>12</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15 Bensheim S 12</w:t>
      </w:r>
    </w:p>
    <w:p w:rsidR="00000000" w:rsidRDefault="00C653B4">
      <w:pPr>
        <w:tabs>
          <w:tab w:val="left" w:pos="1134"/>
        </w:tabs>
        <w:ind w:left="1134" w:right="-1134" w:hanging="1134"/>
      </w:pPr>
      <w:r>
        <w:t>33</w:t>
      </w:r>
      <w:r>
        <w:tab/>
        <w:t>S. 259</w:t>
      </w:r>
    </w:p>
    <w:p w:rsidR="00000000" w:rsidRDefault="00C653B4">
      <w:pPr>
        <w:tabs>
          <w:tab w:val="left" w:pos="1134"/>
        </w:tabs>
        <w:ind w:left="1134" w:right="-1134" w:hanging="1134"/>
      </w:pPr>
      <w:r>
        <w:t>40</w:t>
      </w:r>
      <w:r>
        <w:tab/>
      </w:r>
      <w:r>
        <w:rPr>
          <w:vanish/>
        </w:rPr>
        <w:t>s[2{</w:t>
      </w:r>
      <w:r>
        <w:t>Benutzung öffentlicher</w:t>
      </w:r>
      <w:r>
        <w:rPr>
          <w:vanish/>
        </w:rPr>
        <w:t>}</w:t>
      </w:r>
      <w:r>
        <w:t xml:space="preserve"> </w:t>
      </w:r>
      <w:r>
        <w:rPr>
          <w:vanish/>
        </w:rPr>
        <w:t>1{</w:t>
      </w:r>
      <w:r>
        <w:t>Bibliotheken</w:t>
      </w:r>
      <w:r>
        <w:rPr>
          <w:vanish/>
        </w:rPr>
        <w:t>}</w:t>
      </w:r>
      <w:r>
        <w:t xml:space="preserve"> </w:t>
      </w:r>
      <w:r>
        <w:rPr>
          <w:vanish/>
        </w:rPr>
        <w:t>3{</w:t>
      </w:r>
      <w:r>
        <w:t>durch Juden</w:t>
      </w:r>
      <w:r>
        <w:rPr>
          <w:vanish/>
        </w:rPr>
        <w:t>}]s</w:t>
      </w:r>
      <w:r>
        <w:t xml:space="preserve"> (Allgemeines)</w:t>
      </w:r>
    </w:p>
    <w:p w:rsidR="00000000" w:rsidRDefault="00C653B4">
      <w:pPr>
        <w:tabs>
          <w:tab w:val="left" w:pos="1134"/>
        </w:tabs>
        <w:ind w:left="1134" w:right="-1134" w:hanging="1134"/>
      </w:pPr>
      <w:r>
        <w:t>43</w:t>
      </w:r>
      <w:r>
        <w:tab/>
        <w:t>1938</w:t>
      </w:r>
    </w:p>
    <w:p w:rsidR="00000000" w:rsidRDefault="00C653B4">
      <w:pPr>
        <w:tabs>
          <w:tab w:val="left" w:pos="1134"/>
        </w:tabs>
        <w:ind w:left="1134" w:right="-1134" w:hanging="1134"/>
      </w:pPr>
      <w:r>
        <w:br w:type="page"/>
        <w:t>30</w:t>
      </w:r>
      <w:r>
        <w:tab/>
        <w:t>10</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15 Bensheim S 10</w:t>
      </w:r>
    </w:p>
    <w:p w:rsidR="00000000" w:rsidRDefault="00C653B4">
      <w:pPr>
        <w:tabs>
          <w:tab w:val="left" w:pos="1134"/>
        </w:tabs>
        <w:ind w:left="1134" w:right="-1134" w:hanging="1134"/>
      </w:pPr>
      <w:r>
        <w:t>33</w:t>
      </w:r>
      <w:r>
        <w:tab/>
        <w:t>S. 260</w:t>
      </w:r>
    </w:p>
    <w:p w:rsidR="00000000" w:rsidRDefault="00C653B4">
      <w:pPr>
        <w:tabs>
          <w:tab w:val="left" w:pos="1134"/>
        </w:tabs>
        <w:ind w:left="1134" w:right="-1134" w:hanging="1134"/>
      </w:pPr>
      <w:r>
        <w:t>40</w:t>
      </w:r>
      <w:r>
        <w:tab/>
      </w:r>
      <w:r>
        <w:rPr>
          <w:vanish/>
        </w:rPr>
        <w:t>s[</w:t>
      </w:r>
      <w:r>
        <w:t xml:space="preserve">Herausgabe eines </w:t>
      </w:r>
      <w:r>
        <w:rPr>
          <w:vanish/>
        </w:rPr>
        <w:t>s[</w:t>
      </w:r>
      <w:r>
        <w:t>Wochenblatt</w:t>
      </w:r>
      <w:r>
        <w:rPr>
          <w:vanish/>
        </w:rPr>
        <w:t>]s</w:t>
      </w:r>
      <w:r>
        <w:t>es</w:t>
      </w:r>
      <w:r>
        <w:rPr>
          <w:vanish/>
        </w:rPr>
        <w:t>]s</w:t>
      </w:r>
      <w:r>
        <w:t xml:space="preserve"> für den </w:t>
      </w:r>
      <w:r>
        <w:rPr>
          <w:vanish/>
        </w:rPr>
        <w:t>o[2{</w:t>
      </w:r>
      <w:r>
        <w:t>Kreis</w:t>
      </w:r>
      <w:r>
        <w:rPr>
          <w:vanish/>
        </w:rPr>
        <w:t>}</w:t>
      </w:r>
      <w:r>
        <w:t xml:space="preserve"> </w:t>
      </w:r>
      <w:r>
        <w:rPr>
          <w:vanish/>
        </w:rPr>
        <w:t>1{</w:t>
      </w:r>
      <w:r>
        <w:t>Bensheim</w:t>
      </w:r>
      <w:r>
        <w:rPr>
          <w:vanish/>
        </w:rPr>
        <w:t>}]o</w:t>
      </w:r>
    </w:p>
    <w:p w:rsidR="00000000" w:rsidRDefault="00C653B4">
      <w:pPr>
        <w:tabs>
          <w:tab w:val="left" w:pos="1134"/>
        </w:tabs>
        <w:ind w:left="1134" w:right="-1134" w:hanging="1134"/>
      </w:pPr>
      <w:r>
        <w:t>43</w:t>
      </w:r>
      <w:r>
        <w:tab/>
        <w:t>1832 - 1835</w:t>
      </w:r>
    </w:p>
    <w:p w:rsidR="00000000" w:rsidRDefault="00C653B4">
      <w:pPr>
        <w:tabs>
          <w:tab w:val="left" w:pos="1134"/>
        </w:tabs>
        <w:ind w:left="1134" w:right="-1134" w:hanging="1134"/>
      </w:pPr>
      <w:r>
        <w:br w:type="page"/>
        <w:t>30</w:t>
      </w:r>
      <w:r>
        <w:tab/>
        <w:t>8</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15 Bensheim S 8</w:t>
      </w:r>
    </w:p>
    <w:p w:rsidR="00000000" w:rsidRDefault="00C653B4">
      <w:pPr>
        <w:tabs>
          <w:tab w:val="left" w:pos="1134"/>
        </w:tabs>
        <w:ind w:left="1134" w:right="-1134" w:hanging="1134"/>
      </w:pPr>
      <w:r>
        <w:t>33</w:t>
      </w:r>
      <w:r>
        <w:tab/>
        <w:t>S. 260</w:t>
      </w:r>
    </w:p>
    <w:p w:rsidR="00000000" w:rsidRDefault="00C653B4">
      <w:pPr>
        <w:tabs>
          <w:tab w:val="left" w:pos="1134"/>
        </w:tabs>
        <w:ind w:left="1134" w:right="-1134" w:hanging="1134"/>
      </w:pPr>
      <w:r>
        <w:t>40</w:t>
      </w:r>
      <w:r>
        <w:tab/>
        <w:t xml:space="preserve">Druck des </w:t>
      </w:r>
      <w:r>
        <w:rPr>
          <w:vanish/>
        </w:rPr>
        <w:t>s[</w:t>
      </w:r>
      <w:r>
        <w:t>Anzeigeblatt</w:t>
      </w:r>
      <w:r>
        <w:rPr>
          <w:vanish/>
        </w:rPr>
        <w:t>]s</w:t>
      </w:r>
      <w:r>
        <w:t xml:space="preserve">es für den </w:t>
      </w:r>
      <w:r>
        <w:rPr>
          <w:vanish/>
        </w:rPr>
        <w:t>o[2{</w:t>
      </w:r>
      <w:r>
        <w:t>Kreis</w:t>
      </w:r>
      <w:r>
        <w:rPr>
          <w:vanish/>
        </w:rPr>
        <w:t>}</w:t>
      </w:r>
      <w:r>
        <w:t xml:space="preserve"> </w:t>
      </w:r>
      <w:r>
        <w:rPr>
          <w:vanish/>
        </w:rPr>
        <w:t>1{</w:t>
      </w:r>
      <w:r>
        <w:t>Bensheim</w:t>
      </w:r>
      <w:r>
        <w:rPr>
          <w:vanish/>
        </w:rPr>
        <w:t>}]o</w:t>
      </w:r>
    </w:p>
    <w:p w:rsidR="00000000" w:rsidRDefault="00C653B4">
      <w:pPr>
        <w:tabs>
          <w:tab w:val="left" w:pos="1134"/>
        </w:tabs>
        <w:ind w:left="1134" w:right="-1134" w:hanging="1134"/>
      </w:pPr>
      <w:r>
        <w:t>43</w:t>
      </w:r>
      <w:r>
        <w:tab/>
        <w:t>1848 - 1854</w:t>
      </w:r>
    </w:p>
    <w:p w:rsidR="00000000" w:rsidRDefault="00C653B4">
      <w:pPr>
        <w:tabs>
          <w:tab w:val="left" w:pos="1134"/>
        </w:tabs>
        <w:ind w:left="1134" w:right="-1134" w:hanging="1134"/>
      </w:pPr>
      <w:r>
        <w:br w:type="page"/>
        <w:t>30</w:t>
      </w:r>
      <w:r>
        <w:tab/>
        <w:t>7</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15 Bensheim S 7</w:t>
      </w:r>
    </w:p>
    <w:p w:rsidR="00000000" w:rsidRDefault="00C653B4">
      <w:pPr>
        <w:tabs>
          <w:tab w:val="left" w:pos="1134"/>
        </w:tabs>
        <w:ind w:left="1134" w:right="-1134" w:hanging="1134"/>
      </w:pPr>
      <w:r>
        <w:t>33</w:t>
      </w:r>
      <w:r>
        <w:tab/>
        <w:t>S. 260</w:t>
      </w:r>
    </w:p>
    <w:p w:rsidR="00000000" w:rsidRDefault="00C653B4">
      <w:pPr>
        <w:tabs>
          <w:tab w:val="left" w:pos="1134"/>
        </w:tabs>
        <w:ind w:left="1134" w:right="-1134" w:hanging="1134"/>
      </w:pPr>
      <w:r>
        <w:t>40</w:t>
      </w:r>
      <w:r>
        <w:tab/>
        <w:t xml:space="preserve">Verzeichnis der Messen und Märkte in </w:t>
      </w:r>
      <w:r>
        <w:rPr>
          <w:vanish/>
        </w:rPr>
        <w:t>o[</w:t>
      </w:r>
      <w:r>
        <w:t>Hessen</w:t>
      </w:r>
      <w:r>
        <w:rPr>
          <w:vanish/>
        </w:rPr>
        <w:t>]o</w:t>
      </w:r>
      <w:r>
        <w:t xml:space="preserve"> </w:t>
      </w:r>
      <w:r>
        <w:t>(</w:t>
      </w:r>
      <w:r>
        <w:rPr>
          <w:vanish/>
        </w:rPr>
        <w:t>s[</w:t>
      </w:r>
      <w:r>
        <w:t>Landkalender</w:t>
      </w:r>
      <w:r>
        <w:rPr>
          <w:vanish/>
        </w:rPr>
        <w:t>]s</w:t>
      </w:r>
      <w:r>
        <w:t>)</w:t>
      </w:r>
    </w:p>
    <w:p w:rsidR="00000000" w:rsidRDefault="00C653B4">
      <w:pPr>
        <w:tabs>
          <w:tab w:val="left" w:pos="1134"/>
        </w:tabs>
        <w:ind w:left="1134" w:right="-1134" w:hanging="1134"/>
      </w:pPr>
      <w:r>
        <w:t>43</w:t>
      </w:r>
      <w:r>
        <w:tab/>
        <w:t>1928 - 1938</w:t>
      </w:r>
    </w:p>
    <w:p w:rsidR="00000000" w:rsidRDefault="00C653B4">
      <w:pPr>
        <w:tabs>
          <w:tab w:val="left" w:pos="1134"/>
        </w:tabs>
        <w:ind w:left="1134" w:right="-1134" w:hanging="1134"/>
      </w:pPr>
      <w:r>
        <w:br w:type="page"/>
        <w:t>26</w:t>
      </w:r>
      <w:r>
        <w:tab/>
        <w:t>V</w:t>
      </w:r>
    </w:p>
    <w:p w:rsidR="00000000" w:rsidRDefault="00C653B4">
      <w:pPr>
        <w:tabs>
          <w:tab w:val="left" w:pos="1134"/>
        </w:tabs>
        <w:ind w:left="1134" w:right="-1134" w:hanging="1134"/>
      </w:pPr>
      <w:r>
        <w:t>26a</w:t>
      </w:r>
      <w:r>
        <w:tab/>
        <w:t>V</w:t>
      </w:r>
    </w:p>
    <w:p w:rsidR="00000000" w:rsidRDefault="00C653B4">
      <w:pPr>
        <w:tabs>
          <w:tab w:val="left" w:pos="1134"/>
        </w:tabs>
        <w:ind w:left="1134" w:right="-1134" w:hanging="1134"/>
      </w:pPr>
      <w:r>
        <w:t>27</w:t>
      </w:r>
      <w:r>
        <w:tab/>
        <w:t>V. Handel und Gewerbe \ V.5. Gewerbe \ V.5.g. Arbeiterschutz</w:t>
      </w:r>
    </w:p>
    <w:p w:rsidR="00000000" w:rsidRDefault="00C653B4">
      <w:pPr>
        <w:tabs>
          <w:tab w:val="left" w:pos="1134"/>
        </w:tabs>
        <w:ind w:left="1134" w:right="-1134" w:hanging="1134"/>
      </w:pPr>
      <w:r>
        <w:t>30</w:t>
      </w:r>
      <w:r>
        <w:tab/>
        <w:t>212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Bensheim V 212</w:t>
      </w:r>
    </w:p>
    <w:p w:rsidR="00000000" w:rsidRDefault="00C653B4">
      <w:pPr>
        <w:tabs>
          <w:tab w:val="left" w:pos="1134"/>
        </w:tabs>
        <w:ind w:left="1134" w:right="-1134" w:hanging="1134"/>
      </w:pPr>
      <w:r>
        <w:t>33</w:t>
      </w:r>
      <w:r>
        <w:tab/>
        <w:t>S. 305</w:t>
      </w:r>
    </w:p>
    <w:p w:rsidR="00000000" w:rsidRDefault="00C653B4">
      <w:pPr>
        <w:tabs>
          <w:tab w:val="left" w:pos="1134"/>
        </w:tabs>
        <w:ind w:left="1134" w:right="-1134" w:hanging="1134"/>
      </w:pPr>
      <w:r>
        <w:t>40</w:t>
      </w:r>
      <w:r>
        <w:tab/>
        <w:t xml:space="preserve">Erlaß von Arbeitsordnungen für Betriebe in </w:t>
      </w:r>
      <w:r>
        <w:rPr>
          <w:vanish/>
        </w:rPr>
        <w:t>k[2{o[</w:t>
      </w:r>
      <w:r>
        <w:t>Bensheim</w:t>
      </w:r>
      <w:r>
        <w:rPr>
          <w:vanish/>
        </w:rPr>
        <w:t>]o}</w:t>
      </w:r>
      <w:r>
        <w:t xml:space="preserve">: </w:t>
      </w:r>
      <w:r>
        <w:rPr>
          <w:vanish/>
        </w:rPr>
        <w:t>1{s[</w:t>
      </w:r>
      <w:r>
        <w:t>Buchdruckerei</w:t>
      </w:r>
      <w:r>
        <w:rPr>
          <w:vanish/>
        </w:rPr>
        <w:t>]s</w:t>
      </w:r>
      <w:r>
        <w:t xml:space="preserve"> </w:t>
      </w:r>
      <w:r>
        <w:rPr>
          <w:vanish/>
        </w:rPr>
        <w:t>p[2{</w:t>
      </w:r>
      <w:r>
        <w:t>G.</w:t>
      </w:r>
      <w:r>
        <w:rPr>
          <w:vanish/>
        </w:rPr>
        <w:t>}</w:t>
      </w:r>
      <w:r>
        <w:t xml:space="preserve"> </w:t>
      </w:r>
      <w:r>
        <w:rPr>
          <w:vanish/>
        </w:rPr>
        <w:t>1{</w:t>
      </w:r>
      <w:r>
        <w:t>Beeger</w:t>
      </w:r>
      <w:r>
        <w:rPr>
          <w:vanish/>
        </w:rPr>
        <w:t>}]p</w:t>
      </w:r>
      <w:r>
        <w:t xml:space="preserve"> GmbH</w:t>
      </w:r>
      <w:r>
        <w:rPr>
          <w:vanish/>
        </w:rPr>
        <w:t>}]k</w:t>
      </w:r>
    </w:p>
    <w:p w:rsidR="00000000" w:rsidRDefault="00C653B4">
      <w:pPr>
        <w:tabs>
          <w:tab w:val="left" w:pos="1134"/>
        </w:tabs>
        <w:ind w:left="1134" w:right="-1134" w:hanging="1134"/>
      </w:pPr>
      <w:r>
        <w:t>43</w:t>
      </w:r>
      <w:r>
        <w:tab/>
        <w:t>1930</w:t>
      </w:r>
    </w:p>
    <w:p w:rsidR="00000000" w:rsidRDefault="00C653B4">
      <w:pPr>
        <w:tabs>
          <w:tab w:val="left" w:pos="1134"/>
        </w:tabs>
        <w:ind w:left="1134" w:right="-1134" w:hanging="1134"/>
      </w:pPr>
      <w:r>
        <w:br w:type="page"/>
        <w:t>30</w:t>
      </w:r>
      <w:r>
        <w:tab/>
        <w:t>294</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Bensheim V 294</w:t>
      </w:r>
    </w:p>
    <w:p w:rsidR="00000000" w:rsidRDefault="00C653B4">
      <w:pPr>
        <w:tabs>
          <w:tab w:val="left" w:pos="1134"/>
        </w:tabs>
        <w:ind w:left="1134" w:right="-1134" w:hanging="1134"/>
      </w:pPr>
      <w:r>
        <w:t>33</w:t>
      </w:r>
      <w:r>
        <w:tab/>
        <w:t>S. 310</w:t>
      </w:r>
    </w:p>
    <w:p w:rsidR="00000000" w:rsidRDefault="00C653B4">
      <w:pPr>
        <w:tabs>
          <w:tab w:val="left" w:pos="1134"/>
        </w:tabs>
        <w:ind w:left="1134" w:right="-1134" w:hanging="1134"/>
      </w:pPr>
      <w:r>
        <w:t>40</w:t>
      </w:r>
      <w:r>
        <w:tab/>
        <w:t xml:space="preserve">Antrag der </w:t>
      </w:r>
      <w:r>
        <w:rPr>
          <w:vanish/>
        </w:rPr>
        <w:t>k[1{</w:t>
      </w:r>
      <w:r>
        <w:t>Handwerkskammer</w:t>
      </w:r>
      <w:r>
        <w:rPr>
          <w:vanish/>
        </w:rPr>
        <w:t>}</w:t>
      </w:r>
      <w:r>
        <w:t xml:space="preserve"> </w:t>
      </w:r>
      <w:r>
        <w:rPr>
          <w:vanish/>
        </w:rPr>
        <w:t>2{o[</w:t>
      </w:r>
      <w:r>
        <w:t>Darmstadt</w:t>
      </w:r>
      <w:r>
        <w:rPr>
          <w:vanish/>
        </w:rPr>
        <w:t>]o}]k</w:t>
      </w:r>
      <w:r>
        <w:t xml:space="preserve"> auf Bestrafung des </w:t>
      </w:r>
      <w:r>
        <w:rPr>
          <w:vanish/>
        </w:rPr>
        <w:t>p[5{s[</w:t>
      </w:r>
      <w:r>
        <w:t>Buchdruckereibesitzer</w:t>
      </w:r>
      <w:r>
        <w:rPr>
          <w:vanish/>
        </w:rPr>
        <w:t>]s}</w:t>
      </w:r>
      <w:r>
        <w:t xml:space="preserve">s </w:t>
      </w:r>
      <w:r>
        <w:rPr>
          <w:vanish/>
        </w:rPr>
        <w:t>2{</w:t>
      </w:r>
      <w:r>
        <w:t>Max</w:t>
      </w:r>
      <w:r>
        <w:rPr>
          <w:vanish/>
        </w:rPr>
        <w:t>}</w:t>
      </w:r>
      <w:r>
        <w:t xml:space="preserve"> </w:t>
      </w:r>
      <w:r>
        <w:rPr>
          <w:vanish/>
        </w:rPr>
        <w:t>1{</w:t>
      </w:r>
      <w:r>
        <w:t>Teichmann</w:t>
      </w:r>
      <w:r>
        <w:rPr>
          <w:vanish/>
        </w:rPr>
        <w:t>}</w:t>
      </w:r>
      <w:r>
        <w:t xml:space="preserve"> zu </w:t>
      </w:r>
      <w:r>
        <w:rPr>
          <w:vanish/>
        </w:rPr>
        <w:t>6{o[</w:t>
      </w:r>
      <w:r>
        <w:t>Zwingenberg</w:t>
      </w:r>
      <w:r>
        <w:rPr>
          <w:vanish/>
        </w:rPr>
        <w:t>]o}]p</w:t>
      </w:r>
      <w:r>
        <w:t xml:space="preserve"> wegen Zuwiderhandlung gegen die Gew</w:t>
      </w:r>
      <w:r>
        <w:t>erbeordnung durch Beschäftigung zu vieler Lehrlinge</w:t>
      </w:r>
    </w:p>
    <w:p w:rsidR="00000000" w:rsidRDefault="00C653B4">
      <w:pPr>
        <w:tabs>
          <w:tab w:val="left" w:pos="1134"/>
        </w:tabs>
        <w:ind w:left="1134" w:right="-1134" w:hanging="1134"/>
      </w:pPr>
      <w:r>
        <w:t>43</w:t>
      </w:r>
      <w:r>
        <w:tab/>
        <w:t>1912 - 1913</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15 Büdingen</w:t>
      </w:r>
    </w:p>
    <w:p w:rsidR="00000000" w:rsidRDefault="00C653B4">
      <w:pPr>
        <w:tabs>
          <w:tab w:val="left" w:pos="1134"/>
        </w:tabs>
        <w:ind w:left="1134" w:right="-1134" w:hanging="1134"/>
      </w:pPr>
      <w:r>
        <w:t>20a</w:t>
      </w:r>
      <w:r>
        <w:tab/>
        <w:t>031</w:t>
      </w:r>
    </w:p>
    <w:p w:rsidR="00000000" w:rsidRDefault="00C653B4">
      <w:pPr>
        <w:tabs>
          <w:tab w:val="left" w:pos="1134"/>
        </w:tabs>
        <w:ind w:left="1134" w:right="-1134" w:hanging="1134"/>
      </w:pPr>
      <w:r>
        <w:t>21</w:t>
      </w:r>
      <w:r>
        <w:tab/>
        <w:t>Kreis Büdingen</w:t>
      </w:r>
    </w:p>
    <w:p w:rsidR="00000000" w:rsidRDefault="00C653B4">
      <w:pPr>
        <w:tabs>
          <w:tab w:val="left" w:pos="1134"/>
        </w:tabs>
        <w:ind w:left="1134" w:right="-1134" w:hanging="1134"/>
      </w:pPr>
      <w:r>
        <w:t>22</w:t>
      </w:r>
      <w:r>
        <w:tab/>
        <w:t>G Behörden und Ämter Großherzogtum und Volksstaat Hessen \ G 11 - 19 Innere Verwaltung \ G 15 Kreis- und Landratsämter \ #Kreis Büdingen</w:t>
      </w:r>
    </w:p>
    <w:p w:rsidR="00000000" w:rsidRDefault="00C653B4">
      <w:pPr>
        <w:tabs>
          <w:tab w:val="left" w:pos="1134"/>
        </w:tabs>
        <w:ind w:left="1134" w:right="-1134" w:hanging="1134"/>
      </w:pPr>
      <w:r>
        <w:t>23</w:t>
      </w:r>
      <w:r>
        <w:tab/>
        <w:t>1821 - 1945</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26</w:t>
      </w:r>
      <w:r>
        <w:tab/>
        <w:t>D</w:t>
      </w:r>
    </w:p>
    <w:p w:rsidR="00000000" w:rsidRDefault="00C653B4">
      <w:pPr>
        <w:tabs>
          <w:tab w:val="left" w:pos="1134"/>
        </w:tabs>
        <w:ind w:left="1134" w:right="-1134" w:hanging="1134"/>
      </w:pPr>
      <w:r>
        <w:t>26a</w:t>
      </w:r>
      <w:r>
        <w:tab/>
        <w:t>D</w:t>
      </w:r>
    </w:p>
    <w:p w:rsidR="00000000" w:rsidRDefault="00C653B4">
      <w:pPr>
        <w:tabs>
          <w:tab w:val="left" w:pos="1134"/>
        </w:tabs>
        <w:ind w:left="1134" w:right="-1134" w:hanging="1134"/>
      </w:pPr>
      <w:r>
        <w:t>27</w:t>
      </w:r>
      <w:r>
        <w:tab/>
        <w:t>D. Staatsverwaltung \ 1. Sammlung der Gesetze, Verordnungen und Regulative</w:t>
      </w:r>
    </w:p>
    <w:p w:rsidR="00000000" w:rsidRDefault="00C653B4">
      <w:pPr>
        <w:tabs>
          <w:tab w:val="left" w:pos="1134"/>
        </w:tabs>
        <w:ind w:left="1134" w:right="-1134" w:hanging="1134"/>
      </w:pPr>
      <w:r>
        <w:t>30</w:t>
      </w:r>
      <w:r>
        <w:tab/>
        <w:t>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Büdingen D 2</w:t>
      </w:r>
    </w:p>
    <w:p w:rsidR="00000000" w:rsidRDefault="00C653B4">
      <w:pPr>
        <w:tabs>
          <w:tab w:val="left" w:pos="1134"/>
        </w:tabs>
        <w:ind w:left="1134" w:right="-1134" w:hanging="1134"/>
      </w:pPr>
      <w:r>
        <w:t>33</w:t>
      </w:r>
      <w:r>
        <w:tab/>
        <w:t>S. 7</w:t>
      </w:r>
    </w:p>
    <w:p w:rsidR="00000000" w:rsidRDefault="00C653B4">
      <w:pPr>
        <w:tabs>
          <w:tab w:val="left" w:pos="1134"/>
        </w:tabs>
        <w:ind w:left="1134" w:right="-1134" w:hanging="1134"/>
      </w:pPr>
      <w:r>
        <w:t>40</w:t>
      </w:r>
      <w:r>
        <w:tab/>
      </w:r>
      <w:r>
        <w:rPr>
          <w:vanish/>
        </w:rPr>
        <w:t>s[2{</w:t>
      </w:r>
      <w:r>
        <w:t>Anschaffung der</w:t>
      </w:r>
      <w:r>
        <w:rPr>
          <w:vanish/>
        </w:rPr>
        <w:t>}</w:t>
      </w:r>
      <w:r>
        <w:t xml:space="preserve"> </w:t>
      </w:r>
      <w:r>
        <w:rPr>
          <w:vanish/>
        </w:rPr>
        <w:t>1{</w:t>
      </w:r>
      <w:r>
        <w:t>Gesetzes-Literatur</w:t>
      </w:r>
      <w:r>
        <w:rPr>
          <w:vanish/>
        </w:rPr>
        <w:t>}]s</w:t>
      </w:r>
    </w:p>
    <w:p w:rsidR="00000000" w:rsidRDefault="00C653B4">
      <w:pPr>
        <w:tabs>
          <w:tab w:val="left" w:pos="1134"/>
        </w:tabs>
        <w:ind w:left="1134" w:right="-1134" w:hanging="1134"/>
      </w:pPr>
      <w:r>
        <w:t>43</w:t>
      </w:r>
      <w:r>
        <w:tab/>
        <w:t>1928 - 1945</w:t>
      </w:r>
    </w:p>
    <w:p w:rsidR="00000000" w:rsidRDefault="00C653B4">
      <w:pPr>
        <w:tabs>
          <w:tab w:val="left" w:pos="1134"/>
        </w:tabs>
        <w:ind w:left="1134" w:right="-1134" w:hanging="1134"/>
      </w:pPr>
      <w:r>
        <w:br w:type="page"/>
        <w:t>30</w:t>
      </w:r>
      <w:r>
        <w:tab/>
        <w:t>5</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Büdingen D 5</w:t>
      </w:r>
    </w:p>
    <w:p w:rsidR="00000000" w:rsidRDefault="00C653B4">
      <w:pPr>
        <w:tabs>
          <w:tab w:val="left" w:pos="1134"/>
        </w:tabs>
        <w:ind w:left="1134" w:right="-1134" w:hanging="1134"/>
      </w:pPr>
      <w:r>
        <w:t>33</w:t>
      </w:r>
      <w:r>
        <w:tab/>
      </w:r>
      <w:r>
        <w:t>S. 7</w:t>
      </w:r>
    </w:p>
    <w:p w:rsidR="00000000" w:rsidRDefault="00C653B4">
      <w:pPr>
        <w:tabs>
          <w:tab w:val="left" w:pos="1134"/>
        </w:tabs>
        <w:ind w:left="1134" w:right="-1134" w:hanging="1134"/>
      </w:pPr>
      <w:r>
        <w:t>40</w:t>
      </w:r>
      <w:r>
        <w:tab/>
      </w:r>
      <w:r>
        <w:rPr>
          <w:vanish/>
        </w:rPr>
        <w:t>s[</w:t>
      </w:r>
      <w:r>
        <w:t xml:space="preserve">Bezug der </w:t>
      </w:r>
      <w:r>
        <w:rPr>
          <w:vanish/>
        </w:rPr>
        <w:t>t[</w:t>
      </w:r>
      <w:r>
        <w:t xml:space="preserve">Darmstädter </w:t>
      </w:r>
      <w:r>
        <w:rPr>
          <w:vanish/>
        </w:rPr>
        <w:t>s[</w:t>
      </w:r>
      <w:r>
        <w:t>Zeitung</w:t>
      </w:r>
      <w:r>
        <w:rPr>
          <w:vanish/>
        </w:rPr>
        <w:t>]s]t</w:t>
      </w:r>
      <w:r>
        <w:t xml:space="preserve"> und des </w:t>
      </w:r>
      <w:r>
        <w:rPr>
          <w:vanish/>
        </w:rPr>
        <w:t>t[</w:t>
      </w:r>
      <w:r>
        <w:t xml:space="preserve">Hess. </w:t>
      </w:r>
      <w:r>
        <w:rPr>
          <w:vanish/>
        </w:rPr>
        <w:t>s[</w:t>
      </w:r>
      <w:r>
        <w:t>Regierungsblatt</w:t>
      </w:r>
      <w:r>
        <w:rPr>
          <w:vanish/>
        </w:rPr>
        <w:t>]s</w:t>
      </w:r>
      <w:r>
        <w:t>es</w:t>
      </w:r>
      <w:r>
        <w:rPr>
          <w:vanish/>
        </w:rPr>
        <w:t>]t]s</w:t>
      </w:r>
    </w:p>
    <w:p w:rsidR="00000000" w:rsidRDefault="00C653B4">
      <w:pPr>
        <w:tabs>
          <w:tab w:val="left" w:pos="1134"/>
        </w:tabs>
        <w:ind w:left="1134" w:right="-1134" w:hanging="1134"/>
      </w:pPr>
      <w:r>
        <w:t>43</w:t>
      </w:r>
      <w:r>
        <w:tab/>
        <w:t>1836 - 1944</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27</w:t>
      </w:r>
      <w:r>
        <w:tab/>
        <w:t>M. Unterrichtswesen \ 6. Schulunterricht</w:t>
      </w:r>
    </w:p>
    <w:p w:rsidR="00000000" w:rsidRDefault="00C653B4">
      <w:pPr>
        <w:tabs>
          <w:tab w:val="left" w:pos="1134"/>
        </w:tabs>
        <w:ind w:left="1134" w:right="-1134" w:hanging="1134"/>
      </w:pPr>
      <w:r>
        <w:t>30</w:t>
      </w:r>
      <w:r>
        <w:tab/>
        <w:t>232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Büdingen M 232</w:t>
      </w:r>
    </w:p>
    <w:p w:rsidR="00000000" w:rsidRDefault="00C653B4">
      <w:pPr>
        <w:tabs>
          <w:tab w:val="left" w:pos="1134"/>
        </w:tabs>
        <w:ind w:left="1134" w:right="-1134" w:hanging="1134"/>
      </w:pPr>
      <w:r>
        <w:t>33</w:t>
      </w:r>
      <w:r>
        <w:tab/>
        <w:t>S. 82</w:t>
      </w:r>
    </w:p>
    <w:p w:rsidR="00000000" w:rsidRDefault="00C653B4">
      <w:pPr>
        <w:tabs>
          <w:tab w:val="left" w:pos="1134"/>
        </w:tabs>
        <w:ind w:left="1134" w:right="-1134" w:hanging="1134"/>
      </w:pPr>
      <w:r>
        <w:t>40</w:t>
      </w:r>
      <w:r>
        <w:tab/>
        <w:t xml:space="preserve">Ergänzung der </w:t>
      </w:r>
      <w:r>
        <w:rPr>
          <w:vanish/>
        </w:rPr>
        <w:t>s[</w:t>
      </w:r>
      <w:r>
        <w:t>Kreis-, Lehrer- und Schülerbibliotheken</w:t>
      </w:r>
      <w:r>
        <w:rPr>
          <w:vanish/>
        </w:rPr>
        <w:t>]s</w:t>
      </w:r>
    </w:p>
    <w:p w:rsidR="00000000" w:rsidRDefault="00C653B4">
      <w:pPr>
        <w:tabs>
          <w:tab w:val="left" w:pos="1134"/>
        </w:tabs>
        <w:ind w:left="1134" w:right="-1134" w:hanging="1134"/>
      </w:pPr>
      <w:r>
        <w:t>43</w:t>
      </w:r>
      <w:r>
        <w:tab/>
        <w:t>1877 - 1944</w:t>
      </w:r>
    </w:p>
    <w:p w:rsidR="00000000" w:rsidRDefault="00C653B4">
      <w:pPr>
        <w:tabs>
          <w:tab w:val="left" w:pos="1134"/>
        </w:tabs>
        <w:ind w:left="1134" w:right="-1134" w:hanging="1134"/>
      </w:pPr>
      <w:r>
        <w:br w:type="page"/>
        <w:t>30</w:t>
      </w:r>
      <w:r>
        <w:tab/>
        <w:t>272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Büdingen M 272</w:t>
      </w:r>
    </w:p>
    <w:p w:rsidR="00000000" w:rsidRDefault="00C653B4">
      <w:pPr>
        <w:tabs>
          <w:tab w:val="left" w:pos="1134"/>
        </w:tabs>
        <w:ind w:left="1134" w:right="-1134" w:hanging="1134"/>
      </w:pPr>
      <w:r>
        <w:t>33</w:t>
      </w:r>
      <w:r>
        <w:tab/>
        <w:t>S. 82</w:t>
      </w:r>
    </w:p>
    <w:p w:rsidR="00000000" w:rsidRDefault="00C653B4">
      <w:pPr>
        <w:tabs>
          <w:tab w:val="left" w:pos="1134"/>
        </w:tabs>
        <w:ind w:left="1134" w:right="-1134" w:hanging="1134"/>
      </w:pPr>
      <w:r>
        <w:t>40</w:t>
      </w:r>
      <w:r>
        <w:tab/>
        <w:t xml:space="preserve">Aufbau des </w:t>
      </w:r>
      <w:r>
        <w:rPr>
          <w:vanish/>
        </w:rPr>
        <w:t>s[</w:t>
      </w:r>
      <w:r>
        <w:t>Schulbüchereiwesens an Volksschulen</w:t>
      </w:r>
      <w:r>
        <w:rPr>
          <w:vanish/>
        </w:rPr>
        <w:t>]s</w:t>
      </w:r>
    </w:p>
    <w:p w:rsidR="00000000" w:rsidRDefault="00C653B4">
      <w:pPr>
        <w:tabs>
          <w:tab w:val="left" w:pos="1134"/>
        </w:tabs>
        <w:ind w:left="1134" w:right="-1134" w:hanging="1134"/>
      </w:pPr>
      <w:r>
        <w:t>43</w:t>
      </w:r>
      <w:r>
        <w:tab/>
        <w:t>1935 ; 1937</w:t>
      </w:r>
    </w:p>
    <w:p w:rsidR="00000000" w:rsidRDefault="00C653B4">
      <w:pPr>
        <w:tabs>
          <w:tab w:val="left" w:pos="1134"/>
        </w:tabs>
        <w:ind w:left="1134" w:right="-1134" w:hanging="1134"/>
      </w:pPr>
      <w:r>
        <w:br w:type="page"/>
        <w:t>30</w:t>
      </w:r>
      <w:r>
        <w:tab/>
        <w:t>3</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Büdingen M 3</w:t>
      </w:r>
    </w:p>
    <w:p w:rsidR="00000000" w:rsidRDefault="00C653B4">
      <w:pPr>
        <w:tabs>
          <w:tab w:val="left" w:pos="1134"/>
        </w:tabs>
        <w:ind w:left="1134" w:right="-1134" w:hanging="1134"/>
      </w:pPr>
      <w:r>
        <w:t>33</w:t>
      </w:r>
      <w:r>
        <w:tab/>
        <w:t>S. 82</w:t>
      </w:r>
    </w:p>
    <w:p w:rsidR="00000000" w:rsidRDefault="00C653B4">
      <w:pPr>
        <w:tabs>
          <w:tab w:val="left" w:pos="1134"/>
        </w:tabs>
        <w:ind w:left="1134" w:right="-1134" w:hanging="1134"/>
      </w:pPr>
      <w:r>
        <w:t>40</w:t>
      </w:r>
      <w:r>
        <w:tab/>
      </w:r>
      <w:r>
        <w:rPr>
          <w:vanish/>
        </w:rPr>
        <w:t>s[</w:t>
      </w:r>
      <w:r>
        <w:t xml:space="preserve">Anschaffung des </w:t>
      </w:r>
      <w:r>
        <w:rPr>
          <w:vanish/>
        </w:rPr>
        <w:t>t[2{</w:t>
      </w:r>
      <w:r>
        <w:t>Buches</w:t>
      </w:r>
      <w:r>
        <w:rPr>
          <w:vanish/>
        </w:rPr>
        <w:t>}</w:t>
      </w:r>
      <w:r>
        <w:t xml:space="preserve"> </w:t>
      </w:r>
      <w:r>
        <w:rPr>
          <w:vanish/>
        </w:rPr>
        <w:t>1{</w:t>
      </w:r>
      <w:r>
        <w:t>"Hitler in seinen Bergen"</w:t>
      </w:r>
      <w:r>
        <w:rPr>
          <w:vanish/>
        </w:rPr>
        <w:t>}]t]s</w:t>
      </w:r>
    </w:p>
    <w:p w:rsidR="00000000" w:rsidRDefault="00C653B4">
      <w:pPr>
        <w:tabs>
          <w:tab w:val="left" w:pos="1134"/>
        </w:tabs>
        <w:ind w:left="1134" w:right="-1134" w:hanging="1134"/>
      </w:pPr>
      <w:r>
        <w:t>4</w:t>
      </w:r>
      <w:r>
        <w:t>3</w:t>
      </w:r>
      <w:r>
        <w:tab/>
        <w:t>1938</w:t>
      </w:r>
    </w:p>
    <w:p w:rsidR="00000000" w:rsidRDefault="00C653B4">
      <w:pPr>
        <w:tabs>
          <w:tab w:val="left" w:pos="1134"/>
        </w:tabs>
        <w:ind w:left="1134" w:right="-1134" w:hanging="1134"/>
      </w:pPr>
      <w:r>
        <w:br w:type="page"/>
        <w:t>30</w:t>
      </w:r>
      <w:r>
        <w:tab/>
        <w:t>4</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Büdingen M 4</w:t>
      </w:r>
    </w:p>
    <w:p w:rsidR="00000000" w:rsidRDefault="00C653B4">
      <w:pPr>
        <w:tabs>
          <w:tab w:val="left" w:pos="1134"/>
        </w:tabs>
        <w:ind w:left="1134" w:right="-1134" w:hanging="1134"/>
      </w:pPr>
      <w:r>
        <w:t>33</w:t>
      </w:r>
      <w:r>
        <w:tab/>
        <w:t>S. 82</w:t>
      </w:r>
    </w:p>
    <w:p w:rsidR="00000000" w:rsidRDefault="00C653B4">
      <w:pPr>
        <w:tabs>
          <w:tab w:val="left" w:pos="1134"/>
        </w:tabs>
        <w:ind w:left="1134" w:right="-1134" w:hanging="1134"/>
      </w:pPr>
      <w:r>
        <w:t>40</w:t>
      </w:r>
      <w:r>
        <w:tab/>
        <w:t xml:space="preserve">Erhebung in den Schulen zu </w:t>
      </w:r>
      <w:r>
        <w:rPr>
          <w:vanish/>
        </w:rPr>
        <w:t>s[2{</w:t>
      </w:r>
      <w:r>
        <w:t>verbotene</w:t>
      </w:r>
      <w:r>
        <w:rPr>
          <w:vanish/>
        </w:rPr>
        <w:t>}</w:t>
      </w:r>
      <w:r>
        <w:t xml:space="preserve">n </w:t>
      </w:r>
      <w:r>
        <w:rPr>
          <w:vanish/>
        </w:rPr>
        <w:t>1{</w:t>
      </w:r>
      <w:r>
        <w:t>Ver”ffentlichungen</w:t>
      </w:r>
      <w:r>
        <w:rPr>
          <w:vanish/>
        </w:rPr>
        <w:t>}</w:t>
      </w:r>
      <w:r>
        <w:t xml:space="preserve"> </w:t>
      </w:r>
      <w:r>
        <w:rPr>
          <w:vanish/>
        </w:rPr>
        <w:t>3{</w:t>
      </w:r>
      <w:r>
        <w:t>über Südtirol</w:t>
      </w:r>
      <w:r>
        <w:rPr>
          <w:vanish/>
        </w:rPr>
        <w:t>}]s</w:t>
      </w:r>
    </w:p>
    <w:p w:rsidR="00000000" w:rsidRDefault="00C653B4">
      <w:pPr>
        <w:tabs>
          <w:tab w:val="left" w:pos="1134"/>
        </w:tabs>
        <w:ind w:left="1134" w:right="-1134" w:hanging="1134"/>
      </w:pPr>
      <w:r>
        <w:t>43</w:t>
      </w:r>
      <w:r>
        <w:tab/>
        <w:t>1938</w:t>
      </w:r>
    </w:p>
    <w:p w:rsidR="00000000" w:rsidRDefault="00C653B4">
      <w:pPr>
        <w:tabs>
          <w:tab w:val="left" w:pos="1134"/>
        </w:tabs>
        <w:ind w:left="1134" w:right="-1134" w:hanging="1134"/>
      </w:pPr>
      <w:r>
        <w:br w:type="page"/>
        <w:t>26</w:t>
      </w:r>
      <w:r>
        <w:tab/>
        <w:t>O</w:t>
      </w:r>
    </w:p>
    <w:p w:rsidR="00000000" w:rsidRDefault="00C653B4">
      <w:pPr>
        <w:tabs>
          <w:tab w:val="left" w:pos="1134"/>
        </w:tabs>
        <w:ind w:left="1134" w:right="-1134" w:hanging="1134"/>
      </w:pPr>
      <w:r>
        <w:t>26a</w:t>
      </w:r>
      <w:r>
        <w:tab/>
        <w:t>O</w:t>
      </w:r>
    </w:p>
    <w:p w:rsidR="00000000" w:rsidRDefault="00C653B4">
      <w:pPr>
        <w:tabs>
          <w:tab w:val="left" w:pos="1134"/>
        </w:tabs>
        <w:ind w:left="1134" w:right="-1134" w:hanging="1134"/>
      </w:pPr>
      <w:r>
        <w:t>27</w:t>
      </w:r>
      <w:r>
        <w:tab/>
        <w:t>O. Armen- und Wohltätigkeitspflege \ 1. Armen- und Wohltätigkeitsveranstaltungen</w:t>
      </w:r>
    </w:p>
    <w:p w:rsidR="00000000" w:rsidRDefault="00C653B4">
      <w:pPr>
        <w:tabs>
          <w:tab w:val="left" w:pos="1134"/>
        </w:tabs>
        <w:ind w:left="1134" w:right="-1134" w:hanging="1134"/>
      </w:pPr>
      <w:r>
        <w:t>30</w:t>
      </w:r>
      <w:r>
        <w:tab/>
        <w:t>14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Büdingen O 14</w:t>
      </w:r>
    </w:p>
    <w:p w:rsidR="00000000" w:rsidRDefault="00C653B4">
      <w:pPr>
        <w:tabs>
          <w:tab w:val="left" w:pos="1134"/>
        </w:tabs>
        <w:ind w:left="1134" w:right="-1134" w:hanging="1134"/>
      </w:pPr>
      <w:r>
        <w:t>33</w:t>
      </w:r>
      <w:r>
        <w:tab/>
        <w:t>S. 166</w:t>
      </w:r>
    </w:p>
    <w:p w:rsidR="00000000" w:rsidRDefault="00C653B4">
      <w:pPr>
        <w:tabs>
          <w:tab w:val="left" w:pos="1134"/>
        </w:tabs>
        <w:ind w:left="1134" w:right="-1134" w:hanging="1134"/>
      </w:pPr>
      <w:r>
        <w:t>40</w:t>
      </w:r>
      <w:r>
        <w:tab/>
      </w:r>
      <w:r>
        <w:rPr>
          <w:vanish/>
        </w:rPr>
        <w:t>s[</w:t>
      </w:r>
      <w:r>
        <w:t>Druckschriften</w:t>
      </w:r>
      <w:r>
        <w:rPr>
          <w:vanish/>
        </w:rPr>
        <w:t>]s</w:t>
      </w:r>
      <w:r>
        <w:t xml:space="preserve"> des </w:t>
      </w:r>
      <w:r>
        <w:rPr>
          <w:vanish/>
        </w:rPr>
        <w:t>k[</w:t>
      </w:r>
      <w:r>
        <w:t>Hessischen Diakonievereins</w:t>
      </w:r>
      <w:r>
        <w:rPr>
          <w:vanish/>
        </w:rPr>
        <w:t>]k</w:t>
      </w:r>
    </w:p>
    <w:p w:rsidR="00000000" w:rsidRDefault="00C653B4">
      <w:pPr>
        <w:tabs>
          <w:tab w:val="left" w:pos="1134"/>
        </w:tabs>
        <w:ind w:left="1134" w:right="-1134" w:hanging="1134"/>
      </w:pPr>
      <w:r>
        <w:t>43</w:t>
      </w:r>
      <w:r>
        <w:tab/>
        <w:t>1908 - 1913</w:t>
      </w:r>
    </w:p>
    <w:p w:rsidR="00000000" w:rsidRDefault="00C653B4">
      <w:pPr>
        <w:tabs>
          <w:tab w:val="left" w:pos="1134"/>
        </w:tabs>
        <w:ind w:left="1134" w:right="-1134" w:hanging="1134"/>
      </w:pPr>
      <w:r>
        <w:br w:type="page"/>
        <w:t>26</w:t>
      </w:r>
      <w:r>
        <w:tab/>
        <w:t>V</w:t>
      </w:r>
    </w:p>
    <w:p w:rsidR="00000000" w:rsidRDefault="00C653B4">
      <w:pPr>
        <w:tabs>
          <w:tab w:val="left" w:pos="1134"/>
        </w:tabs>
        <w:ind w:left="1134" w:right="-1134" w:hanging="1134"/>
      </w:pPr>
      <w:r>
        <w:t>26a</w:t>
      </w:r>
      <w:r>
        <w:tab/>
        <w:t>V</w:t>
      </w:r>
    </w:p>
    <w:p w:rsidR="00000000" w:rsidRDefault="00C653B4">
      <w:pPr>
        <w:tabs>
          <w:tab w:val="left" w:pos="1134"/>
        </w:tabs>
        <w:ind w:left="1134" w:right="-1134" w:hanging="1134"/>
      </w:pPr>
      <w:r>
        <w:t>27</w:t>
      </w:r>
      <w:r>
        <w:tab/>
        <w:t>V. Handel und Gewerbe \ 5. Gewerbe \ B) Stehender Gewerbebetrieb</w:t>
      </w:r>
    </w:p>
    <w:p w:rsidR="00000000" w:rsidRDefault="00C653B4">
      <w:pPr>
        <w:tabs>
          <w:tab w:val="left" w:pos="1134"/>
        </w:tabs>
        <w:ind w:left="1134" w:right="-1134" w:hanging="1134"/>
      </w:pPr>
      <w:r>
        <w:t>30</w:t>
      </w:r>
      <w:r>
        <w:tab/>
        <w:t>69</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Büdingen V 69</w:t>
      </w:r>
    </w:p>
    <w:p w:rsidR="00000000" w:rsidRDefault="00C653B4">
      <w:pPr>
        <w:tabs>
          <w:tab w:val="left" w:pos="1134"/>
        </w:tabs>
        <w:ind w:left="1134" w:right="-1134" w:hanging="1134"/>
      </w:pPr>
      <w:r>
        <w:t>33</w:t>
      </w:r>
      <w:r>
        <w:tab/>
        <w:t>S. 197</w:t>
      </w:r>
    </w:p>
    <w:p w:rsidR="00000000" w:rsidRDefault="00C653B4">
      <w:pPr>
        <w:tabs>
          <w:tab w:val="left" w:pos="1134"/>
        </w:tabs>
        <w:ind w:left="1134" w:right="-1134" w:hanging="1134"/>
      </w:pPr>
      <w:r>
        <w:t>40</w:t>
      </w:r>
      <w:r>
        <w:tab/>
        <w:t>Genehmigung von Gewerbe</w:t>
      </w:r>
      <w:r>
        <w:t xml:space="preserve">betrieben </w:t>
      </w:r>
      <w:r>
        <w:rPr>
          <w:vanish/>
        </w:rPr>
        <w:t>o[</w:t>
      </w:r>
      <w:r>
        <w:t>Büdingen</w:t>
      </w:r>
      <w:r>
        <w:rPr>
          <w:vanish/>
        </w:rPr>
        <w:t>]o</w:t>
      </w:r>
    </w:p>
    <w:p w:rsidR="00000000" w:rsidRDefault="00C653B4">
      <w:pPr>
        <w:tabs>
          <w:tab w:val="left" w:pos="1134"/>
        </w:tabs>
        <w:ind w:left="1134" w:right="-1134" w:hanging="1134"/>
      </w:pPr>
      <w:r>
        <w:t>41</w:t>
      </w:r>
      <w:r>
        <w:tab/>
        <w:t xml:space="preserve">u.a.: </w:t>
      </w:r>
      <w:r>
        <w:rPr>
          <w:vanish/>
        </w:rPr>
        <w:t>k[s[</w:t>
      </w:r>
      <w:r>
        <w:t>Druckerei</w:t>
      </w:r>
      <w:r>
        <w:rPr>
          <w:vanish/>
        </w:rPr>
        <w:t>]s</w:t>
      </w:r>
      <w:r>
        <w:t xml:space="preserve"> </w:t>
      </w:r>
      <w:r>
        <w:rPr>
          <w:vanish/>
        </w:rPr>
        <w:t>p[</w:t>
      </w:r>
      <w:r>
        <w:t>Schneider</w:t>
      </w:r>
      <w:r>
        <w:rPr>
          <w:vanish/>
        </w:rPr>
        <w:t>]p]k</w:t>
      </w:r>
    </w:p>
    <w:p w:rsidR="00000000" w:rsidRDefault="00C653B4">
      <w:pPr>
        <w:tabs>
          <w:tab w:val="left" w:pos="1134"/>
        </w:tabs>
        <w:ind w:left="1134" w:right="-1134" w:hanging="1134"/>
      </w:pPr>
      <w:r>
        <w:t>43</w:t>
      </w:r>
      <w:r>
        <w:tab/>
        <w:t>1886 - 1942</w:t>
      </w:r>
    </w:p>
    <w:p w:rsidR="00000000" w:rsidRDefault="00C653B4">
      <w:pPr>
        <w:tabs>
          <w:tab w:val="left" w:pos="1134"/>
        </w:tabs>
        <w:ind w:left="1134" w:right="-1134" w:hanging="1134"/>
      </w:pPr>
      <w:r>
        <w:br w:type="page"/>
        <w:t>30</w:t>
      </w:r>
      <w:r>
        <w:tab/>
        <w:t>191</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Büdingen V 191</w:t>
      </w:r>
    </w:p>
    <w:p w:rsidR="00000000" w:rsidRDefault="00C653B4">
      <w:pPr>
        <w:tabs>
          <w:tab w:val="left" w:pos="1134"/>
        </w:tabs>
        <w:ind w:left="1134" w:right="-1134" w:hanging="1134"/>
      </w:pPr>
      <w:r>
        <w:t>33</w:t>
      </w:r>
      <w:r>
        <w:tab/>
        <w:t>S. 203</w:t>
      </w:r>
    </w:p>
    <w:p w:rsidR="00000000" w:rsidRDefault="00C653B4">
      <w:pPr>
        <w:tabs>
          <w:tab w:val="left" w:pos="1134"/>
        </w:tabs>
        <w:ind w:left="1134" w:right="-1134" w:hanging="1134"/>
      </w:pPr>
      <w:r>
        <w:t>40</w:t>
      </w:r>
      <w:r>
        <w:tab/>
        <w:t xml:space="preserve">Überwachung von Dampfkesselanlagen: </w:t>
      </w:r>
      <w:r>
        <w:rPr>
          <w:vanish/>
        </w:rPr>
        <w:t>o[</w:t>
      </w:r>
      <w:r>
        <w:t>Büdingen</w:t>
      </w:r>
      <w:r>
        <w:rPr>
          <w:vanish/>
        </w:rPr>
        <w:t>]o</w:t>
      </w:r>
    </w:p>
    <w:p w:rsidR="00000000" w:rsidRDefault="00C653B4">
      <w:pPr>
        <w:tabs>
          <w:tab w:val="left" w:pos="1134"/>
        </w:tabs>
        <w:ind w:left="1134" w:right="-1134" w:hanging="1134"/>
      </w:pPr>
      <w:r>
        <w:t>41</w:t>
      </w:r>
      <w:r>
        <w:tab/>
        <w:t xml:space="preserve">u.a.: </w:t>
      </w:r>
      <w:r>
        <w:rPr>
          <w:vanish/>
        </w:rPr>
        <w:t>k[s[</w:t>
      </w:r>
      <w:r>
        <w:t>Buchdruckerei</w:t>
      </w:r>
      <w:r>
        <w:rPr>
          <w:vanish/>
        </w:rPr>
        <w:t>]s</w:t>
      </w:r>
      <w:r>
        <w:t xml:space="preserve"> </w:t>
      </w:r>
      <w:r>
        <w:rPr>
          <w:vanish/>
        </w:rPr>
        <w:t>p[2{</w:t>
      </w:r>
      <w:r>
        <w:t>Karl</w:t>
      </w:r>
      <w:r>
        <w:rPr>
          <w:vanish/>
        </w:rPr>
        <w:t>}</w:t>
      </w:r>
      <w:r>
        <w:t xml:space="preserve"> und Otto </w:t>
      </w:r>
      <w:r>
        <w:rPr>
          <w:vanish/>
        </w:rPr>
        <w:t>1{</w:t>
      </w:r>
      <w:r>
        <w:t>Schneider</w:t>
      </w:r>
      <w:r>
        <w:rPr>
          <w:vanish/>
        </w:rPr>
        <w:t>}]p]k</w:t>
      </w:r>
      <w:r>
        <w:t xml:space="preserve"> (Pläne); Buchdruckerei </w:t>
      </w:r>
      <w:r>
        <w:rPr>
          <w:vanish/>
        </w:rPr>
        <w:t>p[2{</w:t>
      </w:r>
      <w:r>
        <w:t>Otto</w:t>
      </w:r>
      <w:r>
        <w:rPr>
          <w:vanish/>
        </w:rPr>
        <w:t>}</w:t>
      </w:r>
      <w:r>
        <w:t xml:space="preserve"> </w:t>
      </w:r>
      <w:r>
        <w:rPr>
          <w:vanish/>
        </w:rPr>
        <w:t>1{</w:t>
      </w:r>
      <w:r>
        <w:t>Schneider</w:t>
      </w:r>
      <w:r>
        <w:rPr>
          <w:vanish/>
        </w:rPr>
        <w:t>}]p</w:t>
      </w:r>
      <w:r>
        <w:t xml:space="preserve"> (Pläne); </w:t>
      </w:r>
      <w:r>
        <w:rPr>
          <w:vanish/>
        </w:rPr>
        <w:t>k[</w:t>
      </w:r>
      <w:r>
        <w:t xml:space="preserve">Buchdruckerei </w:t>
      </w:r>
      <w:r>
        <w:rPr>
          <w:vanish/>
        </w:rPr>
        <w:t>p[2{</w:t>
      </w:r>
      <w:r>
        <w:t>Wilhelm</w:t>
      </w:r>
      <w:r>
        <w:rPr>
          <w:vanish/>
        </w:rPr>
        <w:t>}</w:t>
      </w:r>
      <w:r>
        <w:t xml:space="preserve"> </w:t>
      </w:r>
      <w:r>
        <w:rPr>
          <w:vanish/>
        </w:rPr>
        <w:t>1{</w:t>
      </w:r>
      <w:r>
        <w:t>Jeckel</w:t>
      </w:r>
      <w:r>
        <w:rPr>
          <w:vanish/>
        </w:rPr>
        <w:t>}]p]k</w:t>
      </w:r>
      <w:r>
        <w:t xml:space="preserve"> (Pläne)</w:t>
      </w:r>
    </w:p>
    <w:p w:rsidR="00000000" w:rsidRDefault="00C653B4">
      <w:pPr>
        <w:tabs>
          <w:tab w:val="left" w:pos="1134"/>
        </w:tabs>
        <w:ind w:left="1134" w:right="-1134" w:hanging="1134"/>
      </w:pPr>
      <w:r>
        <w:t>43</w:t>
      </w:r>
      <w:r>
        <w:tab/>
        <w:t>1875 - 1922</w:t>
      </w:r>
    </w:p>
    <w:p w:rsidR="00000000" w:rsidRDefault="00C653B4">
      <w:pPr>
        <w:tabs>
          <w:tab w:val="left" w:pos="1134"/>
        </w:tabs>
        <w:ind w:left="1134" w:right="-1134" w:hanging="1134"/>
      </w:pPr>
      <w:r>
        <w:br w:type="page"/>
        <w:t>26</w:t>
      </w:r>
      <w:r>
        <w:tab/>
        <w:t>Y</w:t>
      </w:r>
    </w:p>
    <w:p w:rsidR="00000000" w:rsidRDefault="00C653B4">
      <w:pPr>
        <w:tabs>
          <w:tab w:val="left" w:pos="1134"/>
        </w:tabs>
        <w:ind w:left="1134" w:right="-1134" w:hanging="1134"/>
      </w:pPr>
      <w:r>
        <w:t>26a</w:t>
      </w:r>
      <w:r>
        <w:tab/>
        <w:t>Y</w:t>
      </w:r>
    </w:p>
    <w:p w:rsidR="00000000" w:rsidRDefault="00C653B4">
      <w:pPr>
        <w:tabs>
          <w:tab w:val="left" w:pos="1134"/>
        </w:tabs>
        <w:ind w:left="1134" w:right="-1134" w:hanging="1134"/>
      </w:pPr>
      <w:r>
        <w:t>27</w:t>
      </w:r>
      <w:r>
        <w:tab/>
        <w:t>Y Bauwesen</w:t>
      </w:r>
    </w:p>
    <w:p w:rsidR="00000000" w:rsidRDefault="00C653B4">
      <w:pPr>
        <w:tabs>
          <w:tab w:val="left" w:pos="1134"/>
        </w:tabs>
        <w:ind w:left="1134" w:right="-1134" w:hanging="1134"/>
      </w:pPr>
      <w:r>
        <w:t>30</w:t>
      </w:r>
      <w:r>
        <w:tab/>
        <w:t>573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Büdingen Y 573</w:t>
      </w:r>
    </w:p>
    <w:p w:rsidR="00000000" w:rsidRDefault="00C653B4">
      <w:pPr>
        <w:tabs>
          <w:tab w:val="left" w:pos="1134"/>
        </w:tabs>
        <w:ind w:left="1134" w:right="-1134" w:hanging="1134"/>
      </w:pPr>
      <w:r>
        <w:t>40</w:t>
      </w:r>
      <w:r>
        <w:tab/>
        <w:t xml:space="preserve">Privatbauwesen in den Gemeinden: </w:t>
      </w:r>
      <w:r>
        <w:rPr>
          <w:vanish/>
        </w:rPr>
        <w:t>o[</w:t>
      </w:r>
      <w:r>
        <w:t>Büdingen</w:t>
      </w:r>
      <w:r>
        <w:rPr>
          <w:vanish/>
        </w:rPr>
        <w:t>]o</w:t>
      </w:r>
      <w:r>
        <w:t>, Ha-He</w:t>
      </w:r>
    </w:p>
    <w:p w:rsidR="00000000" w:rsidRDefault="00C653B4">
      <w:pPr>
        <w:tabs>
          <w:tab w:val="left" w:pos="1134"/>
        </w:tabs>
        <w:ind w:left="1134" w:right="-1134" w:hanging="1134"/>
      </w:pPr>
      <w:r>
        <w:t>41</w:t>
      </w:r>
      <w:r>
        <w:tab/>
        <w:t xml:space="preserve">u.a.: </w:t>
      </w:r>
      <w:r>
        <w:rPr>
          <w:vanish/>
        </w:rPr>
        <w:t>k[</w:t>
      </w:r>
      <w:r>
        <w:t xml:space="preserve">Hellersche </w:t>
      </w:r>
      <w:r>
        <w:rPr>
          <w:vanish/>
        </w:rPr>
        <w:t>s[</w:t>
      </w:r>
      <w:r>
        <w:t>Buchdruckerei</w:t>
      </w:r>
      <w:r>
        <w:rPr>
          <w:vanish/>
        </w:rPr>
        <w:t>]s</w:t>
      </w:r>
      <w:r>
        <w:t xml:space="preserve"> </w:t>
      </w:r>
      <w:r>
        <w:rPr>
          <w:vanish/>
        </w:rPr>
        <w:t>p[2{</w:t>
      </w:r>
      <w:r>
        <w:t>Marie</w:t>
      </w:r>
      <w:r>
        <w:rPr>
          <w:vanish/>
        </w:rPr>
        <w:t>}</w:t>
      </w:r>
      <w:r>
        <w:t xml:space="preserve"> </w:t>
      </w:r>
      <w:r>
        <w:rPr>
          <w:vanish/>
        </w:rPr>
        <w:t>1{</w:t>
      </w:r>
      <w:r>
        <w:t>Hemming</w:t>
      </w:r>
      <w:r>
        <w:rPr>
          <w:vanish/>
        </w:rPr>
        <w:t>}]p]k</w:t>
      </w:r>
    </w:p>
    <w:p w:rsidR="00000000" w:rsidRDefault="00C653B4">
      <w:pPr>
        <w:tabs>
          <w:tab w:val="left" w:pos="1134"/>
        </w:tabs>
        <w:ind w:left="1134" w:right="-1134" w:hanging="1134"/>
      </w:pPr>
      <w:r>
        <w:t>43</w:t>
      </w:r>
      <w:r>
        <w:tab/>
        <w:t>1927 - 1941</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15 Darmstadt</w:t>
      </w:r>
    </w:p>
    <w:p w:rsidR="00000000" w:rsidRDefault="00C653B4">
      <w:pPr>
        <w:tabs>
          <w:tab w:val="left" w:pos="1134"/>
        </w:tabs>
        <w:ind w:left="1134" w:right="-1134" w:hanging="1134"/>
      </w:pPr>
      <w:r>
        <w:t>20a</w:t>
      </w:r>
      <w:r>
        <w:tab/>
        <w:t>032</w:t>
      </w:r>
    </w:p>
    <w:p w:rsidR="00000000" w:rsidRDefault="00C653B4">
      <w:pPr>
        <w:tabs>
          <w:tab w:val="left" w:pos="1134"/>
        </w:tabs>
        <w:ind w:left="1134" w:right="-1134" w:hanging="1134"/>
      </w:pPr>
      <w:r>
        <w:t>21</w:t>
      </w:r>
      <w:r>
        <w:tab/>
        <w:t>Kreisamt Darmstadt</w:t>
      </w:r>
    </w:p>
    <w:p w:rsidR="00000000" w:rsidRDefault="00C653B4">
      <w:pPr>
        <w:tabs>
          <w:tab w:val="left" w:pos="1134"/>
        </w:tabs>
        <w:ind w:left="1134" w:right="-1134" w:hanging="1134"/>
      </w:pPr>
      <w:r>
        <w:t>22</w:t>
      </w:r>
      <w:r>
        <w:tab/>
        <w:t>G Behörden und Ämter Großherzogtum und Volksstaat Hessen \ G 11 - 19 Innere Verwaltung \ G 15 Kreis- und Landratsämter \ #Kreisamt Darmstadt</w:t>
      </w:r>
    </w:p>
    <w:p w:rsidR="00000000" w:rsidRDefault="00C653B4">
      <w:pPr>
        <w:tabs>
          <w:tab w:val="left" w:pos="1134"/>
        </w:tabs>
        <w:ind w:left="1134" w:right="-1134" w:hanging="1134"/>
      </w:pPr>
      <w:r>
        <w:t>23</w:t>
      </w:r>
      <w:r>
        <w:tab/>
        <w:t>1850 - 1943</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Die meisten Akten des Darmstädter Kreisamts zählen zu den Kriegsverlusten. Vornehmlich Akten betr. Handel und Gewerbe; wenige Schul- und Bauangelegenheiten.</w:t>
      </w:r>
    </w:p>
    <w:p w:rsidR="00000000" w:rsidRDefault="00C653B4">
      <w:pPr>
        <w:tabs>
          <w:tab w:val="left" w:pos="1134"/>
        </w:tabs>
        <w:ind w:left="1134" w:right="-1134" w:hanging="1134"/>
      </w:pPr>
      <w:r>
        <w:t>26</w:t>
      </w:r>
      <w:r>
        <w:tab/>
        <w:t>V</w:t>
      </w:r>
    </w:p>
    <w:p w:rsidR="00000000" w:rsidRDefault="00C653B4">
      <w:pPr>
        <w:tabs>
          <w:tab w:val="left" w:pos="1134"/>
        </w:tabs>
        <w:ind w:left="1134" w:right="-1134" w:hanging="1134"/>
      </w:pPr>
      <w:r>
        <w:t>26a</w:t>
      </w:r>
      <w:r>
        <w:tab/>
        <w:t>V</w:t>
      </w:r>
    </w:p>
    <w:p w:rsidR="00000000" w:rsidRDefault="00C653B4">
      <w:pPr>
        <w:tabs>
          <w:tab w:val="left" w:pos="1134"/>
        </w:tabs>
        <w:ind w:left="1134" w:right="-1134" w:hanging="1134"/>
      </w:pPr>
      <w:r>
        <w:t>27</w:t>
      </w:r>
      <w:r>
        <w:tab/>
        <w:t>V. Handel und Gewerbe</w:t>
      </w:r>
    </w:p>
    <w:p w:rsidR="00000000" w:rsidRDefault="00C653B4">
      <w:pPr>
        <w:tabs>
          <w:tab w:val="left" w:pos="1134"/>
        </w:tabs>
        <w:ind w:left="1134" w:right="-1134" w:hanging="1134"/>
      </w:pPr>
      <w:r>
        <w:t>30</w:t>
      </w:r>
      <w:r>
        <w:tab/>
        <w:t>78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Darmstadt V 78</w:t>
      </w:r>
    </w:p>
    <w:p w:rsidR="00000000" w:rsidRDefault="00C653B4">
      <w:pPr>
        <w:tabs>
          <w:tab w:val="left" w:pos="1134"/>
        </w:tabs>
        <w:ind w:left="1134" w:right="-1134" w:hanging="1134"/>
      </w:pPr>
      <w:r>
        <w:t>33</w:t>
      </w:r>
      <w:r>
        <w:tab/>
        <w:t>S. 2</w:t>
      </w:r>
    </w:p>
    <w:p w:rsidR="00000000" w:rsidRDefault="00C653B4">
      <w:pPr>
        <w:tabs>
          <w:tab w:val="left" w:pos="1134"/>
        </w:tabs>
        <w:ind w:left="1134" w:right="-1134" w:hanging="1134"/>
      </w:pPr>
      <w:r>
        <w:t>40</w:t>
      </w:r>
      <w:r>
        <w:tab/>
        <w:t xml:space="preserve">Beschwerde der </w:t>
      </w:r>
      <w:r>
        <w:rPr>
          <w:vanish/>
        </w:rPr>
        <w:t>p[7{</w:t>
      </w:r>
      <w:r>
        <w:t xml:space="preserve">Witwe des </w:t>
      </w:r>
      <w:r>
        <w:rPr>
          <w:vanish/>
        </w:rPr>
        <w:t>s[</w:t>
      </w:r>
      <w:r>
        <w:t>Buchdrucker</w:t>
      </w:r>
      <w:r>
        <w:rPr>
          <w:vanish/>
        </w:rPr>
        <w:t>]s</w:t>
      </w:r>
      <w:r>
        <w:t>s</w:t>
      </w:r>
      <w:r>
        <w:rPr>
          <w:vanish/>
        </w:rPr>
        <w:t>}</w:t>
      </w:r>
      <w:r>
        <w:t xml:space="preserve"> </w:t>
      </w:r>
      <w:r>
        <w:rPr>
          <w:vanish/>
        </w:rPr>
        <w:t>1{</w:t>
      </w:r>
      <w:r>
        <w:t>Will</w:t>
      </w:r>
      <w:r>
        <w:rPr>
          <w:vanish/>
        </w:rPr>
        <w:t>}</w:t>
      </w:r>
      <w:r>
        <w:t xml:space="preserve"> in </w:t>
      </w:r>
      <w:r>
        <w:rPr>
          <w:vanish/>
        </w:rPr>
        <w:t>6{o[</w:t>
      </w:r>
      <w:r>
        <w:t>Darmstadt</w:t>
      </w:r>
      <w:r>
        <w:rPr>
          <w:vanish/>
        </w:rPr>
        <w:t>]o}]p</w:t>
      </w:r>
      <w:r>
        <w:t xml:space="preserve"> über die Nachteile der W. Reuter'schen Dampfkesselanlage</w:t>
      </w:r>
    </w:p>
    <w:p w:rsidR="00000000" w:rsidRDefault="00C653B4">
      <w:pPr>
        <w:tabs>
          <w:tab w:val="left" w:pos="1134"/>
        </w:tabs>
        <w:ind w:left="1134" w:right="-1134" w:hanging="1134"/>
      </w:pPr>
      <w:r>
        <w:t>43</w:t>
      </w:r>
      <w:r>
        <w:tab/>
        <w:t>1862 - 1864</w:t>
      </w:r>
    </w:p>
    <w:p w:rsidR="00000000" w:rsidRDefault="00C653B4">
      <w:pPr>
        <w:tabs>
          <w:tab w:val="left" w:pos="1134"/>
        </w:tabs>
        <w:ind w:left="1134" w:right="-1134" w:hanging="1134"/>
      </w:pPr>
      <w:r>
        <w:br w:type="page"/>
        <w:t>30</w:t>
      </w:r>
      <w:r>
        <w:tab/>
        <w:t>150</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Darmstadt V 150</w:t>
      </w:r>
    </w:p>
    <w:p w:rsidR="00000000" w:rsidRDefault="00C653B4">
      <w:pPr>
        <w:tabs>
          <w:tab w:val="left" w:pos="1134"/>
        </w:tabs>
        <w:ind w:left="1134" w:right="-1134" w:hanging="1134"/>
      </w:pPr>
      <w:r>
        <w:t>33</w:t>
      </w:r>
      <w:r>
        <w:tab/>
        <w:t>S. 5</w:t>
      </w:r>
    </w:p>
    <w:p w:rsidR="00000000" w:rsidRDefault="00C653B4">
      <w:pPr>
        <w:tabs>
          <w:tab w:val="left" w:pos="1134"/>
        </w:tabs>
        <w:ind w:left="1134" w:right="-1134" w:hanging="1134"/>
      </w:pPr>
      <w:r>
        <w:t>40</w:t>
      </w:r>
      <w:r>
        <w:tab/>
        <w:t xml:space="preserve">Aufstellen eines Dampfkessels für die </w:t>
      </w:r>
      <w:r>
        <w:rPr>
          <w:vanish/>
        </w:rPr>
        <w:t>k[1{s[</w:t>
      </w:r>
      <w:r>
        <w:t>Druckerei</w:t>
      </w:r>
      <w:r>
        <w:rPr>
          <w:vanish/>
        </w:rPr>
        <w:t>]s</w:t>
      </w:r>
      <w:r>
        <w:t xml:space="preserve"> </w:t>
      </w:r>
      <w:r>
        <w:rPr>
          <w:vanish/>
        </w:rPr>
        <w:t>p[2{</w:t>
      </w:r>
      <w:r>
        <w:t>Victor</w:t>
      </w:r>
      <w:r>
        <w:rPr>
          <w:vanish/>
        </w:rPr>
        <w:t>}</w:t>
      </w:r>
      <w:r>
        <w:t xml:space="preserve"> </w:t>
      </w:r>
      <w:r>
        <w:rPr>
          <w:vanish/>
        </w:rPr>
        <w:t>1{</w:t>
      </w:r>
      <w:r>
        <w:t>Gross</w:t>
      </w:r>
      <w:r>
        <w:rPr>
          <w:vanish/>
        </w:rPr>
        <w:t>}]p}</w:t>
      </w:r>
      <w:r>
        <w:t xml:space="preserve">, </w:t>
      </w:r>
      <w:r>
        <w:rPr>
          <w:vanish/>
        </w:rPr>
        <w:t>2{o[</w:t>
      </w:r>
      <w:r>
        <w:t>Darmstadt</w:t>
      </w:r>
      <w:r>
        <w:rPr>
          <w:vanish/>
        </w:rPr>
        <w:t>]o}]k</w:t>
      </w:r>
      <w:r>
        <w:t xml:space="preserve"> (Pläne)</w:t>
      </w:r>
    </w:p>
    <w:p w:rsidR="00000000" w:rsidRDefault="00C653B4">
      <w:pPr>
        <w:tabs>
          <w:tab w:val="left" w:pos="1134"/>
        </w:tabs>
        <w:ind w:left="1134" w:right="-1134" w:hanging="1134"/>
      </w:pPr>
      <w:r>
        <w:t>43</w:t>
      </w:r>
      <w:r>
        <w:tab/>
        <w:t>1864 - 1865</w:t>
      </w:r>
    </w:p>
    <w:p w:rsidR="00000000" w:rsidRDefault="00C653B4">
      <w:pPr>
        <w:tabs>
          <w:tab w:val="left" w:pos="1134"/>
        </w:tabs>
        <w:ind w:left="1134" w:right="-1134" w:hanging="1134"/>
      </w:pPr>
      <w:r>
        <w:br w:type="page"/>
        <w:t>30</w:t>
      </w:r>
      <w:r>
        <w:tab/>
        <w:t>137</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Darmstadt V 137</w:t>
      </w:r>
    </w:p>
    <w:p w:rsidR="00000000" w:rsidRDefault="00C653B4">
      <w:pPr>
        <w:tabs>
          <w:tab w:val="left" w:pos="1134"/>
        </w:tabs>
        <w:ind w:left="1134" w:right="-1134" w:hanging="1134"/>
      </w:pPr>
      <w:r>
        <w:t>33</w:t>
      </w:r>
      <w:r>
        <w:tab/>
        <w:t>S. 5</w:t>
      </w:r>
    </w:p>
    <w:p w:rsidR="00000000" w:rsidRDefault="00C653B4">
      <w:pPr>
        <w:tabs>
          <w:tab w:val="left" w:pos="1134"/>
        </w:tabs>
        <w:ind w:left="1134" w:right="-1134" w:hanging="1134"/>
      </w:pPr>
      <w:r>
        <w:t>40</w:t>
      </w:r>
      <w:r>
        <w:tab/>
        <w:t xml:space="preserve">Aufstellen eines Dampfkessels für die </w:t>
      </w:r>
      <w:r>
        <w:rPr>
          <w:vanish/>
        </w:rPr>
        <w:t>k[1{s[</w:t>
      </w:r>
      <w:r>
        <w:t>Buchdruckerei</w:t>
      </w:r>
      <w:r>
        <w:rPr>
          <w:vanish/>
        </w:rPr>
        <w:t>]s</w:t>
      </w:r>
      <w:r>
        <w:t xml:space="preserve"> </w:t>
      </w:r>
      <w:r>
        <w:rPr>
          <w:vanish/>
        </w:rPr>
        <w:t>p[</w:t>
      </w:r>
      <w:r>
        <w:t>Herbert</w:t>
      </w:r>
      <w:r>
        <w:rPr>
          <w:vanish/>
        </w:rPr>
        <w:t>]p}</w:t>
      </w:r>
      <w:r>
        <w:t xml:space="preserve">, </w:t>
      </w:r>
      <w:r>
        <w:rPr>
          <w:vanish/>
        </w:rPr>
        <w:t>2{o[</w:t>
      </w:r>
      <w:r>
        <w:t>Darmstadt</w:t>
      </w:r>
      <w:r>
        <w:rPr>
          <w:vanish/>
        </w:rPr>
        <w:t>]o}]k</w:t>
      </w:r>
      <w:r>
        <w:t xml:space="preserve"> (Fragment)</w:t>
      </w:r>
    </w:p>
    <w:p w:rsidR="00000000" w:rsidRDefault="00C653B4">
      <w:pPr>
        <w:tabs>
          <w:tab w:val="left" w:pos="1134"/>
        </w:tabs>
        <w:ind w:left="1134" w:right="-1134" w:hanging="1134"/>
      </w:pPr>
      <w:r>
        <w:t>43</w:t>
      </w:r>
      <w:r>
        <w:tab/>
        <w:t>1873</w:t>
      </w:r>
    </w:p>
    <w:p w:rsidR="00000000" w:rsidRDefault="00C653B4">
      <w:pPr>
        <w:tabs>
          <w:tab w:val="left" w:pos="1134"/>
        </w:tabs>
        <w:ind w:left="1134" w:right="-1134" w:hanging="1134"/>
      </w:pPr>
      <w:r>
        <w:br w:type="page"/>
        <w:t>30</w:t>
      </w:r>
      <w:r>
        <w:tab/>
        <w:t>105</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Darmstadt V 105</w:t>
      </w:r>
    </w:p>
    <w:p w:rsidR="00000000" w:rsidRDefault="00C653B4">
      <w:pPr>
        <w:tabs>
          <w:tab w:val="left" w:pos="1134"/>
        </w:tabs>
        <w:ind w:left="1134" w:right="-1134" w:hanging="1134"/>
      </w:pPr>
      <w:r>
        <w:t>33</w:t>
      </w:r>
      <w:r>
        <w:tab/>
        <w:t>S. 10</w:t>
      </w:r>
    </w:p>
    <w:p w:rsidR="00000000" w:rsidRDefault="00C653B4">
      <w:pPr>
        <w:tabs>
          <w:tab w:val="left" w:pos="1134"/>
        </w:tabs>
        <w:ind w:left="1134" w:right="-1134" w:hanging="1134"/>
      </w:pPr>
      <w:r>
        <w:t>40</w:t>
      </w:r>
      <w:r>
        <w:tab/>
        <w:t xml:space="preserve">Aufstellen eines Dampfkessels für die </w:t>
      </w:r>
      <w:r>
        <w:rPr>
          <w:vanish/>
        </w:rPr>
        <w:t>k[1{s[</w:t>
      </w:r>
      <w:r>
        <w:t>Buchdruckerei</w:t>
      </w:r>
      <w:r>
        <w:rPr>
          <w:vanish/>
        </w:rPr>
        <w:t>]s</w:t>
      </w:r>
      <w:r>
        <w:t xml:space="preserve"> </w:t>
      </w:r>
      <w:r>
        <w:rPr>
          <w:vanish/>
        </w:rPr>
        <w:t>p[2{</w:t>
      </w:r>
      <w:r>
        <w:t>H.</w:t>
      </w:r>
      <w:r>
        <w:rPr>
          <w:vanish/>
        </w:rPr>
        <w:t>}</w:t>
      </w:r>
      <w:r>
        <w:t xml:space="preserve"> </w:t>
      </w:r>
      <w:r>
        <w:rPr>
          <w:vanish/>
        </w:rPr>
        <w:t>1{</w:t>
      </w:r>
      <w:r>
        <w:t>Uhde</w:t>
      </w:r>
      <w:r>
        <w:rPr>
          <w:vanish/>
        </w:rPr>
        <w:t>}]p}</w:t>
      </w:r>
      <w:r>
        <w:t xml:space="preserve">, </w:t>
      </w:r>
      <w:r>
        <w:rPr>
          <w:vanish/>
        </w:rPr>
        <w:t>2{o[</w:t>
      </w:r>
      <w:r>
        <w:t>Darmstadt</w:t>
      </w:r>
      <w:r>
        <w:rPr>
          <w:vanish/>
        </w:rPr>
        <w:t>]o}]k</w:t>
      </w:r>
    </w:p>
    <w:p w:rsidR="00000000" w:rsidRDefault="00C653B4">
      <w:pPr>
        <w:tabs>
          <w:tab w:val="left" w:pos="1134"/>
        </w:tabs>
        <w:ind w:left="1134" w:right="-1134" w:hanging="1134"/>
      </w:pPr>
      <w:r>
        <w:t>43</w:t>
      </w:r>
      <w:r>
        <w:tab/>
        <w:t>1888 - 1919</w:t>
      </w:r>
    </w:p>
    <w:p w:rsidR="00000000" w:rsidRDefault="00C653B4">
      <w:pPr>
        <w:tabs>
          <w:tab w:val="left" w:pos="1134"/>
        </w:tabs>
        <w:ind w:left="1134" w:right="-1134" w:hanging="1134"/>
      </w:pPr>
      <w:r>
        <w:br w:type="page"/>
        <w:t>30</w:t>
      </w:r>
      <w:r>
        <w:tab/>
        <w:t>26</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Darmstadt V 26</w:t>
      </w:r>
    </w:p>
    <w:p w:rsidR="00000000" w:rsidRDefault="00C653B4">
      <w:pPr>
        <w:tabs>
          <w:tab w:val="left" w:pos="1134"/>
        </w:tabs>
        <w:ind w:left="1134" w:right="-1134" w:hanging="1134"/>
      </w:pPr>
      <w:r>
        <w:t>33</w:t>
      </w:r>
      <w:r>
        <w:tab/>
        <w:t>S. 11</w:t>
      </w:r>
    </w:p>
    <w:p w:rsidR="00000000" w:rsidRDefault="00C653B4">
      <w:pPr>
        <w:tabs>
          <w:tab w:val="left" w:pos="1134"/>
        </w:tabs>
        <w:ind w:left="1134" w:right="-1134" w:hanging="1134"/>
      </w:pPr>
      <w:r>
        <w:t>40</w:t>
      </w:r>
      <w:r>
        <w:tab/>
        <w:t xml:space="preserve">Aufstellen eines Dampfkessels für die </w:t>
      </w:r>
      <w:r>
        <w:rPr>
          <w:vanish/>
        </w:rPr>
        <w:t>k[1{p[2{</w:t>
      </w:r>
      <w:r>
        <w:t>L. C.</w:t>
      </w:r>
      <w:r>
        <w:rPr>
          <w:vanish/>
        </w:rPr>
        <w:t>}</w:t>
      </w:r>
      <w:r>
        <w:t xml:space="preserve"> </w:t>
      </w:r>
      <w:r>
        <w:rPr>
          <w:vanish/>
        </w:rPr>
        <w:t>1{</w:t>
      </w:r>
      <w:r>
        <w:t>Wittich</w:t>
      </w:r>
      <w:r>
        <w:rPr>
          <w:vanish/>
        </w:rPr>
        <w:t>}]p</w:t>
      </w:r>
      <w:r>
        <w:t xml:space="preserve">'sche </w:t>
      </w:r>
      <w:r>
        <w:rPr>
          <w:vanish/>
        </w:rPr>
        <w:t>s[</w:t>
      </w:r>
      <w:r>
        <w:t>Buchdruckerei</w:t>
      </w:r>
      <w:r>
        <w:rPr>
          <w:vanish/>
        </w:rPr>
        <w:t>]s}</w:t>
      </w:r>
      <w:r>
        <w:t xml:space="preserve">, </w:t>
      </w:r>
      <w:r>
        <w:rPr>
          <w:vanish/>
        </w:rPr>
        <w:t>2{o[</w:t>
      </w:r>
      <w:r>
        <w:t>Darmstadt</w:t>
      </w:r>
      <w:r>
        <w:rPr>
          <w:vanish/>
        </w:rPr>
        <w:t>]o}]k</w:t>
      </w:r>
    </w:p>
    <w:p w:rsidR="00000000" w:rsidRDefault="00C653B4">
      <w:pPr>
        <w:tabs>
          <w:tab w:val="left" w:pos="1134"/>
        </w:tabs>
        <w:ind w:left="1134" w:right="-1134" w:hanging="1134"/>
      </w:pPr>
      <w:r>
        <w:t>43</w:t>
      </w:r>
      <w:r>
        <w:tab/>
        <w:t>1877</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15 Dieburg</w:t>
      </w:r>
    </w:p>
    <w:p w:rsidR="00000000" w:rsidRDefault="00C653B4">
      <w:pPr>
        <w:tabs>
          <w:tab w:val="left" w:pos="1134"/>
        </w:tabs>
        <w:ind w:left="1134" w:right="-1134" w:hanging="1134"/>
      </w:pPr>
      <w:r>
        <w:t>20a</w:t>
      </w:r>
      <w:r>
        <w:tab/>
        <w:t>033</w:t>
      </w:r>
    </w:p>
    <w:p w:rsidR="00000000" w:rsidRDefault="00C653B4">
      <w:pPr>
        <w:tabs>
          <w:tab w:val="left" w:pos="1134"/>
        </w:tabs>
        <w:ind w:left="1134" w:right="-1134" w:hanging="1134"/>
      </w:pPr>
      <w:r>
        <w:t>21</w:t>
      </w:r>
      <w:r>
        <w:tab/>
        <w:t>Kreisamt Dieburg</w:t>
      </w:r>
    </w:p>
    <w:p w:rsidR="00000000" w:rsidRDefault="00C653B4">
      <w:pPr>
        <w:tabs>
          <w:tab w:val="left" w:pos="1134"/>
        </w:tabs>
        <w:ind w:left="1134" w:right="-1134" w:hanging="1134"/>
      </w:pPr>
      <w:r>
        <w:t>22</w:t>
      </w:r>
      <w:r>
        <w:tab/>
        <w:t>G Behörden und Ämter Großherzogtum und Volksstaat Hessen \ G 11 - 19 Innere Verwaltung \ G 15 Kreis- und Landratsämter \ #Kreisamt Dieburg</w:t>
      </w:r>
    </w:p>
    <w:p w:rsidR="00000000" w:rsidRDefault="00C653B4">
      <w:pPr>
        <w:tabs>
          <w:tab w:val="left" w:pos="1134"/>
        </w:tabs>
        <w:ind w:left="1134" w:right="-1134" w:hanging="1134"/>
      </w:pPr>
      <w:r>
        <w:t>23</w:t>
      </w:r>
      <w:r>
        <w:tab/>
        <w:t>1</w:t>
      </w:r>
      <w:r>
        <w:t>821 - 1945</w:t>
      </w:r>
    </w:p>
    <w:p w:rsidR="00000000" w:rsidRDefault="00C653B4">
      <w:pPr>
        <w:tabs>
          <w:tab w:val="left" w:pos="1134"/>
        </w:tabs>
        <w:ind w:left="1134" w:right="-1134" w:hanging="1134"/>
      </w:pPr>
      <w:r>
        <w:t>24</w:t>
      </w:r>
      <w:r>
        <w:tab/>
        <w:t>Findkartei</w:t>
      </w:r>
    </w:p>
    <w:p w:rsidR="00000000" w:rsidRDefault="00C653B4">
      <w:pPr>
        <w:tabs>
          <w:tab w:val="left" w:pos="1134"/>
        </w:tabs>
        <w:ind w:left="1134" w:right="-1134" w:hanging="1134"/>
      </w:pPr>
      <w:r>
        <w:t>25</w:t>
      </w:r>
      <w:r>
        <w:tab/>
        <w:t>Größere Ablieferungen des Kreisamts Dieburg zählen zu den Kriegsverlusten. Aktenverluste auch durch Schadensfeuer im Kreisamtsgebäude Dieburg (1960), vor allem J, M und Y (Mühlen).</w:t>
      </w:r>
    </w:p>
    <w:p w:rsidR="00000000" w:rsidRDefault="00C653B4">
      <w:pPr>
        <w:tabs>
          <w:tab w:val="left" w:pos="1134"/>
        </w:tabs>
        <w:ind w:left="1134" w:right="-1134" w:hanging="1134"/>
      </w:pPr>
      <w:r>
        <w:t>26</w:t>
      </w:r>
      <w:r>
        <w:tab/>
        <w:t>B</w:t>
      </w:r>
    </w:p>
    <w:p w:rsidR="00000000" w:rsidRDefault="00C653B4">
      <w:pPr>
        <w:tabs>
          <w:tab w:val="left" w:pos="1134"/>
        </w:tabs>
        <w:ind w:left="1134" w:right="-1134" w:hanging="1134"/>
      </w:pPr>
      <w:r>
        <w:t>26a</w:t>
      </w:r>
      <w:r>
        <w:tab/>
        <w:t>B</w:t>
      </w:r>
    </w:p>
    <w:p w:rsidR="00000000" w:rsidRDefault="00C653B4">
      <w:pPr>
        <w:tabs>
          <w:tab w:val="left" w:pos="1134"/>
        </w:tabs>
        <w:ind w:left="1134" w:right="-1134" w:hanging="1134"/>
      </w:pPr>
      <w:r>
        <w:t>27</w:t>
      </w:r>
      <w:r>
        <w:tab/>
        <w:t>B. Geschichte, Statistik, Topographie \ 1. Landesgeschichte</w:t>
      </w:r>
    </w:p>
    <w:p w:rsidR="00000000" w:rsidRDefault="00C653B4">
      <w:pPr>
        <w:tabs>
          <w:tab w:val="left" w:pos="1134"/>
        </w:tabs>
        <w:ind w:left="1134" w:right="-1134" w:hanging="1134"/>
      </w:pPr>
      <w:r>
        <w:t>30</w:t>
      </w:r>
      <w:r>
        <w:tab/>
        <w:t>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Dieburg B 3</w:t>
      </w:r>
    </w:p>
    <w:p w:rsidR="00000000" w:rsidRDefault="00C653B4">
      <w:pPr>
        <w:tabs>
          <w:tab w:val="left" w:pos="1134"/>
        </w:tabs>
        <w:ind w:left="1134" w:right="-1134" w:hanging="1134"/>
      </w:pPr>
      <w:r>
        <w:t>40</w:t>
      </w:r>
      <w:r>
        <w:tab/>
        <w:t xml:space="preserve">Denkmalschutz für das Haus des </w:t>
      </w:r>
      <w:r>
        <w:rPr>
          <w:vanish/>
        </w:rPr>
        <w:t>p[5{s[</w:t>
      </w:r>
      <w:r>
        <w:t>Buchdrucker</w:t>
      </w:r>
      <w:r>
        <w:rPr>
          <w:vanish/>
        </w:rPr>
        <w:t>]s}</w:t>
      </w:r>
      <w:r>
        <w:t xml:space="preserve">s </w:t>
      </w:r>
      <w:r>
        <w:rPr>
          <w:vanish/>
        </w:rPr>
        <w:t>2{</w:t>
      </w:r>
      <w:r>
        <w:t>Gustav</w:t>
      </w:r>
      <w:r>
        <w:rPr>
          <w:vanish/>
        </w:rPr>
        <w:t>}</w:t>
      </w:r>
      <w:r>
        <w:t xml:space="preserve"> </w:t>
      </w:r>
      <w:r>
        <w:rPr>
          <w:vanish/>
        </w:rPr>
        <w:t>1{</w:t>
      </w:r>
      <w:r>
        <w:t>Runge</w:t>
      </w:r>
      <w:r>
        <w:rPr>
          <w:vanish/>
        </w:rPr>
        <w:t>}</w:t>
      </w:r>
      <w:r>
        <w:t xml:space="preserve">, </w:t>
      </w:r>
      <w:r>
        <w:rPr>
          <w:vanish/>
        </w:rPr>
        <w:t>6{o[</w:t>
      </w:r>
      <w:r>
        <w:t>Babenhausen</w:t>
      </w:r>
      <w:r>
        <w:rPr>
          <w:vanish/>
        </w:rPr>
        <w:t>]o}]p</w:t>
      </w:r>
    </w:p>
    <w:p w:rsidR="00000000" w:rsidRDefault="00C653B4">
      <w:pPr>
        <w:tabs>
          <w:tab w:val="left" w:pos="1134"/>
        </w:tabs>
        <w:ind w:left="1134" w:right="-1134" w:hanging="1134"/>
      </w:pPr>
      <w:r>
        <w:t>43</w:t>
      </w:r>
      <w:r>
        <w:tab/>
        <w:t>1935</w:t>
      </w:r>
    </w:p>
    <w:p w:rsidR="00000000" w:rsidRDefault="00C653B4">
      <w:pPr>
        <w:tabs>
          <w:tab w:val="left" w:pos="1134"/>
        </w:tabs>
        <w:ind w:left="1134" w:right="-1134" w:hanging="1134"/>
      </w:pPr>
      <w:r>
        <w:br w:type="page"/>
        <w:t>26</w:t>
      </w:r>
      <w:r>
        <w:tab/>
        <w:t>D</w:t>
      </w:r>
    </w:p>
    <w:p w:rsidR="00000000" w:rsidRDefault="00C653B4">
      <w:pPr>
        <w:tabs>
          <w:tab w:val="left" w:pos="1134"/>
        </w:tabs>
        <w:ind w:left="1134" w:right="-1134" w:hanging="1134"/>
      </w:pPr>
      <w:r>
        <w:t>26a</w:t>
      </w:r>
      <w:r>
        <w:tab/>
        <w:t>D</w:t>
      </w:r>
    </w:p>
    <w:p w:rsidR="00000000" w:rsidRDefault="00C653B4">
      <w:pPr>
        <w:tabs>
          <w:tab w:val="left" w:pos="1134"/>
        </w:tabs>
        <w:ind w:left="1134" w:right="-1134" w:hanging="1134"/>
      </w:pPr>
      <w:r>
        <w:t>27</w:t>
      </w:r>
      <w:r>
        <w:tab/>
        <w:t>D. Staatsverwaltung \ 1. Sammlungen der Gesetze, Verordnungen und Regulative</w:t>
      </w:r>
    </w:p>
    <w:p w:rsidR="00000000" w:rsidRDefault="00C653B4">
      <w:pPr>
        <w:tabs>
          <w:tab w:val="left" w:pos="1134"/>
        </w:tabs>
        <w:ind w:left="1134" w:right="-1134" w:hanging="1134"/>
      </w:pPr>
      <w:r>
        <w:t>30</w:t>
      </w:r>
      <w:r>
        <w:tab/>
        <w:t>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Dieburg D 5</w:t>
      </w:r>
    </w:p>
    <w:p w:rsidR="00000000" w:rsidRDefault="00C653B4">
      <w:pPr>
        <w:tabs>
          <w:tab w:val="left" w:pos="1134"/>
        </w:tabs>
        <w:ind w:left="1134" w:right="-1134" w:hanging="1134"/>
      </w:pPr>
      <w:r>
        <w:t>40</w:t>
      </w:r>
      <w:r>
        <w:tab/>
      </w:r>
      <w:r>
        <w:rPr>
          <w:vanish/>
        </w:rPr>
        <w:t>s[</w:t>
      </w:r>
      <w:r>
        <w:t xml:space="preserve">Bezug der </w:t>
      </w:r>
      <w:r>
        <w:rPr>
          <w:vanish/>
        </w:rPr>
        <w:t>t[</w:t>
      </w:r>
      <w:r>
        <w:t xml:space="preserve">"Darmstädter </w:t>
      </w:r>
      <w:r>
        <w:rPr>
          <w:vanish/>
        </w:rPr>
        <w:t>s[</w:t>
      </w:r>
      <w:r>
        <w:t>Zeitung</w:t>
      </w:r>
      <w:r>
        <w:rPr>
          <w:vanish/>
        </w:rPr>
        <w:t>]s</w:t>
      </w:r>
      <w:r>
        <w:t>"</w:t>
      </w:r>
      <w:r>
        <w:rPr>
          <w:vanish/>
        </w:rPr>
        <w:t>]t</w:t>
      </w:r>
      <w:r>
        <w:t xml:space="preserve"> und des </w:t>
      </w:r>
      <w:r>
        <w:rPr>
          <w:vanish/>
        </w:rPr>
        <w:t>t[</w:t>
      </w:r>
      <w:r>
        <w:t xml:space="preserve">"Hessischen </w:t>
      </w:r>
      <w:r>
        <w:rPr>
          <w:vanish/>
        </w:rPr>
        <w:t>s[</w:t>
      </w:r>
      <w:r>
        <w:t>Regierungsblatt</w:t>
      </w:r>
      <w:r>
        <w:rPr>
          <w:vanish/>
        </w:rPr>
        <w:t>]s</w:t>
      </w:r>
      <w:r>
        <w:t>es"</w:t>
      </w:r>
      <w:r>
        <w:rPr>
          <w:vanish/>
        </w:rPr>
        <w:t>]t]s</w:t>
      </w:r>
    </w:p>
    <w:p w:rsidR="00000000" w:rsidRDefault="00C653B4">
      <w:pPr>
        <w:tabs>
          <w:tab w:val="left" w:pos="1134"/>
        </w:tabs>
        <w:ind w:left="1134" w:right="-1134" w:hanging="1134"/>
      </w:pPr>
      <w:r>
        <w:t>43</w:t>
      </w:r>
      <w:r>
        <w:tab/>
        <w:t>1822 - 1935</w:t>
      </w:r>
    </w:p>
    <w:p w:rsidR="00000000" w:rsidRDefault="00C653B4">
      <w:pPr>
        <w:tabs>
          <w:tab w:val="left" w:pos="1134"/>
        </w:tabs>
        <w:ind w:left="1134" w:right="-1134" w:hanging="1134"/>
      </w:pPr>
      <w:r>
        <w:br w:type="page"/>
        <w:t>30</w:t>
      </w:r>
      <w:r>
        <w:tab/>
        <w:t>6</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Dieburg D 6</w:t>
      </w:r>
    </w:p>
    <w:p w:rsidR="00000000" w:rsidRDefault="00C653B4">
      <w:pPr>
        <w:tabs>
          <w:tab w:val="left" w:pos="1134"/>
        </w:tabs>
        <w:ind w:left="1134" w:right="-1134" w:hanging="1134"/>
      </w:pPr>
      <w:r>
        <w:t>40</w:t>
      </w:r>
      <w:r>
        <w:tab/>
        <w:t xml:space="preserve">Klage der </w:t>
      </w:r>
      <w:r>
        <w:rPr>
          <w:vanish/>
        </w:rPr>
        <w:t>k[s[</w:t>
      </w:r>
      <w:r>
        <w:t>Buchhandlung</w:t>
      </w:r>
      <w:r>
        <w:rPr>
          <w:vanish/>
        </w:rPr>
        <w:t>]s</w:t>
      </w:r>
      <w:r>
        <w:t xml:space="preserve"> Großh. Invalidenanstalt</w:t>
      </w:r>
      <w:r>
        <w:rPr>
          <w:vanish/>
        </w:rPr>
        <w:t>]k</w:t>
      </w:r>
      <w:r>
        <w:t xml:space="preserve"> gegen die </w:t>
      </w:r>
      <w:r>
        <w:rPr>
          <w:vanish/>
        </w:rPr>
        <w:t>k[1{</w:t>
      </w:r>
      <w:r>
        <w:t>ref. Kirche</w:t>
      </w:r>
      <w:r>
        <w:rPr>
          <w:vanish/>
        </w:rPr>
        <w:t>}</w:t>
      </w:r>
      <w:r>
        <w:t xml:space="preserve"> zu </w:t>
      </w:r>
      <w:r>
        <w:rPr>
          <w:vanish/>
        </w:rPr>
        <w:t>2{o[</w:t>
      </w:r>
      <w:r>
        <w:t>Hering</w:t>
      </w:r>
      <w:r>
        <w:rPr>
          <w:vanish/>
        </w:rPr>
        <w:t>]o}]k</w:t>
      </w:r>
      <w:r>
        <w:t xml:space="preserve"> wegen </w:t>
      </w:r>
      <w:r>
        <w:rPr>
          <w:vanish/>
        </w:rPr>
        <w:t>s[</w:t>
      </w:r>
      <w:r>
        <w:t>Abonnementgelder</w:t>
      </w:r>
      <w:r>
        <w:rPr>
          <w:vanish/>
        </w:rPr>
        <w:t>]s</w:t>
      </w:r>
      <w:r>
        <w:t xml:space="preserve"> für das </w:t>
      </w:r>
      <w:r>
        <w:rPr>
          <w:vanish/>
        </w:rPr>
        <w:t>s[</w:t>
      </w:r>
      <w:r>
        <w:t>Regierungsblatt</w:t>
      </w:r>
      <w:r>
        <w:rPr>
          <w:vanish/>
        </w:rPr>
        <w:t>]s</w:t>
      </w:r>
    </w:p>
    <w:p w:rsidR="00000000" w:rsidRDefault="00C653B4">
      <w:pPr>
        <w:tabs>
          <w:tab w:val="left" w:pos="1134"/>
        </w:tabs>
        <w:ind w:left="1134" w:right="-1134" w:hanging="1134"/>
      </w:pPr>
      <w:r>
        <w:t>43</w:t>
      </w:r>
      <w:r>
        <w:tab/>
        <w:t>1837 - 1838</w:t>
      </w:r>
    </w:p>
    <w:p w:rsidR="00000000" w:rsidRDefault="00C653B4">
      <w:pPr>
        <w:tabs>
          <w:tab w:val="left" w:pos="1134"/>
        </w:tabs>
        <w:ind w:left="1134" w:right="-1134" w:hanging="1134"/>
      </w:pPr>
      <w:r>
        <w:br w:type="page"/>
        <w:t>26</w:t>
      </w:r>
      <w:r>
        <w:tab/>
        <w:t>I</w:t>
      </w:r>
    </w:p>
    <w:p w:rsidR="00000000" w:rsidRDefault="00C653B4">
      <w:pPr>
        <w:tabs>
          <w:tab w:val="left" w:pos="1134"/>
        </w:tabs>
        <w:ind w:left="1134" w:right="-1134" w:hanging="1134"/>
      </w:pPr>
      <w:r>
        <w:t>26a</w:t>
      </w:r>
      <w:r>
        <w:tab/>
        <w:t>I</w:t>
      </w:r>
    </w:p>
    <w:p w:rsidR="00000000" w:rsidRDefault="00C653B4">
      <w:pPr>
        <w:tabs>
          <w:tab w:val="left" w:pos="1134"/>
        </w:tabs>
        <w:ind w:left="1134" w:right="-1134" w:hanging="1134"/>
      </w:pPr>
      <w:r>
        <w:t>27</w:t>
      </w:r>
      <w:r>
        <w:tab/>
        <w:t>I. Bevölkerungsverhältnisse</w:t>
      </w:r>
    </w:p>
    <w:p w:rsidR="00000000" w:rsidRDefault="00C653B4">
      <w:pPr>
        <w:tabs>
          <w:tab w:val="left" w:pos="1134"/>
        </w:tabs>
        <w:ind w:left="1134" w:right="-1134" w:hanging="1134"/>
      </w:pPr>
      <w:r>
        <w:t>30</w:t>
      </w:r>
      <w:r>
        <w:tab/>
        <w:t>178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Dieburg I 178</w:t>
      </w:r>
    </w:p>
    <w:p w:rsidR="00000000" w:rsidRDefault="00C653B4">
      <w:pPr>
        <w:tabs>
          <w:tab w:val="left" w:pos="1134"/>
        </w:tabs>
        <w:ind w:left="1134" w:right="-1134" w:hanging="1134"/>
      </w:pPr>
      <w:r>
        <w:t>40</w:t>
      </w:r>
      <w:r>
        <w:tab/>
      </w:r>
      <w:r>
        <w:rPr>
          <w:vanish/>
        </w:rPr>
        <w:t>s[</w:t>
      </w:r>
      <w:r>
        <w:t>Literatur für den Standesbeamten</w:t>
      </w:r>
      <w:r>
        <w:rPr>
          <w:vanish/>
        </w:rPr>
        <w:t>]s</w:t>
      </w:r>
    </w:p>
    <w:p w:rsidR="00000000" w:rsidRDefault="00C653B4">
      <w:pPr>
        <w:tabs>
          <w:tab w:val="left" w:pos="1134"/>
        </w:tabs>
        <w:ind w:left="1134" w:right="-1134" w:hanging="1134"/>
      </w:pPr>
      <w:r>
        <w:t>43</w:t>
      </w:r>
      <w:r>
        <w:tab/>
        <w:t>1904 - 1945</w:t>
      </w:r>
    </w:p>
    <w:p w:rsidR="00000000" w:rsidRDefault="00C653B4">
      <w:pPr>
        <w:tabs>
          <w:tab w:val="left" w:pos="1134"/>
        </w:tabs>
        <w:ind w:left="1134" w:right="-1134" w:hanging="1134"/>
      </w:pPr>
      <w:r>
        <w:br w:type="page"/>
        <w:t>26</w:t>
      </w:r>
      <w:r>
        <w:tab/>
        <w:t>K</w:t>
      </w:r>
    </w:p>
    <w:p w:rsidR="00000000" w:rsidRDefault="00C653B4">
      <w:pPr>
        <w:tabs>
          <w:tab w:val="left" w:pos="1134"/>
        </w:tabs>
        <w:ind w:left="1134" w:right="-1134" w:hanging="1134"/>
      </w:pPr>
      <w:r>
        <w:t>26a</w:t>
      </w:r>
      <w:r>
        <w:tab/>
        <w:t>K</w:t>
      </w:r>
    </w:p>
    <w:p w:rsidR="00000000" w:rsidRDefault="00C653B4">
      <w:pPr>
        <w:tabs>
          <w:tab w:val="left" w:pos="1134"/>
        </w:tabs>
        <w:ind w:left="1134" w:right="-1134" w:hanging="1134"/>
      </w:pPr>
      <w:r>
        <w:t>26b</w:t>
      </w:r>
      <w:r>
        <w:tab/>
        <w:t>01</w:t>
      </w:r>
    </w:p>
    <w:p w:rsidR="00000000" w:rsidRDefault="00C653B4">
      <w:pPr>
        <w:tabs>
          <w:tab w:val="left" w:pos="1134"/>
        </w:tabs>
        <w:ind w:left="1134" w:right="-1134" w:hanging="1134"/>
      </w:pPr>
      <w:r>
        <w:t>27</w:t>
      </w:r>
      <w:r>
        <w:tab/>
        <w:t>K. K</w:t>
      </w:r>
      <w:r>
        <w:t>irchenangelegenheiten \ 1. Staatlicher Schutz von kirchlichen Einrichtungen und Gebräuchen</w:t>
      </w:r>
    </w:p>
    <w:p w:rsidR="00000000" w:rsidRDefault="00C653B4">
      <w:pPr>
        <w:tabs>
          <w:tab w:val="left" w:pos="1134"/>
        </w:tabs>
        <w:ind w:left="1134" w:right="-1134" w:hanging="1134"/>
      </w:pPr>
      <w:r>
        <w:t>30</w:t>
      </w:r>
      <w:r>
        <w:tab/>
        <w:t>106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Dieburg K 106</w:t>
      </w:r>
    </w:p>
    <w:p w:rsidR="00000000" w:rsidRDefault="00C653B4">
      <w:pPr>
        <w:tabs>
          <w:tab w:val="left" w:pos="1134"/>
        </w:tabs>
        <w:ind w:left="1134" w:right="-1134" w:hanging="1134"/>
      </w:pPr>
      <w:r>
        <w:t>40</w:t>
      </w:r>
      <w:r>
        <w:tab/>
        <w:t xml:space="preserve">Ev. </w:t>
      </w:r>
      <w:r>
        <w:rPr>
          <w:vanish/>
        </w:rPr>
        <w:t>s[</w:t>
      </w:r>
      <w:r>
        <w:t>Kirchengesangbuch</w:t>
      </w:r>
      <w:r>
        <w:rPr>
          <w:vanish/>
        </w:rPr>
        <w:t>]s</w:t>
      </w:r>
    </w:p>
    <w:p w:rsidR="00000000" w:rsidRDefault="00C653B4">
      <w:pPr>
        <w:tabs>
          <w:tab w:val="left" w:pos="1134"/>
        </w:tabs>
        <w:ind w:left="1134" w:right="-1134" w:hanging="1134"/>
      </w:pPr>
      <w:r>
        <w:t>43</w:t>
      </w:r>
      <w:r>
        <w:tab/>
        <w:t>1859 - 1887</w:t>
      </w:r>
    </w:p>
    <w:p w:rsidR="00000000" w:rsidRDefault="00C653B4">
      <w:pPr>
        <w:tabs>
          <w:tab w:val="left" w:pos="1134"/>
        </w:tabs>
        <w:ind w:left="1134" w:right="-1134" w:hanging="1134"/>
      </w:pPr>
      <w:r>
        <w:br w:type="page"/>
        <w:t>26</w:t>
      </w:r>
      <w:r>
        <w:tab/>
        <w:t>K</w:t>
      </w:r>
    </w:p>
    <w:p w:rsidR="00000000" w:rsidRDefault="00C653B4">
      <w:pPr>
        <w:tabs>
          <w:tab w:val="left" w:pos="1134"/>
        </w:tabs>
        <w:ind w:left="1134" w:right="-1134" w:hanging="1134"/>
      </w:pPr>
      <w:r>
        <w:t>26a</w:t>
      </w:r>
      <w:r>
        <w:tab/>
        <w:t>K</w:t>
      </w:r>
    </w:p>
    <w:p w:rsidR="00000000" w:rsidRDefault="00C653B4">
      <w:pPr>
        <w:tabs>
          <w:tab w:val="left" w:pos="1134"/>
        </w:tabs>
        <w:ind w:left="1134" w:right="-1134" w:hanging="1134"/>
      </w:pPr>
      <w:r>
        <w:t>26b</w:t>
      </w:r>
      <w:r>
        <w:tab/>
        <w:t>02</w:t>
      </w:r>
    </w:p>
    <w:p w:rsidR="00000000" w:rsidRDefault="00C653B4">
      <w:pPr>
        <w:tabs>
          <w:tab w:val="left" w:pos="1134"/>
        </w:tabs>
        <w:ind w:left="1134" w:right="-1134" w:hanging="1134"/>
      </w:pPr>
      <w:r>
        <w:t>27</w:t>
      </w:r>
      <w:r>
        <w:tab/>
        <w:t>K. Kirchenangelegenheiten</w:t>
      </w:r>
    </w:p>
    <w:p w:rsidR="00000000" w:rsidRDefault="00C653B4">
      <w:pPr>
        <w:tabs>
          <w:tab w:val="left" w:pos="1134"/>
        </w:tabs>
        <w:ind w:left="1134" w:right="-1134" w:hanging="1134"/>
      </w:pPr>
      <w:r>
        <w:t>30</w:t>
      </w:r>
      <w:r>
        <w:tab/>
        <w:t>103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Dieburg K 103</w:t>
      </w:r>
    </w:p>
    <w:p w:rsidR="00000000" w:rsidRDefault="00C653B4">
      <w:pPr>
        <w:tabs>
          <w:tab w:val="left" w:pos="1134"/>
        </w:tabs>
        <w:ind w:left="1134" w:right="-1134" w:hanging="1134"/>
      </w:pPr>
      <w:r>
        <w:t>40</w:t>
      </w:r>
      <w:r>
        <w:tab/>
      </w:r>
      <w:r>
        <w:rPr>
          <w:vanish/>
        </w:rPr>
        <w:t>s[</w:t>
      </w:r>
      <w:r>
        <w:t xml:space="preserve">Hausieren mit </w:t>
      </w:r>
      <w:r>
        <w:rPr>
          <w:vanish/>
        </w:rPr>
        <w:t>s[</w:t>
      </w:r>
      <w:r>
        <w:t>Bibeln</w:t>
      </w:r>
      <w:r>
        <w:rPr>
          <w:vanish/>
        </w:rPr>
        <w:t>]s]s</w:t>
      </w:r>
      <w:r>
        <w:t xml:space="preserve"> durch </w:t>
      </w:r>
      <w:r>
        <w:rPr>
          <w:vanish/>
        </w:rPr>
        <w:t>s[2{</w:t>
      </w:r>
      <w:r>
        <w:t>pietistische</w:t>
      </w:r>
      <w:r>
        <w:rPr>
          <w:vanish/>
        </w:rPr>
        <w:t>}</w:t>
      </w:r>
      <w:r>
        <w:t xml:space="preserve"> </w:t>
      </w:r>
      <w:r>
        <w:rPr>
          <w:vanish/>
        </w:rPr>
        <w:t>1{</w:t>
      </w:r>
      <w:r>
        <w:t>Kolporteure</w:t>
      </w:r>
      <w:r>
        <w:rPr>
          <w:vanish/>
        </w:rPr>
        <w:t>}]s</w:t>
      </w:r>
    </w:p>
    <w:p w:rsidR="00000000" w:rsidRDefault="00C653B4">
      <w:pPr>
        <w:tabs>
          <w:tab w:val="left" w:pos="1134"/>
        </w:tabs>
        <w:ind w:left="1134" w:right="-1134" w:hanging="1134"/>
      </w:pPr>
      <w:r>
        <w:t>43</w:t>
      </w:r>
      <w:r>
        <w:tab/>
        <w:t>1843 - 1862</w:t>
      </w:r>
    </w:p>
    <w:p w:rsidR="00000000" w:rsidRDefault="00C653B4">
      <w:pPr>
        <w:tabs>
          <w:tab w:val="left" w:pos="1134"/>
        </w:tabs>
        <w:ind w:left="1134" w:right="-1134" w:hanging="1134"/>
      </w:pPr>
      <w:r>
        <w:br w:type="page"/>
        <w:t>26</w:t>
      </w:r>
      <w:r>
        <w:tab/>
        <w:t>N</w:t>
      </w:r>
    </w:p>
    <w:p w:rsidR="00000000" w:rsidRDefault="00C653B4">
      <w:pPr>
        <w:tabs>
          <w:tab w:val="left" w:pos="1134"/>
        </w:tabs>
        <w:ind w:left="1134" w:right="-1134" w:hanging="1134"/>
      </w:pPr>
      <w:r>
        <w:t>26a</w:t>
      </w:r>
      <w:r>
        <w:tab/>
        <w:t>N</w:t>
      </w:r>
    </w:p>
    <w:p w:rsidR="00000000" w:rsidRDefault="00C653B4">
      <w:pPr>
        <w:tabs>
          <w:tab w:val="left" w:pos="1134"/>
        </w:tabs>
        <w:ind w:left="1134" w:right="-1134" w:hanging="1134"/>
      </w:pPr>
      <w:r>
        <w:t>27</w:t>
      </w:r>
      <w:r>
        <w:tab/>
        <w:t xml:space="preserve">N. Gemeindeangelegenheiten \ 1. </w:t>
      </w:r>
    </w:p>
    <w:p w:rsidR="00000000" w:rsidRDefault="00C653B4">
      <w:pPr>
        <w:tabs>
          <w:tab w:val="left" w:pos="1134"/>
        </w:tabs>
        <w:ind w:left="1134" w:right="-1134" w:hanging="1134"/>
      </w:pPr>
      <w:r>
        <w:t>30</w:t>
      </w:r>
      <w:r>
        <w:tab/>
        <w:t>152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Dieburg N 152</w:t>
      </w:r>
    </w:p>
    <w:p w:rsidR="00000000" w:rsidRDefault="00C653B4">
      <w:pPr>
        <w:tabs>
          <w:tab w:val="left" w:pos="1134"/>
        </w:tabs>
        <w:ind w:left="1134" w:right="-1134" w:hanging="1134"/>
      </w:pPr>
      <w:r>
        <w:t>40</w:t>
      </w:r>
      <w:r>
        <w:tab/>
        <w:t xml:space="preserve">Bitte der </w:t>
      </w:r>
      <w:r>
        <w:rPr>
          <w:vanish/>
        </w:rPr>
        <w:t>k[1{s[</w:t>
      </w:r>
      <w:r>
        <w:t>Buchdruckerei</w:t>
      </w:r>
      <w:r>
        <w:rPr>
          <w:vanish/>
        </w:rPr>
        <w:t>]s</w:t>
      </w:r>
      <w:r>
        <w:t xml:space="preserve"> </w:t>
      </w:r>
      <w:r>
        <w:rPr>
          <w:vanish/>
        </w:rPr>
        <w:t>p[2{</w:t>
      </w:r>
      <w:r>
        <w:t>C.</w:t>
      </w:r>
      <w:r>
        <w:rPr>
          <w:vanish/>
        </w:rPr>
        <w:t>}</w:t>
      </w:r>
      <w:r>
        <w:t xml:space="preserve"> </w:t>
      </w:r>
      <w:r>
        <w:rPr>
          <w:vanish/>
        </w:rPr>
        <w:t>1{</w:t>
      </w:r>
      <w:r>
        <w:t>Bindernagel</w:t>
      </w:r>
      <w:r>
        <w:rPr>
          <w:vanish/>
        </w:rPr>
        <w:t>}]p}</w:t>
      </w:r>
      <w:r>
        <w:t xml:space="preserve">, </w:t>
      </w:r>
      <w:r>
        <w:rPr>
          <w:vanish/>
        </w:rPr>
        <w:t>2{o[</w:t>
      </w:r>
      <w:r>
        <w:t>Friedberg</w:t>
      </w:r>
      <w:r>
        <w:rPr>
          <w:vanish/>
        </w:rPr>
        <w:t>]o}]k</w:t>
      </w:r>
      <w:r>
        <w:t xml:space="preserve">, </w:t>
      </w:r>
      <w:r>
        <w:t xml:space="preserve">um </w:t>
      </w:r>
      <w:r>
        <w:rPr>
          <w:vanish/>
        </w:rPr>
        <w:t>s[</w:t>
      </w:r>
      <w:r>
        <w:t>Anschaffung der von ihr gedruckten Gemeindeordnung</w:t>
      </w:r>
      <w:r>
        <w:rPr>
          <w:vanish/>
        </w:rPr>
        <w:t>]s</w:t>
      </w:r>
      <w:r>
        <w:t xml:space="preserve"> für die einzelnen Gemeinden</w:t>
      </w:r>
    </w:p>
    <w:p w:rsidR="00000000" w:rsidRDefault="00C653B4">
      <w:pPr>
        <w:tabs>
          <w:tab w:val="left" w:pos="1134"/>
        </w:tabs>
        <w:ind w:left="1134" w:right="-1134" w:hanging="1134"/>
      </w:pPr>
      <w:r>
        <w:t>43</w:t>
      </w:r>
      <w:r>
        <w:tab/>
        <w:t>1856</w:t>
      </w:r>
    </w:p>
    <w:p w:rsidR="00000000" w:rsidRDefault="00C653B4">
      <w:pPr>
        <w:tabs>
          <w:tab w:val="left" w:pos="1134"/>
        </w:tabs>
        <w:ind w:left="1134" w:right="-1134" w:hanging="1134"/>
      </w:pPr>
      <w:r>
        <w:br w:type="page"/>
        <w:t>26</w:t>
      </w:r>
      <w:r>
        <w:tab/>
        <w:t>Q</w:t>
      </w:r>
    </w:p>
    <w:p w:rsidR="00000000" w:rsidRDefault="00C653B4">
      <w:pPr>
        <w:tabs>
          <w:tab w:val="left" w:pos="1134"/>
        </w:tabs>
        <w:ind w:left="1134" w:right="-1134" w:hanging="1134"/>
      </w:pPr>
      <w:r>
        <w:t>26a</w:t>
      </w:r>
      <w:r>
        <w:tab/>
        <w:t>Q</w:t>
      </w:r>
    </w:p>
    <w:p w:rsidR="00000000" w:rsidRDefault="00C653B4">
      <w:pPr>
        <w:tabs>
          <w:tab w:val="left" w:pos="1134"/>
        </w:tabs>
        <w:ind w:left="1134" w:right="-1134" w:hanging="1134"/>
      </w:pPr>
      <w:r>
        <w:t>27</w:t>
      </w:r>
      <w:r>
        <w:tab/>
        <w:t>Q. Sicherheitspolizei \ 1. Allgemeine Maßregeln</w:t>
      </w:r>
    </w:p>
    <w:p w:rsidR="00000000" w:rsidRDefault="00C653B4">
      <w:pPr>
        <w:tabs>
          <w:tab w:val="left" w:pos="1134"/>
        </w:tabs>
        <w:ind w:left="1134" w:right="-1134" w:hanging="1134"/>
      </w:pPr>
      <w:r>
        <w:t>30</w:t>
      </w:r>
      <w:r>
        <w:tab/>
        <w:t>66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Dieburg Q 66</w:t>
      </w:r>
    </w:p>
    <w:p w:rsidR="00000000" w:rsidRDefault="00C653B4">
      <w:pPr>
        <w:tabs>
          <w:tab w:val="left" w:pos="1134"/>
        </w:tabs>
        <w:ind w:left="1134" w:right="-1134" w:hanging="1134"/>
      </w:pPr>
      <w:r>
        <w:t>40</w:t>
      </w:r>
      <w:r>
        <w:tab/>
        <w:t xml:space="preserve">Kommunistische Zersetzungspropaganda durch </w:t>
      </w:r>
      <w:r>
        <w:rPr>
          <w:vanish/>
        </w:rPr>
        <w:t>s[</w:t>
      </w:r>
      <w:r>
        <w:t>Drucksachenversand</w:t>
      </w:r>
      <w:r>
        <w:rPr>
          <w:vanish/>
        </w:rPr>
        <w:t>]s</w:t>
      </w:r>
    </w:p>
    <w:p w:rsidR="00000000" w:rsidRDefault="00C653B4">
      <w:pPr>
        <w:tabs>
          <w:tab w:val="left" w:pos="1134"/>
        </w:tabs>
        <w:ind w:left="1134" w:right="-1134" w:hanging="1134"/>
      </w:pPr>
      <w:r>
        <w:t>41</w:t>
      </w:r>
      <w:r>
        <w:tab/>
        <w:t xml:space="preserve">Exemplar </w:t>
      </w:r>
      <w:r>
        <w:rPr>
          <w:vanish/>
        </w:rPr>
        <w:t>t[</w:t>
      </w:r>
      <w:r>
        <w:t>"Brief ins Dorf"</w:t>
      </w:r>
      <w:r>
        <w:rPr>
          <w:vanish/>
        </w:rPr>
        <w:t>]t</w:t>
      </w:r>
      <w:r>
        <w:t xml:space="preserve"> Juni 1933</w:t>
      </w:r>
    </w:p>
    <w:p w:rsidR="00000000" w:rsidRDefault="00C653B4">
      <w:pPr>
        <w:tabs>
          <w:tab w:val="left" w:pos="1134"/>
        </w:tabs>
        <w:ind w:left="1134" w:right="-1134" w:hanging="1134"/>
      </w:pPr>
      <w:r>
        <w:t>43</w:t>
      </w:r>
      <w:r>
        <w:tab/>
        <w:t>1933</w:t>
      </w:r>
    </w:p>
    <w:p w:rsidR="00000000" w:rsidRDefault="00C653B4">
      <w:pPr>
        <w:tabs>
          <w:tab w:val="left" w:pos="1134"/>
        </w:tabs>
        <w:ind w:left="1134" w:right="-1134" w:hanging="1134"/>
      </w:pPr>
      <w:r>
        <w:br w:type="page"/>
        <w:t>26</w:t>
      </w:r>
      <w:r>
        <w:tab/>
        <w:t>S</w:t>
      </w:r>
    </w:p>
    <w:p w:rsidR="00000000" w:rsidRDefault="00C653B4">
      <w:pPr>
        <w:tabs>
          <w:tab w:val="left" w:pos="1134"/>
        </w:tabs>
        <w:ind w:left="1134" w:right="-1134" w:hanging="1134"/>
      </w:pPr>
      <w:r>
        <w:t>26a</w:t>
      </w:r>
      <w:r>
        <w:tab/>
        <w:t>S</w:t>
      </w:r>
    </w:p>
    <w:p w:rsidR="00000000" w:rsidRDefault="00C653B4">
      <w:pPr>
        <w:tabs>
          <w:tab w:val="left" w:pos="1134"/>
        </w:tabs>
        <w:ind w:left="1134" w:right="-1134" w:hanging="1134"/>
      </w:pPr>
      <w:r>
        <w:t>27</w:t>
      </w:r>
      <w:r>
        <w:tab/>
        <w:t>S. Presse und Buchhandel</w:t>
      </w:r>
    </w:p>
    <w:p w:rsidR="00000000" w:rsidRDefault="00C653B4">
      <w:pPr>
        <w:tabs>
          <w:tab w:val="left" w:pos="1134"/>
        </w:tabs>
        <w:ind w:left="1134" w:right="-1134" w:hanging="1134"/>
      </w:pPr>
      <w:r>
        <w:t>30</w:t>
      </w:r>
      <w:r>
        <w:tab/>
        <w:t>12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Dieburg S 12</w:t>
      </w:r>
    </w:p>
    <w:p w:rsidR="00000000" w:rsidRDefault="00C653B4">
      <w:pPr>
        <w:tabs>
          <w:tab w:val="left" w:pos="1134"/>
        </w:tabs>
        <w:ind w:left="1134" w:right="-1134" w:hanging="1134"/>
      </w:pPr>
      <w:r>
        <w:t>40</w:t>
      </w:r>
      <w:r>
        <w:tab/>
        <w:t xml:space="preserve">Untersuchung gegen den </w:t>
      </w:r>
      <w:r>
        <w:rPr>
          <w:vanish/>
        </w:rPr>
        <w:t>p[5{</w:t>
      </w:r>
      <w:r>
        <w:t>Gastwirt</w:t>
      </w:r>
      <w:r>
        <w:rPr>
          <w:vanish/>
        </w:rPr>
        <w:t>}</w:t>
      </w:r>
      <w:r>
        <w:t xml:space="preserve"> </w:t>
      </w:r>
      <w:r>
        <w:rPr>
          <w:vanish/>
        </w:rPr>
        <w:t>2{</w:t>
      </w:r>
      <w:r>
        <w:t>Georg</w:t>
      </w:r>
      <w:r>
        <w:rPr>
          <w:vanish/>
        </w:rPr>
        <w:t>}</w:t>
      </w:r>
      <w:r>
        <w:t xml:space="preserve"> </w:t>
      </w:r>
      <w:r>
        <w:rPr>
          <w:vanish/>
        </w:rPr>
        <w:t>1{</w:t>
      </w:r>
      <w:r>
        <w:t>Ruths III.</w:t>
      </w:r>
      <w:r>
        <w:rPr>
          <w:vanish/>
        </w:rPr>
        <w:t>}</w:t>
      </w:r>
      <w:r>
        <w:t xml:space="preserve"> zu </w:t>
      </w:r>
      <w:r>
        <w:rPr>
          <w:vanish/>
        </w:rPr>
        <w:t>6{o[</w:t>
      </w:r>
      <w:r>
        <w:t>Groß-Bieberau</w:t>
      </w:r>
      <w:r>
        <w:rPr>
          <w:vanish/>
        </w:rPr>
        <w:t>]o}]p</w:t>
      </w:r>
      <w:r>
        <w:t xml:space="preserve"> wegen </w:t>
      </w:r>
      <w:r>
        <w:rPr>
          <w:vanish/>
        </w:rPr>
        <w:t>s[</w:t>
      </w:r>
      <w:r>
        <w:t xml:space="preserve">Vergehen gegen das </w:t>
      </w:r>
      <w:r>
        <w:rPr>
          <w:vanish/>
        </w:rPr>
        <w:t>s[</w:t>
      </w:r>
      <w:r>
        <w:t>Presseg</w:t>
      </w:r>
      <w:r>
        <w:t>esetz</w:t>
      </w:r>
      <w:r>
        <w:rPr>
          <w:vanish/>
        </w:rPr>
        <w:t>]s]s</w:t>
      </w:r>
    </w:p>
    <w:p w:rsidR="00000000" w:rsidRDefault="00C653B4">
      <w:pPr>
        <w:tabs>
          <w:tab w:val="left" w:pos="1134"/>
        </w:tabs>
        <w:ind w:left="1134" w:right="-1134" w:hanging="1134"/>
      </w:pPr>
      <w:r>
        <w:t>43</w:t>
      </w:r>
      <w:r>
        <w:tab/>
        <w:t>1867</w:t>
      </w:r>
    </w:p>
    <w:p w:rsidR="00000000" w:rsidRDefault="00C653B4">
      <w:pPr>
        <w:tabs>
          <w:tab w:val="left" w:pos="1134"/>
        </w:tabs>
        <w:ind w:left="1134" w:right="-1134" w:hanging="1134"/>
      </w:pPr>
      <w:r>
        <w:br w:type="page"/>
        <w:t>30</w:t>
      </w:r>
      <w:r>
        <w:tab/>
        <w:t>15</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Dieburg S 15</w:t>
      </w:r>
    </w:p>
    <w:p w:rsidR="00000000" w:rsidRDefault="00C653B4">
      <w:pPr>
        <w:tabs>
          <w:tab w:val="left" w:pos="1134"/>
        </w:tabs>
        <w:ind w:left="1134" w:right="-1134" w:hanging="1134"/>
      </w:pPr>
      <w:r>
        <w:t>40</w:t>
      </w:r>
      <w:r>
        <w:tab/>
        <w:t xml:space="preserve">Gesuch des </w:t>
      </w:r>
      <w:r>
        <w:rPr>
          <w:vanish/>
        </w:rPr>
        <w:t>p[2{</w:t>
      </w:r>
      <w:r>
        <w:t>Philipp Heinrich</w:t>
      </w:r>
      <w:r>
        <w:rPr>
          <w:vanish/>
        </w:rPr>
        <w:t>}</w:t>
      </w:r>
      <w:r>
        <w:t xml:space="preserve"> </w:t>
      </w:r>
      <w:r>
        <w:rPr>
          <w:vanish/>
        </w:rPr>
        <w:t>1{</w:t>
      </w:r>
      <w:r>
        <w:t>Jöckel</w:t>
      </w:r>
      <w:r>
        <w:rPr>
          <w:vanish/>
        </w:rPr>
        <w:t>}</w:t>
      </w:r>
      <w:r>
        <w:t xml:space="preserve"> zu </w:t>
      </w:r>
      <w:r>
        <w:rPr>
          <w:vanish/>
        </w:rPr>
        <w:t>6{o[</w:t>
      </w:r>
      <w:r>
        <w:t>Babenhausen</w:t>
      </w:r>
      <w:r>
        <w:rPr>
          <w:vanish/>
        </w:rPr>
        <w:t>]o}]p</w:t>
      </w:r>
      <w:r>
        <w:t xml:space="preserve"> um Erlaubnis zum Betrieb eines </w:t>
      </w:r>
      <w:r>
        <w:rPr>
          <w:vanish/>
        </w:rPr>
        <w:t>s[</w:t>
      </w:r>
      <w:r>
        <w:t>Buchhandel</w:t>
      </w:r>
      <w:r>
        <w:rPr>
          <w:vanish/>
        </w:rPr>
        <w:t>]s</w:t>
      </w:r>
      <w:r>
        <w:t>s</w:t>
      </w:r>
    </w:p>
    <w:p w:rsidR="00000000" w:rsidRDefault="00C653B4">
      <w:pPr>
        <w:tabs>
          <w:tab w:val="left" w:pos="1134"/>
        </w:tabs>
        <w:ind w:left="1134" w:right="-1134" w:hanging="1134"/>
      </w:pPr>
      <w:r>
        <w:t>43</w:t>
      </w:r>
      <w:r>
        <w:tab/>
        <w:t>1867</w:t>
      </w:r>
    </w:p>
    <w:p w:rsidR="00000000" w:rsidRDefault="00C653B4">
      <w:pPr>
        <w:tabs>
          <w:tab w:val="left" w:pos="1134"/>
        </w:tabs>
        <w:ind w:left="1134" w:right="-1134" w:hanging="1134"/>
      </w:pPr>
      <w:r>
        <w:br w:type="page"/>
        <w:t>30</w:t>
      </w:r>
      <w:r>
        <w:tab/>
        <w:t>16</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Dieburg S 16</w:t>
      </w:r>
    </w:p>
    <w:p w:rsidR="00000000" w:rsidRDefault="00C653B4">
      <w:pPr>
        <w:tabs>
          <w:tab w:val="left" w:pos="1134"/>
        </w:tabs>
        <w:ind w:left="1134" w:right="-1134" w:hanging="1134"/>
      </w:pPr>
      <w:r>
        <w:t>40</w:t>
      </w:r>
      <w:r>
        <w:tab/>
        <w:t xml:space="preserve">Gesuch des </w:t>
      </w:r>
      <w:r>
        <w:rPr>
          <w:vanish/>
        </w:rPr>
        <w:t>p[2{</w:t>
      </w:r>
      <w:r>
        <w:t>Heinrich</w:t>
      </w:r>
      <w:r>
        <w:rPr>
          <w:vanish/>
        </w:rPr>
        <w:t>}</w:t>
      </w:r>
      <w:r>
        <w:t xml:space="preserve"> </w:t>
      </w:r>
      <w:r>
        <w:rPr>
          <w:vanish/>
        </w:rPr>
        <w:t>1{</w:t>
      </w:r>
      <w:r>
        <w:t>Trippel</w:t>
      </w:r>
      <w:r>
        <w:rPr>
          <w:vanish/>
        </w:rPr>
        <w:t>}</w:t>
      </w:r>
      <w:r>
        <w:t xml:space="preserve"> zu </w:t>
      </w:r>
      <w:r>
        <w:rPr>
          <w:vanish/>
        </w:rPr>
        <w:t>6{o[</w:t>
      </w:r>
      <w:r>
        <w:t>Babenhausen</w:t>
      </w:r>
      <w:r>
        <w:rPr>
          <w:vanish/>
        </w:rPr>
        <w:t>]o}]p</w:t>
      </w:r>
      <w:r>
        <w:t xml:space="preserve"> um Erlaubnis zum Betrieb eines </w:t>
      </w:r>
      <w:r>
        <w:rPr>
          <w:vanish/>
        </w:rPr>
        <w:t>s[</w:t>
      </w:r>
      <w:r>
        <w:t>Buch-, Bilder- und Galanteriewarenhandels</w:t>
      </w:r>
      <w:r>
        <w:rPr>
          <w:vanish/>
        </w:rPr>
        <w:t>]s</w:t>
      </w:r>
    </w:p>
    <w:p w:rsidR="00000000" w:rsidRDefault="00C653B4">
      <w:pPr>
        <w:tabs>
          <w:tab w:val="left" w:pos="1134"/>
        </w:tabs>
        <w:ind w:left="1134" w:right="-1134" w:hanging="1134"/>
      </w:pPr>
      <w:r>
        <w:t>43</w:t>
      </w:r>
      <w:r>
        <w:tab/>
        <w:t>1862</w:t>
      </w:r>
    </w:p>
    <w:p w:rsidR="00000000" w:rsidRDefault="00C653B4">
      <w:pPr>
        <w:tabs>
          <w:tab w:val="left" w:pos="1134"/>
        </w:tabs>
        <w:ind w:left="1134" w:right="-1134" w:hanging="1134"/>
      </w:pPr>
      <w:r>
        <w:br w:type="page"/>
        <w:t>30</w:t>
      </w:r>
      <w:r>
        <w:tab/>
        <w:t>14</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Dieburg S 14</w:t>
      </w:r>
    </w:p>
    <w:p w:rsidR="00000000" w:rsidRDefault="00C653B4">
      <w:pPr>
        <w:tabs>
          <w:tab w:val="left" w:pos="1134"/>
        </w:tabs>
        <w:ind w:left="1134" w:right="-1134" w:hanging="1134"/>
      </w:pPr>
      <w:r>
        <w:t>40</w:t>
      </w:r>
      <w:r>
        <w:tab/>
        <w:t xml:space="preserve">Gesuch des </w:t>
      </w:r>
      <w:r>
        <w:rPr>
          <w:vanish/>
        </w:rPr>
        <w:t>p[2{</w:t>
      </w:r>
      <w:r>
        <w:t>Georg Adam</w:t>
      </w:r>
      <w:r>
        <w:rPr>
          <w:vanish/>
        </w:rPr>
        <w:t>}</w:t>
      </w:r>
      <w:r>
        <w:t xml:space="preserve"> </w:t>
      </w:r>
      <w:r>
        <w:rPr>
          <w:vanish/>
        </w:rPr>
        <w:t>1{</w:t>
      </w:r>
      <w:r>
        <w:t>Glässer</w:t>
      </w:r>
      <w:r>
        <w:rPr>
          <w:vanish/>
        </w:rPr>
        <w:t>}</w:t>
      </w:r>
      <w:r>
        <w:t xml:space="preserve">, </w:t>
      </w:r>
      <w:r>
        <w:rPr>
          <w:vanish/>
        </w:rPr>
        <w:t>6{o[</w:t>
      </w:r>
      <w:r>
        <w:t>Dieburg</w:t>
      </w:r>
      <w:r>
        <w:rPr>
          <w:vanish/>
        </w:rPr>
        <w:t>]o}]p</w:t>
      </w:r>
      <w:r>
        <w:t xml:space="preserve">, um Erteilung der </w:t>
      </w:r>
      <w:r>
        <w:rPr>
          <w:vanish/>
        </w:rPr>
        <w:t>s[</w:t>
      </w:r>
      <w:r>
        <w:t>Konzession</w:t>
      </w:r>
      <w:r>
        <w:rPr>
          <w:vanish/>
        </w:rPr>
        <w:t>]s</w:t>
      </w:r>
      <w:r>
        <w:t xml:space="preserve"> als </w:t>
      </w:r>
      <w:r>
        <w:rPr>
          <w:vanish/>
        </w:rPr>
        <w:t>s[</w:t>
      </w:r>
      <w:r>
        <w:t>Buchdrucker</w:t>
      </w:r>
      <w:r>
        <w:rPr>
          <w:vanish/>
        </w:rPr>
        <w:t>]s</w:t>
      </w:r>
      <w:r>
        <w:t xml:space="preserve">, </w:t>
      </w:r>
      <w:r>
        <w:rPr>
          <w:vanish/>
        </w:rPr>
        <w:t>s[</w:t>
      </w:r>
      <w:r>
        <w:t>Buch- und Kunsthändler</w:t>
      </w:r>
      <w:r>
        <w:rPr>
          <w:vanish/>
        </w:rPr>
        <w:t>]s</w:t>
      </w:r>
    </w:p>
    <w:p w:rsidR="00000000" w:rsidRDefault="00C653B4">
      <w:pPr>
        <w:tabs>
          <w:tab w:val="left" w:pos="1134"/>
        </w:tabs>
        <w:ind w:left="1134" w:right="-1134" w:hanging="1134"/>
      </w:pPr>
      <w:r>
        <w:t>43</w:t>
      </w:r>
      <w:r>
        <w:tab/>
        <w:t>1867</w:t>
      </w:r>
    </w:p>
    <w:p w:rsidR="00000000" w:rsidRDefault="00C653B4">
      <w:pPr>
        <w:tabs>
          <w:tab w:val="left" w:pos="1134"/>
        </w:tabs>
        <w:ind w:left="1134" w:right="-1134" w:hanging="1134"/>
      </w:pPr>
      <w:r>
        <w:br w:type="page"/>
        <w:t>30</w:t>
      </w:r>
      <w:r>
        <w:tab/>
        <w:t>21</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Dieburg S 21</w:t>
      </w:r>
    </w:p>
    <w:p w:rsidR="00000000" w:rsidRDefault="00C653B4">
      <w:pPr>
        <w:tabs>
          <w:tab w:val="left" w:pos="1134"/>
        </w:tabs>
        <w:ind w:left="1134" w:right="-1134" w:hanging="1134"/>
      </w:pPr>
      <w:r>
        <w:t>40</w:t>
      </w:r>
      <w:r>
        <w:tab/>
        <w:t xml:space="preserve">Gesuch des </w:t>
      </w:r>
      <w:r>
        <w:rPr>
          <w:vanish/>
        </w:rPr>
        <w:t>p[2{</w:t>
      </w:r>
      <w:r>
        <w:t>Christian</w:t>
      </w:r>
      <w:r>
        <w:rPr>
          <w:vanish/>
        </w:rPr>
        <w:t>}</w:t>
      </w:r>
      <w:r>
        <w:t xml:space="preserve"> </w:t>
      </w:r>
      <w:r>
        <w:rPr>
          <w:vanish/>
        </w:rPr>
        <w:t>1{</w:t>
      </w:r>
      <w:r>
        <w:t>Kichler</w:t>
      </w:r>
      <w:r>
        <w:rPr>
          <w:vanish/>
        </w:rPr>
        <w:t>}</w:t>
      </w:r>
      <w:r>
        <w:t xml:space="preserve">, </w:t>
      </w:r>
      <w:r>
        <w:rPr>
          <w:vanish/>
        </w:rPr>
        <w:t>6{o[</w:t>
      </w:r>
      <w:r>
        <w:t>Darmstadt</w:t>
      </w:r>
      <w:r>
        <w:rPr>
          <w:vanish/>
        </w:rPr>
        <w:t>]o}]p</w:t>
      </w:r>
      <w:r>
        <w:t xml:space="preserve">, um </w:t>
      </w:r>
      <w:r>
        <w:rPr>
          <w:vanish/>
        </w:rPr>
        <w:t>s[2{</w:t>
      </w:r>
      <w:r>
        <w:t>Errichtung einer</w:t>
      </w:r>
      <w:r>
        <w:rPr>
          <w:vanish/>
        </w:rPr>
        <w:t>}</w:t>
      </w:r>
      <w:r>
        <w:t xml:space="preserve"> </w:t>
      </w:r>
      <w:r>
        <w:rPr>
          <w:vanish/>
        </w:rPr>
        <w:t>1{</w:t>
      </w:r>
      <w:r>
        <w:t>Druckerei</w:t>
      </w:r>
      <w:r>
        <w:rPr>
          <w:vanish/>
        </w:rPr>
        <w:t>}]s</w:t>
      </w:r>
      <w:r>
        <w:t xml:space="preserve"> in </w:t>
      </w:r>
      <w:r>
        <w:rPr>
          <w:vanish/>
        </w:rPr>
        <w:t>o[</w:t>
      </w:r>
      <w:r>
        <w:t>Dieburg</w:t>
      </w:r>
      <w:r>
        <w:rPr>
          <w:vanish/>
        </w:rPr>
        <w:t>]o</w:t>
      </w:r>
      <w:r>
        <w:t xml:space="preserve"> und </w:t>
      </w:r>
      <w:r>
        <w:rPr>
          <w:vanish/>
        </w:rPr>
        <w:t>s[</w:t>
      </w:r>
      <w:r>
        <w:t xml:space="preserve">Herausgabe eines </w:t>
      </w:r>
      <w:r>
        <w:rPr>
          <w:vanish/>
        </w:rPr>
        <w:t>s[</w:t>
      </w:r>
      <w:r>
        <w:t>Wochenblatt</w:t>
      </w:r>
      <w:r>
        <w:rPr>
          <w:vanish/>
        </w:rPr>
        <w:t>]s</w:t>
      </w:r>
      <w:r>
        <w:t>es</w:t>
      </w:r>
      <w:r>
        <w:rPr>
          <w:vanish/>
        </w:rPr>
        <w:t>]s</w:t>
      </w:r>
      <w:r>
        <w:t xml:space="preserve"> für den Kreisbezirk</w:t>
      </w:r>
    </w:p>
    <w:p w:rsidR="00000000" w:rsidRDefault="00C653B4">
      <w:pPr>
        <w:tabs>
          <w:tab w:val="left" w:pos="1134"/>
        </w:tabs>
        <w:ind w:left="1134" w:right="-1134" w:hanging="1134"/>
      </w:pPr>
      <w:r>
        <w:t>43</w:t>
      </w:r>
      <w:r>
        <w:tab/>
        <w:t>1836</w:t>
      </w:r>
    </w:p>
    <w:p w:rsidR="00000000" w:rsidRDefault="00C653B4">
      <w:pPr>
        <w:tabs>
          <w:tab w:val="left" w:pos="1134"/>
        </w:tabs>
        <w:ind w:left="1134" w:right="-1134" w:hanging="1134"/>
      </w:pPr>
      <w:r>
        <w:br w:type="page"/>
        <w:t>30</w:t>
      </w:r>
      <w:r>
        <w:tab/>
        <w:t>27</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15 Dieburg S 27</w:t>
      </w:r>
    </w:p>
    <w:p w:rsidR="00000000" w:rsidRDefault="00C653B4">
      <w:pPr>
        <w:tabs>
          <w:tab w:val="left" w:pos="1134"/>
        </w:tabs>
        <w:ind w:left="1134" w:right="-1134" w:hanging="1134"/>
      </w:pPr>
      <w:r>
        <w:t>40</w:t>
      </w:r>
      <w:r>
        <w:tab/>
      </w:r>
      <w:r>
        <w:rPr>
          <w:vanish/>
        </w:rPr>
        <w:t>s[2{</w:t>
      </w:r>
      <w:r>
        <w:t>Einrichtung einer</w:t>
      </w:r>
      <w:r>
        <w:rPr>
          <w:vanish/>
        </w:rPr>
        <w:t>}</w:t>
      </w:r>
      <w:r>
        <w:t xml:space="preserve"> </w:t>
      </w:r>
      <w:r>
        <w:rPr>
          <w:vanish/>
        </w:rPr>
        <w:t>1{</w:t>
      </w:r>
      <w:r>
        <w:t>Buchdruckerei</w:t>
      </w:r>
      <w:r>
        <w:rPr>
          <w:vanish/>
        </w:rPr>
        <w:t>}]s</w:t>
      </w:r>
      <w:r>
        <w:t xml:space="preserve"> durch </w:t>
      </w:r>
      <w:r>
        <w:rPr>
          <w:vanish/>
        </w:rPr>
        <w:t>p[2{</w:t>
      </w:r>
      <w:r>
        <w:t>Jakob</w:t>
      </w:r>
      <w:r>
        <w:rPr>
          <w:vanish/>
        </w:rPr>
        <w:t>}</w:t>
      </w:r>
      <w:r>
        <w:t xml:space="preserve"> </w:t>
      </w:r>
      <w:r>
        <w:rPr>
          <w:vanish/>
        </w:rPr>
        <w:t>1{</w:t>
      </w:r>
      <w:r>
        <w:t>Rachor</w:t>
      </w:r>
      <w:r>
        <w:rPr>
          <w:vanish/>
        </w:rPr>
        <w:t>}</w:t>
      </w:r>
      <w:r>
        <w:t xml:space="preserve">, </w:t>
      </w:r>
      <w:r>
        <w:rPr>
          <w:vanish/>
        </w:rPr>
        <w:t>6{o[</w:t>
      </w:r>
      <w:r>
        <w:t>Dieburg</w:t>
      </w:r>
      <w:r>
        <w:rPr>
          <w:vanish/>
        </w:rPr>
        <w:t>]o}]p</w:t>
      </w:r>
    </w:p>
    <w:p w:rsidR="00000000" w:rsidRDefault="00C653B4">
      <w:pPr>
        <w:tabs>
          <w:tab w:val="left" w:pos="1134"/>
        </w:tabs>
        <w:ind w:left="1134" w:right="-1134" w:hanging="1134"/>
      </w:pPr>
      <w:r>
        <w:t>43</w:t>
      </w:r>
      <w:r>
        <w:tab/>
        <w:t>1844 - 1849</w:t>
      </w:r>
    </w:p>
    <w:p w:rsidR="00000000" w:rsidRDefault="00C653B4">
      <w:pPr>
        <w:tabs>
          <w:tab w:val="left" w:pos="1134"/>
        </w:tabs>
        <w:ind w:left="1134" w:right="-1134" w:hanging="1134"/>
      </w:pPr>
      <w:r>
        <w:br w:type="page"/>
        <w:t>30</w:t>
      </w:r>
      <w:r>
        <w:tab/>
        <w:t>39</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15 Dieburg S 39</w:t>
      </w:r>
    </w:p>
    <w:p w:rsidR="00000000" w:rsidRDefault="00C653B4">
      <w:pPr>
        <w:tabs>
          <w:tab w:val="left" w:pos="1134"/>
        </w:tabs>
        <w:ind w:left="1134" w:right="-1134" w:hanging="1134"/>
      </w:pPr>
      <w:r>
        <w:t>40</w:t>
      </w:r>
      <w:r>
        <w:tab/>
      </w:r>
      <w:r>
        <w:rPr>
          <w:vanish/>
        </w:rPr>
        <w:t>s[2{</w:t>
      </w:r>
      <w:r>
        <w:t>Errichtung einer</w:t>
      </w:r>
      <w:r>
        <w:rPr>
          <w:vanish/>
        </w:rPr>
        <w:t>}</w:t>
      </w:r>
      <w:r>
        <w:t xml:space="preserve"> </w:t>
      </w:r>
      <w:r>
        <w:rPr>
          <w:vanish/>
        </w:rPr>
        <w:t>1{</w:t>
      </w:r>
      <w:r>
        <w:t>Buchdruckerei</w:t>
      </w:r>
      <w:r>
        <w:rPr>
          <w:vanish/>
        </w:rPr>
        <w:t>}]s</w:t>
      </w:r>
      <w:r>
        <w:t xml:space="preserve"> und Schriftgießerei durch </w:t>
      </w:r>
      <w:r>
        <w:rPr>
          <w:vanish/>
        </w:rPr>
        <w:t>p[2{</w:t>
      </w:r>
      <w:r>
        <w:t>W.</w:t>
      </w:r>
      <w:r>
        <w:rPr>
          <w:vanish/>
        </w:rPr>
        <w:t>}</w:t>
      </w:r>
      <w:r>
        <w:t xml:space="preserve"> </w:t>
      </w:r>
      <w:r>
        <w:rPr>
          <w:vanish/>
        </w:rPr>
        <w:t>1{</w:t>
      </w:r>
      <w:r>
        <w:t>Wittmann</w:t>
      </w:r>
      <w:r>
        <w:rPr>
          <w:vanish/>
        </w:rPr>
        <w:t>}</w:t>
      </w:r>
      <w:r>
        <w:t xml:space="preserve">, </w:t>
      </w:r>
      <w:r>
        <w:rPr>
          <w:vanish/>
        </w:rPr>
        <w:t>6{o[</w:t>
      </w:r>
      <w:r>
        <w:t>Dieburg</w:t>
      </w:r>
      <w:r>
        <w:rPr>
          <w:vanish/>
        </w:rPr>
        <w:t>]o}]p</w:t>
      </w:r>
    </w:p>
    <w:p w:rsidR="00000000" w:rsidRDefault="00C653B4">
      <w:pPr>
        <w:tabs>
          <w:tab w:val="left" w:pos="1134"/>
        </w:tabs>
        <w:ind w:left="1134" w:right="-1134" w:hanging="1134"/>
      </w:pPr>
      <w:r>
        <w:t>43</w:t>
      </w:r>
      <w:r>
        <w:tab/>
        <w:t>1897 - 1899</w:t>
      </w:r>
    </w:p>
    <w:p w:rsidR="00000000" w:rsidRDefault="00C653B4">
      <w:pPr>
        <w:tabs>
          <w:tab w:val="left" w:pos="1134"/>
        </w:tabs>
        <w:ind w:left="1134" w:right="-1134" w:hanging="1134"/>
      </w:pPr>
      <w:r>
        <w:br w:type="page"/>
        <w:t>30</w:t>
      </w:r>
      <w:r>
        <w:tab/>
        <w:t>38</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15 Dieburg S 38</w:t>
      </w:r>
    </w:p>
    <w:p w:rsidR="00000000" w:rsidRDefault="00C653B4">
      <w:pPr>
        <w:tabs>
          <w:tab w:val="left" w:pos="1134"/>
        </w:tabs>
        <w:ind w:left="1134" w:right="-1134" w:hanging="1134"/>
      </w:pPr>
      <w:r>
        <w:t>40</w:t>
      </w:r>
      <w:r>
        <w:tab/>
        <w:t xml:space="preserve">Gesuch des </w:t>
      </w:r>
      <w:r>
        <w:rPr>
          <w:vanish/>
        </w:rPr>
        <w:t>p[2{</w:t>
      </w:r>
      <w:r>
        <w:t>Valentin</w:t>
      </w:r>
      <w:r>
        <w:rPr>
          <w:vanish/>
        </w:rPr>
        <w:t>}</w:t>
      </w:r>
      <w:r>
        <w:t xml:space="preserve"> </w:t>
      </w:r>
      <w:r>
        <w:rPr>
          <w:vanish/>
        </w:rPr>
        <w:t>1{</w:t>
      </w:r>
      <w:r>
        <w:t>Stumpf</w:t>
      </w:r>
      <w:r>
        <w:rPr>
          <w:vanish/>
        </w:rPr>
        <w:t>}</w:t>
      </w:r>
      <w:r>
        <w:t xml:space="preserve">, </w:t>
      </w:r>
      <w:r>
        <w:rPr>
          <w:vanish/>
        </w:rPr>
        <w:t>6{o[</w:t>
      </w:r>
      <w:r>
        <w:t>Groß-Zimmern</w:t>
      </w:r>
      <w:r>
        <w:rPr>
          <w:vanish/>
        </w:rPr>
        <w:t>]o}]p</w:t>
      </w:r>
      <w:r>
        <w:t xml:space="preserve">, um </w:t>
      </w:r>
      <w:r>
        <w:rPr>
          <w:vanish/>
        </w:rPr>
        <w:t>s[2{</w:t>
      </w:r>
      <w:r>
        <w:t>Errichtung einer</w:t>
      </w:r>
      <w:r>
        <w:rPr>
          <w:vanish/>
        </w:rPr>
        <w:t>}</w:t>
      </w:r>
      <w:r>
        <w:t xml:space="preserve"> </w:t>
      </w:r>
      <w:r>
        <w:rPr>
          <w:vanish/>
        </w:rPr>
        <w:t>1{</w:t>
      </w:r>
      <w:r>
        <w:t>Buchdruckerei</w:t>
      </w:r>
      <w:r>
        <w:rPr>
          <w:vanish/>
        </w:rPr>
        <w:t>}]s</w:t>
      </w:r>
    </w:p>
    <w:p w:rsidR="00000000" w:rsidRDefault="00C653B4">
      <w:pPr>
        <w:tabs>
          <w:tab w:val="left" w:pos="1134"/>
        </w:tabs>
        <w:ind w:left="1134" w:right="-1134" w:hanging="1134"/>
      </w:pPr>
      <w:r>
        <w:t>43</w:t>
      </w:r>
      <w:r>
        <w:tab/>
        <w:t>1904 - 1905</w:t>
      </w:r>
    </w:p>
    <w:p w:rsidR="00000000" w:rsidRDefault="00C653B4">
      <w:pPr>
        <w:tabs>
          <w:tab w:val="left" w:pos="1134"/>
        </w:tabs>
        <w:ind w:left="1134" w:right="-1134" w:hanging="1134"/>
      </w:pPr>
      <w:r>
        <w:br w:type="page"/>
        <w:t>30</w:t>
      </w:r>
      <w:r>
        <w:tab/>
        <w:t>17</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15 Dieburg S 17</w:t>
      </w:r>
    </w:p>
    <w:p w:rsidR="00000000" w:rsidRDefault="00C653B4">
      <w:pPr>
        <w:tabs>
          <w:tab w:val="left" w:pos="1134"/>
        </w:tabs>
        <w:ind w:left="1134" w:right="-1134" w:hanging="1134"/>
      </w:pPr>
      <w:r>
        <w:t>40</w:t>
      </w:r>
      <w:r>
        <w:tab/>
        <w:t xml:space="preserve">Gesuch des </w:t>
      </w:r>
      <w:r>
        <w:rPr>
          <w:vanish/>
        </w:rPr>
        <w:t>p[2{</w:t>
      </w:r>
      <w:r>
        <w:t>Wilhelm</w:t>
      </w:r>
      <w:r>
        <w:rPr>
          <w:vanish/>
        </w:rPr>
        <w:t>}</w:t>
      </w:r>
      <w:r>
        <w:t xml:space="preserve"> </w:t>
      </w:r>
      <w:r>
        <w:rPr>
          <w:vanish/>
        </w:rPr>
        <w:t>1{</w:t>
      </w:r>
      <w:r>
        <w:t>Schäfer</w:t>
      </w:r>
      <w:r>
        <w:rPr>
          <w:vanish/>
        </w:rPr>
        <w:t>}</w:t>
      </w:r>
      <w:r>
        <w:t xml:space="preserve"> zu </w:t>
      </w:r>
      <w:r>
        <w:rPr>
          <w:vanish/>
        </w:rPr>
        <w:t>6{o[</w:t>
      </w:r>
      <w:r>
        <w:t>Offenbach</w:t>
      </w:r>
      <w:r>
        <w:rPr>
          <w:vanish/>
        </w:rPr>
        <w:t>]o}]p</w:t>
      </w:r>
      <w:r>
        <w:t xml:space="preserve"> um </w:t>
      </w:r>
      <w:r>
        <w:rPr>
          <w:vanish/>
        </w:rPr>
        <w:t>s[</w:t>
      </w:r>
      <w:r>
        <w:t>Konzessionierung</w:t>
      </w:r>
      <w:r>
        <w:rPr>
          <w:vanish/>
        </w:rPr>
        <w:t>]s</w:t>
      </w:r>
      <w:r>
        <w:t xml:space="preserve"> als </w:t>
      </w:r>
      <w:r>
        <w:rPr>
          <w:vanish/>
        </w:rPr>
        <w:t>s[</w:t>
      </w:r>
      <w:r>
        <w:t>Buchdrucker</w:t>
      </w:r>
      <w:r>
        <w:rPr>
          <w:vanish/>
        </w:rPr>
        <w:t>]s</w:t>
      </w:r>
      <w:r>
        <w:t xml:space="preserve"> zu </w:t>
      </w:r>
      <w:r>
        <w:rPr>
          <w:vanish/>
        </w:rPr>
        <w:t>o[</w:t>
      </w:r>
      <w:r>
        <w:t>Neustadt</w:t>
      </w:r>
      <w:r>
        <w:rPr>
          <w:vanish/>
        </w:rPr>
        <w:t>]o</w:t>
      </w:r>
    </w:p>
    <w:p w:rsidR="00000000" w:rsidRDefault="00C653B4">
      <w:pPr>
        <w:tabs>
          <w:tab w:val="left" w:pos="1134"/>
        </w:tabs>
        <w:ind w:left="1134" w:right="-1134" w:hanging="1134"/>
      </w:pPr>
      <w:r>
        <w:t>43</w:t>
      </w:r>
      <w:r>
        <w:tab/>
        <w:t>1861 - 1862</w:t>
      </w:r>
    </w:p>
    <w:p w:rsidR="00000000" w:rsidRDefault="00C653B4">
      <w:pPr>
        <w:tabs>
          <w:tab w:val="left" w:pos="1134"/>
        </w:tabs>
        <w:ind w:left="1134" w:right="-1134" w:hanging="1134"/>
      </w:pPr>
      <w:r>
        <w:br w:type="page"/>
        <w:t>30</w:t>
      </w:r>
      <w:r>
        <w:tab/>
        <w:t>6</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G 15 Dieburg S 6</w:t>
      </w:r>
    </w:p>
    <w:p w:rsidR="00000000" w:rsidRDefault="00C653B4">
      <w:pPr>
        <w:tabs>
          <w:tab w:val="left" w:pos="1134"/>
        </w:tabs>
        <w:ind w:left="1134" w:right="-1134" w:hanging="1134"/>
      </w:pPr>
      <w:r>
        <w:t>40</w:t>
      </w:r>
      <w:r>
        <w:tab/>
      </w:r>
      <w:r>
        <w:rPr>
          <w:vanish/>
        </w:rPr>
        <w:t>s[</w:t>
      </w:r>
      <w:r>
        <w:t xml:space="preserve">Hausierhandel mit </w:t>
      </w:r>
      <w:r>
        <w:rPr>
          <w:vanish/>
        </w:rPr>
        <w:t>s[</w:t>
      </w:r>
      <w:r>
        <w:t>Druckschriften</w:t>
      </w:r>
      <w:r>
        <w:rPr>
          <w:vanish/>
        </w:rPr>
        <w:t>]s]s</w:t>
      </w:r>
    </w:p>
    <w:p w:rsidR="00000000" w:rsidRDefault="00C653B4">
      <w:pPr>
        <w:tabs>
          <w:tab w:val="left" w:pos="1134"/>
        </w:tabs>
        <w:ind w:left="1134" w:right="-1134" w:hanging="1134"/>
      </w:pPr>
      <w:r>
        <w:t>43</w:t>
      </w:r>
      <w:r>
        <w:tab/>
        <w:t>1853</w:t>
      </w:r>
    </w:p>
    <w:p w:rsidR="00000000" w:rsidRDefault="00C653B4">
      <w:pPr>
        <w:tabs>
          <w:tab w:val="left" w:pos="1134"/>
        </w:tabs>
        <w:ind w:left="1134" w:right="-1134" w:hanging="1134"/>
      </w:pPr>
      <w:r>
        <w:br w:type="page"/>
        <w:t>30</w:t>
      </w:r>
      <w:r>
        <w:tab/>
        <w:t>33</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15 Dieburg S 33</w:t>
      </w:r>
    </w:p>
    <w:p w:rsidR="00000000" w:rsidRDefault="00C653B4">
      <w:pPr>
        <w:tabs>
          <w:tab w:val="left" w:pos="1134"/>
        </w:tabs>
        <w:ind w:left="1134" w:right="-1134" w:hanging="1134"/>
      </w:pPr>
      <w:r>
        <w:t>40</w:t>
      </w:r>
      <w:r>
        <w:tab/>
      </w:r>
      <w:r>
        <w:rPr>
          <w:vanish/>
        </w:rPr>
        <w:t>s[2{</w:t>
      </w:r>
      <w:r>
        <w:t>Erfassung</w:t>
      </w:r>
      <w:r>
        <w:t xml:space="preserve"> privater</w:t>
      </w:r>
      <w:r>
        <w:rPr>
          <w:vanish/>
        </w:rPr>
        <w:t>}</w:t>
      </w:r>
      <w:r>
        <w:t xml:space="preserve"> </w:t>
      </w:r>
      <w:r>
        <w:rPr>
          <w:vanish/>
        </w:rPr>
        <w:t>1{</w:t>
      </w:r>
      <w:r>
        <w:t>Leihbibliotheken</w:t>
      </w:r>
      <w:r>
        <w:rPr>
          <w:vanish/>
        </w:rPr>
        <w:t>}]s</w:t>
      </w:r>
    </w:p>
    <w:p w:rsidR="00000000" w:rsidRDefault="00C653B4">
      <w:pPr>
        <w:tabs>
          <w:tab w:val="left" w:pos="1134"/>
        </w:tabs>
        <w:ind w:left="1134" w:right="-1134" w:hanging="1134"/>
      </w:pPr>
      <w:r>
        <w:t>43</w:t>
      </w:r>
      <w:r>
        <w:tab/>
        <w:t>1934</w:t>
      </w:r>
    </w:p>
    <w:p w:rsidR="00000000" w:rsidRDefault="00C653B4">
      <w:pPr>
        <w:tabs>
          <w:tab w:val="left" w:pos="1134"/>
        </w:tabs>
        <w:ind w:left="1134" w:right="-1134" w:hanging="1134"/>
      </w:pPr>
      <w:r>
        <w:br w:type="page"/>
        <w:t>30</w:t>
      </w:r>
      <w:r>
        <w:tab/>
        <w:t>1</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G 15 Dieburg S 1</w:t>
      </w:r>
    </w:p>
    <w:p w:rsidR="00000000" w:rsidRDefault="00C653B4">
      <w:pPr>
        <w:tabs>
          <w:tab w:val="left" w:pos="1134"/>
        </w:tabs>
        <w:ind w:left="1134" w:right="-1134" w:hanging="1134"/>
      </w:pPr>
      <w:r>
        <w:t>40</w:t>
      </w:r>
      <w:r>
        <w:tab/>
        <w:t xml:space="preserve">Gesuch des </w:t>
      </w:r>
      <w:r>
        <w:rPr>
          <w:vanish/>
        </w:rPr>
        <w:t>p[5{</w:t>
      </w:r>
      <w:r>
        <w:t>Privatlehrer</w:t>
      </w:r>
      <w:r>
        <w:rPr>
          <w:vanish/>
        </w:rPr>
        <w:t>}</w:t>
      </w:r>
      <w:r>
        <w:t xml:space="preserve">s </w:t>
      </w:r>
      <w:r>
        <w:rPr>
          <w:vanish/>
        </w:rPr>
        <w:t>2{</w:t>
      </w:r>
      <w:r>
        <w:t>Louis</w:t>
      </w:r>
      <w:r>
        <w:rPr>
          <w:vanish/>
        </w:rPr>
        <w:t>}</w:t>
      </w:r>
      <w:r>
        <w:t xml:space="preserve"> </w:t>
      </w:r>
      <w:r>
        <w:rPr>
          <w:vanish/>
        </w:rPr>
        <w:t>1{</w:t>
      </w:r>
      <w:r>
        <w:t>Greb‚</w:t>
      </w:r>
      <w:r>
        <w:rPr>
          <w:vanish/>
        </w:rPr>
        <w:t>}</w:t>
      </w:r>
      <w:r>
        <w:t xml:space="preserve"> zu </w:t>
      </w:r>
      <w:r>
        <w:rPr>
          <w:vanish/>
        </w:rPr>
        <w:t>6{o[</w:t>
      </w:r>
      <w:r>
        <w:t>Dieburg</w:t>
      </w:r>
      <w:r>
        <w:rPr>
          <w:vanish/>
        </w:rPr>
        <w:t>]o}]p</w:t>
      </w:r>
      <w:r>
        <w:t xml:space="preserve"> um Erteilung einer </w:t>
      </w:r>
      <w:r>
        <w:rPr>
          <w:vanish/>
        </w:rPr>
        <w:t>s[</w:t>
      </w:r>
      <w:r>
        <w:t>Konzession</w:t>
      </w:r>
      <w:r>
        <w:rPr>
          <w:vanish/>
        </w:rPr>
        <w:t>]s</w:t>
      </w:r>
      <w:r>
        <w:t xml:space="preserve"> zur </w:t>
      </w:r>
      <w:r>
        <w:rPr>
          <w:vanish/>
        </w:rPr>
        <w:t>s[2{</w:t>
      </w:r>
      <w:r>
        <w:t>Errichtung einer</w:t>
      </w:r>
      <w:r>
        <w:rPr>
          <w:vanish/>
        </w:rPr>
        <w:t>}</w:t>
      </w:r>
      <w:r>
        <w:t xml:space="preserve"> </w:t>
      </w:r>
      <w:r>
        <w:rPr>
          <w:vanish/>
        </w:rPr>
        <w:t>1{</w:t>
      </w:r>
      <w:r>
        <w:t>Leihbibliothek</w:t>
      </w:r>
      <w:r>
        <w:rPr>
          <w:vanish/>
        </w:rPr>
        <w:t>}]s</w:t>
      </w:r>
    </w:p>
    <w:p w:rsidR="00000000" w:rsidRDefault="00C653B4">
      <w:pPr>
        <w:tabs>
          <w:tab w:val="left" w:pos="1134"/>
        </w:tabs>
        <w:ind w:left="1134" w:right="-1134" w:hanging="1134"/>
      </w:pPr>
      <w:r>
        <w:t>43</w:t>
      </w:r>
      <w:r>
        <w:tab/>
        <w:t>1857</w:t>
      </w:r>
    </w:p>
    <w:p w:rsidR="00000000" w:rsidRDefault="00C653B4">
      <w:pPr>
        <w:tabs>
          <w:tab w:val="left" w:pos="1134"/>
        </w:tabs>
        <w:ind w:left="1134" w:right="-1134" w:hanging="1134"/>
      </w:pPr>
      <w:r>
        <w:br w:type="page"/>
        <w:t>30</w:t>
      </w:r>
      <w:r>
        <w:tab/>
        <w:t>2</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G 15 Dieburg S 2</w:t>
      </w:r>
    </w:p>
    <w:p w:rsidR="00000000" w:rsidRDefault="00C653B4">
      <w:pPr>
        <w:tabs>
          <w:tab w:val="left" w:pos="1134"/>
        </w:tabs>
        <w:ind w:left="1134" w:right="-1134" w:hanging="1134"/>
      </w:pPr>
      <w:r>
        <w:t>40</w:t>
      </w:r>
      <w:r>
        <w:tab/>
        <w:t xml:space="preserve">Gesuch des </w:t>
      </w:r>
      <w:r>
        <w:rPr>
          <w:vanish/>
        </w:rPr>
        <w:t>p[2{</w:t>
      </w:r>
      <w:r>
        <w:t>Johannes</w:t>
      </w:r>
      <w:r>
        <w:rPr>
          <w:vanish/>
        </w:rPr>
        <w:t>}</w:t>
      </w:r>
      <w:r>
        <w:t xml:space="preserve"> </w:t>
      </w:r>
      <w:r>
        <w:rPr>
          <w:vanish/>
        </w:rPr>
        <w:t>1{</w:t>
      </w:r>
      <w:r>
        <w:t>Fischer</w:t>
      </w:r>
      <w:r>
        <w:rPr>
          <w:vanish/>
        </w:rPr>
        <w:t>}</w:t>
      </w:r>
      <w:r>
        <w:t xml:space="preserve">, </w:t>
      </w:r>
      <w:r>
        <w:rPr>
          <w:vanish/>
        </w:rPr>
        <w:t>6{o[</w:t>
      </w:r>
      <w:r>
        <w:t>Groß-Umstadt</w:t>
      </w:r>
      <w:r>
        <w:rPr>
          <w:vanish/>
        </w:rPr>
        <w:t>]o}]p</w:t>
      </w:r>
      <w:r>
        <w:t xml:space="preserve"> um </w:t>
      </w:r>
      <w:r>
        <w:rPr>
          <w:vanish/>
        </w:rPr>
        <w:t>s[2{</w:t>
      </w:r>
      <w:r>
        <w:t>Erlaubnis zur Gründung einer</w:t>
      </w:r>
      <w:r>
        <w:rPr>
          <w:vanish/>
        </w:rPr>
        <w:t>}</w:t>
      </w:r>
      <w:r>
        <w:t xml:space="preserve"> </w:t>
      </w:r>
      <w:r>
        <w:rPr>
          <w:vanish/>
        </w:rPr>
        <w:t>1{</w:t>
      </w:r>
      <w:r>
        <w:t>Leih- und Lesebibliothek</w:t>
      </w:r>
      <w:r>
        <w:rPr>
          <w:vanish/>
        </w:rPr>
        <w:t>}]s</w:t>
      </w:r>
    </w:p>
    <w:p w:rsidR="00000000" w:rsidRDefault="00C653B4">
      <w:pPr>
        <w:tabs>
          <w:tab w:val="left" w:pos="1134"/>
        </w:tabs>
        <w:ind w:left="1134" w:right="-1134" w:hanging="1134"/>
      </w:pPr>
      <w:r>
        <w:t>43</w:t>
      </w:r>
      <w:r>
        <w:tab/>
        <w:t>1860 - 1869</w:t>
      </w:r>
    </w:p>
    <w:p w:rsidR="00000000" w:rsidRDefault="00C653B4">
      <w:pPr>
        <w:tabs>
          <w:tab w:val="left" w:pos="1134"/>
        </w:tabs>
        <w:ind w:left="1134" w:right="-1134" w:hanging="1134"/>
      </w:pPr>
      <w:r>
        <w:br w:type="page"/>
        <w:t>30</w:t>
      </w:r>
      <w:r>
        <w:tab/>
        <w:t>5</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t>G 15 Dieburg S 5</w:t>
      </w:r>
    </w:p>
    <w:p w:rsidR="00000000" w:rsidRDefault="00C653B4">
      <w:pPr>
        <w:tabs>
          <w:tab w:val="left" w:pos="1134"/>
        </w:tabs>
        <w:ind w:left="1134" w:right="-1134" w:hanging="1134"/>
      </w:pPr>
      <w:r>
        <w:t>40</w:t>
      </w:r>
      <w:r>
        <w:tab/>
      </w:r>
      <w:r>
        <w:rPr>
          <w:vanish/>
        </w:rPr>
        <w:t>s[2{</w:t>
      </w:r>
      <w:r>
        <w:t>Gründung eines</w:t>
      </w:r>
      <w:r>
        <w:rPr>
          <w:vanish/>
        </w:rPr>
        <w:t>}</w:t>
      </w:r>
      <w:r>
        <w:t xml:space="preserve"> </w:t>
      </w:r>
      <w:r>
        <w:rPr>
          <w:vanish/>
        </w:rPr>
        <w:t>1{</w:t>
      </w:r>
      <w:r>
        <w:t>Lesevereins</w:t>
      </w:r>
      <w:r>
        <w:rPr>
          <w:vanish/>
        </w:rPr>
        <w:t>}]s</w:t>
      </w:r>
      <w:r>
        <w:t xml:space="preserve"> in </w:t>
      </w:r>
      <w:r>
        <w:rPr>
          <w:vanish/>
        </w:rPr>
        <w:t>o[</w:t>
      </w:r>
      <w:r>
        <w:t>Hergershausen</w:t>
      </w:r>
      <w:r>
        <w:rPr>
          <w:vanish/>
        </w:rPr>
        <w:t>]o</w:t>
      </w:r>
    </w:p>
    <w:p w:rsidR="00000000" w:rsidRDefault="00C653B4">
      <w:pPr>
        <w:tabs>
          <w:tab w:val="left" w:pos="1134"/>
        </w:tabs>
        <w:ind w:left="1134" w:right="-1134" w:hanging="1134"/>
      </w:pPr>
      <w:r>
        <w:t>43</w:t>
      </w:r>
      <w:r>
        <w:tab/>
        <w:t>18</w:t>
      </w:r>
      <w:r>
        <w:t>50 - 1851</w:t>
      </w:r>
    </w:p>
    <w:p w:rsidR="00000000" w:rsidRDefault="00C653B4">
      <w:pPr>
        <w:tabs>
          <w:tab w:val="left" w:pos="1134"/>
        </w:tabs>
        <w:ind w:left="1134" w:right="-1134" w:hanging="1134"/>
      </w:pPr>
      <w:r>
        <w:br w:type="page"/>
        <w:t>30</w:t>
      </w:r>
      <w:r>
        <w:tab/>
        <w:t>28</w:t>
      </w:r>
    </w:p>
    <w:p w:rsidR="00000000" w:rsidRDefault="00C653B4">
      <w:pPr>
        <w:tabs>
          <w:tab w:val="left" w:pos="1134"/>
        </w:tabs>
        <w:ind w:left="1134" w:right="-1134" w:hanging="1134"/>
      </w:pPr>
      <w:r>
        <w:t>30a</w:t>
      </w:r>
      <w:r>
        <w:tab/>
        <w:t>15</w:t>
      </w:r>
    </w:p>
    <w:p w:rsidR="00000000" w:rsidRDefault="00C653B4">
      <w:pPr>
        <w:tabs>
          <w:tab w:val="left" w:pos="1134"/>
        </w:tabs>
        <w:ind w:left="1134" w:right="-1134" w:hanging="1134"/>
      </w:pPr>
      <w:r>
        <w:t>30z</w:t>
      </w:r>
      <w:r>
        <w:tab/>
        <w:t>G 15 Dieburg S 28</w:t>
      </w:r>
    </w:p>
    <w:p w:rsidR="00000000" w:rsidRDefault="00C653B4">
      <w:pPr>
        <w:tabs>
          <w:tab w:val="left" w:pos="1134"/>
        </w:tabs>
        <w:ind w:left="1134" w:right="-1134" w:hanging="1134"/>
      </w:pPr>
      <w:r>
        <w:t>40</w:t>
      </w:r>
      <w:r>
        <w:tab/>
      </w:r>
      <w:r>
        <w:rPr>
          <w:vanish/>
        </w:rPr>
        <w:t>s[</w:t>
      </w:r>
      <w:r>
        <w:t>Lesehalle</w:t>
      </w:r>
      <w:r>
        <w:rPr>
          <w:vanish/>
        </w:rPr>
        <w:t>]s</w:t>
      </w:r>
      <w:r>
        <w:t xml:space="preserve"> und </w:t>
      </w:r>
      <w:r>
        <w:rPr>
          <w:vanish/>
        </w:rPr>
        <w:t>s[</w:t>
      </w:r>
      <w:r>
        <w:t>Leseverein</w:t>
      </w:r>
      <w:r>
        <w:rPr>
          <w:vanish/>
        </w:rPr>
        <w:t>]s</w:t>
      </w:r>
      <w:r>
        <w:t xml:space="preserve"> </w:t>
      </w:r>
      <w:r>
        <w:rPr>
          <w:vanish/>
        </w:rPr>
        <w:t>o[</w:t>
      </w:r>
      <w:r>
        <w:t>Schaafheim</w:t>
      </w:r>
      <w:r>
        <w:rPr>
          <w:vanish/>
        </w:rPr>
        <w:t>]o</w:t>
      </w:r>
    </w:p>
    <w:p w:rsidR="00000000" w:rsidRDefault="00C653B4">
      <w:pPr>
        <w:tabs>
          <w:tab w:val="left" w:pos="1134"/>
        </w:tabs>
        <w:ind w:left="1134" w:right="-1134" w:hanging="1134"/>
      </w:pPr>
      <w:r>
        <w:t>43</w:t>
      </w:r>
      <w:r>
        <w:tab/>
        <w:t>1903</w:t>
      </w:r>
    </w:p>
    <w:p w:rsidR="00000000" w:rsidRDefault="00C653B4">
      <w:pPr>
        <w:tabs>
          <w:tab w:val="left" w:pos="1134"/>
        </w:tabs>
        <w:ind w:left="1134" w:right="-1134" w:hanging="1134"/>
      </w:pPr>
      <w:r>
        <w:br w:type="page"/>
        <w:t>30</w:t>
      </w:r>
      <w:r>
        <w:tab/>
        <w:t>3</w:t>
      </w:r>
    </w:p>
    <w:p w:rsidR="00000000" w:rsidRDefault="00C653B4">
      <w:pPr>
        <w:tabs>
          <w:tab w:val="left" w:pos="1134"/>
        </w:tabs>
        <w:ind w:left="1134" w:right="-1134" w:hanging="1134"/>
      </w:pPr>
      <w:r>
        <w:t>30a</w:t>
      </w:r>
      <w:r>
        <w:tab/>
        <w:t>16</w:t>
      </w:r>
    </w:p>
    <w:p w:rsidR="00000000" w:rsidRDefault="00C653B4">
      <w:pPr>
        <w:tabs>
          <w:tab w:val="left" w:pos="1134"/>
        </w:tabs>
        <w:ind w:left="1134" w:right="-1134" w:hanging="1134"/>
      </w:pPr>
      <w:r>
        <w:t>30z</w:t>
      </w:r>
      <w:r>
        <w:tab/>
        <w:t>G 15 Dieburg S 3</w:t>
      </w:r>
    </w:p>
    <w:p w:rsidR="00000000" w:rsidRDefault="00C653B4">
      <w:pPr>
        <w:tabs>
          <w:tab w:val="left" w:pos="1134"/>
        </w:tabs>
        <w:ind w:left="1134" w:right="-1134" w:hanging="1134"/>
      </w:pPr>
      <w:r>
        <w:t>40</w:t>
      </w:r>
      <w:r>
        <w:tab/>
        <w:t xml:space="preserve">Revolutionäre Umtriebe durch </w:t>
      </w:r>
      <w:r>
        <w:rPr>
          <w:vanish/>
        </w:rPr>
        <w:t>s[s[2{</w:t>
      </w:r>
      <w:r>
        <w:t>Verbreitung von</w:t>
      </w:r>
      <w:r>
        <w:rPr>
          <w:vanish/>
        </w:rPr>
        <w:t>}</w:t>
      </w:r>
      <w:r>
        <w:t xml:space="preserve"> </w:t>
      </w:r>
      <w:r>
        <w:rPr>
          <w:vanish/>
        </w:rPr>
        <w:t>1{</w:t>
      </w:r>
      <w:r>
        <w:t>Flugschriften</w:t>
      </w:r>
      <w:r>
        <w:rPr>
          <w:vanish/>
        </w:rPr>
        <w:t>}]s]s</w:t>
      </w:r>
    </w:p>
    <w:p w:rsidR="00000000" w:rsidRDefault="00C653B4">
      <w:pPr>
        <w:tabs>
          <w:tab w:val="left" w:pos="1134"/>
        </w:tabs>
        <w:ind w:left="1134" w:right="-1134" w:hanging="1134"/>
      </w:pPr>
      <w:r>
        <w:t>41</w:t>
      </w:r>
      <w:r>
        <w:tab/>
      </w:r>
      <w:r>
        <w:rPr>
          <w:vanish/>
        </w:rPr>
        <w:t>t[</w:t>
      </w:r>
      <w:r>
        <w:t>"Kossuth's Triumphe in England"</w:t>
      </w:r>
      <w:r>
        <w:rPr>
          <w:vanish/>
        </w:rPr>
        <w:t>]t</w:t>
      </w:r>
      <w:r>
        <w:t xml:space="preserve"> (nach 1852); </w:t>
      </w:r>
      <w:r>
        <w:rPr>
          <w:vanish/>
        </w:rPr>
        <w:t>t[</w:t>
      </w:r>
      <w:r>
        <w:t>"Intelligenzblatt" Ein unabhängiges Organ der Demokratie</w:t>
      </w:r>
      <w:r>
        <w:rPr>
          <w:vanish/>
        </w:rPr>
        <w:t>]t</w:t>
      </w:r>
      <w:r>
        <w:t xml:space="preserve">, </w:t>
      </w:r>
      <w:r>
        <w:rPr>
          <w:vanish/>
        </w:rPr>
        <w:t>o[</w:t>
      </w:r>
      <w:r>
        <w:t>Sandusky-City, USA</w:t>
      </w:r>
      <w:r>
        <w:rPr>
          <w:vanish/>
        </w:rPr>
        <w:t>]o</w:t>
      </w:r>
      <w:r>
        <w:t xml:space="preserve">, 4. und 18. Juni 1853; </w:t>
      </w:r>
      <w:r>
        <w:rPr>
          <w:vanish/>
        </w:rPr>
        <w:t>t[2{</w:t>
      </w:r>
      <w:r>
        <w:t>Handschrift</w:t>
      </w:r>
      <w:r>
        <w:rPr>
          <w:vanish/>
        </w:rPr>
        <w:t>}</w:t>
      </w:r>
      <w:r>
        <w:t xml:space="preserve">: </w:t>
      </w:r>
      <w:r>
        <w:rPr>
          <w:vanish/>
        </w:rPr>
        <w:t>1{</w:t>
      </w:r>
      <w:r>
        <w:t>"Lied aus Amerika"</w:t>
      </w:r>
      <w:r>
        <w:rPr>
          <w:vanish/>
        </w:rPr>
        <w:t>}]t</w:t>
      </w:r>
      <w:r>
        <w:t xml:space="preserve"> 1852</w:t>
      </w:r>
    </w:p>
    <w:p w:rsidR="00000000" w:rsidRDefault="00C653B4">
      <w:pPr>
        <w:tabs>
          <w:tab w:val="left" w:pos="1134"/>
        </w:tabs>
        <w:ind w:left="1134" w:right="-1134" w:hanging="1134"/>
      </w:pPr>
      <w:r>
        <w:t>43</w:t>
      </w:r>
      <w:r>
        <w:tab/>
        <w:t>1852 - 1853</w:t>
      </w:r>
    </w:p>
    <w:p w:rsidR="00000000" w:rsidRDefault="00C653B4">
      <w:pPr>
        <w:tabs>
          <w:tab w:val="left" w:pos="1134"/>
        </w:tabs>
        <w:ind w:left="1134" w:right="-1134" w:hanging="1134"/>
      </w:pPr>
      <w:r>
        <w:br w:type="page"/>
        <w:t>30</w:t>
      </w:r>
      <w:r>
        <w:tab/>
        <w:t>13</w:t>
      </w:r>
    </w:p>
    <w:p w:rsidR="00000000" w:rsidRDefault="00C653B4">
      <w:pPr>
        <w:tabs>
          <w:tab w:val="left" w:pos="1134"/>
        </w:tabs>
        <w:ind w:left="1134" w:right="-1134" w:hanging="1134"/>
      </w:pPr>
      <w:r>
        <w:t>30a</w:t>
      </w:r>
      <w:r>
        <w:tab/>
        <w:t>17</w:t>
      </w:r>
    </w:p>
    <w:p w:rsidR="00000000" w:rsidRDefault="00C653B4">
      <w:pPr>
        <w:tabs>
          <w:tab w:val="left" w:pos="1134"/>
        </w:tabs>
        <w:ind w:left="1134" w:right="-1134" w:hanging="1134"/>
      </w:pPr>
      <w:r>
        <w:t>30z</w:t>
      </w:r>
      <w:r>
        <w:tab/>
        <w:t>G 15 Dieburg S 13</w:t>
      </w:r>
    </w:p>
    <w:p w:rsidR="00000000" w:rsidRDefault="00C653B4">
      <w:pPr>
        <w:tabs>
          <w:tab w:val="left" w:pos="1134"/>
        </w:tabs>
        <w:ind w:left="1134" w:right="-1134" w:hanging="1134"/>
      </w:pPr>
      <w:r>
        <w:t>40</w:t>
      </w:r>
      <w:r>
        <w:tab/>
      </w:r>
      <w:r>
        <w:rPr>
          <w:vanish/>
        </w:rPr>
        <w:t>s[s[2{</w:t>
      </w:r>
      <w:r>
        <w:t>Verbreitung aufrührerischer</w:t>
      </w:r>
      <w:r>
        <w:rPr>
          <w:vanish/>
        </w:rPr>
        <w:t>}</w:t>
      </w:r>
      <w:r>
        <w:t xml:space="preserve"> </w:t>
      </w:r>
      <w:r>
        <w:rPr>
          <w:vanish/>
        </w:rPr>
        <w:t>1</w:t>
      </w:r>
      <w:r>
        <w:rPr>
          <w:vanish/>
        </w:rPr>
        <w:t>{</w:t>
      </w:r>
      <w:r>
        <w:t>Schriften</w:t>
      </w:r>
      <w:r>
        <w:rPr>
          <w:vanish/>
        </w:rPr>
        <w:t>}]s]s</w:t>
      </w:r>
      <w:r>
        <w:t xml:space="preserve"> durch den gewesenen </w:t>
      </w:r>
      <w:r>
        <w:rPr>
          <w:vanish/>
        </w:rPr>
        <w:t>p[5{</w:t>
      </w:r>
      <w:r>
        <w:t>Schullehrer</w:t>
      </w:r>
      <w:r>
        <w:rPr>
          <w:vanish/>
        </w:rPr>
        <w:t>}</w:t>
      </w:r>
      <w:r>
        <w:t xml:space="preserve"> </w:t>
      </w:r>
      <w:r>
        <w:rPr>
          <w:vanish/>
        </w:rPr>
        <w:t>2{</w:t>
      </w:r>
      <w:r>
        <w:t>Christoph</w:t>
      </w:r>
      <w:r>
        <w:rPr>
          <w:vanish/>
        </w:rPr>
        <w:t>}</w:t>
      </w:r>
      <w:r>
        <w:t xml:space="preserve"> </w:t>
      </w:r>
      <w:r>
        <w:rPr>
          <w:vanish/>
        </w:rPr>
        <w:t>1{</w:t>
      </w:r>
      <w:r>
        <w:t>Heppenheimer</w:t>
      </w:r>
      <w:r>
        <w:rPr>
          <w:vanish/>
        </w:rPr>
        <w:t>}</w:t>
      </w:r>
      <w:r>
        <w:t xml:space="preserve"> zu </w:t>
      </w:r>
      <w:r>
        <w:rPr>
          <w:vanish/>
        </w:rPr>
        <w:t>6{o[</w:t>
      </w:r>
      <w:r>
        <w:t>Babenhausen</w:t>
      </w:r>
      <w:r>
        <w:rPr>
          <w:vanish/>
        </w:rPr>
        <w:t>]o}]p</w:t>
      </w:r>
    </w:p>
    <w:p w:rsidR="00000000" w:rsidRDefault="00C653B4">
      <w:pPr>
        <w:tabs>
          <w:tab w:val="left" w:pos="1134"/>
        </w:tabs>
        <w:ind w:left="1134" w:right="-1134" w:hanging="1134"/>
      </w:pPr>
      <w:r>
        <w:t>43</w:t>
      </w:r>
      <w:r>
        <w:tab/>
        <w:t>1856 - 1857</w:t>
      </w:r>
    </w:p>
    <w:p w:rsidR="00000000" w:rsidRDefault="00C653B4">
      <w:pPr>
        <w:tabs>
          <w:tab w:val="left" w:pos="1134"/>
        </w:tabs>
        <w:ind w:left="1134" w:right="-1134" w:hanging="1134"/>
      </w:pPr>
      <w:r>
        <w:br w:type="page"/>
        <w:t>30</w:t>
      </w:r>
      <w:r>
        <w:tab/>
        <w:t>29</w:t>
      </w:r>
    </w:p>
    <w:p w:rsidR="00000000" w:rsidRDefault="00C653B4">
      <w:pPr>
        <w:tabs>
          <w:tab w:val="left" w:pos="1134"/>
        </w:tabs>
        <w:ind w:left="1134" w:right="-1134" w:hanging="1134"/>
      </w:pPr>
      <w:r>
        <w:t>30a</w:t>
      </w:r>
      <w:r>
        <w:tab/>
        <w:t>18</w:t>
      </w:r>
    </w:p>
    <w:p w:rsidR="00000000" w:rsidRDefault="00C653B4">
      <w:pPr>
        <w:tabs>
          <w:tab w:val="left" w:pos="1134"/>
        </w:tabs>
        <w:ind w:left="1134" w:right="-1134" w:hanging="1134"/>
      </w:pPr>
      <w:r>
        <w:t>30z</w:t>
      </w:r>
      <w:r>
        <w:tab/>
        <w:t>G 15 Dieburg S 29</w:t>
      </w:r>
    </w:p>
    <w:p w:rsidR="00000000" w:rsidRDefault="00C653B4">
      <w:pPr>
        <w:tabs>
          <w:tab w:val="left" w:pos="1134"/>
        </w:tabs>
        <w:ind w:left="1134" w:right="-1134" w:hanging="1134"/>
      </w:pPr>
      <w:r>
        <w:t>40</w:t>
      </w:r>
      <w:r>
        <w:tab/>
      </w:r>
      <w:r>
        <w:rPr>
          <w:vanish/>
        </w:rPr>
        <w:t>s[s[2{</w:t>
      </w:r>
      <w:r>
        <w:t xml:space="preserve">Verbreitung und </w:t>
      </w:r>
      <w:r>
        <w:rPr>
          <w:vanish/>
        </w:rPr>
        <w:t>s[</w:t>
      </w:r>
      <w:r>
        <w:t>Beschlagnahme</w:t>
      </w:r>
      <w:r>
        <w:rPr>
          <w:vanish/>
        </w:rPr>
        <w:t>]s</w:t>
      </w:r>
      <w:r>
        <w:t xml:space="preserve"> von</w:t>
      </w:r>
      <w:r>
        <w:rPr>
          <w:vanish/>
        </w:rPr>
        <w:t>}</w:t>
      </w:r>
      <w:r>
        <w:t xml:space="preserve"> </w:t>
      </w:r>
      <w:r>
        <w:rPr>
          <w:vanish/>
        </w:rPr>
        <w:t>1{</w:t>
      </w:r>
      <w:r>
        <w:t>Druckschriften</w:t>
      </w:r>
      <w:r>
        <w:rPr>
          <w:vanish/>
        </w:rPr>
        <w:t>}]s]s</w:t>
      </w:r>
      <w:r>
        <w:t xml:space="preserve"> (Ausschreiben der </w:t>
      </w:r>
      <w:r>
        <w:rPr>
          <w:vanish/>
        </w:rPr>
        <w:t>k[1{</w:t>
      </w:r>
      <w:r>
        <w:t>Staats- bzw. Geheimen Staatspolizeistelle</w:t>
      </w:r>
      <w:r>
        <w:rPr>
          <w:vanish/>
        </w:rPr>
        <w:t>}</w:t>
      </w:r>
      <w:r>
        <w:t xml:space="preserve"> </w:t>
      </w:r>
      <w:r>
        <w:rPr>
          <w:vanish/>
        </w:rPr>
        <w:t>2{o[</w:t>
      </w:r>
      <w:r>
        <w:t>Darmstadt</w:t>
      </w:r>
      <w:r>
        <w:rPr>
          <w:vanish/>
        </w:rPr>
        <w:t>]o}]k</w:t>
      </w:r>
      <w:r>
        <w:t>)</w:t>
      </w:r>
    </w:p>
    <w:p w:rsidR="00000000" w:rsidRDefault="00C653B4">
      <w:pPr>
        <w:tabs>
          <w:tab w:val="left" w:pos="1134"/>
        </w:tabs>
        <w:ind w:left="1134" w:right="-1134" w:hanging="1134"/>
      </w:pPr>
      <w:r>
        <w:t>43</w:t>
      </w:r>
      <w:r>
        <w:tab/>
        <w:t>1933 - 1937</w:t>
      </w:r>
    </w:p>
    <w:p w:rsidR="00000000" w:rsidRDefault="00C653B4">
      <w:pPr>
        <w:tabs>
          <w:tab w:val="left" w:pos="1134"/>
        </w:tabs>
        <w:ind w:left="1134" w:right="-1134" w:hanging="1134"/>
      </w:pPr>
      <w:r>
        <w:br w:type="page"/>
        <w:t>30</w:t>
      </w:r>
      <w:r>
        <w:tab/>
        <w:t>30</w:t>
      </w:r>
    </w:p>
    <w:p w:rsidR="00000000" w:rsidRDefault="00C653B4">
      <w:pPr>
        <w:tabs>
          <w:tab w:val="left" w:pos="1134"/>
        </w:tabs>
        <w:ind w:left="1134" w:right="-1134" w:hanging="1134"/>
      </w:pPr>
      <w:r>
        <w:t>30a</w:t>
      </w:r>
      <w:r>
        <w:tab/>
        <w:t>19</w:t>
      </w:r>
    </w:p>
    <w:p w:rsidR="00000000" w:rsidRDefault="00C653B4">
      <w:pPr>
        <w:tabs>
          <w:tab w:val="left" w:pos="1134"/>
        </w:tabs>
        <w:ind w:left="1134" w:right="-1134" w:hanging="1134"/>
      </w:pPr>
      <w:r>
        <w:t>30z</w:t>
      </w:r>
      <w:r>
        <w:tab/>
        <w:t>G 15 Dieburg S 30</w:t>
      </w:r>
    </w:p>
    <w:p w:rsidR="00000000" w:rsidRDefault="00C653B4">
      <w:pPr>
        <w:tabs>
          <w:tab w:val="left" w:pos="1134"/>
        </w:tabs>
        <w:ind w:left="1134" w:right="-1134" w:hanging="1134"/>
      </w:pPr>
      <w:r>
        <w:t>40</w:t>
      </w:r>
      <w:r>
        <w:tab/>
      </w:r>
      <w:r>
        <w:rPr>
          <w:vanish/>
        </w:rPr>
        <w:t>s[s[2{</w:t>
      </w:r>
      <w:r>
        <w:t>Beschlagnahme von</w:t>
      </w:r>
      <w:r>
        <w:rPr>
          <w:vanish/>
        </w:rPr>
        <w:t>}</w:t>
      </w:r>
      <w:r>
        <w:t xml:space="preserve"> </w:t>
      </w:r>
      <w:r>
        <w:rPr>
          <w:vanish/>
        </w:rPr>
        <w:t>1{</w:t>
      </w:r>
      <w:r>
        <w:t>Druckschriften</w:t>
      </w:r>
      <w:r>
        <w:rPr>
          <w:vanish/>
        </w:rPr>
        <w:t>}]s]s</w:t>
      </w:r>
      <w:r>
        <w:t>, Einzelfälle</w:t>
      </w:r>
    </w:p>
    <w:p w:rsidR="00000000" w:rsidRDefault="00C653B4">
      <w:pPr>
        <w:tabs>
          <w:tab w:val="left" w:pos="1134"/>
        </w:tabs>
        <w:ind w:left="1134" w:right="-1134" w:hanging="1134"/>
      </w:pPr>
      <w:r>
        <w:t>41</w:t>
      </w:r>
      <w:r>
        <w:tab/>
        <w:t xml:space="preserve">eingezogene Druckschrift von </w:t>
      </w:r>
      <w:r>
        <w:rPr>
          <w:vanish/>
        </w:rPr>
        <w:t>p[5{</w:t>
      </w:r>
      <w:r>
        <w:t>General</w:t>
      </w:r>
      <w:r>
        <w:rPr>
          <w:vanish/>
        </w:rPr>
        <w:t>}</w:t>
      </w:r>
      <w:r>
        <w:t xml:space="preserve"> </w:t>
      </w:r>
      <w:r>
        <w:rPr>
          <w:vanish/>
        </w:rPr>
        <w:t>1{</w:t>
      </w:r>
      <w:r>
        <w:t>Ludendorff</w:t>
      </w:r>
      <w:r>
        <w:rPr>
          <w:vanish/>
        </w:rPr>
        <w:t>}]p</w:t>
      </w:r>
      <w:r>
        <w:t xml:space="preserve"> </w:t>
      </w:r>
      <w:r>
        <w:rPr>
          <w:vanish/>
        </w:rPr>
        <w:t>t[</w:t>
      </w:r>
      <w:r>
        <w:t>"Ein Trauerspiel in dre</w:t>
      </w:r>
      <w:r>
        <w:t>i Aufzügen und 4 Akten"</w:t>
      </w:r>
      <w:r>
        <w:rPr>
          <w:vanish/>
        </w:rPr>
        <w:t>]t</w:t>
      </w:r>
      <w:r>
        <w:t xml:space="preserve"> 1935 - "Der Datterich" 8. Jg., Nr. 4, 26.1.1934</w:t>
      </w:r>
    </w:p>
    <w:p w:rsidR="00000000" w:rsidRDefault="00C653B4">
      <w:pPr>
        <w:tabs>
          <w:tab w:val="left" w:pos="1134"/>
        </w:tabs>
        <w:ind w:left="1134" w:right="-1134" w:hanging="1134"/>
      </w:pPr>
      <w:r>
        <w:t>43</w:t>
      </w:r>
      <w:r>
        <w:tab/>
        <w:t>1933 - 1934</w:t>
      </w:r>
    </w:p>
    <w:p w:rsidR="00000000" w:rsidRDefault="00C653B4">
      <w:pPr>
        <w:tabs>
          <w:tab w:val="left" w:pos="1134"/>
        </w:tabs>
        <w:ind w:left="1134" w:right="-1134" w:hanging="1134"/>
      </w:pPr>
      <w:r>
        <w:br w:type="page"/>
        <w:t>30</w:t>
      </w:r>
      <w:r>
        <w:tab/>
        <w:t>45</w:t>
      </w:r>
    </w:p>
    <w:p w:rsidR="00000000" w:rsidRDefault="00C653B4">
      <w:pPr>
        <w:tabs>
          <w:tab w:val="left" w:pos="1134"/>
        </w:tabs>
        <w:ind w:left="1134" w:right="-1134" w:hanging="1134"/>
      </w:pPr>
      <w:r>
        <w:t>30a</w:t>
      </w:r>
      <w:r>
        <w:tab/>
        <w:t>20</w:t>
      </w:r>
    </w:p>
    <w:p w:rsidR="00000000" w:rsidRDefault="00C653B4">
      <w:pPr>
        <w:tabs>
          <w:tab w:val="left" w:pos="1134"/>
        </w:tabs>
        <w:ind w:left="1134" w:right="-1134" w:hanging="1134"/>
      </w:pPr>
      <w:r>
        <w:t>30z</w:t>
      </w:r>
      <w:r>
        <w:tab/>
        <w:t>G 15 Dieburg S 45</w:t>
      </w:r>
    </w:p>
    <w:p w:rsidR="00000000" w:rsidRDefault="00C653B4">
      <w:pPr>
        <w:tabs>
          <w:tab w:val="left" w:pos="1134"/>
        </w:tabs>
        <w:ind w:left="1134" w:right="-1134" w:hanging="1134"/>
      </w:pPr>
      <w:r>
        <w:t>40</w:t>
      </w:r>
      <w:r>
        <w:tab/>
      </w:r>
      <w:r>
        <w:rPr>
          <w:vanish/>
        </w:rPr>
        <w:t>s[</w:t>
      </w:r>
      <w:r>
        <w:t>Beschlagnahme</w:t>
      </w:r>
      <w:r>
        <w:rPr>
          <w:vanish/>
        </w:rPr>
        <w:t>]s</w:t>
      </w:r>
      <w:r>
        <w:t xml:space="preserve"> des </w:t>
      </w:r>
      <w:r>
        <w:rPr>
          <w:vanish/>
        </w:rPr>
        <w:t>t[2{</w:t>
      </w:r>
      <w:r>
        <w:t>Buch</w:t>
      </w:r>
      <w:r>
        <w:rPr>
          <w:vanish/>
        </w:rPr>
        <w:t>}</w:t>
      </w:r>
      <w:r>
        <w:t xml:space="preserve">es </w:t>
      </w:r>
      <w:r>
        <w:rPr>
          <w:vanish/>
        </w:rPr>
        <w:t>1{</w:t>
      </w:r>
      <w:r>
        <w:t>"Deutsche Geschichte bis zum Weltkrieg"</w:t>
      </w:r>
      <w:r>
        <w:rPr>
          <w:vanish/>
        </w:rPr>
        <w:t>}]t</w:t>
      </w:r>
      <w:r>
        <w:t xml:space="preserve"> von </w:t>
      </w:r>
      <w:r>
        <w:rPr>
          <w:vanish/>
        </w:rPr>
        <w:t>p[2{</w:t>
      </w:r>
      <w:r>
        <w:t>Alphons</w:t>
      </w:r>
      <w:r>
        <w:rPr>
          <w:vanish/>
        </w:rPr>
        <w:t>}</w:t>
      </w:r>
      <w:r>
        <w:t xml:space="preserve"> </w:t>
      </w:r>
      <w:r>
        <w:rPr>
          <w:vanish/>
        </w:rPr>
        <w:t>1{</w:t>
      </w:r>
      <w:r>
        <w:t>Nobel</w:t>
      </w:r>
      <w:r>
        <w:rPr>
          <w:vanish/>
        </w:rPr>
        <w:t>}]p</w:t>
      </w:r>
    </w:p>
    <w:p w:rsidR="00000000" w:rsidRDefault="00C653B4">
      <w:pPr>
        <w:tabs>
          <w:tab w:val="left" w:pos="1134"/>
        </w:tabs>
        <w:ind w:left="1134" w:right="-1134" w:hanging="1134"/>
      </w:pPr>
      <w:r>
        <w:t>43</w:t>
      </w:r>
      <w:r>
        <w:tab/>
        <w:t>1937 - 1938</w:t>
      </w:r>
    </w:p>
    <w:p w:rsidR="00000000" w:rsidRDefault="00C653B4">
      <w:pPr>
        <w:tabs>
          <w:tab w:val="left" w:pos="1134"/>
        </w:tabs>
        <w:ind w:left="1134" w:right="-1134" w:hanging="1134"/>
      </w:pPr>
      <w:r>
        <w:br w:type="page"/>
        <w:t>30</w:t>
      </w:r>
      <w:r>
        <w:tab/>
        <w:t>11</w:t>
      </w:r>
    </w:p>
    <w:p w:rsidR="00000000" w:rsidRDefault="00C653B4">
      <w:pPr>
        <w:tabs>
          <w:tab w:val="left" w:pos="1134"/>
        </w:tabs>
        <w:ind w:left="1134" w:right="-1134" w:hanging="1134"/>
      </w:pPr>
      <w:r>
        <w:t>30a</w:t>
      </w:r>
      <w:r>
        <w:tab/>
        <w:t>21</w:t>
      </w:r>
    </w:p>
    <w:p w:rsidR="00000000" w:rsidRDefault="00C653B4">
      <w:pPr>
        <w:tabs>
          <w:tab w:val="left" w:pos="1134"/>
        </w:tabs>
        <w:ind w:left="1134" w:right="-1134" w:hanging="1134"/>
      </w:pPr>
      <w:r>
        <w:t>30z</w:t>
      </w:r>
      <w:r>
        <w:tab/>
        <w:t>G 15 Dieburg S 11</w:t>
      </w:r>
    </w:p>
    <w:p w:rsidR="00000000" w:rsidRDefault="00C653B4">
      <w:pPr>
        <w:tabs>
          <w:tab w:val="left" w:pos="1134"/>
        </w:tabs>
        <w:ind w:left="1134" w:right="-1134" w:hanging="1134"/>
      </w:pPr>
      <w:r>
        <w:t>40</w:t>
      </w:r>
      <w:r>
        <w:tab/>
        <w:t xml:space="preserve">Internationales Gemeinschaftswerk </w:t>
      </w:r>
      <w:r>
        <w:rPr>
          <w:vanish/>
        </w:rPr>
        <w:t>t[</w:t>
      </w:r>
      <w:r>
        <w:t>"Der Weltbolschewismus"</w:t>
      </w:r>
      <w:r>
        <w:rPr>
          <w:vanish/>
        </w:rPr>
        <w:t>]t</w:t>
      </w:r>
    </w:p>
    <w:p w:rsidR="00000000" w:rsidRDefault="00C653B4">
      <w:pPr>
        <w:tabs>
          <w:tab w:val="left" w:pos="1134"/>
        </w:tabs>
        <w:ind w:left="1134" w:right="-1134" w:hanging="1134"/>
      </w:pPr>
      <w:r>
        <w:t>43</w:t>
      </w:r>
      <w:r>
        <w:tab/>
        <w:t>1937</w:t>
      </w:r>
    </w:p>
    <w:p w:rsidR="00000000" w:rsidRDefault="00C653B4">
      <w:pPr>
        <w:tabs>
          <w:tab w:val="left" w:pos="1134"/>
        </w:tabs>
        <w:ind w:left="1134" w:right="-1134" w:hanging="1134"/>
      </w:pPr>
      <w:r>
        <w:br w:type="page"/>
        <w:t>30</w:t>
      </w:r>
      <w:r>
        <w:tab/>
        <w:t>8</w:t>
      </w:r>
    </w:p>
    <w:p w:rsidR="00000000" w:rsidRDefault="00C653B4">
      <w:pPr>
        <w:tabs>
          <w:tab w:val="left" w:pos="1134"/>
        </w:tabs>
        <w:ind w:left="1134" w:right="-1134" w:hanging="1134"/>
      </w:pPr>
      <w:r>
        <w:t>30a</w:t>
      </w:r>
      <w:r>
        <w:tab/>
        <w:t>22</w:t>
      </w:r>
    </w:p>
    <w:p w:rsidR="00000000" w:rsidRDefault="00C653B4">
      <w:pPr>
        <w:tabs>
          <w:tab w:val="left" w:pos="1134"/>
        </w:tabs>
        <w:ind w:left="1134" w:right="-1134" w:hanging="1134"/>
      </w:pPr>
      <w:r>
        <w:t>30z</w:t>
      </w:r>
      <w:r>
        <w:tab/>
        <w:t>G 15 Dieburg S 8</w:t>
      </w:r>
    </w:p>
    <w:p w:rsidR="00000000" w:rsidRDefault="00C653B4">
      <w:pPr>
        <w:tabs>
          <w:tab w:val="left" w:pos="1134"/>
        </w:tabs>
        <w:ind w:left="1134" w:right="-1134" w:hanging="1134"/>
      </w:pPr>
      <w:r>
        <w:t>40</w:t>
      </w:r>
      <w:r>
        <w:tab/>
      </w:r>
      <w:r>
        <w:rPr>
          <w:vanish/>
        </w:rPr>
        <w:t>t[2{s[</w:t>
      </w:r>
      <w:r>
        <w:t>Broschüre</w:t>
      </w:r>
      <w:r>
        <w:rPr>
          <w:vanish/>
        </w:rPr>
        <w:t>]s}</w:t>
      </w:r>
      <w:r>
        <w:t xml:space="preserve"> </w:t>
      </w:r>
      <w:r>
        <w:rPr>
          <w:vanish/>
        </w:rPr>
        <w:t>1{</w:t>
      </w:r>
      <w:r>
        <w:t>"Gläubige Gemeinschaft"</w:t>
      </w:r>
      <w:r>
        <w:rPr>
          <w:vanish/>
        </w:rPr>
        <w:t>}]t</w:t>
      </w:r>
      <w:r>
        <w:t xml:space="preserve"> von </w:t>
      </w:r>
      <w:r>
        <w:rPr>
          <w:vanish/>
        </w:rPr>
        <w:t>p[2{</w:t>
      </w:r>
      <w:r>
        <w:t>Albert</w:t>
      </w:r>
      <w:r>
        <w:rPr>
          <w:vanish/>
        </w:rPr>
        <w:t>}</w:t>
      </w:r>
      <w:r>
        <w:t xml:space="preserve"> </w:t>
      </w:r>
      <w:r>
        <w:rPr>
          <w:vanish/>
        </w:rPr>
        <w:t>1{</w:t>
      </w:r>
      <w:r>
        <w:t>Kratz</w:t>
      </w:r>
      <w:r>
        <w:rPr>
          <w:vanish/>
        </w:rPr>
        <w:t>}]p</w:t>
      </w:r>
    </w:p>
    <w:p w:rsidR="00000000" w:rsidRDefault="00C653B4">
      <w:pPr>
        <w:tabs>
          <w:tab w:val="left" w:pos="1134"/>
        </w:tabs>
        <w:ind w:left="1134" w:right="-1134" w:hanging="1134"/>
      </w:pPr>
      <w:r>
        <w:t>43</w:t>
      </w:r>
      <w:r>
        <w:tab/>
        <w:t>1939</w:t>
      </w:r>
    </w:p>
    <w:p w:rsidR="00000000" w:rsidRDefault="00C653B4">
      <w:pPr>
        <w:tabs>
          <w:tab w:val="left" w:pos="1134"/>
        </w:tabs>
        <w:ind w:left="1134" w:right="-1134" w:hanging="1134"/>
      </w:pPr>
      <w:r>
        <w:br w:type="page"/>
        <w:t>30</w:t>
      </w:r>
      <w:r>
        <w:tab/>
        <w:t>23</w:t>
      </w:r>
    </w:p>
    <w:p w:rsidR="00000000" w:rsidRDefault="00C653B4">
      <w:pPr>
        <w:tabs>
          <w:tab w:val="left" w:pos="1134"/>
        </w:tabs>
        <w:ind w:left="1134" w:right="-1134" w:hanging="1134"/>
      </w:pPr>
      <w:r>
        <w:t>30a</w:t>
      </w:r>
      <w:r>
        <w:tab/>
        <w:t>23</w:t>
      </w:r>
    </w:p>
    <w:p w:rsidR="00000000" w:rsidRDefault="00C653B4">
      <w:pPr>
        <w:tabs>
          <w:tab w:val="left" w:pos="1134"/>
        </w:tabs>
        <w:ind w:left="1134" w:right="-1134" w:hanging="1134"/>
      </w:pPr>
      <w:r>
        <w:t>30z</w:t>
      </w:r>
      <w:r>
        <w:tab/>
        <w:t xml:space="preserve">G 15 Dieburg S </w:t>
      </w:r>
      <w:r>
        <w:t>23</w:t>
      </w:r>
    </w:p>
    <w:p w:rsidR="00000000" w:rsidRDefault="00C653B4">
      <w:pPr>
        <w:tabs>
          <w:tab w:val="left" w:pos="1134"/>
        </w:tabs>
        <w:ind w:left="1134" w:right="-1134" w:hanging="1134"/>
      </w:pPr>
      <w:r>
        <w:t>40</w:t>
      </w:r>
      <w:r>
        <w:tab/>
      </w:r>
      <w:r>
        <w:rPr>
          <w:vanish/>
        </w:rPr>
        <w:t>s[s[2{</w:t>
      </w:r>
      <w:r>
        <w:t>Vertrieb religiöser</w:t>
      </w:r>
      <w:r>
        <w:rPr>
          <w:vanish/>
        </w:rPr>
        <w:t>}</w:t>
      </w:r>
      <w:r>
        <w:t xml:space="preserve"> </w:t>
      </w:r>
      <w:r>
        <w:rPr>
          <w:vanish/>
        </w:rPr>
        <w:t>1{</w:t>
      </w:r>
      <w:r>
        <w:t>Schriften</w:t>
      </w:r>
      <w:r>
        <w:rPr>
          <w:vanish/>
        </w:rPr>
        <w:t>}]s]s</w:t>
      </w:r>
      <w:r>
        <w:t xml:space="preserve"> durch Angehörige der </w:t>
      </w:r>
      <w:r>
        <w:rPr>
          <w:vanish/>
        </w:rPr>
        <w:t>k[</w:t>
      </w:r>
      <w:r>
        <w:t>Internationalen Bibelforschervereinigung</w:t>
      </w:r>
      <w:r>
        <w:rPr>
          <w:vanish/>
        </w:rPr>
        <w:t>]k</w:t>
      </w:r>
    </w:p>
    <w:p w:rsidR="00000000" w:rsidRDefault="00C653B4">
      <w:pPr>
        <w:tabs>
          <w:tab w:val="left" w:pos="1134"/>
        </w:tabs>
        <w:ind w:left="1134" w:right="-1134" w:hanging="1134"/>
      </w:pPr>
      <w:r>
        <w:t>41</w:t>
      </w:r>
      <w:r>
        <w:tab/>
      </w:r>
      <w:r>
        <w:rPr>
          <w:vanish/>
        </w:rPr>
        <w:t>t[</w:t>
      </w:r>
      <w:r>
        <w:t>"Das goldene Zeitalter"</w:t>
      </w:r>
      <w:r>
        <w:rPr>
          <w:vanish/>
        </w:rPr>
        <w:t>]t</w:t>
      </w:r>
      <w:r>
        <w:t>, Nr. 6, 15.3.1932</w:t>
      </w:r>
    </w:p>
    <w:p w:rsidR="00000000" w:rsidRDefault="00C653B4">
      <w:pPr>
        <w:tabs>
          <w:tab w:val="left" w:pos="1134"/>
        </w:tabs>
        <w:ind w:left="1134" w:right="-1134" w:hanging="1134"/>
      </w:pPr>
      <w:r>
        <w:t>43</w:t>
      </w:r>
      <w:r>
        <w:tab/>
        <w:t>1932</w:t>
      </w:r>
    </w:p>
    <w:p w:rsidR="00000000" w:rsidRDefault="00C653B4">
      <w:pPr>
        <w:tabs>
          <w:tab w:val="left" w:pos="1134"/>
        </w:tabs>
        <w:ind w:left="1134" w:right="-1134" w:hanging="1134"/>
      </w:pPr>
      <w:r>
        <w:br w:type="page"/>
        <w:t>30</w:t>
      </w:r>
      <w:r>
        <w:tab/>
        <w:t>32</w:t>
      </w:r>
    </w:p>
    <w:p w:rsidR="00000000" w:rsidRDefault="00C653B4">
      <w:pPr>
        <w:tabs>
          <w:tab w:val="left" w:pos="1134"/>
        </w:tabs>
        <w:ind w:left="1134" w:right="-1134" w:hanging="1134"/>
      </w:pPr>
      <w:r>
        <w:t>30a</w:t>
      </w:r>
      <w:r>
        <w:tab/>
        <w:t>24</w:t>
      </w:r>
    </w:p>
    <w:p w:rsidR="00000000" w:rsidRDefault="00C653B4">
      <w:pPr>
        <w:tabs>
          <w:tab w:val="left" w:pos="1134"/>
        </w:tabs>
        <w:ind w:left="1134" w:right="-1134" w:hanging="1134"/>
      </w:pPr>
      <w:r>
        <w:t>30z</w:t>
      </w:r>
      <w:r>
        <w:tab/>
        <w:t>G 15 Dieburg S 32</w:t>
      </w:r>
    </w:p>
    <w:p w:rsidR="00000000" w:rsidRDefault="00C653B4">
      <w:pPr>
        <w:tabs>
          <w:tab w:val="left" w:pos="1134"/>
        </w:tabs>
        <w:ind w:left="1134" w:right="-1134" w:hanging="1134"/>
      </w:pPr>
      <w:r>
        <w:t>40</w:t>
      </w:r>
      <w:r>
        <w:tab/>
      </w:r>
      <w:r>
        <w:rPr>
          <w:vanish/>
        </w:rPr>
        <w:t>s[</w:t>
      </w:r>
      <w:r>
        <w:t xml:space="preserve">Verbreitung der </w:t>
      </w:r>
      <w:r>
        <w:rPr>
          <w:vanish/>
        </w:rPr>
        <w:t>t[2{s[</w:t>
      </w:r>
      <w:r>
        <w:t>Broschüre</w:t>
      </w:r>
      <w:r>
        <w:rPr>
          <w:vanish/>
        </w:rPr>
        <w:t>]s}</w:t>
      </w:r>
      <w:r>
        <w:t xml:space="preserve"> </w:t>
      </w:r>
      <w:r>
        <w:rPr>
          <w:vanish/>
        </w:rPr>
        <w:t>1{</w:t>
      </w:r>
      <w:r>
        <w:t>"Ehe in Not"</w:t>
      </w:r>
      <w:r>
        <w:rPr>
          <w:vanish/>
        </w:rPr>
        <w:t>}]t]s</w:t>
      </w:r>
    </w:p>
    <w:p w:rsidR="00000000" w:rsidRDefault="00C653B4">
      <w:pPr>
        <w:tabs>
          <w:tab w:val="left" w:pos="1134"/>
        </w:tabs>
        <w:ind w:left="1134" w:right="-1134" w:hanging="1134"/>
      </w:pPr>
      <w:r>
        <w:t>43</w:t>
      </w:r>
      <w:r>
        <w:tab/>
        <w:t>1934</w:t>
      </w:r>
    </w:p>
    <w:p w:rsidR="00000000" w:rsidRDefault="00C653B4">
      <w:pPr>
        <w:tabs>
          <w:tab w:val="left" w:pos="1134"/>
        </w:tabs>
        <w:ind w:left="1134" w:right="-1134" w:hanging="1134"/>
      </w:pPr>
      <w:r>
        <w:br w:type="page"/>
        <w:t>30</w:t>
      </w:r>
      <w:r>
        <w:tab/>
        <w:t>25</w:t>
      </w:r>
    </w:p>
    <w:p w:rsidR="00000000" w:rsidRDefault="00C653B4">
      <w:pPr>
        <w:tabs>
          <w:tab w:val="left" w:pos="1134"/>
        </w:tabs>
        <w:ind w:left="1134" w:right="-1134" w:hanging="1134"/>
      </w:pPr>
      <w:r>
        <w:t>30a</w:t>
      </w:r>
      <w:r>
        <w:tab/>
        <w:t>25</w:t>
      </w:r>
    </w:p>
    <w:p w:rsidR="00000000" w:rsidRDefault="00C653B4">
      <w:pPr>
        <w:tabs>
          <w:tab w:val="left" w:pos="1134"/>
        </w:tabs>
        <w:ind w:left="1134" w:right="-1134" w:hanging="1134"/>
      </w:pPr>
      <w:r>
        <w:t>30z</w:t>
      </w:r>
      <w:r>
        <w:tab/>
        <w:t>G 15 Dieburg S 25</w:t>
      </w:r>
    </w:p>
    <w:p w:rsidR="00000000" w:rsidRDefault="00C653B4">
      <w:pPr>
        <w:tabs>
          <w:tab w:val="left" w:pos="1134"/>
        </w:tabs>
        <w:ind w:left="1134" w:right="-1134" w:hanging="1134"/>
      </w:pPr>
      <w:r>
        <w:t>40</w:t>
      </w:r>
      <w:r>
        <w:tab/>
      </w:r>
      <w:r>
        <w:rPr>
          <w:vanish/>
        </w:rPr>
        <w:t>s[</w:t>
      </w:r>
      <w:r>
        <w:t xml:space="preserve">Bezug des </w:t>
      </w:r>
      <w:r>
        <w:rPr>
          <w:vanish/>
        </w:rPr>
        <w:t>t[2{</w:t>
      </w:r>
      <w:r>
        <w:t>Bildwerk</w:t>
      </w:r>
      <w:r>
        <w:rPr>
          <w:vanish/>
        </w:rPr>
        <w:t>}</w:t>
      </w:r>
      <w:r>
        <w:t xml:space="preserve">es </w:t>
      </w:r>
      <w:r>
        <w:rPr>
          <w:vanish/>
        </w:rPr>
        <w:t>1{</w:t>
      </w:r>
      <w:r>
        <w:t>"Das Adolf Hitler-Jahr"</w:t>
      </w:r>
      <w:r>
        <w:rPr>
          <w:vanish/>
        </w:rPr>
        <w:t>}]t]s</w:t>
      </w:r>
    </w:p>
    <w:p w:rsidR="00000000" w:rsidRDefault="00C653B4">
      <w:pPr>
        <w:tabs>
          <w:tab w:val="left" w:pos="1134"/>
        </w:tabs>
        <w:ind w:left="1134" w:right="-1134" w:hanging="1134"/>
      </w:pPr>
      <w:r>
        <w:t>43</w:t>
      </w:r>
      <w:r>
        <w:tab/>
        <w:t>1939 - 1940</w:t>
      </w:r>
    </w:p>
    <w:p w:rsidR="00000000" w:rsidRDefault="00C653B4">
      <w:pPr>
        <w:tabs>
          <w:tab w:val="left" w:pos="1134"/>
        </w:tabs>
        <w:ind w:left="1134" w:right="-1134" w:hanging="1134"/>
      </w:pPr>
      <w:r>
        <w:br w:type="page"/>
        <w:t>30</w:t>
      </w:r>
      <w:r>
        <w:tab/>
        <w:t>26</w:t>
      </w:r>
    </w:p>
    <w:p w:rsidR="00000000" w:rsidRDefault="00C653B4">
      <w:pPr>
        <w:tabs>
          <w:tab w:val="left" w:pos="1134"/>
        </w:tabs>
        <w:ind w:left="1134" w:right="-1134" w:hanging="1134"/>
      </w:pPr>
      <w:r>
        <w:t>30a</w:t>
      </w:r>
      <w:r>
        <w:tab/>
        <w:t>26</w:t>
      </w:r>
    </w:p>
    <w:p w:rsidR="00000000" w:rsidRDefault="00C653B4">
      <w:pPr>
        <w:tabs>
          <w:tab w:val="left" w:pos="1134"/>
        </w:tabs>
        <w:ind w:left="1134" w:right="-1134" w:hanging="1134"/>
      </w:pPr>
      <w:r>
        <w:t>30z</w:t>
      </w:r>
      <w:r>
        <w:tab/>
        <w:t>G 15 Dieburg S 26</w:t>
      </w:r>
    </w:p>
    <w:p w:rsidR="00000000" w:rsidRDefault="00C653B4">
      <w:pPr>
        <w:tabs>
          <w:tab w:val="left" w:pos="1134"/>
        </w:tabs>
        <w:ind w:left="1134" w:right="-1134" w:hanging="1134"/>
      </w:pPr>
      <w:r>
        <w:t>40</w:t>
      </w:r>
      <w:r>
        <w:tab/>
        <w:t xml:space="preserve">Amtliche Bekanntmachungen; Amtsblätter; Bezug von Tageszeitungen und </w:t>
      </w:r>
      <w:r>
        <w:rPr>
          <w:vanish/>
        </w:rPr>
        <w:t>s[</w:t>
      </w:r>
      <w:r>
        <w:t xml:space="preserve">Anschaffung </w:t>
      </w:r>
      <w:r>
        <w:t xml:space="preserve">von </w:t>
      </w:r>
      <w:r>
        <w:rPr>
          <w:vanish/>
        </w:rPr>
        <w:t>s[</w:t>
      </w:r>
      <w:r>
        <w:t>Fachliteratur</w:t>
      </w:r>
      <w:r>
        <w:rPr>
          <w:vanish/>
        </w:rPr>
        <w:t>]s]s</w:t>
      </w:r>
    </w:p>
    <w:p w:rsidR="00000000" w:rsidRDefault="00C653B4">
      <w:pPr>
        <w:tabs>
          <w:tab w:val="left" w:pos="1134"/>
        </w:tabs>
        <w:ind w:left="1134" w:right="-1134" w:hanging="1134"/>
      </w:pPr>
      <w:r>
        <w:t>43</w:t>
      </w:r>
      <w:r>
        <w:tab/>
        <w:t>1933 - 1940</w:t>
      </w:r>
    </w:p>
    <w:p w:rsidR="00000000" w:rsidRDefault="00C653B4">
      <w:pPr>
        <w:tabs>
          <w:tab w:val="left" w:pos="1134"/>
        </w:tabs>
        <w:ind w:left="1134" w:right="-1134" w:hanging="1134"/>
      </w:pPr>
      <w:r>
        <w:br w:type="page"/>
        <w:t>30</w:t>
      </w:r>
      <w:r>
        <w:tab/>
        <w:t>19</w:t>
      </w:r>
    </w:p>
    <w:p w:rsidR="00000000" w:rsidRDefault="00C653B4">
      <w:pPr>
        <w:tabs>
          <w:tab w:val="left" w:pos="1134"/>
        </w:tabs>
        <w:ind w:left="1134" w:right="-1134" w:hanging="1134"/>
      </w:pPr>
      <w:r>
        <w:t>30a</w:t>
      </w:r>
      <w:r>
        <w:tab/>
        <w:t>27</w:t>
      </w:r>
    </w:p>
    <w:p w:rsidR="00000000" w:rsidRDefault="00C653B4">
      <w:pPr>
        <w:tabs>
          <w:tab w:val="left" w:pos="1134"/>
        </w:tabs>
        <w:ind w:left="1134" w:right="-1134" w:hanging="1134"/>
      </w:pPr>
      <w:r>
        <w:t>30z</w:t>
      </w:r>
      <w:r>
        <w:tab/>
        <w:t>G 15 Dieburg S 19</w:t>
      </w:r>
    </w:p>
    <w:p w:rsidR="00000000" w:rsidRDefault="00C653B4">
      <w:pPr>
        <w:tabs>
          <w:tab w:val="left" w:pos="1134"/>
        </w:tabs>
        <w:ind w:left="1134" w:right="-1134" w:hanging="1134"/>
      </w:pPr>
      <w:r>
        <w:t>40</w:t>
      </w:r>
      <w:r>
        <w:tab/>
      </w:r>
      <w:r>
        <w:rPr>
          <w:vanish/>
        </w:rPr>
        <w:t>s[</w:t>
      </w:r>
      <w:r>
        <w:t xml:space="preserve">Herausgabe eines </w:t>
      </w:r>
      <w:r>
        <w:rPr>
          <w:vanish/>
        </w:rPr>
        <w:t>s[</w:t>
      </w:r>
      <w:r>
        <w:t>Kalender</w:t>
      </w:r>
      <w:r>
        <w:rPr>
          <w:vanish/>
        </w:rPr>
        <w:t>]s</w:t>
      </w:r>
      <w:r>
        <w:t>s</w:t>
      </w:r>
      <w:r>
        <w:rPr>
          <w:vanish/>
        </w:rPr>
        <w:t>]s</w:t>
      </w:r>
      <w:r>
        <w:t xml:space="preserve"> für 1855 durch den </w:t>
      </w:r>
      <w:r>
        <w:rPr>
          <w:vanish/>
        </w:rPr>
        <w:t>p[5{s[</w:t>
      </w:r>
      <w:r>
        <w:t>Buchdrucker</w:t>
      </w:r>
      <w:r>
        <w:rPr>
          <w:vanish/>
        </w:rPr>
        <w:t>]s}</w:t>
      </w:r>
      <w:r>
        <w:t xml:space="preserve"> </w:t>
      </w:r>
      <w:r>
        <w:rPr>
          <w:vanish/>
        </w:rPr>
        <w:t>1{</w:t>
      </w:r>
      <w:r>
        <w:t>Rachor</w:t>
      </w:r>
      <w:r>
        <w:rPr>
          <w:vanish/>
        </w:rPr>
        <w:t>}</w:t>
      </w:r>
      <w:r>
        <w:t xml:space="preserve"> in </w:t>
      </w:r>
      <w:r>
        <w:rPr>
          <w:vanish/>
        </w:rPr>
        <w:t>6{o[</w:t>
      </w:r>
      <w:r>
        <w:t>Dieburg</w:t>
      </w:r>
      <w:r>
        <w:rPr>
          <w:vanish/>
        </w:rPr>
        <w:t>]o}]p</w:t>
      </w:r>
    </w:p>
    <w:p w:rsidR="00000000" w:rsidRDefault="00C653B4">
      <w:pPr>
        <w:tabs>
          <w:tab w:val="left" w:pos="1134"/>
        </w:tabs>
        <w:ind w:left="1134" w:right="-1134" w:hanging="1134"/>
      </w:pPr>
      <w:r>
        <w:t>43</w:t>
      </w:r>
      <w:r>
        <w:tab/>
        <w:t>1854 - 1855</w:t>
      </w:r>
    </w:p>
    <w:p w:rsidR="00000000" w:rsidRDefault="00C653B4">
      <w:pPr>
        <w:tabs>
          <w:tab w:val="left" w:pos="1134"/>
        </w:tabs>
        <w:ind w:left="1134" w:right="-1134" w:hanging="1134"/>
      </w:pPr>
      <w:r>
        <w:br w:type="page"/>
        <w:t>30</w:t>
      </w:r>
      <w:r>
        <w:tab/>
        <w:t>20</w:t>
      </w:r>
    </w:p>
    <w:p w:rsidR="00000000" w:rsidRDefault="00C653B4">
      <w:pPr>
        <w:tabs>
          <w:tab w:val="left" w:pos="1134"/>
        </w:tabs>
        <w:ind w:left="1134" w:right="-1134" w:hanging="1134"/>
      </w:pPr>
      <w:r>
        <w:t>30a</w:t>
      </w:r>
      <w:r>
        <w:tab/>
        <w:t>28</w:t>
      </w:r>
    </w:p>
    <w:p w:rsidR="00000000" w:rsidRDefault="00C653B4">
      <w:pPr>
        <w:tabs>
          <w:tab w:val="left" w:pos="1134"/>
        </w:tabs>
        <w:ind w:left="1134" w:right="-1134" w:hanging="1134"/>
      </w:pPr>
      <w:r>
        <w:t>30z</w:t>
      </w:r>
      <w:r>
        <w:tab/>
        <w:t>G 15 Dieburg S 20</w:t>
      </w:r>
    </w:p>
    <w:p w:rsidR="00000000" w:rsidRDefault="00C653B4">
      <w:pPr>
        <w:tabs>
          <w:tab w:val="left" w:pos="1134"/>
        </w:tabs>
        <w:ind w:left="1134" w:right="-1134" w:hanging="1134"/>
      </w:pPr>
      <w:r>
        <w:t>40</w:t>
      </w:r>
      <w:r>
        <w:tab/>
      </w:r>
      <w:r>
        <w:rPr>
          <w:vanish/>
        </w:rPr>
        <w:t>t[</w:t>
      </w:r>
      <w:r>
        <w:t>"Gustav-Adolf-</w:t>
      </w:r>
      <w:r>
        <w:rPr>
          <w:vanish/>
        </w:rPr>
        <w:t>s[</w:t>
      </w:r>
      <w:r>
        <w:t>Kalender</w:t>
      </w:r>
      <w:r>
        <w:rPr>
          <w:vanish/>
        </w:rPr>
        <w:t>]s</w:t>
      </w:r>
      <w:r>
        <w:t>"</w:t>
      </w:r>
      <w:r>
        <w:rPr>
          <w:vanish/>
        </w:rPr>
        <w:t>]t</w:t>
      </w:r>
    </w:p>
    <w:p w:rsidR="00000000" w:rsidRDefault="00C653B4">
      <w:pPr>
        <w:tabs>
          <w:tab w:val="left" w:pos="1134"/>
        </w:tabs>
        <w:ind w:left="1134" w:right="-1134" w:hanging="1134"/>
      </w:pPr>
      <w:r>
        <w:t>43</w:t>
      </w:r>
      <w:r>
        <w:tab/>
        <w:t>1855</w:t>
      </w:r>
    </w:p>
    <w:p w:rsidR="00000000" w:rsidRDefault="00C653B4">
      <w:pPr>
        <w:tabs>
          <w:tab w:val="left" w:pos="1134"/>
        </w:tabs>
        <w:ind w:left="1134" w:right="-1134" w:hanging="1134"/>
      </w:pPr>
      <w:r>
        <w:br w:type="page"/>
        <w:t>30</w:t>
      </w:r>
      <w:r>
        <w:tab/>
        <w:t>9</w:t>
      </w:r>
    </w:p>
    <w:p w:rsidR="00000000" w:rsidRDefault="00C653B4">
      <w:pPr>
        <w:tabs>
          <w:tab w:val="left" w:pos="1134"/>
        </w:tabs>
        <w:ind w:left="1134" w:right="-1134" w:hanging="1134"/>
      </w:pPr>
      <w:r>
        <w:t>30a</w:t>
      </w:r>
      <w:r>
        <w:tab/>
        <w:t>29</w:t>
      </w:r>
    </w:p>
    <w:p w:rsidR="00000000" w:rsidRDefault="00C653B4">
      <w:pPr>
        <w:tabs>
          <w:tab w:val="left" w:pos="1134"/>
        </w:tabs>
        <w:ind w:left="1134" w:right="-1134" w:hanging="1134"/>
      </w:pPr>
      <w:r>
        <w:t>30z</w:t>
      </w:r>
      <w:r>
        <w:tab/>
        <w:t>G 15 Dieburg S 9</w:t>
      </w:r>
    </w:p>
    <w:p w:rsidR="00000000" w:rsidRDefault="00C653B4">
      <w:pPr>
        <w:tabs>
          <w:tab w:val="left" w:pos="1134"/>
        </w:tabs>
        <w:ind w:left="1134" w:right="-1134" w:hanging="1134"/>
      </w:pPr>
      <w:r>
        <w:t>40</w:t>
      </w:r>
      <w:r>
        <w:tab/>
      </w:r>
      <w:r>
        <w:rPr>
          <w:vanish/>
        </w:rPr>
        <w:t>s[</w:t>
      </w:r>
      <w:r>
        <w:t>Kalender</w:t>
      </w:r>
      <w:r>
        <w:rPr>
          <w:vanish/>
        </w:rPr>
        <w:t>]s</w:t>
      </w:r>
      <w:r>
        <w:t xml:space="preserve"> für Großveranstaltungen</w:t>
      </w:r>
    </w:p>
    <w:p w:rsidR="00000000" w:rsidRDefault="00C653B4">
      <w:pPr>
        <w:tabs>
          <w:tab w:val="left" w:pos="1134"/>
        </w:tabs>
        <w:ind w:left="1134" w:right="-1134" w:hanging="1134"/>
      </w:pPr>
      <w:r>
        <w:t>43</w:t>
      </w:r>
      <w:r>
        <w:tab/>
        <w:t>1936 - 1939</w:t>
      </w:r>
    </w:p>
    <w:p w:rsidR="00000000" w:rsidRDefault="00C653B4">
      <w:pPr>
        <w:tabs>
          <w:tab w:val="left" w:pos="1134"/>
        </w:tabs>
        <w:ind w:left="1134" w:right="-1134" w:hanging="1134"/>
      </w:pPr>
      <w:r>
        <w:br w:type="page"/>
        <w:t>30</w:t>
      </w:r>
      <w:r>
        <w:tab/>
        <w:t>46</w:t>
      </w:r>
    </w:p>
    <w:p w:rsidR="00000000" w:rsidRDefault="00C653B4">
      <w:pPr>
        <w:tabs>
          <w:tab w:val="left" w:pos="1134"/>
        </w:tabs>
        <w:ind w:left="1134" w:right="-1134" w:hanging="1134"/>
      </w:pPr>
      <w:r>
        <w:t>30a</w:t>
      </w:r>
      <w:r>
        <w:tab/>
        <w:t>30</w:t>
      </w:r>
    </w:p>
    <w:p w:rsidR="00000000" w:rsidRDefault="00C653B4">
      <w:pPr>
        <w:tabs>
          <w:tab w:val="left" w:pos="1134"/>
        </w:tabs>
        <w:ind w:left="1134" w:right="-1134" w:hanging="1134"/>
      </w:pPr>
      <w:r>
        <w:t>30z</w:t>
      </w:r>
      <w:r>
        <w:tab/>
        <w:t>G 15 Dieburg S 46</w:t>
      </w:r>
    </w:p>
    <w:p w:rsidR="00000000" w:rsidRDefault="00C653B4">
      <w:pPr>
        <w:tabs>
          <w:tab w:val="left" w:pos="1134"/>
        </w:tabs>
        <w:ind w:left="1134" w:right="-1134" w:hanging="1134"/>
      </w:pPr>
      <w:r>
        <w:t>40</w:t>
      </w:r>
      <w:r>
        <w:tab/>
      </w:r>
      <w:r>
        <w:rPr>
          <w:vanish/>
        </w:rPr>
        <w:t>s[</w:t>
      </w:r>
      <w:r>
        <w:t>Kalender</w:t>
      </w:r>
      <w:r>
        <w:rPr>
          <w:vanish/>
        </w:rPr>
        <w:t>]s</w:t>
      </w:r>
      <w:r>
        <w:t xml:space="preserve"> des </w:t>
      </w:r>
      <w:r>
        <w:rPr>
          <w:vanish/>
        </w:rPr>
        <w:t>k[</w:t>
      </w:r>
      <w:r>
        <w:t>rassenpolitischen Amtes der NSDAP</w:t>
      </w:r>
      <w:r>
        <w:rPr>
          <w:vanish/>
        </w:rPr>
        <w:t>]k</w:t>
      </w:r>
      <w:r>
        <w:t xml:space="preserve"> </w:t>
      </w:r>
      <w:r>
        <w:rPr>
          <w:vanish/>
        </w:rPr>
        <w:t>t[</w:t>
      </w:r>
      <w:r>
        <w:t>"Neues Volk"</w:t>
      </w:r>
      <w:r>
        <w:rPr>
          <w:vanish/>
        </w:rPr>
        <w:t>]t</w:t>
      </w:r>
      <w:r>
        <w:t xml:space="preserve"> für 1939</w:t>
      </w:r>
    </w:p>
    <w:p w:rsidR="00000000" w:rsidRDefault="00C653B4">
      <w:pPr>
        <w:tabs>
          <w:tab w:val="left" w:pos="1134"/>
        </w:tabs>
        <w:ind w:left="1134" w:right="-1134" w:hanging="1134"/>
      </w:pPr>
      <w:r>
        <w:t>43</w:t>
      </w:r>
      <w:r>
        <w:tab/>
        <w:t>1938</w:t>
      </w:r>
    </w:p>
    <w:p w:rsidR="00000000" w:rsidRDefault="00C653B4">
      <w:pPr>
        <w:tabs>
          <w:tab w:val="left" w:pos="1134"/>
        </w:tabs>
        <w:ind w:left="1134" w:right="-1134" w:hanging="1134"/>
      </w:pPr>
      <w:r>
        <w:br w:type="page"/>
        <w:t>30</w:t>
      </w:r>
      <w:r>
        <w:tab/>
        <w:t>7</w:t>
      </w:r>
    </w:p>
    <w:p w:rsidR="00000000" w:rsidRDefault="00C653B4">
      <w:pPr>
        <w:tabs>
          <w:tab w:val="left" w:pos="1134"/>
        </w:tabs>
        <w:ind w:left="1134" w:right="-1134" w:hanging="1134"/>
      </w:pPr>
      <w:r>
        <w:t>30a</w:t>
      </w:r>
      <w:r>
        <w:tab/>
        <w:t>31</w:t>
      </w:r>
    </w:p>
    <w:p w:rsidR="00000000" w:rsidRDefault="00C653B4">
      <w:pPr>
        <w:tabs>
          <w:tab w:val="left" w:pos="1134"/>
        </w:tabs>
        <w:ind w:left="1134" w:right="-1134" w:hanging="1134"/>
      </w:pPr>
      <w:r>
        <w:t>30z</w:t>
      </w:r>
      <w:r>
        <w:tab/>
        <w:t>G</w:t>
      </w:r>
      <w:r>
        <w:t xml:space="preserve"> 15 Dieburg S 7</w:t>
      </w:r>
    </w:p>
    <w:p w:rsidR="00000000" w:rsidRDefault="00C653B4">
      <w:pPr>
        <w:tabs>
          <w:tab w:val="left" w:pos="1134"/>
        </w:tabs>
        <w:ind w:left="1134" w:right="-1134" w:hanging="1134"/>
      </w:pPr>
      <w:r>
        <w:t>40</w:t>
      </w:r>
      <w:r>
        <w:tab/>
      </w:r>
      <w:r>
        <w:rPr>
          <w:vanish/>
        </w:rPr>
        <w:t>s[</w:t>
      </w:r>
      <w:r>
        <w:t>Herausgabe eines illustrierten Führers</w:t>
      </w:r>
      <w:r>
        <w:rPr>
          <w:vanish/>
        </w:rPr>
        <w:t>]s</w:t>
      </w:r>
      <w:r>
        <w:t xml:space="preserve"> für </w:t>
      </w:r>
      <w:r>
        <w:rPr>
          <w:vanish/>
        </w:rPr>
        <w:t>o[</w:t>
      </w:r>
      <w:r>
        <w:t>Odenwald</w:t>
      </w:r>
      <w:r>
        <w:rPr>
          <w:vanish/>
        </w:rPr>
        <w:t>]o</w:t>
      </w:r>
      <w:r>
        <w:t xml:space="preserve"> und </w:t>
      </w:r>
      <w:r>
        <w:rPr>
          <w:vanish/>
        </w:rPr>
        <w:t>o[</w:t>
      </w:r>
      <w:r>
        <w:t>Bergstraße</w:t>
      </w:r>
      <w:r>
        <w:rPr>
          <w:vanish/>
        </w:rPr>
        <w:t>]o</w:t>
      </w:r>
      <w:r>
        <w:t xml:space="preserve"> durch den </w:t>
      </w:r>
      <w:r>
        <w:rPr>
          <w:vanish/>
        </w:rPr>
        <w:t>k[</w:t>
      </w:r>
      <w:r>
        <w:t>Hessischen Fremdenverkehrsverband</w:t>
      </w:r>
      <w:r>
        <w:rPr>
          <w:vanish/>
        </w:rPr>
        <w:t>]k</w:t>
      </w:r>
    </w:p>
    <w:p w:rsidR="00000000" w:rsidRDefault="00C653B4">
      <w:pPr>
        <w:tabs>
          <w:tab w:val="left" w:pos="1134"/>
        </w:tabs>
        <w:ind w:left="1134" w:right="-1134" w:hanging="1134"/>
      </w:pPr>
      <w:r>
        <w:t>43</w:t>
      </w:r>
      <w:r>
        <w:tab/>
        <w:t>1929 - 1930</w:t>
      </w:r>
    </w:p>
    <w:p w:rsidR="00000000" w:rsidRDefault="00C653B4">
      <w:pPr>
        <w:tabs>
          <w:tab w:val="left" w:pos="1134"/>
        </w:tabs>
        <w:ind w:left="1134" w:right="-1134" w:hanging="1134"/>
      </w:pPr>
      <w:r>
        <w:br w:type="page"/>
        <w:t>26</w:t>
      </w:r>
      <w:r>
        <w:tab/>
        <w:t>V</w:t>
      </w:r>
    </w:p>
    <w:p w:rsidR="00000000" w:rsidRDefault="00C653B4">
      <w:pPr>
        <w:tabs>
          <w:tab w:val="left" w:pos="1134"/>
        </w:tabs>
        <w:ind w:left="1134" w:right="-1134" w:hanging="1134"/>
      </w:pPr>
      <w:r>
        <w:t>26a</w:t>
      </w:r>
      <w:r>
        <w:tab/>
        <w:t>V</w:t>
      </w:r>
    </w:p>
    <w:p w:rsidR="00000000" w:rsidRDefault="00C653B4">
      <w:pPr>
        <w:tabs>
          <w:tab w:val="left" w:pos="1134"/>
        </w:tabs>
        <w:ind w:left="1134" w:right="-1134" w:hanging="1134"/>
      </w:pPr>
      <w:r>
        <w:t>27</w:t>
      </w:r>
      <w:r>
        <w:tab/>
        <w:t>V. Handel und Gewerbe</w:t>
      </w:r>
    </w:p>
    <w:p w:rsidR="00000000" w:rsidRDefault="00C653B4">
      <w:pPr>
        <w:tabs>
          <w:tab w:val="left" w:pos="1134"/>
        </w:tabs>
        <w:ind w:left="1134" w:right="-1134" w:hanging="1134"/>
      </w:pPr>
      <w:r>
        <w:t>30</w:t>
      </w:r>
      <w:r>
        <w:tab/>
        <w:t>1082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Dieburg V 1082</w:t>
      </w:r>
    </w:p>
    <w:p w:rsidR="00000000" w:rsidRDefault="00C653B4">
      <w:pPr>
        <w:tabs>
          <w:tab w:val="left" w:pos="1134"/>
        </w:tabs>
        <w:ind w:left="1134" w:right="-1134" w:hanging="1134"/>
      </w:pPr>
      <w:r>
        <w:t>40</w:t>
      </w:r>
      <w:r>
        <w:tab/>
        <w:t xml:space="preserve">Errichtung eines Cafes durch den </w:t>
      </w:r>
      <w:r>
        <w:rPr>
          <w:vanish/>
        </w:rPr>
        <w:t>p[5{s[</w:t>
      </w:r>
      <w:r>
        <w:t>Buchhändler</w:t>
      </w:r>
      <w:r>
        <w:rPr>
          <w:vanish/>
        </w:rPr>
        <w:t>]s}</w:t>
      </w:r>
      <w:r>
        <w:t xml:space="preserve"> </w:t>
      </w:r>
      <w:r>
        <w:rPr>
          <w:vanish/>
        </w:rPr>
        <w:t>2{</w:t>
      </w:r>
      <w:r>
        <w:t>Karl</w:t>
      </w:r>
      <w:r>
        <w:rPr>
          <w:vanish/>
        </w:rPr>
        <w:t>}</w:t>
      </w:r>
      <w:r>
        <w:t xml:space="preserve"> </w:t>
      </w:r>
      <w:r>
        <w:rPr>
          <w:vanish/>
        </w:rPr>
        <w:t>1{</w:t>
      </w:r>
      <w:r>
        <w:t>Zibulski III</w:t>
      </w:r>
      <w:r>
        <w:rPr>
          <w:vanish/>
        </w:rPr>
        <w:t>}</w:t>
      </w:r>
      <w:r>
        <w:t xml:space="preserve">, </w:t>
      </w:r>
      <w:r>
        <w:rPr>
          <w:vanish/>
        </w:rPr>
        <w:t>6{o[</w:t>
      </w:r>
      <w:r>
        <w:t>Groß-Umstadt</w:t>
      </w:r>
      <w:r>
        <w:rPr>
          <w:vanish/>
        </w:rPr>
        <w:t>]o}]p</w:t>
      </w:r>
    </w:p>
    <w:p w:rsidR="00000000" w:rsidRDefault="00C653B4">
      <w:pPr>
        <w:tabs>
          <w:tab w:val="left" w:pos="1134"/>
        </w:tabs>
        <w:ind w:left="1134" w:right="-1134" w:hanging="1134"/>
      </w:pPr>
      <w:r>
        <w:t>43</w:t>
      </w:r>
      <w:r>
        <w:tab/>
        <w:t>1929 - 1942</w:t>
      </w:r>
    </w:p>
    <w:p w:rsidR="00000000" w:rsidRDefault="00C653B4">
      <w:pPr>
        <w:tabs>
          <w:tab w:val="left" w:pos="1134"/>
        </w:tabs>
        <w:ind w:left="1134" w:right="-1134" w:hanging="1134"/>
      </w:pPr>
      <w:r>
        <w:br w:type="page"/>
        <w:t>30</w:t>
      </w:r>
      <w:r>
        <w:tab/>
        <w:t>1608</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Dieburg V 1608</w:t>
      </w:r>
    </w:p>
    <w:p w:rsidR="00000000" w:rsidRDefault="00C653B4">
      <w:pPr>
        <w:tabs>
          <w:tab w:val="left" w:pos="1134"/>
        </w:tabs>
        <w:ind w:left="1134" w:right="-1134" w:hanging="1134"/>
      </w:pPr>
      <w:r>
        <w:t>40</w:t>
      </w:r>
      <w:r>
        <w:tab/>
        <w:t xml:space="preserve">Überschreitung der Arbeitszeit eines Lehrlings unter 14 Jahren in der </w:t>
      </w:r>
      <w:r>
        <w:rPr>
          <w:vanish/>
        </w:rPr>
        <w:t>k[1{s[</w:t>
      </w:r>
      <w:r>
        <w:t>Buchdruckerei</w:t>
      </w:r>
      <w:r>
        <w:rPr>
          <w:vanish/>
        </w:rPr>
        <w:t>]s</w:t>
      </w:r>
      <w:r>
        <w:t xml:space="preserve"> </w:t>
      </w:r>
      <w:r>
        <w:rPr>
          <w:vanish/>
        </w:rPr>
        <w:t>p[</w:t>
      </w:r>
      <w:r>
        <w:t>Schleif</w:t>
      </w:r>
      <w:r>
        <w:rPr>
          <w:vanish/>
        </w:rPr>
        <w:t>]p}</w:t>
      </w:r>
      <w:r>
        <w:t xml:space="preserve">, </w:t>
      </w:r>
      <w:r>
        <w:rPr>
          <w:vanish/>
        </w:rPr>
        <w:t>2{o[</w:t>
      </w:r>
      <w:r>
        <w:t>Rei</w:t>
      </w:r>
      <w:r>
        <w:t>nheim</w:t>
      </w:r>
      <w:r>
        <w:rPr>
          <w:vanish/>
        </w:rPr>
        <w:t>]o}]k</w:t>
      </w:r>
    </w:p>
    <w:p w:rsidR="00000000" w:rsidRDefault="00C653B4">
      <w:pPr>
        <w:tabs>
          <w:tab w:val="left" w:pos="1134"/>
        </w:tabs>
        <w:ind w:left="1134" w:right="-1134" w:hanging="1134"/>
      </w:pPr>
      <w:r>
        <w:t>43</w:t>
      </w:r>
      <w:r>
        <w:tab/>
        <w:t>1932</w:t>
      </w:r>
    </w:p>
    <w:p w:rsidR="00000000" w:rsidRDefault="00C653B4">
      <w:pPr>
        <w:tabs>
          <w:tab w:val="left" w:pos="1134"/>
        </w:tabs>
        <w:ind w:left="1134" w:right="-1134" w:hanging="1134"/>
      </w:pPr>
      <w:r>
        <w:br w:type="page"/>
        <w:t>26</w:t>
      </w:r>
      <w:r>
        <w:tab/>
        <w:t>Z</w:t>
      </w:r>
    </w:p>
    <w:p w:rsidR="00000000" w:rsidRDefault="00C653B4">
      <w:pPr>
        <w:tabs>
          <w:tab w:val="left" w:pos="1134"/>
        </w:tabs>
        <w:ind w:left="1134" w:right="-1134" w:hanging="1134"/>
      </w:pPr>
      <w:r>
        <w:t>26a</w:t>
      </w:r>
      <w:r>
        <w:tab/>
        <w:t>Z</w:t>
      </w:r>
    </w:p>
    <w:p w:rsidR="00000000" w:rsidRDefault="00C653B4">
      <w:pPr>
        <w:tabs>
          <w:tab w:val="left" w:pos="1134"/>
        </w:tabs>
        <w:ind w:left="1134" w:right="-1134" w:hanging="1134"/>
      </w:pPr>
      <w:r>
        <w:t>27</w:t>
      </w:r>
      <w:r>
        <w:tab/>
        <w:t>Z. Feuerpolizei</w:t>
      </w:r>
    </w:p>
    <w:p w:rsidR="00000000" w:rsidRDefault="00C653B4">
      <w:pPr>
        <w:tabs>
          <w:tab w:val="left" w:pos="1134"/>
        </w:tabs>
        <w:ind w:left="1134" w:right="-1134" w:hanging="1134"/>
      </w:pPr>
      <w:r>
        <w:t>30</w:t>
      </w:r>
      <w:r>
        <w:tab/>
        <w:t>244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Dieburg Z 244</w:t>
      </w:r>
    </w:p>
    <w:p w:rsidR="00000000" w:rsidRDefault="00C653B4">
      <w:pPr>
        <w:tabs>
          <w:tab w:val="left" w:pos="1134"/>
        </w:tabs>
        <w:ind w:left="1134" w:right="-1134" w:hanging="1134"/>
      </w:pPr>
      <w:r>
        <w:t>40</w:t>
      </w:r>
      <w:r>
        <w:tab/>
      </w:r>
      <w:r>
        <w:rPr>
          <w:vanish/>
        </w:rPr>
        <w:t>s[s[2{</w:t>
      </w:r>
      <w:r>
        <w:t>Beschaffung von</w:t>
      </w:r>
      <w:r>
        <w:rPr>
          <w:vanish/>
        </w:rPr>
        <w:t>}</w:t>
      </w:r>
      <w:r>
        <w:t xml:space="preserve"> </w:t>
      </w:r>
      <w:r>
        <w:rPr>
          <w:vanish/>
        </w:rPr>
        <w:t>1{</w:t>
      </w:r>
      <w:r>
        <w:t>Literatur</w:t>
      </w:r>
      <w:r>
        <w:rPr>
          <w:vanish/>
        </w:rPr>
        <w:t>}]s]s</w:t>
      </w:r>
      <w:r>
        <w:t xml:space="preserve"> für den Kreisfeuerwehrinspektor</w:t>
      </w:r>
    </w:p>
    <w:p w:rsidR="00000000" w:rsidRDefault="00C653B4">
      <w:pPr>
        <w:tabs>
          <w:tab w:val="left" w:pos="1134"/>
        </w:tabs>
        <w:ind w:left="1134" w:right="-1134" w:hanging="1134"/>
      </w:pPr>
      <w:r>
        <w:t>43</w:t>
      </w:r>
      <w:r>
        <w:tab/>
        <w:t>1927 - 1934</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15 Erbach</w:t>
      </w:r>
    </w:p>
    <w:p w:rsidR="00000000" w:rsidRDefault="00C653B4">
      <w:pPr>
        <w:tabs>
          <w:tab w:val="left" w:pos="1134"/>
        </w:tabs>
        <w:ind w:left="1134" w:right="-1134" w:hanging="1134"/>
      </w:pPr>
      <w:r>
        <w:t>20a</w:t>
      </w:r>
      <w:r>
        <w:tab/>
        <w:t>034</w:t>
      </w:r>
    </w:p>
    <w:p w:rsidR="00000000" w:rsidRDefault="00C653B4">
      <w:pPr>
        <w:tabs>
          <w:tab w:val="left" w:pos="1134"/>
        </w:tabs>
        <w:ind w:left="1134" w:right="-1134" w:hanging="1134"/>
      </w:pPr>
      <w:r>
        <w:t>21</w:t>
      </w:r>
      <w:r>
        <w:tab/>
        <w:t>Kreisamt Erbach</w:t>
      </w:r>
    </w:p>
    <w:p w:rsidR="00000000" w:rsidRDefault="00C653B4">
      <w:pPr>
        <w:tabs>
          <w:tab w:val="left" w:pos="1134"/>
        </w:tabs>
        <w:ind w:left="1134" w:right="-1134" w:hanging="1134"/>
      </w:pPr>
      <w:r>
        <w:t>22</w:t>
      </w:r>
      <w:r>
        <w:tab/>
        <w:t>G Behörden und Ämter Großherzogtum und Volksstaat Hessen \ G 11 - 19 Innere Verwaltung \ G 15 Kreis- und Landratsämter \ #Kreisamt Erbach</w:t>
      </w:r>
    </w:p>
    <w:p w:rsidR="00000000" w:rsidRDefault="00C653B4">
      <w:pPr>
        <w:tabs>
          <w:tab w:val="left" w:pos="1134"/>
        </w:tabs>
        <w:ind w:left="1134" w:right="-1134" w:hanging="1134"/>
      </w:pPr>
      <w:r>
        <w:t>23</w:t>
      </w:r>
      <w:r>
        <w:tab/>
        <w:t>1821 - 1945</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25</w:t>
      </w:r>
      <w:r>
        <w:tab/>
        <w:t>Der Druck des Findbuchs in der Reihe "Repertorien des Hessischen Staatsarchivs Darmstadt" ist geplant. Für das Inventar</w:t>
      </w:r>
      <w:r>
        <w:t xml:space="preserve"> wurden bereits die Korrekturbögen eingesehen. Mikrofiches sind vorhanden.</w:t>
      </w:r>
    </w:p>
    <w:p w:rsidR="00000000" w:rsidRDefault="00C653B4">
      <w:pPr>
        <w:tabs>
          <w:tab w:val="left" w:pos="1134"/>
        </w:tabs>
        <w:ind w:left="1134" w:right="-1134" w:hanging="1134"/>
      </w:pPr>
      <w:r>
        <w:t>26</w:t>
      </w:r>
      <w:r>
        <w:tab/>
        <w:t>A</w:t>
      </w:r>
    </w:p>
    <w:p w:rsidR="00000000" w:rsidRDefault="00C653B4">
      <w:pPr>
        <w:tabs>
          <w:tab w:val="left" w:pos="1134"/>
        </w:tabs>
        <w:ind w:left="1134" w:right="-1134" w:hanging="1134"/>
      </w:pPr>
      <w:r>
        <w:t>26a</w:t>
      </w:r>
      <w:r>
        <w:tab/>
        <w:t>A</w:t>
      </w:r>
    </w:p>
    <w:p w:rsidR="00000000" w:rsidRDefault="00C653B4">
      <w:pPr>
        <w:tabs>
          <w:tab w:val="left" w:pos="1134"/>
        </w:tabs>
        <w:ind w:left="1134" w:right="-1134" w:hanging="1134"/>
      </w:pPr>
      <w:r>
        <w:t>26b</w:t>
      </w:r>
      <w:r>
        <w:tab/>
        <w:t>01</w:t>
      </w:r>
    </w:p>
    <w:p w:rsidR="00000000" w:rsidRDefault="00C653B4">
      <w:pPr>
        <w:tabs>
          <w:tab w:val="left" w:pos="1134"/>
        </w:tabs>
        <w:ind w:left="1134" w:right="-1134" w:hanging="1134"/>
      </w:pPr>
      <w:r>
        <w:t>27</w:t>
      </w:r>
      <w:r>
        <w:tab/>
        <w:t>A. Staatsverfassung \ 1. Staatsoberhaupt</w:t>
      </w:r>
    </w:p>
    <w:p w:rsidR="00000000" w:rsidRDefault="00C653B4">
      <w:pPr>
        <w:tabs>
          <w:tab w:val="left" w:pos="1134"/>
        </w:tabs>
        <w:ind w:left="1134" w:right="-1134" w:hanging="1134"/>
      </w:pPr>
      <w:r>
        <w:t>30</w:t>
      </w:r>
      <w:r>
        <w:tab/>
        <w:t>120</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A 120</w:t>
      </w:r>
    </w:p>
    <w:p w:rsidR="00000000" w:rsidRDefault="00C653B4">
      <w:pPr>
        <w:tabs>
          <w:tab w:val="left" w:pos="1134"/>
        </w:tabs>
        <w:ind w:left="1134" w:right="-1134" w:hanging="1134"/>
      </w:pPr>
      <w:r>
        <w:t>40</w:t>
      </w:r>
      <w:r>
        <w:tab/>
      </w:r>
      <w:r>
        <w:rPr>
          <w:vanish/>
        </w:rPr>
        <w:t>s[</w:t>
      </w:r>
      <w:r>
        <w:t xml:space="preserve">Herausgabe des </w:t>
      </w:r>
      <w:r>
        <w:rPr>
          <w:vanish/>
        </w:rPr>
        <w:t>s[</w:t>
      </w:r>
      <w:r>
        <w:t>Hof- und Staatshandbuch</w:t>
      </w:r>
      <w:r>
        <w:rPr>
          <w:vanish/>
        </w:rPr>
        <w:t>]s</w:t>
      </w:r>
      <w:r>
        <w:t>es</w:t>
      </w:r>
      <w:r>
        <w:rPr>
          <w:vanish/>
        </w:rPr>
        <w:t>]s</w:t>
      </w:r>
      <w:r>
        <w:t>, dann des Staatshandbuches</w:t>
      </w:r>
    </w:p>
    <w:p w:rsidR="00000000" w:rsidRDefault="00C653B4">
      <w:pPr>
        <w:tabs>
          <w:tab w:val="left" w:pos="1134"/>
        </w:tabs>
        <w:ind w:left="1134" w:right="-1134" w:hanging="1134"/>
      </w:pPr>
      <w:r>
        <w:t>43</w:t>
      </w:r>
      <w:r>
        <w:tab/>
        <w:t>1833 - 1847 ; 1852 - 1928</w:t>
      </w:r>
    </w:p>
    <w:p w:rsidR="00000000" w:rsidRDefault="00C653B4">
      <w:pPr>
        <w:tabs>
          <w:tab w:val="left" w:pos="1134"/>
        </w:tabs>
        <w:ind w:left="1134" w:right="-1134" w:hanging="1134"/>
      </w:pPr>
      <w:r>
        <w:br w:type="page"/>
        <w:t>26</w:t>
      </w:r>
      <w:r>
        <w:tab/>
        <w:t>A</w:t>
      </w:r>
    </w:p>
    <w:p w:rsidR="00000000" w:rsidRDefault="00C653B4">
      <w:pPr>
        <w:tabs>
          <w:tab w:val="left" w:pos="1134"/>
        </w:tabs>
        <w:ind w:left="1134" w:right="-1134" w:hanging="1134"/>
      </w:pPr>
      <w:r>
        <w:t>26a</w:t>
      </w:r>
      <w:r>
        <w:tab/>
        <w:t>A</w:t>
      </w:r>
    </w:p>
    <w:p w:rsidR="00000000" w:rsidRDefault="00C653B4">
      <w:pPr>
        <w:tabs>
          <w:tab w:val="left" w:pos="1134"/>
        </w:tabs>
        <w:ind w:left="1134" w:right="-1134" w:hanging="1134"/>
      </w:pPr>
      <w:r>
        <w:t>26b</w:t>
      </w:r>
      <w:r>
        <w:tab/>
        <w:t>02</w:t>
      </w:r>
    </w:p>
    <w:p w:rsidR="00000000" w:rsidRDefault="00C653B4">
      <w:pPr>
        <w:tabs>
          <w:tab w:val="left" w:pos="1134"/>
        </w:tabs>
        <w:ind w:left="1134" w:right="-1134" w:hanging="1134"/>
      </w:pPr>
      <w:r>
        <w:t>27</w:t>
      </w:r>
      <w:r>
        <w:tab/>
        <w:t>A. Staatsverfassung \ 2. Landständische Verfassung</w:t>
      </w:r>
    </w:p>
    <w:p w:rsidR="00000000" w:rsidRDefault="00C653B4">
      <w:pPr>
        <w:tabs>
          <w:tab w:val="left" w:pos="1134"/>
        </w:tabs>
        <w:ind w:left="1134" w:right="-1134" w:hanging="1134"/>
      </w:pPr>
      <w:r>
        <w:t>30</w:t>
      </w:r>
      <w:r>
        <w:tab/>
        <w:t>123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A 123</w:t>
      </w:r>
    </w:p>
    <w:p w:rsidR="00000000" w:rsidRDefault="00C653B4">
      <w:pPr>
        <w:tabs>
          <w:tab w:val="left" w:pos="1134"/>
        </w:tabs>
        <w:ind w:left="1134" w:right="-1134" w:hanging="1134"/>
      </w:pPr>
      <w:r>
        <w:t>40</w:t>
      </w:r>
      <w:r>
        <w:tab/>
        <w:t xml:space="preserve">Verfassungsfeier 1930, hier: </w:t>
      </w:r>
      <w:r>
        <w:rPr>
          <w:vanish/>
        </w:rPr>
        <w:t>s[</w:t>
      </w:r>
      <w:r>
        <w:t xml:space="preserve">Bezug der </w:t>
      </w:r>
      <w:r>
        <w:rPr>
          <w:vanish/>
        </w:rPr>
        <w:t>t[2{s[</w:t>
      </w:r>
      <w:r>
        <w:t>Festschrift</w:t>
      </w:r>
      <w:r>
        <w:rPr>
          <w:vanish/>
        </w:rPr>
        <w:t>]s}</w:t>
      </w:r>
      <w:r>
        <w:t xml:space="preserve"> </w:t>
      </w:r>
      <w:r>
        <w:rPr>
          <w:vanish/>
        </w:rPr>
        <w:t>1{</w:t>
      </w:r>
      <w:r>
        <w:t>"Freier Rhein - Freies Volk"</w:t>
      </w:r>
      <w:r>
        <w:rPr>
          <w:vanish/>
        </w:rPr>
        <w:t>}]t]s</w:t>
      </w:r>
    </w:p>
    <w:p w:rsidR="00000000" w:rsidRDefault="00C653B4">
      <w:pPr>
        <w:tabs>
          <w:tab w:val="left" w:pos="1134"/>
        </w:tabs>
        <w:ind w:left="1134" w:right="-1134" w:hanging="1134"/>
      </w:pPr>
      <w:r>
        <w:t>43</w:t>
      </w:r>
      <w:r>
        <w:tab/>
        <w:t>1930 ; 1933 - 1934</w:t>
      </w:r>
    </w:p>
    <w:p w:rsidR="00000000" w:rsidRDefault="00C653B4">
      <w:pPr>
        <w:tabs>
          <w:tab w:val="left" w:pos="1134"/>
        </w:tabs>
        <w:ind w:left="1134" w:right="-1134" w:hanging="1134"/>
      </w:pPr>
      <w:r>
        <w:br w:type="page"/>
        <w:t>26</w:t>
      </w:r>
      <w:r>
        <w:tab/>
        <w:t>B</w:t>
      </w:r>
    </w:p>
    <w:p w:rsidR="00000000" w:rsidRDefault="00C653B4">
      <w:pPr>
        <w:tabs>
          <w:tab w:val="left" w:pos="1134"/>
        </w:tabs>
        <w:ind w:left="1134" w:right="-1134" w:hanging="1134"/>
      </w:pPr>
      <w:r>
        <w:t>26a</w:t>
      </w:r>
      <w:r>
        <w:tab/>
        <w:t>B</w:t>
      </w:r>
    </w:p>
    <w:p w:rsidR="00000000" w:rsidRDefault="00C653B4">
      <w:pPr>
        <w:tabs>
          <w:tab w:val="left" w:pos="1134"/>
        </w:tabs>
        <w:ind w:left="1134" w:right="-1134" w:hanging="1134"/>
      </w:pPr>
      <w:r>
        <w:t>26b</w:t>
      </w:r>
      <w:r>
        <w:tab/>
        <w:t>01</w:t>
      </w:r>
    </w:p>
    <w:p w:rsidR="00000000" w:rsidRDefault="00C653B4">
      <w:pPr>
        <w:tabs>
          <w:tab w:val="left" w:pos="1134"/>
        </w:tabs>
        <w:ind w:left="1134" w:right="-1134" w:hanging="1134"/>
      </w:pPr>
      <w:r>
        <w:t>27</w:t>
      </w:r>
      <w:r>
        <w:tab/>
        <w:t>B. Geschichte, Statistik und Topographie \ 1. Landesgeschichte</w:t>
      </w:r>
    </w:p>
    <w:p w:rsidR="00000000" w:rsidRDefault="00C653B4">
      <w:pPr>
        <w:tabs>
          <w:tab w:val="left" w:pos="1134"/>
        </w:tabs>
        <w:ind w:left="1134" w:right="-1134" w:hanging="1134"/>
      </w:pPr>
      <w:r>
        <w:t>30</w:t>
      </w:r>
      <w:r>
        <w:tab/>
        <w:t>220*</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B 220*</w:t>
      </w:r>
    </w:p>
    <w:p w:rsidR="00000000" w:rsidRDefault="00C653B4">
      <w:pPr>
        <w:tabs>
          <w:tab w:val="left" w:pos="1134"/>
        </w:tabs>
        <w:ind w:left="1134" w:right="-1134" w:hanging="1134"/>
      </w:pPr>
      <w:r>
        <w:t>40</w:t>
      </w:r>
      <w:r>
        <w:tab/>
      </w:r>
      <w:r>
        <w:rPr>
          <w:vanish/>
        </w:rPr>
        <w:t>t[</w:t>
      </w:r>
      <w:r>
        <w:t>Heimatfreund-</w:t>
      </w:r>
      <w:r>
        <w:rPr>
          <w:vanish/>
        </w:rPr>
        <w:t>s[</w:t>
      </w:r>
      <w:r>
        <w:t>Kalender</w:t>
      </w:r>
      <w:r>
        <w:rPr>
          <w:vanish/>
        </w:rPr>
        <w:t>]s]t</w:t>
      </w:r>
    </w:p>
    <w:p w:rsidR="00000000" w:rsidRDefault="00C653B4">
      <w:pPr>
        <w:tabs>
          <w:tab w:val="left" w:pos="1134"/>
        </w:tabs>
        <w:ind w:left="1134" w:right="-1134" w:hanging="1134"/>
      </w:pPr>
      <w:r>
        <w:t>43</w:t>
      </w:r>
      <w:r>
        <w:tab/>
        <w:t>1937 - 1942</w:t>
      </w:r>
    </w:p>
    <w:p w:rsidR="00000000" w:rsidRDefault="00C653B4">
      <w:pPr>
        <w:tabs>
          <w:tab w:val="left" w:pos="1134"/>
        </w:tabs>
        <w:ind w:left="1134" w:right="-1134" w:hanging="1134"/>
      </w:pPr>
      <w:r>
        <w:br w:type="page"/>
        <w:t>30</w:t>
      </w:r>
      <w:r>
        <w:tab/>
        <w:t>76</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Erbach B 76</w:t>
      </w:r>
    </w:p>
    <w:p w:rsidR="00000000" w:rsidRDefault="00C653B4">
      <w:pPr>
        <w:tabs>
          <w:tab w:val="left" w:pos="1134"/>
        </w:tabs>
        <w:ind w:left="1134" w:right="-1134" w:hanging="1134"/>
      </w:pPr>
      <w:r>
        <w:t>40</w:t>
      </w:r>
      <w:r>
        <w:tab/>
      </w:r>
      <w:r>
        <w:rPr>
          <w:vanish/>
        </w:rPr>
        <w:t>s[</w:t>
      </w:r>
      <w:r>
        <w:t>Literaturbeschaffung</w:t>
      </w:r>
      <w:r>
        <w:rPr>
          <w:vanish/>
        </w:rPr>
        <w:t>]s</w:t>
      </w:r>
      <w:r>
        <w:t xml:space="preserve"> für die Dienstbibliothek der Behörden des </w:t>
      </w:r>
      <w:r>
        <w:rPr>
          <w:vanish/>
        </w:rPr>
        <w:t>o[2{</w:t>
      </w:r>
      <w:r>
        <w:t>Kreis</w:t>
      </w:r>
      <w:r>
        <w:rPr>
          <w:vanish/>
        </w:rPr>
        <w:t>}</w:t>
      </w:r>
      <w:r>
        <w:t xml:space="preserve">es </w:t>
      </w:r>
      <w:r>
        <w:rPr>
          <w:vanish/>
        </w:rPr>
        <w:t>1{</w:t>
      </w:r>
      <w:r>
        <w:t>Erbach</w:t>
      </w:r>
      <w:r>
        <w:rPr>
          <w:vanish/>
        </w:rPr>
        <w:t>}]o</w:t>
      </w:r>
    </w:p>
    <w:p w:rsidR="00000000" w:rsidRDefault="00C653B4">
      <w:pPr>
        <w:tabs>
          <w:tab w:val="left" w:pos="1134"/>
        </w:tabs>
        <w:ind w:left="1134" w:right="-1134" w:hanging="1134"/>
      </w:pPr>
      <w:r>
        <w:t>43</w:t>
      </w:r>
      <w:r>
        <w:tab/>
        <w:t>1906 ; 1908 ; 1926 - 1937</w:t>
      </w:r>
    </w:p>
    <w:p w:rsidR="00000000" w:rsidRDefault="00C653B4">
      <w:pPr>
        <w:tabs>
          <w:tab w:val="left" w:pos="1134"/>
        </w:tabs>
        <w:ind w:left="1134" w:right="-1134" w:hanging="1134"/>
      </w:pPr>
      <w:r>
        <w:br w:type="page"/>
        <w:t>30</w:t>
      </w:r>
      <w:r>
        <w:tab/>
        <w:t>20</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Erbach B 20</w:t>
      </w:r>
    </w:p>
    <w:p w:rsidR="00000000" w:rsidRDefault="00C653B4">
      <w:pPr>
        <w:tabs>
          <w:tab w:val="left" w:pos="1134"/>
        </w:tabs>
        <w:ind w:left="1134" w:right="-1134" w:hanging="1134"/>
      </w:pPr>
      <w:r>
        <w:t>40</w:t>
      </w:r>
      <w:r>
        <w:tab/>
      </w:r>
      <w:r>
        <w:rPr>
          <w:vanish/>
        </w:rPr>
        <w:t>s[</w:t>
      </w:r>
      <w:r>
        <w:t xml:space="preserve">Bestellung der </w:t>
      </w:r>
      <w:r>
        <w:rPr>
          <w:vanish/>
        </w:rPr>
        <w:t>s[</w:t>
      </w:r>
      <w:r>
        <w:t>Festschrift</w:t>
      </w:r>
      <w:r>
        <w:rPr>
          <w:vanish/>
        </w:rPr>
        <w:t>]s</w:t>
      </w:r>
      <w:r>
        <w:t xml:space="preserve"> zur Feier des 400. Geburtstages Philipps des Großmütigen</w:t>
      </w:r>
      <w:r>
        <w:rPr>
          <w:vanish/>
        </w:rPr>
        <w:t>]s</w:t>
      </w:r>
    </w:p>
    <w:p w:rsidR="00000000" w:rsidRDefault="00C653B4">
      <w:pPr>
        <w:tabs>
          <w:tab w:val="left" w:pos="1134"/>
        </w:tabs>
        <w:ind w:left="1134" w:right="-1134" w:hanging="1134"/>
      </w:pPr>
      <w:r>
        <w:t>43</w:t>
      </w:r>
      <w:r>
        <w:tab/>
        <w:t>1904 - 1905</w:t>
      </w:r>
    </w:p>
    <w:p w:rsidR="00000000" w:rsidRDefault="00C653B4">
      <w:pPr>
        <w:tabs>
          <w:tab w:val="left" w:pos="1134"/>
        </w:tabs>
        <w:ind w:left="1134" w:right="-1134" w:hanging="1134"/>
      </w:pPr>
      <w:r>
        <w:br w:type="page"/>
        <w:t>30</w:t>
      </w:r>
      <w:r>
        <w:tab/>
        <w:t>1</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Erbach B 1</w:t>
      </w:r>
    </w:p>
    <w:p w:rsidR="00000000" w:rsidRDefault="00C653B4">
      <w:pPr>
        <w:tabs>
          <w:tab w:val="left" w:pos="1134"/>
        </w:tabs>
        <w:ind w:left="1134" w:right="-1134" w:hanging="1134"/>
      </w:pPr>
      <w:r>
        <w:t>40</w:t>
      </w:r>
      <w:r>
        <w:tab/>
      </w:r>
      <w:r>
        <w:rPr>
          <w:vanish/>
        </w:rPr>
        <w:t>s[</w:t>
      </w:r>
      <w:r>
        <w:t xml:space="preserve">Anschaffung des </w:t>
      </w:r>
      <w:r>
        <w:rPr>
          <w:vanish/>
        </w:rPr>
        <w:t>t[2{</w:t>
      </w:r>
      <w:r>
        <w:t>Buch</w:t>
      </w:r>
      <w:r>
        <w:rPr>
          <w:vanish/>
        </w:rPr>
        <w:t>}</w:t>
      </w:r>
      <w:r>
        <w:t xml:space="preserve">es </w:t>
      </w:r>
      <w:r>
        <w:rPr>
          <w:vanish/>
        </w:rPr>
        <w:t>1{</w:t>
      </w:r>
      <w:r>
        <w:t>"Die Ursachen des deutschen Zusammenbruchs im Jahr 1918"</w:t>
      </w:r>
      <w:r>
        <w:rPr>
          <w:vanish/>
        </w:rPr>
        <w:t>}]t]s</w:t>
      </w:r>
    </w:p>
    <w:p w:rsidR="00000000" w:rsidRDefault="00C653B4">
      <w:pPr>
        <w:tabs>
          <w:tab w:val="left" w:pos="1134"/>
        </w:tabs>
        <w:ind w:left="1134" w:right="-1134" w:hanging="1134"/>
      </w:pPr>
      <w:r>
        <w:t>43</w:t>
      </w:r>
      <w:r>
        <w:tab/>
        <w:t>1926</w:t>
      </w:r>
    </w:p>
    <w:p w:rsidR="00000000" w:rsidRDefault="00C653B4">
      <w:pPr>
        <w:tabs>
          <w:tab w:val="left" w:pos="1134"/>
        </w:tabs>
        <w:ind w:left="1134" w:right="-1134" w:hanging="1134"/>
      </w:pPr>
      <w:r>
        <w:br w:type="page"/>
        <w:t>30</w:t>
      </w:r>
      <w:r>
        <w:tab/>
        <w:t>15</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Erbach B 15</w:t>
      </w:r>
    </w:p>
    <w:p w:rsidR="00000000" w:rsidRDefault="00C653B4">
      <w:pPr>
        <w:tabs>
          <w:tab w:val="left" w:pos="1134"/>
        </w:tabs>
        <w:ind w:left="1134" w:right="-1134" w:hanging="1134"/>
      </w:pPr>
      <w:r>
        <w:t>40</w:t>
      </w:r>
      <w:r>
        <w:tab/>
      </w:r>
      <w:r>
        <w:rPr>
          <w:vanish/>
        </w:rPr>
        <w:t>s[</w:t>
      </w:r>
      <w:r>
        <w:t>Bestellung des Buches</w:t>
      </w:r>
      <w:r>
        <w:rPr>
          <w:vanish/>
        </w:rPr>
        <w:t>]s</w:t>
      </w:r>
      <w:r>
        <w:t xml:space="preserve"> von </w:t>
      </w:r>
      <w:r>
        <w:rPr>
          <w:vanish/>
        </w:rPr>
        <w:t>p[2{</w:t>
      </w:r>
      <w:r>
        <w:t>Max</w:t>
      </w:r>
      <w:r>
        <w:rPr>
          <w:vanish/>
        </w:rPr>
        <w:t>}</w:t>
      </w:r>
      <w:r>
        <w:t xml:space="preserve"> </w:t>
      </w:r>
      <w:r>
        <w:rPr>
          <w:vanish/>
        </w:rPr>
        <w:t>1{</w:t>
      </w:r>
      <w:r>
        <w:t>Springer</w:t>
      </w:r>
      <w:r>
        <w:rPr>
          <w:vanish/>
        </w:rPr>
        <w:t>}]p</w:t>
      </w:r>
      <w:r>
        <w:t xml:space="preserve">: </w:t>
      </w:r>
      <w:r>
        <w:rPr>
          <w:vanish/>
        </w:rPr>
        <w:t>t[</w:t>
      </w:r>
      <w:r>
        <w:t>Die Pfalz in der Franzosenzeit (1792-1814)</w:t>
      </w:r>
      <w:r>
        <w:rPr>
          <w:vanish/>
        </w:rPr>
        <w:t>]t</w:t>
      </w:r>
      <w:r>
        <w:t>, (Departement Donnersberg)</w:t>
      </w:r>
    </w:p>
    <w:p w:rsidR="00000000" w:rsidRDefault="00C653B4">
      <w:pPr>
        <w:tabs>
          <w:tab w:val="left" w:pos="1134"/>
        </w:tabs>
        <w:ind w:left="1134" w:right="-1134" w:hanging="1134"/>
      </w:pPr>
      <w:r>
        <w:t>43</w:t>
      </w:r>
      <w:r>
        <w:tab/>
        <w:t>1922 - 1926</w:t>
      </w:r>
    </w:p>
    <w:p w:rsidR="00000000" w:rsidRDefault="00C653B4">
      <w:pPr>
        <w:tabs>
          <w:tab w:val="left" w:pos="1134"/>
        </w:tabs>
        <w:ind w:left="1134" w:right="-1134" w:hanging="1134"/>
      </w:pPr>
      <w:r>
        <w:br w:type="page"/>
        <w:t>30</w:t>
      </w:r>
      <w:r>
        <w:tab/>
        <w:t>113</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15 Erbach B 113</w:t>
      </w:r>
    </w:p>
    <w:p w:rsidR="00000000" w:rsidRDefault="00C653B4">
      <w:pPr>
        <w:tabs>
          <w:tab w:val="left" w:pos="1134"/>
        </w:tabs>
        <w:ind w:left="1134" w:right="-1134" w:hanging="1134"/>
      </w:pPr>
      <w:r>
        <w:t>40</w:t>
      </w:r>
      <w:r>
        <w:tab/>
      </w:r>
      <w:r>
        <w:rPr>
          <w:vanish/>
        </w:rPr>
        <w:t>s[</w:t>
      </w:r>
      <w:r>
        <w:t xml:space="preserve">Herausgabe des </w:t>
      </w:r>
      <w:r>
        <w:rPr>
          <w:vanish/>
        </w:rPr>
        <w:t>t[2{</w:t>
      </w:r>
      <w:r>
        <w:t>Buch</w:t>
      </w:r>
      <w:r>
        <w:rPr>
          <w:vanish/>
        </w:rPr>
        <w:t>}</w:t>
      </w:r>
      <w:r>
        <w:t xml:space="preserve">es </w:t>
      </w:r>
      <w:r>
        <w:rPr>
          <w:vanish/>
        </w:rPr>
        <w:t>1{</w:t>
      </w:r>
      <w:r>
        <w:t>"Das Hessenland"</w:t>
      </w:r>
      <w:r>
        <w:rPr>
          <w:vanish/>
        </w:rPr>
        <w:t>}]t]s</w:t>
      </w:r>
    </w:p>
    <w:p w:rsidR="00000000" w:rsidRDefault="00C653B4">
      <w:pPr>
        <w:tabs>
          <w:tab w:val="left" w:pos="1134"/>
        </w:tabs>
        <w:ind w:left="1134" w:right="-1134" w:hanging="1134"/>
      </w:pPr>
      <w:r>
        <w:t>43</w:t>
      </w:r>
      <w:r>
        <w:tab/>
        <w:t>1926 - 1927</w:t>
      </w:r>
    </w:p>
    <w:p w:rsidR="00000000" w:rsidRDefault="00C653B4">
      <w:pPr>
        <w:tabs>
          <w:tab w:val="left" w:pos="1134"/>
        </w:tabs>
        <w:ind w:left="1134" w:right="-1134" w:hanging="1134"/>
      </w:pPr>
      <w:r>
        <w:br w:type="page"/>
        <w:t>30</w:t>
      </w:r>
      <w:r>
        <w:tab/>
        <w:t>14</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15 Erbach B 14</w:t>
      </w:r>
    </w:p>
    <w:p w:rsidR="00000000" w:rsidRDefault="00C653B4">
      <w:pPr>
        <w:tabs>
          <w:tab w:val="left" w:pos="1134"/>
        </w:tabs>
        <w:ind w:left="1134" w:right="-1134" w:hanging="1134"/>
      </w:pPr>
      <w:r>
        <w:t>40</w:t>
      </w:r>
      <w:r>
        <w:tab/>
      </w:r>
      <w:r>
        <w:rPr>
          <w:vanish/>
        </w:rPr>
        <w:t>s[</w:t>
      </w:r>
      <w:r>
        <w:t>Bestellung des Buches</w:t>
      </w:r>
      <w:r>
        <w:rPr>
          <w:vanish/>
        </w:rPr>
        <w:t>]s</w:t>
      </w:r>
      <w:r>
        <w:t xml:space="preserve"> von </w:t>
      </w:r>
      <w:r>
        <w:rPr>
          <w:vanish/>
        </w:rPr>
        <w:t>p[2{</w:t>
      </w:r>
      <w:r>
        <w:t>F.</w:t>
      </w:r>
      <w:r>
        <w:rPr>
          <w:vanish/>
        </w:rPr>
        <w:t>}</w:t>
      </w:r>
      <w:r>
        <w:t xml:space="preserve"> </w:t>
      </w:r>
      <w:r>
        <w:rPr>
          <w:vanish/>
        </w:rPr>
        <w:t>1{</w:t>
      </w:r>
      <w:r>
        <w:t>Back</w:t>
      </w:r>
      <w:r>
        <w:rPr>
          <w:vanish/>
        </w:rPr>
        <w:t>}]p</w:t>
      </w:r>
      <w:r>
        <w:t xml:space="preserve">: </w:t>
      </w:r>
      <w:r>
        <w:rPr>
          <w:vanish/>
        </w:rPr>
        <w:t>t[</w:t>
      </w:r>
      <w:r>
        <w:t>Ein Jahrtausend künstlerische Ku</w:t>
      </w:r>
      <w:r>
        <w:t>ltur am Mittelrhein</w:t>
      </w:r>
      <w:r>
        <w:rPr>
          <w:vanish/>
        </w:rPr>
        <w:t>]t</w:t>
      </w:r>
    </w:p>
    <w:p w:rsidR="00000000" w:rsidRDefault="00C653B4">
      <w:pPr>
        <w:tabs>
          <w:tab w:val="left" w:pos="1134"/>
        </w:tabs>
        <w:ind w:left="1134" w:right="-1134" w:hanging="1134"/>
      </w:pPr>
      <w:r>
        <w:t>43</w:t>
      </w:r>
      <w:r>
        <w:tab/>
        <w:t>1932 - 1933</w:t>
      </w:r>
    </w:p>
    <w:p w:rsidR="00000000" w:rsidRDefault="00C653B4">
      <w:pPr>
        <w:tabs>
          <w:tab w:val="left" w:pos="1134"/>
        </w:tabs>
        <w:ind w:left="1134" w:right="-1134" w:hanging="1134"/>
      </w:pPr>
      <w:r>
        <w:br w:type="page"/>
        <w:t>26</w:t>
      </w:r>
      <w:r>
        <w:tab/>
        <w:t>B</w:t>
      </w:r>
    </w:p>
    <w:p w:rsidR="00000000" w:rsidRDefault="00C653B4">
      <w:pPr>
        <w:tabs>
          <w:tab w:val="left" w:pos="1134"/>
        </w:tabs>
        <w:ind w:left="1134" w:right="-1134" w:hanging="1134"/>
      </w:pPr>
      <w:r>
        <w:t>26a</w:t>
      </w:r>
      <w:r>
        <w:tab/>
        <w:t>B</w:t>
      </w:r>
    </w:p>
    <w:p w:rsidR="00000000" w:rsidRDefault="00C653B4">
      <w:pPr>
        <w:tabs>
          <w:tab w:val="left" w:pos="1134"/>
        </w:tabs>
        <w:ind w:left="1134" w:right="-1134" w:hanging="1134"/>
      </w:pPr>
      <w:r>
        <w:t>26b</w:t>
      </w:r>
      <w:r>
        <w:tab/>
        <w:t>02</w:t>
      </w:r>
    </w:p>
    <w:p w:rsidR="00000000" w:rsidRDefault="00C653B4">
      <w:pPr>
        <w:tabs>
          <w:tab w:val="left" w:pos="1134"/>
        </w:tabs>
        <w:ind w:left="1134" w:right="-1134" w:hanging="1134"/>
      </w:pPr>
      <w:r>
        <w:t>27</w:t>
      </w:r>
      <w:r>
        <w:tab/>
        <w:t>B. Geschichte, Statistik und Topographie \ 2. Statistik</w:t>
      </w:r>
    </w:p>
    <w:p w:rsidR="00000000" w:rsidRDefault="00C653B4">
      <w:pPr>
        <w:tabs>
          <w:tab w:val="left" w:pos="1134"/>
        </w:tabs>
        <w:ind w:left="1134" w:right="-1134" w:hanging="1134"/>
      </w:pPr>
      <w:r>
        <w:t>30</w:t>
      </w:r>
      <w:r>
        <w:tab/>
        <w:t>132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B 132</w:t>
      </w:r>
    </w:p>
    <w:p w:rsidR="00000000" w:rsidRDefault="00C653B4">
      <w:pPr>
        <w:tabs>
          <w:tab w:val="left" w:pos="1134"/>
        </w:tabs>
        <w:ind w:left="1134" w:right="-1134" w:hanging="1134"/>
      </w:pPr>
      <w:r>
        <w:t>40</w:t>
      </w:r>
      <w:r>
        <w:tab/>
        <w:t xml:space="preserve">Hilfeleistung bei der </w:t>
      </w:r>
      <w:r>
        <w:rPr>
          <w:vanish/>
        </w:rPr>
        <w:t>s[2{</w:t>
      </w:r>
      <w:r>
        <w:t>Erstellung von</w:t>
      </w:r>
      <w:r>
        <w:rPr>
          <w:vanish/>
        </w:rPr>
        <w:t>}</w:t>
      </w:r>
      <w:r>
        <w:t xml:space="preserve"> </w:t>
      </w:r>
      <w:r>
        <w:rPr>
          <w:vanish/>
        </w:rPr>
        <w:t>1{</w:t>
      </w:r>
      <w:r>
        <w:t>Adreßbücher</w:t>
      </w:r>
      <w:r>
        <w:rPr>
          <w:vanish/>
        </w:rPr>
        <w:t>}]s</w:t>
      </w:r>
      <w:r>
        <w:t>n</w:t>
      </w:r>
    </w:p>
    <w:p w:rsidR="00000000" w:rsidRDefault="00C653B4">
      <w:pPr>
        <w:tabs>
          <w:tab w:val="left" w:pos="1134"/>
        </w:tabs>
        <w:ind w:left="1134" w:right="-1134" w:hanging="1134"/>
      </w:pPr>
      <w:r>
        <w:t>43</w:t>
      </w:r>
      <w:r>
        <w:tab/>
        <w:t>1905 ; 1924 - 1925 ; 1934 ; 1938</w:t>
      </w:r>
    </w:p>
    <w:p w:rsidR="00000000" w:rsidRDefault="00C653B4">
      <w:pPr>
        <w:tabs>
          <w:tab w:val="left" w:pos="1134"/>
        </w:tabs>
        <w:ind w:left="1134" w:right="-1134" w:hanging="1134"/>
      </w:pPr>
      <w:r>
        <w:br w:type="page"/>
        <w:t>30</w:t>
      </w:r>
      <w:r>
        <w:tab/>
        <w:t>9</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Erbach B 9</w:t>
      </w:r>
    </w:p>
    <w:p w:rsidR="00000000" w:rsidRDefault="00C653B4">
      <w:pPr>
        <w:tabs>
          <w:tab w:val="left" w:pos="1134"/>
        </w:tabs>
        <w:ind w:left="1134" w:right="-1134" w:hanging="1134"/>
      </w:pPr>
      <w:r>
        <w:t>40</w:t>
      </w:r>
      <w:r>
        <w:tab/>
        <w:t xml:space="preserve">Vornahme der Korrekturen für das </w:t>
      </w:r>
      <w:r>
        <w:rPr>
          <w:vanish/>
        </w:rPr>
        <w:t>s[</w:t>
      </w:r>
      <w:r>
        <w:t>Reichsadreßbuch</w:t>
      </w:r>
      <w:r>
        <w:rPr>
          <w:vanish/>
        </w:rPr>
        <w:t>]s</w:t>
      </w:r>
    </w:p>
    <w:p w:rsidR="00000000" w:rsidRDefault="00C653B4">
      <w:pPr>
        <w:tabs>
          <w:tab w:val="left" w:pos="1134"/>
        </w:tabs>
        <w:ind w:left="1134" w:right="-1134" w:hanging="1134"/>
      </w:pPr>
      <w:r>
        <w:t>43</w:t>
      </w:r>
      <w:r>
        <w:tab/>
        <w:t>1905 - 1942</w:t>
      </w:r>
    </w:p>
    <w:p w:rsidR="00000000" w:rsidRDefault="00C653B4">
      <w:pPr>
        <w:tabs>
          <w:tab w:val="left" w:pos="1134"/>
        </w:tabs>
        <w:ind w:left="1134" w:right="-1134" w:hanging="1134"/>
      </w:pPr>
      <w:r>
        <w:br w:type="page"/>
        <w:t>30</w:t>
      </w:r>
      <w:r>
        <w:tab/>
        <w:t>130</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Erbach B 130</w:t>
      </w:r>
    </w:p>
    <w:p w:rsidR="00000000" w:rsidRDefault="00C653B4">
      <w:pPr>
        <w:tabs>
          <w:tab w:val="left" w:pos="1134"/>
        </w:tabs>
        <w:ind w:left="1134" w:right="-1134" w:hanging="1134"/>
      </w:pPr>
      <w:r>
        <w:t>40</w:t>
      </w:r>
      <w:r>
        <w:tab/>
      </w:r>
      <w:r>
        <w:rPr>
          <w:vanish/>
        </w:rPr>
        <w:t>s[</w:t>
      </w:r>
      <w:r>
        <w:t xml:space="preserve">Herausgabe eines </w:t>
      </w:r>
      <w:r>
        <w:rPr>
          <w:vanish/>
        </w:rPr>
        <w:t>s[</w:t>
      </w:r>
      <w:r>
        <w:t>Adreßkalender</w:t>
      </w:r>
      <w:r>
        <w:rPr>
          <w:vanish/>
        </w:rPr>
        <w:t>]s</w:t>
      </w:r>
      <w:r>
        <w:t>s</w:t>
      </w:r>
      <w:r>
        <w:rPr>
          <w:vanish/>
        </w:rPr>
        <w:t>]s</w:t>
      </w:r>
      <w:r>
        <w:t xml:space="preserve"> für den </w:t>
      </w:r>
      <w:r>
        <w:rPr>
          <w:vanish/>
        </w:rPr>
        <w:t>o[2{</w:t>
      </w:r>
      <w:r>
        <w:t>Kreis</w:t>
      </w:r>
      <w:r>
        <w:rPr>
          <w:vanish/>
        </w:rPr>
        <w:t>}</w:t>
      </w:r>
      <w:r>
        <w:t xml:space="preserve"> </w:t>
      </w:r>
      <w:r>
        <w:rPr>
          <w:vanish/>
        </w:rPr>
        <w:t>1{</w:t>
      </w:r>
      <w:r>
        <w:t>Erbach</w:t>
      </w:r>
      <w:r>
        <w:rPr>
          <w:vanish/>
        </w:rPr>
        <w:t>}]o</w:t>
      </w:r>
    </w:p>
    <w:p w:rsidR="00000000" w:rsidRDefault="00C653B4">
      <w:pPr>
        <w:tabs>
          <w:tab w:val="left" w:pos="1134"/>
        </w:tabs>
        <w:ind w:left="1134" w:right="-1134" w:hanging="1134"/>
      </w:pPr>
      <w:r>
        <w:t>43</w:t>
      </w:r>
      <w:r>
        <w:tab/>
        <w:t>1886 - 1902</w:t>
      </w:r>
    </w:p>
    <w:p w:rsidR="00000000" w:rsidRDefault="00C653B4">
      <w:pPr>
        <w:tabs>
          <w:tab w:val="left" w:pos="1134"/>
        </w:tabs>
        <w:ind w:left="1134" w:right="-1134" w:hanging="1134"/>
      </w:pPr>
      <w:r>
        <w:br w:type="page"/>
        <w:t>30</w:t>
      </w:r>
      <w:r>
        <w:tab/>
        <w:t>144</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Erbach B</w:t>
      </w:r>
      <w:r>
        <w:t xml:space="preserve"> 144</w:t>
      </w:r>
    </w:p>
    <w:p w:rsidR="00000000" w:rsidRDefault="00C653B4">
      <w:pPr>
        <w:tabs>
          <w:tab w:val="left" w:pos="1134"/>
        </w:tabs>
        <w:ind w:left="1134" w:right="-1134" w:hanging="1134"/>
      </w:pPr>
      <w:r>
        <w:t>40</w:t>
      </w:r>
      <w:r>
        <w:tab/>
      </w:r>
      <w:r>
        <w:rPr>
          <w:vanish/>
        </w:rPr>
        <w:t>s[</w:t>
      </w:r>
      <w:r>
        <w:t>Anschaffung des Justiz- und Verwaltungs</w:t>
      </w:r>
      <w:r>
        <w:rPr>
          <w:vanish/>
        </w:rPr>
        <w:t>s[</w:t>
      </w:r>
      <w:r>
        <w:t>kalender</w:t>
      </w:r>
      <w:r>
        <w:rPr>
          <w:vanish/>
        </w:rPr>
        <w:t>]s</w:t>
      </w:r>
      <w:r>
        <w:t>s</w:t>
      </w:r>
      <w:r>
        <w:rPr>
          <w:vanish/>
        </w:rPr>
        <w:t>]s</w:t>
      </w:r>
    </w:p>
    <w:p w:rsidR="00000000" w:rsidRDefault="00C653B4">
      <w:pPr>
        <w:tabs>
          <w:tab w:val="left" w:pos="1134"/>
        </w:tabs>
        <w:ind w:left="1134" w:right="-1134" w:hanging="1134"/>
      </w:pPr>
      <w:r>
        <w:t>43</w:t>
      </w:r>
      <w:r>
        <w:tab/>
        <w:t>1924 - 1927</w:t>
      </w:r>
    </w:p>
    <w:p w:rsidR="00000000" w:rsidRDefault="00C653B4">
      <w:pPr>
        <w:tabs>
          <w:tab w:val="left" w:pos="1134"/>
        </w:tabs>
        <w:ind w:left="1134" w:right="-1134" w:hanging="1134"/>
      </w:pPr>
      <w:r>
        <w:br w:type="page"/>
        <w:t>30</w:t>
      </w:r>
      <w:r>
        <w:tab/>
        <w:t>16</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Erbach B 16</w:t>
      </w:r>
    </w:p>
    <w:p w:rsidR="00000000" w:rsidRDefault="00C653B4">
      <w:pPr>
        <w:tabs>
          <w:tab w:val="left" w:pos="1134"/>
        </w:tabs>
        <w:ind w:left="1134" w:right="-1134" w:hanging="1134"/>
      </w:pPr>
      <w:r>
        <w:t>40</w:t>
      </w:r>
      <w:r>
        <w:tab/>
      </w:r>
      <w:r>
        <w:rPr>
          <w:vanish/>
        </w:rPr>
        <w:t>s[</w:t>
      </w:r>
      <w:r>
        <w:t xml:space="preserve">Anschaffung des </w:t>
      </w:r>
      <w:r>
        <w:rPr>
          <w:vanish/>
        </w:rPr>
        <w:t>t[</w:t>
      </w:r>
      <w:r>
        <w:t>Handbuchs für das deutsche Reich</w:t>
      </w:r>
      <w:r>
        <w:rPr>
          <w:vanish/>
        </w:rPr>
        <w:t>]t]s</w:t>
      </w:r>
    </w:p>
    <w:p w:rsidR="00000000" w:rsidRDefault="00C653B4">
      <w:pPr>
        <w:tabs>
          <w:tab w:val="left" w:pos="1134"/>
        </w:tabs>
        <w:ind w:left="1134" w:right="-1134" w:hanging="1134"/>
      </w:pPr>
      <w:r>
        <w:t>43</w:t>
      </w:r>
      <w:r>
        <w:tab/>
        <w:t>1921 - 1936</w:t>
      </w:r>
    </w:p>
    <w:p w:rsidR="00000000" w:rsidRDefault="00C653B4">
      <w:pPr>
        <w:tabs>
          <w:tab w:val="left" w:pos="1134"/>
        </w:tabs>
        <w:ind w:left="1134" w:right="-1134" w:hanging="1134"/>
      </w:pPr>
      <w:r>
        <w:br w:type="page"/>
        <w:t>26</w:t>
      </w:r>
      <w:r>
        <w:tab/>
        <w:t>D</w:t>
      </w:r>
    </w:p>
    <w:p w:rsidR="00000000" w:rsidRDefault="00C653B4">
      <w:pPr>
        <w:tabs>
          <w:tab w:val="left" w:pos="1134"/>
        </w:tabs>
        <w:ind w:left="1134" w:right="-1134" w:hanging="1134"/>
      </w:pPr>
      <w:r>
        <w:t>26a</w:t>
      </w:r>
      <w:r>
        <w:tab/>
        <w:t>D</w:t>
      </w:r>
    </w:p>
    <w:p w:rsidR="00000000" w:rsidRDefault="00C653B4">
      <w:pPr>
        <w:tabs>
          <w:tab w:val="left" w:pos="1134"/>
        </w:tabs>
        <w:ind w:left="1134" w:right="-1134" w:hanging="1134"/>
      </w:pPr>
      <w:r>
        <w:t>27</w:t>
      </w:r>
      <w:r>
        <w:tab/>
        <w:t>D. Staatsverwaltung \ 1. Sammlung der Gesetze, Verordnungen und Regulative</w:t>
      </w:r>
    </w:p>
    <w:p w:rsidR="00000000" w:rsidRDefault="00C653B4">
      <w:pPr>
        <w:tabs>
          <w:tab w:val="left" w:pos="1134"/>
        </w:tabs>
        <w:ind w:left="1134" w:right="-1134" w:hanging="1134"/>
      </w:pPr>
      <w:r>
        <w:t>30</w:t>
      </w:r>
      <w:r>
        <w:tab/>
        <w:t>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D 8</w:t>
      </w:r>
    </w:p>
    <w:p w:rsidR="00000000" w:rsidRDefault="00C653B4">
      <w:pPr>
        <w:tabs>
          <w:tab w:val="left" w:pos="1134"/>
        </w:tabs>
        <w:ind w:left="1134" w:right="-1134" w:hanging="1134"/>
      </w:pPr>
      <w:r>
        <w:t>40</w:t>
      </w:r>
      <w:r>
        <w:tab/>
      </w:r>
      <w:r>
        <w:rPr>
          <w:vanish/>
        </w:rPr>
        <w:t>s[</w:t>
      </w:r>
      <w:r>
        <w:t>Bezug von Zeitungen, Zeitschriften und anderen Publikationen</w:t>
      </w:r>
      <w:r>
        <w:rPr>
          <w:vanish/>
        </w:rPr>
        <w:t>]s</w:t>
      </w:r>
      <w:r>
        <w:t xml:space="preserve"> Bd 1</w:t>
      </w:r>
    </w:p>
    <w:p w:rsidR="00000000" w:rsidRDefault="00C653B4">
      <w:pPr>
        <w:tabs>
          <w:tab w:val="left" w:pos="1134"/>
        </w:tabs>
        <w:ind w:left="1134" w:right="-1134" w:hanging="1134"/>
      </w:pPr>
      <w:r>
        <w:t>42</w:t>
      </w:r>
      <w:r>
        <w:tab/>
        <w:t>Propagandadienst, Mitteilungen des Gauringes Hessen-Nassau, 1941-1943; Familie, Sippe, Volk, 1937-1943; Die Verwaltungsakade</w:t>
      </w:r>
      <w:r>
        <w:t xml:space="preserve">mie, 1940-1942; </w:t>
      </w:r>
      <w:r>
        <w:rPr>
          <w:vanish/>
        </w:rPr>
        <w:t>t[</w:t>
      </w:r>
      <w:r>
        <w:t>Das dritte Reich im Aufbau</w:t>
      </w:r>
      <w:r>
        <w:rPr>
          <w:vanish/>
        </w:rPr>
        <w:t>]t</w:t>
      </w:r>
      <w:r>
        <w:t xml:space="preserve">, 1940; </w:t>
      </w:r>
      <w:r>
        <w:rPr>
          <w:vanish/>
        </w:rPr>
        <w:t>t[</w:t>
      </w:r>
      <w:r>
        <w:t>Deutsches Wollen</w:t>
      </w:r>
      <w:r>
        <w:rPr>
          <w:vanish/>
        </w:rPr>
        <w:t>]t</w:t>
      </w:r>
      <w:r>
        <w:t xml:space="preserve">, 1939; </w:t>
      </w:r>
      <w:r>
        <w:rPr>
          <w:vanish/>
        </w:rPr>
        <w:t>t[</w:t>
      </w:r>
      <w:r>
        <w:t>Dokumente der deutschen Politik</w:t>
      </w:r>
      <w:r>
        <w:rPr>
          <w:vanish/>
        </w:rPr>
        <w:t>]t</w:t>
      </w:r>
      <w:r>
        <w:t xml:space="preserve">, 1937-1944; </w:t>
      </w:r>
      <w:r>
        <w:rPr>
          <w:vanish/>
        </w:rPr>
        <w:t>t[</w:t>
      </w:r>
      <w:r>
        <w:t>Deutschlands Kampf für die abendländische Kultur</w:t>
      </w:r>
      <w:r>
        <w:rPr>
          <w:vanish/>
        </w:rPr>
        <w:t>]t</w:t>
      </w:r>
      <w:r>
        <w:t xml:space="preserve">, 1933-1934; </w:t>
      </w:r>
      <w:r>
        <w:rPr>
          <w:vanish/>
        </w:rPr>
        <w:t>p[2{</w:t>
      </w:r>
      <w:r>
        <w:t>Adolf</w:t>
      </w:r>
      <w:r>
        <w:rPr>
          <w:vanish/>
        </w:rPr>
        <w:t>}</w:t>
      </w:r>
      <w:r>
        <w:t xml:space="preserve"> </w:t>
      </w:r>
      <w:r>
        <w:rPr>
          <w:vanish/>
        </w:rPr>
        <w:t>1{</w:t>
      </w:r>
      <w:r>
        <w:t>Ehrt</w:t>
      </w:r>
      <w:r>
        <w:rPr>
          <w:vanish/>
        </w:rPr>
        <w:t>}]p</w:t>
      </w:r>
      <w:r>
        <w:t xml:space="preserve">, </w:t>
      </w:r>
      <w:r>
        <w:rPr>
          <w:vanish/>
        </w:rPr>
        <w:t>t[</w:t>
      </w:r>
      <w:r>
        <w:t>Bewaffneter Aufstand</w:t>
      </w:r>
      <w:r>
        <w:rPr>
          <w:vanish/>
        </w:rPr>
        <w:t>]t</w:t>
      </w:r>
      <w:r>
        <w:t xml:space="preserve">, 1933; </w:t>
      </w:r>
      <w:r>
        <w:rPr>
          <w:vanish/>
        </w:rPr>
        <w:t>t[2{s[</w:t>
      </w:r>
      <w:r>
        <w:t>Kalender</w:t>
      </w:r>
      <w:r>
        <w:rPr>
          <w:vanish/>
        </w:rPr>
        <w:t>]s}</w:t>
      </w:r>
      <w:r>
        <w:t xml:space="preserve">: </w:t>
      </w:r>
      <w:r>
        <w:rPr>
          <w:vanish/>
        </w:rPr>
        <w:t>1{</w:t>
      </w:r>
      <w:r>
        <w:t>Das Adolf-Hitler-Jahr 1939-1941</w:t>
      </w:r>
      <w:r>
        <w:rPr>
          <w:vanish/>
        </w:rPr>
        <w:t>}]t</w:t>
      </w:r>
      <w:r>
        <w:t xml:space="preserve">; Amtliches Nachrichtenblatt des Jugendführers des deutschen Reiches, 1941; Das Recht der Neuzeit, 1941-1944; Das neue deutsche Reichsrecht, 1930-1940; Hessische Rechtsprechung, 1900-1919; Entscheidungen der </w:t>
      </w:r>
      <w:r>
        <w:t xml:space="preserve">Gerichte und Verwaltungsbehörden, 1910-1933; Entscheidungen des Bundesamtes für das Heimatwesen, 1911-1940; Entscheidungen des Verwaltungsgerichtshofes, 1927; Arbeitsrecht, 1924-1928; Die Rechtsprechung in Arbeitssachen, 1927-1928; Arbeitsgericht, Gewerbe- und Kaufmannsgericht, 1925-1928; Das Schlichtungswesen, 1920-1927; Die Bücher der Verwaltung, 1942-1944; Zeitschrift für Denkmalpflege, 1926-1929; Der Gemeindehaushalt, 1936-1941; Hessische Gesetzessammlung, 1904-1940; Der Gemeindetag, 1933-1941; </w:t>
      </w:r>
      <w:r>
        <w:rPr>
          <w:vanish/>
        </w:rPr>
        <w:t>t[</w:t>
      </w:r>
      <w:r>
        <w:t>Handbu</w:t>
      </w:r>
      <w:r>
        <w:t>ch der Gemeindeverwaltung</w:t>
      </w:r>
      <w:r>
        <w:rPr>
          <w:vanish/>
        </w:rPr>
        <w:t>]t</w:t>
      </w:r>
      <w:r>
        <w:t xml:space="preserve">, 1938-1940; Heag-Mitteilungen, 1920; Hessische Gemeindebeamten-Zeitung, 1922; Vorschriftensammlung für die Kommunalverwaltung, 1936-1942; Zeitschrift für Kommunalwirtschaft, 1908-1930; Zeitschrift für das Heimatwesen, 1899-1944; Das Land, 1899-1921; Die Landgemeinde, 1936-1940; Hessische Gemeinde-Zeitung, 1927-1936; Reichsbesoldungsblatt, 1936-1941; Preussischer Staatsanzeiger, Deutscher Reichsanzeiger, 1936-1942; Reichsweisungsblatt für den Bürgermeister, 1943-1944; Zeitschrift </w:t>
      </w:r>
      <w:r>
        <w:t>für die Staats- und Gemeindeverwaltung, 1876-1933</w:t>
      </w:r>
    </w:p>
    <w:p w:rsidR="00000000" w:rsidRDefault="00C653B4">
      <w:pPr>
        <w:tabs>
          <w:tab w:val="left" w:pos="1134"/>
        </w:tabs>
        <w:ind w:left="1134" w:right="-1134" w:hanging="1134"/>
      </w:pPr>
      <w:r>
        <w:t>43</w:t>
      </w:r>
      <w:r>
        <w:tab/>
        <w:t>1876 - 1944</w:t>
      </w:r>
    </w:p>
    <w:p w:rsidR="00000000" w:rsidRDefault="00C653B4">
      <w:pPr>
        <w:tabs>
          <w:tab w:val="left" w:pos="1134"/>
        </w:tabs>
        <w:ind w:left="1134" w:right="-1134" w:hanging="1134"/>
      </w:pPr>
      <w:r>
        <w:br w:type="page"/>
        <w:t>30</w:t>
      </w:r>
      <w:r>
        <w:tab/>
        <w:t>7</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Erbach D 7</w:t>
      </w:r>
    </w:p>
    <w:p w:rsidR="00000000" w:rsidRDefault="00C653B4">
      <w:pPr>
        <w:tabs>
          <w:tab w:val="left" w:pos="1134"/>
        </w:tabs>
        <w:ind w:left="1134" w:right="-1134" w:hanging="1134"/>
      </w:pPr>
      <w:r>
        <w:t>40</w:t>
      </w:r>
      <w:r>
        <w:tab/>
      </w:r>
      <w:r>
        <w:rPr>
          <w:vanish/>
        </w:rPr>
        <w:t>s[</w:t>
      </w:r>
      <w:r>
        <w:t>Bezug von Zeitungen, Zeitschriften und anderen Publikationen</w:t>
      </w:r>
      <w:r>
        <w:rPr>
          <w:vanish/>
        </w:rPr>
        <w:t>]s</w:t>
      </w:r>
      <w:r>
        <w:t xml:space="preserve"> Bd 2</w:t>
      </w:r>
    </w:p>
    <w:p w:rsidR="00000000" w:rsidRDefault="00C653B4">
      <w:pPr>
        <w:tabs>
          <w:tab w:val="left" w:pos="1134"/>
        </w:tabs>
        <w:ind w:left="1134" w:right="-1134" w:hanging="1134"/>
      </w:pPr>
      <w:r>
        <w:t>42</w:t>
      </w:r>
      <w:r>
        <w:tab/>
        <w:t>Frankfurter Zeitung, 1922, 1940-1943; Amtsblatt des Reichskommissars für die besetzten v. Leinischen Gebiete, 1919-1920; Reichsministerialblatt der landwirtschaftlichen Verwaltung, 1936; Ministerialblatt des Reichswirtschaftsministeriums (RWM Bl.), 1939-1941; Ministerialblatt Speer, 1943; Simplizissimus, 1920; Deutsche Motorsport-Zeitun</w:t>
      </w:r>
      <w:r>
        <w:t xml:space="preserve">g, 1926-1930; Deutsches Autorecht, 1929-1943; Europa auf Reisen, 1925-1929; Reichsverkehrsblatt, Ausgabe B, Kraftverkehrswesen, 1935-1943; Wild und Hund, 1935-1936; Deutsche Agrarpolitik, 1943-1944; Verkündigungsblatt des Reichsnährstandes, 1935-1944; Nachrichten für Bauern und Landarbeiterräte, 1919; Das Wochenblatt der Landesbauernschaft Hessen-Nassau, 1935-1936; Volk und Scholle, 1922-1923; Der Vierjahresplan, 1937-1943; Amtliche Verlautbarungen zum Luftschutz, 1941-1944; Die Sirene, 1939-1943; </w:t>
      </w:r>
      <w:r>
        <w:rPr>
          <w:vanish/>
        </w:rPr>
        <w:t>t[</w:t>
      </w:r>
      <w:r>
        <w:t>Das Sch</w:t>
      </w:r>
      <w:r>
        <w:t>warze Korps</w:t>
      </w:r>
      <w:r>
        <w:rPr>
          <w:vanish/>
        </w:rPr>
        <w:t>]t</w:t>
      </w:r>
      <w:r>
        <w:t xml:space="preserve">, 1938; </w:t>
      </w:r>
      <w:r>
        <w:rPr>
          <w:vanish/>
        </w:rPr>
        <w:t>t[</w:t>
      </w:r>
      <w:r>
        <w:t>Tannenberg</w:t>
      </w:r>
      <w:r>
        <w:rPr>
          <w:vanish/>
        </w:rPr>
        <w:t>]t</w:t>
      </w:r>
      <w:r>
        <w:t xml:space="preserve">, 1939-1940; </w:t>
      </w:r>
      <w:r>
        <w:rPr>
          <w:vanish/>
        </w:rPr>
        <w:t>t[</w:t>
      </w:r>
      <w:r>
        <w:t>Reich-Volksordnung-Lebensraum</w:t>
      </w:r>
      <w:r>
        <w:rPr>
          <w:vanish/>
        </w:rPr>
        <w:t>]t</w:t>
      </w:r>
      <w:r>
        <w:t xml:space="preserve">, 1943-1944; Das Reich, 1940; Parole der Woche, 1938-1944; Neues Volk, 1933-1937; Nachrichtenblatt des Reichsamtes für deutsche Einwanderung, Rückwanderung und Auswanderung, 1920; </w:t>
      </w:r>
      <w:r>
        <w:rPr>
          <w:vanish/>
        </w:rPr>
        <w:t>p[4{</w:t>
      </w:r>
      <w:r>
        <w:t>Dr.</w:t>
      </w:r>
      <w:r>
        <w:rPr>
          <w:vanish/>
        </w:rPr>
        <w:t>}</w:t>
      </w:r>
      <w:r>
        <w:t xml:space="preserve"> </w:t>
      </w:r>
      <w:r>
        <w:rPr>
          <w:vanish/>
        </w:rPr>
        <w:t>2{</w:t>
      </w:r>
      <w:r>
        <w:t>Ludwig</w:t>
      </w:r>
      <w:r>
        <w:rPr>
          <w:vanish/>
        </w:rPr>
        <w:t>}</w:t>
      </w:r>
      <w:r>
        <w:t xml:space="preserve"> </w:t>
      </w:r>
      <w:r>
        <w:rPr>
          <w:vanish/>
        </w:rPr>
        <w:t>1{</w:t>
      </w:r>
      <w:r>
        <w:t>Käss</w:t>
      </w:r>
      <w:r>
        <w:rPr>
          <w:vanish/>
        </w:rPr>
        <w:t>}]p</w:t>
      </w:r>
      <w:r>
        <w:t xml:space="preserve">, </w:t>
      </w:r>
      <w:r>
        <w:rPr>
          <w:vanish/>
        </w:rPr>
        <w:t>t[</w:t>
      </w:r>
      <w:r>
        <w:t>Die Kriegsernährungswirtschaft</w:t>
      </w:r>
      <w:r>
        <w:rPr>
          <w:vanish/>
        </w:rPr>
        <w:t>]t</w:t>
      </w:r>
      <w:r>
        <w:t xml:space="preserve">, 1943-1945; </w:t>
      </w:r>
      <w:r>
        <w:rPr>
          <w:vanish/>
        </w:rPr>
        <w:t>t[</w:t>
      </w:r>
      <w:r>
        <w:t>Die Kämpfe in Südwestdeutschland</w:t>
      </w:r>
      <w:r>
        <w:rPr>
          <w:vanish/>
        </w:rPr>
        <w:t>]t</w:t>
      </w:r>
      <w:r>
        <w:t>, 1919-1923, 1939</w:t>
      </w:r>
    </w:p>
    <w:p w:rsidR="00000000" w:rsidRDefault="00C653B4">
      <w:pPr>
        <w:tabs>
          <w:tab w:val="left" w:pos="1134"/>
        </w:tabs>
        <w:ind w:left="1134" w:right="-1134" w:hanging="1134"/>
      </w:pPr>
      <w:r>
        <w:t>43</w:t>
      </w:r>
      <w:r>
        <w:tab/>
        <w:t>1919 - 1945</w:t>
      </w:r>
    </w:p>
    <w:p w:rsidR="00000000" w:rsidRDefault="00C653B4">
      <w:pPr>
        <w:tabs>
          <w:tab w:val="left" w:pos="1134"/>
        </w:tabs>
        <w:ind w:left="1134" w:right="-1134" w:hanging="1134"/>
      </w:pPr>
      <w:r>
        <w:br w:type="page"/>
        <w:t>30</w:t>
      </w:r>
      <w:r>
        <w:tab/>
        <w:t>101*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Erbach D 101*</w:t>
      </w:r>
    </w:p>
    <w:p w:rsidR="00000000" w:rsidRDefault="00C653B4">
      <w:pPr>
        <w:tabs>
          <w:tab w:val="left" w:pos="1134"/>
        </w:tabs>
        <w:ind w:left="1134" w:right="-1134" w:hanging="1134"/>
      </w:pPr>
      <w:r>
        <w:t>40</w:t>
      </w:r>
      <w:r>
        <w:tab/>
      </w:r>
      <w:r>
        <w:rPr>
          <w:vanish/>
        </w:rPr>
        <w:t>s[</w:t>
      </w:r>
      <w:r>
        <w:t xml:space="preserve">Bezug von Zeitungen und </w:t>
      </w:r>
      <w:r>
        <w:rPr>
          <w:vanish/>
        </w:rPr>
        <w:t>s[</w:t>
      </w:r>
      <w:r>
        <w:t>Literatur</w:t>
      </w:r>
      <w:r>
        <w:rPr>
          <w:vanish/>
        </w:rPr>
        <w:t>]s]s</w:t>
      </w:r>
      <w:r>
        <w:t xml:space="preserve"> durch die Gemeinden d</w:t>
      </w:r>
      <w:r>
        <w:t xml:space="preserve">es </w:t>
      </w:r>
      <w:r>
        <w:rPr>
          <w:vanish/>
        </w:rPr>
        <w:t>o[2{</w:t>
      </w:r>
      <w:r>
        <w:t>Kreis</w:t>
      </w:r>
      <w:r>
        <w:rPr>
          <w:vanish/>
        </w:rPr>
        <w:t>}</w:t>
      </w:r>
      <w:r>
        <w:t xml:space="preserve">es </w:t>
      </w:r>
      <w:r>
        <w:rPr>
          <w:vanish/>
        </w:rPr>
        <w:t>1{</w:t>
      </w:r>
      <w:r>
        <w:t>Erbach</w:t>
      </w:r>
      <w:r>
        <w:rPr>
          <w:vanish/>
        </w:rPr>
        <w:t>}]o</w:t>
      </w:r>
    </w:p>
    <w:p w:rsidR="00000000" w:rsidRDefault="00C653B4">
      <w:pPr>
        <w:tabs>
          <w:tab w:val="left" w:pos="1134"/>
        </w:tabs>
        <w:ind w:left="1134" w:right="-1134" w:hanging="1134"/>
      </w:pPr>
      <w:r>
        <w:t>43</w:t>
      </w:r>
      <w:r>
        <w:tab/>
        <w:t>1938 - 1958</w:t>
      </w:r>
    </w:p>
    <w:p w:rsidR="00000000" w:rsidRDefault="00C653B4">
      <w:pPr>
        <w:tabs>
          <w:tab w:val="left" w:pos="1134"/>
        </w:tabs>
        <w:ind w:left="1134" w:right="-1134" w:hanging="1134"/>
      </w:pPr>
      <w:r>
        <w:br w:type="page"/>
        <w:t>26</w:t>
      </w:r>
      <w:r>
        <w:tab/>
        <w:t>G</w:t>
      </w:r>
    </w:p>
    <w:p w:rsidR="00000000" w:rsidRDefault="00C653B4">
      <w:pPr>
        <w:tabs>
          <w:tab w:val="left" w:pos="1134"/>
        </w:tabs>
        <w:ind w:left="1134" w:right="-1134" w:hanging="1134"/>
      </w:pPr>
      <w:r>
        <w:t>26a</w:t>
      </w:r>
      <w:r>
        <w:tab/>
        <w:t>G</w:t>
      </w:r>
    </w:p>
    <w:p w:rsidR="00000000" w:rsidRDefault="00C653B4">
      <w:pPr>
        <w:tabs>
          <w:tab w:val="left" w:pos="1134"/>
        </w:tabs>
        <w:ind w:left="1134" w:right="-1134" w:hanging="1134"/>
      </w:pPr>
      <w:r>
        <w:t>26b</w:t>
      </w:r>
      <w:r>
        <w:tab/>
        <w:t>08</w:t>
      </w:r>
    </w:p>
    <w:p w:rsidR="00000000" w:rsidRDefault="00C653B4">
      <w:pPr>
        <w:tabs>
          <w:tab w:val="left" w:pos="1134"/>
        </w:tabs>
        <w:ind w:left="1134" w:right="-1134" w:hanging="1134"/>
      </w:pPr>
      <w:r>
        <w:t>27</w:t>
      </w:r>
      <w:r>
        <w:tab/>
        <w:t>G. Militär- und Kriegsangelegenheiten \ 8. Militärunterstützungs- und Pensionskassen. Flüchtlingsfürsorge</w:t>
      </w:r>
    </w:p>
    <w:p w:rsidR="00000000" w:rsidRDefault="00C653B4">
      <w:pPr>
        <w:tabs>
          <w:tab w:val="left" w:pos="1134"/>
        </w:tabs>
        <w:ind w:left="1134" w:right="-1134" w:hanging="1134"/>
      </w:pPr>
      <w:r>
        <w:t>30</w:t>
      </w:r>
      <w:r>
        <w:tab/>
        <w:t>815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G 815</w:t>
      </w:r>
    </w:p>
    <w:p w:rsidR="00000000" w:rsidRDefault="00C653B4">
      <w:pPr>
        <w:tabs>
          <w:tab w:val="left" w:pos="1134"/>
        </w:tabs>
        <w:ind w:left="1134" w:right="-1134" w:hanging="1134"/>
      </w:pPr>
      <w:r>
        <w:t>40</w:t>
      </w:r>
      <w:r>
        <w:tab/>
      </w:r>
      <w:r>
        <w:rPr>
          <w:vanish/>
        </w:rPr>
        <w:t>s[</w:t>
      </w:r>
      <w:r>
        <w:t xml:space="preserve">Anschaffung der </w:t>
      </w:r>
      <w:r>
        <w:rPr>
          <w:vanish/>
        </w:rPr>
        <w:t>s[</w:t>
      </w:r>
      <w:r>
        <w:t>Druckschrift</w:t>
      </w:r>
      <w:r>
        <w:rPr>
          <w:vanish/>
        </w:rPr>
        <w:t>]s]s</w:t>
      </w:r>
      <w:r>
        <w:t xml:space="preserve">: </w:t>
      </w:r>
      <w:r>
        <w:rPr>
          <w:vanish/>
        </w:rPr>
        <w:t>t[</w:t>
      </w:r>
      <w:r>
        <w:t>Welche Summe kann ich als Kriegsgeschädigter oder Kriegerwitwe bei teilweiser Kapitalisierung meiner Rente erhalten</w:t>
      </w:r>
      <w:r>
        <w:rPr>
          <w:vanish/>
        </w:rPr>
        <w:t>]t</w:t>
      </w:r>
    </w:p>
    <w:p w:rsidR="00000000" w:rsidRDefault="00C653B4">
      <w:pPr>
        <w:tabs>
          <w:tab w:val="left" w:pos="1134"/>
        </w:tabs>
        <w:ind w:left="1134" w:right="-1134" w:hanging="1134"/>
      </w:pPr>
      <w:r>
        <w:t>43</w:t>
      </w:r>
      <w:r>
        <w:tab/>
        <w:t>1927</w:t>
      </w:r>
    </w:p>
    <w:p w:rsidR="00000000" w:rsidRDefault="00C653B4">
      <w:pPr>
        <w:tabs>
          <w:tab w:val="left" w:pos="1134"/>
        </w:tabs>
        <w:ind w:left="1134" w:right="-1134" w:hanging="1134"/>
      </w:pPr>
      <w:r>
        <w:br w:type="page"/>
        <w:t>26</w:t>
      </w:r>
      <w:r>
        <w:tab/>
        <w:t>G</w:t>
      </w:r>
    </w:p>
    <w:p w:rsidR="00000000" w:rsidRDefault="00C653B4">
      <w:pPr>
        <w:tabs>
          <w:tab w:val="left" w:pos="1134"/>
        </w:tabs>
        <w:ind w:left="1134" w:right="-1134" w:hanging="1134"/>
      </w:pPr>
      <w:r>
        <w:t>26a</w:t>
      </w:r>
      <w:r>
        <w:tab/>
        <w:t>G</w:t>
      </w:r>
    </w:p>
    <w:p w:rsidR="00000000" w:rsidRDefault="00C653B4">
      <w:pPr>
        <w:tabs>
          <w:tab w:val="left" w:pos="1134"/>
        </w:tabs>
        <w:ind w:left="1134" w:right="-1134" w:hanging="1134"/>
      </w:pPr>
      <w:r>
        <w:t>26b</w:t>
      </w:r>
      <w:r>
        <w:tab/>
        <w:t>09</w:t>
      </w:r>
    </w:p>
    <w:p w:rsidR="00000000" w:rsidRDefault="00C653B4">
      <w:pPr>
        <w:tabs>
          <w:tab w:val="left" w:pos="1134"/>
        </w:tabs>
        <w:ind w:left="1134" w:right="-1134" w:hanging="1134"/>
      </w:pPr>
      <w:r>
        <w:t>27</w:t>
      </w:r>
      <w:r>
        <w:tab/>
        <w:t>G. Militär- und Kriegsangelegenheiten \ 9. Kriegsvorbereitungen. Kriegsgefangene</w:t>
      </w:r>
    </w:p>
    <w:p w:rsidR="00000000" w:rsidRDefault="00C653B4">
      <w:pPr>
        <w:tabs>
          <w:tab w:val="left" w:pos="1134"/>
        </w:tabs>
        <w:ind w:left="1134" w:right="-1134" w:hanging="1134"/>
      </w:pPr>
      <w:r>
        <w:t>30</w:t>
      </w:r>
      <w:r>
        <w:tab/>
        <w:t>826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G 8</w:t>
      </w:r>
      <w:r>
        <w:t>26</w:t>
      </w:r>
    </w:p>
    <w:p w:rsidR="00000000" w:rsidRDefault="00C653B4">
      <w:pPr>
        <w:tabs>
          <w:tab w:val="left" w:pos="1134"/>
        </w:tabs>
        <w:ind w:left="1134" w:right="-1134" w:hanging="1134"/>
      </w:pPr>
      <w:r>
        <w:t>40</w:t>
      </w:r>
      <w:r>
        <w:tab/>
      </w:r>
      <w:r>
        <w:rPr>
          <w:vanish/>
        </w:rPr>
        <w:t>s[</w:t>
      </w:r>
      <w:r>
        <w:t xml:space="preserve">Vertrieb der </w:t>
      </w:r>
      <w:r>
        <w:rPr>
          <w:vanish/>
        </w:rPr>
        <w:t>t[2{</w:t>
      </w:r>
      <w:r>
        <w:t>Schrift</w:t>
      </w:r>
      <w:r>
        <w:rPr>
          <w:vanish/>
        </w:rPr>
        <w:t>}</w:t>
      </w:r>
      <w:r>
        <w:t xml:space="preserve"> </w:t>
      </w:r>
      <w:r>
        <w:rPr>
          <w:vanish/>
        </w:rPr>
        <w:t>1{</w:t>
      </w:r>
      <w:r>
        <w:t>"Was tue ich im Ernstfall?"</w:t>
      </w:r>
      <w:r>
        <w:rPr>
          <w:vanish/>
        </w:rPr>
        <w:t>}]t]s</w:t>
      </w:r>
    </w:p>
    <w:p w:rsidR="00000000" w:rsidRDefault="00C653B4">
      <w:pPr>
        <w:tabs>
          <w:tab w:val="left" w:pos="1134"/>
        </w:tabs>
        <w:ind w:left="1134" w:right="-1134" w:hanging="1134"/>
      </w:pPr>
      <w:r>
        <w:t>43</w:t>
      </w:r>
      <w:r>
        <w:tab/>
        <w:t>1940 - 1942</w:t>
      </w:r>
    </w:p>
    <w:p w:rsidR="00000000" w:rsidRDefault="00C653B4">
      <w:pPr>
        <w:tabs>
          <w:tab w:val="left" w:pos="1134"/>
        </w:tabs>
        <w:ind w:left="1134" w:right="-1134" w:hanging="1134"/>
      </w:pPr>
      <w:r>
        <w:br w:type="page"/>
        <w:t>30</w:t>
      </w:r>
      <w:r>
        <w:tab/>
        <w:t>262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Erbach G 262</w:t>
      </w:r>
    </w:p>
    <w:p w:rsidR="00000000" w:rsidRDefault="00C653B4">
      <w:pPr>
        <w:tabs>
          <w:tab w:val="left" w:pos="1134"/>
        </w:tabs>
        <w:ind w:left="1134" w:right="-1134" w:hanging="1134"/>
      </w:pPr>
      <w:r>
        <w:t>40</w:t>
      </w:r>
      <w:r>
        <w:tab/>
      </w:r>
      <w:r>
        <w:rPr>
          <w:vanish/>
        </w:rPr>
        <w:t>s[s[2{</w:t>
      </w:r>
      <w:r>
        <w:t>Beschlagnahme von</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41</w:t>
      </w:r>
      <w:r>
        <w:tab/>
      </w:r>
      <w:r>
        <w:rPr>
          <w:vanish/>
        </w:rPr>
        <w:t>s[2{</w:t>
      </w:r>
      <w:r>
        <w:t>Listen beschlagnahmter</w:t>
      </w:r>
      <w:r>
        <w:rPr>
          <w:vanish/>
        </w:rPr>
        <w:t>}</w:t>
      </w:r>
      <w:r>
        <w:t xml:space="preserve"> </w:t>
      </w:r>
      <w:r>
        <w:rPr>
          <w:vanish/>
        </w:rPr>
        <w:t>1{</w:t>
      </w:r>
      <w:r>
        <w:t>Bücher</w:t>
      </w:r>
      <w:r>
        <w:rPr>
          <w:vanish/>
        </w:rPr>
        <w:t>}]s</w:t>
      </w:r>
    </w:p>
    <w:p w:rsidR="00000000" w:rsidRDefault="00C653B4">
      <w:pPr>
        <w:tabs>
          <w:tab w:val="left" w:pos="1134"/>
        </w:tabs>
        <w:ind w:left="1134" w:right="-1134" w:hanging="1134"/>
      </w:pPr>
      <w:r>
        <w:t>43</w:t>
      </w:r>
      <w:r>
        <w:tab/>
        <w:t>1916 - 1921</w:t>
      </w:r>
    </w:p>
    <w:p w:rsidR="00000000" w:rsidRDefault="00C653B4">
      <w:pPr>
        <w:tabs>
          <w:tab w:val="left" w:pos="1134"/>
        </w:tabs>
        <w:ind w:left="1134" w:right="-1134" w:hanging="1134"/>
      </w:pPr>
      <w:r>
        <w:br w:type="page"/>
        <w:t>30</w:t>
      </w:r>
      <w:r>
        <w:tab/>
        <w:t>250</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Erbach G 250</w:t>
      </w:r>
    </w:p>
    <w:p w:rsidR="00000000" w:rsidRDefault="00C653B4">
      <w:pPr>
        <w:tabs>
          <w:tab w:val="left" w:pos="1134"/>
        </w:tabs>
        <w:ind w:left="1134" w:right="-1134" w:hanging="1134"/>
      </w:pPr>
      <w:r>
        <w:t>40</w:t>
      </w:r>
      <w:r>
        <w:tab/>
      </w:r>
      <w:r>
        <w:rPr>
          <w:vanish/>
        </w:rPr>
        <w:t>s[s[2{</w:t>
      </w:r>
      <w:r>
        <w:t xml:space="preserve">Verbreitung und </w:t>
      </w:r>
      <w:r>
        <w:rPr>
          <w:vanish/>
        </w:rPr>
        <w:t>s[</w:t>
      </w:r>
      <w:r>
        <w:t>Beschlagnahme</w:t>
      </w:r>
      <w:r>
        <w:rPr>
          <w:vanish/>
        </w:rPr>
        <w:t>]s</w:t>
      </w:r>
      <w:r>
        <w:t xml:space="preserve"> von</w:t>
      </w:r>
      <w:r>
        <w:rPr>
          <w:vanish/>
        </w:rPr>
        <w:t>}</w:t>
      </w:r>
      <w:r>
        <w:t xml:space="preserve"> </w:t>
      </w:r>
      <w:r>
        <w:rPr>
          <w:vanish/>
        </w:rPr>
        <w:t>s[</w:t>
      </w:r>
      <w:r>
        <w:t>Schriften</w:t>
      </w:r>
      <w:r>
        <w:rPr>
          <w:vanish/>
        </w:rPr>
        <w:t>]s</w:t>
      </w:r>
      <w:r>
        <w:t xml:space="preserve"> und </w:t>
      </w:r>
      <w:r>
        <w:rPr>
          <w:vanish/>
        </w:rPr>
        <w:t>1{</w:t>
      </w:r>
      <w:r>
        <w:t>Bücher</w:t>
      </w:r>
      <w:r>
        <w:rPr>
          <w:vanish/>
        </w:rPr>
        <w:t>}]s</w:t>
      </w:r>
      <w:r>
        <w:t>n</w:t>
      </w:r>
      <w:r>
        <w:rPr>
          <w:vanish/>
        </w:rPr>
        <w:t>]s</w:t>
      </w:r>
    </w:p>
    <w:p w:rsidR="00000000" w:rsidRDefault="00C653B4">
      <w:pPr>
        <w:tabs>
          <w:tab w:val="left" w:pos="1134"/>
        </w:tabs>
        <w:ind w:left="1134" w:right="-1134" w:hanging="1134"/>
      </w:pPr>
      <w:r>
        <w:t>41</w:t>
      </w:r>
      <w:r>
        <w:tab/>
      </w:r>
      <w:r>
        <w:rPr>
          <w:vanish/>
        </w:rPr>
        <w:t>s[2{</w:t>
      </w:r>
      <w:r>
        <w:t>Listen beschlagnahmter</w:t>
      </w:r>
      <w:r>
        <w:rPr>
          <w:vanish/>
        </w:rPr>
        <w:t>}</w:t>
      </w:r>
      <w:r>
        <w:t xml:space="preserve"> </w:t>
      </w:r>
      <w:r>
        <w:rPr>
          <w:vanish/>
        </w:rPr>
        <w:t>1{</w:t>
      </w:r>
      <w:r>
        <w:t>Bücher</w:t>
      </w:r>
      <w:r>
        <w:rPr>
          <w:vanish/>
        </w:rPr>
        <w:t>}]s</w:t>
      </w:r>
    </w:p>
    <w:p w:rsidR="00000000" w:rsidRDefault="00C653B4">
      <w:pPr>
        <w:tabs>
          <w:tab w:val="left" w:pos="1134"/>
        </w:tabs>
        <w:ind w:left="1134" w:right="-1134" w:hanging="1134"/>
      </w:pPr>
      <w:r>
        <w:t>43</w:t>
      </w:r>
      <w:r>
        <w:tab/>
        <w:t>1915 - 1916</w:t>
      </w:r>
    </w:p>
    <w:p w:rsidR="00000000" w:rsidRDefault="00C653B4">
      <w:pPr>
        <w:tabs>
          <w:tab w:val="left" w:pos="1134"/>
        </w:tabs>
        <w:ind w:left="1134" w:right="-1134" w:hanging="1134"/>
      </w:pPr>
      <w:r>
        <w:br w:type="page"/>
        <w:t>30</w:t>
      </w:r>
      <w:r>
        <w:tab/>
        <w:t>256</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Erbach G 256</w:t>
      </w:r>
    </w:p>
    <w:p w:rsidR="00000000" w:rsidRDefault="00C653B4">
      <w:pPr>
        <w:tabs>
          <w:tab w:val="left" w:pos="1134"/>
        </w:tabs>
        <w:ind w:left="1134" w:right="-1134" w:hanging="1134"/>
      </w:pPr>
      <w:r>
        <w:t>40</w:t>
      </w:r>
      <w:r>
        <w:tab/>
        <w:t xml:space="preserve">Bedingungen zum </w:t>
      </w:r>
      <w:r>
        <w:rPr>
          <w:vanish/>
        </w:rPr>
        <w:t>s[2{</w:t>
      </w:r>
      <w:r>
        <w:t>Vertrieb von</w:t>
      </w:r>
      <w:r>
        <w:rPr>
          <w:vanish/>
        </w:rPr>
        <w:t>}</w:t>
      </w:r>
      <w:r>
        <w:t xml:space="preserve"> Karten und </w:t>
      </w:r>
      <w:r>
        <w:rPr>
          <w:vanish/>
        </w:rPr>
        <w:t>1{</w:t>
      </w:r>
      <w:r>
        <w:t>Reiseführer</w:t>
      </w:r>
      <w:r>
        <w:rPr>
          <w:vanish/>
        </w:rPr>
        <w:t>}]s</w:t>
      </w:r>
      <w:r>
        <w:t>n</w:t>
      </w:r>
    </w:p>
    <w:p w:rsidR="00000000" w:rsidRDefault="00C653B4">
      <w:pPr>
        <w:tabs>
          <w:tab w:val="left" w:pos="1134"/>
        </w:tabs>
        <w:ind w:left="1134" w:right="-1134" w:hanging="1134"/>
      </w:pPr>
      <w:r>
        <w:t>43</w:t>
      </w:r>
      <w:r>
        <w:tab/>
        <w:t>1</w:t>
      </w:r>
      <w:r>
        <w:t>915 - 1918</w:t>
      </w:r>
    </w:p>
    <w:p w:rsidR="00000000" w:rsidRDefault="00C653B4">
      <w:pPr>
        <w:tabs>
          <w:tab w:val="left" w:pos="1134"/>
        </w:tabs>
        <w:ind w:left="1134" w:right="-1134" w:hanging="1134"/>
      </w:pPr>
      <w:r>
        <w:br w:type="page"/>
        <w:t>26</w:t>
      </w:r>
      <w:r>
        <w:tab/>
        <w:t>I</w:t>
      </w:r>
    </w:p>
    <w:p w:rsidR="00000000" w:rsidRDefault="00C653B4">
      <w:pPr>
        <w:tabs>
          <w:tab w:val="left" w:pos="1134"/>
        </w:tabs>
        <w:ind w:left="1134" w:right="-1134" w:hanging="1134"/>
      </w:pPr>
      <w:r>
        <w:t>26a</w:t>
      </w:r>
      <w:r>
        <w:tab/>
        <w:t>I</w:t>
      </w:r>
    </w:p>
    <w:p w:rsidR="00000000" w:rsidRDefault="00C653B4">
      <w:pPr>
        <w:tabs>
          <w:tab w:val="left" w:pos="1134"/>
        </w:tabs>
        <w:ind w:left="1134" w:right="-1134" w:hanging="1134"/>
      </w:pPr>
      <w:r>
        <w:t>27</w:t>
      </w:r>
      <w:r>
        <w:tab/>
        <w:t>I. Justizangelegenheiten \ 1. Gesetze und allgemeine Anordnungen über die bürgerliche und Strafrechtspflege</w:t>
      </w:r>
    </w:p>
    <w:p w:rsidR="00000000" w:rsidRDefault="00C653B4">
      <w:pPr>
        <w:tabs>
          <w:tab w:val="left" w:pos="1134"/>
        </w:tabs>
        <w:ind w:left="1134" w:right="-1134" w:hanging="1134"/>
      </w:pPr>
      <w:r>
        <w:t>30</w:t>
      </w:r>
      <w:r>
        <w:tab/>
        <w:t>107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I 107</w:t>
      </w:r>
    </w:p>
    <w:p w:rsidR="00000000" w:rsidRDefault="00C653B4">
      <w:pPr>
        <w:tabs>
          <w:tab w:val="left" w:pos="1134"/>
        </w:tabs>
        <w:ind w:left="1134" w:right="-1134" w:hanging="1134"/>
      </w:pPr>
      <w:r>
        <w:t>40</w:t>
      </w:r>
      <w:r>
        <w:tab/>
      </w:r>
      <w:r>
        <w:rPr>
          <w:vanish/>
        </w:rPr>
        <w:t>s[</w:t>
      </w:r>
      <w:r>
        <w:t>Anschaffung des bürgerlichen Gesetzbuchs</w:t>
      </w:r>
      <w:r>
        <w:rPr>
          <w:vanish/>
        </w:rPr>
        <w:t>]s</w:t>
      </w:r>
    </w:p>
    <w:p w:rsidR="00000000" w:rsidRDefault="00C653B4">
      <w:pPr>
        <w:tabs>
          <w:tab w:val="left" w:pos="1134"/>
        </w:tabs>
        <w:ind w:left="1134" w:right="-1134" w:hanging="1134"/>
      </w:pPr>
      <w:r>
        <w:t>43</w:t>
      </w:r>
      <w:r>
        <w:tab/>
        <w:t>1898 - 1930 ; 1957</w:t>
      </w:r>
    </w:p>
    <w:p w:rsidR="00000000" w:rsidRDefault="00C653B4">
      <w:pPr>
        <w:tabs>
          <w:tab w:val="left" w:pos="1134"/>
        </w:tabs>
        <w:ind w:left="1134" w:right="-1134" w:hanging="1134"/>
      </w:pPr>
      <w:r>
        <w:br w:type="page"/>
        <w:t>26</w:t>
      </w:r>
      <w:r>
        <w:tab/>
        <w:t>K</w:t>
      </w:r>
    </w:p>
    <w:p w:rsidR="00000000" w:rsidRDefault="00C653B4">
      <w:pPr>
        <w:tabs>
          <w:tab w:val="left" w:pos="1134"/>
        </w:tabs>
        <w:ind w:left="1134" w:right="-1134" w:hanging="1134"/>
      </w:pPr>
      <w:r>
        <w:t>26a</w:t>
      </w:r>
      <w:r>
        <w:tab/>
        <w:t>K</w:t>
      </w:r>
    </w:p>
    <w:p w:rsidR="00000000" w:rsidRDefault="00C653B4">
      <w:pPr>
        <w:tabs>
          <w:tab w:val="left" w:pos="1134"/>
        </w:tabs>
        <w:ind w:left="1134" w:right="-1134" w:hanging="1134"/>
      </w:pPr>
      <w:r>
        <w:t>26b</w:t>
      </w:r>
      <w:r>
        <w:tab/>
        <w:t>02</w:t>
      </w:r>
    </w:p>
    <w:p w:rsidR="00000000" w:rsidRDefault="00C653B4">
      <w:pPr>
        <w:tabs>
          <w:tab w:val="left" w:pos="1134"/>
        </w:tabs>
        <w:ind w:left="1134" w:right="-1134" w:hanging="1134"/>
      </w:pPr>
      <w:r>
        <w:t>27</w:t>
      </w:r>
      <w:r>
        <w:tab/>
        <w:t>K. Kirchenangelegenheiten \ 2. Rechtliche Stellung der Kirchen- und Religionsgemeinschaften im Staat</w:t>
      </w:r>
    </w:p>
    <w:p w:rsidR="00000000" w:rsidRDefault="00C653B4">
      <w:pPr>
        <w:tabs>
          <w:tab w:val="left" w:pos="1134"/>
        </w:tabs>
        <w:ind w:left="1134" w:right="-1134" w:hanging="1134"/>
      </w:pPr>
      <w:r>
        <w:t>30</w:t>
      </w:r>
      <w:r>
        <w:tab/>
        <w:t>36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K 36</w:t>
      </w:r>
    </w:p>
    <w:p w:rsidR="00000000" w:rsidRDefault="00C653B4">
      <w:pPr>
        <w:tabs>
          <w:tab w:val="left" w:pos="1134"/>
        </w:tabs>
        <w:ind w:left="1134" w:right="-1134" w:hanging="1134"/>
      </w:pPr>
      <w:r>
        <w:t>40</w:t>
      </w:r>
      <w:r>
        <w:tab/>
        <w:t>Aufsicht über den Religionsunterricht</w:t>
      </w:r>
    </w:p>
    <w:p w:rsidR="00000000" w:rsidRDefault="00C653B4">
      <w:pPr>
        <w:tabs>
          <w:tab w:val="left" w:pos="1134"/>
        </w:tabs>
        <w:ind w:left="1134" w:right="-1134" w:hanging="1134"/>
      </w:pPr>
      <w:r>
        <w:t>41</w:t>
      </w:r>
      <w:r>
        <w:tab/>
        <w:t xml:space="preserve">u.a.: </w:t>
      </w:r>
      <w:r>
        <w:rPr>
          <w:vanish/>
        </w:rPr>
        <w:t>s[</w:t>
      </w:r>
      <w:r>
        <w:t>Lehrbücher</w:t>
      </w:r>
      <w:r>
        <w:rPr>
          <w:vanish/>
        </w:rPr>
        <w:t>]s</w:t>
      </w:r>
      <w:r>
        <w:t xml:space="preserve"> in der Religion; Verzeichnis von </w:t>
      </w:r>
      <w:r>
        <w:rPr>
          <w:vanish/>
        </w:rPr>
        <w:t>s[</w:t>
      </w:r>
      <w:r>
        <w:t>Schriften, welc</w:t>
      </w:r>
      <w:r>
        <w:t>he "in sittlicher und religiöser Hinsicht als ärgerniserregend anzusehen sind"</w:t>
      </w:r>
      <w:r>
        <w:rPr>
          <w:vanish/>
        </w:rPr>
        <w:t>]s</w:t>
      </w:r>
    </w:p>
    <w:p w:rsidR="00000000" w:rsidRDefault="00C653B4">
      <w:pPr>
        <w:tabs>
          <w:tab w:val="left" w:pos="1134"/>
        </w:tabs>
        <w:ind w:left="1134" w:right="-1134" w:hanging="1134"/>
      </w:pPr>
      <w:r>
        <w:t>43</w:t>
      </w:r>
      <w:r>
        <w:tab/>
        <w:t>1827 - 1904</w:t>
      </w:r>
    </w:p>
    <w:p w:rsidR="00000000" w:rsidRDefault="00C653B4">
      <w:pPr>
        <w:tabs>
          <w:tab w:val="left" w:pos="1134"/>
        </w:tabs>
        <w:ind w:left="1134" w:right="-1134" w:hanging="1134"/>
      </w:pPr>
      <w:r>
        <w:br w:type="page"/>
        <w:t>26</w:t>
      </w:r>
      <w:r>
        <w:tab/>
        <w:t>K</w:t>
      </w:r>
    </w:p>
    <w:p w:rsidR="00000000" w:rsidRDefault="00C653B4">
      <w:pPr>
        <w:tabs>
          <w:tab w:val="left" w:pos="1134"/>
        </w:tabs>
        <w:ind w:left="1134" w:right="-1134" w:hanging="1134"/>
      </w:pPr>
      <w:r>
        <w:t>26a</w:t>
      </w:r>
      <w:r>
        <w:tab/>
        <w:t>K</w:t>
      </w:r>
    </w:p>
    <w:p w:rsidR="00000000" w:rsidRDefault="00C653B4">
      <w:pPr>
        <w:tabs>
          <w:tab w:val="left" w:pos="1134"/>
        </w:tabs>
        <w:ind w:left="1134" w:right="-1134" w:hanging="1134"/>
      </w:pPr>
      <w:r>
        <w:t>26b</w:t>
      </w:r>
      <w:r>
        <w:tab/>
        <w:t>03</w:t>
      </w:r>
    </w:p>
    <w:p w:rsidR="00000000" w:rsidRDefault="00C653B4">
      <w:pPr>
        <w:tabs>
          <w:tab w:val="left" w:pos="1134"/>
        </w:tabs>
        <w:ind w:left="1134" w:right="-1134" w:hanging="1134"/>
      </w:pPr>
      <w:r>
        <w:t>27</w:t>
      </w:r>
      <w:r>
        <w:tab/>
        <w:t>K. Kirchenangelegenheiten</w:t>
      </w:r>
    </w:p>
    <w:p w:rsidR="00000000" w:rsidRDefault="00C653B4">
      <w:pPr>
        <w:tabs>
          <w:tab w:val="left" w:pos="1134"/>
        </w:tabs>
        <w:ind w:left="1134" w:right="-1134" w:hanging="1134"/>
      </w:pPr>
      <w:r>
        <w:t>30</w:t>
      </w:r>
      <w:r>
        <w:tab/>
        <w:t>35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K 35</w:t>
      </w:r>
    </w:p>
    <w:p w:rsidR="00000000" w:rsidRDefault="00C653B4">
      <w:pPr>
        <w:tabs>
          <w:tab w:val="left" w:pos="1134"/>
        </w:tabs>
        <w:ind w:left="1134" w:right="-1134" w:hanging="1134"/>
      </w:pPr>
      <w:r>
        <w:t>40</w:t>
      </w:r>
      <w:r>
        <w:tab/>
        <w:t xml:space="preserve">Gründungen von Privatvereinen zur Förderung religiöser Zwecke und von </w:t>
      </w:r>
      <w:r>
        <w:rPr>
          <w:vanish/>
        </w:rPr>
        <w:t>s[</w:t>
      </w:r>
      <w:r>
        <w:t>Bibelvereine</w:t>
      </w:r>
      <w:r>
        <w:rPr>
          <w:vanish/>
        </w:rPr>
        <w:t>]s</w:t>
      </w:r>
      <w:r>
        <w:t>n sowie deren Veranstaltungen</w:t>
      </w:r>
    </w:p>
    <w:p w:rsidR="00000000" w:rsidRDefault="00C653B4">
      <w:pPr>
        <w:tabs>
          <w:tab w:val="left" w:pos="1134"/>
        </w:tabs>
        <w:ind w:left="1134" w:right="-1134" w:hanging="1134"/>
      </w:pPr>
      <w:r>
        <w:t>43</w:t>
      </w:r>
      <w:r>
        <w:tab/>
        <w:t>1851 - 1934</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05</w:t>
      </w:r>
    </w:p>
    <w:p w:rsidR="00000000" w:rsidRDefault="00C653B4">
      <w:pPr>
        <w:tabs>
          <w:tab w:val="left" w:pos="1134"/>
        </w:tabs>
        <w:ind w:left="1134" w:right="-1134" w:hanging="1134"/>
      </w:pPr>
      <w:r>
        <w:t>27</w:t>
      </w:r>
      <w:r>
        <w:tab/>
        <w:t>M. Unterrichtswesen \ B. Volksschulwesen \ 5. Lehrpersonal</w:t>
      </w:r>
    </w:p>
    <w:p w:rsidR="00000000" w:rsidRDefault="00C653B4">
      <w:pPr>
        <w:tabs>
          <w:tab w:val="left" w:pos="1134"/>
        </w:tabs>
        <w:ind w:left="1134" w:right="-1134" w:hanging="1134"/>
      </w:pPr>
      <w:r>
        <w:t>30</w:t>
      </w:r>
      <w:r>
        <w:tab/>
        <w:t>583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M 583</w:t>
      </w:r>
    </w:p>
    <w:p w:rsidR="00000000" w:rsidRDefault="00C653B4">
      <w:pPr>
        <w:tabs>
          <w:tab w:val="left" w:pos="1134"/>
        </w:tabs>
        <w:ind w:left="1134" w:right="-1134" w:hanging="1134"/>
      </w:pPr>
      <w:r>
        <w:t>40</w:t>
      </w:r>
      <w:r>
        <w:tab/>
        <w:t>Überwachung der Lehrervereine und Beiträge der Gemeinden zum Lehrer-</w:t>
      </w:r>
      <w:r>
        <w:rPr>
          <w:vanish/>
        </w:rPr>
        <w:t>s[</w:t>
      </w:r>
      <w:r>
        <w:t>Leseverein</w:t>
      </w:r>
      <w:r>
        <w:rPr>
          <w:vanish/>
        </w:rPr>
        <w:t>]s</w:t>
      </w:r>
    </w:p>
    <w:p w:rsidR="00000000" w:rsidRDefault="00C653B4">
      <w:pPr>
        <w:tabs>
          <w:tab w:val="left" w:pos="1134"/>
        </w:tabs>
        <w:ind w:left="1134" w:right="-1134" w:hanging="1134"/>
      </w:pPr>
      <w:r>
        <w:t>43</w:t>
      </w:r>
      <w:r>
        <w:tab/>
        <w:t>1837 - 1911</w:t>
      </w:r>
    </w:p>
    <w:p w:rsidR="00000000" w:rsidRDefault="00C653B4">
      <w:pPr>
        <w:tabs>
          <w:tab w:val="left" w:pos="1134"/>
        </w:tabs>
        <w:ind w:left="1134" w:right="-1134" w:hanging="1134"/>
      </w:pPr>
      <w:r>
        <w:br w:type="page"/>
        <w:t>30</w:t>
      </w:r>
      <w:r>
        <w:tab/>
        <w:t>584</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Erbach M 584</w:t>
      </w:r>
    </w:p>
    <w:p w:rsidR="00000000" w:rsidRDefault="00C653B4">
      <w:pPr>
        <w:tabs>
          <w:tab w:val="left" w:pos="1134"/>
        </w:tabs>
        <w:ind w:left="1134" w:right="-1134" w:hanging="1134"/>
      </w:pPr>
      <w:r>
        <w:t>40</w:t>
      </w:r>
      <w:r>
        <w:tab/>
        <w:t>Rechnung des Lehrer-</w:t>
      </w:r>
      <w:r>
        <w:rPr>
          <w:vanish/>
        </w:rPr>
        <w:t>s[</w:t>
      </w:r>
      <w:r>
        <w:t>Leseverein</w:t>
      </w:r>
      <w:r>
        <w:rPr>
          <w:vanish/>
        </w:rPr>
        <w:t>]s</w:t>
      </w:r>
      <w:r>
        <w:t>s</w:t>
      </w:r>
    </w:p>
    <w:p w:rsidR="00000000" w:rsidRDefault="00C653B4">
      <w:pPr>
        <w:tabs>
          <w:tab w:val="left" w:pos="1134"/>
        </w:tabs>
        <w:ind w:left="1134" w:right="-1134" w:hanging="1134"/>
      </w:pPr>
      <w:r>
        <w:t>43</w:t>
      </w:r>
      <w:r>
        <w:tab/>
        <w:t>1910 - 1912</w:t>
      </w:r>
    </w:p>
    <w:p w:rsidR="00000000" w:rsidRDefault="00C653B4">
      <w:pPr>
        <w:tabs>
          <w:tab w:val="left" w:pos="1134"/>
        </w:tabs>
        <w:ind w:left="1134" w:right="-1134" w:hanging="1134"/>
      </w:pPr>
      <w:r>
        <w:br w:type="page"/>
        <w:t>30</w:t>
      </w:r>
      <w:r>
        <w:tab/>
        <w:t>1677</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Erbach M 1677</w:t>
      </w:r>
    </w:p>
    <w:p w:rsidR="00000000" w:rsidRDefault="00C653B4">
      <w:pPr>
        <w:tabs>
          <w:tab w:val="left" w:pos="1134"/>
        </w:tabs>
        <w:ind w:left="1134" w:right="-1134" w:hanging="1134"/>
      </w:pPr>
      <w:r>
        <w:t>40</w:t>
      </w:r>
      <w:r>
        <w:tab/>
        <w:t xml:space="preserve">Unterhaltung des </w:t>
      </w:r>
      <w:r>
        <w:rPr>
          <w:vanish/>
        </w:rPr>
        <w:t>s[</w:t>
      </w:r>
      <w:r>
        <w:t>Leseverein</w:t>
      </w:r>
      <w:r>
        <w:rPr>
          <w:vanish/>
        </w:rPr>
        <w:t>]s</w:t>
      </w:r>
      <w:r>
        <w:t xml:space="preserve">s zu </w:t>
      </w:r>
      <w:r>
        <w:rPr>
          <w:vanish/>
        </w:rPr>
        <w:t>o[</w:t>
      </w:r>
      <w:r>
        <w:t>Lützel-Wiebelsbach</w:t>
      </w:r>
      <w:r>
        <w:rPr>
          <w:vanish/>
        </w:rPr>
        <w:t>]o</w:t>
      </w:r>
    </w:p>
    <w:p w:rsidR="00000000" w:rsidRDefault="00C653B4">
      <w:pPr>
        <w:tabs>
          <w:tab w:val="left" w:pos="1134"/>
        </w:tabs>
        <w:ind w:left="1134" w:right="-1134" w:hanging="1134"/>
      </w:pPr>
      <w:r>
        <w:t>43</w:t>
      </w:r>
      <w:r>
        <w:tab/>
        <w:t>1911 - 1932</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06</w:t>
      </w:r>
    </w:p>
    <w:p w:rsidR="00000000" w:rsidRDefault="00C653B4">
      <w:pPr>
        <w:tabs>
          <w:tab w:val="left" w:pos="1134"/>
        </w:tabs>
        <w:ind w:left="1134" w:right="-1134" w:hanging="1134"/>
      </w:pPr>
      <w:r>
        <w:t>27</w:t>
      </w:r>
      <w:r>
        <w:tab/>
        <w:t>M. Unterrichtswesen \ B. Volksschulwesen \ 6. Schulunterricht</w:t>
      </w:r>
    </w:p>
    <w:p w:rsidR="00000000" w:rsidRDefault="00C653B4">
      <w:pPr>
        <w:tabs>
          <w:tab w:val="left" w:pos="1134"/>
        </w:tabs>
        <w:ind w:left="1134" w:right="-1134" w:hanging="1134"/>
      </w:pPr>
      <w:r>
        <w:t>30</w:t>
      </w:r>
      <w:r>
        <w:tab/>
        <w:t>1646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M 1646</w:t>
      </w:r>
    </w:p>
    <w:p w:rsidR="00000000" w:rsidRDefault="00C653B4">
      <w:pPr>
        <w:tabs>
          <w:tab w:val="left" w:pos="1134"/>
        </w:tabs>
        <w:ind w:left="1134" w:right="-1134" w:hanging="1134"/>
      </w:pPr>
      <w:r>
        <w:t>40</w:t>
      </w:r>
      <w:r>
        <w:tab/>
      </w:r>
      <w:r>
        <w:rPr>
          <w:vanish/>
        </w:rPr>
        <w:t>s[</w:t>
      </w:r>
      <w:r>
        <w:t xml:space="preserve">Verkauf des </w:t>
      </w:r>
      <w:r>
        <w:rPr>
          <w:vanish/>
        </w:rPr>
        <w:t>t[2{</w:t>
      </w:r>
      <w:r>
        <w:t>Buch</w:t>
      </w:r>
      <w:r>
        <w:rPr>
          <w:vanish/>
        </w:rPr>
        <w:t>}</w:t>
      </w:r>
      <w:r>
        <w:t xml:space="preserve">es </w:t>
      </w:r>
      <w:r>
        <w:rPr>
          <w:vanish/>
        </w:rPr>
        <w:t>1{</w:t>
      </w:r>
      <w:r>
        <w:t>"Paul von Hindenburg"</w:t>
      </w:r>
      <w:r>
        <w:rPr>
          <w:vanish/>
        </w:rPr>
        <w:t>}]t</w:t>
      </w:r>
      <w:r>
        <w:t xml:space="preserve"> in den Schulen</w:t>
      </w:r>
      <w:r>
        <w:rPr>
          <w:vanish/>
        </w:rPr>
        <w:t>]s</w:t>
      </w:r>
      <w:r>
        <w:t xml:space="preserve"> als Spende zum 85. Geburtstag des Reichspräsidenten</w:t>
      </w:r>
    </w:p>
    <w:p w:rsidR="00000000" w:rsidRDefault="00C653B4">
      <w:pPr>
        <w:tabs>
          <w:tab w:val="left" w:pos="1134"/>
        </w:tabs>
        <w:ind w:left="1134" w:right="-1134" w:hanging="1134"/>
      </w:pPr>
      <w:r>
        <w:t>43</w:t>
      </w:r>
      <w:r>
        <w:tab/>
        <w:t>1932</w:t>
      </w:r>
    </w:p>
    <w:p w:rsidR="00000000" w:rsidRDefault="00C653B4">
      <w:pPr>
        <w:tabs>
          <w:tab w:val="left" w:pos="1134"/>
        </w:tabs>
        <w:ind w:left="1134" w:right="-1134" w:hanging="1134"/>
      </w:pPr>
      <w:r>
        <w:br w:type="page"/>
        <w:t>30</w:t>
      </w:r>
      <w:r>
        <w:tab/>
        <w:t>1611</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 xml:space="preserve">G 15 Erbach </w:t>
      </w:r>
      <w:r>
        <w:t>M 1611</w:t>
      </w:r>
    </w:p>
    <w:p w:rsidR="00000000" w:rsidRDefault="00C653B4">
      <w:pPr>
        <w:tabs>
          <w:tab w:val="left" w:pos="1134"/>
        </w:tabs>
        <w:ind w:left="1134" w:right="-1134" w:hanging="1134"/>
      </w:pPr>
      <w:r>
        <w:t>40</w:t>
      </w:r>
      <w:r>
        <w:tab/>
      </w:r>
      <w:r>
        <w:rPr>
          <w:vanish/>
        </w:rPr>
        <w:t>s[</w:t>
      </w:r>
      <w:r>
        <w:t xml:space="preserve">Anschaffung von </w:t>
      </w:r>
      <w:r>
        <w:rPr>
          <w:vanish/>
        </w:rPr>
        <w:t>s[2{</w:t>
      </w:r>
      <w:r>
        <w:t>empfehlenswerte</w:t>
      </w:r>
      <w:r>
        <w:rPr>
          <w:vanish/>
        </w:rPr>
        <w:t>}</w:t>
      </w:r>
      <w:r>
        <w:t xml:space="preserve">n </w:t>
      </w:r>
      <w:r>
        <w:rPr>
          <w:vanish/>
        </w:rPr>
        <w:t>1{</w:t>
      </w:r>
      <w:r>
        <w:t>Schriften</w:t>
      </w:r>
      <w:r>
        <w:rPr>
          <w:vanish/>
        </w:rPr>
        <w:t>}]s</w:t>
      </w:r>
      <w:r>
        <w:t xml:space="preserve"> für die Schulen</w:t>
      </w:r>
      <w:r>
        <w:rPr>
          <w:vanish/>
        </w:rPr>
        <w:t>]s</w:t>
      </w:r>
      <w:r>
        <w:t xml:space="preserve"> Bd 1</w:t>
      </w:r>
    </w:p>
    <w:p w:rsidR="00000000" w:rsidRDefault="00C653B4">
      <w:pPr>
        <w:tabs>
          <w:tab w:val="left" w:pos="1134"/>
        </w:tabs>
        <w:ind w:left="1134" w:right="-1134" w:hanging="1134"/>
      </w:pPr>
      <w:r>
        <w:t>43</w:t>
      </w:r>
      <w:r>
        <w:tab/>
        <w:t>1906 - 1927</w:t>
      </w:r>
    </w:p>
    <w:p w:rsidR="00000000" w:rsidRDefault="00C653B4">
      <w:pPr>
        <w:tabs>
          <w:tab w:val="left" w:pos="1134"/>
        </w:tabs>
        <w:ind w:left="1134" w:right="-1134" w:hanging="1134"/>
      </w:pPr>
      <w:r>
        <w:br w:type="page"/>
        <w:t>30</w:t>
      </w:r>
      <w:r>
        <w:tab/>
        <w:t>1612</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Erbach M 1612</w:t>
      </w:r>
    </w:p>
    <w:p w:rsidR="00000000" w:rsidRDefault="00C653B4">
      <w:pPr>
        <w:tabs>
          <w:tab w:val="left" w:pos="1134"/>
        </w:tabs>
        <w:ind w:left="1134" w:right="-1134" w:hanging="1134"/>
      </w:pPr>
      <w:r>
        <w:t>40</w:t>
      </w:r>
      <w:r>
        <w:tab/>
      </w:r>
      <w:r>
        <w:rPr>
          <w:vanish/>
        </w:rPr>
        <w:t>s[</w:t>
      </w:r>
      <w:r>
        <w:t xml:space="preserve">Anschaffung von </w:t>
      </w:r>
      <w:r>
        <w:rPr>
          <w:vanish/>
        </w:rPr>
        <w:t>s[2{</w:t>
      </w:r>
      <w:r>
        <w:t>empfehlenswerte</w:t>
      </w:r>
      <w:r>
        <w:rPr>
          <w:vanish/>
        </w:rPr>
        <w:t>}</w:t>
      </w:r>
      <w:r>
        <w:t xml:space="preserve">n </w:t>
      </w:r>
      <w:r>
        <w:rPr>
          <w:vanish/>
        </w:rPr>
        <w:t>1{</w:t>
      </w:r>
      <w:r>
        <w:t>Schriften</w:t>
      </w:r>
      <w:r>
        <w:rPr>
          <w:vanish/>
        </w:rPr>
        <w:t>}]s</w:t>
      </w:r>
      <w:r>
        <w:t xml:space="preserve"> für die Schulen</w:t>
      </w:r>
      <w:r>
        <w:rPr>
          <w:vanish/>
        </w:rPr>
        <w:t>]s</w:t>
      </w:r>
      <w:r>
        <w:t xml:space="preserve"> Bd 2</w:t>
      </w:r>
    </w:p>
    <w:p w:rsidR="00000000" w:rsidRDefault="00C653B4">
      <w:pPr>
        <w:tabs>
          <w:tab w:val="left" w:pos="1134"/>
        </w:tabs>
        <w:ind w:left="1134" w:right="-1134" w:hanging="1134"/>
      </w:pPr>
      <w:r>
        <w:t>43</w:t>
      </w:r>
      <w:r>
        <w:tab/>
        <w:t>1928 - 1949</w:t>
      </w:r>
    </w:p>
    <w:p w:rsidR="00000000" w:rsidRDefault="00C653B4">
      <w:pPr>
        <w:tabs>
          <w:tab w:val="left" w:pos="1134"/>
        </w:tabs>
        <w:ind w:left="1134" w:right="-1134" w:hanging="1134"/>
      </w:pPr>
      <w:r>
        <w:br w:type="page"/>
        <w:t>30</w:t>
      </w:r>
      <w:r>
        <w:tab/>
        <w:t>1686</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Erbach M 1686</w:t>
      </w:r>
    </w:p>
    <w:p w:rsidR="00000000" w:rsidRDefault="00C653B4">
      <w:pPr>
        <w:tabs>
          <w:tab w:val="left" w:pos="1134"/>
        </w:tabs>
        <w:ind w:left="1134" w:right="-1134" w:hanging="1134"/>
      </w:pPr>
      <w:r>
        <w:t>40</w:t>
      </w:r>
      <w:r>
        <w:tab/>
      </w:r>
      <w:r>
        <w:rPr>
          <w:vanish/>
        </w:rPr>
        <w:t>s[</w:t>
      </w:r>
      <w:r>
        <w:t xml:space="preserve">Anschaffung von </w:t>
      </w:r>
      <w:r>
        <w:rPr>
          <w:vanish/>
        </w:rPr>
        <w:t>s[</w:t>
      </w:r>
      <w:r>
        <w:t>Schulbücher</w:t>
      </w:r>
      <w:r>
        <w:rPr>
          <w:vanish/>
        </w:rPr>
        <w:t>]s</w:t>
      </w:r>
      <w:r>
        <w:t>n</w:t>
      </w:r>
      <w:r>
        <w:rPr>
          <w:vanish/>
        </w:rPr>
        <w:t>]s</w:t>
      </w:r>
      <w:r>
        <w:t xml:space="preserve"> und -karten</w:t>
      </w:r>
    </w:p>
    <w:p w:rsidR="00000000" w:rsidRDefault="00C653B4">
      <w:pPr>
        <w:tabs>
          <w:tab w:val="left" w:pos="1134"/>
        </w:tabs>
        <w:ind w:left="1134" w:right="-1134" w:hanging="1134"/>
      </w:pPr>
      <w:r>
        <w:t>43</w:t>
      </w:r>
      <w:r>
        <w:tab/>
        <w:t>1862 - 1874</w:t>
      </w:r>
    </w:p>
    <w:p w:rsidR="00000000" w:rsidRDefault="00C653B4">
      <w:pPr>
        <w:tabs>
          <w:tab w:val="left" w:pos="1134"/>
        </w:tabs>
        <w:ind w:left="1134" w:right="-1134" w:hanging="1134"/>
      </w:pPr>
      <w:r>
        <w:br w:type="page"/>
        <w:t>30</w:t>
      </w:r>
      <w:r>
        <w:tab/>
        <w:t>20</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Erbach M 20</w:t>
      </w:r>
    </w:p>
    <w:p w:rsidR="00000000" w:rsidRDefault="00C653B4">
      <w:pPr>
        <w:tabs>
          <w:tab w:val="left" w:pos="1134"/>
        </w:tabs>
        <w:ind w:left="1134" w:right="-1134" w:hanging="1134"/>
      </w:pPr>
      <w:r>
        <w:t>40</w:t>
      </w:r>
      <w:r>
        <w:tab/>
        <w:t xml:space="preserve">Abgabe von </w:t>
      </w:r>
      <w:r>
        <w:rPr>
          <w:vanish/>
        </w:rPr>
        <w:t>s[</w:t>
      </w:r>
      <w:r>
        <w:t>Druckschriften über den Versailler Vertrag</w:t>
      </w:r>
      <w:r>
        <w:rPr>
          <w:vanish/>
        </w:rPr>
        <w:t>]s</w:t>
      </w:r>
      <w:r>
        <w:t xml:space="preserve"> an die Schulen</w:t>
      </w:r>
    </w:p>
    <w:p w:rsidR="00000000" w:rsidRDefault="00C653B4">
      <w:pPr>
        <w:tabs>
          <w:tab w:val="left" w:pos="1134"/>
        </w:tabs>
        <w:ind w:left="1134" w:right="-1134" w:hanging="1134"/>
      </w:pPr>
      <w:r>
        <w:t>43</w:t>
      </w:r>
      <w:r>
        <w:tab/>
        <w:t>1929 - 1935</w:t>
      </w:r>
    </w:p>
    <w:p w:rsidR="00000000" w:rsidRDefault="00C653B4">
      <w:pPr>
        <w:tabs>
          <w:tab w:val="left" w:pos="1134"/>
        </w:tabs>
        <w:ind w:left="1134" w:right="-1134" w:hanging="1134"/>
      </w:pPr>
      <w:r>
        <w:br w:type="page"/>
        <w:t>30</w:t>
      </w:r>
      <w:r>
        <w:tab/>
        <w:t>461</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15 Erbach M 461</w:t>
      </w:r>
    </w:p>
    <w:p w:rsidR="00000000" w:rsidRDefault="00C653B4">
      <w:pPr>
        <w:tabs>
          <w:tab w:val="left" w:pos="1134"/>
        </w:tabs>
        <w:ind w:left="1134" w:right="-1134" w:hanging="1134"/>
      </w:pPr>
      <w:r>
        <w:t>40</w:t>
      </w:r>
      <w:r>
        <w:tab/>
      </w:r>
      <w:r>
        <w:rPr>
          <w:vanish/>
        </w:rPr>
        <w:t>s[</w:t>
      </w:r>
      <w:r>
        <w:rPr>
          <w:vanish/>
        </w:rPr>
        <w:t>2{</w:t>
      </w:r>
      <w:r>
        <w:t>Einführung eines neuen</w:t>
      </w:r>
      <w:r>
        <w:rPr>
          <w:vanish/>
        </w:rPr>
        <w:t>}</w:t>
      </w:r>
      <w:r>
        <w:t xml:space="preserve"> </w:t>
      </w:r>
      <w:r>
        <w:rPr>
          <w:vanish/>
        </w:rPr>
        <w:t>1{</w:t>
      </w:r>
      <w:r>
        <w:t>Lesebuch</w:t>
      </w:r>
      <w:r>
        <w:rPr>
          <w:vanish/>
        </w:rPr>
        <w:t>}]s</w:t>
      </w:r>
      <w:r>
        <w:t xml:space="preserve">s in den Schulen des </w:t>
      </w:r>
      <w:r>
        <w:rPr>
          <w:vanish/>
        </w:rPr>
        <w:t>o[2{</w:t>
      </w:r>
      <w:r>
        <w:t>Kreis</w:t>
      </w:r>
      <w:r>
        <w:rPr>
          <w:vanish/>
        </w:rPr>
        <w:t>}</w:t>
      </w:r>
      <w:r>
        <w:t xml:space="preserve">es </w:t>
      </w:r>
      <w:r>
        <w:rPr>
          <w:vanish/>
        </w:rPr>
        <w:t>1{</w:t>
      </w:r>
      <w:r>
        <w:t>Erbach</w:t>
      </w:r>
      <w:r>
        <w:rPr>
          <w:vanish/>
        </w:rPr>
        <w:t>}]o</w:t>
      </w:r>
      <w:r>
        <w:t xml:space="preserve"> im Jahr 1889</w:t>
      </w:r>
    </w:p>
    <w:p w:rsidR="00000000" w:rsidRDefault="00C653B4">
      <w:pPr>
        <w:tabs>
          <w:tab w:val="left" w:pos="1134"/>
        </w:tabs>
        <w:ind w:left="1134" w:right="-1134" w:hanging="1134"/>
      </w:pPr>
      <w:r>
        <w:t>43</w:t>
      </w:r>
      <w:r>
        <w:tab/>
        <w:t>1889 - 1907</w:t>
      </w:r>
    </w:p>
    <w:p w:rsidR="00000000" w:rsidRDefault="00C653B4">
      <w:pPr>
        <w:tabs>
          <w:tab w:val="left" w:pos="1134"/>
        </w:tabs>
        <w:ind w:left="1134" w:right="-1134" w:hanging="1134"/>
      </w:pPr>
      <w:r>
        <w:br w:type="page"/>
        <w:t>30</w:t>
      </w:r>
      <w:r>
        <w:tab/>
        <w:t>1610</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15 Erbach M 1610</w:t>
      </w:r>
    </w:p>
    <w:p w:rsidR="00000000" w:rsidRDefault="00C653B4">
      <w:pPr>
        <w:tabs>
          <w:tab w:val="left" w:pos="1134"/>
        </w:tabs>
        <w:ind w:left="1134" w:right="-1134" w:hanging="1134"/>
      </w:pPr>
      <w:r>
        <w:t>40</w:t>
      </w:r>
      <w:r>
        <w:tab/>
      </w:r>
      <w:r>
        <w:rPr>
          <w:vanish/>
        </w:rPr>
        <w:t>s[2{</w:t>
      </w:r>
      <w:r>
        <w:t>Anschaffung</w:t>
      </w:r>
      <w:r>
        <w:rPr>
          <w:vanish/>
        </w:rPr>
        <w:t>}</w:t>
      </w:r>
      <w:r>
        <w:t xml:space="preserve"> von Lehrmitteln, hier: </w:t>
      </w:r>
      <w:r>
        <w:rPr>
          <w:vanish/>
        </w:rPr>
        <w:t>1{</w:t>
      </w:r>
      <w:r>
        <w:t>Sprachbrockhaus</w:t>
      </w:r>
      <w:r>
        <w:rPr>
          <w:vanish/>
        </w:rPr>
        <w:t>}]s</w:t>
      </w:r>
    </w:p>
    <w:p w:rsidR="00000000" w:rsidRDefault="00C653B4">
      <w:pPr>
        <w:tabs>
          <w:tab w:val="left" w:pos="1134"/>
        </w:tabs>
        <w:ind w:left="1134" w:right="-1134" w:hanging="1134"/>
      </w:pPr>
      <w:r>
        <w:t>43</w:t>
      </w:r>
      <w:r>
        <w:tab/>
        <w:t>1931 ; 1948</w:t>
      </w:r>
    </w:p>
    <w:p w:rsidR="00000000" w:rsidRDefault="00C653B4">
      <w:pPr>
        <w:tabs>
          <w:tab w:val="left" w:pos="1134"/>
        </w:tabs>
        <w:ind w:left="1134" w:right="-1134" w:hanging="1134"/>
      </w:pPr>
      <w:r>
        <w:br w:type="page"/>
        <w:t>30</w:t>
      </w:r>
      <w:r>
        <w:tab/>
        <w:t>1588</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15 Erbach M 1588</w:t>
      </w:r>
    </w:p>
    <w:p w:rsidR="00000000" w:rsidRDefault="00C653B4">
      <w:pPr>
        <w:tabs>
          <w:tab w:val="left" w:pos="1134"/>
        </w:tabs>
        <w:ind w:left="1134" w:right="-1134" w:hanging="1134"/>
      </w:pPr>
      <w:r>
        <w:t>40</w:t>
      </w:r>
      <w:r>
        <w:tab/>
      </w:r>
      <w:r>
        <w:rPr>
          <w:vanish/>
        </w:rPr>
        <w:t>s[</w:t>
      </w:r>
      <w:r>
        <w:t xml:space="preserve">Anschaffung des </w:t>
      </w:r>
      <w:r>
        <w:rPr>
          <w:vanish/>
        </w:rPr>
        <w:t>t[2{</w:t>
      </w:r>
      <w:r>
        <w:t>Heft</w:t>
      </w:r>
      <w:r>
        <w:rPr>
          <w:vanish/>
        </w:rPr>
        <w:t>}</w:t>
      </w:r>
      <w:r>
        <w:t xml:space="preserve">s </w:t>
      </w:r>
      <w:r>
        <w:rPr>
          <w:vanish/>
        </w:rPr>
        <w:t>1{</w:t>
      </w:r>
      <w:r>
        <w:t>"Deutsche Geschichte"</w:t>
      </w:r>
      <w:r>
        <w:rPr>
          <w:vanish/>
        </w:rPr>
        <w:t>}]t]s</w:t>
      </w:r>
    </w:p>
    <w:p w:rsidR="00000000" w:rsidRDefault="00C653B4">
      <w:pPr>
        <w:tabs>
          <w:tab w:val="left" w:pos="1134"/>
        </w:tabs>
        <w:ind w:left="1134" w:right="-1134" w:hanging="1134"/>
      </w:pPr>
      <w:r>
        <w:t>43</w:t>
      </w:r>
      <w:r>
        <w:tab/>
        <w:t>1933 - 1935</w:t>
      </w:r>
    </w:p>
    <w:p w:rsidR="00000000" w:rsidRDefault="00C653B4">
      <w:pPr>
        <w:tabs>
          <w:tab w:val="left" w:pos="1134"/>
        </w:tabs>
        <w:ind w:left="1134" w:right="-1134" w:hanging="1134"/>
      </w:pPr>
      <w:r>
        <w:br w:type="page"/>
        <w:t>30</w:t>
      </w:r>
      <w:r>
        <w:tab/>
        <w:t>1609</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15 Erbach M 1609</w:t>
      </w:r>
    </w:p>
    <w:p w:rsidR="00000000" w:rsidRDefault="00C653B4">
      <w:pPr>
        <w:tabs>
          <w:tab w:val="left" w:pos="1134"/>
        </w:tabs>
        <w:ind w:left="1134" w:right="-1134" w:hanging="1134"/>
      </w:pPr>
      <w:r>
        <w:t>40</w:t>
      </w:r>
      <w:r>
        <w:tab/>
      </w:r>
      <w:r>
        <w:rPr>
          <w:vanish/>
        </w:rPr>
        <w:t>s[</w:t>
      </w:r>
      <w:r>
        <w:t xml:space="preserve">Anschaffung von </w:t>
      </w:r>
      <w:r>
        <w:rPr>
          <w:vanish/>
        </w:rPr>
        <w:t>p[</w:t>
      </w:r>
      <w:r>
        <w:t>Schiller</w:t>
      </w:r>
      <w:r>
        <w:rPr>
          <w:vanish/>
        </w:rPr>
        <w:t>]p</w:t>
      </w:r>
      <w:r>
        <w:t>s Gedichten und Dramen</w:t>
      </w:r>
      <w:r>
        <w:rPr>
          <w:vanish/>
        </w:rPr>
        <w:t>]s</w:t>
      </w:r>
      <w:r>
        <w:t xml:space="preserve"> für die </w:t>
      </w:r>
      <w:r>
        <w:rPr>
          <w:vanish/>
        </w:rPr>
        <w:t>s[</w:t>
      </w:r>
      <w:r>
        <w:t>Schulbüchereien</w:t>
      </w:r>
      <w:r>
        <w:rPr>
          <w:vanish/>
        </w:rPr>
        <w:t>]s</w:t>
      </w:r>
    </w:p>
    <w:p w:rsidR="00000000" w:rsidRDefault="00C653B4">
      <w:pPr>
        <w:tabs>
          <w:tab w:val="left" w:pos="1134"/>
        </w:tabs>
        <w:ind w:left="1134" w:right="-1134" w:hanging="1134"/>
      </w:pPr>
      <w:r>
        <w:t>43</w:t>
      </w:r>
      <w:r>
        <w:tab/>
        <w:t>1930</w:t>
      </w:r>
    </w:p>
    <w:p w:rsidR="00000000" w:rsidRDefault="00C653B4">
      <w:pPr>
        <w:tabs>
          <w:tab w:val="left" w:pos="1134"/>
        </w:tabs>
        <w:ind w:left="1134" w:right="-1134" w:hanging="1134"/>
      </w:pPr>
      <w:r>
        <w:br w:type="page"/>
        <w:t>30</w:t>
      </w:r>
      <w:r>
        <w:tab/>
        <w:t>1589</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G 15 Erbach M</w:t>
      </w:r>
      <w:r>
        <w:t xml:space="preserve"> 1589</w:t>
      </w:r>
    </w:p>
    <w:p w:rsidR="00000000" w:rsidRDefault="00C653B4">
      <w:pPr>
        <w:tabs>
          <w:tab w:val="left" w:pos="1134"/>
        </w:tabs>
        <w:ind w:left="1134" w:right="-1134" w:hanging="1134"/>
      </w:pPr>
      <w:r>
        <w:t>40</w:t>
      </w:r>
      <w:r>
        <w:tab/>
      </w:r>
      <w:r>
        <w:rPr>
          <w:vanish/>
        </w:rPr>
        <w:t>s[</w:t>
      </w:r>
      <w:r>
        <w:t xml:space="preserve">Verteilung der </w:t>
      </w:r>
      <w:r>
        <w:rPr>
          <w:vanish/>
        </w:rPr>
        <w:t>t[2{</w:t>
      </w:r>
      <w:r>
        <w:t>Schrift</w:t>
      </w:r>
      <w:r>
        <w:rPr>
          <w:vanish/>
        </w:rPr>
        <w:t>}</w:t>
      </w:r>
      <w:r>
        <w:t xml:space="preserve"> </w:t>
      </w:r>
      <w:r>
        <w:rPr>
          <w:vanish/>
        </w:rPr>
        <w:t>1{</w:t>
      </w:r>
      <w:r>
        <w:t>"11 Gebote für Deutschlands Jugend"</w:t>
      </w:r>
      <w:r>
        <w:rPr>
          <w:vanish/>
        </w:rPr>
        <w:t>}]t]s</w:t>
      </w:r>
    </w:p>
    <w:p w:rsidR="00000000" w:rsidRDefault="00C653B4">
      <w:pPr>
        <w:tabs>
          <w:tab w:val="left" w:pos="1134"/>
        </w:tabs>
        <w:ind w:left="1134" w:right="-1134" w:hanging="1134"/>
      </w:pPr>
      <w:r>
        <w:t>43</w:t>
      </w:r>
      <w:r>
        <w:tab/>
        <w:t>1931</w:t>
      </w:r>
    </w:p>
    <w:p w:rsidR="00000000" w:rsidRDefault="00C653B4">
      <w:pPr>
        <w:tabs>
          <w:tab w:val="left" w:pos="1134"/>
        </w:tabs>
        <w:ind w:left="1134" w:right="-1134" w:hanging="1134"/>
      </w:pPr>
      <w:r>
        <w:br w:type="page"/>
        <w:t>30</w:t>
      </w:r>
      <w:r>
        <w:tab/>
        <w:t>1585</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15 Erbach M 1585</w:t>
      </w:r>
    </w:p>
    <w:p w:rsidR="00000000" w:rsidRDefault="00C653B4">
      <w:pPr>
        <w:tabs>
          <w:tab w:val="left" w:pos="1134"/>
        </w:tabs>
        <w:ind w:left="1134" w:right="-1134" w:hanging="1134"/>
      </w:pPr>
      <w:r>
        <w:t>40</w:t>
      </w:r>
      <w:r>
        <w:tab/>
      </w:r>
      <w:r>
        <w:rPr>
          <w:vanish/>
        </w:rPr>
        <w:t>s[</w:t>
      </w:r>
      <w:r>
        <w:t xml:space="preserve">Anschaffung des </w:t>
      </w:r>
      <w:r>
        <w:rPr>
          <w:vanish/>
        </w:rPr>
        <w:t>t[2{</w:t>
      </w:r>
      <w:r>
        <w:t>Bildband</w:t>
      </w:r>
      <w:r>
        <w:rPr>
          <w:vanish/>
        </w:rPr>
        <w:t>}</w:t>
      </w:r>
      <w:r>
        <w:t xml:space="preserve">es </w:t>
      </w:r>
      <w:r>
        <w:rPr>
          <w:vanish/>
        </w:rPr>
        <w:t>1{</w:t>
      </w:r>
      <w:r>
        <w:t>"Hitler in seinen Bergen"</w:t>
      </w:r>
      <w:r>
        <w:rPr>
          <w:vanish/>
        </w:rPr>
        <w:t>}]t</w:t>
      </w:r>
      <w:r>
        <w:t xml:space="preserve"> für die Schulen</w:t>
      </w:r>
      <w:r>
        <w:rPr>
          <w:vanish/>
        </w:rPr>
        <w:t>]s</w:t>
      </w:r>
    </w:p>
    <w:p w:rsidR="00000000" w:rsidRDefault="00C653B4">
      <w:pPr>
        <w:tabs>
          <w:tab w:val="left" w:pos="1134"/>
        </w:tabs>
        <w:ind w:left="1134" w:right="-1134" w:hanging="1134"/>
      </w:pPr>
      <w:r>
        <w:t>43</w:t>
      </w:r>
      <w:r>
        <w:tab/>
        <w:t>1938</w:t>
      </w:r>
    </w:p>
    <w:p w:rsidR="00000000" w:rsidRDefault="00C653B4">
      <w:pPr>
        <w:tabs>
          <w:tab w:val="left" w:pos="1134"/>
        </w:tabs>
        <w:ind w:left="1134" w:right="-1134" w:hanging="1134"/>
      </w:pPr>
      <w:r>
        <w:br w:type="page"/>
        <w:t>30</w:t>
      </w:r>
      <w:r>
        <w:tab/>
        <w:t>1592</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G 15 Erbach M 1592</w:t>
      </w:r>
    </w:p>
    <w:p w:rsidR="00000000" w:rsidRDefault="00C653B4">
      <w:pPr>
        <w:tabs>
          <w:tab w:val="left" w:pos="1134"/>
        </w:tabs>
        <w:ind w:left="1134" w:right="-1134" w:hanging="1134"/>
      </w:pPr>
      <w:r>
        <w:t>40</w:t>
      </w:r>
      <w:r>
        <w:tab/>
      </w:r>
      <w:r>
        <w:rPr>
          <w:vanish/>
        </w:rPr>
        <w:t>s[</w:t>
      </w:r>
      <w:r>
        <w:t xml:space="preserve">Anschaffung des </w:t>
      </w:r>
      <w:r>
        <w:rPr>
          <w:vanish/>
        </w:rPr>
        <w:t>t[2{</w:t>
      </w:r>
      <w:r>
        <w:t>Buch</w:t>
      </w:r>
      <w:r>
        <w:rPr>
          <w:vanish/>
        </w:rPr>
        <w:t>}</w:t>
      </w:r>
      <w:r>
        <w:t xml:space="preserve">es </w:t>
      </w:r>
      <w:r>
        <w:rPr>
          <w:vanish/>
        </w:rPr>
        <w:t>1{</w:t>
      </w:r>
      <w:r>
        <w:t>"Jugend um Hitler"</w:t>
      </w:r>
      <w:r>
        <w:rPr>
          <w:vanish/>
        </w:rPr>
        <w:t>}]t]s</w:t>
      </w:r>
      <w:r>
        <w:t xml:space="preserve"> für die </w:t>
      </w:r>
      <w:r>
        <w:rPr>
          <w:vanish/>
        </w:rPr>
        <w:t>s[</w:t>
      </w:r>
      <w:r>
        <w:t>Schulbüchereien</w:t>
      </w:r>
      <w:r>
        <w:rPr>
          <w:vanish/>
        </w:rPr>
        <w:t>]s</w:t>
      </w:r>
    </w:p>
    <w:p w:rsidR="00000000" w:rsidRDefault="00C653B4">
      <w:pPr>
        <w:tabs>
          <w:tab w:val="left" w:pos="1134"/>
        </w:tabs>
        <w:ind w:left="1134" w:right="-1134" w:hanging="1134"/>
      </w:pPr>
      <w:r>
        <w:t>43</w:t>
      </w:r>
      <w:r>
        <w:tab/>
        <w:t>1936</w:t>
      </w:r>
    </w:p>
    <w:p w:rsidR="00000000" w:rsidRDefault="00C653B4">
      <w:pPr>
        <w:tabs>
          <w:tab w:val="left" w:pos="1134"/>
        </w:tabs>
        <w:ind w:left="1134" w:right="-1134" w:hanging="1134"/>
      </w:pPr>
      <w:r>
        <w:br w:type="page"/>
        <w:t>30</w:t>
      </w:r>
      <w:r>
        <w:tab/>
        <w:t>1581</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G 15 Erbach M 1581</w:t>
      </w:r>
    </w:p>
    <w:p w:rsidR="00000000" w:rsidRDefault="00C653B4">
      <w:pPr>
        <w:tabs>
          <w:tab w:val="left" w:pos="1134"/>
        </w:tabs>
        <w:ind w:left="1134" w:right="-1134" w:hanging="1134"/>
      </w:pPr>
      <w:r>
        <w:t>40</w:t>
      </w:r>
      <w:r>
        <w:tab/>
      </w:r>
      <w:r>
        <w:rPr>
          <w:vanish/>
        </w:rPr>
        <w:t>s[</w:t>
      </w:r>
      <w:r>
        <w:t xml:space="preserve">Anschaffung des </w:t>
      </w:r>
      <w:r>
        <w:rPr>
          <w:vanish/>
        </w:rPr>
        <w:t>t[2{</w:t>
      </w:r>
      <w:r>
        <w:t>Buch</w:t>
      </w:r>
      <w:r>
        <w:rPr>
          <w:vanish/>
        </w:rPr>
        <w:t>}</w:t>
      </w:r>
      <w:r>
        <w:t xml:space="preserve">es </w:t>
      </w:r>
      <w:r>
        <w:rPr>
          <w:vanish/>
        </w:rPr>
        <w:t>1{</w:t>
      </w:r>
      <w:r>
        <w:t>"Geschichte des Krieges"</w:t>
      </w:r>
      <w:r>
        <w:rPr>
          <w:vanish/>
        </w:rPr>
        <w:t>}]t</w:t>
      </w:r>
      <w:r>
        <w:t xml:space="preserve"> für die Schulen</w:t>
      </w:r>
      <w:r>
        <w:rPr>
          <w:vanish/>
        </w:rPr>
        <w:t>]s</w:t>
      </w:r>
    </w:p>
    <w:p w:rsidR="00000000" w:rsidRDefault="00C653B4">
      <w:pPr>
        <w:tabs>
          <w:tab w:val="left" w:pos="1134"/>
        </w:tabs>
        <w:ind w:left="1134" w:right="-1134" w:hanging="1134"/>
      </w:pPr>
      <w:r>
        <w:t>43</w:t>
      </w:r>
      <w:r>
        <w:tab/>
        <w:t>1936 - 1941</w:t>
      </w:r>
    </w:p>
    <w:p w:rsidR="00000000" w:rsidRDefault="00C653B4">
      <w:pPr>
        <w:tabs>
          <w:tab w:val="left" w:pos="1134"/>
        </w:tabs>
        <w:ind w:left="1134" w:right="-1134" w:hanging="1134"/>
      </w:pPr>
      <w:r>
        <w:br w:type="page"/>
        <w:t>30</w:t>
      </w:r>
      <w:r>
        <w:tab/>
        <w:t>1591</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r>
      <w:r>
        <w:t>G 15 Erbach M 1591</w:t>
      </w:r>
    </w:p>
    <w:p w:rsidR="00000000" w:rsidRDefault="00C653B4">
      <w:pPr>
        <w:tabs>
          <w:tab w:val="left" w:pos="1134"/>
        </w:tabs>
        <w:ind w:left="1134" w:right="-1134" w:hanging="1134"/>
      </w:pPr>
      <w:r>
        <w:t>40</w:t>
      </w:r>
      <w:r>
        <w:tab/>
      </w:r>
      <w:r>
        <w:rPr>
          <w:vanish/>
        </w:rPr>
        <w:t>s[</w:t>
      </w:r>
      <w:r>
        <w:t xml:space="preserve">Anschaffung des </w:t>
      </w:r>
      <w:r>
        <w:rPr>
          <w:vanish/>
        </w:rPr>
        <w:t>t[2{</w:t>
      </w:r>
      <w:r>
        <w:t>Buch</w:t>
      </w:r>
      <w:r>
        <w:rPr>
          <w:vanish/>
        </w:rPr>
        <w:t>}</w:t>
      </w:r>
      <w:r>
        <w:t xml:space="preserve">es </w:t>
      </w:r>
      <w:r>
        <w:rPr>
          <w:vanish/>
        </w:rPr>
        <w:t>1{</w:t>
      </w:r>
      <w:r>
        <w:t>"Gläubige Gemeinschaft"</w:t>
      </w:r>
      <w:r>
        <w:rPr>
          <w:vanish/>
        </w:rPr>
        <w:t>}]t]s</w:t>
      </w:r>
      <w:r>
        <w:t xml:space="preserve"> für die </w:t>
      </w:r>
      <w:r>
        <w:rPr>
          <w:vanish/>
        </w:rPr>
        <w:t>s[</w:t>
      </w:r>
      <w:r>
        <w:t>Schulbüchereien</w:t>
      </w:r>
      <w:r>
        <w:rPr>
          <w:vanish/>
        </w:rPr>
        <w:t>]s</w:t>
      </w:r>
    </w:p>
    <w:p w:rsidR="00000000" w:rsidRDefault="00C653B4">
      <w:pPr>
        <w:tabs>
          <w:tab w:val="left" w:pos="1134"/>
        </w:tabs>
        <w:ind w:left="1134" w:right="-1134" w:hanging="1134"/>
      </w:pPr>
      <w:r>
        <w:t>43</w:t>
      </w:r>
      <w:r>
        <w:tab/>
        <w:t>1939 - 1940</w:t>
      </w:r>
    </w:p>
    <w:p w:rsidR="00000000" w:rsidRDefault="00C653B4">
      <w:pPr>
        <w:tabs>
          <w:tab w:val="left" w:pos="1134"/>
        </w:tabs>
        <w:ind w:left="1134" w:right="-1134" w:hanging="1134"/>
      </w:pPr>
      <w:r>
        <w:br w:type="page"/>
        <w:t>30</w:t>
      </w:r>
      <w:r>
        <w:tab/>
        <w:t>1593</w:t>
      </w:r>
    </w:p>
    <w:p w:rsidR="00000000" w:rsidRDefault="00C653B4">
      <w:pPr>
        <w:tabs>
          <w:tab w:val="left" w:pos="1134"/>
        </w:tabs>
        <w:ind w:left="1134" w:right="-1134" w:hanging="1134"/>
      </w:pPr>
      <w:r>
        <w:t>30a</w:t>
      </w:r>
      <w:r>
        <w:tab/>
        <w:t>15</w:t>
      </w:r>
    </w:p>
    <w:p w:rsidR="00000000" w:rsidRDefault="00C653B4">
      <w:pPr>
        <w:tabs>
          <w:tab w:val="left" w:pos="1134"/>
        </w:tabs>
        <w:ind w:left="1134" w:right="-1134" w:hanging="1134"/>
      </w:pPr>
      <w:r>
        <w:t>30z</w:t>
      </w:r>
      <w:r>
        <w:tab/>
        <w:t>G 15 Erbach M 1593</w:t>
      </w:r>
    </w:p>
    <w:p w:rsidR="00000000" w:rsidRDefault="00C653B4">
      <w:pPr>
        <w:tabs>
          <w:tab w:val="left" w:pos="1134"/>
        </w:tabs>
        <w:ind w:left="1134" w:right="-1134" w:hanging="1134"/>
      </w:pPr>
      <w:r>
        <w:t>40</w:t>
      </w:r>
      <w:r>
        <w:tab/>
      </w:r>
      <w:r>
        <w:rPr>
          <w:vanish/>
        </w:rPr>
        <w:t>s[</w:t>
      </w:r>
      <w:r>
        <w:t xml:space="preserve">Anschaffung der </w:t>
      </w:r>
      <w:r>
        <w:rPr>
          <w:vanish/>
        </w:rPr>
        <w:t>t[2{</w:t>
      </w:r>
      <w:r>
        <w:t>Schriftenreihe</w:t>
      </w:r>
      <w:r>
        <w:rPr>
          <w:vanish/>
        </w:rPr>
        <w:t>}</w:t>
      </w:r>
      <w:r>
        <w:t xml:space="preserve"> </w:t>
      </w:r>
      <w:r>
        <w:rPr>
          <w:vanish/>
        </w:rPr>
        <w:t>1{</w:t>
      </w:r>
      <w:r>
        <w:t>"Kunstdenkmäler im Großherzogtum Hessen"</w:t>
      </w:r>
      <w:r>
        <w:rPr>
          <w:vanish/>
        </w:rPr>
        <w:t>}]t]s</w:t>
      </w:r>
    </w:p>
    <w:p w:rsidR="00000000" w:rsidRDefault="00C653B4">
      <w:pPr>
        <w:tabs>
          <w:tab w:val="left" w:pos="1134"/>
        </w:tabs>
        <w:ind w:left="1134" w:right="-1134" w:hanging="1134"/>
      </w:pPr>
      <w:r>
        <w:t>43</w:t>
      </w:r>
      <w:r>
        <w:tab/>
        <w:t>1913 - 1920</w:t>
      </w:r>
    </w:p>
    <w:p w:rsidR="00000000" w:rsidRDefault="00C653B4">
      <w:pPr>
        <w:tabs>
          <w:tab w:val="left" w:pos="1134"/>
        </w:tabs>
        <w:ind w:left="1134" w:right="-1134" w:hanging="1134"/>
      </w:pPr>
      <w:r>
        <w:br w:type="page"/>
        <w:t>30</w:t>
      </w:r>
      <w:r>
        <w:tab/>
        <w:t>1594</w:t>
      </w:r>
    </w:p>
    <w:p w:rsidR="00000000" w:rsidRDefault="00C653B4">
      <w:pPr>
        <w:tabs>
          <w:tab w:val="left" w:pos="1134"/>
        </w:tabs>
        <w:ind w:left="1134" w:right="-1134" w:hanging="1134"/>
      </w:pPr>
      <w:r>
        <w:t>30a</w:t>
      </w:r>
      <w:r>
        <w:tab/>
        <w:t>16</w:t>
      </w:r>
    </w:p>
    <w:p w:rsidR="00000000" w:rsidRDefault="00C653B4">
      <w:pPr>
        <w:tabs>
          <w:tab w:val="left" w:pos="1134"/>
        </w:tabs>
        <w:ind w:left="1134" w:right="-1134" w:hanging="1134"/>
      </w:pPr>
      <w:r>
        <w:t>30z</w:t>
      </w:r>
      <w:r>
        <w:tab/>
        <w:t>G 15 Erbach M 1594</w:t>
      </w:r>
    </w:p>
    <w:p w:rsidR="00000000" w:rsidRDefault="00C653B4">
      <w:pPr>
        <w:tabs>
          <w:tab w:val="left" w:pos="1134"/>
        </w:tabs>
        <w:ind w:left="1134" w:right="-1134" w:hanging="1134"/>
      </w:pPr>
      <w:r>
        <w:t>40</w:t>
      </w:r>
      <w:r>
        <w:tab/>
      </w:r>
      <w:r>
        <w:rPr>
          <w:vanish/>
        </w:rPr>
        <w:t>s[</w:t>
      </w:r>
      <w:r>
        <w:t xml:space="preserve">Anschaffung des </w:t>
      </w:r>
      <w:r>
        <w:rPr>
          <w:vanish/>
        </w:rPr>
        <w:t>t[2{</w:t>
      </w:r>
      <w:r>
        <w:t>Buch</w:t>
      </w:r>
      <w:r>
        <w:rPr>
          <w:vanish/>
        </w:rPr>
        <w:t>}</w:t>
      </w:r>
      <w:r>
        <w:t xml:space="preserve">es </w:t>
      </w:r>
      <w:r>
        <w:rPr>
          <w:vanish/>
        </w:rPr>
        <w:t>1{</w:t>
      </w:r>
      <w:r>
        <w:t>"Die Eroberung der Erde"</w:t>
      </w:r>
      <w:r>
        <w:rPr>
          <w:vanish/>
        </w:rPr>
        <w:t>}]t]s</w:t>
      </w:r>
    </w:p>
    <w:p w:rsidR="00000000" w:rsidRDefault="00C653B4">
      <w:pPr>
        <w:tabs>
          <w:tab w:val="left" w:pos="1134"/>
        </w:tabs>
        <w:ind w:left="1134" w:right="-1134" w:hanging="1134"/>
      </w:pPr>
      <w:r>
        <w:t>43</w:t>
      </w:r>
      <w:r>
        <w:tab/>
        <w:t>1934</w:t>
      </w:r>
    </w:p>
    <w:p w:rsidR="00000000" w:rsidRDefault="00C653B4">
      <w:pPr>
        <w:tabs>
          <w:tab w:val="left" w:pos="1134"/>
        </w:tabs>
        <w:ind w:left="1134" w:right="-1134" w:hanging="1134"/>
      </w:pPr>
      <w:r>
        <w:br w:type="page"/>
        <w:t>30</w:t>
      </w:r>
      <w:r>
        <w:tab/>
        <w:t>2221*</w:t>
      </w:r>
    </w:p>
    <w:p w:rsidR="00000000" w:rsidRDefault="00C653B4">
      <w:pPr>
        <w:tabs>
          <w:tab w:val="left" w:pos="1134"/>
        </w:tabs>
        <w:ind w:left="1134" w:right="-1134" w:hanging="1134"/>
      </w:pPr>
      <w:r>
        <w:t>30a</w:t>
      </w:r>
      <w:r>
        <w:tab/>
        <w:t>17</w:t>
      </w:r>
    </w:p>
    <w:p w:rsidR="00000000" w:rsidRDefault="00C653B4">
      <w:pPr>
        <w:tabs>
          <w:tab w:val="left" w:pos="1134"/>
        </w:tabs>
        <w:ind w:left="1134" w:right="-1134" w:hanging="1134"/>
      </w:pPr>
      <w:r>
        <w:t>30z</w:t>
      </w:r>
      <w:r>
        <w:tab/>
        <w:t>G 15 Erbach M 2221*</w:t>
      </w:r>
    </w:p>
    <w:p w:rsidR="00000000" w:rsidRDefault="00C653B4">
      <w:pPr>
        <w:tabs>
          <w:tab w:val="left" w:pos="1134"/>
        </w:tabs>
        <w:ind w:left="1134" w:right="-1134" w:hanging="1134"/>
      </w:pPr>
      <w:r>
        <w:t>40</w:t>
      </w:r>
      <w:r>
        <w:tab/>
      </w:r>
      <w:r>
        <w:rPr>
          <w:vanish/>
        </w:rPr>
        <w:t>t[</w:t>
      </w:r>
      <w:r>
        <w:t>Denkschrift zur Vorbereitung der VI. Olympiade 1916 in Berlin (Druckschrift)</w:t>
      </w:r>
      <w:r>
        <w:rPr>
          <w:vanish/>
        </w:rPr>
        <w:t>]t</w:t>
      </w:r>
    </w:p>
    <w:p w:rsidR="00000000" w:rsidRDefault="00C653B4">
      <w:pPr>
        <w:tabs>
          <w:tab w:val="left" w:pos="1134"/>
        </w:tabs>
        <w:ind w:left="1134" w:right="-1134" w:hanging="1134"/>
      </w:pPr>
      <w:r>
        <w:t>43</w:t>
      </w:r>
      <w:r>
        <w:tab/>
        <w:t>191</w:t>
      </w:r>
      <w:r>
        <w:t>3</w:t>
      </w:r>
    </w:p>
    <w:p w:rsidR="00000000" w:rsidRDefault="00C653B4">
      <w:pPr>
        <w:tabs>
          <w:tab w:val="left" w:pos="1134"/>
        </w:tabs>
        <w:ind w:left="1134" w:right="-1134" w:hanging="1134"/>
      </w:pPr>
      <w:r>
        <w:br w:type="page"/>
        <w:t>30</w:t>
      </w:r>
      <w:r>
        <w:tab/>
        <w:t>1586</w:t>
      </w:r>
    </w:p>
    <w:p w:rsidR="00000000" w:rsidRDefault="00C653B4">
      <w:pPr>
        <w:tabs>
          <w:tab w:val="left" w:pos="1134"/>
        </w:tabs>
        <w:ind w:left="1134" w:right="-1134" w:hanging="1134"/>
      </w:pPr>
      <w:r>
        <w:t>30a</w:t>
      </w:r>
      <w:r>
        <w:tab/>
        <w:t>18</w:t>
      </w:r>
    </w:p>
    <w:p w:rsidR="00000000" w:rsidRDefault="00C653B4">
      <w:pPr>
        <w:tabs>
          <w:tab w:val="left" w:pos="1134"/>
        </w:tabs>
        <w:ind w:left="1134" w:right="-1134" w:hanging="1134"/>
      </w:pPr>
      <w:r>
        <w:t>30z</w:t>
      </w:r>
      <w:r>
        <w:tab/>
        <w:t>G 15 Erbach M 1586</w:t>
      </w:r>
    </w:p>
    <w:p w:rsidR="00000000" w:rsidRDefault="00C653B4">
      <w:pPr>
        <w:tabs>
          <w:tab w:val="left" w:pos="1134"/>
        </w:tabs>
        <w:ind w:left="1134" w:right="-1134" w:hanging="1134"/>
      </w:pPr>
      <w:r>
        <w:t>40</w:t>
      </w:r>
      <w:r>
        <w:tab/>
      </w:r>
      <w:r>
        <w:rPr>
          <w:vanish/>
        </w:rPr>
        <w:t>s[s[2{</w:t>
      </w:r>
      <w:r>
        <w:t>Angebot an</w:t>
      </w:r>
      <w:r>
        <w:rPr>
          <w:vanish/>
        </w:rPr>
        <w:t>}</w:t>
      </w:r>
      <w:r>
        <w:t xml:space="preserve"> </w:t>
      </w:r>
      <w:r>
        <w:rPr>
          <w:vanish/>
        </w:rPr>
        <w:t>1{</w:t>
      </w:r>
      <w:r>
        <w:t>Druckschriften</w:t>
      </w:r>
      <w:r>
        <w:rPr>
          <w:vanish/>
        </w:rPr>
        <w:t>}]s]s</w:t>
      </w:r>
      <w:r>
        <w:t xml:space="preserve"> und Ausstellungen der Reichsbahn zum Verkehrsunterricht</w:t>
      </w:r>
    </w:p>
    <w:p w:rsidR="00000000" w:rsidRDefault="00C653B4">
      <w:pPr>
        <w:tabs>
          <w:tab w:val="left" w:pos="1134"/>
        </w:tabs>
        <w:ind w:left="1134" w:right="-1134" w:hanging="1134"/>
      </w:pPr>
      <w:r>
        <w:t>43</w:t>
      </w:r>
      <w:r>
        <w:tab/>
        <w:t>1931 - 1941</w:t>
      </w:r>
    </w:p>
    <w:p w:rsidR="00000000" w:rsidRDefault="00C653B4">
      <w:pPr>
        <w:tabs>
          <w:tab w:val="left" w:pos="1134"/>
        </w:tabs>
        <w:ind w:left="1134" w:right="-1134" w:hanging="1134"/>
      </w:pPr>
      <w:r>
        <w:br w:type="page"/>
        <w:t>30</w:t>
      </w:r>
      <w:r>
        <w:tab/>
        <w:t>1595</w:t>
      </w:r>
    </w:p>
    <w:p w:rsidR="00000000" w:rsidRDefault="00C653B4">
      <w:pPr>
        <w:tabs>
          <w:tab w:val="left" w:pos="1134"/>
        </w:tabs>
        <w:ind w:left="1134" w:right="-1134" w:hanging="1134"/>
      </w:pPr>
      <w:r>
        <w:t>30a</w:t>
      </w:r>
      <w:r>
        <w:tab/>
        <w:t>19</w:t>
      </w:r>
    </w:p>
    <w:p w:rsidR="00000000" w:rsidRDefault="00C653B4">
      <w:pPr>
        <w:tabs>
          <w:tab w:val="left" w:pos="1134"/>
        </w:tabs>
        <w:ind w:left="1134" w:right="-1134" w:hanging="1134"/>
      </w:pPr>
      <w:r>
        <w:t>30z</w:t>
      </w:r>
      <w:r>
        <w:tab/>
        <w:t>G 15 Erbach M 1595</w:t>
      </w:r>
    </w:p>
    <w:p w:rsidR="00000000" w:rsidRDefault="00C653B4">
      <w:pPr>
        <w:tabs>
          <w:tab w:val="left" w:pos="1134"/>
        </w:tabs>
        <w:ind w:left="1134" w:right="-1134" w:hanging="1134"/>
      </w:pPr>
      <w:r>
        <w:t>40</w:t>
      </w:r>
      <w:r>
        <w:tab/>
      </w:r>
      <w:r>
        <w:rPr>
          <w:vanish/>
        </w:rPr>
        <w:t>s[</w:t>
      </w:r>
      <w:r>
        <w:t xml:space="preserve">Anschaffung von </w:t>
      </w:r>
      <w:r>
        <w:rPr>
          <w:vanish/>
        </w:rPr>
        <w:t>s[</w:t>
      </w:r>
      <w:r>
        <w:t>Lehrbücher</w:t>
      </w:r>
      <w:r>
        <w:rPr>
          <w:vanish/>
        </w:rPr>
        <w:t>]s</w:t>
      </w:r>
      <w:r>
        <w:t>n</w:t>
      </w:r>
      <w:r>
        <w:rPr>
          <w:vanish/>
        </w:rPr>
        <w:t>]s</w:t>
      </w:r>
      <w:r>
        <w:t xml:space="preserve"> für ländliche Fortbildungsschulen</w:t>
      </w:r>
    </w:p>
    <w:p w:rsidR="00000000" w:rsidRDefault="00C653B4">
      <w:pPr>
        <w:tabs>
          <w:tab w:val="left" w:pos="1134"/>
        </w:tabs>
        <w:ind w:left="1134" w:right="-1134" w:hanging="1134"/>
      </w:pPr>
      <w:r>
        <w:t>43</w:t>
      </w:r>
      <w:r>
        <w:tab/>
        <w:t>1910 - 1911</w:t>
      </w:r>
    </w:p>
    <w:p w:rsidR="00000000" w:rsidRDefault="00C653B4">
      <w:pPr>
        <w:tabs>
          <w:tab w:val="left" w:pos="1134"/>
        </w:tabs>
        <w:ind w:left="1134" w:right="-1134" w:hanging="1134"/>
      </w:pPr>
      <w:r>
        <w:br w:type="page"/>
        <w:t>30</w:t>
      </w:r>
      <w:r>
        <w:tab/>
        <w:t>1590</w:t>
      </w:r>
    </w:p>
    <w:p w:rsidR="00000000" w:rsidRDefault="00C653B4">
      <w:pPr>
        <w:tabs>
          <w:tab w:val="left" w:pos="1134"/>
        </w:tabs>
        <w:ind w:left="1134" w:right="-1134" w:hanging="1134"/>
      </w:pPr>
      <w:r>
        <w:t>30a</w:t>
      </w:r>
      <w:r>
        <w:tab/>
        <w:t>20</w:t>
      </w:r>
    </w:p>
    <w:p w:rsidR="00000000" w:rsidRDefault="00C653B4">
      <w:pPr>
        <w:tabs>
          <w:tab w:val="left" w:pos="1134"/>
        </w:tabs>
        <w:ind w:left="1134" w:right="-1134" w:hanging="1134"/>
      </w:pPr>
      <w:r>
        <w:t>30z</w:t>
      </w:r>
      <w:r>
        <w:tab/>
        <w:t>G 15 Erbach M 1590</w:t>
      </w:r>
    </w:p>
    <w:p w:rsidR="00000000" w:rsidRDefault="00C653B4">
      <w:pPr>
        <w:tabs>
          <w:tab w:val="left" w:pos="1134"/>
        </w:tabs>
        <w:ind w:left="1134" w:right="-1134" w:hanging="1134"/>
      </w:pPr>
      <w:r>
        <w:t>40</w:t>
      </w:r>
      <w:r>
        <w:tab/>
      </w:r>
      <w:r>
        <w:rPr>
          <w:vanish/>
        </w:rPr>
        <w:t>s[</w:t>
      </w:r>
      <w:r>
        <w:t>Anschaffung von Lehr</w:t>
      </w:r>
      <w:r>
        <w:rPr>
          <w:vanish/>
        </w:rPr>
        <w:t>&lt;büchern&gt;]s</w:t>
      </w:r>
      <w:r>
        <w:t xml:space="preserve">- und Lernmitteln, hier: Das </w:t>
      </w:r>
      <w:r>
        <w:rPr>
          <w:vanish/>
        </w:rPr>
        <w:t>t[2{</w:t>
      </w:r>
      <w:r>
        <w:t>Buch</w:t>
      </w:r>
      <w:r>
        <w:rPr>
          <w:vanish/>
        </w:rPr>
        <w:t>}</w:t>
      </w:r>
      <w:r>
        <w:t xml:space="preserve"> </w:t>
      </w:r>
      <w:r>
        <w:rPr>
          <w:vanish/>
        </w:rPr>
        <w:t>1{</w:t>
      </w:r>
      <w:r>
        <w:t>"Landwirtschaftskunde"</w:t>
      </w:r>
      <w:r>
        <w:rPr>
          <w:vanish/>
        </w:rPr>
        <w:t>}]t</w:t>
      </w:r>
    </w:p>
    <w:p w:rsidR="00000000" w:rsidRDefault="00C653B4">
      <w:pPr>
        <w:tabs>
          <w:tab w:val="left" w:pos="1134"/>
        </w:tabs>
        <w:ind w:left="1134" w:right="-1134" w:hanging="1134"/>
      </w:pPr>
      <w:r>
        <w:t>43</w:t>
      </w:r>
      <w:r>
        <w:tab/>
        <w:t>1930 - 1939</w:t>
      </w:r>
    </w:p>
    <w:p w:rsidR="00000000" w:rsidRDefault="00C653B4">
      <w:pPr>
        <w:tabs>
          <w:tab w:val="left" w:pos="1134"/>
        </w:tabs>
        <w:ind w:left="1134" w:right="-1134" w:hanging="1134"/>
      </w:pPr>
      <w:r>
        <w:br w:type="page"/>
        <w:t>30</w:t>
      </w:r>
      <w:r>
        <w:tab/>
        <w:t>1605</w:t>
      </w:r>
    </w:p>
    <w:p w:rsidR="00000000" w:rsidRDefault="00C653B4">
      <w:pPr>
        <w:tabs>
          <w:tab w:val="left" w:pos="1134"/>
        </w:tabs>
        <w:ind w:left="1134" w:right="-1134" w:hanging="1134"/>
      </w:pPr>
      <w:r>
        <w:t>30a</w:t>
      </w:r>
      <w:r>
        <w:tab/>
        <w:t>21</w:t>
      </w:r>
    </w:p>
    <w:p w:rsidR="00000000" w:rsidRDefault="00C653B4">
      <w:pPr>
        <w:tabs>
          <w:tab w:val="left" w:pos="1134"/>
        </w:tabs>
        <w:ind w:left="1134" w:right="-1134" w:hanging="1134"/>
      </w:pPr>
      <w:r>
        <w:t>30z</w:t>
      </w:r>
      <w:r>
        <w:tab/>
        <w:t>G 15 Erbach M 1605</w:t>
      </w:r>
    </w:p>
    <w:p w:rsidR="00000000" w:rsidRDefault="00C653B4">
      <w:pPr>
        <w:tabs>
          <w:tab w:val="left" w:pos="1134"/>
        </w:tabs>
        <w:ind w:left="1134" w:right="-1134" w:hanging="1134"/>
      </w:pPr>
      <w:r>
        <w:t>40</w:t>
      </w:r>
      <w:r>
        <w:tab/>
      </w:r>
      <w:r>
        <w:rPr>
          <w:vanish/>
        </w:rPr>
        <w:t>s[</w:t>
      </w:r>
      <w:r>
        <w:t xml:space="preserve">Anschaffung des </w:t>
      </w:r>
      <w:r>
        <w:rPr>
          <w:vanish/>
        </w:rPr>
        <w:t>t[</w:t>
      </w:r>
      <w:r>
        <w:t>Atlas der d</w:t>
      </w:r>
      <w:r>
        <w:t>eutschen Volkskunde</w:t>
      </w:r>
      <w:r>
        <w:rPr>
          <w:vanish/>
        </w:rPr>
        <w:t>]t]s</w:t>
      </w:r>
    </w:p>
    <w:p w:rsidR="00000000" w:rsidRDefault="00C653B4">
      <w:pPr>
        <w:tabs>
          <w:tab w:val="left" w:pos="1134"/>
        </w:tabs>
        <w:ind w:left="1134" w:right="-1134" w:hanging="1134"/>
      </w:pPr>
      <w:r>
        <w:t>43</w:t>
      </w:r>
      <w:r>
        <w:tab/>
        <w:t>1928 - 1952</w:t>
      </w:r>
    </w:p>
    <w:p w:rsidR="00000000" w:rsidRDefault="00C653B4">
      <w:pPr>
        <w:tabs>
          <w:tab w:val="left" w:pos="1134"/>
        </w:tabs>
        <w:ind w:left="1134" w:right="-1134" w:hanging="1134"/>
      </w:pPr>
      <w:r>
        <w:br w:type="page"/>
        <w:t>30</w:t>
      </w:r>
      <w:r>
        <w:tab/>
        <w:t>1582</w:t>
      </w:r>
    </w:p>
    <w:p w:rsidR="00000000" w:rsidRDefault="00C653B4">
      <w:pPr>
        <w:tabs>
          <w:tab w:val="left" w:pos="1134"/>
        </w:tabs>
        <w:ind w:left="1134" w:right="-1134" w:hanging="1134"/>
      </w:pPr>
      <w:r>
        <w:t>30a</w:t>
      </w:r>
      <w:r>
        <w:tab/>
        <w:t>22</w:t>
      </w:r>
    </w:p>
    <w:p w:rsidR="00000000" w:rsidRDefault="00C653B4">
      <w:pPr>
        <w:tabs>
          <w:tab w:val="left" w:pos="1134"/>
        </w:tabs>
        <w:ind w:left="1134" w:right="-1134" w:hanging="1134"/>
      </w:pPr>
      <w:r>
        <w:t>30z</w:t>
      </w:r>
      <w:r>
        <w:tab/>
        <w:t>G 15 Erbach M 1582</w:t>
      </w:r>
    </w:p>
    <w:p w:rsidR="00000000" w:rsidRDefault="00C653B4">
      <w:pPr>
        <w:tabs>
          <w:tab w:val="left" w:pos="1134"/>
        </w:tabs>
        <w:ind w:left="1134" w:right="-1134" w:hanging="1134"/>
      </w:pPr>
      <w:r>
        <w:t>40</w:t>
      </w:r>
      <w:r>
        <w:tab/>
      </w:r>
      <w:r>
        <w:rPr>
          <w:vanish/>
        </w:rPr>
        <w:t>s[</w:t>
      </w:r>
      <w:r>
        <w:t>Anschaffung</w:t>
      </w:r>
      <w:r>
        <w:rPr>
          <w:vanish/>
        </w:rPr>
        <w:t>&lt; eines Buches&gt;]s</w:t>
      </w:r>
      <w:r>
        <w:t xml:space="preserve"> von hygienischem Lehrbedarf, hier: </w:t>
      </w:r>
      <w:r>
        <w:rPr>
          <w:vanish/>
        </w:rPr>
        <w:t>t[</w:t>
      </w:r>
      <w:r>
        <w:t>Atlas der Hygiene des Säuglings und des Kleinkindes</w:t>
      </w:r>
      <w:r>
        <w:rPr>
          <w:vanish/>
        </w:rPr>
        <w:t>]t</w:t>
      </w:r>
    </w:p>
    <w:p w:rsidR="00000000" w:rsidRDefault="00C653B4">
      <w:pPr>
        <w:tabs>
          <w:tab w:val="left" w:pos="1134"/>
        </w:tabs>
        <w:ind w:left="1134" w:right="-1134" w:hanging="1134"/>
      </w:pPr>
      <w:r>
        <w:t>43</w:t>
      </w:r>
      <w:r>
        <w:tab/>
        <w:t>1925 - 1927</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08</w:t>
      </w:r>
    </w:p>
    <w:p w:rsidR="00000000" w:rsidRDefault="00C653B4">
      <w:pPr>
        <w:tabs>
          <w:tab w:val="left" w:pos="1134"/>
        </w:tabs>
        <w:ind w:left="1134" w:right="-1134" w:hanging="1134"/>
      </w:pPr>
      <w:r>
        <w:t>27</w:t>
      </w:r>
      <w:r>
        <w:tab/>
        <w:t>M. Unterrichtswesen \ B. Volksschulwesen \ 8. Schulvermögen</w:t>
      </w:r>
    </w:p>
    <w:p w:rsidR="00000000" w:rsidRDefault="00C653B4">
      <w:pPr>
        <w:tabs>
          <w:tab w:val="left" w:pos="1134"/>
        </w:tabs>
        <w:ind w:left="1134" w:right="-1134" w:hanging="1134"/>
      </w:pPr>
      <w:r>
        <w:t>30</w:t>
      </w:r>
      <w:r>
        <w:tab/>
        <w:t>2345*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M 2345*</w:t>
      </w:r>
    </w:p>
    <w:p w:rsidR="00000000" w:rsidRDefault="00C653B4">
      <w:pPr>
        <w:tabs>
          <w:tab w:val="left" w:pos="1134"/>
        </w:tabs>
        <w:ind w:left="1134" w:right="-1134" w:hanging="1134"/>
      </w:pPr>
      <w:r>
        <w:t>40</w:t>
      </w:r>
      <w:r>
        <w:tab/>
      </w:r>
      <w:r>
        <w:rPr>
          <w:vanish/>
        </w:rPr>
        <w:t>s[</w:t>
      </w:r>
      <w:r>
        <w:t>Schülerbibliotheken</w:t>
      </w:r>
      <w:r>
        <w:rPr>
          <w:vanish/>
        </w:rPr>
        <w:t>]s</w:t>
      </w:r>
      <w:r>
        <w:t xml:space="preserve"> (Allgemeines)</w:t>
      </w:r>
    </w:p>
    <w:p w:rsidR="00000000" w:rsidRDefault="00C653B4">
      <w:pPr>
        <w:tabs>
          <w:tab w:val="left" w:pos="1134"/>
        </w:tabs>
        <w:ind w:left="1134" w:right="-1134" w:hanging="1134"/>
      </w:pPr>
      <w:r>
        <w:t>43</w:t>
      </w:r>
      <w:r>
        <w:tab/>
        <w:t>1877 - 1943</w:t>
      </w:r>
    </w:p>
    <w:p w:rsidR="00000000" w:rsidRDefault="00C653B4">
      <w:pPr>
        <w:tabs>
          <w:tab w:val="left" w:pos="1134"/>
        </w:tabs>
        <w:ind w:left="1134" w:right="-1134" w:hanging="1134"/>
      </w:pPr>
      <w:r>
        <w:br w:type="page"/>
        <w:t>30</w:t>
      </w:r>
      <w:r>
        <w:tab/>
        <w:t>1678</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Erbach M 1678</w:t>
      </w:r>
    </w:p>
    <w:p w:rsidR="00000000" w:rsidRDefault="00C653B4">
      <w:pPr>
        <w:tabs>
          <w:tab w:val="left" w:pos="1134"/>
        </w:tabs>
        <w:ind w:left="1134" w:right="-1134" w:hanging="1134"/>
      </w:pPr>
      <w:r>
        <w:t>40</w:t>
      </w:r>
      <w:r>
        <w:tab/>
      </w:r>
      <w:r>
        <w:rPr>
          <w:vanish/>
        </w:rPr>
        <w:t>s[2{</w:t>
      </w:r>
      <w:r>
        <w:t>Einrichtung von</w:t>
      </w:r>
      <w:r>
        <w:rPr>
          <w:vanish/>
        </w:rPr>
        <w:t>}</w:t>
      </w:r>
      <w:r>
        <w:t xml:space="preserve"> </w:t>
      </w:r>
      <w:r>
        <w:rPr>
          <w:vanish/>
        </w:rPr>
        <w:t>1{</w:t>
      </w:r>
      <w:r>
        <w:t>Schülerbibliotheken</w:t>
      </w:r>
      <w:r>
        <w:rPr>
          <w:vanish/>
        </w:rPr>
        <w:t>}]s</w:t>
      </w:r>
    </w:p>
    <w:p w:rsidR="00000000" w:rsidRDefault="00C653B4">
      <w:pPr>
        <w:tabs>
          <w:tab w:val="left" w:pos="1134"/>
        </w:tabs>
        <w:ind w:left="1134" w:right="-1134" w:hanging="1134"/>
      </w:pPr>
      <w:r>
        <w:t>43</w:t>
      </w:r>
      <w:r>
        <w:tab/>
        <w:t>1819 - 1822 ; 1877 - 1880</w:t>
      </w:r>
      <w:r>
        <w:t xml:space="preserve"> ; 1901 - 1913</w:t>
      </w:r>
    </w:p>
    <w:p w:rsidR="00000000" w:rsidRDefault="00C653B4">
      <w:pPr>
        <w:tabs>
          <w:tab w:val="left" w:pos="1134"/>
        </w:tabs>
        <w:ind w:left="1134" w:right="-1134" w:hanging="1134"/>
      </w:pPr>
      <w:r>
        <w:br w:type="page"/>
        <w:t>30</w:t>
      </w:r>
      <w:r>
        <w:tab/>
        <w:t>1681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Erbach M 1681</w:t>
      </w:r>
    </w:p>
    <w:p w:rsidR="00000000" w:rsidRDefault="00C653B4">
      <w:pPr>
        <w:tabs>
          <w:tab w:val="left" w:pos="1134"/>
        </w:tabs>
        <w:ind w:left="1134" w:right="-1134" w:hanging="1134"/>
      </w:pPr>
      <w:r>
        <w:t>40</w:t>
      </w:r>
      <w:r>
        <w:tab/>
      </w:r>
      <w:r>
        <w:rPr>
          <w:vanish/>
        </w:rPr>
        <w:t>s[2{</w:t>
      </w:r>
      <w:r>
        <w:t>Einrichtung und Finanzierung einer</w:t>
      </w:r>
      <w:r>
        <w:rPr>
          <w:vanish/>
        </w:rPr>
        <w:t>}</w:t>
      </w:r>
      <w:r>
        <w:t xml:space="preserve"> </w:t>
      </w:r>
      <w:r>
        <w:rPr>
          <w:vanish/>
        </w:rPr>
        <w:t>1{</w:t>
      </w:r>
      <w:r>
        <w:t>Kreislehrerbibliothek</w:t>
      </w:r>
      <w:r>
        <w:rPr>
          <w:vanish/>
        </w:rPr>
        <w:t>}]s</w:t>
      </w:r>
      <w:r>
        <w:t xml:space="preserve"> in </w:t>
      </w:r>
      <w:r>
        <w:rPr>
          <w:vanish/>
        </w:rPr>
        <w:t>o[</w:t>
      </w:r>
      <w:r>
        <w:t>Erbach</w:t>
      </w:r>
      <w:r>
        <w:rPr>
          <w:vanish/>
        </w:rPr>
        <w:t>]o</w:t>
      </w:r>
      <w:r>
        <w:t xml:space="preserve"> Bd 1</w:t>
      </w:r>
    </w:p>
    <w:p w:rsidR="00000000" w:rsidRDefault="00C653B4">
      <w:pPr>
        <w:tabs>
          <w:tab w:val="left" w:pos="1134"/>
        </w:tabs>
        <w:ind w:left="1134" w:right="-1134" w:hanging="1134"/>
      </w:pPr>
      <w:r>
        <w:t>41</w:t>
      </w:r>
      <w:r>
        <w:tab/>
        <w:t>u.a.: Statuten der Kreislehrerbibliothek und der Bezirks</w:t>
      </w:r>
      <w:r>
        <w:rPr>
          <w:vanish/>
        </w:rPr>
        <w:t>s[</w:t>
      </w:r>
      <w:r>
        <w:t>lesevereine</w:t>
      </w:r>
      <w:r>
        <w:rPr>
          <w:vanish/>
        </w:rPr>
        <w:t>]s</w:t>
      </w:r>
      <w:r>
        <w:t xml:space="preserve"> der Lehrer des Kreises Erbach, 1877</w:t>
      </w:r>
    </w:p>
    <w:p w:rsidR="00000000" w:rsidRDefault="00C653B4">
      <w:pPr>
        <w:tabs>
          <w:tab w:val="left" w:pos="1134"/>
        </w:tabs>
        <w:ind w:left="1134" w:right="-1134" w:hanging="1134"/>
      </w:pPr>
      <w:r>
        <w:t>43</w:t>
      </w:r>
      <w:r>
        <w:tab/>
        <w:t>1877 - 1931</w:t>
      </w:r>
    </w:p>
    <w:p w:rsidR="00000000" w:rsidRDefault="00C653B4">
      <w:pPr>
        <w:tabs>
          <w:tab w:val="left" w:pos="1134"/>
        </w:tabs>
        <w:ind w:left="1134" w:right="-1134" w:hanging="1134"/>
      </w:pPr>
      <w:r>
        <w:br w:type="page"/>
        <w:t>30</w:t>
      </w:r>
      <w:r>
        <w:tab/>
        <w:t>2386*</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Erbach M 2386*</w:t>
      </w:r>
    </w:p>
    <w:p w:rsidR="00000000" w:rsidRDefault="00C653B4">
      <w:pPr>
        <w:tabs>
          <w:tab w:val="left" w:pos="1134"/>
        </w:tabs>
        <w:ind w:left="1134" w:right="-1134" w:hanging="1134"/>
      </w:pPr>
      <w:r>
        <w:t>40</w:t>
      </w:r>
      <w:r>
        <w:tab/>
      </w:r>
      <w:r>
        <w:rPr>
          <w:vanish/>
        </w:rPr>
        <w:t>s[2{</w:t>
      </w:r>
      <w:r>
        <w:t>Einrichtung und Finanzierung einer</w:t>
      </w:r>
      <w:r>
        <w:rPr>
          <w:vanish/>
        </w:rPr>
        <w:t>}</w:t>
      </w:r>
      <w:r>
        <w:t xml:space="preserve"> </w:t>
      </w:r>
      <w:r>
        <w:rPr>
          <w:vanish/>
        </w:rPr>
        <w:t>1{</w:t>
      </w:r>
      <w:r>
        <w:t>Kreislehrerbibliothek</w:t>
      </w:r>
      <w:r>
        <w:rPr>
          <w:vanish/>
        </w:rPr>
        <w:t>}]s</w:t>
      </w:r>
      <w:r>
        <w:t xml:space="preserve"> in </w:t>
      </w:r>
      <w:r>
        <w:rPr>
          <w:vanish/>
        </w:rPr>
        <w:t>o[</w:t>
      </w:r>
      <w:r>
        <w:t>Erbach</w:t>
      </w:r>
      <w:r>
        <w:rPr>
          <w:vanish/>
        </w:rPr>
        <w:t>]o</w:t>
      </w:r>
      <w:r>
        <w:t xml:space="preserve"> Bd 2</w:t>
      </w:r>
    </w:p>
    <w:p w:rsidR="00000000" w:rsidRDefault="00C653B4">
      <w:pPr>
        <w:tabs>
          <w:tab w:val="left" w:pos="1134"/>
        </w:tabs>
        <w:ind w:left="1134" w:right="-1134" w:hanging="1134"/>
      </w:pPr>
      <w:r>
        <w:t>43</w:t>
      </w:r>
      <w:r>
        <w:tab/>
        <w:t>1931 - 1945</w:t>
      </w:r>
    </w:p>
    <w:p w:rsidR="00000000" w:rsidRDefault="00C653B4">
      <w:pPr>
        <w:tabs>
          <w:tab w:val="left" w:pos="1134"/>
        </w:tabs>
        <w:ind w:left="1134" w:right="-1134" w:hanging="1134"/>
      </w:pPr>
      <w:r>
        <w:br w:type="page"/>
        <w:t>30</w:t>
      </w:r>
      <w:r>
        <w:tab/>
        <w:t>2387*</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Erbach M 2387*</w:t>
      </w:r>
    </w:p>
    <w:p w:rsidR="00000000" w:rsidRDefault="00C653B4">
      <w:pPr>
        <w:tabs>
          <w:tab w:val="left" w:pos="1134"/>
        </w:tabs>
        <w:ind w:left="1134" w:right="-1134" w:hanging="1134"/>
      </w:pPr>
      <w:r>
        <w:t>40</w:t>
      </w:r>
      <w:r>
        <w:tab/>
        <w:t xml:space="preserve">Katalog der </w:t>
      </w:r>
      <w:r>
        <w:rPr>
          <w:vanish/>
        </w:rPr>
        <w:t>s[</w:t>
      </w:r>
      <w:r>
        <w:t>Kreislehrerbibliothek</w:t>
      </w:r>
      <w:r>
        <w:rPr>
          <w:vanish/>
        </w:rPr>
        <w:t>]s</w:t>
      </w:r>
      <w:r>
        <w:t xml:space="preserve"> </w:t>
      </w:r>
      <w:r>
        <w:rPr>
          <w:vanish/>
        </w:rPr>
        <w:t>o[</w:t>
      </w:r>
      <w:r>
        <w:t>Erbach</w:t>
      </w:r>
      <w:r>
        <w:rPr>
          <w:vanish/>
        </w:rPr>
        <w:t>]o</w:t>
      </w:r>
      <w:r>
        <w:t xml:space="preserve"> Bd 1</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2388*</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15 Erbach M 2388*</w:t>
      </w:r>
    </w:p>
    <w:p w:rsidR="00000000" w:rsidRDefault="00C653B4">
      <w:pPr>
        <w:tabs>
          <w:tab w:val="left" w:pos="1134"/>
        </w:tabs>
        <w:ind w:left="1134" w:right="-1134" w:hanging="1134"/>
      </w:pPr>
      <w:r>
        <w:t>40</w:t>
      </w:r>
      <w:r>
        <w:tab/>
        <w:t xml:space="preserve">Katalog der </w:t>
      </w:r>
      <w:r>
        <w:rPr>
          <w:vanish/>
        </w:rPr>
        <w:t>s[</w:t>
      </w:r>
      <w:r>
        <w:t>Kreislehrerbibliothek</w:t>
      </w:r>
      <w:r>
        <w:rPr>
          <w:vanish/>
        </w:rPr>
        <w:t>]s</w:t>
      </w:r>
      <w:r>
        <w:t xml:space="preserve"> </w:t>
      </w:r>
      <w:r>
        <w:rPr>
          <w:vanish/>
        </w:rPr>
        <w:t>o[</w:t>
      </w:r>
      <w:r>
        <w:t>Erbach</w:t>
      </w:r>
      <w:r>
        <w:rPr>
          <w:vanish/>
        </w:rPr>
        <w:t>]o</w:t>
      </w:r>
      <w:r>
        <w:t xml:space="preserve"> Bd 2 (Druck)</w:t>
      </w:r>
    </w:p>
    <w:p w:rsidR="00000000" w:rsidRDefault="00C653B4">
      <w:pPr>
        <w:tabs>
          <w:tab w:val="left" w:pos="1134"/>
        </w:tabs>
        <w:ind w:left="1134" w:right="-1134" w:hanging="1134"/>
      </w:pPr>
      <w:r>
        <w:t>43</w:t>
      </w:r>
      <w:r>
        <w:tab/>
        <w:t>1896 - 1925</w:t>
      </w:r>
    </w:p>
    <w:p w:rsidR="00000000" w:rsidRDefault="00C653B4">
      <w:pPr>
        <w:tabs>
          <w:tab w:val="left" w:pos="1134"/>
        </w:tabs>
        <w:ind w:left="1134" w:right="-1134" w:hanging="1134"/>
      </w:pPr>
      <w:r>
        <w:br w:type="page"/>
        <w:t>30</w:t>
      </w:r>
      <w:r>
        <w:tab/>
        <w:t>2389*</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15 Erbach M 2389*</w:t>
      </w:r>
    </w:p>
    <w:p w:rsidR="00000000" w:rsidRDefault="00C653B4">
      <w:pPr>
        <w:tabs>
          <w:tab w:val="left" w:pos="1134"/>
        </w:tabs>
        <w:ind w:left="1134" w:right="-1134" w:hanging="1134"/>
      </w:pPr>
      <w:r>
        <w:t>40</w:t>
      </w:r>
      <w:r>
        <w:tab/>
        <w:t xml:space="preserve">Katalog der </w:t>
      </w:r>
      <w:r>
        <w:rPr>
          <w:vanish/>
        </w:rPr>
        <w:t>s[</w:t>
      </w:r>
      <w:r>
        <w:t>Kreislehrerbibliothek</w:t>
      </w:r>
      <w:r>
        <w:rPr>
          <w:vanish/>
        </w:rPr>
        <w:t>]s</w:t>
      </w:r>
      <w:r>
        <w:t xml:space="preserve"> </w:t>
      </w:r>
      <w:r>
        <w:rPr>
          <w:vanish/>
        </w:rPr>
        <w:t>o[</w:t>
      </w:r>
      <w:r>
        <w:t>Erbach</w:t>
      </w:r>
      <w:r>
        <w:rPr>
          <w:vanish/>
        </w:rPr>
        <w:t>]o</w:t>
      </w:r>
      <w:r>
        <w:t xml:space="preserve"> Bd 3 (gedrucktes Fragment)</w:t>
      </w:r>
    </w:p>
    <w:p w:rsidR="00000000" w:rsidRDefault="00C653B4">
      <w:pPr>
        <w:tabs>
          <w:tab w:val="left" w:pos="1134"/>
        </w:tabs>
        <w:ind w:left="1134" w:right="-1134" w:hanging="1134"/>
      </w:pPr>
      <w:r>
        <w:t>43</w:t>
      </w:r>
      <w:r>
        <w:tab/>
        <w:t>ca. 1900</w:t>
      </w:r>
    </w:p>
    <w:p w:rsidR="00000000" w:rsidRDefault="00C653B4">
      <w:pPr>
        <w:tabs>
          <w:tab w:val="left" w:pos="1134"/>
        </w:tabs>
        <w:ind w:left="1134" w:right="-1134" w:hanging="1134"/>
      </w:pPr>
      <w:r>
        <w:br w:type="page"/>
        <w:t>30</w:t>
      </w:r>
      <w:r>
        <w:tab/>
        <w:t>1679</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15 Erbach M 1679</w:t>
      </w:r>
    </w:p>
    <w:p w:rsidR="00000000" w:rsidRDefault="00C653B4">
      <w:pPr>
        <w:tabs>
          <w:tab w:val="left" w:pos="1134"/>
        </w:tabs>
        <w:ind w:left="1134" w:right="-1134" w:hanging="1134"/>
      </w:pPr>
      <w:r>
        <w:t>40</w:t>
      </w:r>
      <w:r>
        <w:tab/>
        <w:t xml:space="preserve">Rechnungswesen der </w:t>
      </w:r>
      <w:r>
        <w:rPr>
          <w:vanish/>
        </w:rPr>
        <w:t>s[</w:t>
      </w:r>
      <w:r>
        <w:t>Kreislehrerbibliothek</w:t>
      </w:r>
      <w:r>
        <w:rPr>
          <w:vanish/>
        </w:rPr>
        <w:t>]s</w:t>
      </w:r>
      <w:r>
        <w:t xml:space="preserve"> des </w:t>
      </w:r>
      <w:r>
        <w:rPr>
          <w:vanish/>
        </w:rPr>
        <w:t>o[2{</w:t>
      </w:r>
      <w:r>
        <w:t>Kreis</w:t>
      </w:r>
      <w:r>
        <w:rPr>
          <w:vanish/>
        </w:rPr>
        <w:t>}</w:t>
      </w:r>
      <w:r>
        <w:t xml:space="preserve">es </w:t>
      </w:r>
      <w:r>
        <w:rPr>
          <w:vanish/>
        </w:rPr>
        <w:t>1{</w:t>
      </w:r>
      <w:r>
        <w:t>Erbach</w:t>
      </w:r>
      <w:r>
        <w:rPr>
          <w:vanish/>
        </w:rPr>
        <w:t>}]o</w:t>
      </w:r>
      <w:r>
        <w:t xml:space="preserve"> Bd 1</w:t>
      </w:r>
    </w:p>
    <w:p w:rsidR="00000000" w:rsidRDefault="00C653B4">
      <w:pPr>
        <w:tabs>
          <w:tab w:val="left" w:pos="1134"/>
        </w:tabs>
        <w:ind w:left="1134" w:right="-1134" w:hanging="1134"/>
      </w:pPr>
      <w:r>
        <w:t>43</w:t>
      </w:r>
      <w:r>
        <w:tab/>
        <w:t>1879 - 1902</w:t>
      </w:r>
    </w:p>
    <w:p w:rsidR="00000000" w:rsidRDefault="00C653B4">
      <w:pPr>
        <w:tabs>
          <w:tab w:val="left" w:pos="1134"/>
        </w:tabs>
        <w:ind w:left="1134" w:right="-1134" w:hanging="1134"/>
      </w:pPr>
      <w:r>
        <w:br w:type="page"/>
        <w:t>30</w:t>
      </w:r>
      <w:r>
        <w:tab/>
        <w:t>1680</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15 Erbach M 1680</w:t>
      </w:r>
    </w:p>
    <w:p w:rsidR="00000000" w:rsidRDefault="00C653B4">
      <w:pPr>
        <w:tabs>
          <w:tab w:val="left" w:pos="1134"/>
        </w:tabs>
        <w:ind w:left="1134" w:right="-1134" w:hanging="1134"/>
      </w:pPr>
      <w:r>
        <w:t>40</w:t>
      </w:r>
      <w:r>
        <w:tab/>
        <w:t xml:space="preserve">Rechnungswesen der </w:t>
      </w:r>
      <w:r>
        <w:rPr>
          <w:vanish/>
        </w:rPr>
        <w:t>s[</w:t>
      </w:r>
      <w:r>
        <w:t>Kreislehrerbibliothek</w:t>
      </w:r>
      <w:r>
        <w:rPr>
          <w:vanish/>
        </w:rPr>
        <w:t>]s</w:t>
      </w:r>
      <w:r>
        <w:t xml:space="preserve"> des </w:t>
      </w:r>
      <w:r>
        <w:rPr>
          <w:vanish/>
        </w:rPr>
        <w:t>o[2{</w:t>
      </w:r>
      <w:r>
        <w:t>Kreis</w:t>
      </w:r>
      <w:r>
        <w:rPr>
          <w:vanish/>
        </w:rPr>
        <w:t>}</w:t>
      </w:r>
      <w:r>
        <w:t xml:space="preserve">es </w:t>
      </w:r>
      <w:r>
        <w:rPr>
          <w:vanish/>
        </w:rPr>
        <w:t>1{</w:t>
      </w:r>
      <w:r>
        <w:t>Erbach</w:t>
      </w:r>
      <w:r>
        <w:rPr>
          <w:vanish/>
        </w:rPr>
        <w:t>}]o</w:t>
      </w:r>
      <w:r>
        <w:t xml:space="preserve"> Bd 2</w:t>
      </w:r>
    </w:p>
    <w:p w:rsidR="00000000" w:rsidRDefault="00C653B4">
      <w:pPr>
        <w:tabs>
          <w:tab w:val="left" w:pos="1134"/>
        </w:tabs>
        <w:ind w:left="1134" w:right="-1134" w:hanging="1134"/>
      </w:pPr>
      <w:r>
        <w:t>43</w:t>
      </w:r>
      <w:r>
        <w:tab/>
        <w:t>1902 - 1923</w:t>
      </w:r>
    </w:p>
    <w:p w:rsidR="00000000" w:rsidRDefault="00C653B4">
      <w:pPr>
        <w:tabs>
          <w:tab w:val="left" w:pos="1134"/>
        </w:tabs>
        <w:ind w:left="1134" w:right="-1134" w:hanging="1134"/>
      </w:pPr>
      <w:r>
        <w:br w:type="page"/>
        <w:t>30</w:t>
      </w:r>
      <w:r>
        <w:tab/>
        <w:t>1683</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G 15 Erbach M 1683</w:t>
      </w:r>
    </w:p>
    <w:p w:rsidR="00000000" w:rsidRDefault="00C653B4">
      <w:pPr>
        <w:tabs>
          <w:tab w:val="left" w:pos="1134"/>
        </w:tabs>
        <w:ind w:left="1134" w:right="-1134" w:hanging="1134"/>
      </w:pPr>
      <w:r>
        <w:t>40</w:t>
      </w:r>
      <w:r>
        <w:tab/>
        <w:t xml:space="preserve">Verwaltung und Finanzierung der Breuberger Lehrerkonferenz und der </w:t>
      </w:r>
      <w:r>
        <w:rPr>
          <w:vanish/>
        </w:rPr>
        <w:t>s[</w:t>
      </w:r>
      <w:r>
        <w:t>Schullehrerbibliothek</w:t>
      </w:r>
      <w:r>
        <w:rPr>
          <w:vanish/>
        </w:rPr>
        <w:t>]s</w:t>
      </w:r>
      <w:r>
        <w:t xml:space="preserve"> des </w:t>
      </w:r>
      <w:r>
        <w:rPr>
          <w:vanish/>
        </w:rPr>
        <w:t>o[2{</w:t>
      </w:r>
      <w:r>
        <w:t>Kreis</w:t>
      </w:r>
      <w:r>
        <w:rPr>
          <w:vanish/>
        </w:rPr>
        <w:t>}</w:t>
      </w:r>
      <w:r>
        <w:t xml:space="preserve">es </w:t>
      </w:r>
      <w:r>
        <w:rPr>
          <w:vanish/>
        </w:rPr>
        <w:t>1{</w:t>
      </w:r>
      <w:r>
        <w:t>Neustadt</w:t>
      </w:r>
      <w:r>
        <w:rPr>
          <w:vanish/>
        </w:rPr>
        <w:t>}]o</w:t>
      </w:r>
    </w:p>
    <w:p w:rsidR="00000000" w:rsidRDefault="00C653B4">
      <w:pPr>
        <w:tabs>
          <w:tab w:val="left" w:pos="1134"/>
        </w:tabs>
        <w:ind w:left="1134" w:right="-1134" w:hanging="1134"/>
      </w:pPr>
      <w:r>
        <w:t>41</w:t>
      </w:r>
      <w:r>
        <w:tab/>
        <w:t xml:space="preserve">u.a.: Katalog der </w:t>
      </w:r>
      <w:r>
        <w:rPr>
          <w:vanish/>
        </w:rPr>
        <w:t>o[</w:t>
      </w:r>
      <w:r>
        <w:t>Breuberg</w:t>
      </w:r>
      <w:r>
        <w:rPr>
          <w:vanish/>
        </w:rPr>
        <w:t>]o</w:t>
      </w:r>
      <w:r>
        <w:t xml:space="preserve">er </w:t>
      </w:r>
      <w:r>
        <w:rPr>
          <w:vanish/>
        </w:rPr>
        <w:t>s[</w:t>
      </w:r>
      <w:r>
        <w:t>Lehrerbibliothek</w:t>
      </w:r>
      <w:r>
        <w:rPr>
          <w:vanish/>
        </w:rPr>
        <w:t>]s</w:t>
      </w:r>
      <w:r>
        <w:t>, 1860</w:t>
      </w:r>
    </w:p>
    <w:p w:rsidR="00000000" w:rsidRDefault="00C653B4">
      <w:pPr>
        <w:tabs>
          <w:tab w:val="left" w:pos="1134"/>
        </w:tabs>
        <w:ind w:left="1134" w:right="-1134" w:hanging="1134"/>
      </w:pPr>
      <w:r>
        <w:t>43</w:t>
      </w:r>
      <w:r>
        <w:tab/>
        <w:t>1848 - 1868</w:t>
      </w:r>
    </w:p>
    <w:p w:rsidR="00000000" w:rsidRDefault="00C653B4">
      <w:pPr>
        <w:tabs>
          <w:tab w:val="left" w:pos="1134"/>
        </w:tabs>
        <w:ind w:left="1134" w:right="-1134" w:hanging="1134"/>
      </w:pPr>
      <w:r>
        <w:br w:type="page"/>
        <w:t>30</w:t>
      </w:r>
      <w:r>
        <w:tab/>
        <w:t>2390*</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15 Erbach M 2390*</w:t>
      </w:r>
    </w:p>
    <w:p w:rsidR="00000000" w:rsidRDefault="00C653B4">
      <w:pPr>
        <w:tabs>
          <w:tab w:val="left" w:pos="1134"/>
        </w:tabs>
        <w:ind w:left="1134" w:right="-1134" w:hanging="1134"/>
      </w:pPr>
      <w:r>
        <w:t>40</w:t>
      </w:r>
      <w:r>
        <w:tab/>
        <w:t xml:space="preserve">Katalog der </w:t>
      </w:r>
      <w:r>
        <w:rPr>
          <w:vanish/>
        </w:rPr>
        <w:t>o[</w:t>
      </w:r>
      <w:r>
        <w:t>Breuberg</w:t>
      </w:r>
      <w:r>
        <w:rPr>
          <w:vanish/>
        </w:rPr>
        <w:t>]o</w:t>
      </w:r>
      <w:r>
        <w:t xml:space="preserve">er </w:t>
      </w:r>
      <w:r>
        <w:rPr>
          <w:vanish/>
        </w:rPr>
        <w:t>s[</w:t>
      </w:r>
      <w:r>
        <w:t>Lehrerbibliothek</w:t>
      </w:r>
      <w:r>
        <w:rPr>
          <w:vanish/>
        </w:rPr>
        <w:t>]s</w:t>
      </w:r>
      <w:r>
        <w:t xml:space="preserve"> (Druck mit handschriftlichen Bemerkungen)</w:t>
      </w:r>
    </w:p>
    <w:p w:rsidR="00000000" w:rsidRDefault="00C653B4">
      <w:pPr>
        <w:tabs>
          <w:tab w:val="left" w:pos="1134"/>
        </w:tabs>
        <w:ind w:left="1134" w:right="-1134" w:hanging="1134"/>
      </w:pPr>
      <w:r>
        <w:t>43</w:t>
      </w:r>
      <w:r>
        <w:tab/>
        <w:t>1860 - 1882</w:t>
      </w:r>
    </w:p>
    <w:p w:rsidR="00000000" w:rsidRDefault="00C653B4">
      <w:pPr>
        <w:tabs>
          <w:tab w:val="left" w:pos="1134"/>
        </w:tabs>
        <w:ind w:left="1134" w:right="-1134" w:hanging="1134"/>
      </w:pPr>
      <w:r>
        <w:br w:type="page"/>
        <w:t>30</w:t>
      </w:r>
      <w:r>
        <w:tab/>
        <w:t>2385*</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G 15 Erbach M 2385*</w:t>
      </w:r>
    </w:p>
    <w:p w:rsidR="00000000" w:rsidRDefault="00C653B4">
      <w:pPr>
        <w:tabs>
          <w:tab w:val="left" w:pos="1134"/>
        </w:tabs>
        <w:ind w:left="1134" w:right="-1134" w:hanging="1134"/>
      </w:pPr>
      <w:r>
        <w:t>40</w:t>
      </w:r>
      <w:r>
        <w:tab/>
      </w:r>
      <w:r>
        <w:rPr>
          <w:vanish/>
        </w:rPr>
        <w:t>s[</w:t>
      </w:r>
      <w:r>
        <w:t>Bibliothek</w:t>
      </w:r>
      <w:r>
        <w:rPr>
          <w:vanish/>
        </w:rPr>
        <w:t>]s</w:t>
      </w:r>
      <w:r>
        <w:t xml:space="preserve"> der </w:t>
      </w:r>
      <w:r>
        <w:rPr>
          <w:vanish/>
        </w:rPr>
        <w:t>k[</w:t>
      </w:r>
      <w:r>
        <w:t>Rheinischen Bibliotheksstiftung f</w:t>
      </w:r>
      <w:r>
        <w:t>ür Fortbildungsschüler</w:t>
      </w:r>
      <w:r>
        <w:rPr>
          <w:vanish/>
        </w:rPr>
        <w:t>]k</w:t>
      </w:r>
    </w:p>
    <w:p w:rsidR="00000000" w:rsidRDefault="00C653B4">
      <w:pPr>
        <w:tabs>
          <w:tab w:val="left" w:pos="1134"/>
        </w:tabs>
        <w:ind w:left="1134" w:right="-1134" w:hanging="1134"/>
      </w:pPr>
      <w:r>
        <w:t>43</w:t>
      </w:r>
      <w:r>
        <w:tab/>
        <w:t>1909 - 1929</w:t>
      </w:r>
    </w:p>
    <w:p w:rsidR="00000000" w:rsidRDefault="00C653B4">
      <w:pPr>
        <w:tabs>
          <w:tab w:val="left" w:pos="1134"/>
        </w:tabs>
        <w:ind w:left="1134" w:right="-1134" w:hanging="1134"/>
      </w:pPr>
      <w:r>
        <w:br w:type="page"/>
        <w:t>30</w:t>
      </w:r>
      <w:r>
        <w:tab/>
        <w:t>2346*</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G 15 Erbach M 2346*</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Affhöllerbach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2347*</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t>G 15 Erbach M 2347*</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Beerfelden</w:t>
      </w:r>
      <w:r>
        <w:rPr>
          <w:vanish/>
        </w:rPr>
        <w:t>]o</w:t>
      </w:r>
    </w:p>
    <w:p w:rsidR="00000000" w:rsidRDefault="00C653B4">
      <w:pPr>
        <w:tabs>
          <w:tab w:val="left" w:pos="1134"/>
        </w:tabs>
        <w:ind w:left="1134" w:right="-1134" w:hanging="1134"/>
      </w:pPr>
      <w:r>
        <w:t>41</w:t>
      </w:r>
      <w:r>
        <w:tab/>
        <w:t xml:space="preserve">auch: </w:t>
      </w:r>
      <w:r>
        <w:rPr>
          <w:vanish/>
        </w:rPr>
        <w:t>o[</w:t>
      </w:r>
      <w:r>
        <w:t>Airlenbach</w:t>
      </w:r>
      <w:r>
        <w:rPr>
          <w:vanish/>
        </w:rPr>
        <w:t>]o</w:t>
      </w:r>
      <w:r>
        <w:t xml:space="preserve">, </w:t>
      </w:r>
      <w:r>
        <w:rPr>
          <w:vanish/>
        </w:rPr>
        <w:t>o[</w:t>
      </w:r>
      <w:r>
        <w:t>Etzean</w:t>
      </w:r>
      <w:r>
        <w:rPr>
          <w:vanish/>
        </w:rPr>
        <w:t>]o</w:t>
      </w:r>
      <w:r>
        <w:t xml:space="preserve">, </w:t>
      </w:r>
      <w:r>
        <w:rPr>
          <w:vanish/>
        </w:rPr>
        <w:t>o[</w:t>
      </w:r>
      <w:r>
        <w:t>Falken-Gesäß</w:t>
      </w:r>
      <w:r>
        <w:rPr>
          <w:vanish/>
        </w:rPr>
        <w:t>]o</w:t>
      </w:r>
      <w:r>
        <w:t xml:space="preserve">, </w:t>
      </w:r>
      <w:r>
        <w:rPr>
          <w:vanish/>
        </w:rPr>
        <w:t>o[</w:t>
      </w:r>
      <w:r>
        <w:t>Finkenbach</w:t>
      </w:r>
      <w:r>
        <w:rPr>
          <w:vanish/>
        </w:rPr>
        <w:t>]o</w:t>
      </w:r>
      <w:r>
        <w:t xml:space="preserve">, </w:t>
      </w:r>
      <w:r>
        <w:rPr>
          <w:vanish/>
        </w:rPr>
        <w:t>o[</w:t>
      </w:r>
      <w:r>
        <w:t>Gammelsbach</w:t>
      </w:r>
      <w:r>
        <w:rPr>
          <w:vanish/>
        </w:rPr>
        <w:t>]o</w:t>
      </w:r>
      <w:r>
        <w:t xml:space="preserve">, </w:t>
      </w:r>
      <w:r>
        <w:rPr>
          <w:vanish/>
        </w:rPr>
        <w:t>o[</w:t>
      </w:r>
      <w:r>
        <w:t>Hetzbach</w:t>
      </w:r>
      <w:r>
        <w:rPr>
          <w:vanish/>
        </w:rPr>
        <w:t>]o</w:t>
      </w:r>
      <w:r>
        <w:t xml:space="preserve">, </w:t>
      </w:r>
      <w:r>
        <w:rPr>
          <w:vanish/>
        </w:rPr>
        <w:t>o[</w:t>
      </w:r>
      <w:r>
        <w:t>Kailbach</w:t>
      </w:r>
      <w:r>
        <w:rPr>
          <w:vanish/>
        </w:rPr>
        <w:t>]o</w:t>
      </w:r>
      <w:r>
        <w:t xml:space="preserve">, </w:t>
      </w:r>
      <w:r>
        <w:rPr>
          <w:vanish/>
        </w:rPr>
        <w:t>o[</w:t>
      </w:r>
      <w:r>
        <w:t>Raubach</w:t>
      </w:r>
      <w:r>
        <w:rPr>
          <w:vanish/>
        </w:rPr>
        <w:t>]o</w:t>
      </w:r>
      <w:r>
        <w:t xml:space="preserve">, </w:t>
      </w:r>
      <w:r>
        <w:rPr>
          <w:vanish/>
        </w:rPr>
        <w:t>o[</w:t>
      </w:r>
      <w:r>
        <w:t>Schöllenbach</w:t>
      </w:r>
      <w:r>
        <w:rPr>
          <w:vanish/>
        </w:rPr>
        <w:t>]o</w:t>
      </w:r>
      <w:r>
        <w:t xml:space="preserve">, </w:t>
      </w:r>
      <w:r>
        <w:rPr>
          <w:vanish/>
        </w:rPr>
        <w:t>o[</w:t>
      </w:r>
      <w:r>
        <w:t>Ober-Sensbach</w:t>
      </w:r>
      <w:r>
        <w:rPr>
          <w:vanish/>
        </w:rPr>
        <w:t>]o</w:t>
      </w:r>
      <w:r>
        <w:t xml:space="preserve">, </w:t>
      </w:r>
      <w:r>
        <w:rPr>
          <w:vanish/>
        </w:rPr>
        <w:t>o[</w:t>
      </w:r>
      <w:r>
        <w:t>Unter-Sensbach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2348*</w:t>
      </w:r>
    </w:p>
    <w:p w:rsidR="00000000" w:rsidRDefault="00C653B4">
      <w:pPr>
        <w:tabs>
          <w:tab w:val="left" w:pos="1134"/>
        </w:tabs>
        <w:ind w:left="1134" w:right="-1134" w:hanging="1134"/>
      </w:pPr>
      <w:r>
        <w:t>30a</w:t>
      </w:r>
      <w:r>
        <w:tab/>
        <w:t>15</w:t>
      </w:r>
    </w:p>
    <w:p w:rsidR="00000000" w:rsidRDefault="00C653B4">
      <w:pPr>
        <w:tabs>
          <w:tab w:val="left" w:pos="1134"/>
        </w:tabs>
        <w:ind w:left="1134" w:right="-1134" w:hanging="1134"/>
      </w:pPr>
      <w:r>
        <w:t>30z</w:t>
      </w:r>
      <w:r>
        <w:tab/>
        <w:t>G 15 Erbach M 2348*</w:t>
      </w:r>
    </w:p>
    <w:p w:rsidR="00000000" w:rsidRDefault="00C653B4">
      <w:pPr>
        <w:tabs>
          <w:tab w:val="left" w:pos="1134"/>
        </w:tabs>
        <w:ind w:left="1134" w:right="-1134" w:hanging="1134"/>
      </w:pPr>
      <w:r>
        <w:t>40</w:t>
      </w:r>
      <w:r>
        <w:tab/>
      </w:r>
      <w:r>
        <w:rPr>
          <w:vanish/>
        </w:rPr>
        <w:t>s[</w:t>
      </w:r>
      <w:r>
        <w:t>Schulbibliotheken</w:t>
      </w:r>
      <w:r>
        <w:rPr>
          <w:vanish/>
        </w:rPr>
        <w:t>]s</w:t>
      </w:r>
      <w:r>
        <w:t xml:space="preserve"> in der G</w:t>
      </w:r>
      <w:r>
        <w:t xml:space="preserve">emeinde </w:t>
      </w:r>
      <w:r>
        <w:rPr>
          <w:vanish/>
        </w:rPr>
        <w:t>o[</w:t>
      </w:r>
      <w:r>
        <w:t>Birkert</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2349*</w:t>
      </w:r>
    </w:p>
    <w:p w:rsidR="00000000" w:rsidRDefault="00C653B4">
      <w:pPr>
        <w:tabs>
          <w:tab w:val="left" w:pos="1134"/>
        </w:tabs>
        <w:ind w:left="1134" w:right="-1134" w:hanging="1134"/>
      </w:pPr>
      <w:r>
        <w:t>30a</w:t>
      </w:r>
      <w:r>
        <w:tab/>
        <w:t>16</w:t>
      </w:r>
    </w:p>
    <w:p w:rsidR="00000000" w:rsidRDefault="00C653B4">
      <w:pPr>
        <w:tabs>
          <w:tab w:val="left" w:pos="1134"/>
        </w:tabs>
        <w:ind w:left="1134" w:right="-1134" w:hanging="1134"/>
      </w:pPr>
      <w:r>
        <w:t>30z</w:t>
      </w:r>
      <w:r>
        <w:tab/>
        <w:t>G 15 Erbach M 2349*</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Böllstein</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2350*</w:t>
      </w:r>
    </w:p>
    <w:p w:rsidR="00000000" w:rsidRDefault="00C653B4">
      <w:pPr>
        <w:tabs>
          <w:tab w:val="left" w:pos="1134"/>
        </w:tabs>
        <w:ind w:left="1134" w:right="-1134" w:hanging="1134"/>
      </w:pPr>
      <w:r>
        <w:t>30a</w:t>
      </w:r>
      <w:r>
        <w:tab/>
        <w:t>17</w:t>
      </w:r>
    </w:p>
    <w:p w:rsidR="00000000" w:rsidRDefault="00C653B4">
      <w:pPr>
        <w:tabs>
          <w:tab w:val="left" w:pos="1134"/>
        </w:tabs>
        <w:ind w:left="1134" w:right="-1134" w:hanging="1134"/>
      </w:pPr>
      <w:r>
        <w:t>30z</w:t>
      </w:r>
      <w:r>
        <w:tab/>
        <w:t>G 15 Erbach M 2350*</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Brensbach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2351*</w:t>
      </w:r>
    </w:p>
    <w:p w:rsidR="00000000" w:rsidRDefault="00C653B4">
      <w:pPr>
        <w:tabs>
          <w:tab w:val="left" w:pos="1134"/>
        </w:tabs>
        <w:ind w:left="1134" w:right="-1134" w:hanging="1134"/>
      </w:pPr>
      <w:r>
        <w:t>30a</w:t>
      </w:r>
      <w:r>
        <w:tab/>
        <w:t>18</w:t>
      </w:r>
    </w:p>
    <w:p w:rsidR="00000000" w:rsidRDefault="00C653B4">
      <w:pPr>
        <w:tabs>
          <w:tab w:val="left" w:pos="1134"/>
        </w:tabs>
        <w:ind w:left="1134" w:right="-1134" w:hanging="1134"/>
      </w:pPr>
      <w:r>
        <w:t>30z</w:t>
      </w:r>
      <w:r>
        <w:tab/>
        <w:t>G 15 Erbach M 2351*</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Erbach</w:t>
      </w:r>
      <w:r>
        <w:rPr>
          <w:vanish/>
        </w:rPr>
        <w:t>]o</w:t>
      </w:r>
    </w:p>
    <w:p w:rsidR="00000000" w:rsidRDefault="00C653B4">
      <w:pPr>
        <w:tabs>
          <w:tab w:val="left" w:pos="1134"/>
        </w:tabs>
        <w:ind w:left="1134" w:right="-1134" w:hanging="1134"/>
      </w:pPr>
      <w:r>
        <w:t>41</w:t>
      </w:r>
      <w:r>
        <w:tab/>
        <w:t xml:space="preserve">auch: </w:t>
      </w:r>
      <w:r>
        <w:rPr>
          <w:vanish/>
        </w:rPr>
        <w:t>o[</w:t>
      </w:r>
      <w:r>
        <w:t>Dorf-Erbach</w:t>
      </w:r>
      <w:r>
        <w:rPr>
          <w:vanish/>
        </w:rPr>
        <w:t>]o</w:t>
      </w:r>
      <w:r>
        <w:t xml:space="preserve">, </w:t>
      </w:r>
      <w:r>
        <w:rPr>
          <w:vanish/>
        </w:rPr>
        <w:t>o[</w:t>
      </w:r>
      <w:r>
        <w:t>Ebersberg</w:t>
      </w:r>
      <w:r>
        <w:rPr>
          <w:vanish/>
        </w:rPr>
        <w:t>]o</w:t>
      </w:r>
      <w:r>
        <w:t xml:space="preserve">, </w:t>
      </w:r>
      <w:r>
        <w:rPr>
          <w:vanish/>
        </w:rPr>
        <w:t>o[</w:t>
      </w:r>
      <w:r>
        <w:t>Erbuch</w:t>
      </w:r>
      <w:r>
        <w:rPr>
          <w:vanish/>
        </w:rPr>
        <w:t>]o</w:t>
      </w:r>
      <w:r>
        <w:t xml:space="preserve">, </w:t>
      </w:r>
      <w:r>
        <w:rPr>
          <w:vanish/>
        </w:rPr>
        <w:t>o[</w:t>
      </w:r>
      <w:r>
        <w:t>Erlenbach</w:t>
      </w:r>
      <w:r>
        <w:rPr>
          <w:vanish/>
        </w:rPr>
        <w:t>]o</w:t>
      </w:r>
      <w:r>
        <w:t xml:space="preserve">, </w:t>
      </w:r>
      <w:r>
        <w:rPr>
          <w:vanish/>
        </w:rPr>
        <w:t>o[</w:t>
      </w:r>
      <w:r>
        <w:t>Ernsbach</w:t>
      </w:r>
      <w:r>
        <w:rPr>
          <w:vanish/>
        </w:rPr>
        <w:t>]o</w:t>
      </w:r>
      <w:r>
        <w:t xml:space="preserve">, </w:t>
      </w:r>
      <w:r>
        <w:rPr>
          <w:vanish/>
        </w:rPr>
        <w:t>o[</w:t>
      </w:r>
      <w:r>
        <w:t>Günterfürst</w:t>
      </w:r>
      <w:r>
        <w:rPr>
          <w:vanish/>
        </w:rPr>
        <w:t>]o</w:t>
      </w:r>
      <w:r>
        <w:t xml:space="preserve">, </w:t>
      </w:r>
      <w:r>
        <w:rPr>
          <w:vanish/>
        </w:rPr>
        <w:t>o[</w:t>
      </w:r>
      <w:r>
        <w:t>Haisterbach</w:t>
      </w:r>
      <w:r>
        <w:rPr>
          <w:vanish/>
        </w:rPr>
        <w:t>]o</w:t>
      </w:r>
      <w:r>
        <w:t xml:space="preserve">, </w:t>
      </w:r>
      <w:r>
        <w:rPr>
          <w:vanish/>
        </w:rPr>
        <w:t>o[</w:t>
      </w:r>
      <w:r>
        <w:t>Lauerbach</w:t>
      </w:r>
      <w:r>
        <w:rPr>
          <w:vanish/>
        </w:rPr>
        <w:t>]o</w:t>
      </w:r>
      <w:r>
        <w:t xml:space="preserve">, </w:t>
      </w:r>
      <w:r>
        <w:rPr>
          <w:vanish/>
        </w:rPr>
        <w:t>o[</w:t>
      </w:r>
      <w:r>
        <w:t>Schönnen</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2352*</w:t>
      </w:r>
    </w:p>
    <w:p w:rsidR="00000000" w:rsidRDefault="00C653B4">
      <w:pPr>
        <w:tabs>
          <w:tab w:val="left" w:pos="1134"/>
        </w:tabs>
        <w:ind w:left="1134" w:right="-1134" w:hanging="1134"/>
      </w:pPr>
      <w:r>
        <w:t>30a</w:t>
      </w:r>
      <w:r>
        <w:tab/>
        <w:t>19</w:t>
      </w:r>
    </w:p>
    <w:p w:rsidR="00000000" w:rsidRDefault="00C653B4">
      <w:pPr>
        <w:tabs>
          <w:tab w:val="left" w:pos="1134"/>
        </w:tabs>
        <w:ind w:left="1134" w:right="-1134" w:hanging="1134"/>
      </w:pPr>
      <w:r>
        <w:t>30z</w:t>
      </w:r>
      <w:r>
        <w:tab/>
        <w:t>G 15 Erbac</w:t>
      </w:r>
      <w:r>
        <w:t>h M 2352*</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Etzen-Gesäß</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2353*</w:t>
      </w:r>
    </w:p>
    <w:p w:rsidR="00000000" w:rsidRDefault="00C653B4">
      <w:pPr>
        <w:tabs>
          <w:tab w:val="left" w:pos="1134"/>
        </w:tabs>
        <w:ind w:left="1134" w:right="-1134" w:hanging="1134"/>
      </w:pPr>
      <w:r>
        <w:t>30a</w:t>
      </w:r>
      <w:r>
        <w:tab/>
        <w:t>20</w:t>
      </w:r>
    </w:p>
    <w:p w:rsidR="00000000" w:rsidRDefault="00C653B4">
      <w:pPr>
        <w:tabs>
          <w:tab w:val="left" w:pos="1134"/>
        </w:tabs>
        <w:ind w:left="1134" w:right="-1134" w:hanging="1134"/>
      </w:pPr>
      <w:r>
        <w:t>30z</w:t>
      </w:r>
      <w:r>
        <w:tab/>
        <w:t>G 15 Erbach M 2353*</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Fürstengrund</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2354*</w:t>
      </w:r>
    </w:p>
    <w:p w:rsidR="00000000" w:rsidRDefault="00C653B4">
      <w:pPr>
        <w:tabs>
          <w:tab w:val="left" w:pos="1134"/>
        </w:tabs>
        <w:ind w:left="1134" w:right="-1134" w:hanging="1134"/>
      </w:pPr>
      <w:r>
        <w:t>30a</w:t>
      </w:r>
      <w:r>
        <w:tab/>
        <w:t>21</w:t>
      </w:r>
    </w:p>
    <w:p w:rsidR="00000000" w:rsidRDefault="00C653B4">
      <w:pPr>
        <w:tabs>
          <w:tab w:val="left" w:pos="1134"/>
        </w:tabs>
        <w:ind w:left="1134" w:right="-1134" w:hanging="1134"/>
      </w:pPr>
      <w:r>
        <w:t>30z</w:t>
      </w:r>
      <w:r>
        <w:tab/>
        <w:t>G 15 Erbach M 2354*</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Groß-Gumpen</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2355*</w:t>
      </w:r>
    </w:p>
    <w:p w:rsidR="00000000" w:rsidRDefault="00C653B4">
      <w:pPr>
        <w:tabs>
          <w:tab w:val="left" w:pos="1134"/>
        </w:tabs>
        <w:ind w:left="1134" w:right="-1134" w:hanging="1134"/>
      </w:pPr>
      <w:r>
        <w:t>30a</w:t>
      </w:r>
      <w:r>
        <w:tab/>
        <w:t>22</w:t>
      </w:r>
    </w:p>
    <w:p w:rsidR="00000000" w:rsidRDefault="00C653B4">
      <w:pPr>
        <w:tabs>
          <w:tab w:val="left" w:pos="1134"/>
        </w:tabs>
        <w:ind w:left="1134" w:right="-1134" w:hanging="1134"/>
      </w:pPr>
      <w:r>
        <w:t>30z</w:t>
      </w:r>
      <w:r>
        <w:tab/>
        <w:t>G 15 Erbach M 2355*</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Güttersbach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2356*</w:t>
      </w:r>
    </w:p>
    <w:p w:rsidR="00000000" w:rsidRDefault="00C653B4">
      <w:pPr>
        <w:tabs>
          <w:tab w:val="left" w:pos="1134"/>
        </w:tabs>
        <w:ind w:left="1134" w:right="-1134" w:hanging="1134"/>
      </w:pPr>
      <w:r>
        <w:t>30a</w:t>
      </w:r>
      <w:r>
        <w:tab/>
        <w:t>23</w:t>
      </w:r>
    </w:p>
    <w:p w:rsidR="00000000" w:rsidRDefault="00C653B4">
      <w:pPr>
        <w:tabs>
          <w:tab w:val="left" w:pos="1134"/>
        </w:tabs>
        <w:ind w:left="1134" w:right="-1134" w:hanging="1134"/>
      </w:pPr>
      <w:r>
        <w:t>30z</w:t>
      </w:r>
      <w:r>
        <w:tab/>
        <w:t>G 15 Erbach M 2356*</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Hebstahl</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2357*</w:t>
      </w:r>
    </w:p>
    <w:p w:rsidR="00000000" w:rsidRDefault="00C653B4">
      <w:pPr>
        <w:tabs>
          <w:tab w:val="left" w:pos="1134"/>
        </w:tabs>
        <w:ind w:left="1134" w:right="-1134" w:hanging="1134"/>
      </w:pPr>
      <w:r>
        <w:t>30a</w:t>
      </w:r>
      <w:r>
        <w:tab/>
        <w:t>2</w:t>
      </w:r>
      <w:r>
        <w:t>4</w:t>
      </w:r>
    </w:p>
    <w:p w:rsidR="00000000" w:rsidRDefault="00C653B4">
      <w:pPr>
        <w:tabs>
          <w:tab w:val="left" w:pos="1134"/>
        </w:tabs>
        <w:ind w:left="1134" w:right="-1134" w:hanging="1134"/>
      </w:pPr>
      <w:r>
        <w:t>30z</w:t>
      </w:r>
      <w:r>
        <w:tab/>
        <w:t>G 15 Erbach M 2357*</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Hering</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2358*</w:t>
      </w:r>
    </w:p>
    <w:p w:rsidR="00000000" w:rsidRDefault="00C653B4">
      <w:pPr>
        <w:tabs>
          <w:tab w:val="left" w:pos="1134"/>
        </w:tabs>
        <w:ind w:left="1134" w:right="-1134" w:hanging="1134"/>
      </w:pPr>
      <w:r>
        <w:t>30a</w:t>
      </w:r>
      <w:r>
        <w:tab/>
        <w:t>25</w:t>
      </w:r>
    </w:p>
    <w:p w:rsidR="00000000" w:rsidRDefault="00C653B4">
      <w:pPr>
        <w:tabs>
          <w:tab w:val="left" w:pos="1134"/>
        </w:tabs>
        <w:ind w:left="1134" w:right="-1134" w:hanging="1134"/>
      </w:pPr>
      <w:r>
        <w:t>30z</w:t>
      </w:r>
      <w:r>
        <w:tab/>
        <w:t>G 15 Erbach M 2358*</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Hesselbach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2359*</w:t>
      </w:r>
    </w:p>
    <w:p w:rsidR="00000000" w:rsidRDefault="00C653B4">
      <w:pPr>
        <w:tabs>
          <w:tab w:val="left" w:pos="1134"/>
        </w:tabs>
        <w:ind w:left="1134" w:right="-1134" w:hanging="1134"/>
      </w:pPr>
      <w:r>
        <w:t>30a</w:t>
      </w:r>
      <w:r>
        <w:tab/>
        <w:t>26</w:t>
      </w:r>
    </w:p>
    <w:p w:rsidR="00000000" w:rsidRDefault="00C653B4">
      <w:pPr>
        <w:tabs>
          <w:tab w:val="left" w:pos="1134"/>
        </w:tabs>
        <w:ind w:left="1134" w:right="-1134" w:hanging="1134"/>
      </w:pPr>
      <w:r>
        <w:t>30z</w:t>
      </w:r>
      <w:r>
        <w:tab/>
        <w:t>G 15 Erbach M 2359*</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Höchst</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2360*</w:t>
      </w:r>
    </w:p>
    <w:p w:rsidR="00000000" w:rsidRDefault="00C653B4">
      <w:pPr>
        <w:tabs>
          <w:tab w:val="left" w:pos="1134"/>
        </w:tabs>
        <w:ind w:left="1134" w:right="-1134" w:hanging="1134"/>
      </w:pPr>
      <w:r>
        <w:t>30a</w:t>
      </w:r>
      <w:r>
        <w:tab/>
        <w:t>27</w:t>
      </w:r>
    </w:p>
    <w:p w:rsidR="00000000" w:rsidRDefault="00C653B4">
      <w:pPr>
        <w:tabs>
          <w:tab w:val="left" w:pos="1134"/>
        </w:tabs>
        <w:ind w:left="1134" w:right="-1134" w:hanging="1134"/>
      </w:pPr>
      <w:r>
        <w:t>30z</w:t>
      </w:r>
      <w:r>
        <w:tab/>
        <w:t>G 15 Erbach M 2360*</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Hüttenthal</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2361*</w:t>
      </w:r>
    </w:p>
    <w:p w:rsidR="00000000" w:rsidRDefault="00C653B4">
      <w:pPr>
        <w:tabs>
          <w:tab w:val="left" w:pos="1134"/>
        </w:tabs>
        <w:ind w:left="1134" w:right="-1134" w:hanging="1134"/>
      </w:pPr>
      <w:r>
        <w:t>30a</w:t>
      </w:r>
      <w:r>
        <w:tab/>
        <w:t>28</w:t>
      </w:r>
    </w:p>
    <w:p w:rsidR="00000000" w:rsidRDefault="00C653B4">
      <w:pPr>
        <w:tabs>
          <w:tab w:val="left" w:pos="1134"/>
        </w:tabs>
        <w:ind w:left="1134" w:right="-1134" w:hanging="1134"/>
      </w:pPr>
      <w:r>
        <w:t>30z</w:t>
      </w:r>
      <w:r>
        <w:tab/>
        <w:t>G 15 Erbach M 2361*</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Hummetroth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2362*</w:t>
      </w:r>
    </w:p>
    <w:p w:rsidR="00000000" w:rsidRDefault="00C653B4">
      <w:pPr>
        <w:tabs>
          <w:tab w:val="left" w:pos="1134"/>
        </w:tabs>
        <w:ind w:left="1134" w:right="-1134" w:hanging="1134"/>
      </w:pPr>
      <w:r>
        <w:t>30a</w:t>
      </w:r>
      <w:r>
        <w:tab/>
        <w:t>29</w:t>
      </w:r>
    </w:p>
    <w:p w:rsidR="00000000" w:rsidRDefault="00C653B4">
      <w:pPr>
        <w:tabs>
          <w:tab w:val="left" w:pos="1134"/>
        </w:tabs>
        <w:ind w:left="1134" w:right="-1134" w:hanging="1134"/>
      </w:pPr>
      <w:r>
        <w:t>30z</w:t>
      </w:r>
      <w:r>
        <w:tab/>
        <w:t>G 15 Erbach M 2362*</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Kimbach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2363*</w:t>
      </w:r>
    </w:p>
    <w:p w:rsidR="00000000" w:rsidRDefault="00C653B4">
      <w:pPr>
        <w:tabs>
          <w:tab w:val="left" w:pos="1134"/>
        </w:tabs>
        <w:ind w:left="1134" w:right="-1134" w:hanging="1134"/>
      </w:pPr>
      <w:r>
        <w:t>30a</w:t>
      </w:r>
      <w:r>
        <w:tab/>
        <w:t>30</w:t>
      </w:r>
    </w:p>
    <w:p w:rsidR="00000000" w:rsidRDefault="00C653B4">
      <w:pPr>
        <w:tabs>
          <w:tab w:val="left" w:pos="1134"/>
        </w:tabs>
        <w:ind w:left="1134" w:right="-1134" w:hanging="1134"/>
      </w:pPr>
      <w:r>
        <w:t>30z</w:t>
      </w:r>
      <w:r>
        <w:tab/>
        <w:t>G 15 Erbach M 2363*</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Kirch-Beerfurth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2364*</w:t>
      </w:r>
    </w:p>
    <w:p w:rsidR="00000000" w:rsidRDefault="00C653B4">
      <w:pPr>
        <w:tabs>
          <w:tab w:val="left" w:pos="1134"/>
        </w:tabs>
        <w:ind w:left="1134" w:right="-1134" w:hanging="1134"/>
      </w:pPr>
      <w:r>
        <w:t>30a</w:t>
      </w:r>
      <w:r>
        <w:tab/>
        <w:t>31</w:t>
      </w:r>
    </w:p>
    <w:p w:rsidR="00000000" w:rsidRDefault="00C653B4">
      <w:pPr>
        <w:tabs>
          <w:tab w:val="left" w:pos="1134"/>
        </w:tabs>
        <w:ind w:left="1134" w:right="-1134" w:hanging="1134"/>
      </w:pPr>
      <w:r>
        <w:t>30z</w:t>
      </w:r>
      <w:r>
        <w:tab/>
        <w:t>G 15 Erbach M 2364*</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Kirch-Brombach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2365*</w:t>
      </w:r>
    </w:p>
    <w:p w:rsidR="00000000" w:rsidRDefault="00C653B4">
      <w:pPr>
        <w:tabs>
          <w:tab w:val="left" w:pos="1134"/>
        </w:tabs>
        <w:ind w:left="1134" w:right="-1134" w:hanging="1134"/>
      </w:pPr>
      <w:r>
        <w:t>30a</w:t>
      </w:r>
      <w:r>
        <w:tab/>
        <w:t>32</w:t>
      </w:r>
    </w:p>
    <w:p w:rsidR="00000000" w:rsidRDefault="00C653B4">
      <w:pPr>
        <w:tabs>
          <w:tab w:val="left" w:pos="1134"/>
        </w:tabs>
        <w:ind w:left="1134" w:right="-1134" w:hanging="1134"/>
      </w:pPr>
      <w:r>
        <w:t>30z</w:t>
      </w:r>
      <w:r>
        <w:tab/>
        <w:t>G 15 Erbach M 2365*</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Klein-Gumpen</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2366*</w:t>
      </w:r>
    </w:p>
    <w:p w:rsidR="00000000" w:rsidRDefault="00C653B4">
      <w:pPr>
        <w:tabs>
          <w:tab w:val="left" w:pos="1134"/>
        </w:tabs>
        <w:ind w:left="1134" w:right="-1134" w:hanging="1134"/>
      </w:pPr>
      <w:r>
        <w:t>30a</w:t>
      </w:r>
      <w:r>
        <w:tab/>
        <w:t>33</w:t>
      </w:r>
    </w:p>
    <w:p w:rsidR="00000000" w:rsidRDefault="00C653B4">
      <w:pPr>
        <w:tabs>
          <w:tab w:val="left" w:pos="1134"/>
        </w:tabs>
        <w:ind w:left="1134" w:right="-1134" w:hanging="1134"/>
      </w:pPr>
      <w:r>
        <w:t>30z</w:t>
      </w:r>
      <w:r>
        <w:tab/>
        <w:t>G 15 Erbach M 2366*</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König</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2367*</w:t>
      </w:r>
    </w:p>
    <w:p w:rsidR="00000000" w:rsidRDefault="00C653B4">
      <w:pPr>
        <w:tabs>
          <w:tab w:val="left" w:pos="1134"/>
        </w:tabs>
        <w:ind w:left="1134" w:right="-1134" w:hanging="1134"/>
      </w:pPr>
      <w:r>
        <w:t>30a</w:t>
      </w:r>
      <w:r>
        <w:tab/>
        <w:t>34</w:t>
      </w:r>
    </w:p>
    <w:p w:rsidR="00000000" w:rsidRDefault="00C653B4">
      <w:pPr>
        <w:tabs>
          <w:tab w:val="left" w:pos="1134"/>
        </w:tabs>
        <w:ind w:left="1134" w:right="-1134" w:hanging="1134"/>
      </w:pPr>
      <w:r>
        <w:t>30z</w:t>
      </w:r>
      <w:r>
        <w:tab/>
        <w:t>G 15 Erbach M 2367*</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Langen-Brombach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2368*</w:t>
      </w:r>
    </w:p>
    <w:p w:rsidR="00000000" w:rsidRDefault="00C653B4">
      <w:pPr>
        <w:tabs>
          <w:tab w:val="left" w:pos="1134"/>
        </w:tabs>
        <w:ind w:left="1134" w:right="-1134" w:hanging="1134"/>
      </w:pPr>
      <w:r>
        <w:t>30a</w:t>
      </w:r>
      <w:r>
        <w:tab/>
        <w:t>35</w:t>
      </w:r>
    </w:p>
    <w:p w:rsidR="00000000" w:rsidRDefault="00C653B4">
      <w:pPr>
        <w:tabs>
          <w:tab w:val="left" w:pos="1134"/>
        </w:tabs>
        <w:ind w:left="1134" w:right="-1134" w:hanging="1134"/>
      </w:pPr>
      <w:r>
        <w:t>30z</w:t>
      </w:r>
      <w:r>
        <w:tab/>
        <w:t>G 15 Erbach M 2368*</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Michelstadt</w:t>
      </w:r>
      <w:r>
        <w:rPr>
          <w:vanish/>
        </w:rPr>
        <w:t>]o</w:t>
      </w:r>
    </w:p>
    <w:p w:rsidR="00000000" w:rsidRDefault="00C653B4">
      <w:pPr>
        <w:tabs>
          <w:tab w:val="left" w:pos="1134"/>
        </w:tabs>
        <w:ind w:left="1134" w:right="-1134" w:hanging="1134"/>
      </w:pPr>
      <w:r>
        <w:t>41</w:t>
      </w:r>
      <w:r>
        <w:tab/>
        <w:t xml:space="preserve">auch: </w:t>
      </w:r>
      <w:r>
        <w:rPr>
          <w:vanish/>
        </w:rPr>
        <w:t>o[</w:t>
      </w:r>
      <w:r>
        <w:t>Momart</w:t>
      </w:r>
      <w:r>
        <w:rPr>
          <w:vanish/>
        </w:rPr>
        <w:t>]o</w:t>
      </w:r>
      <w:r>
        <w:t xml:space="preserve">, </w:t>
      </w:r>
      <w:r>
        <w:rPr>
          <w:vanish/>
        </w:rPr>
        <w:t>o[</w:t>
      </w:r>
      <w:r>
        <w:t>Rehbach</w:t>
      </w:r>
      <w:r>
        <w:rPr>
          <w:vanish/>
        </w:rPr>
        <w:t>]o</w:t>
      </w:r>
      <w:r>
        <w:t xml:space="preserve">, </w:t>
      </w:r>
      <w:r>
        <w:rPr>
          <w:vanish/>
        </w:rPr>
        <w:t>o[</w:t>
      </w:r>
      <w:r>
        <w:t>Stockheim</w:t>
      </w:r>
      <w:r>
        <w:rPr>
          <w:vanish/>
        </w:rPr>
        <w:t>]o</w:t>
      </w:r>
      <w:r>
        <w:t xml:space="preserve"> und </w:t>
      </w:r>
      <w:r>
        <w:rPr>
          <w:vanish/>
        </w:rPr>
        <w:t>o[</w:t>
      </w:r>
      <w:r>
        <w:t>Weiten-Gesäß</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2369*</w:t>
      </w:r>
    </w:p>
    <w:p w:rsidR="00000000" w:rsidRDefault="00C653B4">
      <w:pPr>
        <w:tabs>
          <w:tab w:val="left" w:pos="1134"/>
        </w:tabs>
        <w:ind w:left="1134" w:right="-1134" w:hanging="1134"/>
      </w:pPr>
      <w:r>
        <w:t>30a</w:t>
      </w:r>
      <w:r>
        <w:tab/>
        <w:t>36</w:t>
      </w:r>
    </w:p>
    <w:p w:rsidR="00000000" w:rsidRDefault="00C653B4">
      <w:pPr>
        <w:tabs>
          <w:tab w:val="left" w:pos="1134"/>
        </w:tabs>
        <w:ind w:left="1134" w:right="-1134" w:hanging="1134"/>
      </w:pPr>
      <w:r>
        <w:t>30z</w:t>
      </w:r>
      <w:r>
        <w:tab/>
        <w:t>G 15 Erbach M 2369*</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Mümling-Grumbach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2370*</w:t>
      </w:r>
    </w:p>
    <w:p w:rsidR="00000000" w:rsidRDefault="00C653B4">
      <w:pPr>
        <w:tabs>
          <w:tab w:val="left" w:pos="1134"/>
        </w:tabs>
        <w:ind w:left="1134" w:right="-1134" w:hanging="1134"/>
      </w:pPr>
      <w:r>
        <w:t>30a</w:t>
      </w:r>
      <w:r>
        <w:tab/>
        <w:t>37</w:t>
      </w:r>
    </w:p>
    <w:p w:rsidR="00000000" w:rsidRDefault="00C653B4">
      <w:pPr>
        <w:tabs>
          <w:tab w:val="left" w:pos="1134"/>
        </w:tabs>
        <w:ind w:left="1134" w:right="-1134" w:hanging="1134"/>
      </w:pPr>
      <w:r>
        <w:t>30z</w:t>
      </w:r>
      <w:r>
        <w:tab/>
        <w:t>G 15 Erbach M 2370*</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Neustadt</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237</w:t>
      </w:r>
      <w:r>
        <w:t>1*</w:t>
      </w:r>
    </w:p>
    <w:p w:rsidR="00000000" w:rsidRDefault="00C653B4">
      <w:pPr>
        <w:tabs>
          <w:tab w:val="left" w:pos="1134"/>
        </w:tabs>
        <w:ind w:left="1134" w:right="-1134" w:hanging="1134"/>
      </w:pPr>
      <w:r>
        <w:t>30a</w:t>
      </w:r>
      <w:r>
        <w:tab/>
        <w:t>38</w:t>
      </w:r>
    </w:p>
    <w:p w:rsidR="00000000" w:rsidRDefault="00C653B4">
      <w:pPr>
        <w:tabs>
          <w:tab w:val="left" w:pos="1134"/>
        </w:tabs>
        <w:ind w:left="1134" w:right="-1134" w:hanging="1134"/>
      </w:pPr>
      <w:r>
        <w:t>30z</w:t>
      </w:r>
      <w:r>
        <w:tab/>
        <w:t>G 15 Erbach M 2371*</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Nieder-Kinzig</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2372*</w:t>
      </w:r>
    </w:p>
    <w:p w:rsidR="00000000" w:rsidRDefault="00C653B4">
      <w:pPr>
        <w:tabs>
          <w:tab w:val="left" w:pos="1134"/>
        </w:tabs>
        <w:ind w:left="1134" w:right="-1134" w:hanging="1134"/>
      </w:pPr>
      <w:r>
        <w:t>30a</w:t>
      </w:r>
      <w:r>
        <w:tab/>
        <w:t>39</w:t>
      </w:r>
    </w:p>
    <w:p w:rsidR="00000000" w:rsidRDefault="00C653B4">
      <w:pPr>
        <w:tabs>
          <w:tab w:val="left" w:pos="1134"/>
        </w:tabs>
        <w:ind w:left="1134" w:right="-1134" w:hanging="1134"/>
      </w:pPr>
      <w:r>
        <w:t>30z</w:t>
      </w:r>
      <w:r>
        <w:tab/>
        <w:t>G 15 Erbach M 2372*</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Ober-Hiltersklingen</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2373*</w:t>
      </w:r>
    </w:p>
    <w:p w:rsidR="00000000" w:rsidRDefault="00C653B4">
      <w:pPr>
        <w:tabs>
          <w:tab w:val="left" w:pos="1134"/>
        </w:tabs>
        <w:ind w:left="1134" w:right="-1134" w:hanging="1134"/>
      </w:pPr>
      <w:r>
        <w:t>30a</w:t>
      </w:r>
      <w:r>
        <w:tab/>
        <w:t>40</w:t>
      </w:r>
    </w:p>
    <w:p w:rsidR="00000000" w:rsidRDefault="00C653B4">
      <w:pPr>
        <w:tabs>
          <w:tab w:val="left" w:pos="1134"/>
        </w:tabs>
        <w:ind w:left="1134" w:right="-1134" w:hanging="1134"/>
      </w:pPr>
      <w:r>
        <w:t>30z</w:t>
      </w:r>
      <w:r>
        <w:tab/>
        <w:t>G 15 Erbach M 2373*</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Ober-Kinzig</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2374*</w:t>
      </w:r>
    </w:p>
    <w:p w:rsidR="00000000" w:rsidRDefault="00C653B4">
      <w:pPr>
        <w:tabs>
          <w:tab w:val="left" w:pos="1134"/>
        </w:tabs>
        <w:ind w:left="1134" w:right="-1134" w:hanging="1134"/>
      </w:pPr>
      <w:r>
        <w:t>30a</w:t>
      </w:r>
      <w:r>
        <w:tab/>
        <w:t>41</w:t>
      </w:r>
    </w:p>
    <w:p w:rsidR="00000000" w:rsidRDefault="00C653B4">
      <w:pPr>
        <w:tabs>
          <w:tab w:val="left" w:pos="1134"/>
        </w:tabs>
        <w:ind w:left="1134" w:right="-1134" w:hanging="1134"/>
      </w:pPr>
      <w:r>
        <w:t>30z</w:t>
      </w:r>
      <w:r>
        <w:tab/>
        <w:t>G 15 Erbach M 2374*</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Ober- und Unter-Mossau</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2375*</w:t>
      </w:r>
    </w:p>
    <w:p w:rsidR="00000000" w:rsidRDefault="00C653B4">
      <w:pPr>
        <w:tabs>
          <w:tab w:val="left" w:pos="1134"/>
        </w:tabs>
        <w:ind w:left="1134" w:right="-1134" w:hanging="1134"/>
      </w:pPr>
      <w:r>
        <w:t>30a</w:t>
      </w:r>
      <w:r>
        <w:tab/>
        <w:t>42</w:t>
      </w:r>
    </w:p>
    <w:p w:rsidR="00000000" w:rsidRDefault="00C653B4">
      <w:pPr>
        <w:tabs>
          <w:tab w:val="left" w:pos="1134"/>
        </w:tabs>
        <w:ind w:left="1134" w:right="-1134" w:hanging="1134"/>
      </w:pPr>
      <w:r>
        <w:t>30z</w:t>
      </w:r>
      <w:r>
        <w:tab/>
        <w:t>G 15 Erbach M 2375*</w:t>
      </w:r>
    </w:p>
    <w:p w:rsidR="00000000" w:rsidRDefault="00C653B4">
      <w:pPr>
        <w:tabs>
          <w:tab w:val="left" w:pos="1134"/>
        </w:tabs>
        <w:ind w:left="1134" w:right="-1134" w:hanging="1134"/>
      </w:pPr>
      <w:r>
        <w:t>40</w:t>
      </w:r>
      <w:r>
        <w:tab/>
      </w:r>
      <w:r>
        <w:rPr>
          <w:vanish/>
        </w:rPr>
        <w:t>s[</w:t>
      </w:r>
      <w:r>
        <w:t>Schulbibliotheken</w:t>
      </w:r>
      <w:r>
        <w:rPr>
          <w:vanish/>
        </w:rPr>
        <w:t>]s</w:t>
      </w:r>
      <w:r>
        <w:t xml:space="preserve"> in der G</w:t>
      </w:r>
      <w:r>
        <w:t xml:space="preserve">emeinde </w:t>
      </w:r>
      <w:r>
        <w:rPr>
          <w:vanish/>
        </w:rPr>
        <w:t>o[</w:t>
      </w:r>
      <w:r>
        <w:t>Olfen</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2376*</w:t>
      </w:r>
    </w:p>
    <w:p w:rsidR="00000000" w:rsidRDefault="00C653B4">
      <w:pPr>
        <w:tabs>
          <w:tab w:val="left" w:pos="1134"/>
        </w:tabs>
        <w:ind w:left="1134" w:right="-1134" w:hanging="1134"/>
      </w:pPr>
      <w:r>
        <w:t>30a</w:t>
      </w:r>
      <w:r>
        <w:tab/>
        <w:t>43</w:t>
      </w:r>
    </w:p>
    <w:p w:rsidR="00000000" w:rsidRDefault="00C653B4">
      <w:pPr>
        <w:tabs>
          <w:tab w:val="left" w:pos="1134"/>
        </w:tabs>
        <w:ind w:left="1134" w:right="-1134" w:hanging="1134"/>
      </w:pPr>
      <w:r>
        <w:t>30z</w:t>
      </w:r>
      <w:r>
        <w:tab/>
        <w:t>G 15 Erbach M 2376*</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Reichelsheim</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2377*</w:t>
      </w:r>
    </w:p>
    <w:p w:rsidR="00000000" w:rsidRDefault="00C653B4">
      <w:pPr>
        <w:tabs>
          <w:tab w:val="left" w:pos="1134"/>
        </w:tabs>
        <w:ind w:left="1134" w:right="-1134" w:hanging="1134"/>
      </w:pPr>
      <w:r>
        <w:t>30a</w:t>
      </w:r>
      <w:r>
        <w:tab/>
        <w:t>44</w:t>
      </w:r>
    </w:p>
    <w:p w:rsidR="00000000" w:rsidRDefault="00C653B4">
      <w:pPr>
        <w:tabs>
          <w:tab w:val="left" w:pos="1134"/>
        </w:tabs>
        <w:ind w:left="1134" w:right="-1134" w:hanging="1134"/>
      </w:pPr>
      <w:r>
        <w:t>30z</w:t>
      </w:r>
      <w:r>
        <w:tab/>
        <w:t>G 15 Erbach M 2377*</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Rimhorn</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2378*</w:t>
      </w:r>
    </w:p>
    <w:p w:rsidR="00000000" w:rsidRDefault="00C653B4">
      <w:pPr>
        <w:tabs>
          <w:tab w:val="left" w:pos="1134"/>
        </w:tabs>
        <w:ind w:left="1134" w:right="-1134" w:hanging="1134"/>
      </w:pPr>
      <w:r>
        <w:t>30a</w:t>
      </w:r>
      <w:r>
        <w:tab/>
        <w:t>45</w:t>
      </w:r>
    </w:p>
    <w:p w:rsidR="00000000" w:rsidRDefault="00C653B4">
      <w:pPr>
        <w:tabs>
          <w:tab w:val="left" w:pos="1134"/>
        </w:tabs>
        <w:ind w:left="1134" w:right="-1134" w:hanging="1134"/>
      </w:pPr>
      <w:r>
        <w:t>30z</w:t>
      </w:r>
      <w:r>
        <w:tab/>
        <w:t>G 15 Erbach M 2378*</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Rothenberg</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2379*</w:t>
      </w:r>
    </w:p>
    <w:p w:rsidR="00000000" w:rsidRDefault="00C653B4">
      <w:pPr>
        <w:tabs>
          <w:tab w:val="left" w:pos="1134"/>
        </w:tabs>
        <w:ind w:left="1134" w:right="-1134" w:hanging="1134"/>
      </w:pPr>
      <w:r>
        <w:t>30a</w:t>
      </w:r>
      <w:r>
        <w:tab/>
        <w:t>46</w:t>
      </w:r>
    </w:p>
    <w:p w:rsidR="00000000" w:rsidRDefault="00C653B4">
      <w:pPr>
        <w:tabs>
          <w:tab w:val="left" w:pos="1134"/>
        </w:tabs>
        <w:ind w:left="1134" w:right="-1134" w:hanging="1134"/>
      </w:pPr>
      <w:r>
        <w:t>30z</w:t>
      </w:r>
      <w:r>
        <w:tab/>
        <w:t>G 15 Erbach M 2379*</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Sandbach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2380*</w:t>
      </w:r>
    </w:p>
    <w:p w:rsidR="00000000" w:rsidRDefault="00C653B4">
      <w:pPr>
        <w:tabs>
          <w:tab w:val="left" w:pos="1134"/>
        </w:tabs>
        <w:ind w:left="1134" w:right="-1134" w:hanging="1134"/>
      </w:pPr>
      <w:r>
        <w:t>30a</w:t>
      </w:r>
      <w:r>
        <w:tab/>
        <w:t>47</w:t>
      </w:r>
    </w:p>
    <w:p w:rsidR="00000000" w:rsidRDefault="00C653B4">
      <w:pPr>
        <w:tabs>
          <w:tab w:val="left" w:pos="1134"/>
        </w:tabs>
        <w:ind w:left="1134" w:right="-1134" w:hanging="1134"/>
      </w:pPr>
      <w:r>
        <w:t>30z</w:t>
      </w:r>
      <w:r>
        <w:tab/>
        <w:t>G 15 Erbach M 2380*</w:t>
      </w:r>
    </w:p>
    <w:p w:rsidR="00000000" w:rsidRDefault="00C653B4">
      <w:pPr>
        <w:tabs>
          <w:tab w:val="left" w:pos="1134"/>
        </w:tabs>
        <w:ind w:left="1134" w:right="-1134" w:hanging="1134"/>
      </w:pPr>
      <w:r>
        <w:t>40</w:t>
      </w:r>
      <w:r>
        <w:tab/>
      </w:r>
      <w:r>
        <w:rPr>
          <w:vanish/>
        </w:rPr>
        <w:t>s[</w:t>
      </w:r>
      <w:r>
        <w:t>Schulbibliotheken</w:t>
      </w:r>
      <w:r>
        <w:rPr>
          <w:vanish/>
        </w:rPr>
        <w:t>]s</w:t>
      </w:r>
      <w:r>
        <w:t xml:space="preserve"> in </w:t>
      </w:r>
      <w:r>
        <w:t xml:space="preserve">der Gemeinde </w:t>
      </w:r>
      <w:r>
        <w:rPr>
          <w:vanish/>
        </w:rPr>
        <w:t>o[</w:t>
      </w:r>
      <w:r>
        <w:t>Schönnen</w:t>
      </w:r>
      <w:r>
        <w:rPr>
          <w:vanish/>
        </w:rPr>
        <w:t>]o</w:t>
      </w:r>
    </w:p>
    <w:p w:rsidR="00000000" w:rsidRDefault="00C653B4">
      <w:pPr>
        <w:tabs>
          <w:tab w:val="left" w:pos="1134"/>
        </w:tabs>
        <w:ind w:left="1134" w:right="-1134" w:hanging="1134"/>
      </w:pPr>
      <w:r>
        <w:t>43</w:t>
      </w:r>
      <w:r>
        <w:tab/>
        <w:t>1911</w:t>
      </w:r>
    </w:p>
    <w:p w:rsidR="00000000" w:rsidRDefault="00C653B4">
      <w:pPr>
        <w:tabs>
          <w:tab w:val="left" w:pos="1134"/>
        </w:tabs>
        <w:ind w:left="1134" w:right="-1134" w:hanging="1134"/>
      </w:pPr>
      <w:r>
        <w:br w:type="page"/>
        <w:t>30</w:t>
      </w:r>
      <w:r>
        <w:tab/>
        <w:t>2381*</w:t>
      </w:r>
    </w:p>
    <w:p w:rsidR="00000000" w:rsidRDefault="00C653B4">
      <w:pPr>
        <w:tabs>
          <w:tab w:val="left" w:pos="1134"/>
        </w:tabs>
        <w:ind w:left="1134" w:right="-1134" w:hanging="1134"/>
      </w:pPr>
      <w:r>
        <w:t>30a</w:t>
      </w:r>
      <w:r>
        <w:tab/>
        <w:t>48</w:t>
      </w:r>
    </w:p>
    <w:p w:rsidR="00000000" w:rsidRDefault="00C653B4">
      <w:pPr>
        <w:tabs>
          <w:tab w:val="left" w:pos="1134"/>
        </w:tabs>
        <w:ind w:left="1134" w:right="-1134" w:hanging="1134"/>
      </w:pPr>
      <w:r>
        <w:t>30z</w:t>
      </w:r>
      <w:r>
        <w:tab/>
        <w:t>G 15 Erbach M 2381*</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Seckmauern</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2382*</w:t>
      </w:r>
    </w:p>
    <w:p w:rsidR="00000000" w:rsidRDefault="00C653B4">
      <w:pPr>
        <w:tabs>
          <w:tab w:val="left" w:pos="1134"/>
        </w:tabs>
        <w:ind w:left="1134" w:right="-1134" w:hanging="1134"/>
      </w:pPr>
      <w:r>
        <w:t>30a</w:t>
      </w:r>
      <w:r>
        <w:tab/>
        <w:t>49</w:t>
      </w:r>
    </w:p>
    <w:p w:rsidR="00000000" w:rsidRDefault="00C653B4">
      <w:pPr>
        <w:tabs>
          <w:tab w:val="left" w:pos="1134"/>
        </w:tabs>
        <w:ind w:left="1134" w:right="-1134" w:hanging="1134"/>
      </w:pPr>
      <w:r>
        <w:t>30z</w:t>
      </w:r>
      <w:r>
        <w:tab/>
        <w:t>G 15 Erbach M 2382*</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Vielbrunn</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2383*</w:t>
      </w:r>
    </w:p>
    <w:p w:rsidR="00000000" w:rsidRDefault="00C653B4">
      <w:pPr>
        <w:tabs>
          <w:tab w:val="left" w:pos="1134"/>
        </w:tabs>
        <w:ind w:left="1134" w:right="-1134" w:hanging="1134"/>
      </w:pPr>
      <w:r>
        <w:t>30a</w:t>
      </w:r>
      <w:r>
        <w:tab/>
        <w:t>50</w:t>
      </w:r>
    </w:p>
    <w:p w:rsidR="00000000" w:rsidRDefault="00C653B4">
      <w:pPr>
        <w:tabs>
          <w:tab w:val="left" w:pos="1134"/>
        </w:tabs>
        <w:ind w:left="1134" w:right="-1134" w:hanging="1134"/>
      </w:pPr>
      <w:r>
        <w:t>30z</w:t>
      </w:r>
      <w:r>
        <w:tab/>
        <w:t>G 15 Erbach M 2383*</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Wald-Amorbach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30</w:t>
      </w:r>
      <w:r>
        <w:tab/>
        <w:t>2384*</w:t>
      </w:r>
    </w:p>
    <w:p w:rsidR="00000000" w:rsidRDefault="00C653B4">
      <w:pPr>
        <w:tabs>
          <w:tab w:val="left" w:pos="1134"/>
        </w:tabs>
        <w:ind w:left="1134" w:right="-1134" w:hanging="1134"/>
      </w:pPr>
      <w:r>
        <w:t>30a</w:t>
      </w:r>
      <w:r>
        <w:tab/>
        <w:t>51</w:t>
      </w:r>
    </w:p>
    <w:p w:rsidR="00000000" w:rsidRDefault="00C653B4">
      <w:pPr>
        <w:tabs>
          <w:tab w:val="left" w:pos="1134"/>
        </w:tabs>
        <w:ind w:left="1134" w:right="-1134" w:hanging="1134"/>
      </w:pPr>
      <w:r>
        <w:t>30z</w:t>
      </w:r>
      <w:r>
        <w:tab/>
        <w:t>G 15 Erbach M 2384*</w:t>
      </w:r>
    </w:p>
    <w:p w:rsidR="00000000" w:rsidRDefault="00C653B4">
      <w:pPr>
        <w:tabs>
          <w:tab w:val="left" w:pos="1134"/>
        </w:tabs>
        <w:ind w:left="1134" w:right="-1134" w:hanging="1134"/>
      </w:pPr>
      <w:r>
        <w:t>40</w:t>
      </w:r>
      <w:r>
        <w:tab/>
      </w:r>
      <w:r>
        <w:rPr>
          <w:vanish/>
        </w:rPr>
        <w:t>s[</w:t>
      </w:r>
      <w:r>
        <w:t>Schulbibliotheken</w:t>
      </w:r>
      <w:r>
        <w:rPr>
          <w:vanish/>
        </w:rPr>
        <w:t>]s</w:t>
      </w:r>
      <w:r>
        <w:t xml:space="preserve"> in der Gemeinde </w:t>
      </w:r>
      <w:r>
        <w:rPr>
          <w:vanish/>
        </w:rPr>
        <w:t>o[</w:t>
      </w:r>
      <w:r>
        <w:t>Wallbach</w:t>
      </w:r>
      <w:r>
        <w:rPr>
          <w:vanish/>
        </w:rPr>
        <w:t>]o</w:t>
      </w:r>
    </w:p>
    <w:p w:rsidR="00000000" w:rsidRDefault="00C653B4">
      <w:pPr>
        <w:tabs>
          <w:tab w:val="left" w:pos="1134"/>
        </w:tabs>
        <w:ind w:left="1134" w:right="-1134" w:hanging="1134"/>
      </w:pPr>
      <w:r>
        <w:t>43</w:t>
      </w:r>
      <w:r>
        <w:tab/>
        <w:t>1882</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10</w:t>
      </w:r>
    </w:p>
    <w:p w:rsidR="00000000" w:rsidRDefault="00C653B4">
      <w:pPr>
        <w:tabs>
          <w:tab w:val="left" w:pos="1134"/>
        </w:tabs>
        <w:ind w:left="1134" w:right="-1134" w:hanging="1134"/>
      </w:pPr>
      <w:r>
        <w:t>27</w:t>
      </w:r>
      <w:r>
        <w:tab/>
        <w:t>M. Unterrichtswesen \ Ledoc</w:t>
      </w:r>
    </w:p>
    <w:p w:rsidR="00000000" w:rsidRDefault="00C653B4">
      <w:pPr>
        <w:tabs>
          <w:tab w:val="left" w:pos="1134"/>
        </w:tabs>
        <w:ind w:left="1134" w:right="-1134" w:hanging="1134"/>
      </w:pPr>
      <w:r>
        <w:t>30</w:t>
      </w:r>
      <w:r>
        <w:tab/>
        <w:t>28</w:t>
      </w:r>
    </w:p>
    <w:p w:rsidR="00000000" w:rsidRDefault="00C653B4">
      <w:pPr>
        <w:tabs>
          <w:tab w:val="left" w:pos="1134"/>
        </w:tabs>
        <w:ind w:left="1134" w:right="-1134" w:hanging="1134"/>
      </w:pPr>
      <w:r>
        <w:t>30</w:t>
      </w:r>
      <w:r>
        <w:t>a</w:t>
      </w:r>
      <w:r>
        <w:tab/>
        <w:t>01</w:t>
      </w:r>
    </w:p>
    <w:p w:rsidR="00000000" w:rsidRDefault="00C653B4">
      <w:pPr>
        <w:tabs>
          <w:tab w:val="left" w:pos="1134"/>
        </w:tabs>
        <w:ind w:left="1134" w:right="-1134" w:hanging="1134"/>
      </w:pPr>
      <w:r>
        <w:t>30z</w:t>
      </w:r>
      <w:r>
        <w:tab/>
        <w:t>G 15 Erbach M 28</w:t>
      </w:r>
    </w:p>
    <w:p w:rsidR="00000000" w:rsidRDefault="00C653B4">
      <w:pPr>
        <w:tabs>
          <w:tab w:val="left" w:pos="1134"/>
        </w:tabs>
        <w:ind w:left="1134" w:right="-1134" w:hanging="1134"/>
      </w:pPr>
      <w:r>
        <w:t>40</w:t>
      </w:r>
      <w:r>
        <w:tab/>
        <w:t>Deutschtum im Ausland</w:t>
      </w:r>
    </w:p>
    <w:p w:rsidR="00000000" w:rsidRDefault="00C653B4">
      <w:pPr>
        <w:tabs>
          <w:tab w:val="left" w:pos="1134"/>
        </w:tabs>
        <w:ind w:left="1134" w:right="-1134" w:hanging="1134"/>
      </w:pPr>
      <w:r>
        <w:t>41</w:t>
      </w:r>
      <w:r>
        <w:tab/>
        <w:t xml:space="preserve">u.a.: </w:t>
      </w:r>
      <w:r>
        <w:rPr>
          <w:vanish/>
        </w:rPr>
        <w:t>s[2{</w:t>
      </w:r>
      <w:r>
        <w:t>Verkauf von</w:t>
      </w:r>
      <w:r>
        <w:rPr>
          <w:vanish/>
        </w:rPr>
        <w:t>}</w:t>
      </w:r>
      <w:r>
        <w:t xml:space="preserve"> </w:t>
      </w:r>
      <w:r>
        <w:rPr>
          <w:vanish/>
        </w:rPr>
        <w:t>1{</w:t>
      </w:r>
      <w:r>
        <w:t>Kalendern</w:t>
      </w:r>
      <w:r>
        <w:rPr>
          <w:vanish/>
        </w:rPr>
        <w:t>}]s</w:t>
      </w:r>
    </w:p>
    <w:p w:rsidR="00000000" w:rsidRDefault="00C653B4">
      <w:pPr>
        <w:tabs>
          <w:tab w:val="left" w:pos="1134"/>
        </w:tabs>
        <w:ind w:left="1134" w:right="-1134" w:hanging="1134"/>
      </w:pPr>
      <w:r>
        <w:t>43</w:t>
      </w:r>
      <w:r>
        <w:tab/>
        <w:t>1912 - 1945</w:t>
      </w:r>
    </w:p>
    <w:p w:rsidR="00000000" w:rsidRDefault="00C653B4">
      <w:pPr>
        <w:tabs>
          <w:tab w:val="left" w:pos="1134"/>
        </w:tabs>
        <w:ind w:left="1134" w:right="-1134" w:hanging="1134"/>
      </w:pPr>
      <w:r>
        <w:br w:type="page"/>
        <w:t>30</w:t>
      </w:r>
      <w:r>
        <w:tab/>
        <w:t>9</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Erbach M 9</w:t>
      </w:r>
    </w:p>
    <w:p w:rsidR="00000000" w:rsidRDefault="00C653B4">
      <w:pPr>
        <w:tabs>
          <w:tab w:val="left" w:pos="1134"/>
        </w:tabs>
        <w:ind w:left="1134" w:right="-1134" w:hanging="1134"/>
      </w:pPr>
      <w:r>
        <w:t>40</w:t>
      </w:r>
      <w:r>
        <w:tab/>
        <w:t>Informationen für Lehrer über Veranstaltungen für Schüler</w:t>
      </w:r>
    </w:p>
    <w:p w:rsidR="00000000" w:rsidRDefault="00C653B4">
      <w:pPr>
        <w:tabs>
          <w:tab w:val="left" w:pos="1134"/>
        </w:tabs>
        <w:ind w:left="1134" w:right="-1134" w:hanging="1134"/>
      </w:pPr>
      <w:r>
        <w:t>41</w:t>
      </w:r>
      <w:r>
        <w:tab/>
        <w:t xml:space="preserve">u.a.: </w:t>
      </w:r>
      <w:r>
        <w:rPr>
          <w:vanish/>
        </w:rPr>
        <w:t>s[s[2{</w:t>
      </w:r>
      <w:r>
        <w:t>Bezug von</w:t>
      </w:r>
      <w:r>
        <w:rPr>
          <w:vanish/>
        </w:rPr>
        <w:t>}</w:t>
      </w:r>
      <w:r>
        <w:t xml:space="preserve"> </w:t>
      </w:r>
      <w:r>
        <w:rPr>
          <w:vanish/>
        </w:rPr>
        <w:t>1{</w:t>
      </w:r>
      <w:r>
        <w:t>Bücher</w:t>
      </w:r>
      <w:r>
        <w:rPr>
          <w:vanish/>
        </w:rPr>
        <w:t>}]s</w:t>
      </w:r>
      <w:r>
        <w:t>n</w:t>
      </w:r>
      <w:r>
        <w:rPr>
          <w:vanish/>
        </w:rPr>
        <w:t>]s</w:t>
      </w:r>
      <w:r>
        <w:t xml:space="preserve">, </w:t>
      </w:r>
      <w:r>
        <w:rPr>
          <w:vanish/>
        </w:rPr>
        <w:t>s[s[2{</w:t>
      </w:r>
      <w:r>
        <w:t>Bezug von</w:t>
      </w:r>
      <w:r>
        <w:rPr>
          <w:vanish/>
        </w:rPr>
        <w:t>}</w:t>
      </w:r>
      <w:r>
        <w:t xml:space="preserve"> </w:t>
      </w:r>
      <w:r>
        <w:rPr>
          <w:vanish/>
        </w:rPr>
        <w:t>1{</w:t>
      </w:r>
      <w:r>
        <w:t>Kalender</w:t>
      </w:r>
      <w:r>
        <w:rPr>
          <w:vanish/>
        </w:rPr>
        <w:t>}]s</w:t>
      </w:r>
      <w:r>
        <w:t>n</w:t>
      </w:r>
      <w:r>
        <w:rPr>
          <w:vanish/>
        </w:rPr>
        <w:t>]s</w:t>
      </w:r>
    </w:p>
    <w:p w:rsidR="00000000" w:rsidRDefault="00C653B4">
      <w:pPr>
        <w:tabs>
          <w:tab w:val="left" w:pos="1134"/>
        </w:tabs>
        <w:ind w:left="1134" w:right="-1134" w:hanging="1134"/>
      </w:pPr>
      <w:r>
        <w:t>43</w:t>
      </w:r>
      <w:r>
        <w:tab/>
        <w:t>1913 - 1940</w:t>
      </w:r>
    </w:p>
    <w:p w:rsidR="00000000" w:rsidRDefault="00C653B4">
      <w:pPr>
        <w:tabs>
          <w:tab w:val="left" w:pos="1134"/>
        </w:tabs>
        <w:ind w:left="1134" w:right="-1134" w:hanging="1134"/>
      </w:pPr>
      <w:r>
        <w:br w:type="page"/>
        <w:t>26</w:t>
      </w:r>
      <w:r>
        <w:tab/>
        <w:t>P</w:t>
      </w:r>
    </w:p>
    <w:p w:rsidR="00000000" w:rsidRDefault="00C653B4">
      <w:pPr>
        <w:tabs>
          <w:tab w:val="left" w:pos="1134"/>
        </w:tabs>
        <w:ind w:left="1134" w:right="-1134" w:hanging="1134"/>
      </w:pPr>
      <w:r>
        <w:t>26a</w:t>
      </w:r>
      <w:r>
        <w:tab/>
        <w:t>P</w:t>
      </w:r>
    </w:p>
    <w:p w:rsidR="00000000" w:rsidRDefault="00C653B4">
      <w:pPr>
        <w:tabs>
          <w:tab w:val="left" w:pos="1134"/>
        </w:tabs>
        <w:ind w:left="1134" w:right="-1134" w:hanging="1134"/>
      </w:pPr>
      <w:r>
        <w:t>27</w:t>
      </w:r>
      <w:r>
        <w:tab/>
        <w:t>P. Gesundheitspflege \ 1. Gesundheitspflege im Allgemeinen</w:t>
      </w:r>
    </w:p>
    <w:p w:rsidR="00000000" w:rsidRDefault="00C653B4">
      <w:pPr>
        <w:tabs>
          <w:tab w:val="left" w:pos="1134"/>
        </w:tabs>
        <w:ind w:left="1134" w:right="-1134" w:hanging="1134"/>
      </w:pPr>
      <w:r>
        <w:t>30</w:t>
      </w:r>
      <w:r>
        <w:tab/>
        <w:t>27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P 27</w:t>
      </w:r>
    </w:p>
    <w:p w:rsidR="00000000" w:rsidRDefault="00C653B4">
      <w:pPr>
        <w:tabs>
          <w:tab w:val="left" w:pos="1134"/>
        </w:tabs>
        <w:ind w:left="1134" w:right="-1134" w:hanging="1134"/>
      </w:pPr>
      <w:r>
        <w:t>40</w:t>
      </w:r>
      <w:r>
        <w:tab/>
      </w:r>
      <w:r>
        <w:rPr>
          <w:vanish/>
        </w:rPr>
        <w:t>s[</w:t>
      </w:r>
      <w:r>
        <w:t xml:space="preserve">Bestellung und Verteilung des vom kaiserlichen Gesundheitsamt herausgegebenen </w:t>
      </w:r>
      <w:r>
        <w:rPr>
          <w:vanish/>
        </w:rPr>
        <w:t>t[</w:t>
      </w:r>
      <w:r>
        <w:t>"Gesundheitsbüchleins"</w:t>
      </w:r>
      <w:r>
        <w:rPr>
          <w:vanish/>
        </w:rPr>
        <w:t>]t]s</w:t>
      </w:r>
    </w:p>
    <w:p w:rsidR="00000000" w:rsidRDefault="00C653B4">
      <w:pPr>
        <w:tabs>
          <w:tab w:val="left" w:pos="1134"/>
        </w:tabs>
        <w:ind w:left="1134" w:right="-1134" w:hanging="1134"/>
      </w:pPr>
      <w:r>
        <w:t>43</w:t>
      </w:r>
      <w:r>
        <w:tab/>
        <w:t>1895 - 1896</w:t>
      </w:r>
    </w:p>
    <w:p w:rsidR="00000000" w:rsidRDefault="00C653B4">
      <w:pPr>
        <w:tabs>
          <w:tab w:val="left" w:pos="1134"/>
        </w:tabs>
        <w:ind w:left="1134" w:right="-1134" w:hanging="1134"/>
      </w:pPr>
      <w:r>
        <w:br w:type="page"/>
        <w:t>26</w:t>
      </w:r>
      <w:r>
        <w:tab/>
        <w:t>Q</w:t>
      </w:r>
    </w:p>
    <w:p w:rsidR="00000000" w:rsidRDefault="00C653B4">
      <w:pPr>
        <w:tabs>
          <w:tab w:val="left" w:pos="1134"/>
        </w:tabs>
        <w:ind w:left="1134" w:right="-1134" w:hanging="1134"/>
      </w:pPr>
      <w:r>
        <w:t>26a</w:t>
      </w:r>
      <w:r>
        <w:tab/>
        <w:t>Q</w:t>
      </w:r>
    </w:p>
    <w:p w:rsidR="00000000" w:rsidRDefault="00C653B4">
      <w:pPr>
        <w:tabs>
          <w:tab w:val="left" w:pos="1134"/>
        </w:tabs>
        <w:ind w:left="1134" w:right="-1134" w:hanging="1134"/>
      </w:pPr>
      <w:r>
        <w:t>26b</w:t>
      </w:r>
      <w:r>
        <w:tab/>
        <w:t>01</w:t>
      </w:r>
    </w:p>
    <w:p w:rsidR="00000000" w:rsidRDefault="00C653B4">
      <w:pPr>
        <w:tabs>
          <w:tab w:val="left" w:pos="1134"/>
        </w:tabs>
        <w:ind w:left="1134" w:right="-1134" w:hanging="1134"/>
      </w:pPr>
      <w:r>
        <w:t>27</w:t>
      </w:r>
      <w:r>
        <w:tab/>
        <w:t>Q. Sicherheitspolizei \ 1. Allgemeine Maßregeln</w:t>
      </w:r>
    </w:p>
    <w:p w:rsidR="00000000" w:rsidRDefault="00C653B4">
      <w:pPr>
        <w:tabs>
          <w:tab w:val="left" w:pos="1134"/>
        </w:tabs>
        <w:ind w:left="1134" w:right="-1134" w:hanging="1134"/>
      </w:pPr>
      <w:r>
        <w:t>30</w:t>
      </w:r>
      <w:r>
        <w:tab/>
        <w:t>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Q 3</w:t>
      </w:r>
    </w:p>
    <w:p w:rsidR="00000000" w:rsidRDefault="00C653B4">
      <w:pPr>
        <w:tabs>
          <w:tab w:val="left" w:pos="1134"/>
        </w:tabs>
        <w:ind w:left="1134" w:right="-1134" w:hanging="1134"/>
      </w:pPr>
      <w:r>
        <w:t>40</w:t>
      </w:r>
      <w:r>
        <w:tab/>
        <w:t>Durchführung des Gesetzes gegen die "Gemeingefährlichen Bestrebungen der Sozialdemokratie" (Allgemeines und Einzelfälle)</w:t>
      </w:r>
    </w:p>
    <w:p w:rsidR="00000000" w:rsidRDefault="00C653B4">
      <w:pPr>
        <w:tabs>
          <w:tab w:val="left" w:pos="1134"/>
        </w:tabs>
        <w:ind w:left="1134" w:right="-1134" w:hanging="1134"/>
      </w:pPr>
      <w:r>
        <w:t>41</w:t>
      </w:r>
      <w:r>
        <w:tab/>
        <w:t xml:space="preserve">u.a.: Ausschreiben mit Verzeichnissen der </w:t>
      </w:r>
      <w:r>
        <w:rPr>
          <w:vanish/>
        </w:rPr>
        <w:t>s[2{</w:t>
      </w:r>
      <w:r>
        <w:t>verbotene</w:t>
      </w:r>
      <w:r>
        <w:rPr>
          <w:vanish/>
        </w:rPr>
        <w:t>}</w:t>
      </w:r>
      <w:r>
        <w:t xml:space="preserve">n Vereine und </w:t>
      </w:r>
      <w:r>
        <w:rPr>
          <w:vanish/>
        </w:rPr>
        <w:t>1{</w:t>
      </w:r>
      <w:r>
        <w:t>Druckschriften</w:t>
      </w:r>
      <w:r>
        <w:rPr>
          <w:vanish/>
        </w:rPr>
        <w:t>}]s</w:t>
      </w:r>
      <w:r>
        <w:t>, 1878.</w:t>
      </w:r>
    </w:p>
    <w:p w:rsidR="00000000" w:rsidRDefault="00C653B4">
      <w:pPr>
        <w:tabs>
          <w:tab w:val="left" w:pos="1134"/>
        </w:tabs>
        <w:ind w:left="1134" w:right="-1134" w:hanging="1134"/>
      </w:pPr>
      <w:r>
        <w:t>43</w:t>
      </w:r>
      <w:r>
        <w:tab/>
        <w:t>1878 - 1890</w:t>
      </w:r>
    </w:p>
    <w:p w:rsidR="00000000" w:rsidRDefault="00C653B4">
      <w:pPr>
        <w:tabs>
          <w:tab w:val="left" w:pos="1134"/>
        </w:tabs>
        <w:ind w:left="1134" w:right="-1134" w:hanging="1134"/>
      </w:pPr>
      <w:r>
        <w:br w:type="page"/>
        <w:t>26</w:t>
      </w:r>
      <w:r>
        <w:tab/>
        <w:t>Q</w:t>
      </w:r>
    </w:p>
    <w:p w:rsidR="00000000" w:rsidRDefault="00C653B4">
      <w:pPr>
        <w:tabs>
          <w:tab w:val="left" w:pos="1134"/>
        </w:tabs>
        <w:ind w:left="1134" w:right="-1134" w:hanging="1134"/>
      </w:pPr>
      <w:r>
        <w:t>26a</w:t>
      </w:r>
      <w:r>
        <w:tab/>
        <w:t>Q</w:t>
      </w:r>
    </w:p>
    <w:p w:rsidR="00000000" w:rsidRDefault="00C653B4">
      <w:pPr>
        <w:tabs>
          <w:tab w:val="left" w:pos="1134"/>
        </w:tabs>
        <w:ind w:left="1134" w:right="-1134" w:hanging="1134"/>
      </w:pPr>
      <w:r>
        <w:t>26b</w:t>
      </w:r>
      <w:r>
        <w:tab/>
        <w:t>05</w:t>
      </w:r>
    </w:p>
    <w:p w:rsidR="00000000" w:rsidRDefault="00C653B4">
      <w:pPr>
        <w:tabs>
          <w:tab w:val="left" w:pos="1134"/>
        </w:tabs>
        <w:ind w:left="1134" w:right="-1134" w:hanging="1134"/>
      </w:pPr>
      <w:r>
        <w:t>27</w:t>
      </w:r>
      <w:r>
        <w:tab/>
        <w:t>Q. Sicherheitspolizei \ 5. Sicherheitsdienst</w:t>
      </w:r>
    </w:p>
    <w:p w:rsidR="00000000" w:rsidRDefault="00C653B4">
      <w:pPr>
        <w:tabs>
          <w:tab w:val="left" w:pos="1134"/>
        </w:tabs>
        <w:ind w:left="1134" w:right="-1134" w:hanging="1134"/>
      </w:pPr>
      <w:r>
        <w:t>30</w:t>
      </w:r>
      <w:r>
        <w:tab/>
        <w:t>318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Q 318</w:t>
      </w:r>
    </w:p>
    <w:p w:rsidR="00000000" w:rsidRDefault="00C653B4">
      <w:pPr>
        <w:tabs>
          <w:tab w:val="left" w:pos="1134"/>
        </w:tabs>
        <w:ind w:left="1134" w:right="-1134" w:hanging="1134"/>
      </w:pPr>
      <w:r>
        <w:t>40</w:t>
      </w:r>
      <w:r>
        <w:tab/>
      </w:r>
      <w:r>
        <w:rPr>
          <w:vanish/>
        </w:rPr>
        <w:t>s[s[2{</w:t>
      </w:r>
      <w:r>
        <w:t>Anschaffung von</w:t>
      </w:r>
      <w:r>
        <w:rPr>
          <w:vanish/>
        </w:rPr>
        <w:t>}</w:t>
      </w:r>
      <w:r>
        <w:t xml:space="preserve"> </w:t>
      </w:r>
      <w:r>
        <w:rPr>
          <w:vanish/>
        </w:rPr>
        <w:t>1{</w:t>
      </w:r>
      <w:r>
        <w:t>Bücher</w:t>
      </w:r>
      <w:r>
        <w:rPr>
          <w:vanish/>
        </w:rPr>
        <w:t>}]s</w:t>
      </w:r>
      <w:r>
        <w:t>n</w:t>
      </w:r>
      <w:r>
        <w:rPr>
          <w:vanish/>
        </w:rPr>
        <w:t>]s</w:t>
      </w:r>
      <w:r>
        <w:t xml:space="preserve"> und Zeitschr</w:t>
      </w:r>
      <w:r>
        <w:t>iften für die Polizei</w:t>
      </w:r>
    </w:p>
    <w:p w:rsidR="00000000" w:rsidRDefault="00C653B4">
      <w:pPr>
        <w:tabs>
          <w:tab w:val="left" w:pos="1134"/>
        </w:tabs>
        <w:ind w:left="1134" w:right="-1134" w:hanging="1134"/>
      </w:pPr>
      <w:r>
        <w:t>41</w:t>
      </w:r>
      <w:r>
        <w:tab/>
        <w:t xml:space="preserve">u.a.: Verzeichnisse der </w:t>
      </w:r>
      <w:r>
        <w:rPr>
          <w:vanish/>
        </w:rPr>
        <w:t>s[2{</w:t>
      </w:r>
      <w:r>
        <w:t xml:space="preserve">zur Beschaffung für </w:t>
      </w:r>
      <w:r>
        <w:rPr>
          <w:vanish/>
        </w:rPr>
        <w:t>s[</w:t>
      </w:r>
      <w:r>
        <w:t>Polizeibüchereien</w:t>
      </w:r>
      <w:r>
        <w:rPr>
          <w:vanish/>
        </w:rPr>
        <w:t>]s</w:t>
      </w:r>
      <w:r>
        <w:t xml:space="preserve"> geeignete</w:t>
      </w:r>
      <w:r>
        <w:rPr>
          <w:vanish/>
        </w:rPr>
        <w:t>}</w:t>
      </w:r>
      <w:r>
        <w:t xml:space="preserve">n </w:t>
      </w:r>
      <w:r>
        <w:rPr>
          <w:vanish/>
        </w:rPr>
        <w:t>1{</w:t>
      </w:r>
      <w:r>
        <w:t>Bücher</w:t>
      </w:r>
      <w:r>
        <w:rPr>
          <w:vanish/>
        </w:rPr>
        <w:t>}]s</w:t>
      </w:r>
      <w:r>
        <w:t>, 1936 - 1937</w:t>
      </w:r>
    </w:p>
    <w:p w:rsidR="00000000" w:rsidRDefault="00C653B4">
      <w:pPr>
        <w:tabs>
          <w:tab w:val="left" w:pos="1134"/>
        </w:tabs>
        <w:ind w:left="1134" w:right="-1134" w:hanging="1134"/>
      </w:pPr>
      <w:r>
        <w:t>43</w:t>
      </w:r>
      <w:r>
        <w:tab/>
        <w:t>1928 - 1938</w:t>
      </w:r>
    </w:p>
    <w:p w:rsidR="00000000" w:rsidRDefault="00C653B4">
      <w:pPr>
        <w:tabs>
          <w:tab w:val="left" w:pos="1134"/>
        </w:tabs>
        <w:ind w:left="1134" w:right="-1134" w:hanging="1134"/>
      </w:pPr>
      <w:r>
        <w:br w:type="page"/>
        <w:t>26</w:t>
      </w:r>
      <w:r>
        <w:tab/>
        <w:t>R</w:t>
      </w:r>
    </w:p>
    <w:p w:rsidR="00000000" w:rsidRDefault="00C653B4">
      <w:pPr>
        <w:tabs>
          <w:tab w:val="left" w:pos="1134"/>
        </w:tabs>
        <w:ind w:left="1134" w:right="-1134" w:hanging="1134"/>
      </w:pPr>
      <w:r>
        <w:t>26a</w:t>
      </w:r>
      <w:r>
        <w:tab/>
        <w:t>R</w:t>
      </w:r>
    </w:p>
    <w:p w:rsidR="00000000" w:rsidRDefault="00C653B4">
      <w:pPr>
        <w:tabs>
          <w:tab w:val="left" w:pos="1134"/>
        </w:tabs>
        <w:ind w:left="1134" w:right="-1134" w:hanging="1134"/>
      </w:pPr>
      <w:r>
        <w:t>27</w:t>
      </w:r>
      <w:r>
        <w:tab/>
        <w:t>R. Vorkehrungen gegen Sittenverderbnis, Zwangserziehung Minderjähriger, öffentliche Darstellungen und Belustigungen, Vereinswesen (dabei auch Parteien) \ Ledoc</w:t>
      </w:r>
    </w:p>
    <w:p w:rsidR="00000000" w:rsidRDefault="00C653B4">
      <w:pPr>
        <w:tabs>
          <w:tab w:val="left" w:pos="1134"/>
        </w:tabs>
        <w:ind w:left="1134" w:right="-1134" w:hanging="1134"/>
      </w:pPr>
      <w:r>
        <w:t>30</w:t>
      </w:r>
      <w:r>
        <w:tab/>
        <w:t>304/Erb</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R 304/Erb</w:t>
      </w:r>
    </w:p>
    <w:p w:rsidR="00000000" w:rsidRDefault="00C653B4">
      <w:pPr>
        <w:tabs>
          <w:tab w:val="left" w:pos="1134"/>
        </w:tabs>
        <w:ind w:left="1134" w:right="-1134" w:hanging="1134"/>
      </w:pPr>
      <w:r>
        <w:t>40</w:t>
      </w:r>
      <w:r>
        <w:tab/>
        <w:t>Gründung des "</w:t>
      </w:r>
      <w:r>
        <w:rPr>
          <w:vanish/>
        </w:rPr>
        <w:t>s[</w:t>
      </w:r>
      <w:r>
        <w:t>Leseverein</w:t>
      </w:r>
      <w:r>
        <w:rPr>
          <w:vanish/>
        </w:rPr>
        <w:t>]s</w:t>
      </w:r>
      <w:r>
        <w:t xml:space="preserve">s </w:t>
      </w:r>
      <w:r>
        <w:rPr>
          <w:vanish/>
        </w:rPr>
        <w:t>o[</w:t>
      </w:r>
      <w:r>
        <w:t>Nieder-Kinzig</w:t>
      </w:r>
      <w:r>
        <w:rPr>
          <w:vanish/>
        </w:rPr>
        <w:t>]o</w:t>
      </w:r>
      <w:r>
        <w:t>" (mit Statuten)</w:t>
      </w:r>
    </w:p>
    <w:p w:rsidR="00000000" w:rsidRDefault="00C653B4">
      <w:pPr>
        <w:tabs>
          <w:tab w:val="left" w:pos="1134"/>
        </w:tabs>
        <w:ind w:left="1134" w:right="-1134" w:hanging="1134"/>
      </w:pPr>
      <w:r>
        <w:t>43</w:t>
      </w:r>
      <w:r>
        <w:tab/>
        <w:t>1886</w:t>
      </w:r>
    </w:p>
    <w:p w:rsidR="00000000" w:rsidRDefault="00C653B4">
      <w:pPr>
        <w:tabs>
          <w:tab w:val="left" w:pos="1134"/>
        </w:tabs>
        <w:ind w:left="1134" w:right="-1134" w:hanging="1134"/>
      </w:pPr>
      <w:r>
        <w:br w:type="page"/>
        <w:t>26</w:t>
      </w:r>
      <w:r>
        <w:tab/>
        <w:t>S</w:t>
      </w:r>
    </w:p>
    <w:p w:rsidR="00000000" w:rsidRDefault="00C653B4">
      <w:pPr>
        <w:tabs>
          <w:tab w:val="left" w:pos="1134"/>
        </w:tabs>
        <w:ind w:left="1134" w:right="-1134" w:hanging="1134"/>
      </w:pPr>
      <w:r>
        <w:t>26a</w:t>
      </w:r>
      <w:r>
        <w:tab/>
        <w:t>S</w:t>
      </w:r>
    </w:p>
    <w:p w:rsidR="00000000" w:rsidRDefault="00C653B4">
      <w:pPr>
        <w:tabs>
          <w:tab w:val="left" w:pos="1134"/>
        </w:tabs>
        <w:ind w:left="1134" w:right="-1134" w:hanging="1134"/>
      </w:pPr>
      <w:r>
        <w:t>27</w:t>
      </w:r>
      <w:r>
        <w:tab/>
        <w:t>S. Presse und Buchhandel</w:t>
      </w:r>
    </w:p>
    <w:p w:rsidR="00000000" w:rsidRDefault="00C653B4">
      <w:pPr>
        <w:tabs>
          <w:tab w:val="left" w:pos="1134"/>
        </w:tabs>
        <w:ind w:left="1134" w:right="-1134" w:hanging="1134"/>
      </w:pPr>
      <w:r>
        <w:t>30</w:t>
      </w:r>
      <w:r>
        <w:tab/>
        <w:t>102*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 xml:space="preserve">G 15 Erbach </w:t>
      </w:r>
      <w:r>
        <w:t>S 102*</w:t>
      </w:r>
    </w:p>
    <w:p w:rsidR="00000000" w:rsidRDefault="00C653B4">
      <w:pPr>
        <w:tabs>
          <w:tab w:val="left" w:pos="1134"/>
        </w:tabs>
        <w:ind w:left="1134" w:right="-1134" w:hanging="1134"/>
      </w:pPr>
      <w:r>
        <w:t>40</w:t>
      </w:r>
      <w:r>
        <w:tab/>
        <w:t xml:space="preserve">Presse, Film und </w:t>
      </w:r>
      <w:r>
        <w:rPr>
          <w:vanish/>
        </w:rPr>
        <w:t>s[</w:t>
      </w:r>
      <w:r>
        <w:t>Buchhandel</w:t>
      </w:r>
      <w:r>
        <w:rPr>
          <w:vanish/>
        </w:rPr>
        <w:t>]s</w:t>
      </w:r>
      <w:r>
        <w:t xml:space="preserve"> (Allgemeines)</w:t>
      </w:r>
    </w:p>
    <w:p w:rsidR="00000000" w:rsidRDefault="00C653B4">
      <w:pPr>
        <w:tabs>
          <w:tab w:val="left" w:pos="1134"/>
        </w:tabs>
        <w:ind w:left="1134" w:right="-1134" w:hanging="1134"/>
      </w:pPr>
      <w:r>
        <w:t>43</w:t>
      </w:r>
      <w:r>
        <w:tab/>
        <w:t>1922 - 1945</w:t>
      </w:r>
    </w:p>
    <w:p w:rsidR="00000000" w:rsidRDefault="00C653B4">
      <w:pPr>
        <w:tabs>
          <w:tab w:val="left" w:pos="1134"/>
        </w:tabs>
        <w:ind w:left="1134" w:right="-1134" w:hanging="1134"/>
      </w:pPr>
      <w:r>
        <w:br w:type="page"/>
        <w:t>30</w:t>
      </w:r>
      <w:r>
        <w:tab/>
        <w:t>9</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Erbach S 9</w:t>
      </w:r>
    </w:p>
    <w:p w:rsidR="00000000" w:rsidRDefault="00C653B4">
      <w:pPr>
        <w:tabs>
          <w:tab w:val="left" w:pos="1134"/>
        </w:tabs>
        <w:ind w:left="1134" w:right="-1134" w:hanging="1134"/>
      </w:pPr>
      <w:r>
        <w:t>40</w:t>
      </w:r>
      <w:r>
        <w:tab/>
        <w:t xml:space="preserve">Gesuche um </w:t>
      </w:r>
      <w:r>
        <w:rPr>
          <w:vanish/>
        </w:rPr>
        <w:t>s[</w:t>
      </w:r>
      <w:r>
        <w:t>Druckereikonzessionen</w:t>
      </w:r>
      <w:r>
        <w:rPr>
          <w:vanish/>
        </w:rPr>
        <w:t>]s</w:t>
      </w:r>
    </w:p>
    <w:p w:rsidR="00000000" w:rsidRDefault="00C653B4">
      <w:pPr>
        <w:tabs>
          <w:tab w:val="left" w:pos="1134"/>
        </w:tabs>
        <w:ind w:left="1134" w:right="-1134" w:hanging="1134"/>
      </w:pPr>
      <w:r>
        <w:t>43</w:t>
      </w:r>
      <w:r>
        <w:tab/>
        <w:t>1825 - 1840</w:t>
      </w:r>
    </w:p>
    <w:p w:rsidR="00000000" w:rsidRDefault="00C653B4">
      <w:pPr>
        <w:tabs>
          <w:tab w:val="left" w:pos="1134"/>
        </w:tabs>
        <w:ind w:left="1134" w:right="-1134" w:hanging="1134"/>
      </w:pPr>
      <w:r>
        <w:t>45</w:t>
      </w:r>
      <w:r>
        <w:tab/>
        <w:t>Prov.: Hessen, LA Erbach, Reg. Starkenburg, Prov. Komm. Starkenburg</w:t>
      </w:r>
    </w:p>
    <w:p w:rsidR="00000000" w:rsidRDefault="00C653B4">
      <w:pPr>
        <w:tabs>
          <w:tab w:val="left" w:pos="1134"/>
        </w:tabs>
        <w:ind w:left="1134" w:right="-1134" w:hanging="1134"/>
      </w:pPr>
      <w:r>
        <w:br w:type="page"/>
        <w:t>30</w:t>
      </w:r>
      <w:r>
        <w:tab/>
        <w:t>21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Erbach S 21</w:t>
      </w:r>
    </w:p>
    <w:p w:rsidR="00000000" w:rsidRDefault="00C653B4">
      <w:pPr>
        <w:tabs>
          <w:tab w:val="left" w:pos="1134"/>
        </w:tabs>
        <w:ind w:left="1134" w:right="-1134" w:hanging="1134"/>
      </w:pPr>
      <w:r>
        <w:t>40</w:t>
      </w:r>
      <w:r>
        <w:tab/>
      </w:r>
      <w:r>
        <w:rPr>
          <w:vanish/>
        </w:rPr>
        <w:t>s[2{</w:t>
      </w:r>
      <w:r>
        <w:t>Vergabe staatlicher</w:t>
      </w:r>
      <w:r>
        <w:rPr>
          <w:vanish/>
        </w:rPr>
        <w:t>}</w:t>
      </w:r>
      <w:r>
        <w:t xml:space="preserve"> </w:t>
      </w:r>
      <w:r>
        <w:rPr>
          <w:vanish/>
        </w:rPr>
        <w:t>1{</w:t>
      </w:r>
      <w:r>
        <w:t>Druckarbeiten</w:t>
      </w:r>
      <w:r>
        <w:rPr>
          <w:vanish/>
        </w:rPr>
        <w:t>}]s</w:t>
      </w:r>
    </w:p>
    <w:p w:rsidR="00000000" w:rsidRDefault="00C653B4">
      <w:pPr>
        <w:tabs>
          <w:tab w:val="left" w:pos="1134"/>
        </w:tabs>
        <w:ind w:left="1134" w:right="-1134" w:hanging="1134"/>
      </w:pPr>
      <w:r>
        <w:t>43</w:t>
      </w:r>
      <w:r>
        <w:tab/>
        <w:t>1900 - 1932 ; 1946</w:t>
      </w:r>
    </w:p>
    <w:p w:rsidR="00000000" w:rsidRDefault="00C653B4">
      <w:pPr>
        <w:tabs>
          <w:tab w:val="left" w:pos="1134"/>
        </w:tabs>
        <w:ind w:left="1134" w:right="-1134" w:hanging="1134"/>
      </w:pPr>
      <w:r>
        <w:br w:type="page"/>
        <w:t>30</w:t>
      </w:r>
      <w:r>
        <w:tab/>
        <w:t>22</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Erbach S 22</w:t>
      </w:r>
    </w:p>
    <w:p w:rsidR="00000000" w:rsidRDefault="00C653B4">
      <w:pPr>
        <w:tabs>
          <w:tab w:val="left" w:pos="1134"/>
        </w:tabs>
        <w:ind w:left="1134" w:right="-1134" w:hanging="1134"/>
      </w:pPr>
      <w:r>
        <w:t>40</w:t>
      </w:r>
      <w:r>
        <w:tab/>
        <w:t xml:space="preserve">Gesuche um Genehmigung zur </w:t>
      </w:r>
      <w:r>
        <w:rPr>
          <w:vanish/>
        </w:rPr>
        <w:t>s[</w:t>
      </w:r>
      <w:r>
        <w:t xml:space="preserve">Herausgabe von </w:t>
      </w:r>
      <w:r>
        <w:rPr>
          <w:vanish/>
        </w:rPr>
        <w:t>s[</w:t>
      </w:r>
      <w:r>
        <w:t>Zeitungen</w:t>
      </w:r>
      <w:r>
        <w:rPr>
          <w:vanish/>
        </w:rPr>
        <w:t>]s]s</w:t>
      </w:r>
      <w:r>
        <w:t xml:space="preserve"> Bd 1</w:t>
      </w:r>
    </w:p>
    <w:p w:rsidR="00000000" w:rsidRDefault="00C653B4">
      <w:pPr>
        <w:tabs>
          <w:tab w:val="left" w:pos="1134"/>
        </w:tabs>
        <w:ind w:left="1134" w:right="-1134" w:hanging="1134"/>
      </w:pPr>
      <w:r>
        <w:t>43</w:t>
      </w:r>
      <w:r>
        <w:tab/>
        <w:t>1830 - 1860</w:t>
      </w:r>
    </w:p>
    <w:p w:rsidR="00000000" w:rsidRDefault="00C653B4">
      <w:pPr>
        <w:tabs>
          <w:tab w:val="left" w:pos="1134"/>
        </w:tabs>
        <w:ind w:left="1134" w:right="-1134" w:hanging="1134"/>
      </w:pPr>
      <w:r>
        <w:t>45</w:t>
      </w:r>
      <w:r>
        <w:tab/>
        <w:t>Prov.: Hessen, Prov. Komm./Reg. Starkenburg/KA Erbach</w:t>
      </w:r>
    </w:p>
    <w:p w:rsidR="00000000" w:rsidRDefault="00C653B4">
      <w:pPr>
        <w:tabs>
          <w:tab w:val="left" w:pos="1134"/>
        </w:tabs>
        <w:ind w:left="1134" w:right="-1134" w:hanging="1134"/>
      </w:pPr>
      <w:r>
        <w:br w:type="page"/>
        <w:t>30</w:t>
      </w:r>
      <w:r>
        <w:tab/>
        <w:t>23</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Erbach S 23</w:t>
      </w:r>
    </w:p>
    <w:p w:rsidR="00000000" w:rsidRDefault="00C653B4">
      <w:pPr>
        <w:tabs>
          <w:tab w:val="left" w:pos="1134"/>
        </w:tabs>
        <w:ind w:left="1134" w:right="-1134" w:hanging="1134"/>
      </w:pPr>
      <w:r>
        <w:t>40</w:t>
      </w:r>
      <w:r>
        <w:tab/>
        <w:t xml:space="preserve">Gesuche um Genehmigung zur </w:t>
      </w:r>
      <w:r>
        <w:rPr>
          <w:vanish/>
        </w:rPr>
        <w:t>s[</w:t>
      </w:r>
      <w:r>
        <w:t xml:space="preserve">Herausgabe von </w:t>
      </w:r>
      <w:r>
        <w:rPr>
          <w:vanish/>
        </w:rPr>
        <w:t>s[</w:t>
      </w:r>
      <w:r>
        <w:t>Zeitungen</w:t>
      </w:r>
      <w:r>
        <w:rPr>
          <w:vanish/>
        </w:rPr>
        <w:t>]s]s</w:t>
      </w:r>
      <w:r>
        <w:t xml:space="preserve"> Bd 2</w:t>
      </w:r>
    </w:p>
    <w:p w:rsidR="00000000" w:rsidRDefault="00C653B4">
      <w:pPr>
        <w:tabs>
          <w:tab w:val="left" w:pos="1134"/>
        </w:tabs>
        <w:ind w:left="1134" w:right="-1134" w:hanging="1134"/>
      </w:pPr>
      <w:r>
        <w:t>43</w:t>
      </w:r>
      <w:r>
        <w:tab/>
        <w:t>1871 - 1881</w:t>
      </w:r>
    </w:p>
    <w:p w:rsidR="00000000" w:rsidRDefault="00C653B4">
      <w:pPr>
        <w:tabs>
          <w:tab w:val="left" w:pos="1134"/>
        </w:tabs>
        <w:ind w:left="1134" w:right="-1134" w:hanging="1134"/>
      </w:pPr>
      <w:r>
        <w:t>45</w:t>
      </w:r>
      <w:r>
        <w:tab/>
        <w:t>Prov.: Hessen, KA Erbach</w:t>
      </w:r>
    </w:p>
    <w:p w:rsidR="00000000" w:rsidRDefault="00C653B4">
      <w:pPr>
        <w:tabs>
          <w:tab w:val="left" w:pos="1134"/>
        </w:tabs>
        <w:ind w:left="1134" w:right="-1134" w:hanging="1134"/>
      </w:pPr>
      <w:r>
        <w:br w:type="page"/>
        <w:t>30</w:t>
      </w:r>
      <w:r>
        <w:tab/>
        <w:t>18</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15 Erbach S 18</w:t>
      </w:r>
    </w:p>
    <w:p w:rsidR="00000000" w:rsidRDefault="00C653B4">
      <w:pPr>
        <w:tabs>
          <w:tab w:val="left" w:pos="1134"/>
        </w:tabs>
        <w:ind w:left="1134" w:right="-1134" w:hanging="1134"/>
      </w:pPr>
      <w:r>
        <w:t>40</w:t>
      </w:r>
      <w:r>
        <w:tab/>
      </w:r>
      <w:r>
        <w:rPr>
          <w:vanish/>
        </w:rPr>
        <w:t>s[2{</w:t>
      </w:r>
      <w:r>
        <w:t>Bekämpfung der</w:t>
      </w:r>
      <w:r>
        <w:rPr>
          <w:vanish/>
        </w:rPr>
        <w:t>}</w:t>
      </w:r>
      <w:r>
        <w:t xml:space="preserve"> </w:t>
      </w:r>
      <w:r>
        <w:rPr>
          <w:vanish/>
        </w:rPr>
        <w:t>1{</w:t>
      </w:r>
      <w:r>
        <w:t>Schundliteratur</w:t>
      </w:r>
      <w:r>
        <w:rPr>
          <w:vanish/>
        </w:rPr>
        <w:t>}]s</w:t>
      </w:r>
    </w:p>
    <w:p w:rsidR="00000000" w:rsidRDefault="00C653B4">
      <w:pPr>
        <w:tabs>
          <w:tab w:val="left" w:pos="1134"/>
        </w:tabs>
        <w:ind w:left="1134" w:right="-1134" w:hanging="1134"/>
      </w:pPr>
      <w:r>
        <w:t>43</w:t>
      </w:r>
      <w:r>
        <w:tab/>
        <w:t>1909 - 1927</w:t>
      </w:r>
    </w:p>
    <w:p w:rsidR="00000000" w:rsidRDefault="00C653B4">
      <w:pPr>
        <w:tabs>
          <w:tab w:val="left" w:pos="1134"/>
        </w:tabs>
        <w:ind w:left="1134" w:right="-1134" w:hanging="1134"/>
      </w:pPr>
      <w:r>
        <w:br w:type="page"/>
        <w:t>30</w:t>
      </w:r>
      <w:r>
        <w:tab/>
        <w:t>16</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15 Erbach S 16</w:t>
      </w:r>
    </w:p>
    <w:p w:rsidR="00000000" w:rsidRDefault="00C653B4">
      <w:pPr>
        <w:tabs>
          <w:tab w:val="left" w:pos="1134"/>
        </w:tabs>
        <w:ind w:left="1134" w:right="-1134" w:hanging="1134"/>
      </w:pPr>
      <w:r>
        <w:t>40</w:t>
      </w:r>
      <w:r>
        <w:tab/>
        <w:t xml:space="preserve">Anzeigen wegen </w:t>
      </w:r>
      <w:r>
        <w:rPr>
          <w:vanish/>
        </w:rPr>
        <w:t>s[2{</w:t>
      </w:r>
      <w:r>
        <w:t>Herstellung und Verbreitung von</w:t>
      </w:r>
      <w:r>
        <w:rPr>
          <w:vanish/>
        </w:rPr>
        <w:t>}</w:t>
      </w:r>
      <w:r>
        <w:t xml:space="preserve"> </w:t>
      </w:r>
      <w:r>
        <w:rPr>
          <w:vanish/>
        </w:rPr>
        <w:t>1{</w:t>
      </w:r>
      <w:r>
        <w:t>Schriften</w:t>
      </w:r>
      <w:r>
        <w:rPr>
          <w:vanish/>
        </w:rPr>
        <w:t>}]s</w:t>
      </w:r>
      <w:r>
        <w:t xml:space="preserve"> sowie Vollzugsmeldungen über erfolgte </w:t>
      </w:r>
      <w:r>
        <w:rPr>
          <w:vanish/>
        </w:rPr>
        <w:t>s[</w:t>
      </w:r>
      <w:r>
        <w:t>Beschlagnahmungen</w:t>
      </w:r>
      <w:r>
        <w:rPr>
          <w:vanish/>
        </w:rPr>
        <w:t>]s</w:t>
      </w:r>
    </w:p>
    <w:p w:rsidR="00000000" w:rsidRDefault="00C653B4">
      <w:pPr>
        <w:tabs>
          <w:tab w:val="left" w:pos="1134"/>
        </w:tabs>
        <w:ind w:left="1134" w:right="-1134" w:hanging="1134"/>
      </w:pPr>
      <w:r>
        <w:t>41</w:t>
      </w:r>
      <w:r>
        <w:tab/>
        <w:t>u.a.: Sicherstellung eines Vervielfältigungsapparates bei Pfarrer a.D. Johannes Meisinger, Rothenberg, 1942</w:t>
      </w:r>
      <w:r>
        <w:t xml:space="preserve">; Flugblätter über die Geschichte der lutherischen Pfarrei Rothenberg mit Auflistung der Pfarrer, Schullehrer und Krankenschwestern von Rothenberg, Hainbrunn und Kortelshütte; </w:t>
      </w:r>
      <w:r>
        <w:rPr>
          <w:vanish/>
        </w:rPr>
        <w:t>s[</w:t>
      </w:r>
      <w:r>
        <w:t xml:space="preserve">Beschlagnahmung des </w:t>
      </w:r>
      <w:r>
        <w:rPr>
          <w:vanish/>
        </w:rPr>
        <w:t>t[2{</w:t>
      </w:r>
      <w:r>
        <w:t>Buch</w:t>
      </w:r>
      <w:r>
        <w:rPr>
          <w:vanish/>
        </w:rPr>
        <w:t>}</w:t>
      </w:r>
      <w:r>
        <w:t xml:space="preserve">es </w:t>
      </w:r>
      <w:r>
        <w:rPr>
          <w:vanish/>
        </w:rPr>
        <w:t>1{</w:t>
      </w:r>
      <w:r>
        <w:t>"Die SA in Hessen und die Geschichte der Brigade 50/51"</w:t>
      </w:r>
      <w:r>
        <w:rPr>
          <w:vanish/>
        </w:rPr>
        <w:t>}]t]s</w:t>
      </w:r>
      <w:r>
        <w:t>, 1934 Intus: Postkarte mit Zeichnung der Burg Freienstein bei Gammelsbach, datiert 1942</w:t>
      </w:r>
    </w:p>
    <w:p w:rsidR="00000000" w:rsidRDefault="00C653B4">
      <w:pPr>
        <w:tabs>
          <w:tab w:val="left" w:pos="1134"/>
        </w:tabs>
        <w:ind w:left="1134" w:right="-1134" w:hanging="1134"/>
      </w:pPr>
      <w:r>
        <w:t>43</w:t>
      </w:r>
      <w:r>
        <w:tab/>
        <w:t>1929 - 1942</w:t>
      </w:r>
    </w:p>
    <w:p w:rsidR="00000000" w:rsidRDefault="00C653B4">
      <w:pPr>
        <w:tabs>
          <w:tab w:val="left" w:pos="1134"/>
        </w:tabs>
        <w:ind w:left="1134" w:right="-1134" w:hanging="1134"/>
      </w:pPr>
      <w:r>
        <w:br w:type="page"/>
        <w:t>30</w:t>
      </w:r>
      <w:r>
        <w:tab/>
        <w:t>120*</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15 Erbach S 120*</w:t>
      </w:r>
    </w:p>
    <w:p w:rsidR="00000000" w:rsidRDefault="00C653B4">
      <w:pPr>
        <w:tabs>
          <w:tab w:val="left" w:pos="1134"/>
        </w:tabs>
        <w:ind w:left="1134" w:right="-1134" w:hanging="1134"/>
      </w:pPr>
      <w:r>
        <w:t>40</w:t>
      </w:r>
      <w:r>
        <w:tab/>
      </w:r>
      <w:r>
        <w:rPr>
          <w:vanish/>
        </w:rPr>
        <w:t>s[2{</w:t>
      </w:r>
      <w:r>
        <w:t>Bekämpfung der</w:t>
      </w:r>
      <w:r>
        <w:rPr>
          <w:vanish/>
        </w:rPr>
        <w:t>}</w:t>
      </w:r>
      <w:r>
        <w:t xml:space="preserve"> </w:t>
      </w:r>
      <w:r>
        <w:rPr>
          <w:vanish/>
        </w:rPr>
        <w:t>1{</w:t>
      </w:r>
      <w:r>
        <w:t>Schundliteratur</w:t>
      </w:r>
      <w:r>
        <w:rPr>
          <w:vanish/>
        </w:rPr>
        <w:t>}]s</w:t>
      </w:r>
    </w:p>
    <w:p w:rsidR="00000000" w:rsidRDefault="00C653B4">
      <w:pPr>
        <w:tabs>
          <w:tab w:val="left" w:pos="1134"/>
        </w:tabs>
        <w:ind w:left="1134" w:right="-1134" w:hanging="1134"/>
      </w:pPr>
      <w:r>
        <w:t>41</w:t>
      </w:r>
      <w:r>
        <w:tab/>
        <w:t xml:space="preserve">u.a.: </w:t>
      </w:r>
      <w:r>
        <w:rPr>
          <w:vanish/>
        </w:rPr>
        <w:t>s[</w:t>
      </w:r>
      <w:r>
        <w:t>Literaturlisten</w:t>
      </w:r>
      <w:r>
        <w:rPr>
          <w:vanish/>
        </w:rPr>
        <w:t>]s</w:t>
      </w:r>
      <w:r>
        <w:t>; Grundsätze, Arbeiten un</w:t>
      </w:r>
      <w:r>
        <w:t xml:space="preserve">d Pläne des Berliner </w:t>
      </w:r>
      <w:r>
        <w:rPr>
          <w:vanish/>
        </w:rPr>
        <w:t>k[1{</w:t>
      </w:r>
      <w:r>
        <w:t>Ausschusses zur Bekämpfung der Schmutz- und Schundliteratur und des Unwesens im Kino beim Jugendamt der Stadt</w:t>
      </w:r>
      <w:r>
        <w:rPr>
          <w:vanish/>
        </w:rPr>
        <w:t>}</w:t>
      </w:r>
      <w:r>
        <w:t xml:space="preserve"> </w:t>
      </w:r>
      <w:r>
        <w:rPr>
          <w:vanish/>
        </w:rPr>
        <w:t>2{o[</w:t>
      </w:r>
      <w:r>
        <w:t>Berlin</w:t>
      </w:r>
      <w:r>
        <w:rPr>
          <w:vanish/>
        </w:rPr>
        <w:t>]o}]k</w:t>
      </w:r>
    </w:p>
    <w:p w:rsidR="00000000" w:rsidRDefault="00C653B4">
      <w:pPr>
        <w:tabs>
          <w:tab w:val="left" w:pos="1134"/>
        </w:tabs>
        <w:ind w:left="1134" w:right="-1134" w:hanging="1134"/>
      </w:pPr>
      <w:r>
        <w:t>43</w:t>
      </w:r>
      <w:r>
        <w:tab/>
        <w:t>1916 - 1918</w:t>
      </w:r>
    </w:p>
    <w:p w:rsidR="00000000" w:rsidRDefault="00C653B4">
      <w:pPr>
        <w:tabs>
          <w:tab w:val="left" w:pos="1134"/>
        </w:tabs>
        <w:ind w:left="1134" w:right="-1134" w:hanging="1134"/>
      </w:pPr>
      <w:r>
        <w:br w:type="page"/>
        <w:t>30</w:t>
      </w:r>
      <w:r>
        <w:tab/>
        <w:t>17</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15 Erbach S 17</w:t>
      </w:r>
    </w:p>
    <w:p w:rsidR="00000000" w:rsidRDefault="00C653B4">
      <w:pPr>
        <w:tabs>
          <w:tab w:val="left" w:pos="1134"/>
        </w:tabs>
        <w:ind w:left="1134" w:right="-1134" w:hanging="1134"/>
      </w:pPr>
      <w:r>
        <w:t>40</w:t>
      </w:r>
      <w:r>
        <w:tab/>
      </w:r>
      <w:r>
        <w:rPr>
          <w:vanish/>
        </w:rPr>
        <w:t>s[2{</w:t>
      </w:r>
      <w:r>
        <w:t>Listen zu beschlagnahmender</w:t>
      </w:r>
      <w:r>
        <w:rPr>
          <w:vanish/>
        </w:rPr>
        <w:t>}</w:t>
      </w:r>
      <w:r>
        <w:t xml:space="preserve"> </w:t>
      </w:r>
      <w:r>
        <w:rPr>
          <w:vanish/>
        </w:rPr>
        <w:t>1{</w:t>
      </w:r>
      <w:r>
        <w:t>Druckschriften</w:t>
      </w:r>
      <w:r>
        <w:rPr>
          <w:vanish/>
        </w:rPr>
        <w:t>}]s</w:t>
      </w:r>
    </w:p>
    <w:p w:rsidR="00000000" w:rsidRDefault="00C653B4">
      <w:pPr>
        <w:tabs>
          <w:tab w:val="left" w:pos="1134"/>
        </w:tabs>
        <w:ind w:left="1134" w:right="-1134" w:hanging="1134"/>
      </w:pPr>
      <w:r>
        <w:t>43</w:t>
      </w:r>
      <w:r>
        <w:tab/>
        <w:t>1931 - 1932</w:t>
      </w:r>
    </w:p>
    <w:p w:rsidR="00000000" w:rsidRDefault="00C653B4">
      <w:pPr>
        <w:tabs>
          <w:tab w:val="left" w:pos="1134"/>
        </w:tabs>
        <w:ind w:left="1134" w:right="-1134" w:hanging="1134"/>
      </w:pPr>
      <w:r>
        <w:br w:type="page"/>
        <w:t>30</w:t>
      </w:r>
      <w:r>
        <w:tab/>
        <w:t>15</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G 15 Erbach S 15</w:t>
      </w:r>
    </w:p>
    <w:p w:rsidR="00000000" w:rsidRDefault="00C653B4">
      <w:pPr>
        <w:tabs>
          <w:tab w:val="left" w:pos="1134"/>
        </w:tabs>
        <w:ind w:left="1134" w:right="-1134" w:hanging="1134"/>
      </w:pPr>
      <w:r>
        <w:t>40</w:t>
      </w:r>
      <w:r>
        <w:tab/>
        <w:t xml:space="preserve">Ergänzung der </w:t>
      </w:r>
      <w:r>
        <w:rPr>
          <w:vanish/>
        </w:rPr>
        <w:t>t[</w:t>
      </w:r>
      <w:r>
        <w:t xml:space="preserve">Liste über </w:t>
      </w:r>
      <w:r>
        <w:rPr>
          <w:vanish/>
        </w:rPr>
        <w:t>s[2{</w:t>
      </w:r>
      <w:r>
        <w:t>schädliches und unerwünschtes</w:t>
      </w:r>
      <w:r>
        <w:rPr>
          <w:vanish/>
        </w:rPr>
        <w:t>}</w:t>
      </w:r>
      <w:r>
        <w:t xml:space="preserve"> </w:t>
      </w:r>
      <w:r>
        <w:rPr>
          <w:vanish/>
        </w:rPr>
        <w:t>1{</w:t>
      </w:r>
      <w:r>
        <w:t>Schrifttum</w:t>
      </w:r>
      <w:r>
        <w:rPr>
          <w:vanish/>
        </w:rPr>
        <w:t>}]s]t</w:t>
      </w:r>
      <w:r>
        <w:t xml:space="preserve"> und </w:t>
      </w:r>
      <w:r>
        <w:rPr>
          <w:vanish/>
        </w:rPr>
        <w:t>s[</w:t>
      </w:r>
      <w:r>
        <w:t>Beschlagnahmeanweisungen für Druckschriften</w:t>
      </w:r>
      <w:r>
        <w:rPr>
          <w:vanish/>
        </w:rPr>
        <w:t>]s</w:t>
      </w:r>
    </w:p>
    <w:p w:rsidR="00000000" w:rsidRDefault="00C653B4">
      <w:pPr>
        <w:tabs>
          <w:tab w:val="left" w:pos="1134"/>
        </w:tabs>
        <w:ind w:left="1134" w:right="-1134" w:hanging="1134"/>
      </w:pPr>
      <w:r>
        <w:t>43</w:t>
      </w:r>
      <w:r>
        <w:tab/>
        <w:t>1936 - 1941</w:t>
      </w:r>
    </w:p>
    <w:p w:rsidR="00000000" w:rsidRDefault="00C653B4">
      <w:pPr>
        <w:tabs>
          <w:tab w:val="left" w:pos="1134"/>
        </w:tabs>
        <w:ind w:left="1134" w:right="-1134" w:hanging="1134"/>
      </w:pPr>
      <w:r>
        <w:br w:type="page"/>
        <w:t>30</w:t>
      </w:r>
      <w:r>
        <w:tab/>
        <w:t>6</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15 Erbach S 6</w:t>
      </w:r>
    </w:p>
    <w:p w:rsidR="00000000" w:rsidRDefault="00C653B4">
      <w:pPr>
        <w:tabs>
          <w:tab w:val="left" w:pos="1134"/>
        </w:tabs>
        <w:ind w:left="1134" w:right="-1134" w:hanging="1134"/>
      </w:pPr>
      <w:r>
        <w:t>40</w:t>
      </w:r>
      <w:r>
        <w:tab/>
      </w:r>
      <w:r>
        <w:rPr>
          <w:vanish/>
        </w:rPr>
        <w:t>s[2{</w:t>
      </w:r>
      <w:r>
        <w:t>Überwachung, B</w:t>
      </w:r>
      <w:r>
        <w:t>eschlagnahme und Einzug von</w:t>
      </w:r>
      <w:r>
        <w:rPr>
          <w:vanish/>
        </w:rPr>
        <w:t>}</w:t>
      </w:r>
      <w:r>
        <w:t xml:space="preserve"> Flugblättern, Plakaten und </w:t>
      </w:r>
      <w:r>
        <w:rPr>
          <w:vanish/>
        </w:rPr>
        <w:t>1{</w:t>
      </w:r>
      <w:r>
        <w:t>Broschüren</w:t>
      </w:r>
      <w:r>
        <w:rPr>
          <w:vanish/>
        </w:rPr>
        <w:t>}]s</w:t>
      </w:r>
    </w:p>
    <w:p w:rsidR="00000000" w:rsidRDefault="00C653B4">
      <w:pPr>
        <w:tabs>
          <w:tab w:val="left" w:pos="1134"/>
        </w:tabs>
        <w:ind w:left="1134" w:right="-1134" w:hanging="1134"/>
      </w:pPr>
      <w:r>
        <w:t>43</w:t>
      </w:r>
      <w:r>
        <w:tab/>
        <w:t>1931 - 1944</w:t>
      </w:r>
    </w:p>
    <w:p w:rsidR="00000000" w:rsidRDefault="00C653B4">
      <w:pPr>
        <w:tabs>
          <w:tab w:val="left" w:pos="1134"/>
        </w:tabs>
        <w:ind w:left="1134" w:right="-1134" w:hanging="1134"/>
      </w:pPr>
      <w:r>
        <w:br w:type="page"/>
        <w:t>30</w:t>
      </w:r>
      <w:r>
        <w:tab/>
        <w:t>24</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G 15 Erbach S 24</w:t>
      </w:r>
    </w:p>
    <w:p w:rsidR="00000000" w:rsidRDefault="00C653B4">
      <w:pPr>
        <w:tabs>
          <w:tab w:val="left" w:pos="1134"/>
        </w:tabs>
        <w:ind w:left="1134" w:right="-1134" w:hanging="1134"/>
      </w:pPr>
      <w:r>
        <w:t>40</w:t>
      </w:r>
      <w:r>
        <w:tab/>
      </w:r>
      <w:r>
        <w:rPr>
          <w:vanish/>
        </w:rPr>
        <w:t>s[</w:t>
      </w:r>
      <w:r>
        <w:t>Beschwerde gegen die Geschäftsmethoden</w:t>
      </w:r>
      <w:r>
        <w:rPr>
          <w:vanish/>
        </w:rPr>
        <w:t>]s</w:t>
      </w:r>
      <w:r>
        <w:t xml:space="preserve"> des </w:t>
      </w:r>
      <w:r>
        <w:rPr>
          <w:vanish/>
        </w:rPr>
        <w:t>k[1{p[2{</w:t>
      </w:r>
      <w:r>
        <w:t>Karl</w:t>
      </w:r>
      <w:r>
        <w:rPr>
          <w:vanish/>
        </w:rPr>
        <w:t>}</w:t>
      </w:r>
      <w:r>
        <w:t>-</w:t>
      </w:r>
      <w:r>
        <w:rPr>
          <w:vanish/>
        </w:rPr>
        <w:t>1{</w:t>
      </w:r>
      <w:r>
        <w:t>Meyer</w:t>
      </w:r>
      <w:r>
        <w:rPr>
          <w:vanish/>
        </w:rPr>
        <w:t>}]p</w:t>
      </w:r>
      <w:r>
        <w:t>-</w:t>
      </w:r>
      <w:r>
        <w:rPr>
          <w:vanish/>
        </w:rPr>
        <w:t>s[</w:t>
      </w:r>
      <w:r>
        <w:t>Verlag</w:t>
      </w:r>
      <w:r>
        <w:rPr>
          <w:vanish/>
        </w:rPr>
        <w:t>]s}</w:t>
      </w:r>
      <w:r>
        <w:t xml:space="preserve">s, </w:t>
      </w:r>
      <w:r>
        <w:rPr>
          <w:vanish/>
        </w:rPr>
        <w:t>2{o[</w:t>
      </w:r>
      <w:r>
        <w:t>Leipzig</w:t>
      </w:r>
      <w:r>
        <w:rPr>
          <w:vanish/>
        </w:rPr>
        <w:t>]o}]k</w:t>
      </w:r>
    </w:p>
    <w:p w:rsidR="00000000" w:rsidRDefault="00C653B4">
      <w:pPr>
        <w:tabs>
          <w:tab w:val="left" w:pos="1134"/>
        </w:tabs>
        <w:ind w:left="1134" w:right="-1134" w:hanging="1134"/>
      </w:pPr>
      <w:r>
        <w:t>41</w:t>
      </w:r>
      <w:r>
        <w:tab/>
        <w:t>auch: Gebührenerhöhung; Angriffe gegen die Reichs- oder Landesregierung in Zeitungsartikeln; Verteilung von Drucksachen der Frankfurter Messe</w:t>
      </w:r>
    </w:p>
    <w:p w:rsidR="00000000" w:rsidRDefault="00C653B4">
      <w:pPr>
        <w:tabs>
          <w:tab w:val="left" w:pos="1134"/>
        </w:tabs>
        <w:ind w:left="1134" w:right="-1134" w:hanging="1134"/>
      </w:pPr>
      <w:r>
        <w:t>43</w:t>
      </w:r>
      <w:r>
        <w:tab/>
        <w:t>1920 - 1925</w:t>
      </w:r>
    </w:p>
    <w:p w:rsidR="00000000" w:rsidRDefault="00C653B4">
      <w:pPr>
        <w:tabs>
          <w:tab w:val="left" w:pos="1134"/>
        </w:tabs>
        <w:ind w:left="1134" w:right="-1134" w:hanging="1134"/>
      </w:pPr>
      <w:r>
        <w:br w:type="page"/>
        <w:t>30</w:t>
      </w:r>
      <w:r>
        <w:tab/>
        <w:t>20</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G 15 Erbach S 20</w:t>
      </w:r>
    </w:p>
    <w:p w:rsidR="00000000" w:rsidRDefault="00C653B4">
      <w:pPr>
        <w:tabs>
          <w:tab w:val="left" w:pos="1134"/>
        </w:tabs>
        <w:ind w:left="1134" w:right="-1134" w:hanging="1134"/>
      </w:pPr>
      <w:r>
        <w:t>40</w:t>
      </w:r>
      <w:r>
        <w:tab/>
      </w:r>
      <w:r>
        <w:rPr>
          <w:vanish/>
        </w:rPr>
        <w:t>s[2{</w:t>
      </w:r>
      <w:r>
        <w:t>Schaffung eines hessischen</w:t>
      </w:r>
      <w:r>
        <w:rPr>
          <w:vanish/>
        </w:rPr>
        <w:t>}</w:t>
      </w:r>
      <w:r>
        <w:t xml:space="preserve"> </w:t>
      </w:r>
      <w:r>
        <w:rPr>
          <w:vanish/>
        </w:rPr>
        <w:t>1{</w:t>
      </w:r>
      <w:r>
        <w:t>Verkehrsbuch</w:t>
      </w:r>
      <w:r>
        <w:rPr>
          <w:vanish/>
        </w:rPr>
        <w:t>}]s</w:t>
      </w:r>
      <w:r>
        <w:t>es</w:t>
      </w:r>
    </w:p>
    <w:p w:rsidR="00000000" w:rsidRDefault="00C653B4">
      <w:pPr>
        <w:tabs>
          <w:tab w:val="left" w:pos="1134"/>
        </w:tabs>
        <w:ind w:left="1134" w:right="-1134" w:hanging="1134"/>
      </w:pPr>
      <w:r>
        <w:t>43</w:t>
      </w:r>
      <w:r>
        <w:tab/>
        <w:t>1907</w:t>
      </w:r>
    </w:p>
    <w:p w:rsidR="00000000" w:rsidRDefault="00C653B4">
      <w:pPr>
        <w:tabs>
          <w:tab w:val="left" w:pos="1134"/>
        </w:tabs>
        <w:ind w:left="1134" w:right="-1134" w:hanging="1134"/>
      </w:pPr>
      <w:r>
        <w:br w:type="page"/>
        <w:t>30</w:t>
      </w:r>
      <w:r>
        <w:tab/>
        <w:t>121*</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t>G 15 E</w:t>
      </w:r>
      <w:r>
        <w:t>rbach S 121*</w:t>
      </w:r>
    </w:p>
    <w:p w:rsidR="00000000" w:rsidRDefault="00C653B4">
      <w:pPr>
        <w:tabs>
          <w:tab w:val="left" w:pos="1134"/>
        </w:tabs>
        <w:ind w:left="1134" w:right="-1134" w:hanging="1134"/>
      </w:pPr>
      <w:r>
        <w:t>40</w:t>
      </w:r>
      <w:r>
        <w:tab/>
      </w:r>
      <w:r>
        <w:rPr>
          <w:vanish/>
        </w:rPr>
        <w:t>s[2{</w:t>
      </w:r>
      <w:r>
        <w:t>Öffentliches Anschlagen von</w:t>
      </w:r>
      <w:r>
        <w:rPr>
          <w:vanish/>
        </w:rPr>
        <w:t>}</w:t>
      </w:r>
      <w:r>
        <w:t xml:space="preserve"> </w:t>
      </w:r>
      <w:r>
        <w:rPr>
          <w:vanish/>
        </w:rPr>
        <w:t>1{</w:t>
      </w:r>
      <w:r>
        <w:t>Druckschriften</w:t>
      </w:r>
      <w:r>
        <w:rPr>
          <w:vanish/>
        </w:rPr>
        <w:t>}]s</w:t>
      </w:r>
      <w:r>
        <w:t xml:space="preserve"> (Allgemeines)</w:t>
      </w:r>
    </w:p>
    <w:p w:rsidR="00000000" w:rsidRDefault="00C653B4">
      <w:pPr>
        <w:tabs>
          <w:tab w:val="left" w:pos="1134"/>
        </w:tabs>
        <w:ind w:left="1134" w:right="-1134" w:hanging="1134"/>
      </w:pPr>
      <w:r>
        <w:t>43</w:t>
      </w:r>
      <w:r>
        <w:tab/>
        <w:t>1920 - 1945</w:t>
      </w:r>
    </w:p>
    <w:p w:rsidR="00000000" w:rsidRDefault="00C653B4">
      <w:pPr>
        <w:tabs>
          <w:tab w:val="left" w:pos="1134"/>
        </w:tabs>
        <w:ind w:left="1134" w:right="-1134" w:hanging="1134"/>
      </w:pPr>
      <w:r>
        <w:br w:type="page"/>
        <w:t>30</w:t>
      </w:r>
      <w:r>
        <w:tab/>
        <w:t>10</w:t>
      </w:r>
    </w:p>
    <w:p w:rsidR="00000000" w:rsidRDefault="00C653B4">
      <w:pPr>
        <w:tabs>
          <w:tab w:val="left" w:pos="1134"/>
        </w:tabs>
        <w:ind w:left="1134" w:right="-1134" w:hanging="1134"/>
      </w:pPr>
      <w:r>
        <w:t>30a</w:t>
      </w:r>
      <w:r>
        <w:tab/>
        <w:t>15</w:t>
      </w:r>
    </w:p>
    <w:p w:rsidR="00000000" w:rsidRDefault="00C653B4">
      <w:pPr>
        <w:tabs>
          <w:tab w:val="left" w:pos="1134"/>
        </w:tabs>
        <w:ind w:left="1134" w:right="-1134" w:hanging="1134"/>
      </w:pPr>
      <w:r>
        <w:t>30z</w:t>
      </w:r>
      <w:r>
        <w:tab/>
        <w:t>G 15 Erbach S 10</w:t>
      </w:r>
    </w:p>
    <w:p w:rsidR="00000000" w:rsidRDefault="00C653B4">
      <w:pPr>
        <w:tabs>
          <w:tab w:val="left" w:pos="1134"/>
        </w:tabs>
        <w:ind w:left="1134" w:right="-1134" w:hanging="1134"/>
      </w:pPr>
      <w:r>
        <w:t>40</w:t>
      </w:r>
      <w:r>
        <w:tab/>
        <w:t xml:space="preserve">Einführung des </w:t>
      </w:r>
      <w:r>
        <w:rPr>
          <w:vanish/>
        </w:rPr>
        <w:t>t[o[</w:t>
      </w:r>
      <w:r>
        <w:t>Erbach</w:t>
      </w:r>
      <w:r>
        <w:rPr>
          <w:vanish/>
        </w:rPr>
        <w:t>]o</w:t>
      </w:r>
      <w:r>
        <w:t xml:space="preserve">er </w:t>
      </w:r>
      <w:r>
        <w:rPr>
          <w:vanish/>
        </w:rPr>
        <w:t>s[</w:t>
      </w:r>
      <w:r>
        <w:t>Wochenblatt</w:t>
      </w:r>
      <w:r>
        <w:rPr>
          <w:vanish/>
        </w:rPr>
        <w:t>]s]t</w:t>
      </w:r>
      <w:r>
        <w:t xml:space="preserve">es im </w:t>
      </w:r>
      <w:r>
        <w:rPr>
          <w:vanish/>
        </w:rPr>
        <w:t>o[2{</w:t>
      </w:r>
      <w:r>
        <w:t>Landratsbezirk</w:t>
      </w:r>
      <w:r>
        <w:rPr>
          <w:vanish/>
        </w:rPr>
        <w:t>}</w:t>
      </w:r>
      <w:r>
        <w:t xml:space="preserve"> </w:t>
      </w:r>
      <w:r>
        <w:rPr>
          <w:vanish/>
        </w:rPr>
        <w:t>1{</w:t>
      </w:r>
      <w:r>
        <w:t>Breuberg</w:t>
      </w:r>
      <w:r>
        <w:rPr>
          <w:vanish/>
        </w:rPr>
        <w:t>}]o</w:t>
      </w:r>
      <w:r>
        <w:t xml:space="preserve"> als </w:t>
      </w:r>
      <w:r>
        <w:rPr>
          <w:vanish/>
        </w:rPr>
        <w:t>s[</w:t>
      </w:r>
      <w:r>
        <w:t>Amtsblatt</w:t>
      </w:r>
      <w:r>
        <w:rPr>
          <w:vanish/>
        </w:rPr>
        <w:t>]s</w:t>
      </w:r>
    </w:p>
    <w:p w:rsidR="00000000" w:rsidRDefault="00C653B4">
      <w:pPr>
        <w:tabs>
          <w:tab w:val="left" w:pos="1134"/>
        </w:tabs>
        <w:ind w:left="1134" w:right="-1134" w:hanging="1134"/>
      </w:pPr>
      <w:r>
        <w:t>43</w:t>
      </w:r>
      <w:r>
        <w:tab/>
        <w:t>1824 - 1852</w:t>
      </w:r>
    </w:p>
    <w:p w:rsidR="00000000" w:rsidRDefault="00C653B4">
      <w:pPr>
        <w:tabs>
          <w:tab w:val="left" w:pos="1134"/>
        </w:tabs>
        <w:ind w:left="1134" w:right="-1134" w:hanging="1134"/>
      </w:pPr>
      <w:r>
        <w:t>45</w:t>
      </w:r>
      <w:r>
        <w:tab/>
        <w:t>Prov.: Hessen, Landratsamt Breuberg/ Regierungskommission Erbach</w:t>
      </w:r>
    </w:p>
    <w:p w:rsidR="00000000" w:rsidRDefault="00C653B4">
      <w:pPr>
        <w:tabs>
          <w:tab w:val="left" w:pos="1134"/>
        </w:tabs>
        <w:ind w:left="1134" w:right="-1134" w:hanging="1134"/>
      </w:pPr>
      <w:r>
        <w:br w:type="page"/>
        <w:t>30</w:t>
      </w:r>
      <w:r>
        <w:tab/>
        <w:t>13</w:t>
      </w:r>
    </w:p>
    <w:p w:rsidR="00000000" w:rsidRDefault="00C653B4">
      <w:pPr>
        <w:tabs>
          <w:tab w:val="left" w:pos="1134"/>
        </w:tabs>
        <w:ind w:left="1134" w:right="-1134" w:hanging="1134"/>
      </w:pPr>
      <w:r>
        <w:t>30a</w:t>
      </w:r>
      <w:r>
        <w:tab/>
        <w:t>16</w:t>
      </w:r>
    </w:p>
    <w:p w:rsidR="00000000" w:rsidRDefault="00C653B4">
      <w:pPr>
        <w:tabs>
          <w:tab w:val="left" w:pos="1134"/>
        </w:tabs>
        <w:ind w:left="1134" w:right="-1134" w:hanging="1134"/>
      </w:pPr>
      <w:r>
        <w:t>30z</w:t>
      </w:r>
      <w:r>
        <w:tab/>
        <w:t>G 15 Erbach S 13</w:t>
      </w:r>
    </w:p>
    <w:p w:rsidR="00000000" w:rsidRDefault="00C653B4">
      <w:pPr>
        <w:tabs>
          <w:tab w:val="left" w:pos="1134"/>
        </w:tabs>
        <w:ind w:left="1134" w:right="-1134" w:hanging="1134"/>
      </w:pPr>
      <w:r>
        <w:t>40</w:t>
      </w:r>
      <w:r>
        <w:tab/>
      </w:r>
      <w:r>
        <w:rPr>
          <w:vanish/>
        </w:rPr>
        <w:t>s[</w:t>
      </w:r>
      <w:r>
        <w:t xml:space="preserve">Herausgabe des </w:t>
      </w:r>
      <w:r>
        <w:rPr>
          <w:vanish/>
        </w:rPr>
        <w:t>t[o[</w:t>
      </w:r>
      <w:r>
        <w:t>Erbach</w:t>
      </w:r>
      <w:r>
        <w:rPr>
          <w:vanish/>
        </w:rPr>
        <w:t>]o</w:t>
      </w:r>
      <w:r>
        <w:t xml:space="preserve">er </w:t>
      </w:r>
      <w:r>
        <w:rPr>
          <w:vanish/>
        </w:rPr>
        <w:t>s[</w:t>
      </w:r>
      <w:r>
        <w:t>Kreisblatt</w:t>
      </w:r>
      <w:r>
        <w:rPr>
          <w:vanish/>
        </w:rPr>
        <w:t>]s]t</w:t>
      </w:r>
      <w:r>
        <w:t>es</w:t>
      </w:r>
      <w:r>
        <w:rPr>
          <w:vanish/>
        </w:rPr>
        <w:t>]s</w:t>
      </w:r>
      <w:r>
        <w:t xml:space="preserve"> Bd 1</w:t>
      </w:r>
    </w:p>
    <w:p w:rsidR="00000000" w:rsidRDefault="00C653B4">
      <w:pPr>
        <w:tabs>
          <w:tab w:val="left" w:pos="1134"/>
        </w:tabs>
        <w:ind w:left="1134" w:right="-1134" w:hanging="1134"/>
      </w:pPr>
      <w:r>
        <w:t>43</w:t>
      </w:r>
      <w:r>
        <w:tab/>
        <w:t>1825 - 1848 ; 1853 - 1895</w:t>
      </w:r>
    </w:p>
    <w:p w:rsidR="00000000" w:rsidRDefault="00C653B4">
      <w:pPr>
        <w:tabs>
          <w:tab w:val="left" w:pos="1134"/>
        </w:tabs>
        <w:ind w:left="1134" w:right="-1134" w:hanging="1134"/>
      </w:pPr>
      <w:r>
        <w:br w:type="page"/>
        <w:t>30</w:t>
      </w:r>
      <w:r>
        <w:tab/>
        <w:t>119*</w:t>
      </w:r>
    </w:p>
    <w:p w:rsidR="00000000" w:rsidRDefault="00C653B4">
      <w:pPr>
        <w:tabs>
          <w:tab w:val="left" w:pos="1134"/>
        </w:tabs>
        <w:ind w:left="1134" w:right="-1134" w:hanging="1134"/>
      </w:pPr>
      <w:r>
        <w:t>30a</w:t>
      </w:r>
      <w:r>
        <w:tab/>
        <w:t>17</w:t>
      </w:r>
    </w:p>
    <w:p w:rsidR="00000000" w:rsidRDefault="00C653B4">
      <w:pPr>
        <w:tabs>
          <w:tab w:val="left" w:pos="1134"/>
        </w:tabs>
        <w:ind w:left="1134" w:right="-1134" w:hanging="1134"/>
      </w:pPr>
      <w:r>
        <w:t>30z</w:t>
      </w:r>
      <w:r>
        <w:tab/>
        <w:t>G 15 Erbach S 119*</w:t>
      </w:r>
    </w:p>
    <w:p w:rsidR="00000000" w:rsidRDefault="00C653B4">
      <w:pPr>
        <w:tabs>
          <w:tab w:val="left" w:pos="1134"/>
        </w:tabs>
        <w:ind w:left="1134" w:right="-1134" w:hanging="1134"/>
      </w:pPr>
      <w:r>
        <w:t>40</w:t>
      </w:r>
      <w:r>
        <w:tab/>
      </w:r>
      <w:r>
        <w:rPr>
          <w:vanish/>
        </w:rPr>
        <w:t>s[</w:t>
      </w:r>
      <w:r>
        <w:t>Herausgabe des Erba</w:t>
      </w:r>
      <w:r>
        <w:t>cher Kreisblattes</w:t>
      </w:r>
      <w:r>
        <w:rPr>
          <w:vanish/>
        </w:rPr>
        <w:t>]s</w:t>
      </w:r>
      <w:r>
        <w:t xml:space="preserve"> Bd 2</w:t>
      </w:r>
    </w:p>
    <w:p w:rsidR="00000000" w:rsidRDefault="00C653B4">
      <w:pPr>
        <w:tabs>
          <w:tab w:val="left" w:pos="1134"/>
        </w:tabs>
        <w:ind w:left="1134" w:right="-1134" w:hanging="1134"/>
      </w:pPr>
      <w:r>
        <w:t>41</w:t>
      </w:r>
      <w:r>
        <w:tab/>
        <w:t xml:space="preserve">u.a.: </w:t>
      </w:r>
      <w:r>
        <w:rPr>
          <w:vanish/>
        </w:rPr>
        <w:t>t[o[</w:t>
      </w:r>
      <w:r>
        <w:t>Erbach</w:t>
      </w:r>
      <w:r>
        <w:rPr>
          <w:vanish/>
        </w:rPr>
        <w:t>]o</w:t>
      </w:r>
      <w:r>
        <w:t xml:space="preserve">er </w:t>
      </w:r>
      <w:r>
        <w:rPr>
          <w:vanish/>
        </w:rPr>
        <w:t>s[</w:t>
      </w:r>
      <w:r>
        <w:t>Kreisblatt</w:t>
      </w:r>
      <w:r>
        <w:rPr>
          <w:vanish/>
        </w:rPr>
        <w:t>]s]t</w:t>
      </w:r>
      <w:r>
        <w:t xml:space="preserve"> Nr. 1-2/1945; Amtsverkündigungsblatt für den Landkreis Nr. 3/1945; Starkenburger Presse Nr. 56 u. 57/1900, Nr. 1/1901 und Nr. 69/1902</w:t>
      </w:r>
    </w:p>
    <w:p w:rsidR="00000000" w:rsidRDefault="00C653B4">
      <w:pPr>
        <w:tabs>
          <w:tab w:val="left" w:pos="1134"/>
        </w:tabs>
        <w:ind w:left="1134" w:right="-1134" w:hanging="1134"/>
      </w:pPr>
      <w:r>
        <w:t>43</w:t>
      </w:r>
      <w:r>
        <w:tab/>
        <w:t>1895 - 1945</w:t>
      </w:r>
    </w:p>
    <w:p w:rsidR="00000000" w:rsidRDefault="00C653B4">
      <w:pPr>
        <w:tabs>
          <w:tab w:val="left" w:pos="1134"/>
        </w:tabs>
        <w:ind w:left="1134" w:right="-1134" w:hanging="1134"/>
      </w:pPr>
      <w:r>
        <w:br w:type="page"/>
        <w:t>30</w:t>
      </w:r>
      <w:r>
        <w:tab/>
        <w:t>107*</w:t>
      </w:r>
    </w:p>
    <w:p w:rsidR="00000000" w:rsidRDefault="00C653B4">
      <w:pPr>
        <w:tabs>
          <w:tab w:val="left" w:pos="1134"/>
        </w:tabs>
        <w:ind w:left="1134" w:right="-1134" w:hanging="1134"/>
      </w:pPr>
      <w:r>
        <w:t>30a</w:t>
      </w:r>
      <w:r>
        <w:tab/>
        <w:t>18</w:t>
      </w:r>
    </w:p>
    <w:p w:rsidR="00000000" w:rsidRDefault="00C653B4">
      <w:pPr>
        <w:tabs>
          <w:tab w:val="left" w:pos="1134"/>
        </w:tabs>
        <w:ind w:left="1134" w:right="-1134" w:hanging="1134"/>
      </w:pPr>
      <w:r>
        <w:t>30z</w:t>
      </w:r>
      <w:r>
        <w:tab/>
        <w:t>G 15 Erbach S 107*</w:t>
      </w:r>
    </w:p>
    <w:p w:rsidR="00000000" w:rsidRDefault="00C653B4">
      <w:pPr>
        <w:tabs>
          <w:tab w:val="left" w:pos="1134"/>
        </w:tabs>
        <w:ind w:left="1134" w:right="-1134" w:hanging="1134"/>
      </w:pPr>
      <w:r>
        <w:t>40</w:t>
      </w:r>
      <w:r>
        <w:tab/>
        <w:t xml:space="preserve">Register des </w:t>
      </w:r>
      <w:r>
        <w:rPr>
          <w:vanish/>
        </w:rPr>
        <w:t>t[o[</w:t>
      </w:r>
      <w:r>
        <w:t>Erbach</w:t>
      </w:r>
      <w:r>
        <w:rPr>
          <w:vanish/>
        </w:rPr>
        <w:t>]o</w:t>
      </w:r>
      <w:r>
        <w:t xml:space="preserve">er </w:t>
      </w:r>
      <w:r>
        <w:rPr>
          <w:vanish/>
        </w:rPr>
        <w:t>s[</w:t>
      </w:r>
      <w:r>
        <w:t>Kreisblatt</w:t>
      </w:r>
      <w:r>
        <w:rPr>
          <w:vanish/>
        </w:rPr>
        <w:t>]s]t</w:t>
      </w:r>
      <w:r>
        <w:t>es</w:t>
      </w:r>
    </w:p>
    <w:p w:rsidR="00000000" w:rsidRDefault="00C653B4">
      <w:pPr>
        <w:tabs>
          <w:tab w:val="left" w:pos="1134"/>
        </w:tabs>
        <w:ind w:left="1134" w:right="-1134" w:hanging="1134"/>
      </w:pPr>
      <w:r>
        <w:t>43</w:t>
      </w:r>
      <w:r>
        <w:tab/>
        <w:t>1897 - 1933</w:t>
      </w:r>
    </w:p>
    <w:p w:rsidR="00000000" w:rsidRDefault="00C653B4">
      <w:pPr>
        <w:tabs>
          <w:tab w:val="left" w:pos="1134"/>
        </w:tabs>
        <w:ind w:left="1134" w:right="-1134" w:hanging="1134"/>
      </w:pPr>
      <w:r>
        <w:br w:type="page"/>
        <w:t>30</w:t>
      </w:r>
      <w:r>
        <w:tab/>
        <w:t>12</w:t>
      </w:r>
    </w:p>
    <w:p w:rsidR="00000000" w:rsidRDefault="00C653B4">
      <w:pPr>
        <w:tabs>
          <w:tab w:val="left" w:pos="1134"/>
        </w:tabs>
        <w:ind w:left="1134" w:right="-1134" w:hanging="1134"/>
      </w:pPr>
      <w:r>
        <w:t>30a</w:t>
      </w:r>
      <w:r>
        <w:tab/>
        <w:t>19</w:t>
      </w:r>
    </w:p>
    <w:p w:rsidR="00000000" w:rsidRDefault="00C653B4">
      <w:pPr>
        <w:tabs>
          <w:tab w:val="left" w:pos="1134"/>
        </w:tabs>
        <w:ind w:left="1134" w:right="-1134" w:hanging="1134"/>
      </w:pPr>
      <w:r>
        <w:t>30z</w:t>
      </w:r>
      <w:r>
        <w:tab/>
        <w:t>G 15 Erbach S 12</w:t>
      </w:r>
    </w:p>
    <w:p w:rsidR="00000000" w:rsidRDefault="00C653B4">
      <w:pPr>
        <w:tabs>
          <w:tab w:val="left" w:pos="1134"/>
        </w:tabs>
        <w:ind w:left="1134" w:right="-1134" w:hanging="1134"/>
      </w:pPr>
      <w:r>
        <w:t>40</w:t>
      </w:r>
      <w:r>
        <w:tab/>
      </w:r>
      <w:r>
        <w:rPr>
          <w:vanish/>
        </w:rPr>
        <w:t>s[</w:t>
      </w:r>
      <w:r>
        <w:t xml:space="preserve">Herausgabe eines </w:t>
      </w:r>
      <w:r>
        <w:rPr>
          <w:vanish/>
        </w:rPr>
        <w:t>s[</w:t>
      </w:r>
      <w:r>
        <w:t>Anzeigeblatt</w:t>
      </w:r>
      <w:r>
        <w:rPr>
          <w:vanish/>
        </w:rPr>
        <w:t>]s</w:t>
      </w:r>
      <w:r>
        <w:t>es</w:t>
      </w:r>
      <w:r>
        <w:rPr>
          <w:vanish/>
        </w:rPr>
        <w:t>]s</w:t>
      </w:r>
      <w:r>
        <w:t xml:space="preserve"> für die </w:t>
      </w:r>
      <w:r>
        <w:rPr>
          <w:vanish/>
        </w:rPr>
        <w:t>o[2{</w:t>
      </w:r>
      <w:r>
        <w:t>Kreis</w:t>
      </w:r>
      <w:r>
        <w:rPr>
          <w:vanish/>
        </w:rPr>
        <w:t>}</w:t>
      </w:r>
      <w:r>
        <w:t xml:space="preserve">e </w:t>
      </w:r>
      <w:r>
        <w:rPr>
          <w:vanish/>
        </w:rPr>
        <w:t>1{</w:t>
      </w:r>
      <w:r>
        <w:t>Erbach</w:t>
      </w:r>
      <w:r>
        <w:rPr>
          <w:vanish/>
        </w:rPr>
        <w:t>}]o</w:t>
      </w:r>
      <w:r>
        <w:t xml:space="preserve"> und </w:t>
      </w:r>
      <w:r>
        <w:rPr>
          <w:vanish/>
        </w:rPr>
        <w:t>o[</w:t>
      </w:r>
      <w:r>
        <w:t>Neustadt</w:t>
      </w:r>
      <w:r>
        <w:rPr>
          <w:vanish/>
        </w:rPr>
        <w:t>&lt;, Kreis&gt;]o</w:t>
      </w:r>
    </w:p>
    <w:p w:rsidR="00000000" w:rsidRDefault="00C653B4">
      <w:pPr>
        <w:tabs>
          <w:tab w:val="left" w:pos="1134"/>
        </w:tabs>
        <w:ind w:left="1134" w:right="-1134" w:hanging="1134"/>
      </w:pPr>
      <w:r>
        <w:t>43</w:t>
      </w:r>
      <w:r>
        <w:tab/>
        <w:t>1852 - 1874</w:t>
      </w:r>
    </w:p>
    <w:p w:rsidR="00000000" w:rsidRDefault="00C653B4">
      <w:pPr>
        <w:tabs>
          <w:tab w:val="left" w:pos="1134"/>
        </w:tabs>
        <w:ind w:left="1134" w:right="-1134" w:hanging="1134"/>
      </w:pPr>
      <w:r>
        <w:t>45</w:t>
      </w:r>
      <w:r>
        <w:tab/>
        <w:t>Prov.: Hessen, Kreisamt Neustadt/Kreisa</w:t>
      </w:r>
      <w:r>
        <w:t>mt Erbach</w:t>
      </w:r>
    </w:p>
    <w:p w:rsidR="00000000" w:rsidRDefault="00C653B4">
      <w:pPr>
        <w:tabs>
          <w:tab w:val="left" w:pos="1134"/>
        </w:tabs>
        <w:ind w:left="1134" w:right="-1134" w:hanging="1134"/>
      </w:pPr>
      <w:r>
        <w:br w:type="page"/>
        <w:t>30</w:t>
      </w:r>
      <w:r>
        <w:tab/>
        <w:t>2</w:t>
      </w:r>
    </w:p>
    <w:p w:rsidR="00000000" w:rsidRDefault="00C653B4">
      <w:pPr>
        <w:tabs>
          <w:tab w:val="left" w:pos="1134"/>
        </w:tabs>
        <w:ind w:left="1134" w:right="-1134" w:hanging="1134"/>
      </w:pPr>
      <w:r>
        <w:t>30a</w:t>
      </w:r>
      <w:r>
        <w:tab/>
        <w:t>20</w:t>
      </w:r>
    </w:p>
    <w:p w:rsidR="00000000" w:rsidRDefault="00C653B4">
      <w:pPr>
        <w:tabs>
          <w:tab w:val="left" w:pos="1134"/>
        </w:tabs>
        <w:ind w:left="1134" w:right="-1134" w:hanging="1134"/>
      </w:pPr>
      <w:r>
        <w:t>30z</w:t>
      </w:r>
      <w:r>
        <w:tab/>
        <w:t>G 15 Erbach S 2</w:t>
      </w:r>
    </w:p>
    <w:p w:rsidR="00000000" w:rsidRDefault="00C653B4">
      <w:pPr>
        <w:tabs>
          <w:tab w:val="left" w:pos="1134"/>
        </w:tabs>
        <w:ind w:left="1134" w:right="-1134" w:hanging="1134"/>
      </w:pPr>
      <w:r>
        <w:t>40</w:t>
      </w:r>
      <w:r>
        <w:tab/>
      </w:r>
      <w:r>
        <w:rPr>
          <w:vanish/>
        </w:rPr>
        <w:t>s[</w:t>
      </w:r>
      <w:r>
        <w:t xml:space="preserve">Vertrieb des </w:t>
      </w:r>
      <w:r>
        <w:rPr>
          <w:vanish/>
        </w:rPr>
        <w:t>s[</w:t>
      </w:r>
      <w:r>
        <w:t>Landkalender</w:t>
      </w:r>
      <w:r>
        <w:rPr>
          <w:vanish/>
        </w:rPr>
        <w:t>]s</w:t>
      </w:r>
      <w:r>
        <w:t>s</w:t>
      </w:r>
      <w:r>
        <w:rPr>
          <w:vanish/>
        </w:rPr>
        <w:t>]s</w:t>
      </w:r>
    </w:p>
    <w:p w:rsidR="00000000" w:rsidRDefault="00C653B4">
      <w:pPr>
        <w:tabs>
          <w:tab w:val="left" w:pos="1134"/>
        </w:tabs>
        <w:ind w:left="1134" w:right="-1134" w:hanging="1134"/>
      </w:pPr>
      <w:r>
        <w:t>43</w:t>
      </w:r>
      <w:r>
        <w:tab/>
        <w:t>1853 - 1928</w:t>
      </w:r>
    </w:p>
    <w:p w:rsidR="00000000" w:rsidRDefault="00C653B4">
      <w:pPr>
        <w:tabs>
          <w:tab w:val="left" w:pos="1134"/>
        </w:tabs>
        <w:ind w:left="1134" w:right="-1134" w:hanging="1134"/>
      </w:pPr>
      <w:r>
        <w:t>45</w:t>
      </w:r>
      <w:r>
        <w:tab/>
        <w:t>Prov.: Hessen, Kreisamt Erbach</w:t>
      </w:r>
    </w:p>
    <w:p w:rsidR="00000000" w:rsidRDefault="00C653B4">
      <w:pPr>
        <w:tabs>
          <w:tab w:val="left" w:pos="1134"/>
        </w:tabs>
        <w:ind w:left="1134" w:right="-1134" w:hanging="1134"/>
      </w:pPr>
      <w:r>
        <w:br w:type="page"/>
        <w:t>26</w:t>
      </w:r>
      <w:r>
        <w:tab/>
        <w:t>T</w:t>
      </w:r>
    </w:p>
    <w:p w:rsidR="00000000" w:rsidRDefault="00C653B4">
      <w:pPr>
        <w:tabs>
          <w:tab w:val="left" w:pos="1134"/>
        </w:tabs>
        <w:ind w:left="1134" w:right="-1134" w:hanging="1134"/>
      </w:pPr>
      <w:r>
        <w:t>26a</w:t>
      </w:r>
      <w:r>
        <w:tab/>
        <w:t>T</w:t>
      </w:r>
    </w:p>
    <w:p w:rsidR="00000000" w:rsidRDefault="00C653B4">
      <w:pPr>
        <w:tabs>
          <w:tab w:val="left" w:pos="1134"/>
        </w:tabs>
        <w:ind w:left="1134" w:right="-1134" w:hanging="1134"/>
      </w:pPr>
      <w:r>
        <w:t>27</w:t>
      </w:r>
      <w:r>
        <w:tab/>
        <w:t>T. Landwirtschaft, Rechtsverhältnisse am Grundeigentum \ Ledoc</w:t>
      </w:r>
    </w:p>
    <w:p w:rsidR="00000000" w:rsidRDefault="00C653B4">
      <w:pPr>
        <w:tabs>
          <w:tab w:val="left" w:pos="1134"/>
        </w:tabs>
        <w:ind w:left="1134" w:right="-1134" w:hanging="1134"/>
      </w:pPr>
      <w:r>
        <w:t>30</w:t>
      </w:r>
      <w:r>
        <w:tab/>
        <w:t>30</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T 30</w:t>
      </w:r>
    </w:p>
    <w:p w:rsidR="00000000" w:rsidRDefault="00C653B4">
      <w:pPr>
        <w:tabs>
          <w:tab w:val="left" w:pos="1134"/>
        </w:tabs>
        <w:ind w:left="1134" w:right="-1134" w:hanging="1134"/>
      </w:pPr>
      <w:r>
        <w:t>40</w:t>
      </w:r>
      <w:r>
        <w:tab/>
      </w:r>
      <w:r>
        <w:rPr>
          <w:vanish/>
        </w:rPr>
        <w:t>s[</w:t>
      </w:r>
      <w:r>
        <w:t xml:space="preserve">Bezug des landwirtschaftlichen </w:t>
      </w:r>
      <w:r>
        <w:rPr>
          <w:vanish/>
        </w:rPr>
        <w:t>s[</w:t>
      </w:r>
      <w:r>
        <w:t>Kalender</w:t>
      </w:r>
      <w:r>
        <w:rPr>
          <w:vanish/>
        </w:rPr>
        <w:t>]s</w:t>
      </w:r>
      <w:r>
        <w:t>s</w:t>
      </w:r>
      <w:r>
        <w:rPr>
          <w:vanish/>
        </w:rPr>
        <w:t>]s</w:t>
      </w:r>
      <w:r>
        <w:t xml:space="preserve"> für das </w:t>
      </w:r>
      <w:r>
        <w:rPr>
          <w:vanish/>
        </w:rPr>
        <w:t>o[2{</w:t>
      </w:r>
      <w:r>
        <w:t>Großherzogtum</w:t>
      </w:r>
      <w:r>
        <w:rPr>
          <w:vanish/>
        </w:rPr>
        <w:t>}</w:t>
      </w:r>
      <w:r>
        <w:t xml:space="preserve"> </w:t>
      </w:r>
      <w:r>
        <w:rPr>
          <w:vanish/>
        </w:rPr>
        <w:t>1{</w:t>
      </w:r>
      <w:r>
        <w:t>Hessen</w:t>
      </w:r>
      <w:r>
        <w:rPr>
          <w:vanish/>
        </w:rPr>
        <w:t>}]o</w:t>
      </w:r>
    </w:p>
    <w:p w:rsidR="00000000" w:rsidRDefault="00C653B4">
      <w:pPr>
        <w:tabs>
          <w:tab w:val="left" w:pos="1134"/>
        </w:tabs>
        <w:ind w:left="1134" w:right="-1134" w:hanging="1134"/>
      </w:pPr>
      <w:r>
        <w:t>43</w:t>
      </w:r>
      <w:r>
        <w:tab/>
        <w:t>1903 - 1909</w:t>
      </w:r>
    </w:p>
    <w:p w:rsidR="00000000" w:rsidRDefault="00C653B4">
      <w:pPr>
        <w:tabs>
          <w:tab w:val="left" w:pos="1134"/>
        </w:tabs>
        <w:ind w:left="1134" w:right="-1134" w:hanging="1134"/>
      </w:pPr>
      <w:r>
        <w:br w:type="page"/>
        <w:t>26</w:t>
      </w:r>
      <w:r>
        <w:tab/>
        <w:t>V</w:t>
      </w:r>
    </w:p>
    <w:p w:rsidR="00000000" w:rsidRDefault="00C653B4">
      <w:pPr>
        <w:tabs>
          <w:tab w:val="left" w:pos="1134"/>
        </w:tabs>
        <w:ind w:left="1134" w:right="-1134" w:hanging="1134"/>
      </w:pPr>
      <w:r>
        <w:t>26a</w:t>
      </w:r>
      <w:r>
        <w:tab/>
        <w:t>V</w:t>
      </w:r>
    </w:p>
    <w:p w:rsidR="00000000" w:rsidRDefault="00C653B4">
      <w:pPr>
        <w:tabs>
          <w:tab w:val="left" w:pos="1134"/>
        </w:tabs>
        <w:ind w:left="1134" w:right="-1134" w:hanging="1134"/>
      </w:pPr>
      <w:r>
        <w:t>27</w:t>
      </w:r>
      <w:r>
        <w:tab/>
        <w:t>V. Handel und Gewerbe</w:t>
      </w:r>
    </w:p>
    <w:p w:rsidR="00000000" w:rsidRDefault="00C653B4">
      <w:pPr>
        <w:tabs>
          <w:tab w:val="left" w:pos="1134"/>
        </w:tabs>
        <w:ind w:left="1134" w:right="-1134" w:hanging="1134"/>
      </w:pPr>
      <w:r>
        <w:t>30</w:t>
      </w:r>
      <w:r>
        <w:tab/>
        <w:t>657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V 657</w:t>
      </w:r>
    </w:p>
    <w:p w:rsidR="00000000" w:rsidRDefault="00C653B4">
      <w:pPr>
        <w:tabs>
          <w:tab w:val="left" w:pos="1134"/>
        </w:tabs>
        <w:ind w:left="1134" w:right="-1134" w:hanging="1134"/>
      </w:pPr>
      <w:r>
        <w:t>40</w:t>
      </w:r>
      <w:r>
        <w:tab/>
      </w:r>
      <w:r>
        <w:rPr>
          <w:vanish/>
        </w:rPr>
        <w:t>s[2{</w:t>
      </w:r>
      <w:r>
        <w:t>Einrichtung und Betrieb von</w:t>
      </w:r>
      <w:r>
        <w:rPr>
          <w:vanish/>
        </w:rPr>
        <w:t>}</w:t>
      </w:r>
      <w:r>
        <w:t xml:space="preserve"> </w:t>
      </w:r>
      <w:r>
        <w:rPr>
          <w:vanish/>
        </w:rPr>
        <w:t>1{</w:t>
      </w:r>
      <w:r>
        <w:t>Buchdruckereien</w:t>
      </w:r>
      <w:r>
        <w:rPr>
          <w:vanish/>
        </w:rPr>
        <w:t>}]s</w:t>
      </w:r>
      <w:r>
        <w:t xml:space="preserve"> und Schriftgießereien</w:t>
      </w:r>
    </w:p>
    <w:p w:rsidR="00000000" w:rsidRDefault="00C653B4">
      <w:pPr>
        <w:tabs>
          <w:tab w:val="left" w:pos="1134"/>
        </w:tabs>
        <w:ind w:left="1134" w:right="-1134" w:hanging="1134"/>
      </w:pPr>
      <w:r>
        <w:t>43</w:t>
      </w:r>
      <w:r>
        <w:tab/>
        <w:t>1897 - 19</w:t>
      </w:r>
      <w:r>
        <w:t>07</w:t>
      </w:r>
    </w:p>
    <w:p w:rsidR="00000000" w:rsidRDefault="00C653B4">
      <w:pPr>
        <w:tabs>
          <w:tab w:val="left" w:pos="1134"/>
        </w:tabs>
        <w:ind w:left="1134" w:right="-1134" w:hanging="1134"/>
      </w:pPr>
      <w:r>
        <w:br w:type="page"/>
        <w:t>26</w:t>
      </w:r>
      <w:r>
        <w:tab/>
        <w:t>W</w:t>
      </w:r>
    </w:p>
    <w:p w:rsidR="00000000" w:rsidRDefault="00C653B4">
      <w:pPr>
        <w:tabs>
          <w:tab w:val="left" w:pos="1134"/>
        </w:tabs>
        <w:ind w:left="1134" w:right="-1134" w:hanging="1134"/>
      </w:pPr>
      <w:r>
        <w:t>26a</w:t>
      </w:r>
      <w:r>
        <w:tab/>
        <w:t>W</w:t>
      </w:r>
    </w:p>
    <w:p w:rsidR="00000000" w:rsidRDefault="00C653B4">
      <w:pPr>
        <w:tabs>
          <w:tab w:val="left" w:pos="1134"/>
        </w:tabs>
        <w:ind w:left="1134" w:right="-1134" w:hanging="1134"/>
      </w:pPr>
      <w:r>
        <w:t>27</w:t>
      </w:r>
      <w:r>
        <w:tab/>
        <w:t>W. Soziale Fürsorge</w:t>
      </w:r>
    </w:p>
    <w:p w:rsidR="00000000" w:rsidRDefault="00C653B4">
      <w:pPr>
        <w:tabs>
          <w:tab w:val="left" w:pos="1134"/>
        </w:tabs>
        <w:ind w:left="1134" w:right="-1134" w:hanging="1134"/>
      </w:pPr>
      <w:r>
        <w:t>30</w:t>
      </w:r>
      <w:r>
        <w:tab/>
        <w:t>2138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Erbach W 2138</w:t>
      </w:r>
    </w:p>
    <w:p w:rsidR="00000000" w:rsidRDefault="00C653B4">
      <w:pPr>
        <w:tabs>
          <w:tab w:val="left" w:pos="1134"/>
        </w:tabs>
        <w:ind w:left="1134" w:right="-1134" w:hanging="1134"/>
      </w:pPr>
      <w:r>
        <w:t>40</w:t>
      </w:r>
      <w:r>
        <w:tab/>
      </w:r>
      <w:r>
        <w:rPr>
          <w:vanish/>
        </w:rPr>
        <w:t>s[</w:t>
      </w:r>
      <w:r>
        <w:t>Buchdruckerei</w:t>
      </w:r>
      <w:r>
        <w:rPr>
          <w:vanish/>
        </w:rPr>
        <w:t>]s</w:t>
      </w:r>
      <w:r>
        <w:t xml:space="preserve"> Berufsgenossenschaft</w:t>
      </w:r>
    </w:p>
    <w:p w:rsidR="00000000" w:rsidRDefault="00C653B4">
      <w:pPr>
        <w:tabs>
          <w:tab w:val="left" w:pos="1134"/>
        </w:tabs>
        <w:ind w:left="1134" w:right="-1134" w:hanging="1134"/>
      </w:pPr>
      <w:r>
        <w:t>41</w:t>
      </w:r>
      <w:r>
        <w:tab/>
        <w:t>Unfallverhütungsvorschriften, 1887 - 1888, 1914 - 1927; Verzeichnis der angemeldeten Betriebe, o.J.</w:t>
      </w:r>
    </w:p>
    <w:p w:rsidR="00000000" w:rsidRDefault="00C653B4">
      <w:pPr>
        <w:tabs>
          <w:tab w:val="left" w:pos="1134"/>
        </w:tabs>
        <w:ind w:left="1134" w:right="-1134" w:hanging="1134"/>
      </w:pPr>
      <w:r>
        <w:t>43</w:t>
      </w:r>
      <w:r>
        <w:tab/>
        <w:t>1887 - 1888 ; 1914 - 1927</w:t>
      </w:r>
    </w:p>
    <w:p w:rsidR="00000000" w:rsidRDefault="00C653B4">
      <w:pPr>
        <w:tabs>
          <w:tab w:val="left" w:pos="1134"/>
        </w:tabs>
        <w:ind w:left="1134" w:right="-1134" w:hanging="1134"/>
      </w:pPr>
      <w:r>
        <w:br w:type="page"/>
        <w:t>30</w:t>
      </w:r>
      <w:r>
        <w:tab/>
        <w:t>57</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Erbach W 57</w:t>
      </w:r>
    </w:p>
    <w:p w:rsidR="00000000" w:rsidRDefault="00C653B4">
      <w:pPr>
        <w:tabs>
          <w:tab w:val="left" w:pos="1134"/>
        </w:tabs>
        <w:ind w:left="1134" w:right="-1134" w:hanging="1134"/>
      </w:pPr>
      <w:r>
        <w:t>40</w:t>
      </w:r>
      <w:r>
        <w:tab/>
      </w:r>
      <w:r>
        <w:rPr>
          <w:vanish/>
        </w:rPr>
        <w:t>s[s[2{</w:t>
      </w:r>
      <w:r>
        <w:t>Offerten über</w:t>
      </w:r>
      <w:r>
        <w:rPr>
          <w:vanish/>
        </w:rPr>
        <w:t>}</w:t>
      </w:r>
      <w:r>
        <w:t xml:space="preserve"> </w:t>
      </w:r>
      <w:r>
        <w:rPr>
          <w:vanish/>
        </w:rPr>
        <w:t>1{</w:t>
      </w:r>
      <w:r>
        <w:t>Literatur</w:t>
      </w:r>
      <w:r>
        <w:rPr>
          <w:vanish/>
        </w:rPr>
        <w:t>}]s]s</w:t>
      </w:r>
      <w:r>
        <w:t xml:space="preserve"> und Vordrucke zur Reichsversicherungsordnung</w:t>
      </w:r>
    </w:p>
    <w:p w:rsidR="00000000" w:rsidRDefault="00C653B4">
      <w:pPr>
        <w:tabs>
          <w:tab w:val="left" w:pos="1134"/>
        </w:tabs>
        <w:ind w:left="1134" w:right="-1134" w:hanging="1134"/>
      </w:pPr>
      <w:r>
        <w:t>43</w:t>
      </w:r>
      <w:r>
        <w:tab/>
        <w:t>1885 - 1936</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15 Friedberg</w:t>
      </w:r>
    </w:p>
    <w:p w:rsidR="00000000" w:rsidRDefault="00C653B4">
      <w:pPr>
        <w:tabs>
          <w:tab w:val="left" w:pos="1134"/>
        </w:tabs>
        <w:ind w:left="1134" w:right="-1134" w:hanging="1134"/>
      </w:pPr>
      <w:r>
        <w:t>20a</w:t>
      </w:r>
      <w:r>
        <w:tab/>
        <w:t>035</w:t>
      </w:r>
    </w:p>
    <w:p w:rsidR="00000000" w:rsidRDefault="00C653B4">
      <w:pPr>
        <w:tabs>
          <w:tab w:val="left" w:pos="1134"/>
        </w:tabs>
        <w:ind w:left="1134" w:right="-1134" w:hanging="1134"/>
      </w:pPr>
      <w:r>
        <w:t>21</w:t>
      </w:r>
      <w:r>
        <w:tab/>
        <w:t>Kreis Friedberg</w:t>
      </w:r>
    </w:p>
    <w:p w:rsidR="00000000" w:rsidRDefault="00C653B4">
      <w:pPr>
        <w:tabs>
          <w:tab w:val="left" w:pos="1134"/>
        </w:tabs>
        <w:ind w:left="1134" w:right="-1134" w:hanging="1134"/>
      </w:pPr>
      <w:r>
        <w:t>22</w:t>
      </w:r>
      <w:r>
        <w:tab/>
        <w:t>G Behörden und Ämter Großherzogtum und Volksstaat Hessen \ G 11 - 19 Innere</w:t>
      </w:r>
      <w:r>
        <w:t xml:space="preserve"> Verwaltung \ G 15 Kreis- und Landratsämter \ #Kreis Friedberg</w:t>
      </w:r>
    </w:p>
    <w:p w:rsidR="00000000" w:rsidRDefault="00C653B4">
      <w:pPr>
        <w:tabs>
          <w:tab w:val="left" w:pos="1134"/>
        </w:tabs>
        <w:ind w:left="1134" w:right="-1134" w:hanging="1134"/>
      </w:pPr>
      <w:r>
        <w:t>23</w:t>
      </w:r>
      <w:r>
        <w:tab/>
        <w:t>1821 - 1945</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26</w:t>
      </w:r>
      <w:r>
        <w:tab/>
        <w:t>A</w:t>
      </w:r>
    </w:p>
    <w:p w:rsidR="00000000" w:rsidRDefault="00C653B4">
      <w:pPr>
        <w:tabs>
          <w:tab w:val="left" w:pos="1134"/>
        </w:tabs>
        <w:ind w:left="1134" w:right="-1134" w:hanging="1134"/>
      </w:pPr>
      <w:r>
        <w:t>26a</w:t>
      </w:r>
      <w:r>
        <w:tab/>
        <w:t>A</w:t>
      </w:r>
    </w:p>
    <w:p w:rsidR="00000000" w:rsidRDefault="00C653B4">
      <w:pPr>
        <w:tabs>
          <w:tab w:val="left" w:pos="1134"/>
        </w:tabs>
        <w:ind w:left="1134" w:right="-1134" w:hanging="1134"/>
      </w:pPr>
      <w:r>
        <w:t>26b</w:t>
      </w:r>
      <w:r>
        <w:tab/>
        <w:t>01</w:t>
      </w:r>
    </w:p>
    <w:p w:rsidR="00000000" w:rsidRDefault="00C653B4">
      <w:pPr>
        <w:tabs>
          <w:tab w:val="left" w:pos="1134"/>
        </w:tabs>
        <w:ind w:left="1134" w:right="-1134" w:hanging="1134"/>
      </w:pPr>
      <w:r>
        <w:t>27</w:t>
      </w:r>
      <w:r>
        <w:tab/>
        <w:t>A. Staatsverfassung \ A.1. Staatsoberhaupt</w:t>
      </w:r>
    </w:p>
    <w:p w:rsidR="00000000" w:rsidRDefault="00C653B4">
      <w:pPr>
        <w:tabs>
          <w:tab w:val="left" w:pos="1134"/>
        </w:tabs>
        <w:ind w:left="1134" w:right="-1134" w:hanging="1134"/>
      </w:pPr>
      <w:r>
        <w:t>30</w:t>
      </w:r>
      <w:r>
        <w:tab/>
        <w:t>37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A 37</w:t>
      </w:r>
    </w:p>
    <w:p w:rsidR="00000000" w:rsidRDefault="00C653B4">
      <w:pPr>
        <w:tabs>
          <w:tab w:val="left" w:pos="1134"/>
        </w:tabs>
        <w:ind w:left="1134" w:right="-1134" w:hanging="1134"/>
      </w:pPr>
      <w:r>
        <w:t>33</w:t>
      </w:r>
      <w:r>
        <w:tab/>
        <w:t>S. 2</w:t>
      </w:r>
    </w:p>
    <w:p w:rsidR="00000000" w:rsidRDefault="00C653B4">
      <w:pPr>
        <w:tabs>
          <w:tab w:val="left" w:pos="1134"/>
        </w:tabs>
        <w:ind w:left="1134" w:right="-1134" w:hanging="1134"/>
      </w:pPr>
      <w:r>
        <w:t>40</w:t>
      </w:r>
      <w:r>
        <w:tab/>
      </w:r>
      <w:r>
        <w:rPr>
          <w:vanish/>
        </w:rPr>
        <w:t>s[</w:t>
      </w:r>
      <w:r>
        <w:t xml:space="preserve">Beurteilung der </w:t>
      </w:r>
      <w:r>
        <w:rPr>
          <w:vanish/>
        </w:rPr>
        <w:t>t[2{s[</w:t>
      </w:r>
      <w:r>
        <w:t>Druckschrift</w:t>
      </w:r>
      <w:r>
        <w:rPr>
          <w:vanish/>
        </w:rPr>
        <w:t>]s}</w:t>
      </w:r>
      <w:r>
        <w:t xml:space="preserve"> </w:t>
      </w:r>
      <w:r>
        <w:rPr>
          <w:vanish/>
        </w:rPr>
        <w:t>1{</w:t>
      </w:r>
      <w:r>
        <w:t>"Volk, Fürst und Kirche"</w:t>
      </w:r>
      <w:r>
        <w:rPr>
          <w:vanish/>
        </w:rPr>
        <w:t>}]t]s</w:t>
      </w:r>
      <w:r>
        <w:t xml:space="preserve"> des </w:t>
      </w:r>
      <w:r>
        <w:rPr>
          <w:vanish/>
        </w:rPr>
        <w:t>p[7{</w:t>
      </w:r>
      <w:r>
        <w:t>ehemaligen Gastwirts</w:t>
      </w:r>
      <w:r>
        <w:rPr>
          <w:vanish/>
        </w:rPr>
        <w:t>}</w:t>
      </w:r>
      <w:r>
        <w:t xml:space="preserve"> und </w:t>
      </w:r>
      <w:r>
        <w:rPr>
          <w:vanish/>
        </w:rPr>
        <w:t>o[</w:t>
      </w:r>
      <w:r>
        <w:t>Frankenstein</w:t>
      </w:r>
      <w:r>
        <w:rPr>
          <w:vanish/>
        </w:rPr>
        <w:t>]o</w:t>
      </w:r>
      <w:r>
        <w:t xml:space="preserve">'schen </w:t>
      </w:r>
      <w:r>
        <w:rPr>
          <w:vanish/>
        </w:rPr>
        <w:t>5{</w:t>
      </w:r>
      <w:r>
        <w:t>Forstmann</w:t>
      </w:r>
      <w:r>
        <w:rPr>
          <w:vanish/>
        </w:rPr>
        <w:t>}</w:t>
      </w:r>
      <w:r>
        <w:t xml:space="preserve">es </w:t>
      </w:r>
      <w:r>
        <w:rPr>
          <w:vanish/>
        </w:rPr>
        <w:t>2{</w:t>
      </w:r>
      <w:r>
        <w:t>Johann</w:t>
      </w:r>
      <w:r>
        <w:rPr>
          <w:vanish/>
        </w:rPr>
        <w:t>}</w:t>
      </w:r>
      <w:r>
        <w:t xml:space="preserve"> </w:t>
      </w:r>
      <w:r>
        <w:rPr>
          <w:vanish/>
        </w:rPr>
        <w:t>1{</w:t>
      </w:r>
      <w:r>
        <w:t>Klingl</w:t>
      </w:r>
      <w:r>
        <w:rPr>
          <w:vanish/>
        </w:rPr>
        <w:t>}</w:t>
      </w:r>
      <w:r>
        <w:t xml:space="preserve"> in </w:t>
      </w:r>
      <w:r>
        <w:rPr>
          <w:vanish/>
        </w:rPr>
        <w:t>6{o[</w:t>
      </w:r>
      <w:r>
        <w:t>Ockstadt</w:t>
      </w:r>
      <w:r>
        <w:rPr>
          <w:vanish/>
        </w:rPr>
        <w:t>]o}]p</w:t>
      </w:r>
    </w:p>
    <w:p w:rsidR="00000000" w:rsidRDefault="00C653B4">
      <w:pPr>
        <w:tabs>
          <w:tab w:val="left" w:pos="1134"/>
        </w:tabs>
        <w:ind w:left="1134" w:right="-1134" w:hanging="1134"/>
      </w:pPr>
      <w:r>
        <w:t>43</w:t>
      </w:r>
      <w:r>
        <w:tab/>
        <w:t>1900</w:t>
      </w:r>
    </w:p>
    <w:p w:rsidR="00000000" w:rsidRDefault="00C653B4">
      <w:pPr>
        <w:tabs>
          <w:tab w:val="left" w:pos="1134"/>
        </w:tabs>
        <w:ind w:left="1134" w:right="-1134" w:hanging="1134"/>
      </w:pPr>
      <w:r>
        <w:br w:type="page"/>
        <w:t>30</w:t>
      </w:r>
      <w:r>
        <w:tab/>
        <w:t>5</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Friedberg A 5</w:t>
      </w:r>
    </w:p>
    <w:p w:rsidR="00000000" w:rsidRDefault="00C653B4">
      <w:pPr>
        <w:tabs>
          <w:tab w:val="left" w:pos="1134"/>
        </w:tabs>
        <w:ind w:left="1134" w:right="-1134" w:hanging="1134"/>
      </w:pPr>
      <w:r>
        <w:t>33</w:t>
      </w:r>
      <w:r>
        <w:tab/>
        <w:t>S. 2</w:t>
      </w:r>
    </w:p>
    <w:p w:rsidR="00000000" w:rsidRDefault="00C653B4">
      <w:pPr>
        <w:tabs>
          <w:tab w:val="left" w:pos="1134"/>
        </w:tabs>
        <w:ind w:left="1134" w:right="-1134" w:hanging="1134"/>
      </w:pPr>
      <w:r>
        <w:t>40</w:t>
      </w:r>
      <w:r>
        <w:tab/>
        <w:t>Führung des Landes- bzw. Staatswappens in Druckerzeugnissen und Verein</w:t>
      </w:r>
      <w:r>
        <w:t>ssiegeln</w:t>
      </w:r>
    </w:p>
    <w:p w:rsidR="00000000" w:rsidRDefault="00C653B4">
      <w:pPr>
        <w:tabs>
          <w:tab w:val="left" w:pos="1134"/>
        </w:tabs>
        <w:ind w:left="1134" w:right="-1134" w:hanging="1134"/>
      </w:pPr>
      <w:r>
        <w:t>41</w:t>
      </w:r>
      <w:r>
        <w:tab/>
        <w:t xml:space="preserve">u.a.: Listen der </w:t>
      </w:r>
      <w:r>
        <w:rPr>
          <w:vanish/>
        </w:rPr>
        <w:t>s[</w:t>
      </w:r>
      <w:r>
        <w:t>Verlagsbuchhandlungen</w:t>
      </w:r>
      <w:r>
        <w:rPr>
          <w:vanish/>
        </w:rPr>
        <w:t>]s</w:t>
      </w:r>
      <w:r>
        <w:t xml:space="preserve"> und </w:t>
      </w:r>
      <w:r>
        <w:rPr>
          <w:vanish/>
        </w:rPr>
        <w:t>s[</w:t>
      </w:r>
      <w:r>
        <w:t>Druckereien</w:t>
      </w:r>
      <w:r>
        <w:rPr>
          <w:vanish/>
        </w:rPr>
        <w:t>]s</w:t>
      </w:r>
      <w:r>
        <w:t xml:space="preserve"> im Kreisgebiet</w:t>
      </w:r>
    </w:p>
    <w:p w:rsidR="00000000" w:rsidRDefault="00C653B4">
      <w:pPr>
        <w:tabs>
          <w:tab w:val="left" w:pos="1134"/>
        </w:tabs>
        <w:ind w:left="1134" w:right="-1134" w:hanging="1134"/>
      </w:pPr>
      <w:r>
        <w:t>43</w:t>
      </w:r>
      <w:r>
        <w:tab/>
        <w:t>1884 ; 1905 - 1913</w:t>
      </w:r>
    </w:p>
    <w:p w:rsidR="00000000" w:rsidRDefault="00C653B4">
      <w:pPr>
        <w:tabs>
          <w:tab w:val="left" w:pos="1134"/>
        </w:tabs>
        <w:ind w:left="1134" w:right="-1134" w:hanging="1134"/>
      </w:pPr>
      <w:r>
        <w:br w:type="page"/>
        <w:t>30</w:t>
      </w:r>
      <w:r>
        <w:tab/>
        <w:t>2</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Friedberg A 2</w:t>
      </w:r>
    </w:p>
    <w:p w:rsidR="00000000" w:rsidRDefault="00C653B4">
      <w:pPr>
        <w:tabs>
          <w:tab w:val="left" w:pos="1134"/>
        </w:tabs>
        <w:ind w:left="1134" w:right="-1134" w:hanging="1134"/>
      </w:pPr>
      <w:r>
        <w:t>33</w:t>
      </w:r>
      <w:r>
        <w:tab/>
        <w:t>S. 4</w:t>
      </w:r>
    </w:p>
    <w:p w:rsidR="00000000" w:rsidRDefault="00C653B4">
      <w:pPr>
        <w:tabs>
          <w:tab w:val="left" w:pos="1134"/>
        </w:tabs>
        <w:ind w:left="1134" w:right="-1134" w:hanging="1134"/>
      </w:pPr>
      <w:r>
        <w:t>40</w:t>
      </w:r>
      <w:r>
        <w:tab/>
        <w:t>Reisen, Audienzen</w:t>
      </w:r>
    </w:p>
    <w:p w:rsidR="00000000" w:rsidRDefault="00C653B4">
      <w:pPr>
        <w:tabs>
          <w:tab w:val="left" w:pos="1134"/>
        </w:tabs>
        <w:ind w:left="1134" w:right="-1134" w:hanging="1134"/>
      </w:pPr>
      <w:r>
        <w:t>41</w:t>
      </w:r>
      <w:r>
        <w:tab/>
        <w:t xml:space="preserve">u.a.: </w:t>
      </w:r>
      <w:r>
        <w:rPr>
          <w:vanish/>
        </w:rPr>
        <w:t>s[</w:t>
      </w:r>
      <w:r>
        <w:t>Herausgabe einer Stammtafel</w:t>
      </w:r>
      <w:r>
        <w:rPr>
          <w:vanish/>
        </w:rPr>
        <w:t>]s</w:t>
      </w:r>
      <w:r>
        <w:t xml:space="preserve"> des großherzoglichen Hauses Hessen durch </w:t>
      </w:r>
      <w:r>
        <w:rPr>
          <w:vanish/>
        </w:rPr>
        <w:t>p[5{s[</w:t>
      </w:r>
      <w:r>
        <w:t>Hofbuchdrucker</w:t>
      </w:r>
      <w:r>
        <w:rPr>
          <w:vanish/>
        </w:rPr>
        <w:t>]s}</w:t>
      </w:r>
      <w:r>
        <w:t xml:space="preserve"> </w:t>
      </w:r>
      <w:r>
        <w:rPr>
          <w:vanish/>
        </w:rPr>
        <w:t>1{</w:t>
      </w:r>
      <w:r>
        <w:t>Bekker</w:t>
      </w:r>
      <w:r>
        <w:rPr>
          <w:vanish/>
        </w:rPr>
        <w:t>}]p</w:t>
      </w:r>
      <w:r>
        <w:t xml:space="preserve"> (1853)</w:t>
      </w:r>
    </w:p>
    <w:p w:rsidR="00000000" w:rsidRDefault="00C653B4">
      <w:pPr>
        <w:tabs>
          <w:tab w:val="left" w:pos="1134"/>
        </w:tabs>
        <w:ind w:left="1134" w:right="-1134" w:hanging="1134"/>
      </w:pPr>
      <w:r>
        <w:t>43</w:t>
      </w:r>
      <w:r>
        <w:tab/>
        <w:t>1808 - 1882 ; 1903 ; 1917</w:t>
      </w:r>
    </w:p>
    <w:p w:rsidR="00000000" w:rsidRDefault="00C653B4">
      <w:pPr>
        <w:tabs>
          <w:tab w:val="left" w:pos="1134"/>
        </w:tabs>
        <w:ind w:left="1134" w:right="-1134" w:hanging="1134"/>
      </w:pPr>
      <w:r>
        <w:br w:type="page"/>
        <w:t>30</w:t>
      </w:r>
      <w:r>
        <w:tab/>
        <w:t>18</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Friedberg A 18</w:t>
      </w:r>
    </w:p>
    <w:p w:rsidR="00000000" w:rsidRDefault="00C653B4">
      <w:pPr>
        <w:tabs>
          <w:tab w:val="left" w:pos="1134"/>
        </w:tabs>
        <w:ind w:left="1134" w:right="-1134" w:hanging="1134"/>
      </w:pPr>
      <w:r>
        <w:t>33</w:t>
      </w:r>
      <w:r>
        <w:tab/>
        <w:t>S. 9</w:t>
      </w:r>
    </w:p>
    <w:p w:rsidR="00000000" w:rsidRDefault="00C653B4">
      <w:pPr>
        <w:tabs>
          <w:tab w:val="left" w:pos="1134"/>
        </w:tabs>
        <w:ind w:left="1134" w:right="-1134" w:hanging="1134"/>
      </w:pPr>
      <w:r>
        <w:t>40</w:t>
      </w:r>
      <w:r>
        <w:tab/>
        <w:t>Gedenkblätter für Angehörige gefallener Krieger</w:t>
      </w:r>
    </w:p>
    <w:p w:rsidR="00000000" w:rsidRDefault="00C653B4">
      <w:pPr>
        <w:tabs>
          <w:tab w:val="left" w:pos="1134"/>
        </w:tabs>
        <w:ind w:left="1134" w:right="-1134" w:hanging="1134"/>
      </w:pPr>
      <w:r>
        <w:t>41</w:t>
      </w:r>
      <w:r>
        <w:tab/>
        <w:t xml:space="preserve">u.a.: </w:t>
      </w:r>
      <w:r>
        <w:rPr>
          <w:vanish/>
        </w:rPr>
        <w:t>s[</w:t>
      </w:r>
      <w:r>
        <w:t>Prospekte</w:t>
      </w:r>
      <w:r>
        <w:rPr>
          <w:vanish/>
        </w:rPr>
        <w:t>]s</w:t>
      </w:r>
      <w:r>
        <w:t xml:space="preserve"> (</w:t>
      </w:r>
      <w:r>
        <w:rPr>
          <w:vanish/>
        </w:rPr>
        <w:t>k[1{</w:t>
      </w:r>
      <w:r>
        <w:t>Kunstwart-</w:t>
      </w:r>
      <w:r>
        <w:rPr>
          <w:vanish/>
        </w:rPr>
        <w:t>s[</w:t>
      </w:r>
      <w:r>
        <w:t>Verlag</w:t>
      </w:r>
      <w:r>
        <w:rPr>
          <w:vanish/>
        </w:rPr>
        <w:t>]s</w:t>
      </w:r>
      <w:r>
        <w:t xml:space="preserve"> </w:t>
      </w:r>
      <w:r>
        <w:rPr>
          <w:vanish/>
        </w:rPr>
        <w:t>p[2{</w:t>
      </w:r>
      <w:r>
        <w:t>Georg D. W.</w:t>
      </w:r>
      <w:r>
        <w:rPr>
          <w:vanish/>
        </w:rPr>
        <w:t>}</w:t>
      </w:r>
      <w:r>
        <w:t xml:space="preserve"> </w:t>
      </w:r>
      <w:r>
        <w:rPr>
          <w:vanish/>
        </w:rPr>
        <w:t>1{</w:t>
      </w:r>
      <w:r>
        <w:t>Callwey</w:t>
      </w:r>
      <w:r>
        <w:rPr>
          <w:vanish/>
        </w:rPr>
        <w:t>}]p}</w:t>
      </w:r>
      <w:r>
        <w:t xml:space="preserve">, </w:t>
      </w:r>
      <w:r>
        <w:rPr>
          <w:vanish/>
        </w:rPr>
        <w:t>2{o</w:t>
      </w:r>
      <w:r>
        <w:rPr>
          <w:vanish/>
        </w:rPr>
        <w:t>[</w:t>
      </w:r>
      <w:r>
        <w:t>München</w:t>
      </w:r>
      <w:r>
        <w:rPr>
          <w:vanish/>
        </w:rPr>
        <w:t>]o}]k</w:t>
      </w:r>
      <w:r>
        <w:t>)</w:t>
      </w:r>
    </w:p>
    <w:p w:rsidR="00000000" w:rsidRDefault="00C653B4">
      <w:pPr>
        <w:tabs>
          <w:tab w:val="left" w:pos="1134"/>
        </w:tabs>
        <w:ind w:left="1134" w:right="-1134" w:hanging="1134"/>
      </w:pPr>
      <w:r>
        <w:t>43</w:t>
      </w:r>
      <w:r>
        <w:tab/>
        <w:t>1915 - 1919</w:t>
      </w:r>
    </w:p>
    <w:p w:rsidR="00000000" w:rsidRDefault="00C653B4">
      <w:pPr>
        <w:tabs>
          <w:tab w:val="left" w:pos="1134"/>
        </w:tabs>
        <w:ind w:left="1134" w:right="-1134" w:hanging="1134"/>
      </w:pPr>
      <w:r>
        <w:br w:type="page"/>
        <w:t>26</w:t>
      </w:r>
      <w:r>
        <w:tab/>
        <w:t>A</w:t>
      </w:r>
    </w:p>
    <w:p w:rsidR="00000000" w:rsidRDefault="00C653B4">
      <w:pPr>
        <w:tabs>
          <w:tab w:val="left" w:pos="1134"/>
        </w:tabs>
        <w:ind w:left="1134" w:right="-1134" w:hanging="1134"/>
      </w:pPr>
      <w:r>
        <w:t>26a</w:t>
      </w:r>
      <w:r>
        <w:tab/>
        <w:t>A</w:t>
      </w:r>
    </w:p>
    <w:p w:rsidR="00000000" w:rsidRDefault="00C653B4">
      <w:pPr>
        <w:tabs>
          <w:tab w:val="left" w:pos="1134"/>
        </w:tabs>
        <w:ind w:left="1134" w:right="-1134" w:hanging="1134"/>
      </w:pPr>
      <w:r>
        <w:t>26b</w:t>
      </w:r>
      <w:r>
        <w:tab/>
        <w:t>02</w:t>
      </w:r>
    </w:p>
    <w:p w:rsidR="00000000" w:rsidRDefault="00C653B4">
      <w:pPr>
        <w:tabs>
          <w:tab w:val="left" w:pos="1134"/>
        </w:tabs>
        <w:ind w:left="1134" w:right="-1134" w:hanging="1134"/>
      </w:pPr>
      <w:r>
        <w:t>27</w:t>
      </w:r>
      <w:r>
        <w:tab/>
        <w:t>A. Staatsverfassung \ A.2. Landständische Verfassung</w:t>
      </w:r>
    </w:p>
    <w:p w:rsidR="00000000" w:rsidRDefault="00C653B4">
      <w:pPr>
        <w:tabs>
          <w:tab w:val="left" w:pos="1134"/>
        </w:tabs>
        <w:ind w:left="1134" w:right="-1134" w:hanging="1134"/>
      </w:pPr>
      <w:r>
        <w:t>30</w:t>
      </w:r>
      <w:r>
        <w:tab/>
        <w:t>97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A 97</w:t>
      </w:r>
    </w:p>
    <w:p w:rsidR="00000000" w:rsidRDefault="00C653B4">
      <w:pPr>
        <w:tabs>
          <w:tab w:val="left" w:pos="1134"/>
        </w:tabs>
        <w:ind w:left="1134" w:right="-1134" w:hanging="1134"/>
      </w:pPr>
      <w:r>
        <w:t>33</w:t>
      </w:r>
      <w:r>
        <w:tab/>
        <w:t>S. 18</w:t>
      </w:r>
    </w:p>
    <w:p w:rsidR="00000000" w:rsidRDefault="00C653B4">
      <w:pPr>
        <w:tabs>
          <w:tab w:val="left" w:pos="1134"/>
        </w:tabs>
        <w:ind w:left="1134" w:right="-1134" w:hanging="1134"/>
      </w:pPr>
      <w:r>
        <w:t>40</w:t>
      </w:r>
      <w:r>
        <w:tab/>
      </w:r>
      <w:r>
        <w:rPr>
          <w:vanish/>
        </w:rPr>
        <w:t>s[</w:t>
      </w:r>
      <w:r>
        <w:t>Vertrieb</w:t>
      </w:r>
      <w:r>
        <w:rPr>
          <w:vanish/>
        </w:rPr>
        <w:t>]s</w:t>
      </w:r>
      <w:r>
        <w:t xml:space="preserve"> der im </w:t>
      </w:r>
      <w:r>
        <w:rPr>
          <w:vanish/>
        </w:rPr>
        <w:t>k[</w:t>
      </w:r>
      <w:r>
        <w:t>Staats</w:t>
      </w:r>
      <w:r>
        <w:rPr>
          <w:vanish/>
        </w:rPr>
        <w:t>s[</w:t>
      </w:r>
      <w:r>
        <w:t>verlag</w:t>
      </w:r>
      <w:r>
        <w:rPr>
          <w:vanish/>
        </w:rPr>
        <w:t>]s]k</w:t>
      </w:r>
      <w:r>
        <w:t xml:space="preserve"> herausgegebenen </w:t>
      </w:r>
      <w:r>
        <w:rPr>
          <w:vanish/>
        </w:rPr>
        <w:t>t[</w:t>
      </w:r>
      <w:r>
        <w:t>Handausgabe des Verfassungsrechts des Deutschen Reiches und des Großherzogtums Hessen</w:t>
      </w:r>
      <w:r>
        <w:rPr>
          <w:vanish/>
        </w:rPr>
        <w:t>]t</w:t>
      </w:r>
      <w:r>
        <w:t xml:space="preserve">, bearb. von </w:t>
      </w:r>
      <w:r>
        <w:rPr>
          <w:vanish/>
        </w:rPr>
        <w:t>p[5{</w:t>
      </w:r>
      <w:r>
        <w:t>Ministerialsekretär</w:t>
      </w:r>
      <w:r>
        <w:rPr>
          <w:vanish/>
        </w:rPr>
        <w:t>}</w:t>
      </w:r>
      <w:r>
        <w:t xml:space="preserve"> </w:t>
      </w:r>
      <w:r>
        <w:rPr>
          <w:vanish/>
        </w:rPr>
        <w:t>4{</w:t>
      </w:r>
      <w:r>
        <w:t>Dr.</w:t>
      </w:r>
      <w:r>
        <w:rPr>
          <w:vanish/>
        </w:rPr>
        <w:t>}</w:t>
      </w:r>
      <w:r>
        <w:t xml:space="preserve"> </w:t>
      </w:r>
      <w:r>
        <w:rPr>
          <w:vanish/>
        </w:rPr>
        <w:t>1{</w:t>
      </w:r>
      <w:r>
        <w:t>Valckenberg</w:t>
      </w:r>
      <w:r>
        <w:rPr>
          <w:vanish/>
        </w:rPr>
        <w:t>}]p</w:t>
      </w:r>
    </w:p>
    <w:p w:rsidR="00000000" w:rsidRDefault="00C653B4">
      <w:pPr>
        <w:tabs>
          <w:tab w:val="left" w:pos="1134"/>
        </w:tabs>
        <w:ind w:left="1134" w:right="-1134" w:hanging="1134"/>
      </w:pPr>
      <w:r>
        <w:t>43</w:t>
      </w:r>
      <w:r>
        <w:tab/>
        <w:t>1906</w:t>
      </w:r>
    </w:p>
    <w:p w:rsidR="00000000" w:rsidRDefault="00C653B4">
      <w:pPr>
        <w:tabs>
          <w:tab w:val="left" w:pos="1134"/>
        </w:tabs>
        <w:ind w:left="1134" w:right="-1134" w:hanging="1134"/>
      </w:pPr>
      <w:r>
        <w:br w:type="page"/>
        <w:t>26</w:t>
      </w:r>
      <w:r>
        <w:tab/>
        <w:t>B</w:t>
      </w:r>
    </w:p>
    <w:p w:rsidR="00000000" w:rsidRDefault="00C653B4">
      <w:pPr>
        <w:tabs>
          <w:tab w:val="left" w:pos="1134"/>
        </w:tabs>
        <w:ind w:left="1134" w:right="-1134" w:hanging="1134"/>
      </w:pPr>
      <w:r>
        <w:t>26a</w:t>
      </w:r>
      <w:r>
        <w:tab/>
        <w:t>B</w:t>
      </w:r>
    </w:p>
    <w:p w:rsidR="00000000" w:rsidRDefault="00C653B4">
      <w:pPr>
        <w:tabs>
          <w:tab w:val="left" w:pos="1134"/>
        </w:tabs>
        <w:ind w:left="1134" w:right="-1134" w:hanging="1134"/>
      </w:pPr>
      <w:r>
        <w:t>26b</w:t>
      </w:r>
      <w:r>
        <w:tab/>
        <w:t>01</w:t>
      </w:r>
    </w:p>
    <w:p w:rsidR="00000000" w:rsidRDefault="00C653B4">
      <w:pPr>
        <w:tabs>
          <w:tab w:val="left" w:pos="1134"/>
        </w:tabs>
        <w:ind w:left="1134" w:right="-1134" w:hanging="1134"/>
      </w:pPr>
      <w:r>
        <w:t>27</w:t>
      </w:r>
      <w:r>
        <w:tab/>
        <w:t>B. Geschichte, Statistik und Topographie \ B.1. Landesgeschichte</w:t>
      </w:r>
    </w:p>
    <w:p w:rsidR="00000000" w:rsidRDefault="00C653B4">
      <w:pPr>
        <w:tabs>
          <w:tab w:val="left" w:pos="1134"/>
        </w:tabs>
        <w:ind w:left="1134" w:right="-1134" w:hanging="1134"/>
      </w:pPr>
      <w:r>
        <w:t>30</w:t>
      </w:r>
      <w:r>
        <w:tab/>
        <w:t>28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B 28</w:t>
      </w:r>
    </w:p>
    <w:p w:rsidR="00000000" w:rsidRDefault="00C653B4">
      <w:pPr>
        <w:tabs>
          <w:tab w:val="left" w:pos="1134"/>
        </w:tabs>
        <w:ind w:left="1134" w:right="-1134" w:hanging="1134"/>
      </w:pPr>
      <w:r>
        <w:t>33</w:t>
      </w:r>
      <w:r>
        <w:tab/>
        <w:t>S. 19</w:t>
      </w:r>
    </w:p>
    <w:p w:rsidR="00000000" w:rsidRDefault="00C653B4">
      <w:pPr>
        <w:tabs>
          <w:tab w:val="left" w:pos="1134"/>
        </w:tabs>
        <w:ind w:left="1134" w:right="-1134" w:hanging="1134"/>
      </w:pPr>
      <w:r>
        <w:t>40</w:t>
      </w:r>
      <w:r>
        <w:tab/>
      </w:r>
      <w:r>
        <w:rPr>
          <w:vanish/>
        </w:rPr>
        <w:t>s[</w:t>
      </w:r>
      <w:r>
        <w:t>Best</w:t>
      </w:r>
      <w:r>
        <w:t xml:space="preserve">ellungen für das </w:t>
      </w:r>
      <w:r>
        <w:rPr>
          <w:vanish/>
        </w:rPr>
        <w:t>t[2{</w:t>
      </w:r>
      <w:r>
        <w:t>Buch</w:t>
      </w:r>
      <w:r>
        <w:rPr>
          <w:vanish/>
        </w:rPr>
        <w:t>}</w:t>
      </w:r>
      <w:r>
        <w:t xml:space="preserve"> </w:t>
      </w:r>
      <w:r>
        <w:rPr>
          <w:vanish/>
        </w:rPr>
        <w:t>1{</w:t>
      </w:r>
      <w:r>
        <w:t>"Tannenberg"</w:t>
      </w:r>
      <w:r>
        <w:rPr>
          <w:vanish/>
        </w:rPr>
        <w:t>}]t]s</w:t>
      </w:r>
    </w:p>
    <w:p w:rsidR="00000000" w:rsidRDefault="00C653B4">
      <w:pPr>
        <w:tabs>
          <w:tab w:val="left" w:pos="1134"/>
        </w:tabs>
        <w:ind w:left="1134" w:right="-1134" w:hanging="1134"/>
      </w:pPr>
      <w:r>
        <w:t>43</w:t>
      </w:r>
      <w:r>
        <w:tab/>
        <w:t>1939 - 1940</w:t>
      </w:r>
    </w:p>
    <w:p w:rsidR="00000000" w:rsidRDefault="00C653B4">
      <w:pPr>
        <w:tabs>
          <w:tab w:val="left" w:pos="1134"/>
        </w:tabs>
        <w:ind w:left="1134" w:right="-1134" w:hanging="1134"/>
      </w:pPr>
      <w:r>
        <w:br w:type="page"/>
        <w:t>30</w:t>
      </w:r>
      <w:r>
        <w:tab/>
        <w:t>110</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Friedberg B 110</w:t>
      </w:r>
    </w:p>
    <w:p w:rsidR="00000000" w:rsidRDefault="00C653B4">
      <w:pPr>
        <w:tabs>
          <w:tab w:val="left" w:pos="1134"/>
        </w:tabs>
        <w:ind w:left="1134" w:right="-1134" w:hanging="1134"/>
      </w:pPr>
      <w:r>
        <w:t>33</w:t>
      </w:r>
      <w:r>
        <w:tab/>
        <w:t>S. 20</w:t>
      </w:r>
    </w:p>
    <w:p w:rsidR="00000000" w:rsidRDefault="00C653B4">
      <w:pPr>
        <w:tabs>
          <w:tab w:val="left" w:pos="1134"/>
        </w:tabs>
        <w:ind w:left="1134" w:right="-1134" w:hanging="1134"/>
      </w:pPr>
      <w:r>
        <w:t>40</w:t>
      </w:r>
      <w:r>
        <w:tab/>
      </w:r>
      <w:r>
        <w:rPr>
          <w:vanish/>
        </w:rPr>
        <w:t>s[2{</w:t>
      </w:r>
      <w:r>
        <w:t>Verzeichnisse der im Besitz der Kirchen befindlichen</w:t>
      </w:r>
      <w:r>
        <w:rPr>
          <w:vanish/>
        </w:rPr>
        <w:t>}</w:t>
      </w:r>
      <w:r>
        <w:t xml:space="preserve"> Urkunden, Akten und </w:t>
      </w:r>
      <w:r>
        <w:rPr>
          <w:vanish/>
        </w:rPr>
        <w:t>1{</w:t>
      </w:r>
      <w:r>
        <w:t>Bücher</w:t>
      </w:r>
      <w:r>
        <w:rPr>
          <w:vanish/>
        </w:rPr>
        <w:t>}]s</w:t>
      </w:r>
    </w:p>
    <w:p w:rsidR="00000000" w:rsidRDefault="00C653B4">
      <w:pPr>
        <w:tabs>
          <w:tab w:val="left" w:pos="1134"/>
        </w:tabs>
        <w:ind w:left="1134" w:right="-1134" w:hanging="1134"/>
      </w:pPr>
      <w:r>
        <w:t>43</w:t>
      </w:r>
      <w:r>
        <w:tab/>
        <w:t>1903</w:t>
      </w:r>
    </w:p>
    <w:p w:rsidR="00000000" w:rsidRDefault="00C653B4">
      <w:pPr>
        <w:tabs>
          <w:tab w:val="left" w:pos="1134"/>
        </w:tabs>
        <w:ind w:left="1134" w:right="-1134" w:hanging="1134"/>
      </w:pPr>
      <w:r>
        <w:br w:type="page"/>
        <w:t>30</w:t>
      </w:r>
      <w:r>
        <w:tab/>
        <w:t>12</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Friedberg B 12</w:t>
      </w:r>
    </w:p>
    <w:p w:rsidR="00000000" w:rsidRDefault="00C653B4">
      <w:pPr>
        <w:tabs>
          <w:tab w:val="left" w:pos="1134"/>
        </w:tabs>
        <w:ind w:left="1134" w:right="-1134" w:hanging="1134"/>
      </w:pPr>
      <w:r>
        <w:t>33</w:t>
      </w:r>
      <w:r>
        <w:tab/>
        <w:t>S. 23</w:t>
      </w:r>
    </w:p>
    <w:p w:rsidR="00000000" w:rsidRDefault="00C653B4">
      <w:pPr>
        <w:tabs>
          <w:tab w:val="left" w:pos="1134"/>
        </w:tabs>
        <w:ind w:left="1134" w:right="-1134" w:hanging="1134"/>
      </w:pPr>
      <w:r>
        <w:t>40</w:t>
      </w:r>
      <w:r>
        <w:tab/>
      </w:r>
      <w:r>
        <w:rPr>
          <w:vanish/>
        </w:rPr>
        <w:t>s[</w:t>
      </w:r>
      <w:r>
        <w:t>Bibliotheken</w:t>
      </w:r>
      <w:r>
        <w:rPr>
          <w:vanish/>
        </w:rPr>
        <w:t>]s</w:t>
      </w:r>
    </w:p>
    <w:p w:rsidR="00000000" w:rsidRDefault="00C653B4">
      <w:pPr>
        <w:tabs>
          <w:tab w:val="left" w:pos="1134"/>
        </w:tabs>
        <w:ind w:left="1134" w:right="-1134" w:hanging="1134"/>
      </w:pPr>
      <w:r>
        <w:t>43</w:t>
      </w:r>
      <w:r>
        <w:tab/>
        <w:t>1893 ; 1918</w:t>
      </w:r>
    </w:p>
    <w:p w:rsidR="00000000" w:rsidRDefault="00C653B4">
      <w:pPr>
        <w:tabs>
          <w:tab w:val="left" w:pos="1134"/>
        </w:tabs>
        <w:ind w:left="1134" w:right="-1134" w:hanging="1134"/>
      </w:pPr>
      <w:r>
        <w:br w:type="page"/>
        <w:t>30</w:t>
      </w:r>
      <w:r>
        <w:tab/>
        <w:t>90</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Friedberg B 90</w:t>
      </w:r>
    </w:p>
    <w:p w:rsidR="00000000" w:rsidRDefault="00C653B4">
      <w:pPr>
        <w:tabs>
          <w:tab w:val="left" w:pos="1134"/>
        </w:tabs>
        <w:ind w:left="1134" w:right="-1134" w:hanging="1134"/>
      </w:pPr>
      <w:r>
        <w:t>33</w:t>
      </w:r>
      <w:r>
        <w:tab/>
        <w:t>S. 27</w:t>
      </w:r>
    </w:p>
    <w:p w:rsidR="00000000" w:rsidRDefault="00C653B4">
      <w:pPr>
        <w:tabs>
          <w:tab w:val="left" w:pos="1134"/>
        </w:tabs>
        <w:ind w:left="1134" w:right="-1134" w:hanging="1134"/>
      </w:pPr>
      <w:r>
        <w:t>40</w:t>
      </w:r>
      <w:r>
        <w:tab/>
      </w:r>
      <w:r>
        <w:rPr>
          <w:vanish/>
        </w:rPr>
        <w:t>s[</w:t>
      </w:r>
      <w:r>
        <w:t xml:space="preserve">Anschaffung der Bücher </w:t>
      </w:r>
      <w:r>
        <w:rPr>
          <w:vanish/>
        </w:rPr>
        <w:t>t[</w:t>
      </w:r>
      <w:r>
        <w:t>"Kunstdenkmäler im Großherzogtum Hessen, Kreis Bensheim und Kreis Mainz"</w:t>
      </w:r>
      <w:r>
        <w:rPr>
          <w:vanish/>
        </w:rPr>
        <w:t>]t]s</w:t>
      </w:r>
      <w:r>
        <w:t xml:space="preserve"> für die Gemeinden</w:t>
      </w:r>
    </w:p>
    <w:p w:rsidR="00000000" w:rsidRDefault="00C653B4">
      <w:pPr>
        <w:tabs>
          <w:tab w:val="left" w:pos="1134"/>
        </w:tabs>
        <w:ind w:left="1134" w:right="-1134" w:hanging="1134"/>
      </w:pPr>
      <w:r>
        <w:t>43</w:t>
      </w:r>
      <w:r>
        <w:tab/>
        <w:t>1913 - 1920</w:t>
      </w:r>
    </w:p>
    <w:p w:rsidR="00000000" w:rsidRDefault="00C653B4">
      <w:pPr>
        <w:tabs>
          <w:tab w:val="left" w:pos="1134"/>
        </w:tabs>
        <w:ind w:left="1134" w:right="-1134" w:hanging="1134"/>
      </w:pPr>
      <w:r>
        <w:br w:type="page"/>
        <w:t>26</w:t>
      </w:r>
      <w:r>
        <w:tab/>
        <w:t>B</w:t>
      </w:r>
    </w:p>
    <w:p w:rsidR="00000000" w:rsidRDefault="00C653B4">
      <w:pPr>
        <w:tabs>
          <w:tab w:val="left" w:pos="1134"/>
        </w:tabs>
        <w:ind w:left="1134" w:right="-1134" w:hanging="1134"/>
      </w:pPr>
      <w:r>
        <w:t>26a</w:t>
      </w:r>
      <w:r>
        <w:tab/>
        <w:t>B</w:t>
      </w:r>
    </w:p>
    <w:p w:rsidR="00000000" w:rsidRDefault="00C653B4">
      <w:pPr>
        <w:tabs>
          <w:tab w:val="left" w:pos="1134"/>
        </w:tabs>
        <w:ind w:left="1134" w:right="-1134" w:hanging="1134"/>
      </w:pPr>
      <w:r>
        <w:t>26b</w:t>
      </w:r>
      <w:r>
        <w:tab/>
        <w:t>02</w:t>
      </w:r>
    </w:p>
    <w:p w:rsidR="00000000" w:rsidRDefault="00C653B4">
      <w:pPr>
        <w:tabs>
          <w:tab w:val="left" w:pos="1134"/>
        </w:tabs>
        <w:ind w:left="1134" w:right="-1134" w:hanging="1134"/>
      </w:pPr>
      <w:r>
        <w:t>27</w:t>
      </w:r>
      <w:r>
        <w:tab/>
        <w:t>B. Geschi</w:t>
      </w:r>
      <w:r>
        <w:t>chte, Statistik und Topographie \ B.2. Statistik</w:t>
      </w:r>
    </w:p>
    <w:p w:rsidR="00000000" w:rsidRDefault="00C653B4">
      <w:pPr>
        <w:tabs>
          <w:tab w:val="left" w:pos="1134"/>
        </w:tabs>
        <w:ind w:left="1134" w:right="-1134" w:hanging="1134"/>
      </w:pPr>
      <w:r>
        <w:t>30</w:t>
      </w:r>
      <w:r>
        <w:tab/>
        <w:t>189</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B 189</w:t>
      </w:r>
    </w:p>
    <w:p w:rsidR="00000000" w:rsidRDefault="00C653B4">
      <w:pPr>
        <w:tabs>
          <w:tab w:val="left" w:pos="1134"/>
        </w:tabs>
        <w:ind w:left="1134" w:right="-1134" w:hanging="1134"/>
      </w:pPr>
      <w:r>
        <w:t>33</w:t>
      </w:r>
      <w:r>
        <w:tab/>
        <w:t>S. 37</w:t>
      </w:r>
    </w:p>
    <w:p w:rsidR="00000000" w:rsidRDefault="00C653B4">
      <w:pPr>
        <w:tabs>
          <w:tab w:val="left" w:pos="1134"/>
        </w:tabs>
        <w:ind w:left="1134" w:right="-1134" w:hanging="1134"/>
      </w:pPr>
      <w:r>
        <w:t>40</w:t>
      </w:r>
      <w:r>
        <w:tab/>
      </w:r>
      <w:r>
        <w:rPr>
          <w:vanish/>
        </w:rPr>
        <w:t>s[</w:t>
      </w:r>
      <w:r>
        <w:t xml:space="preserve">Herausgabe eines Großherzoglich Hessischen Civil-Etats und eines </w:t>
      </w:r>
      <w:r>
        <w:rPr>
          <w:vanish/>
        </w:rPr>
        <w:t>s[</w:t>
      </w:r>
      <w:r>
        <w:t>Hof- und Staatshandbuch</w:t>
      </w:r>
      <w:r>
        <w:rPr>
          <w:vanish/>
        </w:rPr>
        <w:t>]s</w:t>
      </w:r>
      <w:r>
        <w:t>es</w:t>
      </w:r>
      <w:r>
        <w:rPr>
          <w:vanish/>
        </w:rPr>
        <w:t>]s</w:t>
      </w:r>
    </w:p>
    <w:p w:rsidR="00000000" w:rsidRDefault="00C653B4">
      <w:pPr>
        <w:tabs>
          <w:tab w:val="left" w:pos="1134"/>
        </w:tabs>
        <w:ind w:left="1134" w:right="-1134" w:hanging="1134"/>
      </w:pPr>
      <w:r>
        <w:t>43</w:t>
      </w:r>
      <w:r>
        <w:tab/>
        <w:t>1824 - 1827 ; 1847 - 1855 ; 1882 - 1886</w:t>
      </w:r>
    </w:p>
    <w:p w:rsidR="00000000" w:rsidRDefault="00C653B4">
      <w:pPr>
        <w:tabs>
          <w:tab w:val="left" w:pos="1134"/>
        </w:tabs>
        <w:ind w:left="1134" w:right="-1134" w:hanging="1134"/>
      </w:pPr>
      <w:r>
        <w:br w:type="page"/>
        <w:t>30</w:t>
      </w:r>
      <w:r>
        <w:tab/>
        <w:t>69</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Friedberg B 69</w:t>
      </w:r>
    </w:p>
    <w:p w:rsidR="00000000" w:rsidRDefault="00C653B4">
      <w:pPr>
        <w:tabs>
          <w:tab w:val="left" w:pos="1134"/>
        </w:tabs>
        <w:ind w:left="1134" w:right="-1134" w:hanging="1134"/>
      </w:pPr>
      <w:r>
        <w:t>33</w:t>
      </w:r>
      <w:r>
        <w:tab/>
        <w:t>S. 37</w:t>
      </w:r>
    </w:p>
    <w:p w:rsidR="00000000" w:rsidRDefault="00C653B4">
      <w:pPr>
        <w:tabs>
          <w:tab w:val="left" w:pos="1134"/>
        </w:tabs>
        <w:ind w:left="1134" w:right="-1134" w:hanging="1134"/>
      </w:pPr>
      <w:r>
        <w:t>40</w:t>
      </w:r>
      <w:r>
        <w:tab/>
      </w:r>
      <w:r>
        <w:rPr>
          <w:vanish/>
        </w:rPr>
        <w:t>s[</w:t>
      </w:r>
      <w:r>
        <w:t>Neudruck</w:t>
      </w:r>
      <w:r>
        <w:rPr>
          <w:vanish/>
        </w:rPr>
        <w:t>]s</w:t>
      </w:r>
      <w:r>
        <w:t xml:space="preserve"> des </w:t>
      </w:r>
      <w:r>
        <w:rPr>
          <w:vanish/>
        </w:rPr>
        <w:t>s[</w:t>
      </w:r>
      <w:r>
        <w:t>Hof- und Staatshandbuch</w:t>
      </w:r>
      <w:r>
        <w:rPr>
          <w:vanish/>
        </w:rPr>
        <w:t>]s</w:t>
      </w:r>
      <w:r>
        <w:t xml:space="preserve">es bzw. des </w:t>
      </w:r>
      <w:r>
        <w:rPr>
          <w:vanish/>
        </w:rPr>
        <w:t>s[</w:t>
      </w:r>
      <w:r>
        <w:t>Hessischen Staatshandbuch</w:t>
      </w:r>
      <w:r>
        <w:rPr>
          <w:vanish/>
        </w:rPr>
        <w:t>]s</w:t>
      </w:r>
      <w:r>
        <w:t>es</w:t>
      </w:r>
    </w:p>
    <w:p w:rsidR="00000000" w:rsidRDefault="00C653B4">
      <w:pPr>
        <w:tabs>
          <w:tab w:val="left" w:pos="1134"/>
        </w:tabs>
        <w:ind w:left="1134" w:right="-1134" w:hanging="1134"/>
      </w:pPr>
      <w:r>
        <w:t>43</w:t>
      </w:r>
      <w:r>
        <w:tab/>
        <w:t>1887 - 1929</w:t>
      </w:r>
    </w:p>
    <w:p w:rsidR="00000000" w:rsidRDefault="00C653B4">
      <w:pPr>
        <w:tabs>
          <w:tab w:val="left" w:pos="1134"/>
        </w:tabs>
        <w:ind w:left="1134" w:right="-1134" w:hanging="1134"/>
      </w:pPr>
      <w:r>
        <w:br w:type="page"/>
        <w:t>30</w:t>
      </w:r>
      <w:r>
        <w:tab/>
        <w:t>201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Friedberg B 201</w:t>
      </w:r>
    </w:p>
    <w:p w:rsidR="00000000" w:rsidRDefault="00C653B4">
      <w:pPr>
        <w:tabs>
          <w:tab w:val="left" w:pos="1134"/>
        </w:tabs>
        <w:ind w:left="1134" w:right="-1134" w:hanging="1134"/>
      </w:pPr>
      <w:r>
        <w:t>33</w:t>
      </w:r>
      <w:r>
        <w:tab/>
        <w:t>S. 37</w:t>
      </w:r>
    </w:p>
    <w:p w:rsidR="00000000" w:rsidRDefault="00C653B4">
      <w:pPr>
        <w:tabs>
          <w:tab w:val="left" w:pos="1134"/>
        </w:tabs>
        <w:ind w:left="1134" w:right="-1134" w:hanging="1134"/>
      </w:pPr>
      <w:r>
        <w:t>40</w:t>
      </w:r>
      <w:r>
        <w:tab/>
      </w:r>
      <w:r>
        <w:rPr>
          <w:vanish/>
        </w:rPr>
        <w:t>s[</w:t>
      </w:r>
      <w:r>
        <w:t>Herausgabe eines Oberhessischen- und eines Reichs</w:t>
      </w:r>
      <w:r>
        <w:rPr>
          <w:vanish/>
        </w:rPr>
        <w:t>s[</w:t>
      </w:r>
      <w:r>
        <w:t>adressbuch</w:t>
      </w:r>
      <w:r>
        <w:rPr>
          <w:vanish/>
        </w:rPr>
        <w:t>]s</w:t>
      </w:r>
      <w:r>
        <w:t>es</w:t>
      </w:r>
      <w:r>
        <w:rPr>
          <w:vanish/>
        </w:rPr>
        <w:t>]s</w:t>
      </w:r>
    </w:p>
    <w:p w:rsidR="00000000" w:rsidRDefault="00C653B4">
      <w:pPr>
        <w:tabs>
          <w:tab w:val="left" w:pos="1134"/>
        </w:tabs>
        <w:ind w:left="1134" w:right="-1134" w:hanging="1134"/>
      </w:pPr>
      <w:r>
        <w:t>43</w:t>
      </w:r>
      <w:r>
        <w:tab/>
        <w:t>1877 ; 1906 - 1941</w:t>
      </w:r>
    </w:p>
    <w:p w:rsidR="00000000" w:rsidRDefault="00C653B4">
      <w:pPr>
        <w:tabs>
          <w:tab w:val="left" w:pos="1134"/>
        </w:tabs>
        <w:ind w:left="1134" w:right="-1134" w:hanging="1134"/>
      </w:pPr>
      <w:r>
        <w:br w:type="page"/>
        <w:t>26</w:t>
      </w:r>
      <w:r>
        <w:tab/>
        <w:t>C</w:t>
      </w:r>
    </w:p>
    <w:p w:rsidR="00000000" w:rsidRDefault="00C653B4">
      <w:pPr>
        <w:tabs>
          <w:tab w:val="left" w:pos="1134"/>
        </w:tabs>
        <w:ind w:left="1134" w:right="-1134" w:hanging="1134"/>
      </w:pPr>
      <w:r>
        <w:t>26a</w:t>
      </w:r>
      <w:r>
        <w:tab/>
        <w:t>C</w:t>
      </w:r>
    </w:p>
    <w:p w:rsidR="00000000" w:rsidRDefault="00C653B4">
      <w:pPr>
        <w:tabs>
          <w:tab w:val="left" w:pos="1134"/>
        </w:tabs>
        <w:ind w:left="1134" w:right="-1134" w:hanging="1134"/>
      </w:pPr>
      <w:r>
        <w:t>27</w:t>
      </w:r>
      <w:r>
        <w:tab/>
        <w:t>C. Verhältnisse zum Deutschen Reich und zu anderen Staaten \ C.1. Verhältnis zum Deutschen Reich</w:t>
      </w:r>
    </w:p>
    <w:p w:rsidR="00000000" w:rsidRDefault="00C653B4">
      <w:pPr>
        <w:tabs>
          <w:tab w:val="left" w:pos="1134"/>
        </w:tabs>
        <w:ind w:left="1134" w:right="-1134" w:hanging="1134"/>
      </w:pPr>
      <w:r>
        <w:t>30</w:t>
      </w:r>
      <w:r>
        <w:tab/>
        <w:t>147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C 147</w:t>
      </w:r>
    </w:p>
    <w:p w:rsidR="00000000" w:rsidRDefault="00C653B4">
      <w:pPr>
        <w:tabs>
          <w:tab w:val="left" w:pos="1134"/>
        </w:tabs>
        <w:ind w:left="1134" w:right="-1134" w:hanging="1134"/>
      </w:pPr>
      <w:r>
        <w:t>33</w:t>
      </w:r>
      <w:r>
        <w:tab/>
        <w:t>S. 45</w:t>
      </w:r>
    </w:p>
    <w:p w:rsidR="00000000" w:rsidRDefault="00C653B4">
      <w:pPr>
        <w:tabs>
          <w:tab w:val="left" w:pos="1134"/>
        </w:tabs>
        <w:ind w:left="1134" w:right="-1134" w:hanging="1134"/>
      </w:pPr>
      <w:r>
        <w:t>40</w:t>
      </w:r>
      <w:r>
        <w:tab/>
      </w:r>
      <w:r>
        <w:rPr>
          <w:vanish/>
        </w:rPr>
        <w:t>s[</w:t>
      </w:r>
      <w:r>
        <w:t xml:space="preserve">Verteilung des </w:t>
      </w:r>
      <w:r>
        <w:rPr>
          <w:vanish/>
        </w:rPr>
        <w:t>s[</w:t>
      </w:r>
      <w:r>
        <w:t>Aufklärungs- und Rednerinformationsmaterials</w:t>
      </w:r>
      <w:r>
        <w:rPr>
          <w:vanish/>
        </w:rPr>
        <w:t>]s</w:t>
      </w:r>
      <w:r>
        <w:t xml:space="preserve"> der </w:t>
      </w:r>
      <w:r>
        <w:rPr>
          <w:vanish/>
        </w:rPr>
        <w:t>k[</w:t>
      </w:r>
      <w:r>
        <w:t>Reichspropagandaleitung der NSDAP</w:t>
      </w:r>
      <w:r>
        <w:rPr>
          <w:vanish/>
        </w:rPr>
        <w:t>]k]s</w:t>
      </w:r>
    </w:p>
    <w:p w:rsidR="00000000" w:rsidRDefault="00C653B4">
      <w:pPr>
        <w:tabs>
          <w:tab w:val="left" w:pos="1134"/>
        </w:tabs>
        <w:ind w:left="1134" w:right="-1134" w:hanging="1134"/>
      </w:pPr>
      <w:r>
        <w:t>41</w:t>
      </w:r>
      <w:r>
        <w:tab/>
        <w:t xml:space="preserve">u.a.: </w:t>
      </w:r>
      <w:r>
        <w:rPr>
          <w:vanish/>
        </w:rPr>
        <w:t>s[2{</w:t>
      </w:r>
      <w:r>
        <w:t>Werbung für nationalsozialistische</w:t>
      </w:r>
      <w:r>
        <w:rPr>
          <w:vanish/>
        </w:rPr>
        <w:t>}</w:t>
      </w:r>
      <w:r>
        <w:t xml:space="preserve"> </w:t>
      </w:r>
      <w:r>
        <w:rPr>
          <w:vanish/>
        </w:rPr>
        <w:t>1{</w:t>
      </w:r>
      <w:r>
        <w:t>Literatur</w:t>
      </w:r>
      <w:r>
        <w:rPr>
          <w:vanish/>
        </w:rPr>
        <w:t>}]s</w:t>
      </w:r>
    </w:p>
    <w:p w:rsidR="00000000" w:rsidRDefault="00C653B4">
      <w:pPr>
        <w:tabs>
          <w:tab w:val="left" w:pos="1134"/>
        </w:tabs>
        <w:ind w:left="1134" w:right="-1134" w:hanging="1134"/>
      </w:pPr>
      <w:r>
        <w:t>43</w:t>
      </w:r>
      <w:r>
        <w:tab/>
        <w:t>1936 - 1940</w:t>
      </w:r>
    </w:p>
    <w:p w:rsidR="00000000" w:rsidRDefault="00C653B4">
      <w:pPr>
        <w:tabs>
          <w:tab w:val="left" w:pos="1134"/>
        </w:tabs>
        <w:ind w:left="1134" w:right="-1134" w:hanging="1134"/>
      </w:pPr>
      <w:r>
        <w:br w:type="page"/>
        <w:t>26</w:t>
      </w:r>
      <w:r>
        <w:tab/>
        <w:t>D</w:t>
      </w:r>
    </w:p>
    <w:p w:rsidR="00000000" w:rsidRDefault="00C653B4">
      <w:pPr>
        <w:tabs>
          <w:tab w:val="left" w:pos="1134"/>
        </w:tabs>
        <w:ind w:left="1134" w:right="-1134" w:hanging="1134"/>
      </w:pPr>
      <w:r>
        <w:t>26a</w:t>
      </w:r>
      <w:r>
        <w:tab/>
        <w:t>D</w:t>
      </w:r>
    </w:p>
    <w:p w:rsidR="00000000" w:rsidRDefault="00C653B4">
      <w:pPr>
        <w:tabs>
          <w:tab w:val="left" w:pos="1134"/>
        </w:tabs>
        <w:ind w:left="1134" w:right="-1134" w:hanging="1134"/>
      </w:pPr>
      <w:r>
        <w:t>27</w:t>
      </w:r>
      <w:r>
        <w:tab/>
        <w:t>D. Staatsverwaltung \ D.1. Sammlung der Gesetze, Verordnungen und Regulative</w:t>
      </w:r>
    </w:p>
    <w:p w:rsidR="00000000" w:rsidRDefault="00C653B4">
      <w:pPr>
        <w:tabs>
          <w:tab w:val="left" w:pos="1134"/>
        </w:tabs>
        <w:ind w:left="1134" w:right="-1134" w:hanging="1134"/>
      </w:pPr>
      <w:r>
        <w:t>30</w:t>
      </w:r>
      <w:r>
        <w:tab/>
        <w:t>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D 2</w:t>
      </w:r>
    </w:p>
    <w:p w:rsidR="00000000" w:rsidRDefault="00C653B4">
      <w:pPr>
        <w:tabs>
          <w:tab w:val="left" w:pos="1134"/>
        </w:tabs>
        <w:ind w:left="1134" w:right="-1134" w:hanging="1134"/>
      </w:pPr>
      <w:r>
        <w:t>33</w:t>
      </w:r>
      <w:r>
        <w:tab/>
        <w:t xml:space="preserve">S. </w:t>
      </w:r>
      <w:r>
        <w:t>64</w:t>
      </w:r>
    </w:p>
    <w:p w:rsidR="00000000" w:rsidRDefault="00C653B4">
      <w:pPr>
        <w:tabs>
          <w:tab w:val="left" w:pos="1134"/>
        </w:tabs>
        <w:ind w:left="1134" w:right="-1134" w:hanging="1134"/>
      </w:pPr>
      <w:r>
        <w:t>40</w:t>
      </w:r>
      <w:r>
        <w:tab/>
      </w:r>
      <w:r>
        <w:rPr>
          <w:vanish/>
        </w:rPr>
        <w:t>t[</w:t>
      </w:r>
      <w:r>
        <w:t xml:space="preserve">Darmstädter </w:t>
      </w:r>
      <w:r>
        <w:rPr>
          <w:vanish/>
        </w:rPr>
        <w:t>s[</w:t>
      </w:r>
      <w:r>
        <w:t>Zeitung</w:t>
      </w:r>
      <w:r>
        <w:rPr>
          <w:vanish/>
        </w:rPr>
        <w:t>]s]t</w:t>
      </w:r>
      <w:r>
        <w:t xml:space="preserve"> und </w:t>
      </w:r>
      <w:r>
        <w:rPr>
          <w:vanish/>
        </w:rPr>
        <w:t>s[</w:t>
      </w:r>
      <w:r>
        <w:t>Regierungsblatt</w:t>
      </w:r>
      <w:r>
        <w:rPr>
          <w:vanish/>
        </w:rPr>
        <w:t>]s</w:t>
      </w:r>
      <w:r>
        <w:t xml:space="preserve"> Band 1</w:t>
      </w:r>
    </w:p>
    <w:p w:rsidR="00000000" w:rsidRDefault="00C653B4">
      <w:pPr>
        <w:tabs>
          <w:tab w:val="left" w:pos="1134"/>
        </w:tabs>
        <w:ind w:left="1134" w:right="-1134" w:hanging="1134"/>
      </w:pPr>
      <w:r>
        <w:t>43</w:t>
      </w:r>
      <w:r>
        <w:tab/>
        <w:t>1837 - 1904</w:t>
      </w:r>
    </w:p>
    <w:p w:rsidR="00000000" w:rsidRDefault="00C653B4">
      <w:pPr>
        <w:tabs>
          <w:tab w:val="left" w:pos="1134"/>
        </w:tabs>
        <w:ind w:left="1134" w:right="-1134" w:hanging="1134"/>
      </w:pPr>
      <w:r>
        <w:br w:type="page"/>
        <w:t>26</w:t>
      </w:r>
      <w:r>
        <w:tab/>
        <w:t>E</w:t>
      </w:r>
    </w:p>
    <w:p w:rsidR="00000000" w:rsidRDefault="00C653B4">
      <w:pPr>
        <w:tabs>
          <w:tab w:val="left" w:pos="1134"/>
        </w:tabs>
        <w:ind w:left="1134" w:right="-1134" w:hanging="1134"/>
      </w:pPr>
      <w:r>
        <w:t>26a</w:t>
      </w:r>
      <w:r>
        <w:tab/>
        <w:t>E</w:t>
      </w:r>
    </w:p>
    <w:p w:rsidR="00000000" w:rsidRDefault="00C653B4">
      <w:pPr>
        <w:tabs>
          <w:tab w:val="left" w:pos="1134"/>
        </w:tabs>
        <w:ind w:left="1134" w:right="-1134" w:hanging="1134"/>
      </w:pPr>
      <w:r>
        <w:t>27</w:t>
      </w:r>
      <w:r>
        <w:tab/>
        <w:t>E. Kreis- und Provinzialverwaltung \ E.4. Geschäftsbetrieb</w:t>
      </w:r>
    </w:p>
    <w:p w:rsidR="00000000" w:rsidRDefault="00C653B4">
      <w:pPr>
        <w:tabs>
          <w:tab w:val="left" w:pos="1134"/>
        </w:tabs>
        <w:ind w:left="1134" w:right="-1134" w:hanging="1134"/>
      </w:pPr>
      <w:r>
        <w:t>30</w:t>
      </w:r>
      <w:r>
        <w:tab/>
        <w:t>204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E 204</w:t>
      </w:r>
    </w:p>
    <w:p w:rsidR="00000000" w:rsidRDefault="00C653B4">
      <w:pPr>
        <w:tabs>
          <w:tab w:val="left" w:pos="1134"/>
        </w:tabs>
        <w:ind w:left="1134" w:right="-1134" w:hanging="1134"/>
      </w:pPr>
      <w:r>
        <w:t>33</w:t>
      </w:r>
      <w:r>
        <w:tab/>
        <w:t>S. 95</w:t>
      </w:r>
    </w:p>
    <w:p w:rsidR="00000000" w:rsidRDefault="00C653B4">
      <w:pPr>
        <w:tabs>
          <w:tab w:val="left" w:pos="1134"/>
        </w:tabs>
        <w:ind w:left="1134" w:right="-1134" w:hanging="1134"/>
      </w:pPr>
      <w:r>
        <w:t>40</w:t>
      </w:r>
      <w:r>
        <w:tab/>
      </w:r>
      <w:r>
        <w:rPr>
          <w:vanish/>
        </w:rPr>
        <w:t>s[2{</w:t>
      </w:r>
      <w:r>
        <w:t>Vergabe staatlicher</w:t>
      </w:r>
      <w:r>
        <w:rPr>
          <w:vanish/>
        </w:rPr>
        <w:t>}</w:t>
      </w:r>
      <w:r>
        <w:t xml:space="preserve"> </w:t>
      </w:r>
      <w:r>
        <w:rPr>
          <w:vanish/>
        </w:rPr>
        <w:t>1{</w:t>
      </w:r>
      <w:r>
        <w:t>Druckarbeiten</w:t>
      </w:r>
      <w:r>
        <w:rPr>
          <w:vanish/>
        </w:rPr>
        <w:t>}]s</w:t>
      </w:r>
    </w:p>
    <w:p w:rsidR="00000000" w:rsidRDefault="00C653B4">
      <w:pPr>
        <w:tabs>
          <w:tab w:val="left" w:pos="1134"/>
        </w:tabs>
        <w:ind w:left="1134" w:right="-1134" w:hanging="1134"/>
      </w:pPr>
      <w:r>
        <w:t>43</w:t>
      </w:r>
      <w:r>
        <w:tab/>
        <w:t>1900 - 1927</w:t>
      </w:r>
    </w:p>
    <w:p w:rsidR="00000000" w:rsidRDefault="00C653B4">
      <w:pPr>
        <w:tabs>
          <w:tab w:val="left" w:pos="1134"/>
        </w:tabs>
        <w:ind w:left="1134" w:right="-1134" w:hanging="1134"/>
      </w:pPr>
      <w:r>
        <w:br w:type="page"/>
        <w:t>30</w:t>
      </w:r>
      <w:r>
        <w:tab/>
        <w:t>231</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Friedberg E 231</w:t>
      </w:r>
    </w:p>
    <w:p w:rsidR="00000000" w:rsidRDefault="00C653B4">
      <w:pPr>
        <w:tabs>
          <w:tab w:val="left" w:pos="1134"/>
        </w:tabs>
        <w:ind w:left="1134" w:right="-1134" w:hanging="1134"/>
      </w:pPr>
      <w:r>
        <w:t>33</w:t>
      </w:r>
      <w:r>
        <w:tab/>
        <w:t>S. 97</w:t>
      </w:r>
    </w:p>
    <w:p w:rsidR="00000000" w:rsidRDefault="00C653B4">
      <w:pPr>
        <w:tabs>
          <w:tab w:val="left" w:pos="1134"/>
        </w:tabs>
        <w:ind w:left="1134" w:right="-1134" w:hanging="1134"/>
      </w:pPr>
      <w:r>
        <w:t>40</w:t>
      </w:r>
      <w:r>
        <w:tab/>
      </w:r>
      <w:r>
        <w:rPr>
          <w:vanish/>
        </w:rPr>
        <w:t>s[</w:t>
      </w:r>
      <w:r>
        <w:t xml:space="preserve">Bezug des </w:t>
      </w:r>
      <w:r>
        <w:rPr>
          <w:vanish/>
        </w:rPr>
        <w:t>t[</w:t>
      </w:r>
      <w:r>
        <w:t>"Wochenspruches der NSDAP"</w:t>
      </w:r>
      <w:r>
        <w:rPr>
          <w:vanish/>
        </w:rPr>
        <w:t>]t]s</w:t>
      </w:r>
    </w:p>
    <w:p w:rsidR="00000000" w:rsidRDefault="00C653B4">
      <w:pPr>
        <w:tabs>
          <w:tab w:val="left" w:pos="1134"/>
        </w:tabs>
        <w:ind w:left="1134" w:right="-1134" w:hanging="1134"/>
      </w:pPr>
      <w:r>
        <w:t>43</w:t>
      </w:r>
      <w:r>
        <w:tab/>
        <w:t>1938 - 1939</w:t>
      </w:r>
    </w:p>
    <w:p w:rsidR="00000000" w:rsidRDefault="00C653B4">
      <w:pPr>
        <w:tabs>
          <w:tab w:val="left" w:pos="1134"/>
        </w:tabs>
        <w:ind w:left="1134" w:right="-1134" w:hanging="1134"/>
      </w:pPr>
      <w:r>
        <w:br w:type="page"/>
        <w:t>26</w:t>
      </w:r>
      <w:r>
        <w:tab/>
        <w:t>H</w:t>
      </w:r>
    </w:p>
    <w:p w:rsidR="00000000" w:rsidRDefault="00C653B4">
      <w:pPr>
        <w:tabs>
          <w:tab w:val="left" w:pos="1134"/>
        </w:tabs>
        <w:ind w:left="1134" w:right="-1134" w:hanging="1134"/>
      </w:pPr>
      <w:r>
        <w:t>26a</w:t>
      </w:r>
      <w:r>
        <w:tab/>
        <w:t>H</w:t>
      </w:r>
    </w:p>
    <w:p w:rsidR="00000000" w:rsidRDefault="00C653B4">
      <w:pPr>
        <w:tabs>
          <w:tab w:val="left" w:pos="1134"/>
        </w:tabs>
        <w:ind w:left="1134" w:right="-1134" w:hanging="1134"/>
      </w:pPr>
      <w:r>
        <w:t>27</w:t>
      </w:r>
      <w:r>
        <w:tab/>
        <w:t>H. Finanzangelegenheiten \ H.4. Indirekte Abgaben</w:t>
      </w:r>
    </w:p>
    <w:p w:rsidR="00000000" w:rsidRDefault="00C653B4">
      <w:pPr>
        <w:tabs>
          <w:tab w:val="left" w:pos="1134"/>
        </w:tabs>
        <w:ind w:left="1134" w:right="-1134" w:hanging="1134"/>
      </w:pPr>
      <w:r>
        <w:t>30</w:t>
      </w:r>
      <w:r>
        <w:tab/>
        <w:t>100</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H 100</w:t>
      </w:r>
    </w:p>
    <w:p w:rsidR="00000000" w:rsidRDefault="00C653B4">
      <w:pPr>
        <w:tabs>
          <w:tab w:val="left" w:pos="1134"/>
        </w:tabs>
        <w:ind w:left="1134" w:right="-1134" w:hanging="1134"/>
      </w:pPr>
      <w:r>
        <w:t>33</w:t>
      </w:r>
      <w:r>
        <w:tab/>
        <w:t>S. 144</w:t>
      </w:r>
    </w:p>
    <w:p w:rsidR="00000000" w:rsidRDefault="00C653B4">
      <w:pPr>
        <w:tabs>
          <w:tab w:val="left" w:pos="1134"/>
        </w:tabs>
        <w:ind w:left="1134" w:right="-1134" w:hanging="1134"/>
      </w:pPr>
      <w:r>
        <w:t>40</w:t>
      </w:r>
      <w:r>
        <w:tab/>
        <w:t>Allgemeine Bestimmu</w:t>
      </w:r>
      <w:r>
        <w:t>ngen über die Besteuerung von Automaten und Musikwerken</w:t>
      </w:r>
    </w:p>
    <w:p w:rsidR="00000000" w:rsidRDefault="00C653B4">
      <w:pPr>
        <w:tabs>
          <w:tab w:val="left" w:pos="1134"/>
        </w:tabs>
        <w:ind w:left="1134" w:right="-1134" w:hanging="1134"/>
      </w:pPr>
      <w:r>
        <w:t>41</w:t>
      </w:r>
      <w:r>
        <w:tab/>
        <w:t xml:space="preserve">u.a.: </w:t>
      </w:r>
      <w:r>
        <w:rPr>
          <w:vanish/>
        </w:rPr>
        <w:t>s[</w:t>
      </w:r>
      <w:r>
        <w:t xml:space="preserve">Werbeprospekt des </w:t>
      </w:r>
      <w:r>
        <w:rPr>
          <w:vanish/>
        </w:rPr>
        <w:t>k[p[</w:t>
      </w:r>
      <w:r>
        <w:t>Reclam</w:t>
      </w:r>
      <w:r>
        <w:rPr>
          <w:vanish/>
        </w:rPr>
        <w:t>]p</w:t>
      </w:r>
      <w:r>
        <w:t>-</w:t>
      </w:r>
      <w:r>
        <w:rPr>
          <w:vanish/>
        </w:rPr>
        <w:t>s[</w:t>
      </w:r>
      <w:r>
        <w:t>Verlag</w:t>
      </w:r>
      <w:r>
        <w:rPr>
          <w:vanish/>
        </w:rPr>
        <w:t>]s]k</w:t>
      </w:r>
      <w:r>
        <w:t>es</w:t>
      </w:r>
      <w:r>
        <w:rPr>
          <w:vanish/>
        </w:rPr>
        <w:t>]s</w:t>
      </w:r>
      <w:r>
        <w:t xml:space="preserve"> für einen </w:t>
      </w:r>
      <w:r>
        <w:rPr>
          <w:vanish/>
        </w:rPr>
        <w:t>s[</w:t>
      </w:r>
      <w:r>
        <w:t>Reclambücherverkaufsautomat</w:t>
      </w:r>
      <w:r>
        <w:rPr>
          <w:vanish/>
        </w:rPr>
        <w:t>]s</w:t>
      </w:r>
    </w:p>
    <w:p w:rsidR="00000000" w:rsidRDefault="00C653B4">
      <w:pPr>
        <w:tabs>
          <w:tab w:val="left" w:pos="1134"/>
        </w:tabs>
        <w:ind w:left="1134" w:right="-1134" w:hanging="1134"/>
      </w:pPr>
      <w:r>
        <w:t>43</w:t>
      </w:r>
      <w:r>
        <w:tab/>
        <w:t>1902 - 1939</w:t>
      </w:r>
    </w:p>
    <w:p w:rsidR="00000000" w:rsidRDefault="00C653B4">
      <w:pPr>
        <w:tabs>
          <w:tab w:val="left" w:pos="1134"/>
        </w:tabs>
        <w:ind w:left="1134" w:right="-1134" w:hanging="1134"/>
      </w:pPr>
      <w:r>
        <w:br w:type="page"/>
        <w:t>26</w:t>
      </w:r>
      <w:r>
        <w:tab/>
        <w:t>I</w:t>
      </w:r>
    </w:p>
    <w:p w:rsidR="00000000" w:rsidRDefault="00C653B4">
      <w:pPr>
        <w:tabs>
          <w:tab w:val="left" w:pos="1134"/>
        </w:tabs>
        <w:ind w:left="1134" w:right="-1134" w:hanging="1134"/>
      </w:pPr>
      <w:r>
        <w:t>26a</w:t>
      </w:r>
      <w:r>
        <w:tab/>
        <w:t>I</w:t>
      </w:r>
    </w:p>
    <w:p w:rsidR="00000000" w:rsidRDefault="00C653B4">
      <w:pPr>
        <w:tabs>
          <w:tab w:val="left" w:pos="1134"/>
        </w:tabs>
        <w:ind w:left="1134" w:right="-1134" w:hanging="1134"/>
      </w:pPr>
      <w:r>
        <w:t>27</w:t>
      </w:r>
      <w:r>
        <w:tab/>
        <w:t>I. Justizangelegenheiten</w:t>
      </w:r>
    </w:p>
    <w:p w:rsidR="00000000" w:rsidRDefault="00C653B4">
      <w:pPr>
        <w:tabs>
          <w:tab w:val="left" w:pos="1134"/>
        </w:tabs>
        <w:ind w:left="1134" w:right="-1134" w:hanging="1134"/>
      </w:pPr>
      <w:r>
        <w:t>30</w:t>
      </w:r>
      <w:r>
        <w:tab/>
        <w:t>32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I 32</w:t>
      </w:r>
    </w:p>
    <w:p w:rsidR="00000000" w:rsidRDefault="00C653B4">
      <w:pPr>
        <w:tabs>
          <w:tab w:val="left" w:pos="1134"/>
        </w:tabs>
        <w:ind w:left="1134" w:right="-1134" w:hanging="1134"/>
      </w:pPr>
      <w:r>
        <w:t>40</w:t>
      </w:r>
      <w:r>
        <w:tab/>
      </w:r>
      <w:r>
        <w:rPr>
          <w:vanish/>
        </w:rPr>
        <w:t>s[s[2{</w:t>
      </w:r>
      <w:r>
        <w:t>Bezug von</w:t>
      </w:r>
      <w:r>
        <w:rPr>
          <w:vanish/>
        </w:rPr>
        <w:t>}</w:t>
      </w:r>
      <w:r>
        <w:t xml:space="preserve"> </w:t>
      </w:r>
      <w:r>
        <w:rPr>
          <w:vanish/>
        </w:rPr>
        <w:t>1{</w:t>
      </w:r>
      <w:r>
        <w:t>Broschüren</w:t>
      </w:r>
      <w:r>
        <w:rPr>
          <w:vanish/>
        </w:rPr>
        <w:t>}]s]s</w:t>
      </w:r>
      <w:r>
        <w:t>, Formblättern u.a.</w:t>
      </w:r>
    </w:p>
    <w:p w:rsidR="00000000" w:rsidRDefault="00C653B4">
      <w:pPr>
        <w:tabs>
          <w:tab w:val="left" w:pos="1134"/>
        </w:tabs>
        <w:ind w:left="1134" w:right="-1134" w:hanging="1134"/>
      </w:pPr>
      <w:r>
        <w:t>41</w:t>
      </w:r>
      <w:r>
        <w:tab/>
        <w:t xml:space="preserve">u.a.: </w:t>
      </w:r>
      <w:r>
        <w:rPr>
          <w:vanish/>
        </w:rPr>
        <w:t>t[</w:t>
      </w:r>
      <w:r>
        <w:t>"Der Ratgeber für Mütter"</w:t>
      </w:r>
      <w:r>
        <w:rPr>
          <w:vanish/>
        </w:rPr>
        <w:t>]t</w:t>
      </w:r>
      <w:r>
        <w:t xml:space="preserve">, Hrsg. </w:t>
      </w:r>
      <w:r>
        <w:rPr>
          <w:vanish/>
        </w:rPr>
        <w:t>k[1{</w:t>
      </w:r>
      <w:r>
        <w:t xml:space="preserve">Druck- und </w:t>
      </w:r>
      <w:r>
        <w:rPr>
          <w:vanish/>
        </w:rPr>
        <w:t>s[</w:t>
      </w:r>
      <w:r>
        <w:t>Verlagshaus</w:t>
      </w:r>
      <w:r>
        <w:rPr>
          <w:vanish/>
        </w:rPr>
        <w:t>]s</w:t>
      </w:r>
      <w:r>
        <w:t xml:space="preserve"> </w:t>
      </w:r>
      <w:r>
        <w:rPr>
          <w:vanish/>
        </w:rPr>
        <w:t>p[2{</w:t>
      </w:r>
      <w:r>
        <w:t>Phil. L.</w:t>
      </w:r>
      <w:r>
        <w:rPr>
          <w:vanish/>
        </w:rPr>
        <w:t>}</w:t>
      </w:r>
      <w:r>
        <w:t xml:space="preserve"> </w:t>
      </w:r>
      <w:r>
        <w:rPr>
          <w:vanish/>
        </w:rPr>
        <w:t>1{</w:t>
      </w:r>
      <w:r>
        <w:t>Funk</w:t>
      </w:r>
      <w:r>
        <w:rPr>
          <w:vanish/>
        </w:rPr>
        <w:t>}]p}</w:t>
      </w:r>
      <w:r>
        <w:t xml:space="preserve">. </w:t>
      </w:r>
      <w:r>
        <w:rPr>
          <w:vanish/>
        </w:rPr>
        <w:t>2{o[</w:t>
      </w:r>
      <w:r>
        <w:t>Groß-Gerau</w:t>
      </w:r>
      <w:r>
        <w:rPr>
          <w:vanish/>
        </w:rPr>
        <w:t>]o}]k</w:t>
      </w:r>
      <w:r>
        <w:t>, 1939</w:t>
      </w:r>
    </w:p>
    <w:p w:rsidR="00000000" w:rsidRDefault="00C653B4">
      <w:pPr>
        <w:tabs>
          <w:tab w:val="left" w:pos="1134"/>
        </w:tabs>
        <w:ind w:left="1134" w:right="-1134" w:hanging="1134"/>
      </w:pPr>
      <w:r>
        <w:t>43</w:t>
      </w:r>
      <w:r>
        <w:tab/>
        <w:t>1929 - 1941</w:t>
      </w:r>
    </w:p>
    <w:p w:rsidR="00000000" w:rsidRDefault="00C653B4">
      <w:pPr>
        <w:tabs>
          <w:tab w:val="left" w:pos="1134"/>
        </w:tabs>
        <w:ind w:left="1134" w:right="-1134" w:hanging="1134"/>
      </w:pPr>
      <w:r>
        <w:br w:type="page"/>
        <w:t>26</w:t>
      </w:r>
      <w:r>
        <w:tab/>
        <w:t>K</w:t>
      </w:r>
    </w:p>
    <w:p w:rsidR="00000000" w:rsidRDefault="00C653B4">
      <w:pPr>
        <w:tabs>
          <w:tab w:val="left" w:pos="1134"/>
        </w:tabs>
        <w:ind w:left="1134" w:right="-1134" w:hanging="1134"/>
      </w:pPr>
      <w:r>
        <w:t>26a</w:t>
      </w:r>
      <w:r>
        <w:tab/>
        <w:t>K</w:t>
      </w:r>
    </w:p>
    <w:p w:rsidR="00000000" w:rsidRDefault="00C653B4">
      <w:pPr>
        <w:tabs>
          <w:tab w:val="left" w:pos="1134"/>
        </w:tabs>
        <w:ind w:left="1134" w:right="-1134" w:hanging="1134"/>
      </w:pPr>
      <w:r>
        <w:t>27</w:t>
      </w:r>
      <w:r>
        <w:tab/>
        <w:t>K. Kirchenangelegenheiten \ K.2. Rechtliche Ste</w:t>
      </w:r>
      <w:r>
        <w:t>llung der Kirchen- und Religionsgemeinschaften im Staat</w:t>
      </w:r>
    </w:p>
    <w:p w:rsidR="00000000" w:rsidRDefault="00C653B4">
      <w:pPr>
        <w:tabs>
          <w:tab w:val="left" w:pos="1134"/>
        </w:tabs>
        <w:ind w:left="1134" w:right="-1134" w:hanging="1134"/>
      </w:pPr>
      <w:r>
        <w:t>30</w:t>
      </w:r>
      <w:r>
        <w:tab/>
        <w:t>101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K 101</w:t>
      </w:r>
    </w:p>
    <w:p w:rsidR="00000000" w:rsidRDefault="00C653B4">
      <w:pPr>
        <w:tabs>
          <w:tab w:val="left" w:pos="1134"/>
        </w:tabs>
        <w:ind w:left="1134" w:right="-1134" w:hanging="1134"/>
      </w:pPr>
      <w:r>
        <w:t>33</w:t>
      </w:r>
      <w:r>
        <w:tab/>
        <w:t>S. 216</w:t>
      </w:r>
    </w:p>
    <w:p w:rsidR="00000000" w:rsidRDefault="00C653B4">
      <w:pPr>
        <w:tabs>
          <w:tab w:val="left" w:pos="1134"/>
        </w:tabs>
        <w:ind w:left="1134" w:right="-1134" w:hanging="1134"/>
      </w:pPr>
      <w:r>
        <w:t>40</w:t>
      </w:r>
      <w:r>
        <w:tab/>
        <w:t>Evangelischer Kirchenstreit</w:t>
      </w:r>
    </w:p>
    <w:p w:rsidR="00000000" w:rsidRDefault="00C653B4">
      <w:pPr>
        <w:tabs>
          <w:tab w:val="left" w:pos="1134"/>
        </w:tabs>
        <w:ind w:left="1134" w:right="-1134" w:hanging="1134"/>
      </w:pPr>
      <w:r>
        <w:t>41</w:t>
      </w:r>
      <w:r>
        <w:tab/>
        <w:t xml:space="preserve">u.a.: </w:t>
      </w:r>
      <w:r>
        <w:rPr>
          <w:vanish/>
        </w:rPr>
        <w:t>s[s[2{</w:t>
      </w:r>
      <w:r>
        <w:t>Beschlagnahme von</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1933 - 1937</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06</w:t>
      </w:r>
    </w:p>
    <w:p w:rsidR="00000000" w:rsidRDefault="00C653B4">
      <w:pPr>
        <w:tabs>
          <w:tab w:val="left" w:pos="1134"/>
        </w:tabs>
        <w:ind w:left="1134" w:right="-1134" w:hanging="1134"/>
      </w:pPr>
      <w:r>
        <w:t>27</w:t>
      </w:r>
      <w:r>
        <w:tab/>
        <w:t>M. Unterrichtswesen \ M.6. Schulunterricht</w:t>
      </w:r>
    </w:p>
    <w:p w:rsidR="00000000" w:rsidRDefault="00C653B4">
      <w:pPr>
        <w:tabs>
          <w:tab w:val="left" w:pos="1134"/>
        </w:tabs>
        <w:ind w:left="1134" w:right="-1134" w:hanging="1134"/>
      </w:pPr>
      <w:r>
        <w:t>30</w:t>
      </w:r>
      <w:r>
        <w:tab/>
        <w:t>324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M 324</w:t>
      </w:r>
    </w:p>
    <w:p w:rsidR="00000000" w:rsidRDefault="00C653B4">
      <w:pPr>
        <w:tabs>
          <w:tab w:val="left" w:pos="1134"/>
        </w:tabs>
        <w:ind w:left="1134" w:right="-1134" w:hanging="1134"/>
      </w:pPr>
      <w:r>
        <w:t>33</w:t>
      </w:r>
      <w:r>
        <w:tab/>
        <w:t>S. 323 f.</w:t>
      </w:r>
    </w:p>
    <w:p w:rsidR="00000000" w:rsidRDefault="00C653B4">
      <w:pPr>
        <w:tabs>
          <w:tab w:val="left" w:pos="1134"/>
        </w:tabs>
        <w:ind w:left="1134" w:right="-1134" w:hanging="1134"/>
      </w:pPr>
      <w:r>
        <w:t>40</w:t>
      </w:r>
      <w:r>
        <w:tab/>
      </w:r>
      <w:r>
        <w:rPr>
          <w:vanish/>
        </w:rPr>
        <w:t>s[s[2{</w:t>
      </w:r>
      <w:r>
        <w:t>Empfehlungen für</w:t>
      </w:r>
      <w:r>
        <w:rPr>
          <w:vanish/>
        </w:rPr>
        <w:t>}</w:t>
      </w:r>
      <w:r>
        <w:t xml:space="preserve"> </w:t>
      </w:r>
      <w:r>
        <w:rPr>
          <w:vanish/>
        </w:rPr>
        <w:t>1{</w:t>
      </w:r>
      <w:r>
        <w:t>Schriften</w:t>
      </w:r>
      <w:r>
        <w:rPr>
          <w:vanish/>
        </w:rPr>
        <w:t>}]s]s</w:t>
      </w:r>
      <w:r>
        <w:t>, Vorträge, Filme u.ä. Band 1</w:t>
      </w:r>
    </w:p>
    <w:p w:rsidR="00000000" w:rsidRDefault="00C653B4">
      <w:pPr>
        <w:tabs>
          <w:tab w:val="left" w:pos="1134"/>
        </w:tabs>
        <w:ind w:left="1134" w:right="-1134" w:hanging="1134"/>
      </w:pPr>
      <w:r>
        <w:t>43</w:t>
      </w:r>
      <w:r>
        <w:tab/>
        <w:t>1914 - 1930</w:t>
      </w:r>
    </w:p>
    <w:p w:rsidR="00000000" w:rsidRDefault="00C653B4">
      <w:pPr>
        <w:tabs>
          <w:tab w:val="left" w:pos="1134"/>
        </w:tabs>
        <w:ind w:left="1134" w:right="-1134" w:hanging="1134"/>
      </w:pPr>
      <w:r>
        <w:br w:type="page"/>
        <w:t>30</w:t>
      </w:r>
      <w:r>
        <w:tab/>
        <w:t>363</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Friedberg M 363</w:t>
      </w:r>
    </w:p>
    <w:p w:rsidR="00000000" w:rsidRDefault="00C653B4">
      <w:pPr>
        <w:tabs>
          <w:tab w:val="left" w:pos="1134"/>
        </w:tabs>
        <w:ind w:left="1134" w:right="-1134" w:hanging="1134"/>
      </w:pPr>
      <w:r>
        <w:t>33</w:t>
      </w:r>
      <w:r>
        <w:tab/>
        <w:t>S. 323 f.</w:t>
      </w:r>
    </w:p>
    <w:p w:rsidR="00000000" w:rsidRDefault="00C653B4">
      <w:pPr>
        <w:tabs>
          <w:tab w:val="left" w:pos="1134"/>
        </w:tabs>
        <w:ind w:left="1134" w:right="-1134" w:hanging="1134"/>
      </w:pPr>
      <w:r>
        <w:t>40</w:t>
      </w:r>
      <w:r>
        <w:tab/>
      </w:r>
      <w:r>
        <w:rPr>
          <w:vanish/>
        </w:rPr>
        <w:t>s[s[2{</w:t>
      </w:r>
      <w:r>
        <w:t>Empfehlungen für</w:t>
      </w:r>
      <w:r>
        <w:rPr>
          <w:vanish/>
        </w:rPr>
        <w:t>}</w:t>
      </w:r>
      <w:r>
        <w:t xml:space="preserve"> </w:t>
      </w:r>
      <w:r>
        <w:rPr>
          <w:vanish/>
        </w:rPr>
        <w:t>1{</w:t>
      </w:r>
      <w:r>
        <w:t>Schriften</w:t>
      </w:r>
      <w:r>
        <w:rPr>
          <w:vanish/>
        </w:rPr>
        <w:t>}]s]s</w:t>
      </w:r>
      <w:r>
        <w:t>, Vo</w:t>
      </w:r>
      <w:r>
        <w:t>rträge, Filme u.ä. Band 2</w:t>
      </w:r>
    </w:p>
    <w:p w:rsidR="00000000" w:rsidRDefault="00C653B4">
      <w:pPr>
        <w:tabs>
          <w:tab w:val="left" w:pos="1134"/>
        </w:tabs>
        <w:ind w:left="1134" w:right="-1134" w:hanging="1134"/>
      </w:pPr>
      <w:r>
        <w:t>43</w:t>
      </w:r>
      <w:r>
        <w:tab/>
        <w:t>1931 - 1939</w:t>
      </w:r>
    </w:p>
    <w:p w:rsidR="00000000" w:rsidRDefault="00C653B4">
      <w:pPr>
        <w:tabs>
          <w:tab w:val="left" w:pos="1134"/>
        </w:tabs>
        <w:ind w:left="1134" w:right="-1134" w:hanging="1134"/>
      </w:pPr>
      <w:r>
        <w:br w:type="page"/>
        <w:t>30</w:t>
      </w:r>
      <w:r>
        <w:tab/>
        <w:t>326</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Friedberg M 326</w:t>
      </w:r>
    </w:p>
    <w:p w:rsidR="00000000" w:rsidRDefault="00C653B4">
      <w:pPr>
        <w:tabs>
          <w:tab w:val="left" w:pos="1134"/>
        </w:tabs>
        <w:ind w:left="1134" w:right="-1134" w:hanging="1134"/>
      </w:pPr>
      <w:r>
        <w:t>33</w:t>
      </w:r>
      <w:r>
        <w:tab/>
        <w:t>S. 328</w:t>
      </w:r>
    </w:p>
    <w:p w:rsidR="00000000" w:rsidRDefault="00C653B4">
      <w:pPr>
        <w:tabs>
          <w:tab w:val="left" w:pos="1134"/>
        </w:tabs>
        <w:ind w:left="1134" w:right="-1134" w:hanging="1134"/>
      </w:pPr>
      <w:r>
        <w:t>40</w:t>
      </w:r>
      <w:r>
        <w:tab/>
      </w:r>
      <w:r>
        <w:rPr>
          <w:vanish/>
        </w:rPr>
        <w:t>s[</w:t>
      </w:r>
      <w:r>
        <w:t xml:space="preserve">Bestellung der </w:t>
      </w:r>
      <w:r>
        <w:rPr>
          <w:vanish/>
        </w:rPr>
        <w:t>s[</w:t>
      </w:r>
      <w:r>
        <w:t>Festschrift</w:t>
      </w:r>
      <w:r>
        <w:rPr>
          <w:vanish/>
        </w:rPr>
        <w:t>]s</w:t>
      </w:r>
      <w:r>
        <w:t xml:space="preserve"> anläßlich des 400. Geburtstags Philipps des Großmütigen</w:t>
      </w:r>
      <w:r>
        <w:rPr>
          <w:vanish/>
        </w:rPr>
        <w:t>]s</w:t>
      </w:r>
    </w:p>
    <w:p w:rsidR="00000000" w:rsidRDefault="00C653B4">
      <w:pPr>
        <w:tabs>
          <w:tab w:val="left" w:pos="1134"/>
        </w:tabs>
        <w:ind w:left="1134" w:right="-1134" w:hanging="1134"/>
      </w:pPr>
      <w:r>
        <w:t>43</w:t>
      </w:r>
      <w:r>
        <w:tab/>
        <w:t>1904</w:t>
      </w:r>
    </w:p>
    <w:p w:rsidR="00000000" w:rsidRDefault="00C653B4">
      <w:pPr>
        <w:tabs>
          <w:tab w:val="left" w:pos="1134"/>
        </w:tabs>
        <w:ind w:left="1134" w:right="-1134" w:hanging="1134"/>
      </w:pPr>
      <w:r>
        <w:br w:type="page"/>
        <w:t>30</w:t>
      </w:r>
      <w:r>
        <w:tab/>
        <w:t>344</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Friedberg M 344</w:t>
      </w:r>
    </w:p>
    <w:p w:rsidR="00000000" w:rsidRDefault="00C653B4">
      <w:pPr>
        <w:tabs>
          <w:tab w:val="left" w:pos="1134"/>
        </w:tabs>
        <w:ind w:left="1134" w:right="-1134" w:hanging="1134"/>
      </w:pPr>
      <w:r>
        <w:t>33</w:t>
      </w:r>
      <w:r>
        <w:tab/>
        <w:t>S. 328</w:t>
      </w:r>
    </w:p>
    <w:p w:rsidR="00000000" w:rsidRDefault="00C653B4">
      <w:pPr>
        <w:tabs>
          <w:tab w:val="left" w:pos="1134"/>
        </w:tabs>
        <w:ind w:left="1134" w:right="-1134" w:hanging="1134"/>
      </w:pPr>
      <w:r>
        <w:t>40</w:t>
      </w:r>
      <w:r>
        <w:tab/>
        <w:t xml:space="preserve">Zusammenstellung </w:t>
      </w:r>
      <w:r>
        <w:rPr>
          <w:vanish/>
        </w:rPr>
        <w:t>s[2{</w:t>
      </w:r>
      <w:r>
        <w:t>heimatgeschichtliche</w:t>
      </w:r>
      <w:r>
        <w:rPr>
          <w:vanish/>
        </w:rPr>
        <w:t>}</w:t>
      </w:r>
      <w:r>
        <w:t xml:space="preserve">r </w:t>
      </w:r>
      <w:r>
        <w:rPr>
          <w:vanish/>
        </w:rPr>
        <w:t>1{</w:t>
      </w:r>
      <w:r>
        <w:t>Literatur</w:t>
      </w:r>
      <w:r>
        <w:rPr>
          <w:vanish/>
        </w:rPr>
        <w:t>}]s</w:t>
      </w:r>
    </w:p>
    <w:p w:rsidR="00000000" w:rsidRDefault="00C653B4">
      <w:pPr>
        <w:tabs>
          <w:tab w:val="left" w:pos="1134"/>
        </w:tabs>
        <w:ind w:left="1134" w:right="-1134" w:hanging="1134"/>
      </w:pPr>
      <w:r>
        <w:t>43</w:t>
      </w:r>
      <w:r>
        <w:tab/>
        <w:t>1935</w:t>
      </w:r>
    </w:p>
    <w:p w:rsidR="00000000" w:rsidRDefault="00C653B4">
      <w:pPr>
        <w:tabs>
          <w:tab w:val="left" w:pos="1134"/>
        </w:tabs>
        <w:ind w:left="1134" w:right="-1134" w:hanging="1134"/>
      </w:pPr>
      <w:r>
        <w:br w:type="page"/>
        <w:t>30</w:t>
      </w:r>
      <w:r>
        <w:tab/>
        <w:t>417</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Friedberg M 417</w:t>
      </w:r>
    </w:p>
    <w:p w:rsidR="00000000" w:rsidRDefault="00C653B4">
      <w:pPr>
        <w:tabs>
          <w:tab w:val="left" w:pos="1134"/>
        </w:tabs>
        <w:ind w:left="1134" w:right="-1134" w:hanging="1134"/>
      </w:pPr>
      <w:r>
        <w:t>33</w:t>
      </w:r>
      <w:r>
        <w:tab/>
        <w:t>S. 328</w:t>
      </w:r>
    </w:p>
    <w:p w:rsidR="00000000" w:rsidRDefault="00C653B4">
      <w:pPr>
        <w:tabs>
          <w:tab w:val="left" w:pos="1134"/>
        </w:tabs>
        <w:ind w:left="1134" w:right="-1134" w:hanging="1134"/>
      </w:pPr>
      <w:r>
        <w:t>40</w:t>
      </w:r>
      <w:r>
        <w:tab/>
      </w:r>
      <w:r>
        <w:rPr>
          <w:vanish/>
        </w:rPr>
        <w:t>s[</w:t>
      </w:r>
      <w:r>
        <w:t xml:space="preserve">Anschaffung der </w:t>
      </w:r>
      <w:r>
        <w:rPr>
          <w:vanish/>
        </w:rPr>
        <w:t>t[2{s[</w:t>
      </w:r>
      <w:r>
        <w:t>Broschüre</w:t>
      </w:r>
      <w:r>
        <w:rPr>
          <w:vanish/>
        </w:rPr>
        <w:t>]s}</w:t>
      </w:r>
      <w:r>
        <w:t xml:space="preserve"> </w:t>
      </w:r>
      <w:r>
        <w:rPr>
          <w:vanish/>
        </w:rPr>
        <w:t>1{</w:t>
      </w:r>
      <w:r>
        <w:t>"11 Gebote für Deutschlands Jugend"</w:t>
      </w:r>
      <w:r>
        <w:rPr>
          <w:vanish/>
        </w:rPr>
        <w:t>}]t]s</w:t>
      </w:r>
    </w:p>
    <w:p w:rsidR="00000000" w:rsidRDefault="00C653B4">
      <w:pPr>
        <w:tabs>
          <w:tab w:val="left" w:pos="1134"/>
        </w:tabs>
        <w:ind w:left="1134" w:right="-1134" w:hanging="1134"/>
      </w:pPr>
      <w:r>
        <w:t>43</w:t>
      </w:r>
      <w:r>
        <w:tab/>
        <w:t>1931</w:t>
      </w:r>
    </w:p>
    <w:p w:rsidR="00000000" w:rsidRDefault="00C653B4">
      <w:pPr>
        <w:tabs>
          <w:tab w:val="left" w:pos="1134"/>
        </w:tabs>
        <w:ind w:left="1134" w:right="-1134" w:hanging="1134"/>
      </w:pPr>
      <w:r>
        <w:br w:type="page"/>
        <w:t>30</w:t>
      </w:r>
      <w:r>
        <w:tab/>
        <w:t>337</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15 Friedberg M 337</w:t>
      </w:r>
    </w:p>
    <w:p w:rsidR="00000000" w:rsidRDefault="00C653B4">
      <w:pPr>
        <w:tabs>
          <w:tab w:val="left" w:pos="1134"/>
        </w:tabs>
        <w:ind w:left="1134" w:right="-1134" w:hanging="1134"/>
      </w:pPr>
      <w:r>
        <w:t>33</w:t>
      </w:r>
      <w:r>
        <w:tab/>
        <w:t>S. 329</w:t>
      </w:r>
    </w:p>
    <w:p w:rsidR="00000000" w:rsidRDefault="00C653B4">
      <w:pPr>
        <w:tabs>
          <w:tab w:val="left" w:pos="1134"/>
        </w:tabs>
        <w:ind w:left="1134" w:right="-1134" w:hanging="1134"/>
      </w:pPr>
      <w:r>
        <w:t>40</w:t>
      </w:r>
      <w:r>
        <w:tab/>
      </w:r>
      <w:r>
        <w:rPr>
          <w:vanish/>
        </w:rPr>
        <w:t>s[</w:t>
      </w:r>
      <w:r>
        <w:t>Bes</w:t>
      </w:r>
      <w:r>
        <w:t xml:space="preserve">tellung der Veröffentlichung von </w:t>
      </w:r>
      <w:r>
        <w:rPr>
          <w:vanish/>
        </w:rPr>
        <w:t>p[4{</w:t>
      </w:r>
      <w:r>
        <w:t>Prof.</w:t>
      </w:r>
      <w:r>
        <w:rPr>
          <w:vanish/>
        </w:rPr>
        <w:t>}</w:t>
      </w:r>
      <w:r>
        <w:t xml:space="preserve"> </w:t>
      </w:r>
      <w:r>
        <w:rPr>
          <w:vanish/>
        </w:rPr>
        <w:t>2{</w:t>
      </w:r>
      <w:r>
        <w:t>Ferdinand</w:t>
      </w:r>
      <w:r>
        <w:rPr>
          <w:vanish/>
        </w:rPr>
        <w:t>}</w:t>
      </w:r>
      <w:r>
        <w:t xml:space="preserve"> </w:t>
      </w:r>
      <w:r>
        <w:rPr>
          <w:vanish/>
        </w:rPr>
        <w:t>1{</w:t>
      </w:r>
      <w:r>
        <w:t>Dreher</w:t>
      </w:r>
      <w:r>
        <w:rPr>
          <w:vanish/>
        </w:rPr>
        <w:t>}]p</w:t>
      </w:r>
      <w:r>
        <w:t xml:space="preserve"> </w:t>
      </w:r>
      <w:r>
        <w:rPr>
          <w:vanish/>
        </w:rPr>
        <w:t>t[</w:t>
      </w:r>
      <w:r>
        <w:t>"Friedberg-Hessen: 2000 Jahre in Stichworten"</w:t>
      </w:r>
      <w:r>
        <w:rPr>
          <w:vanish/>
        </w:rPr>
        <w:t>]t]s</w:t>
      </w:r>
    </w:p>
    <w:p w:rsidR="00000000" w:rsidRDefault="00C653B4">
      <w:pPr>
        <w:tabs>
          <w:tab w:val="left" w:pos="1134"/>
        </w:tabs>
        <w:ind w:left="1134" w:right="-1134" w:hanging="1134"/>
      </w:pPr>
      <w:r>
        <w:t>43</w:t>
      </w:r>
      <w:r>
        <w:tab/>
        <w:t>1937</w:t>
      </w:r>
    </w:p>
    <w:p w:rsidR="00000000" w:rsidRDefault="00C653B4">
      <w:pPr>
        <w:tabs>
          <w:tab w:val="left" w:pos="1134"/>
        </w:tabs>
        <w:ind w:left="1134" w:right="-1134" w:hanging="1134"/>
      </w:pPr>
      <w:r>
        <w:br w:type="page"/>
        <w:t>30</w:t>
      </w:r>
      <w:r>
        <w:tab/>
        <w:t>307</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15 Friedberg M 307</w:t>
      </w:r>
    </w:p>
    <w:p w:rsidR="00000000" w:rsidRDefault="00C653B4">
      <w:pPr>
        <w:tabs>
          <w:tab w:val="left" w:pos="1134"/>
        </w:tabs>
        <w:ind w:left="1134" w:right="-1134" w:hanging="1134"/>
      </w:pPr>
      <w:r>
        <w:t>33</w:t>
      </w:r>
      <w:r>
        <w:tab/>
        <w:t>S. 329</w:t>
      </w:r>
    </w:p>
    <w:p w:rsidR="00000000" w:rsidRDefault="00C653B4">
      <w:pPr>
        <w:tabs>
          <w:tab w:val="left" w:pos="1134"/>
        </w:tabs>
        <w:ind w:left="1134" w:right="-1134" w:hanging="1134"/>
      </w:pPr>
      <w:r>
        <w:t>40</w:t>
      </w:r>
      <w:r>
        <w:tab/>
      </w:r>
      <w:r>
        <w:rPr>
          <w:vanish/>
        </w:rPr>
        <w:t>s[2{</w:t>
      </w:r>
      <w:r>
        <w:t>Einrichtung von</w:t>
      </w:r>
      <w:r>
        <w:rPr>
          <w:vanish/>
        </w:rPr>
        <w:t>}</w:t>
      </w:r>
      <w:r>
        <w:t xml:space="preserve"> </w:t>
      </w:r>
      <w:r>
        <w:rPr>
          <w:vanish/>
        </w:rPr>
        <w:t>1{</w:t>
      </w:r>
      <w:r>
        <w:t>Schulbibliotheken</w:t>
      </w:r>
      <w:r>
        <w:rPr>
          <w:vanish/>
        </w:rPr>
        <w:t>}]s</w:t>
      </w:r>
      <w:r>
        <w:t xml:space="preserve"> und </w:t>
      </w:r>
      <w:r>
        <w:rPr>
          <w:vanish/>
        </w:rPr>
        <w:t>s[2{</w:t>
      </w:r>
      <w:r>
        <w:t>Vergabe von</w:t>
      </w:r>
      <w:r>
        <w:rPr>
          <w:vanish/>
        </w:rPr>
        <w:t>}</w:t>
      </w:r>
      <w:r>
        <w:t xml:space="preserve"> </w:t>
      </w:r>
      <w:r>
        <w:rPr>
          <w:vanish/>
        </w:rPr>
        <w:t>1{</w:t>
      </w:r>
      <w:r>
        <w:t>Bücher</w:t>
      </w:r>
      <w:r>
        <w:rPr>
          <w:vanish/>
        </w:rPr>
        <w:t>}</w:t>
      </w:r>
      <w:r>
        <w:t xml:space="preserve">n </w:t>
      </w:r>
      <w:r>
        <w:rPr>
          <w:vanish/>
        </w:rPr>
        <w:t>3{</w:t>
      </w:r>
      <w:r>
        <w:t>als Prämie an gute Schüler</w:t>
      </w:r>
      <w:r>
        <w:rPr>
          <w:vanish/>
        </w:rPr>
        <w:t>}]s</w:t>
      </w:r>
    </w:p>
    <w:p w:rsidR="00000000" w:rsidRDefault="00C653B4">
      <w:pPr>
        <w:tabs>
          <w:tab w:val="left" w:pos="1134"/>
        </w:tabs>
        <w:ind w:left="1134" w:right="-1134" w:hanging="1134"/>
      </w:pPr>
      <w:r>
        <w:t>43</w:t>
      </w:r>
      <w:r>
        <w:tab/>
        <w:t>1866 - 1867</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08</w:t>
      </w:r>
    </w:p>
    <w:p w:rsidR="00000000" w:rsidRDefault="00C653B4">
      <w:pPr>
        <w:tabs>
          <w:tab w:val="left" w:pos="1134"/>
        </w:tabs>
        <w:ind w:left="1134" w:right="-1134" w:hanging="1134"/>
      </w:pPr>
      <w:r>
        <w:t>27</w:t>
      </w:r>
      <w:r>
        <w:tab/>
        <w:t>M. Unterrichtswesen \ M.8. Schulvermögen</w:t>
      </w:r>
    </w:p>
    <w:p w:rsidR="00000000" w:rsidRDefault="00C653B4">
      <w:pPr>
        <w:tabs>
          <w:tab w:val="left" w:pos="1134"/>
        </w:tabs>
        <w:ind w:left="1134" w:right="-1134" w:hanging="1134"/>
      </w:pPr>
      <w:r>
        <w:t>30</w:t>
      </w:r>
      <w:r>
        <w:tab/>
        <w:t>508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M 508</w:t>
      </w:r>
    </w:p>
    <w:p w:rsidR="00000000" w:rsidRDefault="00C653B4">
      <w:pPr>
        <w:tabs>
          <w:tab w:val="left" w:pos="1134"/>
        </w:tabs>
        <w:ind w:left="1134" w:right="-1134" w:hanging="1134"/>
      </w:pPr>
      <w:r>
        <w:t>33</w:t>
      </w:r>
      <w:r>
        <w:tab/>
        <w:t>S. 348</w:t>
      </w:r>
    </w:p>
    <w:p w:rsidR="00000000" w:rsidRDefault="00C653B4">
      <w:pPr>
        <w:tabs>
          <w:tab w:val="left" w:pos="1134"/>
        </w:tabs>
        <w:ind w:left="1134" w:right="-1134" w:hanging="1134"/>
      </w:pPr>
      <w:r>
        <w:t>40</w:t>
      </w:r>
      <w:r>
        <w:tab/>
      </w:r>
      <w:r>
        <w:rPr>
          <w:vanish/>
        </w:rPr>
        <w:t>s[2{</w:t>
      </w:r>
      <w:r>
        <w:t>Einrichtung von</w:t>
      </w:r>
      <w:r>
        <w:rPr>
          <w:vanish/>
        </w:rPr>
        <w:t>}</w:t>
      </w:r>
      <w:r>
        <w:t xml:space="preserve"> </w:t>
      </w:r>
      <w:r>
        <w:rPr>
          <w:vanish/>
        </w:rPr>
        <w:t>1{</w:t>
      </w:r>
      <w:r>
        <w:t>Volks- und Schulbibliotheken</w:t>
      </w:r>
      <w:r>
        <w:rPr>
          <w:vanish/>
        </w:rPr>
        <w:t>}]s</w:t>
      </w:r>
    </w:p>
    <w:p w:rsidR="00000000" w:rsidRDefault="00C653B4">
      <w:pPr>
        <w:tabs>
          <w:tab w:val="left" w:pos="1134"/>
        </w:tabs>
        <w:ind w:left="1134" w:right="-1134" w:hanging="1134"/>
      </w:pPr>
      <w:r>
        <w:t>41</w:t>
      </w:r>
      <w:r>
        <w:tab/>
        <w:t xml:space="preserve">v.a.: </w:t>
      </w:r>
      <w:r>
        <w:rPr>
          <w:vanish/>
        </w:rPr>
        <w:t>s[</w:t>
      </w:r>
      <w:r>
        <w:t>Bücherverzeichnisse</w:t>
      </w:r>
      <w:r>
        <w:rPr>
          <w:vanish/>
        </w:rPr>
        <w:t>]s</w:t>
      </w:r>
    </w:p>
    <w:p w:rsidR="00000000" w:rsidRDefault="00C653B4">
      <w:pPr>
        <w:tabs>
          <w:tab w:val="left" w:pos="1134"/>
        </w:tabs>
        <w:ind w:left="1134" w:right="-1134" w:hanging="1134"/>
      </w:pPr>
      <w:r>
        <w:t>43</w:t>
      </w:r>
      <w:r>
        <w:tab/>
        <w:t>1</w:t>
      </w:r>
      <w:r>
        <w:t>856 - 1857 ; 1877 - 1883 ; 1908</w:t>
      </w:r>
    </w:p>
    <w:p w:rsidR="00000000" w:rsidRDefault="00C653B4">
      <w:pPr>
        <w:tabs>
          <w:tab w:val="left" w:pos="1134"/>
        </w:tabs>
        <w:ind w:left="1134" w:right="-1134" w:hanging="1134"/>
      </w:pPr>
      <w:r>
        <w:br w:type="page"/>
        <w:t>30</w:t>
      </w:r>
      <w:r>
        <w:tab/>
        <w:t>533</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Friedberg M 533</w:t>
      </w:r>
    </w:p>
    <w:p w:rsidR="00000000" w:rsidRDefault="00C653B4">
      <w:pPr>
        <w:tabs>
          <w:tab w:val="left" w:pos="1134"/>
        </w:tabs>
        <w:ind w:left="1134" w:right="-1134" w:hanging="1134"/>
      </w:pPr>
      <w:r>
        <w:t>33</w:t>
      </w:r>
      <w:r>
        <w:tab/>
        <w:t>S. 348</w:t>
      </w:r>
    </w:p>
    <w:p w:rsidR="00000000" w:rsidRDefault="00C653B4">
      <w:pPr>
        <w:tabs>
          <w:tab w:val="left" w:pos="1134"/>
        </w:tabs>
        <w:ind w:left="1134" w:right="-1134" w:hanging="1134"/>
      </w:pPr>
      <w:r>
        <w:t>40</w:t>
      </w:r>
      <w:r>
        <w:tab/>
        <w:t xml:space="preserve">Beiträge der Gemeinden zur </w:t>
      </w:r>
      <w:r>
        <w:rPr>
          <w:vanish/>
        </w:rPr>
        <w:t>s[</w:t>
      </w:r>
      <w:r>
        <w:t>Kreislehrerbücherei</w:t>
      </w:r>
      <w:r>
        <w:rPr>
          <w:vanish/>
        </w:rPr>
        <w:t>]s</w:t>
      </w:r>
    </w:p>
    <w:p w:rsidR="00000000" w:rsidRDefault="00C653B4">
      <w:pPr>
        <w:tabs>
          <w:tab w:val="left" w:pos="1134"/>
        </w:tabs>
        <w:ind w:left="1134" w:right="-1134" w:hanging="1134"/>
      </w:pPr>
      <w:r>
        <w:t>43</w:t>
      </w:r>
      <w:r>
        <w:tab/>
        <w:t>1936 - 1942</w:t>
      </w:r>
    </w:p>
    <w:p w:rsidR="00000000" w:rsidRDefault="00C653B4">
      <w:pPr>
        <w:tabs>
          <w:tab w:val="left" w:pos="1134"/>
        </w:tabs>
        <w:ind w:left="1134" w:right="-1134" w:hanging="1134"/>
      </w:pPr>
      <w:r>
        <w:br w:type="page"/>
        <w:t>30</w:t>
      </w:r>
      <w:r>
        <w:tab/>
        <w:t>500</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Friedberg M 500</w:t>
      </w:r>
    </w:p>
    <w:p w:rsidR="00000000" w:rsidRDefault="00C653B4">
      <w:pPr>
        <w:tabs>
          <w:tab w:val="left" w:pos="1134"/>
        </w:tabs>
        <w:ind w:left="1134" w:right="-1134" w:hanging="1134"/>
      </w:pPr>
      <w:r>
        <w:t>33</w:t>
      </w:r>
      <w:r>
        <w:tab/>
        <w:t>S. 348</w:t>
      </w:r>
    </w:p>
    <w:p w:rsidR="00000000" w:rsidRDefault="00C653B4">
      <w:pPr>
        <w:tabs>
          <w:tab w:val="left" w:pos="1134"/>
        </w:tabs>
        <w:ind w:left="1134" w:right="-1134" w:hanging="1134"/>
      </w:pPr>
      <w:r>
        <w:t>40</w:t>
      </w:r>
      <w:r>
        <w:tab/>
      </w:r>
      <w:r>
        <w:rPr>
          <w:vanish/>
        </w:rPr>
        <w:t>s[s[2{</w:t>
      </w:r>
      <w:r>
        <w:t>Anschaffung von</w:t>
      </w:r>
      <w:r>
        <w:rPr>
          <w:vanish/>
        </w:rPr>
        <w:t>}</w:t>
      </w:r>
      <w:r>
        <w:t xml:space="preserve"> </w:t>
      </w:r>
      <w:r>
        <w:rPr>
          <w:vanish/>
        </w:rPr>
        <w:t>1{</w:t>
      </w:r>
      <w:r>
        <w:t>Bücher</w:t>
      </w:r>
      <w:r>
        <w:rPr>
          <w:vanish/>
        </w:rPr>
        <w:t>}]s</w:t>
      </w:r>
      <w:r>
        <w:t xml:space="preserve">n für </w:t>
      </w:r>
      <w:r>
        <w:rPr>
          <w:vanish/>
        </w:rPr>
        <w:t>s[</w:t>
      </w:r>
      <w:r>
        <w:t>Volks- und Schulbibliotheken</w:t>
      </w:r>
      <w:r>
        <w:rPr>
          <w:vanish/>
        </w:rPr>
        <w:t>]s]s</w:t>
      </w:r>
    </w:p>
    <w:p w:rsidR="00000000" w:rsidRDefault="00C653B4">
      <w:pPr>
        <w:tabs>
          <w:tab w:val="left" w:pos="1134"/>
        </w:tabs>
        <w:ind w:left="1134" w:right="-1134" w:hanging="1134"/>
      </w:pPr>
      <w:r>
        <w:t>43</w:t>
      </w:r>
      <w:r>
        <w:tab/>
        <w:t>1899 ; 1909 - 1922 ; 1934 - 1936</w:t>
      </w:r>
    </w:p>
    <w:p w:rsidR="00000000" w:rsidRDefault="00C653B4">
      <w:pPr>
        <w:tabs>
          <w:tab w:val="left" w:pos="1134"/>
        </w:tabs>
        <w:ind w:left="1134" w:right="-1134" w:hanging="1134"/>
      </w:pPr>
      <w:r>
        <w:br w:type="page"/>
        <w:t>30</w:t>
      </w:r>
      <w:r>
        <w:tab/>
        <w:t>504</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Friedberg M 504</w:t>
      </w:r>
    </w:p>
    <w:p w:rsidR="00000000" w:rsidRDefault="00C653B4">
      <w:pPr>
        <w:tabs>
          <w:tab w:val="left" w:pos="1134"/>
        </w:tabs>
        <w:ind w:left="1134" w:right="-1134" w:hanging="1134"/>
      </w:pPr>
      <w:r>
        <w:t>33</w:t>
      </w:r>
      <w:r>
        <w:tab/>
        <w:t>S. 348</w:t>
      </w:r>
    </w:p>
    <w:p w:rsidR="00000000" w:rsidRDefault="00C653B4">
      <w:pPr>
        <w:tabs>
          <w:tab w:val="left" w:pos="1134"/>
        </w:tabs>
        <w:ind w:left="1134" w:right="-1134" w:hanging="1134"/>
      </w:pPr>
      <w:r>
        <w:t>40</w:t>
      </w:r>
      <w:r>
        <w:tab/>
      </w:r>
      <w:r>
        <w:rPr>
          <w:vanish/>
        </w:rPr>
        <w:t>s[2{</w:t>
      </w:r>
      <w:r>
        <w:t>Aufbau des</w:t>
      </w:r>
      <w:r>
        <w:rPr>
          <w:vanish/>
        </w:rPr>
        <w:t>}</w:t>
      </w:r>
      <w:r>
        <w:t xml:space="preserve"> </w:t>
      </w:r>
      <w:r>
        <w:rPr>
          <w:vanish/>
        </w:rPr>
        <w:t>1{</w:t>
      </w:r>
      <w:r>
        <w:t>Schulbüchereiwesens</w:t>
      </w:r>
      <w:r>
        <w:rPr>
          <w:vanish/>
        </w:rPr>
        <w:t>}]s</w:t>
      </w:r>
      <w:r>
        <w:t xml:space="preserve"> an Volksschulen</w:t>
      </w:r>
    </w:p>
    <w:p w:rsidR="00000000" w:rsidRDefault="00C653B4">
      <w:pPr>
        <w:tabs>
          <w:tab w:val="left" w:pos="1134"/>
        </w:tabs>
        <w:ind w:left="1134" w:right="-1134" w:hanging="1134"/>
      </w:pPr>
      <w:r>
        <w:t>43</w:t>
      </w:r>
      <w:r>
        <w:tab/>
        <w:t>1937 - 1938</w:t>
      </w:r>
    </w:p>
    <w:p w:rsidR="00000000" w:rsidRDefault="00C653B4">
      <w:pPr>
        <w:tabs>
          <w:tab w:val="left" w:pos="1134"/>
        </w:tabs>
        <w:ind w:left="1134" w:right="-1134" w:hanging="1134"/>
      </w:pPr>
      <w:r>
        <w:br w:type="page"/>
        <w:t>26</w:t>
      </w:r>
      <w:r>
        <w:tab/>
        <w:t>N</w:t>
      </w:r>
    </w:p>
    <w:p w:rsidR="00000000" w:rsidRDefault="00C653B4">
      <w:pPr>
        <w:tabs>
          <w:tab w:val="left" w:pos="1134"/>
        </w:tabs>
        <w:ind w:left="1134" w:right="-1134" w:hanging="1134"/>
      </w:pPr>
      <w:r>
        <w:t>26a</w:t>
      </w:r>
      <w:r>
        <w:tab/>
        <w:t>N</w:t>
      </w:r>
    </w:p>
    <w:p w:rsidR="00000000" w:rsidRDefault="00C653B4">
      <w:pPr>
        <w:tabs>
          <w:tab w:val="left" w:pos="1134"/>
        </w:tabs>
        <w:ind w:left="1134" w:right="-1134" w:hanging="1134"/>
      </w:pPr>
      <w:r>
        <w:t>27</w:t>
      </w:r>
      <w:r>
        <w:tab/>
        <w:t>N. Gemeindeangelegenheiten \ Ledoc</w:t>
      </w:r>
    </w:p>
    <w:p w:rsidR="00000000" w:rsidRDefault="00C653B4">
      <w:pPr>
        <w:tabs>
          <w:tab w:val="left" w:pos="1134"/>
        </w:tabs>
        <w:ind w:left="1134" w:right="-1134" w:hanging="1134"/>
      </w:pPr>
      <w:r>
        <w:t>30</w:t>
      </w:r>
      <w:r>
        <w:tab/>
        <w:t>1183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w:t>
      </w:r>
      <w:r>
        <w:t>5 Friedberg N 1183</w:t>
      </w:r>
    </w:p>
    <w:p w:rsidR="00000000" w:rsidRDefault="00C653B4">
      <w:pPr>
        <w:tabs>
          <w:tab w:val="left" w:pos="1134"/>
        </w:tabs>
        <w:ind w:left="1134" w:right="-1134" w:hanging="1134"/>
      </w:pPr>
      <w:r>
        <w:t>40</w:t>
      </w:r>
      <w:r>
        <w:tab/>
        <w:t xml:space="preserve">Schenkungen, Stiftungen und letztwillige Zuwendungen: </w:t>
      </w:r>
      <w:r>
        <w:rPr>
          <w:vanish/>
        </w:rPr>
        <w:t>p[5{s[</w:t>
      </w:r>
      <w:r>
        <w:t>Buchdruckereibesitzer</w:t>
      </w:r>
      <w:r>
        <w:rPr>
          <w:vanish/>
        </w:rPr>
        <w:t>]s}</w:t>
      </w:r>
      <w:r>
        <w:t xml:space="preserve"> </w:t>
      </w:r>
      <w:r>
        <w:rPr>
          <w:vanish/>
        </w:rPr>
        <w:t>2{</w:t>
      </w:r>
      <w:r>
        <w:t>Konrad</w:t>
      </w:r>
      <w:r>
        <w:rPr>
          <w:vanish/>
        </w:rPr>
        <w:t>}</w:t>
      </w:r>
      <w:r>
        <w:t xml:space="preserve"> </w:t>
      </w:r>
      <w:r>
        <w:rPr>
          <w:vanish/>
        </w:rPr>
        <w:t>1{</w:t>
      </w:r>
      <w:r>
        <w:t>Schneider</w:t>
      </w:r>
      <w:r>
        <w:rPr>
          <w:vanish/>
        </w:rPr>
        <w:t>}</w:t>
      </w:r>
      <w:r>
        <w:t xml:space="preserve">, </w:t>
      </w:r>
      <w:r>
        <w:rPr>
          <w:vanish/>
        </w:rPr>
        <w:t>6{o[</w:t>
      </w:r>
      <w:r>
        <w:t>Butzbach</w:t>
      </w:r>
      <w:r>
        <w:rPr>
          <w:vanish/>
        </w:rPr>
        <w:t>]o}]p</w:t>
      </w:r>
      <w:r>
        <w:t xml:space="preserve">, an die Gemeinde </w:t>
      </w:r>
      <w:r>
        <w:rPr>
          <w:vanish/>
        </w:rPr>
        <w:t>o[</w:t>
      </w:r>
      <w:r>
        <w:t>Langenhain-Ziegenberg</w:t>
      </w:r>
      <w:r>
        <w:rPr>
          <w:vanish/>
        </w:rPr>
        <w:t>]o</w:t>
      </w:r>
    </w:p>
    <w:p w:rsidR="00000000" w:rsidRDefault="00C653B4">
      <w:pPr>
        <w:tabs>
          <w:tab w:val="left" w:pos="1134"/>
        </w:tabs>
        <w:ind w:left="1134" w:right="-1134" w:hanging="1134"/>
      </w:pPr>
      <w:r>
        <w:t>43</w:t>
      </w:r>
      <w:r>
        <w:tab/>
        <w:t>1939 - 1942</w:t>
      </w:r>
    </w:p>
    <w:p w:rsidR="00000000" w:rsidRDefault="00C653B4">
      <w:pPr>
        <w:tabs>
          <w:tab w:val="left" w:pos="1134"/>
        </w:tabs>
        <w:ind w:left="1134" w:right="-1134" w:hanging="1134"/>
      </w:pPr>
      <w:r>
        <w:br w:type="page"/>
        <w:t>26</w:t>
      </w:r>
      <w:r>
        <w:tab/>
        <w:t>Q</w:t>
      </w:r>
    </w:p>
    <w:p w:rsidR="00000000" w:rsidRDefault="00C653B4">
      <w:pPr>
        <w:tabs>
          <w:tab w:val="left" w:pos="1134"/>
        </w:tabs>
        <w:ind w:left="1134" w:right="-1134" w:hanging="1134"/>
      </w:pPr>
      <w:r>
        <w:t>26a</w:t>
      </w:r>
      <w:r>
        <w:tab/>
        <w:t>Q</w:t>
      </w:r>
    </w:p>
    <w:p w:rsidR="00000000" w:rsidRDefault="00C653B4">
      <w:pPr>
        <w:tabs>
          <w:tab w:val="left" w:pos="1134"/>
        </w:tabs>
        <w:ind w:left="1134" w:right="-1134" w:hanging="1134"/>
      </w:pPr>
      <w:r>
        <w:t>26b</w:t>
      </w:r>
      <w:r>
        <w:tab/>
        <w:t>00</w:t>
      </w:r>
    </w:p>
    <w:p w:rsidR="00000000" w:rsidRDefault="00C653B4">
      <w:pPr>
        <w:tabs>
          <w:tab w:val="left" w:pos="1134"/>
        </w:tabs>
        <w:ind w:left="1134" w:right="-1134" w:hanging="1134"/>
      </w:pPr>
      <w:r>
        <w:t>27</w:t>
      </w:r>
      <w:r>
        <w:tab/>
        <w:t>Q. Sicherheitspolizei</w:t>
      </w:r>
    </w:p>
    <w:p w:rsidR="00000000" w:rsidRDefault="00C653B4">
      <w:pPr>
        <w:tabs>
          <w:tab w:val="left" w:pos="1134"/>
        </w:tabs>
        <w:ind w:left="1134" w:right="-1134" w:hanging="1134"/>
      </w:pPr>
      <w:r>
        <w:t>30</w:t>
      </w:r>
      <w:r>
        <w:tab/>
        <w:t>144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Q 144</w:t>
      </w:r>
    </w:p>
    <w:p w:rsidR="00000000" w:rsidRDefault="00C653B4">
      <w:pPr>
        <w:tabs>
          <w:tab w:val="left" w:pos="1134"/>
        </w:tabs>
        <w:ind w:left="1134" w:right="-1134" w:hanging="1134"/>
      </w:pPr>
      <w:r>
        <w:t>40</w:t>
      </w:r>
      <w:r>
        <w:tab/>
        <w:t>Statistik über wichtige politische Vorkommnisse</w:t>
      </w:r>
    </w:p>
    <w:p w:rsidR="00000000" w:rsidRDefault="00C653B4">
      <w:pPr>
        <w:tabs>
          <w:tab w:val="left" w:pos="1134"/>
        </w:tabs>
        <w:ind w:left="1134" w:right="-1134" w:hanging="1134"/>
      </w:pPr>
      <w:r>
        <w:t>41</w:t>
      </w:r>
      <w:r>
        <w:tab/>
        <w:t xml:space="preserve">u.a.: </w:t>
      </w:r>
      <w:r>
        <w:rPr>
          <w:vanish/>
        </w:rPr>
        <w:t>s[s[2{</w:t>
      </w:r>
      <w:r>
        <w:t>Beschlagnahme von</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05.1931 - 12.1932</w:t>
      </w:r>
    </w:p>
    <w:p w:rsidR="00000000" w:rsidRDefault="00C653B4">
      <w:pPr>
        <w:tabs>
          <w:tab w:val="left" w:pos="1134"/>
        </w:tabs>
        <w:ind w:left="1134" w:right="-1134" w:hanging="1134"/>
      </w:pPr>
      <w:r>
        <w:br w:type="page"/>
        <w:t>30</w:t>
      </w:r>
      <w:r>
        <w:tab/>
        <w:t>145</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Friedberg Q 145</w:t>
      </w:r>
    </w:p>
    <w:p w:rsidR="00000000" w:rsidRDefault="00C653B4">
      <w:pPr>
        <w:tabs>
          <w:tab w:val="left" w:pos="1134"/>
        </w:tabs>
        <w:ind w:left="1134" w:right="-1134" w:hanging="1134"/>
      </w:pPr>
      <w:r>
        <w:t>40</w:t>
      </w:r>
      <w:r>
        <w:tab/>
        <w:t>Statistik über wichtige politische Vorkommnisse</w:t>
      </w:r>
    </w:p>
    <w:p w:rsidR="00000000" w:rsidRDefault="00C653B4">
      <w:pPr>
        <w:tabs>
          <w:tab w:val="left" w:pos="1134"/>
        </w:tabs>
        <w:ind w:left="1134" w:right="-1134" w:hanging="1134"/>
      </w:pPr>
      <w:r>
        <w:t>41</w:t>
      </w:r>
      <w:r>
        <w:tab/>
      </w:r>
      <w:r>
        <w:t xml:space="preserve">u.a.: </w:t>
      </w:r>
      <w:r>
        <w:rPr>
          <w:vanish/>
        </w:rPr>
        <w:t>s[s[2{</w:t>
      </w:r>
      <w:r>
        <w:t>Beschlagnahme von</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05.1933 - 07.1933</w:t>
      </w:r>
    </w:p>
    <w:p w:rsidR="00000000" w:rsidRDefault="00C653B4">
      <w:pPr>
        <w:tabs>
          <w:tab w:val="left" w:pos="1134"/>
        </w:tabs>
        <w:ind w:left="1134" w:right="-1134" w:hanging="1134"/>
      </w:pPr>
      <w:r>
        <w:br w:type="page"/>
        <w:t>26</w:t>
      </w:r>
      <w:r>
        <w:tab/>
        <w:t>Q</w:t>
      </w:r>
    </w:p>
    <w:p w:rsidR="00000000" w:rsidRDefault="00C653B4">
      <w:pPr>
        <w:tabs>
          <w:tab w:val="left" w:pos="1134"/>
        </w:tabs>
        <w:ind w:left="1134" w:right="-1134" w:hanging="1134"/>
      </w:pPr>
      <w:r>
        <w:t>26a</w:t>
      </w:r>
      <w:r>
        <w:tab/>
        <w:t>Q</w:t>
      </w:r>
    </w:p>
    <w:p w:rsidR="00000000" w:rsidRDefault="00C653B4">
      <w:pPr>
        <w:tabs>
          <w:tab w:val="left" w:pos="1134"/>
        </w:tabs>
        <w:ind w:left="1134" w:right="-1134" w:hanging="1134"/>
      </w:pPr>
      <w:r>
        <w:t>26b</w:t>
      </w:r>
      <w:r>
        <w:tab/>
        <w:t>01</w:t>
      </w:r>
    </w:p>
    <w:p w:rsidR="00000000" w:rsidRDefault="00C653B4">
      <w:pPr>
        <w:tabs>
          <w:tab w:val="left" w:pos="1134"/>
        </w:tabs>
        <w:ind w:left="1134" w:right="-1134" w:hanging="1134"/>
      </w:pPr>
      <w:r>
        <w:t>27</w:t>
      </w:r>
      <w:r>
        <w:tab/>
        <w:t>Q. Sicherheitspolizei \ Q.1. Allgemeine Maßregeln</w:t>
      </w:r>
    </w:p>
    <w:p w:rsidR="00000000" w:rsidRDefault="00C653B4">
      <w:pPr>
        <w:tabs>
          <w:tab w:val="left" w:pos="1134"/>
        </w:tabs>
        <w:ind w:left="1134" w:right="-1134" w:hanging="1134"/>
      </w:pPr>
      <w:r>
        <w:t>30</w:t>
      </w:r>
      <w:r>
        <w:tab/>
        <w:t>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Q 2</w:t>
      </w:r>
    </w:p>
    <w:p w:rsidR="00000000" w:rsidRDefault="00C653B4">
      <w:pPr>
        <w:tabs>
          <w:tab w:val="left" w:pos="1134"/>
        </w:tabs>
        <w:ind w:left="1134" w:right="-1134" w:hanging="1134"/>
      </w:pPr>
      <w:r>
        <w:t>33</w:t>
      </w:r>
      <w:r>
        <w:tab/>
        <w:t>S. 363 bzw. S. 724</w:t>
      </w:r>
    </w:p>
    <w:p w:rsidR="00000000" w:rsidRDefault="00C653B4">
      <w:pPr>
        <w:tabs>
          <w:tab w:val="left" w:pos="1134"/>
        </w:tabs>
        <w:ind w:left="1134" w:right="-1134" w:hanging="1134"/>
      </w:pPr>
      <w:r>
        <w:t>40</w:t>
      </w:r>
      <w:r>
        <w:tab/>
        <w:t xml:space="preserve">Druck der Polizeiverordnungen des Kreises Friedberg durch die </w:t>
      </w:r>
      <w:r>
        <w:rPr>
          <w:vanish/>
        </w:rPr>
        <w:t>k[1{p[8{</w:t>
      </w:r>
      <w:r>
        <w:t>von</w:t>
      </w:r>
      <w:r>
        <w:rPr>
          <w:vanish/>
        </w:rPr>
        <w:t>}</w:t>
      </w:r>
      <w:r>
        <w:t xml:space="preserve"> </w:t>
      </w:r>
      <w:r>
        <w:rPr>
          <w:vanish/>
        </w:rPr>
        <w:t>1{</w:t>
      </w:r>
      <w:r>
        <w:t>Münchow</w:t>
      </w:r>
      <w:r>
        <w:rPr>
          <w:vanish/>
        </w:rPr>
        <w:t>}]p</w:t>
      </w:r>
      <w:r>
        <w:t xml:space="preserve">'sche </w:t>
      </w:r>
      <w:r>
        <w:rPr>
          <w:vanish/>
        </w:rPr>
        <w:t>s[</w:t>
      </w:r>
      <w:r>
        <w:t>Hof- und Universitätsdruckerei</w:t>
      </w:r>
      <w:r>
        <w:rPr>
          <w:vanish/>
        </w:rPr>
        <w:t>]s</w:t>
      </w:r>
      <w:r>
        <w:t xml:space="preserve"> </w:t>
      </w:r>
      <w:r>
        <w:rPr>
          <w:vanish/>
        </w:rPr>
        <w:t>p[2{</w:t>
      </w:r>
      <w:r>
        <w:t>O.</w:t>
      </w:r>
      <w:r>
        <w:rPr>
          <w:vanish/>
        </w:rPr>
        <w:t>}</w:t>
      </w:r>
      <w:r>
        <w:t xml:space="preserve"> </w:t>
      </w:r>
      <w:r>
        <w:rPr>
          <w:vanish/>
        </w:rPr>
        <w:t>1{</w:t>
      </w:r>
      <w:r>
        <w:t>Kindt</w:t>
      </w:r>
      <w:r>
        <w:rPr>
          <w:vanish/>
        </w:rPr>
        <w:t>}]p}</w:t>
      </w:r>
      <w:r>
        <w:t xml:space="preserve"> in </w:t>
      </w:r>
      <w:r>
        <w:rPr>
          <w:vanish/>
        </w:rPr>
        <w:t>2{o[</w:t>
      </w:r>
      <w:r>
        <w:t>Gießen</w:t>
      </w:r>
      <w:r>
        <w:rPr>
          <w:vanish/>
        </w:rPr>
        <w:t>]o}]k</w:t>
      </w:r>
    </w:p>
    <w:p w:rsidR="00000000" w:rsidRDefault="00C653B4">
      <w:pPr>
        <w:tabs>
          <w:tab w:val="left" w:pos="1134"/>
        </w:tabs>
        <w:ind w:left="1134" w:right="-1134" w:hanging="1134"/>
      </w:pPr>
      <w:r>
        <w:t>43</w:t>
      </w:r>
      <w:r>
        <w:tab/>
        <w:t>1905 - 1906</w:t>
      </w:r>
    </w:p>
    <w:p w:rsidR="00000000" w:rsidRDefault="00C653B4">
      <w:pPr>
        <w:tabs>
          <w:tab w:val="left" w:pos="1134"/>
        </w:tabs>
        <w:ind w:left="1134" w:right="-1134" w:hanging="1134"/>
      </w:pPr>
      <w:r>
        <w:br w:type="page"/>
        <w:t>30</w:t>
      </w:r>
      <w:r>
        <w:tab/>
        <w:t>73</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Friedberg Q 73</w:t>
      </w:r>
    </w:p>
    <w:p w:rsidR="00000000" w:rsidRDefault="00C653B4">
      <w:pPr>
        <w:tabs>
          <w:tab w:val="left" w:pos="1134"/>
        </w:tabs>
        <w:ind w:left="1134" w:right="-1134" w:hanging="1134"/>
      </w:pPr>
      <w:r>
        <w:t>33</w:t>
      </w:r>
      <w:r>
        <w:tab/>
        <w:t>S. 370 f. bzw. S. 733</w:t>
      </w:r>
    </w:p>
    <w:p w:rsidR="00000000" w:rsidRDefault="00C653B4">
      <w:pPr>
        <w:tabs>
          <w:tab w:val="left" w:pos="1134"/>
        </w:tabs>
        <w:ind w:left="1134" w:right="-1134" w:hanging="1134"/>
      </w:pPr>
      <w:r>
        <w:t>40</w:t>
      </w:r>
      <w:r>
        <w:tab/>
        <w:t>Diverse polizeiliche Maßnahmen, Fahndungen etc. Band 2</w:t>
      </w:r>
    </w:p>
    <w:p w:rsidR="00000000" w:rsidRDefault="00C653B4">
      <w:pPr>
        <w:tabs>
          <w:tab w:val="left" w:pos="1134"/>
        </w:tabs>
        <w:ind w:left="1134" w:right="-1134" w:hanging="1134"/>
      </w:pPr>
      <w:r>
        <w:t>41</w:t>
      </w:r>
      <w:r>
        <w:tab/>
      </w:r>
      <w:r>
        <w:t xml:space="preserve">u.a.: Tätigkeit der adventistischen Wanderprediger, der Ernsten Bibelforscher und der </w:t>
      </w:r>
      <w:r>
        <w:rPr>
          <w:vanish/>
        </w:rPr>
        <w:t>k[</w:t>
      </w:r>
      <w:r>
        <w:t>"Wachtturm-</w:t>
      </w:r>
      <w:r>
        <w:rPr>
          <w:vanish/>
        </w:rPr>
        <w:t>s[</w:t>
      </w:r>
      <w:r>
        <w:t>Bibel- und Traktatgesellschaft</w:t>
      </w:r>
      <w:r>
        <w:rPr>
          <w:vanish/>
        </w:rPr>
        <w:t>]s</w:t>
      </w:r>
      <w:r>
        <w:t>"</w:t>
      </w:r>
      <w:r>
        <w:rPr>
          <w:vanish/>
        </w:rPr>
        <w:t>]k</w:t>
      </w:r>
      <w:r>
        <w:t xml:space="preserve"> (pazifistische Äußerungen)</w:t>
      </w:r>
    </w:p>
    <w:p w:rsidR="00000000" w:rsidRDefault="00C653B4">
      <w:pPr>
        <w:tabs>
          <w:tab w:val="left" w:pos="1134"/>
        </w:tabs>
        <w:ind w:left="1134" w:right="-1134" w:hanging="1134"/>
      </w:pPr>
      <w:r>
        <w:t>43</w:t>
      </w:r>
      <w:r>
        <w:tab/>
        <w:t>1915 - 1925</w:t>
      </w:r>
    </w:p>
    <w:p w:rsidR="00000000" w:rsidRDefault="00C653B4">
      <w:pPr>
        <w:tabs>
          <w:tab w:val="left" w:pos="1134"/>
        </w:tabs>
        <w:ind w:left="1134" w:right="-1134" w:hanging="1134"/>
      </w:pPr>
      <w:r>
        <w:br w:type="page"/>
        <w:t>30</w:t>
      </w:r>
      <w:r>
        <w:tab/>
        <w:t>1674</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Friedberg Q 1674</w:t>
      </w:r>
    </w:p>
    <w:p w:rsidR="00000000" w:rsidRDefault="00C653B4">
      <w:pPr>
        <w:tabs>
          <w:tab w:val="left" w:pos="1134"/>
        </w:tabs>
        <w:ind w:left="1134" w:right="-1134" w:hanging="1134"/>
      </w:pPr>
      <w:r>
        <w:t>33</w:t>
      </w:r>
      <w:r>
        <w:tab/>
        <w:t>S. 371 bzw. S. 733 f.</w:t>
      </w:r>
    </w:p>
    <w:p w:rsidR="00000000" w:rsidRDefault="00C653B4">
      <w:pPr>
        <w:tabs>
          <w:tab w:val="left" w:pos="1134"/>
        </w:tabs>
        <w:ind w:left="1134" w:right="-1134" w:hanging="1134"/>
      </w:pPr>
      <w:r>
        <w:t>40</w:t>
      </w:r>
      <w:r>
        <w:tab/>
        <w:t xml:space="preserve">Politische Umtriebe (Allgemeine Ausschreiben, zumeist Fahndungsersuchen, des </w:t>
      </w:r>
      <w:r>
        <w:rPr>
          <w:vanish/>
        </w:rPr>
        <w:t>k[</w:t>
      </w:r>
      <w:r>
        <w:t>Ministeriums des Innern</w:t>
      </w:r>
      <w:r>
        <w:rPr>
          <w:vanish/>
        </w:rPr>
        <w:t>]k</w:t>
      </w:r>
      <w:r>
        <w:t>)</w:t>
      </w:r>
    </w:p>
    <w:p w:rsidR="00000000" w:rsidRDefault="00C653B4">
      <w:pPr>
        <w:tabs>
          <w:tab w:val="left" w:pos="1134"/>
        </w:tabs>
        <w:ind w:left="1134" w:right="-1134" w:hanging="1134"/>
      </w:pPr>
      <w:r>
        <w:t>41</w:t>
      </w:r>
      <w:r>
        <w:tab/>
        <w:t xml:space="preserve">u.a.: </w:t>
      </w:r>
      <w:r>
        <w:rPr>
          <w:vanish/>
        </w:rPr>
        <w:t>t[2{</w:t>
      </w:r>
      <w:r>
        <w:t>Druckschrift</w:t>
      </w:r>
      <w:r>
        <w:rPr>
          <w:vanish/>
        </w:rPr>
        <w:t>}</w:t>
      </w:r>
      <w:r>
        <w:t xml:space="preserve"> </w:t>
      </w:r>
      <w:r>
        <w:rPr>
          <w:vanish/>
        </w:rPr>
        <w:t>1{</w:t>
      </w:r>
      <w:r>
        <w:t>"Antwort und Schreiben des Ch. M. de Talleyrand an Papst Pius VII"</w:t>
      </w:r>
      <w:r>
        <w:rPr>
          <w:vanish/>
        </w:rPr>
        <w:t>}]t</w:t>
      </w:r>
      <w:r>
        <w:t xml:space="preserve">, </w:t>
      </w:r>
      <w:r>
        <w:rPr>
          <w:vanish/>
        </w:rPr>
        <w:t>k[1{s[</w:t>
      </w:r>
      <w:r>
        <w:t>Druckerei</w:t>
      </w:r>
      <w:r>
        <w:rPr>
          <w:vanish/>
        </w:rPr>
        <w:t>]s</w:t>
      </w:r>
      <w:r>
        <w:t xml:space="preserve"> </w:t>
      </w:r>
      <w:r>
        <w:rPr>
          <w:vanish/>
        </w:rPr>
        <w:t>p[2{</w:t>
      </w:r>
      <w:r>
        <w:t>August</w:t>
      </w:r>
      <w:r>
        <w:rPr>
          <w:vanish/>
        </w:rPr>
        <w:t>}</w:t>
      </w:r>
      <w:r>
        <w:t xml:space="preserve"> </w:t>
      </w:r>
      <w:r>
        <w:rPr>
          <w:vanish/>
        </w:rPr>
        <w:t>1{</w:t>
      </w:r>
      <w:r>
        <w:t>Stritt</w:t>
      </w:r>
      <w:r>
        <w:rPr>
          <w:vanish/>
        </w:rPr>
        <w:t>}]p}</w:t>
      </w:r>
      <w:r>
        <w:t xml:space="preserve"> </w:t>
      </w:r>
      <w:r>
        <w:rPr>
          <w:vanish/>
        </w:rPr>
        <w:t>2{o[</w:t>
      </w:r>
      <w:r>
        <w:t xml:space="preserve">Frankfurt </w:t>
      </w:r>
      <w:r>
        <w:t>a.M.</w:t>
      </w:r>
      <w:r>
        <w:rPr>
          <w:vanish/>
        </w:rPr>
        <w:t>]o}]k</w:t>
      </w:r>
      <w:r>
        <w:t xml:space="preserve">; </w:t>
      </w:r>
      <w:r>
        <w:rPr>
          <w:vanish/>
        </w:rPr>
        <w:t>s[</w:t>
      </w:r>
      <w:r>
        <w:t>Druckschriften</w:t>
      </w:r>
      <w:r>
        <w:rPr>
          <w:vanish/>
        </w:rPr>
        <w:t>]s</w:t>
      </w:r>
      <w:r>
        <w:t xml:space="preserve"> der </w:t>
      </w:r>
      <w:r>
        <w:rPr>
          <w:vanish/>
        </w:rPr>
        <w:t>k[1{s[</w:t>
      </w:r>
      <w:r>
        <w:t>Buchhandlung</w:t>
      </w:r>
      <w:r>
        <w:rPr>
          <w:vanish/>
        </w:rPr>
        <w:t>]s</w:t>
      </w:r>
      <w:r>
        <w:t xml:space="preserve"> </w:t>
      </w:r>
      <w:r>
        <w:rPr>
          <w:vanish/>
        </w:rPr>
        <w:t>p[1{</w:t>
      </w:r>
      <w:r>
        <w:t>Jenny</w:t>
      </w:r>
      <w:r>
        <w:rPr>
          <w:vanish/>
        </w:rPr>
        <w:t>}</w:t>
      </w:r>
      <w:r>
        <w:t xml:space="preserve"> </w:t>
      </w:r>
      <w:r>
        <w:rPr>
          <w:vanish/>
        </w:rPr>
        <w:t>7{</w:t>
      </w:r>
      <w:r>
        <w:t>Sohns sel. Erben</w:t>
      </w:r>
      <w:r>
        <w:rPr>
          <w:vanish/>
        </w:rPr>
        <w:t>}]p}</w:t>
      </w:r>
      <w:r>
        <w:t xml:space="preserve">, </w:t>
      </w:r>
      <w:r>
        <w:rPr>
          <w:vanish/>
        </w:rPr>
        <w:t>2{o[</w:t>
      </w:r>
      <w:r>
        <w:t>Bern</w:t>
      </w:r>
      <w:r>
        <w:rPr>
          <w:vanish/>
        </w:rPr>
        <w:t>]o}]k</w:t>
      </w:r>
    </w:p>
    <w:p w:rsidR="00000000" w:rsidRDefault="00C653B4">
      <w:pPr>
        <w:tabs>
          <w:tab w:val="left" w:pos="1134"/>
        </w:tabs>
        <w:ind w:left="1134" w:right="-1134" w:hanging="1134"/>
      </w:pPr>
      <w:r>
        <w:t>43</w:t>
      </w:r>
      <w:r>
        <w:tab/>
        <w:t>1853 - 1856</w:t>
      </w:r>
    </w:p>
    <w:p w:rsidR="00000000" w:rsidRDefault="00C653B4">
      <w:pPr>
        <w:tabs>
          <w:tab w:val="left" w:pos="1134"/>
        </w:tabs>
        <w:ind w:left="1134" w:right="-1134" w:hanging="1134"/>
      </w:pPr>
      <w:r>
        <w:br w:type="page"/>
        <w:t>30</w:t>
      </w:r>
      <w:r>
        <w:tab/>
        <w:t>1519</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Friedberg Q 1519</w:t>
      </w:r>
    </w:p>
    <w:p w:rsidR="00000000" w:rsidRDefault="00C653B4">
      <w:pPr>
        <w:tabs>
          <w:tab w:val="left" w:pos="1134"/>
        </w:tabs>
        <w:ind w:left="1134" w:right="-1134" w:hanging="1134"/>
      </w:pPr>
      <w:r>
        <w:t>33</w:t>
      </w:r>
      <w:r>
        <w:tab/>
        <w:t>S. 372 bzw. S. 734</w:t>
      </w:r>
    </w:p>
    <w:p w:rsidR="00000000" w:rsidRDefault="00C653B4">
      <w:pPr>
        <w:tabs>
          <w:tab w:val="left" w:pos="1134"/>
        </w:tabs>
        <w:ind w:left="1134" w:right="-1134" w:hanging="1134"/>
      </w:pPr>
      <w:r>
        <w:t>40</w:t>
      </w:r>
      <w:r>
        <w:tab/>
        <w:t xml:space="preserve">Gesuch des nassauischen </w:t>
      </w:r>
      <w:r>
        <w:rPr>
          <w:vanish/>
        </w:rPr>
        <w:t>p[5{</w:t>
      </w:r>
      <w:r>
        <w:t>Polizeirat</w:t>
      </w:r>
      <w:r>
        <w:rPr>
          <w:vanish/>
        </w:rPr>
        <w:t>}</w:t>
      </w:r>
      <w:r>
        <w:t xml:space="preserve">s </w:t>
      </w:r>
      <w:r>
        <w:rPr>
          <w:vanish/>
        </w:rPr>
        <w:t>8{</w:t>
      </w:r>
      <w:r>
        <w:t>von</w:t>
      </w:r>
      <w:r>
        <w:rPr>
          <w:vanish/>
        </w:rPr>
        <w:t>}</w:t>
      </w:r>
      <w:r>
        <w:t xml:space="preserve"> </w:t>
      </w:r>
      <w:r>
        <w:rPr>
          <w:vanish/>
        </w:rPr>
        <w:t>1{</w:t>
      </w:r>
      <w:r>
        <w:t>Rößler</w:t>
      </w:r>
      <w:r>
        <w:rPr>
          <w:vanish/>
        </w:rPr>
        <w:t>}</w:t>
      </w:r>
      <w:r>
        <w:t xml:space="preserve">, </w:t>
      </w:r>
      <w:r>
        <w:rPr>
          <w:vanish/>
        </w:rPr>
        <w:t>6{o[</w:t>
      </w:r>
      <w:r>
        <w:t>Wiesbaden</w:t>
      </w:r>
      <w:r>
        <w:rPr>
          <w:vanish/>
        </w:rPr>
        <w:t>]o}]p</w:t>
      </w:r>
      <w:r>
        <w:t xml:space="preserve">, und des großherzoglich hessischen </w:t>
      </w:r>
      <w:r>
        <w:rPr>
          <w:vanish/>
        </w:rPr>
        <w:t>p[5{</w:t>
      </w:r>
      <w:r>
        <w:t>Polizeikommissär</w:t>
      </w:r>
      <w:r>
        <w:rPr>
          <w:vanish/>
        </w:rPr>
        <w:t>}</w:t>
      </w:r>
      <w:r>
        <w:t xml:space="preserve">s </w:t>
      </w:r>
      <w:r>
        <w:rPr>
          <w:vanish/>
        </w:rPr>
        <w:t>1{</w:t>
      </w:r>
      <w:r>
        <w:t>Leichtweiß</w:t>
      </w:r>
      <w:r>
        <w:rPr>
          <w:vanish/>
        </w:rPr>
        <w:t>}</w:t>
      </w:r>
      <w:r>
        <w:t xml:space="preserve">, </w:t>
      </w:r>
      <w:r>
        <w:rPr>
          <w:vanish/>
        </w:rPr>
        <w:t>6{o[</w:t>
      </w:r>
      <w:r>
        <w:t>Mainz</w:t>
      </w:r>
      <w:r>
        <w:rPr>
          <w:vanish/>
        </w:rPr>
        <w:t>]o}]p</w:t>
      </w:r>
      <w:r>
        <w:t xml:space="preserve">, wegen </w:t>
      </w:r>
      <w:r>
        <w:rPr>
          <w:vanish/>
        </w:rPr>
        <w:t>s[</w:t>
      </w:r>
      <w:r>
        <w:t>Herausgabe eines Zentralpolizeiblatts für Süddeutschland</w:t>
      </w:r>
      <w:r>
        <w:rPr>
          <w:vanish/>
        </w:rPr>
        <w:t>]s</w:t>
      </w:r>
      <w:r>
        <w:t xml:space="preserve"> unter dem Titel </w:t>
      </w:r>
      <w:r>
        <w:rPr>
          <w:vanish/>
        </w:rPr>
        <w:t>t[</w:t>
      </w:r>
      <w:r>
        <w:t>"Süddeutscher Polizei-Telegraph"</w:t>
      </w:r>
      <w:r>
        <w:rPr>
          <w:vanish/>
        </w:rPr>
        <w:t>]t</w:t>
      </w:r>
    </w:p>
    <w:p w:rsidR="00000000" w:rsidRDefault="00C653B4">
      <w:pPr>
        <w:tabs>
          <w:tab w:val="left" w:pos="1134"/>
        </w:tabs>
        <w:ind w:left="1134" w:right="-1134" w:hanging="1134"/>
      </w:pPr>
      <w:r>
        <w:t>43</w:t>
      </w:r>
      <w:r>
        <w:tab/>
        <w:t>1856</w:t>
      </w:r>
    </w:p>
    <w:p w:rsidR="00000000" w:rsidRDefault="00C653B4">
      <w:pPr>
        <w:tabs>
          <w:tab w:val="left" w:pos="1134"/>
        </w:tabs>
        <w:ind w:left="1134" w:right="-1134" w:hanging="1134"/>
      </w:pPr>
      <w:r>
        <w:br w:type="page"/>
        <w:t>30</w:t>
      </w:r>
      <w:r>
        <w:tab/>
        <w:t>53</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Friedber</w:t>
      </w:r>
      <w:r>
        <w:t>g Q 53</w:t>
      </w:r>
    </w:p>
    <w:p w:rsidR="00000000" w:rsidRDefault="00C653B4">
      <w:pPr>
        <w:tabs>
          <w:tab w:val="left" w:pos="1134"/>
        </w:tabs>
        <w:ind w:left="1134" w:right="-1134" w:hanging="1134"/>
      </w:pPr>
      <w:r>
        <w:t>33</w:t>
      </w:r>
      <w:r>
        <w:tab/>
        <w:t>S. 374 bzw. 736 f.</w:t>
      </w:r>
    </w:p>
    <w:p w:rsidR="00000000" w:rsidRDefault="00C653B4">
      <w:pPr>
        <w:tabs>
          <w:tab w:val="left" w:pos="1134"/>
        </w:tabs>
        <w:ind w:left="1134" w:right="-1134" w:hanging="1134"/>
      </w:pPr>
      <w:r>
        <w:t>40</w:t>
      </w:r>
      <w:r>
        <w:tab/>
        <w:t xml:space="preserve">Ausführung des </w:t>
      </w:r>
      <w:r>
        <w:rPr>
          <w:vanish/>
        </w:rPr>
        <w:t>s[</w:t>
      </w:r>
      <w:r>
        <w:t>Reichsgesetzes gegen die gemeingefährlichen Bestrebungen der Sozialdemokratie vom 21. Oktober 1878</w:t>
      </w:r>
      <w:r>
        <w:rPr>
          <w:vanish/>
        </w:rPr>
        <w:t>]s</w:t>
      </w:r>
      <w:r>
        <w:t xml:space="preserve"> und Überwachung der </w:t>
      </w:r>
      <w:r>
        <w:rPr>
          <w:vanish/>
        </w:rPr>
        <w:t>s[</w:t>
      </w:r>
      <w:r>
        <w:t>Sozialdemokratie</w:t>
      </w:r>
      <w:r>
        <w:rPr>
          <w:vanish/>
        </w:rPr>
        <w:t>]s</w:t>
      </w:r>
      <w:r>
        <w:t xml:space="preserve"> Band 1</w:t>
      </w:r>
    </w:p>
    <w:p w:rsidR="00000000" w:rsidRDefault="00C653B4">
      <w:pPr>
        <w:tabs>
          <w:tab w:val="left" w:pos="1134"/>
        </w:tabs>
        <w:ind w:left="1134" w:right="-1134" w:hanging="1134"/>
      </w:pPr>
      <w:r>
        <w:t>41</w:t>
      </w:r>
      <w:r>
        <w:tab/>
        <w:t xml:space="preserve">u.a.: Konferenzen zwischen </w:t>
      </w:r>
      <w:r>
        <w:rPr>
          <w:vanish/>
        </w:rPr>
        <w:t>o[</w:t>
      </w:r>
      <w:r>
        <w:t>Preußen</w:t>
      </w:r>
      <w:r>
        <w:rPr>
          <w:vanish/>
        </w:rPr>
        <w:t>]o</w:t>
      </w:r>
      <w:r>
        <w:t xml:space="preserve"> und </w:t>
      </w:r>
      <w:r>
        <w:rPr>
          <w:vanish/>
        </w:rPr>
        <w:t>o[</w:t>
      </w:r>
      <w:r>
        <w:t>Hessen</w:t>
      </w:r>
      <w:r>
        <w:rPr>
          <w:vanish/>
        </w:rPr>
        <w:t>]o</w:t>
      </w:r>
      <w:r>
        <w:t xml:space="preserve">, 1886, </w:t>
      </w:r>
      <w:r>
        <w:rPr>
          <w:vanish/>
        </w:rPr>
        <w:t>s[2{</w:t>
      </w:r>
      <w:r>
        <w:t>gedruckte Verzeichnisse der verbotenen</w:t>
      </w:r>
      <w:r>
        <w:rPr>
          <w:vanish/>
        </w:rPr>
        <w:t>}</w:t>
      </w:r>
      <w:r>
        <w:t xml:space="preserve"> Vereine und </w:t>
      </w:r>
      <w:r>
        <w:rPr>
          <w:vanish/>
        </w:rPr>
        <w:t>1{</w:t>
      </w:r>
      <w:r>
        <w:t>Druckschriften</w:t>
      </w:r>
      <w:r>
        <w:rPr>
          <w:vanish/>
        </w:rPr>
        <w:t>}]s</w:t>
      </w:r>
    </w:p>
    <w:p w:rsidR="00000000" w:rsidRDefault="00C653B4">
      <w:pPr>
        <w:tabs>
          <w:tab w:val="left" w:pos="1134"/>
        </w:tabs>
        <w:ind w:left="1134" w:right="-1134" w:hanging="1134"/>
      </w:pPr>
      <w:r>
        <w:t>43</w:t>
      </w:r>
      <w:r>
        <w:tab/>
        <w:t>1878 - 1914</w:t>
      </w:r>
    </w:p>
    <w:p w:rsidR="00000000" w:rsidRDefault="00C653B4">
      <w:pPr>
        <w:tabs>
          <w:tab w:val="left" w:pos="1134"/>
        </w:tabs>
        <w:ind w:left="1134" w:right="-1134" w:hanging="1134"/>
      </w:pPr>
      <w:r>
        <w:t>45</w:t>
      </w:r>
      <w:r>
        <w:tab/>
        <w:t>Benutzung aus konservatorischen Gründen eingeschränkt</w:t>
      </w:r>
    </w:p>
    <w:p w:rsidR="00000000" w:rsidRDefault="00C653B4">
      <w:pPr>
        <w:tabs>
          <w:tab w:val="left" w:pos="1134"/>
        </w:tabs>
        <w:ind w:left="1134" w:right="-1134" w:hanging="1134"/>
      </w:pPr>
      <w:r>
        <w:br w:type="page"/>
        <w:t>30</w:t>
      </w:r>
      <w:r>
        <w:tab/>
        <w:t>39</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15 Friedberg Q 39</w:t>
      </w:r>
    </w:p>
    <w:p w:rsidR="00000000" w:rsidRDefault="00C653B4">
      <w:pPr>
        <w:tabs>
          <w:tab w:val="left" w:pos="1134"/>
        </w:tabs>
        <w:ind w:left="1134" w:right="-1134" w:hanging="1134"/>
      </w:pPr>
      <w:r>
        <w:t>33</w:t>
      </w:r>
      <w:r>
        <w:tab/>
        <w:t>S. 378 f. bzw. S. 742</w:t>
      </w:r>
    </w:p>
    <w:p w:rsidR="00000000" w:rsidRDefault="00C653B4">
      <w:pPr>
        <w:tabs>
          <w:tab w:val="left" w:pos="1134"/>
        </w:tabs>
        <w:ind w:left="1134" w:right="-1134" w:hanging="1134"/>
      </w:pPr>
      <w:r>
        <w:t>40</w:t>
      </w:r>
      <w:r>
        <w:tab/>
        <w:t xml:space="preserve">Überwachung der </w:t>
      </w:r>
      <w:r>
        <w:rPr>
          <w:vanish/>
        </w:rPr>
        <w:t>k[</w:t>
      </w:r>
      <w:r>
        <w:t>Kommunistischen Pa</w:t>
      </w:r>
      <w:r>
        <w:t>rtei</w:t>
      </w:r>
      <w:r>
        <w:rPr>
          <w:vanish/>
        </w:rPr>
        <w:t>]k</w:t>
      </w:r>
      <w:r>
        <w:t>; Stimmung in der Bevölkerung</w:t>
      </w:r>
    </w:p>
    <w:p w:rsidR="00000000" w:rsidRDefault="00C653B4">
      <w:pPr>
        <w:tabs>
          <w:tab w:val="left" w:pos="1134"/>
        </w:tabs>
        <w:ind w:left="1134" w:right="-1134" w:hanging="1134"/>
      </w:pPr>
      <w:r>
        <w:t>41</w:t>
      </w:r>
      <w:r>
        <w:tab/>
        <w:t xml:space="preserve">u.a.: </w:t>
      </w:r>
      <w:r>
        <w:rPr>
          <w:vanish/>
        </w:rPr>
        <w:t>s[</w:t>
      </w:r>
      <w:r>
        <w:t>Druckschriften</w:t>
      </w:r>
      <w:r>
        <w:rPr>
          <w:vanish/>
        </w:rPr>
        <w:t>]s</w:t>
      </w:r>
      <w:r>
        <w:t xml:space="preserve"> (Titelaufnahme in Bibliothekskartei)</w:t>
      </w:r>
    </w:p>
    <w:p w:rsidR="00000000" w:rsidRDefault="00C653B4">
      <w:pPr>
        <w:tabs>
          <w:tab w:val="left" w:pos="1134"/>
        </w:tabs>
        <w:ind w:left="1134" w:right="-1134" w:hanging="1134"/>
      </w:pPr>
      <w:r>
        <w:t>43</w:t>
      </w:r>
      <w:r>
        <w:tab/>
        <w:t>1920 - 1926</w:t>
      </w:r>
    </w:p>
    <w:p w:rsidR="00000000" w:rsidRDefault="00C653B4">
      <w:pPr>
        <w:tabs>
          <w:tab w:val="left" w:pos="1134"/>
        </w:tabs>
        <w:ind w:left="1134" w:right="-1134" w:hanging="1134"/>
      </w:pPr>
      <w:r>
        <w:br w:type="page"/>
        <w:t>30</w:t>
      </w:r>
      <w:r>
        <w:tab/>
        <w:t>43</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15 Friedberg Q 43</w:t>
      </w:r>
    </w:p>
    <w:p w:rsidR="00000000" w:rsidRDefault="00C653B4">
      <w:pPr>
        <w:tabs>
          <w:tab w:val="left" w:pos="1134"/>
        </w:tabs>
        <w:ind w:left="1134" w:right="-1134" w:hanging="1134"/>
      </w:pPr>
      <w:r>
        <w:t>33</w:t>
      </w:r>
      <w:r>
        <w:tab/>
        <w:t>S. 379 bzw. S. 742</w:t>
      </w:r>
    </w:p>
    <w:p w:rsidR="00000000" w:rsidRDefault="00C653B4">
      <w:pPr>
        <w:tabs>
          <w:tab w:val="left" w:pos="1134"/>
        </w:tabs>
        <w:ind w:left="1134" w:right="-1134" w:hanging="1134"/>
      </w:pPr>
      <w:r>
        <w:t>40</w:t>
      </w:r>
      <w:r>
        <w:tab/>
        <w:t xml:space="preserve">Verzeichnisse der im Kreise ansässigen </w:t>
      </w:r>
      <w:r>
        <w:rPr>
          <w:vanish/>
        </w:rPr>
        <w:t>s[</w:t>
      </w:r>
      <w:r>
        <w:t>Kommunisten</w:t>
      </w:r>
      <w:r>
        <w:rPr>
          <w:vanish/>
        </w:rPr>
        <w:t>]s</w:t>
      </w:r>
    </w:p>
    <w:p w:rsidR="00000000" w:rsidRDefault="00C653B4">
      <w:pPr>
        <w:tabs>
          <w:tab w:val="left" w:pos="1134"/>
        </w:tabs>
        <w:ind w:left="1134" w:right="-1134" w:hanging="1134"/>
      </w:pPr>
      <w:r>
        <w:t>41</w:t>
      </w:r>
      <w:r>
        <w:tab/>
        <w:t xml:space="preserve">u.a.: </w:t>
      </w:r>
      <w:r>
        <w:rPr>
          <w:vanish/>
        </w:rPr>
        <w:t>s[s[2{</w:t>
      </w:r>
      <w:r>
        <w:t>Beschlagnahme von</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1921 - 1924</w:t>
      </w:r>
    </w:p>
    <w:p w:rsidR="00000000" w:rsidRDefault="00C653B4">
      <w:pPr>
        <w:tabs>
          <w:tab w:val="left" w:pos="1134"/>
        </w:tabs>
        <w:ind w:left="1134" w:right="-1134" w:hanging="1134"/>
      </w:pPr>
      <w:r>
        <w:br w:type="page"/>
        <w:t>30</w:t>
      </w:r>
      <w:r>
        <w:tab/>
        <w:t>39a</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15 Friedberg Q 39a</w:t>
      </w:r>
    </w:p>
    <w:p w:rsidR="00000000" w:rsidRDefault="00C653B4">
      <w:pPr>
        <w:tabs>
          <w:tab w:val="left" w:pos="1134"/>
        </w:tabs>
        <w:ind w:left="1134" w:right="-1134" w:hanging="1134"/>
      </w:pPr>
      <w:r>
        <w:t>33</w:t>
      </w:r>
      <w:r>
        <w:tab/>
        <w:t>S. 380 bzw. S. 743</w:t>
      </w:r>
    </w:p>
    <w:p w:rsidR="00000000" w:rsidRDefault="00C653B4">
      <w:pPr>
        <w:tabs>
          <w:tab w:val="left" w:pos="1134"/>
        </w:tabs>
        <w:ind w:left="1134" w:right="-1134" w:hanging="1134"/>
      </w:pPr>
      <w:r>
        <w:t>40</w:t>
      </w:r>
      <w:r>
        <w:tab/>
        <w:t xml:space="preserve">Vervielfältigte Rundschreiben des </w:t>
      </w:r>
      <w:r>
        <w:rPr>
          <w:vanish/>
        </w:rPr>
        <w:t>k[1{</w:t>
      </w:r>
      <w:r>
        <w:t>Polizeiamt</w:t>
      </w:r>
      <w:r>
        <w:rPr>
          <w:vanish/>
        </w:rPr>
        <w:t>}</w:t>
      </w:r>
      <w:r>
        <w:t xml:space="preserve">s </w:t>
      </w:r>
      <w:r>
        <w:rPr>
          <w:vanish/>
        </w:rPr>
        <w:t>2{o[</w:t>
      </w:r>
      <w:r>
        <w:t>Darmstadt</w:t>
      </w:r>
      <w:r>
        <w:rPr>
          <w:vanish/>
        </w:rPr>
        <w:t>]o}]k</w:t>
      </w:r>
      <w:r>
        <w:t xml:space="preserve"> betr. </w:t>
      </w:r>
      <w:r>
        <w:rPr>
          <w:vanish/>
        </w:rPr>
        <w:t>s[</w:t>
      </w:r>
      <w:r>
        <w:t xml:space="preserve">Verbot und </w:t>
      </w:r>
      <w:r>
        <w:rPr>
          <w:vanish/>
        </w:rPr>
        <w:t>s[</w:t>
      </w:r>
      <w:r>
        <w:t>Beschlagnahme</w:t>
      </w:r>
      <w:r>
        <w:rPr>
          <w:vanish/>
        </w:rPr>
        <w:t>]s</w:t>
      </w:r>
      <w:r>
        <w:t xml:space="preserve"> </w:t>
      </w:r>
      <w:r>
        <w:rPr>
          <w:vanish/>
        </w:rPr>
        <w:t>s[2{</w:t>
      </w:r>
      <w:r>
        <w:t>politischer, zumeist kommunisti</w:t>
      </w:r>
      <w:r>
        <w:t>sche</w:t>
      </w:r>
      <w:r>
        <w:rPr>
          <w:vanish/>
        </w:rPr>
        <w:t>}</w:t>
      </w:r>
      <w:r>
        <w:t xml:space="preserve">r </w:t>
      </w:r>
      <w:r>
        <w:rPr>
          <w:vanish/>
        </w:rPr>
        <w:t>1{</w:t>
      </w:r>
      <w:r>
        <w:t>Druckschriften</w:t>
      </w:r>
      <w:r>
        <w:rPr>
          <w:vanish/>
        </w:rPr>
        <w:t>}]s]s</w:t>
      </w:r>
    </w:p>
    <w:p w:rsidR="00000000" w:rsidRDefault="00C653B4">
      <w:pPr>
        <w:tabs>
          <w:tab w:val="left" w:pos="1134"/>
        </w:tabs>
        <w:ind w:left="1134" w:right="-1134" w:hanging="1134"/>
      </w:pPr>
      <w:r>
        <w:t>43</w:t>
      </w:r>
      <w:r>
        <w:tab/>
        <w:t>1925</w:t>
      </w:r>
    </w:p>
    <w:p w:rsidR="00000000" w:rsidRDefault="00C653B4">
      <w:pPr>
        <w:tabs>
          <w:tab w:val="left" w:pos="1134"/>
        </w:tabs>
        <w:ind w:left="1134" w:right="-1134" w:hanging="1134"/>
      </w:pPr>
      <w:r>
        <w:br w:type="page"/>
        <w:t>30</w:t>
      </w:r>
      <w:r>
        <w:tab/>
        <w:t>108</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15 Friedberg Q 108</w:t>
      </w:r>
    </w:p>
    <w:p w:rsidR="00000000" w:rsidRDefault="00C653B4">
      <w:pPr>
        <w:tabs>
          <w:tab w:val="left" w:pos="1134"/>
        </w:tabs>
        <w:ind w:left="1134" w:right="-1134" w:hanging="1134"/>
      </w:pPr>
      <w:r>
        <w:t>33</w:t>
      </w:r>
      <w:r>
        <w:tab/>
        <w:t>S. 382 bzw. S. 745 f.</w:t>
      </w:r>
    </w:p>
    <w:p w:rsidR="00000000" w:rsidRDefault="00C653B4">
      <w:pPr>
        <w:tabs>
          <w:tab w:val="left" w:pos="1134"/>
        </w:tabs>
        <w:ind w:left="1134" w:right="-1134" w:hanging="1134"/>
      </w:pPr>
      <w:r>
        <w:t>40</w:t>
      </w:r>
      <w:r>
        <w:tab/>
        <w:t xml:space="preserve">Verschiedene polizeiliche Maßnahmen, insbesondere in Ausführung der </w:t>
      </w:r>
      <w:r>
        <w:rPr>
          <w:vanish/>
        </w:rPr>
        <w:t>s[</w:t>
      </w:r>
      <w:r>
        <w:t>Verordnung des Reichspräsidenten zur Sicherung der Staatsautorität vom 13. April 1932</w:t>
      </w:r>
      <w:r>
        <w:rPr>
          <w:vanish/>
        </w:rPr>
        <w:t>]s</w:t>
      </w:r>
    </w:p>
    <w:p w:rsidR="00000000" w:rsidRDefault="00C653B4">
      <w:pPr>
        <w:tabs>
          <w:tab w:val="left" w:pos="1134"/>
        </w:tabs>
        <w:ind w:left="1134" w:right="-1134" w:hanging="1134"/>
      </w:pPr>
      <w:r>
        <w:t>41</w:t>
      </w:r>
      <w:r>
        <w:tab/>
        <w:t xml:space="preserve">u.a.: Liste der in den </w:t>
      </w:r>
      <w:r>
        <w:rPr>
          <w:vanish/>
        </w:rPr>
        <w:t>o[2{</w:t>
      </w:r>
      <w:r>
        <w:t>Kreis</w:t>
      </w:r>
      <w:r>
        <w:rPr>
          <w:vanish/>
        </w:rPr>
        <w:t>}</w:t>
      </w:r>
      <w:r>
        <w:t xml:space="preserve">en </w:t>
      </w:r>
      <w:r>
        <w:rPr>
          <w:vanish/>
        </w:rPr>
        <w:t>1{</w:t>
      </w:r>
      <w:r>
        <w:t>Friedberg</w:t>
      </w:r>
      <w:r>
        <w:rPr>
          <w:vanish/>
        </w:rPr>
        <w:t>}]o</w:t>
      </w:r>
      <w:r>
        <w:t xml:space="preserve">, </w:t>
      </w:r>
      <w:r>
        <w:rPr>
          <w:vanish/>
        </w:rPr>
        <w:t>o[</w:t>
      </w:r>
      <w:r>
        <w:t>Alsfeld</w:t>
      </w:r>
      <w:r>
        <w:rPr>
          <w:vanish/>
        </w:rPr>
        <w:t>&lt;, Kreis&gt;]o</w:t>
      </w:r>
      <w:r>
        <w:t xml:space="preserve"> und </w:t>
      </w:r>
      <w:r>
        <w:rPr>
          <w:vanish/>
        </w:rPr>
        <w:t>o[</w:t>
      </w:r>
      <w:r>
        <w:t>Büdingen</w:t>
      </w:r>
      <w:r>
        <w:rPr>
          <w:vanish/>
        </w:rPr>
        <w:t>&lt;, Kreis&gt;]o</w:t>
      </w:r>
      <w:r>
        <w:t xml:space="preserve"> anläßlich der Aufhebung von </w:t>
      </w:r>
      <w:r>
        <w:rPr>
          <w:vanish/>
        </w:rPr>
        <w:t>k[</w:t>
      </w:r>
      <w:r>
        <w:t>NSDAP</w:t>
      </w:r>
      <w:r>
        <w:rPr>
          <w:vanish/>
        </w:rPr>
        <w:t>]k</w:t>
      </w:r>
      <w:r>
        <w:t xml:space="preserve">-Formationen </w:t>
      </w:r>
      <w:r>
        <w:rPr>
          <w:vanish/>
        </w:rPr>
        <w:t>s[2{</w:t>
      </w:r>
      <w:r>
        <w:t>beschlagnahmte</w:t>
      </w:r>
      <w:r>
        <w:rPr>
          <w:vanish/>
        </w:rPr>
        <w:t>}</w:t>
      </w:r>
      <w:r>
        <w:t xml:space="preserve">n Gegenständen und </w:t>
      </w:r>
      <w:r>
        <w:rPr>
          <w:vanish/>
        </w:rPr>
        <w:t>1{</w:t>
      </w:r>
      <w:r>
        <w:t>Druckschriften</w:t>
      </w:r>
      <w:r>
        <w:rPr>
          <w:vanish/>
        </w:rPr>
        <w:t>}]s</w:t>
      </w:r>
    </w:p>
    <w:p w:rsidR="00000000" w:rsidRDefault="00C653B4">
      <w:pPr>
        <w:tabs>
          <w:tab w:val="left" w:pos="1134"/>
        </w:tabs>
        <w:ind w:left="1134" w:right="-1134" w:hanging="1134"/>
      </w:pPr>
      <w:r>
        <w:t>43</w:t>
      </w:r>
      <w:r>
        <w:tab/>
        <w:t>1928 - 1933</w:t>
      </w:r>
    </w:p>
    <w:p w:rsidR="00000000" w:rsidRDefault="00C653B4">
      <w:pPr>
        <w:tabs>
          <w:tab w:val="left" w:pos="1134"/>
        </w:tabs>
        <w:ind w:left="1134" w:right="-1134" w:hanging="1134"/>
      </w:pPr>
      <w:r>
        <w:br w:type="page"/>
        <w:t>30</w:t>
      </w:r>
      <w:r>
        <w:tab/>
        <w:t>106</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 xml:space="preserve">G 15 </w:t>
      </w:r>
      <w:r>
        <w:t>Friedberg Q 106</w:t>
      </w:r>
    </w:p>
    <w:p w:rsidR="00000000" w:rsidRDefault="00C653B4">
      <w:pPr>
        <w:tabs>
          <w:tab w:val="left" w:pos="1134"/>
        </w:tabs>
        <w:ind w:left="1134" w:right="-1134" w:hanging="1134"/>
      </w:pPr>
      <w:r>
        <w:t>33</w:t>
      </w:r>
      <w:r>
        <w:tab/>
        <w:t>S. 382 bzw. S. 746</w:t>
      </w:r>
    </w:p>
    <w:p w:rsidR="00000000" w:rsidRDefault="00C653B4">
      <w:pPr>
        <w:tabs>
          <w:tab w:val="left" w:pos="1134"/>
        </w:tabs>
        <w:ind w:left="1134" w:right="-1134" w:hanging="1134"/>
      </w:pPr>
      <w:r>
        <w:t>40</w:t>
      </w:r>
      <w:r>
        <w:tab/>
      </w:r>
      <w:r>
        <w:rPr>
          <w:vanish/>
        </w:rPr>
        <w:t>s[</w:t>
      </w:r>
      <w:r>
        <w:t>Verordnung des Reichspräsidenten zur Erhaltung des inneren Friedens vom 19. Dezember 1932</w:t>
      </w:r>
      <w:r>
        <w:rPr>
          <w:vanish/>
        </w:rPr>
        <w:t>]s</w:t>
      </w:r>
      <w:r>
        <w:t xml:space="preserve">, </w:t>
      </w:r>
      <w:r>
        <w:rPr>
          <w:vanish/>
        </w:rPr>
        <w:t>s[s[2{</w:t>
      </w:r>
      <w:r>
        <w:t>Beschlagnahme von</w:t>
      </w:r>
      <w:r>
        <w:rPr>
          <w:vanish/>
        </w:rPr>
        <w:t>}</w:t>
      </w:r>
      <w:r>
        <w:t xml:space="preserve"> </w:t>
      </w:r>
      <w:r>
        <w:rPr>
          <w:vanish/>
        </w:rPr>
        <w:t>1{</w:t>
      </w:r>
      <w:r>
        <w:t>Druckschriften</w:t>
      </w:r>
      <w:r>
        <w:rPr>
          <w:vanish/>
        </w:rPr>
        <w:t>}]s]s</w:t>
      </w:r>
      <w:r>
        <w:t xml:space="preserve"> (nur: </w:t>
      </w:r>
      <w:r>
        <w:rPr>
          <w:vanish/>
        </w:rPr>
        <w:t>t[</w:t>
      </w:r>
      <w:r>
        <w:t>Bauernhilfsprogramm</w:t>
      </w:r>
      <w:r>
        <w:rPr>
          <w:vanish/>
        </w:rPr>
        <w:t>]t</w:t>
      </w:r>
      <w:r>
        <w:t xml:space="preserve"> der </w:t>
      </w:r>
      <w:r>
        <w:rPr>
          <w:vanish/>
        </w:rPr>
        <w:t>k[</w:t>
      </w:r>
      <w:r>
        <w:t>KPD</w:t>
      </w:r>
      <w:r>
        <w:rPr>
          <w:vanish/>
        </w:rPr>
        <w:t>]k</w:t>
      </w:r>
      <w:r>
        <w:t>)</w:t>
      </w:r>
    </w:p>
    <w:p w:rsidR="00000000" w:rsidRDefault="00C653B4">
      <w:pPr>
        <w:tabs>
          <w:tab w:val="left" w:pos="1134"/>
        </w:tabs>
        <w:ind w:left="1134" w:right="-1134" w:hanging="1134"/>
      </w:pPr>
      <w:r>
        <w:t>43</w:t>
      </w:r>
      <w:r>
        <w:tab/>
        <w:t>1931</w:t>
      </w:r>
    </w:p>
    <w:p w:rsidR="00000000" w:rsidRDefault="00C653B4">
      <w:pPr>
        <w:tabs>
          <w:tab w:val="left" w:pos="1134"/>
        </w:tabs>
        <w:ind w:left="1134" w:right="-1134" w:hanging="1134"/>
      </w:pPr>
      <w:r>
        <w:br w:type="page"/>
        <w:t>30</w:t>
      </w:r>
      <w:r>
        <w:tab/>
        <w:t>109</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15 Friedberg Q 109</w:t>
      </w:r>
    </w:p>
    <w:p w:rsidR="00000000" w:rsidRDefault="00C653B4">
      <w:pPr>
        <w:tabs>
          <w:tab w:val="left" w:pos="1134"/>
        </w:tabs>
        <w:ind w:left="1134" w:right="-1134" w:hanging="1134"/>
      </w:pPr>
      <w:r>
        <w:t>33</w:t>
      </w:r>
      <w:r>
        <w:tab/>
        <w:t>S. 383 bzw. S. 747</w:t>
      </w:r>
    </w:p>
    <w:p w:rsidR="00000000" w:rsidRDefault="00C653B4">
      <w:pPr>
        <w:tabs>
          <w:tab w:val="left" w:pos="1134"/>
        </w:tabs>
        <w:ind w:left="1134" w:right="-1134" w:hanging="1134"/>
      </w:pPr>
      <w:r>
        <w:t>40</w:t>
      </w:r>
      <w:r>
        <w:tab/>
        <w:t xml:space="preserve">Mitgliederverzeichnis der </w:t>
      </w:r>
      <w:r>
        <w:rPr>
          <w:vanish/>
        </w:rPr>
        <w:t>k[</w:t>
      </w:r>
      <w:r>
        <w:t>NSDAP</w:t>
      </w:r>
      <w:r>
        <w:rPr>
          <w:vanish/>
        </w:rPr>
        <w:t>]k</w:t>
      </w:r>
      <w:r>
        <w:t xml:space="preserve"> im </w:t>
      </w:r>
      <w:r>
        <w:rPr>
          <w:vanish/>
        </w:rPr>
        <w:t>o[2{</w:t>
      </w:r>
      <w:r>
        <w:t>Kreis</w:t>
      </w:r>
      <w:r>
        <w:rPr>
          <w:vanish/>
        </w:rPr>
        <w:t>}</w:t>
      </w:r>
      <w:r>
        <w:t xml:space="preserve"> </w:t>
      </w:r>
      <w:r>
        <w:rPr>
          <w:vanish/>
        </w:rPr>
        <w:t>1{</w:t>
      </w:r>
      <w:r>
        <w:t>Friedberg</w:t>
      </w:r>
      <w:r>
        <w:rPr>
          <w:vanish/>
        </w:rPr>
        <w:t>}]o</w:t>
      </w:r>
    </w:p>
    <w:p w:rsidR="00000000" w:rsidRDefault="00C653B4">
      <w:pPr>
        <w:tabs>
          <w:tab w:val="left" w:pos="1134"/>
        </w:tabs>
        <w:ind w:left="1134" w:right="-1134" w:hanging="1134"/>
      </w:pPr>
      <w:r>
        <w:t>41</w:t>
      </w:r>
      <w:r>
        <w:tab/>
        <w:t xml:space="preserve">u.a.: </w:t>
      </w:r>
      <w:r>
        <w:rPr>
          <w:vanish/>
        </w:rPr>
        <w:t>s[s[2{</w:t>
      </w:r>
      <w:r>
        <w:t>Beschlagnahme von</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1932</w:t>
      </w:r>
    </w:p>
    <w:p w:rsidR="00000000" w:rsidRDefault="00C653B4">
      <w:pPr>
        <w:tabs>
          <w:tab w:val="left" w:pos="1134"/>
        </w:tabs>
        <w:ind w:left="1134" w:right="-1134" w:hanging="1134"/>
      </w:pPr>
      <w:r>
        <w:t>45</w:t>
      </w:r>
      <w:r>
        <w:tab/>
        <w:t>Benutzung aus rechtlichen Gründen eingeschränkt</w:t>
      </w:r>
    </w:p>
    <w:p w:rsidR="00000000" w:rsidRDefault="00C653B4">
      <w:pPr>
        <w:tabs>
          <w:tab w:val="left" w:pos="1134"/>
        </w:tabs>
        <w:ind w:left="1134" w:right="-1134" w:hanging="1134"/>
      </w:pPr>
      <w:r>
        <w:br w:type="page"/>
        <w:t>30</w:t>
      </w:r>
      <w:r>
        <w:tab/>
        <w:t>274</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G 15 Friedberg</w:t>
      </w:r>
      <w:r>
        <w:t xml:space="preserve"> Q 274</w:t>
      </w:r>
    </w:p>
    <w:p w:rsidR="00000000" w:rsidRDefault="00C653B4">
      <w:pPr>
        <w:tabs>
          <w:tab w:val="left" w:pos="1134"/>
        </w:tabs>
        <w:ind w:left="1134" w:right="-1134" w:hanging="1134"/>
      </w:pPr>
      <w:r>
        <w:t>33</w:t>
      </w:r>
      <w:r>
        <w:tab/>
        <w:t>S. 387 bzw. S. 751</w:t>
      </w:r>
    </w:p>
    <w:p w:rsidR="00000000" w:rsidRDefault="00C653B4">
      <w:pPr>
        <w:tabs>
          <w:tab w:val="left" w:pos="1134"/>
        </w:tabs>
        <w:ind w:left="1134" w:right="-1134" w:hanging="1134"/>
      </w:pPr>
      <w:r>
        <w:t>40</w:t>
      </w:r>
      <w:r>
        <w:tab/>
        <w:t xml:space="preserve">Verschiedene auf Ausschreiben des </w:t>
      </w:r>
      <w:r>
        <w:rPr>
          <w:vanish/>
        </w:rPr>
        <w:t>k[</w:t>
      </w:r>
      <w:r>
        <w:t>Hessischen Staatspolizeiamts</w:t>
      </w:r>
      <w:r>
        <w:rPr>
          <w:vanish/>
        </w:rPr>
        <w:t>]k</w:t>
      </w:r>
      <w:r>
        <w:t xml:space="preserve"> erstattete Berichte; teilweise Fehlanzeigen Band 1</w:t>
      </w:r>
    </w:p>
    <w:p w:rsidR="00000000" w:rsidRDefault="00C653B4">
      <w:pPr>
        <w:tabs>
          <w:tab w:val="left" w:pos="1134"/>
        </w:tabs>
        <w:ind w:left="1134" w:right="-1134" w:hanging="1134"/>
      </w:pPr>
      <w:r>
        <w:t>41</w:t>
      </w:r>
      <w:r>
        <w:tab/>
        <w:t xml:space="preserve">u.a.: </w:t>
      </w:r>
      <w:r>
        <w:rPr>
          <w:vanish/>
        </w:rPr>
        <w:t>t[2{s[</w:t>
      </w:r>
      <w:r>
        <w:t>Broschüre</w:t>
      </w:r>
      <w:r>
        <w:rPr>
          <w:vanish/>
        </w:rPr>
        <w:t>]s}</w:t>
      </w:r>
      <w:r>
        <w:t xml:space="preserve"> </w:t>
      </w:r>
      <w:r>
        <w:rPr>
          <w:vanish/>
        </w:rPr>
        <w:t>1{</w:t>
      </w:r>
      <w:r>
        <w:t>"Ehe in Not"</w:t>
      </w:r>
      <w:r>
        <w:rPr>
          <w:vanish/>
        </w:rPr>
        <w:t>}]t</w:t>
      </w:r>
      <w:r>
        <w:t xml:space="preserve">; </w:t>
      </w:r>
      <w:r>
        <w:rPr>
          <w:vanish/>
        </w:rPr>
        <w:t>s[s[2{</w:t>
      </w:r>
      <w:r>
        <w:t>Beschlagnahme von</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1934</w:t>
      </w:r>
    </w:p>
    <w:p w:rsidR="00000000" w:rsidRDefault="00C653B4">
      <w:pPr>
        <w:tabs>
          <w:tab w:val="left" w:pos="1134"/>
        </w:tabs>
        <w:ind w:left="1134" w:right="-1134" w:hanging="1134"/>
      </w:pPr>
      <w:r>
        <w:br w:type="page"/>
        <w:t>30</w:t>
      </w:r>
      <w:r>
        <w:tab/>
        <w:t>1709</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G 15 Friedberg Q 1709</w:t>
      </w:r>
    </w:p>
    <w:p w:rsidR="00000000" w:rsidRDefault="00C653B4">
      <w:pPr>
        <w:tabs>
          <w:tab w:val="left" w:pos="1134"/>
        </w:tabs>
        <w:ind w:left="1134" w:right="-1134" w:hanging="1134"/>
      </w:pPr>
      <w:r>
        <w:t>33</w:t>
      </w:r>
      <w:r>
        <w:tab/>
        <w:t>S. 388 bzw. S. 752</w:t>
      </w:r>
    </w:p>
    <w:p w:rsidR="00000000" w:rsidRDefault="00C653B4">
      <w:pPr>
        <w:tabs>
          <w:tab w:val="left" w:pos="1134"/>
        </w:tabs>
        <w:ind w:left="1134" w:right="-1134" w:hanging="1134"/>
      </w:pPr>
      <w:r>
        <w:t>40</w:t>
      </w:r>
      <w:r>
        <w:tab/>
        <w:t xml:space="preserve">Rundschreiben der </w:t>
      </w:r>
      <w:r>
        <w:rPr>
          <w:vanish/>
        </w:rPr>
        <w:t>k[1{</w:t>
      </w:r>
      <w:r>
        <w:t>Geheimen Staatspolizei - Staatspolizeistelle</w:t>
      </w:r>
      <w:r>
        <w:rPr>
          <w:vanish/>
        </w:rPr>
        <w:t>}</w:t>
      </w:r>
      <w:r>
        <w:t xml:space="preserve"> </w:t>
      </w:r>
      <w:r>
        <w:rPr>
          <w:vanish/>
        </w:rPr>
        <w:t>2{o[</w:t>
      </w:r>
      <w:r>
        <w:t>Darmstadt</w:t>
      </w:r>
      <w:r>
        <w:rPr>
          <w:vanish/>
        </w:rPr>
        <w:t>]o}]k</w:t>
      </w:r>
    </w:p>
    <w:p w:rsidR="00000000" w:rsidRDefault="00C653B4">
      <w:pPr>
        <w:tabs>
          <w:tab w:val="left" w:pos="1134"/>
        </w:tabs>
        <w:ind w:left="1134" w:right="-1134" w:hanging="1134"/>
      </w:pPr>
      <w:r>
        <w:t>41</w:t>
      </w:r>
      <w:r>
        <w:tab/>
        <w:t xml:space="preserve">u.a.: </w:t>
      </w:r>
      <w:r>
        <w:rPr>
          <w:vanish/>
        </w:rPr>
        <w:t>s[</w:t>
      </w:r>
      <w:r>
        <w:t xml:space="preserve">Verbot und </w:t>
      </w:r>
      <w:r>
        <w:rPr>
          <w:vanish/>
        </w:rPr>
        <w:t>s[s[2{</w:t>
      </w:r>
      <w:r>
        <w:t>Beschlagnahme von</w:t>
      </w:r>
      <w:r>
        <w:rPr>
          <w:vanish/>
        </w:rPr>
        <w:t>}</w:t>
      </w:r>
      <w:r>
        <w:t xml:space="preserve"> </w:t>
      </w:r>
      <w:r>
        <w:rPr>
          <w:vanish/>
        </w:rPr>
        <w:t>1{</w:t>
      </w:r>
      <w:r>
        <w:t>Druckschriften</w:t>
      </w:r>
      <w:r>
        <w:rPr>
          <w:vanish/>
        </w:rPr>
        <w:t>}]s]s</w:t>
      </w:r>
      <w:r>
        <w:t xml:space="preserve"> und Flugblättern</w:t>
      </w:r>
      <w:r>
        <w:rPr>
          <w:vanish/>
        </w:rPr>
        <w:t>]s</w:t>
      </w:r>
      <w:r>
        <w:t xml:space="preserve"> Band 1</w:t>
      </w:r>
    </w:p>
    <w:p w:rsidR="00000000" w:rsidRDefault="00C653B4">
      <w:pPr>
        <w:tabs>
          <w:tab w:val="left" w:pos="1134"/>
        </w:tabs>
        <w:ind w:left="1134" w:right="-1134" w:hanging="1134"/>
      </w:pPr>
      <w:r>
        <w:t>43</w:t>
      </w:r>
      <w:r>
        <w:tab/>
        <w:t>1937</w:t>
      </w:r>
    </w:p>
    <w:p w:rsidR="00000000" w:rsidRDefault="00C653B4">
      <w:pPr>
        <w:tabs>
          <w:tab w:val="left" w:pos="1134"/>
        </w:tabs>
        <w:ind w:left="1134" w:right="-1134" w:hanging="1134"/>
      </w:pPr>
      <w:r>
        <w:br w:type="page"/>
        <w:t>30</w:t>
      </w:r>
      <w:r>
        <w:tab/>
        <w:t>1710</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t>G 15 Friedberg Q 1710</w:t>
      </w:r>
    </w:p>
    <w:p w:rsidR="00000000" w:rsidRDefault="00C653B4">
      <w:pPr>
        <w:tabs>
          <w:tab w:val="left" w:pos="1134"/>
        </w:tabs>
        <w:ind w:left="1134" w:right="-1134" w:hanging="1134"/>
      </w:pPr>
      <w:r>
        <w:t>33</w:t>
      </w:r>
      <w:r>
        <w:tab/>
        <w:t>S. 388 bzw. S. 752</w:t>
      </w:r>
    </w:p>
    <w:p w:rsidR="00000000" w:rsidRDefault="00C653B4">
      <w:pPr>
        <w:tabs>
          <w:tab w:val="left" w:pos="1134"/>
        </w:tabs>
        <w:ind w:left="1134" w:right="-1134" w:hanging="1134"/>
      </w:pPr>
      <w:r>
        <w:t>40</w:t>
      </w:r>
      <w:r>
        <w:tab/>
        <w:t xml:space="preserve">Rundschreiben der </w:t>
      </w:r>
      <w:r>
        <w:rPr>
          <w:vanish/>
        </w:rPr>
        <w:t>k[1{</w:t>
      </w:r>
      <w:r>
        <w:t>Geheimen Staatspolizei - Staatspolizeistelle</w:t>
      </w:r>
      <w:r>
        <w:rPr>
          <w:vanish/>
        </w:rPr>
        <w:t>}</w:t>
      </w:r>
      <w:r>
        <w:t xml:space="preserve"> </w:t>
      </w:r>
      <w:r>
        <w:rPr>
          <w:vanish/>
        </w:rPr>
        <w:t>2{o[</w:t>
      </w:r>
      <w:r>
        <w:t>Darmstadt</w:t>
      </w:r>
      <w:r>
        <w:rPr>
          <w:vanish/>
        </w:rPr>
        <w:t>]o}]k</w:t>
      </w:r>
    </w:p>
    <w:p w:rsidR="00000000" w:rsidRDefault="00C653B4">
      <w:pPr>
        <w:tabs>
          <w:tab w:val="left" w:pos="1134"/>
        </w:tabs>
        <w:ind w:left="1134" w:right="-1134" w:hanging="1134"/>
      </w:pPr>
      <w:r>
        <w:t>41</w:t>
      </w:r>
      <w:r>
        <w:tab/>
        <w:t xml:space="preserve">u.a.: </w:t>
      </w:r>
      <w:r>
        <w:rPr>
          <w:vanish/>
        </w:rPr>
        <w:t>s[</w:t>
      </w:r>
      <w:r>
        <w:t xml:space="preserve">Verbot und </w:t>
      </w:r>
      <w:r>
        <w:rPr>
          <w:vanish/>
        </w:rPr>
        <w:t>s[s[2{</w:t>
      </w:r>
      <w:r>
        <w:t>Beschlagnahme von</w:t>
      </w:r>
      <w:r>
        <w:rPr>
          <w:vanish/>
        </w:rPr>
        <w:t>}</w:t>
      </w:r>
      <w:r>
        <w:t xml:space="preserve"> </w:t>
      </w:r>
      <w:r>
        <w:rPr>
          <w:vanish/>
        </w:rPr>
        <w:t>1{</w:t>
      </w:r>
      <w:r>
        <w:t>Druckschriften</w:t>
      </w:r>
      <w:r>
        <w:rPr>
          <w:vanish/>
        </w:rPr>
        <w:t>}]s]s</w:t>
      </w:r>
      <w:r>
        <w:t xml:space="preserve"> und Flugblättern</w:t>
      </w:r>
      <w:r>
        <w:rPr>
          <w:vanish/>
        </w:rPr>
        <w:t>]s</w:t>
      </w:r>
      <w:r>
        <w:t xml:space="preserve"> Band 2</w:t>
      </w:r>
    </w:p>
    <w:p w:rsidR="00000000" w:rsidRDefault="00C653B4">
      <w:pPr>
        <w:tabs>
          <w:tab w:val="left" w:pos="1134"/>
        </w:tabs>
        <w:ind w:left="1134" w:right="-1134" w:hanging="1134"/>
      </w:pPr>
      <w:r>
        <w:t>43</w:t>
      </w:r>
      <w:r>
        <w:tab/>
        <w:t>1937</w:t>
      </w:r>
    </w:p>
    <w:p w:rsidR="00000000" w:rsidRDefault="00C653B4">
      <w:pPr>
        <w:tabs>
          <w:tab w:val="left" w:pos="1134"/>
        </w:tabs>
        <w:ind w:left="1134" w:right="-1134" w:hanging="1134"/>
      </w:pPr>
      <w:r>
        <w:br w:type="page"/>
        <w:t>30</w:t>
      </w:r>
      <w:r>
        <w:tab/>
        <w:t>1711</w:t>
      </w:r>
    </w:p>
    <w:p w:rsidR="00000000" w:rsidRDefault="00C653B4">
      <w:pPr>
        <w:tabs>
          <w:tab w:val="left" w:pos="1134"/>
        </w:tabs>
        <w:ind w:left="1134" w:right="-1134" w:hanging="1134"/>
      </w:pPr>
      <w:r>
        <w:t>30a</w:t>
      </w:r>
      <w:r>
        <w:tab/>
        <w:t>15</w:t>
      </w:r>
    </w:p>
    <w:p w:rsidR="00000000" w:rsidRDefault="00C653B4">
      <w:pPr>
        <w:tabs>
          <w:tab w:val="left" w:pos="1134"/>
        </w:tabs>
        <w:ind w:left="1134" w:right="-1134" w:hanging="1134"/>
      </w:pPr>
      <w:r>
        <w:t>30z</w:t>
      </w:r>
      <w:r>
        <w:tab/>
        <w:t>G 15 Friedberg Q 1711</w:t>
      </w:r>
    </w:p>
    <w:p w:rsidR="00000000" w:rsidRDefault="00C653B4">
      <w:pPr>
        <w:tabs>
          <w:tab w:val="left" w:pos="1134"/>
        </w:tabs>
        <w:ind w:left="1134" w:right="-1134" w:hanging="1134"/>
      </w:pPr>
      <w:r>
        <w:t>33</w:t>
      </w:r>
      <w:r>
        <w:tab/>
        <w:t>S. 388 bzw. S. 752</w:t>
      </w:r>
    </w:p>
    <w:p w:rsidR="00000000" w:rsidRDefault="00C653B4">
      <w:pPr>
        <w:tabs>
          <w:tab w:val="left" w:pos="1134"/>
        </w:tabs>
        <w:ind w:left="1134" w:right="-1134" w:hanging="1134"/>
      </w:pPr>
      <w:r>
        <w:t>40</w:t>
      </w:r>
      <w:r>
        <w:tab/>
        <w:t xml:space="preserve">Rundschreiben der </w:t>
      </w:r>
      <w:r>
        <w:rPr>
          <w:vanish/>
        </w:rPr>
        <w:t>k[1{</w:t>
      </w:r>
      <w:r>
        <w:t>Geheimen Staatspolizei - Staatspolizeistelle</w:t>
      </w:r>
      <w:r>
        <w:rPr>
          <w:vanish/>
        </w:rPr>
        <w:t>}</w:t>
      </w:r>
      <w:r>
        <w:t xml:space="preserve"> </w:t>
      </w:r>
      <w:r>
        <w:rPr>
          <w:vanish/>
        </w:rPr>
        <w:t>2{o[</w:t>
      </w:r>
      <w:r>
        <w:t>Darmstadt</w:t>
      </w:r>
      <w:r>
        <w:rPr>
          <w:vanish/>
        </w:rPr>
        <w:t>]o}]k</w:t>
      </w:r>
    </w:p>
    <w:p w:rsidR="00000000" w:rsidRDefault="00C653B4">
      <w:pPr>
        <w:tabs>
          <w:tab w:val="left" w:pos="1134"/>
        </w:tabs>
        <w:ind w:left="1134" w:right="-1134" w:hanging="1134"/>
      </w:pPr>
      <w:r>
        <w:t>41</w:t>
      </w:r>
      <w:r>
        <w:tab/>
        <w:t xml:space="preserve">u.a.: </w:t>
      </w:r>
      <w:r>
        <w:rPr>
          <w:vanish/>
        </w:rPr>
        <w:t>s[</w:t>
      </w:r>
      <w:r>
        <w:t xml:space="preserve">Verbot und </w:t>
      </w:r>
      <w:r>
        <w:rPr>
          <w:vanish/>
        </w:rPr>
        <w:t>s[s[2{</w:t>
      </w:r>
      <w:r>
        <w:t>Beschlagnahme von</w:t>
      </w:r>
      <w:r>
        <w:rPr>
          <w:vanish/>
        </w:rPr>
        <w:t>}</w:t>
      </w:r>
      <w:r>
        <w:t xml:space="preserve"> </w:t>
      </w:r>
      <w:r>
        <w:rPr>
          <w:vanish/>
        </w:rPr>
        <w:t>1{</w:t>
      </w:r>
      <w:r>
        <w:t>Druckschriften</w:t>
      </w:r>
      <w:r>
        <w:rPr>
          <w:vanish/>
        </w:rPr>
        <w:t>}]s]s</w:t>
      </w:r>
      <w:r>
        <w:t xml:space="preserve"> und Flugblättern</w:t>
      </w:r>
      <w:r>
        <w:rPr>
          <w:vanish/>
        </w:rPr>
        <w:t>]s</w:t>
      </w:r>
      <w:r>
        <w:t xml:space="preserve"> Band 3</w:t>
      </w:r>
    </w:p>
    <w:p w:rsidR="00000000" w:rsidRDefault="00C653B4">
      <w:pPr>
        <w:tabs>
          <w:tab w:val="left" w:pos="1134"/>
        </w:tabs>
        <w:ind w:left="1134" w:right="-1134" w:hanging="1134"/>
      </w:pPr>
      <w:r>
        <w:t>43</w:t>
      </w:r>
      <w:r>
        <w:tab/>
        <w:t>1938</w:t>
      </w:r>
    </w:p>
    <w:p w:rsidR="00000000" w:rsidRDefault="00C653B4">
      <w:pPr>
        <w:tabs>
          <w:tab w:val="left" w:pos="1134"/>
        </w:tabs>
        <w:ind w:left="1134" w:right="-1134" w:hanging="1134"/>
      </w:pPr>
      <w:r>
        <w:br w:type="page"/>
      </w:r>
      <w:r>
        <w:t>30</w:t>
      </w:r>
      <w:r>
        <w:tab/>
        <w:t>1712</w:t>
      </w:r>
    </w:p>
    <w:p w:rsidR="00000000" w:rsidRDefault="00C653B4">
      <w:pPr>
        <w:tabs>
          <w:tab w:val="left" w:pos="1134"/>
        </w:tabs>
        <w:ind w:left="1134" w:right="-1134" w:hanging="1134"/>
      </w:pPr>
      <w:r>
        <w:t>30a</w:t>
      </w:r>
      <w:r>
        <w:tab/>
        <w:t>16</w:t>
      </w:r>
    </w:p>
    <w:p w:rsidR="00000000" w:rsidRDefault="00C653B4">
      <w:pPr>
        <w:tabs>
          <w:tab w:val="left" w:pos="1134"/>
        </w:tabs>
        <w:ind w:left="1134" w:right="-1134" w:hanging="1134"/>
      </w:pPr>
      <w:r>
        <w:t>30z</w:t>
      </w:r>
      <w:r>
        <w:tab/>
        <w:t>G 15 Friedberg Q 1712</w:t>
      </w:r>
    </w:p>
    <w:p w:rsidR="00000000" w:rsidRDefault="00C653B4">
      <w:pPr>
        <w:tabs>
          <w:tab w:val="left" w:pos="1134"/>
        </w:tabs>
        <w:ind w:left="1134" w:right="-1134" w:hanging="1134"/>
      </w:pPr>
      <w:r>
        <w:t>33</w:t>
      </w:r>
      <w:r>
        <w:tab/>
        <w:t>S. 388 bzw. S. 752</w:t>
      </w:r>
    </w:p>
    <w:p w:rsidR="00000000" w:rsidRDefault="00C653B4">
      <w:pPr>
        <w:tabs>
          <w:tab w:val="left" w:pos="1134"/>
        </w:tabs>
        <w:ind w:left="1134" w:right="-1134" w:hanging="1134"/>
      </w:pPr>
      <w:r>
        <w:t>40</w:t>
      </w:r>
      <w:r>
        <w:tab/>
        <w:t xml:space="preserve">Rundschreiben der </w:t>
      </w:r>
      <w:r>
        <w:rPr>
          <w:vanish/>
        </w:rPr>
        <w:t>k[1{</w:t>
      </w:r>
      <w:r>
        <w:t>Geheimen Staatspolizei - Staatspolizeistelle</w:t>
      </w:r>
      <w:r>
        <w:rPr>
          <w:vanish/>
        </w:rPr>
        <w:t>}</w:t>
      </w:r>
      <w:r>
        <w:t xml:space="preserve"> </w:t>
      </w:r>
      <w:r>
        <w:rPr>
          <w:vanish/>
        </w:rPr>
        <w:t>2{o[</w:t>
      </w:r>
      <w:r>
        <w:t>Darmstadt</w:t>
      </w:r>
      <w:r>
        <w:rPr>
          <w:vanish/>
        </w:rPr>
        <w:t>]o}]k</w:t>
      </w:r>
    </w:p>
    <w:p w:rsidR="00000000" w:rsidRDefault="00C653B4">
      <w:pPr>
        <w:tabs>
          <w:tab w:val="left" w:pos="1134"/>
        </w:tabs>
        <w:ind w:left="1134" w:right="-1134" w:hanging="1134"/>
      </w:pPr>
      <w:r>
        <w:t>41</w:t>
      </w:r>
      <w:r>
        <w:tab/>
        <w:t xml:space="preserve">u.a.: </w:t>
      </w:r>
      <w:r>
        <w:rPr>
          <w:vanish/>
        </w:rPr>
        <w:t>s[</w:t>
      </w:r>
      <w:r>
        <w:t xml:space="preserve">Verbot und </w:t>
      </w:r>
      <w:r>
        <w:rPr>
          <w:vanish/>
        </w:rPr>
        <w:t>s[s[2{</w:t>
      </w:r>
      <w:r>
        <w:t>Beschlagnahme von</w:t>
      </w:r>
      <w:r>
        <w:rPr>
          <w:vanish/>
        </w:rPr>
        <w:t>}</w:t>
      </w:r>
      <w:r>
        <w:t xml:space="preserve"> </w:t>
      </w:r>
      <w:r>
        <w:rPr>
          <w:vanish/>
        </w:rPr>
        <w:t>1{</w:t>
      </w:r>
      <w:r>
        <w:t>Druckschriften</w:t>
      </w:r>
      <w:r>
        <w:rPr>
          <w:vanish/>
        </w:rPr>
        <w:t>}]s]s</w:t>
      </w:r>
      <w:r>
        <w:t xml:space="preserve"> und Flugblättern</w:t>
      </w:r>
      <w:r>
        <w:rPr>
          <w:vanish/>
        </w:rPr>
        <w:t>]s</w:t>
      </w:r>
      <w:r>
        <w:t xml:space="preserve"> Band 4</w:t>
      </w:r>
    </w:p>
    <w:p w:rsidR="00000000" w:rsidRDefault="00C653B4">
      <w:pPr>
        <w:tabs>
          <w:tab w:val="left" w:pos="1134"/>
        </w:tabs>
        <w:ind w:left="1134" w:right="-1134" w:hanging="1134"/>
      </w:pPr>
      <w:r>
        <w:t>43</w:t>
      </w:r>
      <w:r>
        <w:tab/>
        <w:t>1939</w:t>
      </w:r>
    </w:p>
    <w:p w:rsidR="00000000" w:rsidRDefault="00C653B4">
      <w:pPr>
        <w:tabs>
          <w:tab w:val="left" w:pos="1134"/>
        </w:tabs>
        <w:ind w:left="1134" w:right="-1134" w:hanging="1134"/>
      </w:pPr>
      <w:r>
        <w:br w:type="page"/>
        <w:t>30</w:t>
      </w:r>
      <w:r>
        <w:tab/>
        <w:t>1713</w:t>
      </w:r>
    </w:p>
    <w:p w:rsidR="00000000" w:rsidRDefault="00C653B4">
      <w:pPr>
        <w:tabs>
          <w:tab w:val="left" w:pos="1134"/>
        </w:tabs>
        <w:ind w:left="1134" w:right="-1134" w:hanging="1134"/>
      </w:pPr>
      <w:r>
        <w:t>30a</w:t>
      </w:r>
      <w:r>
        <w:tab/>
        <w:t>17</w:t>
      </w:r>
    </w:p>
    <w:p w:rsidR="00000000" w:rsidRDefault="00C653B4">
      <w:pPr>
        <w:tabs>
          <w:tab w:val="left" w:pos="1134"/>
        </w:tabs>
        <w:ind w:left="1134" w:right="-1134" w:hanging="1134"/>
      </w:pPr>
      <w:r>
        <w:t>30z</w:t>
      </w:r>
      <w:r>
        <w:tab/>
        <w:t>G 15 Friedberg Q 1713</w:t>
      </w:r>
    </w:p>
    <w:p w:rsidR="00000000" w:rsidRDefault="00C653B4">
      <w:pPr>
        <w:tabs>
          <w:tab w:val="left" w:pos="1134"/>
        </w:tabs>
        <w:ind w:left="1134" w:right="-1134" w:hanging="1134"/>
      </w:pPr>
      <w:r>
        <w:t>33</w:t>
      </w:r>
      <w:r>
        <w:tab/>
        <w:t>S. 388 bzw. S. 752</w:t>
      </w:r>
    </w:p>
    <w:p w:rsidR="00000000" w:rsidRDefault="00C653B4">
      <w:pPr>
        <w:tabs>
          <w:tab w:val="left" w:pos="1134"/>
        </w:tabs>
        <w:ind w:left="1134" w:right="-1134" w:hanging="1134"/>
      </w:pPr>
      <w:r>
        <w:t>40</w:t>
      </w:r>
      <w:r>
        <w:tab/>
        <w:t xml:space="preserve">Rundschreiben der </w:t>
      </w:r>
      <w:r>
        <w:rPr>
          <w:vanish/>
        </w:rPr>
        <w:t>k[1{</w:t>
      </w:r>
      <w:r>
        <w:t>Geheimen Staatspolizei - Staatspolizeistelle</w:t>
      </w:r>
      <w:r>
        <w:rPr>
          <w:vanish/>
        </w:rPr>
        <w:t>}</w:t>
      </w:r>
      <w:r>
        <w:t xml:space="preserve"> </w:t>
      </w:r>
      <w:r>
        <w:rPr>
          <w:vanish/>
        </w:rPr>
        <w:t>2{o[</w:t>
      </w:r>
      <w:r>
        <w:t>Darmstadt</w:t>
      </w:r>
      <w:r>
        <w:rPr>
          <w:vanish/>
        </w:rPr>
        <w:t>]o}]k</w:t>
      </w:r>
    </w:p>
    <w:p w:rsidR="00000000" w:rsidRDefault="00C653B4">
      <w:pPr>
        <w:tabs>
          <w:tab w:val="left" w:pos="1134"/>
        </w:tabs>
        <w:ind w:left="1134" w:right="-1134" w:hanging="1134"/>
      </w:pPr>
      <w:r>
        <w:t>41</w:t>
      </w:r>
      <w:r>
        <w:tab/>
        <w:t xml:space="preserve">u.a.: </w:t>
      </w:r>
      <w:r>
        <w:rPr>
          <w:vanish/>
        </w:rPr>
        <w:t>s[</w:t>
      </w:r>
      <w:r>
        <w:t xml:space="preserve">Verbot und </w:t>
      </w:r>
      <w:r>
        <w:rPr>
          <w:vanish/>
        </w:rPr>
        <w:t>s[s[2{</w:t>
      </w:r>
      <w:r>
        <w:t>Beschlagnahme von</w:t>
      </w:r>
      <w:r>
        <w:rPr>
          <w:vanish/>
        </w:rPr>
        <w:t>}</w:t>
      </w:r>
      <w:r>
        <w:t xml:space="preserve"> </w:t>
      </w:r>
      <w:r>
        <w:rPr>
          <w:vanish/>
        </w:rPr>
        <w:t>1{</w:t>
      </w:r>
      <w:r>
        <w:t>Druckschriften</w:t>
      </w:r>
      <w:r>
        <w:rPr>
          <w:vanish/>
        </w:rPr>
        <w:t>}]s]s</w:t>
      </w:r>
      <w:r>
        <w:t xml:space="preserve"> und Flugblättern</w:t>
      </w:r>
      <w:r>
        <w:rPr>
          <w:vanish/>
        </w:rPr>
        <w:t>]s</w:t>
      </w:r>
      <w:r>
        <w:t xml:space="preserve"> Band 5</w:t>
      </w:r>
    </w:p>
    <w:p w:rsidR="00000000" w:rsidRDefault="00C653B4">
      <w:pPr>
        <w:tabs>
          <w:tab w:val="left" w:pos="1134"/>
        </w:tabs>
        <w:ind w:left="1134" w:right="-1134" w:hanging="1134"/>
      </w:pPr>
      <w:r>
        <w:t>43</w:t>
      </w:r>
      <w:r>
        <w:tab/>
        <w:t>1940</w:t>
      </w:r>
    </w:p>
    <w:p w:rsidR="00000000" w:rsidRDefault="00C653B4">
      <w:pPr>
        <w:tabs>
          <w:tab w:val="left" w:pos="1134"/>
        </w:tabs>
        <w:ind w:left="1134" w:right="-1134" w:hanging="1134"/>
      </w:pPr>
      <w:r>
        <w:br w:type="page"/>
        <w:t>30</w:t>
      </w:r>
      <w:r>
        <w:tab/>
        <w:t>1714</w:t>
      </w:r>
    </w:p>
    <w:p w:rsidR="00000000" w:rsidRDefault="00C653B4">
      <w:pPr>
        <w:tabs>
          <w:tab w:val="left" w:pos="1134"/>
        </w:tabs>
        <w:ind w:left="1134" w:right="-1134" w:hanging="1134"/>
      </w:pPr>
      <w:r>
        <w:t>30a</w:t>
      </w:r>
      <w:r>
        <w:tab/>
        <w:t>18</w:t>
      </w:r>
    </w:p>
    <w:p w:rsidR="00000000" w:rsidRDefault="00C653B4">
      <w:pPr>
        <w:tabs>
          <w:tab w:val="left" w:pos="1134"/>
        </w:tabs>
        <w:ind w:left="1134" w:right="-1134" w:hanging="1134"/>
      </w:pPr>
      <w:r>
        <w:t>30z</w:t>
      </w:r>
      <w:r>
        <w:tab/>
        <w:t>G 15 Friedberg Q 1714</w:t>
      </w:r>
    </w:p>
    <w:p w:rsidR="00000000" w:rsidRDefault="00C653B4">
      <w:pPr>
        <w:tabs>
          <w:tab w:val="left" w:pos="1134"/>
        </w:tabs>
        <w:ind w:left="1134" w:right="-1134" w:hanging="1134"/>
      </w:pPr>
      <w:r>
        <w:t>33</w:t>
      </w:r>
      <w:r>
        <w:tab/>
        <w:t>S. 388 bzw. S. 752</w:t>
      </w:r>
    </w:p>
    <w:p w:rsidR="00000000" w:rsidRDefault="00C653B4">
      <w:pPr>
        <w:tabs>
          <w:tab w:val="left" w:pos="1134"/>
        </w:tabs>
        <w:ind w:left="1134" w:right="-1134" w:hanging="1134"/>
      </w:pPr>
      <w:r>
        <w:t>40</w:t>
      </w:r>
      <w:r>
        <w:tab/>
        <w:t xml:space="preserve">Rundschreiben der </w:t>
      </w:r>
      <w:r>
        <w:rPr>
          <w:vanish/>
        </w:rPr>
        <w:t>k[1{</w:t>
      </w:r>
      <w:r>
        <w:t>Geheimen Staatspolizei - Staatspolizeistelle</w:t>
      </w:r>
      <w:r>
        <w:rPr>
          <w:vanish/>
        </w:rPr>
        <w:t>}</w:t>
      </w:r>
      <w:r>
        <w:t xml:space="preserve"> </w:t>
      </w:r>
      <w:r>
        <w:rPr>
          <w:vanish/>
        </w:rPr>
        <w:t>2{o[</w:t>
      </w:r>
      <w:r>
        <w:t>Darmstadt</w:t>
      </w:r>
      <w:r>
        <w:rPr>
          <w:vanish/>
        </w:rPr>
        <w:t>]o}]k</w:t>
      </w:r>
    </w:p>
    <w:p w:rsidR="00000000" w:rsidRDefault="00C653B4">
      <w:pPr>
        <w:tabs>
          <w:tab w:val="left" w:pos="1134"/>
        </w:tabs>
        <w:ind w:left="1134" w:right="-1134" w:hanging="1134"/>
      </w:pPr>
      <w:r>
        <w:t>41</w:t>
      </w:r>
      <w:r>
        <w:tab/>
        <w:t xml:space="preserve">u.a.: </w:t>
      </w:r>
      <w:r>
        <w:rPr>
          <w:vanish/>
        </w:rPr>
        <w:t>s[</w:t>
      </w:r>
      <w:r>
        <w:t xml:space="preserve">Verbot und </w:t>
      </w:r>
      <w:r>
        <w:rPr>
          <w:vanish/>
        </w:rPr>
        <w:t>s[s[2{</w:t>
      </w:r>
      <w:r>
        <w:t>Beschlagnahme von</w:t>
      </w:r>
      <w:r>
        <w:rPr>
          <w:vanish/>
        </w:rPr>
        <w:t>}</w:t>
      </w:r>
      <w:r>
        <w:t xml:space="preserve"> </w:t>
      </w:r>
      <w:r>
        <w:rPr>
          <w:vanish/>
        </w:rPr>
        <w:t>1{</w:t>
      </w:r>
      <w:r>
        <w:t>Druckschriften</w:t>
      </w:r>
      <w:r>
        <w:rPr>
          <w:vanish/>
        </w:rPr>
        <w:t>}]s]s</w:t>
      </w:r>
      <w:r>
        <w:t xml:space="preserve"> und Flugblättern</w:t>
      </w:r>
      <w:r>
        <w:rPr>
          <w:vanish/>
        </w:rPr>
        <w:t>]s</w:t>
      </w:r>
      <w:r>
        <w:t xml:space="preserve"> Band 6</w:t>
      </w:r>
    </w:p>
    <w:p w:rsidR="00000000" w:rsidRDefault="00C653B4">
      <w:pPr>
        <w:tabs>
          <w:tab w:val="left" w:pos="1134"/>
        </w:tabs>
        <w:ind w:left="1134" w:right="-1134" w:hanging="1134"/>
      </w:pPr>
      <w:r>
        <w:t>43</w:t>
      </w:r>
      <w:r>
        <w:tab/>
        <w:t>1941 - 1944</w:t>
      </w:r>
    </w:p>
    <w:p w:rsidR="00000000" w:rsidRDefault="00C653B4">
      <w:pPr>
        <w:tabs>
          <w:tab w:val="left" w:pos="1134"/>
        </w:tabs>
        <w:ind w:left="1134" w:right="-1134" w:hanging="1134"/>
      </w:pPr>
      <w:r>
        <w:br w:type="page"/>
        <w:t>30</w:t>
      </w:r>
      <w:r>
        <w:tab/>
        <w:t>113</w:t>
      </w:r>
    </w:p>
    <w:p w:rsidR="00000000" w:rsidRDefault="00C653B4">
      <w:pPr>
        <w:tabs>
          <w:tab w:val="left" w:pos="1134"/>
        </w:tabs>
        <w:ind w:left="1134" w:right="-1134" w:hanging="1134"/>
      </w:pPr>
      <w:r>
        <w:t>30a</w:t>
      </w:r>
      <w:r>
        <w:tab/>
        <w:t>19</w:t>
      </w:r>
    </w:p>
    <w:p w:rsidR="00000000" w:rsidRDefault="00C653B4">
      <w:pPr>
        <w:tabs>
          <w:tab w:val="left" w:pos="1134"/>
        </w:tabs>
        <w:ind w:left="1134" w:right="-1134" w:hanging="1134"/>
      </w:pPr>
      <w:r>
        <w:t>30z</w:t>
      </w:r>
      <w:r>
        <w:tab/>
        <w:t>G 15 Friedberg Q 113</w:t>
      </w:r>
    </w:p>
    <w:p w:rsidR="00000000" w:rsidRDefault="00C653B4">
      <w:pPr>
        <w:tabs>
          <w:tab w:val="left" w:pos="1134"/>
        </w:tabs>
        <w:ind w:left="1134" w:right="-1134" w:hanging="1134"/>
      </w:pPr>
      <w:r>
        <w:t>33</w:t>
      </w:r>
      <w:r>
        <w:tab/>
        <w:t>S. 390 bzw. S. 754</w:t>
      </w:r>
    </w:p>
    <w:p w:rsidR="00000000" w:rsidRDefault="00C653B4">
      <w:pPr>
        <w:tabs>
          <w:tab w:val="left" w:pos="1134"/>
        </w:tabs>
        <w:ind w:left="1134" w:right="-1134" w:hanging="1134"/>
      </w:pPr>
      <w:r>
        <w:t>40</w:t>
      </w:r>
      <w:r>
        <w:tab/>
        <w:t>Kommunistische Propaganda</w:t>
      </w:r>
    </w:p>
    <w:p w:rsidR="00000000" w:rsidRDefault="00C653B4">
      <w:pPr>
        <w:tabs>
          <w:tab w:val="left" w:pos="1134"/>
        </w:tabs>
        <w:ind w:left="1134" w:right="-1134" w:hanging="1134"/>
      </w:pPr>
      <w:r>
        <w:t>41</w:t>
      </w:r>
      <w:r>
        <w:tab/>
        <w:t xml:space="preserve">u.a.: </w:t>
      </w:r>
      <w:r>
        <w:rPr>
          <w:vanish/>
        </w:rPr>
        <w:t>s[s[2{</w:t>
      </w:r>
      <w:r>
        <w:t>Beschlagnahme kommunistischer</w:t>
      </w:r>
      <w:r>
        <w:rPr>
          <w:vanish/>
        </w:rPr>
        <w:t>}</w:t>
      </w:r>
      <w:r>
        <w:t xml:space="preserve"> </w:t>
      </w:r>
      <w:r>
        <w:rPr>
          <w:vanish/>
        </w:rPr>
        <w:t>1{</w:t>
      </w:r>
      <w:r>
        <w:t>Druckschriften</w:t>
      </w:r>
      <w:r>
        <w:rPr>
          <w:vanish/>
        </w:rPr>
        <w:t>}]s]s</w:t>
      </w:r>
      <w:r>
        <w:t xml:space="preserve">, Plakate und Flugblätter aufgrund der </w:t>
      </w:r>
      <w:r>
        <w:rPr>
          <w:vanish/>
        </w:rPr>
        <w:t>s[</w:t>
      </w:r>
      <w:r>
        <w:t>Verordnung des Reichspräsidenten zur Abwehr komm</w:t>
      </w:r>
      <w:r>
        <w:t>unistischer staatsgefährdender Gewaltakte vom 28. Februar 1933</w:t>
      </w:r>
      <w:r>
        <w:rPr>
          <w:vanish/>
        </w:rPr>
        <w:t>]s</w:t>
      </w:r>
    </w:p>
    <w:p w:rsidR="00000000" w:rsidRDefault="00C653B4">
      <w:pPr>
        <w:tabs>
          <w:tab w:val="left" w:pos="1134"/>
        </w:tabs>
        <w:ind w:left="1134" w:right="-1134" w:hanging="1134"/>
      </w:pPr>
      <w:r>
        <w:t>43</w:t>
      </w:r>
      <w:r>
        <w:tab/>
        <w:t>1933</w:t>
      </w:r>
    </w:p>
    <w:p w:rsidR="00000000" w:rsidRDefault="00C653B4">
      <w:pPr>
        <w:tabs>
          <w:tab w:val="left" w:pos="1134"/>
        </w:tabs>
        <w:ind w:left="1134" w:right="-1134" w:hanging="1134"/>
      </w:pPr>
      <w:r>
        <w:br w:type="page"/>
        <w:t>30</w:t>
      </w:r>
      <w:r>
        <w:tab/>
        <w:t>178</w:t>
      </w:r>
    </w:p>
    <w:p w:rsidR="00000000" w:rsidRDefault="00C653B4">
      <w:pPr>
        <w:tabs>
          <w:tab w:val="left" w:pos="1134"/>
        </w:tabs>
        <w:ind w:left="1134" w:right="-1134" w:hanging="1134"/>
      </w:pPr>
      <w:r>
        <w:t>30a</w:t>
      </w:r>
      <w:r>
        <w:tab/>
        <w:t>20</w:t>
      </w:r>
    </w:p>
    <w:p w:rsidR="00000000" w:rsidRDefault="00C653B4">
      <w:pPr>
        <w:tabs>
          <w:tab w:val="left" w:pos="1134"/>
        </w:tabs>
        <w:ind w:left="1134" w:right="-1134" w:hanging="1134"/>
      </w:pPr>
      <w:r>
        <w:t>30z</w:t>
      </w:r>
      <w:r>
        <w:tab/>
        <w:t>G 15 Friedberg Q 178</w:t>
      </w:r>
    </w:p>
    <w:p w:rsidR="00000000" w:rsidRDefault="00C653B4">
      <w:pPr>
        <w:tabs>
          <w:tab w:val="left" w:pos="1134"/>
        </w:tabs>
        <w:ind w:left="1134" w:right="-1134" w:hanging="1134"/>
      </w:pPr>
      <w:r>
        <w:t>33</w:t>
      </w:r>
      <w:r>
        <w:tab/>
        <w:t>S. 392 bzw. S. 756 f.</w:t>
      </w:r>
    </w:p>
    <w:p w:rsidR="00000000" w:rsidRDefault="00C653B4">
      <w:pPr>
        <w:tabs>
          <w:tab w:val="left" w:pos="1134"/>
        </w:tabs>
        <w:ind w:left="1134" w:right="-1134" w:hanging="1134"/>
      </w:pPr>
      <w:r>
        <w:t>40</w:t>
      </w:r>
      <w:r>
        <w:tab/>
        <w:t xml:space="preserve">Angelegenheiten der </w:t>
      </w:r>
      <w:r>
        <w:rPr>
          <w:vanish/>
        </w:rPr>
        <w:t>k[</w:t>
      </w:r>
      <w:r>
        <w:t>NSDAP</w:t>
      </w:r>
      <w:r>
        <w:rPr>
          <w:vanish/>
        </w:rPr>
        <w:t>]k</w:t>
      </w:r>
      <w:r>
        <w:t xml:space="preserve"> Band 2</w:t>
      </w:r>
    </w:p>
    <w:p w:rsidR="00000000" w:rsidRDefault="00C653B4">
      <w:pPr>
        <w:tabs>
          <w:tab w:val="left" w:pos="1134"/>
        </w:tabs>
        <w:ind w:left="1134" w:right="-1134" w:hanging="1134"/>
      </w:pPr>
      <w:r>
        <w:t>41</w:t>
      </w:r>
      <w:r>
        <w:tab/>
        <w:t xml:space="preserve">u.a.: </w:t>
      </w:r>
      <w:r>
        <w:rPr>
          <w:vanish/>
        </w:rPr>
        <w:t>s[</w:t>
      </w:r>
      <w:r>
        <w:t xml:space="preserve">Beschlagnahme des </w:t>
      </w:r>
      <w:r>
        <w:rPr>
          <w:vanish/>
        </w:rPr>
        <w:t>t[</w:t>
      </w:r>
      <w:r>
        <w:t>SA-Sturmliederbuchs</w:t>
      </w:r>
      <w:r>
        <w:rPr>
          <w:vanish/>
        </w:rPr>
        <w:t>]t]s</w:t>
      </w:r>
      <w:r>
        <w:t xml:space="preserve">, hrsg. von </w:t>
      </w:r>
      <w:r>
        <w:rPr>
          <w:vanish/>
        </w:rPr>
        <w:t>p[2{</w:t>
      </w:r>
      <w:r>
        <w:t>Hermann</w:t>
      </w:r>
      <w:r>
        <w:rPr>
          <w:vanish/>
        </w:rPr>
        <w:t>}</w:t>
      </w:r>
      <w:r>
        <w:t xml:space="preserve"> </w:t>
      </w:r>
      <w:r>
        <w:rPr>
          <w:vanish/>
        </w:rPr>
        <w:t>1{</w:t>
      </w:r>
      <w:r>
        <w:t>Rösler</w:t>
      </w:r>
      <w:r>
        <w:rPr>
          <w:vanish/>
        </w:rPr>
        <w:t>}]p</w:t>
      </w:r>
    </w:p>
    <w:p w:rsidR="00000000" w:rsidRDefault="00C653B4">
      <w:pPr>
        <w:tabs>
          <w:tab w:val="left" w:pos="1134"/>
        </w:tabs>
        <w:ind w:left="1134" w:right="-1134" w:hanging="1134"/>
      </w:pPr>
      <w:r>
        <w:t>43</w:t>
      </w:r>
      <w:r>
        <w:tab/>
        <w:t>1936</w:t>
      </w:r>
    </w:p>
    <w:p w:rsidR="00000000" w:rsidRDefault="00C653B4">
      <w:pPr>
        <w:tabs>
          <w:tab w:val="left" w:pos="1134"/>
        </w:tabs>
        <w:ind w:left="1134" w:right="-1134" w:hanging="1134"/>
      </w:pPr>
      <w:r>
        <w:br w:type="page"/>
        <w:t>30</w:t>
      </w:r>
      <w:r>
        <w:tab/>
        <w:t>157</w:t>
      </w:r>
    </w:p>
    <w:p w:rsidR="00000000" w:rsidRDefault="00C653B4">
      <w:pPr>
        <w:tabs>
          <w:tab w:val="left" w:pos="1134"/>
        </w:tabs>
        <w:ind w:left="1134" w:right="-1134" w:hanging="1134"/>
      </w:pPr>
      <w:r>
        <w:t>30a</w:t>
      </w:r>
      <w:r>
        <w:tab/>
        <w:t>21</w:t>
      </w:r>
    </w:p>
    <w:p w:rsidR="00000000" w:rsidRDefault="00C653B4">
      <w:pPr>
        <w:tabs>
          <w:tab w:val="left" w:pos="1134"/>
        </w:tabs>
        <w:ind w:left="1134" w:right="-1134" w:hanging="1134"/>
      </w:pPr>
      <w:r>
        <w:t>30z</w:t>
      </w:r>
      <w:r>
        <w:tab/>
        <w:t>G 15 Friedberg Q 157</w:t>
      </w:r>
    </w:p>
    <w:p w:rsidR="00000000" w:rsidRDefault="00C653B4">
      <w:pPr>
        <w:tabs>
          <w:tab w:val="left" w:pos="1134"/>
        </w:tabs>
        <w:ind w:left="1134" w:right="-1134" w:hanging="1134"/>
      </w:pPr>
      <w:r>
        <w:t>33</w:t>
      </w:r>
      <w:r>
        <w:tab/>
        <w:t>S. 394 bzw. S. 758 f.</w:t>
      </w:r>
    </w:p>
    <w:p w:rsidR="00000000" w:rsidRDefault="00C653B4">
      <w:pPr>
        <w:tabs>
          <w:tab w:val="left" w:pos="1134"/>
        </w:tabs>
        <w:ind w:left="1134" w:right="-1134" w:hanging="1134"/>
      </w:pPr>
      <w:r>
        <w:t>40</w:t>
      </w:r>
      <w:r>
        <w:tab/>
        <w:t>Verschiedene Maßnahmen und Vorfälle Band 2</w:t>
      </w:r>
    </w:p>
    <w:p w:rsidR="00000000" w:rsidRDefault="00C653B4">
      <w:pPr>
        <w:tabs>
          <w:tab w:val="left" w:pos="1134"/>
        </w:tabs>
        <w:ind w:left="1134" w:right="-1134" w:hanging="1134"/>
      </w:pPr>
      <w:r>
        <w:t>41</w:t>
      </w:r>
      <w:r>
        <w:tab/>
        <w:t xml:space="preserve">u.a.: Bezieher der Kommunistischen Zeitschrift "Arbeitersender"; </w:t>
      </w:r>
      <w:r>
        <w:rPr>
          <w:vanish/>
        </w:rPr>
        <w:t>s[</w:t>
      </w:r>
      <w:r>
        <w:t xml:space="preserve">Beschlagnahme der </w:t>
      </w:r>
      <w:r>
        <w:rPr>
          <w:vanish/>
        </w:rPr>
        <w:t>t[2{</w:t>
      </w:r>
      <w:r>
        <w:t>Schrift</w:t>
      </w:r>
      <w:r>
        <w:rPr>
          <w:vanish/>
        </w:rPr>
        <w:t>}</w:t>
      </w:r>
      <w:r>
        <w:t xml:space="preserve"> </w:t>
      </w:r>
      <w:r>
        <w:rPr>
          <w:vanish/>
        </w:rPr>
        <w:t>1{</w:t>
      </w:r>
      <w:r>
        <w:t>"Deutsches Volk erwac</w:t>
      </w:r>
      <w:r>
        <w:t>he und kehre zur Einfachheit zurück"</w:t>
      </w:r>
      <w:r>
        <w:rPr>
          <w:vanish/>
        </w:rPr>
        <w:t>}]t]s</w:t>
      </w:r>
      <w:r>
        <w:t xml:space="preserve"> (</w:t>
      </w:r>
      <w:r>
        <w:rPr>
          <w:vanish/>
        </w:rPr>
        <w:t>k[1{p[2{</w:t>
      </w:r>
      <w:r>
        <w:t>Anton</w:t>
      </w:r>
      <w:r>
        <w:rPr>
          <w:vanish/>
        </w:rPr>
        <w:t>}</w:t>
      </w:r>
      <w:r>
        <w:t xml:space="preserve"> </w:t>
      </w:r>
      <w:r>
        <w:rPr>
          <w:vanish/>
        </w:rPr>
        <w:t>1{</w:t>
      </w:r>
      <w:r>
        <w:t>Hütte</w:t>
      </w:r>
      <w:r>
        <w:rPr>
          <w:vanish/>
        </w:rPr>
        <w:t>}]p}</w:t>
      </w:r>
      <w:r>
        <w:t xml:space="preserve">, </w:t>
      </w:r>
      <w:r>
        <w:rPr>
          <w:vanish/>
        </w:rPr>
        <w:t>2{o[</w:t>
      </w:r>
      <w:r>
        <w:t>Halle</w:t>
      </w:r>
      <w:r>
        <w:rPr>
          <w:vanish/>
        </w:rPr>
        <w:t>]o}]k</w:t>
      </w:r>
      <w:r>
        <w:t xml:space="preserve">); </w:t>
      </w:r>
      <w:r>
        <w:rPr>
          <w:vanish/>
        </w:rPr>
        <w:t>s[</w:t>
      </w:r>
      <w:r>
        <w:t xml:space="preserve">Beschlagnahme des </w:t>
      </w:r>
      <w:r>
        <w:rPr>
          <w:vanish/>
        </w:rPr>
        <w:t>t[</w:t>
      </w:r>
      <w:r>
        <w:t>St. Michaelskalenders</w:t>
      </w:r>
      <w:r>
        <w:rPr>
          <w:vanish/>
        </w:rPr>
        <w:t>]t]s</w:t>
      </w:r>
    </w:p>
    <w:p w:rsidR="00000000" w:rsidRDefault="00C653B4">
      <w:pPr>
        <w:tabs>
          <w:tab w:val="left" w:pos="1134"/>
        </w:tabs>
        <w:ind w:left="1134" w:right="-1134" w:hanging="1134"/>
      </w:pPr>
      <w:r>
        <w:t>43</w:t>
      </w:r>
      <w:r>
        <w:tab/>
        <w:t>1934</w:t>
      </w:r>
    </w:p>
    <w:p w:rsidR="00000000" w:rsidRDefault="00C653B4">
      <w:pPr>
        <w:tabs>
          <w:tab w:val="left" w:pos="1134"/>
        </w:tabs>
        <w:ind w:left="1134" w:right="-1134" w:hanging="1134"/>
      </w:pPr>
      <w:r>
        <w:br w:type="page"/>
        <w:t>30</w:t>
      </w:r>
      <w:r>
        <w:tab/>
        <w:t>179</w:t>
      </w:r>
    </w:p>
    <w:p w:rsidR="00000000" w:rsidRDefault="00C653B4">
      <w:pPr>
        <w:tabs>
          <w:tab w:val="left" w:pos="1134"/>
        </w:tabs>
        <w:ind w:left="1134" w:right="-1134" w:hanging="1134"/>
      </w:pPr>
      <w:r>
        <w:t>30a</w:t>
      </w:r>
      <w:r>
        <w:tab/>
        <w:t>22</w:t>
      </w:r>
    </w:p>
    <w:p w:rsidR="00000000" w:rsidRDefault="00C653B4">
      <w:pPr>
        <w:tabs>
          <w:tab w:val="left" w:pos="1134"/>
        </w:tabs>
        <w:ind w:left="1134" w:right="-1134" w:hanging="1134"/>
      </w:pPr>
      <w:r>
        <w:t>30z</w:t>
      </w:r>
      <w:r>
        <w:tab/>
        <w:t>G 15 Friedberg Q 179</w:t>
      </w:r>
    </w:p>
    <w:p w:rsidR="00000000" w:rsidRDefault="00C653B4">
      <w:pPr>
        <w:tabs>
          <w:tab w:val="left" w:pos="1134"/>
        </w:tabs>
        <w:ind w:left="1134" w:right="-1134" w:hanging="1134"/>
      </w:pPr>
      <w:r>
        <w:t>33</w:t>
      </w:r>
      <w:r>
        <w:tab/>
        <w:t>S. 395</w:t>
      </w:r>
    </w:p>
    <w:p w:rsidR="00000000" w:rsidRDefault="00C653B4">
      <w:pPr>
        <w:tabs>
          <w:tab w:val="left" w:pos="1134"/>
        </w:tabs>
        <w:ind w:left="1134" w:right="-1134" w:hanging="1134"/>
      </w:pPr>
      <w:r>
        <w:t>40</w:t>
      </w:r>
      <w:r>
        <w:tab/>
        <w:t>Verschiedene Maßnahmen und Vorfälle Band 5</w:t>
      </w:r>
    </w:p>
    <w:p w:rsidR="00000000" w:rsidRDefault="00C653B4">
      <w:pPr>
        <w:tabs>
          <w:tab w:val="left" w:pos="1134"/>
        </w:tabs>
        <w:ind w:left="1134" w:right="-1134" w:hanging="1134"/>
      </w:pPr>
      <w:r>
        <w:t>41</w:t>
      </w:r>
      <w:r>
        <w:tab/>
        <w:t xml:space="preserve">u.a.: Verbreitung eines - unverständlichen - Flugblatts "Moskau ohne Maske" in Staden 1937, 1 Exemplar beiliegend; Veranstaltung des </w:t>
      </w:r>
      <w:r>
        <w:rPr>
          <w:vanish/>
        </w:rPr>
        <w:t>k[p[</w:t>
      </w:r>
      <w:r>
        <w:t>Ludendorff</w:t>
      </w:r>
      <w:r>
        <w:rPr>
          <w:vanish/>
        </w:rPr>
        <w:t>]p</w:t>
      </w:r>
      <w:r>
        <w:t xml:space="preserve"> </w:t>
      </w:r>
      <w:r>
        <w:rPr>
          <w:vanish/>
        </w:rPr>
        <w:t>s[</w:t>
      </w:r>
      <w:r>
        <w:t>Verlag</w:t>
      </w:r>
      <w:r>
        <w:rPr>
          <w:vanish/>
        </w:rPr>
        <w:t>]s]k</w:t>
      </w:r>
      <w:r>
        <w:t xml:space="preserve">es am 13. Mai 1939 in </w:t>
      </w:r>
      <w:r>
        <w:rPr>
          <w:vanish/>
        </w:rPr>
        <w:t>o[</w:t>
      </w:r>
      <w:r>
        <w:t>Friedberg</w:t>
      </w:r>
      <w:r>
        <w:rPr>
          <w:vanish/>
        </w:rPr>
        <w:t>]o</w:t>
      </w:r>
      <w:r>
        <w:t xml:space="preserve"> (</w:t>
      </w:r>
      <w:r>
        <w:rPr>
          <w:vanish/>
        </w:rPr>
        <w:t>p[2{</w:t>
      </w:r>
      <w:r>
        <w:t>Erna</w:t>
      </w:r>
      <w:r>
        <w:rPr>
          <w:vanish/>
        </w:rPr>
        <w:t>}</w:t>
      </w:r>
      <w:r>
        <w:t xml:space="preserve"> </w:t>
      </w:r>
      <w:r>
        <w:rPr>
          <w:vanish/>
        </w:rPr>
        <w:t>1{</w:t>
      </w:r>
      <w:r>
        <w:t>Rohde</w:t>
      </w:r>
      <w:r>
        <w:rPr>
          <w:vanish/>
        </w:rPr>
        <w:t>}</w:t>
      </w:r>
      <w:r>
        <w:t xml:space="preserve">, </w:t>
      </w:r>
      <w:r>
        <w:rPr>
          <w:vanish/>
        </w:rPr>
        <w:t>6{o[</w:t>
      </w:r>
      <w:r>
        <w:t>Bremen</w:t>
      </w:r>
      <w:r>
        <w:rPr>
          <w:vanish/>
        </w:rPr>
        <w:t>]o}]p</w:t>
      </w:r>
      <w:r>
        <w:t>)</w:t>
      </w:r>
    </w:p>
    <w:p w:rsidR="00000000" w:rsidRDefault="00C653B4">
      <w:pPr>
        <w:tabs>
          <w:tab w:val="left" w:pos="1134"/>
        </w:tabs>
        <w:ind w:left="1134" w:right="-1134" w:hanging="1134"/>
      </w:pPr>
      <w:r>
        <w:t>43</w:t>
      </w:r>
      <w:r>
        <w:tab/>
        <w:t>1937 - 1939</w:t>
      </w:r>
    </w:p>
    <w:p w:rsidR="00000000" w:rsidRDefault="00C653B4">
      <w:pPr>
        <w:tabs>
          <w:tab w:val="left" w:pos="1134"/>
        </w:tabs>
        <w:ind w:left="1134" w:right="-1134" w:hanging="1134"/>
      </w:pPr>
      <w:r>
        <w:br w:type="page"/>
        <w:t>30</w:t>
      </w:r>
      <w:r>
        <w:tab/>
        <w:t>172</w:t>
      </w:r>
    </w:p>
    <w:p w:rsidR="00000000" w:rsidRDefault="00C653B4">
      <w:pPr>
        <w:tabs>
          <w:tab w:val="left" w:pos="1134"/>
        </w:tabs>
        <w:ind w:left="1134" w:right="-1134" w:hanging="1134"/>
      </w:pPr>
      <w:r>
        <w:t>30a</w:t>
      </w:r>
      <w:r>
        <w:tab/>
        <w:t>23</w:t>
      </w:r>
    </w:p>
    <w:p w:rsidR="00000000" w:rsidRDefault="00C653B4">
      <w:pPr>
        <w:tabs>
          <w:tab w:val="left" w:pos="1134"/>
        </w:tabs>
        <w:ind w:left="1134" w:right="-1134" w:hanging="1134"/>
      </w:pPr>
      <w:r>
        <w:t>30z</w:t>
      </w:r>
      <w:r>
        <w:tab/>
        <w:t>G 15 Friedberg Q 172</w:t>
      </w:r>
    </w:p>
    <w:p w:rsidR="00000000" w:rsidRDefault="00C653B4">
      <w:pPr>
        <w:tabs>
          <w:tab w:val="left" w:pos="1134"/>
        </w:tabs>
        <w:ind w:left="1134" w:right="-1134" w:hanging="1134"/>
      </w:pPr>
      <w:r>
        <w:t>33</w:t>
      </w:r>
      <w:r>
        <w:tab/>
        <w:t>S. 402 bzw. S. 770</w:t>
      </w:r>
    </w:p>
    <w:p w:rsidR="00000000" w:rsidRDefault="00C653B4">
      <w:pPr>
        <w:tabs>
          <w:tab w:val="left" w:pos="1134"/>
        </w:tabs>
        <w:ind w:left="1134" w:right="-1134" w:hanging="1134"/>
      </w:pPr>
      <w:r>
        <w:t>40</w:t>
      </w:r>
      <w:r>
        <w:tab/>
        <w:t>Überwachung der evangelischen Kirche Band 2</w:t>
      </w:r>
    </w:p>
    <w:p w:rsidR="00000000" w:rsidRDefault="00C653B4">
      <w:pPr>
        <w:tabs>
          <w:tab w:val="left" w:pos="1134"/>
        </w:tabs>
        <w:ind w:left="1134" w:right="-1134" w:hanging="1134"/>
      </w:pPr>
      <w:r>
        <w:t>41</w:t>
      </w:r>
      <w:r>
        <w:tab/>
        <w:t xml:space="preserve">u.a.: erfolglose Suche nach der </w:t>
      </w:r>
      <w:r>
        <w:rPr>
          <w:vanish/>
        </w:rPr>
        <w:t>s[2{</w:t>
      </w:r>
      <w:r>
        <w:t>beschlagnahmte</w:t>
      </w:r>
      <w:r>
        <w:rPr>
          <w:vanish/>
        </w:rPr>
        <w:t>}</w:t>
      </w:r>
      <w:r>
        <w:t xml:space="preserve">n </w:t>
      </w:r>
      <w:r>
        <w:rPr>
          <w:vanish/>
        </w:rPr>
        <w:t>1{</w:t>
      </w:r>
      <w:r>
        <w:t>Schrift</w:t>
      </w:r>
      <w:r>
        <w:rPr>
          <w:vanish/>
        </w:rPr>
        <w:t>}]s</w:t>
      </w:r>
      <w:r>
        <w:t xml:space="preserve"> </w:t>
      </w:r>
      <w:r>
        <w:rPr>
          <w:vanish/>
        </w:rPr>
        <w:t>t[</w:t>
      </w:r>
      <w:r>
        <w:t>"Die Kampfschrift der Staatskirche ist da"</w:t>
      </w:r>
      <w:r>
        <w:rPr>
          <w:vanish/>
        </w:rPr>
        <w:t>]t</w:t>
      </w:r>
      <w:r>
        <w:t xml:space="preserve"> von </w:t>
      </w:r>
      <w:r>
        <w:rPr>
          <w:vanish/>
        </w:rPr>
        <w:t>p[5{</w:t>
      </w:r>
      <w:r>
        <w:t>Pfarrer</w:t>
      </w:r>
      <w:r>
        <w:rPr>
          <w:vanish/>
        </w:rPr>
        <w:t>}</w:t>
      </w:r>
      <w:r>
        <w:t xml:space="preserve"> </w:t>
      </w:r>
      <w:r>
        <w:rPr>
          <w:vanish/>
        </w:rPr>
        <w:t>1{</w:t>
      </w:r>
      <w:r>
        <w:t>Niemöller</w:t>
      </w:r>
      <w:r>
        <w:rPr>
          <w:vanish/>
        </w:rPr>
        <w:t>}]p</w:t>
      </w:r>
      <w:r>
        <w:t xml:space="preserve">; </w:t>
      </w:r>
      <w:r>
        <w:rPr>
          <w:vanish/>
        </w:rPr>
        <w:t>s[</w:t>
      </w:r>
      <w:r>
        <w:t xml:space="preserve">Beschlagnahme der </w:t>
      </w:r>
      <w:r>
        <w:rPr>
          <w:vanish/>
        </w:rPr>
        <w:t>t[2{s[</w:t>
      </w:r>
      <w:r>
        <w:t>Flugschrift</w:t>
      </w:r>
      <w:r>
        <w:rPr>
          <w:vanish/>
        </w:rPr>
        <w:t>]s}</w:t>
      </w:r>
      <w:r>
        <w:t xml:space="preserve"> </w:t>
      </w:r>
      <w:r>
        <w:rPr>
          <w:vanish/>
        </w:rPr>
        <w:t>1{</w:t>
      </w:r>
      <w:r>
        <w:t>"Entchristlichung der Jugend"</w:t>
      </w:r>
      <w:r>
        <w:rPr>
          <w:vanish/>
        </w:rPr>
        <w:t>}]t]s</w:t>
      </w:r>
    </w:p>
    <w:p w:rsidR="00000000" w:rsidRDefault="00C653B4">
      <w:pPr>
        <w:tabs>
          <w:tab w:val="left" w:pos="1134"/>
        </w:tabs>
        <w:ind w:left="1134" w:right="-1134" w:hanging="1134"/>
      </w:pPr>
      <w:r>
        <w:t>43</w:t>
      </w:r>
      <w:r>
        <w:tab/>
        <w:t>1936</w:t>
      </w:r>
    </w:p>
    <w:p w:rsidR="00000000" w:rsidRDefault="00C653B4">
      <w:pPr>
        <w:tabs>
          <w:tab w:val="left" w:pos="1134"/>
        </w:tabs>
        <w:ind w:left="1134" w:right="-1134" w:hanging="1134"/>
      </w:pPr>
      <w:r>
        <w:br w:type="page"/>
        <w:t>30</w:t>
      </w:r>
      <w:r>
        <w:tab/>
        <w:t>161</w:t>
      </w:r>
    </w:p>
    <w:p w:rsidR="00000000" w:rsidRDefault="00C653B4">
      <w:pPr>
        <w:tabs>
          <w:tab w:val="left" w:pos="1134"/>
        </w:tabs>
        <w:ind w:left="1134" w:right="-1134" w:hanging="1134"/>
      </w:pPr>
      <w:r>
        <w:t>30a</w:t>
      </w:r>
      <w:r>
        <w:tab/>
        <w:t>24</w:t>
      </w:r>
    </w:p>
    <w:p w:rsidR="00000000" w:rsidRDefault="00C653B4">
      <w:pPr>
        <w:tabs>
          <w:tab w:val="left" w:pos="1134"/>
        </w:tabs>
        <w:ind w:left="1134" w:right="-1134" w:hanging="1134"/>
      </w:pPr>
      <w:r>
        <w:t>30z</w:t>
      </w:r>
      <w:r>
        <w:tab/>
        <w:t>G 15 Friedberg Q 161</w:t>
      </w:r>
    </w:p>
    <w:p w:rsidR="00000000" w:rsidRDefault="00C653B4">
      <w:pPr>
        <w:tabs>
          <w:tab w:val="left" w:pos="1134"/>
        </w:tabs>
        <w:ind w:left="1134" w:right="-1134" w:hanging="1134"/>
      </w:pPr>
      <w:r>
        <w:t>33</w:t>
      </w:r>
      <w:r>
        <w:tab/>
        <w:t>S. 404 bzw. S. 772</w:t>
      </w:r>
    </w:p>
    <w:p w:rsidR="00000000" w:rsidRDefault="00C653B4">
      <w:pPr>
        <w:tabs>
          <w:tab w:val="left" w:pos="1134"/>
        </w:tabs>
        <w:ind w:left="1134" w:right="-1134" w:hanging="1134"/>
      </w:pPr>
      <w:r>
        <w:t>40</w:t>
      </w:r>
      <w:r>
        <w:tab/>
        <w:t>Überwachung verschiedener weltanschaulicher Gruppen Band 1</w:t>
      </w:r>
    </w:p>
    <w:p w:rsidR="00000000" w:rsidRDefault="00C653B4">
      <w:pPr>
        <w:tabs>
          <w:tab w:val="left" w:pos="1134"/>
        </w:tabs>
        <w:ind w:left="1134" w:right="-1134" w:hanging="1134"/>
      </w:pPr>
      <w:r>
        <w:t>41</w:t>
      </w:r>
      <w:r>
        <w:tab/>
        <w:t xml:space="preserve">u.a.: </w:t>
      </w:r>
      <w:r>
        <w:rPr>
          <w:vanish/>
        </w:rPr>
        <w:t>k[1{</w:t>
      </w:r>
      <w:r>
        <w:t xml:space="preserve">Wachtturm, </w:t>
      </w:r>
      <w:r>
        <w:rPr>
          <w:vanish/>
        </w:rPr>
        <w:t>s[</w:t>
      </w:r>
      <w:r>
        <w:t>Bibel- und Traktatgesellschaft</w:t>
      </w:r>
      <w:r>
        <w:rPr>
          <w:vanish/>
        </w:rPr>
        <w:t>]s}</w:t>
      </w:r>
      <w:r>
        <w:t xml:space="preserve">, </w:t>
      </w:r>
      <w:r>
        <w:rPr>
          <w:vanish/>
        </w:rPr>
        <w:t>2</w:t>
      </w:r>
      <w:r>
        <w:rPr>
          <w:vanish/>
        </w:rPr>
        <w:t>{o[</w:t>
      </w:r>
      <w:r>
        <w:t>Magdeburg</w:t>
      </w:r>
      <w:r>
        <w:rPr>
          <w:vanish/>
        </w:rPr>
        <w:t>]o}]k</w:t>
      </w:r>
    </w:p>
    <w:p w:rsidR="00000000" w:rsidRDefault="00C653B4">
      <w:pPr>
        <w:tabs>
          <w:tab w:val="left" w:pos="1134"/>
        </w:tabs>
        <w:ind w:left="1134" w:right="-1134" w:hanging="1134"/>
      </w:pPr>
      <w:r>
        <w:t>43</w:t>
      </w:r>
      <w:r>
        <w:tab/>
        <w:t>1935</w:t>
      </w:r>
    </w:p>
    <w:p w:rsidR="00000000" w:rsidRDefault="00C653B4">
      <w:pPr>
        <w:tabs>
          <w:tab w:val="left" w:pos="1134"/>
        </w:tabs>
        <w:ind w:left="1134" w:right="-1134" w:hanging="1134"/>
      </w:pPr>
      <w:r>
        <w:br w:type="page"/>
        <w:t>26</w:t>
      </w:r>
      <w:r>
        <w:tab/>
        <w:t>Q</w:t>
      </w:r>
    </w:p>
    <w:p w:rsidR="00000000" w:rsidRDefault="00C653B4">
      <w:pPr>
        <w:tabs>
          <w:tab w:val="left" w:pos="1134"/>
        </w:tabs>
        <w:ind w:left="1134" w:right="-1134" w:hanging="1134"/>
      </w:pPr>
      <w:r>
        <w:t>26a</w:t>
      </w:r>
      <w:r>
        <w:tab/>
        <w:t>Q</w:t>
      </w:r>
    </w:p>
    <w:p w:rsidR="00000000" w:rsidRDefault="00C653B4">
      <w:pPr>
        <w:tabs>
          <w:tab w:val="left" w:pos="1134"/>
        </w:tabs>
        <w:ind w:left="1134" w:right="-1134" w:hanging="1134"/>
      </w:pPr>
      <w:r>
        <w:t>26b</w:t>
      </w:r>
      <w:r>
        <w:tab/>
        <w:t>02</w:t>
      </w:r>
    </w:p>
    <w:p w:rsidR="00000000" w:rsidRDefault="00C653B4">
      <w:pPr>
        <w:tabs>
          <w:tab w:val="left" w:pos="1134"/>
        </w:tabs>
        <w:ind w:left="1134" w:right="-1134" w:hanging="1134"/>
      </w:pPr>
      <w:r>
        <w:t>27</w:t>
      </w:r>
      <w:r>
        <w:tab/>
        <w:t>Q. Sicherheitspolizei \ Q.2. Einzelne Zuwiderhandlungen gegen die Strafgesetze</w:t>
      </w:r>
    </w:p>
    <w:p w:rsidR="00000000" w:rsidRDefault="00C653B4">
      <w:pPr>
        <w:tabs>
          <w:tab w:val="left" w:pos="1134"/>
        </w:tabs>
        <w:ind w:left="1134" w:right="-1134" w:hanging="1134"/>
      </w:pPr>
      <w:r>
        <w:t>30</w:t>
      </w:r>
      <w:r>
        <w:tab/>
        <w:t>284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Q 284</w:t>
      </w:r>
    </w:p>
    <w:p w:rsidR="00000000" w:rsidRDefault="00C653B4">
      <w:pPr>
        <w:tabs>
          <w:tab w:val="left" w:pos="1134"/>
        </w:tabs>
        <w:ind w:left="1134" w:right="-1134" w:hanging="1134"/>
      </w:pPr>
      <w:r>
        <w:t>33</w:t>
      </w:r>
      <w:r>
        <w:tab/>
        <w:t>S. 410 bzw. S. 763</w:t>
      </w:r>
    </w:p>
    <w:p w:rsidR="00000000" w:rsidRDefault="00C653B4">
      <w:pPr>
        <w:tabs>
          <w:tab w:val="left" w:pos="1134"/>
        </w:tabs>
        <w:ind w:left="1134" w:right="-1134" w:hanging="1134"/>
      </w:pPr>
      <w:r>
        <w:t>40</w:t>
      </w:r>
      <w:r>
        <w:tab/>
        <w:t xml:space="preserve">Allgemeine Verfügungen in Sicherheitsangelegenheiten, zumeist der </w:t>
      </w:r>
      <w:r>
        <w:rPr>
          <w:vanish/>
        </w:rPr>
        <w:t>k[1{</w:t>
      </w:r>
      <w:r>
        <w:t>Regierung</w:t>
      </w:r>
      <w:r>
        <w:rPr>
          <w:vanish/>
        </w:rPr>
        <w:t>}</w:t>
      </w:r>
      <w:r>
        <w:t xml:space="preserve"> </w:t>
      </w:r>
      <w:r>
        <w:rPr>
          <w:vanish/>
        </w:rPr>
        <w:t>2{o[</w:t>
      </w:r>
      <w:r>
        <w:t>Gießen</w:t>
      </w:r>
      <w:r>
        <w:rPr>
          <w:vanish/>
        </w:rPr>
        <w:t>]o}]k</w:t>
      </w:r>
    </w:p>
    <w:p w:rsidR="00000000" w:rsidRDefault="00C653B4">
      <w:pPr>
        <w:tabs>
          <w:tab w:val="left" w:pos="1134"/>
        </w:tabs>
        <w:ind w:left="1134" w:right="-1134" w:hanging="1134"/>
      </w:pPr>
      <w:r>
        <w:t>41</w:t>
      </w:r>
      <w:r>
        <w:tab/>
        <w:t xml:space="preserve">u.a.: </w:t>
      </w:r>
      <w:r>
        <w:rPr>
          <w:vanish/>
        </w:rPr>
        <w:t>t[2{s[</w:t>
      </w:r>
      <w:r>
        <w:t>Flugschrift</w:t>
      </w:r>
      <w:r>
        <w:rPr>
          <w:vanish/>
        </w:rPr>
        <w:t>]s}</w:t>
      </w:r>
      <w:r>
        <w:t xml:space="preserve"> </w:t>
      </w:r>
      <w:r>
        <w:rPr>
          <w:vanish/>
        </w:rPr>
        <w:t>1{</w:t>
      </w:r>
      <w:r>
        <w:t>"Der Widerhall deutscher Volksstimme in Grüßen an die deutsche Nation"</w:t>
      </w:r>
      <w:r>
        <w:rPr>
          <w:vanish/>
        </w:rPr>
        <w:t>}]t</w:t>
      </w:r>
      <w:r>
        <w:t xml:space="preserve">, 1831. - </w:t>
      </w:r>
      <w:r>
        <w:rPr>
          <w:vanish/>
        </w:rPr>
        <w:t>t[2{s[</w:t>
      </w:r>
      <w:r>
        <w:t>Druckschrift</w:t>
      </w:r>
      <w:r>
        <w:rPr>
          <w:vanish/>
        </w:rPr>
        <w:t>]s}</w:t>
      </w:r>
      <w:r>
        <w:t xml:space="preserve"> </w:t>
      </w:r>
      <w:r>
        <w:rPr>
          <w:vanish/>
        </w:rPr>
        <w:t>1{</w:t>
      </w:r>
      <w:r>
        <w:t>"Freimüthige Betrachtungen über unser öffentliches Leben"</w:t>
      </w:r>
      <w:r>
        <w:rPr>
          <w:vanish/>
        </w:rPr>
        <w:t>}]t</w:t>
      </w:r>
      <w:r>
        <w:t xml:space="preserve">, hrsg. </w:t>
      </w:r>
      <w:r>
        <w:rPr>
          <w:vanish/>
        </w:rPr>
        <w:t>p[4{</w:t>
      </w:r>
      <w:r>
        <w:t>Dr.</w:t>
      </w:r>
      <w:r>
        <w:rPr>
          <w:vanish/>
        </w:rPr>
        <w:t>}</w:t>
      </w:r>
      <w:r>
        <w:t xml:space="preserve"> </w:t>
      </w:r>
      <w:r>
        <w:rPr>
          <w:vanish/>
        </w:rPr>
        <w:t>1{</w:t>
      </w:r>
      <w:r>
        <w:t>Eisema</w:t>
      </w:r>
      <w:r>
        <w:t>nn</w:t>
      </w:r>
      <w:r>
        <w:rPr>
          <w:vanish/>
        </w:rPr>
        <w:t>}</w:t>
      </w:r>
      <w:r>
        <w:t xml:space="preserve">, </w:t>
      </w:r>
      <w:r>
        <w:rPr>
          <w:vanish/>
        </w:rPr>
        <w:t>6{o[</w:t>
      </w:r>
      <w:r>
        <w:t>Würzburg</w:t>
      </w:r>
      <w:r>
        <w:rPr>
          <w:vanish/>
        </w:rPr>
        <w:t>]o}]p</w:t>
      </w:r>
      <w:r>
        <w:t xml:space="preserve">, 1831. - </w:t>
      </w:r>
      <w:r>
        <w:rPr>
          <w:vanish/>
        </w:rPr>
        <w:t>t[2{</w:t>
      </w:r>
      <w:r>
        <w:t>Druckschrift</w:t>
      </w:r>
      <w:r>
        <w:rPr>
          <w:vanish/>
        </w:rPr>
        <w:t>}</w:t>
      </w:r>
      <w:r>
        <w:t xml:space="preserve"> </w:t>
      </w:r>
      <w:r>
        <w:rPr>
          <w:vanish/>
        </w:rPr>
        <w:t>1{</w:t>
      </w:r>
      <w:r>
        <w:t>"Der erste Mai"</w:t>
      </w:r>
      <w:r>
        <w:rPr>
          <w:vanish/>
        </w:rPr>
        <w:t>}]t</w:t>
      </w:r>
      <w:r>
        <w:t>, 1831.</w:t>
      </w:r>
    </w:p>
    <w:p w:rsidR="00000000" w:rsidRDefault="00C653B4">
      <w:pPr>
        <w:tabs>
          <w:tab w:val="left" w:pos="1134"/>
        </w:tabs>
        <w:ind w:left="1134" w:right="-1134" w:hanging="1134"/>
      </w:pPr>
      <w:r>
        <w:t>43</w:t>
      </w:r>
      <w:r>
        <w:tab/>
        <w:t>1811 - 1833</w:t>
      </w:r>
    </w:p>
    <w:p w:rsidR="00000000" w:rsidRDefault="00C653B4">
      <w:pPr>
        <w:tabs>
          <w:tab w:val="left" w:pos="1134"/>
        </w:tabs>
        <w:ind w:left="1134" w:right="-1134" w:hanging="1134"/>
      </w:pPr>
      <w:r>
        <w:br w:type="page"/>
        <w:t>26</w:t>
      </w:r>
      <w:r>
        <w:tab/>
        <w:t>Q</w:t>
      </w:r>
    </w:p>
    <w:p w:rsidR="00000000" w:rsidRDefault="00C653B4">
      <w:pPr>
        <w:tabs>
          <w:tab w:val="left" w:pos="1134"/>
        </w:tabs>
        <w:ind w:left="1134" w:right="-1134" w:hanging="1134"/>
      </w:pPr>
      <w:r>
        <w:t>26a</w:t>
      </w:r>
      <w:r>
        <w:tab/>
        <w:t>Q</w:t>
      </w:r>
    </w:p>
    <w:p w:rsidR="00000000" w:rsidRDefault="00C653B4">
      <w:pPr>
        <w:tabs>
          <w:tab w:val="left" w:pos="1134"/>
        </w:tabs>
        <w:ind w:left="1134" w:right="-1134" w:hanging="1134"/>
      </w:pPr>
      <w:r>
        <w:t>26b</w:t>
      </w:r>
      <w:r>
        <w:tab/>
        <w:t>05</w:t>
      </w:r>
    </w:p>
    <w:p w:rsidR="00000000" w:rsidRDefault="00C653B4">
      <w:pPr>
        <w:tabs>
          <w:tab w:val="left" w:pos="1134"/>
        </w:tabs>
        <w:ind w:left="1134" w:right="-1134" w:hanging="1134"/>
      </w:pPr>
      <w:r>
        <w:t>27</w:t>
      </w:r>
      <w:r>
        <w:tab/>
        <w:t>Q. Sicherheitspolizei \ Q.5. Sicherheitsdienst</w:t>
      </w:r>
    </w:p>
    <w:p w:rsidR="00000000" w:rsidRDefault="00C653B4">
      <w:pPr>
        <w:tabs>
          <w:tab w:val="left" w:pos="1134"/>
        </w:tabs>
        <w:ind w:left="1134" w:right="-1134" w:hanging="1134"/>
      </w:pPr>
      <w:r>
        <w:t>30</w:t>
      </w:r>
      <w:r>
        <w:tab/>
        <w:t>1033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Q 1033</w:t>
      </w:r>
    </w:p>
    <w:p w:rsidR="00000000" w:rsidRDefault="00C653B4">
      <w:pPr>
        <w:tabs>
          <w:tab w:val="left" w:pos="1134"/>
        </w:tabs>
        <w:ind w:left="1134" w:right="-1134" w:hanging="1134"/>
      </w:pPr>
      <w:r>
        <w:t>33</w:t>
      </w:r>
      <w:r>
        <w:tab/>
        <w:t>S. 521 bzw. S. 877</w:t>
      </w:r>
    </w:p>
    <w:p w:rsidR="00000000" w:rsidRDefault="00C653B4">
      <w:pPr>
        <w:tabs>
          <w:tab w:val="left" w:pos="1134"/>
        </w:tabs>
        <w:ind w:left="1134" w:right="-1134" w:hanging="1134"/>
      </w:pPr>
      <w:r>
        <w:t>40</w:t>
      </w:r>
      <w:r>
        <w:tab/>
        <w:t xml:space="preserve">Erhebung der </w:t>
      </w:r>
      <w:r>
        <w:rPr>
          <w:vanish/>
        </w:rPr>
        <w:t>k[1{</w:t>
      </w:r>
      <w:r>
        <w:t>Gestapo</w:t>
      </w:r>
      <w:r>
        <w:rPr>
          <w:vanish/>
        </w:rPr>
        <w:t>}</w:t>
      </w:r>
      <w:r>
        <w:t xml:space="preserve"> </w:t>
      </w:r>
      <w:r>
        <w:rPr>
          <w:vanish/>
        </w:rPr>
        <w:t>2{o[</w:t>
      </w:r>
      <w:r>
        <w:t>Gießen</w:t>
      </w:r>
      <w:r>
        <w:rPr>
          <w:vanish/>
        </w:rPr>
        <w:t>]o}]k</w:t>
      </w:r>
      <w:r>
        <w:t xml:space="preserve"> über das </w:t>
      </w:r>
      <w:r>
        <w:rPr>
          <w:vanish/>
        </w:rPr>
        <w:t>s[2{</w:t>
      </w:r>
      <w:r>
        <w:t>Vorhandensein religiöser</w:t>
      </w:r>
      <w:r>
        <w:rPr>
          <w:vanish/>
        </w:rPr>
        <w:t>}</w:t>
      </w:r>
      <w:r>
        <w:t xml:space="preserve"> </w:t>
      </w:r>
      <w:r>
        <w:rPr>
          <w:vanish/>
        </w:rPr>
        <w:t>1{</w:t>
      </w:r>
      <w:r>
        <w:t>Bücher</w:t>
      </w:r>
      <w:r>
        <w:rPr>
          <w:vanish/>
        </w:rPr>
        <w:t>}]s</w:t>
      </w:r>
      <w:r>
        <w:t xml:space="preserve"> in Krankenhaus- und Anstaltsbüchereien</w:t>
      </w:r>
    </w:p>
    <w:p w:rsidR="00000000" w:rsidRDefault="00C653B4">
      <w:pPr>
        <w:tabs>
          <w:tab w:val="left" w:pos="1134"/>
        </w:tabs>
        <w:ind w:left="1134" w:right="-1134" w:hanging="1134"/>
      </w:pPr>
      <w:r>
        <w:t>43</w:t>
      </w:r>
      <w:r>
        <w:tab/>
        <w:t>1941</w:t>
      </w:r>
    </w:p>
    <w:p w:rsidR="00000000" w:rsidRDefault="00C653B4">
      <w:pPr>
        <w:tabs>
          <w:tab w:val="left" w:pos="1134"/>
        </w:tabs>
        <w:ind w:left="1134" w:right="-1134" w:hanging="1134"/>
      </w:pPr>
      <w:r>
        <w:br w:type="page"/>
        <w:t>26</w:t>
      </w:r>
      <w:r>
        <w:tab/>
        <w:t>R</w:t>
      </w:r>
    </w:p>
    <w:p w:rsidR="00000000" w:rsidRDefault="00C653B4">
      <w:pPr>
        <w:tabs>
          <w:tab w:val="left" w:pos="1134"/>
        </w:tabs>
        <w:ind w:left="1134" w:right="-1134" w:hanging="1134"/>
      </w:pPr>
      <w:r>
        <w:t>26a</w:t>
      </w:r>
      <w:r>
        <w:tab/>
        <w:t>R</w:t>
      </w:r>
    </w:p>
    <w:p w:rsidR="00000000" w:rsidRDefault="00C653B4">
      <w:pPr>
        <w:tabs>
          <w:tab w:val="left" w:pos="1134"/>
        </w:tabs>
        <w:ind w:left="1134" w:right="-1134" w:hanging="1134"/>
      </w:pPr>
      <w:r>
        <w:t>27</w:t>
      </w:r>
      <w:r>
        <w:tab/>
        <w:t>R. Vorkehrungen gegen Sittenverderbnis, Zwangserziehung Minderjähriger, öffentliche Darstellungen und Belustigungen, Vereinswesen</w:t>
      </w:r>
      <w:r>
        <w:t xml:space="preserve"> (dabei auch Parteien) \ Ledoc</w:t>
      </w:r>
    </w:p>
    <w:p w:rsidR="00000000" w:rsidRDefault="00C653B4">
      <w:pPr>
        <w:tabs>
          <w:tab w:val="left" w:pos="1134"/>
        </w:tabs>
        <w:ind w:left="1134" w:right="-1134" w:hanging="1134"/>
      </w:pPr>
      <w:r>
        <w:t>30</w:t>
      </w:r>
      <w:r>
        <w:tab/>
        <w:t>302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R 302</w:t>
      </w:r>
    </w:p>
    <w:p w:rsidR="00000000" w:rsidRDefault="00C653B4">
      <w:pPr>
        <w:tabs>
          <w:tab w:val="left" w:pos="1134"/>
        </w:tabs>
        <w:ind w:left="1134" w:right="-1134" w:hanging="1134"/>
      </w:pPr>
      <w:r>
        <w:t>40</w:t>
      </w:r>
      <w:r>
        <w:tab/>
        <w:t xml:space="preserve">Statuten des Ortsvereins "Gutenhof" </w:t>
      </w:r>
      <w:r>
        <w:rPr>
          <w:vanish/>
        </w:rPr>
        <w:t>o[</w:t>
      </w:r>
      <w:r>
        <w:t>Friedberg</w:t>
      </w:r>
      <w:r>
        <w:rPr>
          <w:vanish/>
        </w:rPr>
        <w:t>]o</w:t>
      </w:r>
      <w:r>
        <w:t>-</w:t>
      </w:r>
      <w:r>
        <w:rPr>
          <w:vanish/>
        </w:rPr>
        <w:t>o[</w:t>
      </w:r>
      <w:r>
        <w:t>Bad Nauheim</w:t>
      </w:r>
      <w:r>
        <w:rPr>
          <w:vanish/>
        </w:rPr>
        <w:t>]o</w:t>
      </w:r>
      <w:r>
        <w:t xml:space="preserve"> des </w:t>
      </w:r>
      <w:r>
        <w:rPr>
          <w:vanish/>
        </w:rPr>
        <w:t>k[</w:t>
      </w:r>
      <w:r>
        <w:t xml:space="preserve">Verbandes deutscher </w:t>
      </w:r>
      <w:r>
        <w:rPr>
          <w:vanish/>
        </w:rPr>
        <w:t>s[</w:t>
      </w:r>
      <w:r>
        <w:t>Buchdrucker</w:t>
      </w:r>
      <w:r>
        <w:rPr>
          <w:vanish/>
        </w:rPr>
        <w:t>]s]k</w:t>
      </w:r>
    </w:p>
    <w:p w:rsidR="00000000" w:rsidRDefault="00C653B4">
      <w:pPr>
        <w:tabs>
          <w:tab w:val="left" w:pos="1134"/>
        </w:tabs>
        <w:ind w:left="1134" w:right="-1134" w:hanging="1134"/>
      </w:pPr>
      <w:r>
        <w:t>43</w:t>
      </w:r>
      <w:r>
        <w:tab/>
        <w:t>1902</w:t>
      </w:r>
    </w:p>
    <w:p w:rsidR="00000000" w:rsidRDefault="00C653B4">
      <w:pPr>
        <w:tabs>
          <w:tab w:val="left" w:pos="1134"/>
        </w:tabs>
        <w:ind w:left="1134" w:right="-1134" w:hanging="1134"/>
      </w:pPr>
      <w:r>
        <w:br w:type="page"/>
        <w:t>26</w:t>
      </w:r>
      <w:r>
        <w:tab/>
        <w:t>S</w:t>
      </w:r>
    </w:p>
    <w:p w:rsidR="00000000" w:rsidRDefault="00C653B4">
      <w:pPr>
        <w:tabs>
          <w:tab w:val="left" w:pos="1134"/>
        </w:tabs>
        <w:ind w:left="1134" w:right="-1134" w:hanging="1134"/>
      </w:pPr>
      <w:r>
        <w:t>26a</w:t>
      </w:r>
      <w:r>
        <w:tab/>
        <w:t>S</w:t>
      </w:r>
    </w:p>
    <w:p w:rsidR="00000000" w:rsidRDefault="00C653B4">
      <w:pPr>
        <w:tabs>
          <w:tab w:val="left" w:pos="1134"/>
        </w:tabs>
        <w:ind w:left="1134" w:right="-1134" w:hanging="1134"/>
      </w:pPr>
      <w:r>
        <w:t>27</w:t>
      </w:r>
      <w:r>
        <w:tab/>
        <w:t>S. Presse und Buchhandel</w:t>
      </w:r>
    </w:p>
    <w:p w:rsidR="00000000" w:rsidRDefault="00C653B4">
      <w:pPr>
        <w:tabs>
          <w:tab w:val="left" w:pos="1134"/>
        </w:tabs>
        <w:ind w:left="1134" w:right="-1134" w:hanging="1134"/>
      </w:pPr>
      <w:r>
        <w:t>30</w:t>
      </w:r>
      <w:r>
        <w:tab/>
        <w:t>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S 3</w:t>
      </w:r>
    </w:p>
    <w:p w:rsidR="00000000" w:rsidRDefault="00C653B4">
      <w:pPr>
        <w:tabs>
          <w:tab w:val="left" w:pos="1134"/>
        </w:tabs>
        <w:ind w:left="1134" w:right="-1134" w:hanging="1134"/>
      </w:pPr>
      <w:r>
        <w:t>33</w:t>
      </w:r>
      <w:r>
        <w:tab/>
        <w:t>S. 941</w:t>
      </w:r>
    </w:p>
    <w:p w:rsidR="00000000" w:rsidRDefault="00C653B4">
      <w:pPr>
        <w:tabs>
          <w:tab w:val="left" w:pos="1134"/>
        </w:tabs>
        <w:ind w:left="1134" w:right="-1134" w:hanging="1134"/>
      </w:pPr>
      <w:r>
        <w:t>40</w:t>
      </w:r>
      <w:r>
        <w:tab/>
      </w:r>
      <w:r>
        <w:rPr>
          <w:vanish/>
        </w:rPr>
        <w:t>s[2{</w:t>
      </w:r>
      <w:r>
        <w:t>Genehmigung von</w:t>
      </w:r>
      <w:r>
        <w:rPr>
          <w:vanish/>
        </w:rPr>
        <w:t>}</w:t>
      </w:r>
      <w:r>
        <w:t xml:space="preserve"> </w:t>
      </w:r>
      <w:r>
        <w:rPr>
          <w:vanish/>
        </w:rPr>
        <w:t>1{</w:t>
      </w:r>
      <w:r>
        <w:t>Zeitungen</w:t>
      </w:r>
      <w:r>
        <w:rPr>
          <w:vanish/>
        </w:rPr>
        <w:t>}]s</w:t>
      </w:r>
      <w:r>
        <w:t xml:space="preserve"> und Veröffentlichungen von amtlichen Bekanntmachungen</w:t>
      </w:r>
    </w:p>
    <w:p w:rsidR="00000000" w:rsidRDefault="00C653B4">
      <w:pPr>
        <w:tabs>
          <w:tab w:val="left" w:pos="1134"/>
        </w:tabs>
        <w:ind w:left="1134" w:right="-1134" w:hanging="1134"/>
      </w:pPr>
      <w:r>
        <w:t>41</w:t>
      </w:r>
      <w:r>
        <w:tab/>
        <w:t xml:space="preserve">u.a.: Gesuch des </w:t>
      </w:r>
      <w:r>
        <w:rPr>
          <w:vanish/>
        </w:rPr>
        <w:t>p[2{</w:t>
      </w:r>
      <w:r>
        <w:t>Carl</w:t>
      </w:r>
      <w:r>
        <w:rPr>
          <w:vanish/>
        </w:rPr>
        <w:t>}</w:t>
      </w:r>
      <w:r>
        <w:t xml:space="preserve"> </w:t>
      </w:r>
      <w:r>
        <w:rPr>
          <w:vanish/>
        </w:rPr>
        <w:t>1{</w:t>
      </w:r>
      <w:r>
        <w:t>Bindernagel</w:t>
      </w:r>
      <w:r>
        <w:rPr>
          <w:vanish/>
        </w:rPr>
        <w:t>}</w:t>
      </w:r>
      <w:r>
        <w:t xml:space="preserve">, </w:t>
      </w:r>
      <w:r>
        <w:rPr>
          <w:vanish/>
        </w:rPr>
        <w:t>6{o[</w:t>
      </w:r>
      <w:r>
        <w:t>Burg-Friedberg</w:t>
      </w:r>
      <w:r>
        <w:rPr>
          <w:vanish/>
        </w:rPr>
        <w:t>]o}]p</w:t>
      </w:r>
      <w:r>
        <w:t xml:space="preserve">, um </w:t>
      </w:r>
      <w:r>
        <w:rPr>
          <w:vanish/>
        </w:rPr>
        <w:t>s[2{</w:t>
      </w:r>
      <w:r>
        <w:t>Erlaubnis zur Einrichtung einer</w:t>
      </w:r>
      <w:r>
        <w:rPr>
          <w:vanish/>
        </w:rPr>
        <w:t>}</w:t>
      </w:r>
      <w:r>
        <w:t xml:space="preserve"> </w:t>
      </w:r>
      <w:r>
        <w:rPr>
          <w:vanish/>
        </w:rPr>
        <w:t>1{</w:t>
      </w:r>
      <w:r>
        <w:t>Buchdruckerei</w:t>
      </w:r>
      <w:r>
        <w:rPr>
          <w:vanish/>
        </w:rPr>
        <w:t>}]s</w:t>
      </w:r>
      <w:r>
        <w:t xml:space="preserve"> und zur </w:t>
      </w:r>
      <w:r>
        <w:rPr>
          <w:vanish/>
        </w:rPr>
        <w:t>s[</w:t>
      </w:r>
      <w:r>
        <w:t>Her</w:t>
      </w:r>
      <w:r>
        <w:t>ausgabe eines Intelligenzblattes</w:t>
      </w:r>
      <w:r>
        <w:rPr>
          <w:vanish/>
        </w:rPr>
        <w:t>]s</w:t>
      </w:r>
      <w:r>
        <w:t xml:space="preserve"> in </w:t>
      </w:r>
      <w:r>
        <w:rPr>
          <w:vanish/>
        </w:rPr>
        <w:t>o[</w:t>
      </w:r>
      <w:r>
        <w:t>Friedberg</w:t>
      </w:r>
      <w:r>
        <w:rPr>
          <w:vanish/>
        </w:rPr>
        <w:t>]o</w:t>
      </w:r>
      <w:r>
        <w:t xml:space="preserve"> 1832, Abonnementwünsche für das neue </w:t>
      </w:r>
      <w:r>
        <w:rPr>
          <w:vanish/>
        </w:rPr>
        <w:t>s[</w:t>
      </w:r>
      <w:r>
        <w:t>Intelligenzblatt</w:t>
      </w:r>
      <w:r>
        <w:rPr>
          <w:vanish/>
        </w:rPr>
        <w:t>]s</w:t>
      </w:r>
      <w:r>
        <w:t xml:space="preserve"> u.a. von </w:t>
      </w:r>
      <w:r>
        <w:rPr>
          <w:vanish/>
        </w:rPr>
        <w:t>p[4{</w:t>
      </w:r>
      <w:r>
        <w:t>Dr.</w:t>
      </w:r>
      <w:r>
        <w:rPr>
          <w:vanish/>
        </w:rPr>
        <w:t>}</w:t>
      </w:r>
      <w:r>
        <w:t xml:space="preserve"> </w:t>
      </w:r>
      <w:r>
        <w:rPr>
          <w:vanish/>
        </w:rPr>
        <w:t>1{</w:t>
      </w:r>
      <w:r>
        <w:t>Weidig</w:t>
      </w:r>
      <w:r>
        <w:rPr>
          <w:vanish/>
        </w:rPr>
        <w:t>}]p</w:t>
      </w:r>
      <w:r>
        <w:t xml:space="preserve">; Aufnahme des Artikels: "Einige Worte über eine vaterländische Angelegenheit zur Berücksichtigung für die demnächstigen Landstände im Ghzt. Hessen" von </w:t>
      </w:r>
      <w:r>
        <w:rPr>
          <w:vanish/>
        </w:rPr>
        <w:t>p[2{</w:t>
      </w:r>
      <w:r>
        <w:t>A.</w:t>
      </w:r>
      <w:r>
        <w:rPr>
          <w:vanish/>
        </w:rPr>
        <w:t>}</w:t>
      </w:r>
      <w:r>
        <w:t xml:space="preserve"> </w:t>
      </w:r>
      <w:r>
        <w:rPr>
          <w:vanish/>
        </w:rPr>
        <w:t>1{</w:t>
      </w:r>
      <w:r>
        <w:t>Weller</w:t>
      </w:r>
      <w:r>
        <w:rPr>
          <w:vanish/>
        </w:rPr>
        <w:t>}</w:t>
      </w:r>
      <w:r>
        <w:t xml:space="preserve">, </w:t>
      </w:r>
      <w:r>
        <w:rPr>
          <w:vanish/>
        </w:rPr>
        <w:t>6{o[</w:t>
      </w:r>
      <w:r>
        <w:t>Wölfersheim</w:t>
      </w:r>
      <w:r>
        <w:rPr>
          <w:vanish/>
        </w:rPr>
        <w:t>]o}]p</w:t>
      </w:r>
      <w:r>
        <w:t xml:space="preserve"> in Nr. 76 des Intelligenzblattes durch den </w:t>
      </w:r>
      <w:r>
        <w:rPr>
          <w:vanish/>
        </w:rPr>
        <w:t>p[7{</w:t>
      </w:r>
      <w:r>
        <w:t>Pächter der Bindernagel'schen Druckerei</w:t>
      </w:r>
      <w:r>
        <w:rPr>
          <w:vanish/>
        </w:rPr>
        <w:t>}</w:t>
      </w:r>
      <w:r>
        <w:t xml:space="preserve"> </w:t>
      </w:r>
      <w:r>
        <w:rPr>
          <w:vanish/>
        </w:rPr>
        <w:t>2{</w:t>
      </w:r>
      <w:r>
        <w:t>E.</w:t>
      </w:r>
      <w:r>
        <w:rPr>
          <w:vanish/>
        </w:rPr>
        <w:t>}</w:t>
      </w:r>
      <w:r>
        <w:t xml:space="preserve"> </w:t>
      </w:r>
      <w:r>
        <w:rPr>
          <w:vanish/>
        </w:rPr>
        <w:t>1{</w:t>
      </w:r>
      <w:r>
        <w:t>Wilhelmi</w:t>
      </w:r>
      <w:r>
        <w:rPr>
          <w:vanish/>
        </w:rPr>
        <w:t>}]p</w:t>
      </w:r>
      <w:r>
        <w:t xml:space="preserve"> 1849; Herausgabe der </w:t>
      </w:r>
      <w:r>
        <w:rPr>
          <w:vanish/>
        </w:rPr>
        <w:t>t[</w:t>
      </w:r>
      <w:r>
        <w:t>"Bad Nauheimer Nachrichten"</w:t>
      </w:r>
      <w:r>
        <w:rPr>
          <w:vanish/>
        </w:rPr>
        <w:t>]t</w:t>
      </w:r>
      <w:r>
        <w:t xml:space="preserve"> und des </w:t>
      </w:r>
      <w:r>
        <w:rPr>
          <w:vanish/>
        </w:rPr>
        <w:t>t[</w:t>
      </w:r>
      <w:r>
        <w:t>"Münzenbe</w:t>
      </w:r>
      <w:r>
        <w:t>rger Stadtanzeigers"</w:t>
      </w:r>
      <w:r>
        <w:rPr>
          <w:vanish/>
        </w:rPr>
        <w:t>]t</w:t>
      </w:r>
      <w:r>
        <w:t>; Auszeichnung der Sonntags- und Gewerbeschule in Frankfurt für den Lithographen Peter Schmittner, 1843</w:t>
      </w:r>
    </w:p>
    <w:p w:rsidR="00000000" w:rsidRDefault="00C653B4">
      <w:pPr>
        <w:tabs>
          <w:tab w:val="left" w:pos="1134"/>
        </w:tabs>
        <w:ind w:left="1134" w:right="-1134" w:hanging="1134"/>
      </w:pPr>
      <w:r>
        <w:t>43</w:t>
      </w:r>
      <w:r>
        <w:tab/>
        <w:t>1832 - 1834 ; 1840 - 1902 ; 1930</w:t>
      </w:r>
    </w:p>
    <w:p w:rsidR="00000000" w:rsidRDefault="00C653B4">
      <w:pPr>
        <w:tabs>
          <w:tab w:val="left" w:pos="1134"/>
        </w:tabs>
        <w:ind w:left="1134" w:right="-1134" w:hanging="1134"/>
      </w:pPr>
      <w:r>
        <w:t>45</w:t>
      </w:r>
      <w:r>
        <w:tab/>
        <w:t xml:space="preserve">Entnommen: </w:t>
      </w:r>
      <w:r>
        <w:rPr>
          <w:vanish/>
        </w:rPr>
        <w:t>t[</w:t>
      </w:r>
      <w:r>
        <w:t>"Stadt- und Landbote für Butzbach u. Umgebung"</w:t>
      </w:r>
      <w:r>
        <w:rPr>
          <w:vanish/>
        </w:rPr>
        <w:t>]t</w:t>
      </w:r>
      <w:r>
        <w:t xml:space="preserve">, </w:t>
      </w:r>
      <w:r>
        <w:rPr>
          <w:vanish/>
        </w:rPr>
        <w:t>t[</w:t>
      </w:r>
      <w:r>
        <w:t>"Wetterauer Bote"</w:t>
      </w:r>
      <w:r>
        <w:rPr>
          <w:vanish/>
        </w:rPr>
        <w:t>]t</w:t>
      </w:r>
      <w:r>
        <w:t xml:space="preserve">, </w:t>
      </w:r>
      <w:r>
        <w:rPr>
          <w:vanish/>
        </w:rPr>
        <w:t>t[</w:t>
      </w:r>
      <w:r>
        <w:t>"Wetterauer Anzeiger"</w:t>
      </w:r>
      <w:r>
        <w:rPr>
          <w:vanish/>
        </w:rPr>
        <w:t>]t</w:t>
      </w:r>
      <w:r>
        <w:t xml:space="preserve">, </w:t>
      </w:r>
      <w:r>
        <w:rPr>
          <w:vanish/>
        </w:rPr>
        <w:t>t[</w:t>
      </w:r>
      <w:r>
        <w:t>"Anzeiger für Bad Nauheim"</w:t>
      </w:r>
      <w:r>
        <w:rPr>
          <w:vanish/>
        </w:rPr>
        <w:t>]t</w:t>
      </w:r>
      <w:r>
        <w:t xml:space="preserve">, </w:t>
      </w:r>
      <w:r>
        <w:rPr>
          <w:vanish/>
        </w:rPr>
        <w:t>t[</w:t>
      </w:r>
      <w:r>
        <w:t>"Münzenberger Stadtanzeiger"</w:t>
      </w:r>
      <w:r>
        <w:rPr>
          <w:vanish/>
        </w:rPr>
        <w:t>]t</w:t>
      </w:r>
      <w:r>
        <w:t>, jetzt Dienstbibliothek</w:t>
      </w:r>
    </w:p>
    <w:p w:rsidR="00000000" w:rsidRDefault="00C653B4">
      <w:pPr>
        <w:tabs>
          <w:tab w:val="left" w:pos="1134"/>
        </w:tabs>
        <w:ind w:left="1134" w:right="-1134" w:hanging="1134"/>
      </w:pPr>
      <w:r>
        <w:br w:type="page"/>
        <w:t>30</w:t>
      </w:r>
      <w:r>
        <w:tab/>
        <w:t>40</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Friedberg S 40</w:t>
      </w:r>
    </w:p>
    <w:p w:rsidR="00000000" w:rsidRDefault="00C653B4">
      <w:pPr>
        <w:tabs>
          <w:tab w:val="left" w:pos="1134"/>
        </w:tabs>
        <w:ind w:left="1134" w:right="-1134" w:hanging="1134"/>
      </w:pPr>
      <w:r>
        <w:t>33</w:t>
      </w:r>
      <w:r>
        <w:tab/>
        <w:t>S. 942</w:t>
      </w:r>
    </w:p>
    <w:p w:rsidR="00000000" w:rsidRDefault="00C653B4">
      <w:pPr>
        <w:tabs>
          <w:tab w:val="left" w:pos="1134"/>
        </w:tabs>
        <w:ind w:left="1134" w:right="-1134" w:hanging="1134"/>
      </w:pPr>
      <w:r>
        <w:t>40</w:t>
      </w:r>
      <w:r>
        <w:tab/>
      </w:r>
      <w:r>
        <w:rPr>
          <w:vanish/>
        </w:rPr>
        <w:t>s[</w:t>
      </w:r>
      <w:r>
        <w:t>Verbot</w:t>
      </w:r>
      <w:r>
        <w:rPr>
          <w:vanish/>
        </w:rPr>
        <w:t>]s</w:t>
      </w:r>
      <w:r>
        <w:t xml:space="preserve"> und </w:t>
      </w:r>
      <w:r>
        <w:rPr>
          <w:vanish/>
        </w:rPr>
        <w:t>s[s[2{</w:t>
      </w:r>
      <w:r>
        <w:t>Beschlagnahmung von revolutionären</w:t>
      </w:r>
      <w:r>
        <w:rPr>
          <w:vanish/>
        </w:rPr>
        <w:t>}</w:t>
      </w:r>
      <w:r>
        <w:t xml:space="preserve"> </w:t>
      </w:r>
      <w:r>
        <w:rPr>
          <w:vanish/>
        </w:rPr>
        <w:t>1{</w:t>
      </w:r>
      <w:r>
        <w:t>Schriften</w:t>
      </w:r>
      <w:r>
        <w:rPr>
          <w:vanish/>
        </w:rPr>
        <w:t>}]s]s</w:t>
      </w:r>
      <w:r>
        <w:t xml:space="preserve"> Band 1</w:t>
      </w:r>
    </w:p>
    <w:p w:rsidR="00000000" w:rsidRDefault="00C653B4">
      <w:pPr>
        <w:tabs>
          <w:tab w:val="left" w:pos="1134"/>
        </w:tabs>
        <w:ind w:left="1134" w:right="-1134" w:hanging="1134"/>
      </w:pPr>
      <w:r>
        <w:t>41</w:t>
      </w:r>
      <w:r>
        <w:tab/>
        <w:t>u.a.: Auss</w:t>
      </w:r>
      <w:r>
        <w:t xml:space="preserve">chreiben, </w:t>
      </w:r>
      <w:r>
        <w:rPr>
          <w:vanish/>
        </w:rPr>
        <w:t>s[</w:t>
      </w:r>
      <w:r>
        <w:t>Verbreitung</w:t>
      </w:r>
      <w:r>
        <w:rPr>
          <w:vanish/>
        </w:rPr>
        <w:t>&lt; einer Rede&gt;]s</w:t>
      </w:r>
      <w:r>
        <w:t xml:space="preserve"> der bei der Assisen-Verhandlung zu </w:t>
      </w:r>
      <w:r>
        <w:rPr>
          <w:vanish/>
        </w:rPr>
        <w:t>o[</w:t>
      </w:r>
      <w:r>
        <w:t>Landau</w:t>
      </w:r>
      <w:r>
        <w:rPr>
          <w:vanish/>
        </w:rPr>
        <w:t>]o</w:t>
      </w:r>
      <w:r>
        <w:t xml:space="preserve"> von </w:t>
      </w:r>
      <w:r>
        <w:rPr>
          <w:vanish/>
        </w:rPr>
        <w:t>p[4{</w:t>
      </w:r>
      <w:r>
        <w:t>Dr.</w:t>
      </w:r>
      <w:r>
        <w:rPr>
          <w:vanish/>
        </w:rPr>
        <w:t>}</w:t>
      </w:r>
      <w:r>
        <w:t xml:space="preserve"> </w:t>
      </w:r>
      <w:r>
        <w:rPr>
          <w:vanish/>
        </w:rPr>
        <w:t>1{</w:t>
      </w:r>
      <w:r>
        <w:t>Wirth</w:t>
      </w:r>
      <w:r>
        <w:rPr>
          <w:vanish/>
        </w:rPr>
        <w:t>}]p</w:t>
      </w:r>
      <w:r>
        <w:t xml:space="preserve"> gehaltenen Rede durch </w:t>
      </w:r>
      <w:r>
        <w:rPr>
          <w:vanish/>
        </w:rPr>
        <w:t>p[2{</w:t>
      </w:r>
      <w:r>
        <w:t>Friedrich Ludwig</w:t>
      </w:r>
      <w:r>
        <w:rPr>
          <w:vanish/>
        </w:rPr>
        <w:t>}</w:t>
      </w:r>
      <w:r>
        <w:t xml:space="preserve"> </w:t>
      </w:r>
      <w:r>
        <w:rPr>
          <w:vanish/>
        </w:rPr>
        <w:t>1{</w:t>
      </w:r>
      <w:r>
        <w:t>Weidig</w:t>
      </w:r>
      <w:r>
        <w:rPr>
          <w:vanish/>
        </w:rPr>
        <w:t>}]p</w:t>
      </w:r>
      <w:r>
        <w:t xml:space="preserve">, der außerordentlichen Beilage zur </w:t>
      </w:r>
      <w:r>
        <w:rPr>
          <w:vanish/>
        </w:rPr>
        <w:t>t[</w:t>
      </w:r>
      <w:r>
        <w:t xml:space="preserve">Großherzogl. Hessischen </w:t>
      </w:r>
      <w:r>
        <w:rPr>
          <w:vanish/>
        </w:rPr>
        <w:t>s[</w:t>
      </w:r>
      <w:r>
        <w:t>Zeitung</w:t>
      </w:r>
      <w:r>
        <w:rPr>
          <w:vanish/>
        </w:rPr>
        <w:t>]s]t</w:t>
      </w:r>
      <w:r>
        <w:t xml:space="preserve"> </w:t>
      </w:r>
      <w:r>
        <w:rPr>
          <w:vanish/>
        </w:rPr>
        <w:t>t[</w:t>
      </w:r>
      <w:r>
        <w:t>"Zweite Nachricht an die Freunde des Herrn Apothekers Trapp"</w:t>
      </w:r>
      <w:r>
        <w:rPr>
          <w:vanish/>
        </w:rPr>
        <w:t>]t</w:t>
      </w:r>
      <w:r>
        <w:t xml:space="preserve"> (3 Expl.) und eines Aufsatzes über dessen Verhaftung (mit 1 Expl.) und </w:t>
      </w:r>
      <w:r>
        <w:rPr>
          <w:vanish/>
        </w:rPr>
        <w:t>s[</w:t>
      </w:r>
      <w:r>
        <w:t xml:space="preserve">Verbreitung des </w:t>
      </w:r>
      <w:r>
        <w:rPr>
          <w:vanish/>
        </w:rPr>
        <w:t>t[</w:t>
      </w:r>
      <w:r>
        <w:t>"Leuchters und Beleuchters für Hessen oder der Hessen Nothwehr"</w:t>
      </w:r>
      <w:r>
        <w:rPr>
          <w:vanish/>
        </w:rPr>
        <w:t>]t]s</w:t>
      </w:r>
    </w:p>
    <w:p w:rsidR="00000000" w:rsidRDefault="00C653B4">
      <w:pPr>
        <w:tabs>
          <w:tab w:val="left" w:pos="1134"/>
        </w:tabs>
        <w:ind w:left="1134" w:right="-1134" w:hanging="1134"/>
      </w:pPr>
      <w:r>
        <w:t>43</w:t>
      </w:r>
      <w:r>
        <w:tab/>
        <w:t>1830 - 1859</w:t>
      </w:r>
    </w:p>
    <w:p w:rsidR="00000000" w:rsidRDefault="00C653B4">
      <w:pPr>
        <w:tabs>
          <w:tab w:val="left" w:pos="1134"/>
        </w:tabs>
        <w:ind w:left="1134" w:right="-1134" w:hanging="1134"/>
      </w:pPr>
      <w:r>
        <w:t>45</w:t>
      </w:r>
      <w:r>
        <w:tab/>
        <w:t xml:space="preserve">Entnommen: </w:t>
      </w:r>
      <w:r>
        <w:rPr>
          <w:vanish/>
        </w:rPr>
        <w:t>t[2{s[</w:t>
      </w:r>
      <w:r>
        <w:t>Broschüre</w:t>
      </w:r>
      <w:r>
        <w:rPr>
          <w:vanish/>
        </w:rPr>
        <w:t>]s}</w:t>
      </w:r>
      <w:r>
        <w:t>:</w:t>
      </w:r>
      <w:r>
        <w:t xml:space="preserve"> </w:t>
      </w:r>
      <w:r>
        <w:rPr>
          <w:vanish/>
        </w:rPr>
        <w:t>1{</w:t>
      </w:r>
      <w:r>
        <w:t>"Das Recht des deutschen Volkes und die Beschlüsse des Frankfurter Bundestages vom 28.6.1932"</w:t>
      </w:r>
      <w:r>
        <w:rPr>
          <w:vanish/>
        </w:rPr>
        <w:t>}]t</w:t>
      </w:r>
      <w:r>
        <w:t>; "Leuchter und Beleuchter", jetzt Dienstbibliothek</w:t>
      </w:r>
    </w:p>
    <w:p w:rsidR="00000000" w:rsidRDefault="00C653B4">
      <w:pPr>
        <w:tabs>
          <w:tab w:val="left" w:pos="1134"/>
        </w:tabs>
        <w:ind w:left="1134" w:right="-1134" w:hanging="1134"/>
      </w:pPr>
      <w:r>
        <w:br w:type="page"/>
        <w:t>30</w:t>
      </w:r>
      <w:r>
        <w:tab/>
        <w:t>41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Friedberg S 41</w:t>
      </w:r>
    </w:p>
    <w:p w:rsidR="00000000" w:rsidRDefault="00C653B4">
      <w:pPr>
        <w:tabs>
          <w:tab w:val="left" w:pos="1134"/>
        </w:tabs>
        <w:ind w:left="1134" w:right="-1134" w:hanging="1134"/>
      </w:pPr>
      <w:r>
        <w:t>33</w:t>
      </w:r>
      <w:r>
        <w:tab/>
        <w:t>S. 942</w:t>
      </w:r>
    </w:p>
    <w:p w:rsidR="00000000" w:rsidRDefault="00C653B4">
      <w:pPr>
        <w:tabs>
          <w:tab w:val="left" w:pos="1134"/>
        </w:tabs>
        <w:ind w:left="1134" w:right="-1134" w:hanging="1134"/>
      </w:pPr>
      <w:r>
        <w:t>40</w:t>
      </w:r>
      <w:r>
        <w:tab/>
      </w:r>
      <w:r>
        <w:rPr>
          <w:vanish/>
        </w:rPr>
        <w:t>s[</w:t>
      </w:r>
      <w:r>
        <w:t>Verbot</w:t>
      </w:r>
      <w:r>
        <w:rPr>
          <w:vanish/>
        </w:rPr>
        <w:t>]s</w:t>
      </w:r>
      <w:r>
        <w:t xml:space="preserve"> und </w:t>
      </w:r>
      <w:r>
        <w:rPr>
          <w:vanish/>
        </w:rPr>
        <w:t>s[s[2{</w:t>
      </w:r>
      <w:r>
        <w:t>Beschlagnahmung von revolutionären</w:t>
      </w:r>
      <w:r>
        <w:rPr>
          <w:vanish/>
        </w:rPr>
        <w:t>}</w:t>
      </w:r>
      <w:r>
        <w:t xml:space="preserve"> </w:t>
      </w:r>
      <w:r>
        <w:rPr>
          <w:vanish/>
        </w:rPr>
        <w:t>1{</w:t>
      </w:r>
      <w:r>
        <w:t>Schriften</w:t>
      </w:r>
      <w:r>
        <w:rPr>
          <w:vanish/>
        </w:rPr>
        <w:t>}]s]s</w:t>
      </w:r>
      <w:r>
        <w:t xml:space="preserve"> Band 2</w:t>
      </w:r>
    </w:p>
    <w:p w:rsidR="00000000" w:rsidRDefault="00C653B4">
      <w:pPr>
        <w:tabs>
          <w:tab w:val="left" w:pos="1134"/>
        </w:tabs>
        <w:ind w:left="1134" w:right="-1134" w:hanging="1134"/>
      </w:pPr>
      <w:r>
        <w:t>41</w:t>
      </w:r>
      <w:r>
        <w:tab/>
        <w:t xml:space="preserve">u.a.: Ausschreiben, Beschlagnahmung der </w:t>
      </w:r>
      <w:r>
        <w:rPr>
          <w:vanish/>
        </w:rPr>
        <w:t>t[2{s[</w:t>
      </w:r>
      <w:r>
        <w:t>Druckschrift</w:t>
      </w:r>
      <w:r>
        <w:rPr>
          <w:vanish/>
        </w:rPr>
        <w:t>]s}</w:t>
      </w:r>
      <w:r>
        <w:t xml:space="preserve"> </w:t>
      </w:r>
      <w:r>
        <w:rPr>
          <w:vanish/>
        </w:rPr>
        <w:t>1{</w:t>
      </w:r>
      <w:r>
        <w:t>"Der Tod des Pfarrers Weidig"</w:t>
      </w:r>
      <w:r>
        <w:rPr>
          <w:vanish/>
        </w:rPr>
        <w:t>}]t</w:t>
      </w:r>
      <w:r>
        <w:t xml:space="preserve">; Öffentlicher Aufruf zur Unterstützung der Hinterbliebenen von </w:t>
      </w:r>
      <w:r>
        <w:rPr>
          <w:vanish/>
        </w:rPr>
        <w:t>p[4{</w:t>
      </w:r>
      <w:r>
        <w:t>Dr.</w:t>
      </w:r>
      <w:r>
        <w:rPr>
          <w:vanish/>
        </w:rPr>
        <w:t>}</w:t>
      </w:r>
      <w:r>
        <w:t xml:space="preserve"> </w:t>
      </w:r>
      <w:r>
        <w:rPr>
          <w:vanish/>
        </w:rPr>
        <w:t>1{</w:t>
      </w:r>
      <w:r>
        <w:t>Weidig</w:t>
      </w:r>
      <w:r>
        <w:rPr>
          <w:vanish/>
        </w:rPr>
        <w:t>}]p</w:t>
      </w:r>
      <w:r>
        <w:t xml:space="preserve">; "Verzeichnis (gedr.) derjenigen Flüchtlinge </w:t>
      </w:r>
      <w:r>
        <w:t>welche von den Königlich preußischen Gerichten steckbrieflich verfolgt und bis jetzt noch nicht verhaftet sind"</w:t>
      </w:r>
    </w:p>
    <w:p w:rsidR="00000000" w:rsidRDefault="00C653B4">
      <w:pPr>
        <w:tabs>
          <w:tab w:val="left" w:pos="1134"/>
        </w:tabs>
        <w:ind w:left="1134" w:right="-1134" w:hanging="1134"/>
      </w:pPr>
      <w:r>
        <w:t>43</w:t>
      </w:r>
      <w:r>
        <w:tab/>
        <w:t>1849 - 1859</w:t>
      </w:r>
    </w:p>
    <w:p w:rsidR="00000000" w:rsidRDefault="00C653B4">
      <w:pPr>
        <w:tabs>
          <w:tab w:val="left" w:pos="1134"/>
        </w:tabs>
        <w:ind w:left="1134" w:right="-1134" w:hanging="1134"/>
      </w:pPr>
      <w:r>
        <w:t>45</w:t>
      </w:r>
      <w:r>
        <w:tab/>
        <w:t xml:space="preserve">Entnommen: </w:t>
      </w:r>
      <w:r>
        <w:rPr>
          <w:vanish/>
        </w:rPr>
        <w:t>t[</w:t>
      </w:r>
      <w:r>
        <w:t>"Stadt- und Landbote, Anzeigeblatt für Butzbach und Umgegend"</w:t>
      </w:r>
      <w:r>
        <w:rPr>
          <w:vanish/>
        </w:rPr>
        <w:t>]t</w:t>
      </w:r>
      <w:r>
        <w:t>, Nr. 48 vom 2.12.1854</w:t>
      </w:r>
    </w:p>
    <w:p w:rsidR="00000000" w:rsidRDefault="00C653B4">
      <w:pPr>
        <w:tabs>
          <w:tab w:val="left" w:pos="1134"/>
        </w:tabs>
        <w:ind w:left="1134" w:right="-1134" w:hanging="1134"/>
      </w:pPr>
      <w:r>
        <w:br w:type="page"/>
        <w:t>30</w:t>
      </w:r>
      <w:r>
        <w:tab/>
        <w:t>14</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Friedberg S 14</w:t>
      </w:r>
    </w:p>
    <w:p w:rsidR="00000000" w:rsidRDefault="00C653B4">
      <w:pPr>
        <w:tabs>
          <w:tab w:val="left" w:pos="1134"/>
        </w:tabs>
        <w:ind w:left="1134" w:right="-1134" w:hanging="1134"/>
      </w:pPr>
      <w:r>
        <w:t>33</w:t>
      </w:r>
      <w:r>
        <w:tab/>
        <w:t>S. 942</w:t>
      </w:r>
    </w:p>
    <w:p w:rsidR="00000000" w:rsidRDefault="00C653B4">
      <w:pPr>
        <w:tabs>
          <w:tab w:val="left" w:pos="1134"/>
        </w:tabs>
        <w:ind w:left="1134" w:right="-1134" w:hanging="1134"/>
      </w:pPr>
      <w:r>
        <w:t>40</w:t>
      </w:r>
      <w:r>
        <w:tab/>
      </w:r>
      <w:r>
        <w:rPr>
          <w:vanish/>
        </w:rPr>
        <w:t>s[</w:t>
      </w:r>
      <w:r>
        <w:t>Pressezensur</w:t>
      </w:r>
      <w:r>
        <w:rPr>
          <w:vanish/>
        </w:rPr>
        <w:t>]s</w:t>
      </w:r>
    </w:p>
    <w:p w:rsidR="00000000" w:rsidRDefault="00C653B4">
      <w:pPr>
        <w:tabs>
          <w:tab w:val="left" w:pos="1134"/>
        </w:tabs>
        <w:ind w:left="1134" w:right="-1134" w:hanging="1134"/>
      </w:pPr>
      <w:r>
        <w:t>41</w:t>
      </w:r>
      <w:r>
        <w:tab/>
        <w:t xml:space="preserve">u.a.: Verhaftung des </w:t>
      </w:r>
      <w:r>
        <w:rPr>
          <w:vanish/>
        </w:rPr>
        <w:t>p[5{s[</w:t>
      </w:r>
      <w:r>
        <w:t>Redakteur</w:t>
      </w:r>
      <w:r>
        <w:rPr>
          <w:vanish/>
        </w:rPr>
        <w:t>]s}</w:t>
      </w:r>
      <w:r>
        <w:t xml:space="preserve">s des </w:t>
      </w:r>
      <w:r>
        <w:rPr>
          <w:vanish/>
        </w:rPr>
        <w:t>t[</w:t>
      </w:r>
      <w:r>
        <w:t>Wetterauer Volksblattes</w:t>
      </w:r>
      <w:r>
        <w:rPr>
          <w:vanish/>
        </w:rPr>
        <w:t>]t</w:t>
      </w:r>
      <w:r>
        <w:t xml:space="preserve"> </w:t>
      </w:r>
      <w:r>
        <w:rPr>
          <w:vanish/>
        </w:rPr>
        <w:t>1{</w:t>
      </w:r>
      <w:r>
        <w:t>Scriba</w:t>
      </w:r>
      <w:r>
        <w:rPr>
          <w:vanish/>
        </w:rPr>
        <w:t>}]p</w:t>
      </w:r>
      <w:r>
        <w:t xml:space="preserve">, </w:t>
      </w:r>
      <w:r>
        <w:rPr>
          <w:vanish/>
        </w:rPr>
        <w:t>s[</w:t>
      </w:r>
      <w:r>
        <w:t xml:space="preserve">Beschlagnahme der </w:t>
      </w:r>
      <w:r>
        <w:rPr>
          <w:vanish/>
        </w:rPr>
        <w:t>t[2{s[</w:t>
      </w:r>
      <w:r>
        <w:t>Druckschrift</w:t>
      </w:r>
      <w:r>
        <w:rPr>
          <w:vanish/>
        </w:rPr>
        <w:t>]s}</w:t>
      </w:r>
      <w:r>
        <w:t xml:space="preserve"> </w:t>
      </w:r>
      <w:r>
        <w:rPr>
          <w:vanish/>
        </w:rPr>
        <w:t>1{</w:t>
      </w:r>
      <w:r>
        <w:t>"Les propos de Labienus"</w:t>
      </w:r>
      <w:r>
        <w:rPr>
          <w:vanish/>
        </w:rPr>
        <w:t>}]t]s</w:t>
      </w:r>
      <w:r>
        <w:t xml:space="preserve">, Untersuchung gegen </w:t>
      </w:r>
      <w:r>
        <w:rPr>
          <w:vanish/>
        </w:rPr>
        <w:t>p[2{</w:t>
      </w:r>
      <w:r>
        <w:t>G.</w:t>
      </w:r>
      <w:r>
        <w:rPr>
          <w:vanish/>
        </w:rPr>
        <w:t>}</w:t>
      </w:r>
      <w:r>
        <w:t xml:space="preserve"> </w:t>
      </w:r>
      <w:r>
        <w:rPr>
          <w:vanish/>
        </w:rPr>
        <w:t>1{</w:t>
      </w:r>
      <w:r>
        <w:t>Emmrich</w:t>
      </w:r>
      <w:r>
        <w:rPr>
          <w:vanish/>
        </w:rPr>
        <w:t>}</w:t>
      </w:r>
      <w:r>
        <w:t xml:space="preserve">, </w:t>
      </w:r>
      <w:r>
        <w:rPr>
          <w:vanish/>
        </w:rPr>
        <w:t>6{o[</w:t>
      </w:r>
      <w:r>
        <w:t>Friedber</w:t>
      </w:r>
      <w:r>
        <w:t>g</w:t>
      </w:r>
      <w:r>
        <w:rPr>
          <w:vanish/>
        </w:rPr>
        <w:t>]o}]p</w:t>
      </w:r>
      <w:r>
        <w:t xml:space="preserve">, wegen </w:t>
      </w:r>
      <w:r>
        <w:rPr>
          <w:vanish/>
        </w:rPr>
        <w:t>s[</w:t>
      </w:r>
      <w:r>
        <w:t xml:space="preserve">Übertretung des Art. 27 des </w:t>
      </w:r>
      <w:r>
        <w:rPr>
          <w:vanish/>
        </w:rPr>
        <w:t>s[</w:t>
      </w:r>
      <w:r>
        <w:t>Pressegesetz</w:t>
      </w:r>
      <w:r>
        <w:rPr>
          <w:vanish/>
        </w:rPr>
        <w:t>]s</w:t>
      </w:r>
      <w:r>
        <w:t>es</w:t>
      </w:r>
      <w:r>
        <w:rPr>
          <w:vanish/>
        </w:rPr>
        <w:t>]s</w:t>
      </w:r>
      <w:r>
        <w:t xml:space="preserve">, Strafverfahren gegen </w:t>
      </w:r>
      <w:r>
        <w:rPr>
          <w:vanish/>
        </w:rPr>
        <w:t>p[2{</w:t>
      </w:r>
      <w:r>
        <w:t>Isidor</w:t>
      </w:r>
      <w:r>
        <w:rPr>
          <w:vanish/>
        </w:rPr>
        <w:t>}</w:t>
      </w:r>
      <w:r>
        <w:t xml:space="preserve"> </w:t>
      </w:r>
      <w:r>
        <w:rPr>
          <w:vanish/>
        </w:rPr>
        <w:t>1{</w:t>
      </w:r>
      <w:r>
        <w:t>Schulhof</w:t>
      </w:r>
      <w:r>
        <w:rPr>
          <w:vanish/>
        </w:rPr>
        <w:t>}]p</w:t>
      </w:r>
      <w:r>
        <w:t xml:space="preserve"> und </w:t>
      </w:r>
      <w:r>
        <w:rPr>
          <w:vanish/>
        </w:rPr>
        <w:t>p[2{</w:t>
      </w:r>
      <w:r>
        <w:t>Gustav</w:t>
      </w:r>
      <w:r>
        <w:rPr>
          <w:vanish/>
        </w:rPr>
        <w:t>}</w:t>
      </w:r>
      <w:r>
        <w:t xml:space="preserve"> </w:t>
      </w:r>
      <w:r>
        <w:rPr>
          <w:vanish/>
        </w:rPr>
        <w:t>1{</w:t>
      </w:r>
      <w:r>
        <w:t>Nephuth</w:t>
      </w:r>
      <w:r>
        <w:rPr>
          <w:vanish/>
        </w:rPr>
        <w:t>}]p</w:t>
      </w:r>
      <w:r>
        <w:t xml:space="preserve"> und gegen den </w:t>
      </w:r>
      <w:r>
        <w:rPr>
          <w:vanish/>
        </w:rPr>
        <w:t>p[5{</w:t>
      </w:r>
      <w:r>
        <w:t>Redakteur</w:t>
      </w:r>
      <w:r>
        <w:rPr>
          <w:vanish/>
        </w:rPr>
        <w:t>}</w:t>
      </w:r>
      <w:r>
        <w:t xml:space="preserve"> der </w:t>
      </w:r>
      <w:r>
        <w:rPr>
          <w:vanish/>
        </w:rPr>
        <w:t>t[</w:t>
      </w:r>
      <w:r>
        <w:t xml:space="preserve">Neuen Friedberger </w:t>
      </w:r>
      <w:r>
        <w:rPr>
          <w:vanish/>
        </w:rPr>
        <w:t>s[</w:t>
      </w:r>
      <w:r>
        <w:t>Zeitung</w:t>
      </w:r>
      <w:r>
        <w:rPr>
          <w:vanish/>
        </w:rPr>
        <w:t>]s]t</w:t>
      </w:r>
      <w:r>
        <w:t xml:space="preserve"> </w:t>
      </w:r>
      <w:r>
        <w:rPr>
          <w:vanish/>
        </w:rPr>
        <w:t>1{</w:t>
      </w:r>
      <w:r>
        <w:t>Damm</w:t>
      </w:r>
      <w:r>
        <w:rPr>
          <w:vanish/>
        </w:rPr>
        <w:t>}]p</w:t>
      </w:r>
      <w:r>
        <w:t xml:space="preserve"> wegen Beleidigung; </w:t>
      </w:r>
      <w:r>
        <w:rPr>
          <w:vanish/>
        </w:rPr>
        <w:t>s[</w:t>
      </w:r>
      <w:r>
        <w:t xml:space="preserve">Verbreitung von </w:t>
      </w:r>
      <w:r>
        <w:rPr>
          <w:vanish/>
        </w:rPr>
        <w:t>s[2{</w:t>
      </w:r>
      <w:r>
        <w:t>sozialdemokratische</w:t>
      </w:r>
      <w:r>
        <w:rPr>
          <w:vanish/>
        </w:rPr>
        <w:t>}</w:t>
      </w:r>
      <w:r>
        <w:t xml:space="preserve">n </w:t>
      </w:r>
      <w:r>
        <w:rPr>
          <w:vanish/>
        </w:rPr>
        <w:t>1{</w:t>
      </w:r>
      <w:r>
        <w:t>Schriften</w:t>
      </w:r>
      <w:r>
        <w:rPr>
          <w:vanish/>
        </w:rPr>
        <w:t>}]s]s</w:t>
      </w:r>
      <w:r>
        <w:t xml:space="preserve"> durch die </w:t>
      </w:r>
      <w:r>
        <w:rPr>
          <w:vanish/>
        </w:rPr>
        <w:t>p[5{</w:t>
      </w:r>
      <w:r>
        <w:t>Gastwirt</w:t>
      </w:r>
      <w:r>
        <w:rPr>
          <w:vanish/>
        </w:rPr>
        <w:t>}</w:t>
      </w:r>
      <w:r>
        <w:t xml:space="preserve">e </w:t>
      </w:r>
      <w:r>
        <w:rPr>
          <w:vanish/>
        </w:rPr>
        <w:t>2{</w:t>
      </w:r>
      <w:r>
        <w:t>Theodor</w:t>
      </w:r>
      <w:r>
        <w:rPr>
          <w:vanish/>
        </w:rPr>
        <w:t>}</w:t>
      </w:r>
      <w:r>
        <w:t xml:space="preserve"> </w:t>
      </w:r>
      <w:r>
        <w:rPr>
          <w:vanish/>
        </w:rPr>
        <w:t>1{</w:t>
      </w:r>
      <w:r>
        <w:t>Dauernheim</w:t>
      </w:r>
      <w:r>
        <w:rPr>
          <w:vanish/>
        </w:rPr>
        <w:t>}6{&lt;Nieder-Florstadt&gt;}]p</w:t>
      </w:r>
      <w:r>
        <w:t xml:space="preserve"> u. </w:t>
      </w:r>
      <w:r>
        <w:rPr>
          <w:vanish/>
        </w:rPr>
        <w:t>p[2{</w:t>
      </w:r>
      <w:r>
        <w:t>Friedrich</w:t>
      </w:r>
      <w:r>
        <w:rPr>
          <w:vanish/>
        </w:rPr>
        <w:t>}</w:t>
      </w:r>
      <w:r>
        <w:t xml:space="preserve"> </w:t>
      </w:r>
      <w:r>
        <w:rPr>
          <w:vanish/>
        </w:rPr>
        <w:t>1{</w:t>
      </w:r>
      <w:r>
        <w:t>Petri</w:t>
      </w:r>
      <w:r>
        <w:rPr>
          <w:vanish/>
        </w:rPr>
        <w:t>}</w:t>
      </w:r>
      <w:r>
        <w:t xml:space="preserve"> aus </w:t>
      </w:r>
      <w:r>
        <w:rPr>
          <w:vanish/>
        </w:rPr>
        <w:t>6{o[</w:t>
      </w:r>
      <w:r>
        <w:t>Nieder-Florstadt</w:t>
      </w:r>
      <w:r>
        <w:rPr>
          <w:vanish/>
        </w:rPr>
        <w:t>]o}5{&lt;Gastwirt&gt;}]p</w:t>
      </w:r>
    </w:p>
    <w:p w:rsidR="00000000" w:rsidRDefault="00C653B4">
      <w:pPr>
        <w:tabs>
          <w:tab w:val="left" w:pos="1134"/>
        </w:tabs>
        <w:ind w:left="1134" w:right="-1134" w:hanging="1134"/>
      </w:pPr>
      <w:r>
        <w:t>43</w:t>
      </w:r>
      <w:r>
        <w:tab/>
        <w:t>1849 ; 1865 ; 1883 - 1884 ; 1897 - 1905</w:t>
      </w:r>
    </w:p>
    <w:p w:rsidR="00000000" w:rsidRDefault="00C653B4">
      <w:pPr>
        <w:tabs>
          <w:tab w:val="left" w:pos="1134"/>
        </w:tabs>
        <w:ind w:left="1134" w:right="-1134" w:hanging="1134"/>
      </w:pPr>
      <w:r>
        <w:br w:type="page"/>
        <w:t>30</w:t>
      </w:r>
      <w:r>
        <w:tab/>
        <w:t>21</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Frie</w:t>
      </w:r>
      <w:r>
        <w:t>dberg S 21</w:t>
      </w:r>
    </w:p>
    <w:p w:rsidR="00000000" w:rsidRDefault="00C653B4">
      <w:pPr>
        <w:tabs>
          <w:tab w:val="left" w:pos="1134"/>
        </w:tabs>
        <w:ind w:left="1134" w:right="-1134" w:hanging="1134"/>
      </w:pPr>
      <w:r>
        <w:t>33</w:t>
      </w:r>
      <w:r>
        <w:tab/>
        <w:t>S. 943</w:t>
      </w:r>
    </w:p>
    <w:p w:rsidR="00000000" w:rsidRDefault="00C653B4">
      <w:pPr>
        <w:tabs>
          <w:tab w:val="left" w:pos="1134"/>
        </w:tabs>
        <w:ind w:left="1134" w:right="-1134" w:hanging="1134"/>
      </w:pPr>
      <w:r>
        <w:t>40</w:t>
      </w:r>
      <w:r>
        <w:tab/>
      </w:r>
      <w:r>
        <w:rPr>
          <w:vanish/>
        </w:rPr>
        <w:t>s[</w:t>
      </w:r>
      <w:r>
        <w:t xml:space="preserve">Beschlagnahmung von </w:t>
      </w:r>
      <w:r>
        <w:rPr>
          <w:vanish/>
        </w:rPr>
        <w:t>s[2{</w:t>
      </w:r>
      <w:r>
        <w:t>politische</w:t>
      </w:r>
      <w:r>
        <w:rPr>
          <w:vanish/>
        </w:rPr>
        <w:t>}</w:t>
      </w:r>
      <w:r>
        <w:t xml:space="preserve">n </w:t>
      </w:r>
      <w:r>
        <w:rPr>
          <w:vanish/>
        </w:rPr>
        <w:t>1{</w:t>
      </w:r>
      <w:r>
        <w:t>Druckschriften</w:t>
      </w:r>
      <w:r>
        <w:rPr>
          <w:vanish/>
        </w:rPr>
        <w:t>}]s]s</w:t>
      </w:r>
      <w:r>
        <w:t>, Plakaten und Flugblättern Band 1</w:t>
      </w:r>
    </w:p>
    <w:p w:rsidR="00000000" w:rsidRDefault="00C653B4">
      <w:pPr>
        <w:tabs>
          <w:tab w:val="left" w:pos="1134"/>
        </w:tabs>
        <w:ind w:left="1134" w:right="-1134" w:hanging="1134"/>
      </w:pPr>
      <w:r>
        <w:t>41</w:t>
      </w:r>
      <w:r>
        <w:tab/>
        <w:t>u.a.: Ausschreiben, Anzeige gegen den Schüler L. Schmidt wegen Aufklebens von antijüdischen Abziehbildern; Verteilung eines Flugblattes an der Fortbildungsschule in Vilbel</w:t>
      </w:r>
    </w:p>
    <w:p w:rsidR="00000000" w:rsidRDefault="00C653B4">
      <w:pPr>
        <w:tabs>
          <w:tab w:val="left" w:pos="1134"/>
        </w:tabs>
        <w:ind w:left="1134" w:right="-1134" w:hanging="1134"/>
      </w:pPr>
      <w:r>
        <w:t>43</w:t>
      </w:r>
      <w:r>
        <w:tab/>
        <w:t>1915 ; 1922 - 1932</w:t>
      </w:r>
    </w:p>
    <w:p w:rsidR="00000000" w:rsidRDefault="00C653B4">
      <w:pPr>
        <w:tabs>
          <w:tab w:val="left" w:pos="1134"/>
        </w:tabs>
        <w:ind w:left="1134" w:right="-1134" w:hanging="1134"/>
      </w:pPr>
      <w:r>
        <w:t>45</w:t>
      </w:r>
      <w:r>
        <w:tab/>
        <w:t>Entnommen: "Rote Landjugend"; "Roter Bilderbogen", Nr. 3, Brigade Affenschwanz, Berlin, jetzt Sammlungen, Flugblatt des Kommunistischen Jugendverbandes "Der Fortbildungsschüler" zu R 12 L; Flug</w:t>
      </w:r>
      <w:r>
        <w:t>blatt "Kopf hoch! Gewerkschaftliche Selbsthilfe gegen soziale Reaktion und Bürgerkrieg"</w:t>
      </w:r>
    </w:p>
    <w:p w:rsidR="00000000" w:rsidRDefault="00C653B4">
      <w:pPr>
        <w:tabs>
          <w:tab w:val="left" w:pos="1134"/>
        </w:tabs>
        <w:ind w:left="1134" w:right="-1134" w:hanging="1134"/>
      </w:pPr>
      <w:r>
        <w:br w:type="page"/>
        <w:t>30</w:t>
      </w:r>
      <w:r>
        <w:tab/>
        <w:t>25</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15 Friedberg S 25</w:t>
      </w:r>
    </w:p>
    <w:p w:rsidR="00000000" w:rsidRDefault="00C653B4">
      <w:pPr>
        <w:tabs>
          <w:tab w:val="left" w:pos="1134"/>
        </w:tabs>
        <w:ind w:left="1134" w:right="-1134" w:hanging="1134"/>
      </w:pPr>
      <w:r>
        <w:t>33</w:t>
      </w:r>
      <w:r>
        <w:tab/>
        <w:t>S. 943</w:t>
      </w:r>
    </w:p>
    <w:p w:rsidR="00000000" w:rsidRDefault="00C653B4">
      <w:pPr>
        <w:tabs>
          <w:tab w:val="left" w:pos="1134"/>
        </w:tabs>
        <w:ind w:left="1134" w:right="-1134" w:hanging="1134"/>
      </w:pPr>
      <w:r>
        <w:t>40</w:t>
      </w:r>
      <w:r>
        <w:tab/>
      </w:r>
      <w:r>
        <w:rPr>
          <w:vanish/>
        </w:rPr>
        <w:t>s[</w:t>
      </w:r>
      <w:r>
        <w:t xml:space="preserve">Beschlagnahmung von </w:t>
      </w:r>
      <w:r>
        <w:rPr>
          <w:vanish/>
        </w:rPr>
        <w:t>s[2{</w:t>
      </w:r>
      <w:r>
        <w:t>politische</w:t>
      </w:r>
      <w:r>
        <w:rPr>
          <w:vanish/>
        </w:rPr>
        <w:t>}</w:t>
      </w:r>
      <w:r>
        <w:t xml:space="preserve">n </w:t>
      </w:r>
      <w:r>
        <w:rPr>
          <w:vanish/>
        </w:rPr>
        <w:t>1{</w:t>
      </w:r>
      <w:r>
        <w:t>Druckschriften</w:t>
      </w:r>
      <w:r>
        <w:rPr>
          <w:vanish/>
        </w:rPr>
        <w:t>}]s]s</w:t>
      </w:r>
      <w:r>
        <w:t>, Plakaten und Flugblättern Band 2</w:t>
      </w:r>
    </w:p>
    <w:p w:rsidR="00000000" w:rsidRDefault="00C653B4">
      <w:pPr>
        <w:tabs>
          <w:tab w:val="left" w:pos="1134"/>
        </w:tabs>
        <w:ind w:left="1134" w:right="-1134" w:hanging="1134"/>
      </w:pPr>
      <w:r>
        <w:t>41</w:t>
      </w:r>
      <w:r>
        <w:tab/>
        <w:t xml:space="preserve">u.a.: Ausschreiben, </w:t>
      </w:r>
      <w:r>
        <w:rPr>
          <w:vanish/>
        </w:rPr>
        <w:t>s[</w:t>
      </w:r>
      <w:r>
        <w:t xml:space="preserve">Beschlagnahme von </w:t>
      </w:r>
      <w:r>
        <w:rPr>
          <w:vanish/>
        </w:rPr>
        <w:t>s[2{</w:t>
      </w:r>
      <w:r>
        <w:t>schädlichem und unerwünschtem</w:t>
      </w:r>
      <w:r>
        <w:rPr>
          <w:vanish/>
        </w:rPr>
        <w:t>}</w:t>
      </w:r>
      <w:r>
        <w:t xml:space="preserve"> </w:t>
      </w:r>
      <w:r>
        <w:rPr>
          <w:vanish/>
        </w:rPr>
        <w:t>1{</w:t>
      </w:r>
      <w:r>
        <w:t>Schriftgut</w:t>
      </w:r>
      <w:r>
        <w:rPr>
          <w:vanish/>
        </w:rPr>
        <w:t>}]s]s</w:t>
      </w:r>
      <w:r>
        <w:t>; Öffentliches Abspielen eines Musikstückes: "Denn bei uns geht alles wie genudelt, Stempelbrüder-Foxtrott" durch die Kapelle Brusius, Gießen in der "Rosenau", Bes. L. Hofmann, Nieder</w:t>
      </w:r>
      <w:r>
        <w:t xml:space="preserve">-M”rlen am 25.5.1933; </w:t>
      </w:r>
      <w:r>
        <w:rPr>
          <w:vanish/>
        </w:rPr>
        <w:t>s[</w:t>
      </w:r>
      <w:r>
        <w:t xml:space="preserve">Überwachung der Büchereien des </w:t>
      </w:r>
      <w:r>
        <w:rPr>
          <w:vanish/>
        </w:rPr>
        <w:t>k[</w:t>
      </w:r>
      <w:r>
        <w:t>Borromäusvereins</w:t>
      </w:r>
      <w:r>
        <w:rPr>
          <w:vanish/>
        </w:rPr>
        <w:t>]k]s</w:t>
      </w:r>
      <w:r>
        <w:t xml:space="preserve">; Beschlagnahme von </w:t>
      </w:r>
      <w:r>
        <w:rPr>
          <w:vanish/>
        </w:rPr>
        <w:t>s[</w:t>
      </w:r>
      <w:r>
        <w:t xml:space="preserve">Druckschriften mit Bildnissen von </w:t>
      </w:r>
      <w:r>
        <w:rPr>
          <w:vanish/>
        </w:rPr>
        <w:t>p[2{</w:t>
      </w:r>
      <w:r>
        <w:t>Rudolf</w:t>
      </w:r>
      <w:r>
        <w:rPr>
          <w:vanish/>
        </w:rPr>
        <w:t>}</w:t>
      </w:r>
      <w:r>
        <w:t xml:space="preserve"> </w:t>
      </w:r>
      <w:r>
        <w:rPr>
          <w:vanish/>
        </w:rPr>
        <w:t>1{</w:t>
      </w:r>
      <w:r>
        <w:t>Hess</w:t>
      </w:r>
      <w:r>
        <w:rPr>
          <w:vanish/>
        </w:rPr>
        <w:t>}]p]s</w:t>
      </w:r>
    </w:p>
    <w:p w:rsidR="00000000" w:rsidRDefault="00C653B4">
      <w:pPr>
        <w:tabs>
          <w:tab w:val="left" w:pos="1134"/>
        </w:tabs>
        <w:ind w:left="1134" w:right="-1134" w:hanging="1134"/>
      </w:pPr>
      <w:r>
        <w:t>43</w:t>
      </w:r>
      <w:r>
        <w:tab/>
        <w:t>1933 - 1943</w:t>
      </w:r>
    </w:p>
    <w:p w:rsidR="00000000" w:rsidRDefault="00C653B4">
      <w:pPr>
        <w:tabs>
          <w:tab w:val="left" w:pos="1134"/>
        </w:tabs>
        <w:ind w:left="1134" w:right="-1134" w:hanging="1134"/>
      </w:pPr>
      <w:r>
        <w:t>45</w:t>
      </w:r>
      <w:r>
        <w:tab/>
        <w:t xml:space="preserve">Entnommen: Notenschrift "Denn bei uns geht alles wie genudelt" zu R 12 U 10, </w:t>
      </w:r>
      <w:r>
        <w:rPr>
          <w:vanish/>
        </w:rPr>
        <w:t>t[</w:t>
      </w:r>
      <w:r>
        <w:t>Liste 1 für schädliches und unerwünschtes Schriftgut, mit Nachträgen</w:t>
      </w:r>
      <w:r>
        <w:rPr>
          <w:vanish/>
        </w:rPr>
        <w:t>]t</w:t>
      </w:r>
      <w:r>
        <w:t xml:space="preserve"> </w:t>
      </w:r>
      <w:r>
        <w:rPr>
          <w:vanish/>
        </w:rPr>
        <w:t>o[</w:t>
      </w:r>
      <w:r>
        <w:t>Berlin</w:t>
      </w:r>
      <w:r>
        <w:rPr>
          <w:vanish/>
        </w:rPr>
        <w:t>]o</w:t>
      </w:r>
      <w:r>
        <w:t xml:space="preserve"> 1935-1936, jetzt Dienstbibliothek</w:t>
      </w:r>
    </w:p>
    <w:p w:rsidR="00000000" w:rsidRDefault="00C653B4">
      <w:pPr>
        <w:tabs>
          <w:tab w:val="left" w:pos="1134"/>
        </w:tabs>
        <w:ind w:left="1134" w:right="-1134" w:hanging="1134"/>
      </w:pPr>
      <w:r>
        <w:br w:type="page"/>
        <w:t>30</w:t>
      </w:r>
      <w:r>
        <w:tab/>
        <w:t>30</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15 Friedberg S 30</w:t>
      </w:r>
    </w:p>
    <w:p w:rsidR="00000000" w:rsidRDefault="00C653B4">
      <w:pPr>
        <w:tabs>
          <w:tab w:val="left" w:pos="1134"/>
        </w:tabs>
        <w:ind w:left="1134" w:right="-1134" w:hanging="1134"/>
      </w:pPr>
      <w:r>
        <w:t>33</w:t>
      </w:r>
      <w:r>
        <w:tab/>
        <w:t>S. 944</w:t>
      </w:r>
    </w:p>
    <w:p w:rsidR="00000000" w:rsidRDefault="00C653B4">
      <w:pPr>
        <w:tabs>
          <w:tab w:val="left" w:pos="1134"/>
        </w:tabs>
        <w:ind w:left="1134" w:right="-1134" w:hanging="1134"/>
      </w:pPr>
      <w:r>
        <w:t>40</w:t>
      </w:r>
      <w:r>
        <w:tab/>
        <w:t xml:space="preserve">Zuwiderhandlungen gegen das Republikschutz- und das </w:t>
      </w:r>
      <w:r>
        <w:rPr>
          <w:vanish/>
        </w:rPr>
        <w:t>s[</w:t>
      </w:r>
      <w:r>
        <w:t>Pressegesetz</w:t>
      </w:r>
      <w:r>
        <w:rPr>
          <w:vanish/>
        </w:rPr>
        <w:t>]s</w:t>
      </w:r>
    </w:p>
    <w:p w:rsidR="00000000" w:rsidRDefault="00C653B4">
      <w:pPr>
        <w:tabs>
          <w:tab w:val="left" w:pos="1134"/>
        </w:tabs>
        <w:ind w:left="1134" w:right="-1134" w:hanging="1134"/>
      </w:pPr>
      <w:r>
        <w:t>41</w:t>
      </w:r>
      <w:r>
        <w:tab/>
        <w:t>Artikel in der Arbe</w:t>
      </w:r>
      <w:r>
        <w:t xml:space="preserve">iterzeitung Nr. 66 vom 19.7.1929 "Der kleine Severing von Friedberg"; Verhöhnung christlichen Empfindens durch </w:t>
      </w:r>
      <w:r>
        <w:rPr>
          <w:vanish/>
        </w:rPr>
        <w:t>s[</w:t>
      </w:r>
      <w:r>
        <w:t xml:space="preserve">Schriften der </w:t>
      </w:r>
      <w:r>
        <w:rPr>
          <w:vanish/>
        </w:rPr>
        <w:t>k[</w:t>
      </w:r>
      <w:r>
        <w:t>KPD</w:t>
      </w:r>
      <w:r>
        <w:rPr>
          <w:vanish/>
        </w:rPr>
        <w:t>]k]s</w:t>
      </w:r>
      <w:r>
        <w:t>; Artikel in der Neuen Tageszeitung Nr. 83 vom 9.4.1932 von Georg Dumas</w:t>
      </w:r>
    </w:p>
    <w:p w:rsidR="00000000" w:rsidRDefault="00C653B4">
      <w:pPr>
        <w:tabs>
          <w:tab w:val="left" w:pos="1134"/>
        </w:tabs>
        <w:ind w:left="1134" w:right="-1134" w:hanging="1134"/>
      </w:pPr>
      <w:r>
        <w:t>43</w:t>
      </w:r>
      <w:r>
        <w:tab/>
        <w:t>1929 - 1932</w:t>
      </w:r>
    </w:p>
    <w:p w:rsidR="00000000" w:rsidRDefault="00C653B4">
      <w:pPr>
        <w:tabs>
          <w:tab w:val="left" w:pos="1134"/>
        </w:tabs>
        <w:ind w:left="1134" w:right="-1134" w:hanging="1134"/>
      </w:pPr>
      <w:r>
        <w:br w:type="page"/>
        <w:t>30</w:t>
      </w:r>
      <w:r>
        <w:tab/>
        <w:t>31</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15 Friedberg S 31</w:t>
      </w:r>
    </w:p>
    <w:p w:rsidR="00000000" w:rsidRDefault="00C653B4">
      <w:pPr>
        <w:tabs>
          <w:tab w:val="left" w:pos="1134"/>
        </w:tabs>
        <w:ind w:left="1134" w:right="-1134" w:hanging="1134"/>
      </w:pPr>
      <w:r>
        <w:t>33</w:t>
      </w:r>
      <w:r>
        <w:tab/>
        <w:t>S. 944</w:t>
      </w:r>
    </w:p>
    <w:p w:rsidR="00000000" w:rsidRDefault="00C653B4">
      <w:pPr>
        <w:tabs>
          <w:tab w:val="left" w:pos="1134"/>
        </w:tabs>
        <w:ind w:left="1134" w:right="-1134" w:hanging="1134"/>
      </w:pPr>
      <w:r>
        <w:t>40</w:t>
      </w:r>
      <w:r>
        <w:tab/>
        <w:t xml:space="preserve">Strafanzeige gegen den </w:t>
      </w:r>
      <w:r>
        <w:rPr>
          <w:vanish/>
        </w:rPr>
        <w:t>p[5{</w:t>
      </w:r>
      <w:r>
        <w:t>kath. Pfarrer</w:t>
      </w:r>
      <w:r>
        <w:rPr>
          <w:vanish/>
        </w:rPr>
        <w:t>}</w:t>
      </w:r>
      <w:r>
        <w:t xml:space="preserve"> </w:t>
      </w:r>
      <w:r>
        <w:rPr>
          <w:vanish/>
        </w:rPr>
        <w:t>1{</w:t>
      </w:r>
      <w:r>
        <w:t>Michel</w:t>
      </w:r>
      <w:r>
        <w:rPr>
          <w:vanish/>
        </w:rPr>
        <w:t>}</w:t>
      </w:r>
      <w:r>
        <w:t xml:space="preserve"> in </w:t>
      </w:r>
      <w:r>
        <w:rPr>
          <w:vanish/>
        </w:rPr>
        <w:t>6{o[</w:t>
      </w:r>
      <w:r>
        <w:t>Ober-Mörlen</w:t>
      </w:r>
      <w:r>
        <w:rPr>
          <w:vanish/>
        </w:rPr>
        <w:t>]o}]p</w:t>
      </w:r>
      <w:r>
        <w:t xml:space="preserve"> wegen Vergehens gegen das </w:t>
      </w:r>
      <w:r>
        <w:rPr>
          <w:vanish/>
        </w:rPr>
        <w:t>s[</w:t>
      </w:r>
      <w:r>
        <w:t>Reichspressegesetz</w:t>
      </w:r>
      <w:r>
        <w:rPr>
          <w:vanish/>
        </w:rPr>
        <w:t>]s</w:t>
      </w:r>
    </w:p>
    <w:p w:rsidR="00000000" w:rsidRDefault="00C653B4">
      <w:pPr>
        <w:tabs>
          <w:tab w:val="left" w:pos="1134"/>
        </w:tabs>
        <w:ind w:left="1134" w:right="-1134" w:hanging="1134"/>
      </w:pPr>
      <w:r>
        <w:t>43</w:t>
      </w:r>
      <w:r>
        <w:tab/>
        <w:t>1933</w:t>
      </w:r>
    </w:p>
    <w:p w:rsidR="00000000" w:rsidRDefault="00C653B4">
      <w:pPr>
        <w:tabs>
          <w:tab w:val="left" w:pos="1134"/>
        </w:tabs>
        <w:ind w:left="1134" w:right="-1134" w:hanging="1134"/>
      </w:pPr>
      <w:r>
        <w:t>45</w:t>
      </w:r>
      <w:r>
        <w:tab/>
        <w:t>Entnommen: 3 Flugblätter zu R 12 R</w:t>
      </w:r>
    </w:p>
    <w:p w:rsidR="00000000" w:rsidRDefault="00C653B4">
      <w:pPr>
        <w:tabs>
          <w:tab w:val="left" w:pos="1134"/>
        </w:tabs>
        <w:ind w:left="1134" w:right="-1134" w:hanging="1134"/>
      </w:pPr>
      <w:r>
        <w:br w:type="page"/>
        <w:t>30</w:t>
      </w:r>
      <w:r>
        <w:tab/>
        <w:t>12</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15 Friedberg S 12</w:t>
      </w:r>
    </w:p>
    <w:p w:rsidR="00000000" w:rsidRDefault="00C653B4">
      <w:pPr>
        <w:tabs>
          <w:tab w:val="left" w:pos="1134"/>
        </w:tabs>
        <w:ind w:left="1134" w:right="-1134" w:hanging="1134"/>
      </w:pPr>
      <w:r>
        <w:t>33</w:t>
      </w:r>
      <w:r>
        <w:tab/>
        <w:t>S. 944</w:t>
      </w:r>
    </w:p>
    <w:p w:rsidR="00000000" w:rsidRDefault="00C653B4">
      <w:pPr>
        <w:tabs>
          <w:tab w:val="left" w:pos="1134"/>
        </w:tabs>
        <w:ind w:left="1134" w:right="-1134" w:hanging="1134"/>
      </w:pPr>
      <w:r>
        <w:t>40</w:t>
      </w:r>
      <w:r>
        <w:tab/>
        <w:t>Verbot und Besch</w:t>
      </w:r>
      <w:r>
        <w:t>lagnahmung von ausländischen Zeitungen</w:t>
      </w:r>
    </w:p>
    <w:p w:rsidR="00000000" w:rsidRDefault="00C653B4">
      <w:pPr>
        <w:tabs>
          <w:tab w:val="left" w:pos="1134"/>
        </w:tabs>
        <w:ind w:left="1134" w:right="-1134" w:hanging="1134"/>
      </w:pPr>
      <w:r>
        <w:t>43</w:t>
      </w:r>
      <w:r>
        <w:tab/>
        <w:t>1934 - 1938</w:t>
      </w:r>
    </w:p>
    <w:p w:rsidR="00000000" w:rsidRDefault="00C653B4">
      <w:pPr>
        <w:tabs>
          <w:tab w:val="left" w:pos="1134"/>
        </w:tabs>
        <w:ind w:left="1134" w:right="-1134" w:hanging="1134"/>
      </w:pPr>
      <w:r>
        <w:t>45</w:t>
      </w:r>
      <w:r>
        <w:tab/>
        <w:t xml:space="preserve">Entnommen: </w:t>
      </w:r>
      <w:r>
        <w:rPr>
          <w:vanish/>
        </w:rPr>
        <w:t>t[</w:t>
      </w:r>
      <w:r>
        <w:t xml:space="preserve">Verzeichnis der für das Reichsgebiet </w:t>
      </w:r>
      <w:r>
        <w:rPr>
          <w:vanish/>
        </w:rPr>
        <w:t>s[2{</w:t>
      </w:r>
      <w:r>
        <w:t>verbotenen ausländischen</w:t>
      </w:r>
      <w:r>
        <w:rPr>
          <w:vanish/>
        </w:rPr>
        <w:t>}</w:t>
      </w:r>
      <w:r>
        <w:t xml:space="preserve"> </w:t>
      </w:r>
      <w:r>
        <w:rPr>
          <w:vanish/>
        </w:rPr>
        <w:t>1{</w:t>
      </w:r>
      <w:r>
        <w:t>Druckschriften</w:t>
      </w:r>
      <w:r>
        <w:rPr>
          <w:vanish/>
        </w:rPr>
        <w:t>}]s</w:t>
      </w:r>
      <w:r>
        <w:t xml:space="preserve"> nach dem Stande vom 1.1.1935 u. vom 15.5.1938</w:t>
      </w:r>
      <w:r>
        <w:rPr>
          <w:vanish/>
        </w:rPr>
        <w:t>]t</w:t>
      </w:r>
      <w:r>
        <w:t>, jetzt Dienstbibliothek</w:t>
      </w:r>
    </w:p>
    <w:p w:rsidR="00000000" w:rsidRDefault="00C653B4">
      <w:pPr>
        <w:tabs>
          <w:tab w:val="left" w:pos="1134"/>
        </w:tabs>
        <w:ind w:left="1134" w:right="-1134" w:hanging="1134"/>
      </w:pPr>
      <w:r>
        <w:br w:type="page"/>
        <w:t>30</w:t>
      </w:r>
      <w:r>
        <w:tab/>
        <w:t>10</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G 15 Friedberg S 10</w:t>
      </w:r>
    </w:p>
    <w:p w:rsidR="00000000" w:rsidRDefault="00C653B4">
      <w:pPr>
        <w:tabs>
          <w:tab w:val="left" w:pos="1134"/>
        </w:tabs>
        <w:ind w:left="1134" w:right="-1134" w:hanging="1134"/>
      </w:pPr>
      <w:r>
        <w:t>33</w:t>
      </w:r>
      <w:r>
        <w:tab/>
        <w:t>S. 945</w:t>
      </w:r>
    </w:p>
    <w:p w:rsidR="00000000" w:rsidRDefault="00C653B4">
      <w:pPr>
        <w:tabs>
          <w:tab w:val="left" w:pos="1134"/>
        </w:tabs>
        <w:ind w:left="1134" w:right="-1134" w:hanging="1134"/>
      </w:pPr>
      <w:r>
        <w:t>40</w:t>
      </w:r>
      <w:r>
        <w:tab/>
        <w:t xml:space="preserve">Bekämpfung der </w:t>
      </w:r>
      <w:r>
        <w:rPr>
          <w:vanish/>
        </w:rPr>
        <w:t>s[</w:t>
      </w:r>
      <w:r>
        <w:t>Schmutz- und Schundliteratur</w:t>
      </w:r>
      <w:r>
        <w:rPr>
          <w:vanish/>
        </w:rPr>
        <w:t>]s</w:t>
      </w:r>
      <w:r>
        <w:t xml:space="preserve">; </w:t>
      </w:r>
      <w:r>
        <w:rPr>
          <w:vanish/>
        </w:rPr>
        <w:t>s[s[2{</w:t>
      </w:r>
      <w:r>
        <w:t>Beschlagnahme von</w:t>
      </w:r>
      <w:r>
        <w:rPr>
          <w:vanish/>
        </w:rPr>
        <w:t>}</w:t>
      </w:r>
      <w:r>
        <w:t xml:space="preserve"> </w:t>
      </w:r>
      <w:r>
        <w:rPr>
          <w:vanish/>
        </w:rPr>
        <w:t>1{</w:t>
      </w:r>
      <w:r>
        <w:t>Druckschriften</w:t>
      </w:r>
      <w:r>
        <w:rPr>
          <w:vanish/>
        </w:rPr>
        <w:t>}]s]s</w:t>
      </w:r>
    </w:p>
    <w:p w:rsidR="00000000" w:rsidRDefault="00C653B4">
      <w:pPr>
        <w:tabs>
          <w:tab w:val="left" w:pos="1134"/>
        </w:tabs>
        <w:ind w:left="1134" w:right="-1134" w:hanging="1134"/>
      </w:pPr>
      <w:r>
        <w:t>43</w:t>
      </w:r>
      <w:r>
        <w:tab/>
        <w:t>1850 - 1935</w:t>
      </w:r>
    </w:p>
    <w:p w:rsidR="00000000" w:rsidRDefault="00C653B4">
      <w:pPr>
        <w:tabs>
          <w:tab w:val="left" w:pos="1134"/>
        </w:tabs>
        <w:ind w:left="1134" w:right="-1134" w:hanging="1134"/>
      </w:pPr>
      <w:r>
        <w:t>45</w:t>
      </w:r>
      <w:r>
        <w:tab/>
        <w:t xml:space="preserve">Entnommen: </w:t>
      </w:r>
      <w:r>
        <w:rPr>
          <w:vanish/>
        </w:rPr>
        <w:t>t[</w:t>
      </w:r>
      <w:r>
        <w:t xml:space="preserve">"Verzeichnis derjenigen </w:t>
      </w:r>
      <w:r>
        <w:rPr>
          <w:vanish/>
        </w:rPr>
        <w:t>s[</w:t>
      </w:r>
      <w:r>
        <w:t>Schriften welche .. zum Feilbieten im Umherziehen nicht zugelassen sind</w:t>
      </w:r>
      <w:r>
        <w:rPr>
          <w:vanish/>
        </w:rPr>
        <w:t>]s</w:t>
      </w:r>
      <w:r>
        <w:t>"</w:t>
      </w:r>
      <w:r>
        <w:rPr>
          <w:vanish/>
        </w:rPr>
        <w:t>]t</w:t>
      </w:r>
      <w:r>
        <w:t xml:space="preserve">, </w:t>
      </w:r>
      <w:r>
        <w:rPr>
          <w:vanish/>
        </w:rPr>
        <w:t>o</w:t>
      </w:r>
      <w:r>
        <w:rPr>
          <w:vanish/>
        </w:rPr>
        <w:t>[</w:t>
      </w:r>
      <w:r>
        <w:t>Berlin</w:t>
      </w:r>
      <w:r>
        <w:rPr>
          <w:vanish/>
        </w:rPr>
        <w:t>]o</w:t>
      </w:r>
      <w:r>
        <w:t xml:space="preserve"> 1897 u. 1908 mit Nachträgen; "Dorheimer Zeitung, Faschings-Nr. 1914", </w:t>
      </w:r>
      <w:r>
        <w:rPr>
          <w:vanish/>
        </w:rPr>
        <w:t>t[</w:t>
      </w:r>
      <w:r>
        <w:t>"Leuchtkugeln"</w:t>
      </w:r>
      <w:r>
        <w:rPr>
          <w:vanish/>
        </w:rPr>
        <w:t>]t</w:t>
      </w:r>
      <w:r>
        <w:t xml:space="preserve"> (Probeblatt) 8. Bd. Nr. 1, Nr. 169; </w:t>
      </w:r>
      <w:r>
        <w:rPr>
          <w:vanish/>
        </w:rPr>
        <w:t>t[</w:t>
      </w:r>
      <w:r>
        <w:t>"Die alte und die junge Hexe"</w:t>
      </w:r>
      <w:r>
        <w:rPr>
          <w:vanish/>
        </w:rPr>
        <w:t>]t</w:t>
      </w:r>
      <w:r>
        <w:t>, Erzählungen aus dem badischen Schwarzwald, o.O. o.J.</w:t>
      </w:r>
    </w:p>
    <w:p w:rsidR="00000000" w:rsidRDefault="00C653B4">
      <w:pPr>
        <w:tabs>
          <w:tab w:val="left" w:pos="1134"/>
        </w:tabs>
        <w:ind w:left="1134" w:right="-1134" w:hanging="1134"/>
      </w:pPr>
      <w:r>
        <w:br w:type="page"/>
        <w:t>30</w:t>
      </w:r>
      <w:r>
        <w:tab/>
        <w:t>42</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15 Friedberg S 42</w:t>
      </w:r>
    </w:p>
    <w:p w:rsidR="00000000" w:rsidRDefault="00C653B4">
      <w:pPr>
        <w:tabs>
          <w:tab w:val="left" w:pos="1134"/>
        </w:tabs>
        <w:ind w:left="1134" w:right="-1134" w:hanging="1134"/>
      </w:pPr>
      <w:r>
        <w:t>33</w:t>
      </w:r>
      <w:r>
        <w:tab/>
        <w:t>S. 945</w:t>
      </w:r>
    </w:p>
    <w:p w:rsidR="00000000" w:rsidRDefault="00C653B4">
      <w:pPr>
        <w:tabs>
          <w:tab w:val="left" w:pos="1134"/>
        </w:tabs>
        <w:ind w:left="1134" w:right="-1134" w:hanging="1134"/>
      </w:pPr>
      <w:r>
        <w:t>40</w:t>
      </w:r>
      <w:r>
        <w:tab/>
        <w:t xml:space="preserve">Maßnahmen gegen die </w:t>
      </w:r>
      <w:r>
        <w:rPr>
          <w:vanish/>
        </w:rPr>
        <w:t>s[</w:t>
      </w:r>
      <w:r>
        <w:t>Schmutz- und Schundliteratur</w:t>
      </w:r>
      <w:r>
        <w:rPr>
          <w:vanish/>
        </w:rPr>
        <w:t>]s</w:t>
      </w:r>
    </w:p>
    <w:p w:rsidR="00000000" w:rsidRDefault="00C653B4">
      <w:pPr>
        <w:tabs>
          <w:tab w:val="left" w:pos="1134"/>
        </w:tabs>
        <w:ind w:left="1134" w:right="-1134" w:hanging="1134"/>
      </w:pPr>
      <w:r>
        <w:t>43</w:t>
      </w:r>
      <w:r>
        <w:tab/>
        <w:t>1909 - 1914</w:t>
      </w:r>
    </w:p>
    <w:p w:rsidR="00000000" w:rsidRDefault="00C653B4">
      <w:pPr>
        <w:tabs>
          <w:tab w:val="left" w:pos="1134"/>
        </w:tabs>
        <w:ind w:left="1134" w:right="-1134" w:hanging="1134"/>
      </w:pPr>
      <w:r>
        <w:br w:type="page"/>
        <w:t>30</w:t>
      </w:r>
      <w:r>
        <w:tab/>
        <w:t>18</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G 15 Friedberg S 18</w:t>
      </w:r>
    </w:p>
    <w:p w:rsidR="00000000" w:rsidRDefault="00C653B4">
      <w:pPr>
        <w:tabs>
          <w:tab w:val="left" w:pos="1134"/>
        </w:tabs>
        <w:ind w:left="1134" w:right="-1134" w:hanging="1134"/>
      </w:pPr>
      <w:r>
        <w:t>33</w:t>
      </w:r>
      <w:r>
        <w:tab/>
        <w:t>S. 945</w:t>
      </w:r>
    </w:p>
    <w:p w:rsidR="00000000" w:rsidRDefault="00C653B4">
      <w:pPr>
        <w:tabs>
          <w:tab w:val="left" w:pos="1134"/>
        </w:tabs>
        <w:ind w:left="1134" w:right="-1134" w:hanging="1134"/>
      </w:pPr>
      <w:r>
        <w:t>40</w:t>
      </w:r>
      <w:r>
        <w:tab/>
        <w:t xml:space="preserve">Ausführung der </w:t>
      </w:r>
      <w:r>
        <w:rPr>
          <w:vanish/>
        </w:rPr>
        <w:t>t[</w:t>
      </w:r>
      <w:r>
        <w:t xml:space="preserve">Übereinkunft zwischen </w:t>
      </w:r>
      <w:r>
        <w:rPr>
          <w:vanish/>
        </w:rPr>
        <w:t>o[</w:t>
      </w:r>
      <w:r>
        <w:t>Deutschland</w:t>
      </w:r>
      <w:r>
        <w:rPr>
          <w:vanish/>
        </w:rPr>
        <w:t>]o</w:t>
      </w:r>
      <w:r>
        <w:t xml:space="preserve"> und </w:t>
      </w:r>
      <w:r>
        <w:rPr>
          <w:vanish/>
        </w:rPr>
        <w:t>o[</w:t>
      </w:r>
      <w:r>
        <w:t>Frankreich</w:t>
      </w:r>
      <w:r>
        <w:rPr>
          <w:vanish/>
        </w:rPr>
        <w:t>]o</w:t>
      </w:r>
      <w:r>
        <w:t xml:space="preserve"> über den Schutz an Werken der Literatur und K</w:t>
      </w:r>
      <w:r>
        <w:t>unst</w:t>
      </w:r>
      <w:r>
        <w:rPr>
          <w:vanish/>
        </w:rPr>
        <w:t>]t</w:t>
      </w:r>
    </w:p>
    <w:p w:rsidR="00000000" w:rsidRDefault="00C653B4">
      <w:pPr>
        <w:tabs>
          <w:tab w:val="left" w:pos="1134"/>
        </w:tabs>
        <w:ind w:left="1134" w:right="-1134" w:hanging="1134"/>
      </w:pPr>
      <w:r>
        <w:t>41</w:t>
      </w:r>
      <w:r>
        <w:tab/>
        <w:t xml:space="preserve">u.a.: Ausführung des </w:t>
      </w:r>
      <w:r>
        <w:rPr>
          <w:vanish/>
        </w:rPr>
        <w:t>s[</w:t>
      </w:r>
      <w:r>
        <w:t xml:space="preserve">Gesetzes betr. das </w:t>
      </w:r>
      <w:r>
        <w:rPr>
          <w:vanish/>
        </w:rPr>
        <w:t>s[</w:t>
      </w:r>
      <w:r>
        <w:t>Urheberrecht</w:t>
      </w:r>
      <w:r>
        <w:rPr>
          <w:vanish/>
        </w:rPr>
        <w:t>]s]s</w:t>
      </w:r>
    </w:p>
    <w:p w:rsidR="00000000" w:rsidRDefault="00C653B4">
      <w:pPr>
        <w:tabs>
          <w:tab w:val="left" w:pos="1134"/>
        </w:tabs>
        <w:ind w:left="1134" w:right="-1134" w:hanging="1134"/>
      </w:pPr>
      <w:r>
        <w:t>43</w:t>
      </w:r>
      <w:r>
        <w:tab/>
        <w:t>1876 ; 1883 - 1884</w:t>
      </w:r>
    </w:p>
    <w:p w:rsidR="00000000" w:rsidRDefault="00C653B4">
      <w:pPr>
        <w:tabs>
          <w:tab w:val="left" w:pos="1134"/>
        </w:tabs>
        <w:ind w:left="1134" w:right="-1134" w:hanging="1134"/>
      </w:pPr>
      <w:r>
        <w:br w:type="page"/>
        <w:t>30</w:t>
      </w:r>
      <w:r>
        <w:tab/>
        <w:t>35</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G 15 Friedberg S 35</w:t>
      </w:r>
    </w:p>
    <w:p w:rsidR="00000000" w:rsidRDefault="00C653B4">
      <w:pPr>
        <w:tabs>
          <w:tab w:val="left" w:pos="1134"/>
        </w:tabs>
        <w:ind w:left="1134" w:right="-1134" w:hanging="1134"/>
      </w:pPr>
      <w:r>
        <w:t>33</w:t>
      </w:r>
      <w:r>
        <w:tab/>
        <w:t>S. 945</w:t>
      </w:r>
    </w:p>
    <w:p w:rsidR="00000000" w:rsidRDefault="00C653B4">
      <w:pPr>
        <w:tabs>
          <w:tab w:val="left" w:pos="1134"/>
        </w:tabs>
        <w:ind w:left="1134" w:right="-1134" w:hanging="1134"/>
      </w:pPr>
      <w:r>
        <w:t>40</w:t>
      </w:r>
      <w:r>
        <w:tab/>
      </w:r>
      <w:r>
        <w:rPr>
          <w:vanish/>
        </w:rPr>
        <w:t>s[2{</w:t>
      </w:r>
      <w:r>
        <w:t>Übersendung von</w:t>
      </w:r>
      <w:r>
        <w:rPr>
          <w:vanish/>
        </w:rPr>
        <w:t>}</w:t>
      </w:r>
      <w:r>
        <w:t xml:space="preserve"> </w:t>
      </w:r>
      <w:r>
        <w:rPr>
          <w:vanish/>
        </w:rPr>
        <w:t>1{</w:t>
      </w:r>
      <w:r>
        <w:t>Druckschriften</w:t>
      </w:r>
      <w:r>
        <w:rPr>
          <w:vanish/>
        </w:rPr>
        <w:t>}</w:t>
      </w:r>
      <w:r>
        <w:t xml:space="preserve"> </w:t>
      </w:r>
      <w:r>
        <w:rPr>
          <w:vanish/>
        </w:rPr>
        <w:t>3{</w:t>
      </w:r>
      <w:r>
        <w:t xml:space="preserve">an die </w:t>
      </w:r>
      <w:r>
        <w:rPr>
          <w:vanish/>
        </w:rPr>
        <w:t>k[1{</w:t>
      </w:r>
      <w:r>
        <w:t>Deutsche Bücherei</w:t>
      </w:r>
      <w:r>
        <w:rPr>
          <w:vanish/>
        </w:rPr>
        <w:t>}</w:t>
      </w:r>
      <w:r>
        <w:t xml:space="preserve"> in </w:t>
      </w:r>
      <w:r>
        <w:rPr>
          <w:vanish/>
        </w:rPr>
        <w:t>2{o[</w:t>
      </w:r>
      <w:r>
        <w:t>Leipzig</w:t>
      </w:r>
      <w:r>
        <w:rPr>
          <w:vanish/>
        </w:rPr>
        <w:t>]o}]k}]s</w:t>
      </w:r>
    </w:p>
    <w:p w:rsidR="00000000" w:rsidRDefault="00C653B4">
      <w:pPr>
        <w:tabs>
          <w:tab w:val="left" w:pos="1134"/>
        </w:tabs>
        <w:ind w:left="1134" w:right="-1134" w:hanging="1134"/>
      </w:pPr>
      <w:r>
        <w:t>43</w:t>
      </w:r>
      <w:r>
        <w:tab/>
        <w:t>1913 ; 1928 - 1944</w:t>
      </w:r>
    </w:p>
    <w:p w:rsidR="00000000" w:rsidRDefault="00C653B4">
      <w:pPr>
        <w:tabs>
          <w:tab w:val="left" w:pos="1134"/>
        </w:tabs>
        <w:ind w:left="1134" w:right="-1134" w:hanging="1134"/>
      </w:pPr>
      <w:r>
        <w:br w:type="page"/>
        <w:t>30</w:t>
      </w:r>
      <w:r>
        <w:tab/>
        <w:t>19</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t>G 15 Friedberg S 19</w:t>
      </w:r>
    </w:p>
    <w:p w:rsidR="00000000" w:rsidRDefault="00C653B4">
      <w:pPr>
        <w:tabs>
          <w:tab w:val="left" w:pos="1134"/>
        </w:tabs>
        <w:ind w:left="1134" w:right="-1134" w:hanging="1134"/>
      </w:pPr>
      <w:r>
        <w:t>33</w:t>
      </w:r>
      <w:r>
        <w:tab/>
        <w:t>S. 945</w:t>
      </w:r>
    </w:p>
    <w:p w:rsidR="00000000" w:rsidRDefault="00C653B4">
      <w:pPr>
        <w:tabs>
          <w:tab w:val="left" w:pos="1134"/>
        </w:tabs>
        <w:ind w:left="1134" w:right="-1134" w:hanging="1134"/>
      </w:pPr>
      <w:r>
        <w:t>40</w:t>
      </w:r>
      <w:r>
        <w:tab/>
      </w:r>
      <w:r>
        <w:rPr>
          <w:vanish/>
        </w:rPr>
        <w:t>s[</w:t>
      </w:r>
      <w:r>
        <w:t>Buchempfehlungen</w:t>
      </w:r>
      <w:r>
        <w:rPr>
          <w:vanish/>
        </w:rPr>
        <w:t>]s</w:t>
      </w:r>
      <w:r>
        <w:t xml:space="preserve">, </w:t>
      </w:r>
      <w:r>
        <w:rPr>
          <w:vanish/>
        </w:rPr>
        <w:t>s[</w:t>
      </w:r>
      <w:r>
        <w:t>Kalender</w:t>
      </w:r>
      <w:r>
        <w:rPr>
          <w:vanish/>
        </w:rPr>
        <w:t>]s</w:t>
      </w:r>
      <w:r>
        <w:t xml:space="preserve">, </w:t>
      </w:r>
      <w:r>
        <w:rPr>
          <w:vanish/>
        </w:rPr>
        <w:t>s[2{</w:t>
      </w:r>
      <w:r>
        <w:t>Angebote für</w:t>
      </w:r>
      <w:r>
        <w:rPr>
          <w:vanish/>
        </w:rPr>
        <w:t>}</w:t>
      </w:r>
      <w:r>
        <w:t xml:space="preserve"> </w:t>
      </w:r>
      <w:r>
        <w:rPr>
          <w:vanish/>
        </w:rPr>
        <w:t>1{</w:t>
      </w:r>
      <w:r>
        <w:t>Abonnements</w:t>
      </w:r>
      <w:r>
        <w:rPr>
          <w:vanish/>
        </w:rPr>
        <w:t>}]s</w:t>
      </w:r>
      <w:r>
        <w:t xml:space="preserve"> Band 1</w:t>
      </w:r>
    </w:p>
    <w:p w:rsidR="00000000" w:rsidRDefault="00C653B4">
      <w:pPr>
        <w:tabs>
          <w:tab w:val="left" w:pos="1134"/>
        </w:tabs>
        <w:ind w:left="1134" w:right="-1134" w:hanging="1134"/>
      </w:pPr>
      <w:r>
        <w:t>41</w:t>
      </w:r>
      <w:r>
        <w:tab/>
        <w:t>u.a.: Spendenaufruf für ein Bismarck-National-Denkmal auf dem Knivsberg; "Das Land", Organ des Ausschusses für Wohlfahrt</w:t>
      </w:r>
      <w:r>
        <w:t>spflege auf dem Lande Nr. 10, Jg. 7 vom 15.2.1899 hersg. v. Heinrich Sohnrey, Berlin</w:t>
      </w:r>
    </w:p>
    <w:p w:rsidR="00000000" w:rsidRDefault="00C653B4">
      <w:pPr>
        <w:tabs>
          <w:tab w:val="left" w:pos="1134"/>
        </w:tabs>
        <w:ind w:left="1134" w:right="-1134" w:hanging="1134"/>
      </w:pPr>
      <w:r>
        <w:t>43</w:t>
      </w:r>
      <w:r>
        <w:tab/>
        <w:t>1863 ; 1896 - 1904</w:t>
      </w:r>
    </w:p>
    <w:p w:rsidR="00000000" w:rsidRDefault="00C653B4">
      <w:pPr>
        <w:tabs>
          <w:tab w:val="left" w:pos="1134"/>
        </w:tabs>
        <w:ind w:left="1134" w:right="-1134" w:hanging="1134"/>
      </w:pPr>
      <w:r>
        <w:br w:type="page"/>
        <w:t>30</w:t>
      </w:r>
      <w:r>
        <w:tab/>
        <w:t>22</w:t>
      </w:r>
    </w:p>
    <w:p w:rsidR="00000000" w:rsidRDefault="00C653B4">
      <w:pPr>
        <w:tabs>
          <w:tab w:val="left" w:pos="1134"/>
        </w:tabs>
        <w:ind w:left="1134" w:right="-1134" w:hanging="1134"/>
      </w:pPr>
      <w:r>
        <w:t>30a</w:t>
      </w:r>
      <w:r>
        <w:tab/>
        <w:t>15</w:t>
      </w:r>
    </w:p>
    <w:p w:rsidR="00000000" w:rsidRDefault="00C653B4">
      <w:pPr>
        <w:tabs>
          <w:tab w:val="left" w:pos="1134"/>
        </w:tabs>
        <w:ind w:left="1134" w:right="-1134" w:hanging="1134"/>
      </w:pPr>
      <w:r>
        <w:t>30z</w:t>
      </w:r>
      <w:r>
        <w:tab/>
        <w:t>G 15 Friedberg S 22</w:t>
      </w:r>
    </w:p>
    <w:p w:rsidR="00000000" w:rsidRDefault="00C653B4">
      <w:pPr>
        <w:tabs>
          <w:tab w:val="left" w:pos="1134"/>
        </w:tabs>
        <w:ind w:left="1134" w:right="-1134" w:hanging="1134"/>
      </w:pPr>
      <w:r>
        <w:t>33</w:t>
      </w:r>
      <w:r>
        <w:tab/>
        <w:t>S. 945</w:t>
      </w:r>
    </w:p>
    <w:p w:rsidR="00000000" w:rsidRDefault="00C653B4">
      <w:pPr>
        <w:tabs>
          <w:tab w:val="left" w:pos="1134"/>
        </w:tabs>
        <w:ind w:left="1134" w:right="-1134" w:hanging="1134"/>
      </w:pPr>
      <w:r>
        <w:t>40</w:t>
      </w:r>
      <w:r>
        <w:tab/>
      </w:r>
      <w:r>
        <w:rPr>
          <w:vanish/>
        </w:rPr>
        <w:t>s[</w:t>
      </w:r>
      <w:r>
        <w:t>Buchempfehlungen</w:t>
      </w:r>
      <w:r>
        <w:rPr>
          <w:vanish/>
        </w:rPr>
        <w:t>]s</w:t>
      </w:r>
      <w:r>
        <w:t xml:space="preserve">, </w:t>
      </w:r>
      <w:r>
        <w:rPr>
          <w:vanish/>
        </w:rPr>
        <w:t>s[</w:t>
      </w:r>
      <w:r>
        <w:t>Kalender</w:t>
      </w:r>
      <w:r>
        <w:rPr>
          <w:vanish/>
        </w:rPr>
        <w:t>]s</w:t>
      </w:r>
      <w:r>
        <w:t xml:space="preserve">, </w:t>
      </w:r>
      <w:r>
        <w:rPr>
          <w:vanish/>
        </w:rPr>
        <w:t>s[2{</w:t>
      </w:r>
      <w:r>
        <w:t>Angebote für</w:t>
      </w:r>
      <w:r>
        <w:rPr>
          <w:vanish/>
        </w:rPr>
        <w:t>}</w:t>
      </w:r>
      <w:r>
        <w:t xml:space="preserve"> </w:t>
      </w:r>
      <w:r>
        <w:rPr>
          <w:vanish/>
        </w:rPr>
        <w:t>1{</w:t>
      </w:r>
      <w:r>
        <w:t>Abonnements</w:t>
      </w:r>
      <w:r>
        <w:rPr>
          <w:vanish/>
        </w:rPr>
        <w:t>}]s</w:t>
      </w:r>
      <w:r>
        <w:t xml:space="preserve"> Band 2</w:t>
      </w:r>
    </w:p>
    <w:p w:rsidR="00000000" w:rsidRDefault="00C653B4">
      <w:pPr>
        <w:tabs>
          <w:tab w:val="left" w:pos="1134"/>
        </w:tabs>
        <w:ind w:left="1134" w:right="-1134" w:hanging="1134"/>
      </w:pPr>
      <w:r>
        <w:t>41</w:t>
      </w:r>
      <w:r>
        <w:tab/>
        <w:t xml:space="preserve">u.a.: </w:t>
      </w:r>
      <w:r>
        <w:rPr>
          <w:vanish/>
        </w:rPr>
        <w:t>s[</w:t>
      </w:r>
      <w:r>
        <w:t xml:space="preserve">Bestellung von </w:t>
      </w:r>
      <w:r>
        <w:rPr>
          <w:vanish/>
        </w:rPr>
        <w:t>t[</w:t>
      </w:r>
      <w:r>
        <w:t>Kolonialkriegerdank-Kalendern</w:t>
      </w:r>
      <w:r>
        <w:rPr>
          <w:vanish/>
        </w:rPr>
        <w:t>]t]s</w:t>
      </w:r>
    </w:p>
    <w:p w:rsidR="00000000" w:rsidRDefault="00C653B4">
      <w:pPr>
        <w:tabs>
          <w:tab w:val="left" w:pos="1134"/>
        </w:tabs>
        <w:ind w:left="1134" w:right="-1134" w:hanging="1134"/>
      </w:pPr>
      <w:r>
        <w:t>43</w:t>
      </w:r>
      <w:r>
        <w:tab/>
        <w:t>1914 - 1916 ; 1923 - 1940</w:t>
      </w:r>
    </w:p>
    <w:p w:rsidR="00000000" w:rsidRDefault="00C653B4">
      <w:pPr>
        <w:tabs>
          <w:tab w:val="left" w:pos="1134"/>
        </w:tabs>
        <w:ind w:left="1134" w:right="-1134" w:hanging="1134"/>
      </w:pPr>
      <w:r>
        <w:br w:type="page"/>
        <w:t>30</w:t>
      </w:r>
      <w:r>
        <w:tab/>
        <w:t>24</w:t>
      </w:r>
    </w:p>
    <w:p w:rsidR="00000000" w:rsidRDefault="00C653B4">
      <w:pPr>
        <w:tabs>
          <w:tab w:val="left" w:pos="1134"/>
        </w:tabs>
        <w:ind w:left="1134" w:right="-1134" w:hanging="1134"/>
      </w:pPr>
      <w:r>
        <w:t>30a</w:t>
      </w:r>
      <w:r>
        <w:tab/>
        <w:t>16</w:t>
      </w:r>
    </w:p>
    <w:p w:rsidR="00000000" w:rsidRDefault="00C653B4">
      <w:pPr>
        <w:tabs>
          <w:tab w:val="left" w:pos="1134"/>
        </w:tabs>
        <w:ind w:left="1134" w:right="-1134" w:hanging="1134"/>
      </w:pPr>
      <w:r>
        <w:t>30z</w:t>
      </w:r>
      <w:r>
        <w:tab/>
        <w:t>G 15 Friedberg S 24</w:t>
      </w:r>
    </w:p>
    <w:p w:rsidR="00000000" w:rsidRDefault="00C653B4">
      <w:pPr>
        <w:tabs>
          <w:tab w:val="left" w:pos="1134"/>
        </w:tabs>
        <w:ind w:left="1134" w:right="-1134" w:hanging="1134"/>
      </w:pPr>
      <w:r>
        <w:t>33</w:t>
      </w:r>
      <w:r>
        <w:tab/>
        <w:t>S. 945 f.</w:t>
      </w:r>
    </w:p>
    <w:p w:rsidR="00000000" w:rsidRDefault="00C653B4">
      <w:pPr>
        <w:tabs>
          <w:tab w:val="left" w:pos="1134"/>
        </w:tabs>
        <w:ind w:left="1134" w:right="-1134" w:hanging="1134"/>
      </w:pPr>
      <w:r>
        <w:t>40</w:t>
      </w:r>
      <w:r>
        <w:tab/>
      </w:r>
      <w:r>
        <w:rPr>
          <w:vanish/>
        </w:rPr>
        <w:t>s[</w:t>
      </w:r>
      <w:r>
        <w:t>Buchhandel</w:t>
      </w:r>
      <w:r>
        <w:rPr>
          <w:vanish/>
        </w:rPr>
        <w:t>]s</w:t>
      </w:r>
    </w:p>
    <w:p w:rsidR="00000000" w:rsidRDefault="00C653B4">
      <w:pPr>
        <w:tabs>
          <w:tab w:val="left" w:pos="1134"/>
        </w:tabs>
        <w:ind w:left="1134" w:right="-1134" w:hanging="1134"/>
      </w:pPr>
      <w:r>
        <w:t>41</w:t>
      </w:r>
      <w:r>
        <w:tab/>
        <w:t xml:space="preserve">u.a.: </w:t>
      </w:r>
      <w:r>
        <w:rPr>
          <w:vanish/>
        </w:rPr>
        <w:t>s[</w:t>
      </w:r>
      <w:r>
        <w:t>Unlautere Methoden im Buchhandel</w:t>
      </w:r>
      <w:r>
        <w:rPr>
          <w:vanish/>
        </w:rPr>
        <w:t>]s</w:t>
      </w:r>
    </w:p>
    <w:p w:rsidR="00000000" w:rsidRDefault="00C653B4">
      <w:pPr>
        <w:tabs>
          <w:tab w:val="left" w:pos="1134"/>
        </w:tabs>
        <w:ind w:left="1134" w:right="-1134" w:hanging="1134"/>
      </w:pPr>
      <w:r>
        <w:t>43</w:t>
      </w:r>
      <w:r>
        <w:tab/>
        <w:t>1893 ; 1914 - 1924</w:t>
      </w:r>
    </w:p>
    <w:p w:rsidR="00000000" w:rsidRDefault="00C653B4">
      <w:pPr>
        <w:tabs>
          <w:tab w:val="left" w:pos="1134"/>
        </w:tabs>
        <w:ind w:left="1134" w:right="-1134" w:hanging="1134"/>
      </w:pPr>
      <w:r>
        <w:br w:type="page"/>
        <w:t>30</w:t>
      </w:r>
      <w:r>
        <w:tab/>
        <w:t>20</w:t>
      </w:r>
    </w:p>
    <w:p w:rsidR="00000000" w:rsidRDefault="00C653B4">
      <w:pPr>
        <w:tabs>
          <w:tab w:val="left" w:pos="1134"/>
        </w:tabs>
        <w:ind w:left="1134" w:right="-1134" w:hanging="1134"/>
      </w:pPr>
      <w:r>
        <w:t>30a</w:t>
      </w:r>
      <w:r>
        <w:tab/>
        <w:t>17</w:t>
      </w:r>
    </w:p>
    <w:p w:rsidR="00000000" w:rsidRDefault="00C653B4">
      <w:pPr>
        <w:tabs>
          <w:tab w:val="left" w:pos="1134"/>
        </w:tabs>
        <w:ind w:left="1134" w:right="-1134" w:hanging="1134"/>
      </w:pPr>
      <w:r>
        <w:t>30z</w:t>
      </w:r>
      <w:r>
        <w:tab/>
        <w:t>G 15 Friedberg S 20</w:t>
      </w:r>
    </w:p>
    <w:p w:rsidR="00000000" w:rsidRDefault="00C653B4">
      <w:pPr>
        <w:tabs>
          <w:tab w:val="left" w:pos="1134"/>
        </w:tabs>
        <w:ind w:left="1134" w:right="-1134" w:hanging="1134"/>
      </w:pPr>
      <w:r>
        <w:t>33</w:t>
      </w:r>
      <w:r>
        <w:tab/>
        <w:t>S. 946</w:t>
      </w:r>
    </w:p>
    <w:p w:rsidR="00000000" w:rsidRDefault="00C653B4">
      <w:pPr>
        <w:tabs>
          <w:tab w:val="left" w:pos="1134"/>
        </w:tabs>
        <w:ind w:left="1134" w:right="-1134" w:hanging="1134"/>
      </w:pPr>
      <w:r>
        <w:t>40</w:t>
      </w:r>
      <w:r>
        <w:tab/>
      </w:r>
      <w:r>
        <w:rPr>
          <w:vanish/>
        </w:rPr>
        <w:t>s[2{</w:t>
      </w:r>
      <w:r>
        <w:t>Förderung von</w:t>
      </w:r>
      <w:r>
        <w:rPr>
          <w:vanish/>
        </w:rPr>
        <w:t>}</w:t>
      </w:r>
      <w:r>
        <w:t xml:space="preserve"> </w:t>
      </w:r>
      <w:r>
        <w:rPr>
          <w:vanish/>
        </w:rPr>
        <w:t>1{</w:t>
      </w:r>
      <w:r>
        <w:t>Volksbibliotheken</w:t>
      </w:r>
      <w:r>
        <w:rPr>
          <w:vanish/>
        </w:rPr>
        <w:t>}]s</w:t>
      </w:r>
    </w:p>
    <w:p w:rsidR="00000000" w:rsidRDefault="00C653B4">
      <w:pPr>
        <w:tabs>
          <w:tab w:val="left" w:pos="1134"/>
        </w:tabs>
        <w:ind w:left="1134" w:right="-1134" w:hanging="1134"/>
      </w:pPr>
      <w:r>
        <w:t>41</w:t>
      </w:r>
      <w:r>
        <w:tab/>
      </w:r>
      <w:r>
        <w:rPr>
          <w:vanish/>
        </w:rPr>
        <w:t>t[</w:t>
      </w:r>
      <w:r>
        <w:t xml:space="preserve">Blätter für Volksbibliotheken und </w:t>
      </w:r>
      <w:r>
        <w:rPr>
          <w:vanish/>
        </w:rPr>
        <w:t>s[</w:t>
      </w:r>
      <w:r>
        <w:t>Lesehallen</w:t>
      </w:r>
      <w:r>
        <w:rPr>
          <w:vanish/>
        </w:rPr>
        <w:t>]s</w:t>
      </w:r>
      <w:r>
        <w:t xml:space="preserve"> 1901</w:t>
      </w:r>
      <w:r>
        <w:rPr>
          <w:vanish/>
        </w:rPr>
        <w:t>]t</w:t>
      </w:r>
      <w:r>
        <w:t xml:space="preserve">; </w:t>
      </w:r>
      <w:r>
        <w:rPr>
          <w:vanish/>
        </w:rPr>
        <w:t>s[</w:t>
      </w:r>
      <w:r>
        <w:t>Bücher-(liste) für Volksbibliotheken</w:t>
      </w:r>
      <w:r>
        <w:rPr>
          <w:vanish/>
        </w:rPr>
        <w:t>]s</w:t>
      </w:r>
    </w:p>
    <w:p w:rsidR="00000000" w:rsidRDefault="00C653B4">
      <w:pPr>
        <w:tabs>
          <w:tab w:val="left" w:pos="1134"/>
        </w:tabs>
        <w:ind w:left="1134" w:right="-1134" w:hanging="1134"/>
      </w:pPr>
      <w:r>
        <w:t>43</w:t>
      </w:r>
      <w:r>
        <w:tab/>
        <w:t>1848 - 1853 ; 1901 - 1911 ; 1927</w:t>
      </w:r>
    </w:p>
    <w:p w:rsidR="00000000" w:rsidRDefault="00C653B4">
      <w:pPr>
        <w:tabs>
          <w:tab w:val="left" w:pos="1134"/>
        </w:tabs>
        <w:ind w:left="1134" w:right="-1134" w:hanging="1134"/>
      </w:pPr>
      <w:r>
        <w:br w:type="page"/>
        <w:t>30</w:t>
      </w:r>
      <w:r>
        <w:tab/>
        <w:t>43</w:t>
      </w:r>
    </w:p>
    <w:p w:rsidR="00000000" w:rsidRDefault="00C653B4">
      <w:pPr>
        <w:tabs>
          <w:tab w:val="left" w:pos="1134"/>
        </w:tabs>
        <w:ind w:left="1134" w:right="-1134" w:hanging="1134"/>
      </w:pPr>
      <w:r>
        <w:t>30a</w:t>
      </w:r>
      <w:r>
        <w:tab/>
        <w:t>18</w:t>
      </w:r>
    </w:p>
    <w:p w:rsidR="00000000" w:rsidRDefault="00C653B4">
      <w:pPr>
        <w:tabs>
          <w:tab w:val="left" w:pos="1134"/>
        </w:tabs>
        <w:ind w:left="1134" w:right="-1134" w:hanging="1134"/>
      </w:pPr>
      <w:r>
        <w:t>30z</w:t>
      </w:r>
      <w:r>
        <w:tab/>
        <w:t>G 15 Friedberg S 43</w:t>
      </w:r>
    </w:p>
    <w:p w:rsidR="00000000" w:rsidRDefault="00C653B4">
      <w:pPr>
        <w:tabs>
          <w:tab w:val="left" w:pos="1134"/>
        </w:tabs>
        <w:ind w:left="1134" w:right="-1134" w:hanging="1134"/>
      </w:pPr>
      <w:r>
        <w:t>33</w:t>
      </w:r>
      <w:r>
        <w:tab/>
        <w:t>S. 945</w:t>
      </w:r>
    </w:p>
    <w:p w:rsidR="00000000" w:rsidRDefault="00C653B4">
      <w:pPr>
        <w:tabs>
          <w:tab w:val="left" w:pos="1134"/>
        </w:tabs>
        <w:ind w:left="1134" w:right="-1134" w:hanging="1134"/>
      </w:pPr>
      <w:r>
        <w:t>40</w:t>
      </w:r>
      <w:r>
        <w:tab/>
      </w:r>
      <w:r>
        <w:rPr>
          <w:vanish/>
        </w:rPr>
        <w:t>s[2{</w:t>
      </w:r>
      <w:r>
        <w:t>Einrichtung von</w:t>
      </w:r>
      <w:r>
        <w:rPr>
          <w:vanish/>
        </w:rPr>
        <w:t>}</w:t>
      </w:r>
      <w:r>
        <w:t xml:space="preserve"> </w:t>
      </w:r>
      <w:r>
        <w:rPr>
          <w:vanish/>
        </w:rPr>
        <w:t>1{</w:t>
      </w:r>
      <w:r>
        <w:t>Leih- und Lesebibliotheken</w:t>
      </w:r>
      <w:r>
        <w:rPr>
          <w:vanish/>
        </w:rPr>
        <w:t>}]s</w:t>
      </w:r>
    </w:p>
    <w:p w:rsidR="00000000" w:rsidRDefault="00C653B4">
      <w:pPr>
        <w:tabs>
          <w:tab w:val="left" w:pos="1134"/>
        </w:tabs>
        <w:ind w:left="1134" w:right="-1134" w:hanging="1134"/>
      </w:pPr>
      <w:r>
        <w:t>41</w:t>
      </w:r>
      <w:r>
        <w:tab/>
        <w:t xml:space="preserve">u.a.: Statuten der </w:t>
      </w:r>
      <w:r>
        <w:rPr>
          <w:vanish/>
        </w:rPr>
        <w:t>s[</w:t>
      </w:r>
      <w:r>
        <w:t>Lesevereine</w:t>
      </w:r>
      <w:r>
        <w:rPr>
          <w:vanish/>
        </w:rPr>
        <w:t>]s</w:t>
      </w:r>
      <w:r>
        <w:t xml:space="preserve"> </w:t>
      </w:r>
      <w:r>
        <w:rPr>
          <w:vanish/>
        </w:rPr>
        <w:t>o[</w:t>
      </w:r>
      <w:r>
        <w:t>Rodheim</w:t>
      </w:r>
      <w:r>
        <w:rPr>
          <w:vanish/>
        </w:rPr>
        <w:t>]o</w:t>
      </w:r>
      <w:r>
        <w:t xml:space="preserve"> und </w:t>
      </w:r>
      <w:r>
        <w:rPr>
          <w:vanish/>
        </w:rPr>
        <w:t>o[</w:t>
      </w:r>
      <w:r>
        <w:t>Holzhausen</w:t>
      </w:r>
      <w:r>
        <w:rPr>
          <w:vanish/>
        </w:rPr>
        <w:t>]o</w:t>
      </w:r>
      <w:r>
        <w:t xml:space="preserve">, </w:t>
      </w:r>
      <w:r>
        <w:rPr>
          <w:vanish/>
        </w:rPr>
        <w:t>s[2{</w:t>
      </w:r>
      <w:r>
        <w:t>Gründung einer</w:t>
      </w:r>
      <w:r>
        <w:rPr>
          <w:vanish/>
        </w:rPr>
        <w:t>}</w:t>
      </w:r>
      <w:r>
        <w:t xml:space="preserve"> </w:t>
      </w:r>
      <w:r>
        <w:rPr>
          <w:vanish/>
        </w:rPr>
        <w:t>1{</w:t>
      </w:r>
      <w:r>
        <w:t>Lesebibliothek</w:t>
      </w:r>
      <w:r>
        <w:rPr>
          <w:vanish/>
        </w:rPr>
        <w:t>}]s</w:t>
      </w:r>
      <w:r>
        <w:t xml:space="preserve"> auf Kosten des Kirchenfonds zu </w:t>
      </w:r>
      <w:r>
        <w:rPr>
          <w:vanish/>
        </w:rPr>
        <w:t>o[</w:t>
      </w:r>
      <w:r>
        <w:t>Groß-Karben</w:t>
      </w:r>
      <w:r>
        <w:rPr>
          <w:vanish/>
        </w:rPr>
        <w:t>]o</w:t>
      </w:r>
    </w:p>
    <w:p w:rsidR="00000000" w:rsidRDefault="00C653B4">
      <w:pPr>
        <w:tabs>
          <w:tab w:val="left" w:pos="1134"/>
        </w:tabs>
        <w:ind w:left="1134" w:right="-1134" w:hanging="1134"/>
      </w:pPr>
      <w:r>
        <w:t>43</w:t>
      </w:r>
      <w:r>
        <w:tab/>
        <w:t>1854 - 1868</w:t>
      </w:r>
    </w:p>
    <w:p w:rsidR="00000000" w:rsidRDefault="00C653B4">
      <w:pPr>
        <w:tabs>
          <w:tab w:val="left" w:pos="1134"/>
        </w:tabs>
        <w:ind w:left="1134" w:right="-1134" w:hanging="1134"/>
      </w:pPr>
      <w:r>
        <w:t>45</w:t>
      </w:r>
      <w:r>
        <w:tab/>
        <w:t>Prov.: KA Vilbel</w:t>
      </w:r>
    </w:p>
    <w:p w:rsidR="00000000" w:rsidRDefault="00C653B4">
      <w:pPr>
        <w:tabs>
          <w:tab w:val="left" w:pos="1134"/>
        </w:tabs>
        <w:ind w:left="1134" w:right="-1134" w:hanging="1134"/>
      </w:pPr>
      <w:r>
        <w:br w:type="page"/>
        <w:t>30</w:t>
      </w:r>
      <w:r>
        <w:tab/>
        <w:t>46</w:t>
      </w:r>
    </w:p>
    <w:p w:rsidR="00000000" w:rsidRDefault="00C653B4">
      <w:pPr>
        <w:tabs>
          <w:tab w:val="left" w:pos="1134"/>
        </w:tabs>
        <w:ind w:left="1134" w:right="-1134" w:hanging="1134"/>
      </w:pPr>
      <w:r>
        <w:t>30a</w:t>
      </w:r>
      <w:r>
        <w:tab/>
        <w:t>19</w:t>
      </w:r>
    </w:p>
    <w:p w:rsidR="00000000" w:rsidRDefault="00C653B4">
      <w:pPr>
        <w:tabs>
          <w:tab w:val="left" w:pos="1134"/>
        </w:tabs>
        <w:ind w:left="1134" w:right="-1134" w:hanging="1134"/>
      </w:pPr>
      <w:r>
        <w:t>30z</w:t>
      </w:r>
      <w:r>
        <w:tab/>
        <w:t>G 15 Friedberg</w:t>
      </w:r>
      <w:r>
        <w:t xml:space="preserve"> S 46</w:t>
      </w:r>
    </w:p>
    <w:p w:rsidR="00000000" w:rsidRDefault="00C653B4">
      <w:pPr>
        <w:tabs>
          <w:tab w:val="left" w:pos="1134"/>
        </w:tabs>
        <w:ind w:left="1134" w:right="-1134" w:hanging="1134"/>
      </w:pPr>
      <w:r>
        <w:t>33</w:t>
      </w:r>
      <w:r>
        <w:tab/>
        <w:t>S. 946</w:t>
      </w:r>
    </w:p>
    <w:p w:rsidR="00000000" w:rsidRDefault="00C653B4">
      <w:pPr>
        <w:tabs>
          <w:tab w:val="left" w:pos="1134"/>
        </w:tabs>
        <w:ind w:left="1134" w:right="-1134" w:hanging="1134"/>
      </w:pPr>
      <w:r>
        <w:t>40</w:t>
      </w:r>
      <w:r>
        <w:tab/>
        <w:t xml:space="preserve">Einrichtung und </w:t>
      </w:r>
      <w:r>
        <w:rPr>
          <w:vanish/>
        </w:rPr>
        <w:t>s[</w:t>
      </w:r>
      <w:r>
        <w:t>Konzessionierung</w:t>
      </w:r>
      <w:r>
        <w:rPr>
          <w:vanish/>
        </w:rPr>
        <w:t>]s</w:t>
      </w:r>
      <w:r>
        <w:t xml:space="preserve"> von </w:t>
      </w:r>
      <w:r>
        <w:rPr>
          <w:vanish/>
        </w:rPr>
        <w:t>s[</w:t>
      </w:r>
      <w:r>
        <w:t>Buchdruckereien</w:t>
      </w:r>
      <w:r>
        <w:rPr>
          <w:vanish/>
        </w:rPr>
        <w:t>]s</w:t>
      </w:r>
      <w:r>
        <w:t xml:space="preserve">, </w:t>
      </w:r>
      <w:r>
        <w:rPr>
          <w:vanish/>
        </w:rPr>
        <w:t>s[</w:t>
      </w:r>
      <w:r>
        <w:t>Leihbibliotheken</w:t>
      </w:r>
      <w:r>
        <w:rPr>
          <w:vanish/>
        </w:rPr>
        <w:t>]s</w:t>
      </w:r>
      <w:r>
        <w:t xml:space="preserve"> und </w:t>
      </w:r>
      <w:r>
        <w:rPr>
          <w:vanish/>
        </w:rPr>
        <w:t>s[</w:t>
      </w:r>
      <w:r>
        <w:t>Buchhandlungen</w:t>
      </w:r>
      <w:r>
        <w:rPr>
          <w:vanish/>
        </w:rPr>
        <w:t>]s</w:t>
      </w:r>
      <w:r>
        <w:t xml:space="preserve"> in </w:t>
      </w:r>
      <w:r>
        <w:rPr>
          <w:vanish/>
        </w:rPr>
        <w:t>o[</w:t>
      </w:r>
      <w:r>
        <w:t>Bad Nauheim</w:t>
      </w:r>
      <w:r>
        <w:rPr>
          <w:vanish/>
        </w:rPr>
        <w:t>]o</w:t>
      </w:r>
    </w:p>
    <w:p w:rsidR="00000000" w:rsidRDefault="00C653B4">
      <w:pPr>
        <w:tabs>
          <w:tab w:val="left" w:pos="1134"/>
        </w:tabs>
        <w:ind w:left="1134" w:right="-1134" w:hanging="1134"/>
      </w:pPr>
      <w:r>
        <w:t>41</w:t>
      </w:r>
      <w:r>
        <w:tab/>
        <w:t xml:space="preserve">u.a.: </w:t>
      </w:r>
      <w:r>
        <w:rPr>
          <w:vanish/>
        </w:rPr>
        <w:t>s[</w:t>
      </w:r>
      <w:r>
        <w:t xml:space="preserve">Herausgabe eines </w:t>
      </w:r>
      <w:r>
        <w:rPr>
          <w:vanish/>
        </w:rPr>
        <w:t>s[</w:t>
      </w:r>
      <w:r>
        <w:t>Badeblatt</w:t>
      </w:r>
      <w:r>
        <w:rPr>
          <w:vanish/>
        </w:rPr>
        <w:t>]s</w:t>
      </w:r>
      <w:r>
        <w:t>es</w:t>
      </w:r>
      <w:r>
        <w:rPr>
          <w:vanish/>
        </w:rPr>
        <w:t>]s</w:t>
      </w:r>
      <w:r>
        <w:t xml:space="preserve"> durch den </w:t>
      </w:r>
      <w:r>
        <w:rPr>
          <w:vanish/>
        </w:rPr>
        <w:t>p[5{s[</w:t>
      </w:r>
      <w:r>
        <w:t>Buchdrucker</w:t>
      </w:r>
      <w:r>
        <w:rPr>
          <w:vanish/>
        </w:rPr>
        <w:t>]s}</w:t>
      </w:r>
      <w:r>
        <w:t xml:space="preserve"> </w:t>
      </w:r>
      <w:r>
        <w:rPr>
          <w:vanish/>
        </w:rPr>
        <w:t>2{</w:t>
      </w:r>
      <w:r>
        <w:t>J.K.</w:t>
      </w:r>
      <w:r>
        <w:rPr>
          <w:vanish/>
        </w:rPr>
        <w:t>}</w:t>
      </w:r>
      <w:r>
        <w:t xml:space="preserve"> </w:t>
      </w:r>
      <w:r>
        <w:rPr>
          <w:vanish/>
        </w:rPr>
        <w:t>1{</w:t>
      </w:r>
      <w:r>
        <w:t>Janda</w:t>
      </w:r>
      <w:r>
        <w:rPr>
          <w:vanish/>
        </w:rPr>
        <w:t>}</w:t>
      </w:r>
      <w:r>
        <w:t xml:space="preserve"> von </w:t>
      </w:r>
      <w:r>
        <w:rPr>
          <w:vanish/>
        </w:rPr>
        <w:t>6{o[</w:t>
      </w:r>
      <w:r>
        <w:t>Gelnhausen</w:t>
      </w:r>
      <w:r>
        <w:rPr>
          <w:vanish/>
        </w:rPr>
        <w:t>]o}]p</w:t>
      </w:r>
      <w:r>
        <w:t xml:space="preserve"> und eines </w:t>
      </w:r>
      <w:r>
        <w:rPr>
          <w:vanish/>
        </w:rPr>
        <w:t>t[2{s[</w:t>
      </w:r>
      <w:r>
        <w:t>Annoncenblattes</w:t>
      </w:r>
      <w:r>
        <w:rPr>
          <w:vanish/>
        </w:rPr>
        <w:t>]s}</w:t>
      </w:r>
      <w:r>
        <w:t xml:space="preserve"> </w:t>
      </w:r>
      <w:r>
        <w:rPr>
          <w:vanish/>
        </w:rPr>
        <w:t>1{</w:t>
      </w:r>
      <w:r>
        <w:t>"Anzeiger für Bad Nauheim"</w:t>
      </w:r>
      <w:r>
        <w:rPr>
          <w:vanish/>
        </w:rPr>
        <w:t>}]t</w:t>
      </w:r>
      <w:r>
        <w:t xml:space="preserve"> durch </w:t>
      </w:r>
      <w:r>
        <w:rPr>
          <w:vanish/>
        </w:rPr>
        <w:t>p[2{</w:t>
      </w:r>
      <w:r>
        <w:t>Gustav</w:t>
      </w:r>
      <w:r>
        <w:rPr>
          <w:vanish/>
        </w:rPr>
        <w:t>}</w:t>
      </w:r>
      <w:r>
        <w:t xml:space="preserve"> </w:t>
      </w:r>
      <w:r>
        <w:rPr>
          <w:vanish/>
        </w:rPr>
        <w:t>1{</w:t>
      </w:r>
      <w:r>
        <w:t>Oehler</w:t>
      </w:r>
      <w:r>
        <w:rPr>
          <w:vanish/>
        </w:rPr>
        <w:t>}</w:t>
      </w:r>
      <w:r>
        <w:t xml:space="preserve"> von </w:t>
      </w:r>
      <w:r>
        <w:rPr>
          <w:vanish/>
        </w:rPr>
        <w:t>6{o[</w:t>
      </w:r>
      <w:r>
        <w:t>Frankfurt</w:t>
      </w:r>
      <w:r>
        <w:rPr>
          <w:vanish/>
        </w:rPr>
        <w:t>&lt;/M.&gt;]o}]p</w:t>
      </w:r>
    </w:p>
    <w:p w:rsidR="00000000" w:rsidRDefault="00C653B4">
      <w:pPr>
        <w:tabs>
          <w:tab w:val="left" w:pos="1134"/>
        </w:tabs>
        <w:ind w:left="1134" w:right="-1134" w:hanging="1134"/>
      </w:pPr>
      <w:r>
        <w:t>43</w:t>
      </w:r>
      <w:r>
        <w:tab/>
        <w:t>1854 - 1869</w:t>
      </w:r>
    </w:p>
    <w:p w:rsidR="00000000" w:rsidRDefault="00C653B4">
      <w:pPr>
        <w:tabs>
          <w:tab w:val="left" w:pos="1134"/>
        </w:tabs>
        <w:ind w:left="1134" w:right="-1134" w:hanging="1134"/>
      </w:pPr>
      <w:r>
        <w:t>45</w:t>
      </w:r>
      <w:r>
        <w:tab/>
        <w:t>Prov.: Regierung der Provinz Hanau</w:t>
      </w:r>
    </w:p>
    <w:p w:rsidR="00000000" w:rsidRDefault="00C653B4">
      <w:pPr>
        <w:tabs>
          <w:tab w:val="left" w:pos="1134"/>
        </w:tabs>
        <w:ind w:left="1134" w:right="-1134" w:hanging="1134"/>
      </w:pPr>
      <w:r>
        <w:br w:type="page"/>
        <w:t>30</w:t>
      </w:r>
      <w:r>
        <w:tab/>
        <w:t>34</w:t>
      </w:r>
    </w:p>
    <w:p w:rsidR="00000000" w:rsidRDefault="00C653B4">
      <w:pPr>
        <w:tabs>
          <w:tab w:val="left" w:pos="1134"/>
        </w:tabs>
        <w:ind w:left="1134" w:right="-1134" w:hanging="1134"/>
      </w:pPr>
      <w:r>
        <w:t>30a</w:t>
      </w:r>
      <w:r>
        <w:tab/>
        <w:t>20</w:t>
      </w:r>
    </w:p>
    <w:p w:rsidR="00000000" w:rsidRDefault="00C653B4">
      <w:pPr>
        <w:tabs>
          <w:tab w:val="left" w:pos="1134"/>
        </w:tabs>
        <w:ind w:left="1134" w:right="-1134" w:hanging="1134"/>
      </w:pPr>
      <w:r>
        <w:t>30z</w:t>
      </w:r>
      <w:r>
        <w:tab/>
        <w:t>G 15 Friedberg S 34</w:t>
      </w:r>
    </w:p>
    <w:p w:rsidR="00000000" w:rsidRDefault="00C653B4">
      <w:pPr>
        <w:tabs>
          <w:tab w:val="left" w:pos="1134"/>
        </w:tabs>
        <w:ind w:left="1134" w:right="-1134" w:hanging="1134"/>
      </w:pPr>
      <w:r>
        <w:t>33</w:t>
      </w:r>
      <w:r>
        <w:tab/>
        <w:t>S. 946</w:t>
      </w:r>
    </w:p>
    <w:p w:rsidR="00000000" w:rsidRDefault="00C653B4">
      <w:pPr>
        <w:tabs>
          <w:tab w:val="left" w:pos="1134"/>
        </w:tabs>
        <w:ind w:left="1134" w:right="-1134" w:hanging="1134"/>
      </w:pPr>
      <w:r>
        <w:t>40</w:t>
      </w:r>
      <w:r>
        <w:tab/>
      </w:r>
      <w:r>
        <w:rPr>
          <w:vanish/>
        </w:rPr>
        <w:t>s[2{</w:t>
      </w:r>
      <w:r>
        <w:t>Förderung von</w:t>
      </w:r>
      <w:r>
        <w:rPr>
          <w:vanish/>
        </w:rPr>
        <w:t>}</w:t>
      </w:r>
      <w:r>
        <w:t xml:space="preserve"> </w:t>
      </w:r>
      <w:r>
        <w:rPr>
          <w:vanish/>
        </w:rPr>
        <w:t>1{</w:t>
      </w:r>
      <w:r>
        <w:t>Vo</w:t>
      </w:r>
      <w:r>
        <w:t>lksbibliotheken</w:t>
      </w:r>
      <w:r>
        <w:rPr>
          <w:vanish/>
        </w:rPr>
        <w:t>}]s</w:t>
      </w:r>
    </w:p>
    <w:p w:rsidR="00000000" w:rsidRDefault="00C653B4">
      <w:pPr>
        <w:tabs>
          <w:tab w:val="left" w:pos="1134"/>
        </w:tabs>
        <w:ind w:left="1134" w:right="-1134" w:hanging="1134"/>
      </w:pPr>
      <w:r>
        <w:t>41</w:t>
      </w:r>
      <w:r>
        <w:tab/>
        <w:t xml:space="preserve">u.a.: Tätigkeit der </w:t>
      </w:r>
      <w:r>
        <w:rPr>
          <w:vanish/>
        </w:rPr>
        <w:t>k[</w:t>
      </w:r>
      <w:r>
        <w:t xml:space="preserve">Staatlichen Landesberatungsstelle für das </w:t>
      </w:r>
      <w:r>
        <w:rPr>
          <w:vanish/>
        </w:rPr>
        <w:t>s[2{</w:t>
      </w:r>
      <w:r>
        <w:t>volkstümliche</w:t>
      </w:r>
      <w:r>
        <w:rPr>
          <w:vanish/>
        </w:rPr>
        <w:t>}</w:t>
      </w:r>
      <w:r>
        <w:t xml:space="preserve"> </w:t>
      </w:r>
      <w:r>
        <w:rPr>
          <w:vanish/>
        </w:rPr>
        <w:t>1{</w:t>
      </w:r>
      <w:r>
        <w:t>Büchereiwesen</w:t>
      </w:r>
      <w:r>
        <w:rPr>
          <w:vanish/>
        </w:rPr>
        <w:t>}]s</w:t>
      </w:r>
      <w:r>
        <w:t xml:space="preserve"> in </w:t>
      </w:r>
      <w:r>
        <w:rPr>
          <w:vanish/>
        </w:rPr>
        <w:t>o[</w:t>
      </w:r>
      <w:r>
        <w:t>Hessen</w:t>
      </w:r>
      <w:r>
        <w:rPr>
          <w:vanish/>
        </w:rPr>
        <w:t>]o]k</w:t>
      </w:r>
    </w:p>
    <w:p w:rsidR="00000000" w:rsidRDefault="00C653B4">
      <w:pPr>
        <w:tabs>
          <w:tab w:val="left" w:pos="1134"/>
        </w:tabs>
        <w:ind w:left="1134" w:right="-1134" w:hanging="1134"/>
      </w:pPr>
      <w:r>
        <w:t>43</w:t>
      </w:r>
      <w:r>
        <w:tab/>
        <w:t>1929 - 1945</w:t>
      </w:r>
    </w:p>
    <w:p w:rsidR="00000000" w:rsidRDefault="00C653B4">
      <w:pPr>
        <w:tabs>
          <w:tab w:val="left" w:pos="1134"/>
        </w:tabs>
        <w:ind w:left="1134" w:right="-1134" w:hanging="1134"/>
      </w:pPr>
      <w:r>
        <w:br w:type="page"/>
        <w:t>30</w:t>
      </w:r>
      <w:r>
        <w:tab/>
        <w:t>39</w:t>
      </w:r>
    </w:p>
    <w:p w:rsidR="00000000" w:rsidRDefault="00C653B4">
      <w:pPr>
        <w:tabs>
          <w:tab w:val="left" w:pos="1134"/>
        </w:tabs>
        <w:ind w:left="1134" w:right="-1134" w:hanging="1134"/>
      </w:pPr>
      <w:r>
        <w:t>30a</w:t>
      </w:r>
      <w:r>
        <w:tab/>
        <w:t>21</w:t>
      </w:r>
    </w:p>
    <w:p w:rsidR="00000000" w:rsidRDefault="00C653B4">
      <w:pPr>
        <w:tabs>
          <w:tab w:val="left" w:pos="1134"/>
        </w:tabs>
        <w:ind w:left="1134" w:right="-1134" w:hanging="1134"/>
      </w:pPr>
      <w:r>
        <w:t>30z</w:t>
      </w:r>
      <w:r>
        <w:tab/>
        <w:t>G 15 Friedberg S 39</w:t>
      </w:r>
    </w:p>
    <w:p w:rsidR="00000000" w:rsidRDefault="00C653B4">
      <w:pPr>
        <w:tabs>
          <w:tab w:val="left" w:pos="1134"/>
        </w:tabs>
        <w:ind w:left="1134" w:right="-1134" w:hanging="1134"/>
      </w:pPr>
      <w:r>
        <w:t>33</w:t>
      </w:r>
      <w:r>
        <w:tab/>
        <w:t>S. 946</w:t>
      </w:r>
    </w:p>
    <w:p w:rsidR="00000000" w:rsidRDefault="00C653B4">
      <w:pPr>
        <w:tabs>
          <w:tab w:val="left" w:pos="1134"/>
        </w:tabs>
        <w:ind w:left="1134" w:right="-1134" w:hanging="1134"/>
      </w:pPr>
      <w:r>
        <w:t>40</w:t>
      </w:r>
      <w:r>
        <w:tab/>
      </w:r>
      <w:r>
        <w:rPr>
          <w:vanish/>
        </w:rPr>
        <w:t>s[</w:t>
      </w:r>
      <w:r>
        <w:t>Druckereien</w:t>
      </w:r>
      <w:r>
        <w:rPr>
          <w:vanish/>
        </w:rPr>
        <w:t>]s</w:t>
      </w:r>
      <w:r>
        <w:t xml:space="preserve"> und </w:t>
      </w:r>
      <w:r>
        <w:rPr>
          <w:vanish/>
        </w:rPr>
        <w:t>s[</w:t>
      </w:r>
      <w:r>
        <w:t xml:space="preserve">Herausgabe von </w:t>
      </w:r>
      <w:r>
        <w:rPr>
          <w:vanish/>
        </w:rPr>
        <w:t>s[</w:t>
      </w:r>
      <w:r>
        <w:t>Zeitungen</w:t>
      </w:r>
      <w:r>
        <w:rPr>
          <w:vanish/>
        </w:rPr>
        <w:t>]s]s</w:t>
      </w:r>
      <w:r>
        <w:t xml:space="preserve"> in </w:t>
      </w:r>
      <w:r>
        <w:rPr>
          <w:vanish/>
        </w:rPr>
        <w:t>o[</w:t>
      </w:r>
      <w:r>
        <w:t>Butzbach</w:t>
      </w:r>
      <w:r>
        <w:rPr>
          <w:vanish/>
        </w:rPr>
        <w:t>]o</w:t>
      </w:r>
    </w:p>
    <w:p w:rsidR="00000000" w:rsidRDefault="00C653B4">
      <w:pPr>
        <w:tabs>
          <w:tab w:val="left" w:pos="1134"/>
        </w:tabs>
        <w:ind w:left="1134" w:right="-1134" w:hanging="1134"/>
      </w:pPr>
      <w:r>
        <w:t>41</w:t>
      </w:r>
      <w:r>
        <w:tab/>
        <w:t xml:space="preserve">u.a.: Gesuch des </w:t>
      </w:r>
      <w:r>
        <w:rPr>
          <w:vanish/>
        </w:rPr>
        <w:t>p[2{</w:t>
      </w:r>
      <w:r>
        <w:t>Moritz</w:t>
      </w:r>
      <w:r>
        <w:rPr>
          <w:vanish/>
        </w:rPr>
        <w:t>}</w:t>
      </w:r>
      <w:r>
        <w:t xml:space="preserve"> </w:t>
      </w:r>
      <w:r>
        <w:rPr>
          <w:vanish/>
        </w:rPr>
        <w:t>1{</w:t>
      </w:r>
      <w:r>
        <w:t>Kuhl</w:t>
      </w:r>
      <w:r>
        <w:rPr>
          <w:vanish/>
        </w:rPr>
        <w:t>}]p</w:t>
      </w:r>
      <w:r>
        <w:t xml:space="preserve"> um Erlaubnis zur </w:t>
      </w:r>
      <w:r>
        <w:rPr>
          <w:vanish/>
        </w:rPr>
        <w:t>s[2{</w:t>
      </w:r>
      <w:r>
        <w:t>Anlegung einer</w:t>
      </w:r>
      <w:r>
        <w:rPr>
          <w:vanish/>
        </w:rPr>
        <w:t>}</w:t>
      </w:r>
      <w:r>
        <w:t xml:space="preserve"> </w:t>
      </w:r>
      <w:r>
        <w:rPr>
          <w:vanish/>
        </w:rPr>
        <w:t>1{</w:t>
      </w:r>
      <w:r>
        <w:t>Buchdruckerei</w:t>
      </w:r>
      <w:r>
        <w:rPr>
          <w:vanish/>
        </w:rPr>
        <w:t>}]s</w:t>
      </w:r>
      <w:r>
        <w:t xml:space="preserve">; Herausgabe des </w:t>
      </w:r>
      <w:r>
        <w:rPr>
          <w:vanish/>
        </w:rPr>
        <w:t>t[</w:t>
      </w:r>
      <w:r>
        <w:t>"Wetterauer Boten"</w:t>
      </w:r>
      <w:r>
        <w:rPr>
          <w:vanish/>
        </w:rPr>
        <w:t>]t</w:t>
      </w:r>
      <w:r>
        <w:t xml:space="preserve"> durch M. Kuhl u. </w:t>
      </w:r>
      <w:r>
        <w:rPr>
          <w:vanish/>
        </w:rPr>
        <w:t>p[2{</w:t>
      </w:r>
      <w:r>
        <w:t>Carl</w:t>
      </w:r>
      <w:r>
        <w:rPr>
          <w:vanish/>
        </w:rPr>
        <w:t>}</w:t>
      </w:r>
      <w:r>
        <w:t xml:space="preserve"> </w:t>
      </w:r>
      <w:r>
        <w:rPr>
          <w:vanish/>
        </w:rPr>
        <w:t>1{</w:t>
      </w:r>
      <w:r>
        <w:t>Weickhardt</w:t>
      </w:r>
      <w:r>
        <w:rPr>
          <w:vanish/>
        </w:rPr>
        <w:t>}]p</w:t>
      </w:r>
    </w:p>
    <w:p w:rsidR="00000000" w:rsidRDefault="00C653B4">
      <w:pPr>
        <w:tabs>
          <w:tab w:val="left" w:pos="1134"/>
        </w:tabs>
        <w:ind w:left="1134" w:right="-1134" w:hanging="1134"/>
      </w:pPr>
      <w:r>
        <w:t>43</w:t>
      </w:r>
      <w:r>
        <w:tab/>
        <w:t>1842 - 1867</w:t>
      </w:r>
    </w:p>
    <w:p w:rsidR="00000000" w:rsidRDefault="00C653B4">
      <w:pPr>
        <w:tabs>
          <w:tab w:val="left" w:pos="1134"/>
        </w:tabs>
        <w:ind w:left="1134" w:right="-1134" w:hanging="1134"/>
      </w:pPr>
      <w:r>
        <w:t>45</w:t>
      </w:r>
      <w:r>
        <w:tab/>
        <w:t xml:space="preserve">Entnommen: </w:t>
      </w:r>
      <w:r>
        <w:rPr>
          <w:vanish/>
        </w:rPr>
        <w:t>t[</w:t>
      </w:r>
      <w:r>
        <w:t>Stadt- u. Landbote, Anzeig</w:t>
      </w:r>
      <w:r>
        <w:t>eblatt für Butzbach und Umgegend</w:t>
      </w:r>
      <w:r>
        <w:rPr>
          <w:vanish/>
        </w:rPr>
        <w:t>]t</w:t>
      </w:r>
      <w:r>
        <w:t xml:space="preserve"> vom 18.6.1856, mit Beilage jetzt Dienstbibliothek</w:t>
      </w:r>
    </w:p>
    <w:p w:rsidR="00000000" w:rsidRDefault="00C653B4">
      <w:pPr>
        <w:tabs>
          <w:tab w:val="left" w:pos="1134"/>
        </w:tabs>
        <w:ind w:left="1134" w:right="-1134" w:hanging="1134"/>
      </w:pPr>
      <w:r>
        <w:br w:type="page"/>
        <w:t>30</w:t>
      </w:r>
      <w:r>
        <w:tab/>
        <w:t>45</w:t>
      </w:r>
    </w:p>
    <w:p w:rsidR="00000000" w:rsidRDefault="00C653B4">
      <w:pPr>
        <w:tabs>
          <w:tab w:val="left" w:pos="1134"/>
        </w:tabs>
        <w:ind w:left="1134" w:right="-1134" w:hanging="1134"/>
      </w:pPr>
      <w:r>
        <w:t>30a</w:t>
      </w:r>
      <w:r>
        <w:tab/>
        <w:t>22</w:t>
      </w:r>
    </w:p>
    <w:p w:rsidR="00000000" w:rsidRDefault="00C653B4">
      <w:pPr>
        <w:tabs>
          <w:tab w:val="left" w:pos="1134"/>
        </w:tabs>
        <w:ind w:left="1134" w:right="-1134" w:hanging="1134"/>
      </w:pPr>
      <w:r>
        <w:t>30z</w:t>
      </w:r>
      <w:r>
        <w:tab/>
        <w:t>G 15 Friedberg S 45</w:t>
      </w:r>
    </w:p>
    <w:p w:rsidR="00000000" w:rsidRDefault="00C653B4">
      <w:pPr>
        <w:tabs>
          <w:tab w:val="left" w:pos="1134"/>
        </w:tabs>
        <w:ind w:left="1134" w:right="-1134" w:hanging="1134"/>
      </w:pPr>
      <w:r>
        <w:t>33</w:t>
      </w:r>
      <w:r>
        <w:tab/>
        <w:t>S. 947</w:t>
      </w:r>
    </w:p>
    <w:p w:rsidR="00000000" w:rsidRDefault="00C653B4">
      <w:pPr>
        <w:tabs>
          <w:tab w:val="left" w:pos="1134"/>
        </w:tabs>
        <w:ind w:left="1134" w:right="-1134" w:hanging="1134"/>
      </w:pPr>
      <w:r>
        <w:t>40</w:t>
      </w:r>
      <w:r>
        <w:tab/>
      </w:r>
      <w:r>
        <w:rPr>
          <w:vanish/>
        </w:rPr>
        <w:t>s[2{</w:t>
      </w:r>
      <w:r>
        <w:t>Vergabe von staatlichen</w:t>
      </w:r>
      <w:r>
        <w:rPr>
          <w:vanish/>
        </w:rPr>
        <w:t>}</w:t>
      </w:r>
      <w:r>
        <w:t xml:space="preserve"> </w:t>
      </w:r>
      <w:r>
        <w:rPr>
          <w:vanish/>
        </w:rPr>
        <w:t>1{</w:t>
      </w:r>
      <w:r>
        <w:t>Druckarbeiten</w:t>
      </w:r>
      <w:r>
        <w:rPr>
          <w:vanish/>
        </w:rPr>
        <w:t>}]s</w:t>
      </w:r>
      <w:r>
        <w:t xml:space="preserve"> an </w:t>
      </w:r>
      <w:r>
        <w:rPr>
          <w:vanish/>
        </w:rPr>
        <w:t>s[</w:t>
      </w:r>
      <w:r>
        <w:t>Druckereien</w:t>
      </w:r>
      <w:r>
        <w:rPr>
          <w:vanish/>
        </w:rPr>
        <w:t>]s</w:t>
      </w:r>
    </w:p>
    <w:p w:rsidR="00000000" w:rsidRDefault="00C653B4">
      <w:pPr>
        <w:tabs>
          <w:tab w:val="left" w:pos="1134"/>
        </w:tabs>
        <w:ind w:left="1134" w:right="-1134" w:hanging="1134"/>
      </w:pPr>
      <w:r>
        <w:t>41</w:t>
      </w:r>
      <w:r>
        <w:tab/>
        <w:t xml:space="preserve">auch: </w:t>
      </w:r>
      <w:r>
        <w:rPr>
          <w:vanish/>
        </w:rPr>
        <w:t>s[</w:t>
      </w:r>
      <w:r>
        <w:t>Nachdruck</w:t>
      </w:r>
      <w:r>
        <w:rPr>
          <w:vanish/>
        </w:rPr>
        <w:t>]s</w:t>
      </w:r>
      <w:r>
        <w:t xml:space="preserve"> des </w:t>
      </w:r>
      <w:r>
        <w:rPr>
          <w:vanish/>
        </w:rPr>
        <w:t>s[</w:t>
      </w:r>
      <w:r>
        <w:t xml:space="preserve">Liederanhangs zum evangelischen </w:t>
      </w:r>
      <w:r>
        <w:rPr>
          <w:vanish/>
        </w:rPr>
        <w:t>s[</w:t>
      </w:r>
      <w:r>
        <w:t>Landesgesangbuch</w:t>
      </w:r>
      <w:r>
        <w:rPr>
          <w:vanish/>
        </w:rPr>
        <w:t>]s]s</w:t>
      </w:r>
    </w:p>
    <w:p w:rsidR="00000000" w:rsidRDefault="00C653B4">
      <w:pPr>
        <w:tabs>
          <w:tab w:val="left" w:pos="1134"/>
        </w:tabs>
        <w:ind w:left="1134" w:right="-1134" w:hanging="1134"/>
      </w:pPr>
      <w:r>
        <w:t>43</w:t>
      </w:r>
      <w:r>
        <w:tab/>
        <w:t>1859 - 1860 ; 1901 ; 1923</w:t>
      </w:r>
    </w:p>
    <w:p w:rsidR="00000000" w:rsidRDefault="00C653B4">
      <w:pPr>
        <w:tabs>
          <w:tab w:val="left" w:pos="1134"/>
        </w:tabs>
        <w:ind w:left="1134" w:right="-1134" w:hanging="1134"/>
      </w:pPr>
      <w:r>
        <w:t>45</w:t>
      </w:r>
      <w:r>
        <w:tab/>
        <w:t>Prov.: KA Vilbel</w:t>
      </w:r>
    </w:p>
    <w:p w:rsidR="00000000" w:rsidRDefault="00C653B4">
      <w:pPr>
        <w:tabs>
          <w:tab w:val="left" w:pos="1134"/>
        </w:tabs>
        <w:ind w:left="1134" w:right="-1134" w:hanging="1134"/>
      </w:pPr>
      <w:r>
        <w:br w:type="page"/>
        <w:t>30</w:t>
      </w:r>
      <w:r>
        <w:tab/>
        <w:t>16</w:t>
      </w:r>
    </w:p>
    <w:p w:rsidR="00000000" w:rsidRDefault="00C653B4">
      <w:pPr>
        <w:tabs>
          <w:tab w:val="left" w:pos="1134"/>
        </w:tabs>
        <w:ind w:left="1134" w:right="-1134" w:hanging="1134"/>
      </w:pPr>
      <w:r>
        <w:t>30a</w:t>
      </w:r>
      <w:r>
        <w:tab/>
        <w:t>23</w:t>
      </w:r>
    </w:p>
    <w:p w:rsidR="00000000" w:rsidRDefault="00C653B4">
      <w:pPr>
        <w:tabs>
          <w:tab w:val="left" w:pos="1134"/>
        </w:tabs>
        <w:ind w:left="1134" w:right="-1134" w:hanging="1134"/>
      </w:pPr>
      <w:r>
        <w:t>30z</w:t>
      </w:r>
      <w:r>
        <w:tab/>
        <w:t>G 15 Friedberg S 16</w:t>
      </w:r>
    </w:p>
    <w:p w:rsidR="00000000" w:rsidRDefault="00C653B4">
      <w:pPr>
        <w:tabs>
          <w:tab w:val="left" w:pos="1134"/>
        </w:tabs>
        <w:ind w:left="1134" w:right="-1134" w:hanging="1134"/>
      </w:pPr>
      <w:r>
        <w:t>33</w:t>
      </w:r>
      <w:r>
        <w:tab/>
        <w:t>S. 947</w:t>
      </w:r>
    </w:p>
    <w:p w:rsidR="00000000" w:rsidRDefault="00C653B4">
      <w:pPr>
        <w:tabs>
          <w:tab w:val="left" w:pos="1134"/>
        </w:tabs>
        <w:ind w:left="1134" w:right="-1134" w:hanging="1134"/>
      </w:pPr>
      <w:r>
        <w:t>40</w:t>
      </w:r>
      <w:r>
        <w:tab/>
        <w:t xml:space="preserve">Manuskripte der Inhaltsverzeichnisse zu den </w:t>
      </w:r>
      <w:r>
        <w:rPr>
          <w:vanish/>
        </w:rPr>
        <w:t>s[</w:t>
      </w:r>
      <w:r>
        <w:t>Kreisblätter</w:t>
      </w:r>
      <w:r>
        <w:rPr>
          <w:vanish/>
        </w:rPr>
        <w:t>]s</w:t>
      </w:r>
      <w:r>
        <w:t>n</w:t>
      </w:r>
    </w:p>
    <w:p w:rsidR="00000000" w:rsidRDefault="00C653B4">
      <w:pPr>
        <w:tabs>
          <w:tab w:val="left" w:pos="1134"/>
        </w:tabs>
        <w:ind w:left="1134" w:right="-1134" w:hanging="1134"/>
      </w:pPr>
      <w:r>
        <w:t>43</w:t>
      </w:r>
      <w:r>
        <w:tab/>
        <w:t>1857 - 1895</w:t>
      </w:r>
    </w:p>
    <w:p w:rsidR="00000000" w:rsidRDefault="00C653B4">
      <w:pPr>
        <w:tabs>
          <w:tab w:val="left" w:pos="1134"/>
        </w:tabs>
        <w:ind w:left="1134" w:right="-1134" w:hanging="1134"/>
      </w:pPr>
      <w:r>
        <w:br w:type="page"/>
        <w:t>30</w:t>
      </w:r>
      <w:r>
        <w:tab/>
        <w:t>37</w:t>
      </w:r>
    </w:p>
    <w:p w:rsidR="00000000" w:rsidRDefault="00C653B4">
      <w:pPr>
        <w:tabs>
          <w:tab w:val="left" w:pos="1134"/>
        </w:tabs>
        <w:ind w:left="1134" w:right="-1134" w:hanging="1134"/>
      </w:pPr>
      <w:r>
        <w:t>30a</w:t>
      </w:r>
      <w:r>
        <w:tab/>
        <w:t>24</w:t>
      </w:r>
    </w:p>
    <w:p w:rsidR="00000000" w:rsidRDefault="00C653B4">
      <w:pPr>
        <w:tabs>
          <w:tab w:val="left" w:pos="1134"/>
        </w:tabs>
        <w:ind w:left="1134" w:right="-1134" w:hanging="1134"/>
      </w:pPr>
      <w:r>
        <w:t>30z</w:t>
      </w:r>
      <w:r>
        <w:tab/>
        <w:t>G 15 Friedberg S 37</w:t>
      </w:r>
    </w:p>
    <w:p w:rsidR="00000000" w:rsidRDefault="00C653B4">
      <w:pPr>
        <w:tabs>
          <w:tab w:val="left" w:pos="1134"/>
        </w:tabs>
        <w:ind w:left="1134" w:right="-1134" w:hanging="1134"/>
      </w:pPr>
      <w:r>
        <w:t>33</w:t>
      </w:r>
      <w:r>
        <w:tab/>
        <w:t>S. 947</w:t>
      </w:r>
    </w:p>
    <w:p w:rsidR="00000000" w:rsidRDefault="00C653B4">
      <w:pPr>
        <w:tabs>
          <w:tab w:val="left" w:pos="1134"/>
        </w:tabs>
        <w:ind w:left="1134" w:right="-1134" w:hanging="1134"/>
      </w:pPr>
      <w:r>
        <w:t>40</w:t>
      </w:r>
      <w:r>
        <w:tab/>
        <w:t xml:space="preserve">Ablieferung von </w:t>
      </w:r>
      <w:r>
        <w:rPr>
          <w:vanish/>
        </w:rPr>
        <w:t>s[</w:t>
      </w:r>
      <w:r>
        <w:t>Amtsblättern</w:t>
      </w:r>
      <w:r>
        <w:rPr>
          <w:vanish/>
        </w:rPr>
        <w:t>]s</w:t>
      </w:r>
      <w:r>
        <w:t xml:space="preserve"> an das </w:t>
      </w:r>
      <w:r>
        <w:rPr>
          <w:vanish/>
        </w:rPr>
        <w:t>k[</w:t>
      </w:r>
      <w:r>
        <w:t>Ministerium des Innern</w:t>
      </w:r>
      <w:r>
        <w:rPr>
          <w:vanish/>
        </w:rPr>
        <w:t>]k</w:t>
      </w:r>
    </w:p>
    <w:p w:rsidR="00000000" w:rsidRDefault="00C653B4">
      <w:pPr>
        <w:tabs>
          <w:tab w:val="left" w:pos="1134"/>
        </w:tabs>
        <w:ind w:left="1134" w:right="-1134" w:hanging="1134"/>
      </w:pPr>
      <w:r>
        <w:t>43</w:t>
      </w:r>
      <w:r>
        <w:tab/>
        <w:t>1851 - 1858 ; 1870 - 1872</w:t>
      </w:r>
    </w:p>
    <w:p w:rsidR="00000000" w:rsidRDefault="00C653B4">
      <w:pPr>
        <w:tabs>
          <w:tab w:val="left" w:pos="1134"/>
        </w:tabs>
        <w:ind w:left="1134" w:right="-1134" w:hanging="1134"/>
      </w:pPr>
      <w:r>
        <w:br w:type="page"/>
        <w:t>30</w:t>
      </w:r>
      <w:r>
        <w:tab/>
        <w:t>7</w:t>
      </w:r>
    </w:p>
    <w:p w:rsidR="00000000" w:rsidRDefault="00C653B4">
      <w:pPr>
        <w:tabs>
          <w:tab w:val="left" w:pos="1134"/>
        </w:tabs>
        <w:ind w:left="1134" w:right="-1134" w:hanging="1134"/>
      </w:pPr>
      <w:r>
        <w:t>30a</w:t>
      </w:r>
      <w:r>
        <w:tab/>
        <w:t>25</w:t>
      </w:r>
    </w:p>
    <w:p w:rsidR="00000000" w:rsidRDefault="00C653B4">
      <w:pPr>
        <w:tabs>
          <w:tab w:val="left" w:pos="1134"/>
        </w:tabs>
        <w:ind w:left="1134" w:right="-1134" w:hanging="1134"/>
      </w:pPr>
      <w:r>
        <w:t>30z</w:t>
      </w:r>
      <w:r>
        <w:tab/>
        <w:t>G 15 Friedberg S 7</w:t>
      </w:r>
    </w:p>
    <w:p w:rsidR="00000000" w:rsidRDefault="00C653B4">
      <w:pPr>
        <w:tabs>
          <w:tab w:val="left" w:pos="1134"/>
        </w:tabs>
        <w:ind w:left="1134" w:right="-1134" w:hanging="1134"/>
      </w:pPr>
      <w:r>
        <w:t>33</w:t>
      </w:r>
      <w:r>
        <w:tab/>
        <w:t>S. 947 f.</w:t>
      </w:r>
    </w:p>
    <w:p w:rsidR="00000000" w:rsidRDefault="00C653B4">
      <w:pPr>
        <w:tabs>
          <w:tab w:val="left" w:pos="1134"/>
        </w:tabs>
        <w:ind w:left="1134" w:right="-1134" w:hanging="1134"/>
      </w:pPr>
      <w:r>
        <w:t>40</w:t>
      </w:r>
      <w:r>
        <w:tab/>
        <w:t xml:space="preserve">Kosten für amtliche Bekanntmachungen im </w:t>
      </w:r>
      <w:r>
        <w:rPr>
          <w:vanish/>
        </w:rPr>
        <w:t>s[</w:t>
      </w:r>
      <w:r>
        <w:t>Kreisblatt</w:t>
      </w:r>
      <w:r>
        <w:rPr>
          <w:vanish/>
        </w:rPr>
        <w:t>]s</w:t>
      </w:r>
    </w:p>
    <w:p w:rsidR="00000000" w:rsidRDefault="00C653B4">
      <w:pPr>
        <w:tabs>
          <w:tab w:val="left" w:pos="1134"/>
        </w:tabs>
        <w:ind w:left="1134" w:right="-1134" w:hanging="1134"/>
      </w:pPr>
      <w:r>
        <w:t>41</w:t>
      </w:r>
      <w:r>
        <w:tab/>
        <w:t>u.a.: Antrag auf Abg. Ulrich u. Genossen wegen Veröffentlichung von amtlichen Bekanntmachungen; Kosten für den Bezug der Darmstädter Zeitung; Abonnement auf Kosten des Kirchenfonds</w:t>
      </w:r>
    </w:p>
    <w:p w:rsidR="00000000" w:rsidRDefault="00C653B4">
      <w:pPr>
        <w:tabs>
          <w:tab w:val="left" w:pos="1134"/>
        </w:tabs>
        <w:ind w:left="1134" w:right="-1134" w:hanging="1134"/>
      </w:pPr>
      <w:r>
        <w:t>43</w:t>
      </w:r>
      <w:r>
        <w:tab/>
        <w:t>1855 - 1856 ; 1902 - 1905 ; 1922</w:t>
      </w:r>
    </w:p>
    <w:p w:rsidR="00000000" w:rsidRDefault="00C653B4">
      <w:pPr>
        <w:tabs>
          <w:tab w:val="left" w:pos="1134"/>
        </w:tabs>
        <w:ind w:left="1134" w:right="-1134" w:hanging="1134"/>
      </w:pPr>
      <w:r>
        <w:t>45</w:t>
      </w:r>
      <w:r>
        <w:tab/>
        <w:t>Entnommen: Kreiszeitung für den Obertaunuskreis, "Landskrone" Oppenheimer Kreiszeit</w:t>
      </w:r>
      <w:r>
        <w:t>ung, jetzt Dienstbibliothek</w:t>
      </w:r>
    </w:p>
    <w:p w:rsidR="00000000" w:rsidRDefault="00C653B4">
      <w:pPr>
        <w:tabs>
          <w:tab w:val="left" w:pos="1134"/>
        </w:tabs>
        <w:ind w:left="1134" w:right="-1134" w:hanging="1134"/>
      </w:pPr>
      <w:r>
        <w:br w:type="page"/>
        <w:t>30</w:t>
      </w:r>
      <w:r>
        <w:tab/>
        <w:t>17</w:t>
      </w:r>
    </w:p>
    <w:p w:rsidR="00000000" w:rsidRDefault="00C653B4">
      <w:pPr>
        <w:tabs>
          <w:tab w:val="left" w:pos="1134"/>
        </w:tabs>
        <w:ind w:left="1134" w:right="-1134" w:hanging="1134"/>
      </w:pPr>
      <w:r>
        <w:t>30a</w:t>
      </w:r>
      <w:r>
        <w:tab/>
        <w:t>26</w:t>
      </w:r>
    </w:p>
    <w:p w:rsidR="00000000" w:rsidRDefault="00C653B4">
      <w:pPr>
        <w:tabs>
          <w:tab w:val="left" w:pos="1134"/>
        </w:tabs>
        <w:ind w:left="1134" w:right="-1134" w:hanging="1134"/>
      </w:pPr>
      <w:r>
        <w:t>30z</w:t>
      </w:r>
      <w:r>
        <w:tab/>
        <w:t>G 15 Friedberg S 17</w:t>
      </w:r>
    </w:p>
    <w:p w:rsidR="00000000" w:rsidRDefault="00C653B4">
      <w:pPr>
        <w:tabs>
          <w:tab w:val="left" w:pos="1134"/>
        </w:tabs>
        <w:ind w:left="1134" w:right="-1134" w:hanging="1134"/>
      </w:pPr>
      <w:r>
        <w:t>33</w:t>
      </w:r>
      <w:r>
        <w:tab/>
        <w:t>S. 948</w:t>
      </w:r>
    </w:p>
    <w:p w:rsidR="00000000" w:rsidRDefault="00C653B4">
      <w:pPr>
        <w:tabs>
          <w:tab w:val="left" w:pos="1134"/>
        </w:tabs>
        <w:ind w:left="1134" w:right="-1134" w:hanging="1134"/>
      </w:pPr>
      <w:r>
        <w:t>40</w:t>
      </w:r>
      <w:r>
        <w:tab/>
      </w:r>
      <w:r>
        <w:rPr>
          <w:vanish/>
        </w:rPr>
        <w:t>s[</w:t>
      </w:r>
      <w:r>
        <w:t xml:space="preserve">Herausgabe der </w:t>
      </w:r>
      <w:r>
        <w:rPr>
          <w:vanish/>
        </w:rPr>
        <w:t>s[</w:t>
      </w:r>
      <w:r>
        <w:t>Kreisblätter</w:t>
      </w:r>
      <w:r>
        <w:rPr>
          <w:vanish/>
        </w:rPr>
        <w:t>]s]s</w:t>
      </w:r>
    </w:p>
    <w:p w:rsidR="00000000" w:rsidRDefault="00C653B4">
      <w:pPr>
        <w:tabs>
          <w:tab w:val="left" w:pos="1134"/>
        </w:tabs>
        <w:ind w:left="1134" w:right="-1134" w:hanging="1134"/>
      </w:pPr>
      <w:r>
        <w:t>43</w:t>
      </w:r>
      <w:r>
        <w:tab/>
        <w:t>1874 - 1917</w:t>
      </w:r>
    </w:p>
    <w:p w:rsidR="00000000" w:rsidRDefault="00C653B4">
      <w:pPr>
        <w:tabs>
          <w:tab w:val="left" w:pos="1134"/>
        </w:tabs>
        <w:ind w:left="1134" w:right="-1134" w:hanging="1134"/>
      </w:pPr>
      <w:r>
        <w:br w:type="page"/>
        <w:t>30</w:t>
      </w:r>
      <w:r>
        <w:tab/>
        <w:t>27</w:t>
      </w:r>
    </w:p>
    <w:p w:rsidR="00000000" w:rsidRDefault="00C653B4">
      <w:pPr>
        <w:tabs>
          <w:tab w:val="left" w:pos="1134"/>
        </w:tabs>
        <w:ind w:left="1134" w:right="-1134" w:hanging="1134"/>
      </w:pPr>
      <w:r>
        <w:t>30a</w:t>
      </w:r>
      <w:r>
        <w:tab/>
        <w:t>27</w:t>
      </w:r>
    </w:p>
    <w:p w:rsidR="00000000" w:rsidRDefault="00C653B4">
      <w:pPr>
        <w:tabs>
          <w:tab w:val="left" w:pos="1134"/>
        </w:tabs>
        <w:ind w:left="1134" w:right="-1134" w:hanging="1134"/>
      </w:pPr>
      <w:r>
        <w:t>30z</w:t>
      </w:r>
      <w:r>
        <w:tab/>
        <w:t>G 15 Friedberg S 27</w:t>
      </w:r>
    </w:p>
    <w:p w:rsidR="00000000" w:rsidRDefault="00C653B4">
      <w:pPr>
        <w:tabs>
          <w:tab w:val="left" w:pos="1134"/>
        </w:tabs>
        <w:ind w:left="1134" w:right="-1134" w:hanging="1134"/>
      </w:pPr>
      <w:r>
        <w:t>33</w:t>
      </w:r>
      <w:r>
        <w:tab/>
        <w:t>S. 948</w:t>
      </w:r>
    </w:p>
    <w:p w:rsidR="00000000" w:rsidRDefault="00C653B4">
      <w:pPr>
        <w:tabs>
          <w:tab w:val="left" w:pos="1134"/>
        </w:tabs>
        <w:ind w:left="1134" w:right="-1134" w:hanging="1134"/>
      </w:pPr>
      <w:r>
        <w:t>40</w:t>
      </w:r>
      <w:r>
        <w:tab/>
      </w:r>
      <w:r>
        <w:rPr>
          <w:vanish/>
        </w:rPr>
        <w:t>s[s[2{</w:t>
      </w:r>
      <w:r>
        <w:t>Bezug von</w:t>
      </w:r>
      <w:r>
        <w:rPr>
          <w:vanish/>
        </w:rPr>
        <w:t>}</w:t>
      </w:r>
      <w:r>
        <w:t xml:space="preserve"> </w:t>
      </w:r>
      <w:r>
        <w:rPr>
          <w:vanish/>
        </w:rPr>
        <w:t>1{</w:t>
      </w:r>
      <w:r>
        <w:t>Büchern</w:t>
      </w:r>
      <w:r>
        <w:rPr>
          <w:vanish/>
        </w:rPr>
        <w:t>}]s]s</w:t>
      </w:r>
      <w:r>
        <w:t>, Zeitungen und Zeitschriften durch die Gemeinden</w:t>
      </w:r>
    </w:p>
    <w:p w:rsidR="00000000" w:rsidRDefault="00C653B4">
      <w:pPr>
        <w:tabs>
          <w:tab w:val="left" w:pos="1134"/>
        </w:tabs>
        <w:ind w:left="1134" w:right="-1134" w:hanging="1134"/>
      </w:pPr>
      <w:r>
        <w:t>41</w:t>
      </w:r>
      <w:r>
        <w:tab/>
        <w:t>u.a.: Bitte des Bürgermeisters von Schwalheim um Rückgängigmachung eines unter Druck zustande gekommenen Vertrages über die Lieferung des "Stürmers"; Weigerung des Direktors des Landeszuchthauses Marienschloß die Oberhessische Tageszeitung zu bezi</w:t>
      </w:r>
      <w:r>
        <w:t>ehen</w:t>
      </w:r>
    </w:p>
    <w:p w:rsidR="00000000" w:rsidRDefault="00C653B4">
      <w:pPr>
        <w:tabs>
          <w:tab w:val="left" w:pos="1134"/>
        </w:tabs>
        <w:ind w:left="1134" w:right="-1134" w:hanging="1134"/>
      </w:pPr>
      <w:r>
        <w:t>43</w:t>
      </w:r>
      <w:r>
        <w:tab/>
        <w:t>1895 ; 1917 ; 1933 - 1934 ; 1938 - 1939</w:t>
      </w:r>
    </w:p>
    <w:p w:rsidR="00000000" w:rsidRDefault="00C653B4">
      <w:pPr>
        <w:tabs>
          <w:tab w:val="left" w:pos="1134"/>
        </w:tabs>
        <w:ind w:left="1134" w:right="-1134" w:hanging="1134"/>
      </w:pPr>
      <w:r>
        <w:br w:type="page"/>
        <w:t>30</w:t>
      </w:r>
      <w:r>
        <w:tab/>
        <w:t>47</w:t>
      </w:r>
    </w:p>
    <w:p w:rsidR="00000000" w:rsidRDefault="00C653B4">
      <w:pPr>
        <w:tabs>
          <w:tab w:val="left" w:pos="1134"/>
        </w:tabs>
        <w:ind w:left="1134" w:right="-1134" w:hanging="1134"/>
      </w:pPr>
      <w:r>
        <w:t>30a</w:t>
      </w:r>
      <w:r>
        <w:tab/>
        <w:t>28</w:t>
      </w:r>
    </w:p>
    <w:p w:rsidR="00000000" w:rsidRDefault="00C653B4">
      <w:pPr>
        <w:tabs>
          <w:tab w:val="left" w:pos="1134"/>
        </w:tabs>
        <w:ind w:left="1134" w:right="-1134" w:hanging="1134"/>
      </w:pPr>
      <w:r>
        <w:t>30z</w:t>
      </w:r>
      <w:r>
        <w:tab/>
        <w:t>G 15 Friedberg S 47</w:t>
      </w:r>
    </w:p>
    <w:p w:rsidR="00000000" w:rsidRDefault="00C653B4">
      <w:pPr>
        <w:tabs>
          <w:tab w:val="left" w:pos="1134"/>
        </w:tabs>
        <w:ind w:left="1134" w:right="-1134" w:hanging="1134"/>
      </w:pPr>
      <w:r>
        <w:t>33</w:t>
      </w:r>
      <w:r>
        <w:tab/>
        <w:t>S. 949</w:t>
      </w:r>
    </w:p>
    <w:p w:rsidR="00000000" w:rsidRDefault="00C653B4">
      <w:pPr>
        <w:tabs>
          <w:tab w:val="left" w:pos="1134"/>
        </w:tabs>
        <w:ind w:left="1134" w:right="-1134" w:hanging="1134"/>
      </w:pPr>
      <w:r>
        <w:t>40</w:t>
      </w:r>
      <w:r>
        <w:tab/>
      </w:r>
      <w:r>
        <w:rPr>
          <w:vanish/>
        </w:rPr>
        <w:t>s[</w:t>
      </w:r>
      <w:r>
        <w:t xml:space="preserve">Verkauf von </w:t>
      </w:r>
      <w:r>
        <w:rPr>
          <w:vanish/>
        </w:rPr>
        <w:t>s[</w:t>
      </w:r>
      <w:r>
        <w:t>Kalender</w:t>
      </w:r>
      <w:r>
        <w:rPr>
          <w:vanish/>
        </w:rPr>
        <w:t>]s</w:t>
      </w:r>
      <w:r>
        <w:t>n</w:t>
      </w:r>
      <w:r>
        <w:rPr>
          <w:vanish/>
        </w:rPr>
        <w:t>]s</w:t>
      </w:r>
      <w:r>
        <w:t xml:space="preserve">; </w:t>
      </w:r>
      <w:r>
        <w:rPr>
          <w:vanish/>
        </w:rPr>
        <w:t>s[</w:t>
      </w:r>
      <w:r>
        <w:t>Kalenderstempel</w:t>
      </w:r>
      <w:r>
        <w:rPr>
          <w:vanish/>
        </w:rPr>
        <w:t>]s</w:t>
      </w:r>
    </w:p>
    <w:p w:rsidR="00000000" w:rsidRDefault="00C653B4">
      <w:pPr>
        <w:tabs>
          <w:tab w:val="left" w:pos="1134"/>
        </w:tabs>
        <w:ind w:left="1134" w:right="-1134" w:hanging="1134"/>
      </w:pPr>
      <w:r>
        <w:t>43</w:t>
      </w:r>
      <w:r>
        <w:tab/>
        <w:t>1822 ; 1840 - 1854 ; 1866 - 1869</w:t>
      </w:r>
    </w:p>
    <w:p w:rsidR="00000000" w:rsidRDefault="00C653B4">
      <w:pPr>
        <w:tabs>
          <w:tab w:val="left" w:pos="1134"/>
        </w:tabs>
        <w:ind w:left="1134" w:right="-1134" w:hanging="1134"/>
      </w:pPr>
      <w:r>
        <w:br w:type="page"/>
        <w:t>26</w:t>
      </w:r>
      <w:r>
        <w:tab/>
        <w:t>V</w:t>
      </w:r>
    </w:p>
    <w:p w:rsidR="00000000" w:rsidRDefault="00C653B4">
      <w:pPr>
        <w:tabs>
          <w:tab w:val="left" w:pos="1134"/>
        </w:tabs>
        <w:ind w:left="1134" w:right="-1134" w:hanging="1134"/>
      </w:pPr>
      <w:r>
        <w:t>26a</w:t>
      </w:r>
      <w:r>
        <w:tab/>
        <w:t>V</w:t>
      </w:r>
    </w:p>
    <w:p w:rsidR="00000000" w:rsidRDefault="00C653B4">
      <w:pPr>
        <w:tabs>
          <w:tab w:val="left" w:pos="1134"/>
        </w:tabs>
        <w:ind w:left="1134" w:right="-1134" w:hanging="1134"/>
      </w:pPr>
      <w:r>
        <w:t>27</w:t>
      </w:r>
      <w:r>
        <w:tab/>
        <w:t>V. Handel und Gewerbe \ V.5. Gewerbe</w:t>
      </w:r>
    </w:p>
    <w:p w:rsidR="00000000" w:rsidRDefault="00C653B4">
      <w:pPr>
        <w:tabs>
          <w:tab w:val="left" w:pos="1134"/>
        </w:tabs>
        <w:ind w:left="1134" w:right="-1134" w:hanging="1134"/>
      </w:pPr>
      <w:r>
        <w:t>30</w:t>
      </w:r>
      <w:r>
        <w:tab/>
        <w:t>284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V 284</w:t>
      </w:r>
    </w:p>
    <w:p w:rsidR="00000000" w:rsidRDefault="00C653B4">
      <w:pPr>
        <w:tabs>
          <w:tab w:val="left" w:pos="1134"/>
        </w:tabs>
        <w:ind w:left="1134" w:right="-1134" w:hanging="1134"/>
      </w:pPr>
      <w:r>
        <w:t>33</w:t>
      </w:r>
      <w:r>
        <w:tab/>
        <w:t>S. 1029</w:t>
      </w:r>
    </w:p>
    <w:p w:rsidR="00000000" w:rsidRDefault="00C653B4">
      <w:pPr>
        <w:tabs>
          <w:tab w:val="left" w:pos="1134"/>
        </w:tabs>
        <w:ind w:left="1134" w:right="-1134" w:hanging="1134"/>
      </w:pPr>
      <w:r>
        <w:t>40</w:t>
      </w:r>
      <w:r>
        <w:tab/>
        <w:t>Allgemeine Verfügungen über Handel und Gewerbe Band 4</w:t>
      </w:r>
    </w:p>
    <w:p w:rsidR="00000000" w:rsidRDefault="00C653B4">
      <w:pPr>
        <w:tabs>
          <w:tab w:val="left" w:pos="1134"/>
        </w:tabs>
        <w:ind w:left="1134" w:right="-1134" w:hanging="1134"/>
      </w:pPr>
      <w:r>
        <w:t>41</w:t>
      </w:r>
      <w:r>
        <w:tab/>
        <w:t xml:space="preserve">u.a.: Gesuch des </w:t>
      </w:r>
      <w:r>
        <w:rPr>
          <w:vanish/>
        </w:rPr>
        <w:t>p[2{</w:t>
      </w:r>
      <w:r>
        <w:t>Leopold</w:t>
      </w:r>
      <w:r>
        <w:rPr>
          <w:vanish/>
        </w:rPr>
        <w:t>}</w:t>
      </w:r>
      <w:r>
        <w:t xml:space="preserve"> </w:t>
      </w:r>
      <w:r>
        <w:rPr>
          <w:vanish/>
        </w:rPr>
        <w:t>1{</w:t>
      </w:r>
      <w:r>
        <w:t>Hommel</w:t>
      </w:r>
      <w:r>
        <w:rPr>
          <w:vanish/>
        </w:rPr>
        <w:t>}</w:t>
      </w:r>
      <w:r>
        <w:t xml:space="preserve">, </w:t>
      </w:r>
      <w:r>
        <w:rPr>
          <w:vanish/>
        </w:rPr>
        <w:t>6{o[</w:t>
      </w:r>
      <w:r>
        <w:t>Haingrund</w:t>
      </w:r>
      <w:r>
        <w:rPr>
          <w:vanish/>
        </w:rPr>
        <w:t>]o}]p</w:t>
      </w:r>
      <w:r>
        <w:t xml:space="preserve">, um Erlaubnis zum </w:t>
      </w:r>
      <w:r>
        <w:rPr>
          <w:vanish/>
        </w:rPr>
        <w:t>s[s[2{</w:t>
      </w:r>
      <w:r>
        <w:t>Hausieren mit</w:t>
      </w:r>
      <w:r>
        <w:rPr>
          <w:vanish/>
        </w:rPr>
        <w:t>}</w:t>
      </w:r>
      <w:r>
        <w:t xml:space="preserve"> </w:t>
      </w:r>
      <w:r>
        <w:rPr>
          <w:vanish/>
        </w:rPr>
        <w:t>1{</w:t>
      </w:r>
      <w:r>
        <w:t>Büchern</w:t>
      </w:r>
      <w:r>
        <w:rPr>
          <w:vanish/>
        </w:rPr>
        <w:t>}]s]s</w:t>
      </w:r>
      <w:r>
        <w:t>, 1829.</w:t>
      </w:r>
    </w:p>
    <w:p w:rsidR="00000000" w:rsidRDefault="00C653B4">
      <w:pPr>
        <w:tabs>
          <w:tab w:val="left" w:pos="1134"/>
        </w:tabs>
        <w:ind w:left="1134" w:right="-1134" w:hanging="1134"/>
      </w:pPr>
      <w:r>
        <w:t>43</w:t>
      </w:r>
      <w:r>
        <w:tab/>
        <w:t>1826 - 1842</w:t>
      </w:r>
    </w:p>
    <w:p w:rsidR="00000000" w:rsidRDefault="00C653B4">
      <w:pPr>
        <w:tabs>
          <w:tab w:val="left" w:pos="1134"/>
        </w:tabs>
        <w:ind w:left="1134" w:right="-1134" w:hanging="1134"/>
      </w:pPr>
      <w:r>
        <w:br w:type="page"/>
        <w:t>30</w:t>
      </w:r>
      <w:r>
        <w:tab/>
        <w:t>328</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Frie</w:t>
      </w:r>
      <w:r>
        <w:t>dberg V 328</w:t>
      </w:r>
    </w:p>
    <w:p w:rsidR="00000000" w:rsidRDefault="00C653B4">
      <w:pPr>
        <w:tabs>
          <w:tab w:val="left" w:pos="1134"/>
        </w:tabs>
        <w:ind w:left="1134" w:right="-1134" w:hanging="1134"/>
      </w:pPr>
      <w:r>
        <w:t>33</w:t>
      </w:r>
      <w:r>
        <w:tab/>
        <w:t>S. 1058</w:t>
      </w:r>
    </w:p>
    <w:p w:rsidR="00000000" w:rsidRDefault="00C653B4">
      <w:pPr>
        <w:tabs>
          <w:tab w:val="left" w:pos="1134"/>
        </w:tabs>
        <w:ind w:left="1134" w:right="-1134" w:hanging="1134"/>
      </w:pPr>
      <w:r>
        <w:t>40</w:t>
      </w:r>
      <w:r>
        <w:tab/>
        <w:t xml:space="preserve">Verzeichnis der nach § 35 und 14 II der </w:t>
      </w:r>
      <w:r>
        <w:rPr>
          <w:vanish/>
        </w:rPr>
        <w:t>s[</w:t>
      </w:r>
      <w:r>
        <w:t>Gewerbeordnung</w:t>
      </w:r>
      <w:r>
        <w:rPr>
          <w:vanish/>
        </w:rPr>
        <w:t>]s</w:t>
      </w:r>
      <w:r>
        <w:t xml:space="preserve"> anzeigepflichtigen Gewerbe (Flaschenbierverkauf, </w:t>
      </w:r>
      <w:r>
        <w:rPr>
          <w:vanish/>
        </w:rPr>
        <w:t>s[</w:t>
      </w:r>
      <w:r>
        <w:t>Leihbibliotheken</w:t>
      </w:r>
      <w:r>
        <w:rPr>
          <w:vanish/>
        </w:rPr>
        <w:t>]s</w:t>
      </w:r>
      <w:r>
        <w:t>, Privatdedekteien, Versicherungsagenturen u.a.)</w:t>
      </w:r>
    </w:p>
    <w:p w:rsidR="00000000" w:rsidRDefault="00C653B4">
      <w:pPr>
        <w:tabs>
          <w:tab w:val="left" w:pos="1134"/>
        </w:tabs>
        <w:ind w:left="1134" w:right="-1134" w:hanging="1134"/>
      </w:pPr>
      <w:r>
        <w:t>43</w:t>
      </w:r>
      <w:r>
        <w:tab/>
        <w:t>1928 - 1936</w:t>
      </w:r>
    </w:p>
    <w:p w:rsidR="00000000" w:rsidRDefault="00C653B4">
      <w:pPr>
        <w:tabs>
          <w:tab w:val="left" w:pos="1134"/>
        </w:tabs>
        <w:ind w:left="1134" w:right="-1134" w:hanging="1134"/>
      </w:pPr>
      <w:r>
        <w:br w:type="page"/>
        <w:t>30</w:t>
      </w:r>
      <w:r>
        <w:tab/>
        <w:t>342</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Friedberg V 342</w:t>
      </w:r>
    </w:p>
    <w:p w:rsidR="00000000" w:rsidRDefault="00C653B4">
      <w:pPr>
        <w:tabs>
          <w:tab w:val="left" w:pos="1134"/>
        </w:tabs>
        <w:ind w:left="1134" w:right="-1134" w:hanging="1134"/>
      </w:pPr>
      <w:r>
        <w:t>33</w:t>
      </w:r>
      <w:r>
        <w:tab/>
        <w:t>S. 1058</w:t>
      </w:r>
    </w:p>
    <w:p w:rsidR="00000000" w:rsidRDefault="00C653B4">
      <w:pPr>
        <w:tabs>
          <w:tab w:val="left" w:pos="1134"/>
        </w:tabs>
        <w:ind w:left="1134" w:right="-1134" w:hanging="1134"/>
      </w:pPr>
      <w:r>
        <w:t>40</w:t>
      </w:r>
      <w:r>
        <w:tab/>
      </w:r>
      <w:r>
        <w:rPr>
          <w:vanish/>
        </w:rPr>
        <w:t>s[2{</w:t>
      </w:r>
      <w:r>
        <w:t>Anmeldung von</w:t>
      </w:r>
      <w:r>
        <w:rPr>
          <w:vanish/>
        </w:rPr>
        <w:t>}</w:t>
      </w:r>
      <w:r>
        <w:t xml:space="preserve"> </w:t>
      </w:r>
      <w:r>
        <w:rPr>
          <w:vanish/>
        </w:rPr>
        <w:t>1{</w:t>
      </w:r>
      <w:r>
        <w:t>Leihbibliotheken</w:t>
      </w:r>
      <w:r>
        <w:rPr>
          <w:vanish/>
        </w:rPr>
        <w:t>}]s</w:t>
      </w:r>
    </w:p>
    <w:p w:rsidR="00000000" w:rsidRDefault="00C653B4">
      <w:pPr>
        <w:tabs>
          <w:tab w:val="left" w:pos="1134"/>
        </w:tabs>
        <w:ind w:left="1134" w:right="-1134" w:hanging="1134"/>
      </w:pPr>
      <w:r>
        <w:t>43</w:t>
      </w:r>
      <w:r>
        <w:tab/>
        <w:t>1929 - 1942</w:t>
      </w:r>
    </w:p>
    <w:p w:rsidR="00000000" w:rsidRDefault="00C653B4">
      <w:pPr>
        <w:tabs>
          <w:tab w:val="left" w:pos="1134"/>
        </w:tabs>
        <w:ind w:left="1134" w:right="-1134" w:hanging="1134"/>
      </w:pPr>
      <w:r>
        <w:br w:type="page"/>
        <w:t>30</w:t>
      </w:r>
      <w:r>
        <w:tab/>
        <w:t>293</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Friedberg V 293</w:t>
      </w:r>
    </w:p>
    <w:p w:rsidR="00000000" w:rsidRDefault="00C653B4">
      <w:pPr>
        <w:tabs>
          <w:tab w:val="left" w:pos="1134"/>
        </w:tabs>
        <w:ind w:left="1134" w:right="-1134" w:hanging="1134"/>
      </w:pPr>
      <w:r>
        <w:t>33</w:t>
      </w:r>
      <w:r>
        <w:tab/>
        <w:t>S. 1059</w:t>
      </w:r>
    </w:p>
    <w:p w:rsidR="00000000" w:rsidRDefault="00C653B4">
      <w:pPr>
        <w:tabs>
          <w:tab w:val="left" w:pos="1134"/>
        </w:tabs>
        <w:ind w:left="1134" w:right="-1134" w:hanging="1134"/>
      </w:pPr>
      <w:r>
        <w:t>40</w:t>
      </w:r>
      <w:r>
        <w:tab/>
      </w:r>
      <w:r>
        <w:rPr>
          <w:vanish/>
        </w:rPr>
        <w:t>s[2{</w:t>
      </w:r>
      <w:r>
        <w:t>Einrichtung und Betrieb von</w:t>
      </w:r>
      <w:r>
        <w:rPr>
          <w:vanish/>
        </w:rPr>
        <w:t>}</w:t>
      </w:r>
      <w:r>
        <w:t xml:space="preserve"> </w:t>
      </w:r>
      <w:r>
        <w:rPr>
          <w:vanish/>
        </w:rPr>
        <w:t>1{</w:t>
      </w:r>
      <w:r>
        <w:t>Buchdruckereien</w:t>
      </w:r>
      <w:r>
        <w:rPr>
          <w:vanish/>
        </w:rPr>
        <w:t>}]s</w:t>
      </w:r>
      <w:r>
        <w:t xml:space="preserve"> und Schriftgießereien</w:t>
      </w:r>
    </w:p>
    <w:p w:rsidR="00000000" w:rsidRDefault="00C653B4">
      <w:pPr>
        <w:tabs>
          <w:tab w:val="left" w:pos="1134"/>
        </w:tabs>
        <w:ind w:left="1134" w:right="-1134" w:hanging="1134"/>
      </w:pPr>
      <w:r>
        <w:t>43</w:t>
      </w:r>
      <w:r>
        <w:tab/>
        <w:t>1878 - 1899</w:t>
      </w:r>
    </w:p>
    <w:p w:rsidR="00000000" w:rsidRDefault="00C653B4">
      <w:pPr>
        <w:tabs>
          <w:tab w:val="left" w:pos="1134"/>
        </w:tabs>
        <w:ind w:left="1134" w:right="-1134" w:hanging="1134"/>
      </w:pPr>
      <w:r>
        <w:br w:type="page"/>
        <w:t>30</w:t>
      </w:r>
      <w:r>
        <w:tab/>
        <w:t>671</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Friedberg V 671</w:t>
      </w:r>
    </w:p>
    <w:p w:rsidR="00000000" w:rsidRDefault="00C653B4">
      <w:pPr>
        <w:tabs>
          <w:tab w:val="left" w:pos="1134"/>
        </w:tabs>
        <w:ind w:left="1134" w:right="-1134" w:hanging="1134"/>
      </w:pPr>
      <w:r>
        <w:t>33</w:t>
      </w:r>
      <w:r>
        <w:tab/>
        <w:t>S. 1062</w:t>
      </w:r>
    </w:p>
    <w:p w:rsidR="00000000" w:rsidRDefault="00C653B4">
      <w:pPr>
        <w:tabs>
          <w:tab w:val="left" w:pos="1134"/>
        </w:tabs>
        <w:ind w:left="1134" w:right="-1134" w:hanging="1134"/>
      </w:pPr>
      <w:r>
        <w:t>40</w:t>
      </w:r>
      <w:r>
        <w:tab/>
      </w:r>
      <w:r>
        <w:rPr>
          <w:vanish/>
        </w:rPr>
        <w:t>s[</w:t>
      </w:r>
      <w:r>
        <w:t xml:space="preserve">Hausierhandel mit </w:t>
      </w:r>
      <w:r>
        <w:rPr>
          <w:vanish/>
        </w:rPr>
        <w:t>s[2{</w:t>
      </w:r>
      <w:r>
        <w:t>religiöse</w:t>
      </w:r>
      <w:r>
        <w:rPr>
          <w:vanish/>
        </w:rPr>
        <w:t>}</w:t>
      </w:r>
      <w:r>
        <w:t xml:space="preserve">n </w:t>
      </w:r>
      <w:r>
        <w:rPr>
          <w:vanish/>
        </w:rPr>
        <w:t>1{</w:t>
      </w:r>
      <w:r>
        <w:t>Schriften</w:t>
      </w:r>
      <w:r>
        <w:rPr>
          <w:vanish/>
        </w:rPr>
        <w:t>}]s]s</w:t>
      </w:r>
    </w:p>
    <w:p w:rsidR="00000000" w:rsidRDefault="00C653B4">
      <w:pPr>
        <w:tabs>
          <w:tab w:val="left" w:pos="1134"/>
        </w:tabs>
        <w:ind w:left="1134" w:right="-1134" w:hanging="1134"/>
      </w:pPr>
      <w:r>
        <w:t>43</w:t>
      </w:r>
      <w:r>
        <w:tab/>
        <w:t>1931 - 1939</w:t>
      </w:r>
    </w:p>
    <w:p w:rsidR="00000000" w:rsidRDefault="00C653B4">
      <w:pPr>
        <w:tabs>
          <w:tab w:val="left" w:pos="1134"/>
        </w:tabs>
        <w:ind w:left="1134" w:right="-1134" w:hanging="1134"/>
      </w:pPr>
      <w:r>
        <w:br w:type="page"/>
        <w:t>26</w:t>
      </w:r>
      <w:r>
        <w:tab/>
        <w:t>W</w:t>
      </w:r>
    </w:p>
    <w:p w:rsidR="00000000" w:rsidRDefault="00C653B4">
      <w:pPr>
        <w:tabs>
          <w:tab w:val="left" w:pos="1134"/>
        </w:tabs>
        <w:ind w:left="1134" w:right="-1134" w:hanging="1134"/>
      </w:pPr>
      <w:r>
        <w:t>26a</w:t>
      </w:r>
      <w:r>
        <w:tab/>
        <w:t>W</w:t>
      </w:r>
    </w:p>
    <w:p w:rsidR="00000000" w:rsidRDefault="00C653B4">
      <w:pPr>
        <w:tabs>
          <w:tab w:val="left" w:pos="1134"/>
        </w:tabs>
        <w:ind w:left="1134" w:right="-1134" w:hanging="1134"/>
      </w:pPr>
      <w:r>
        <w:t>26b</w:t>
      </w:r>
      <w:r>
        <w:tab/>
        <w:t>02</w:t>
      </w:r>
    </w:p>
    <w:p w:rsidR="00000000" w:rsidRDefault="00C653B4">
      <w:pPr>
        <w:tabs>
          <w:tab w:val="left" w:pos="1134"/>
        </w:tabs>
        <w:ind w:left="1134" w:right="-1134" w:hanging="1134"/>
      </w:pPr>
      <w:r>
        <w:t>27</w:t>
      </w:r>
      <w:r>
        <w:tab/>
        <w:t>W. Soziale Fürsorge \ W.2. Krankenversicherung</w:t>
      </w:r>
    </w:p>
    <w:p w:rsidR="00000000" w:rsidRDefault="00C653B4">
      <w:pPr>
        <w:tabs>
          <w:tab w:val="left" w:pos="1134"/>
        </w:tabs>
        <w:ind w:left="1134" w:right="-1134" w:hanging="1134"/>
      </w:pPr>
      <w:r>
        <w:t>30</w:t>
      </w:r>
      <w:r>
        <w:tab/>
        <w:t>25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W 25</w:t>
      </w:r>
    </w:p>
    <w:p w:rsidR="00000000" w:rsidRDefault="00C653B4">
      <w:pPr>
        <w:tabs>
          <w:tab w:val="left" w:pos="1134"/>
        </w:tabs>
        <w:ind w:left="1134" w:right="-1134" w:hanging="1134"/>
      </w:pPr>
      <w:r>
        <w:t>33</w:t>
      </w:r>
      <w:r>
        <w:tab/>
        <w:t>S. 1104</w:t>
      </w:r>
    </w:p>
    <w:p w:rsidR="00000000" w:rsidRDefault="00C653B4">
      <w:pPr>
        <w:tabs>
          <w:tab w:val="left" w:pos="1134"/>
        </w:tabs>
        <w:ind w:left="1134" w:right="-1134" w:hanging="1134"/>
      </w:pPr>
      <w:r>
        <w:t>40</w:t>
      </w:r>
      <w:r>
        <w:tab/>
      </w:r>
      <w:r>
        <w:rPr>
          <w:vanish/>
        </w:rPr>
        <w:t>s[</w:t>
      </w:r>
      <w:r>
        <w:t>Drucksachen zur Krankenversicherung</w:t>
      </w:r>
      <w:r>
        <w:rPr>
          <w:vanish/>
        </w:rPr>
        <w:t>]s</w:t>
      </w:r>
    </w:p>
    <w:p w:rsidR="00000000" w:rsidRDefault="00C653B4">
      <w:pPr>
        <w:tabs>
          <w:tab w:val="left" w:pos="1134"/>
        </w:tabs>
        <w:ind w:left="1134" w:right="-1134" w:hanging="1134"/>
      </w:pPr>
      <w:r>
        <w:t>43</w:t>
      </w:r>
      <w:r>
        <w:tab/>
        <w:t>1886 - 1908</w:t>
      </w:r>
    </w:p>
    <w:p w:rsidR="00000000" w:rsidRDefault="00C653B4">
      <w:pPr>
        <w:tabs>
          <w:tab w:val="left" w:pos="1134"/>
        </w:tabs>
        <w:ind w:left="1134" w:right="-1134" w:hanging="1134"/>
      </w:pPr>
      <w:r>
        <w:br w:type="page"/>
        <w:t>30</w:t>
      </w:r>
      <w:r>
        <w:tab/>
        <w:t>6</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Friedberg W 6</w:t>
      </w:r>
    </w:p>
    <w:p w:rsidR="00000000" w:rsidRDefault="00C653B4">
      <w:pPr>
        <w:tabs>
          <w:tab w:val="left" w:pos="1134"/>
        </w:tabs>
        <w:ind w:left="1134" w:right="-1134" w:hanging="1134"/>
      </w:pPr>
      <w:r>
        <w:t>33</w:t>
      </w:r>
      <w:r>
        <w:tab/>
        <w:t>S. 1104</w:t>
      </w:r>
    </w:p>
    <w:p w:rsidR="00000000" w:rsidRDefault="00C653B4">
      <w:pPr>
        <w:tabs>
          <w:tab w:val="left" w:pos="1134"/>
        </w:tabs>
        <w:ind w:left="1134" w:right="-1134" w:hanging="1134"/>
      </w:pPr>
      <w:r>
        <w:t>40</w:t>
      </w:r>
      <w:r>
        <w:tab/>
      </w:r>
      <w:r>
        <w:rPr>
          <w:vanish/>
        </w:rPr>
        <w:t>s[</w:t>
      </w:r>
      <w:r>
        <w:t>Verlagsprospekte</w:t>
      </w:r>
      <w:r>
        <w:rPr>
          <w:vanish/>
        </w:rPr>
        <w:t>]s</w:t>
      </w:r>
      <w:r>
        <w:t xml:space="preserve"> für </w:t>
      </w:r>
      <w:r>
        <w:rPr>
          <w:vanish/>
        </w:rPr>
        <w:t>s[</w:t>
      </w:r>
      <w:r>
        <w:t>Literatur zum Versicherungswesen</w:t>
      </w:r>
      <w:r>
        <w:rPr>
          <w:vanish/>
        </w:rPr>
        <w:t>]s</w:t>
      </w:r>
    </w:p>
    <w:p w:rsidR="00000000" w:rsidRDefault="00C653B4">
      <w:pPr>
        <w:tabs>
          <w:tab w:val="left" w:pos="1134"/>
        </w:tabs>
        <w:ind w:left="1134" w:right="-1134" w:hanging="1134"/>
      </w:pPr>
      <w:r>
        <w:t>43</w:t>
      </w:r>
      <w:r>
        <w:tab/>
        <w:t>1915 - 1932</w:t>
      </w:r>
    </w:p>
    <w:p w:rsidR="00000000" w:rsidRDefault="00C653B4">
      <w:pPr>
        <w:tabs>
          <w:tab w:val="left" w:pos="1134"/>
        </w:tabs>
        <w:ind w:left="1134" w:right="-1134" w:hanging="1134"/>
      </w:pPr>
      <w:r>
        <w:br w:type="page"/>
        <w:t>30</w:t>
      </w:r>
      <w:r>
        <w:tab/>
        <w:t>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Friedberg W 1</w:t>
      </w:r>
    </w:p>
    <w:p w:rsidR="00000000" w:rsidRDefault="00C653B4">
      <w:pPr>
        <w:tabs>
          <w:tab w:val="left" w:pos="1134"/>
        </w:tabs>
        <w:ind w:left="1134" w:right="-1134" w:hanging="1134"/>
      </w:pPr>
      <w:r>
        <w:t>33</w:t>
      </w:r>
      <w:r>
        <w:tab/>
        <w:t>S. 1105</w:t>
      </w:r>
    </w:p>
    <w:p w:rsidR="00000000" w:rsidRDefault="00C653B4">
      <w:pPr>
        <w:tabs>
          <w:tab w:val="left" w:pos="1134"/>
        </w:tabs>
        <w:ind w:left="1134" w:right="-1134" w:hanging="1134"/>
      </w:pPr>
      <w:r>
        <w:t>40</w:t>
      </w:r>
      <w:r>
        <w:tab/>
      </w:r>
      <w:r>
        <w:rPr>
          <w:vanish/>
        </w:rPr>
        <w:t>s[</w:t>
      </w:r>
      <w:r>
        <w:t>Drucksachen zur Angestelltenversicherung</w:t>
      </w:r>
      <w:r>
        <w:rPr>
          <w:vanish/>
        </w:rPr>
        <w:t>]s</w:t>
      </w:r>
    </w:p>
    <w:p w:rsidR="00000000" w:rsidRDefault="00C653B4">
      <w:pPr>
        <w:tabs>
          <w:tab w:val="left" w:pos="1134"/>
        </w:tabs>
        <w:ind w:left="1134" w:right="-1134" w:hanging="1134"/>
      </w:pPr>
      <w:r>
        <w:t>43</w:t>
      </w:r>
      <w:r>
        <w:tab/>
        <w:t>1912 - 1914 ; 1925 - 1936</w:t>
      </w:r>
    </w:p>
    <w:p w:rsidR="00000000" w:rsidRDefault="00C653B4">
      <w:pPr>
        <w:tabs>
          <w:tab w:val="left" w:pos="1134"/>
        </w:tabs>
        <w:ind w:left="1134" w:right="-1134" w:hanging="1134"/>
      </w:pPr>
      <w:r>
        <w:br w:type="page"/>
        <w:t>30</w:t>
      </w:r>
      <w:r>
        <w:tab/>
        <w:t>65</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Friedberg W 65</w:t>
      </w:r>
    </w:p>
    <w:p w:rsidR="00000000" w:rsidRDefault="00C653B4">
      <w:pPr>
        <w:tabs>
          <w:tab w:val="left" w:pos="1134"/>
        </w:tabs>
        <w:ind w:left="1134" w:right="-1134" w:hanging="1134"/>
      </w:pPr>
      <w:r>
        <w:t>33</w:t>
      </w:r>
      <w:r>
        <w:tab/>
        <w:t>S. 1107</w:t>
      </w:r>
    </w:p>
    <w:p w:rsidR="00000000" w:rsidRDefault="00C653B4">
      <w:pPr>
        <w:tabs>
          <w:tab w:val="left" w:pos="1134"/>
        </w:tabs>
        <w:ind w:left="1134" w:right="-1134" w:hanging="1134"/>
      </w:pPr>
      <w:r>
        <w:t>40</w:t>
      </w:r>
      <w:r>
        <w:tab/>
        <w:t xml:space="preserve">Statuten, Geschäftsberichte und </w:t>
      </w:r>
      <w:r>
        <w:rPr>
          <w:vanish/>
        </w:rPr>
        <w:t>s[</w:t>
      </w:r>
      <w:r>
        <w:t>Literatur</w:t>
      </w:r>
      <w:r>
        <w:rPr>
          <w:vanish/>
        </w:rPr>
        <w:t>]s</w:t>
      </w:r>
    </w:p>
    <w:p w:rsidR="00000000" w:rsidRDefault="00C653B4">
      <w:pPr>
        <w:tabs>
          <w:tab w:val="left" w:pos="1134"/>
        </w:tabs>
        <w:ind w:left="1134" w:right="-1134" w:hanging="1134"/>
      </w:pPr>
      <w:r>
        <w:t>43</w:t>
      </w:r>
      <w:r>
        <w:tab/>
        <w:t>1930 - 1933</w:t>
      </w:r>
    </w:p>
    <w:p w:rsidR="00000000" w:rsidRDefault="00C653B4">
      <w:pPr>
        <w:tabs>
          <w:tab w:val="left" w:pos="1134"/>
        </w:tabs>
        <w:ind w:left="1134" w:right="-1134" w:hanging="1134"/>
      </w:pPr>
      <w:r>
        <w:br w:type="page"/>
        <w:t>26</w:t>
      </w:r>
      <w:r>
        <w:tab/>
        <w:t>W</w:t>
      </w:r>
    </w:p>
    <w:p w:rsidR="00000000" w:rsidRDefault="00C653B4">
      <w:pPr>
        <w:tabs>
          <w:tab w:val="left" w:pos="1134"/>
        </w:tabs>
        <w:ind w:left="1134" w:right="-1134" w:hanging="1134"/>
      </w:pPr>
      <w:r>
        <w:t>26a</w:t>
      </w:r>
      <w:r>
        <w:tab/>
        <w:t>W</w:t>
      </w:r>
    </w:p>
    <w:p w:rsidR="00000000" w:rsidRDefault="00C653B4">
      <w:pPr>
        <w:tabs>
          <w:tab w:val="left" w:pos="1134"/>
        </w:tabs>
        <w:ind w:left="1134" w:right="-1134" w:hanging="1134"/>
      </w:pPr>
      <w:r>
        <w:t>26b</w:t>
      </w:r>
      <w:r>
        <w:tab/>
        <w:t>03</w:t>
      </w:r>
    </w:p>
    <w:p w:rsidR="00000000" w:rsidRDefault="00C653B4">
      <w:pPr>
        <w:tabs>
          <w:tab w:val="left" w:pos="1134"/>
        </w:tabs>
        <w:ind w:left="1134" w:right="-1134" w:hanging="1134"/>
      </w:pPr>
      <w:r>
        <w:t>27</w:t>
      </w:r>
      <w:r>
        <w:tab/>
        <w:t>W. Soziale Fürsorge \ Ledoc</w:t>
      </w:r>
    </w:p>
    <w:p w:rsidR="00000000" w:rsidRDefault="00C653B4">
      <w:pPr>
        <w:tabs>
          <w:tab w:val="left" w:pos="1134"/>
        </w:tabs>
        <w:ind w:left="1134" w:right="-1134" w:hanging="1134"/>
      </w:pPr>
      <w:r>
        <w:t>30</w:t>
      </w:r>
      <w:r>
        <w:tab/>
        <w:t>408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W 408</w:t>
      </w:r>
    </w:p>
    <w:p w:rsidR="00000000" w:rsidRDefault="00C653B4">
      <w:pPr>
        <w:tabs>
          <w:tab w:val="left" w:pos="1134"/>
        </w:tabs>
        <w:ind w:left="1134" w:right="-1134" w:hanging="1134"/>
      </w:pPr>
      <w:r>
        <w:t>40</w:t>
      </w:r>
      <w:r>
        <w:tab/>
        <w:t xml:space="preserve">Anzeige des </w:t>
      </w:r>
      <w:r>
        <w:rPr>
          <w:vanish/>
        </w:rPr>
        <w:t>p[5{s[</w:t>
      </w:r>
      <w:r>
        <w:t>Buchdrucker</w:t>
      </w:r>
      <w:r>
        <w:rPr>
          <w:vanish/>
        </w:rPr>
        <w:t>]s}</w:t>
      </w:r>
      <w:r>
        <w:t xml:space="preserve">s </w:t>
      </w:r>
      <w:r>
        <w:rPr>
          <w:vanish/>
        </w:rPr>
        <w:t>2{</w:t>
      </w:r>
      <w:r>
        <w:t>Johann</w:t>
      </w:r>
      <w:r>
        <w:rPr>
          <w:vanish/>
        </w:rPr>
        <w:t>}</w:t>
      </w:r>
      <w:r>
        <w:t xml:space="preserve"> </w:t>
      </w:r>
      <w:r>
        <w:rPr>
          <w:vanish/>
        </w:rPr>
        <w:t>8{</w:t>
      </w:r>
      <w:r>
        <w:t>de</w:t>
      </w:r>
      <w:r>
        <w:rPr>
          <w:vanish/>
        </w:rPr>
        <w:t>}</w:t>
      </w:r>
      <w:r>
        <w:t xml:space="preserve"> </w:t>
      </w:r>
      <w:r>
        <w:rPr>
          <w:vanish/>
        </w:rPr>
        <w:t>1{</w:t>
      </w:r>
      <w:r>
        <w:t>Monte</w:t>
      </w:r>
      <w:r>
        <w:rPr>
          <w:vanish/>
        </w:rPr>
        <w:t>}]p</w:t>
      </w:r>
      <w:r>
        <w:t xml:space="preserve"> wegen Überbelegung der Wohnung durch den Wohnungsbesitzer Löwenberger von Schönholz in </w:t>
      </w:r>
      <w:r>
        <w:rPr>
          <w:vanish/>
        </w:rPr>
        <w:t>o[</w:t>
      </w:r>
      <w:r>
        <w:t>Dorheim</w:t>
      </w:r>
      <w:r>
        <w:rPr>
          <w:vanish/>
        </w:rPr>
        <w:t>]o</w:t>
      </w:r>
    </w:p>
    <w:p w:rsidR="00000000" w:rsidRDefault="00C653B4">
      <w:pPr>
        <w:tabs>
          <w:tab w:val="left" w:pos="1134"/>
        </w:tabs>
        <w:ind w:left="1134" w:right="-1134" w:hanging="1134"/>
      </w:pPr>
      <w:r>
        <w:t>43</w:t>
      </w:r>
      <w:r>
        <w:tab/>
        <w:t>1909 - 1910</w:t>
      </w:r>
    </w:p>
    <w:p w:rsidR="00000000" w:rsidRDefault="00C653B4">
      <w:pPr>
        <w:tabs>
          <w:tab w:val="left" w:pos="1134"/>
        </w:tabs>
        <w:ind w:left="1134" w:right="-1134" w:hanging="1134"/>
      </w:pPr>
      <w:r>
        <w:br w:type="page"/>
        <w:t>26</w:t>
      </w:r>
      <w:r>
        <w:tab/>
        <w:t>Z</w:t>
      </w:r>
    </w:p>
    <w:p w:rsidR="00000000" w:rsidRDefault="00C653B4">
      <w:pPr>
        <w:tabs>
          <w:tab w:val="left" w:pos="1134"/>
        </w:tabs>
        <w:ind w:left="1134" w:right="-1134" w:hanging="1134"/>
      </w:pPr>
      <w:r>
        <w:t>26a</w:t>
      </w:r>
      <w:r>
        <w:tab/>
        <w:t>Z</w:t>
      </w:r>
    </w:p>
    <w:p w:rsidR="00000000" w:rsidRDefault="00C653B4">
      <w:pPr>
        <w:tabs>
          <w:tab w:val="left" w:pos="1134"/>
        </w:tabs>
        <w:ind w:left="1134" w:right="-1134" w:hanging="1134"/>
      </w:pPr>
      <w:r>
        <w:t>27</w:t>
      </w:r>
      <w:r>
        <w:tab/>
        <w:t>Z. Feuerpolizei \ Z.2. Feuerlöschwesen</w:t>
      </w:r>
    </w:p>
    <w:p w:rsidR="00000000" w:rsidRDefault="00C653B4">
      <w:pPr>
        <w:tabs>
          <w:tab w:val="left" w:pos="1134"/>
        </w:tabs>
        <w:ind w:left="1134" w:right="-1134" w:hanging="1134"/>
      </w:pPr>
      <w:r>
        <w:t>30</w:t>
      </w:r>
      <w:r>
        <w:tab/>
        <w:t>177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Friedberg Z 177</w:t>
      </w:r>
    </w:p>
    <w:p w:rsidR="00000000" w:rsidRDefault="00C653B4">
      <w:pPr>
        <w:tabs>
          <w:tab w:val="left" w:pos="1134"/>
        </w:tabs>
        <w:ind w:left="1134" w:right="-1134" w:hanging="1134"/>
      </w:pPr>
      <w:r>
        <w:t>33</w:t>
      </w:r>
      <w:r>
        <w:tab/>
        <w:t>S. 664 bzw. S. 1351</w:t>
      </w:r>
    </w:p>
    <w:p w:rsidR="00000000" w:rsidRDefault="00C653B4">
      <w:pPr>
        <w:tabs>
          <w:tab w:val="left" w:pos="1134"/>
        </w:tabs>
        <w:ind w:left="1134" w:right="-1134" w:hanging="1134"/>
      </w:pPr>
      <w:r>
        <w:t>40</w:t>
      </w:r>
      <w:r>
        <w:tab/>
        <w:t xml:space="preserve">Die von </w:t>
      </w:r>
      <w:r>
        <w:rPr>
          <w:vanish/>
        </w:rPr>
        <w:t>p[2{</w:t>
      </w:r>
      <w:r>
        <w:t>L. V</w:t>
      </w:r>
      <w:r>
        <w:t>.</w:t>
      </w:r>
      <w:r>
        <w:rPr>
          <w:vanish/>
        </w:rPr>
        <w:t>}</w:t>
      </w:r>
      <w:r>
        <w:t xml:space="preserve"> </w:t>
      </w:r>
      <w:r>
        <w:rPr>
          <w:vanish/>
        </w:rPr>
        <w:t>1{</w:t>
      </w:r>
      <w:r>
        <w:t>Magirus</w:t>
      </w:r>
      <w:r>
        <w:rPr>
          <w:vanish/>
        </w:rPr>
        <w:t>}</w:t>
      </w:r>
      <w:r>
        <w:t xml:space="preserve"> zu </w:t>
      </w:r>
      <w:r>
        <w:rPr>
          <w:vanish/>
        </w:rPr>
        <w:t>6{o[</w:t>
      </w:r>
      <w:r>
        <w:t>Ulm</w:t>
      </w:r>
      <w:r>
        <w:rPr>
          <w:vanish/>
        </w:rPr>
        <w:t>]o}]p</w:t>
      </w:r>
      <w:r>
        <w:t xml:space="preserve"> verfaßte </w:t>
      </w:r>
      <w:r>
        <w:rPr>
          <w:vanish/>
        </w:rPr>
        <w:t>s[</w:t>
      </w:r>
      <w:r>
        <w:t>Schrift über das Feuerlöschwesen</w:t>
      </w:r>
      <w:r>
        <w:rPr>
          <w:vanish/>
        </w:rPr>
        <w:t>]s</w:t>
      </w:r>
    </w:p>
    <w:p w:rsidR="00000000" w:rsidRDefault="00C653B4">
      <w:pPr>
        <w:tabs>
          <w:tab w:val="left" w:pos="1134"/>
        </w:tabs>
        <w:ind w:left="1134" w:right="-1134" w:hanging="1134"/>
      </w:pPr>
      <w:r>
        <w:t>43</w:t>
      </w:r>
      <w:r>
        <w:tab/>
        <w:t>1853 - 1854</w:t>
      </w:r>
    </w:p>
    <w:p w:rsidR="00000000" w:rsidRDefault="00C653B4">
      <w:pPr>
        <w:tabs>
          <w:tab w:val="left" w:pos="1134"/>
        </w:tabs>
        <w:ind w:left="1134" w:right="-1134" w:hanging="1134"/>
      </w:pPr>
      <w:r>
        <w:br w:type="page"/>
        <w:t>30</w:t>
      </w:r>
      <w:r>
        <w:tab/>
        <w:t>206</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Friedberg Z 206</w:t>
      </w:r>
    </w:p>
    <w:p w:rsidR="00000000" w:rsidRDefault="00C653B4">
      <w:pPr>
        <w:tabs>
          <w:tab w:val="left" w:pos="1134"/>
        </w:tabs>
        <w:ind w:left="1134" w:right="-1134" w:hanging="1134"/>
      </w:pPr>
      <w:r>
        <w:t>33</w:t>
      </w:r>
      <w:r>
        <w:tab/>
        <w:t>S. 664 bzw. S. 1351</w:t>
      </w:r>
    </w:p>
    <w:p w:rsidR="00000000" w:rsidRDefault="00C653B4">
      <w:pPr>
        <w:tabs>
          <w:tab w:val="left" w:pos="1134"/>
        </w:tabs>
        <w:ind w:left="1134" w:right="-1134" w:hanging="1134"/>
      </w:pPr>
      <w:r>
        <w:t>40</w:t>
      </w:r>
      <w:r>
        <w:tab/>
      </w:r>
      <w:r>
        <w:rPr>
          <w:vanish/>
        </w:rPr>
        <w:t>s[</w:t>
      </w:r>
      <w:r>
        <w:t>Schriftwerke über Feuerwehrwesen</w:t>
      </w:r>
      <w:r>
        <w:rPr>
          <w:vanish/>
        </w:rPr>
        <w:t>]s</w:t>
      </w:r>
    </w:p>
    <w:p w:rsidR="00000000" w:rsidRDefault="00C653B4">
      <w:pPr>
        <w:tabs>
          <w:tab w:val="left" w:pos="1134"/>
        </w:tabs>
        <w:ind w:left="1134" w:right="-1134" w:hanging="1134"/>
      </w:pPr>
      <w:r>
        <w:t>43</w:t>
      </w:r>
      <w:r>
        <w:tab/>
        <w:t>1855 ; 1891 - 1902</w:t>
      </w:r>
    </w:p>
    <w:p w:rsidR="00000000" w:rsidRDefault="00C653B4">
      <w:pPr>
        <w:tabs>
          <w:tab w:val="left" w:pos="1134"/>
        </w:tabs>
        <w:ind w:left="1134" w:right="-1134" w:hanging="1134"/>
      </w:pPr>
      <w:r>
        <w:br w:type="page"/>
        <w:t>30</w:t>
      </w:r>
      <w:r>
        <w:tab/>
        <w:t>161</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Friedberg Z 161</w:t>
      </w:r>
    </w:p>
    <w:p w:rsidR="00000000" w:rsidRDefault="00C653B4">
      <w:pPr>
        <w:tabs>
          <w:tab w:val="left" w:pos="1134"/>
        </w:tabs>
        <w:ind w:left="1134" w:right="-1134" w:hanging="1134"/>
      </w:pPr>
      <w:r>
        <w:t>33</w:t>
      </w:r>
      <w:r>
        <w:tab/>
        <w:t>S. 664 bzw. S. 1351</w:t>
      </w:r>
    </w:p>
    <w:p w:rsidR="00000000" w:rsidRDefault="00C653B4">
      <w:pPr>
        <w:tabs>
          <w:tab w:val="left" w:pos="1134"/>
        </w:tabs>
        <w:ind w:left="1134" w:right="-1134" w:hanging="1134"/>
      </w:pPr>
      <w:r>
        <w:t>40</w:t>
      </w:r>
      <w:r>
        <w:tab/>
        <w:t xml:space="preserve">Einführung der hessischen Feuerwehrzeitung und </w:t>
      </w:r>
      <w:r>
        <w:rPr>
          <w:vanish/>
        </w:rPr>
        <w:t>s[s[2{</w:t>
      </w:r>
      <w:r>
        <w:t>Anschaffung von</w:t>
      </w:r>
      <w:r>
        <w:rPr>
          <w:vanish/>
        </w:rPr>
        <w:t>}</w:t>
      </w:r>
      <w:r>
        <w:t xml:space="preserve"> </w:t>
      </w:r>
      <w:r>
        <w:rPr>
          <w:vanish/>
        </w:rPr>
        <w:t>1{</w:t>
      </w:r>
      <w:r>
        <w:t>Literatur</w:t>
      </w:r>
      <w:r>
        <w:rPr>
          <w:vanish/>
        </w:rPr>
        <w:t>}]s]s</w:t>
      </w:r>
    </w:p>
    <w:p w:rsidR="00000000" w:rsidRDefault="00C653B4">
      <w:pPr>
        <w:tabs>
          <w:tab w:val="left" w:pos="1134"/>
        </w:tabs>
        <w:ind w:left="1134" w:right="-1134" w:hanging="1134"/>
      </w:pPr>
      <w:r>
        <w:t>43</w:t>
      </w:r>
      <w:r>
        <w:tab/>
        <w:t>1903 - 1904</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15 Groß-Gerau</w:t>
      </w:r>
    </w:p>
    <w:p w:rsidR="00000000" w:rsidRDefault="00C653B4">
      <w:pPr>
        <w:tabs>
          <w:tab w:val="left" w:pos="1134"/>
        </w:tabs>
        <w:ind w:left="1134" w:right="-1134" w:hanging="1134"/>
      </w:pPr>
      <w:r>
        <w:t>20a</w:t>
      </w:r>
      <w:r>
        <w:tab/>
        <w:t>036</w:t>
      </w:r>
    </w:p>
    <w:p w:rsidR="00000000" w:rsidRDefault="00C653B4">
      <w:pPr>
        <w:tabs>
          <w:tab w:val="left" w:pos="1134"/>
        </w:tabs>
        <w:ind w:left="1134" w:right="-1134" w:hanging="1134"/>
      </w:pPr>
      <w:r>
        <w:t>21</w:t>
      </w:r>
      <w:r>
        <w:tab/>
        <w:t>Kreis Groß-Gerau</w:t>
      </w:r>
    </w:p>
    <w:p w:rsidR="00000000" w:rsidRDefault="00C653B4">
      <w:pPr>
        <w:tabs>
          <w:tab w:val="left" w:pos="1134"/>
        </w:tabs>
        <w:ind w:left="1134" w:right="-1134" w:hanging="1134"/>
      </w:pPr>
      <w:r>
        <w:t>22</w:t>
      </w:r>
      <w:r>
        <w:tab/>
        <w:t>G Behörden und Ämter Großherzogtum und Volksstaat Hessen \ G 11 - 19 Innere</w:t>
      </w:r>
      <w:r>
        <w:t xml:space="preserve"> Verwaltung \ G 15 Kreis- und Landratsämter \ #Kreis Groß-Gerau</w:t>
      </w:r>
    </w:p>
    <w:p w:rsidR="00000000" w:rsidRDefault="00C653B4">
      <w:pPr>
        <w:tabs>
          <w:tab w:val="left" w:pos="1134"/>
        </w:tabs>
        <w:ind w:left="1134" w:right="-1134" w:hanging="1134"/>
      </w:pPr>
      <w:r>
        <w:t>23</w:t>
      </w:r>
      <w:r>
        <w:tab/>
        <w:t>1821 - 1945</w:t>
      </w:r>
    </w:p>
    <w:p w:rsidR="00000000" w:rsidRDefault="00C653B4">
      <w:pPr>
        <w:tabs>
          <w:tab w:val="left" w:pos="1134"/>
        </w:tabs>
        <w:ind w:left="1134" w:right="-1134" w:hanging="1134"/>
      </w:pPr>
      <w:r>
        <w:t>24</w:t>
      </w:r>
      <w:r>
        <w:tab/>
        <w:t>Findbuch</w:t>
      </w:r>
    </w:p>
    <w:p w:rsidR="00000000" w:rsidRDefault="00C653B4">
      <w:pPr>
        <w:tabs>
          <w:tab w:val="left" w:pos="1134"/>
        </w:tabs>
        <w:ind w:left="1134" w:right="-1134" w:hanging="1134"/>
      </w:pPr>
      <w:r>
        <w:t>26</w:t>
      </w:r>
      <w:r>
        <w:tab/>
        <w:t>B</w:t>
      </w:r>
    </w:p>
    <w:p w:rsidR="00000000" w:rsidRDefault="00C653B4">
      <w:pPr>
        <w:tabs>
          <w:tab w:val="left" w:pos="1134"/>
        </w:tabs>
        <w:ind w:left="1134" w:right="-1134" w:hanging="1134"/>
      </w:pPr>
      <w:r>
        <w:t>26a</w:t>
      </w:r>
      <w:r>
        <w:tab/>
        <w:t>B</w:t>
      </w:r>
    </w:p>
    <w:p w:rsidR="00000000" w:rsidRDefault="00C653B4">
      <w:pPr>
        <w:tabs>
          <w:tab w:val="left" w:pos="1134"/>
        </w:tabs>
        <w:ind w:left="1134" w:right="-1134" w:hanging="1134"/>
      </w:pPr>
      <w:r>
        <w:t>27</w:t>
      </w:r>
      <w:r>
        <w:tab/>
        <w:t>B. Geschichte, Statistik und Topographie \ B.1. Landesgeschichte</w:t>
      </w:r>
    </w:p>
    <w:p w:rsidR="00000000" w:rsidRDefault="00C653B4">
      <w:pPr>
        <w:tabs>
          <w:tab w:val="left" w:pos="1134"/>
        </w:tabs>
        <w:ind w:left="1134" w:right="-1134" w:hanging="1134"/>
      </w:pPr>
      <w:r>
        <w:t>30</w:t>
      </w:r>
      <w:r>
        <w:tab/>
        <w:t>9</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Groß-Gerau B 9</w:t>
      </w:r>
    </w:p>
    <w:p w:rsidR="00000000" w:rsidRDefault="00C653B4">
      <w:pPr>
        <w:tabs>
          <w:tab w:val="left" w:pos="1134"/>
        </w:tabs>
        <w:ind w:left="1134" w:right="-1134" w:hanging="1134"/>
      </w:pPr>
      <w:r>
        <w:t>33</w:t>
      </w:r>
      <w:r>
        <w:tab/>
        <w:t>S. 4</w:t>
      </w:r>
    </w:p>
    <w:p w:rsidR="00000000" w:rsidRDefault="00C653B4">
      <w:pPr>
        <w:tabs>
          <w:tab w:val="left" w:pos="1134"/>
        </w:tabs>
        <w:ind w:left="1134" w:right="-1134" w:hanging="1134"/>
      </w:pPr>
      <w:r>
        <w:t>40</w:t>
      </w:r>
      <w:r>
        <w:tab/>
        <w:t xml:space="preserve">Auskunfterteilung an Autoren von </w:t>
      </w:r>
      <w:r>
        <w:rPr>
          <w:vanish/>
        </w:rPr>
        <w:t>s[2{</w:t>
      </w:r>
      <w:r>
        <w:t>geschichtliche</w:t>
      </w:r>
      <w:r>
        <w:rPr>
          <w:vanish/>
        </w:rPr>
        <w:t>}</w:t>
      </w:r>
      <w:r>
        <w:t xml:space="preserve">n </w:t>
      </w:r>
      <w:r>
        <w:rPr>
          <w:vanish/>
        </w:rPr>
        <w:t>1{</w:t>
      </w:r>
      <w:r>
        <w:t>Werke</w:t>
      </w:r>
      <w:r>
        <w:rPr>
          <w:vanish/>
        </w:rPr>
        <w:t>}]s</w:t>
      </w:r>
      <w:r>
        <w:t xml:space="preserve">n sowie </w:t>
      </w:r>
      <w:r>
        <w:rPr>
          <w:vanish/>
        </w:rPr>
        <w:t>s[2{</w:t>
      </w:r>
      <w:r>
        <w:t>Kaufangebote für</w:t>
      </w:r>
      <w:r>
        <w:rPr>
          <w:vanish/>
        </w:rPr>
        <w:t>}</w:t>
      </w:r>
      <w:r>
        <w:t xml:space="preserve"> </w:t>
      </w:r>
      <w:r>
        <w:rPr>
          <w:vanish/>
        </w:rPr>
        <w:t>1{</w:t>
      </w:r>
      <w:r>
        <w:t>Bücher</w:t>
      </w:r>
      <w:r>
        <w:rPr>
          <w:vanish/>
        </w:rPr>
        <w:t>}]s</w:t>
      </w:r>
    </w:p>
    <w:p w:rsidR="00000000" w:rsidRDefault="00C653B4">
      <w:pPr>
        <w:tabs>
          <w:tab w:val="left" w:pos="1134"/>
        </w:tabs>
        <w:ind w:left="1134" w:right="-1134" w:hanging="1134"/>
      </w:pPr>
      <w:r>
        <w:t>43</w:t>
      </w:r>
      <w:r>
        <w:tab/>
        <w:t>1892 - 1905</w:t>
      </w:r>
    </w:p>
    <w:p w:rsidR="00000000" w:rsidRDefault="00C653B4">
      <w:pPr>
        <w:tabs>
          <w:tab w:val="left" w:pos="1134"/>
        </w:tabs>
        <w:ind w:left="1134" w:right="-1134" w:hanging="1134"/>
      </w:pPr>
      <w:r>
        <w:br w:type="page"/>
        <w:t>30</w:t>
      </w:r>
      <w:r>
        <w:tab/>
        <w:t>15</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Groß-Gerau B 15</w:t>
      </w:r>
    </w:p>
    <w:p w:rsidR="00000000" w:rsidRDefault="00C653B4">
      <w:pPr>
        <w:tabs>
          <w:tab w:val="left" w:pos="1134"/>
        </w:tabs>
        <w:ind w:left="1134" w:right="-1134" w:hanging="1134"/>
      </w:pPr>
      <w:r>
        <w:t>33</w:t>
      </w:r>
      <w:r>
        <w:tab/>
        <w:t>S. 5</w:t>
      </w:r>
    </w:p>
    <w:p w:rsidR="00000000" w:rsidRDefault="00C653B4">
      <w:pPr>
        <w:tabs>
          <w:tab w:val="left" w:pos="1134"/>
        </w:tabs>
        <w:ind w:left="1134" w:right="-1134" w:hanging="1134"/>
      </w:pPr>
      <w:r>
        <w:t>40</w:t>
      </w:r>
      <w:r>
        <w:tab/>
        <w:t xml:space="preserve">Beflaggung der Dienstgebäude und </w:t>
      </w:r>
      <w:r>
        <w:rPr>
          <w:vanish/>
        </w:rPr>
        <w:t>s[</w:t>
      </w:r>
      <w:r>
        <w:t xml:space="preserve">Bücherverkauf zum 85. Geburtstag des </w:t>
      </w:r>
      <w:r>
        <w:rPr>
          <w:vanish/>
        </w:rPr>
        <w:t>p[5{</w:t>
      </w:r>
      <w:r>
        <w:t>Reichspräsidenten</w:t>
      </w:r>
      <w:r>
        <w:rPr>
          <w:vanish/>
        </w:rPr>
        <w:t>}</w:t>
      </w:r>
      <w:r>
        <w:t xml:space="preserve"> </w:t>
      </w:r>
      <w:r>
        <w:rPr>
          <w:vanish/>
        </w:rPr>
        <w:t>8{</w:t>
      </w:r>
      <w:r>
        <w:t>von</w:t>
      </w:r>
      <w:r>
        <w:rPr>
          <w:vanish/>
        </w:rPr>
        <w:t>}</w:t>
      </w:r>
      <w:r>
        <w:t xml:space="preserve"> </w:t>
      </w:r>
      <w:r>
        <w:rPr>
          <w:vanish/>
        </w:rPr>
        <w:t>1{</w:t>
      </w:r>
      <w:r>
        <w:t>Hindenburg</w:t>
      </w:r>
      <w:r>
        <w:rPr>
          <w:vanish/>
        </w:rPr>
        <w:t>}]p]s</w:t>
      </w:r>
    </w:p>
    <w:p w:rsidR="00000000" w:rsidRDefault="00C653B4">
      <w:pPr>
        <w:tabs>
          <w:tab w:val="left" w:pos="1134"/>
        </w:tabs>
        <w:ind w:left="1134" w:right="-1134" w:hanging="1134"/>
      </w:pPr>
      <w:r>
        <w:t>43</w:t>
      </w:r>
      <w:r>
        <w:tab/>
        <w:t>1</w:t>
      </w:r>
      <w:r>
        <w:t>932</w:t>
      </w:r>
    </w:p>
    <w:p w:rsidR="00000000" w:rsidRDefault="00C653B4">
      <w:pPr>
        <w:tabs>
          <w:tab w:val="left" w:pos="1134"/>
        </w:tabs>
        <w:ind w:left="1134" w:right="-1134" w:hanging="1134"/>
      </w:pPr>
      <w:r>
        <w:br w:type="page"/>
        <w:t>30</w:t>
      </w:r>
      <w:r>
        <w:tab/>
        <w:t>12</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Groß-Gerau B 12</w:t>
      </w:r>
    </w:p>
    <w:p w:rsidR="00000000" w:rsidRDefault="00C653B4">
      <w:pPr>
        <w:tabs>
          <w:tab w:val="left" w:pos="1134"/>
        </w:tabs>
        <w:ind w:left="1134" w:right="-1134" w:hanging="1134"/>
      </w:pPr>
      <w:r>
        <w:t>33</w:t>
      </w:r>
      <w:r>
        <w:tab/>
        <w:t>S. 6</w:t>
      </w:r>
    </w:p>
    <w:p w:rsidR="00000000" w:rsidRDefault="00C653B4">
      <w:pPr>
        <w:tabs>
          <w:tab w:val="left" w:pos="1134"/>
        </w:tabs>
        <w:ind w:left="1134" w:right="-1134" w:hanging="1134"/>
      </w:pPr>
      <w:r>
        <w:t>40</w:t>
      </w:r>
      <w:r>
        <w:tab/>
      </w:r>
      <w:r>
        <w:rPr>
          <w:vanish/>
        </w:rPr>
        <w:t>s[</w:t>
      </w:r>
      <w:r>
        <w:t xml:space="preserve">Anschaffung der </w:t>
      </w:r>
      <w:r>
        <w:rPr>
          <w:vanish/>
        </w:rPr>
        <w:t>t[</w:t>
      </w:r>
      <w:r>
        <w:t>"Bibliographie der Sozialwissenschaften"</w:t>
      </w:r>
      <w:r>
        <w:rPr>
          <w:vanish/>
        </w:rPr>
        <w:t>]t]s</w:t>
      </w:r>
    </w:p>
    <w:p w:rsidR="00000000" w:rsidRDefault="00C653B4">
      <w:pPr>
        <w:tabs>
          <w:tab w:val="left" w:pos="1134"/>
        </w:tabs>
        <w:ind w:left="1134" w:right="-1134" w:hanging="1134"/>
      </w:pPr>
      <w:r>
        <w:t>43</w:t>
      </w:r>
      <w:r>
        <w:tab/>
        <w:t>1922 ; 1925</w:t>
      </w:r>
    </w:p>
    <w:p w:rsidR="00000000" w:rsidRDefault="00C653B4">
      <w:pPr>
        <w:tabs>
          <w:tab w:val="left" w:pos="1134"/>
        </w:tabs>
        <w:ind w:left="1134" w:right="-1134" w:hanging="1134"/>
      </w:pPr>
      <w:r>
        <w:br w:type="page"/>
        <w:t>26</w:t>
      </w:r>
      <w:r>
        <w:tab/>
        <w:t>K</w:t>
      </w:r>
    </w:p>
    <w:p w:rsidR="00000000" w:rsidRDefault="00C653B4">
      <w:pPr>
        <w:tabs>
          <w:tab w:val="left" w:pos="1134"/>
        </w:tabs>
        <w:ind w:left="1134" w:right="-1134" w:hanging="1134"/>
      </w:pPr>
      <w:r>
        <w:t>26a</w:t>
      </w:r>
      <w:r>
        <w:tab/>
        <w:t>K</w:t>
      </w:r>
    </w:p>
    <w:p w:rsidR="00000000" w:rsidRDefault="00C653B4">
      <w:pPr>
        <w:tabs>
          <w:tab w:val="left" w:pos="1134"/>
        </w:tabs>
        <w:ind w:left="1134" w:right="-1134" w:hanging="1134"/>
      </w:pPr>
      <w:r>
        <w:t>27</w:t>
      </w:r>
      <w:r>
        <w:tab/>
        <w:t>K. Kirchenangelegenheiten \ K.1. Staatlicher Schutz von kirchlichen Einrichtungen und Gegenständen</w:t>
      </w:r>
    </w:p>
    <w:p w:rsidR="00000000" w:rsidRDefault="00C653B4">
      <w:pPr>
        <w:tabs>
          <w:tab w:val="left" w:pos="1134"/>
        </w:tabs>
        <w:ind w:left="1134" w:right="-1134" w:hanging="1134"/>
      </w:pPr>
      <w:r>
        <w:t>30</w:t>
      </w:r>
      <w:r>
        <w:tab/>
        <w:t>10</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Groß-Gerau K 10</w:t>
      </w:r>
    </w:p>
    <w:p w:rsidR="00000000" w:rsidRDefault="00C653B4">
      <w:pPr>
        <w:tabs>
          <w:tab w:val="left" w:pos="1134"/>
        </w:tabs>
        <w:ind w:left="1134" w:right="-1134" w:hanging="1134"/>
      </w:pPr>
      <w:r>
        <w:t>33</w:t>
      </w:r>
      <w:r>
        <w:tab/>
        <w:t>S. 35</w:t>
      </w:r>
    </w:p>
    <w:p w:rsidR="00000000" w:rsidRDefault="00C653B4">
      <w:pPr>
        <w:tabs>
          <w:tab w:val="left" w:pos="1134"/>
        </w:tabs>
        <w:ind w:left="1134" w:right="-1134" w:hanging="1134"/>
      </w:pPr>
      <w:r>
        <w:t>40</w:t>
      </w:r>
      <w:r>
        <w:tab/>
      </w:r>
      <w:r>
        <w:rPr>
          <w:vanish/>
        </w:rPr>
        <w:t>s[</w:t>
      </w:r>
      <w:r>
        <w:t xml:space="preserve">Anschaffung von </w:t>
      </w:r>
      <w:r>
        <w:rPr>
          <w:vanish/>
        </w:rPr>
        <w:t>s[2{</w:t>
      </w:r>
      <w:r>
        <w:t>kirchliche</w:t>
      </w:r>
      <w:r>
        <w:rPr>
          <w:vanish/>
        </w:rPr>
        <w:t>}</w:t>
      </w:r>
      <w:r>
        <w:t xml:space="preserve">n </w:t>
      </w:r>
      <w:r>
        <w:rPr>
          <w:vanish/>
        </w:rPr>
        <w:t>1{</w:t>
      </w:r>
      <w:r>
        <w:t>Lehrbücher</w:t>
      </w:r>
      <w:r>
        <w:rPr>
          <w:vanish/>
        </w:rPr>
        <w:t>}]s</w:t>
      </w:r>
      <w:r>
        <w:t>n für Kirchen und Schulen</w:t>
      </w:r>
      <w:r>
        <w:rPr>
          <w:vanish/>
        </w:rPr>
        <w:t>]s</w:t>
      </w:r>
    </w:p>
    <w:p w:rsidR="00000000" w:rsidRDefault="00C653B4">
      <w:pPr>
        <w:tabs>
          <w:tab w:val="left" w:pos="1134"/>
        </w:tabs>
        <w:ind w:left="1134" w:right="-1134" w:hanging="1134"/>
      </w:pPr>
      <w:r>
        <w:t>43</w:t>
      </w:r>
      <w:r>
        <w:tab/>
        <w:t>1857 - 1895</w:t>
      </w:r>
    </w:p>
    <w:p w:rsidR="00000000" w:rsidRDefault="00C653B4">
      <w:pPr>
        <w:tabs>
          <w:tab w:val="left" w:pos="1134"/>
        </w:tabs>
        <w:ind w:left="1134" w:right="-1134" w:hanging="1134"/>
      </w:pPr>
      <w:r>
        <w:br w:type="page"/>
        <w:t>26</w:t>
      </w:r>
      <w:r>
        <w:tab/>
        <w:t>Q</w:t>
      </w:r>
    </w:p>
    <w:p w:rsidR="00000000" w:rsidRDefault="00C653B4">
      <w:pPr>
        <w:tabs>
          <w:tab w:val="left" w:pos="1134"/>
        </w:tabs>
        <w:ind w:left="1134" w:right="-1134" w:hanging="1134"/>
      </w:pPr>
      <w:r>
        <w:t>26a</w:t>
      </w:r>
      <w:r>
        <w:tab/>
        <w:t>Q</w:t>
      </w:r>
    </w:p>
    <w:p w:rsidR="00000000" w:rsidRDefault="00C653B4">
      <w:pPr>
        <w:tabs>
          <w:tab w:val="left" w:pos="1134"/>
        </w:tabs>
        <w:ind w:left="1134" w:right="-1134" w:hanging="1134"/>
      </w:pPr>
      <w:r>
        <w:t>27</w:t>
      </w:r>
      <w:r>
        <w:tab/>
        <w:t>Q. Sicherheitspolizei \ Q.1. Allgemeine Maßregeln</w:t>
      </w:r>
    </w:p>
    <w:p w:rsidR="00000000" w:rsidRDefault="00C653B4">
      <w:pPr>
        <w:tabs>
          <w:tab w:val="left" w:pos="1134"/>
        </w:tabs>
        <w:ind w:left="1134" w:right="-1134" w:hanging="1134"/>
      </w:pPr>
      <w:r>
        <w:t>30</w:t>
      </w:r>
      <w:r>
        <w:tab/>
        <w:t>36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Groß-Gerau Q 36</w:t>
      </w:r>
    </w:p>
    <w:p w:rsidR="00000000" w:rsidRDefault="00C653B4">
      <w:pPr>
        <w:tabs>
          <w:tab w:val="left" w:pos="1134"/>
        </w:tabs>
        <w:ind w:left="1134" w:right="-1134" w:hanging="1134"/>
      </w:pPr>
      <w:r>
        <w:t>33</w:t>
      </w:r>
      <w:r>
        <w:tab/>
        <w:t>S. 149</w:t>
      </w:r>
    </w:p>
    <w:p w:rsidR="00000000" w:rsidRDefault="00C653B4">
      <w:pPr>
        <w:tabs>
          <w:tab w:val="left" w:pos="1134"/>
        </w:tabs>
        <w:ind w:left="1134" w:right="-1134" w:hanging="1134"/>
      </w:pPr>
      <w:r>
        <w:t>40</w:t>
      </w:r>
      <w:r>
        <w:tab/>
      </w:r>
      <w:r>
        <w:rPr>
          <w:vanish/>
        </w:rPr>
        <w:t>s[2{</w:t>
      </w:r>
      <w:r>
        <w:t>H</w:t>
      </w:r>
      <w:r>
        <w:t>erausgabe von gesetzlichen Vorschriften zu</w:t>
      </w:r>
      <w:r>
        <w:rPr>
          <w:vanish/>
        </w:rPr>
        <w:t>}</w:t>
      </w:r>
      <w:r>
        <w:t xml:space="preserve"> Versammlungen, </w:t>
      </w:r>
      <w:r>
        <w:rPr>
          <w:vanish/>
        </w:rPr>
        <w:t>1{</w:t>
      </w:r>
      <w:r>
        <w:t>Druckschriften</w:t>
      </w:r>
      <w:r>
        <w:rPr>
          <w:vanish/>
        </w:rPr>
        <w:t>}]s</w:t>
      </w:r>
      <w:r>
        <w:t xml:space="preserve"> und polizeiliche Maßnahmen insbesondere zur Wahlzeit</w:t>
      </w:r>
    </w:p>
    <w:p w:rsidR="00000000" w:rsidRDefault="00C653B4">
      <w:pPr>
        <w:tabs>
          <w:tab w:val="left" w:pos="1134"/>
        </w:tabs>
        <w:ind w:left="1134" w:right="-1134" w:hanging="1134"/>
      </w:pPr>
      <w:r>
        <w:t>43</w:t>
      </w:r>
      <w:r>
        <w:tab/>
        <w:t>1928</w:t>
      </w:r>
    </w:p>
    <w:p w:rsidR="00000000" w:rsidRDefault="00C653B4">
      <w:pPr>
        <w:tabs>
          <w:tab w:val="left" w:pos="1134"/>
        </w:tabs>
        <w:ind w:left="1134" w:right="-1134" w:hanging="1134"/>
      </w:pPr>
    </w:p>
    <w:p w:rsidR="00000000" w:rsidRDefault="00C653B4">
      <w:pPr>
        <w:tabs>
          <w:tab w:val="left" w:pos="1134"/>
        </w:tabs>
        <w:ind w:left="1134" w:right="-1134" w:hanging="1134"/>
      </w:pPr>
    </w:p>
    <w:p w:rsidR="00000000" w:rsidRDefault="00C653B4">
      <w:pPr>
        <w:tabs>
          <w:tab w:val="left" w:pos="1134"/>
        </w:tabs>
        <w:ind w:left="1134" w:right="-1134" w:hanging="1134"/>
      </w:pPr>
      <w:r>
        <w:br w:type="page"/>
        <w:t>20</w:t>
      </w:r>
      <w:r>
        <w:tab/>
        <w:t>G 15 Heppenheim</w:t>
      </w:r>
    </w:p>
    <w:p w:rsidR="00000000" w:rsidRDefault="00C653B4">
      <w:pPr>
        <w:tabs>
          <w:tab w:val="left" w:pos="1134"/>
        </w:tabs>
        <w:ind w:left="1134" w:right="-1134" w:hanging="1134"/>
      </w:pPr>
      <w:r>
        <w:t>20a</w:t>
      </w:r>
      <w:r>
        <w:tab/>
        <w:t>038</w:t>
      </w:r>
    </w:p>
    <w:p w:rsidR="00000000" w:rsidRDefault="00C653B4">
      <w:pPr>
        <w:tabs>
          <w:tab w:val="left" w:pos="1134"/>
        </w:tabs>
        <w:ind w:left="1134" w:right="-1134" w:hanging="1134"/>
      </w:pPr>
      <w:r>
        <w:t>21</w:t>
      </w:r>
      <w:r>
        <w:tab/>
        <w:t>Kreisamt Heppenheim</w:t>
      </w:r>
    </w:p>
    <w:p w:rsidR="00000000" w:rsidRDefault="00C653B4">
      <w:pPr>
        <w:tabs>
          <w:tab w:val="left" w:pos="1134"/>
        </w:tabs>
        <w:ind w:left="1134" w:right="-1134" w:hanging="1134"/>
      </w:pPr>
      <w:r>
        <w:t>22</w:t>
      </w:r>
      <w:r>
        <w:tab/>
        <w:t>G Behörden und Ämter Großherzogtum und Volksstaat Hessen \ G 11 - 19 Innere Verwaltung \ G 15 Kreis- und Landratsämter \ #Kreisamt Heppenheim</w:t>
      </w:r>
    </w:p>
    <w:p w:rsidR="00000000" w:rsidRDefault="00C653B4">
      <w:pPr>
        <w:tabs>
          <w:tab w:val="left" w:pos="1134"/>
        </w:tabs>
        <w:ind w:left="1134" w:right="-1134" w:hanging="1134"/>
      </w:pPr>
      <w:r>
        <w:t>23</w:t>
      </w:r>
      <w:r>
        <w:tab/>
        <w:t>1821 - 1945</w:t>
      </w:r>
    </w:p>
    <w:p w:rsidR="00000000" w:rsidRDefault="00C653B4">
      <w:pPr>
        <w:tabs>
          <w:tab w:val="left" w:pos="1134"/>
        </w:tabs>
        <w:ind w:left="1134" w:right="-1134" w:hanging="1134"/>
      </w:pPr>
      <w:r>
        <w:t>24</w:t>
      </w:r>
      <w:r>
        <w:tab/>
        <w:t>2 Findbücher, 1 Registerband</w:t>
      </w:r>
    </w:p>
    <w:p w:rsidR="00000000" w:rsidRDefault="00C653B4">
      <w:pPr>
        <w:tabs>
          <w:tab w:val="left" w:pos="1134"/>
        </w:tabs>
        <w:ind w:left="1134" w:right="-1134" w:hanging="1134"/>
      </w:pPr>
      <w:r>
        <w:t>26</w:t>
      </w:r>
      <w:r>
        <w:tab/>
        <w:t>G</w:t>
      </w:r>
    </w:p>
    <w:p w:rsidR="00000000" w:rsidRDefault="00C653B4">
      <w:pPr>
        <w:tabs>
          <w:tab w:val="left" w:pos="1134"/>
        </w:tabs>
        <w:ind w:left="1134" w:right="-1134" w:hanging="1134"/>
      </w:pPr>
      <w:r>
        <w:t>26a</w:t>
      </w:r>
      <w:r>
        <w:tab/>
        <w:t>G</w:t>
      </w:r>
    </w:p>
    <w:p w:rsidR="00000000" w:rsidRDefault="00C653B4">
      <w:pPr>
        <w:tabs>
          <w:tab w:val="left" w:pos="1134"/>
        </w:tabs>
        <w:ind w:left="1134" w:right="-1134" w:hanging="1134"/>
      </w:pPr>
      <w:r>
        <w:t>26b</w:t>
      </w:r>
      <w:r>
        <w:tab/>
        <w:t>07</w:t>
      </w:r>
    </w:p>
    <w:p w:rsidR="00000000" w:rsidRDefault="00C653B4">
      <w:pPr>
        <w:tabs>
          <w:tab w:val="left" w:pos="1134"/>
        </w:tabs>
        <w:ind w:left="1134" w:right="-1134" w:hanging="1134"/>
      </w:pPr>
      <w:r>
        <w:t>27</w:t>
      </w:r>
      <w:r>
        <w:tab/>
        <w:t>G. Militär- und Kriegsangelegenheiten \ G.7. Militär-Unterstützungs-, Fürsorge- und Pensionseinrichtungen,</w:t>
      </w:r>
      <w:r>
        <w:t xml:space="preserve"> Rotes Kreuz</w:t>
      </w:r>
    </w:p>
    <w:p w:rsidR="00000000" w:rsidRDefault="00C653B4">
      <w:pPr>
        <w:tabs>
          <w:tab w:val="left" w:pos="1134"/>
        </w:tabs>
        <w:ind w:left="1134" w:right="-1134" w:hanging="1134"/>
      </w:pPr>
      <w:r>
        <w:t>30</w:t>
      </w:r>
      <w:r>
        <w:tab/>
        <w:t>68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Heppenheim G 68</w:t>
      </w:r>
    </w:p>
    <w:p w:rsidR="00000000" w:rsidRDefault="00C653B4">
      <w:pPr>
        <w:tabs>
          <w:tab w:val="left" w:pos="1134"/>
        </w:tabs>
        <w:ind w:left="1134" w:right="-1134" w:hanging="1134"/>
      </w:pPr>
      <w:r>
        <w:t>33</w:t>
      </w:r>
      <w:r>
        <w:tab/>
        <w:t>S. 71</w:t>
      </w:r>
    </w:p>
    <w:p w:rsidR="00000000" w:rsidRDefault="00C653B4">
      <w:pPr>
        <w:tabs>
          <w:tab w:val="left" w:pos="1134"/>
        </w:tabs>
        <w:ind w:left="1134" w:right="-1134" w:hanging="1134"/>
      </w:pPr>
      <w:r>
        <w:t>40</w:t>
      </w:r>
      <w:r>
        <w:tab/>
      </w:r>
      <w:r>
        <w:rPr>
          <w:vanish/>
        </w:rPr>
        <w:t>s[</w:t>
      </w:r>
      <w:r>
        <w:t xml:space="preserve">Bezug der amtlichen </w:t>
      </w:r>
      <w:r>
        <w:rPr>
          <w:vanish/>
        </w:rPr>
        <w:t>t[2{</w:t>
      </w:r>
      <w:r>
        <w:t>Handausgabe</w:t>
      </w:r>
      <w:r>
        <w:rPr>
          <w:vanish/>
        </w:rPr>
        <w:t>}</w:t>
      </w:r>
      <w:r>
        <w:t xml:space="preserve"> </w:t>
      </w:r>
      <w:r>
        <w:rPr>
          <w:vanish/>
        </w:rPr>
        <w:t>1{</w:t>
      </w:r>
      <w:r>
        <w:t>"Veteranenfürsorge im Reiche und in Hessen"</w:t>
      </w:r>
      <w:r>
        <w:rPr>
          <w:vanish/>
        </w:rPr>
        <w:t>}]t]s</w:t>
      </w:r>
    </w:p>
    <w:p w:rsidR="00000000" w:rsidRDefault="00C653B4">
      <w:pPr>
        <w:tabs>
          <w:tab w:val="left" w:pos="1134"/>
        </w:tabs>
        <w:ind w:left="1134" w:right="-1134" w:hanging="1134"/>
      </w:pPr>
      <w:r>
        <w:t>43</w:t>
      </w:r>
      <w:r>
        <w:tab/>
        <w:t>1908</w:t>
      </w:r>
    </w:p>
    <w:p w:rsidR="00000000" w:rsidRDefault="00C653B4">
      <w:pPr>
        <w:tabs>
          <w:tab w:val="left" w:pos="1134"/>
        </w:tabs>
        <w:ind w:left="1134" w:right="-1134" w:hanging="1134"/>
      </w:pPr>
      <w:r>
        <w:br w:type="page"/>
        <w:t>26</w:t>
      </w:r>
      <w:r>
        <w:tab/>
        <w:t>G</w:t>
      </w:r>
    </w:p>
    <w:p w:rsidR="00000000" w:rsidRDefault="00C653B4">
      <w:pPr>
        <w:tabs>
          <w:tab w:val="left" w:pos="1134"/>
        </w:tabs>
        <w:ind w:left="1134" w:right="-1134" w:hanging="1134"/>
      </w:pPr>
      <w:r>
        <w:t>26a</w:t>
      </w:r>
      <w:r>
        <w:tab/>
        <w:t>G</w:t>
      </w:r>
    </w:p>
    <w:p w:rsidR="00000000" w:rsidRDefault="00C653B4">
      <w:pPr>
        <w:tabs>
          <w:tab w:val="left" w:pos="1134"/>
        </w:tabs>
        <w:ind w:left="1134" w:right="-1134" w:hanging="1134"/>
      </w:pPr>
      <w:r>
        <w:t>26b</w:t>
      </w:r>
      <w:r>
        <w:tab/>
        <w:t>10</w:t>
      </w:r>
    </w:p>
    <w:p w:rsidR="00000000" w:rsidRDefault="00C653B4">
      <w:pPr>
        <w:tabs>
          <w:tab w:val="left" w:pos="1134"/>
        </w:tabs>
        <w:ind w:left="1134" w:right="-1134" w:hanging="1134"/>
      </w:pPr>
      <w:r>
        <w:t>27</w:t>
      </w:r>
      <w:r>
        <w:tab/>
        <w:t>G. Militär- und Kriegsangelegenheiten \ G.10. Kriegslieferungen und -leistungen</w:t>
      </w:r>
    </w:p>
    <w:p w:rsidR="00000000" w:rsidRDefault="00C653B4">
      <w:pPr>
        <w:tabs>
          <w:tab w:val="left" w:pos="1134"/>
        </w:tabs>
        <w:ind w:left="1134" w:right="-1134" w:hanging="1134"/>
      </w:pPr>
      <w:r>
        <w:t>30</w:t>
      </w:r>
      <w:r>
        <w:tab/>
        <w:t>147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Heppenheim G 147</w:t>
      </w:r>
    </w:p>
    <w:p w:rsidR="00000000" w:rsidRDefault="00C653B4">
      <w:pPr>
        <w:tabs>
          <w:tab w:val="left" w:pos="1134"/>
        </w:tabs>
        <w:ind w:left="1134" w:right="-1134" w:hanging="1134"/>
      </w:pPr>
      <w:r>
        <w:t>33</w:t>
      </w:r>
      <w:r>
        <w:tab/>
        <w:t>S. 85</w:t>
      </w:r>
    </w:p>
    <w:p w:rsidR="00000000" w:rsidRDefault="00C653B4">
      <w:pPr>
        <w:tabs>
          <w:tab w:val="left" w:pos="1134"/>
        </w:tabs>
        <w:ind w:left="1134" w:right="-1134" w:hanging="1134"/>
      </w:pPr>
      <w:r>
        <w:t>40</w:t>
      </w:r>
      <w:r>
        <w:tab/>
      </w:r>
      <w:r>
        <w:rPr>
          <w:vanish/>
        </w:rPr>
        <w:t>s[</w:t>
      </w:r>
      <w:r>
        <w:t xml:space="preserve">Bezug des </w:t>
      </w:r>
      <w:r>
        <w:rPr>
          <w:vanish/>
        </w:rPr>
        <w:t>t[2{</w:t>
      </w:r>
      <w:r>
        <w:t>Handbuchs</w:t>
      </w:r>
      <w:r>
        <w:rPr>
          <w:vanish/>
        </w:rPr>
        <w:t>}</w:t>
      </w:r>
      <w:r>
        <w:t xml:space="preserve"> </w:t>
      </w:r>
      <w:r>
        <w:rPr>
          <w:vanish/>
        </w:rPr>
        <w:t>1{</w:t>
      </w:r>
      <w:r>
        <w:t>"Das Deutsche Wehrrecht"</w:t>
      </w:r>
      <w:r>
        <w:rPr>
          <w:vanish/>
        </w:rPr>
        <w:t>}]t</w:t>
      </w:r>
      <w:r>
        <w:t xml:space="preserve"> von </w:t>
      </w:r>
      <w:r>
        <w:rPr>
          <w:vanish/>
        </w:rPr>
        <w:t>p[</w:t>
      </w:r>
      <w:r>
        <w:t>Wagner-Roeder</w:t>
      </w:r>
      <w:r>
        <w:rPr>
          <w:vanish/>
        </w:rPr>
        <w:t>]p]s</w:t>
      </w:r>
    </w:p>
    <w:p w:rsidR="00000000" w:rsidRDefault="00C653B4">
      <w:pPr>
        <w:tabs>
          <w:tab w:val="left" w:pos="1134"/>
        </w:tabs>
        <w:ind w:left="1134" w:right="-1134" w:hanging="1134"/>
      </w:pPr>
      <w:r>
        <w:t>43</w:t>
      </w:r>
      <w:r>
        <w:tab/>
        <w:t>1938 - 1940</w:t>
      </w:r>
    </w:p>
    <w:p w:rsidR="00000000" w:rsidRDefault="00C653B4">
      <w:pPr>
        <w:tabs>
          <w:tab w:val="left" w:pos="1134"/>
        </w:tabs>
        <w:ind w:left="1134" w:right="-1134" w:hanging="1134"/>
      </w:pPr>
      <w:r>
        <w:br w:type="page"/>
        <w:t>30</w:t>
      </w:r>
      <w:r>
        <w:tab/>
        <w:t>250</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Heppenheim G 250</w:t>
      </w:r>
    </w:p>
    <w:p w:rsidR="00000000" w:rsidRDefault="00C653B4">
      <w:pPr>
        <w:tabs>
          <w:tab w:val="left" w:pos="1134"/>
        </w:tabs>
        <w:ind w:left="1134" w:right="-1134" w:hanging="1134"/>
      </w:pPr>
      <w:r>
        <w:t>33</w:t>
      </w:r>
      <w:r>
        <w:tab/>
        <w:t>S. 87</w:t>
      </w:r>
    </w:p>
    <w:p w:rsidR="00000000" w:rsidRDefault="00C653B4">
      <w:pPr>
        <w:tabs>
          <w:tab w:val="left" w:pos="1134"/>
        </w:tabs>
        <w:ind w:left="1134" w:right="-1134" w:hanging="1134"/>
      </w:pPr>
      <w:r>
        <w:t>40</w:t>
      </w:r>
      <w:r>
        <w:tab/>
        <w:t xml:space="preserve">Durchführung des Reichsleistungsgesetzes; hier: </w:t>
      </w:r>
      <w:r>
        <w:t xml:space="preserve">Inanspruchnahme zweier Zimmer im Hause der </w:t>
      </w:r>
      <w:r>
        <w:rPr>
          <w:vanish/>
        </w:rPr>
        <w:t>k[1{s[</w:t>
      </w:r>
      <w:r>
        <w:t>Buchhandlung</w:t>
      </w:r>
      <w:r>
        <w:rPr>
          <w:vanish/>
        </w:rPr>
        <w:t>]s</w:t>
      </w:r>
      <w:r>
        <w:t xml:space="preserve"> </w:t>
      </w:r>
      <w:r>
        <w:rPr>
          <w:vanish/>
        </w:rPr>
        <w:t>p[2{</w:t>
      </w:r>
      <w:r>
        <w:t>Gustav</w:t>
      </w:r>
      <w:r>
        <w:rPr>
          <w:vanish/>
        </w:rPr>
        <w:t>}</w:t>
      </w:r>
      <w:r>
        <w:t xml:space="preserve"> </w:t>
      </w:r>
      <w:r>
        <w:rPr>
          <w:vanish/>
        </w:rPr>
        <w:t>1{</w:t>
      </w:r>
      <w:r>
        <w:t>Otto</w:t>
      </w:r>
      <w:r>
        <w:rPr>
          <w:vanish/>
        </w:rPr>
        <w:t>}]p}</w:t>
      </w:r>
      <w:r>
        <w:t xml:space="preserve"> in </w:t>
      </w:r>
      <w:r>
        <w:rPr>
          <w:vanish/>
        </w:rPr>
        <w:t>2{o[</w:t>
      </w:r>
      <w:r>
        <w:t>Heppenheim</w:t>
      </w:r>
      <w:r>
        <w:rPr>
          <w:vanish/>
        </w:rPr>
        <w:t>]o}]k</w:t>
      </w:r>
    </w:p>
    <w:p w:rsidR="00000000" w:rsidRDefault="00C653B4">
      <w:pPr>
        <w:tabs>
          <w:tab w:val="left" w:pos="1134"/>
        </w:tabs>
        <w:ind w:left="1134" w:right="-1134" w:hanging="1134"/>
      </w:pPr>
      <w:r>
        <w:t>43</w:t>
      </w:r>
      <w:r>
        <w:tab/>
        <w:t>1940 - 1941</w:t>
      </w:r>
    </w:p>
    <w:p w:rsidR="00000000" w:rsidRDefault="00C653B4">
      <w:pPr>
        <w:tabs>
          <w:tab w:val="left" w:pos="1134"/>
        </w:tabs>
        <w:ind w:left="1134" w:right="-1134" w:hanging="1134"/>
      </w:pPr>
      <w:r>
        <w:br w:type="page"/>
        <w:t>26</w:t>
      </w:r>
      <w:r>
        <w:tab/>
        <w:t>I</w:t>
      </w:r>
    </w:p>
    <w:p w:rsidR="00000000" w:rsidRDefault="00C653B4">
      <w:pPr>
        <w:tabs>
          <w:tab w:val="left" w:pos="1134"/>
        </w:tabs>
        <w:ind w:left="1134" w:right="-1134" w:hanging="1134"/>
      </w:pPr>
      <w:r>
        <w:t>26a</w:t>
      </w:r>
      <w:r>
        <w:tab/>
        <w:t>I</w:t>
      </w:r>
    </w:p>
    <w:p w:rsidR="00000000" w:rsidRDefault="00C653B4">
      <w:pPr>
        <w:tabs>
          <w:tab w:val="left" w:pos="1134"/>
        </w:tabs>
        <w:ind w:left="1134" w:right="-1134" w:hanging="1134"/>
      </w:pPr>
      <w:r>
        <w:t>27</w:t>
      </w:r>
      <w:r>
        <w:tab/>
        <w:t>I. Justizangelegenheiten \ I.1. Gesetze und allgemeine Anordnungen über die bürgerliche und Strafrechtspflege</w:t>
      </w:r>
    </w:p>
    <w:p w:rsidR="00000000" w:rsidRDefault="00C653B4">
      <w:pPr>
        <w:tabs>
          <w:tab w:val="left" w:pos="1134"/>
        </w:tabs>
        <w:ind w:left="1134" w:right="-1134" w:hanging="1134"/>
      </w:pPr>
      <w:r>
        <w:t>30</w:t>
      </w:r>
      <w:r>
        <w:tab/>
        <w:t>25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Heppenheim I 25</w:t>
      </w:r>
    </w:p>
    <w:p w:rsidR="00000000" w:rsidRDefault="00C653B4">
      <w:pPr>
        <w:tabs>
          <w:tab w:val="left" w:pos="1134"/>
        </w:tabs>
        <w:ind w:left="1134" w:right="-1134" w:hanging="1134"/>
      </w:pPr>
      <w:r>
        <w:t>33</w:t>
      </w:r>
      <w:r>
        <w:tab/>
        <w:t>S. 117</w:t>
      </w:r>
    </w:p>
    <w:p w:rsidR="00000000" w:rsidRDefault="00C653B4">
      <w:pPr>
        <w:tabs>
          <w:tab w:val="left" w:pos="1134"/>
        </w:tabs>
        <w:ind w:left="1134" w:right="-1134" w:hanging="1134"/>
      </w:pPr>
      <w:r>
        <w:t>40</w:t>
      </w:r>
      <w:r>
        <w:tab/>
      </w:r>
      <w:r>
        <w:rPr>
          <w:vanish/>
        </w:rPr>
        <w:t>s[</w:t>
      </w:r>
      <w:r>
        <w:t xml:space="preserve">Werbematerial für </w:t>
      </w:r>
      <w:r>
        <w:rPr>
          <w:vanish/>
        </w:rPr>
        <w:t>s[2{</w:t>
      </w:r>
      <w:r>
        <w:t>juristische</w:t>
      </w:r>
      <w:r>
        <w:rPr>
          <w:vanish/>
        </w:rPr>
        <w:t>}</w:t>
      </w:r>
      <w:r>
        <w:t xml:space="preserve"> </w:t>
      </w:r>
      <w:r>
        <w:rPr>
          <w:vanish/>
        </w:rPr>
        <w:t>1{</w:t>
      </w:r>
      <w:r>
        <w:t>Fachbücher</w:t>
      </w:r>
      <w:r>
        <w:rPr>
          <w:vanish/>
        </w:rPr>
        <w:t>}]s]s</w:t>
      </w:r>
    </w:p>
    <w:p w:rsidR="00000000" w:rsidRDefault="00C653B4">
      <w:pPr>
        <w:tabs>
          <w:tab w:val="left" w:pos="1134"/>
        </w:tabs>
        <w:ind w:left="1134" w:right="-1134" w:hanging="1134"/>
      </w:pPr>
      <w:r>
        <w:t>43</w:t>
      </w:r>
      <w:r>
        <w:tab/>
        <w:t>1910 - 1913</w:t>
      </w:r>
    </w:p>
    <w:p w:rsidR="00000000" w:rsidRDefault="00C653B4">
      <w:pPr>
        <w:tabs>
          <w:tab w:val="left" w:pos="1134"/>
        </w:tabs>
        <w:ind w:left="1134" w:right="-1134" w:hanging="1134"/>
      </w:pPr>
      <w:r>
        <w:br w:type="page"/>
        <w:t>26</w:t>
      </w:r>
      <w:r>
        <w:tab/>
        <w:t>K</w:t>
      </w:r>
    </w:p>
    <w:p w:rsidR="00000000" w:rsidRDefault="00C653B4">
      <w:pPr>
        <w:tabs>
          <w:tab w:val="left" w:pos="1134"/>
        </w:tabs>
        <w:ind w:left="1134" w:right="-1134" w:hanging="1134"/>
      </w:pPr>
      <w:r>
        <w:t>26a</w:t>
      </w:r>
      <w:r>
        <w:tab/>
        <w:t>K</w:t>
      </w:r>
    </w:p>
    <w:p w:rsidR="00000000" w:rsidRDefault="00C653B4">
      <w:pPr>
        <w:tabs>
          <w:tab w:val="left" w:pos="1134"/>
        </w:tabs>
        <w:ind w:left="1134" w:right="-1134" w:hanging="1134"/>
      </w:pPr>
      <w:r>
        <w:t>26b</w:t>
      </w:r>
      <w:r>
        <w:tab/>
        <w:t>02</w:t>
      </w:r>
    </w:p>
    <w:p w:rsidR="00000000" w:rsidRDefault="00C653B4">
      <w:pPr>
        <w:tabs>
          <w:tab w:val="left" w:pos="1134"/>
        </w:tabs>
        <w:ind w:left="1134" w:right="-1134" w:hanging="1134"/>
      </w:pPr>
      <w:r>
        <w:t>27</w:t>
      </w:r>
      <w:r>
        <w:tab/>
        <w:t>K. Kirchenangelegenheiten \ K.2. Rechtliche Stellung der Kirchen- und Religionsgemeinschaften im Staat</w:t>
      </w:r>
    </w:p>
    <w:p w:rsidR="00000000" w:rsidRDefault="00C653B4">
      <w:pPr>
        <w:tabs>
          <w:tab w:val="left" w:pos="1134"/>
        </w:tabs>
        <w:ind w:left="1134" w:right="-1134" w:hanging="1134"/>
      </w:pPr>
      <w:r>
        <w:t>30</w:t>
      </w:r>
      <w:r>
        <w:tab/>
        <w:t>2</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r>
      <w:r>
        <w:t>G 15 Heppenheim K 2</w:t>
      </w:r>
    </w:p>
    <w:p w:rsidR="00000000" w:rsidRDefault="00C653B4">
      <w:pPr>
        <w:tabs>
          <w:tab w:val="left" w:pos="1134"/>
        </w:tabs>
        <w:ind w:left="1134" w:right="-1134" w:hanging="1134"/>
      </w:pPr>
      <w:r>
        <w:t>33</w:t>
      </w:r>
      <w:r>
        <w:tab/>
        <w:t>S. 208</w:t>
      </w:r>
    </w:p>
    <w:p w:rsidR="00000000" w:rsidRDefault="00C653B4">
      <w:pPr>
        <w:tabs>
          <w:tab w:val="left" w:pos="1134"/>
        </w:tabs>
        <w:ind w:left="1134" w:right="-1134" w:hanging="1134"/>
      </w:pPr>
      <w:r>
        <w:t>40</w:t>
      </w:r>
      <w:r>
        <w:tab/>
        <w:t xml:space="preserve">Einführung und </w:t>
      </w:r>
      <w:r>
        <w:rPr>
          <w:vanish/>
        </w:rPr>
        <w:t>s[s[2{</w:t>
      </w:r>
      <w:r>
        <w:t>Anschaffung von</w:t>
      </w:r>
      <w:r>
        <w:rPr>
          <w:vanish/>
        </w:rPr>
        <w:t>}</w:t>
      </w:r>
      <w:r>
        <w:t xml:space="preserve"> </w:t>
      </w:r>
      <w:r>
        <w:rPr>
          <w:vanish/>
        </w:rPr>
        <w:t>1{</w:t>
      </w:r>
      <w:r>
        <w:t>Büchern</w:t>
      </w:r>
      <w:r>
        <w:rPr>
          <w:vanish/>
        </w:rPr>
        <w:t>}]s]s</w:t>
      </w:r>
      <w:r>
        <w:t xml:space="preserve"> für die Kirchen</w:t>
      </w:r>
    </w:p>
    <w:p w:rsidR="00000000" w:rsidRDefault="00C653B4">
      <w:pPr>
        <w:tabs>
          <w:tab w:val="left" w:pos="1134"/>
        </w:tabs>
        <w:ind w:left="1134" w:right="-1134" w:hanging="1134"/>
      </w:pPr>
      <w:r>
        <w:t>43</w:t>
      </w:r>
      <w:r>
        <w:tab/>
        <w:t>1839 - 1897</w:t>
      </w:r>
    </w:p>
    <w:p w:rsidR="00000000" w:rsidRDefault="00C653B4">
      <w:pPr>
        <w:tabs>
          <w:tab w:val="left" w:pos="1134"/>
        </w:tabs>
        <w:ind w:left="1134" w:right="-1134" w:hanging="1134"/>
      </w:pPr>
      <w:r>
        <w:br w:type="page"/>
        <w:t>30</w:t>
      </w:r>
      <w:r>
        <w:tab/>
        <w:t>590</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Heppenheim K 590</w:t>
      </w:r>
    </w:p>
    <w:p w:rsidR="00000000" w:rsidRDefault="00C653B4">
      <w:pPr>
        <w:tabs>
          <w:tab w:val="left" w:pos="1134"/>
        </w:tabs>
        <w:ind w:left="1134" w:right="-1134" w:hanging="1134"/>
      </w:pPr>
      <w:r>
        <w:t>33</w:t>
      </w:r>
      <w:r>
        <w:tab/>
        <w:t>S. 208</w:t>
      </w:r>
    </w:p>
    <w:p w:rsidR="00000000" w:rsidRDefault="00C653B4">
      <w:pPr>
        <w:tabs>
          <w:tab w:val="left" w:pos="1134"/>
        </w:tabs>
        <w:ind w:left="1134" w:right="-1134" w:hanging="1134"/>
      </w:pPr>
      <w:r>
        <w:t>40</w:t>
      </w:r>
      <w:r>
        <w:tab/>
        <w:t>Staatliche Überwachung von kirchlichen Einrichtungen und Gebräuchen</w:t>
      </w:r>
    </w:p>
    <w:p w:rsidR="00000000" w:rsidRDefault="00C653B4">
      <w:pPr>
        <w:tabs>
          <w:tab w:val="left" w:pos="1134"/>
        </w:tabs>
        <w:ind w:left="1134" w:right="-1134" w:hanging="1134"/>
      </w:pPr>
      <w:r>
        <w:t>41</w:t>
      </w:r>
      <w:r>
        <w:tab/>
        <w:t xml:space="preserve">u.a.: Tätigkeit eines </w:t>
      </w:r>
      <w:r>
        <w:rPr>
          <w:vanish/>
        </w:rPr>
        <w:t>s[</w:t>
      </w:r>
      <w:r>
        <w:t>Traktatverkäufers</w:t>
      </w:r>
      <w:r>
        <w:rPr>
          <w:vanish/>
        </w:rPr>
        <w:t>]s</w:t>
      </w:r>
      <w:r>
        <w:t xml:space="preserve"> und adventistischer Wanderprediger</w:t>
      </w:r>
    </w:p>
    <w:p w:rsidR="00000000" w:rsidRDefault="00C653B4">
      <w:pPr>
        <w:tabs>
          <w:tab w:val="left" w:pos="1134"/>
        </w:tabs>
        <w:ind w:left="1134" w:right="-1134" w:hanging="1134"/>
      </w:pPr>
      <w:r>
        <w:t>43</w:t>
      </w:r>
      <w:r>
        <w:tab/>
        <w:t>1918 ; 1939 - 1946</w:t>
      </w:r>
    </w:p>
    <w:p w:rsidR="00000000" w:rsidRDefault="00C653B4">
      <w:pPr>
        <w:tabs>
          <w:tab w:val="left" w:pos="1134"/>
        </w:tabs>
        <w:ind w:left="1134" w:right="-1134" w:hanging="1134"/>
      </w:pPr>
      <w:r>
        <w:br w:type="page"/>
        <w:t>30</w:t>
      </w:r>
      <w:r>
        <w:tab/>
        <w:t>597</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Heppenheim K 597</w:t>
      </w:r>
    </w:p>
    <w:p w:rsidR="00000000" w:rsidRDefault="00C653B4">
      <w:pPr>
        <w:tabs>
          <w:tab w:val="left" w:pos="1134"/>
        </w:tabs>
        <w:ind w:left="1134" w:right="-1134" w:hanging="1134"/>
      </w:pPr>
      <w:r>
        <w:t>33</w:t>
      </w:r>
      <w:r>
        <w:tab/>
        <w:t>S. 211</w:t>
      </w:r>
    </w:p>
    <w:p w:rsidR="00000000" w:rsidRDefault="00C653B4">
      <w:pPr>
        <w:tabs>
          <w:tab w:val="left" w:pos="1134"/>
        </w:tabs>
        <w:ind w:left="1134" w:right="-1134" w:hanging="1134"/>
      </w:pPr>
      <w:r>
        <w:t>40</w:t>
      </w:r>
      <w:r>
        <w:tab/>
        <w:t xml:space="preserve">Verbot der </w:t>
      </w:r>
      <w:r>
        <w:rPr>
          <w:vanish/>
        </w:rPr>
        <w:t>k[</w:t>
      </w:r>
      <w:r>
        <w:t>Vereinigung Ernster Bibelforscher</w:t>
      </w:r>
      <w:r>
        <w:rPr>
          <w:vanish/>
        </w:rPr>
        <w:t>]k</w:t>
      </w:r>
    </w:p>
    <w:p w:rsidR="00000000" w:rsidRDefault="00C653B4">
      <w:pPr>
        <w:tabs>
          <w:tab w:val="left" w:pos="1134"/>
        </w:tabs>
        <w:ind w:left="1134" w:right="-1134" w:hanging="1134"/>
      </w:pPr>
      <w:r>
        <w:t>41</w:t>
      </w:r>
      <w:r>
        <w:tab/>
      </w:r>
      <w:r>
        <w:rPr>
          <w:vanish/>
        </w:rPr>
        <w:t>s[2{</w:t>
      </w:r>
      <w:r>
        <w:t>Religiöses</w:t>
      </w:r>
      <w:r>
        <w:rPr>
          <w:vanish/>
        </w:rPr>
        <w:t>}</w:t>
      </w:r>
      <w:r>
        <w:t xml:space="preserve"> </w:t>
      </w:r>
      <w:r>
        <w:rPr>
          <w:vanish/>
        </w:rPr>
        <w:t>1{</w:t>
      </w:r>
      <w:r>
        <w:t>Traktat</w:t>
      </w:r>
      <w:r>
        <w:rPr>
          <w:vanish/>
        </w:rPr>
        <w:t>}]s</w:t>
      </w:r>
    </w:p>
    <w:p w:rsidR="00000000" w:rsidRDefault="00C653B4">
      <w:pPr>
        <w:tabs>
          <w:tab w:val="left" w:pos="1134"/>
        </w:tabs>
        <w:ind w:left="1134" w:right="-1134" w:hanging="1134"/>
      </w:pPr>
      <w:r>
        <w:t>43</w:t>
      </w:r>
      <w:r>
        <w:tab/>
        <w:t>1926 - 1933</w:t>
      </w:r>
    </w:p>
    <w:p w:rsidR="00000000" w:rsidRDefault="00C653B4">
      <w:pPr>
        <w:tabs>
          <w:tab w:val="left" w:pos="1134"/>
        </w:tabs>
        <w:ind w:left="1134" w:right="-1134" w:hanging="1134"/>
      </w:pPr>
      <w:r>
        <w:br w:type="page"/>
        <w:t>26</w:t>
      </w:r>
      <w:r>
        <w:tab/>
        <w:t>K</w:t>
      </w:r>
    </w:p>
    <w:p w:rsidR="00000000" w:rsidRDefault="00C653B4">
      <w:pPr>
        <w:tabs>
          <w:tab w:val="left" w:pos="1134"/>
        </w:tabs>
        <w:ind w:left="1134" w:right="-1134" w:hanging="1134"/>
      </w:pPr>
      <w:r>
        <w:t>26a</w:t>
      </w:r>
      <w:r>
        <w:tab/>
        <w:t>K</w:t>
      </w:r>
    </w:p>
    <w:p w:rsidR="00000000" w:rsidRDefault="00C653B4">
      <w:pPr>
        <w:tabs>
          <w:tab w:val="left" w:pos="1134"/>
        </w:tabs>
        <w:ind w:left="1134" w:right="-1134" w:hanging="1134"/>
      </w:pPr>
      <w:r>
        <w:t>26b</w:t>
      </w:r>
      <w:r>
        <w:tab/>
        <w:t>04</w:t>
      </w:r>
    </w:p>
    <w:p w:rsidR="00000000" w:rsidRDefault="00C653B4">
      <w:pPr>
        <w:tabs>
          <w:tab w:val="left" w:pos="1134"/>
        </w:tabs>
        <w:ind w:left="1134" w:right="-1134" w:hanging="1134"/>
      </w:pPr>
      <w:r>
        <w:t>27</w:t>
      </w:r>
      <w:r>
        <w:tab/>
        <w:t>K. Kirchenangelegenheiten \ K.4. Kirchenbehörden, geistliche und kirchliche Diener und Vertretungskörper</w:t>
      </w:r>
    </w:p>
    <w:p w:rsidR="00000000" w:rsidRDefault="00C653B4">
      <w:pPr>
        <w:tabs>
          <w:tab w:val="left" w:pos="1134"/>
        </w:tabs>
        <w:ind w:left="1134" w:right="-1134" w:hanging="1134"/>
      </w:pPr>
      <w:r>
        <w:t>30</w:t>
      </w:r>
      <w:r>
        <w:tab/>
        <w:t>598</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Heppenheim K 598</w:t>
      </w:r>
    </w:p>
    <w:p w:rsidR="00000000" w:rsidRDefault="00C653B4">
      <w:pPr>
        <w:tabs>
          <w:tab w:val="left" w:pos="1134"/>
        </w:tabs>
        <w:ind w:left="1134" w:right="-1134" w:hanging="1134"/>
      </w:pPr>
      <w:r>
        <w:t>33</w:t>
      </w:r>
      <w:r>
        <w:tab/>
        <w:t>S. 215</w:t>
      </w:r>
    </w:p>
    <w:p w:rsidR="00000000" w:rsidRDefault="00C653B4">
      <w:pPr>
        <w:tabs>
          <w:tab w:val="left" w:pos="1134"/>
        </w:tabs>
        <w:ind w:left="1134" w:right="-1134" w:hanging="1134"/>
      </w:pPr>
      <w:r>
        <w:t>40</w:t>
      </w:r>
      <w:r>
        <w:tab/>
        <w:t>Bekanntmachungen der evangelischen Landeskirche</w:t>
      </w:r>
    </w:p>
    <w:p w:rsidR="00000000" w:rsidRDefault="00C653B4">
      <w:pPr>
        <w:tabs>
          <w:tab w:val="left" w:pos="1134"/>
        </w:tabs>
        <w:ind w:left="1134" w:right="-1134" w:hanging="1134"/>
      </w:pPr>
      <w:r>
        <w:t>41</w:t>
      </w:r>
      <w:r>
        <w:tab/>
        <w:t xml:space="preserve">Verordnungsblätter zu kirchlichen Wahlen und zur </w:t>
      </w:r>
      <w:r>
        <w:rPr>
          <w:vanish/>
        </w:rPr>
        <w:t>s[</w:t>
      </w:r>
      <w:r>
        <w:t xml:space="preserve">Herausgabe des neuen </w:t>
      </w:r>
      <w:r>
        <w:rPr>
          <w:vanish/>
        </w:rPr>
        <w:t>s[</w:t>
      </w:r>
      <w:r>
        <w:t>Kirchenbuchs</w:t>
      </w:r>
      <w:r>
        <w:rPr>
          <w:vanish/>
        </w:rPr>
        <w:t>]s]s</w:t>
      </w:r>
      <w:r>
        <w:t xml:space="preserve">, </w:t>
      </w:r>
      <w:r>
        <w:rPr>
          <w:vanish/>
        </w:rPr>
        <w:t>s[</w:t>
      </w:r>
      <w:r>
        <w:t xml:space="preserve">Neuauflage des </w:t>
      </w:r>
      <w:r>
        <w:rPr>
          <w:vanish/>
        </w:rPr>
        <w:t>s[</w:t>
      </w:r>
      <w:r>
        <w:t>Gesangbuchs</w:t>
      </w:r>
      <w:r>
        <w:rPr>
          <w:vanish/>
        </w:rPr>
        <w:t>]s]s</w:t>
      </w:r>
      <w:r>
        <w:t xml:space="preserve">, </w:t>
      </w:r>
      <w:r>
        <w:rPr>
          <w:vanish/>
        </w:rPr>
        <w:t>s[</w:t>
      </w:r>
      <w:r>
        <w:t>Kirchenrechtspublikation</w:t>
      </w:r>
      <w:r>
        <w:rPr>
          <w:vanish/>
        </w:rPr>
        <w:t>]s</w:t>
      </w:r>
    </w:p>
    <w:p w:rsidR="00000000" w:rsidRDefault="00C653B4">
      <w:pPr>
        <w:tabs>
          <w:tab w:val="left" w:pos="1134"/>
        </w:tabs>
        <w:ind w:left="1134" w:right="-1134" w:hanging="1134"/>
      </w:pPr>
      <w:r>
        <w:t>43</w:t>
      </w:r>
      <w:r>
        <w:tab/>
        <w:t>1901 - 1904 ; 1922 - 1928</w:t>
      </w:r>
    </w:p>
    <w:p w:rsidR="00000000" w:rsidRDefault="00C653B4">
      <w:pPr>
        <w:tabs>
          <w:tab w:val="left" w:pos="1134"/>
        </w:tabs>
        <w:ind w:left="1134" w:right="-1134" w:hanging="1134"/>
      </w:pPr>
      <w:r>
        <w:br w:type="page"/>
        <w:t>26</w:t>
      </w:r>
      <w:r>
        <w:tab/>
        <w:t>K</w:t>
      </w:r>
    </w:p>
    <w:p w:rsidR="00000000" w:rsidRDefault="00C653B4">
      <w:pPr>
        <w:tabs>
          <w:tab w:val="left" w:pos="1134"/>
        </w:tabs>
        <w:ind w:left="1134" w:right="-1134" w:hanging="1134"/>
      </w:pPr>
      <w:r>
        <w:t>26a</w:t>
      </w:r>
      <w:r>
        <w:tab/>
        <w:t>K</w:t>
      </w:r>
    </w:p>
    <w:p w:rsidR="00000000" w:rsidRDefault="00C653B4">
      <w:pPr>
        <w:tabs>
          <w:tab w:val="left" w:pos="1134"/>
        </w:tabs>
        <w:ind w:left="1134" w:right="-1134" w:hanging="1134"/>
      </w:pPr>
      <w:r>
        <w:t>26b</w:t>
      </w:r>
      <w:r>
        <w:tab/>
        <w:t>05</w:t>
      </w:r>
    </w:p>
    <w:p w:rsidR="00000000" w:rsidRDefault="00C653B4">
      <w:pPr>
        <w:tabs>
          <w:tab w:val="left" w:pos="1134"/>
        </w:tabs>
        <w:ind w:left="1134" w:right="-1134" w:hanging="1134"/>
      </w:pPr>
      <w:r>
        <w:t>27</w:t>
      </w:r>
      <w:r>
        <w:tab/>
        <w:t>K. Kirchenangelegenheiten \ K.5. Kirchenvermögen</w:t>
      </w:r>
    </w:p>
    <w:p w:rsidR="00000000" w:rsidRDefault="00C653B4">
      <w:pPr>
        <w:tabs>
          <w:tab w:val="left" w:pos="1134"/>
        </w:tabs>
        <w:ind w:left="1134" w:right="-1134" w:hanging="1134"/>
      </w:pPr>
      <w:r>
        <w:t>30</w:t>
      </w:r>
      <w:r>
        <w:tab/>
        <w:t>59</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Heppenheim K 59</w:t>
      </w:r>
    </w:p>
    <w:p w:rsidR="00000000" w:rsidRDefault="00C653B4">
      <w:pPr>
        <w:tabs>
          <w:tab w:val="left" w:pos="1134"/>
        </w:tabs>
        <w:ind w:left="1134" w:right="-1134" w:hanging="1134"/>
      </w:pPr>
      <w:r>
        <w:t>33</w:t>
      </w:r>
      <w:r>
        <w:tab/>
        <w:t>S.</w:t>
      </w:r>
      <w:r>
        <w:t xml:space="preserve"> 273</w:t>
      </w:r>
    </w:p>
    <w:p w:rsidR="00000000" w:rsidRDefault="00C653B4">
      <w:pPr>
        <w:tabs>
          <w:tab w:val="left" w:pos="1134"/>
        </w:tabs>
        <w:ind w:left="1134" w:right="-1134" w:hanging="1134"/>
      </w:pPr>
      <w:r>
        <w:t>40</w:t>
      </w:r>
      <w:r>
        <w:tab/>
      </w:r>
      <w:r>
        <w:rPr>
          <w:vanish/>
        </w:rPr>
        <w:t>s[</w:t>
      </w:r>
      <w:r>
        <w:t xml:space="preserve">Bezug der </w:t>
      </w:r>
      <w:r>
        <w:rPr>
          <w:vanish/>
        </w:rPr>
        <w:t>t[</w:t>
      </w:r>
      <w:r>
        <w:t xml:space="preserve">Darmstädter </w:t>
      </w:r>
      <w:r>
        <w:rPr>
          <w:vanish/>
        </w:rPr>
        <w:t>s[</w:t>
      </w:r>
      <w:r>
        <w:t>Zeitung</w:t>
      </w:r>
      <w:r>
        <w:rPr>
          <w:vanish/>
        </w:rPr>
        <w:t>]s]t]s</w:t>
      </w:r>
      <w:r>
        <w:t xml:space="preserve"> für den Benefiz-Fonds zu </w:t>
      </w:r>
      <w:r>
        <w:rPr>
          <w:vanish/>
        </w:rPr>
        <w:t>o[</w:t>
      </w:r>
      <w:r>
        <w:t>Wimpfen im Tal</w:t>
      </w:r>
      <w:r>
        <w:rPr>
          <w:vanish/>
        </w:rPr>
        <w:t>]o</w:t>
      </w:r>
    </w:p>
    <w:p w:rsidR="00000000" w:rsidRDefault="00C653B4">
      <w:pPr>
        <w:tabs>
          <w:tab w:val="left" w:pos="1134"/>
        </w:tabs>
        <w:ind w:left="1134" w:right="-1134" w:hanging="1134"/>
      </w:pPr>
      <w:r>
        <w:t>43</w:t>
      </w:r>
      <w:r>
        <w:tab/>
        <w:t>1866 - 1867</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01</w:t>
      </w:r>
    </w:p>
    <w:p w:rsidR="00000000" w:rsidRDefault="00C653B4">
      <w:pPr>
        <w:tabs>
          <w:tab w:val="left" w:pos="1134"/>
        </w:tabs>
        <w:ind w:left="1134" w:right="-1134" w:hanging="1134"/>
      </w:pPr>
      <w:r>
        <w:t>27</w:t>
      </w:r>
      <w:r>
        <w:tab/>
        <w:t>M. Schulangelegenheiten \ M.1. Allgemeine Vorschriften über Erziehung und Unterricht</w:t>
      </w:r>
    </w:p>
    <w:p w:rsidR="00000000" w:rsidRDefault="00C653B4">
      <w:pPr>
        <w:tabs>
          <w:tab w:val="left" w:pos="1134"/>
        </w:tabs>
        <w:ind w:left="1134" w:right="-1134" w:hanging="1134"/>
      </w:pPr>
      <w:r>
        <w:t>30</w:t>
      </w:r>
      <w:r>
        <w:tab/>
        <w:t>463</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Heppenheim M 463</w:t>
      </w:r>
    </w:p>
    <w:p w:rsidR="00000000" w:rsidRDefault="00C653B4">
      <w:pPr>
        <w:tabs>
          <w:tab w:val="left" w:pos="1134"/>
        </w:tabs>
        <w:ind w:left="1134" w:right="-1134" w:hanging="1134"/>
      </w:pPr>
      <w:r>
        <w:t>33</w:t>
      </w:r>
      <w:r>
        <w:tab/>
        <w:t>S. 334</w:t>
      </w:r>
    </w:p>
    <w:p w:rsidR="00000000" w:rsidRDefault="00C653B4">
      <w:pPr>
        <w:tabs>
          <w:tab w:val="left" w:pos="1134"/>
        </w:tabs>
        <w:ind w:left="1134" w:right="-1134" w:hanging="1134"/>
      </w:pPr>
      <w:r>
        <w:t>40</w:t>
      </w:r>
      <w:r>
        <w:tab/>
      </w:r>
      <w:r>
        <w:rPr>
          <w:vanish/>
        </w:rPr>
        <w:t>s[2{</w:t>
      </w:r>
      <w:r>
        <w:t>Verteilung von</w:t>
      </w:r>
      <w:r>
        <w:rPr>
          <w:vanish/>
        </w:rPr>
        <w:t>}</w:t>
      </w:r>
      <w:r>
        <w:t xml:space="preserve"> </w:t>
      </w:r>
      <w:r>
        <w:rPr>
          <w:vanish/>
        </w:rPr>
        <w:t>1{</w:t>
      </w:r>
      <w:r>
        <w:t>Druckschriften</w:t>
      </w:r>
      <w:r>
        <w:rPr>
          <w:vanish/>
        </w:rPr>
        <w:t>}</w:t>
      </w:r>
      <w:r>
        <w:t xml:space="preserve"> </w:t>
      </w:r>
      <w:r>
        <w:rPr>
          <w:vanish/>
        </w:rPr>
        <w:t>3{</w:t>
      </w:r>
      <w:r>
        <w:t>in der Schule</w:t>
      </w:r>
      <w:r>
        <w:rPr>
          <w:vanish/>
        </w:rPr>
        <w:t>}]s</w:t>
      </w:r>
    </w:p>
    <w:p w:rsidR="00000000" w:rsidRDefault="00C653B4">
      <w:pPr>
        <w:tabs>
          <w:tab w:val="left" w:pos="1134"/>
        </w:tabs>
        <w:ind w:left="1134" w:right="-1134" w:hanging="1134"/>
      </w:pPr>
      <w:r>
        <w:t>43</w:t>
      </w:r>
      <w:r>
        <w:tab/>
        <w:t>1926 - 1927</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05</w:t>
      </w:r>
    </w:p>
    <w:p w:rsidR="00000000" w:rsidRDefault="00C653B4">
      <w:pPr>
        <w:tabs>
          <w:tab w:val="left" w:pos="1134"/>
        </w:tabs>
        <w:ind w:left="1134" w:right="-1134" w:hanging="1134"/>
      </w:pPr>
      <w:r>
        <w:t>27</w:t>
      </w:r>
      <w:r>
        <w:tab/>
        <w:t>M. Schulangelegenheiten \ M.5. Lehrerpersonal</w:t>
      </w:r>
    </w:p>
    <w:p w:rsidR="00000000" w:rsidRDefault="00C653B4">
      <w:pPr>
        <w:tabs>
          <w:tab w:val="left" w:pos="1134"/>
        </w:tabs>
        <w:ind w:left="1134" w:right="-1134" w:hanging="1134"/>
      </w:pPr>
      <w:r>
        <w:t>30</w:t>
      </w:r>
      <w:r>
        <w:tab/>
        <w:t>1255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Heppenheim M 1255</w:t>
      </w:r>
    </w:p>
    <w:p w:rsidR="00000000" w:rsidRDefault="00C653B4">
      <w:pPr>
        <w:tabs>
          <w:tab w:val="left" w:pos="1134"/>
        </w:tabs>
        <w:ind w:left="1134" w:right="-1134" w:hanging="1134"/>
      </w:pPr>
      <w:r>
        <w:t>33</w:t>
      </w:r>
      <w:r>
        <w:tab/>
        <w:t>S. 374</w:t>
      </w:r>
    </w:p>
    <w:p w:rsidR="00000000" w:rsidRDefault="00C653B4">
      <w:pPr>
        <w:tabs>
          <w:tab w:val="left" w:pos="1134"/>
        </w:tabs>
        <w:ind w:left="1134" w:right="-1134" w:hanging="1134"/>
      </w:pPr>
      <w:r>
        <w:t>40</w:t>
      </w:r>
      <w:r>
        <w:tab/>
      </w:r>
      <w:r>
        <w:rPr>
          <w:vanish/>
        </w:rPr>
        <w:t>s[2{</w:t>
      </w:r>
      <w:r>
        <w:t>Errichtung einer</w:t>
      </w:r>
      <w:r>
        <w:rPr>
          <w:vanish/>
        </w:rPr>
        <w:t>}</w:t>
      </w:r>
      <w:r>
        <w:t xml:space="preserve"> </w:t>
      </w:r>
      <w:r>
        <w:rPr>
          <w:vanish/>
        </w:rPr>
        <w:t>1{</w:t>
      </w:r>
      <w:r>
        <w:t>Lehrerlesegesellschaft</w:t>
      </w:r>
      <w:r>
        <w:rPr>
          <w:vanish/>
        </w:rPr>
        <w:t>}]</w:t>
      </w:r>
      <w:r>
        <w:rPr>
          <w:vanish/>
        </w:rPr>
        <w:t>s</w:t>
      </w:r>
      <w:r>
        <w:t xml:space="preserve"> für den </w:t>
      </w:r>
      <w:r>
        <w:rPr>
          <w:vanish/>
        </w:rPr>
        <w:t>o[2{</w:t>
      </w:r>
      <w:r>
        <w:t>Kreis</w:t>
      </w:r>
      <w:r>
        <w:rPr>
          <w:vanish/>
        </w:rPr>
        <w:t>}</w:t>
      </w:r>
      <w:r>
        <w:t xml:space="preserve"> </w:t>
      </w:r>
      <w:r>
        <w:rPr>
          <w:vanish/>
        </w:rPr>
        <w:t>1{</w:t>
      </w:r>
      <w:r>
        <w:t>Heppenheim</w:t>
      </w:r>
      <w:r>
        <w:rPr>
          <w:vanish/>
        </w:rPr>
        <w:t>}]o</w:t>
      </w:r>
    </w:p>
    <w:p w:rsidR="00000000" w:rsidRDefault="00C653B4">
      <w:pPr>
        <w:tabs>
          <w:tab w:val="left" w:pos="1134"/>
        </w:tabs>
        <w:ind w:left="1134" w:right="-1134" w:hanging="1134"/>
      </w:pPr>
      <w:r>
        <w:t>41</w:t>
      </w:r>
      <w:r>
        <w:tab/>
        <w:t xml:space="preserve">u.a.: </w:t>
      </w:r>
      <w:r>
        <w:rPr>
          <w:vanish/>
        </w:rPr>
        <w:t>s[</w:t>
      </w:r>
      <w:r>
        <w:t>Druck</w:t>
      </w:r>
      <w:r>
        <w:rPr>
          <w:vanish/>
        </w:rPr>
        <w:t>]s</w:t>
      </w:r>
      <w:r>
        <w:t xml:space="preserve"> und </w:t>
      </w:r>
      <w:r>
        <w:rPr>
          <w:vanish/>
        </w:rPr>
        <w:t>s[</w:t>
      </w:r>
      <w:r>
        <w:t>Verlag</w:t>
      </w:r>
      <w:r>
        <w:rPr>
          <w:vanish/>
        </w:rPr>
        <w:t>]s</w:t>
      </w:r>
      <w:r>
        <w:t xml:space="preserve"> der </w:t>
      </w:r>
      <w:r>
        <w:rPr>
          <w:vanish/>
        </w:rPr>
        <w:t>k[1{p[</w:t>
      </w:r>
      <w:r>
        <w:t>Heller</w:t>
      </w:r>
      <w:r>
        <w:rPr>
          <w:vanish/>
        </w:rPr>
        <w:t>]p</w:t>
      </w:r>
      <w:r>
        <w:t xml:space="preserve">schen </w:t>
      </w:r>
      <w:r>
        <w:rPr>
          <w:vanish/>
        </w:rPr>
        <w:t>s[</w:t>
      </w:r>
      <w:r>
        <w:t>Buchdruckerei</w:t>
      </w:r>
      <w:r>
        <w:rPr>
          <w:vanish/>
        </w:rPr>
        <w:t>]s}</w:t>
      </w:r>
      <w:r>
        <w:t xml:space="preserve">, </w:t>
      </w:r>
      <w:r>
        <w:rPr>
          <w:vanish/>
        </w:rPr>
        <w:t>p[5{</w:t>
      </w:r>
      <w:r>
        <w:t>Redakteur</w:t>
      </w:r>
      <w:r>
        <w:rPr>
          <w:vanish/>
        </w:rPr>
        <w:t>}</w:t>
      </w:r>
      <w:r>
        <w:t xml:space="preserve"> </w:t>
      </w:r>
      <w:r>
        <w:rPr>
          <w:vanish/>
        </w:rPr>
        <w:t>2{</w:t>
      </w:r>
      <w:r>
        <w:t>R.</w:t>
      </w:r>
      <w:r>
        <w:rPr>
          <w:vanish/>
        </w:rPr>
        <w:t>}</w:t>
      </w:r>
      <w:r>
        <w:t xml:space="preserve"> </w:t>
      </w:r>
      <w:r>
        <w:rPr>
          <w:vanish/>
        </w:rPr>
        <w:t>1{</w:t>
      </w:r>
      <w:r>
        <w:t>Gelpke</w:t>
      </w:r>
      <w:r>
        <w:rPr>
          <w:vanish/>
        </w:rPr>
        <w:t>}]p</w:t>
      </w:r>
      <w:r>
        <w:t xml:space="preserve">, in </w:t>
      </w:r>
      <w:r>
        <w:rPr>
          <w:vanish/>
        </w:rPr>
        <w:t>2{o[</w:t>
      </w:r>
      <w:r>
        <w:t>Heppenheim</w:t>
      </w:r>
      <w:r>
        <w:rPr>
          <w:vanish/>
        </w:rPr>
        <w:t>]o}]k</w:t>
      </w:r>
    </w:p>
    <w:p w:rsidR="00000000" w:rsidRDefault="00C653B4">
      <w:pPr>
        <w:tabs>
          <w:tab w:val="left" w:pos="1134"/>
        </w:tabs>
        <w:ind w:left="1134" w:right="-1134" w:hanging="1134"/>
      </w:pPr>
      <w:r>
        <w:t>43</w:t>
      </w:r>
      <w:r>
        <w:tab/>
        <w:t>1835 - 1851</w:t>
      </w:r>
    </w:p>
    <w:p w:rsidR="00000000" w:rsidRDefault="00C653B4">
      <w:pPr>
        <w:tabs>
          <w:tab w:val="left" w:pos="1134"/>
        </w:tabs>
        <w:ind w:left="1134" w:right="-1134" w:hanging="1134"/>
      </w:pPr>
      <w:r>
        <w:br w:type="page"/>
        <w:t>30</w:t>
      </w:r>
      <w:r>
        <w:tab/>
        <w:t>1257</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Heppenheim M 1257</w:t>
      </w:r>
    </w:p>
    <w:p w:rsidR="00000000" w:rsidRDefault="00C653B4">
      <w:pPr>
        <w:tabs>
          <w:tab w:val="left" w:pos="1134"/>
        </w:tabs>
        <w:ind w:left="1134" w:right="-1134" w:hanging="1134"/>
      </w:pPr>
      <w:r>
        <w:t>33</w:t>
      </w:r>
      <w:r>
        <w:tab/>
        <w:t>S. 374</w:t>
      </w:r>
    </w:p>
    <w:p w:rsidR="00000000" w:rsidRDefault="00C653B4">
      <w:pPr>
        <w:tabs>
          <w:tab w:val="left" w:pos="1134"/>
        </w:tabs>
        <w:ind w:left="1134" w:right="-1134" w:hanging="1134"/>
      </w:pPr>
      <w:r>
        <w:t>40</w:t>
      </w:r>
      <w:r>
        <w:tab/>
      </w:r>
      <w:r>
        <w:rPr>
          <w:vanish/>
        </w:rPr>
        <w:t>s[2{</w:t>
      </w:r>
      <w:r>
        <w:t>Versteigerung der</w:t>
      </w:r>
      <w:r>
        <w:rPr>
          <w:vanish/>
        </w:rPr>
        <w:t>}</w:t>
      </w:r>
      <w:r>
        <w:t xml:space="preserve"> </w:t>
      </w:r>
      <w:r>
        <w:rPr>
          <w:vanish/>
        </w:rPr>
        <w:t>1{</w:t>
      </w:r>
      <w:r>
        <w:t>Bücher</w:t>
      </w:r>
      <w:r>
        <w:rPr>
          <w:vanish/>
        </w:rPr>
        <w:t>}]s</w:t>
      </w:r>
      <w:r>
        <w:t xml:space="preserve"> des </w:t>
      </w:r>
      <w:r>
        <w:rPr>
          <w:vanish/>
        </w:rPr>
        <w:t>s[</w:t>
      </w:r>
      <w:r>
        <w:t>Lesevereins</w:t>
      </w:r>
      <w:r>
        <w:rPr>
          <w:vanish/>
        </w:rPr>
        <w:t>]s</w:t>
      </w:r>
      <w:r>
        <w:t xml:space="preserve"> der Volksschullehrer des </w:t>
      </w:r>
      <w:r>
        <w:rPr>
          <w:vanish/>
        </w:rPr>
        <w:t>o[2{</w:t>
      </w:r>
      <w:r>
        <w:t>Kreis</w:t>
      </w:r>
      <w:r>
        <w:rPr>
          <w:vanish/>
        </w:rPr>
        <w:t>}</w:t>
      </w:r>
      <w:r>
        <w:t xml:space="preserve">es </w:t>
      </w:r>
      <w:r>
        <w:rPr>
          <w:vanish/>
        </w:rPr>
        <w:t>1{</w:t>
      </w:r>
      <w:r>
        <w:t>Bensheim</w:t>
      </w:r>
      <w:r>
        <w:rPr>
          <w:vanish/>
        </w:rPr>
        <w:t>}]o</w:t>
      </w:r>
    </w:p>
    <w:p w:rsidR="00000000" w:rsidRDefault="00C653B4">
      <w:pPr>
        <w:tabs>
          <w:tab w:val="left" w:pos="1134"/>
        </w:tabs>
        <w:ind w:left="1134" w:right="-1134" w:hanging="1134"/>
      </w:pPr>
      <w:r>
        <w:t>43</w:t>
      </w:r>
      <w:r>
        <w:tab/>
        <w:t>1865 - 1866</w:t>
      </w:r>
    </w:p>
    <w:p w:rsidR="00000000" w:rsidRDefault="00C653B4">
      <w:pPr>
        <w:tabs>
          <w:tab w:val="left" w:pos="1134"/>
        </w:tabs>
        <w:ind w:left="1134" w:right="-1134" w:hanging="1134"/>
      </w:pPr>
      <w:r>
        <w:br w:type="page"/>
        <w:t>30</w:t>
      </w:r>
      <w:r>
        <w:tab/>
        <w:t>1743</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Heppenheim M 1743</w:t>
      </w:r>
    </w:p>
    <w:p w:rsidR="00000000" w:rsidRDefault="00C653B4">
      <w:pPr>
        <w:tabs>
          <w:tab w:val="left" w:pos="1134"/>
        </w:tabs>
        <w:ind w:left="1134" w:right="-1134" w:hanging="1134"/>
      </w:pPr>
      <w:r>
        <w:t>40</w:t>
      </w:r>
      <w:r>
        <w:tab/>
      </w:r>
      <w:r>
        <w:rPr>
          <w:vanish/>
        </w:rPr>
        <w:t>s[</w:t>
      </w:r>
      <w:r>
        <w:t>Lehrer-</w:t>
      </w:r>
      <w:r>
        <w:rPr>
          <w:vanish/>
        </w:rPr>
        <w:t>s[</w:t>
      </w:r>
      <w:r>
        <w:t>Lesevereine</w:t>
      </w:r>
      <w:r>
        <w:rPr>
          <w:vanish/>
        </w:rPr>
        <w:t>]s</w:t>
      </w:r>
      <w:r>
        <w:t xml:space="preserve"> und -</w:t>
      </w:r>
      <w:r>
        <w:rPr>
          <w:vanish/>
        </w:rPr>
        <w:t>s[</w:t>
      </w:r>
      <w:r>
        <w:t>Bibliotheken</w:t>
      </w:r>
      <w:r>
        <w:rPr>
          <w:vanish/>
        </w:rPr>
        <w:t>]s]s</w:t>
      </w:r>
      <w:r>
        <w:t>: Kreislehrerbibliothek</w:t>
      </w:r>
    </w:p>
    <w:p w:rsidR="00000000" w:rsidRDefault="00C653B4">
      <w:pPr>
        <w:tabs>
          <w:tab w:val="left" w:pos="1134"/>
        </w:tabs>
        <w:ind w:left="1134" w:right="-1134" w:hanging="1134"/>
      </w:pPr>
      <w:r>
        <w:t>41</w:t>
      </w:r>
      <w:r>
        <w:tab/>
        <w:t xml:space="preserve">u.a.: Versicherungsschein </w:t>
      </w:r>
      <w:r>
        <w:t xml:space="preserve">der Bibliothek 1910 und 1925; </w:t>
      </w:r>
      <w:r>
        <w:rPr>
          <w:vanish/>
        </w:rPr>
        <w:t>s[</w:t>
      </w:r>
      <w:r>
        <w:t>Katalog der Lehrerbibliothek</w:t>
      </w:r>
      <w:r>
        <w:rPr>
          <w:vanish/>
        </w:rPr>
        <w:t>]s</w:t>
      </w:r>
      <w:r>
        <w:t xml:space="preserve"> des </w:t>
      </w:r>
      <w:r>
        <w:rPr>
          <w:vanish/>
        </w:rPr>
        <w:t>o[2{</w:t>
      </w:r>
      <w:r>
        <w:t>Kreis</w:t>
      </w:r>
      <w:r>
        <w:rPr>
          <w:vanish/>
        </w:rPr>
        <w:t>}</w:t>
      </w:r>
      <w:r>
        <w:t xml:space="preserve">es </w:t>
      </w:r>
      <w:r>
        <w:rPr>
          <w:vanish/>
        </w:rPr>
        <w:t>1{</w:t>
      </w:r>
      <w:r>
        <w:t>Heppenheim</w:t>
      </w:r>
      <w:r>
        <w:rPr>
          <w:vanish/>
        </w:rPr>
        <w:t>}]o</w:t>
      </w:r>
      <w:r>
        <w:t xml:space="preserve">, 1924; </w:t>
      </w:r>
      <w:r>
        <w:rPr>
          <w:vanish/>
        </w:rPr>
        <w:t>t[</w:t>
      </w:r>
      <w:r>
        <w:t>Statuten für den Leseverein und die Bibliothek der Lehrer des Kreises Heppenheim, 1879</w:t>
      </w:r>
      <w:r>
        <w:rPr>
          <w:vanish/>
        </w:rPr>
        <w:t>]t</w:t>
      </w:r>
    </w:p>
    <w:p w:rsidR="00000000" w:rsidRDefault="00C653B4">
      <w:pPr>
        <w:tabs>
          <w:tab w:val="left" w:pos="1134"/>
        </w:tabs>
        <w:ind w:left="1134" w:right="-1134" w:hanging="1134"/>
      </w:pPr>
      <w:r>
        <w:t>43</w:t>
      </w:r>
      <w:r>
        <w:tab/>
        <w:t>1877 - 1943</w:t>
      </w:r>
    </w:p>
    <w:p w:rsidR="00000000" w:rsidRDefault="00C653B4">
      <w:pPr>
        <w:tabs>
          <w:tab w:val="left" w:pos="1134"/>
        </w:tabs>
        <w:ind w:left="1134" w:right="-1134" w:hanging="1134"/>
      </w:pPr>
      <w:r>
        <w:t>45</w:t>
      </w:r>
      <w:r>
        <w:tab/>
        <w:t>Akte nur im Ledoc</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06</w:t>
      </w:r>
    </w:p>
    <w:p w:rsidR="00000000" w:rsidRDefault="00C653B4">
      <w:pPr>
        <w:tabs>
          <w:tab w:val="left" w:pos="1134"/>
        </w:tabs>
        <w:ind w:left="1134" w:right="-1134" w:hanging="1134"/>
      </w:pPr>
      <w:r>
        <w:t>27</w:t>
      </w:r>
      <w:r>
        <w:tab/>
        <w:t>M. Schulangelegenheiten \ M.6. Schulunterricht</w:t>
      </w:r>
    </w:p>
    <w:p w:rsidR="00000000" w:rsidRDefault="00C653B4">
      <w:pPr>
        <w:tabs>
          <w:tab w:val="left" w:pos="1134"/>
        </w:tabs>
        <w:ind w:left="1134" w:right="-1134" w:hanging="1134"/>
      </w:pPr>
      <w:r>
        <w:t>30</w:t>
      </w:r>
      <w:r>
        <w:tab/>
        <w:t>1334</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Heppenheim M 1334</w:t>
      </w:r>
    </w:p>
    <w:p w:rsidR="00000000" w:rsidRDefault="00C653B4">
      <w:pPr>
        <w:tabs>
          <w:tab w:val="left" w:pos="1134"/>
        </w:tabs>
        <w:ind w:left="1134" w:right="-1134" w:hanging="1134"/>
      </w:pPr>
      <w:r>
        <w:t>33</w:t>
      </w:r>
      <w:r>
        <w:tab/>
        <w:t>S. 453</w:t>
      </w:r>
    </w:p>
    <w:p w:rsidR="00000000" w:rsidRDefault="00C653B4">
      <w:pPr>
        <w:tabs>
          <w:tab w:val="left" w:pos="1134"/>
        </w:tabs>
        <w:ind w:left="1134" w:right="-1134" w:hanging="1134"/>
      </w:pPr>
      <w:r>
        <w:t>40</w:t>
      </w:r>
      <w:r>
        <w:tab/>
      </w:r>
      <w:r>
        <w:rPr>
          <w:vanish/>
        </w:rPr>
        <w:t>s[</w:t>
      </w:r>
      <w:r>
        <w:t>Lehrbücher</w:t>
      </w:r>
      <w:r>
        <w:rPr>
          <w:vanish/>
        </w:rPr>
        <w:t>]s</w:t>
      </w:r>
      <w:r>
        <w:t>, Wandkarten und sonstige Lernmittel für Volksschulen. Allgemeines</w:t>
      </w:r>
    </w:p>
    <w:p w:rsidR="00000000" w:rsidRDefault="00C653B4">
      <w:pPr>
        <w:tabs>
          <w:tab w:val="left" w:pos="1134"/>
        </w:tabs>
        <w:ind w:left="1134" w:right="-1134" w:hanging="1134"/>
      </w:pPr>
      <w:r>
        <w:t>43</w:t>
      </w:r>
      <w:r>
        <w:tab/>
        <w:t>1825 - 1886</w:t>
      </w:r>
    </w:p>
    <w:p w:rsidR="00000000" w:rsidRDefault="00C653B4">
      <w:pPr>
        <w:tabs>
          <w:tab w:val="left" w:pos="1134"/>
        </w:tabs>
        <w:ind w:left="1134" w:right="-1134" w:hanging="1134"/>
      </w:pPr>
      <w:r>
        <w:br w:type="page"/>
        <w:t>30</w:t>
      </w:r>
      <w:r>
        <w:tab/>
        <w:t>1333</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Heppenheim M 1333</w:t>
      </w:r>
    </w:p>
    <w:p w:rsidR="00000000" w:rsidRDefault="00C653B4">
      <w:pPr>
        <w:tabs>
          <w:tab w:val="left" w:pos="1134"/>
        </w:tabs>
        <w:ind w:left="1134" w:right="-1134" w:hanging="1134"/>
      </w:pPr>
      <w:r>
        <w:t>33</w:t>
      </w:r>
      <w:r>
        <w:tab/>
        <w:t>S. 453</w:t>
      </w:r>
    </w:p>
    <w:p w:rsidR="00000000" w:rsidRDefault="00C653B4">
      <w:pPr>
        <w:tabs>
          <w:tab w:val="left" w:pos="1134"/>
        </w:tabs>
        <w:ind w:left="1134" w:right="-1134" w:hanging="1134"/>
      </w:pPr>
      <w:r>
        <w:t>40</w:t>
      </w:r>
      <w:r>
        <w:tab/>
      </w:r>
      <w:r>
        <w:rPr>
          <w:vanish/>
        </w:rPr>
        <w:t>s[</w:t>
      </w:r>
      <w:r>
        <w:t>Lehr</w:t>
      </w:r>
      <w:r>
        <w:t>bücher</w:t>
      </w:r>
      <w:r>
        <w:rPr>
          <w:vanish/>
        </w:rPr>
        <w:t>]s</w:t>
      </w:r>
      <w:r>
        <w:t>, Wandkarten und sonstige Lernmittel für Volksschulen. Einzelsachen (Band 1)</w:t>
      </w:r>
    </w:p>
    <w:p w:rsidR="00000000" w:rsidRDefault="00C653B4">
      <w:pPr>
        <w:tabs>
          <w:tab w:val="left" w:pos="1134"/>
        </w:tabs>
        <w:ind w:left="1134" w:right="-1134" w:hanging="1134"/>
      </w:pPr>
      <w:r>
        <w:t>43</w:t>
      </w:r>
      <w:r>
        <w:tab/>
        <w:t>1825 - 1871</w:t>
      </w:r>
    </w:p>
    <w:p w:rsidR="00000000" w:rsidRDefault="00C653B4">
      <w:pPr>
        <w:tabs>
          <w:tab w:val="left" w:pos="1134"/>
        </w:tabs>
        <w:ind w:left="1134" w:right="-1134" w:hanging="1134"/>
      </w:pPr>
      <w:r>
        <w:br w:type="page"/>
        <w:t>30</w:t>
      </w:r>
      <w:r>
        <w:tab/>
        <w:t>1335</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Heppenheim M 1335</w:t>
      </w:r>
    </w:p>
    <w:p w:rsidR="00000000" w:rsidRDefault="00C653B4">
      <w:pPr>
        <w:tabs>
          <w:tab w:val="left" w:pos="1134"/>
        </w:tabs>
        <w:ind w:left="1134" w:right="-1134" w:hanging="1134"/>
      </w:pPr>
      <w:r>
        <w:t>33</w:t>
      </w:r>
      <w:r>
        <w:tab/>
        <w:t>S. 453</w:t>
      </w:r>
    </w:p>
    <w:p w:rsidR="00000000" w:rsidRDefault="00C653B4">
      <w:pPr>
        <w:tabs>
          <w:tab w:val="left" w:pos="1134"/>
        </w:tabs>
        <w:ind w:left="1134" w:right="-1134" w:hanging="1134"/>
      </w:pPr>
      <w:r>
        <w:t>40</w:t>
      </w:r>
      <w:r>
        <w:tab/>
      </w:r>
      <w:r>
        <w:rPr>
          <w:vanish/>
        </w:rPr>
        <w:t>s[</w:t>
      </w:r>
      <w:r>
        <w:t>Lehrbücher</w:t>
      </w:r>
      <w:r>
        <w:rPr>
          <w:vanish/>
        </w:rPr>
        <w:t>]s</w:t>
      </w:r>
      <w:r>
        <w:t>, Wandkarten und sonstige Lernmittel für Volksschulen. Einzelsachen (Band 2)</w:t>
      </w:r>
    </w:p>
    <w:p w:rsidR="00000000" w:rsidRDefault="00C653B4">
      <w:pPr>
        <w:tabs>
          <w:tab w:val="left" w:pos="1134"/>
        </w:tabs>
        <w:ind w:left="1134" w:right="-1134" w:hanging="1134"/>
      </w:pPr>
      <w:r>
        <w:t>43</w:t>
      </w:r>
      <w:r>
        <w:tab/>
        <w:t>1837 - 1887</w:t>
      </w:r>
    </w:p>
    <w:p w:rsidR="00000000" w:rsidRDefault="00C653B4">
      <w:pPr>
        <w:tabs>
          <w:tab w:val="left" w:pos="1134"/>
        </w:tabs>
        <w:ind w:left="1134" w:right="-1134" w:hanging="1134"/>
      </w:pPr>
      <w:r>
        <w:br w:type="page"/>
        <w:t>30</w:t>
      </w:r>
      <w:r>
        <w:tab/>
        <w:t>1332</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Heppenheim M 1332</w:t>
      </w:r>
    </w:p>
    <w:p w:rsidR="00000000" w:rsidRDefault="00C653B4">
      <w:pPr>
        <w:tabs>
          <w:tab w:val="left" w:pos="1134"/>
        </w:tabs>
        <w:ind w:left="1134" w:right="-1134" w:hanging="1134"/>
      </w:pPr>
      <w:r>
        <w:t>33</w:t>
      </w:r>
      <w:r>
        <w:tab/>
        <w:t>S. 453</w:t>
      </w:r>
    </w:p>
    <w:p w:rsidR="00000000" w:rsidRDefault="00C653B4">
      <w:pPr>
        <w:tabs>
          <w:tab w:val="left" w:pos="1134"/>
        </w:tabs>
        <w:ind w:left="1134" w:right="-1134" w:hanging="1134"/>
      </w:pPr>
      <w:r>
        <w:t>40</w:t>
      </w:r>
      <w:r>
        <w:tab/>
      </w:r>
      <w:r>
        <w:rPr>
          <w:vanish/>
        </w:rPr>
        <w:t>s[</w:t>
      </w:r>
      <w:r>
        <w:t>Lehrbücher</w:t>
      </w:r>
      <w:r>
        <w:rPr>
          <w:vanish/>
        </w:rPr>
        <w:t>]s</w:t>
      </w:r>
      <w:r>
        <w:t>, Wandkarten und sonstige Lernmittel für Volksschulen. Einzelsachen (Band 3)</w:t>
      </w:r>
    </w:p>
    <w:p w:rsidR="00000000" w:rsidRDefault="00C653B4">
      <w:pPr>
        <w:tabs>
          <w:tab w:val="left" w:pos="1134"/>
        </w:tabs>
        <w:ind w:left="1134" w:right="-1134" w:hanging="1134"/>
      </w:pPr>
      <w:r>
        <w:t>43</w:t>
      </w:r>
      <w:r>
        <w:tab/>
        <w:t>1893 - 1923</w:t>
      </w:r>
    </w:p>
    <w:p w:rsidR="00000000" w:rsidRDefault="00C653B4">
      <w:pPr>
        <w:tabs>
          <w:tab w:val="left" w:pos="1134"/>
        </w:tabs>
        <w:ind w:left="1134" w:right="-1134" w:hanging="1134"/>
      </w:pPr>
      <w:r>
        <w:br w:type="page"/>
        <w:t>30</w:t>
      </w:r>
      <w:r>
        <w:tab/>
        <w:t>1338</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Heppenheim M 1338</w:t>
      </w:r>
    </w:p>
    <w:p w:rsidR="00000000" w:rsidRDefault="00C653B4">
      <w:pPr>
        <w:tabs>
          <w:tab w:val="left" w:pos="1134"/>
        </w:tabs>
        <w:ind w:left="1134" w:right="-1134" w:hanging="1134"/>
      </w:pPr>
      <w:r>
        <w:t>33</w:t>
      </w:r>
      <w:r>
        <w:tab/>
        <w:t>S. 453 f.</w:t>
      </w:r>
    </w:p>
    <w:p w:rsidR="00000000" w:rsidRDefault="00C653B4">
      <w:pPr>
        <w:tabs>
          <w:tab w:val="left" w:pos="1134"/>
        </w:tabs>
        <w:ind w:left="1134" w:right="-1134" w:hanging="1134"/>
      </w:pPr>
      <w:r>
        <w:t>40</w:t>
      </w:r>
      <w:r>
        <w:tab/>
        <w:t>An Volksschulen, Fortbildungs</w:t>
      </w:r>
      <w:r>
        <w:t xml:space="preserve">schulen und Hilfsschulen in Gebrauch befindliche </w:t>
      </w:r>
      <w:r>
        <w:rPr>
          <w:vanish/>
        </w:rPr>
        <w:t>s[</w:t>
      </w:r>
      <w:r>
        <w:t>Lese- und Realienbücher</w:t>
      </w:r>
      <w:r>
        <w:rPr>
          <w:vanish/>
        </w:rPr>
        <w:t>]s</w:t>
      </w:r>
      <w:r>
        <w:t xml:space="preserve"> Band 1</w:t>
      </w:r>
    </w:p>
    <w:p w:rsidR="00000000" w:rsidRDefault="00C653B4">
      <w:pPr>
        <w:tabs>
          <w:tab w:val="left" w:pos="1134"/>
        </w:tabs>
        <w:ind w:left="1134" w:right="-1134" w:hanging="1134"/>
      </w:pPr>
      <w:r>
        <w:t>43</w:t>
      </w:r>
      <w:r>
        <w:tab/>
        <w:t>1904 - 1929</w:t>
      </w:r>
    </w:p>
    <w:p w:rsidR="00000000" w:rsidRDefault="00C653B4">
      <w:pPr>
        <w:tabs>
          <w:tab w:val="left" w:pos="1134"/>
        </w:tabs>
        <w:ind w:left="1134" w:right="-1134" w:hanging="1134"/>
      </w:pPr>
      <w:r>
        <w:br w:type="page"/>
        <w:t>30</w:t>
      </w:r>
      <w:r>
        <w:tab/>
        <w:t>1343</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15 Heppenheim M 1343</w:t>
      </w:r>
    </w:p>
    <w:p w:rsidR="00000000" w:rsidRDefault="00C653B4">
      <w:pPr>
        <w:tabs>
          <w:tab w:val="left" w:pos="1134"/>
        </w:tabs>
        <w:ind w:left="1134" w:right="-1134" w:hanging="1134"/>
      </w:pPr>
      <w:r>
        <w:t>33</w:t>
      </w:r>
      <w:r>
        <w:tab/>
        <w:t>S. 453 f.</w:t>
      </w:r>
    </w:p>
    <w:p w:rsidR="00000000" w:rsidRDefault="00C653B4">
      <w:pPr>
        <w:tabs>
          <w:tab w:val="left" w:pos="1134"/>
        </w:tabs>
        <w:ind w:left="1134" w:right="-1134" w:hanging="1134"/>
      </w:pPr>
      <w:r>
        <w:t>40</w:t>
      </w:r>
      <w:r>
        <w:tab/>
        <w:t xml:space="preserve">An Volksschulen, Fortbildungsschulen und Hilfsschulen in Gebrauch befindliche </w:t>
      </w:r>
      <w:r>
        <w:rPr>
          <w:vanish/>
        </w:rPr>
        <w:t>s[</w:t>
      </w:r>
      <w:r>
        <w:t>Lese- und Realienbücher</w:t>
      </w:r>
      <w:r>
        <w:rPr>
          <w:vanish/>
        </w:rPr>
        <w:t>]s</w:t>
      </w:r>
      <w:r>
        <w:t xml:space="preserve"> Band 2</w:t>
      </w:r>
    </w:p>
    <w:p w:rsidR="00000000" w:rsidRDefault="00C653B4">
      <w:pPr>
        <w:tabs>
          <w:tab w:val="left" w:pos="1134"/>
        </w:tabs>
        <w:ind w:left="1134" w:right="-1134" w:hanging="1134"/>
      </w:pPr>
      <w:r>
        <w:t>43</w:t>
      </w:r>
      <w:r>
        <w:tab/>
        <w:t>1930 - 1946</w:t>
      </w:r>
    </w:p>
    <w:p w:rsidR="00000000" w:rsidRDefault="00C653B4">
      <w:pPr>
        <w:tabs>
          <w:tab w:val="left" w:pos="1134"/>
        </w:tabs>
        <w:ind w:left="1134" w:right="-1134" w:hanging="1134"/>
      </w:pPr>
      <w:r>
        <w:br w:type="page"/>
        <w:t>30</w:t>
      </w:r>
      <w:r>
        <w:tab/>
        <w:t>1365</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15 Heppenheim M 1365</w:t>
      </w:r>
    </w:p>
    <w:p w:rsidR="00000000" w:rsidRDefault="00C653B4">
      <w:pPr>
        <w:tabs>
          <w:tab w:val="left" w:pos="1134"/>
        </w:tabs>
        <w:ind w:left="1134" w:right="-1134" w:hanging="1134"/>
      </w:pPr>
      <w:r>
        <w:t>33</w:t>
      </w:r>
      <w:r>
        <w:tab/>
        <w:t>S. 454</w:t>
      </w:r>
    </w:p>
    <w:p w:rsidR="00000000" w:rsidRDefault="00C653B4">
      <w:pPr>
        <w:tabs>
          <w:tab w:val="left" w:pos="1134"/>
        </w:tabs>
        <w:ind w:left="1134" w:right="-1134" w:hanging="1134"/>
      </w:pPr>
      <w:r>
        <w:t>40</w:t>
      </w:r>
      <w:r>
        <w:tab/>
      </w:r>
      <w:r>
        <w:rPr>
          <w:vanish/>
        </w:rPr>
        <w:t>s[s[2{</w:t>
      </w:r>
      <w:r>
        <w:t>Beschaffung von</w:t>
      </w:r>
      <w:r>
        <w:rPr>
          <w:vanish/>
        </w:rPr>
        <w:t>}</w:t>
      </w:r>
      <w:r>
        <w:t xml:space="preserve"> </w:t>
      </w:r>
      <w:r>
        <w:rPr>
          <w:vanish/>
        </w:rPr>
        <w:t>1{</w:t>
      </w:r>
      <w:r>
        <w:t>Bücher</w:t>
      </w:r>
      <w:r>
        <w:rPr>
          <w:vanish/>
        </w:rPr>
        <w:t>}]s</w:t>
      </w:r>
      <w:r>
        <w:t xml:space="preserve">n und </w:t>
      </w:r>
      <w:r>
        <w:rPr>
          <w:vanish/>
        </w:rPr>
        <w:t>s[</w:t>
      </w:r>
      <w:r>
        <w:t>Schriften</w:t>
      </w:r>
      <w:r>
        <w:rPr>
          <w:vanish/>
        </w:rPr>
        <w:t>]s</w:t>
      </w:r>
      <w:r>
        <w:t xml:space="preserve"> für die Schulen</w:t>
      </w:r>
      <w:r>
        <w:rPr>
          <w:vanish/>
        </w:rPr>
        <w:t>]s</w:t>
      </w:r>
    </w:p>
    <w:p w:rsidR="00000000" w:rsidRDefault="00C653B4">
      <w:pPr>
        <w:tabs>
          <w:tab w:val="left" w:pos="1134"/>
        </w:tabs>
        <w:ind w:left="1134" w:right="-1134" w:hanging="1134"/>
      </w:pPr>
      <w:r>
        <w:t>41</w:t>
      </w:r>
      <w:r>
        <w:tab/>
        <w:t xml:space="preserve">u.a.: </w:t>
      </w:r>
      <w:r>
        <w:rPr>
          <w:vanish/>
        </w:rPr>
        <w:t>p[</w:t>
      </w:r>
      <w:r>
        <w:t>Stegmann</w:t>
      </w:r>
      <w:r>
        <w:rPr>
          <w:vanish/>
        </w:rPr>
        <w:t>]p</w:t>
      </w:r>
      <w:r>
        <w:t xml:space="preserve"> </w:t>
      </w:r>
      <w:r>
        <w:rPr>
          <w:vanish/>
        </w:rPr>
        <w:t>t[</w:t>
      </w:r>
      <w:r>
        <w:t>"Geschichte des Weltkrieges"</w:t>
      </w:r>
      <w:r>
        <w:rPr>
          <w:vanish/>
        </w:rPr>
        <w:t>]t</w:t>
      </w:r>
      <w:r>
        <w:t xml:space="preserve">; ... </w:t>
      </w:r>
      <w:r>
        <w:rPr>
          <w:vanish/>
        </w:rPr>
        <w:t>t[</w:t>
      </w:r>
      <w:r>
        <w:t>Handbücher des Hessischen Heimatfors</w:t>
      </w:r>
      <w:r>
        <w:t>chers</w:t>
      </w:r>
      <w:r>
        <w:rPr>
          <w:vanish/>
        </w:rPr>
        <w:t>]t</w:t>
      </w:r>
      <w:r>
        <w:t xml:space="preserve">; ... </w:t>
      </w:r>
      <w:r>
        <w:rPr>
          <w:vanish/>
        </w:rPr>
        <w:t>t[2{</w:t>
      </w:r>
      <w:r>
        <w:t>Liederbuch</w:t>
      </w:r>
      <w:r>
        <w:rPr>
          <w:vanish/>
        </w:rPr>
        <w:t>}</w:t>
      </w:r>
      <w:r>
        <w:t xml:space="preserve"> </w:t>
      </w:r>
      <w:r>
        <w:rPr>
          <w:vanish/>
        </w:rPr>
        <w:t>1{</w:t>
      </w:r>
      <w:r>
        <w:t>"Klingende Heimat"</w:t>
      </w:r>
      <w:r>
        <w:rPr>
          <w:vanish/>
        </w:rPr>
        <w:t>}]t</w:t>
      </w:r>
    </w:p>
    <w:p w:rsidR="00000000" w:rsidRDefault="00C653B4">
      <w:pPr>
        <w:tabs>
          <w:tab w:val="left" w:pos="1134"/>
        </w:tabs>
        <w:ind w:left="1134" w:right="-1134" w:hanging="1134"/>
      </w:pPr>
      <w:r>
        <w:t>43</w:t>
      </w:r>
      <w:r>
        <w:tab/>
        <w:t>1928 - 1942</w:t>
      </w:r>
    </w:p>
    <w:p w:rsidR="00000000" w:rsidRDefault="00C653B4">
      <w:pPr>
        <w:tabs>
          <w:tab w:val="left" w:pos="1134"/>
        </w:tabs>
        <w:ind w:left="1134" w:right="-1134" w:hanging="1134"/>
      </w:pPr>
      <w:r>
        <w:br w:type="page"/>
        <w:t>30</w:t>
      </w:r>
      <w:r>
        <w:tab/>
        <w:t>1347</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15 Heppenheim M 1347</w:t>
      </w:r>
    </w:p>
    <w:p w:rsidR="00000000" w:rsidRDefault="00C653B4">
      <w:pPr>
        <w:tabs>
          <w:tab w:val="left" w:pos="1134"/>
        </w:tabs>
        <w:ind w:left="1134" w:right="-1134" w:hanging="1134"/>
      </w:pPr>
      <w:r>
        <w:t>33</w:t>
      </w:r>
      <w:r>
        <w:tab/>
        <w:t>S. 454</w:t>
      </w:r>
    </w:p>
    <w:p w:rsidR="00000000" w:rsidRDefault="00C653B4">
      <w:pPr>
        <w:tabs>
          <w:tab w:val="left" w:pos="1134"/>
        </w:tabs>
        <w:ind w:left="1134" w:right="-1134" w:hanging="1134"/>
      </w:pPr>
      <w:r>
        <w:t>40</w:t>
      </w:r>
      <w:r>
        <w:tab/>
      </w:r>
      <w:r>
        <w:rPr>
          <w:vanish/>
        </w:rPr>
        <w:t>s[2{</w:t>
      </w:r>
      <w:r>
        <w:t>Einführung des</w:t>
      </w:r>
      <w:r>
        <w:rPr>
          <w:vanish/>
        </w:rPr>
        <w:t>}</w:t>
      </w:r>
      <w:r>
        <w:t xml:space="preserve"> </w:t>
      </w:r>
      <w:r>
        <w:rPr>
          <w:vanish/>
        </w:rPr>
        <w:t>1{</w:t>
      </w:r>
      <w:r>
        <w:t>Reichsvolksschullesebuchs</w:t>
      </w:r>
      <w:r>
        <w:rPr>
          <w:vanish/>
        </w:rPr>
        <w:t>}]s</w:t>
      </w:r>
    </w:p>
    <w:p w:rsidR="00000000" w:rsidRDefault="00C653B4">
      <w:pPr>
        <w:tabs>
          <w:tab w:val="left" w:pos="1134"/>
        </w:tabs>
        <w:ind w:left="1134" w:right="-1134" w:hanging="1134"/>
      </w:pPr>
      <w:r>
        <w:t>43</w:t>
      </w:r>
      <w:r>
        <w:tab/>
        <w:t>1938</w:t>
      </w:r>
    </w:p>
    <w:p w:rsidR="00000000" w:rsidRDefault="00C653B4">
      <w:pPr>
        <w:tabs>
          <w:tab w:val="left" w:pos="1134"/>
        </w:tabs>
        <w:ind w:left="1134" w:right="-1134" w:hanging="1134"/>
      </w:pPr>
      <w:r>
        <w:br w:type="page"/>
        <w:t>30</w:t>
      </w:r>
      <w:r>
        <w:tab/>
        <w:t>1353</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15 Heppenheim M 1353</w:t>
      </w:r>
    </w:p>
    <w:p w:rsidR="00000000" w:rsidRDefault="00C653B4">
      <w:pPr>
        <w:tabs>
          <w:tab w:val="left" w:pos="1134"/>
        </w:tabs>
        <w:ind w:left="1134" w:right="-1134" w:hanging="1134"/>
      </w:pPr>
      <w:r>
        <w:t>33</w:t>
      </w:r>
      <w:r>
        <w:tab/>
        <w:t>S. 454</w:t>
      </w:r>
    </w:p>
    <w:p w:rsidR="00000000" w:rsidRDefault="00C653B4">
      <w:pPr>
        <w:tabs>
          <w:tab w:val="left" w:pos="1134"/>
        </w:tabs>
        <w:ind w:left="1134" w:right="-1134" w:hanging="1134"/>
      </w:pPr>
      <w:r>
        <w:t>40</w:t>
      </w:r>
      <w:r>
        <w:tab/>
      </w:r>
      <w:r>
        <w:rPr>
          <w:vanish/>
        </w:rPr>
        <w:t>t[</w:t>
      </w:r>
      <w:r>
        <w:t>"Sprachbuch für Volksschulen"</w:t>
      </w:r>
      <w:r>
        <w:rPr>
          <w:vanish/>
        </w:rPr>
        <w:t>]t</w:t>
      </w:r>
      <w:r>
        <w:t xml:space="preserve"> von </w:t>
      </w:r>
      <w:r>
        <w:rPr>
          <w:vanish/>
        </w:rPr>
        <w:t>p[</w:t>
      </w:r>
      <w:r>
        <w:t>Born-Weigand</w:t>
      </w:r>
      <w:r>
        <w:rPr>
          <w:vanish/>
        </w:rPr>
        <w:t>]p</w:t>
      </w:r>
    </w:p>
    <w:p w:rsidR="00000000" w:rsidRDefault="00C653B4">
      <w:pPr>
        <w:tabs>
          <w:tab w:val="left" w:pos="1134"/>
        </w:tabs>
        <w:ind w:left="1134" w:right="-1134" w:hanging="1134"/>
      </w:pPr>
      <w:r>
        <w:t>43</w:t>
      </w:r>
      <w:r>
        <w:tab/>
        <w:t>1941</w:t>
      </w:r>
    </w:p>
    <w:p w:rsidR="00000000" w:rsidRDefault="00C653B4">
      <w:pPr>
        <w:tabs>
          <w:tab w:val="left" w:pos="1134"/>
        </w:tabs>
        <w:ind w:left="1134" w:right="-1134" w:hanging="1134"/>
      </w:pPr>
      <w:r>
        <w:br w:type="page"/>
        <w:t>30</w:t>
      </w:r>
      <w:r>
        <w:tab/>
        <w:t>1349</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G 15 Heppenheim M 1349</w:t>
      </w:r>
    </w:p>
    <w:p w:rsidR="00000000" w:rsidRDefault="00C653B4">
      <w:pPr>
        <w:tabs>
          <w:tab w:val="left" w:pos="1134"/>
        </w:tabs>
        <w:ind w:left="1134" w:right="-1134" w:hanging="1134"/>
      </w:pPr>
      <w:r>
        <w:t>33</w:t>
      </w:r>
      <w:r>
        <w:tab/>
        <w:t>S. 454</w:t>
      </w:r>
    </w:p>
    <w:p w:rsidR="00000000" w:rsidRDefault="00C653B4">
      <w:pPr>
        <w:tabs>
          <w:tab w:val="left" w:pos="1134"/>
        </w:tabs>
        <w:ind w:left="1134" w:right="-1134" w:hanging="1134"/>
      </w:pPr>
      <w:r>
        <w:t>40</w:t>
      </w:r>
      <w:r>
        <w:tab/>
        <w:t xml:space="preserve">Fragebogen zum </w:t>
      </w:r>
      <w:r>
        <w:rPr>
          <w:vanish/>
        </w:rPr>
        <w:t>t[</w:t>
      </w:r>
      <w:r>
        <w:t>Deutschen Sprachatlas</w:t>
      </w:r>
      <w:r>
        <w:rPr>
          <w:vanish/>
        </w:rPr>
        <w:t>]t</w:t>
      </w:r>
    </w:p>
    <w:p w:rsidR="00000000" w:rsidRDefault="00C653B4">
      <w:pPr>
        <w:tabs>
          <w:tab w:val="left" w:pos="1134"/>
        </w:tabs>
        <w:ind w:left="1134" w:right="-1134" w:hanging="1134"/>
      </w:pPr>
      <w:r>
        <w:t>43</w:t>
      </w:r>
      <w:r>
        <w:tab/>
        <w:t>1939</w:t>
      </w:r>
    </w:p>
    <w:p w:rsidR="00000000" w:rsidRDefault="00C653B4">
      <w:pPr>
        <w:tabs>
          <w:tab w:val="left" w:pos="1134"/>
        </w:tabs>
        <w:ind w:left="1134" w:right="-1134" w:hanging="1134"/>
      </w:pPr>
      <w:r>
        <w:br w:type="page"/>
        <w:t>30</w:t>
      </w:r>
      <w:r>
        <w:tab/>
        <w:t>1337</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15 Heppenheim M 1337</w:t>
      </w:r>
    </w:p>
    <w:p w:rsidR="00000000" w:rsidRDefault="00C653B4">
      <w:pPr>
        <w:tabs>
          <w:tab w:val="left" w:pos="1134"/>
        </w:tabs>
        <w:ind w:left="1134" w:right="-1134" w:hanging="1134"/>
      </w:pPr>
      <w:r>
        <w:t>33</w:t>
      </w:r>
      <w:r>
        <w:tab/>
        <w:t>S. 454</w:t>
      </w:r>
    </w:p>
    <w:p w:rsidR="00000000" w:rsidRDefault="00C653B4">
      <w:pPr>
        <w:tabs>
          <w:tab w:val="left" w:pos="1134"/>
        </w:tabs>
        <w:ind w:left="1134" w:right="-1134" w:hanging="1134"/>
      </w:pPr>
      <w:r>
        <w:t>40</w:t>
      </w:r>
      <w:r>
        <w:tab/>
      </w:r>
      <w:r>
        <w:rPr>
          <w:vanish/>
        </w:rPr>
        <w:t>s[s[2{</w:t>
      </w:r>
      <w:r>
        <w:t>Empfehlenswerte</w:t>
      </w:r>
      <w:r>
        <w:rPr>
          <w:vanish/>
        </w:rPr>
        <w:t>}</w:t>
      </w:r>
      <w:r>
        <w:t xml:space="preserve"> </w:t>
      </w:r>
      <w:r>
        <w:rPr>
          <w:vanish/>
        </w:rPr>
        <w:t>1{</w:t>
      </w:r>
      <w:r>
        <w:t>Bücher</w:t>
      </w:r>
      <w:r>
        <w:rPr>
          <w:vanish/>
        </w:rPr>
        <w:t>}]s</w:t>
      </w:r>
      <w:r>
        <w:t xml:space="preserve"> und </w:t>
      </w:r>
      <w:r>
        <w:rPr>
          <w:vanish/>
        </w:rPr>
        <w:t>s[</w:t>
      </w:r>
      <w:r>
        <w:t>Schrifte</w:t>
      </w:r>
      <w:r>
        <w:t>n</w:t>
      </w:r>
      <w:r>
        <w:rPr>
          <w:vanish/>
        </w:rPr>
        <w:t>]s]s</w:t>
      </w:r>
    </w:p>
    <w:p w:rsidR="00000000" w:rsidRDefault="00C653B4">
      <w:pPr>
        <w:tabs>
          <w:tab w:val="left" w:pos="1134"/>
        </w:tabs>
        <w:ind w:left="1134" w:right="-1134" w:hanging="1134"/>
      </w:pPr>
      <w:r>
        <w:t>43</w:t>
      </w:r>
      <w:r>
        <w:tab/>
        <w:t>1910 - 1933</w:t>
      </w:r>
    </w:p>
    <w:p w:rsidR="00000000" w:rsidRDefault="00C653B4">
      <w:pPr>
        <w:tabs>
          <w:tab w:val="left" w:pos="1134"/>
        </w:tabs>
        <w:ind w:left="1134" w:right="-1134" w:hanging="1134"/>
      </w:pPr>
      <w:r>
        <w:br w:type="page"/>
        <w:t>30</w:t>
      </w:r>
      <w:r>
        <w:tab/>
        <w:t>1351</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G 15 Heppenheim M 1351</w:t>
      </w:r>
    </w:p>
    <w:p w:rsidR="00000000" w:rsidRDefault="00C653B4">
      <w:pPr>
        <w:tabs>
          <w:tab w:val="left" w:pos="1134"/>
        </w:tabs>
        <w:ind w:left="1134" w:right="-1134" w:hanging="1134"/>
      </w:pPr>
      <w:r>
        <w:t>33</w:t>
      </w:r>
      <w:r>
        <w:tab/>
        <w:t>S. 455</w:t>
      </w:r>
    </w:p>
    <w:p w:rsidR="00000000" w:rsidRDefault="00C653B4">
      <w:pPr>
        <w:tabs>
          <w:tab w:val="left" w:pos="1134"/>
        </w:tabs>
        <w:ind w:left="1134" w:right="-1134" w:hanging="1134"/>
      </w:pPr>
      <w:r>
        <w:t>40</w:t>
      </w:r>
      <w:r>
        <w:tab/>
      </w:r>
      <w:r>
        <w:rPr>
          <w:vanish/>
        </w:rPr>
        <w:t>s[2{</w:t>
      </w:r>
      <w:r>
        <w:t>Empfehlenswerte</w:t>
      </w:r>
      <w:r>
        <w:rPr>
          <w:vanish/>
        </w:rPr>
        <w:t>}</w:t>
      </w:r>
      <w:r>
        <w:t xml:space="preserve"> </w:t>
      </w:r>
      <w:r>
        <w:rPr>
          <w:vanish/>
        </w:rPr>
        <w:t>1{</w:t>
      </w:r>
      <w:r>
        <w:t>Schriften</w:t>
      </w:r>
      <w:r>
        <w:rPr>
          <w:vanish/>
        </w:rPr>
        <w:t>}]s</w:t>
      </w:r>
      <w:r>
        <w:t xml:space="preserve">; hier: </w:t>
      </w:r>
      <w:r>
        <w:rPr>
          <w:vanish/>
        </w:rPr>
        <w:t>s[</w:t>
      </w:r>
      <w:r>
        <w:t>Ganzschriften für das dritte bis achte Schuljahr</w:t>
      </w:r>
      <w:r>
        <w:rPr>
          <w:vanish/>
        </w:rPr>
        <w:t>]s</w:t>
      </w:r>
    </w:p>
    <w:p w:rsidR="00000000" w:rsidRDefault="00C653B4">
      <w:pPr>
        <w:tabs>
          <w:tab w:val="left" w:pos="1134"/>
        </w:tabs>
        <w:ind w:left="1134" w:right="-1134" w:hanging="1134"/>
      </w:pPr>
      <w:r>
        <w:t>43</w:t>
      </w:r>
      <w:r>
        <w:tab/>
        <w:t>1940</w:t>
      </w:r>
    </w:p>
    <w:p w:rsidR="00000000" w:rsidRDefault="00C653B4">
      <w:pPr>
        <w:tabs>
          <w:tab w:val="left" w:pos="1134"/>
        </w:tabs>
        <w:ind w:left="1134" w:right="-1134" w:hanging="1134"/>
      </w:pPr>
      <w:r>
        <w:br w:type="page"/>
        <w:t>30</w:t>
      </w:r>
      <w:r>
        <w:tab/>
        <w:t>1345</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G 15 Heppenheim M 1345</w:t>
      </w:r>
    </w:p>
    <w:p w:rsidR="00000000" w:rsidRDefault="00C653B4">
      <w:pPr>
        <w:tabs>
          <w:tab w:val="left" w:pos="1134"/>
        </w:tabs>
        <w:ind w:left="1134" w:right="-1134" w:hanging="1134"/>
      </w:pPr>
      <w:r>
        <w:t>33</w:t>
      </w:r>
      <w:r>
        <w:tab/>
        <w:t>S. 455</w:t>
      </w:r>
    </w:p>
    <w:p w:rsidR="00000000" w:rsidRDefault="00C653B4">
      <w:pPr>
        <w:tabs>
          <w:tab w:val="left" w:pos="1134"/>
        </w:tabs>
        <w:ind w:left="1134" w:right="-1134" w:hanging="1134"/>
      </w:pPr>
      <w:r>
        <w:t>40</w:t>
      </w:r>
      <w:r>
        <w:tab/>
      </w:r>
      <w:r>
        <w:rPr>
          <w:vanish/>
        </w:rPr>
        <w:t>s[2{</w:t>
      </w:r>
      <w:r>
        <w:t>Verkauf von</w:t>
      </w:r>
      <w:r>
        <w:rPr>
          <w:vanish/>
        </w:rPr>
        <w:t>}</w:t>
      </w:r>
      <w:r>
        <w:t xml:space="preserve"> </w:t>
      </w:r>
      <w:r>
        <w:rPr>
          <w:vanish/>
        </w:rPr>
        <w:t>1{</w:t>
      </w:r>
      <w:r>
        <w:t>Schulbüchern</w:t>
      </w:r>
      <w:r>
        <w:rPr>
          <w:vanish/>
        </w:rPr>
        <w:t>}]s</w:t>
      </w:r>
      <w:r>
        <w:t xml:space="preserve"> sowie Empfehlung von Firmen in den Schulen</w:t>
      </w:r>
    </w:p>
    <w:p w:rsidR="00000000" w:rsidRDefault="00C653B4">
      <w:pPr>
        <w:tabs>
          <w:tab w:val="left" w:pos="1134"/>
        </w:tabs>
        <w:ind w:left="1134" w:right="-1134" w:hanging="1134"/>
      </w:pPr>
      <w:r>
        <w:t>43</w:t>
      </w:r>
      <w:r>
        <w:tab/>
        <w:t>1934 - 1935</w:t>
      </w:r>
    </w:p>
    <w:p w:rsidR="00000000" w:rsidRDefault="00C653B4">
      <w:pPr>
        <w:tabs>
          <w:tab w:val="left" w:pos="1134"/>
        </w:tabs>
        <w:ind w:left="1134" w:right="-1134" w:hanging="1134"/>
      </w:pPr>
      <w:r>
        <w:br w:type="page"/>
        <w:t>30</w:t>
      </w:r>
      <w:r>
        <w:tab/>
        <w:t>1354</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t>G 15 Heppenheim M 1354</w:t>
      </w:r>
    </w:p>
    <w:p w:rsidR="00000000" w:rsidRDefault="00C653B4">
      <w:pPr>
        <w:tabs>
          <w:tab w:val="left" w:pos="1134"/>
        </w:tabs>
        <w:ind w:left="1134" w:right="-1134" w:hanging="1134"/>
      </w:pPr>
      <w:r>
        <w:t>33</w:t>
      </w:r>
      <w:r>
        <w:tab/>
        <w:t>S. 455</w:t>
      </w:r>
    </w:p>
    <w:p w:rsidR="00000000" w:rsidRDefault="00C653B4">
      <w:pPr>
        <w:tabs>
          <w:tab w:val="left" w:pos="1134"/>
        </w:tabs>
        <w:ind w:left="1134" w:right="-1134" w:hanging="1134"/>
      </w:pPr>
      <w:r>
        <w:t>40</w:t>
      </w:r>
      <w:r>
        <w:tab/>
        <w:t xml:space="preserve">Regelung der Anforderung von Lehrerhandstücken und Freistücken für die </w:t>
      </w:r>
      <w:r>
        <w:rPr>
          <w:vanish/>
        </w:rPr>
        <w:t>s[</w:t>
      </w:r>
      <w:r>
        <w:t>Bestandsbücherei</w:t>
      </w:r>
      <w:r>
        <w:rPr>
          <w:vanish/>
        </w:rPr>
        <w:t>]s</w:t>
      </w:r>
    </w:p>
    <w:p w:rsidR="00000000" w:rsidRDefault="00C653B4">
      <w:pPr>
        <w:tabs>
          <w:tab w:val="left" w:pos="1134"/>
        </w:tabs>
        <w:ind w:left="1134" w:right="-1134" w:hanging="1134"/>
      </w:pPr>
      <w:r>
        <w:t>43</w:t>
      </w:r>
      <w:r>
        <w:tab/>
        <w:t>1941 - 1942</w:t>
      </w:r>
    </w:p>
    <w:p w:rsidR="00000000" w:rsidRDefault="00C653B4">
      <w:pPr>
        <w:tabs>
          <w:tab w:val="left" w:pos="1134"/>
        </w:tabs>
        <w:ind w:left="1134" w:right="-1134" w:hanging="1134"/>
      </w:pPr>
      <w:r>
        <w:br w:type="page"/>
        <w:t>30</w:t>
      </w:r>
      <w:r>
        <w:tab/>
        <w:t>1336</w:t>
      </w:r>
    </w:p>
    <w:p w:rsidR="00000000" w:rsidRDefault="00C653B4">
      <w:pPr>
        <w:tabs>
          <w:tab w:val="left" w:pos="1134"/>
        </w:tabs>
        <w:ind w:left="1134" w:right="-1134" w:hanging="1134"/>
      </w:pPr>
      <w:r>
        <w:t>30a</w:t>
      </w:r>
      <w:r>
        <w:tab/>
        <w:t>15</w:t>
      </w:r>
    </w:p>
    <w:p w:rsidR="00000000" w:rsidRDefault="00C653B4">
      <w:pPr>
        <w:tabs>
          <w:tab w:val="left" w:pos="1134"/>
        </w:tabs>
        <w:ind w:left="1134" w:right="-1134" w:hanging="1134"/>
      </w:pPr>
      <w:r>
        <w:t>30z</w:t>
      </w:r>
      <w:r>
        <w:tab/>
        <w:t>G 15 Heppenheim M 1336</w:t>
      </w:r>
    </w:p>
    <w:p w:rsidR="00000000" w:rsidRDefault="00C653B4">
      <w:pPr>
        <w:tabs>
          <w:tab w:val="left" w:pos="1134"/>
        </w:tabs>
        <w:ind w:left="1134" w:right="-1134" w:hanging="1134"/>
      </w:pPr>
      <w:r>
        <w:t>33</w:t>
      </w:r>
      <w:r>
        <w:tab/>
        <w:t>S. 455</w:t>
      </w:r>
    </w:p>
    <w:p w:rsidR="00000000" w:rsidRDefault="00C653B4">
      <w:pPr>
        <w:tabs>
          <w:tab w:val="left" w:pos="1134"/>
        </w:tabs>
        <w:ind w:left="1134" w:right="-1134" w:hanging="1134"/>
      </w:pPr>
      <w:r>
        <w:t>40</w:t>
      </w:r>
      <w:r>
        <w:tab/>
      </w:r>
      <w:r>
        <w:rPr>
          <w:vanish/>
        </w:rPr>
        <w:t>s[</w:t>
      </w:r>
      <w:r>
        <w:t>Jugendbibliotheken</w:t>
      </w:r>
      <w:r>
        <w:rPr>
          <w:vanish/>
        </w:rPr>
        <w:t>]s</w:t>
      </w:r>
    </w:p>
    <w:p w:rsidR="00000000" w:rsidRDefault="00C653B4">
      <w:pPr>
        <w:tabs>
          <w:tab w:val="left" w:pos="1134"/>
        </w:tabs>
        <w:ind w:left="1134" w:right="-1134" w:hanging="1134"/>
      </w:pPr>
      <w:r>
        <w:t>43</w:t>
      </w:r>
      <w:r>
        <w:tab/>
        <w:t>1877 - 1907</w:t>
      </w:r>
    </w:p>
    <w:p w:rsidR="00000000" w:rsidRDefault="00C653B4">
      <w:pPr>
        <w:tabs>
          <w:tab w:val="left" w:pos="1134"/>
        </w:tabs>
        <w:ind w:left="1134" w:right="-1134" w:hanging="1134"/>
      </w:pPr>
      <w:r>
        <w:br w:type="page"/>
        <w:t>30</w:t>
      </w:r>
      <w:r>
        <w:tab/>
        <w:t>1352</w:t>
      </w:r>
    </w:p>
    <w:p w:rsidR="00000000" w:rsidRDefault="00C653B4">
      <w:pPr>
        <w:tabs>
          <w:tab w:val="left" w:pos="1134"/>
        </w:tabs>
        <w:ind w:left="1134" w:right="-1134" w:hanging="1134"/>
      </w:pPr>
      <w:r>
        <w:t>30a</w:t>
      </w:r>
      <w:r>
        <w:tab/>
        <w:t>16</w:t>
      </w:r>
    </w:p>
    <w:p w:rsidR="00000000" w:rsidRDefault="00C653B4">
      <w:pPr>
        <w:tabs>
          <w:tab w:val="left" w:pos="1134"/>
        </w:tabs>
        <w:ind w:left="1134" w:right="-1134" w:hanging="1134"/>
      </w:pPr>
      <w:r>
        <w:t>30z</w:t>
      </w:r>
      <w:r>
        <w:tab/>
        <w:t>G 15 Heppenheim M 1352</w:t>
      </w:r>
    </w:p>
    <w:p w:rsidR="00000000" w:rsidRDefault="00C653B4">
      <w:pPr>
        <w:tabs>
          <w:tab w:val="left" w:pos="1134"/>
        </w:tabs>
        <w:ind w:left="1134" w:right="-1134" w:hanging="1134"/>
      </w:pPr>
      <w:r>
        <w:t>33</w:t>
      </w:r>
      <w:r>
        <w:tab/>
        <w:t>S. 455</w:t>
      </w:r>
    </w:p>
    <w:p w:rsidR="00000000" w:rsidRDefault="00C653B4">
      <w:pPr>
        <w:tabs>
          <w:tab w:val="left" w:pos="1134"/>
        </w:tabs>
        <w:ind w:left="1134" w:right="-1134" w:hanging="1134"/>
      </w:pPr>
      <w:r>
        <w:t>40</w:t>
      </w:r>
      <w:r>
        <w:tab/>
      </w:r>
      <w:r>
        <w:rPr>
          <w:vanish/>
        </w:rPr>
        <w:t>s[</w:t>
      </w:r>
      <w:r>
        <w:t>Atlanten für den Unterricht an Volksschulen</w:t>
      </w:r>
      <w:r>
        <w:rPr>
          <w:vanish/>
        </w:rPr>
        <w:t>]s</w:t>
      </w:r>
    </w:p>
    <w:p w:rsidR="00000000" w:rsidRDefault="00C653B4">
      <w:pPr>
        <w:tabs>
          <w:tab w:val="left" w:pos="1134"/>
        </w:tabs>
        <w:ind w:left="1134" w:right="-1134" w:hanging="1134"/>
      </w:pPr>
      <w:r>
        <w:t>43</w:t>
      </w:r>
      <w:r>
        <w:tab/>
        <w:t>1940 - 1944</w:t>
      </w:r>
    </w:p>
    <w:p w:rsidR="00000000" w:rsidRDefault="00C653B4">
      <w:pPr>
        <w:tabs>
          <w:tab w:val="left" w:pos="1134"/>
        </w:tabs>
        <w:ind w:left="1134" w:right="-1134" w:hanging="1134"/>
      </w:pPr>
      <w:r>
        <w:br w:type="page"/>
        <w:t>26</w:t>
      </w:r>
      <w:r>
        <w:tab/>
        <w:t>M</w:t>
      </w:r>
    </w:p>
    <w:p w:rsidR="00000000" w:rsidRDefault="00C653B4">
      <w:pPr>
        <w:tabs>
          <w:tab w:val="left" w:pos="1134"/>
        </w:tabs>
        <w:ind w:left="1134" w:right="-1134" w:hanging="1134"/>
      </w:pPr>
      <w:r>
        <w:t>26a</w:t>
      </w:r>
      <w:r>
        <w:tab/>
        <w:t>M</w:t>
      </w:r>
    </w:p>
    <w:p w:rsidR="00000000" w:rsidRDefault="00C653B4">
      <w:pPr>
        <w:tabs>
          <w:tab w:val="left" w:pos="1134"/>
        </w:tabs>
        <w:ind w:left="1134" w:right="-1134" w:hanging="1134"/>
      </w:pPr>
      <w:r>
        <w:t>26b</w:t>
      </w:r>
      <w:r>
        <w:tab/>
        <w:t>08</w:t>
      </w:r>
    </w:p>
    <w:p w:rsidR="00000000" w:rsidRDefault="00C653B4">
      <w:pPr>
        <w:tabs>
          <w:tab w:val="left" w:pos="1134"/>
        </w:tabs>
        <w:ind w:left="1134" w:right="-1134" w:hanging="1134"/>
      </w:pPr>
      <w:r>
        <w:t>27</w:t>
      </w:r>
      <w:r>
        <w:tab/>
        <w:t>M. Schulangelegenheiten \ M.8. Schulvermögen und -rechnungswesen</w:t>
      </w:r>
    </w:p>
    <w:p w:rsidR="00000000" w:rsidRDefault="00C653B4">
      <w:pPr>
        <w:tabs>
          <w:tab w:val="left" w:pos="1134"/>
        </w:tabs>
        <w:ind w:left="1134" w:right="-1134" w:hanging="1134"/>
      </w:pPr>
      <w:r>
        <w:t>30</w:t>
      </w:r>
      <w:r>
        <w:tab/>
        <w:t>1501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Heppenheim M 1501</w:t>
      </w:r>
    </w:p>
    <w:p w:rsidR="00000000" w:rsidRDefault="00C653B4">
      <w:pPr>
        <w:tabs>
          <w:tab w:val="left" w:pos="1134"/>
        </w:tabs>
        <w:ind w:left="1134" w:right="-1134" w:hanging="1134"/>
      </w:pPr>
      <w:r>
        <w:t>33</w:t>
      </w:r>
      <w:r>
        <w:tab/>
        <w:t>S. 463</w:t>
      </w:r>
    </w:p>
    <w:p w:rsidR="00000000" w:rsidRDefault="00C653B4">
      <w:pPr>
        <w:tabs>
          <w:tab w:val="left" w:pos="1134"/>
        </w:tabs>
        <w:ind w:left="1134" w:right="-1134" w:hanging="1134"/>
      </w:pPr>
      <w:r>
        <w:t>40</w:t>
      </w:r>
      <w:r>
        <w:tab/>
      </w:r>
      <w:r>
        <w:rPr>
          <w:vanish/>
        </w:rPr>
        <w:t>s[</w:t>
      </w:r>
      <w:r>
        <w:t>Schülerbibliotheken</w:t>
      </w:r>
      <w:r>
        <w:rPr>
          <w:vanish/>
        </w:rPr>
        <w:t>]s</w:t>
      </w:r>
    </w:p>
    <w:p w:rsidR="00000000" w:rsidRDefault="00C653B4">
      <w:pPr>
        <w:tabs>
          <w:tab w:val="left" w:pos="1134"/>
        </w:tabs>
        <w:ind w:left="1134" w:right="-1134" w:hanging="1134"/>
      </w:pPr>
      <w:r>
        <w:t>43</w:t>
      </w:r>
      <w:r>
        <w:tab/>
        <w:t>1908 - 1943</w:t>
      </w:r>
    </w:p>
    <w:p w:rsidR="00000000" w:rsidRDefault="00C653B4">
      <w:pPr>
        <w:tabs>
          <w:tab w:val="left" w:pos="1134"/>
        </w:tabs>
        <w:ind w:left="1134" w:right="-1134" w:hanging="1134"/>
      </w:pPr>
      <w:r>
        <w:br w:type="page"/>
        <w:t>30</w:t>
      </w:r>
      <w:r>
        <w:tab/>
        <w:t>462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Heppenheim M 462</w:t>
      </w:r>
    </w:p>
    <w:p w:rsidR="00000000" w:rsidRDefault="00C653B4">
      <w:pPr>
        <w:tabs>
          <w:tab w:val="left" w:pos="1134"/>
        </w:tabs>
        <w:ind w:left="1134" w:right="-1134" w:hanging="1134"/>
      </w:pPr>
      <w:r>
        <w:t>33</w:t>
      </w:r>
      <w:r>
        <w:tab/>
        <w:t>S. 463</w:t>
      </w:r>
    </w:p>
    <w:p w:rsidR="00000000" w:rsidRDefault="00C653B4">
      <w:pPr>
        <w:tabs>
          <w:tab w:val="left" w:pos="1134"/>
        </w:tabs>
        <w:ind w:left="1134" w:right="-1134" w:hanging="1134"/>
      </w:pPr>
      <w:r>
        <w:t>40</w:t>
      </w:r>
      <w:r>
        <w:tab/>
        <w:t xml:space="preserve">Maßnahmen zum Schutz der Republik; hier: </w:t>
      </w:r>
      <w:r>
        <w:rPr>
          <w:vanish/>
        </w:rPr>
        <w:t>s[</w:t>
      </w:r>
      <w:r>
        <w:t>Schülerbüchereien</w:t>
      </w:r>
      <w:r>
        <w:rPr>
          <w:vanish/>
        </w:rPr>
        <w:t>]s</w:t>
      </w:r>
    </w:p>
    <w:p w:rsidR="00000000" w:rsidRDefault="00C653B4">
      <w:pPr>
        <w:tabs>
          <w:tab w:val="left" w:pos="1134"/>
        </w:tabs>
        <w:ind w:left="1134" w:right="-1134" w:hanging="1134"/>
      </w:pPr>
      <w:r>
        <w:t>43</w:t>
      </w:r>
      <w:r>
        <w:tab/>
        <w:t>1922 - 1924</w:t>
      </w:r>
    </w:p>
    <w:p w:rsidR="00000000" w:rsidRDefault="00C653B4">
      <w:pPr>
        <w:tabs>
          <w:tab w:val="left" w:pos="1134"/>
        </w:tabs>
        <w:ind w:left="1134" w:right="-1134" w:hanging="1134"/>
      </w:pPr>
      <w:r>
        <w:br w:type="page"/>
        <w:t>26</w:t>
      </w:r>
      <w:r>
        <w:tab/>
        <w:t>Q</w:t>
      </w:r>
    </w:p>
    <w:p w:rsidR="00000000" w:rsidRDefault="00C653B4">
      <w:pPr>
        <w:tabs>
          <w:tab w:val="left" w:pos="1134"/>
        </w:tabs>
        <w:ind w:left="1134" w:right="-1134" w:hanging="1134"/>
      </w:pPr>
      <w:r>
        <w:t>26a</w:t>
      </w:r>
      <w:r>
        <w:tab/>
        <w:t>Q</w:t>
      </w:r>
    </w:p>
    <w:p w:rsidR="00000000" w:rsidRDefault="00C653B4">
      <w:pPr>
        <w:tabs>
          <w:tab w:val="left" w:pos="1134"/>
        </w:tabs>
        <w:ind w:left="1134" w:right="-1134" w:hanging="1134"/>
      </w:pPr>
      <w:r>
        <w:t>26b</w:t>
      </w:r>
      <w:r>
        <w:tab/>
        <w:t>01</w:t>
      </w:r>
    </w:p>
    <w:p w:rsidR="00000000" w:rsidRDefault="00C653B4">
      <w:pPr>
        <w:tabs>
          <w:tab w:val="left" w:pos="1134"/>
        </w:tabs>
        <w:ind w:left="1134" w:right="-1134" w:hanging="1134"/>
      </w:pPr>
      <w:r>
        <w:t>27</w:t>
      </w:r>
      <w:r>
        <w:tab/>
        <w:t>Q. Sicherheitspolizei \ Q.1. Allgemeine Maßregeln</w:t>
      </w:r>
    </w:p>
    <w:p w:rsidR="00000000" w:rsidRDefault="00C653B4">
      <w:pPr>
        <w:tabs>
          <w:tab w:val="left" w:pos="1134"/>
        </w:tabs>
        <w:ind w:left="1134" w:right="-1134" w:hanging="1134"/>
      </w:pPr>
      <w:r>
        <w:t>30</w:t>
      </w:r>
      <w:r>
        <w:tab/>
        <w:t>285</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Heppenheim Q 285</w:t>
      </w:r>
    </w:p>
    <w:p w:rsidR="00000000" w:rsidRDefault="00C653B4">
      <w:pPr>
        <w:tabs>
          <w:tab w:val="left" w:pos="1134"/>
        </w:tabs>
        <w:ind w:left="1134" w:right="-1134" w:hanging="1134"/>
      </w:pPr>
      <w:r>
        <w:t>33</w:t>
      </w:r>
      <w:r>
        <w:tab/>
        <w:t>S. 640</w:t>
      </w:r>
    </w:p>
    <w:p w:rsidR="00000000" w:rsidRDefault="00C653B4">
      <w:pPr>
        <w:tabs>
          <w:tab w:val="left" w:pos="1134"/>
        </w:tabs>
        <w:ind w:left="1134" w:right="-1134" w:hanging="1134"/>
      </w:pPr>
      <w:r>
        <w:t>40</w:t>
      </w:r>
      <w:r>
        <w:tab/>
        <w:t xml:space="preserve">Erfassung und </w:t>
      </w:r>
      <w:r>
        <w:rPr>
          <w:vanish/>
        </w:rPr>
        <w:t>s[</w:t>
      </w:r>
      <w:r>
        <w:t xml:space="preserve">Verbot von Flugblättern und </w:t>
      </w:r>
      <w:r>
        <w:rPr>
          <w:vanish/>
        </w:rPr>
        <w:t>s[</w:t>
      </w:r>
      <w:r>
        <w:t>Büchern staatsfeindlichen Inhalts</w:t>
      </w:r>
      <w:r>
        <w:rPr>
          <w:vanish/>
        </w:rPr>
        <w:t>]s]s</w:t>
      </w:r>
    </w:p>
    <w:p w:rsidR="00000000" w:rsidRDefault="00C653B4">
      <w:pPr>
        <w:tabs>
          <w:tab w:val="left" w:pos="1134"/>
        </w:tabs>
        <w:ind w:left="1134" w:right="-1134" w:hanging="1134"/>
      </w:pPr>
      <w:r>
        <w:t>43</w:t>
      </w:r>
      <w:r>
        <w:tab/>
        <w:t>1921 - 1934</w:t>
      </w:r>
    </w:p>
    <w:p w:rsidR="00000000" w:rsidRDefault="00C653B4">
      <w:pPr>
        <w:tabs>
          <w:tab w:val="left" w:pos="1134"/>
        </w:tabs>
        <w:ind w:left="1134" w:right="-1134" w:hanging="1134"/>
      </w:pPr>
      <w:r>
        <w:br w:type="page"/>
        <w:t>26</w:t>
      </w:r>
      <w:r>
        <w:tab/>
        <w:t>Q</w:t>
      </w:r>
    </w:p>
    <w:p w:rsidR="00000000" w:rsidRDefault="00C653B4">
      <w:pPr>
        <w:tabs>
          <w:tab w:val="left" w:pos="1134"/>
        </w:tabs>
        <w:ind w:left="1134" w:right="-1134" w:hanging="1134"/>
      </w:pPr>
      <w:r>
        <w:t>26a</w:t>
      </w:r>
      <w:r>
        <w:tab/>
        <w:t>Q</w:t>
      </w:r>
    </w:p>
    <w:p w:rsidR="00000000" w:rsidRDefault="00C653B4">
      <w:pPr>
        <w:tabs>
          <w:tab w:val="left" w:pos="1134"/>
        </w:tabs>
        <w:ind w:left="1134" w:right="-1134" w:hanging="1134"/>
      </w:pPr>
      <w:r>
        <w:t>26b</w:t>
      </w:r>
      <w:r>
        <w:tab/>
        <w:t>05</w:t>
      </w:r>
    </w:p>
    <w:p w:rsidR="00000000" w:rsidRDefault="00C653B4">
      <w:pPr>
        <w:tabs>
          <w:tab w:val="left" w:pos="1134"/>
        </w:tabs>
        <w:ind w:left="1134" w:right="-1134" w:hanging="1134"/>
      </w:pPr>
      <w:r>
        <w:t>27</w:t>
      </w:r>
      <w:r>
        <w:tab/>
        <w:t>Q. Sicherheitspolizei \ Q.5. Sicherheitsdienst</w:t>
      </w:r>
    </w:p>
    <w:p w:rsidR="00000000" w:rsidRDefault="00C653B4">
      <w:pPr>
        <w:tabs>
          <w:tab w:val="left" w:pos="1134"/>
        </w:tabs>
        <w:ind w:left="1134" w:right="-1134" w:hanging="1134"/>
      </w:pPr>
      <w:r>
        <w:t>30</w:t>
      </w:r>
      <w:r>
        <w:tab/>
        <w:t>577</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Heppenheim Q 577</w:t>
      </w:r>
    </w:p>
    <w:p w:rsidR="00000000" w:rsidRDefault="00C653B4">
      <w:pPr>
        <w:tabs>
          <w:tab w:val="left" w:pos="1134"/>
        </w:tabs>
        <w:ind w:left="1134" w:right="-1134" w:hanging="1134"/>
      </w:pPr>
      <w:r>
        <w:t>33</w:t>
      </w:r>
      <w:r>
        <w:tab/>
        <w:t>S. 676 f.</w:t>
      </w:r>
    </w:p>
    <w:p w:rsidR="00000000" w:rsidRDefault="00C653B4">
      <w:pPr>
        <w:tabs>
          <w:tab w:val="left" w:pos="1134"/>
        </w:tabs>
        <w:ind w:left="1134" w:right="-1134" w:hanging="1134"/>
      </w:pPr>
      <w:r>
        <w:t>40</w:t>
      </w:r>
      <w:r>
        <w:tab/>
      </w:r>
      <w:r>
        <w:rPr>
          <w:vanish/>
        </w:rPr>
        <w:t>s[1{</w:t>
      </w:r>
      <w:r>
        <w:t>Beschaffung von</w:t>
      </w:r>
      <w:r>
        <w:rPr>
          <w:vanish/>
        </w:rPr>
        <w:t>}</w:t>
      </w:r>
      <w:r>
        <w:t xml:space="preserve"> Büromaterialien, Fachzeitschriften und </w:t>
      </w:r>
      <w:r>
        <w:rPr>
          <w:vanish/>
        </w:rPr>
        <w:t>2{</w:t>
      </w:r>
      <w:r>
        <w:t>Gesetzestexten</w:t>
      </w:r>
      <w:r>
        <w:rPr>
          <w:vanish/>
        </w:rPr>
        <w:t>}]s</w:t>
      </w:r>
      <w:r>
        <w:t xml:space="preserve"> Band 1</w:t>
      </w:r>
    </w:p>
    <w:p w:rsidR="00000000" w:rsidRDefault="00C653B4">
      <w:pPr>
        <w:tabs>
          <w:tab w:val="left" w:pos="1134"/>
        </w:tabs>
        <w:ind w:left="1134" w:right="-1134" w:hanging="1134"/>
      </w:pPr>
      <w:r>
        <w:t>43</w:t>
      </w:r>
      <w:r>
        <w:tab/>
        <w:t>1930 - 1941</w:t>
      </w:r>
    </w:p>
    <w:p w:rsidR="00000000" w:rsidRDefault="00C653B4">
      <w:pPr>
        <w:tabs>
          <w:tab w:val="left" w:pos="1134"/>
        </w:tabs>
        <w:ind w:left="1134" w:right="-1134" w:hanging="1134"/>
      </w:pPr>
      <w:r>
        <w:br w:type="page"/>
        <w:t>30</w:t>
      </w:r>
      <w:r>
        <w:tab/>
        <w:t>578</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Heppenheim Q 578</w:t>
      </w:r>
    </w:p>
    <w:p w:rsidR="00000000" w:rsidRDefault="00C653B4">
      <w:pPr>
        <w:tabs>
          <w:tab w:val="left" w:pos="1134"/>
        </w:tabs>
        <w:ind w:left="1134" w:right="-1134" w:hanging="1134"/>
      </w:pPr>
      <w:r>
        <w:t>33</w:t>
      </w:r>
      <w:r>
        <w:tab/>
        <w:t>S. 676 f.</w:t>
      </w:r>
    </w:p>
    <w:p w:rsidR="00000000" w:rsidRDefault="00C653B4">
      <w:pPr>
        <w:tabs>
          <w:tab w:val="left" w:pos="1134"/>
        </w:tabs>
        <w:ind w:left="1134" w:right="-1134" w:hanging="1134"/>
      </w:pPr>
      <w:r>
        <w:t>40</w:t>
      </w:r>
      <w:r>
        <w:tab/>
      </w:r>
      <w:r>
        <w:rPr>
          <w:vanish/>
        </w:rPr>
        <w:t>s[1{</w:t>
      </w:r>
      <w:r>
        <w:t>Besch</w:t>
      </w:r>
      <w:r>
        <w:t>affung von</w:t>
      </w:r>
      <w:r>
        <w:rPr>
          <w:vanish/>
        </w:rPr>
        <w:t>}</w:t>
      </w:r>
      <w:r>
        <w:t xml:space="preserve"> Büromaterialien, Fachzeitschriften und </w:t>
      </w:r>
      <w:r>
        <w:rPr>
          <w:vanish/>
        </w:rPr>
        <w:t>2{</w:t>
      </w:r>
      <w:r>
        <w:t>Gesetzestexten</w:t>
      </w:r>
      <w:r>
        <w:rPr>
          <w:vanish/>
        </w:rPr>
        <w:t>}]s</w:t>
      </w:r>
      <w:r>
        <w:t xml:space="preserve"> Band 2</w:t>
      </w:r>
    </w:p>
    <w:p w:rsidR="00000000" w:rsidRDefault="00C653B4">
      <w:pPr>
        <w:tabs>
          <w:tab w:val="left" w:pos="1134"/>
        </w:tabs>
        <w:ind w:left="1134" w:right="-1134" w:hanging="1134"/>
      </w:pPr>
      <w:r>
        <w:t>43</w:t>
      </w:r>
      <w:r>
        <w:tab/>
        <w:t>1942 - 1943</w:t>
      </w:r>
    </w:p>
    <w:p w:rsidR="00000000" w:rsidRDefault="00C653B4">
      <w:pPr>
        <w:tabs>
          <w:tab w:val="left" w:pos="1134"/>
        </w:tabs>
        <w:ind w:left="1134" w:right="-1134" w:hanging="1134"/>
      </w:pPr>
      <w:r>
        <w:br w:type="page"/>
        <w:t>26</w:t>
      </w:r>
      <w:r>
        <w:tab/>
        <w:t>R</w:t>
      </w:r>
    </w:p>
    <w:p w:rsidR="00000000" w:rsidRDefault="00C653B4">
      <w:pPr>
        <w:tabs>
          <w:tab w:val="left" w:pos="1134"/>
        </w:tabs>
        <w:ind w:left="1134" w:right="-1134" w:hanging="1134"/>
      </w:pPr>
      <w:r>
        <w:t>26a</w:t>
      </w:r>
      <w:r>
        <w:tab/>
        <w:t>R</w:t>
      </w:r>
    </w:p>
    <w:p w:rsidR="00000000" w:rsidRDefault="00C653B4">
      <w:pPr>
        <w:tabs>
          <w:tab w:val="left" w:pos="1134"/>
        </w:tabs>
        <w:ind w:left="1134" w:right="-1134" w:hanging="1134"/>
      </w:pPr>
      <w:r>
        <w:t>27</w:t>
      </w:r>
      <w:r>
        <w:tab/>
        <w:t>R. Vorkehrungen gegen Sittenverderbnis. Öffentliche Darstellungen und Belustigungen. Vereinswesen \ R.3. Vereinswesen, Parteien, Verbände und Fremdenverkehr</w:t>
      </w:r>
    </w:p>
    <w:p w:rsidR="00000000" w:rsidRDefault="00C653B4">
      <w:pPr>
        <w:tabs>
          <w:tab w:val="left" w:pos="1134"/>
        </w:tabs>
        <w:ind w:left="1134" w:right="-1134" w:hanging="1134"/>
      </w:pPr>
      <w:r>
        <w:t>30</w:t>
      </w:r>
      <w:r>
        <w:tab/>
        <w:t>316</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Heppenheim R 316</w:t>
      </w:r>
    </w:p>
    <w:p w:rsidR="00000000" w:rsidRDefault="00C653B4">
      <w:pPr>
        <w:tabs>
          <w:tab w:val="left" w:pos="1134"/>
        </w:tabs>
        <w:ind w:left="1134" w:right="-1134" w:hanging="1134"/>
      </w:pPr>
      <w:r>
        <w:t>33</w:t>
      </w:r>
      <w:r>
        <w:tab/>
        <w:t>S. 714</w:t>
      </w:r>
    </w:p>
    <w:p w:rsidR="00000000" w:rsidRDefault="00C653B4">
      <w:pPr>
        <w:tabs>
          <w:tab w:val="left" w:pos="1134"/>
        </w:tabs>
        <w:ind w:left="1134" w:right="-1134" w:hanging="1134"/>
      </w:pPr>
      <w:r>
        <w:t>40</w:t>
      </w:r>
      <w:r>
        <w:tab/>
      </w:r>
      <w:r>
        <w:rPr>
          <w:vanish/>
        </w:rPr>
        <w:t>k[o[</w:t>
      </w:r>
      <w:r>
        <w:t>Hessischer</w:t>
      </w:r>
      <w:r>
        <w:rPr>
          <w:vanish/>
        </w:rPr>
        <w:t>]o</w:t>
      </w:r>
      <w:r>
        <w:t xml:space="preserve"> </w:t>
      </w:r>
      <w:r>
        <w:rPr>
          <w:vanish/>
        </w:rPr>
        <w:t>s[</w:t>
      </w:r>
      <w:r>
        <w:t>Volksschriftenverein</w:t>
      </w:r>
      <w:r>
        <w:rPr>
          <w:vanish/>
        </w:rPr>
        <w:t>]s]k</w:t>
      </w:r>
    </w:p>
    <w:p w:rsidR="00000000" w:rsidRDefault="00C653B4">
      <w:pPr>
        <w:tabs>
          <w:tab w:val="left" w:pos="1134"/>
        </w:tabs>
        <w:ind w:left="1134" w:right="-1134" w:hanging="1134"/>
      </w:pPr>
      <w:r>
        <w:t>41</w:t>
      </w:r>
      <w:r>
        <w:tab/>
        <w:t xml:space="preserve">u.a.: gedrucktes </w:t>
      </w:r>
      <w:r>
        <w:rPr>
          <w:vanish/>
        </w:rPr>
        <w:t>t[</w:t>
      </w:r>
      <w:r>
        <w:t xml:space="preserve">"Verzeichnis einer Auswahl von </w:t>
      </w:r>
      <w:r>
        <w:rPr>
          <w:vanish/>
        </w:rPr>
        <w:t>s[2{</w:t>
      </w:r>
      <w:r>
        <w:t>empfehlenswerte</w:t>
      </w:r>
      <w:r>
        <w:rPr>
          <w:vanish/>
        </w:rPr>
        <w:t>}</w:t>
      </w:r>
      <w:r>
        <w:t xml:space="preserve">n </w:t>
      </w:r>
      <w:r>
        <w:rPr>
          <w:vanish/>
        </w:rPr>
        <w:t>1{</w:t>
      </w:r>
      <w:r>
        <w:t>Volks- und Jugendschriften</w:t>
      </w:r>
      <w:r>
        <w:rPr>
          <w:vanish/>
        </w:rPr>
        <w:t>}]s</w:t>
      </w:r>
      <w:r>
        <w:t>" (</w:t>
      </w:r>
      <w:r>
        <w:rPr>
          <w:vanish/>
        </w:rPr>
        <w:t>o[</w:t>
      </w:r>
      <w:r>
        <w:t>Darmstadt</w:t>
      </w:r>
      <w:r>
        <w:rPr>
          <w:vanish/>
        </w:rPr>
        <w:t>]o</w:t>
      </w:r>
      <w:r>
        <w:t xml:space="preserve"> 1914)</w:t>
      </w:r>
      <w:r>
        <w:rPr>
          <w:vanish/>
        </w:rPr>
        <w:t>]t</w:t>
      </w:r>
    </w:p>
    <w:p w:rsidR="00000000" w:rsidRDefault="00C653B4">
      <w:pPr>
        <w:tabs>
          <w:tab w:val="left" w:pos="1134"/>
        </w:tabs>
        <w:ind w:left="1134" w:right="-1134" w:hanging="1134"/>
      </w:pPr>
      <w:r>
        <w:t>43</w:t>
      </w:r>
      <w:r>
        <w:tab/>
        <w:t>1913 - 1918</w:t>
      </w:r>
    </w:p>
    <w:p w:rsidR="00000000" w:rsidRDefault="00C653B4">
      <w:pPr>
        <w:tabs>
          <w:tab w:val="left" w:pos="1134"/>
        </w:tabs>
        <w:ind w:left="1134" w:right="-1134" w:hanging="1134"/>
      </w:pPr>
      <w:r>
        <w:br w:type="page"/>
        <w:t>26</w:t>
      </w:r>
      <w:r>
        <w:tab/>
      </w:r>
      <w:r>
        <w:t>S</w:t>
      </w:r>
    </w:p>
    <w:p w:rsidR="00000000" w:rsidRDefault="00C653B4">
      <w:pPr>
        <w:tabs>
          <w:tab w:val="left" w:pos="1134"/>
        </w:tabs>
        <w:ind w:left="1134" w:right="-1134" w:hanging="1134"/>
      </w:pPr>
      <w:r>
        <w:t>26a</w:t>
      </w:r>
      <w:r>
        <w:tab/>
        <w:t>S</w:t>
      </w:r>
    </w:p>
    <w:p w:rsidR="00000000" w:rsidRDefault="00C653B4">
      <w:pPr>
        <w:tabs>
          <w:tab w:val="left" w:pos="1134"/>
        </w:tabs>
        <w:ind w:left="1134" w:right="-1134" w:hanging="1134"/>
      </w:pPr>
      <w:r>
        <w:t>27</w:t>
      </w:r>
      <w:r>
        <w:tab/>
        <w:t>S. Presse und Buchhandel</w:t>
      </w:r>
    </w:p>
    <w:p w:rsidR="00000000" w:rsidRDefault="00C653B4">
      <w:pPr>
        <w:tabs>
          <w:tab w:val="left" w:pos="1134"/>
        </w:tabs>
        <w:ind w:left="1134" w:right="-1134" w:hanging="1134"/>
      </w:pPr>
      <w:r>
        <w:t>30</w:t>
      </w:r>
      <w:r>
        <w:tab/>
        <w:t>1</w:t>
      </w:r>
    </w:p>
    <w:p w:rsidR="00000000" w:rsidRDefault="00C653B4">
      <w:pPr>
        <w:tabs>
          <w:tab w:val="left" w:pos="1134"/>
        </w:tabs>
        <w:ind w:left="1134" w:right="-1134" w:hanging="1134"/>
      </w:pPr>
      <w:r>
        <w:t>30a</w:t>
      </w:r>
      <w:r>
        <w:tab/>
        <w:t>01</w:t>
      </w:r>
    </w:p>
    <w:p w:rsidR="00000000" w:rsidRDefault="00C653B4">
      <w:pPr>
        <w:tabs>
          <w:tab w:val="left" w:pos="1134"/>
        </w:tabs>
        <w:ind w:left="1134" w:right="-1134" w:hanging="1134"/>
      </w:pPr>
      <w:r>
        <w:t>30z</w:t>
      </w:r>
      <w:r>
        <w:tab/>
        <w:t>G 15 Heppenheim S 1</w:t>
      </w:r>
    </w:p>
    <w:p w:rsidR="00000000" w:rsidRDefault="00C653B4">
      <w:pPr>
        <w:tabs>
          <w:tab w:val="left" w:pos="1134"/>
        </w:tabs>
        <w:ind w:left="1134" w:right="-1134" w:hanging="1134"/>
      </w:pPr>
      <w:r>
        <w:t>33</w:t>
      </w:r>
      <w:r>
        <w:tab/>
        <w:t>S. 721</w:t>
      </w:r>
    </w:p>
    <w:p w:rsidR="00000000" w:rsidRDefault="00C653B4">
      <w:pPr>
        <w:tabs>
          <w:tab w:val="left" w:pos="1134"/>
        </w:tabs>
        <w:ind w:left="1134" w:right="-1134" w:hanging="1134"/>
      </w:pPr>
      <w:r>
        <w:t>40</w:t>
      </w:r>
      <w:r>
        <w:tab/>
      </w:r>
      <w:r>
        <w:rPr>
          <w:vanish/>
        </w:rPr>
        <w:t>s[</w:t>
      </w:r>
      <w:r>
        <w:t>Presse</w:t>
      </w:r>
      <w:r>
        <w:rPr>
          <w:vanish/>
        </w:rPr>
        <w:t>]s</w:t>
      </w:r>
      <w:r>
        <w:t xml:space="preserve"> und </w:t>
      </w:r>
      <w:r>
        <w:rPr>
          <w:vanish/>
        </w:rPr>
        <w:t>s[</w:t>
      </w:r>
      <w:r>
        <w:t>Buchhandel</w:t>
      </w:r>
      <w:r>
        <w:rPr>
          <w:vanish/>
        </w:rPr>
        <w:t>]s</w:t>
      </w:r>
      <w:r>
        <w:t xml:space="preserve"> (Generalia </w:t>
      </w:r>
      <w:r>
        <w:rPr>
          <w:vanish/>
        </w:rPr>
        <w:t>o[</w:t>
      </w:r>
      <w:r>
        <w:t>Wimpfen</w:t>
      </w:r>
      <w:r>
        <w:rPr>
          <w:vanish/>
        </w:rPr>
        <w:t>]o</w:t>
      </w:r>
      <w:r>
        <w:t>)</w:t>
      </w:r>
    </w:p>
    <w:p w:rsidR="00000000" w:rsidRDefault="00C653B4">
      <w:pPr>
        <w:tabs>
          <w:tab w:val="left" w:pos="1134"/>
        </w:tabs>
        <w:ind w:left="1134" w:right="-1134" w:hanging="1134"/>
      </w:pPr>
      <w:r>
        <w:t>43</w:t>
      </w:r>
      <w:r>
        <w:tab/>
        <w:t>1831 - 1854</w:t>
      </w:r>
    </w:p>
    <w:p w:rsidR="00000000" w:rsidRDefault="00C653B4">
      <w:pPr>
        <w:tabs>
          <w:tab w:val="left" w:pos="1134"/>
        </w:tabs>
        <w:ind w:left="1134" w:right="-1134" w:hanging="1134"/>
      </w:pPr>
      <w:r>
        <w:br w:type="page"/>
        <w:t>30</w:t>
      </w:r>
      <w:r>
        <w:tab/>
        <w:t>2</w:t>
      </w:r>
    </w:p>
    <w:p w:rsidR="00000000" w:rsidRDefault="00C653B4">
      <w:pPr>
        <w:tabs>
          <w:tab w:val="left" w:pos="1134"/>
        </w:tabs>
        <w:ind w:left="1134" w:right="-1134" w:hanging="1134"/>
      </w:pPr>
      <w:r>
        <w:t>30a</w:t>
      </w:r>
      <w:r>
        <w:tab/>
        <w:t>02</w:t>
      </w:r>
    </w:p>
    <w:p w:rsidR="00000000" w:rsidRDefault="00C653B4">
      <w:pPr>
        <w:tabs>
          <w:tab w:val="left" w:pos="1134"/>
        </w:tabs>
        <w:ind w:left="1134" w:right="-1134" w:hanging="1134"/>
      </w:pPr>
      <w:r>
        <w:t>30z</w:t>
      </w:r>
      <w:r>
        <w:tab/>
        <w:t>G 15 Heppenheim S 2</w:t>
      </w:r>
    </w:p>
    <w:p w:rsidR="00000000" w:rsidRDefault="00C653B4">
      <w:pPr>
        <w:tabs>
          <w:tab w:val="left" w:pos="1134"/>
        </w:tabs>
        <w:ind w:left="1134" w:right="-1134" w:hanging="1134"/>
      </w:pPr>
      <w:r>
        <w:t>33</w:t>
      </w:r>
      <w:r>
        <w:tab/>
        <w:t>S. 721</w:t>
      </w:r>
    </w:p>
    <w:p w:rsidR="00000000" w:rsidRDefault="00C653B4">
      <w:pPr>
        <w:tabs>
          <w:tab w:val="left" w:pos="1134"/>
        </w:tabs>
        <w:ind w:left="1134" w:right="-1134" w:hanging="1134"/>
      </w:pPr>
      <w:r>
        <w:t>40</w:t>
      </w:r>
      <w:r>
        <w:tab/>
      </w:r>
      <w:r>
        <w:rPr>
          <w:vanish/>
        </w:rPr>
        <w:t>s[</w:t>
      </w:r>
      <w:r>
        <w:t>Presse</w:t>
      </w:r>
      <w:r>
        <w:rPr>
          <w:vanish/>
        </w:rPr>
        <w:t>]s</w:t>
      </w:r>
      <w:r>
        <w:t xml:space="preserve"> und </w:t>
      </w:r>
      <w:r>
        <w:rPr>
          <w:vanish/>
        </w:rPr>
        <w:t>s[</w:t>
      </w:r>
      <w:r>
        <w:t>Buchhandel</w:t>
      </w:r>
      <w:r>
        <w:rPr>
          <w:vanish/>
        </w:rPr>
        <w:t>]s</w:t>
      </w:r>
      <w:r>
        <w:t xml:space="preserve"> (Generalia </w:t>
      </w:r>
      <w:r>
        <w:rPr>
          <w:vanish/>
        </w:rPr>
        <w:t>o[</w:t>
      </w:r>
      <w:r>
        <w:t>Lindenfels</w:t>
      </w:r>
      <w:r>
        <w:rPr>
          <w:vanish/>
        </w:rPr>
        <w:t>]o</w:t>
      </w:r>
      <w:r>
        <w:t>)</w:t>
      </w:r>
    </w:p>
    <w:p w:rsidR="00000000" w:rsidRDefault="00C653B4">
      <w:pPr>
        <w:tabs>
          <w:tab w:val="left" w:pos="1134"/>
        </w:tabs>
        <w:ind w:left="1134" w:right="-1134" w:hanging="1134"/>
      </w:pPr>
      <w:r>
        <w:t>43</w:t>
      </w:r>
      <w:r>
        <w:tab/>
        <w:t>1847 ; 1853 - 1867</w:t>
      </w:r>
    </w:p>
    <w:p w:rsidR="00000000" w:rsidRDefault="00C653B4">
      <w:pPr>
        <w:tabs>
          <w:tab w:val="left" w:pos="1134"/>
        </w:tabs>
        <w:ind w:left="1134" w:right="-1134" w:hanging="1134"/>
      </w:pPr>
      <w:r>
        <w:br w:type="page"/>
        <w:t>30</w:t>
      </w:r>
      <w:r>
        <w:tab/>
        <w:t>69</w:t>
      </w:r>
    </w:p>
    <w:p w:rsidR="00000000" w:rsidRDefault="00C653B4">
      <w:pPr>
        <w:tabs>
          <w:tab w:val="left" w:pos="1134"/>
        </w:tabs>
        <w:ind w:left="1134" w:right="-1134" w:hanging="1134"/>
      </w:pPr>
      <w:r>
        <w:t>30a</w:t>
      </w:r>
      <w:r>
        <w:tab/>
        <w:t>03</w:t>
      </w:r>
    </w:p>
    <w:p w:rsidR="00000000" w:rsidRDefault="00C653B4">
      <w:pPr>
        <w:tabs>
          <w:tab w:val="left" w:pos="1134"/>
        </w:tabs>
        <w:ind w:left="1134" w:right="-1134" w:hanging="1134"/>
      </w:pPr>
      <w:r>
        <w:t>30z</w:t>
      </w:r>
      <w:r>
        <w:tab/>
        <w:t>G 15 Heppenheim S 69</w:t>
      </w:r>
    </w:p>
    <w:p w:rsidR="00000000" w:rsidRDefault="00C653B4">
      <w:pPr>
        <w:tabs>
          <w:tab w:val="left" w:pos="1134"/>
        </w:tabs>
        <w:ind w:left="1134" w:right="-1134" w:hanging="1134"/>
      </w:pPr>
      <w:r>
        <w:t>33</w:t>
      </w:r>
      <w:r>
        <w:tab/>
        <w:t>S. 721</w:t>
      </w:r>
    </w:p>
    <w:p w:rsidR="00000000" w:rsidRDefault="00C653B4">
      <w:pPr>
        <w:tabs>
          <w:tab w:val="left" w:pos="1134"/>
        </w:tabs>
        <w:ind w:left="1134" w:right="-1134" w:hanging="1134"/>
      </w:pPr>
      <w:r>
        <w:t>40</w:t>
      </w:r>
      <w:r>
        <w:tab/>
      </w:r>
      <w:r>
        <w:rPr>
          <w:vanish/>
        </w:rPr>
        <w:t>s[</w:t>
      </w:r>
      <w:r>
        <w:t xml:space="preserve">Aufsicht über </w:t>
      </w:r>
      <w:r>
        <w:rPr>
          <w:vanish/>
        </w:rPr>
        <w:t>s[</w:t>
      </w:r>
      <w:r>
        <w:t>Presse</w:t>
      </w:r>
      <w:r>
        <w:rPr>
          <w:vanish/>
        </w:rPr>
        <w:t>]s</w:t>
      </w:r>
      <w:r>
        <w:t xml:space="preserve"> und </w:t>
      </w:r>
      <w:r>
        <w:rPr>
          <w:vanish/>
        </w:rPr>
        <w:t>s[</w:t>
      </w:r>
      <w:r>
        <w:t>Buchhandel</w:t>
      </w:r>
      <w:r>
        <w:rPr>
          <w:vanish/>
        </w:rPr>
        <w:t>]s]s</w:t>
      </w:r>
    </w:p>
    <w:p w:rsidR="00000000" w:rsidRDefault="00C653B4">
      <w:pPr>
        <w:tabs>
          <w:tab w:val="left" w:pos="1134"/>
        </w:tabs>
        <w:ind w:left="1134" w:right="-1134" w:hanging="1134"/>
      </w:pPr>
      <w:r>
        <w:t>41</w:t>
      </w:r>
      <w:r>
        <w:tab/>
        <w:t xml:space="preserve">u.a.: Untersuchungssache gegen den </w:t>
      </w:r>
      <w:r>
        <w:rPr>
          <w:vanish/>
        </w:rPr>
        <w:t>p[5{s[</w:t>
      </w:r>
      <w:r>
        <w:t>Buchdrucker</w:t>
      </w:r>
      <w:r>
        <w:rPr>
          <w:vanish/>
        </w:rPr>
        <w:t>]s}</w:t>
      </w:r>
      <w:r>
        <w:t xml:space="preserve"> </w:t>
      </w:r>
      <w:r>
        <w:rPr>
          <w:vanish/>
        </w:rPr>
        <w:t>2{</w:t>
      </w:r>
      <w:r>
        <w:t>Georg</w:t>
      </w:r>
      <w:r>
        <w:rPr>
          <w:vanish/>
        </w:rPr>
        <w:t>}</w:t>
      </w:r>
      <w:r>
        <w:t xml:space="preserve"> </w:t>
      </w:r>
      <w:r>
        <w:rPr>
          <w:vanish/>
        </w:rPr>
        <w:t>1{</w:t>
      </w:r>
      <w:r>
        <w:t>Allendorf</w:t>
      </w:r>
      <w:r>
        <w:rPr>
          <w:vanish/>
        </w:rPr>
        <w:t>}</w:t>
      </w:r>
      <w:r>
        <w:t xml:space="preserve"> zu </w:t>
      </w:r>
      <w:r>
        <w:rPr>
          <w:vanish/>
        </w:rPr>
        <w:t>6{o[</w:t>
      </w:r>
      <w:r>
        <w:t>Heppenheim</w:t>
      </w:r>
      <w:r>
        <w:rPr>
          <w:vanish/>
        </w:rPr>
        <w:t>]o}]p</w:t>
      </w:r>
      <w:r>
        <w:t xml:space="preserve"> wegen </w:t>
      </w:r>
      <w:r>
        <w:rPr>
          <w:vanish/>
        </w:rPr>
        <w:t>s[</w:t>
      </w:r>
      <w:r>
        <w:t>Nachdruck</w:t>
      </w:r>
      <w:r>
        <w:rPr>
          <w:vanish/>
        </w:rPr>
        <w:t>]s</w:t>
      </w:r>
      <w:r>
        <w:t>s; Maß</w:t>
      </w:r>
      <w:r>
        <w:t xml:space="preserve">nahmen zur Verhinderung des </w:t>
      </w:r>
      <w:r>
        <w:rPr>
          <w:vanish/>
        </w:rPr>
        <w:t>s[2{</w:t>
      </w:r>
      <w:r>
        <w:t>Mißbrauchs der</w:t>
      </w:r>
      <w:r>
        <w:rPr>
          <w:vanish/>
        </w:rPr>
        <w:t>}</w:t>
      </w:r>
      <w:r>
        <w:t xml:space="preserve"> </w:t>
      </w:r>
      <w:r>
        <w:rPr>
          <w:vanish/>
        </w:rPr>
        <w:t>1{</w:t>
      </w:r>
      <w:r>
        <w:t>Pressefreiheit</w:t>
      </w:r>
      <w:r>
        <w:rPr>
          <w:vanish/>
        </w:rPr>
        <w:t>}]s</w:t>
      </w:r>
      <w:r>
        <w:t xml:space="preserve">; </w:t>
      </w:r>
      <w:r>
        <w:rPr>
          <w:vanish/>
        </w:rPr>
        <w:t>s[</w:t>
      </w:r>
      <w:r>
        <w:t xml:space="preserve">Benutzung </w:t>
      </w:r>
      <w:r>
        <w:rPr>
          <w:vanish/>
        </w:rPr>
        <w:t>s[2{</w:t>
      </w:r>
      <w:r>
        <w:t>öffentliche</w:t>
      </w:r>
      <w:r>
        <w:rPr>
          <w:vanish/>
        </w:rPr>
        <w:t>}</w:t>
      </w:r>
      <w:r>
        <w:t xml:space="preserve">r </w:t>
      </w:r>
      <w:r>
        <w:rPr>
          <w:vanish/>
        </w:rPr>
        <w:t>1{</w:t>
      </w:r>
      <w:r>
        <w:t>Bibliotheken</w:t>
      </w:r>
      <w:r>
        <w:rPr>
          <w:vanish/>
        </w:rPr>
        <w:t>}]s</w:t>
      </w:r>
      <w:r>
        <w:t xml:space="preserve"> durch Juden</w:t>
      </w:r>
      <w:r>
        <w:rPr>
          <w:vanish/>
        </w:rPr>
        <w:t>]s</w:t>
      </w:r>
    </w:p>
    <w:p w:rsidR="00000000" w:rsidRDefault="00C653B4">
      <w:pPr>
        <w:tabs>
          <w:tab w:val="left" w:pos="1134"/>
        </w:tabs>
        <w:ind w:left="1134" w:right="-1134" w:hanging="1134"/>
      </w:pPr>
      <w:r>
        <w:t>43</w:t>
      </w:r>
      <w:r>
        <w:tab/>
        <w:t>1852 - 1874 ; 1928 - 1940</w:t>
      </w:r>
    </w:p>
    <w:p w:rsidR="00000000" w:rsidRDefault="00C653B4">
      <w:pPr>
        <w:tabs>
          <w:tab w:val="left" w:pos="1134"/>
        </w:tabs>
        <w:ind w:left="1134" w:right="-1134" w:hanging="1134"/>
      </w:pPr>
      <w:r>
        <w:br w:type="page"/>
        <w:t>30</w:t>
      </w:r>
      <w:r>
        <w:tab/>
        <w:t>36</w:t>
      </w:r>
    </w:p>
    <w:p w:rsidR="00000000" w:rsidRDefault="00C653B4">
      <w:pPr>
        <w:tabs>
          <w:tab w:val="left" w:pos="1134"/>
        </w:tabs>
        <w:ind w:left="1134" w:right="-1134" w:hanging="1134"/>
      </w:pPr>
      <w:r>
        <w:t>30a</w:t>
      </w:r>
      <w:r>
        <w:tab/>
        <w:t>04</w:t>
      </w:r>
    </w:p>
    <w:p w:rsidR="00000000" w:rsidRDefault="00C653B4">
      <w:pPr>
        <w:tabs>
          <w:tab w:val="left" w:pos="1134"/>
        </w:tabs>
        <w:ind w:left="1134" w:right="-1134" w:hanging="1134"/>
      </w:pPr>
      <w:r>
        <w:t>30z</w:t>
      </w:r>
      <w:r>
        <w:tab/>
        <w:t>G 15 Heppenheim S 36</w:t>
      </w:r>
    </w:p>
    <w:p w:rsidR="00000000" w:rsidRDefault="00C653B4">
      <w:pPr>
        <w:tabs>
          <w:tab w:val="left" w:pos="1134"/>
        </w:tabs>
        <w:ind w:left="1134" w:right="-1134" w:hanging="1134"/>
      </w:pPr>
      <w:r>
        <w:t>33</w:t>
      </w:r>
      <w:r>
        <w:tab/>
        <w:t>S. 721</w:t>
      </w:r>
    </w:p>
    <w:p w:rsidR="00000000" w:rsidRDefault="00C653B4">
      <w:pPr>
        <w:tabs>
          <w:tab w:val="left" w:pos="1134"/>
        </w:tabs>
        <w:ind w:left="1134" w:right="-1134" w:hanging="1134"/>
      </w:pPr>
      <w:r>
        <w:t>40</w:t>
      </w:r>
      <w:r>
        <w:tab/>
        <w:t xml:space="preserve">Unterstützung der </w:t>
      </w:r>
      <w:r>
        <w:rPr>
          <w:vanish/>
        </w:rPr>
        <w:t>k[o[</w:t>
      </w:r>
      <w:r>
        <w:t>Hessischen</w:t>
      </w:r>
      <w:r>
        <w:rPr>
          <w:vanish/>
        </w:rPr>
        <w:t>]o</w:t>
      </w:r>
      <w:r>
        <w:t xml:space="preserve"> Nachrichtenstelle für das neutrale Ausland beim </w:t>
      </w:r>
      <w:r>
        <w:rPr>
          <w:vanish/>
        </w:rPr>
        <w:t>k[1{</w:t>
      </w:r>
      <w:r>
        <w:t>Staatsarchiv</w:t>
      </w:r>
      <w:r>
        <w:rPr>
          <w:vanish/>
        </w:rPr>
        <w:t>}</w:t>
      </w:r>
      <w:r>
        <w:t xml:space="preserve"> </w:t>
      </w:r>
      <w:r>
        <w:rPr>
          <w:vanish/>
        </w:rPr>
        <w:t>2{o[</w:t>
      </w:r>
      <w:r>
        <w:t>Darmstadt</w:t>
      </w:r>
      <w:r>
        <w:rPr>
          <w:vanish/>
        </w:rPr>
        <w:t>]o}]k]k</w:t>
      </w:r>
    </w:p>
    <w:p w:rsidR="00000000" w:rsidRDefault="00C653B4">
      <w:pPr>
        <w:tabs>
          <w:tab w:val="left" w:pos="1134"/>
        </w:tabs>
        <w:ind w:left="1134" w:right="-1134" w:hanging="1134"/>
      </w:pPr>
      <w:r>
        <w:t>41</w:t>
      </w:r>
      <w:r>
        <w:tab/>
        <w:t xml:space="preserve">u.a.: Erstellung eines </w:t>
      </w:r>
      <w:r>
        <w:rPr>
          <w:vanish/>
        </w:rPr>
        <w:t>s[2{</w:t>
      </w:r>
      <w:r>
        <w:t>Verzeichnis der im Kreis erscheinenden</w:t>
      </w:r>
      <w:r>
        <w:rPr>
          <w:vanish/>
        </w:rPr>
        <w:t>}</w:t>
      </w:r>
      <w:r>
        <w:t xml:space="preserve"> </w:t>
      </w:r>
      <w:r>
        <w:rPr>
          <w:vanish/>
        </w:rPr>
        <w:t>1{</w:t>
      </w:r>
      <w:r>
        <w:t>Schriften</w:t>
      </w:r>
      <w:r>
        <w:rPr>
          <w:vanish/>
        </w:rPr>
        <w:t>}]s</w:t>
      </w:r>
      <w:r>
        <w:t xml:space="preserve"> und Zeitungen</w:t>
      </w:r>
    </w:p>
    <w:p w:rsidR="00000000" w:rsidRDefault="00C653B4">
      <w:pPr>
        <w:tabs>
          <w:tab w:val="left" w:pos="1134"/>
        </w:tabs>
        <w:ind w:left="1134" w:right="-1134" w:hanging="1134"/>
      </w:pPr>
      <w:r>
        <w:t>43</w:t>
      </w:r>
      <w:r>
        <w:tab/>
        <w:t>1914 - 1915</w:t>
      </w:r>
    </w:p>
    <w:p w:rsidR="00000000" w:rsidRDefault="00C653B4">
      <w:pPr>
        <w:tabs>
          <w:tab w:val="left" w:pos="1134"/>
        </w:tabs>
        <w:ind w:left="1134" w:right="-1134" w:hanging="1134"/>
      </w:pPr>
      <w:r>
        <w:br w:type="page"/>
        <w:t>30</w:t>
      </w:r>
      <w:r>
        <w:tab/>
        <w:t>28</w:t>
      </w:r>
    </w:p>
    <w:p w:rsidR="00000000" w:rsidRDefault="00C653B4">
      <w:pPr>
        <w:tabs>
          <w:tab w:val="left" w:pos="1134"/>
        </w:tabs>
        <w:ind w:left="1134" w:right="-1134" w:hanging="1134"/>
      </w:pPr>
      <w:r>
        <w:t>30a</w:t>
      </w:r>
      <w:r>
        <w:tab/>
        <w:t>05</w:t>
      </w:r>
    </w:p>
    <w:p w:rsidR="00000000" w:rsidRDefault="00C653B4">
      <w:pPr>
        <w:tabs>
          <w:tab w:val="left" w:pos="1134"/>
        </w:tabs>
        <w:ind w:left="1134" w:right="-1134" w:hanging="1134"/>
      </w:pPr>
      <w:r>
        <w:t>30z</w:t>
      </w:r>
      <w:r>
        <w:tab/>
        <w:t>G 15 Heppenheim S 28</w:t>
      </w:r>
    </w:p>
    <w:p w:rsidR="00000000" w:rsidRDefault="00C653B4">
      <w:pPr>
        <w:tabs>
          <w:tab w:val="left" w:pos="1134"/>
        </w:tabs>
        <w:ind w:left="1134" w:right="-1134" w:hanging="1134"/>
      </w:pPr>
      <w:r>
        <w:t>33</w:t>
      </w:r>
      <w:r>
        <w:tab/>
        <w:t>S. 722</w:t>
      </w:r>
    </w:p>
    <w:p w:rsidR="00000000" w:rsidRDefault="00C653B4">
      <w:pPr>
        <w:tabs>
          <w:tab w:val="left" w:pos="1134"/>
        </w:tabs>
        <w:ind w:left="1134" w:right="-1134" w:hanging="1134"/>
      </w:pPr>
      <w:r>
        <w:t>40</w:t>
      </w:r>
      <w:r>
        <w:tab/>
      </w:r>
      <w:r>
        <w:rPr>
          <w:vanish/>
        </w:rPr>
        <w:t>s[2{</w:t>
      </w:r>
      <w:r>
        <w:t>Spende h</w:t>
      </w:r>
      <w:r>
        <w:t>eimischen</w:t>
      </w:r>
      <w:r>
        <w:rPr>
          <w:vanish/>
        </w:rPr>
        <w:t>}</w:t>
      </w:r>
      <w:r>
        <w:t xml:space="preserve"> </w:t>
      </w:r>
      <w:r>
        <w:rPr>
          <w:vanish/>
        </w:rPr>
        <w:t>1{</w:t>
      </w:r>
      <w:r>
        <w:t>Schrifttums</w:t>
      </w:r>
      <w:r>
        <w:rPr>
          <w:vanish/>
        </w:rPr>
        <w:t>}]s</w:t>
      </w:r>
      <w:r>
        <w:t xml:space="preserve"> für die </w:t>
      </w:r>
      <w:r>
        <w:rPr>
          <w:vanish/>
        </w:rPr>
        <w:t>s[</w:t>
      </w:r>
      <w:r>
        <w:t xml:space="preserve">Bücherei der Gefolgschaft bei der Verwaltung des </w:t>
      </w:r>
      <w:r>
        <w:rPr>
          <w:vanish/>
        </w:rPr>
        <w:t>k[</w:t>
      </w:r>
      <w:r>
        <w:t xml:space="preserve">Reichskommissars für die </w:t>
      </w:r>
      <w:r>
        <w:rPr>
          <w:vanish/>
        </w:rPr>
        <w:t>o[</w:t>
      </w:r>
      <w:r>
        <w:t>Ukraine</w:t>
      </w:r>
      <w:r>
        <w:rPr>
          <w:vanish/>
        </w:rPr>
        <w:t>]o]k]s</w:t>
      </w:r>
    </w:p>
    <w:p w:rsidR="00000000" w:rsidRDefault="00C653B4">
      <w:pPr>
        <w:tabs>
          <w:tab w:val="left" w:pos="1134"/>
        </w:tabs>
        <w:ind w:left="1134" w:right="-1134" w:hanging="1134"/>
      </w:pPr>
      <w:r>
        <w:t>43</w:t>
      </w:r>
      <w:r>
        <w:tab/>
        <w:t>1942</w:t>
      </w:r>
    </w:p>
    <w:p w:rsidR="00000000" w:rsidRDefault="00C653B4">
      <w:pPr>
        <w:tabs>
          <w:tab w:val="left" w:pos="1134"/>
        </w:tabs>
        <w:ind w:left="1134" w:right="-1134" w:hanging="1134"/>
      </w:pPr>
      <w:r>
        <w:br w:type="page"/>
        <w:t>30</w:t>
      </w:r>
      <w:r>
        <w:tab/>
        <w:t>71</w:t>
      </w:r>
    </w:p>
    <w:p w:rsidR="00000000" w:rsidRDefault="00C653B4">
      <w:pPr>
        <w:tabs>
          <w:tab w:val="left" w:pos="1134"/>
        </w:tabs>
        <w:ind w:left="1134" w:right="-1134" w:hanging="1134"/>
      </w:pPr>
      <w:r>
        <w:t>30a</w:t>
      </w:r>
      <w:r>
        <w:tab/>
        <w:t>06</w:t>
      </w:r>
    </w:p>
    <w:p w:rsidR="00000000" w:rsidRDefault="00C653B4">
      <w:pPr>
        <w:tabs>
          <w:tab w:val="left" w:pos="1134"/>
        </w:tabs>
        <w:ind w:left="1134" w:right="-1134" w:hanging="1134"/>
      </w:pPr>
      <w:r>
        <w:t>30z</w:t>
      </w:r>
      <w:r>
        <w:tab/>
        <w:t>G 15 Heppenheim S 71</w:t>
      </w:r>
    </w:p>
    <w:p w:rsidR="00000000" w:rsidRDefault="00C653B4">
      <w:pPr>
        <w:tabs>
          <w:tab w:val="left" w:pos="1134"/>
        </w:tabs>
        <w:ind w:left="1134" w:right="-1134" w:hanging="1134"/>
      </w:pPr>
      <w:r>
        <w:t>33</w:t>
      </w:r>
      <w:r>
        <w:tab/>
        <w:t>S. 722</w:t>
      </w:r>
    </w:p>
    <w:p w:rsidR="00000000" w:rsidRDefault="00C653B4">
      <w:pPr>
        <w:tabs>
          <w:tab w:val="left" w:pos="1134"/>
        </w:tabs>
        <w:ind w:left="1134" w:right="-1134" w:hanging="1134"/>
      </w:pPr>
      <w:r>
        <w:t>40</w:t>
      </w:r>
      <w:r>
        <w:tab/>
      </w:r>
      <w:r>
        <w:rPr>
          <w:vanish/>
        </w:rPr>
        <w:t>s[</w:t>
      </w:r>
      <w:r>
        <w:t>Büchersammlung</w:t>
      </w:r>
      <w:r>
        <w:rPr>
          <w:vanish/>
        </w:rPr>
        <w:t>]s</w:t>
      </w:r>
      <w:r>
        <w:t xml:space="preserve"> sowie Nachsammlung an den Schulen des Kreises</w:t>
      </w:r>
    </w:p>
    <w:p w:rsidR="00000000" w:rsidRDefault="00C653B4">
      <w:pPr>
        <w:tabs>
          <w:tab w:val="left" w:pos="1134"/>
        </w:tabs>
        <w:ind w:left="1134" w:right="-1134" w:hanging="1134"/>
      </w:pPr>
      <w:r>
        <w:t>43</w:t>
      </w:r>
      <w:r>
        <w:tab/>
        <w:t>1943</w:t>
      </w:r>
    </w:p>
    <w:p w:rsidR="00000000" w:rsidRDefault="00C653B4">
      <w:pPr>
        <w:tabs>
          <w:tab w:val="left" w:pos="1134"/>
        </w:tabs>
        <w:ind w:left="1134" w:right="-1134" w:hanging="1134"/>
      </w:pPr>
      <w:r>
        <w:br w:type="page"/>
        <w:t>30</w:t>
      </w:r>
      <w:r>
        <w:tab/>
        <w:t>80</w:t>
      </w:r>
    </w:p>
    <w:p w:rsidR="00000000" w:rsidRDefault="00C653B4">
      <w:pPr>
        <w:tabs>
          <w:tab w:val="left" w:pos="1134"/>
        </w:tabs>
        <w:ind w:left="1134" w:right="-1134" w:hanging="1134"/>
      </w:pPr>
      <w:r>
        <w:t>30a</w:t>
      </w:r>
      <w:r>
        <w:tab/>
        <w:t>07</w:t>
      </w:r>
    </w:p>
    <w:p w:rsidR="00000000" w:rsidRDefault="00C653B4">
      <w:pPr>
        <w:tabs>
          <w:tab w:val="left" w:pos="1134"/>
        </w:tabs>
        <w:ind w:left="1134" w:right="-1134" w:hanging="1134"/>
      </w:pPr>
      <w:r>
        <w:t>30z</w:t>
      </w:r>
      <w:r>
        <w:tab/>
        <w:t>G 15 Heppenheim S 80</w:t>
      </w:r>
    </w:p>
    <w:p w:rsidR="00000000" w:rsidRDefault="00C653B4">
      <w:pPr>
        <w:tabs>
          <w:tab w:val="left" w:pos="1134"/>
        </w:tabs>
        <w:ind w:left="1134" w:right="-1134" w:hanging="1134"/>
      </w:pPr>
      <w:r>
        <w:t>33</w:t>
      </w:r>
      <w:r>
        <w:tab/>
        <w:t>S. 722</w:t>
      </w:r>
    </w:p>
    <w:p w:rsidR="00000000" w:rsidRDefault="00C653B4">
      <w:pPr>
        <w:tabs>
          <w:tab w:val="left" w:pos="1134"/>
        </w:tabs>
        <w:ind w:left="1134" w:right="-1134" w:hanging="1134"/>
      </w:pPr>
      <w:r>
        <w:t>40</w:t>
      </w:r>
      <w:r>
        <w:tab/>
      </w:r>
      <w:r>
        <w:rPr>
          <w:vanish/>
        </w:rPr>
        <w:t>s[</w:t>
      </w:r>
      <w:r>
        <w:t>Bücherhilfe für Erwerbslose</w:t>
      </w:r>
      <w:r>
        <w:rPr>
          <w:vanish/>
        </w:rPr>
        <w:t>]s</w:t>
      </w:r>
      <w:r>
        <w:t xml:space="preserve"> </w:t>
      </w:r>
      <w:r>
        <w:rPr>
          <w:vanish/>
        </w:rPr>
        <w:t>s[</w:t>
      </w:r>
      <w:r>
        <w:t>"Geistige Winterhilfe"</w:t>
      </w:r>
      <w:r>
        <w:rPr>
          <w:vanish/>
        </w:rPr>
        <w:t>]s</w:t>
      </w:r>
    </w:p>
    <w:p w:rsidR="00000000" w:rsidRDefault="00C653B4">
      <w:pPr>
        <w:tabs>
          <w:tab w:val="left" w:pos="1134"/>
        </w:tabs>
        <w:ind w:left="1134" w:right="-1134" w:hanging="1134"/>
      </w:pPr>
      <w:r>
        <w:t>43</w:t>
      </w:r>
      <w:r>
        <w:tab/>
        <w:t>1931</w:t>
      </w:r>
    </w:p>
    <w:p w:rsidR="00000000" w:rsidRDefault="00C653B4">
      <w:pPr>
        <w:tabs>
          <w:tab w:val="left" w:pos="1134"/>
        </w:tabs>
        <w:ind w:left="1134" w:right="-1134" w:hanging="1134"/>
      </w:pPr>
      <w:r>
        <w:br w:type="page"/>
        <w:t>30</w:t>
      </w:r>
      <w:r>
        <w:tab/>
        <w:t>76</w:t>
      </w:r>
    </w:p>
    <w:p w:rsidR="00000000" w:rsidRDefault="00C653B4">
      <w:pPr>
        <w:tabs>
          <w:tab w:val="left" w:pos="1134"/>
        </w:tabs>
        <w:ind w:left="1134" w:right="-1134" w:hanging="1134"/>
      </w:pPr>
      <w:r>
        <w:t>30a</w:t>
      </w:r>
      <w:r>
        <w:tab/>
        <w:t>08</w:t>
      </w:r>
    </w:p>
    <w:p w:rsidR="00000000" w:rsidRDefault="00C653B4">
      <w:pPr>
        <w:tabs>
          <w:tab w:val="left" w:pos="1134"/>
        </w:tabs>
        <w:ind w:left="1134" w:right="-1134" w:hanging="1134"/>
      </w:pPr>
      <w:r>
        <w:t>30z</w:t>
      </w:r>
      <w:r>
        <w:tab/>
        <w:t>G 15 Heppenheim S 76</w:t>
      </w:r>
    </w:p>
    <w:p w:rsidR="00000000" w:rsidRDefault="00C653B4">
      <w:pPr>
        <w:tabs>
          <w:tab w:val="left" w:pos="1134"/>
        </w:tabs>
        <w:ind w:left="1134" w:right="-1134" w:hanging="1134"/>
      </w:pPr>
      <w:r>
        <w:t>33</w:t>
      </w:r>
      <w:r>
        <w:tab/>
        <w:t>S. 722</w:t>
      </w:r>
    </w:p>
    <w:p w:rsidR="00000000" w:rsidRDefault="00C653B4">
      <w:pPr>
        <w:tabs>
          <w:tab w:val="left" w:pos="1134"/>
        </w:tabs>
        <w:ind w:left="1134" w:right="-1134" w:hanging="1134"/>
      </w:pPr>
      <w:r>
        <w:t>40</w:t>
      </w:r>
      <w:r>
        <w:tab/>
      </w:r>
      <w:r>
        <w:rPr>
          <w:vanish/>
        </w:rPr>
        <w:t>s[</w:t>
      </w:r>
      <w:r>
        <w:t xml:space="preserve">Aufsicht über die </w:t>
      </w:r>
      <w:r>
        <w:rPr>
          <w:vanish/>
        </w:rPr>
        <w:t>s[</w:t>
      </w:r>
      <w:r>
        <w:t>Leih- und Lesebibliotheken</w:t>
      </w:r>
      <w:r>
        <w:rPr>
          <w:vanish/>
        </w:rPr>
        <w:t>]s]s</w:t>
      </w:r>
      <w:r>
        <w:t xml:space="preserve"> (Allgemeines)</w:t>
      </w:r>
    </w:p>
    <w:p w:rsidR="00000000" w:rsidRDefault="00C653B4">
      <w:pPr>
        <w:tabs>
          <w:tab w:val="left" w:pos="1134"/>
        </w:tabs>
        <w:ind w:left="1134" w:right="-1134" w:hanging="1134"/>
      </w:pPr>
      <w:r>
        <w:t>43</w:t>
      </w:r>
      <w:r>
        <w:tab/>
        <w:t>1834 - 1</w:t>
      </w:r>
      <w:r>
        <w:t>837 ; 1848 - 1853</w:t>
      </w:r>
    </w:p>
    <w:p w:rsidR="00000000" w:rsidRDefault="00C653B4">
      <w:pPr>
        <w:tabs>
          <w:tab w:val="left" w:pos="1134"/>
        </w:tabs>
        <w:ind w:left="1134" w:right="-1134" w:hanging="1134"/>
      </w:pPr>
      <w:r>
        <w:br w:type="page"/>
        <w:t>30</w:t>
      </w:r>
      <w:r>
        <w:tab/>
        <w:t>74</w:t>
      </w:r>
    </w:p>
    <w:p w:rsidR="00000000" w:rsidRDefault="00C653B4">
      <w:pPr>
        <w:tabs>
          <w:tab w:val="left" w:pos="1134"/>
        </w:tabs>
        <w:ind w:left="1134" w:right="-1134" w:hanging="1134"/>
      </w:pPr>
      <w:r>
        <w:t>30a</w:t>
      </w:r>
      <w:r>
        <w:tab/>
        <w:t>09</w:t>
      </w:r>
    </w:p>
    <w:p w:rsidR="00000000" w:rsidRDefault="00C653B4">
      <w:pPr>
        <w:tabs>
          <w:tab w:val="left" w:pos="1134"/>
        </w:tabs>
        <w:ind w:left="1134" w:right="-1134" w:hanging="1134"/>
      </w:pPr>
      <w:r>
        <w:t>30z</w:t>
      </w:r>
      <w:r>
        <w:tab/>
        <w:t>G 15 Heppenheim S 74</w:t>
      </w:r>
    </w:p>
    <w:p w:rsidR="00000000" w:rsidRDefault="00C653B4">
      <w:pPr>
        <w:tabs>
          <w:tab w:val="left" w:pos="1134"/>
        </w:tabs>
        <w:ind w:left="1134" w:right="-1134" w:hanging="1134"/>
      </w:pPr>
      <w:r>
        <w:t>33</w:t>
      </w:r>
      <w:r>
        <w:tab/>
        <w:t>S. 722</w:t>
      </w:r>
    </w:p>
    <w:p w:rsidR="00000000" w:rsidRDefault="00C653B4">
      <w:pPr>
        <w:tabs>
          <w:tab w:val="left" w:pos="1134"/>
        </w:tabs>
        <w:ind w:left="1134" w:right="-1134" w:hanging="1134"/>
      </w:pPr>
      <w:r>
        <w:t>40</w:t>
      </w:r>
      <w:r>
        <w:tab/>
      </w:r>
      <w:r>
        <w:rPr>
          <w:vanish/>
        </w:rPr>
        <w:t>s[2{</w:t>
      </w:r>
      <w:r>
        <w:t>Förderung der</w:t>
      </w:r>
      <w:r>
        <w:rPr>
          <w:vanish/>
        </w:rPr>
        <w:t>}</w:t>
      </w:r>
      <w:r>
        <w:t xml:space="preserve"> </w:t>
      </w:r>
      <w:r>
        <w:rPr>
          <w:vanish/>
        </w:rPr>
        <w:t>1{</w:t>
      </w:r>
      <w:r>
        <w:t>Volksbibliotheken</w:t>
      </w:r>
      <w:r>
        <w:rPr>
          <w:vanish/>
        </w:rPr>
        <w:t>}]s</w:t>
      </w:r>
      <w:r>
        <w:t xml:space="preserve"> (Allgemeines)</w:t>
      </w:r>
    </w:p>
    <w:p w:rsidR="00000000" w:rsidRDefault="00C653B4">
      <w:pPr>
        <w:tabs>
          <w:tab w:val="left" w:pos="1134"/>
        </w:tabs>
        <w:ind w:left="1134" w:right="-1134" w:hanging="1134"/>
      </w:pPr>
      <w:r>
        <w:t>41</w:t>
      </w:r>
      <w:r>
        <w:tab/>
        <w:t xml:space="preserve">u.a.: </w:t>
      </w:r>
      <w:r>
        <w:rPr>
          <w:vanish/>
        </w:rPr>
        <w:t>t[2{</w:t>
      </w:r>
      <w:r>
        <w:t>Zeitschrift</w:t>
      </w:r>
      <w:r>
        <w:rPr>
          <w:vanish/>
        </w:rPr>
        <w:t>}</w:t>
      </w:r>
      <w:r>
        <w:t xml:space="preserve"> </w:t>
      </w:r>
      <w:r>
        <w:rPr>
          <w:vanish/>
        </w:rPr>
        <w:t>1{</w:t>
      </w:r>
      <w:r>
        <w:t>"Mitteilungen für Volksbibliotheken"</w:t>
      </w:r>
      <w:r>
        <w:rPr>
          <w:vanish/>
        </w:rPr>
        <w:t>}]t</w:t>
      </w:r>
      <w:r>
        <w:t xml:space="preserve">, hrsgg. von </w:t>
      </w:r>
      <w:r>
        <w:rPr>
          <w:vanish/>
        </w:rPr>
        <w:t>k[</w:t>
      </w:r>
      <w:r>
        <w:t>Zentralverein für Gründung von Volksbibliotheken</w:t>
      </w:r>
      <w:r>
        <w:rPr>
          <w:vanish/>
        </w:rPr>
        <w:t>]k</w:t>
      </w:r>
    </w:p>
    <w:p w:rsidR="00000000" w:rsidRDefault="00C653B4">
      <w:pPr>
        <w:tabs>
          <w:tab w:val="left" w:pos="1134"/>
        </w:tabs>
        <w:ind w:left="1134" w:right="-1134" w:hanging="1134"/>
      </w:pPr>
      <w:r>
        <w:t>43</w:t>
      </w:r>
      <w:r>
        <w:tab/>
        <w:t>1901 - 1906 ; 1930 - 1931</w:t>
      </w:r>
    </w:p>
    <w:p w:rsidR="00000000" w:rsidRDefault="00C653B4">
      <w:pPr>
        <w:tabs>
          <w:tab w:val="left" w:pos="1134"/>
        </w:tabs>
        <w:ind w:left="1134" w:right="-1134" w:hanging="1134"/>
      </w:pPr>
      <w:r>
        <w:br w:type="page"/>
        <w:t>30</w:t>
      </w:r>
      <w:r>
        <w:tab/>
        <w:t>77</w:t>
      </w:r>
    </w:p>
    <w:p w:rsidR="00000000" w:rsidRDefault="00C653B4">
      <w:pPr>
        <w:tabs>
          <w:tab w:val="left" w:pos="1134"/>
        </w:tabs>
        <w:ind w:left="1134" w:right="-1134" w:hanging="1134"/>
      </w:pPr>
      <w:r>
        <w:t>30a</w:t>
      </w:r>
      <w:r>
        <w:tab/>
        <w:t>10</w:t>
      </w:r>
    </w:p>
    <w:p w:rsidR="00000000" w:rsidRDefault="00C653B4">
      <w:pPr>
        <w:tabs>
          <w:tab w:val="left" w:pos="1134"/>
        </w:tabs>
        <w:ind w:left="1134" w:right="-1134" w:hanging="1134"/>
      </w:pPr>
      <w:r>
        <w:t>30z</w:t>
      </w:r>
      <w:r>
        <w:tab/>
        <w:t>G 15 Heppenheim S 77</w:t>
      </w:r>
    </w:p>
    <w:p w:rsidR="00000000" w:rsidRDefault="00C653B4">
      <w:pPr>
        <w:tabs>
          <w:tab w:val="left" w:pos="1134"/>
        </w:tabs>
        <w:ind w:left="1134" w:right="-1134" w:hanging="1134"/>
      </w:pPr>
      <w:r>
        <w:t>33</w:t>
      </w:r>
      <w:r>
        <w:tab/>
        <w:t>S. 722</w:t>
      </w:r>
    </w:p>
    <w:p w:rsidR="00000000" w:rsidRDefault="00C653B4">
      <w:pPr>
        <w:tabs>
          <w:tab w:val="left" w:pos="1134"/>
        </w:tabs>
        <w:ind w:left="1134" w:right="-1134" w:hanging="1134"/>
      </w:pPr>
      <w:r>
        <w:t>40</w:t>
      </w:r>
      <w:r>
        <w:tab/>
      </w:r>
      <w:r>
        <w:rPr>
          <w:vanish/>
        </w:rPr>
        <w:t>s[</w:t>
      </w:r>
      <w:r>
        <w:t>Volksbibliothek</w:t>
      </w:r>
      <w:r>
        <w:rPr>
          <w:vanish/>
        </w:rPr>
        <w:t>]s</w:t>
      </w:r>
      <w:r>
        <w:t xml:space="preserve"> der Gemeinde </w:t>
      </w:r>
      <w:r>
        <w:rPr>
          <w:vanish/>
        </w:rPr>
        <w:t>o[</w:t>
      </w:r>
      <w:r>
        <w:t>Bonsweiher</w:t>
      </w:r>
      <w:r>
        <w:rPr>
          <w:vanish/>
        </w:rPr>
        <w:t>]o</w:t>
      </w:r>
    </w:p>
    <w:p w:rsidR="00000000" w:rsidRDefault="00C653B4">
      <w:pPr>
        <w:tabs>
          <w:tab w:val="left" w:pos="1134"/>
        </w:tabs>
        <w:ind w:left="1134" w:right="-1134" w:hanging="1134"/>
      </w:pPr>
      <w:r>
        <w:t>43</w:t>
      </w:r>
      <w:r>
        <w:tab/>
        <w:t>1912</w:t>
      </w:r>
    </w:p>
    <w:p w:rsidR="00000000" w:rsidRDefault="00C653B4">
      <w:pPr>
        <w:tabs>
          <w:tab w:val="left" w:pos="1134"/>
        </w:tabs>
        <w:ind w:left="1134" w:right="-1134" w:hanging="1134"/>
      </w:pPr>
      <w:r>
        <w:br w:type="page"/>
        <w:t>30</w:t>
      </w:r>
      <w:r>
        <w:tab/>
        <w:t>78</w:t>
      </w:r>
    </w:p>
    <w:p w:rsidR="00000000" w:rsidRDefault="00C653B4">
      <w:pPr>
        <w:tabs>
          <w:tab w:val="left" w:pos="1134"/>
        </w:tabs>
        <w:ind w:left="1134" w:right="-1134" w:hanging="1134"/>
      </w:pPr>
      <w:r>
        <w:t>30a</w:t>
      </w:r>
      <w:r>
        <w:tab/>
        <w:t>11</w:t>
      </w:r>
    </w:p>
    <w:p w:rsidR="00000000" w:rsidRDefault="00C653B4">
      <w:pPr>
        <w:tabs>
          <w:tab w:val="left" w:pos="1134"/>
        </w:tabs>
        <w:ind w:left="1134" w:right="-1134" w:hanging="1134"/>
      </w:pPr>
      <w:r>
        <w:t>30z</w:t>
      </w:r>
      <w:r>
        <w:tab/>
        <w:t>G 15 Heppenheim S 78</w:t>
      </w:r>
    </w:p>
    <w:p w:rsidR="00000000" w:rsidRDefault="00C653B4">
      <w:pPr>
        <w:tabs>
          <w:tab w:val="left" w:pos="1134"/>
        </w:tabs>
        <w:ind w:left="1134" w:right="-1134" w:hanging="1134"/>
      </w:pPr>
      <w:r>
        <w:t>33</w:t>
      </w:r>
      <w:r>
        <w:tab/>
        <w:t>S. 722</w:t>
      </w:r>
    </w:p>
    <w:p w:rsidR="00000000" w:rsidRDefault="00C653B4">
      <w:pPr>
        <w:tabs>
          <w:tab w:val="left" w:pos="1134"/>
        </w:tabs>
        <w:ind w:left="1134" w:right="-1134" w:hanging="1134"/>
      </w:pPr>
      <w:r>
        <w:t>40</w:t>
      </w:r>
      <w:r>
        <w:tab/>
      </w:r>
      <w:r>
        <w:rPr>
          <w:vanish/>
        </w:rPr>
        <w:t>s[2{</w:t>
      </w:r>
      <w:r>
        <w:t>Gründung einer</w:t>
      </w:r>
      <w:r>
        <w:rPr>
          <w:vanish/>
        </w:rPr>
        <w:t>}</w:t>
      </w:r>
      <w:r>
        <w:t xml:space="preserve"> </w:t>
      </w:r>
      <w:r>
        <w:rPr>
          <w:vanish/>
        </w:rPr>
        <w:t>1{</w:t>
      </w:r>
      <w:r>
        <w:t>Jugendbibliothek</w:t>
      </w:r>
      <w:r>
        <w:rPr>
          <w:vanish/>
        </w:rPr>
        <w:t>}]s</w:t>
      </w:r>
      <w:r>
        <w:t xml:space="preserve"> in der Stadt </w:t>
      </w:r>
      <w:r>
        <w:rPr>
          <w:vanish/>
        </w:rPr>
        <w:t>o[</w:t>
      </w:r>
      <w:r>
        <w:t>Heppenh</w:t>
      </w:r>
      <w:r>
        <w:t>eim</w:t>
      </w:r>
      <w:r>
        <w:rPr>
          <w:vanish/>
        </w:rPr>
        <w:t>]o</w:t>
      </w:r>
    </w:p>
    <w:p w:rsidR="00000000" w:rsidRDefault="00C653B4">
      <w:pPr>
        <w:tabs>
          <w:tab w:val="left" w:pos="1134"/>
        </w:tabs>
        <w:ind w:left="1134" w:right="-1134" w:hanging="1134"/>
      </w:pPr>
      <w:r>
        <w:t>43</w:t>
      </w:r>
      <w:r>
        <w:tab/>
        <w:t>1850 - 1851</w:t>
      </w:r>
    </w:p>
    <w:p w:rsidR="00000000" w:rsidRDefault="00C653B4">
      <w:pPr>
        <w:tabs>
          <w:tab w:val="left" w:pos="1134"/>
        </w:tabs>
        <w:ind w:left="1134" w:right="-1134" w:hanging="1134"/>
      </w:pPr>
      <w:r>
        <w:br w:type="page"/>
        <w:t>30</w:t>
      </w:r>
      <w:r>
        <w:tab/>
        <w:t>82</w:t>
      </w:r>
    </w:p>
    <w:p w:rsidR="00000000" w:rsidRDefault="00C653B4">
      <w:pPr>
        <w:tabs>
          <w:tab w:val="left" w:pos="1134"/>
        </w:tabs>
        <w:ind w:left="1134" w:right="-1134" w:hanging="1134"/>
      </w:pPr>
      <w:r>
        <w:t>30a</w:t>
      </w:r>
      <w:r>
        <w:tab/>
        <w:t>12</w:t>
      </w:r>
    </w:p>
    <w:p w:rsidR="00000000" w:rsidRDefault="00C653B4">
      <w:pPr>
        <w:tabs>
          <w:tab w:val="left" w:pos="1134"/>
        </w:tabs>
        <w:ind w:left="1134" w:right="-1134" w:hanging="1134"/>
      </w:pPr>
      <w:r>
        <w:t>30z</w:t>
      </w:r>
      <w:r>
        <w:tab/>
        <w:t>G 15 Heppenheim S 82</w:t>
      </w:r>
    </w:p>
    <w:p w:rsidR="00000000" w:rsidRDefault="00C653B4">
      <w:pPr>
        <w:tabs>
          <w:tab w:val="left" w:pos="1134"/>
        </w:tabs>
        <w:ind w:left="1134" w:right="-1134" w:hanging="1134"/>
      </w:pPr>
      <w:r>
        <w:t>33</w:t>
      </w:r>
      <w:r>
        <w:tab/>
        <w:t>S. 722</w:t>
      </w:r>
    </w:p>
    <w:p w:rsidR="00000000" w:rsidRDefault="00C653B4">
      <w:pPr>
        <w:tabs>
          <w:tab w:val="left" w:pos="1134"/>
        </w:tabs>
        <w:ind w:left="1134" w:right="-1134" w:hanging="1134"/>
      </w:pPr>
      <w:r>
        <w:t>40</w:t>
      </w:r>
      <w:r>
        <w:tab/>
        <w:t xml:space="preserve">Stand des </w:t>
      </w:r>
      <w:r>
        <w:rPr>
          <w:vanish/>
        </w:rPr>
        <w:t>s[</w:t>
      </w:r>
      <w:r>
        <w:t>Büchereiwesens</w:t>
      </w:r>
      <w:r>
        <w:rPr>
          <w:vanish/>
        </w:rPr>
        <w:t>]s</w:t>
      </w:r>
      <w:r>
        <w:t xml:space="preserve"> im </w:t>
      </w:r>
      <w:r>
        <w:rPr>
          <w:vanish/>
        </w:rPr>
        <w:t>o[2{</w:t>
      </w:r>
      <w:r>
        <w:t>Kreis</w:t>
      </w:r>
      <w:r>
        <w:rPr>
          <w:vanish/>
        </w:rPr>
        <w:t>}</w:t>
      </w:r>
      <w:r>
        <w:t xml:space="preserve"> </w:t>
      </w:r>
      <w:r>
        <w:rPr>
          <w:vanish/>
        </w:rPr>
        <w:t>1{</w:t>
      </w:r>
      <w:r>
        <w:t>Heppenheim</w:t>
      </w:r>
      <w:r>
        <w:rPr>
          <w:vanish/>
        </w:rPr>
        <w:t>}]o</w:t>
      </w:r>
    </w:p>
    <w:p w:rsidR="00000000" w:rsidRDefault="00C653B4">
      <w:pPr>
        <w:tabs>
          <w:tab w:val="left" w:pos="1134"/>
        </w:tabs>
        <w:ind w:left="1134" w:right="-1134" w:hanging="1134"/>
      </w:pPr>
      <w:r>
        <w:t>41</w:t>
      </w:r>
      <w:r>
        <w:tab/>
        <w:t>Verzeichnis der gemeindlichen, Vereins- und Konfessionellen Büchereien (nach Gemeinden)</w:t>
      </w:r>
    </w:p>
    <w:p w:rsidR="00000000" w:rsidRDefault="00C653B4">
      <w:pPr>
        <w:tabs>
          <w:tab w:val="left" w:pos="1134"/>
        </w:tabs>
        <w:ind w:left="1134" w:right="-1134" w:hanging="1134"/>
      </w:pPr>
      <w:r>
        <w:t>43</w:t>
      </w:r>
      <w:r>
        <w:tab/>
        <w:t>1936</w:t>
      </w:r>
    </w:p>
    <w:p w:rsidR="00000000" w:rsidRDefault="00C653B4">
      <w:pPr>
        <w:tabs>
          <w:tab w:val="left" w:pos="1134"/>
        </w:tabs>
        <w:ind w:left="1134" w:right="-1134" w:hanging="1134"/>
      </w:pPr>
      <w:r>
        <w:br w:type="page"/>
        <w:t>30</w:t>
      </w:r>
      <w:r>
        <w:tab/>
        <w:t>25</w:t>
      </w:r>
    </w:p>
    <w:p w:rsidR="00000000" w:rsidRDefault="00C653B4">
      <w:pPr>
        <w:tabs>
          <w:tab w:val="left" w:pos="1134"/>
        </w:tabs>
        <w:ind w:left="1134" w:right="-1134" w:hanging="1134"/>
      </w:pPr>
      <w:r>
        <w:t>30a</w:t>
      </w:r>
      <w:r>
        <w:tab/>
        <w:t>13</w:t>
      </w:r>
    </w:p>
    <w:p w:rsidR="00000000" w:rsidRDefault="00C653B4">
      <w:pPr>
        <w:tabs>
          <w:tab w:val="left" w:pos="1134"/>
        </w:tabs>
        <w:ind w:left="1134" w:right="-1134" w:hanging="1134"/>
      </w:pPr>
      <w:r>
        <w:t>30z</w:t>
      </w:r>
      <w:r>
        <w:tab/>
        <w:t>G 15 Heppenheim S 25</w:t>
      </w:r>
    </w:p>
    <w:p w:rsidR="00000000" w:rsidRDefault="00C653B4">
      <w:pPr>
        <w:tabs>
          <w:tab w:val="left" w:pos="1134"/>
        </w:tabs>
        <w:ind w:left="1134" w:right="-1134" w:hanging="1134"/>
      </w:pPr>
      <w:r>
        <w:t>33</w:t>
      </w:r>
      <w:r>
        <w:tab/>
        <w:t>S. 723</w:t>
      </w:r>
    </w:p>
    <w:p w:rsidR="00000000" w:rsidRDefault="00C653B4">
      <w:pPr>
        <w:tabs>
          <w:tab w:val="left" w:pos="1134"/>
        </w:tabs>
        <w:ind w:left="1134" w:right="-1134" w:hanging="1134"/>
      </w:pPr>
      <w:r>
        <w:t>40</w:t>
      </w:r>
      <w:r>
        <w:tab/>
      </w:r>
      <w:r>
        <w:rPr>
          <w:vanish/>
        </w:rPr>
        <w:t>s[</w:t>
      </w:r>
      <w:r>
        <w:t>Krankenhaus- und Anstaltsbüchereien</w:t>
      </w:r>
      <w:r>
        <w:rPr>
          <w:vanish/>
        </w:rPr>
        <w:t>]s</w:t>
      </w:r>
      <w:r>
        <w:t xml:space="preserve"> (Allgemeines)</w:t>
      </w:r>
    </w:p>
    <w:p w:rsidR="00000000" w:rsidRDefault="00C653B4">
      <w:pPr>
        <w:tabs>
          <w:tab w:val="left" w:pos="1134"/>
        </w:tabs>
        <w:ind w:left="1134" w:right="-1134" w:hanging="1134"/>
      </w:pPr>
      <w:r>
        <w:t>43</w:t>
      </w:r>
      <w:r>
        <w:tab/>
        <w:t>1941</w:t>
      </w:r>
    </w:p>
    <w:p w:rsidR="00000000" w:rsidRDefault="00C653B4">
      <w:pPr>
        <w:tabs>
          <w:tab w:val="left" w:pos="1134"/>
        </w:tabs>
        <w:ind w:left="1134" w:right="-1134" w:hanging="1134"/>
      </w:pPr>
      <w:r>
        <w:br w:type="page"/>
        <w:t>30</w:t>
      </w:r>
      <w:r>
        <w:tab/>
        <w:t>79</w:t>
      </w:r>
    </w:p>
    <w:p w:rsidR="00000000" w:rsidRDefault="00C653B4">
      <w:pPr>
        <w:tabs>
          <w:tab w:val="left" w:pos="1134"/>
        </w:tabs>
        <w:ind w:left="1134" w:right="-1134" w:hanging="1134"/>
      </w:pPr>
      <w:r>
        <w:t>30a</w:t>
      </w:r>
      <w:r>
        <w:tab/>
        <w:t>14</w:t>
      </w:r>
    </w:p>
    <w:p w:rsidR="00000000" w:rsidRDefault="00C653B4">
      <w:pPr>
        <w:tabs>
          <w:tab w:val="left" w:pos="1134"/>
        </w:tabs>
        <w:ind w:left="1134" w:right="-1134" w:hanging="1134"/>
      </w:pPr>
      <w:r>
        <w:t>30z</w:t>
      </w:r>
      <w:r>
        <w:tab/>
        <w:t>G 15 Heppenheim S 79</w:t>
      </w:r>
    </w:p>
    <w:p w:rsidR="00000000" w:rsidRDefault="00C653B4">
      <w:pPr>
        <w:tabs>
          <w:tab w:val="left" w:pos="1134"/>
        </w:tabs>
        <w:ind w:left="1134" w:right="-1134" w:hanging="1134"/>
      </w:pPr>
      <w:r>
        <w:t>33</w:t>
      </w:r>
      <w:r>
        <w:tab/>
        <w:t>S. 723</w:t>
      </w:r>
    </w:p>
    <w:p w:rsidR="00000000" w:rsidRDefault="00C653B4">
      <w:pPr>
        <w:tabs>
          <w:tab w:val="left" w:pos="1134"/>
        </w:tabs>
        <w:ind w:left="1134" w:right="-1134" w:hanging="1134"/>
      </w:pPr>
      <w:r>
        <w:t>40</w:t>
      </w:r>
      <w:r>
        <w:tab/>
      </w:r>
      <w:r>
        <w:rPr>
          <w:vanish/>
        </w:rPr>
        <w:t>k[</w:t>
      </w:r>
      <w:r>
        <w:t xml:space="preserve">Ausschuß für fahrbare </w:t>
      </w:r>
      <w:r>
        <w:rPr>
          <w:vanish/>
        </w:rPr>
        <w:t>s[</w:t>
      </w:r>
      <w:r>
        <w:t>Kriegsbüchereien</w:t>
      </w:r>
      <w:r>
        <w:rPr>
          <w:vanish/>
        </w:rPr>
        <w:t>]s]k</w:t>
      </w:r>
    </w:p>
    <w:p w:rsidR="00000000" w:rsidRDefault="00C653B4">
      <w:pPr>
        <w:tabs>
          <w:tab w:val="left" w:pos="1134"/>
        </w:tabs>
        <w:ind w:left="1134" w:right="-1134" w:hanging="1134"/>
      </w:pPr>
      <w:r>
        <w:t>43</w:t>
      </w:r>
      <w:r>
        <w:tab/>
        <w:t>1921</w:t>
      </w:r>
    </w:p>
    <w:p w:rsidR="00000000" w:rsidRDefault="00C653B4">
      <w:pPr>
        <w:tabs>
          <w:tab w:val="left" w:pos="1134"/>
        </w:tabs>
        <w:ind w:left="1134" w:right="-1134" w:hanging="1134"/>
      </w:pPr>
      <w:r>
        <w:br w:type="page"/>
        <w:t>30</w:t>
      </w:r>
      <w:r>
        <w:tab/>
        <w:t>65</w:t>
      </w:r>
    </w:p>
    <w:p w:rsidR="00000000" w:rsidRDefault="00C653B4">
      <w:pPr>
        <w:tabs>
          <w:tab w:val="left" w:pos="1134"/>
        </w:tabs>
        <w:ind w:left="1134" w:right="-1134" w:hanging="1134"/>
      </w:pPr>
      <w:r>
        <w:t>30a</w:t>
      </w:r>
      <w:r>
        <w:tab/>
        <w:t>15</w:t>
      </w:r>
    </w:p>
    <w:p w:rsidR="00000000" w:rsidRDefault="00C653B4">
      <w:pPr>
        <w:tabs>
          <w:tab w:val="left" w:pos="1134"/>
        </w:tabs>
        <w:ind w:left="1134" w:right="-1134" w:hanging="1134"/>
      </w:pPr>
      <w:r>
        <w:t>30z</w:t>
      </w:r>
      <w:r>
        <w:tab/>
        <w:t>G 15 Heppenheim S 65</w:t>
      </w:r>
    </w:p>
    <w:p w:rsidR="00000000" w:rsidRDefault="00C653B4">
      <w:pPr>
        <w:tabs>
          <w:tab w:val="left" w:pos="1134"/>
        </w:tabs>
        <w:ind w:left="1134" w:right="-1134" w:hanging="1134"/>
      </w:pPr>
      <w:r>
        <w:t>33</w:t>
      </w:r>
      <w:r>
        <w:tab/>
        <w:t>S. 723</w:t>
      </w:r>
    </w:p>
    <w:p w:rsidR="00000000" w:rsidRDefault="00C653B4">
      <w:pPr>
        <w:tabs>
          <w:tab w:val="left" w:pos="1134"/>
        </w:tabs>
        <w:ind w:left="1134" w:right="-1134" w:hanging="1134"/>
      </w:pPr>
      <w:r>
        <w:t>40</w:t>
      </w:r>
      <w:r>
        <w:tab/>
        <w:t xml:space="preserve">Betrieb </w:t>
      </w:r>
      <w:r>
        <w:rPr>
          <w:vanish/>
        </w:rPr>
        <w:t>s[</w:t>
      </w:r>
      <w:r>
        <w:t>buchhändlerischer Geschäfte</w:t>
      </w:r>
      <w:r>
        <w:rPr>
          <w:vanish/>
        </w:rPr>
        <w:t>]s</w:t>
      </w:r>
      <w:r>
        <w:t xml:space="preserve"> durch das Unterpersonal der Kreisämter</w:t>
      </w:r>
    </w:p>
    <w:p w:rsidR="00000000" w:rsidRDefault="00C653B4">
      <w:pPr>
        <w:tabs>
          <w:tab w:val="left" w:pos="1134"/>
        </w:tabs>
        <w:ind w:left="1134" w:right="-1134" w:hanging="1134"/>
      </w:pPr>
      <w:r>
        <w:t>43</w:t>
      </w:r>
      <w:r>
        <w:tab/>
        <w:t>1905 - 1910</w:t>
      </w:r>
    </w:p>
    <w:p w:rsidR="00000000" w:rsidRDefault="00C653B4">
      <w:pPr>
        <w:tabs>
          <w:tab w:val="left" w:pos="1134"/>
        </w:tabs>
        <w:ind w:left="1134" w:right="-1134" w:hanging="1134"/>
      </w:pPr>
      <w:r>
        <w:br w:type="page"/>
        <w:t>30</w:t>
      </w:r>
      <w:r>
        <w:tab/>
        <w:t>67</w:t>
      </w:r>
    </w:p>
    <w:p w:rsidR="00000000" w:rsidRDefault="00C653B4">
      <w:pPr>
        <w:tabs>
          <w:tab w:val="left" w:pos="1134"/>
        </w:tabs>
        <w:ind w:left="1134" w:right="-1134" w:hanging="1134"/>
      </w:pPr>
      <w:r>
        <w:t>30a</w:t>
      </w:r>
      <w:r>
        <w:tab/>
        <w:t>16</w:t>
      </w:r>
    </w:p>
    <w:p w:rsidR="00000000" w:rsidRDefault="00C653B4">
      <w:pPr>
        <w:tabs>
          <w:tab w:val="left" w:pos="1134"/>
        </w:tabs>
        <w:ind w:left="1134" w:right="-1134" w:hanging="1134"/>
      </w:pPr>
      <w:r>
        <w:t>30z</w:t>
      </w:r>
      <w:r>
        <w:tab/>
        <w:t>G 15 Heppenheim S 67</w:t>
      </w:r>
    </w:p>
    <w:p w:rsidR="00000000" w:rsidRDefault="00C653B4">
      <w:pPr>
        <w:tabs>
          <w:tab w:val="left" w:pos="1134"/>
        </w:tabs>
        <w:ind w:left="1134" w:right="-1134" w:hanging="1134"/>
      </w:pPr>
      <w:r>
        <w:t>33</w:t>
      </w:r>
      <w:r>
        <w:tab/>
        <w:t>S. 723</w:t>
      </w:r>
    </w:p>
    <w:p w:rsidR="00000000" w:rsidRDefault="00C653B4">
      <w:pPr>
        <w:tabs>
          <w:tab w:val="left" w:pos="1134"/>
        </w:tabs>
        <w:ind w:left="1134" w:right="-1134" w:hanging="1134"/>
      </w:pPr>
      <w:r>
        <w:t>40</w:t>
      </w:r>
      <w:r>
        <w:tab/>
        <w:t xml:space="preserve">Gesuch des </w:t>
      </w:r>
      <w:r>
        <w:rPr>
          <w:vanish/>
        </w:rPr>
        <w:t>p[5{s[</w:t>
      </w:r>
      <w:r>
        <w:t>Buchdrucker</w:t>
      </w:r>
      <w:r>
        <w:rPr>
          <w:vanish/>
        </w:rPr>
        <w:t>]s}</w:t>
      </w:r>
      <w:r>
        <w:t xml:space="preserve">s </w:t>
      </w:r>
      <w:r>
        <w:rPr>
          <w:vanish/>
        </w:rPr>
        <w:t>2{</w:t>
      </w:r>
      <w:r>
        <w:t>Georg</w:t>
      </w:r>
      <w:r>
        <w:rPr>
          <w:vanish/>
        </w:rPr>
        <w:t>}</w:t>
      </w:r>
      <w:r>
        <w:t xml:space="preserve"> </w:t>
      </w:r>
      <w:r>
        <w:rPr>
          <w:vanish/>
        </w:rPr>
        <w:t>1{</w:t>
      </w:r>
      <w:r>
        <w:t>Allendorf</w:t>
      </w:r>
      <w:r>
        <w:rPr>
          <w:vanish/>
        </w:rPr>
        <w:t>}</w:t>
      </w:r>
      <w:r>
        <w:t xml:space="preserve"> zu </w:t>
      </w:r>
      <w:r>
        <w:rPr>
          <w:vanish/>
        </w:rPr>
        <w:t>6{o[</w:t>
      </w:r>
      <w:r>
        <w:t>Heppenheim</w:t>
      </w:r>
      <w:r>
        <w:rPr>
          <w:vanish/>
        </w:rPr>
        <w:t>]o}]p</w:t>
      </w:r>
      <w:r>
        <w:t xml:space="preserve"> um Erteilung der </w:t>
      </w:r>
      <w:r>
        <w:rPr>
          <w:vanish/>
        </w:rPr>
        <w:t>s[</w:t>
      </w:r>
      <w:r>
        <w:t>Konzession</w:t>
      </w:r>
      <w:r>
        <w:rPr>
          <w:vanish/>
        </w:rPr>
        <w:t>]s</w:t>
      </w:r>
      <w:r>
        <w:t xml:space="preserve"> zum Betrieb eines </w:t>
      </w:r>
      <w:r>
        <w:rPr>
          <w:vanish/>
        </w:rPr>
        <w:t>s[</w:t>
      </w:r>
      <w:r>
        <w:t>Buchhandels</w:t>
      </w:r>
      <w:r>
        <w:rPr>
          <w:vanish/>
        </w:rPr>
        <w:t>]s</w:t>
      </w:r>
    </w:p>
    <w:p w:rsidR="00000000" w:rsidRDefault="00C653B4">
      <w:pPr>
        <w:tabs>
          <w:tab w:val="left" w:pos="1134"/>
        </w:tabs>
        <w:ind w:left="1134" w:right="-1134" w:hanging="1134"/>
      </w:pPr>
      <w:r>
        <w:t>43</w:t>
      </w:r>
      <w:r>
        <w:tab/>
        <w:t>1861</w:t>
      </w:r>
    </w:p>
    <w:p w:rsidR="00000000" w:rsidRDefault="00C653B4">
      <w:pPr>
        <w:tabs>
          <w:tab w:val="left" w:pos="1134"/>
        </w:tabs>
        <w:ind w:left="1134" w:right="-1134" w:hanging="1134"/>
      </w:pPr>
      <w:r>
        <w:br w:type="page"/>
        <w:t>30</w:t>
      </w:r>
      <w:r>
        <w:tab/>
        <w:t>45</w:t>
      </w:r>
    </w:p>
    <w:p w:rsidR="00000000" w:rsidRDefault="00C653B4">
      <w:pPr>
        <w:tabs>
          <w:tab w:val="left" w:pos="1134"/>
        </w:tabs>
        <w:ind w:left="1134" w:right="-1134" w:hanging="1134"/>
      </w:pPr>
      <w:r>
        <w:t>30a</w:t>
      </w:r>
      <w:r>
        <w:tab/>
        <w:t>17</w:t>
      </w:r>
    </w:p>
    <w:p w:rsidR="00000000" w:rsidRDefault="00C653B4">
      <w:pPr>
        <w:tabs>
          <w:tab w:val="left" w:pos="1134"/>
        </w:tabs>
        <w:ind w:left="1134" w:right="-1134" w:hanging="1134"/>
      </w:pPr>
      <w:r>
        <w:t>30z</w:t>
      </w:r>
      <w:r>
        <w:tab/>
        <w:t>G 15 Heppenheim S 45</w:t>
      </w:r>
    </w:p>
    <w:p w:rsidR="00000000" w:rsidRDefault="00C653B4">
      <w:pPr>
        <w:tabs>
          <w:tab w:val="left" w:pos="1134"/>
        </w:tabs>
        <w:ind w:left="1134" w:right="-1134" w:hanging="1134"/>
      </w:pPr>
      <w:r>
        <w:t>33</w:t>
      </w:r>
      <w:r>
        <w:tab/>
        <w:t>S. 723</w:t>
      </w:r>
    </w:p>
    <w:p w:rsidR="00000000" w:rsidRDefault="00C653B4">
      <w:pPr>
        <w:tabs>
          <w:tab w:val="left" w:pos="1134"/>
        </w:tabs>
        <w:ind w:left="1134" w:right="-1134" w:hanging="1134"/>
      </w:pPr>
      <w:r>
        <w:t>40</w:t>
      </w:r>
      <w:r>
        <w:tab/>
      </w:r>
      <w:r>
        <w:rPr>
          <w:vanish/>
        </w:rPr>
        <w:t>s[2{</w:t>
      </w:r>
      <w:r>
        <w:t>Errichtung einer</w:t>
      </w:r>
      <w:r>
        <w:rPr>
          <w:vanish/>
        </w:rPr>
        <w:t>}</w:t>
      </w:r>
      <w:r>
        <w:t xml:space="preserve"> </w:t>
      </w:r>
      <w:r>
        <w:rPr>
          <w:vanish/>
        </w:rPr>
        <w:t>1{</w:t>
      </w:r>
      <w:r>
        <w:t>Buchdruckerei</w:t>
      </w:r>
      <w:r>
        <w:rPr>
          <w:vanish/>
        </w:rPr>
        <w:t>}]s</w:t>
      </w:r>
      <w:r>
        <w:t xml:space="preserve"> in </w:t>
      </w:r>
      <w:r>
        <w:rPr>
          <w:vanish/>
        </w:rPr>
        <w:t>o[</w:t>
      </w:r>
      <w:r>
        <w:t>Viernheim</w:t>
      </w:r>
      <w:r>
        <w:rPr>
          <w:vanish/>
        </w:rPr>
        <w:t>]o</w:t>
      </w:r>
    </w:p>
    <w:p w:rsidR="00000000" w:rsidRDefault="00C653B4">
      <w:pPr>
        <w:tabs>
          <w:tab w:val="left" w:pos="1134"/>
        </w:tabs>
        <w:ind w:left="1134" w:right="-1134" w:hanging="1134"/>
      </w:pPr>
      <w:r>
        <w:t>41</w:t>
      </w:r>
      <w:r>
        <w:tab/>
        <w:t xml:space="preserve">u.a.: </w:t>
      </w:r>
      <w:r>
        <w:rPr>
          <w:vanish/>
        </w:rPr>
        <w:t>s[</w:t>
      </w:r>
      <w:r>
        <w:t xml:space="preserve">Herausgabe eines zweiten </w:t>
      </w:r>
      <w:r>
        <w:rPr>
          <w:vanish/>
        </w:rPr>
        <w:t>s[</w:t>
      </w:r>
      <w:r>
        <w:t>Lokalblatt</w:t>
      </w:r>
      <w:r>
        <w:rPr>
          <w:vanish/>
        </w:rPr>
        <w:t>]s</w:t>
      </w:r>
      <w:r>
        <w:t>es</w:t>
      </w:r>
      <w:r>
        <w:rPr>
          <w:vanish/>
        </w:rPr>
        <w:t>]s</w:t>
      </w:r>
    </w:p>
    <w:p w:rsidR="00000000" w:rsidRDefault="00C653B4">
      <w:pPr>
        <w:tabs>
          <w:tab w:val="left" w:pos="1134"/>
        </w:tabs>
        <w:ind w:left="1134" w:right="-1134" w:hanging="1134"/>
      </w:pPr>
      <w:r>
        <w:t>43</w:t>
      </w:r>
      <w:r>
        <w:tab/>
        <w:t>1884 - 1897</w:t>
      </w:r>
    </w:p>
    <w:p w:rsidR="00000000" w:rsidRDefault="00C653B4">
      <w:pPr>
        <w:tabs>
          <w:tab w:val="left" w:pos="1134"/>
        </w:tabs>
        <w:ind w:left="1134" w:right="-1134" w:hanging="1134"/>
      </w:pPr>
      <w:r>
        <w:br w:type="page"/>
        <w:t>30</w:t>
      </w:r>
      <w:r>
        <w:tab/>
        <w:t>66</w:t>
      </w:r>
    </w:p>
    <w:p w:rsidR="00000000" w:rsidRDefault="00C653B4">
      <w:pPr>
        <w:tabs>
          <w:tab w:val="left" w:pos="1134"/>
        </w:tabs>
        <w:ind w:left="1134" w:right="-1134" w:hanging="1134"/>
      </w:pPr>
      <w:r>
        <w:t>30a</w:t>
      </w:r>
      <w:r>
        <w:tab/>
        <w:t>18</w:t>
      </w:r>
    </w:p>
    <w:p w:rsidR="00000000" w:rsidRDefault="00C653B4">
      <w:pPr>
        <w:tabs>
          <w:tab w:val="left" w:pos="1134"/>
        </w:tabs>
        <w:ind w:left="1134" w:right="-1134" w:hanging="1134"/>
      </w:pPr>
      <w:r>
        <w:t>30z</w:t>
      </w:r>
      <w:r>
        <w:tab/>
        <w:t>G 15 Heppenheim S 66</w:t>
      </w:r>
    </w:p>
    <w:p w:rsidR="00000000" w:rsidRDefault="00C653B4">
      <w:pPr>
        <w:tabs>
          <w:tab w:val="left" w:pos="1134"/>
        </w:tabs>
        <w:ind w:left="1134" w:right="-1134" w:hanging="1134"/>
      </w:pPr>
      <w:r>
        <w:t>33</w:t>
      </w:r>
      <w:r>
        <w:tab/>
      </w:r>
      <w:r>
        <w:t>S. 723</w:t>
      </w:r>
    </w:p>
    <w:p w:rsidR="00000000" w:rsidRDefault="00C653B4">
      <w:pPr>
        <w:tabs>
          <w:tab w:val="left" w:pos="1134"/>
        </w:tabs>
        <w:ind w:left="1134" w:right="-1134" w:hanging="1134"/>
      </w:pPr>
      <w:r>
        <w:t>40</w:t>
      </w:r>
      <w:r>
        <w:tab/>
        <w:t xml:space="preserve">Gesuch des </w:t>
      </w:r>
      <w:r>
        <w:rPr>
          <w:vanish/>
        </w:rPr>
        <w:t>p[5{</w:t>
      </w:r>
      <w:r>
        <w:t>Pfarrer</w:t>
      </w:r>
      <w:r>
        <w:rPr>
          <w:vanish/>
        </w:rPr>
        <w:t>}</w:t>
      </w:r>
      <w:r>
        <w:t xml:space="preserve">s D. </w:t>
      </w:r>
      <w:r>
        <w:rPr>
          <w:vanish/>
        </w:rPr>
        <w:t>4{</w:t>
      </w:r>
      <w:r>
        <w:t>Dr.</w:t>
      </w:r>
      <w:r>
        <w:rPr>
          <w:vanish/>
        </w:rPr>
        <w:t>}</w:t>
      </w:r>
      <w:r>
        <w:t xml:space="preserve"> </w:t>
      </w:r>
      <w:r>
        <w:rPr>
          <w:vanish/>
        </w:rPr>
        <w:t>2{</w:t>
      </w:r>
      <w:r>
        <w:t>Wilhelm</w:t>
      </w:r>
      <w:r>
        <w:rPr>
          <w:vanish/>
        </w:rPr>
        <w:t>}</w:t>
      </w:r>
      <w:r>
        <w:t xml:space="preserve"> </w:t>
      </w:r>
      <w:r>
        <w:rPr>
          <w:vanish/>
        </w:rPr>
        <w:t>1{</w:t>
      </w:r>
      <w:r>
        <w:t>Diehl</w:t>
      </w:r>
      <w:r>
        <w:rPr>
          <w:vanish/>
        </w:rPr>
        <w:t>}</w:t>
      </w:r>
      <w:r>
        <w:t xml:space="preserve"> zu </w:t>
      </w:r>
      <w:r>
        <w:rPr>
          <w:vanish/>
        </w:rPr>
        <w:t>6{o[</w:t>
      </w:r>
      <w:r>
        <w:t>Hirschhorn</w:t>
      </w:r>
      <w:r>
        <w:rPr>
          <w:vanish/>
        </w:rPr>
        <w:t>]o}]p</w:t>
      </w:r>
      <w:r>
        <w:t xml:space="preserve"> um </w:t>
      </w:r>
      <w:r>
        <w:rPr>
          <w:vanish/>
        </w:rPr>
        <w:t>s[2{</w:t>
      </w:r>
      <w:r>
        <w:t>Erlaubnis zur Herausgabe von</w:t>
      </w:r>
      <w:r>
        <w:rPr>
          <w:vanish/>
        </w:rPr>
        <w:t>}</w:t>
      </w:r>
      <w:r>
        <w:t xml:space="preserve"> </w:t>
      </w:r>
      <w:r>
        <w:rPr>
          <w:vanish/>
        </w:rPr>
        <w:t>1{</w:t>
      </w:r>
      <w:r>
        <w:t>Bücher</w:t>
      </w:r>
      <w:r>
        <w:rPr>
          <w:vanish/>
        </w:rPr>
        <w:t>}]s</w:t>
      </w:r>
      <w:r>
        <w:t xml:space="preserve">n und Zeitschriften im </w:t>
      </w:r>
      <w:r>
        <w:rPr>
          <w:vanish/>
        </w:rPr>
        <w:t>s[</w:t>
      </w:r>
      <w:r>
        <w:t>Selbstverlag</w:t>
      </w:r>
      <w:r>
        <w:rPr>
          <w:vanish/>
        </w:rPr>
        <w:t>]s</w:t>
      </w:r>
    </w:p>
    <w:p w:rsidR="00000000" w:rsidRDefault="00C653B4">
      <w:pPr>
        <w:tabs>
          <w:tab w:val="left" w:pos="1134"/>
        </w:tabs>
        <w:ind w:left="1134" w:right="-1134" w:hanging="1134"/>
      </w:pPr>
      <w:r>
        <w:t>43</w:t>
      </w:r>
      <w:r>
        <w:tab/>
        <w:t>1905 - 1906</w:t>
      </w:r>
    </w:p>
    <w:p w:rsidR="00000000" w:rsidRDefault="00C653B4">
      <w:pPr>
        <w:tabs>
          <w:tab w:val="left" w:pos="1134"/>
        </w:tabs>
        <w:ind w:left="1134" w:right="-1134" w:hanging="1134"/>
      </w:pPr>
      <w:r>
        <w:br w:type="page"/>
        <w:t>30</w:t>
      </w:r>
      <w:r>
        <w:tab/>
        <w:t>114</w:t>
      </w:r>
    </w:p>
    <w:p w:rsidR="00000000" w:rsidRDefault="00C653B4">
      <w:pPr>
        <w:tabs>
          <w:tab w:val="left" w:pos="1134"/>
        </w:tabs>
        <w:ind w:left="1134" w:right="-1134" w:hanging="1134"/>
      </w:pPr>
      <w:r>
        <w:t>30a</w:t>
      </w:r>
      <w:r>
        <w:tab/>
        <w:t>19</w:t>
      </w:r>
    </w:p>
    <w:p w:rsidR="00000000" w:rsidRDefault="00C653B4">
      <w:pPr>
        <w:tabs>
          <w:tab w:val="left" w:pos="1134"/>
        </w:tabs>
        <w:ind w:left="1134" w:right="-1134" w:hanging="1134"/>
      </w:pPr>
      <w:r>
        <w:t>30z</w:t>
      </w:r>
      <w:r>
        <w:tab/>
        <w:t>G 15 Heppenheim S 114</w:t>
      </w:r>
    </w:p>
    <w:p w:rsidR="00000000" w:rsidRDefault="00C653B4">
      <w:pPr>
        <w:tabs>
          <w:tab w:val="left" w:pos="1134"/>
        </w:tabs>
        <w:ind w:left="1134" w:right="-1134" w:hanging="1134"/>
      </w:pPr>
      <w:r>
        <w:t>33</w:t>
      </w:r>
      <w:r>
        <w:tab/>
        <w:t>S. 723</w:t>
      </w:r>
    </w:p>
    <w:p w:rsidR="00000000" w:rsidRDefault="00C653B4">
      <w:pPr>
        <w:tabs>
          <w:tab w:val="left" w:pos="1134"/>
        </w:tabs>
        <w:ind w:left="1134" w:right="-1134" w:hanging="1134"/>
      </w:pPr>
      <w:r>
        <w:t>40</w:t>
      </w:r>
      <w:r>
        <w:tab/>
      </w:r>
      <w:r>
        <w:rPr>
          <w:vanish/>
        </w:rPr>
        <w:t>s[</w:t>
      </w:r>
      <w:r>
        <w:t xml:space="preserve">Vertrieb </w:t>
      </w:r>
      <w:r>
        <w:rPr>
          <w:vanish/>
        </w:rPr>
        <w:t>s[2{</w:t>
      </w:r>
      <w:r>
        <w:t>religiöse</w:t>
      </w:r>
      <w:r>
        <w:rPr>
          <w:vanish/>
        </w:rPr>
        <w:t>}</w:t>
      </w:r>
      <w:r>
        <w:t xml:space="preserve">r </w:t>
      </w:r>
      <w:r>
        <w:rPr>
          <w:vanish/>
        </w:rPr>
        <w:t>1{</w:t>
      </w:r>
      <w:r>
        <w:t>Schriften</w:t>
      </w:r>
      <w:r>
        <w:rPr>
          <w:vanish/>
        </w:rPr>
        <w:t>}]s]s</w:t>
      </w:r>
      <w:r>
        <w:t xml:space="preserve"> durch den </w:t>
      </w:r>
      <w:r>
        <w:rPr>
          <w:vanish/>
        </w:rPr>
        <w:t>p[5{</w:t>
      </w:r>
      <w:r>
        <w:t>katholischen Pfarrer</w:t>
      </w:r>
      <w:r>
        <w:rPr>
          <w:vanish/>
        </w:rPr>
        <w:t>}</w:t>
      </w:r>
      <w:r>
        <w:t xml:space="preserve"> </w:t>
      </w:r>
      <w:r>
        <w:rPr>
          <w:vanish/>
        </w:rPr>
        <w:t>1{</w:t>
      </w:r>
      <w:r>
        <w:t>Weber</w:t>
      </w:r>
      <w:r>
        <w:rPr>
          <w:vanish/>
        </w:rPr>
        <w:t>}</w:t>
      </w:r>
      <w:r>
        <w:t xml:space="preserve"> in </w:t>
      </w:r>
      <w:r>
        <w:rPr>
          <w:vanish/>
        </w:rPr>
        <w:t>6{o[</w:t>
      </w:r>
      <w:r>
        <w:t>Kirschhausen</w:t>
      </w:r>
      <w:r>
        <w:rPr>
          <w:vanish/>
        </w:rPr>
        <w:t>]o}]p</w:t>
      </w:r>
    </w:p>
    <w:p w:rsidR="00000000" w:rsidRDefault="00C653B4">
      <w:pPr>
        <w:tabs>
          <w:tab w:val="left" w:pos="1134"/>
        </w:tabs>
        <w:ind w:left="1134" w:right="-1134" w:hanging="1134"/>
      </w:pPr>
      <w:r>
        <w:t>41</w:t>
      </w:r>
      <w:r>
        <w:tab/>
        <w:t>u.a.: Beschäftigung von Kindern mit Austragen von religiösen Zeitschriften</w:t>
      </w:r>
    </w:p>
    <w:p w:rsidR="00000000" w:rsidRDefault="00C653B4">
      <w:pPr>
        <w:tabs>
          <w:tab w:val="left" w:pos="1134"/>
        </w:tabs>
        <w:ind w:left="1134" w:right="-1134" w:hanging="1134"/>
      </w:pPr>
      <w:r>
        <w:t>43</w:t>
      </w:r>
      <w:r>
        <w:tab/>
        <w:t>1941</w:t>
      </w:r>
    </w:p>
    <w:p w:rsidR="00000000" w:rsidRDefault="00C653B4">
      <w:pPr>
        <w:tabs>
          <w:tab w:val="left" w:pos="1134"/>
        </w:tabs>
        <w:ind w:left="1134" w:right="-1134" w:hanging="1134"/>
      </w:pPr>
      <w:r>
        <w:br w:type="page"/>
        <w:t>30</w:t>
      </w:r>
      <w:r>
        <w:tab/>
        <w:t>110</w:t>
      </w:r>
    </w:p>
    <w:p w:rsidR="00000000" w:rsidRDefault="00C653B4">
      <w:pPr>
        <w:tabs>
          <w:tab w:val="left" w:pos="1134"/>
        </w:tabs>
        <w:ind w:left="1134" w:right="-1134" w:hanging="1134"/>
      </w:pPr>
      <w:r>
        <w:t>30a</w:t>
      </w:r>
      <w:r>
        <w:tab/>
        <w:t>20</w:t>
      </w:r>
    </w:p>
    <w:p w:rsidR="00000000" w:rsidRDefault="00C653B4">
      <w:pPr>
        <w:tabs>
          <w:tab w:val="left" w:pos="1134"/>
        </w:tabs>
        <w:ind w:left="1134" w:right="-1134" w:hanging="1134"/>
      </w:pPr>
      <w:r>
        <w:t>30z</w:t>
      </w:r>
      <w:r>
        <w:tab/>
        <w:t>G 15 Heppenheim S 110</w:t>
      </w:r>
    </w:p>
    <w:p w:rsidR="00000000" w:rsidRDefault="00C653B4">
      <w:pPr>
        <w:tabs>
          <w:tab w:val="left" w:pos="1134"/>
        </w:tabs>
        <w:ind w:left="1134" w:right="-1134" w:hanging="1134"/>
      </w:pPr>
      <w:r>
        <w:t>33</w:t>
      </w:r>
      <w:r>
        <w:tab/>
        <w:t>S. 723</w:t>
      </w:r>
    </w:p>
    <w:p w:rsidR="00000000" w:rsidRDefault="00C653B4">
      <w:pPr>
        <w:tabs>
          <w:tab w:val="left" w:pos="1134"/>
        </w:tabs>
        <w:ind w:left="1134" w:right="-1134" w:hanging="1134"/>
      </w:pPr>
      <w:r>
        <w:t>40</w:t>
      </w:r>
      <w:r>
        <w:tab/>
      </w:r>
      <w:r>
        <w:rPr>
          <w:vanish/>
        </w:rPr>
        <w:t>s[</w:t>
      </w:r>
      <w:r>
        <w:t>Aufsicht üb</w:t>
      </w:r>
      <w:r>
        <w:t xml:space="preserve">er den </w:t>
      </w:r>
      <w:r>
        <w:rPr>
          <w:vanish/>
        </w:rPr>
        <w:t>s[</w:t>
      </w:r>
      <w:r>
        <w:t>Druck</w:t>
      </w:r>
      <w:r>
        <w:rPr>
          <w:vanish/>
        </w:rPr>
        <w:t>]s</w:t>
      </w:r>
      <w:r>
        <w:t xml:space="preserve"> und </w:t>
      </w:r>
      <w:r>
        <w:rPr>
          <w:vanish/>
        </w:rPr>
        <w:t>s[</w:t>
      </w:r>
      <w:r>
        <w:t xml:space="preserve">Verkauf </w:t>
      </w:r>
      <w:r>
        <w:rPr>
          <w:vanish/>
        </w:rPr>
        <w:t>s[2{</w:t>
      </w:r>
      <w:r>
        <w:t>aufrührerische</w:t>
      </w:r>
      <w:r>
        <w:rPr>
          <w:vanish/>
        </w:rPr>
        <w:t>}</w:t>
      </w:r>
      <w:r>
        <w:t xml:space="preserve">r </w:t>
      </w:r>
      <w:r>
        <w:rPr>
          <w:vanish/>
        </w:rPr>
        <w:t>1{</w:t>
      </w:r>
      <w:r>
        <w:t>Schriften</w:t>
      </w:r>
      <w:r>
        <w:rPr>
          <w:vanish/>
        </w:rPr>
        <w:t>}]s</w:t>
      </w:r>
      <w:r>
        <w:t xml:space="preserve"> und </w:t>
      </w:r>
      <w:r>
        <w:rPr>
          <w:vanish/>
        </w:rPr>
        <w:t>s[</w:t>
      </w:r>
      <w:r>
        <w:t>Zeitungen</w:t>
      </w:r>
      <w:r>
        <w:rPr>
          <w:vanish/>
        </w:rPr>
        <w:t>]s]s]s</w:t>
      </w:r>
    </w:p>
    <w:p w:rsidR="00000000" w:rsidRDefault="00C653B4">
      <w:pPr>
        <w:tabs>
          <w:tab w:val="left" w:pos="1134"/>
        </w:tabs>
        <w:ind w:left="1134" w:right="-1134" w:hanging="1134"/>
      </w:pPr>
      <w:r>
        <w:t>41</w:t>
      </w:r>
      <w:r>
        <w:tab/>
        <w:t xml:space="preserve">u.a.: </w:t>
      </w:r>
      <w:r>
        <w:rPr>
          <w:vanish/>
        </w:rPr>
        <w:t>s[s[2{</w:t>
      </w:r>
      <w:r>
        <w:t>Verbot von</w:t>
      </w:r>
      <w:r>
        <w:rPr>
          <w:vanish/>
        </w:rPr>
        <w:t>}</w:t>
      </w:r>
      <w:r>
        <w:t xml:space="preserve"> Zeitungen, </w:t>
      </w:r>
      <w:r>
        <w:rPr>
          <w:vanish/>
        </w:rPr>
        <w:t>1{</w:t>
      </w:r>
      <w:r>
        <w:t>Bücher</w:t>
      </w:r>
      <w:r>
        <w:rPr>
          <w:vanish/>
        </w:rPr>
        <w:t>}]s</w:t>
      </w:r>
      <w:r>
        <w:t xml:space="preserve">n und </w:t>
      </w:r>
      <w:r>
        <w:rPr>
          <w:vanish/>
        </w:rPr>
        <w:t>s[</w:t>
      </w:r>
      <w:r>
        <w:t>Druckschriften</w:t>
      </w:r>
      <w:r>
        <w:rPr>
          <w:vanish/>
        </w:rPr>
        <w:t>]s]s</w:t>
      </w:r>
    </w:p>
    <w:p w:rsidR="00000000" w:rsidRDefault="00C653B4">
      <w:pPr>
        <w:tabs>
          <w:tab w:val="left" w:pos="1134"/>
        </w:tabs>
        <w:ind w:left="1134" w:right="-1134" w:hanging="1134"/>
      </w:pPr>
      <w:r>
        <w:t>43</w:t>
      </w:r>
      <w:r>
        <w:tab/>
        <w:t>1826 - 1853 ; 1873 ; 1896 ; 1920 - 1935</w:t>
      </w:r>
    </w:p>
    <w:p w:rsidR="00000000" w:rsidRDefault="00C653B4">
      <w:pPr>
        <w:tabs>
          <w:tab w:val="left" w:pos="1134"/>
        </w:tabs>
        <w:ind w:left="1134" w:right="-1134" w:hanging="1134"/>
      </w:pPr>
      <w:r>
        <w:br w:type="page"/>
        <w:t>30</w:t>
      </w:r>
      <w:r>
        <w:tab/>
        <w:t>113</w:t>
      </w:r>
    </w:p>
    <w:p w:rsidR="00000000" w:rsidRDefault="00C653B4">
      <w:pPr>
        <w:tabs>
          <w:tab w:val="left" w:pos="1134"/>
        </w:tabs>
        <w:ind w:left="1134" w:right="-1134" w:hanging="1134"/>
      </w:pPr>
      <w:r>
        <w:t>30a</w:t>
      </w:r>
      <w:r>
        <w:tab/>
        <w:t>21</w:t>
      </w:r>
    </w:p>
    <w:p w:rsidR="00000000" w:rsidRDefault="00C653B4">
      <w:pPr>
        <w:tabs>
          <w:tab w:val="left" w:pos="1134"/>
        </w:tabs>
        <w:ind w:left="1134" w:right="-1134" w:hanging="1134"/>
      </w:pPr>
      <w:r>
        <w:t>30z</w:t>
      </w:r>
      <w:r>
        <w:tab/>
        <w:t>G 15 Heppenheim S 113</w:t>
      </w:r>
    </w:p>
    <w:p w:rsidR="00000000" w:rsidRDefault="00C653B4">
      <w:pPr>
        <w:tabs>
          <w:tab w:val="left" w:pos="1134"/>
        </w:tabs>
        <w:ind w:left="1134" w:right="-1134" w:hanging="1134"/>
      </w:pPr>
      <w:r>
        <w:t>33</w:t>
      </w:r>
      <w:r>
        <w:tab/>
        <w:t>S. 723 f.</w:t>
      </w:r>
    </w:p>
    <w:p w:rsidR="00000000" w:rsidRDefault="00C653B4">
      <w:pPr>
        <w:tabs>
          <w:tab w:val="left" w:pos="1134"/>
        </w:tabs>
        <w:ind w:left="1134" w:right="-1134" w:hanging="1134"/>
      </w:pPr>
      <w:r>
        <w:t>40</w:t>
      </w:r>
      <w:r>
        <w:tab/>
      </w:r>
      <w:r>
        <w:rPr>
          <w:vanish/>
        </w:rPr>
        <w:t>s[2{</w:t>
      </w:r>
      <w:r>
        <w:t>Unsittliche und aufrührerische</w:t>
      </w:r>
      <w:r>
        <w:rPr>
          <w:vanish/>
        </w:rPr>
        <w:t>}</w:t>
      </w:r>
      <w:r>
        <w:t xml:space="preserve"> </w:t>
      </w:r>
      <w:r>
        <w:rPr>
          <w:vanish/>
        </w:rPr>
        <w:t>1{</w:t>
      </w:r>
      <w:r>
        <w:t>Schriften</w:t>
      </w:r>
      <w:r>
        <w:rPr>
          <w:vanish/>
        </w:rPr>
        <w:t>}]s</w:t>
      </w:r>
      <w:r>
        <w:t xml:space="preserve"> und Bildwerke; hier: Ausschluß vom Gewerbebetrieb im Umherziehen</w:t>
      </w:r>
    </w:p>
    <w:p w:rsidR="00000000" w:rsidRDefault="00C653B4">
      <w:pPr>
        <w:tabs>
          <w:tab w:val="left" w:pos="1134"/>
        </w:tabs>
        <w:ind w:left="1134" w:right="-1134" w:hanging="1134"/>
      </w:pPr>
      <w:r>
        <w:t>41</w:t>
      </w:r>
      <w:r>
        <w:tab/>
        <w:t xml:space="preserve">u.a.: </w:t>
      </w:r>
      <w:r>
        <w:rPr>
          <w:vanish/>
        </w:rPr>
        <w:t>t[</w:t>
      </w:r>
      <w:r>
        <w:t xml:space="preserve">Nachträge zu dem Verzeichnis derjenigen </w:t>
      </w:r>
      <w:r>
        <w:rPr>
          <w:vanish/>
        </w:rPr>
        <w:t>s[</w:t>
      </w:r>
      <w:r>
        <w:t xml:space="preserve">Druckschriften, anderen Schriften und Bildwerke, welche von den </w:t>
      </w:r>
      <w:r>
        <w:rPr>
          <w:vanish/>
        </w:rPr>
        <w:t>o[</w:t>
      </w:r>
      <w:r>
        <w:t>preußischen</w:t>
      </w:r>
      <w:r>
        <w:rPr>
          <w:vanish/>
        </w:rPr>
        <w:t>]</w:t>
      </w:r>
      <w:r>
        <w:rPr>
          <w:vanish/>
        </w:rPr>
        <w:t>o</w:t>
      </w:r>
      <w:r>
        <w:t xml:space="preserve"> Behörden (...) zum </w:t>
      </w:r>
      <w:r>
        <w:rPr>
          <w:vanish/>
        </w:rPr>
        <w:t>s[</w:t>
      </w:r>
      <w:r>
        <w:t>Feilbieten im Umherziehen</w:t>
      </w:r>
      <w:r>
        <w:rPr>
          <w:vanish/>
        </w:rPr>
        <w:t>]s</w:t>
      </w:r>
      <w:r>
        <w:t xml:space="preserve"> nicht zugelassen worden sind</w:t>
      </w:r>
      <w:r>
        <w:rPr>
          <w:vanish/>
        </w:rPr>
        <w:t>]s]t</w:t>
      </w:r>
    </w:p>
    <w:p w:rsidR="00000000" w:rsidRDefault="00C653B4">
      <w:pPr>
        <w:tabs>
          <w:tab w:val="left" w:pos="1134"/>
        </w:tabs>
        <w:ind w:left="1134" w:right="-1134" w:hanging="1134"/>
      </w:pPr>
      <w:r>
        <w:t>43</w:t>
      </w:r>
      <w:r>
        <w:tab/>
        <w:t>1862 ; 1895 - 1922</w:t>
      </w:r>
    </w:p>
    <w:p w:rsidR="00000000" w:rsidRDefault="00C653B4">
      <w:pPr>
        <w:tabs>
          <w:tab w:val="left" w:pos="1134"/>
        </w:tabs>
        <w:ind w:left="1134" w:right="-1134" w:hanging="1134"/>
      </w:pPr>
      <w:r>
        <w:br w:type="page"/>
        <w:t>30</w:t>
      </w:r>
      <w:r>
        <w:tab/>
        <w:t>112</w:t>
      </w:r>
    </w:p>
    <w:p w:rsidR="00000000" w:rsidRDefault="00C653B4">
      <w:pPr>
        <w:tabs>
          <w:tab w:val="left" w:pos="1134"/>
        </w:tabs>
        <w:ind w:left="1134" w:right="-1134" w:hanging="1134"/>
      </w:pPr>
      <w:r>
        <w:t>30a</w:t>
      </w:r>
      <w:r>
        <w:tab/>
        <w:t>22</w:t>
      </w:r>
    </w:p>
    <w:p w:rsidR="00000000" w:rsidRDefault="00C653B4">
      <w:pPr>
        <w:tabs>
          <w:tab w:val="left" w:pos="1134"/>
        </w:tabs>
        <w:ind w:left="1134" w:right="-1134" w:hanging="1134"/>
      </w:pPr>
      <w:r>
        <w:t>30z</w:t>
      </w:r>
      <w:r>
        <w:tab/>
        <w:t>G 15 Heppenheim S 112</w:t>
      </w:r>
    </w:p>
    <w:p w:rsidR="00000000" w:rsidRDefault="00C653B4">
      <w:pPr>
        <w:tabs>
          <w:tab w:val="left" w:pos="1134"/>
        </w:tabs>
        <w:ind w:left="1134" w:right="-1134" w:hanging="1134"/>
      </w:pPr>
      <w:r>
        <w:t>33</w:t>
      </w:r>
      <w:r>
        <w:tab/>
        <w:t>S. 724</w:t>
      </w:r>
    </w:p>
    <w:p w:rsidR="00000000" w:rsidRDefault="00C653B4">
      <w:pPr>
        <w:tabs>
          <w:tab w:val="left" w:pos="1134"/>
        </w:tabs>
        <w:ind w:left="1134" w:right="-1134" w:hanging="1134"/>
      </w:pPr>
      <w:r>
        <w:t>40</w:t>
      </w:r>
      <w:r>
        <w:tab/>
        <w:t xml:space="preserve">Schutz der Jugend vor </w:t>
      </w:r>
      <w:r>
        <w:rPr>
          <w:vanish/>
        </w:rPr>
        <w:t>s[</w:t>
      </w:r>
      <w:r>
        <w:t>Schmutz- und Schundliteratur</w:t>
      </w:r>
      <w:r>
        <w:rPr>
          <w:vanish/>
        </w:rPr>
        <w:t>]s</w:t>
      </w:r>
    </w:p>
    <w:p w:rsidR="00000000" w:rsidRDefault="00C653B4">
      <w:pPr>
        <w:tabs>
          <w:tab w:val="left" w:pos="1134"/>
        </w:tabs>
        <w:ind w:left="1134" w:right="-1134" w:hanging="1134"/>
      </w:pPr>
      <w:r>
        <w:t>43</w:t>
      </w:r>
      <w:r>
        <w:tab/>
        <w:t>1909 - 1929</w:t>
      </w:r>
    </w:p>
    <w:p w:rsidR="00000000" w:rsidRDefault="00C653B4">
      <w:pPr>
        <w:tabs>
          <w:tab w:val="left" w:pos="1134"/>
        </w:tabs>
        <w:ind w:left="1134" w:right="-1134" w:hanging="1134"/>
      </w:pPr>
      <w:r>
        <w:br w:type="page"/>
        <w:t>30</w:t>
      </w:r>
      <w:r>
        <w:tab/>
        <w:t>68</w:t>
      </w:r>
    </w:p>
    <w:p w:rsidR="00000000" w:rsidRDefault="00C653B4">
      <w:pPr>
        <w:tabs>
          <w:tab w:val="left" w:pos="1134"/>
        </w:tabs>
        <w:ind w:left="1134" w:right="-1134" w:hanging="1134"/>
      </w:pPr>
      <w:r>
        <w:t>30a</w:t>
      </w:r>
      <w:r>
        <w:tab/>
        <w:t>23</w:t>
      </w:r>
    </w:p>
    <w:p w:rsidR="00000000" w:rsidRDefault="00C653B4">
      <w:pPr>
        <w:tabs>
          <w:tab w:val="left" w:pos="1134"/>
        </w:tabs>
        <w:ind w:left="1134" w:right="-1134" w:hanging="1134"/>
      </w:pPr>
      <w:r>
        <w:t>30z</w:t>
      </w:r>
      <w:r>
        <w:tab/>
        <w:t>G 15 Heppenheim S 68</w:t>
      </w:r>
    </w:p>
    <w:p w:rsidR="00000000" w:rsidRDefault="00C653B4">
      <w:pPr>
        <w:tabs>
          <w:tab w:val="left" w:pos="1134"/>
        </w:tabs>
        <w:ind w:left="1134" w:right="-1134" w:hanging="1134"/>
      </w:pPr>
      <w:r>
        <w:t>33</w:t>
      </w:r>
      <w:r>
        <w:tab/>
        <w:t>S. 724</w:t>
      </w:r>
    </w:p>
    <w:p w:rsidR="00000000" w:rsidRDefault="00C653B4">
      <w:pPr>
        <w:tabs>
          <w:tab w:val="left" w:pos="1134"/>
        </w:tabs>
        <w:ind w:left="1134" w:right="-1134" w:hanging="1134"/>
      </w:pPr>
      <w:r>
        <w:t>40</w:t>
      </w:r>
      <w:r>
        <w:tab/>
      </w:r>
      <w:r>
        <w:rPr>
          <w:vanish/>
        </w:rPr>
        <w:t>s[s[2{</w:t>
      </w:r>
      <w:r>
        <w:t>Verbot schädlichen und unerwünschten</w:t>
      </w:r>
      <w:r>
        <w:rPr>
          <w:vanish/>
        </w:rPr>
        <w:t>}</w:t>
      </w:r>
      <w:r>
        <w:t xml:space="preserve"> </w:t>
      </w:r>
      <w:r>
        <w:rPr>
          <w:vanish/>
        </w:rPr>
        <w:t>1{</w:t>
      </w:r>
      <w:r>
        <w:t>Schrifttums</w:t>
      </w:r>
      <w:r>
        <w:rPr>
          <w:vanish/>
        </w:rPr>
        <w:t>}]s]s</w:t>
      </w:r>
    </w:p>
    <w:p w:rsidR="00000000" w:rsidRDefault="00C653B4">
      <w:pPr>
        <w:tabs>
          <w:tab w:val="left" w:pos="1134"/>
        </w:tabs>
        <w:ind w:left="1134" w:right="-1134" w:hanging="1134"/>
      </w:pPr>
      <w:r>
        <w:t>43</w:t>
      </w:r>
      <w:r>
        <w:tab/>
        <w:t>1937 - 1941</w:t>
      </w:r>
    </w:p>
    <w:p w:rsidR="00000000" w:rsidRDefault="00C653B4">
      <w:pPr>
        <w:tabs>
          <w:tab w:val="left" w:pos="1134"/>
        </w:tabs>
        <w:ind w:left="1134" w:right="-1134" w:hanging="1134"/>
      </w:pPr>
      <w:r>
        <w:br w:type="page"/>
        <w:t>30</w:t>
      </w:r>
      <w:r>
        <w:tab/>
        <w:t>115</w:t>
      </w:r>
    </w:p>
    <w:p w:rsidR="00000000" w:rsidRDefault="00C653B4">
      <w:pPr>
        <w:tabs>
          <w:tab w:val="left" w:pos="1134"/>
        </w:tabs>
        <w:ind w:left="1134" w:right="-1134" w:hanging="1134"/>
      </w:pPr>
      <w:r>
        <w:t>30a</w:t>
      </w:r>
      <w:r>
        <w:tab/>
        <w:t>24</w:t>
      </w:r>
    </w:p>
    <w:p w:rsidR="00000000" w:rsidRDefault="00C653B4">
      <w:pPr>
        <w:tabs>
          <w:tab w:val="left" w:pos="1134"/>
        </w:tabs>
        <w:ind w:left="1134" w:right="-1134" w:hanging="1134"/>
      </w:pPr>
      <w:r>
        <w:t>30z</w:t>
      </w:r>
      <w:r>
        <w:tab/>
        <w:t>G 15 Heppenheim S 115</w:t>
      </w:r>
    </w:p>
    <w:p w:rsidR="00000000" w:rsidRDefault="00C653B4">
      <w:pPr>
        <w:tabs>
          <w:tab w:val="left" w:pos="1134"/>
        </w:tabs>
        <w:ind w:left="1134" w:right="-1134" w:hanging="1134"/>
      </w:pPr>
      <w:r>
        <w:t>33</w:t>
      </w:r>
      <w:r>
        <w:tab/>
        <w:t>S. 724</w:t>
      </w:r>
    </w:p>
    <w:p w:rsidR="00000000" w:rsidRDefault="00C653B4">
      <w:pPr>
        <w:tabs>
          <w:tab w:val="left" w:pos="1134"/>
        </w:tabs>
        <w:ind w:left="1134" w:right="-1134" w:hanging="1134"/>
      </w:pPr>
      <w:r>
        <w:t>40</w:t>
      </w:r>
      <w:r>
        <w:tab/>
      </w:r>
      <w:r>
        <w:rPr>
          <w:vanish/>
        </w:rPr>
        <w:t>s[s[2{</w:t>
      </w:r>
      <w:r>
        <w:t>Beschlagnahmung von</w:t>
      </w:r>
      <w:r>
        <w:rPr>
          <w:vanish/>
        </w:rPr>
        <w:t>}</w:t>
      </w:r>
      <w:r>
        <w:t xml:space="preserve"> </w:t>
      </w:r>
      <w:r>
        <w:rPr>
          <w:vanish/>
        </w:rPr>
        <w:t>1{</w:t>
      </w:r>
      <w:r>
        <w:t>Druckschriften</w:t>
      </w:r>
      <w:r>
        <w:rPr>
          <w:vanish/>
        </w:rPr>
        <w:t>}]s]s</w:t>
      </w:r>
      <w:r>
        <w:t xml:space="preserve"> auf Veranlassung des </w:t>
      </w:r>
      <w:r>
        <w:rPr>
          <w:vanish/>
        </w:rPr>
        <w:t>k[1{</w:t>
      </w:r>
      <w:r>
        <w:t>Staatspolizeiamts</w:t>
      </w:r>
      <w:r>
        <w:rPr>
          <w:vanish/>
        </w:rPr>
        <w:t>}</w:t>
      </w:r>
      <w:r>
        <w:t xml:space="preserve"> </w:t>
      </w:r>
      <w:r>
        <w:rPr>
          <w:vanish/>
        </w:rPr>
        <w:t>2{o[</w:t>
      </w:r>
      <w:r>
        <w:t>D</w:t>
      </w:r>
      <w:r>
        <w:t>armstadt</w:t>
      </w:r>
      <w:r>
        <w:rPr>
          <w:vanish/>
        </w:rPr>
        <w:t>]o}]k</w:t>
      </w:r>
      <w:r>
        <w:t xml:space="preserve"> (Einzelsachen)</w:t>
      </w:r>
    </w:p>
    <w:p w:rsidR="00000000" w:rsidRDefault="00C653B4">
      <w:pPr>
        <w:tabs>
          <w:tab w:val="left" w:pos="1134"/>
        </w:tabs>
        <w:ind w:left="1134" w:right="-1134" w:hanging="1134"/>
      </w:pPr>
      <w:r>
        <w:t>43</w:t>
      </w:r>
      <w:r>
        <w:tab/>
        <w:t>1933 - 1937</w:t>
      </w:r>
    </w:p>
    <w:p w:rsidR="00000000" w:rsidRDefault="00C653B4">
      <w:pPr>
        <w:tabs>
          <w:tab w:val="left" w:pos="1134"/>
        </w:tabs>
        <w:ind w:left="1134" w:right="-1134" w:hanging="1134"/>
      </w:pPr>
      <w:r>
        <w:br w:type="page"/>
        <w:t>30</w:t>
      </w:r>
      <w:r>
        <w:tab/>
        <w:t>81</w:t>
      </w:r>
    </w:p>
    <w:p w:rsidR="00000000" w:rsidRDefault="00C653B4">
      <w:pPr>
        <w:tabs>
          <w:tab w:val="left" w:pos="1134"/>
        </w:tabs>
        <w:ind w:left="1134" w:right="-1134" w:hanging="1134"/>
      </w:pPr>
      <w:r>
        <w:t>30a</w:t>
      </w:r>
      <w:r>
        <w:tab/>
        <w:t>25</w:t>
      </w:r>
    </w:p>
    <w:p w:rsidR="00000000" w:rsidRDefault="00C653B4">
      <w:pPr>
        <w:tabs>
          <w:tab w:val="left" w:pos="1134"/>
        </w:tabs>
        <w:ind w:left="1134" w:right="-1134" w:hanging="1134"/>
      </w:pPr>
      <w:r>
        <w:t>30z</w:t>
      </w:r>
      <w:r>
        <w:tab/>
        <w:t>G 15 Heppenheim S 81</w:t>
      </w:r>
    </w:p>
    <w:p w:rsidR="00000000" w:rsidRDefault="00C653B4">
      <w:pPr>
        <w:tabs>
          <w:tab w:val="left" w:pos="1134"/>
        </w:tabs>
        <w:ind w:left="1134" w:right="-1134" w:hanging="1134"/>
      </w:pPr>
      <w:r>
        <w:t>33</w:t>
      </w:r>
      <w:r>
        <w:tab/>
        <w:t>S. 724</w:t>
      </w:r>
    </w:p>
    <w:p w:rsidR="00000000" w:rsidRDefault="00C653B4">
      <w:pPr>
        <w:tabs>
          <w:tab w:val="left" w:pos="1134"/>
        </w:tabs>
        <w:ind w:left="1134" w:right="-1134" w:hanging="1134"/>
      </w:pPr>
      <w:r>
        <w:t>40</w:t>
      </w:r>
      <w:r>
        <w:tab/>
        <w:t xml:space="preserve">Auswirkung des </w:t>
      </w:r>
      <w:r>
        <w:rPr>
          <w:vanish/>
        </w:rPr>
        <w:t>s[2{</w:t>
      </w:r>
      <w:r>
        <w:t>minderwertigen</w:t>
      </w:r>
      <w:r>
        <w:rPr>
          <w:vanish/>
        </w:rPr>
        <w:t>}</w:t>
      </w:r>
      <w:r>
        <w:t xml:space="preserve"> </w:t>
      </w:r>
      <w:r>
        <w:rPr>
          <w:vanish/>
        </w:rPr>
        <w:t>1{</w:t>
      </w:r>
      <w:r>
        <w:t>Schrifttums</w:t>
      </w:r>
      <w:r>
        <w:rPr>
          <w:vanish/>
        </w:rPr>
        <w:t>}]s</w:t>
      </w:r>
    </w:p>
    <w:p w:rsidR="00000000" w:rsidRDefault="00C653B4">
      <w:pPr>
        <w:tabs>
          <w:tab w:val="left" w:pos="1134"/>
        </w:tabs>
        <w:ind w:left="1134" w:right="-1134" w:hanging="1134"/>
      </w:pPr>
      <w:r>
        <w:t>43</w:t>
      </w:r>
      <w:r>
        <w:tab/>
        <w:t>1941</w:t>
      </w:r>
    </w:p>
    <w:p w:rsidR="00000000" w:rsidRDefault="00C653B4">
      <w:pPr>
        <w:tabs>
          <w:tab w:val="left" w:pos="1134"/>
        </w:tabs>
        <w:ind w:left="1134" w:right="-1134" w:hanging="1134"/>
      </w:pPr>
      <w:r>
        <w:br w:type="page"/>
        <w:t>30</w:t>
      </w:r>
      <w:r>
        <w:tab/>
        <w:t>111</w:t>
      </w:r>
    </w:p>
    <w:p w:rsidR="00000000" w:rsidRDefault="00C653B4">
      <w:pPr>
        <w:tabs>
          <w:tab w:val="left" w:pos="1134"/>
        </w:tabs>
        <w:ind w:left="1134" w:right="-1134" w:hanging="1134"/>
      </w:pPr>
      <w:r>
        <w:t>30a</w:t>
      </w:r>
      <w:r>
        <w:tab/>
        <w:t>26</w:t>
      </w:r>
    </w:p>
    <w:p w:rsidR="00000000" w:rsidRDefault="00C653B4">
      <w:pPr>
        <w:tabs>
          <w:tab w:val="left" w:pos="1134"/>
        </w:tabs>
        <w:ind w:left="1134" w:right="-1134" w:hanging="1134"/>
      </w:pPr>
      <w:r>
        <w:t>30z</w:t>
      </w:r>
      <w:r>
        <w:tab/>
        <w:t>G 15 Heppenheim S 111</w:t>
      </w:r>
    </w:p>
    <w:p w:rsidR="00000000" w:rsidRDefault="00C653B4">
      <w:pPr>
        <w:tabs>
          <w:tab w:val="left" w:pos="1134"/>
        </w:tabs>
        <w:ind w:left="1134" w:right="-1134" w:hanging="1134"/>
      </w:pPr>
      <w:r>
        <w:t>33</w:t>
      </w:r>
      <w:r>
        <w:tab/>
        <w:t>S. 724</w:t>
      </w:r>
    </w:p>
    <w:p w:rsidR="00000000" w:rsidRDefault="00C653B4">
      <w:pPr>
        <w:tabs>
          <w:tab w:val="left" w:pos="1134"/>
        </w:tabs>
        <w:ind w:left="1134" w:right="-1134" w:hanging="1134"/>
      </w:pPr>
      <w:r>
        <w:t>40</w:t>
      </w:r>
      <w:r>
        <w:tab/>
      </w:r>
      <w:r>
        <w:rPr>
          <w:vanish/>
        </w:rPr>
        <w:t>s[2{</w:t>
      </w:r>
      <w:r>
        <w:t>Öffentliches Anschlagen von</w:t>
      </w:r>
      <w:r>
        <w:rPr>
          <w:vanish/>
        </w:rPr>
        <w:t>}</w:t>
      </w:r>
      <w:r>
        <w:t xml:space="preserve"> </w:t>
      </w:r>
      <w:r>
        <w:rPr>
          <w:vanish/>
        </w:rPr>
        <w:t>1{</w:t>
      </w:r>
      <w:r>
        <w:t>Druckschriften</w:t>
      </w:r>
      <w:r>
        <w:rPr>
          <w:vanish/>
        </w:rPr>
        <w:t>}]s</w:t>
      </w:r>
    </w:p>
    <w:p w:rsidR="00000000" w:rsidRDefault="00C653B4">
      <w:pPr>
        <w:tabs>
          <w:tab w:val="left" w:pos="1134"/>
        </w:tabs>
        <w:ind w:left="1134" w:right="-1134" w:hanging="1134"/>
      </w:pPr>
      <w:r>
        <w:t>43</w:t>
      </w:r>
      <w:r>
        <w:tab/>
        <w:t>1920 - 1944</w:t>
      </w:r>
    </w:p>
    <w:p w:rsidR="00000000" w:rsidRDefault="00C653B4">
      <w:pPr>
        <w:tabs>
          <w:tab w:val="left" w:pos="1134"/>
        </w:tabs>
        <w:ind w:left="1134" w:right="-1134" w:hanging="1134"/>
      </w:pPr>
      <w:r>
        <w:br w:type="page"/>
        <w:t>30</w:t>
      </w:r>
      <w:r>
        <w:tab/>
        <w:t>7</w:t>
      </w:r>
    </w:p>
    <w:p w:rsidR="00000000" w:rsidRDefault="00C653B4">
      <w:pPr>
        <w:tabs>
          <w:tab w:val="left" w:pos="1134"/>
        </w:tabs>
        <w:ind w:left="1134" w:right="-1134" w:hanging="1134"/>
      </w:pPr>
      <w:r>
        <w:t>30a</w:t>
      </w:r>
      <w:r>
        <w:tab/>
        <w:t>27</w:t>
      </w:r>
    </w:p>
    <w:p w:rsidR="00000000" w:rsidRDefault="00C653B4">
      <w:pPr>
        <w:tabs>
          <w:tab w:val="left" w:pos="1134"/>
        </w:tabs>
        <w:ind w:left="1134" w:right="-1134" w:hanging="1134"/>
      </w:pPr>
      <w:r>
        <w:t>30z</w:t>
      </w:r>
      <w:r>
        <w:tab/>
        <w:t>G 15 Heppenheim S 7</w:t>
      </w:r>
    </w:p>
    <w:p w:rsidR="00000000" w:rsidRDefault="00C653B4">
      <w:pPr>
        <w:tabs>
          <w:tab w:val="left" w:pos="1134"/>
        </w:tabs>
        <w:ind w:left="1134" w:right="-1134" w:hanging="1134"/>
      </w:pPr>
      <w:r>
        <w:t>33</w:t>
      </w:r>
      <w:r>
        <w:tab/>
        <w:t>S. 725</w:t>
      </w:r>
    </w:p>
    <w:p w:rsidR="00000000" w:rsidRDefault="00C653B4">
      <w:pPr>
        <w:tabs>
          <w:tab w:val="left" w:pos="1134"/>
        </w:tabs>
        <w:ind w:left="1134" w:right="-1134" w:hanging="1134"/>
      </w:pPr>
      <w:r>
        <w:t>40</w:t>
      </w:r>
      <w:r>
        <w:tab/>
      </w:r>
      <w:r>
        <w:rPr>
          <w:vanish/>
        </w:rPr>
        <w:t>s[</w:t>
      </w:r>
      <w:r>
        <w:t>Wochenblätter</w:t>
      </w:r>
      <w:r>
        <w:rPr>
          <w:vanish/>
        </w:rPr>
        <w:t>]s</w:t>
      </w:r>
    </w:p>
    <w:p w:rsidR="00000000" w:rsidRDefault="00C653B4">
      <w:pPr>
        <w:tabs>
          <w:tab w:val="left" w:pos="1134"/>
        </w:tabs>
        <w:ind w:left="1134" w:right="-1134" w:hanging="1134"/>
      </w:pPr>
      <w:r>
        <w:t>41</w:t>
      </w:r>
      <w:r>
        <w:tab/>
        <w:t xml:space="preserve">u.a.: Einführung eines Wochenblattes für den </w:t>
      </w:r>
      <w:r>
        <w:rPr>
          <w:vanish/>
        </w:rPr>
        <w:t>o[2{</w:t>
      </w:r>
      <w:r>
        <w:t>Kreis</w:t>
      </w:r>
      <w:r>
        <w:rPr>
          <w:vanish/>
        </w:rPr>
        <w:t>}</w:t>
      </w:r>
      <w:r>
        <w:t xml:space="preserve"> </w:t>
      </w:r>
      <w:r>
        <w:rPr>
          <w:vanish/>
        </w:rPr>
        <w:t>1{</w:t>
      </w:r>
      <w:r>
        <w:t>Heppenheim</w:t>
      </w:r>
      <w:r>
        <w:rPr>
          <w:vanish/>
        </w:rPr>
        <w:t>}]o</w:t>
      </w:r>
      <w:r>
        <w:t xml:space="preserve">; Verzeichnis der in den einzelnen Gemeinden </w:t>
      </w:r>
      <w:r>
        <w:rPr>
          <w:vanish/>
        </w:rPr>
        <w:t>s[</w:t>
      </w:r>
      <w:r>
        <w:t>subskribierten Exemplare</w:t>
      </w:r>
      <w:r>
        <w:rPr>
          <w:vanish/>
        </w:rPr>
        <w:t>]s</w:t>
      </w:r>
      <w:r>
        <w:t>; Verzeichnis der i</w:t>
      </w:r>
      <w:r>
        <w:t>m Jahr 1842 erschienenen öffentlichen Bekanntmachungen</w:t>
      </w:r>
    </w:p>
    <w:p w:rsidR="00000000" w:rsidRDefault="00C653B4">
      <w:pPr>
        <w:tabs>
          <w:tab w:val="left" w:pos="1134"/>
        </w:tabs>
        <w:ind w:left="1134" w:right="-1134" w:hanging="1134"/>
      </w:pPr>
      <w:r>
        <w:t>43</w:t>
      </w:r>
      <w:r>
        <w:tab/>
        <w:t>1833 - 1848 ; 1861 - 1863</w:t>
      </w:r>
    </w:p>
    <w:p w:rsidR="00000000" w:rsidRDefault="00C653B4">
      <w:pPr>
        <w:tabs>
          <w:tab w:val="left" w:pos="1134"/>
        </w:tabs>
        <w:ind w:left="1134" w:right="-1134" w:hanging="1134"/>
      </w:pPr>
      <w:r>
        <w:br w:type="page"/>
        <w:t>30</w:t>
      </w:r>
      <w:r>
        <w:tab/>
        <w:t>11</w:t>
      </w:r>
    </w:p>
    <w:p w:rsidR="00000000" w:rsidRDefault="00C653B4">
      <w:pPr>
        <w:tabs>
          <w:tab w:val="left" w:pos="1134"/>
        </w:tabs>
        <w:ind w:left="1134" w:right="-1134" w:hanging="1134"/>
      </w:pPr>
      <w:r>
        <w:t>30a</w:t>
      </w:r>
      <w:r>
        <w:tab/>
        <w:t>28</w:t>
      </w:r>
    </w:p>
    <w:p w:rsidR="00000000" w:rsidRDefault="00C653B4">
      <w:pPr>
        <w:tabs>
          <w:tab w:val="left" w:pos="1134"/>
        </w:tabs>
        <w:ind w:left="1134" w:right="-1134" w:hanging="1134"/>
      </w:pPr>
      <w:r>
        <w:t>30z</w:t>
      </w:r>
      <w:r>
        <w:tab/>
        <w:t>G 15 Heppenheim S 11</w:t>
      </w:r>
    </w:p>
    <w:p w:rsidR="00000000" w:rsidRDefault="00C653B4">
      <w:pPr>
        <w:tabs>
          <w:tab w:val="left" w:pos="1134"/>
        </w:tabs>
        <w:ind w:left="1134" w:right="-1134" w:hanging="1134"/>
      </w:pPr>
      <w:r>
        <w:t>33</w:t>
      </w:r>
      <w:r>
        <w:tab/>
        <w:t>S. 725</w:t>
      </w:r>
    </w:p>
    <w:p w:rsidR="00000000" w:rsidRDefault="00C653B4">
      <w:pPr>
        <w:tabs>
          <w:tab w:val="left" w:pos="1134"/>
        </w:tabs>
        <w:ind w:left="1134" w:right="-1134" w:hanging="1134"/>
      </w:pPr>
      <w:r>
        <w:t>40</w:t>
      </w:r>
      <w:r>
        <w:tab/>
      </w:r>
      <w:r>
        <w:rPr>
          <w:vanish/>
        </w:rPr>
        <w:t>t[s[</w:t>
      </w:r>
      <w:r>
        <w:t>Verordnungs- und Anzeigeblatt</w:t>
      </w:r>
      <w:r>
        <w:rPr>
          <w:vanish/>
        </w:rPr>
        <w:t>]s</w:t>
      </w:r>
      <w:r>
        <w:t xml:space="preserve"> des Kreises Heppenheim</w:t>
      </w:r>
      <w:r>
        <w:rPr>
          <w:vanish/>
        </w:rPr>
        <w:t>]t</w:t>
      </w:r>
    </w:p>
    <w:p w:rsidR="00000000" w:rsidRDefault="00C653B4">
      <w:pPr>
        <w:tabs>
          <w:tab w:val="left" w:pos="1134"/>
        </w:tabs>
        <w:ind w:left="1134" w:right="-1134" w:hanging="1134"/>
      </w:pPr>
      <w:r>
        <w:t>41</w:t>
      </w:r>
      <w:r>
        <w:tab/>
        <w:t xml:space="preserve">u.a.: Austausch der </w:t>
      </w:r>
      <w:r>
        <w:rPr>
          <w:vanish/>
        </w:rPr>
        <w:t>s[</w:t>
      </w:r>
      <w:r>
        <w:t>Kreisblätter</w:t>
      </w:r>
      <w:r>
        <w:rPr>
          <w:vanish/>
        </w:rPr>
        <w:t>]s</w:t>
      </w:r>
      <w:r>
        <w:t xml:space="preserve">. - Darin: Gesuch des Ortsbürgers und </w:t>
      </w:r>
      <w:r>
        <w:rPr>
          <w:vanish/>
        </w:rPr>
        <w:t>p[5{s[</w:t>
      </w:r>
      <w:r>
        <w:t>Buchdrucker</w:t>
      </w:r>
      <w:r>
        <w:rPr>
          <w:vanish/>
        </w:rPr>
        <w:t>]s}</w:t>
      </w:r>
      <w:r>
        <w:t xml:space="preserve">s </w:t>
      </w:r>
      <w:r>
        <w:rPr>
          <w:vanish/>
        </w:rPr>
        <w:t>2{</w:t>
      </w:r>
      <w:r>
        <w:t>Georg</w:t>
      </w:r>
      <w:r>
        <w:rPr>
          <w:vanish/>
        </w:rPr>
        <w:t>}</w:t>
      </w:r>
      <w:r>
        <w:t xml:space="preserve"> </w:t>
      </w:r>
      <w:r>
        <w:rPr>
          <w:vanish/>
        </w:rPr>
        <w:t>1{</w:t>
      </w:r>
      <w:r>
        <w:t>Allendorf</w:t>
      </w:r>
      <w:r>
        <w:rPr>
          <w:vanish/>
        </w:rPr>
        <w:t>}</w:t>
      </w:r>
      <w:r>
        <w:t xml:space="preserve"> zu </w:t>
      </w:r>
      <w:r>
        <w:rPr>
          <w:vanish/>
        </w:rPr>
        <w:t>6{o[</w:t>
      </w:r>
      <w:r>
        <w:t>Heppenheim</w:t>
      </w:r>
      <w:r>
        <w:rPr>
          <w:vanish/>
        </w:rPr>
        <w:t>]o}]p</w:t>
      </w:r>
      <w:r>
        <w:t xml:space="preserve"> um </w:t>
      </w:r>
      <w:r>
        <w:rPr>
          <w:vanish/>
        </w:rPr>
        <w:t>s[2{</w:t>
      </w:r>
      <w:r>
        <w:t>Erlaubnis zur Anlegung einer</w:t>
      </w:r>
      <w:r>
        <w:rPr>
          <w:vanish/>
        </w:rPr>
        <w:t>}</w:t>
      </w:r>
      <w:r>
        <w:t xml:space="preserve"> </w:t>
      </w:r>
      <w:r>
        <w:rPr>
          <w:vanish/>
        </w:rPr>
        <w:t>1{</w:t>
      </w:r>
      <w:r>
        <w:t>Buchdruckerei</w:t>
      </w:r>
      <w:r>
        <w:rPr>
          <w:vanish/>
        </w:rPr>
        <w:t>}]s</w:t>
      </w:r>
    </w:p>
    <w:p w:rsidR="00000000" w:rsidRDefault="00C653B4">
      <w:pPr>
        <w:tabs>
          <w:tab w:val="left" w:pos="1134"/>
        </w:tabs>
        <w:ind w:left="1134" w:right="-1134" w:hanging="1134"/>
      </w:pPr>
      <w:r>
        <w:t>43</w:t>
      </w:r>
      <w:r>
        <w:tab/>
        <w:t>1858 - 1909</w:t>
      </w:r>
    </w:p>
    <w:p w:rsidR="00000000" w:rsidRDefault="00C653B4">
      <w:pPr>
        <w:tabs>
          <w:tab w:val="left" w:pos="1134"/>
        </w:tabs>
        <w:ind w:left="1134" w:right="-1134" w:hanging="1134"/>
      </w:pPr>
      <w:r>
        <w:br w:type="page"/>
        <w:t>30</w:t>
      </w:r>
      <w:r>
        <w:tab/>
        <w:t>3</w:t>
      </w:r>
    </w:p>
    <w:p w:rsidR="00000000" w:rsidRDefault="00C653B4">
      <w:pPr>
        <w:tabs>
          <w:tab w:val="left" w:pos="1134"/>
        </w:tabs>
        <w:ind w:left="1134" w:right="-1134" w:hanging="1134"/>
      </w:pPr>
      <w:r>
        <w:t>30a</w:t>
      </w:r>
      <w:r>
        <w:tab/>
        <w:t>29</w:t>
      </w:r>
    </w:p>
    <w:p w:rsidR="00000000" w:rsidRDefault="00C653B4">
      <w:pPr>
        <w:tabs>
          <w:tab w:val="left" w:pos="1134"/>
        </w:tabs>
        <w:ind w:left="1134" w:right="-1134" w:hanging="1134"/>
      </w:pPr>
      <w:r>
        <w:t>30z</w:t>
      </w:r>
      <w:r>
        <w:tab/>
        <w:t>G 15 Heppenheim S 3</w:t>
      </w:r>
    </w:p>
    <w:p w:rsidR="00000000" w:rsidRDefault="00C653B4">
      <w:pPr>
        <w:tabs>
          <w:tab w:val="left" w:pos="1134"/>
        </w:tabs>
        <w:ind w:left="1134" w:right="-1134" w:hanging="1134"/>
      </w:pPr>
      <w:r>
        <w:t>33</w:t>
      </w:r>
      <w:r>
        <w:tab/>
        <w:t>S. 725</w:t>
      </w:r>
    </w:p>
    <w:p w:rsidR="00000000" w:rsidRDefault="00C653B4">
      <w:pPr>
        <w:tabs>
          <w:tab w:val="left" w:pos="1134"/>
        </w:tabs>
        <w:ind w:left="1134" w:right="-1134" w:hanging="1134"/>
      </w:pPr>
      <w:r>
        <w:t>40</w:t>
      </w:r>
      <w:r>
        <w:tab/>
      </w:r>
      <w:r>
        <w:rPr>
          <w:vanish/>
        </w:rPr>
        <w:t>s[</w:t>
      </w:r>
      <w:r>
        <w:t>Intelligenzblatt</w:t>
      </w:r>
      <w:r>
        <w:rPr>
          <w:vanish/>
        </w:rPr>
        <w:t>]s</w:t>
      </w:r>
      <w:r>
        <w:t xml:space="preserve"> für den </w:t>
      </w:r>
      <w:r>
        <w:rPr>
          <w:vanish/>
        </w:rPr>
        <w:t>o[2{</w:t>
      </w:r>
      <w:r>
        <w:t>Kreis</w:t>
      </w:r>
      <w:r>
        <w:rPr>
          <w:vanish/>
        </w:rPr>
        <w:t>}</w:t>
      </w:r>
      <w:r>
        <w:t xml:space="preserve"> </w:t>
      </w:r>
      <w:r>
        <w:rPr>
          <w:vanish/>
        </w:rPr>
        <w:t>1{</w:t>
      </w:r>
      <w:r>
        <w:t>Lindenfe</w:t>
      </w:r>
      <w:r>
        <w:t>ls</w:t>
      </w:r>
      <w:r>
        <w:rPr>
          <w:vanish/>
        </w:rPr>
        <w:t>}]o</w:t>
      </w:r>
    </w:p>
    <w:p w:rsidR="00000000" w:rsidRDefault="00C653B4">
      <w:pPr>
        <w:tabs>
          <w:tab w:val="left" w:pos="1134"/>
        </w:tabs>
        <w:ind w:left="1134" w:right="-1134" w:hanging="1134"/>
      </w:pPr>
      <w:r>
        <w:t>43</w:t>
      </w:r>
      <w:r>
        <w:tab/>
        <w:t>1852 - 1873</w:t>
      </w:r>
    </w:p>
    <w:p w:rsidR="00000000" w:rsidRDefault="00C653B4">
      <w:pPr>
        <w:tabs>
          <w:tab w:val="left" w:pos="1134"/>
        </w:tabs>
        <w:ind w:left="1134" w:right="-1134" w:hanging="1134"/>
      </w:pPr>
      <w:r>
        <w:br w:type="page"/>
        <w:t>30</w:t>
      </w:r>
      <w:r>
        <w:tab/>
        <w:t>46</w:t>
      </w:r>
    </w:p>
    <w:p w:rsidR="00000000" w:rsidRDefault="00C653B4">
      <w:pPr>
        <w:tabs>
          <w:tab w:val="left" w:pos="1134"/>
        </w:tabs>
        <w:ind w:left="1134" w:right="-1134" w:hanging="1134"/>
      </w:pPr>
      <w:r>
        <w:t>30a</w:t>
      </w:r>
      <w:r>
        <w:tab/>
        <w:t>30</w:t>
      </w:r>
    </w:p>
    <w:p w:rsidR="00000000" w:rsidRDefault="00C653B4">
      <w:pPr>
        <w:tabs>
          <w:tab w:val="left" w:pos="1134"/>
        </w:tabs>
        <w:ind w:left="1134" w:right="-1134" w:hanging="1134"/>
      </w:pPr>
      <w:r>
        <w:t>30z</w:t>
      </w:r>
      <w:r>
        <w:tab/>
        <w:t>G 15 Heppenheim S 46</w:t>
      </w:r>
    </w:p>
    <w:p w:rsidR="00000000" w:rsidRDefault="00C653B4">
      <w:pPr>
        <w:tabs>
          <w:tab w:val="left" w:pos="1134"/>
        </w:tabs>
        <w:ind w:left="1134" w:right="-1134" w:hanging="1134"/>
      </w:pPr>
      <w:r>
        <w:t>33</w:t>
      </w:r>
      <w:r>
        <w:tab/>
        <w:t>S. 725</w:t>
      </w:r>
    </w:p>
    <w:p w:rsidR="00000000" w:rsidRDefault="00C653B4">
      <w:pPr>
        <w:tabs>
          <w:tab w:val="left" w:pos="1134"/>
        </w:tabs>
        <w:ind w:left="1134" w:right="-1134" w:hanging="1134"/>
      </w:pPr>
      <w:r>
        <w:t>40</w:t>
      </w:r>
      <w:r>
        <w:tab/>
      </w:r>
      <w:r>
        <w:rPr>
          <w:vanish/>
        </w:rPr>
        <w:t>s[</w:t>
      </w:r>
      <w:r>
        <w:t xml:space="preserve">Herausgabe eines </w:t>
      </w:r>
      <w:r>
        <w:rPr>
          <w:vanish/>
        </w:rPr>
        <w:t>s[</w:t>
      </w:r>
      <w:r>
        <w:t>Wochenblattes</w:t>
      </w:r>
      <w:r>
        <w:rPr>
          <w:vanish/>
        </w:rPr>
        <w:t>]s]s</w:t>
      </w:r>
      <w:r>
        <w:t xml:space="preserve"> für </w:t>
      </w:r>
      <w:r>
        <w:rPr>
          <w:vanish/>
        </w:rPr>
        <w:t>o[</w:t>
      </w:r>
      <w:r>
        <w:t>Wimpfen</w:t>
      </w:r>
      <w:r>
        <w:rPr>
          <w:vanish/>
        </w:rPr>
        <w:t>]o</w:t>
      </w:r>
      <w:r>
        <w:t xml:space="preserve"> und die umliegenden Orte</w:t>
      </w:r>
    </w:p>
    <w:p w:rsidR="00000000" w:rsidRDefault="00C653B4">
      <w:pPr>
        <w:tabs>
          <w:tab w:val="left" w:pos="1134"/>
        </w:tabs>
        <w:ind w:left="1134" w:right="-1134" w:hanging="1134"/>
      </w:pPr>
      <w:r>
        <w:t>41</w:t>
      </w:r>
      <w:r>
        <w:tab/>
        <w:t xml:space="preserve">u.a.: Verzeichnis der </w:t>
      </w:r>
      <w:r>
        <w:rPr>
          <w:vanish/>
        </w:rPr>
        <w:t>s[</w:t>
      </w:r>
      <w:r>
        <w:t>Abonnenten</w:t>
      </w:r>
      <w:r>
        <w:rPr>
          <w:vanish/>
        </w:rPr>
        <w:t>]s</w:t>
      </w:r>
      <w:r>
        <w:t xml:space="preserve"> des </w:t>
      </w:r>
      <w:r>
        <w:rPr>
          <w:vanish/>
        </w:rPr>
        <w:t>t[</w:t>
      </w:r>
      <w:r>
        <w:t>Wimpfener Wochenblatt</w:t>
      </w:r>
      <w:r>
        <w:rPr>
          <w:vanish/>
        </w:rPr>
        <w:t>]t</w:t>
      </w:r>
      <w:r>
        <w:t>es 1838</w:t>
      </w:r>
    </w:p>
    <w:p w:rsidR="00000000" w:rsidRDefault="00C653B4">
      <w:pPr>
        <w:tabs>
          <w:tab w:val="left" w:pos="1134"/>
        </w:tabs>
        <w:ind w:left="1134" w:right="-1134" w:hanging="1134"/>
      </w:pPr>
      <w:r>
        <w:t>43</w:t>
      </w:r>
      <w:r>
        <w:tab/>
        <w:t>1838 - 1897</w:t>
      </w:r>
    </w:p>
    <w:p w:rsidR="00000000" w:rsidRDefault="00C653B4">
      <w:pPr>
        <w:tabs>
          <w:tab w:val="left" w:pos="1134"/>
        </w:tabs>
        <w:ind w:left="1134" w:right="-1134" w:hanging="1134"/>
      </w:pPr>
      <w:r>
        <w:br w:type="page"/>
        <w:t>30</w:t>
      </w:r>
      <w:r>
        <w:tab/>
        <w:t>37</w:t>
      </w:r>
    </w:p>
    <w:p w:rsidR="00000000" w:rsidRDefault="00C653B4">
      <w:pPr>
        <w:tabs>
          <w:tab w:val="left" w:pos="1134"/>
        </w:tabs>
        <w:ind w:left="1134" w:right="-1134" w:hanging="1134"/>
      </w:pPr>
      <w:r>
        <w:t>30a</w:t>
      </w:r>
      <w:r>
        <w:tab/>
        <w:t>31</w:t>
      </w:r>
    </w:p>
    <w:p w:rsidR="00000000" w:rsidRDefault="00C653B4">
      <w:pPr>
        <w:tabs>
          <w:tab w:val="left" w:pos="1134"/>
        </w:tabs>
        <w:ind w:left="1134" w:right="-1134" w:hanging="1134"/>
      </w:pPr>
      <w:r>
        <w:t>30z</w:t>
      </w:r>
      <w:r>
        <w:tab/>
        <w:t>G 15 Heppenheim S 37</w:t>
      </w:r>
    </w:p>
    <w:p w:rsidR="00000000" w:rsidRDefault="00C653B4">
      <w:pPr>
        <w:tabs>
          <w:tab w:val="left" w:pos="1134"/>
        </w:tabs>
        <w:ind w:left="1134" w:right="-1134" w:hanging="1134"/>
      </w:pPr>
      <w:r>
        <w:t>33</w:t>
      </w:r>
      <w:r>
        <w:tab/>
        <w:t>S. 726</w:t>
      </w:r>
    </w:p>
    <w:p w:rsidR="00000000" w:rsidRDefault="00C653B4">
      <w:pPr>
        <w:tabs>
          <w:tab w:val="left" w:pos="1134"/>
        </w:tabs>
        <w:ind w:left="1134" w:right="-1134" w:hanging="1134"/>
      </w:pPr>
      <w:r>
        <w:t>40</w:t>
      </w:r>
      <w:r>
        <w:tab/>
      </w:r>
      <w:r>
        <w:rPr>
          <w:vanish/>
        </w:rPr>
        <w:t>s[</w:t>
      </w:r>
      <w:r>
        <w:t>Lokalblätter</w:t>
      </w:r>
      <w:r>
        <w:rPr>
          <w:vanish/>
        </w:rPr>
        <w:t>]s</w:t>
      </w:r>
      <w:r>
        <w:t xml:space="preserve"> (Einzelsachen): </w:t>
      </w:r>
      <w:r>
        <w:rPr>
          <w:vanish/>
        </w:rPr>
        <w:t>o[</w:t>
      </w:r>
      <w:r>
        <w:t>Fürth</w:t>
      </w:r>
      <w:r>
        <w:rPr>
          <w:vanish/>
        </w:rPr>
        <w:t>]o</w:t>
      </w:r>
    </w:p>
    <w:p w:rsidR="00000000" w:rsidRDefault="00C653B4">
      <w:pPr>
        <w:tabs>
          <w:tab w:val="left" w:pos="1134"/>
        </w:tabs>
        <w:ind w:left="1134" w:right="-1134" w:hanging="1134"/>
      </w:pPr>
      <w:r>
        <w:t>43</w:t>
      </w:r>
      <w:r>
        <w:tab/>
        <w:t>1843</w:t>
      </w:r>
    </w:p>
    <w:p w:rsidR="00000000" w:rsidRDefault="00C653B4">
      <w:pPr>
        <w:tabs>
          <w:tab w:val="left" w:pos="1134"/>
        </w:tabs>
        <w:ind w:left="1134" w:right="-1134" w:hanging="1134"/>
      </w:pPr>
      <w:r>
        <w:br w:type="page"/>
        <w:t>30</w:t>
      </w:r>
      <w:r>
        <w:tab/>
        <w:t>38</w:t>
      </w:r>
    </w:p>
    <w:p w:rsidR="00000000" w:rsidRDefault="00C653B4">
      <w:pPr>
        <w:tabs>
          <w:tab w:val="left" w:pos="1134"/>
        </w:tabs>
        <w:ind w:left="1134" w:right="-1134" w:hanging="1134"/>
      </w:pPr>
      <w:r>
        <w:t>30a</w:t>
      </w:r>
      <w:r>
        <w:tab/>
        <w:t>32</w:t>
      </w:r>
    </w:p>
    <w:p w:rsidR="00000000" w:rsidRDefault="00C653B4">
      <w:pPr>
        <w:tabs>
          <w:tab w:val="left" w:pos="1134"/>
        </w:tabs>
        <w:ind w:left="1134" w:right="-1134" w:hanging="1134"/>
      </w:pPr>
      <w:r>
        <w:t>30z</w:t>
      </w:r>
      <w:r>
        <w:tab/>
        <w:t>G 15 Heppenheim S 38</w:t>
      </w:r>
    </w:p>
    <w:p w:rsidR="00000000" w:rsidRDefault="00C653B4">
      <w:pPr>
        <w:tabs>
          <w:tab w:val="left" w:pos="1134"/>
        </w:tabs>
        <w:ind w:left="1134" w:right="-1134" w:hanging="1134"/>
      </w:pPr>
      <w:r>
        <w:t>33</w:t>
      </w:r>
      <w:r>
        <w:tab/>
        <w:t>S. 726</w:t>
      </w:r>
    </w:p>
    <w:p w:rsidR="00000000" w:rsidRDefault="00C653B4">
      <w:pPr>
        <w:tabs>
          <w:tab w:val="left" w:pos="1134"/>
        </w:tabs>
        <w:ind w:left="1134" w:right="-1134" w:hanging="1134"/>
      </w:pPr>
      <w:r>
        <w:t>40</w:t>
      </w:r>
      <w:r>
        <w:tab/>
      </w:r>
      <w:r>
        <w:rPr>
          <w:vanish/>
        </w:rPr>
        <w:t>s[</w:t>
      </w:r>
      <w:r>
        <w:t>Lokalblätter</w:t>
      </w:r>
      <w:r>
        <w:rPr>
          <w:vanish/>
        </w:rPr>
        <w:t>]s</w:t>
      </w:r>
      <w:r>
        <w:t xml:space="preserve"> (Einzelsachen): </w:t>
      </w:r>
      <w:r>
        <w:rPr>
          <w:vanish/>
        </w:rPr>
        <w:t>o[</w:t>
      </w:r>
      <w:r>
        <w:t>Heppenheim</w:t>
      </w:r>
      <w:r>
        <w:rPr>
          <w:vanish/>
        </w:rPr>
        <w:t>]o</w:t>
      </w:r>
    </w:p>
    <w:p w:rsidR="00000000" w:rsidRDefault="00C653B4">
      <w:pPr>
        <w:tabs>
          <w:tab w:val="left" w:pos="1134"/>
        </w:tabs>
        <w:ind w:left="1134" w:right="-1134" w:hanging="1134"/>
      </w:pPr>
      <w:r>
        <w:t>43</w:t>
      </w:r>
      <w:r>
        <w:tab/>
        <w:t>1871 - 1972</w:t>
      </w:r>
    </w:p>
    <w:p w:rsidR="00000000" w:rsidRDefault="00C653B4">
      <w:pPr>
        <w:tabs>
          <w:tab w:val="left" w:pos="1134"/>
        </w:tabs>
        <w:ind w:left="1134" w:right="-1134" w:hanging="1134"/>
      </w:pPr>
      <w:r>
        <w:br w:type="page"/>
        <w:t>30</w:t>
      </w:r>
      <w:r>
        <w:tab/>
        <w:t>39</w:t>
      </w:r>
    </w:p>
    <w:p w:rsidR="00000000" w:rsidRDefault="00C653B4">
      <w:pPr>
        <w:tabs>
          <w:tab w:val="left" w:pos="1134"/>
        </w:tabs>
        <w:ind w:left="1134" w:right="-1134" w:hanging="1134"/>
      </w:pPr>
      <w:r>
        <w:t>30a</w:t>
      </w:r>
      <w:r>
        <w:tab/>
        <w:t>33</w:t>
      </w:r>
    </w:p>
    <w:p w:rsidR="00000000" w:rsidRDefault="00C653B4">
      <w:pPr>
        <w:tabs>
          <w:tab w:val="left" w:pos="1134"/>
        </w:tabs>
        <w:ind w:left="1134" w:right="-1134" w:hanging="1134"/>
      </w:pPr>
      <w:r>
        <w:t>30z</w:t>
      </w:r>
      <w:r>
        <w:tab/>
        <w:t>G 15 Heppenheim S 39</w:t>
      </w:r>
    </w:p>
    <w:p w:rsidR="00000000" w:rsidRDefault="00C653B4">
      <w:pPr>
        <w:tabs>
          <w:tab w:val="left" w:pos="1134"/>
        </w:tabs>
        <w:ind w:left="1134" w:right="-1134" w:hanging="1134"/>
      </w:pPr>
      <w:r>
        <w:t>33</w:t>
      </w:r>
      <w:r>
        <w:tab/>
        <w:t>S. 726</w:t>
      </w:r>
    </w:p>
    <w:p w:rsidR="00000000" w:rsidRDefault="00C653B4">
      <w:pPr>
        <w:tabs>
          <w:tab w:val="left" w:pos="1134"/>
        </w:tabs>
        <w:ind w:left="1134" w:right="-1134" w:hanging="1134"/>
      </w:pPr>
      <w:r>
        <w:t>40</w:t>
      </w:r>
      <w:r>
        <w:tab/>
      </w:r>
      <w:r>
        <w:rPr>
          <w:vanish/>
        </w:rPr>
        <w:t>s[</w:t>
      </w:r>
      <w:r>
        <w:t>Lokalblätter</w:t>
      </w:r>
      <w:r>
        <w:rPr>
          <w:vanish/>
        </w:rPr>
        <w:t>]s</w:t>
      </w:r>
      <w:r>
        <w:t xml:space="preserve"> (Einzelsachen): </w:t>
      </w:r>
      <w:r>
        <w:rPr>
          <w:vanish/>
        </w:rPr>
        <w:t>o[</w:t>
      </w:r>
      <w:r>
        <w:t>Hirschhorn</w:t>
      </w:r>
      <w:r>
        <w:rPr>
          <w:vanish/>
        </w:rPr>
        <w:t>]o</w:t>
      </w:r>
    </w:p>
    <w:p w:rsidR="00000000" w:rsidRDefault="00C653B4">
      <w:pPr>
        <w:tabs>
          <w:tab w:val="left" w:pos="1134"/>
        </w:tabs>
        <w:ind w:left="1134" w:right="-1134" w:hanging="1134"/>
      </w:pPr>
      <w:r>
        <w:t>43</w:t>
      </w:r>
      <w:r>
        <w:tab/>
        <w:t>1882 ; 1897 ; 1908 ; 1926</w:t>
      </w:r>
    </w:p>
    <w:p w:rsidR="00000000" w:rsidRDefault="00C653B4">
      <w:pPr>
        <w:tabs>
          <w:tab w:val="left" w:pos="1134"/>
        </w:tabs>
      </w:pPr>
      <w:r>
        <w:br w:type="page"/>
      </w:r>
    </w:p>
    <w:p>
      <w:r>
        <w:t>30</w:t>
        <w:tab/>
        <w:t>40</w:t>
      </w:r>
    </w:p>
    <w:p>
      <w:r>
        <w:t>30a</w:t>
        <w:tab/>
        <w:t>34</w:t>
      </w:r>
    </w:p>
    <w:p>
      <w:r>
        <w:t>30z</w:t>
        <w:tab/>
        <w:t>G 15 Heppenheim S 40</w:t>
      </w:r>
    </w:p>
    <w:p>
      <w:r>
        <w:t>33</w:t>
        <w:tab/>
        <w:t>S. 726</w:t>
      </w:r>
    </w:p>
    <w:p>
      <w:r>
        <w:t>40</w:t>
        <w:tab/>
        <w:t>s[Lokalblätter]s (Einzelsachen): o[Viernheim]o</w:t>
      </w:r>
    </w:p>
    <w:p>
      <w:r>
        <w:t>43</w:t>
        <w:tab/>
        <w:t>1874 - 1875 ; 1912 - 1913</w:t>
      </w:r>
    </w:p>
    <w:p>
      <w:r>
        <w:br/>
        <w:t>30</w:t>
        <w:tab/>
        <w:t>41</w:t>
      </w:r>
    </w:p>
    <w:p>
      <w:r>
        <w:t>30a</w:t>
        <w:tab/>
        <w:t>35</w:t>
      </w:r>
    </w:p>
    <w:p>
      <w:r>
        <w:t>30z</w:t>
        <w:tab/>
        <w:t>G 15 Heppenheim S 41</w:t>
      </w:r>
    </w:p>
    <w:p>
      <w:r>
        <w:t>33</w:t>
        <w:tab/>
        <w:t>S. 726</w:t>
      </w:r>
    </w:p>
    <w:p>
      <w:r>
        <w:t>40</w:t>
        <w:tab/>
        <w:t>s[Lokalblätter]s (Einzelsachen): o[Wald-Michelbach]o</w:t>
      </w:r>
    </w:p>
    <w:p>
      <w:r>
        <w:t>43</w:t>
        <w:tab/>
        <w:t>1879 - 1880</w:t>
      </w:r>
    </w:p>
    <w:p>
      <w:r>
        <w:br/>
        <w:t>30</w:t>
        <w:tab/>
        <w:t>13</w:t>
      </w:r>
    </w:p>
    <w:p>
      <w:r>
        <w:t>30a</w:t>
        <w:tab/>
        <w:t>36</w:t>
      </w:r>
    </w:p>
    <w:p>
      <w:r>
        <w:t>30z</w:t>
        <w:tab/>
        <w:t>G 15 Heppenheim S 13</w:t>
      </w:r>
    </w:p>
    <w:p>
      <w:r>
        <w:t>33</w:t>
        <w:tab/>
        <w:t>S. 726</w:t>
      </w:r>
    </w:p>
    <w:p>
      <w:r>
        <w:t>40</w:t>
        <w:tab/>
        <w:t>Gesuch des p[5{Lederfabrikant}en 2{David} 1{Müller} zu 6{o[Bensheim]o}]p um s[2{Genehmigung der Gründung eines politisch konservativen} 1{Lokalblattes}]s zu o[Heppenheim]o (t["Starkenburger Bote"]t)</w:t>
      </w:r>
    </w:p>
    <w:p>
      <w:r>
        <w:t>43</w:t>
        <w:tab/>
        <w:t>1868 - 1869</w:t>
      </w:r>
    </w:p>
    <w:p>
      <w:r>
        <w:br/>
        <w:t>30</w:t>
        <w:tab/>
        <w:t>44</w:t>
      </w:r>
    </w:p>
    <w:p>
      <w:r>
        <w:t>30a</w:t>
        <w:tab/>
        <w:t>37</w:t>
      </w:r>
    </w:p>
    <w:p>
      <w:r>
        <w:t>30z</w:t>
        <w:tab/>
        <w:t>G 15 Heppenheim S 44</w:t>
      </w:r>
    </w:p>
    <w:p>
      <w:r>
        <w:t>33</w:t>
        <w:tab/>
        <w:t>S. 726</w:t>
      </w:r>
    </w:p>
    <w:p>
      <w:r>
        <w:t>40</w:t>
        <w:tab/>
        <w:t>Beschwerde der k[1{Viernheimer s[Druckerei-Gesellschaft]s p[Haas]p und Co.} gegen die Bürgermeisterei 2{o[Viernheim]o}]k wegen s[2{Vergebung der} Gemeinde-1{Druckarbeiten}]s (Bekanntmachungen u.a.)</w:t>
      </w:r>
    </w:p>
    <w:p>
      <w:r>
        <w:t>43</w:t>
        <w:tab/>
        <w:t>1906 - 1907</w:t>
      </w:r>
    </w:p>
    <w:p>
      <w:r>
        <w:br/>
        <w:t>30</w:t>
        <w:tab/>
        <w:t>4</w:t>
      </w:r>
    </w:p>
    <w:p>
      <w:r>
        <w:t>30a</w:t>
        <w:tab/>
        <w:t>38</w:t>
      </w:r>
    </w:p>
    <w:p>
      <w:r>
        <w:t>30z</w:t>
        <w:tab/>
        <w:t>G 15 Heppenheim S 4</w:t>
      </w:r>
    </w:p>
    <w:p>
      <w:r>
        <w:t>33</w:t>
        <w:tab/>
        <w:t>S. 726</w:t>
      </w:r>
    </w:p>
    <w:p>
      <w:r>
        <w:t>40</w:t>
        <w:tab/>
        <w:t>s[Landkalender]s für das o[2{Großherzogtum} 1{Hessen}]o</w:t>
      </w:r>
    </w:p>
    <w:p>
      <w:r>
        <w:t>43</w:t>
        <w:tab/>
        <w:t>1875 - 1919</w:t>
      </w:r>
    </w:p>
    <w:p>
      <w:r>
        <w:br/>
        <w:t>30</w:t>
        <w:tab/>
        <w:t>5</w:t>
      </w:r>
    </w:p>
    <w:p>
      <w:r>
        <w:t>30a</w:t>
        <w:tab/>
        <w:t>39</w:t>
      </w:r>
    </w:p>
    <w:p>
      <w:r>
        <w:t>30z</w:t>
        <w:tab/>
        <w:t>G 15 Heppenheim S 5</w:t>
      </w:r>
    </w:p>
    <w:p>
      <w:r>
        <w:t>33</w:t>
        <w:tab/>
        <w:t>S. 726</w:t>
      </w:r>
    </w:p>
    <w:p>
      <w:r>
        <w:t>40</w:t>
        <w:tab/>
        <w:t>s[Debit]s der s[Landkalender]s</w:t>
      </w:r>
    </w:p>
    <w:p>
      <w:r>
        <w:t>43</w:t>
        <w:tab/>
        <w:t>1821 - 1847 ; 1853 - 1860</w:t>
      </w:r>
    </w:p>
    <w:p>
      <w:r>
        <w:br/>
        <w:t>30</w:t>
        <w:tab/>
        <w:t>6</w:t>
      </w:r>
    </w:p>
    <w:p>
      <w:r>
        <w:t>30a</w:t>
        <w:tab/>
        <w:t>40</w:t>
      </w:r>
    </w:p>
    <w:p>
      <w:r>
        <w:t>30z</w:t>
        <w:tab/>
        <w:t>G 15 Heppenheim S 6</w:t>
      </w:r>
    </w:p>
    <w:p>
      <w:r>
        <w:t>33</w:t>
        <w:tab/>
        <w:t>S. 726</w:t>
      </w:r>
    </w:p>
    <w:p>
      <w:r>
        <w:t>40</w:t>
        <w:tab/>
        <w:t>s[2{Übersicht über die verkauften} 1{Landkalender}]s</w:t>
      </w:r>
    </w:p>
    <w:p>
      <w:r>
        <w:t>43</w:t>
        <w:tab/>
        <w:t>1890 - 1909</w:t>
      </w:r>
    </w:p>
    <w:p>
      <w:r>
        <w:br/>
        <w:t>30</w:t>
        <w:tab/>
        <w:t>34</w:t>
      </w:r>
    </w:p>
    <w:p>
      <w:r>
        <w:t>30a</w:t>
        <w:tab/>
        <w:t>41</w:t>
      </w:r>
    </w:p>
    <w:p>
      <w:r>
        <w:t>30z</w:t>
        <w:tab/>
        <w:t>G 15 Heppenheim S 34</w:t>
      </w:r>
    </w:p>
    <w:p>
      <w:r>
        <w:t>33</w:t>
        <w:tab/>
        <w:t>S. 726</w:t>
      </w:r>
    </w:p>
    <w:p>
      <w:r>
        <w:t>40</w:t>
        <w:tab/>
        <w:t>s[2{Landwirtschaftlicher} 1{Kalender}]s für das o[2{Großherzogtum} 1{Hessen}]o</w:t>
      </w:r>
    </w:p>
    <w:p>
      <w:r>
        <w:t>43</w:t>
        <w:tab/>
        <w:t>1903 - 1933</w:t>
      </w:r>
    </w:p>
    <w:p>
      <w:r>
        <w:br/>
        <w:t>30</w:t>
        <w:tab/>
        <w:t>35</w:t>
      </w:r>
    </w:p>
    <w:p>
      <w:r>
        <w:t>30a</w:t>
        <w:tab/>
        <w:t>42</w:t>
      </w:r>
    </w:p>
    <w:p>
      <w:r>
        <w:t>30z</w:t>
        <w:tab/>
        <w:t>G 15 Heppenheim S 35</w:t>
      </w:r>
    </w:p>
    <w:p>
      <w:r>
        <w:t>33</w:t>
        <w:tab/>
        <w:t>S. 726</w:t>
      </w:r>
    </w:p>
    <w:p>
      <w:r>
        <w:t>40</w:t>
        <w:tab/>
        <w:t>s[Bezug des t[Heimatfreund-s[Kalender]s]ts]s</w:t>
      </w:r>
    </w:p>
    <w:p>
      <w:r>
        <w:t>43</w:t>
        <w:tab/>
        <w:t>1937 - 1942</w:t>
      </w:r>
    </w:p>
    <w:p>
      <w:r>
        <w:br/>
        <w:t>30</w:t>
        <w:tab/>
        <w:t>50</w:t>
      </w:r>
    </w:p>
    <w:p>
      <w:r>
        <w:t>30a</w:t>
        <w:tab/>
        <w:t>43</w:t>
      </w:r>
    </w:p>
    <w:p>
      <w:r>
        <w:t>30z</w:t>
        <w:tab/>
        <w:t>G 15 Heppenheim S 50</w:t>
      </w:r>
    </w:p>
    <w:p>
      <w:r>
        <w:t>33</w:t>
        <w:tab/>
        <w:t>S. 727</w:t>
      </w:r>
    </w:p>
    <w:p>
      <w:r>
        <w:t>40</w:t>
        <w:tab/>
        <w:t>t[s[Gaukalender]s o[Hessen-Nassau]o]t</w:t>
      </w:r>
    </w:p>
    <w:p>
      <w:r>
        <w:t>43</w:t>
        <w:tab/>
        <w:t>1939 - 1941</w:t>
      </w:r>
    </w:p>
    <w:p>
      <w:r>
        <w:br/>
        <w:t>30</w:t>
        <w:tab/>
        <w:t>52</w:t>
      </w:r>
    </w:p>
    <w:p>
      <w:r>
        <w:t>30a</w:t>
        <w:tab/>
        <w:t>44</w:t>
      </w:r>
    </w:p>
    <w:p>
      <w:r>
        <w:t>30z</w:t>
        <w:tab/>
        <w:t>G 15 Heppenheim S 52</w:t>
      </w:r>
    </w:p>
    <w:p>
      <w:r>
        <w:t>33</w:t>
        <w:tab/>
        <w:t>S. 727</w:t>
      </w:r>
    </w:p>
    <w:p>
      <w:r>
        <w:t>40</w:t>
        <w:tab/>
        <w:t>t[Rhein-Main-s[Kalender]s]t</w:t>
      </w:r>
    </w:p>
    <w:p>
      <w:r>
        <w:t>43</w:t>
        <w:tab/>
        <w:t>1938 - 1940</w:t>
      </w:r>
    </w:p>
    <w:p>
      <w:r>
        <w:br/>
        <w:t>30</w:t>
        <w:tab/>
        <w:t>48</w:t>
      </w:r>
    </w:p>
    <w:p>
      <w:r>
        <w:t>30a</w:t>
        <w:tab/>
        <w:t>45</w:t>
      </w:r>
    </w:p>
    <w:p>
      <w:r>
        <w:t>30z</w:t>
        <w:tab/>
        <w:t>G 15 Heppenheim S 48</w:t>
      </w:r>
    </w:p>
    <w:p>
      <w:r>
        <w:t>33</w:t>
        <w:tab/>
        <w:t>S. 727</w:t>
      </w:r>
    </w:p>
    <w:p>
      <w:r>
        <w:t>40</w:t>
        <w:tab/>
        <w:t>Behörden-s[Wandkalender]s</w:t>
      </w:r>
    </w:p>
    <w:p>
      <w:r>
        <w:t>43</w:t>
        <w:tab/>
        <w:t>1940 - 1945</w:t>
      </w:r>
    </w:p>
    <w:p>
      <w:r>
        <w:br/>
        <w:t>30</w:t>
        <w:tab/>
        <w:t>49</w:t>
      </w:r>
    </w:p>
    <w:p>
      <w:r>
        <w:t>30a</w:t>
        <w:tab/>
        <w:t>46</w:t>
      </w:r>
    </w:p>
    <w:p>
      <w:r>
        <w:t>30z</w:t>
        <w:tab/>
        <w:t>G 15 Heppenheim S 49</w:t>
      </w:r>
    </w:p>
    <w:p>
      <w:r>
        <w:t>33</w:t>
        <w:tab/>
        <w:t>S. 727</w:t>
      </w:r>
    </w:p>
    <w:p>
      <w:r>
        <w:t>40</w:t>
        <w:tab/>
        <w:t>t[Deutscher Luftfahrt-s[Kalender]s]t</w:t>
      </w:r>
    </w:p>
    <w:p>
      <w:r>
        <w:t>43</w:t>
        <w:tab/>
        <w:t>1938 - 1939</w:t>
      </w:r>
    </w:p>
    <w:p>
      <w:r>
        <w:br/>
        <w:t>30</w:t>
        <w:tab/>
        <w:t>51</w:t>
      </w:r>
    </w:p>
    <w:p>
      <w:r>
        <w:t>30a</w:t>
        <w:tab/>
        <w:t>47</w:t>
      </w:r>
    </w:p>
    <w:p>
      <w:r>
        <w:t>30z</w:t>
        <w:tab/>
        <w:t>G 15 Heppenheim S 51</w:t>
      </w:r>
    </w:p>
    <w:p>
      <w:r>
        <w:t>33</w:t>
        <w:tab/>
        <w:t>S. 727</w:t>
      </w:r>
    </w:p>
    <w:p>
      <w:r>
        <w:t>40</w:t>
        <w:tab/>
        <w:t>t[Deutscher Kolonial-s[Kalender]s]t</w:t>
      </w:r>
    </w:p>
    <w:p>
      <w:r>
        <w:t>43</w:t>
        <w:tab/>
        <w:t>1941</w:t>
      </w:r>
    </w:p>
    <w:p>
      <w:r>
        <w:br/>
        <w:t>30</w:t>
        <w:tab/>
        <w:t>53</w:t>
      </w:r>
    </w:p>
    <w:p>
      <w:r>
        <w:t>30a</w:t>
        <w:tab/>
        <w:t>48</w:t>
      </w:r>
    </w:p>
    <w:p>
      <w:r>
        <w:t>30z</w:t>
        <w:tab/>
        <w:t>G 15 Heppenheim S 53</w:t>
      </w:r>
    </w:p>
    <w:p>
      <w:r>
        <w:t>33</w:t>
        <w:tab/>
        <w:t>S. 727</w:t>
      </w:r>
    </w:p>
    <w:p>
      <w:r>
        <w:t>40</w:t>
        <w:tab/>
        <w:t>t[Handwerks-s[Kalender]s der Kreishandwerkerschaft Bergstraße]t</w:t>
      </w:r>
    </w:p>
    <w:p>
      <w:r>
        <w:t>43</w:t>
        <w:tab/>
        <w:t>1937 - 1941</w:t>
      </w:r>
    </w:p>
    <w:p>
      <w:r>
        <w:br/>
        <w:t>30</w:t>
        <w:tab/>
        <w:t>55</w:t>
      </w:r>
    </w:p>
    <w:p>
      <w:r>
        <w:t>30a</w:t>
        <w:tab/>
        <w:t>49</w:t>
      </w:r>
    </w:p>
    <w:p>
      <w:r>
        <w:t>30z</w:t>
        <w:tab/>
        <w:t>G 15 Heppenheim S 55</w:t>
      </w:r>
    </w:p>
    <w:p>
      <w:r>
        <w:t>33</w:t>
        <w:tab/>
        <w:t>S. 727</w:t>
      </w:r>
    </w:p>
    <w:p>
      <w:r>
        <w:t>40</w:t>
        <w:tab/>
        <w:t>t[s[Kalender]s des Deutschtums im Ausland]t</w:t>
      </w:r>
    </w:p>
    <w:p>
      <w:r>
        <w:t>43</w:t>
        <w:tab/>
        <w:t>1927 - 1938</w:t>
      </w:r>
    </w:p>
    <w:p>
      <w:r>
        <w:br/>
        <w:t>30</w:t>
        <w:tab/>
        <w:t>54</w:t>
      </w:r>
    </w:p>
    <w:p>
      <w:r>
        <w:t>30a</w:t>
        <w:tab/>
        <w:t>50</w:t>
      </w:r>
    </w:p>
    <w:p>
      <w:r>
        <w:t>30z</w:t>
        <w:tab/>
        <w:t>G 15 Heppenheim S 54</w:t>
      </w:r>
    </w:p>
    <w:p>
      <w:r>
        <w:t>33</w:t>
        <w:tab/>
        <w:t>S. 727</w:t>
      </w:r>
    </w:p>
    <w:p>
      <w:r>
        <w:t>40</w:t>
        <w:tab/>
        <w:t>t[2{s[Kalender]s} 1{"Neues Volk"}]t des k[Rassenpolitischen Amtes der NSDAP]k</w:t>
      </w:r>
    </w:p>
    <w:p>
      <w:r>
        <w:t>43</w:t>
        <w:tab/>
        <w:t>1937 - 1938</w:t>
      </w:r>
    </w:p>
    <w:p>
      <w:r>
        <w:br/>
        <w:t>30</w:t>
        <w:tab/>
        <w:t>83</w:t>
      </w:r>
    </w:p>
    <w:p>
      <w:r>
        <w:t>30a</w:t>
        <w:tab/>
        <w:t>51</w:t>
      </w:r>
    </w:p>
    <w:p>
      <w:r>
        <w:t>30z</w:t>
        <w:tab/>
        <w:t>G 15 Heppenheim S 83</w:t>
      </w:r>
    </w:p>
    <w:p>
      <w:r>
        <w:t>33</w:t>
        <w:tab/>
        <w:t>S. 727</w:t>
      </w:r>
    </w:p>
    <w:p>
      <w:r>
        <w:t>40</w:t>
        <w:tab/>
        <w:t>t[Statistisches Jahrbuch für das Deutsche Reich]t</w:t>
      </w:r>
    </w:p>
    <w:p>
      <w:r>
        <w:t>43</w:t>
        <w:tab/>
        <w:t>1922 - 1925</w:t>
      </w:r>
    </w:p>
    <w:p>
      <w:r>
        <w:br/>
        <w:t>30</w:t>
        <w:tab/>
        <w:t>102</w:t>
      </w:r>
    </w:p>
    <w:p>
      <w:r>
        <w:t>30a</w:t>
        <w:tab/>
        <w:t>52</w:t>
      </w:r>
    </w:p>
    <w:p>
      <w:r>
        <w:t>30z</w:t>
        <w:tab/>
        <w:t>G 15 Heppenheim S 102</w:t>
      </w:r>
    </w:p>
    <w:p>
      <w:r>
        <w:t>33</w:t>
        <w:tab/>
        <w:t>S. 727</w:t>
      </w:r>
    </w:p>
    <w:p>
      <w:r>
        <w:t>40</w:t>
        <w:tab/>
        <w:t>t[Handbuch für das Deutsche Reich]t</w:t>
      </w:r>
    </w:p>
    <w:p>
      <w:r>
        <w:t>43</w:t>
        <w:tab/>
        <w:t>1924 - 1929</w:t>
      </w:r>
    </w:p>
    <w:p>
      <w:r>
        <w:br/>
        <w:t>30</w:t>
        <w:tab/>
        <w:t>91</w:t>
      </w:r>
    </w:p>
    <w:p>
      <w:r>
        <w:t>30a</w:t>
        <w:tab/>
        <w:t>53</w:t>
      </w:r>
    </w:p>
    <w:p>
      <w:r>
        <w:t>30z</w:t>
        <w:tab/>
        <w:t>G 15 Heppenheim S 91</w:t>
      </w:r>
    </w:p>
    <w:p>
      <w:r>
        <w:t>33</w:t>
        <w:tab/>
        <w:t>S. 727</w:t>
      </w:r>
    </w:p>
    <w:p>
      <w:r>
        <w:t>40</w:t>
        <w:tab/>
        <w:t>s[Herausgabe eines t[2{Buch}es 1{"Das Landkreiswerk"}]t]s</w:t>
      </w:r>
    </w:p>
    <w:p>
      <w:r>
        <w:t>43</w:t>
        <w:tab/>
        <w:t>1926</w:t>
      </w:r>
    </w:p>
    <w:p>
      <w:r>
        <w:br/>
        <w:t>30</w:t>
        <w:tab/>
        <w:t>100</w:t>
      </w:r>
    </w:p>
    <w:p>
      <w:r>
        <w:t>30a</w:t>
        <w:tab/>
        <w:t>54</w:t>
      </w:r>
    </w:p>
    <w:p>
      <w:r>
        <w:t>30z</w:t>
        <w:tab/>
        <w:t>G 15 Heppenheim S 100</w:t>
      </w:r>
    </w:p>
    <w:p>
      <w:r>
        <w:t>33</w:t>
        <w:tab/>
        <w:t>S. 728</w:t>
      </w:r>
    </w:p>
    <w:p>
      <w:r>
        <w:t>40</w:t>
        <w:tab/>
        <w:t>t[Rhein-Mainisches Verwaltungs- und Wirtschaftshandbuch]t</w:t>
      </w:r>
    </w:p>
    <w:p>
      <w:r>
        <w:t>43</w:t>
        <w:tab/>
        <w:t>1934 - 1935</w:t>
      </w:r>
    </w:p>
    <w:p>
      <w:r>
        <w:br/>
        <w:t>30</w:t>
        <w:tab/>
        <w:t>97</w:t>
      </w:r>
    </w:p>
    <w:p>
      <w:r>
        <w:t>30a</w:t>
        <w:tab/>
        <w:t>55</w:t>
      </w:r>
    </w:p>
    <w:p>
      <w:r>
        <w:t>30z</w:t>
        <w:tab/>
        <w:t>G 15 Heppenheim S 97</w:t>
      </w:r>
    </w:p>
    <w:p>
      <w:r>
        <w:t>33</w:t>
        <w:tab/>
        <w:t>S. 728</w:t>
      </w:r>
    </w:p>
    <w:p>
      <w:r>
        <w:t>40</w:t>
        <w:tab/>
        <w:t>t[Rhein-Mainisches Verwaltung- und Wirtschaftshandbuch]t</w:t>
      </w:r>
    </w:p>
    <w:p>
      <w:r>
        <w:t>43</w:t>
        <w:tab/>
        <w:t>1935</w:t>
      </w:r>
    </w:p>
    <w:p>
      <w:r>
        <w:br/>
        <w:t>30</w:t>
        <w:tab/>
        <w:t>73</w:t>
      </w:r>
    </w:p>
    <w:p>
      <w:r>
        <w:t>30a</w:t>
        <w:tab/>
        <w:t>56</w:t>
      </w:r>
    </w:p>
    <w:p>
      <w:r>
        <w:t>30z</w:t>
        <w:tab/>
        <w:t>G 15 Heppenheim S 73</w:t>
      </w:r>
    </w:p>
    <w:p>
      <w:r>
        <w:t>33</w:t>
        <w:tab/>
        <w:t>S. 728</w:t>
      </w:r>
    </w:p>
    <w:p>
      <w:r>
        <w:t>40</w:t>
        <w:tab/>
        <w:t>t[o[Hessische]o s[Volksbücher]s]t</w:t>
      </w:r>
    </w:p>
    <w:p>
      <w:r>
        <w:t>43</w:t>
        <w:tab/>
        <w:t>1908 - 1910</w:t>
      </w:r>
    </w:p>
    <w:p>
      <w:r>
        <w:br/>
        <w:t>30</w:t>
        <w:tab/>
        <w:t>105</w:t>
      </w:r>
    </w:p>
    <w:p>
      <w:r>
        <w:t>30a</w:t>
        <w:tab/>
        <w:t>57</w:t>
      </w:r>
    </w:p>
    <w:p>
      <w:r>
        <w:t>30z</w:t>
        <w:tab/>
        <w:t>G 15 Heppenheim S 105</w:t>
      </w:r>
    </w:p>
    <w:p>
      <w:r>
        <w:t>33</w:t>
        <w:tab/>
        <w:t>S. 728</w:t>
      </w:r>
    </w:p>
    <w:p>
      <w:r>
        <w:t>40</w:t>
        <w:tab/>
        <w:t>s[Herausgabe eines t[2{Buches} 1{"Tannenberg"}]t]s durch das k[Kuratorium für das Reichsehrenmal Tannenberg]k</w:t>
      </w:r>
    </w:p>
    <w:p>
      <w:r>
        <w:t>43</w:t>
        <w:tab/>
        <w:t>1939</w:t>
      </w:r>
    </w:p>
    <w:p>
      <w:r>
        <w:br/>
        <w:t>30</w:t>
        <w:tab/>
        <w:t>109</w:t>
      </w:r>
    </w:p>
    <w:p>
      <w:r>
        <w:t>30a</w:t>
        <w:tab/>
        <w:t>58</w:t>
      </w:r>
    </w:p>
    <w:p>
      <w:r>
        <w:t>30z</w:t>
        <w:tab/>
        <w:t>G 15 Heppenheim S 109</w:t>
      </w:r>
    </w:p>
    <w:p>
      <w:r>
        <w:t>33</w:t>
        <w:tab/>
        <w:t>S. 728</w:t>
      </w:r>
    </w:p>
    <w:p>
      <w:r>
        <w:t>40</w:t>
        <w:tab/>
        <w:t>t[2{Buch} 1{"Der Weltbolschewismus" der Antikomintern}]t</w:t>
      </w:r>
    </w:p>
    <w:p>
      <w:r>
        <w:t>43</w:t>
        <w:tab/>
        <w:t>1938</w:t>
      </w:r>
    </w:p>
    <w:p>
      <w:r>
        <w:br/>
        <w:t>30</w:t>
        <w:tab/>
        <w:t>75</w:t>
      </w:r>
    </w:p>
    <w:p>
      <w:r>
        <w:t>30a</w:t>
        <w:tab/>
        <w:t>59</w:t>
      </w:r>
    </w:p>
    <w:p>
      <w:r>
        <w:t>30z</w:t>
        <w:tab/>
        <w:t>G 15 Heppenheim S 75</w:t>
      </w:r>
    </w:p>
    <w:p>
      <w:r>
        <w:t>33</w:t>
        <w:tab/>
        <w:t>S. 728</w:t>
      </w:r>
    </w:p>
    <w:p>
      <w:r>
        <w:t>40</w:t>
        <w:tab/>
        <w:t>t[2{Buchreihe} 1{"Deutsche Seebücherei"}]t</w:t>
      </w:r>
    </w:p>
    <w:p>
      <w:r>
        <w:t>43</w:t>
        <w:tab/>
        <w:t>1905 - 1910</w:t>
      </w:r>
    </w:p>
    <w:p>
      <w:r>
        <w:br/>
        <w:t>30</w:t>
        <w:tab/>
        <w:t>30</w:t>
      </w:r>
    </w:p>
    <w:p>
      <w:r>
        <w:t>30a</w:t>
        <w:tab/>
        <w:t>60</w:t>
      </w:r>
    </w:p>
    <w:p>
      <w:r>
        <w:t>30z</w:t>
        <w:tab/>
        <w:t>G 15 Heppenheim S 30</w:t>
      </w:r>
    </w:p>
    <w:p>
      <w:r>
        <w:t>33</w:t>
        <w:tab/>
        <w:t>S. 728</w:t>
      </w:r>
    </w:p>
    <w:p>
      <w:r>
        <w:t>40</w:t>
        <w:tab/>
        <w:t>s[Fachbücher]s für den Bau von Kurzwellensendern</w:t>
      </w:r>
    </w:p>
    <w:p>
      <w:r>
        <w:t>43</w:t>
        <w:tab/>
        <w:t>1942</w:t>
      </w:r>
    </w:p>
    <w:p>
      <w:r>
        <w:br/>
        <w:t>30</w:t>
        <w:tab/>
        <w:t>86</w:t>
      </w:r>
    </w:p>
    <w:p>
      <w:r>
        <w:t>30a</w:t>
        <w:tab/>
        <w:t>61</w:t>
      </w:r>
    </w:p>
    <w:p>
      <w:r>
        <w:t>30z</w:t>
        <w:tab/>
        <w:t>G 15 Heppenheim S 86</w:t>
      </w:r>
    </w:p>
    <w:p>
      <w:r>
        <w:t>33</w:t>
        <w:tab/>
        <w:t>S. 728</w:t>
      </w:r>
    </w:p>
    <w:p>
      <w:r>
        <w:t>40</w:t>
        <w:tab/>
        <w:t>t[Vorschriftensammlung für die Kommunalverwaltung]t</w:t>
      </w:r>
    </w:p>
    <w:p>
      <w:r>
        <w:t>43</w:t>
        <w:tab/>
        <w:t>1939 - 1942</w:t>
      </w:r>
    </w:p>
    <w:p>
      <w:r>
        <w:br/>
        <w:t>30</w:t>
        <w:tab/>
        <w:t>7</w:t>
      </w:r>
    </w:p>
    <w:p>
      <w:r>
        <w:t>30a</w:t>
        <w:tab/>
        <w:t>62</w:t>
      </w:r>
    </w:p>
    <w:p>
      <w:r>
        <w:t>30z</w:t>
        <w:tab/>
        <w:t>G 15 Heppenheim S 7</w:t>
      </w:r>
    </w:p>
    <w:p>
      <w:r>
        <w:t>33</w:t>
        <w:tab/>
        <w:t>S. 728</w:t>
      </w:r>
    </w:p>
    <w:p>
      <w:r>
        <w:t>40</w:t>
        <w:tab/>
        <w:t>s[Schriften]s und s[Bildwerke]s des k[Deutschen Kommunals[verlag]ss]k</w:t>
      </w:r>
    </w:p>
    <w:p>
      <w:r>
        <w:t>43</w:t>
        <w:tab/>
        <w:t>1927 - 1932</w:t>
      </w:r>
    </w:p>
    <w:p>
      <w:r>
        <w:br/>
        <w:t>30</w:t>
        <w:tab/>
        <w:t>90</w:t>
      </w:r>
    </w:p>
    <w:p>
      <w:r>
        <w:t>30a</w:t>
        <w:tab/>
        <w:t>63</w:t>
      </w:r>
    </w:p>
    <w:p>
      <w:r>
        <w:t>30z</w:t>
        <w:tab/>
        <w:t>G 15 Heppenheim S 90</w:t>
      </w:r>
    </w:p>
    <w:p>
      <w:r>
        <w:t>33</w:t>
        <w:tab/>
        <w:t>S. 729</w:t>
      </w:r>
    </w:p>
    <w:p>
      <w:r>
        <w:t>40</w:t>
        <w:tab/>
        <w:t>t[2{Hausbuch} 1{"Ewiges Deutschland"}]t des k[Winterhilfswerks]k</w:t>
      </w:r>
    </w:p>
    <w:p>
      <w:r>
        <w:t>43</w:t>
        <w:tab/>
        <w:t>1939 - 1940</w:t>
      </w:r>
    </w:p>
    <w:p>
      <w:r>
        <w:br/>
        <w:t>30</w:t>
        <w:tab/>
        <w:t>89</w:t>
      </w:r>
    </w:p>
    <w:p>
      <w:r>
        <w:t>30a</w:t>
        <w:tab/>
        <w:t>64</w:t>
      </w:r>
    </w:p>
    <w:p>
      <w:r>
        <w:t>30z</w:t>
        <w:tab/>
        <w:t>G 15 Heppenheim S 89</w:t>
      </w:r>
    </w:p>
    <w:p>
      <w:r>
        <w:t>33</w:t>
        <w:tab/>
        <w:t>S. 730</w:t>
      </w:r>
    </w:p>
    <w:p>
      <w:r>
        <w:t>40</w:t>
        <w:tab/>
        <w:t>s[Veröffentlichungen]s der k[1{Publikationsstelle über Ostgebiete} 2{o[Berlin-Dahlem]o}]k</w:t>
      </w:r>
    </w:p>
    <w:p>
      <w:r>
        <w:t>41</w:t>
        <w:tab/>
        <w:t>u.a.: Liste der Neuerscheinungen; Bezug des Verzeichnisses "Die Ostgebiete des Deutschen Reiches und des Generalgouvernements der besetzten polnischen Gebiete</w:t>
      </w:r>
    </w:p>
    <w:p>
      <w:r>
        <w:t>43</w:t>
        <w:tab/>
        <w:t>1940 - 1941</w:t>
      </w:r>
    </w:p>
    <w:p>
      <w:r>
        <w:br/>
        <w:t>30</w:t>
        <w:tab/>
        <w:t>95</w:t>
      </w:r>
    </w:p>
    <w:p>
      <w:r>
        <w:t>30a</w:t>
        <w:tab/>
        <w:t>65</w:t>
      </w:r>
    </w:p>
    <w:p>
      <w:r>
        <w:t>30z</w:t>
        <w:tab/>
        <w:t>G 15 Heppenheim S 95</w:t>
      </w:r>
    </w:p>
    <w:p>
      <w:r>
        <w:t>33</w:t>
        <w:tab/>
        <w:t>S. 730</w:t>
      </w:r>
    </w:p>
    <w:p>
      <w:r>
        <w:t>40</w:t>
        <w:tab/>
        <w:t>t[2{s[Broschüre]s} 1{"Wie sie lügen"}]t</w:t>
      </w:r>
    </w:p>
    <w:p>
      <w:r>
        <w:t>43</w:t>
        <w:tab/>
        <w:t>1939</w:t>
      </w:r>
    </w:p>
    <w:p>
      <w:r>
        <w:br/>
        <w:t>30</w:t>
        <w:tab/>
        <w:t>108</w:t>
      </w:r>
    </w:p>
    <w:p>
      <w:r>
        <w:t>30a</w:t>
        <w:tab/>
        <w:t>66</w:t>
      </w:r>
    </w:p>
    <w:p>
      <w:r>
        <w:t>30z</w:t>
        <w:tab/>
        <w:t>G 15 Heppenheim S 108</w:t>
      </w:r>
    </w:p>
    <w:p>
      <w:r>
        <w:t>33</w:t>
        <w:tab/>
        <w:t>S. 731</w:t>
      </w:r>
    </w:p>
    <w:p>
      <w:r>
        <w:t>40</w:t>
        <w:tab/>
        <w:t>t[2{s[Schrift]s} 1{"Freude am Kind"}]t</w:t>
      </w:r>
    </w:p>
    <w:p>
      <w:r>
        <w:t>43</w:t>
        <w:tab/>
        <w:t>1938 - 1939</w:t>
      </w:r>
    </w:p>
    <w:p>
      <w:r>
        <w:br/>
        <w:t>30</w:t>
        <w:tab/>
        <w:t>19</w:t>
      </w:r>
    </w:p>
    <w:p>
      <w:r>
        <w:t>30a</w:t>
        <w:tab/>
        <w:t>67</w:t>
      </w:r>
    </w:p>
    <w:p>
      <w:r>
        <w:t>30z</w:t>
        <w:tab/>
        <w:t>G 15 Heppenheim S 19</w:t>
      </w:r>
    </w:p>
    <w:p>
      <w:r>
        <w:t>33</w:t>
        <w:tab/>
        <w:t>S. 731</w:t>
      </w:r>
    </w:p>
    <w:p>
      <w:r>
        <w:t>40</w:t>
        <w:tab/>
        <w:t>s[2{Wehrpolitische} 1{Schriftenreihe}]s des k[Oberkommandos der Wehrmacht]k t["Kleine Kriegshefte"]t</w:t>
      </w:r>
    </w:p>
    <w:p>
      <w:r>
        <w:t>43</w:t>
        <w:tab/>
        <w:t>1940 - 1941</w:t>
      </w:r>
    </w:p>
    <w:p>
      <w:r>
        <w:br/>
        <w:t>30</w:t>
        <w:tab/>
        <w:t>93</w:t>
      </w:r>
    </w:p>
    <w:p>
      <w:r>
        <w:t>30a</w:t>
        <w:tab/>
        <w:t>68</w:t>
      </w:r>
    </w:p>
    <w:p>
      <w:r>
        <w:t>30z</w:t>
        <w:tab/>
        <w:t>G 15 Heppenheim S 93</w:t>
      </w:r>
    </w:p>
    <w:p>
      <w:r>
        <w:t>33</w:t>
        <w:tab/>
        <w:t>S. 731</w:t>
      </w:r>
    </w:p>
    <w:p>
      <w:r>
        <w:t>40</w:t>
        <w:tab/>
        <w:t>t["Bunte Hefte für unsere Soldaten"]t</w:t>
      </w:r>
    </w:p>
    <w:p>
      <w:r>
        <w:t>43</w:t>
        <w:tab/>
        <w:t>1940</w:t>
      </w:r>
    </w:p>
    <w:p>
      <w:r>
        <w:br/>
        <w:t>30</w:t>
        <w:tab/>
        <w:t>70</w:t>
      </w:r>
    </w:p>
    <w:p>
      <w:r>
        <w:t>30a</w:t>
        <w:tab/>
        <w:t>69</w:t>
      </w:r>
    </w:p>
    <w:p>
      <w:r>
        <w:t>30z</w:t>
        <w:tab/>
        <w:t>G 15 Heppenheim S 70</w:t>
      </w:r>
    </w:p>
    <w:p>
      <w:r>
        <w:t>33</w:t>
        <w:tab/>
        <w:t>S. 732</w:t>
      </w:r>
    </w:p>
    <w:p>
      <w:r>
        <w:t>40</w:t>
        <w:tab/>
        <w:t>s[s[2{Empfehlung und Vertrieb von sowie Werbung für} 1{Bücher}]s]s und Zeitschriften (Allgemeines)</w:t>
      </w:r>
    </w:p>
    <w:p>
      <w:r>
        <w:t>41</w:t>
        <w:tab/>
        <w:t>u.a.: s[2{Verteilung von} 1{Druckerzeugnissen} 3{strafbaren Inhalts an Schulausgängen}]s</w:t>
      </w:r>
    </w:p>
    <w:p>
      <w:r>
        <w:t>43</w:t>
        <w:tab/>
        <w:t>1928 - 1936</w:t>
      </w:r>
    </w:p>
    <w:p>
      <w:r>
        <w:br/>
        <w:t>30</w:t>
        <w:tab/>
        <w:t>94</w:t>
      </w:r>
    </w:p>
    <w:p>
      <w:r>
        <w:t>30a</w:t>
        <w:tab/>
        <w:t>70</w:t>
      </w:r>
    </w:p>
    <w:p>
      <w:r>
        <w:t>30z</w:t>
        <w:tab/>
        <w:t>G 15 Heppenheim S 94</w:t>
      </w:r>
    </w:p>
    <w:p>
      <w:r>
        <w:t>33</w:t>
        <w:tab/>
        <w:t>S. 732</w:t>
      </w:r>
    </w:p>
    <w:p>
      <w:r>
        <w:t>40</w:t>
        <w:tab/>
        <w:t>s[2{Werbung, Besprechung und Empfehlung von} 1{Büchern}]s, s[Schriften]s und s[Bildreihen]s</w:t>
      </w:r>
    </w:p>
    <w:p>
      <w:r>
        <w:t>41</w:t>
        <w:tab/>
        <w:t>u.a.: t[2{s[Broschüre]s}n 1{"Versammlungen, s[Druckschriften]s, Polizei"}]t und t["Der Vaterländische Gedanke in der s[Jugendliteratur]s"]t</w:t>
      </w:r>
    </w:p>
    <w:p>
      <w:r>
        <w:t>43</w:t>
        <w:tab/>
        <w:t>1835 - 1861 ; 1902 ; 1924 - 1941</w:t>
      </w:r>
    </w:p>
    <w:p>
      <w:r>
        <w:br/>
        <w:t>30</w:t>
        <w:tab/>
        <w:t>33</w:t>
      </w:r>
    </w:p>
    <w:p>
      <w:r>
        <w:t>30a</w:t>
        <w:tab/>
        <w:t>71</w:t>
      </w:r>
    </w:p>
    <w:p>
      <w:r>
        <w:t>30z</w:t>
        <w:tab/>
        <w:t>G 15 Heppenheim S 33</w:t>
      </w:r>
    </w:p>
    <w:p>
      <w:r>
        <w:t>33</w:t>
        <w:tab/>
        <w:t>S. 732</w:t>
      </w:r>
    </w:p>
    <w:p>
      <w:r>
        <w:t>40</w:t>
        <w:tab/>
        <w:t>Gemeinschaftswerbung für die deutsche Zeitung; hier: Ausgabe von Zeitungsgutscheinen oder eines Exemplars s[t["Mein Kampf"]t für Neuvermählte]s</w:t>
      </w:r>
    </w:p>
    <w:p>
      <w:r>
        <w:t>43</w:t>
        <w:tab/>
        <w:t>1936 - 1937</w:t>
      </w:r>
    </w:p>
    <w:p>
      <w:r>
        <w:br/>
        <w:t>30</w:t>
        <w:tab/>
        <w:t>63</w:t>
      </w:r>
    </w:p>
    <w:p>
      <w:r>
        <w:t>30a</w:t>
        <w:tab/>
        <w:t>72</w:t>
      </w:r>
    </w:p>
    <w:p>
      <w:r>
        <w:t>30z</w:t>
        <w:tab/>
        <w:t>G 15 Heppenheim S 63</w:t>
      </w:r>
    </w:p>
    <w:p>
      <w:r>
        <w:t>33</w:t>
        <w:tab/>
        <w:t>S. 732</w:t>
      </w:r>
    </w:p>
    <w:p>
      <w:r>
        <w:t>40</w:t>
        <w:tab/>
        <w:t>s[2{Behördliche Empfehlungsschreiben für} 1{Druckwerke}]s (Allgemeines)</w:t>
      </w:r>
    </w:p>
    <w:p>
      <w:r>
        <w:t>43</w:t>
        <w:tab/>
        <w:t>1936 - 1941</w:t>
      </w:r>
    </w:p>
    <w:p>
      <w:r>
        <w:br/>
        <w:t>30</w:t>
        <w:tab/>
        <w:t>29</w:t>
      </w:r>
    </w:p>
    <w:p>
      <w:r>
        <w:t>30a</w:t>
        <w:tab/>
        <w:t>73</w:t>
      </w:r>
    </w:p>
    <w:p>
      <w:r>
        <w:t>30z</w:t>
        <w:tab/>
        <w:t>G 15 Heppenheim S 29</w:t>
      </w:r>
    </w:p>
    <w:p>
      <w:r>
        <w:t>33</w:t>
        <w:tab/>
        <w:t>S. 732</w:t>
      </w:r>
    </w:p>
    <w:p>
      <w:r>
        <w:t>40</w:t>
        <w:tab/>
        <w:t>s[1{Besprechungen und s[Empfehlungen]s von} 1{Bücher}]sn und Zeitschriften im Reichsministerialblatt</w:t>
      </w:r>
    </w:p>
    <w:p>
      <w:r>
        <w:t>43</w:t>
        <w:tab/>
        <w:t>1938 - 1944</w:t>
      </w:r>
    </w:p>
    <w:p>
      <w:r>
        <w:br/>
        <w:t>30</w:t>
        <w:tab/>
        <w:t>62</w:t>
      </w:r>
    </w:p>
    <w:p>
      <w:r>
        <w:t>30a</w:t>
        <w:tab/>
        <w:t>74</w:t>
      </w:r>
    </w:p>
    <w:p>
      <w:r>
        <w:t>30z</w:t>
        <w:tab/>
        <w:t>G 15 Heppenheim S 62</w:t>
      </w:r>
    </w:p>
    <w:p>
      <w:r>
        <w:t>33</w:t>
        <w:tab/>
        <w:t>S. 732 f.</w:t>
      </w:r>
    </w:p>
    <w:p>
      <w:r>
        <w:t>40</w:t>
        <w:tab/>
        <w:t>s[Fachbuchwerbung]s</w:t>
      </w:r>
    </w:p>
    <w:p>
      <w:r>
        <w:t>41</w:t>
        <w:tab/>
        <w:t>u.a.: Veranstaltung eines s["Tages des Buches"]s; s["Woche des Deutschen Buches"]s; Herbstveranstaltungen für das s[2{deutsche} 1{Schrifttum}]s</w:t>
      </w:r>
    </w:p>
    <w:p>
      <w:r>
        <w:t>43</w:t>
        <w:tab/>
        <w:t>1929 - 1943</w:t>
      </w:r>
    </w:p>
    <w:p>
      <w:r>
        <w:br/>
        <w:t>26</w:t>
        <w:tab/>
        <w:t>V</w:t>
      </w:r>
    </w:p>
    <w:p>
      <w:r>
        <w:t>26a</w:t>
        <w:tab/>
        <w:t>V</w:t>
      </w:r>
    </w:p>
    <w:p>
      <w:r>
        <w:t>26b</w:t>
        <w:tab/>
        <w:t>01</w:t>
      </w:r>
    </w:p>
    <w:p>
      <w:r>
        <w:t>27</w:t>
        <w:tab/>
        <w:t>V. Handel und Gewerbe \ V.5. Gewerbe \ V.5.b. Stehender Gewerbebetrieb</w:t>
      </w:r>
    </w:p>
    <w:p>
      <w:r>
        <w:t>30</w:t>
        <w:tab/>
        <w:t>74</w:t>
      </w:r>
    </w:p>
    <w:p>
      <w:r>
        <w:t>30a</w:t>
        <w:tab/>
        <w:t>01</w:t>
      </w:r>
    </w:p>
    <w:p>
      <w:r>
        <w:t>30z</w:t>
        <w:tab/>
        <w:t>G 15 Heppenheim V 74</w:t>
      </w:r>
    </w:p>
    <w:p>
      <w:r>
        <w:t>33</w:t>
        <w:tab/>
        <w:t>S. 814</w:t>
      </w:r>
    </w:p>
    <w:p>
      <w:r>
        <w:t>40</w:t>
        <w:tab/>
        <w:t>Genehmigung, Betrieb und Beaufsichtigung von Dampfkesselanlagen (Einzelsachen)</w:t>
      </w:r>
    </w:p>
    <w:p>
      <w:r>
        <w:t>41</w:t>
        <w:tab/>
        <w:t>k[1{Fa. p[Allendorf]p und p[Pfeifer]p} zu 2{o[Heppenheim]o}]k</w:t>
      </w:r>
    </w:p>
    <w:p>
      <w:r>
        <w:t>43</w:t>
        <w:tab/>
        <w:t>1893</w:t>
      </w:r>
    </w:p>
    <w:p>
      <w:r>
        <w:br/>
        <w:t>30</w:t>
        <w:tab/>
        <w:t>64</w:t>
      </w:r>
    </w:p>
    <w:p>
      <w:r>
        <w:t>30a</w:t>
        <w:tab/>
        <w:t>02</w:t>
      </w:r>
    </w:p>
    <w:p>
      <w:r>
        <w:t>30z</w:t>
        <w:tab/>
        <w:t>G 15 Heppenheim V 64</w:t>
      </w:r>
    </w:p>
    <w:p>
      <w:r>
        <w:t>33</w:t>
        <w:tab/>
        <w:t>S. 814</w:t>
      </w:r>
    </w:p>
    <w:p>
      <w:r>
        <w:t>40</w:t>
        <w:tab/>
        <w:t>k[1{p[Allendorf]p'sche s[Buchdruckerei]s} zu 2{o[Heppenheim]o}]k</w:t>
      </w:r>
    </w:p>
    <w:p>
      <w:r>
        <w:t>43</w:t>
        <w:tab/>
        <w:t>1894 - 1900</w:t>
      </w:r>
    </w:p>
    <w:p>
      <w:r>
        <w:br/>
        <w:t>30</w:t>
        <w:tab/>
        <w:t>61</w:t>
      </w:r>
    </w:p>
    <w:p>
      <w:r>
        <w:t>30a</w:t>
        <w:tab/>
        <w:t>03</w:t>
      </w:r>
    </w:p>
    <w:p>
      <w:r>
        <w:t>30z</w:t>
        <w:tab/>
        <w:t>G 15 Heppenheim V 61</w:t>
      </w:r>
    </w:p>
    <w:p>
      <w:r>
        <w:t>33</w:t>
        <w:tab/>
        <w:t>S. 814</w:t>
      </w:r>
    </w:p>
    <w:p>
      <w:r>
        <w:t>40</w:t>
        <w:tab/>
        <w:t>p[2{Georg} 1{Allendorf} zu 6{o[Heppenheim]o}]p</w:t>
      </w:r>
    </w:p>
    <w:p>
      <w:r>
        <w:t>43</w:t>
        <w:tab/>
        <w:t>1895</w:t>
      </w:r>
    </w:p>
    <w:p>
      <w:r>
        <w:br/>
        <w:t>26</w:t>
        <w:tab/>
        <w:t>V</w:t>
      </w:r>
    </w:p>
    <w:p>
      <w:r>
        <w:t>26a</w:t>
        <w:tab/>
        <w:t>V</w:t>
      </w:r>
    </w:p>
    <w:p>
      <w:r>
        <w:t>26b</w:t>
        <w:tab/>
        <w:t>02</w:t>
      </w:r>
    </w:p>
    <w:p>
      <w:r>
        <w:t>27</w:t>
        <w:tab/>
        <w:t>V. Handel und Gewerbe \ V.5. Gewerbe \ V.5.c. Gewerbebetrieb im Umherziehen</w:t>
      </w:r>
    </w:p>
    <w:p>
      <w:r>
        <w:t>30</w:t>
        <w:tab/>
        <w:t>110</w:t>
      </w:r>
    </w:p>
    <w:p>
      <w:r>
        <w:t>30a</w:t>
        <w:tab/>
        <w:t>01</w:t>
      </w:r>
    </w:p>
    <w:p>
      <w:r>
        <w:t>30z</w:t>
        <w:tab/>
        <w:t>G 15 Heppenheim V 110</w:t>
      </w:r>
    </w:p>
    <w:p>
      <w:r>
        <w:t>33</w:t>
        <w:tab/>
        <w:t>S. 818 f.</w:t>
      </w:r>
    </w:p>
    <w:p>
      <w:r>
        <w:t>40</w:t>
        <w:tab/>
        <w:t>Gewerbebetrieb im Umherziehen</w:t>
      </w:r>
    </w:p>
    <w:p>
      <w:r>
        <w:t>41</w:t>
        <w:tab/>
        <w:t>u.a.: t[Verzeichnisse der s[Druckschriften, Schriften und Bildwerke, welche von o[preußischen]o Behörden zum s[Feilbieten im Umherziehen]s nicht zugelassen sind]s]t</w:t>
      </w:r>
    </w:p>
    <w:p>
      <w:r>
        <w:t>43</w:t>
        <w:tab/>
        <w:t>1869 - 1932</w:t>
      </w:r>
    </w:p>
    <w:p>
      <w:r>
        <w:br/>
        <w:t>26</w:t>
        <w:tab/>
        <w:t>W</w:t>
      </w:r>
    </w:p>
    <w:p>
      <w:r>
        <w:t>26a</w:t>
        <w:tab/>
        <w:t>W</w:t>
      </w:r>
    </w:p>
    <w:p>
      <w:r>
        <w:t>26b</w:t>
        <w:tab/>
        <w:t>02</w:t>
      </w:r>
    </w:p>
    <w:p>
      <w:r>
        <w:t>27</w:t>
        <w:tab/>
        <w:t>W. Soziale Fürsorge \ W.2. Unfallversicherung</w:t>
      </w:r>
    </w:p>
    <w:p>
      <w:r>
        <w:t>30</w:t>
        <w:tab/>
        <w:t>86</w:t>
      </w:r>
    </w:p>
    <w:p>
      <w:r>
        <w:t>30a</w:t>
        <w:tab/>
        <w:t>01</w:t>
      </w:r>
    </w:p>
    <w:p>
      <w:r>
        <w:t>30z</w:t>
        <w:tab/>
        <w:t>G 15 Heppenheim W 86</w:t>
      </w:r>
    </w:p>
    <w:p>
      <w:r>
        <w:t>33</w:t>
        <w:tab/>
        <w:t>S. 841</w:t>
      </w:r>
    </w:p>
    <w:p>
      <w:r>
        <w:t>40</w:t>
        <w:tab/>
        <w:t>k[Deutsche s[Buchdruckerberufsgenossenschaft]s]k</w:t>
      </w:r>
    </w:p>
    <w:p>
      <w:r>
        <w:t>43</w:t>
        <w:tab/>
        <w:t>1888 - 1914</w:t>
      </w:r>
    </w:p>
    <w:p>
      <w:r>
        <w:br/>
        <w:t>26</w:t>
        <w:tab/>
        <w:t>W</w:t>
      </w:r>
    </w:p>
    <w:p>
      <w:r>
        <w:t>26a</w:t>
        <w:tab/>
        <w:t>W</w:t>
      </w:r>
    </w:p>
    <w:p>
      <w:r>
        <w:t>26b</w:t>
        <w:tab/>
        <w:t>04</w:t>
      </w:r>
    </w:p>
    <w:p>
      <w:r>
        <w:t>27</w:t>
        <w:tab/>
        <w:t>W. Soziale Fürsorge \ W.4. Organisation des Arbeitsnachweises, Arbeitsdienst</w:t>
      </w:r>
    </w:p>
    <w:p>
      <w:r>
        <w:t>30</w:t>
        <w:tab/>
        <w:t>121</w:t>
      </w:r>
    </w:p>
    <w:p>
      <w:r>
        <w:t>30a</w:t>
        <w:tab/>
        <w:t>01</w:t>
      </w:r>
    </w:p>
    <w:p>
      <w:r>
        <w:t>30z</w:t>
        <w:tab/>
        <w:t>G 15 Heppenheim W 121</w:t>
      </w:r>
    </w:p>
    <w:p>
      <w:r>
        <w:t>33</w:t>
        <w:tab/>
        <w:t>S. 851</w:t>
      </w:r>
    </w:p>
    <w:p>
      <w:r>
        <w:t>40</w:t>
        <w:tab/>
        <w:t>s[Bezug von s[Literatur über Arbeitsvermittlung und Arbeitslosenversicherung]s]s</w:t>
      </w:r>
    </w:p>
    <w:p>
      <w:r>
        <w:t>41</w:t>
        <w:tab/>
        <w:t>v.a.: s[Prospekte]s und Rechnungen</w:t>
      </w:r>
    </w:p>
    <w:p>
      <w:r>
        <w:t>43</w:t>
        <w:tab/>
        <w:t>1930 - 1939</w:t>
      </w:r>
    </w:p>
    <w:p>
      <w:r>
        <w:br/>
        <w:t>26</w:t>
        <w:tab/>
        <w:t>X</w:t>
      </w:r>
    </w:p>
    <w:p>
      <w:r>
        <w:t>26a</w:t>
        <w:tab/>
        <w:t>X</w:t>
      </w:r>
    </w:p>
    <w:p>
      <w:r>
        <w:t>27</w:t>
        <w:tab/>
        <w:t>X. Verkehrswesen \ X.1. Postwesen</w:t>
      </w:r>
    </w:p>
    <w:p>
      <w:r>
        <w:t>30</w:t>
        <w:tab/>
        <w:t>9</w:t>
      </w:r>
    </w:p>
    <w:p>
      <w:r>
        <w:t>30a</w:t>
        <w:tab/>
        <w:t>01</w:t>
      </w:r>
    </w:p>
    <w:p>
      <w:r>
        <w:t>30z</w:t>
        <w:tab/>
        <w:t>G 15 Heppenheim X 9</w:t>
      </w:r>
    </w:p>
    <w:p>
      <w:r>
        <w:t>33</w:t>
        <w:tab/>
        <w:t>S. 863</w:t>
      </w:r>
    </w:p>
    <w:p>
      <w:r>
        <w:t>40</w:t>
        <w:tab/>
        <w:t>s[2{Versand der} 1{Kreisblätter}]s durch die Post, Gebühren für s[Zeitungsbestellung]s und Herausgabe von Postbüchern</w:t>
      </w:r>
    </w:p>
    <w:p>
      <w:r>
        <w:t>43</w:t>
        <w:tab/>
        <w:t>1869 - 1876</w:t>
      </w:r>
    </w:p>
    <w:p/>
    <w:p/>
    <w:p>
      <w:r>
        <w:br/>
        <w:t>20</w:t>
        <w:tab/>
        <w:t>G 15 Lauterbach</w:t>
      </w:r>
    </w:p>
    <w:p>
      <w:r>
        <w:t>20a</w:t>
        <w:tab/>
        <w:t>039</w:t>
      </w:r>
    </w:p>
    <w:p>
      <w:r>
        <w:t>21</w:t>
        <w:tab/>
        <w:t>Kreis Lauterbach</w:t>
      </w:r>
    </w:p>
    <w:p>
      <w:r>
        <w:t>22</w:t>
        <w:tab/>
        <w:t>G Behörden und Ämter Großherzogtum und Volksstaat Hessen \ G 11 - 19 Innere Verwaltung \ G 15 Kreis- und Landratsämter \ #Kreis Lauterbach</w:t>
      </w:r>
    </w:p>
    <w:p>
      <w:r>
        <w:t>23</w:t>
        <w:tab/>
        <w:t>1821 - 1945</w:t>
      </w:r>
    </w:p>
    <w:p>
      <w:r>
        <w:t>24</w:t>
        <w:tab/>
        <w:t>Findbuch</w:t>
      </w:r>
    </w:p>
    <w:p>
      <w:r>
        <w:t>25</w:t>
        <w:tab/>
        <w:t>Gedrucktes Findbuch: Repertorien des Hessischen Staatsarchivs Darmstadt 19/1: Abteilung G 15 Kreis Lauterbach, Darmstadt 1984. Mikrofiches sind vorhanden. Die Gliederung der Aktentitel folgt dem Registraturplan für die Großherzoglich Hessischen Kreisämter von 1906.</w:t>
      </w:r>
    </w:p>
    <w:p>
      <w:r>
        <w:t>26</w:t>
        <w:tab/>
        <w:t>&lt; - &gt;</w:t>
      </w:r>
    </w:p>
    <w:p>
      <w:r>
        <w:t>26a</w:t>
        <w:tab/>
        <w:t>01</w:t>
      </w:r>
    </w:p>
    <w:p>
      <w:r>
        <w:t>27</w:t>
        <w:tab/>
        <w:t>Akten \ I. Staatsverfassung \ I/1 Staatsoberhaupt</w:t>
      </w:r>
    </w:p>
    <w:p>
      <w:r>
        <w:t>30</w:t>
        <w:tab/>
        <w:t>Nr. 3</w:t>
      </w:r>
    </w:p>
    <w:p>
      <w:r>
        <w:t>30a</w:t>
        <w:tab/>
        <w:t>01</w:t>
      </w:r>
    </w:p>
    <w:p>
      <w:r>
        <w:t>30z</w:t>
        <w:tab/>
        <w:t>G 15 Lauterbach Nr. 3</w:t>
      </w:r>
    </w:p>
    <w:p>
      <w:r>
        <w:t>33</w:t>
        <w:tab/>
        <w:t>S. 21</w:t>
      </w:r>
    </w:p>
    <w:p>
      <w:r>
        <w:t>40</w:t>
        <w:tab/>
        <w:t>Aufstellung einer Matrikel des großherzoglich hessischen Adels</w:t>
      </w:r>
    </w:p>
    <w:p>
      <w:r>
        <w:t>41</w:t>
        <w:tab/>
        <w:t>auch: s[Herausgabe einer Stammtafel des großherzoglich hessischen Regentenhauses]s durch p[5{s[Hofbuchdrucker]s} 1{Bekker}, 6{o[Darmstadt]o}]p, 1853</w:t>
      </w:r>
    </w:p>
    <w:p>
      <w:r>
        <w:t>43</w:t>
        <w:tab/>
        <w:t>1853 ; 1855</w:t>
      </w:r>
    </w:p>
    <w:p>
      <w:r>
        <w:br/>
        <w:t>26</w:t>
        <w:tab/>
        <w:t>&lt; - &gt;</w:t>
      </w:r>
    </w:p>
    <w:p>
      <w:r>
        <w:t>26a</w:t>
        <w:tab/>
        <w:t>02</w:t>
      </w:r>
    </w:p>
    <w:p>
      <w:r>
        <w:t>27</w:t>
        <w:tab/>
        <w:t>Akten \ II. Geschichte, Statistik und Topographie \ II/2 Statistik</w:t>
      </w:r>
    </w:p>
    <w:p>
      <w:r>
        <w:t>30</w:t>
        <w:tab/>
        <w:t>Nr. 40</w:t>
      </w:r>
    </w:p>
    <w:p>
      <w:r>
        <w:t>30a</w:t>
        <w:tab/>
        <w:t>01</w:t>
      </w:r>
    </w:p>
    <w:p>
      <w:r>
        <w:t>30z</w:t>
        <w:tab/>
        <w:t>G 15 Lauterbach Nr. 40</w:t>
      </w:r>
    </w:p>
    <w:p>
      <w:r>
        <w:t>33</w:t>
        <w:tab/>
        <w:t>S. 24</w:t>
      </w:r>
    </w:p>
    <w:p>
      <w:r>
        <w:t>40</w:t>
        <w:tab/>
        <w:t>Erstellung eines s[Hof- und Staatshandbuches]s</w:t>
      </w:r>
    </w:p>
    <w:p>
      <w:r>
        <w:t>43</w:t>
        <w:tab/>
        <w:t>1822 - 1928</w:t>
      </w:r>
    </w:p>
    <w:p>
      <w:r>
        <w:t>45</w:t>
        <w:tab/>
        <w:t>Vorprov.: Kons. Schlitz, Kons. Lauterbach</w:t>
      </w:r>
    </w:p>
    <w:p>
      <w:r>
        <w:br/>
        <w:t>26</w:t>
        <w:tab/>
        <w:t>&lt; - &gt;</w:t>
      </w:r>
    </w:p>
    <w:p>
      <w:r>
        <w:t>26a</w:t>
        <w:tab/>
        <w:t>04</w:t>
      </w:r>
    </w:p>
    <w:p>
      <w:r>
        <w:t>27</w:t>
        <w:tab/>
        <w:t>Akten \ IV. Staatsverwaltung \ IV/1 Sammlung der Gesetze, Verordnungen und Regulative</w:t>
      </w:r>
    </w:p>
    <w:p>
      <w:r>
        <w:t>30</w:t>
        <w:tab/>
        <w:t>Nr. 64</w:t>
      </w:r>
    </w:p>
    <w:p>
      <w:r>
        <w:t>30a</w:t>
        <w:tab/>
        <w:t>01</w:t>
      </w:r>
    </w:p>
    <w:p>
      <w:r>
        <w:t>30z</w:t>
        <w:tab/>
        <w:t>G 15 Lauterbach Nr. 64</w:t>
      </w:r>
    </w:p>
    <w:p>
      <w:r>
        <w:t>33</w:t>
        <w:tab/>
        <w:t>S. 25</w:t>
      </w:r>
    </w:p>
    <w:p>
      <w:r>
        <w:t>40</w:t>
        <w:tab/>
        <w:t>s[Bezug und Sammlung von s[Reichsgesetze]sn und s[Reichsverordnungen]s]s</w:t>
      </w:r>
    </w:p>
    <w:p>
      <w:r>
        <w:t>43</w:t>
        <w:tab/>
        <w:t>1869 - 1874 ; 1917 - 1945</w:t>
      </w:r>
    </w:p>
    <w:p>
      <w:r>
        <w:br/>
        <w:t>30</w:t>
        <w:tab/>
        <w:t>Nr. 65</w:t>
      </w:r>
    </w:p>
    <w:p>
      <w:r>
        <w:t>30a</w:t>
        <w:tab/>
        <w:t>02</w:t>
      </w:r>
    </w:p>
    <w:p>
      <w:r>
        <w:t>30z</w:t>
        <w:tab/>
        <w:t>G 15 Lauterbach Nr. 65</w:t>
      </w:r>
    </w:p>
    <w:p>
      <w:r>
        <w:t>33</w:t>
        <w:tab/>
        <w:t>S. 25</w:t>
      </w:r>
    </w:p>
    <w:p>
      <w:r>
        <w:t>40</w:t>
        <w:tab/>
        <w:t>s[Bezug und Sammlung hessischer s[Regierungs- und Amtsblätter]s]s</w:t>
      </w:r>
    </w:p>
    <w:p>
      <w:r>
        <w:t>43</w:t>
        <w:tab/>
        <w:t>1830 ; 1840 ; 1852 - 1944</w:t>
      </w:r>
    </w:p>
    <w:p>
      <w:r>
        <w:br/>
        <w:t>30</w:t>
        <w:tab/>
        <w:t>Nr. 66</w:t>
      </w:r>
    </w:p>
    <w:p>
      <w:r>
        <w:t>30a</w:t>
        <w:tab/>
        <w:t>03</w:t>
      </w:r>
    </w:p>
    <w:p>
      <w:r>
        <w:t>30z</w:t>
        <w:tab/>
        <w:t>G 15 Lauterbach Nr. 66</w:t>
      </w:r>
    </w:p>
    <w:p>
      <w:r>
        <w:t>33</w:t>
        <w:tab/>
        <w:t>S. 25</w:t>
      </w:r>
    </w:p>
    <w:p>
      <w:r>
        <w:t>40</w:t>
        <w:tab/>
        <w:t>s[Bezug von s[Zeitungen]s und s[Zeitschriften]s]s</w:t>
      </w:r>
    </w:p>
    <w:p>
      <w:r>
        <w:t>41</w:t>
        <w:tab/>
        <w:t>u.a.: t[Darmstädter Zeitung]t, t[Oberhess. Tageszeitung]t, t[Zeitschrift für das Heimatwesen]t, kommunalpolitische Zeitschriften</w:t>
      </w:r>
    </w:p>
    <w:p>
      <w:r>
        <w:t>43</w:t>
        <w:tab/>
        <w:t>1808 ; 1822 - 1834 ; 1848 ; 1865 - 1944</w:t>
      </w:r>
    </w:p>
    <w:p>
      <w:r>
        <w:br/>
        <w:t>26</w:t>
        <w:tab/>
        <w:t>&lt; - &gt;</w:t>
      </w:r>
    </w:p>
    <w:p>
      <w:r>
        <w:t>26a</w:t>
        <w:tab/>
        <w:t>05</w:t>
      </w:r>
    </w:p>
    <w:p>
      <w:r>
        <w:t>26b</w:t>
        <w:tab/>
        <w:t>02</w:t>
      </w:r>
    </w:p>
    <w:p>
      <w:r>
        <w:t>27</w:t>
        <w:tab/>
        <w:t>Akten \ V. Kreis- und Provinzialverwaltung \ V/2 Kreis- und Provinzialverwaltungsbeamte und -behörden \ V/2b Organe der Selbstverwaltung</w:t>
      </w:r>
    </w:p>
    <w:p>
      <w:r>
        <w:t>30</w:t>
        <w:tab/>
        <w:t>Nr. 105</w:t>
      </w:r>
    </w:p>
    <w:p>
      <w:r>
        <w:t>30a</w:t>
        <w:tab/>
        <w:t>01</w:t>
      </w:r>
    </w:p>
    <w:p>
      <w:r>
        <w:t>30z</w:t>
        <w:tab/>
        <w:t>G 15 Lauterbach Nr. 105</w:t>
      </w:r>
    </w:p>
    <w:p>
      <w:r>
        <w:t>33</w:t>
        <w:tab/>
        <w:t>S. 28</w:t>
      </w:r>
    </w:p>
    <w:p>
      <w:r>
        <w:t>40</w:t>
        <w:tab/>
        <w:t>k[Verband der hessischen Kreise und Provinzen]k</w:t>
      </w:r>
    </w:p>
    <w:p>
      <w:r>
        <w:t>41</w:t>
        <w:tab/>
        <w:t>Geschäftberichte 1924 - 1932, Rundschreiben, s[Herausgabe des t[2{Werk}es 1{"Die deutschen Landkreise"}]t]s</w:t>
      </w:r>
    </w:p>
    <w:p>
      <w:r>
        <w:t>43</w:t>
        <w:tab/>
        <w:t>1924 - 1933</w:t>
      </w:r>
    </w:p>
    <w:p>
      <w:r>
        <w:br/>
        <w:t>26</w:t>
        <w:tab/>
        <w:t>&lt; - &gt;</w:t>
      </w:r>
    </w:p>
    <w:p>
      <w:r>
        <w:t>26a</w:t>
        <w:tab/>
        <w:t>05</w:t>
      </w:r>
    </w:p>
    <w:p>
      <w:r>
        <w:t>26b</w:t>
        <w:tab/>
        <w:t>04</w:t>
      </w:r>
    </w:p>
    <w:p>
      <w:r>
        <w:t>27</w:t>
        <w:tab/>
        <w:t>Akten \ V. Kreis- und Provinzialverwaltung \ V/4 Geschäftsbetrieb</w:t>
      </w:r>
    </w:p>
    <w:p>
      <w:r>
        <w:t>30</w:t>
        <w:tab/>
        <w:t>Nr. 128</w:t>
      </w:r>
    </w:p>
    <w:p>
      <w:r>
        <w:t>30a</w:t>
        <w:tab/>
        <w:t>01</w:t>
      </w:r>
    </w:p>
    <w:p>
      <w:r>
        <w:t>30z</w:t>
        <w:tab/>
        <w:t>G 15 Lauterbach Nr. 128</w:t>
      </w:r>
    </w:p>
    <w:p>
      <w:r>
        <w:t>33</w:t>
        <w:tab/>
        <w:t>S. 30</w:t>
      </w:r>
    </w:p>
    <w:p>
      <w:r>
        <w:t>40</w:t>
        <w:tab/>
        <w:t>Geschäftsbedarf, allgemein</w:t>
      </w:r>
    </w:p>
    <w:p>
      <w:r>
        <w:t>41</w:t>
        <w:tab/>
        <w:t>s[2{Vergebung der} 1{Buchdrucker- und s[Buchbinderarbeiten]s}]s</w:t>
      </w:r>
    </w:p>
    <w:p>
      <w:r>
        <w:t>43</w:t>
        <w:tab/>
        <w:t>1900 - 1945</w:t>
      </w:r>
    </w:p>
    <w:p>
      <w:r>
        <w:br/>
        <w:t>30</w:t>
        <w:tab/>
        <w:t>Nr. 129</w:t>
      </w:r>
    </w:p>
    <w:p>
      <w:r>
        <w:t>30a</w:t>
        <w:tab/>
        <w:t>02</w:t>
      </w:r>
    </w:p>
    <w:p>
      <w:r>
        <w:t>30z</w:t>
        <w:tab/>
        <w:t>G 15 Lauterbach Nr. 129</w:t>
      </w:r>
    </w:p>
    <w:p>
      <w:r>
        <w:t>33</w:t>
        <w:tab/>
        <w:t>S. 30</w:t>
      </w:r>
    </w:p>
    <w:p>
      <w:r>
        <w:t>40</w:t>
        <w:tab/>
        <w:t>Geschäfts- und Schriftverkehr, allgemein</w:t>
      </w:r>
    </w:p>
    <w:p>
      <w:r>
        <w:t>41</w:t>
        <w:tab/>
        <w:t>Lehrmittel und s[Lehrbücher]s des k[1{Kreisamt}es 2{o[Lauterbach]o}]k</w:t>
      </w:r>
    </w:p>
    <w:p>
      <w:r>
        <w:t>43</w:t>
        <w:tab/>
        <w:t>1832 - 1854 ; 1886 - 1888 ; 1911 - 1944</w:t>
      </w:r>
    </w:p>
    <w:p>
      <w:r>
        <w:br/>
        <w:t>26</w:t>
        <w:tab/>
        <w:t>&lt; - &gt;</w:t>
      </w:r>
    </w:p>
    <w:p>
      <w:r>
        <w:t>26a</w:t>
        <w:tab/>
        <w:t>12</w:t>
      </w:r>
    </w:p>
    <w:p>
      <w:r>
        <w:t>27</w:t>
        <w:tab/>
        <w:t>Akten \ XII. Kirchenangelegenheiten \ XII/2 Rechtliche Stellung der Kirchen- und Religionsgemeinschaften im Staat</w:t>
      </w:r>
    </w:p>
    <w:p>
      <w:r>
        <w:t>30</w:t>
        <w:tab/>
        <w:t>Nr. 289</w:t>
      </w:r>
    </w:p>
    <w:p>
      <w:r>
        <w:t>30a</w:t>
        <w:tab/>
        <w:t>01</w:t>
      </w:r>
    </w:p>
    <w:p>
      <w:r>
        <w:t>30z</w:t>
        <w:tab/>
        <w:t>G 15 Lauterbach Nr. 289</w:t>
      </w:r>
    </w:p>
    <w:p>
      <w:r>
        <w:t>33</w:t>
        <w:tab/>
        <w:t>S. 49</w:t>
      </w:r>
    </w:p>
    <w:p>
      <w:r>
        <w:t>40</w:t>
        <w:tab/>
        <w:t>Evangelische Kirche und evangelischer Kirchenstreit</w:t>
      </w:r>
    </w:p>
    <w:p>
      <w:r>
        <w:t>41</w:t>
        <w:tab/>
        <w:t>u.a.: s[s[2{Beschlagnahmung von} 1{Druckschriften}]s]s</w:t>
      </w:r>
    </w:p>
    <w:p>
      <w:r>
        <w:t>43</w:t>
        <w:tab/>
        <w:t>1846 - 1848 ; 1859 ; 1878 - 1879 ; 1930 - 1937</w:t>
      </w:r>
    </w:p>
    <w:p>
      <w:r>
        <w:br/>
        <w:t>26</w:t>
        <w:tab/>
        <w:t>&lt; - &gt;</w:t>
      </w:r>
    </w:p>
    <w:p>
      <w:r>
        <w:t>26a</w:t>
        <w:tab/>
        <w:t>14</w:t>
      </w:r>
    </w:p>
    <w:p>
      <w:r>
        <w:t>26b</w:t>
        <w:tab/>
        <w:t>05</w:t>
      </w:r>
    </w:p>
    <w:p>
      <w:r>
        <w:t>27</w:t>
        <w:tab/>
        <w:t>Akten \ XIV. Unterrichtswesen \ XIV/5 Lehrerpersonal</w:t>
      </w:r>
    </w:p>
    <w:p>
      <w:r>
        <w:t>30</w:t>
        <w:tab/>
        <w:t>Nr. 614/1-2</w:t>
      </w:r>
    </w:p>
    <w:p>
      <w:r>
        <w:t>30a</w:t>
        <w:tab/>
        <w:t>01</w:t>
      </w:r>
    </w:p>
    <w:p>
      <w:r>
        <w:t>30z</w:t>
        <w:tab/>
        <w:t>G 15 Lauterbach Nr. 614/1-2</w:t>
      </w:r>
    </w:p>
    <w:p>
      <w:r>
        <w:t>33</w:t>
        <w:tab/>
        <w:t>S. 65</w:t>
      </w:r>
    </w:p>
    <w:p>
      <w:r>
        <w:t>40</w:t>
        <w:tab/>
        <w:t>Fortbildung der Lehrer</w:t>
      </w:r>
    </w:p>
    <w:p>
      <w:r>
        <w:t>41</w:t>
        <w:tab/>
        <w:t>u.a.: s[Bücherempfehlungen]s</w:t>
      </w:r>
    </w:p>
    <w:p>
      <w:r>
        <w:t>43</w:t>
        <w:tab/>
        <w:t>1908 ; 1919 - 1945</w:t>
      </w:r>
    </w:p>
    <w:p>
      <w:r>
        <w:t>50</w:t>
        <w:tab/>
        <w:t>2 Bde.</w:t>
      </w:r>
    </w:p>
    <w:p>
      <w:r>
        <w:br/>
        <w:t>30</w:t>
        <w:tab/>
        <w:t>Nr. 613</w:t>
      </w:r>
    </w:p>
    <w:p>
      <w:r>
        <w:t>30a</w:t>
        <w:tab/>
        <w:t>02</w:t>
      </w:r>
    </w:p>
    <w:p>
      <w:r>
        <w:t>30z</w:t>
        <w:tab/>
        <w:t>G 15 Lauterbach Nr. 613</w:t>
      </w:r>
    </w:p>
    <w:p>
      <w:r>
        <w:t>33</w:t>
        <w:tab/>
        <w:t>S. 65</w:t>
      </w:r>
    </w:p>
    <w:p>
      <w:r>
        <w:t>40</w:t>
        <w:tab/>
        <w:t>s[Lehrerbibliothek]s und s[Lehrerleseverein]s des o[2{Kreis}es 1{Lauterbach}]o</w:t>
      </w:r>
    </w:p>
    <w:p>
      <w:r>
        <w:t>41</w:t>
        <w:tab/>
        <w:t>u.a.: s[Bücherlisten verschiedener s[Verlage]s]s; Statuten des s[Lesevereins]s</w:t>
      </w:r>
    </w:p>
    <w:p>
      <w:r>
        <w:t>43</w:t>
        <w:tab/>
        <w:t>1838 - 1943</w:t>
      </w:r>
    </w:p>
    <w:p>
      <w:r>
        <w:t>45</w:t>
        <w:tab/>
        <w:t>Prov.: Kons. Schlitz, KA Alsfeld, KA Lauterbach</w:t>
      </w:r>
    </w:p>
    <w:p>
      <w:r>
        <w:br/>
        <w:t>26</w:t>
        <w:tab/>
        <w:t>&lt; - &gt;</w:t>
      </w:r>
    </w:p>
    <w:p>
      <w:r>
        <w:t>26a</w:t>
        <w:tab/>
        <w:t>14</w:t>
      </w:r>
    </w:p>
    <w:p>
      <w:r>
        <w:t>26b</w:t>
        <w:tab/>
        <w:t>06</w:t>
      </w:r>
    </w:p>
    <w:p>
      <w:r>
        <w:t>27</w:t>
        <w:tab/>
        <w:t>Akten \ XIV. Unterrichtswesen \ XIV/6 Schulunterricht</w:t>
      </w:r>
    </w:p>
    <w:p>
      <w:r>
        <w:t>30</w:t>
        <w:tab/>
        <w:t>Nr. 703</w:t>
      </w:r>
    </w:p>
    <w:p>
      <w:r>
        <w:t>30a</w:t>
        <w:tab/>
        <w:t>01</w:t>
      </w:r>
    </w:p>
    <w:p>
      <w:r>
        <w:t>30z</w:t>
        <w:tab/>
        <w:t>G 15 Lauterbach Nr. 703</w:t>
      </w:r>
    </w:p>
    <w:p>
      <w:r>
        <w:t>33</w:t>
        <w:tab/>
        <w:t>S. 68</w:t>
      </w:r>
    </w:p>
    <w:p>
      <w:r>
        <w:t>40</w:t>
        <w:tab/>
        <w:t>s[2{Aushändigung der} 1{Reichs- und Landesverfassung} 3{an zu entlassende Schüler}]s</w:t>
      </w:r>
    </w:p>
    <w:p>
      <w:r>
        <w:t>41</w:t>
        <w:tab/>
        <w:t>auch: s[Verteilung der t[2{s[Druckschrift]s} 1{"Versailles"}]t an die Schüler]s</w:t>
      </w:r>
    </w:p>
    <w:p>
      <w:r>
        <w:t>43</w:t>
        <w:tab/>
        <w:t>1919 - 1935</w:t>
      </w:r>
    </w:p>
    <w:p>
      <w:r>
        <w:br/>
        <w:t>26</w:t>
        <w:tab/>
        <w:t>&lt; - &gt;</w:t>
      </w:r>
    </w:p>
    <w:p>
      <w:r>
        <w:t>26a</w:t>
        <w:tab/>
        <w:t>14</w:t>
      </w:r>
    </w:p>
    <w:p>
      <w:r>
        <w:t>26b</w:t>
        <w:tab/>
        <w:t>08</w:t>
      </w:r>
    </w:p>
    <w:p>
      <w:r>
        <w:t>27</w:t>
        <w:tab/>
        <w:t>Akten \ XIV. Unterrichtswesen \ XIV/8 Schulvermögen</w:t>
      </w:r>
    </w:p>
    <w:p>
      <w:r>
        <w:t>30</w:t>
        <w:tab/>
        <w:t>Nr. 750</w:t>
      </w:r>
    </w:p>
    <w:p>
      <w:r>
        <w:t>30a</w:t>
        <w:tab/>
        <w:t>01</w:t>
      </w:r>
    </w:p>
    <w:p>
      <w:r>
        <w:t>30z</w:t>
        <w:tab/>
        <w:t>G 15 Lauterbach Nr. 750</w:t>
      </w:r>
    </w:p>
    <w:p>
      <w:r>
        <w:t>33</w:t>
        <w:tab/>
        <w:t>S. 71</w:t>
      </w:r>
    </w:p>
    <w:p>
      <w:r>
        <w:t>40</w:t>
        <w:tab/>
        <w:t>s[Jugend- und s[Volkswanderbüchereien]s]s im o[2{Kreis} 1{Lauterbach}]o</w:t>
      </w:r>
    </w:p>
    <w:p>
      <w:r>
        <w:t>43</w:t>
        <w:tab/>
        <w:t>1907 - 1919</w:t>
      </w:r>
    </w:p>
    <w:p>
      <w:r>
        <w:br/>
        <w:t>26</w:t>
        <w:tab/>
        <w:t>&lt; - &gt;</w:t>
      </w:r>
    </w:p>
    <w:p>
      <w:r>
        <w:t>26a</w:t>
        <w:tab/>
        <w:t>17</w:t>
      </w:r>
    </w:p>
    <w:p>
      <w:r>
        <w:t>27</w:t>
        <w:tab/>
        <w:t>Akten \ XVII. Gesundheitspflege \ XVII/4 Geburtshilfe</w:t>
      </w:r>
    </w:p>
    <w:p>
      <w:r>
        <w:t>30</w:t>
        <w:tab/>
        <w:t>Nr. 1791</w:t>
      </w:r>
    </w:p>
    <w:p>
      <w:r>
        <w:t>30a</w:t>
        <w:tab/>
        <w:t>01</w:t>
      </w:r>
    </w:p>
    <w:p>
      <w:r>
        <w:t>30z</w:t>
        <w:tab/>
        <w:t>G 15 Lauterbach Nr. 1791</w:t>
      </w:r>
    </w:p>
    <w:p>
      <w:r>
        <w:t>33</w:t>
        <w:tab/>
        <w:t>S. 120</w:t>
      </w:r>
    </w:p>
    <w:p>
      <w:r>
        <w:t>40</w:t>
        <w:tab/>
        <w:t>s[Fachbücher]s und -zeitungen für Hebammen</w:t>
      </w:r>
    </w:p>
    <w:p>
      <w:r>
        <w:t>41</w:t>
        <w:tab/>
        <w:t>Bezug der Deutschen Hebammenzeitung und des Deutschen Hebammenkalenders, s[s[2{Beschaffung von} 1{Lehrbüchern}]s]s</w:t>
      </w:r>
    </w:p>
    <w:p>
      <w:r>
        <w:t>43</w:t>
        <w:tab/>
        <w:t>1902 - 1937</w:t>
      </w:r>
    </w:p>
    <w:p>
      <w:r>
        <w:br/>
        <w:t>26</w:t>
        <w:tab/>
        <w:t>&lt; - &gt;</w:t>
      </w:r>
    </w:p>
    <w:p>
      <w:r>
        <w:t>26a</w:t>
        <w:tab/>
        <w:t>18</w:t>
      </w:r>
    </w:p>
    <w:p>
      <w:r>
        <w:t>26b</w:t>
        <w:tab/>
        <w:t>01</w:t>
      </w:r>
    </w:p>
    <w:p>
      <w:r>
        <w:t>27</w:t>
        <w:tab/>
        <w:t>Akten \ XVIII. Sicherheitspolizei \ XVIII/1 Allgemeine Maßregeln</w:t>
      </w:r>
    </w:p>
    <w:p>
      <w:r>
        <w:t>30</w:t>
        <w:tab/>
        <w:t>Nr. 2240</w:t>
      </w:r>
    </w:p>
    <w:p>
      <w:r>
        <w:t>30a</w:t>
        <w:tab/>
        <w:t>01</w:t>
      </w:r>
    </w:p>
    <w:p>
      <w:r>
        <w:t>30z</w:t>
        <w:tab/>
        <w:t>G 15 Lauterbach Nr. 2240</w:t>
      </w:r>
    </w:p>
    <w:p>
      <w:r>
        <w:t>33</w:t>
        <w:tab/>
        <w:t>S. 138</w:t>
      </w:r>
    </w:p>
    <w:p>
      <w:r>
        <w:t>40</w:t>
        <w:tab/>
        <w:t>Nationalsozialistische Zeitschriften</w:t>
      </w:r>
    </w:p>
    <w:p>
      <w:r>
        <w:t>41</w:t>
        <w:tab/>
        <w:t>"Der Hessenhammer", "Die Flamme", t[2{s[Druckschrift]s} 1{"Deutschlands Kampf für die abendländische Kultur"}]t</w:t>
      </w:r>
    </w:p>
    <w:p>
      <w:r>
        <w:t>43</w:t>
        <w:tab/>
        <w:t>1930 - 1933</w:t>
      </w:r>
    </w:p>
    <w:p>
      <w:r>
        <w:br/>
        <w:t>30</w:t>
        <w:tab/>
        <w:t>Nr. 2252</w:t>
      </w:r>
    </w:p>
    <w:p>
      <w:r>
        <w:t>30a</w:t>
        <w:tab/>
        <w:t>02</w:t>
      </w:r>
    </w:p>
    <w:p>
      <w:r>
        <w:t>30z</w:t>
        <w:tab/>
        <w:t>G 15 Lauterbach Nr. 2252</w:t>
      </w:r>
    </w:p>
    <w:p>
      <w:r>
        <w:t>33</w:t>
        <w:tab/>
        <w:t>S. 138</w:t>
      </w:r>
    </w:p>
    <w:p>
      <w:r>
        <w:t>40</w:t>
        <w:tab/>
        <w:t>Durchführung des s[Reichsgesetzes "gegen die gemeingefährlichen Bestrebungen der s[Sozialdemokratie]s"]s</w:t>
      </w:r>
    </w:p>
    <w:p>
      <w:r>
        <w:t>41</w:t>
        <w:tab/>
        <w:t>v.a.: s[2{Verzeichnis der verbotenen} Vereine und 1{Druckschriften}]s</w:t>
      </w:r>
    </w:p>
    <w:p>
      <w:r>
        <w:t>43</w:t>
        <w:tab/>
        <w:t>1878 - 1889 ; 1917</w:t>
      </w:r>
    </w:p>
    <w:p>
      <w:r>
        <w:br/>
        <w:t>26</w:t>
        <w:tab/>
        <w:t>&lt; - &gt;</w:t>
      </w:r>
    </w:p>
    <w:p>
      <w:r>
        <w:t>26a</w:t>
        <w:tab/>
        <w:t>18</w:t>
      </w:r>
    </w:p>
    <w:p>
      <w:r>
        <w:t>26b</w:t>
        <w:tab/>
        <w:t>02</w:t>
      </w:r>
    </w:p>
    <w:p>
      <w:r>
        <w:t>27</w:t>
        <w:tab/>
        <w:t>Akten \ XVIII. Sicherheitspolizei \ XVIII/2 Einzelne Zuwiderhandlungen gegen die Strafgesetze</w:t>
      </w:r>
    </w:p>
    <w:p>
      <w:r>
        <w:t>30</w:t>
        <w:tab/>
        <w:t>Nr. 2278</w:t>
      </w:r>
    </w:p>
    <w:p>
      <w:r>
        <w:t>30a</w:t>
        <w:tab/>
        <w:t>01</w:t>
      </w:r>
    </w:p>
    <w:p>
      <w:r>
        <w:t>30z</w:t>
        <w:tab/>
        <w:t>G 15 Lauterbach Nr. 2278</w:t>
      </w:r>
    </w:p>
    <w:p>
      <w:r>
        <w:t>33</w:t>
        <w:tab/>
        <w:t>S. 141</w:t>
      </w:r>
    </w:p>
    <w:p>
      <w:r>
        <w:t>40</w:t>
        <w:tab/>
        <w:t>Haussuchungen, s[2{Beschlagnahmung von} Waffen, Munition, Postsendungen, 1{Druckschriften}]s, Plakaten und Flugblättern</w:t>
      </w:r>
    </w:p>
    <w:p>
      <w:r>
        <w:t>43</w:t>
        <w:tab/>
        <w:t>1933 - 1939</w:t>
      </w:r>
    </w:p>
    <w:p>
      <w:r>
        <w:br/>
        <w:t>26</w:t>
        <w:tab/>
        <w:t>&lt; - &gt;</w:t>
      </w:r>
    </w:p>
    <w:p>
      <w:r>
        <w:t>26a</w:t>
        <w:tab/>
        <w:t>20</w:t>
      </w:r>
    </w:p>
    <w:p>
      <w:r>
        <w:t>27</w:t>
        <w:tab/>
        <w:t>Akten \ XX. Presse und Buchhandel</w:t>
      </w:r>
    </w:p>
    <w:p>
      <w:r>
        <w:t>30</w:t>
        <w:tab/>
        <w:t>Nr. 2428</w:t>
      </w:r>
    </w:p>
    <w:p>
      <w:r>
        <w:t>30a</w:t>
        <w:tab/>
        <w:t>01</w:t>
      </w:r>
    </w:p>
    <w:p>
      <w:r>
        <w:t>30z</w:t>
        <w:tab/>
        <w:t>G 15 Lauterbach Nr. 2428</w:t>
      </w:r>
    </w:p>
    <w:p>
      <w:r>
        <w:t>33</w:t>
        <w:tab/>
        <w:t>S. 148</w:t>
      </w:r>
    </w:p>
    <w:p>
      <w:r>
        <w:t>40</w:t>
        <w:tab/>
        <w:t>Bestimmungen über Presseveröffentlichungen s[&lt;Preßfreiheit&gt;]s</w:t>
      </w:r>
    </w:p>
    <w:p>
      <w:r>
        <w:t>43</w:t>
        <w:tab/>
        <w:t>1848 - 1874 ; 1914 - 1918</w:t>
      </w:r>
    </w:p>
    <w:p>
      <w:r>
        <w:t>45</w:t>
        <w:tab/>
        <w:t>alter Titel: Bestimmungen über Verhinderung des Mißbrauchs der Preßfreiheit</w:t>
      </w:r>
    </w:p>
    <w:p>
      <w:r>
        <w:br/>
        <w:t>30</w:t>
        <w:tab/>
        <w:t>Nr. 2433</w:t>
      </w:r>
    </w:p>
    <w:p>
      <w:r>
        <w:t>30a</w:t>
        <w:tab/>
        <w:t>02</w:t>
      </w:r>
    </w:p>
    <w:p>
      <w:r>
        <w:t>30z</w:t>
        <w:tab/>
        <w:t>G 15 Lauterbach Nr. 2433</w:t>
      </w:r>
    </w:p>
    <w:p>
      <w:r>
        <w:t>33</w:t>
        <w:tab/>
        <w:t>S. 149</w:t>
      </w:r>
    </w:p>
    <w:p>
      <w:r>
        <w:t>40</w:t>
        <w:tab/>
        <w:t>s[Bibliotheken]s</w:t>
      </w:r>
    </w:p>
    <w:p>
      <w:r>
        <w:t>41</w:t>
        <w:tab/>
        <w:t>u.a.: k[1{Deutsche Hausbücherei} 2{o[Hamburg]o}]k</w:t>
      </w:r>
    </w:p>
    <w:p>
      <w:r>
        <w:t>43</w:t>
        <w:tab/>
        <w:t>1853 - 1866 ; 1922 - 1945</w:t>
      </w:r>
    </w:p>
    <w:p>
      <w:r>
        <w:br/>
        <w:t>30</w:t>
        <w:tab/>
        <w:t>Nr. 2430</w:t>
      </w:r>
    </w:p>
    <w:p>
      <w:r>
        <w:t>30a</w:t>
        <w:tab/>
        <w:t>03</w:t>
      </w:r>
    </w:p>
    <w:p>
      <w:r>
        <w:t>30z</w:t>
        <w:tab/>
        <w:t>G 15 Lauterbach Nr. 2430</w:t>
      </w:r>
    </w:p>
    <w:p>
      <w:r>
        <w:t>33</w:t>
        <w:tab/>
        <w:t>S. 149</w:t>
      </w:r>
    </w:p>
    <w:p>
      <w:r>
        <w:t>40</w:t>
        <w:tab/>
        <w:t>Mitteilungen der Geschäftsberichte der Bezirkssparkassen des Kreises und des Voranschlages der Kreiskasse an die k[1{Deutsche Bücherei} in 2{o[Leipzig]o}]k</w:t>
      </w:r>
    </w:p>
    <w:p>
      <w:r>
        <w:t>43</w:t>
        <w:tab/>
        <w:t>1913 ; 1915 ; 1928 - 1944</w:t>
      </w:r>
    </w:p>
    <w:p>
      <w:r>
        <w:br/>
        <w:t>30</w:t>
        <w:tab/>
        <w:t>Nr. 2431</w:t>
      </w:r>
    </w:p>
    <w:p>
      <w:r>
        <w:t>30a</w:t>
        <w:tab/>
        <w:t>04</w:t>
      </w:r>
    </w:p>
    <w:p>
      <w:r>
        <w:t>30z</w:t>
        <w:tab/>
        <w:t>G 15 Lauterbach Nr. 2431</w:t>
      </w:r>
    </w:p>
    <w:p>
      <w:r>
        <w:t>33</w:t>
        <w:tab/>
        <w:t>S. 149</w:t>
      </w:r>
    </w:p>
    <w:p>
      <w:r>
        <w:t>40</w:t>
        <w:tab/>
        <w:t>Maßnahmen gegen die s[Schmutz- und Schundliteratur]s, allgemein</w:t>
      </w:r>
    </w:p>
    <w:p>
      <w:r>
        <w:t>41</w:t>
        <w:tab/>
        <w:t>auch: t[Verzeichnis einer Auswahl s[2{empfehlenswerte}r 1{Jugendschriften}]s]t, o[Darmstadt]o 1911, 1912; s[2{verschiedene Verzeichnisse verbotener} 1{Schriften}]s</w:t>
      </w:r>
    </w:p>
    <w:p>
      <w:r>
        <w:t>43</w:t>
        <w:tab/>
        <w:t>1895 - 1899 ; 1909 - 1940</w:t>
      </w:r>
    </w:p>
    <w:p>
      <w:r>
        <w:br/>
        <w:t>30</w:t>
        <w:tab/>
        <w:t>Nr. 2432</w:t>
      </w:r>
    </w:p>
    <w:p>
      <w:r>
        <w:t>30a</w:t>
        <w:tab/>
        <w:t>05</w:t>
      </w:r>
    </w:p>
    <w:p>
      <w:r>
        <w:t>30z</w:t>
        <w:tab/>
        <w:t>G 15 Lauterbach Nr. 2432</w:t>
      </w:r>
    </w:p>
    <w:p>
      <w:r>
        <w:t>33</w:t>
        <w:tab/>
        <w:t>S. 149</w:t>
      </w:r>
    </w:p>
    <w:p>
      <w:r>
        <w:t>40</w:t>
        <w:tab/>
        <w:t>s[s[2{Beschlagnahmung und s[Verbot]s von} Zeitungen und 1{Druckschriften}]s]s</w:t>
      </w:r>
    </w:p>
    <w:p>
      <w:r>
        <w:t>41</w:t>
        <w:tab/>
        <w:t>u.a.: t[Verzeichnis der für das Reichsgebiet verbotenen ausländischen Druckschriften, 1935]t</w:t>
      </w:r>
    </w:p>
    <w:p>
      <w:r>
        <w:t>43</w:t>
        <w:tab/>
        <w:t>1921 - 1944</w:t>
      </w:r>
    </w:p>
    <w:p>
      <w:r>
        <w:br/>
        <w:t>30</w:t>
        <w:tab/>
        <w:t>Nr. 2435</w:t>
      </w:r>
    </w:p>
    <w:p>
      <w:r>
        <w:t>30a</w:t>
        <w:tab/>
        <w:t>06</w:t>
      </w:r>
    </w:p>
    <w:p>
      <w:r>
        <w:t>30z</w:t>
        <w:tab/>
        <w:t>G 15 Lauterbach Nr. 2435</w:t>
      </w:r>
    </w:p>
    <w:p>
      <w:r>
        <w:t>33</w:t>
        <w:tab/>
        <w:t>S. 149</w:t>
      </w:r>
    </w:p>
    <w:p>
      <w:r>
        <w:t>40</w:t>
        <w:tab/>
        <w:t>Amtsverkündigungswesen Bd. 1</w:t>
      </w:r>
    </w:p>
    <w:p>
      <w:r>
        <w:t>41</w:t>
        <w:tab/>
        <w:t>Herausgabe des t[Lauterbacher Wochenblatt]tes, des t[Lauterbacher Anzeiger]ts, des s[Kreisblatt]ses, des t[Amtsverkündigungsblattes für den Kreis Lauterbach]t und der t[Oberhessischen Tageszeitung]t; Amtsverkündigungskosten</w:t>
      </w:r>
    </w:p>
    <w:p>
      <w:r>
        <w:t>43</w:t>
        <w:tab/>
        <w:t>1829 - 1925</w:t>
      </w:r>
    </w:p>
    <w:p>
      <w:r>
        <w:br/>
        <w:t>30</w:t>
        <w:tab/>
        <w:t>Nr. 2438</w:t>
      </w:r>
    </w:p>
    <w:p>
      <w:r>
        <w:t>30a</w:t>
        <w:tab/>
        <w:t>07</w:t>
      </w:r>
    </w:p>
    <w:p>
      <w:r>
        <w:t>30z</w:t>
        <w:tab/>
        <w:t>G 15 Lauterbach Nr. 2438</w:t>
      </w:r>
    </w:p>
    <w:p>
      <w:r>
        <w:t>33</w:t>
        <w:tab/>
        <w:t>S. 149</w:t>
      </w:r>
    </w:p>
    <w:p>
      <w:r>
        <w:t>40</w:t>
        <w:tab/>
        <w:t>Gesuch des p[5{s[Buchdrucker]s}s 2{Johann Adam} 1{Kraus} zu 6{o[Lauterbach]o}]p um Erlaubnis zur Fortsetzung des bisher von dem p[5{Regierungssekretär} 1{Dieffenbach} in 6{o[Alsfeld]o}]p herausgegebenen s[Intelligenzblatt]ses</w:t>
      </w:r>
    </w:p>
    <w:p>
      <w:r>
        <w:t>43</w:t>
        <w:tab/>
        <w:t>1822 - 1823</w:t>
      </w:r>
    </w:p>
    <w:p>
      <w:r>
        <w:br/>
        <w:t>30</w:t>
        <w:tab/>
        <w:t>Nr. 2437</w:t>
      </w:r>
    </w:p>
    <w:p>
      <w:r>
        <w:t>30a</w:t>
        <w:tab/>
        <w:t>08</w:t>
      </w:r>
    </w:p>
    <w:p>
      <w:r>
        <w:t>30z</w:t>
        <w:tab/>
        <w:t>G 15 Lauterbach Nr. 2437</w:t>
      </w:r>
    </w:p>
    <w:p>
      <w:r>
        <w:t>33</w:t>
        <w:tab/>
        <w:t>S. 149</w:t>
      </w:r>
    </w:p>
    <w:p>
      <w:r>
        <w:t>40</w:t>
        <w:tab/>
        <w:t>Gesuch des p[5{s[Buchdruckereigehilfe]s}n 2{Johannes} 1{Ruckstuhl} aus 6{o[Gießen]o}]p und des p[5{s[Buchdrucker]s}s 2{H.} 1{Düring} aus 6{o[Alsfeld]o}]p um Erlaubnis zur s[2{Errichtung einer} 1{Buchdruckerei}]s in o[Schlitz]o und s[Herausgabe eines s[Lokalblatt]ses]s (t["Schlitzer Bote"]t)</w:t>
      </w:r>
    </w:p>
    <w:p>
      <w:r>
        <w:t>43</w:t>
        <w:tab/>
        <w:t>1865 - 1867</w:t>
      </w:r>
    </w:p>
    <w:p>
      <w:r>
        <w:br/>
        <w:t>30</w:t>
        <w:tab/>
        <w:t>Nr. 2439</w:t>
      </w:r>
    </w:p>
    <w:p>
      <w:r>
        <w:t>30a</w:t>
        <w:tab/>
        <w:t>09</w:t>
      </w:r>
    </w:p>
    <w:p>
      <w:r>
        <w:t>30z</w:t>
        <w:tab/>
        <w:t>G 15 Lauterbach Nr. 2439</w:t>
      </w:r>
    </w:p>
    <w:p>
      <w:r>
        <w:t>33</w:t>
        <w:tab/>
        <w:t>S. 149</w:t>
      </w:r>
    </w:p>
    <w:p>
      <w:r>
        <w:t>40</w:t>
        <w:tab/>
        <w:t>s[Bezug von s[Kalender]sn und s[Adressbücher]sn]s durch das Kreisamt Lauterbach</w:t>
      </w:r>
    </w:p>
    <w:p>
      <w:r>
        <w:t>41</w:t>
        <w:tab/>
        <w:t>u.a.: t[Landeskalender für das Großherzogtum Hessen]t</w:t>
      </w:r>
    </w:p>
    <w:p>
      <w:r>
        <w:t>43</w:t>
        <w:tab/>
        <w:t>1879 - 1909 ; 1919 - 1944</w:t>
      </w:r>
    </w:p>
    <w:p>
      <w:r>
        <w:br/>
        <w:t>26</w:t>
        <w:tab/>
        <w:t>&lt; - &gt;</w:t>
      </w:r>
    </w:p>
    <w:p>
      <w:r>
        <w:t>26a</w:t>
        <w:tab/>
        <w:t>23</w:t>
      </w:r>
    </w:p>
    <w:p>
      <w:r>
        <w:t>27</w:t>
        <w:tab/>
        <w:t>Akten \ XXIII. Handel und Gewerbe \ XXIII/5 Gewerbe</w:t>
      </w:r>
    </w:p>
    <w:p>
      <w:r>
        <w:t>30</w:t>
        <w:tab/>
        <w:t>Nr. 3411</w:t>
      </w:r>
    </w:p>
    <w:p>
      <w:r>
        <w:t>30a</w:t>
        <w:tab/>
        <w:t>01</w:t>
      </w:r>
    </w:p>
    <w:p>
      <w:r>
        <w:t>30z</w:t>
        <w:tab/>
        <w:t>G 15 Lauterbach Nr. 3411</w:t>
      </w:r>
    </w:p>
    <w:p>
      <w:r>
        <w:t>33</w:t>
        <w:tab/>
        <w:t>S. 186</w:t>
      </w:r>
    </w:p>
    <w:p>
      <w:r>
        <w:t>40</w:t>
        <w:tab/>
        <w:t>Erteilung von s[Konzessionen]s zur Anlage von Gewerbebetrieben nach § 16 Gewerbeordnung in den Gemeinden: o[Lauterbach]o Bd. 3</w:t>
      </w:r>
    </w:p>
    <w:p>
      <w:r>
        <w:t>41</w:t>
        <w:tab/>
        <w:t>s[Druckereien]s</w:t>
      </w:r>
    </w:p>
    <w:p>
      <w:r>
        <w:t>43</w:t>
        <w:tab/>
        <w:t>1903 - 1945</w:t>
      </w:r>
    </w:p>
    <w:p>
      <w:r>
        <w:br/>
        <w:t>30</w:t>
        <w:tab/>
        <w:t>Nr. 3550</w:t>
      </w:r>
    </w:p>
    <w:p>
      <w:r>
        <w:t>30a</w:t>
        <w:tab/>
        <w:t>02</w:t>
      </w:r>
    </w:p>
    <w:p>
      <w:r>
        <w:t>30z</w:t>
        <w:tab/>
        <w:t>G 15 Lauterbach Nr. 3550</w:t>
      </w:r>
    </w:p>
    <w:p>
      <w:r>
        <w:t>33</w:t>
        <w:tab/>
        <w:t>S. 192</w:t>
      </w:r>
    </w:p>
    <w:p>
      <w:r>
        <w:t>40</w:t>
        <w:tab/>
        <w:t>Errichtung von Innungen in der o[2{Provinz} 1{Oberhessen}]o bzw. im o[2{Volksstaat} 1{Hessen}]o</w:t>
      </w:r>
    </w:p>
    <w:p>
      <w:r>
        <w:t>41</w:t>
        <w:tab/>
        <w:t>s[Buchbinder- und s[Druckereihandwerk]s]s</w:t>
      </w:r>
    </w:p>
    <w:p>
      <w:r>
        <w:t>43</w:t>
        <w:tab/>
        <w:t>1899 ; 1914 - 1936</w:t>
      </w:r>
    </w:p>
    <w:p>
      <w:r>
        <w:br/>
        <w:t>26</w:t>
        <w:tab/>
        <w:t>&lt; - &gt;</w:t>
      </w:r>
    </w:p>
    <w:p>
      <w:r>
        <w:t>26a</w:t>
        <w:tab/>
        <w:t>24</w:t>
      </w:r>
    </w:p>
    <w:p>
      <w:r>
        <w:t>26b</w:t>
        <w:tab/>
        <w:t>01</w:t>
      </w:r>
    </w:p>
    <w:p>
      <w:r>
        <w:t>27</w:t>
        <w:tab/>
        <w:t>Akten \ XXIV. Soziale Fürsorge \ XXIV/1 Allgemeines</w:t>
      </w:r>
    </w:p>
    <w:p>
      <w:r>
        <w:t>30</w:t>
        <w:tab/>
        <w:t>Nr. 3584</w:t>
      </w:r>
    </w:p>
    <w:p>
      <w:r>
        <w:t>30a</w:t>
        <w:tab/>
        <w:t>01</w:t>
      </w:r>
    </w:p>
    <w:p>
      <w:r>
        <w:t>30z</w:t>
        <w:tab/>
        <w:t>G 15 Lauterbach Nr. 3584</w:t>
      </w:r>
    </w:p>
    <w:p>
      <w:r>
        <w:t>33</w:t>
        <w:tab/>
        <w:t>S. 194</w:t>
      </w:r>
    </w:p>
    <w:p>
      <w:r>
        <w:t>40</w:t>
        <w:tab/>
        <w:t>Arbeiterversicherung, allgemein</w:t>
      </w:r>
    </w:p>
    <w:p>
      <w:r>
        <w:t>41</w:t>
        <w:tab/>
        <w:t>s[s[2{Beschaffung von} 1{Literatur}]s]s für das Versicherungsamt Lauterbach</w:t>
      </w:r>
    </w:p>
    <w:p>
      <w:r>
        <w:t>43</w:t>
        <w:tab/>
        <w:t>1913 - 1942</w:t>
      </w:r>
    </w:p>
    <w:p>
      <w:r>
        <w:br/>
        <w:t>26</w:t>
        <w:tab/>
        <w:t>&lt; - &gt;</w:t>
      </w:r>
    </w:p>
    <w:p>
      <w:r>
        <w:t>26a</w:t>
        <w:tab/>
        <w:t>24</w:t>
      </w:r>
    </w:p>
    <w:p>
      <w:r>
        <w:t>26b</w:t>
        <w:tab/>
        <w:t>03</w:t>
      </w:r>
    </w:p>
    <w:p>
      <w:r>
        <w:t>27</w:t>
        <w:tab/>
        <w:t>Akten \ XXIV. Soziale Fürsorge \ XXIV/3 Unfallversicherung</w:t>
      </w:r>
    </w:p>
    <w:p>
      <w:r>
        <w:t>30</w:t>
        <w:tab/>
        <w:t>Nr. 3628</w:t>
      </w:r>
    </w:p>
    <w:p>
      <w:r>
        <w:t>30a</w:t>
        <w:tab/>
        <w:t>01</w:t>
      </w:r>
    </w:p>
    <w:p>
      <w:r>
        <w:t>30z</w:t>
        <w:tab/>
        <w:t>G 15 Lauterbach Nr. 3628</w:t>
      </w:r>
    </w:p>
    <w:p>
      <w:r>
        <w:t>33</w:t>
        <w:tab/>
        <w:t>S. 197</w:t>
      </w:r>
    </w:p>
    <w:p>
      <w:r>
        <w:t>40</w:t>
        <w:tab/>
        <w:t>Berufsgenossenschaften</w:t>
      </w:r>
    </w:p>
    <w:p>
      <w:r>
        <w:t>41</w:t>
        <w:tab/>
        <w:t>s[Buchdruckereiberufsgenossenschaft]s</w:t>
      </w:r>
    </w:p>
    <w:p>
      <w:r>
        <w:t>43</w:t>
        <w:tab/>
        <w:t>1885 - 1938</w:t>
      </w:r>
    </w:p>
    <w:p>
      <w:r>
        <w:br/>
        <w:t>26</w:t>
        <w:tab/>
        <w:t>&lt; - &gt;</w:t>
      </w:r>
    </w:p>
    <w:p>
      <w:r>
        <w:t>26a</w:t>
        <w:tab/>
        <w:t>24</w:t>
      </w:r>
    </w:p>
    <w:p>
      <w:r>
        <w:t>26b</w:t>
        <w:tab/>
        <w:t>06</w:t>
      </w:r>
    </w:p>
    <w:p>
      <w:r>
        <w:t>27</w:t>
        <w:tab/>
        <w:t>Akten \ XXIV. Soziale Fürsorge \ XXIV/6 Wohnungsfürsorge</w:t>
      </w:r>
    </w:p>
    <w:p>
      <w:r>
        <w:t>30</w:t>
        <w:tab/>
        <w:t>Nr. 3704</w:t>
      </w:r>
    </w:p>
    <w:p>
      <w:r>
        <w:t>30a</w:t>
        <w:tab/>
        <w:t>01</w:t>
      </w:r>
    </w:p>
    <w:p>
      <w:r>
        <w:t>30z</w:t>
        <w:tab/>
        <w:t>G 15 Lauterbach Nr. 3704</w:t>
      </w:r>
    </w:p>
    <w:p>
      <w:r>
        <w:t>33</w:t>
        <w:tab/>
        <w:t>S. 202</w:t>
      </w:r>
    </w:p>
    <w:p>
      <w:r>
        <w:t>40</w:t>
        <w:tab/>
        <w:t>Mieteinigungsämter in den Amtsgerichtsbezirken Lauterbach und Schlitz</w:t>
      </w:r>
    </w:p>
    <w:p>
      <w:r>
        <w:t>41</w:t>
        <w:tab/>
        <w:t>s[s[2{Beschaffung von} 1{Literatur}]s]s</w:t>
      </w:r>
    </w:p>
    <w:p>
      <w:r>
        <w:t>43</w:t>
        <w:tab/>
        <w:t>1914 - 1936</w:t>
      </w:r>
    </w:p>
    <w:p/>
    <w:p/>
    <w:p>
      <w:r>
        <w:br/>
        <w:t>20</w:t>
        <w:tab/>
        <w:t>G 15 Schotten</w:t>
      </w:r>
    </w:p>
    <w:p>
      <w:r>
        <w:t>20a</w:t>
        <w:tab/>
        <w:t>040</w:t>
      </w:r>
    </w:p>
    <w:p>
      <w:r>
        <w:t>21</w:t>
        <w:tab/>
        <w:t>Kreisamt Schotten</w:t>
      </w:r>
    </w:p>
    <w:p>
      <w:r>
        <w:t>22</w:t>
        <w:tab/>
        <w:t>G Behörden und Ämter Großherzogtum und Volksstaat Hessen \ G 11 - 19 Innere Verwaltung \ G 15 Kreis- und Landratsämter \ #Kreisamt Schotten</w:t>
      </w:r>
    </w:p>
    <w:p>
      <w:r>
        <w:t>23</w:t>
        <w:tab/>
        <w:t>1821 - 1938</w:t>
      </w:r>
    </w:p>
    <w:p>
      <w:r>
        <w:t>24</w:t>
        <w:tab/>
        <w:t>Findbuch</w:t>
      </w:r>
    </w:p>
    <w:p>
      <w:r>
        <w:t>26</w:t>
        <w:tab/>
        <w:t>B</w:t>
      </w:r>
    </w:p>
    <w:p>
      <w:r>
        <w:t>26a</w:t>
        <w:tab/>
        <w:t>B</w:t>
      </w:r>
    </w:p>
    <w:p>
      <w:r>
        <w:t>27</w:t>
        <w:tab/>
        <w:t>B Geschichte, Statistik und Topographie \ 2. Statistik</w:t>
      </w:r>
    </w:p>
    <w:p>
      <w:r>
        <w:t>30</w:t>
        <w:tab/>
        <w:t>76</w:t>
      </w:r>
    </w:p>
    <w:p>
      <w:r>
        <w:t>30a</w:t>
        <w:tab/>
        <w:t>01</w:t>
      </w:r>
    </w:p>
    <w:p>
      <w:r>
        <w:t>30z</w:t>
        <w:tab/>
        <w:t>G 15 Schotten B 76</w:t>
      </w:r>
    </w:p>
    <w:p>
      <w:r>
        <w:t>33</w:t>
        <w:tab/>
        <w:t>S. 2</w:t>
      </w:r>
    </w:p>
    <w:p>
      <w:r>
        <w:t>40</w:t>
        <w:tab/>
        <w:t>s[Anschaffung der t[2{s[Druckschrift]s} 1{"Hessen in Wort und Zahl"}]t]s</w:t>
      </w:r>
    </w:p>
    <w:p>
      <w:r>
        <w:t>43</w:t>
        <w:tab/>
        <w:t>1936</w:t>
      </w:r>
    </w:p>
    <w:p>
      <w:r>
        <w:br/>
        <w:t>26</w:t>
        <w:tab/>
        <w:t>D</w:t>
      </w:r>
    </w:p>
    <w:p>
      <w:r>
        <w:t>26a</w:t>
        <w:tab/>
        <w:t>D</w:t>
      </w:r>
    </w:p>
    <w:p>
      <w:r>
        <w:t>27</w:t>
        <w:tab/>
        <w:t>D Staatsverwaltung \ 1. Sammlung der Gesetze, Verordnungen und Regulative</w:t>
      </w:r>
    </w:p>
    <w:p>
      <w:r>
        <w:t>30</w:t>
        <w:tab/>
        <w:t>19</w:t>
      </w:r>
    </w:p>
    <w:p>
      <w:r>
        <w:t>30a</w:t>
        <w:tab/>
        <w:t>01</w:t>
      </w:r>
    </w:p>
    <w:p>
      <w:r>
        <w:t>30z</w:t>
        <w:tab/>
        <w:t>G 15 Schotten D 19</w:t>
      </w:r>
    </w:p>
    <w:p>
      <w:r>
        <w:t>33</w:t>
        <w:tab/>
        <w:t>S. 5</w:t>
      </w:r>
    </w:p>
    <w:p>
      <w:r>
        <w:t>40</w:t>
        <w:tab/>
        <w:t>k[1{s[Buchhandlung]s Großherzogliche Invalidenanstalt} zu 2{o[Darmstadt]o}]k ./. k[1{Kreisverwaltung} 2{o[Nidda]o}]k: Forderung für gelieferte s[Regierungsblätter]s</w:t>
      </w:r>
    </w:p>
    <w:p>
      <w:r>
        <w:t>43</w:t>
        <w:tab/>
        <w:t>1836 - 1841</w:t>
      </w:r>
    </w:p>
    <w:p>
      <w:r>
        <w:br/>
        <w:t>26</w:t>
        <w:tab/>
        <w:t>E</w:t>
      </w:r>
    </w:p>
    <w:p>
      <w:r>
        <w:t>26a</w:t>
        <w:tab/>
        <w:t>E</w:t>
      </w:r>
    </w:p>
    <w:p>
      <w:r>
        <w:t>27</w:t>
        <w:tab/>
        <w:t>E Kreis- und Provinzialverwaltung \ 4. Geschäftsbetrieb</w:t>
      </w:r>
    </w:p>
    <w:p>
      <w:r>
        <w:t>30</w:t>
        <w:tab/>
        <w:t>120</w:t>
      </w:r>
    </w:p>
    <w:p>
      <w:r>
        <w:t>30a</w:t>
        <w:tab/>
        <w:t>01</w:t>
      </w:r>
    </w:p>
    <w:p>
      <w:r>
        <w:t>30z</w:t>
        <w:tab/>
        <w:t>G 15 Schotten E 120</w:t>
      </w:r>
    </w:p>
    <w:p>
      <w:r>
        <w:t>33</w:t>
        <w:tab/>
        <w:t>S. 12</w:t>
      </w:r>
    </w:p>
    <w:p>
      <w:r>
        <w:t>40</w:t>
        <w:tab/>
        <w:t>s[s[2{Anschaffung von} 1{Büchern}]s]s für s[Büchereien]s des o[2{Kreis}es 1{Schotten}]o</w:t>
      </w:r>
    </w:p>
    <w:p>
      <w:r>
        <w:t>43</w:t>
        <w:tab/>
        <w:t>1911 - 1928</w:t>
      </w:r>
    </w:p>
    <w:p>
      <w:r>
        <w:br/>
        <w:t>30</w:t>
        <w:tab/>
        <w:t>119</w:t>
      </w:r>
    </w:p>
    <w:p>
      <w:r>
        <w:t>30a</w:t>
        <w:tab/>
        <w:t>02</w:t>
      </w:r>
    </w:p>
    <w:p>
      <w:r>
        <w:t>30z</w:t>
        <w:tab/>
        <w:t>G 15 Schotten E 119</w:t>
      </w:r>
    </w:p>
    <w:p>
      <w:r>
        <w:t>33</w:t>
        <w:tab/>
        <w:t>S. 12</w:t>
      </w:r>
    </w:p>
    <w:p>
      <w:r>
        <w:t>40</w:t>
        <w:tab/>
        <w:t>s[2{Empfehlenswerte} 1{Bücher}]s für die s[Bücherei]s des o[2{Kreis}es 1{Schotten}]o (Allg.)</w:t>
      </w:r>
    </w:p>
    <w:p>
      <w:r>
        <w:t>43</w:t>
        <w:tab/>
        <w:t>1922 - 1935</w:t>
      </w:r>
    </w:p>
    <w:p>
      <w:r>
        <w:br/>
        <w:t>26</w:t>
        <w:tab/>
        <w:t>M</w:t>
      </w:r>
    </w:p>
    <w:p>
      <w:r>
        <w:t>26a</w:t>
        <w:tab/>
        <w:t>M</w:t>
      </w:r>
    </w:p>
    <w:p>
      <w:r>
        <w:t>26b</w:t>
        <w:tab/>
        <w:t>01</w:t>
      </w:r>
    </w:p>
    <w:p>
      <w:r>
        <w:t>27</w:t>
        <w:tab/>
        <w:t>M Unterrichtswesen \ 1. Allgemeine Vorschriften über Erziehung und Unterricht</w:t>
      </w:r>
    </w:p>
    <w:p>
      <w:r>
        <w:t>30</w:t>
        <w:tab/>
        <w:t>1</w:t>
      </w:r>
    </w:p>
    <w:p>
      <w:r>
        <w:t>30a</w:t>
        <w:tab/>
        <w:t>01</w:t>
      </w:r>
    </w:p>
    <w:p>
      <w:r>
        <w:t>30z</w:t>
        <w:tab/>
        <w:t>G 15 Schotten M 1</w:t>
      </w:r>
    </w:p>
    <w:p>
      <w:r>
        <w:t>33</w:t>
        <w:tab/>
        <w:t>S. 40</w:t>
      </w:r>
    </w:p>
    <w:p>
      <w:r>
        <w:t>40</w:t>
        <w:tab/>
        <w:t>s[Anschaffung des t[2{Buch}es 1{"Hitler in seinen Bergen"}]t]s</w:t>
      </w:r>
    </w:p>
    <w:p>
      <w:r>
        <w:t>43</w:t>
        <w:tab/>
        <w:t>1938</w:t>
      </w:r>
    </w:p>
    <w:p>
      <w:r>
        <w:br/>
        <w:t>30</w:t>
        <w:tab/>
        <w:t>2</w:t>
      </w:r>
    </w:p>
    <w:p>
      <w:r>
        <w:t>30a</w:t>
        <w:tab/>
        <w:t>02</w:t>
      </w:r>
    </w:p>
    <w:p>
      <w:r>
        <w:t>30z</w:t>
        <w:tab/>
        <w:t>G 15 Schotten M 2</w:t>
      </w:r>
    </w:p>
    <w:p>
      <w:r>
        <w:t>33</w:t>
        <w:tab/>
        <w:t>S. 40</w:t>
      </w:r>
    </w:p>
    <w:p>
      <w:r>
        <w:t>40</w:t>
        <w:tab/>
        <w:t>Erhebung in den Schulen zu s[2{verbotene}n 1{Veröffentlichungen} 3{über Südtirol}]s</w:t>
      </w:r>
    </w:p>
    <w:p>
      <w:r>
        <w:t>43</w:t>
        <w:tab/>
        <w:t>1938</w:t>
      </w:r>
    </w:p>
    <w:p>
      <w:r>
        <w:br/>
        <w:t>26</w:t>
        <w:tab/>
        <w:t>M</w:t>
      </w:r>
    </w:p>
    <w:p>
      <w:r>
        <w:t>26a</w:t>
        <w:tab/>
        <w:t>M</w:t>
      </w:r>
    </w:p>
    <w:p>
      <w:r>
        <w:t>26b</w:t>
        <w:tab/>
        <w:t>06</w:t>
      </w:r>
    </w:p>
    <w:p>
      <w:r>
        <w:t>27</w:t>
        <w:tab/>
        <w:t>M Unterrichtswesen \ 6. Schulunterricht</w:t>
      </w:r>
    </w:p>
    <w:p>
      <w:r>
        <w:t>30</w:t>
        <w:tab/>
        <w:t>213</w:t>
      </w:r>
    </w:p>
    <w:p>
      <w:r>
        <w:t>30a</w:t>
        <w:tab/>
        <w:t>01</w:t>
      </w:r>
    </w:p>
    <w:p>
      <w:r>
        <w:t>30z</w:t>
        <w:tab/>
        <w:t>G 15 Schotten M 213</w:t>
      </w:r>
    </w:p>
    <w:p>
      <w:r>
        <w:t>33</w:t>
        <w:tab/>
        <w:t>S. 50</w:t>
      </w:r>
    </w:p>
    <w:p>
      <w:r>
        <w:t>40</w:t>
        <w:tab/>
        <w:t>s[Lehrbücher]s und Lernmittel für Volksschulen</w:t>
      </w:r>
    </w:p>
    <w:p>
      <w:r>
        <w:t>43</w:t>
        <w:tab/>
        <w:t>1865 - 1923</w:t>
      </w:r>
    </w:p>
    <w:p>
      <w:r>
        <w:br/>
        <w:t>30</w:t>
        <w:tab/>
        <w:t>228</w:t>
      </w:r>
    </w:p>
    <w:p>
      <w:r>
        <w:t>30a</w:t>
        <w:tab/>
        <w:t>02</w:t>
      </w:r>
    </w:p>
    <w:p>
      <w:r>
        <w:t>30z</w:t>
        <w:tab/>
        <w:t>G 15 Schotten M 228</w:t>
      </w:r>
    </w:p>
    <w:p>
      <w:r>
        <w:t>33</w:t>
        <w:tab/>
        <w:t>S. 50</w:t>
      </w:r>
    </w:p>
    <w:p>
      <w:r>
        <w:t>40</w:t>
        <w:tab/>
        <w:t>s[Lehrbücher]s und Lernmittel für Volksschulen</w:t>
      </w:r>
    </w:p>
    <w:p>
      <w:r>
        <w:t>43</w:t>
        <w:tab/>
        <w:t>1888 - 1936</w:t>
      </w:r>
    </w:p>
    <w:p>
      <w:r>
        <w:br/>
        <w:t>30</w:t>
        <w:tab/>
        <w:t>232</w:t>
      </w:r>
    </w:p>
    <w:p>
      <w:r>
        <w:t>30a</w:t>
        <w:tab/>
        <w:t>03</w:t>
      </w:r>
    </w:p>
    <w:p>
      <w:r>
        <w:t>30z</w:t>
        <w:tab/>
        <w:t>G 15 Schotten M 232</w:t>
      </w:r>
    </w:p>
    <w:p>
      <w:r>
        <w:t>33</w:t>
        <w:tab/>
        <w:t>S. 50</w:t>
      </w:r>
    </w:p>
    <w:p>
      <w:r>
        <w:t>40</w:t>
        <w:tab/>
        <w:t>s[s[2{Anschaffung von} Zeitungen, s[Schriften]s und 1{Büchern}]s]s, Veranstaltung von Feiern, Besuch von Filmen, Veranstaltungen und Rundfunksendungen</w:t>
      </w:r>
    </w:p>
    <w:p>
      <w:r>
        <w:t>43</w:t>
        <w:tab/>
        <w:t>1890 - 1935</w:t>
      </w:r>
    </w:p>
    <w:p>
      <w:r>
        <w:br/>
        <w:t>30</w:t>
        <w:tab/>
        <w:t>222</w:t>
      </w:r>
    </w:p>
    <w:p>
      <w:r>
        <w:t>30a</w:t>
        <w:tab/>
        <w:t>04</w:t>
      </w:r>
    </w:p>
    <w:p>
      <w:r>
        <w:t>30z</w:t>
        <w:tab/>
        <w:t>G 15 Schotten M 222</w:t>
      </w:r>
    </w:p>
    <w:p>
      <w:r>
        <w:t>33</w:t>
        <w:tab/>
        <w:t>S. 50</w:t>
      </w:r>
    </w:p>
    <w:p>
      <w:r>
        <w:t>40</w:t>
        <w:tab/>
        <w:t>s[s[2{Anschaffung wärmewirtschaftlicher} 1{Schriften}]s]s</w:t>
      </w:r>
    </w:p>
    <w:p>
      <w:r>
        <w:t>43</w:t>
        <w:tab/>
        <w:t>1923 - 1926</w:t>
      </w:r>
    </w:p>
    <w:p>
      <w:r>
        <w:br/>
        <w:t>30</w:t>
        <w:tab/>
        <w:t>217</w:t>
      </w:r>
    </w:p>
    <w:p>
      <w:r>
        <w:t>30a</w:t>
        <w:tab/>
        <w:t>05</w:t>
      </w:r>
    </w:p>
    <w:p>
      <w:r>
        <w:t>30z</w:t>
        <w:tab/>
        <w:t>G 15 Schotten M 217</w:t>
      </w:r>
    </w:p>
    <w:p>
      <w:r>
        <w:t>33</w:t>
        <w:tab/>
        <w:t>S. 50</w:t>
      </w:r>
    </w:p>
    <w:p>
      <w:r>
        <w:t>40</w:t>
        <w:tab/>
        <w:t>s[Anschaffung des t[Heimatbuches]t von p[Glenz]p und p[Lutz]p und des t[hessischen Ortsnamenbuches]t]s</w:t>
      </w:r>
    </w:p>
    <w:p>
      <w:r>
        <w:t>43</w:t>
        <w:tab/>
        <w:t>1927 - 1937</w:t>
      </w:r>
    </w:p>
    <w:p>
      <w:r>
        <w:br/>
        <w:t>30</w:t>
        <w:tab/>
        <w:t>218</w:t>
      </w:r>
    </w:p>
    <w:p>
      <w:r>
        <w:t>30a</w:t>
        <w:tab/>
        <w:t>06</w:t>
      </w:r>
    </w:p>
    <w:p>
      <w:r>
        <w:t>30z</w:t>
        <w:tab/>
        <w:t>G 15 Schotten M 218</w:t>
      </w:r>
    </w:p>
    <w:p>
      <w:r>
        <w:t>33</w:t>
        <w:tab/>
        <w:t>S. 50</w:t>
      </w:r>
    </w:p>
    <w:p>
      <w:r>
        <w:t>40</w:t>
        <w:tab/>
        <w:t>s[Anschaffung des t[2{Heft}es 1{"Freier Rhein - Freies Volk"}]t]s</w:t>
      </w:r>
    </w:p>
    <w:p>
      <w:r>
        <w:t>43</w:t>
        <w:tab/>
        <w:t>1930</w:t>
      </w:r>
    </w:p>
    <w:p>
      <w:r>
        <w:br/>
        <w:t>30</w:t>
        <w:tab/>
        <w:t>216</w:t>
      </w:r>
    </w:p>
    <w:p>
      <w:r>
        <w:t>30a</w:t>
        <w:tab/>
        <w:t>07</w:t>
      </w:r>
    </w:p>
    <w:p>
      <w:r>
        <w:t>30z</w:t>
        <w:tab/>
        <w:t>G 15 Schotten M 216</w:t>
      </w:r>
    </w:p>
    <w:p>
      <w:r>
        <w:t>33</w:t>
        <w:tab/>
        <w:t>S. 50</w:t>
      </w:r>
    </w:p>
    <w:p>
      <w:r>
        <w:t>40</w:t>
        <w:tab/>
        <w:t>s[Anschaffung der t[2{s[Broschüre]s} 1{"Vertrag von Versailles"}]t]s</w:t>
      </w:r>
    </w:p>
    <w:p>
      <w:r>
        <w:t>41</w:t>
        <w:tab/>
        <w:t>auch: s[Anschaffung des t[2{Liedertextes} 1{"Deutsch ist die Saar"}]t]s</w:t>
      </w:r>
    </w:p>
    <w:p>
      <w:r>
        <w:t>43</w:t>
        <w:tab/>
        <w:t>1934 - 1947</w:t>
      </w:r>
    </w:p>
    <w:p>
      <w:r>
        <w:br/>
        <w:t>26</w:t>
        <w:tab/>
        <w:t>M</w:t>
      </w:r>
    </w:p>
    <w:p>
      <w:r>
        <w:t>26a</w:t>
        <w:tab/>
        <w:t>M</w:t>
      </w:r>
    </w:p>
    <w:p>
      <w:r>
        <w:t>26b</w:t>
        <w:tab/>
        <w:t>07</w:t>
      </w:r>
    </w:p>
    <w:p>
      <w:r>
        <w:t>27</w:t>
        <w:tab/>
        <w:t>M Unterrichtswesen \ 7. Schulpflicht und Schulzeit</w:t>
      </w:r>
    </w:p>
    <w:p>
      <w:r>
        <w:t>30</w:t>
        <w:tab/>
        <w:t>285</w:t>
      </w:r>
    </w:p>
    <w:p>
      <w:r>
        <w:t>30a</w:t>
        <w:tab/>
        <w:t>01</w:t>
      </w:r>
    </w:p>
    <w:p>
      <w:r>
        <w:t>30z</w:t>
        <w:tab/>
        <w:t>G 15 Schotten M 285</w:t>
      </w:r>
    </w:p>
    <w:p>
      <w:r>
        <w:t>33</w:t>
        <w:tab/>
        <w:t>S. 51</w:t>
      </w:r>
    </w:p>
    <w:p>
      <w:r>
        <w:t>40</w:t>
        <w:tab/>
        <w:t>s[s[2{Empfohlene} 1{Bücher}]s und s[Schriften]s]s für Fortbildungsschulen</w:t>
      </w:r>
    </w:p>
    <w:p>
      <w:r>
        <w:t>43</w:t>
        <w:tab/>
        <w:t>1877 - 1931</w:t>
      </w:r>
    </w:p>
    <w:p>
      <w:r>
        <w:br/>
        <w:t>26</w:t>
        <w:tab/>
        <w:t>M</w:t>
      </w:r>
    </w:p>
    <w:p>
      <w:r>
        <w:t>26a</w:t>
        <w:tab/>
        <w:t>M</w:t>
      </w:r>
    </w:p>
    <w:p>
      <w:r>
        <w:t>26b</w:t>
        <w:tab/>
        <w:t>08</w:t>
      </w:r>
    </w:p>
    <w:p>
      <w:r>
        <w:t>27</w:t>
        <w:tab/>
        <w:t>M Unterrichtswesen \ 8. Schulvermögen</w:t>
      </w:r>
    </w:p>
    <w:p>
      <w:r>
        <w:t>30</w:t>
        <w:tab/>
        <w:t>287</w:t>
      </w:r>
    </w:p>
    <w:p>
      <w:r>
        <w:t>30a</w:t>
        <w:tab/>
        <w:t>01</w:t>
      </w:r>
    </w:p>
    <w:p>
      <w:r>
        <w:t>30z</w:t>
        <w:tab/>
        <w:t>G 15 Schotten M 287</w:t>
      </w:r>
    </w:p>
    <w:p>
      <w:r>
        <w:t>33</w:t>
        <w:tab/>
        <w:t>S. 52</w:t>
      </w:r>
    </w:p>
    <w:p>
      <w:r>
        <w:t>40</w:t>
        <w:tab/>
        <w:t>Förderung von s[Volks- und Schülerbibliotheken]s (Allg.)</w:t>
      </w:r>
    </w:p>
    <w:p>
      <w:r>
        <w:t>43</w:t>
        <w:tab/>
        <w:t>1877 - 1910</w:t>
      </w:r>
    </w:p>
    <w:p>
      <w:r>
        <w:br/>
        <w:t>30</w:t>
        <w:tab/>
        <w:t>288</w:t>
      </w:r>
    </w:p>
    <w:p>
      <w:r>
        <w:t>30a</w:t>
        <w:tab/>
        <w:t>02</w:t>
      </w:r>
    </w:p>
    <w:p>
      <w:r>
        <w:t>30z</w:t>
        <w:tab/>
        <w:t>G 15 Schotten M 288</w:t>
      </w:r>
    </w:p>
    <w:p>
      <w:r>
        <w:t>33</w:t>
        <w:tab/>
        <w:t>S. 52</w:t>
      </w:r>
    </w:p>
    <w:p>
      <w:r>
        <w:t>40</w:t>
        <w:tab/>
        <w:t>Förderung von s[Volks- und Schülerbibliotheken]s</w:t>
      </w:r>
    </w:p>
    <w:p>
      <w:r>
        <w:t>43</w:t>
        <w:tab/>
        <w:t>1882 - 1909</w:t>
      </w:r>
    </w:p>
    <w:p>
      <w:r>
        <w:br/>
        <w:t>30</w:t>
        <w:tab/>
        <w:t>290</w:t>
      </w:r>
    </w:p>
    <w:p>
      <w:r>
        <w:t>30a</w:t>
        <w:tab/>
        <w:t>03</w:t>
      </w:r>
    </w:p>
    <w:p>
      <w:r>
        <w:t>30z</w:t>
        <w:tab/>
        <w:t>G 15 Schotten M 290</w:t>
      </w:r>
    </w:p>
    <w:p>
      <w:r>
        <w:t>33</w:t>
        <w:tab/>
        <w:t>S. 52</w:t>
      </w:r>
    </w:p>
    <w:p>
      <w:r>
        <w:t>40</w:t>
        <w:tab/>
        <w:t>s[s[2{Empfohlene} 1{Werke}]s und s[Schriften]s für die s[Schüler- und Lehrerbibliotheken]s]s</w:t>
      </w:r>
    </w:p>
    <w:p>
      <w:r>
        <w:t>43</w:t>
        <w:tab/>
        <w:t>1877 - 1935</w:t>
      </w:r>
    </w:p>
    <w:p>
      <w:r>
        <w:br/>
        <w:t>30</w:t>
        <w:tab/>
        <w:t>291</w:t>
      </w:r>
    </w:p>
    <w:p>
      <w:r>
        <w:t>30a</w:t>
        <w:tab/>
        <w:t>04</w:t>
      </w:r>
    </w:p>
    <w:p>
      <w:r>
        <w:t>30z</w:t>
        <w:tab/>
        <w:t>G 15 Schotten M 291</w:t>
      </w:r>
    </w:p>
    <w:p>
      <w:r>
        <w:t>33</w:t>
        <w:tab/>
        <w:t>S. 52</w:t>
      </w:r>
    </w:p>
    <w:p>
      <w:r>
        <w:t>40</w:t>
        <w:tab/>
        <w:t>s[Anschaffung des t[2{Buch}es "p[4{Dr.} 1{Diener}]p; 1{Besiedlung des Vogelsberges}]t]s"</w:t>
      </w:r>
    </w:p>
    <w:p>
      <w:r>
        <w:t>43</w:t>
        <w:tab/>
        <w:t>1909 - 1910</w:t>
      </w:r>
    </w:p>
    <w:p>
      <w:r>
        <w:br/>
        <w:t>26</w:t>
        <w:tab/>
        <w:t>M</w:t>
      </w:r>
    </w:p>
    <w:p>
      <w:r>
        <w:t>26a</w:t>
        <w:tab/>
        <w:t>M</w:t>
      </w:r>
    </w:p>
    <w:p>
      <w:r>
        <w:t>26b</w:t>
        <w:tab/>
        <w:t>10</w:t>
      </w:r>
    </w:p>
    <w:p>
      <w:r>
        <w:t>27</w:t>
        <w:tab/>
        <w:t>M Unterrichtswesen \ 10. Realschulen und höhere Bürgerschulen</w:t>
      </w:r>
    </w:p>
    <w:p>
      <w:r>
        <w:t>30</w:t>
        <w:tab/>
        <w:t>369</w:t>
      </w:r>
    </w:p>
    <w:p>
      <w:r>
        <w:t>30a</w:t>
        <w:tab/>
        <w:t>01</w:t>
      </w:r>
    </w:p>
    <w:p>
      <w:r>
        <w:t>30z</w:t>
        <w:tab/>
        <w:t>G 15 Schotten M 369</w:t>
      </w:r>
    </w:p>
    <w:p>
      <w:r>
        <w:t>33</w:t>
        <w:tab/>
        <w:t>S. 53</w:t>
      </w:r>
    </w:p>
    <w:p>
      <w:r>
        <w:t>40</w:t>
        <w:tab/>
        <w:t>Verwaltung der höheren Bürgerschule zu o[Schotten]o</w:t>
      </w:r>
    </w:p>
    <w:p>
      <w:r>
        <w:t>41</w:t>
        <w:tab/>
        <w:t>auch: Aufnahme von s[Leihbücher]sn in die Realschule o[Alsfeld]o</w:t>
      </w:r>
    </w:p>
    <w:p>
      <w:r>
        <w:t>43</w:t>
        <w:tab/>
        <w:t>1865 - 1930</w:t>
      </w:r>
    </w:p>
    <w:p>
      <w:r>
        <w:br/>
        <w:t>26</w:t>
        <w:tab/>
        <w:t>P</w:t>
      </w:r>
    </w:p>
    <w:p>
      <w:r>
        <w:t>26a</w:t>
        <w:tab/>
        <w:t>P</w:t>
      </w:r>
    </w:p>
    <w:p>
      <w:r>
        <w:t>27</w:t>
        <w:tab/>
        <w:t>P Gesundheitswesen \ 1. Gesundheitspflege im allgemeinen</w:t>
      </w:r>
    </w:p>
    <w:p>
      <w:r>
        <w:t>30</w:t>
        <w:tab/>
        <w:t>6</w:t>
      </w:r>
    </w:p>
    <w:p>
      <w:r>
        <w:t>30a</w:t>
        <w:tab/>
        <w:t>01</w:t>
      </w:r>
    </w:p>
    <w:p>
      <w:r>
        <w:t>30z</w:t>
        <w:tab/>
        <w:t>G 15 Schotten P 6</w:t>
      </w:r>
    </w:p>
    <w:p>
      <w:r>
        <w:t>33</w:t>
        <w:tab/>
        <w:t>S. 91</w:t>
      </w:r>
    </w:p>
    <w:p>
      <w:r>
        <w:t>40</w:t>
        <w:tab/>
        <w:t>s[Prospekte über s[2{med.} 1{Literatur}]s]s und Erzeugnisse</w:t>
      </w:r>
    </w:p>
    <w:p>
      <w:r>
        <w:t>43</w:t>
        <w:tab/>
        <w:t>1857 ; 1894 - 1908</w:t>
      </w:r>
    </w:p>
    <w:p>
      <w:r>
        <w:br/>
        <w:t>26</w:t>
        <w:tab/>
        <w:t>Q</w:t>
      </w:r>
    </w:p>
    <w:p>
      <w:r>
        <w:t>26a</w:t>
        <w:tab/>
        <w:t>Q</w:t>
      </w:r>
    </w:p>
    <w:p>
      <w:r>
        <w:t>26b</w:t>
        <w:tab/>
        <w:t>01</w:t>
      </w:r>
    </w:p>
    <w:p>
      <w:r>
        <w:t>27</w:t>
        <w:tab/>
        <w:t>Q Sicherheitspolizei \ 1. Allgemeine Maßregeln</w:t>
      </w:r>
    </w:p>
    <w:p>
      <w:r>
        <w:t>30</w:t>
        <w:tab/>
        <w:t>169</w:t>
      </w:r>
    </w:p>
    <w:p>
      <w:r>
        <w:t>30a</w:t>
        <w:tab/>
        <w:t>01</w:t>
      </w:r>
    </w:p>
    <w:p>
      <w:r>
        <w:t>30z</w:t>
        <w:tab/>
        <w:t>G 15 Schotten Q 169</w:t>
      </w:r>
    </w:p>
    <w:p>
      <w:r>
        <w:t>33</w:t>
        <w:tab/>
        <w:t>S. 99</w:t>
      </w:r>
    </w:p>
    <w:p>
      <w:r>
        <w:t>40</w:t>
        <w:tab/>
        <w:t>s[Bezug des t[2{Blatt}es 1{"Der süddeutsche Polizeitelegraph"}]t]s</w:t>
      </w:r>
    </w:p>
    <w:p>
      <w:r>
        <w:t>43</w:t>
        <w:tab/>
        <w:t>1856 - 1922</w:t>
      </w:r>
    </w:p>
    <w:p>
      <w:r>
        <w:br/>
        <w:t>30</w:t>
        <w:tab/>
        <w:t>182</w:t>
      </w:r>
    </w:p>
    <w:p>
      <w:r>
        <w:t>30a</w:t>
        <w:tab/>
        <w:t>02</w:t>
      </w:r>
    </w:p>
    <w:p>
      <w:r>
        <w:t>30z</w:t>
        <w:tab/>
        <w:t>G 15 Schotten Q 182</w:t>
      </w:r>
    </w:p>
    <w:p>
      <w:r>
        <w:t>33</w:t>
        <w:tab/>
        <w:t>S. 101</w:t>
      </w:r>
    </w:p>
    <w:p>
      <w:r>
        <w:t>40</w:t>
        <w:tab/>
        <w:t>Verfügungen des k[Staatskommissars für das Polizeiwesen in o[Hessen]o]k und der k[1{Ministerialabteilung Ia (Polizei)} in 2{o[Darmstadt]o}]k sowie Verzeichnisse der k[1{Reichsdruckerei} 2{o[Berlin]o}]k zum s[s[2{Verbot von} Zeitungen und 1{Druckschriften}]s]s</w:t>
      </w:r>
    </w:p>
    <w:p>
      <w:r>
        <w:t>43</w:t>
        <w:tab/>
        <w:t>1933 - 1936</w:t>
      </w:r>
    </w:p>
    <w:p>
      <w:r>
        <w:br/>
        <w:t>30</w:t>
        <w:tab/>
        <w:t>178</w:t>
      </w:r>
    </w:p>
    <w:p>
      <w:r>
        <w:t>30a</w:t>
        <w:tab/>
        <w:t>03</w:t>
      </w:r>
    </w:p>
    <w:p>
      <w:r>
        <w:t>30z</w:t>
        <w:tab/>
        <w:t>G 15 Schotten Q 178</w:t>
      </w:r>
    </w:p>
    <w:p>
      <w:r>
        <w:t>33</w:t>
        <w:tab/>
        <w:t>S. 101</w:t>
      </w:r>
    </w:p>
    <w:p>
      <w:r>
        <w:t>40</w:t>
        <w:tab/>
        <w:t>Mitteilungen des k[1{hessischen Staatspolizeiamtes} 2{o[Darmstadt]o}]k zum s[s[2{Verbot von} s[Druckschriften]s und 1{Büchern}]s]s</w:t>
      </w:r>
    </w:p>
    <w:p>
      <w:r>
        <w:t>43</w:t>
        <w:tab/>
        <w:t>1934</w:t>
      </w:r>
    </w:p>
    <w:p>
      <w:r>
        <w:br/>
        <w:t>30</w:t>
        <w:tab/>
        <w:t>90</w:t>
      </w:r>
    </w:p>
    <w:p>
      <w:r>
        <w:t>30a</w:t>
        <w:tab/>
        <w:t>04</w:t>
      </w:r>
    </w:p>
    <w:p>
      <w:r>
        <w:t>30z</w:t>
        <w:tab/>
        <w:t>G 15 Schotten Q 90</w:t>
      </w:r>
    </w:p>
    <w:p>
      <w:r>
        <w:t>33</w:t>
        <w:tab/>
        <w:t>S. 101</w:t>
      </w:r>
    </w:p>
    <w:p>
      <w:r>
        <w:t>40</w:t>
        <w:tab/>
        <w:t>Mitteilungen des k[1{Staatspolizeiamtes} 2{o[Darmstadt]o}]k zum s[s[2{Verbot von} 1{Druckschriften}]s]s</w:t>
      </w:r>
    </w:p>
    <w:p>
      <w:r>
        <w:t>43</w:t>
        <w:tab/>
        <w:t>1935</w:t>
      </w:r>
    </w:p>
    <w:p>
      <w:r>
        <w:br/>
        <w:t>30</w:t>
        <w:tab/>
        <w:t>73</w:t>
      </w:r>
    </w:p>
    <w:p>
      <w:r>
        <w:t>30a</w:t>
        <w:tab/>
        <w:t>05</w:t>
      </w:r>
    </w:p>
    <w:p>
      <w:r>
        <w:t>30z</w:t>
        <w:tab/>
        <w:t>G 15 Schotten Q 73</w:t>
      </w:r>
    </w:p>
    <w:p>
      <w:r>
        <w:t>33</w:t>
        <w:tab/>
        <w:t>S. 101</w:t>
      </w:r>
    </w:p>
    <w:p>
      <w:r>
        <w:t>40</w:t>
        <w:tab/>
        <w:t>Mitteilungen des k[1{Staatspolizeiamtes} 2{o[Darmstadt]o}]k zum s[s[2{Verbot von} 1{Druckschriften}]s etc.]s</w:t>
      </w:r>
    </w:p>
    <w:p>
      <w:r>
        <w:t>43</w:t>
        <w:tab/>
        <w:t>1936</w:t>
      </w:r>
    </w:p>
    <w:p>
      <w:r>
        <w:br/>
        <w:t>30</w:t>
        <w:tab/>
        <w:t>207</w:t>
      </w:r>
    </w:p>
    <w:p>
      <w:r>
        <w:t>30a</w:t>
        <w:tab/>
        <w:t>06</w:t>
      </w:r>
    </w:p>
    <w:p>
      <w:r>
        <w:t>30z</w:t>
        <w:tab/>
        <w:t>G 15 Schotten Q 207</w:t>
      </w:r>
    </w:p>
    <w:p>
      <w:r>
        <w:t>33</w:t>
        <w:tab/>
        <w:t>S. 101</w:t>
      </w:r>
    </w:p>
    <w:p>
      <w:r>
        <w:t>40</w:t>
        <w:tab/>
        <w:t>s[s[2{Überwachung kirchlicher} 1{Druckschriften}]s]s</w:t>
      </w:r>
    </w:p>
    <w:p>
      <w:r>
        <w:t>43</w:t>
        <w:tab/>
        <w:t>1937</w:t>
      </w:r>
    </w:p>
    <w:p>
      <w:r>
        <w:br/>
        <w:t>26</w:t>
        <w:tab/>
        <w:t>R</w:t>
      </w:r>
    </w:p>
    <w:p>
      <w:r>
        <w:t>26a</w:t>
        <w:tab/>
        <w:t>R</w:t>
      </w:r>
    </w:p>
    <w:p>
      <w:r>
        <w:t>27</w:t>
        <w:tab/>
        <w:t>R Vorkehrung gegen Sittenverderbnis. Zwangserziehung Minderjähriger. Öffentliche Darstellungen und Belustigungen. Vereinswesen \ 1. Vorkehrungen gegen Sittenverderbnis</w:t>
      </w:r>
    </w:p>
    <w:p>
      <w:r>
        <w:t>30</w:t>
        <w:tab/>
        <w:t>16</w:t>
      </w:r>
    </w:p>
    <w:p>
      <w:r>
        <w:t>30a</w:t>
        <w:tab/>
        <w:t>01</w:t>
      </w:r>
    </w:p>
    <w:p>
      <w:r>
        <w:t>30z</w:t>
        <w:tab/>
        <w:t>G 15 Schotten R 16</w:t>
      </w:r>
    </w:p>
    <w:p>
      <w:r>
        <w:t>33</w:t>
        <w:tab/>
        <w:t>S. 109</w:t>
      </w:r>
    </w:p>
    <w:p>
      <w:r>
        <w:t>40</w:t>
        <w:tab/>
        <w:t>s[Beschaffung von s[Tierschutzkalendern]s]s für die Schüler des o[2{Kreis}es 1{Schotten}]o</w:t>
      </w:r>
    </w:p>
    <w:p>
      <w:r>
        <w:t>43</w:t>
        <w:tab/>
        <w:t>1898 - 1938</w:t>
      </w:r>
    </w:p>
    <w:p>
      <w:r>
        <w:br/>
        <w:t>26</w:t>
        <w:tab/>
        <w:t>S</w:t>
      </w:r>
    </w:p>
    <w:p>
      <w:r>
        <w:t>26a</w:t>
        <w:tab/>
        <w:t>S</w:t>
      </w:r>
    </w:p>
    <w:p>
      <w:r>
        <w:t>27</w:t>
        <w:tab/>
        <w:t>S Presse und Buchhandel</w:t>
      </w:r>
    </w:p>
    <w:p>
      <w:r>
        <w:t>30</w:t>
        <w:tab/>
        <w:t>32</w:t>
      </w:r>
    </w:p>
    <w:p>
      <w:r>
        <w:t>30a</w:t>
        <w:tab/>
        <w:t>01</w:t>
      </w:r>
    </w:p>
    <w:p>
      <w:r>
        <w:t>30z</w:t>
        <w:tab/>
        <w:t>G 15 Schotten S 32</w:t>
      </w:r>
    </w:p>
    <w:p>
      <w:r>
        <w:t>33</w:t>
        <w:tab/>
        <w:t>S. 111</w:t>
      </w:r>
    </w:p>
    <w:p>
      <w:r>
        <w:t>40</w:t>
        <w:tab/>
        <w:t>s[Pressewesen]s (Allg.)</w:t>
      </w:r>
    </w:p>
    <w:p>
      <w:r>
        <w:t>43</w:t>
        <w:tab/>
        <w:t>1852 - 1935</w:t>
      </w:r>
    </w:p>
    <w:p>
      <w:r>
        <w:br/>
        <w:t>30</w:t>
        <w:tab/>
        <w:t>29</w:t>
      </w:r>
    </w:p>
    <w:p>
      <w:r>
        <w:t>30a</w:t>
        <w:tab/>
        <w:t>02</w:t>
      </w:r>
    </w:p>
    <w:p>
      <w:r>
        <w:t>30z</w:t>
        <w:tab/>
        <w:t>G 15 Schotten S 29</w:t>
      </w:r>
    </w:p>
    <w:p>
      <w:r>
        <w:t>33</w:t>
        <w:tab/>
        <w:t>S. 111</w:t>
      </w:r>
    </w:p>
    <w:p>
      <w:r>
        <w:t>40</w:t>
        <w:tab/>
        <w:t>s[Reichsgesetz über die s[Presse]s]s</w:t>
      </w:r>
    </w:p>
    <w:p>
      <w:r>
        <w:t>43</w:t>
        <w:tab/>
        <w:t>1874 - 1937</w:t>
      </w:r>
    </w:p>
    <w:p>
      <w:r>
        <w:br/>
        <w:t>30</w:t>
        <w:tab/>
        <w:t>8</w:t>
      </w:r>
    </w:p>
    <w:p>
      <w:r>
        <w:t>30a</w:t>
        <w:tab/>
        <w:t>03</w:t>
      </w:r>
    </w:p>
    <w:p>
      <w:r>
        <w:t>30z</w:t>
        <w:tab/>
        <w:t>G 15 Schotten S 8</w:t>
      </w:r>
    </w:p>
    <w:p>
      <w:r>
        <w:t>33</w:t>
        <w:tab/>
        <w:t>S. 111</w:t>
      </w:r>
    </w:p>
    <w:p>
      <w:r>
        <w:t>40</w:t>
        <w:tab/>
        <w:t>Gesuch des p[2{Wilhelm} 1{Engel}, 6{o[Dorheim in Kurhessen]o}]p um Übertragung der s[Konzession]s des p[5{s[Buchdrucker]s}s 2{Fr.} 1{Cloos}, 6{o[Nidda]o}]p auf ihn</w:t>
      </w:r>
    </w:p>
    <w:p>
      <w:r>
        <w:t>43</w:t>
        <w:tab/>
        <w:t>1853 - 1869</w:t>
      </w:r>
    </w:p>
    <w:p>
      <w:r>
        <w:br/>
        <w:t>30</w:t>
        <w:tab/>
        <w:t>14</w:t>
      </w:r>
    </w:p>
    <w:p>
      <w:r>
        <w:t>30a</w:t>
        <w:tab/>
        <w:t>04</w:t>
      </w:r>
    </w:p>
    <w:p>
      <w:r>
        <w:t>30z</w:t>
        <w:tab/>
        <w:t>G 15 Schotten S 14</w:t>
      </w:r>
    </w:p>
    <w:p>
      <w:r>
        <w:t>33</w:t>
        <w:tab/>
        <w:t>S. 111</w:t>
      </w:r>
    </w:p>
    <w:p>
      <w:r>
        <w:t>40</w:t>
        <w:tab/>
        <w:t>Firmenwerbungen im s[Bezug von s[Adressbüchern]s]s</w:t>
      </w:r>
    </w:p>
    <w:p>
      <w:r>
        <w:t>43</w:t>
        <w:tab/>
        <w:t>1924 - 1932</w:t>
      </w:r>
    </w:p>
    <w:p>
      <w:r>
        <w:br/>
        <w:t>30</w:t>
        <w:tab/>
        <w:t>12</w:t>
      </w:r>
    </w:p>
    <w:p>
      <w:r>
        <w:t>30a</w:t>
        <w:tab/>
        <w:t>05</w:t>
      </w:r>
    </w:p>
    <w:p>
      <w:r>
        <w:t>30z</w:t>
        <w:tab/>
        <w:t>G 15 Schotten S 12</w:t>
      </w:r>
    </w:p>
    <w:p>
      <w:r>
        <w:t>33</w:t>
        <w:tab/>
        <w:t>S. 111</w:t>
      </w:r>
    </w:p>
    <w:p>
      <w:r>
        <w:t>40</w:t>
        <w:tab/>
        <w:t>Betrug durch den k[1{s[Verlag]s "Volksgesundung" GmbH}, 2{o[Stuttgart]o}]k</w:t>
      </w:r>
    </w:p>
    <w:p>
      <w:r>
        <w:t>43</w:t>
        <w:tab/>
        <w:t>1935 - 1936</w:t>
      </w:r>
    </w:p>
    <w:p>
      <w:r>
        <w:br/>
        <w:t>30</w:t>
        <w:tab/>
        <w:t>13</w:t>
      </w:r>
    </w:p>
    <w:p>
      <w:r>
        <w:t>30a</w:t>
        <w:tab/>
        <w:t>06</w:t>
      </w:r>
    </w:p>
    <w:p>
      <w:r>
        <w:t>30z</w:t>
        <w:tab/>
        <w:t>G 15 Schotten S 13</w:t>
      </w:r>
    </w:p>
    <w:p>
      <w:r>
        <w:t>33</w:t>
        <w:tab/>
        <w:t>S. 111</w:t>
      </w:r>
    </w:p>
    <w:p>
      <w:r>
        <w:t>40</w:t>
        <w:tab/>
        <w:t>Verschenken und s[Vertrieb des t[2{Buch}es 1{"Mein Kampf"}]t]s</w:t>
      </w:r>
    </w:p>
    <w:p>
      <w:r>
        <w:t>43</w:t>
        <w:tab/>
        <w:t>1936 - 1937</w:t>
      </w:r>
    </w:p>
    <w:p>
      <w:r>
        <w:br/>
        <w:t>30</w:t>
        <w:tab/>
        <w:t>33</w:t>
      </w:r>
    </w:p>
    <w:p>
      <w:r>
        <w:t>30a</w:t>
        <w:tab/>
        <w:t>07</w:t>
      </w:r>
    </w:p>
    <w:p>
      <w:r>
        <w:t>30z</w:t>
        <w:tab/>
        <w:t>G 15 Schotten S 33</w:t>
      </w:r>
    </w:p>
    <w:p>
      <w:r>
        <w:t>33</w:t>
        <w:tab/>
        <w:t>S. 111</w:t>
      </w:r>
    </w:p>
    <w:p>
      <w:r>
        <w:t>40</w:t>
        <w:tab/>
        <w:t>s[Beschaffung und Aufbewahrung s[2{nützliche}r 1{Bücher}]s und s[Schriften]s]s</w:t>
      </w:r>
    </w:p>
    <w:p>
      <w:r>
        <w:t>43</w:t>
        <w:tab/>
        <w:t>1841 ; 1866 - 1928</w:t>
      </w:r>
    </w:p>
    <w:p>
      <w:r>
        <w:br/>
        <w:t>30</w:t>
        <w:tab/>
        <w:t>18</w:t>
      </w:r>
    </w:p>
    <w:p>
      <w:r>
        <w:t>30a</w:t>
        <w:tab/>
        <w:t>08</w:t>
      </w:r>
    </w:p>
    <w:p>
      <w:r>
        <w:t>30z</w:t>
        <w:tab/>
        <w:t>G 15 Schotten S 18</w:t>
      </w:r>
    </w:p>
    <w:p>
      <w:r>
        <w:t>33</w:t>
        <w:tab/>
        <w:t>S. 111</w:t>
      </w:r>
    </w:p>
    <w:p>
      <w:r>
        <w:t>40</w:t>
        <w:tab/>
        <w:t>Unterstützung von s[Volksbibliotheken]s</w:t>
      </w:r>
    </w:p>
    <w:p>
      <w:r>
        <w:t>43</w:t>
        <w:tab/>
        <w:t>1902 - 1914</w:t>
      </w:r>
    </w:p>
    <w:p>
      <w:r>
        <w:br/>
        <w:t>30</w:t>
        <w:tab/>
        <w:t>25</w:t>
      </w:r>
    </w:p>
    <w:p>
      <w:r>
        <w:t>30a</w:t>
        <w:tab/>
        <w:t>09</w:t>
      </w:r>
    </w:p>
    <w:p>
      <w:r>
        <w:t>30z</w:t>
        <w:tab/>
        <w:t>G 15 Schotten S 25</w:t>
      </w:r>
    </w:p>
    <w:p>
      <w:r>
        <w:t>33</w:t>
        <w:tab/>
        <w:t>S. 111</w:t>
      </w:r>
    </w:p>
    <w:p>
      <w:r>
        <w:t>40</w:t>
        <w:tab/>
        <w:t>s[2{Übersendung von} 1{Druckschriften}]s an die k[1{Deutsche Bücherei} in 2{o[Leipzig]o}]k</w:t>
      </w:r>
    </w:p>
    <w:p>
      <w:r>
        <w:t>43</w:t>
        <w:tab/>
        <w:t>1912 - 1938</w:t>
      </w:r>
    </w:p>
    <w:p>
      <w:r>
        <w:br/>
        <w:t>30</w:t>
        <w:tab/>
        <w:t>28</w:t>
      </w:r>
    </w:p>
    <w:p>
      <w:r>
        <w:t>30a</w:t>
        <w:tab/>
        <w:t>10</w:t>
      </w:r>
    </w:p>
    <w:p>
      <w:r>
        <w:t>30z</w:t>
        <w:tab/>
        <w:t>G 15 Schotten S 28</w:t>
      </w:r>
    </w:p>
    <w:p>
      <w:r>
        <w:t>33</w:t>
        <w:tab/>
        <w:t>S. 111</w:t>
      </w:r>
    </w:p>
    <w:p>
      <w:r>
        <w:t>40</w:t>
        <w:tab/>
        <w:t>s[2{Anschlag von} 1{Druckschriften}]s</w:t>
      </w:r>
    </w:p>
    <w:p>
      <w:r>
        <w:t>43</w:t>
        <w:tab/>
        <w:t>1823 - 1935</w:t>
      </w:r>
    </w:p>
    <w:p>
      <w:r>
        <w:br/>
        <w:t>30</w:t>
        <w:tab/>
        <w:t>23</w:t>
      </w:r>
    </w:p>
    <w:p>
      <w:r>
        <w:t>30a</w:t>
        <w:tab/>
        <w:t>11</w:t>
      </w:r>
    </w:p>
    <w:p>
      <w:r>
        <w:t>30z</w:t>
        <w:tab/>
        <w:t>G 15 Schotten S 23</w:t>
      </w:r>
    </w:p>
    <w:p>
      <w:r>
        <w:t>33</w:t>
        <w:tab/>
        <w:t>S. 111</w:t>
      </w:r>
    </w:p>
    <w:p>
      <w:r>
        <w:t>40</w:t>
        <w:tab/>
        <w:t>Bekämpfung des s[Handels mit s[2{unzüchtige}n 1{Schriften}]s und Bildern]s</w:t>
      </w:r>
    </w:p>
    <w:p>
      <w:r>
        <w:t>43</w:t>
        <w:tab/>
        <w:t>1866 - 1935</w:t>
      </w:r>
    </w:p>
    <w:p>
      <w:r>
        <w:br/>
        <w:t>30</w:t>
        <w:tab/>
        <w:t>20</w:t>
      </w:r>
    </w:p>
    <w:p>
      <w:r>
        <w:t>30a</w:t>
        <w:tab/>
        <w:t>12</w:t>
      </w:r>
    </w:p>
    <w:p>
      <w:r>
        <w:t>30z</w:t>
        <w:tab/>
        <w:t>G 15 Schotten S 20</w:t>
      </w:r>
    </w:p>
    <w:p>
      <w:r>
        <w:t>33</w:t>
        <w:tab/>
        <w:t>S. 111</w:t>
      </w:r>
    </w:p>
    <w:p>
      <w:r>
        <w:t>40</w:t>
        <w:tab/>
        <w:t>s[Vertrieb s[2{anstößige}r 1{Druckschriften}]s]s</w:t>
      </w:r>
    </w:p>
    <w:p>
      <w:r>
        <w:t>43</w:t>
        <w:tab/>
        <w:t>1895 - 1896</w:t>
      </w:r>
    </w:p>
    <w:p>
      <w:r>
        <w:br/>
        <w:t>30</w:t>
        <w:tab/>
        <w:t>10</w:t>
      </w:r>
    </w:p>
    <w:p>
      <w:r>
        <w:t>30a</w:t>
        <w:tab/>
        <w:t>13</w:t>
      </w:r>
    </w:p>
    <w:p>
      <w:r>
        <w:t>30z</w:t>
        <w:tab/>
        <w:t>G 15 Schotten S 10</w:t>
      </w:r>
    </w:p>
    <w:p>
      <w:r>
        <w:t>33</w:t>
        <w:tab/>
        <w:t>S. 112</w:t>
      </w:r>
    </w:p>
    <w:p>
      <w:r>
        <w:t>40</w:t>
        <w:tab/>
        <w:t>Ausgabe und Errichtung der s[Amtsblätter]s des k[1{Kreisamt}s 2{o[Schotten]o}]k</w:t>
      </w:r>
    </w:p>
    <w:p>
      <w:r>
        <w:t>43</w:t>
        <w:tab/>
        <w:t>1912</w:t>
      </w:r>
    </w:p>
    <w:p>
      <w:r>
        <w:br/>
        <w:t>30</w:t>
        <w:tab/>
        <w:t>31</w:t>
      </w:r>
    </w:p>
    <w:p>
      <w:r>
        <w:t>30a</w:t>
        <w:tab/>
        <w:t>14</w:t>
      </w:r>
    </w:p>
    <w:p>
      <w:r>
        <w:t>30z</w:t>
        <w:tab/>
        <w:t>G 15 Schotten S 31</w:t>
      </w:r>
    </w:p>
    <w:p>
      <w:r>
        <w:t>33</w:t>
        <w:tab/>
        <w:t>S. 112</w:t>
      </w:r>
    </w:p>
    <w:p>
      <w:r>
        <w:t>40</w:t>
        <w:tab/>
        <w:t>s[Bezug des t[hessischen Justiz- und Verwaltungss[kalender]ss]t]s</w:t>
      </w:r>
    </w:p>
    <w:p>
      <w:r>
        <w:t>43</w:t>
        <w:tab/>
        <w:t>1924 - 1927</w:t>
      </w:r>
    </w:p>
    <w:p>
      <w:r>
        <w:br/>
        <w:t>30</w:t>
        <w:tab/>
        <w:t>11</w:t>
      </w:r>
    </w:p>
    <w:p>
      <w:r>
        <w:t>30a</w:t>
        <w:tab/>
        <w:t>15</w:t>
      </w:r>
    </w:p>
    <w:p>
      <w:r>
        <w:t>30z</w:t>
        <w:tab/>
        <w:t>G 15 Schotten S 11</w:t>
      </w:r>
    </w:p>
    <w:p>
      <w:r>
        <w:t>33</w:t>
        <w:tab/>
        <w:t>S. 112</w:t>
      </w:r>
    </w:p>
    <w:p>
      <w:r>
        <w:t>40</w:t>
        <w:tab/>
        <w:t>s[Landkalender]s für das o[2{Großherzogtum} 1{Hessen}]o</w:t>
      </w:r>
    </w:p>
    <w:p>
      <w:r>
        <w:t>43</w:t>
        <w:tab/>
        <w:t>1889 - 1909</w:t>
      </w:r>
    </w:p>
    <w:p>
      <w:r>
        <w:br/>
        <w:t>30</w:t>
        <w:tab/>
        <w:t>24</w:t>
      </w:r>
    </w:p>
    <w:p>
      <w:r>
        <w:t>30a</w:t>
        <w:tab/>
        <w:t>16</w:t>
      </w:r>
    </w:p>
    <w:p>
      <w:r>
        <w:t>30z</w:t>
        <w:tab/>
        <w:t>G 15 Schotten S 24</w:t>
      </w:r>
    </w:p>
    <w:p>
      <w:r>
        <w:t>33</w:t>
        <w:tab/>
        <w:t>S. 112</w:t>
      </w:r>
    </w:p>
    <w:p>
      <w:r>
        <w:t>40</w:t>
        <w:tab/>
        <w:t>s[2{Vergabe staatlicher} 1{Druckarbeiten}]s</w:t>
      </w:r>
    </w:p>
    <w:p>
      <w:r>
        <w:t>43</w:t>
        <w:tab/>
        <w:t>1900 - 1931</w:t>
      </w:r>
    </w:p>
    <w:p/>
    <w:p/>
    <w:p>
      <w:r>
        <w:br/>
        <w:t>20</w:t>
        <w:tab/>
        <w:t>G 15 Worms</w:t>
      </w:r>
    </w:p>
    <w:p>
      <w:r>
        <w:t>20a</w:t>
        <w:tab/>
        <w:t>041</w:t>
      </w:r>
    </w:p>
    <w:p>
      <w:r>
        <w:t>21</w:t>
        <w:tab/>
        <w:t>Kreis- bzw. Landratsamt Worms</w:t>
      </w:r>
    </w:p>
    <w:p>
      <w:r>
        <w:t>22</w:t>
        <w:tab/>
        <w:t>G Behörden und Ämter Großherzogtum und Volksstaat Hessen \ G 11 - 19 Innere Verwaltung \ G 15 Kreis- und Landratsämter \ #Kreis- bzw. Landratsamt Worms</w:t>
      </w:r>
    </w:p>
    <w:p>
      <w:r>
        <w:t>23</w:t>
        <w:tab/>
        <w:t>1816 - 1945</w:t>
      </w:r>
    </w:p>
    <w:p>
      <w:r>
        <w:t>24</w:t>
        <w:tab/>
        <w:t>Findbuch</w:t>
      </w:r>
    </w:p>
    <w:p>
      <w:r>
        <w:t>25</w:t>
        <w:tab/>
        <w:t>Der größte Teil des Bestandes ist 1944 verloren gegangen.</w:t>
      </w:r>
    </w:p>
    <w:p>
      <w:r>
        <w:t>26</w:t>
        <w:tab/>
        <w:t>&lt; - &gt;</w:t>
      </w:r>
    </w:p>
    <w:p>
      <w:r>
        <w:t>26a</w:t>
        <w:tab/>
        <w:t>28</w:t>
      </w:r>
    </w:p>
    <w:p>
      <w:r>
        <w:t>26b</w:t>
        <w:tab/>
        <w:t>04</w:t>
      </w:r>
    </w:p>
    <w:p>
      <w:r>
        <w:t>27</w:t>
        <w:tab/>
        <w:t>Abt. XXVIII. Besatzungsangelegenheiten \ Abschnitt 4: Presse, s[Zensur]s</w:t>
      </w:r>
    </w:p>
    <w:p>
      <w:r>
        <w:t>30</w:t>
        <w:tab/>
        <w:t>Nr. 153/5</w:t>
      </w:r>
    </w:p>
    <w:p>
      <w:r>
        <w:t>30a</w:t>
        <w:tab/>
        <w:t>01</w:t>
      </w:r>
    </w:p>
    <w:p>
      <w:r>
        <w:t>30z</w:t>
        <w:tab/>
        <w:t>G 15 Worms Nr. 153/5</w:t>
      </w:r>
    </w:p>
    <w:p>
      <w:r>
        <w:t>33</w:t>
        <w:tab/>
        <w:t>S. 129</w:t>
      </w:r>
    </w:p>
    <w:p>
      <w:r>
        <w:t>40</w:t>
        <w:tab/>
        <w:t>s[Pressezensur]s für s[Druckschriften]s</w:t>
      </w:r>
    </w:p>
    <w:p>
      <w:r>
        <w:t>43</w:t>
        <w:tab/>
        <w:t>1918 - 1919</w:t>
      </w:r>
    </w:p>
    <w:p>
      <w:r>
        <w:br/>
        <w:t>30</w:t>
        <w:tab/>
        <w:t>Nr. 153/6</w:t>
      </w:r>
    </w:p>
    <w:p>
      <w:r>
        <w:t>30a</w:t>
        <w:tab/>
        <w:t>02</w:t>
      </w:r>
    </w:p>
    <w:p>
      <w:r>
        <w:t>30z</w:t>
        <w:tab/>
        <w:t>G 15 Worms Nr. 153/6</w:t>
      </w:r>
    </w:p>
    <w:p>
      <w:r>
        <w:t>33</w:t>
        <w:tab/>
        <w:t>S. 129</w:t>
      </w:r>
    </w:p>
    <w:p>
      <w:r>
        <w:t>40</w:t>
        <w:tab/>
        <w:t>s[Presse- und Filmzensur]s</w:t>
      </w:r>
    </w:p>
    <w:p>
      <w:r>
        <w:t>43</w:t>
        <w:tab/>
        <w:t>1919 - 1928</w:t>
      </w:r>
    </w:p>
    <w:p>
      <w:r>
        <w:br/>
        <w:t>30</w:t>
        <w:tab/>
        <w:t>Nr. 153/7</w:t>
      </w:r>
    </w:p>
    <w:p>
      <w:r>
        <w:t>30a</w:t>
        <w:tab/>
        <w:t>03</w:t>
      </w:r>
    </w:p>
    <w:p>
      <w:r>
        <w:t>30z</w:t>
        <w:tab/>
        <w:t>G 15 Worms Nr. 153/7</w:t>
      </w:r>
    </w:p>
    <w:p>
      <w:r>
        <w:t>33</w:t>
        <w:tab/>
        <w:t>S. 129</w:t>
      </w:r>
    </w:p>
    <w:p>
      <w:r>
        <w:t>40</w:t>
        <w:tab/>
        <w:t>s[s[2{Verbote von} 1{Bücher}]sn]s und Zeitschriften</w:t>
      </w:r>
    </w:p>
    <w:p>
      <w:r>
        <w:t>43</w:t>
        <w:tab/>
        <w:t>1920 - 1925</w:t>
      </w:r>
    </w:p>
    <w:p>
      <w:r>
        <w:br/>
        <w:t>30</w:t>
        <w:tab/>
        <w:t>Nr. 154/1</w:t>
      </w:r>
    </w:p>
    <w:p>
      <w:r>
        <w:t>30a</w:t>
        <w:tab/>
        <w:t>04</w:t>
      </w:r>
    </w:p>
    <w:p>
      <w:r>
        <w:t>30z</w:t>
        <w:tab/>
        <w:t>G 15 Worms Nr. 154/1</w:t>
      </w:r>
    </w:p>
    <w:p>
      <w:r>
        <w:t>33</w:t>
        <w:tab/>
        <w:t>S. 129</w:t>
      </w:r>
    </w:p>
    <w:p>
      <w:r>
        <w:t>40</w:t>
        <w:tab/>
        <w:t>Von den Delegierten verbotene Zeitschriften</w:t>
      </w:r>
    </w:p>
    <w:p>
      <w:r>
        <w:t>41</w:t>
        <w:tab/>
        <w:t>u.a.: t[2{s[Broschüre]s} 1{"Liste der von der k[1{Interalliierten Rheinlandkommission} in 2{o[Koblenz]o}]k für das besetzte Gebiet s[2{verbotene}n 1{Bücher}]s, Lichtstreifen und Zeitungen"}]t</w:t>
      </w:r>
    </w:p>
    <w:p>
      <w:r>
        <w:t>43</w:t>
        <w:tab/>
        <w:t>1920 - 1925</w:t>
      </w:r>
    </w:p>
    <w:p/>
    <w:p/>
    <w:p>
      <w:r>
        <w:br/>
        <w:t>20</w:t>
        <w:tab/>
        <w:t>G 21 A</w:t>
      </w:r>
    </w:p>
    <w:p>
      <w:r>
        <w:t>20a</w:t>
        <w:tab/>
        <w:t>042</w:t>
      </w:r>
    </w:p>
    <w:p>
      <w:r>
        <w:t>21</w:t>
        <w:tab/>
        <w:t>Hessisches Justizministerium (Ministerialdepartement des Innern und der Justiz bzw. Ministerium des Innern, der Justiz und der Finanzen bzw. Ministerium des Innern und der Justiz)</w:t>
      </w:r>
    </w:p>
    <w:p>
      <w:r>
        <w:t>22</w:t>
        <w:tab/>
        <w:t>G Behörden und Ämter Großherzogtum und Volksstaat Hessen \ G 21 - 30 Justizverwaltung \ G 21 Justizministerium \ #G 21 A Hauptregistratur des Justizministeriums</w:t>
      </w:r>
    </w:p>
    <w:p>
      <w:r>
        <w:t>23</w:t>
        <w:tab/>
        <w:t>1825 - 1946</w:t>
      </w:r>
    </w:p>
    <w:p>
      <w:r>
        <w:t>24</w:t>
        <w:tab/>
        <w:t>3 Findbücher</w:t>
      </w:r>
    </w:p>
    <w:p>
      <w:r>
        <w:t>25</w:t>
        <w:tab/>
        <w:t>Die Konvoluttitel im Findbuch wurden als Aktentitel ("40") und die Faszikeltitel als Enthältvermerk ("41") aufgenommen.</w:t>
      </w:r>
    </w:p>
    <w:p>
      <w:r>
        <w:t>26</w:t>
        <w:tab/>
        <w:t>&lt; - &gt;</w:t>
      </w:r>
    </w:p>
    <w:p>
      <w:r>
        <w:t>26a</w:t>
        <w:tab/>
        <w:t>04</w:t>
      </w:r>
    </w:p>
    <w:p>
      <w:r>
        <w:t>26b</w:t>
        <w:tab/>
        <w:t>01</w:t>
      </w:r>
    </w:p>
    <w:p>
      <w:r>
        <w:t>27</w:t>
        <w:tab/>
        <w:t>IV. Abteilung: Staatsverwaltung \ 1. Sammlung der Gesetze etc.</w:t>
      </w:r>
    </w:p>
    <w:p>
      <w:r>
        <w:t>30</w:t>
        <w:tab/>
        <w:t>Nr. 17/1</w:t>
      </w:r>
    </w:p>
    <w:p>
      <w:r>
        <w:t>30a</w:t>
        <w:tab/>
        <w:t>01</w:t>
      </w:r>
    </w:p>
    <w:p>
      <w:r>
        <w:t>30z</w:t>
        <w:tab/>
        <w:t>G 21 A Nr. 17/1</w:t>
      </w:r>
    </w:p>
    <w:p>
      <w:r>
        <w:t>33</w:t>
        <w:tab/>
        <w:t>S. 15</w:t>
      </w:r>
    </w:p>
    <w:p>
      <w:r>
        <w:t>40</w:t>
        <w:tab/>
        <w:t>k[Staatsverlag]k. s[2{Verkauf von} 1{Verlagsartikeln}]s</w:t>
      </w:r>
    </w:p>
    <w:p>
      <w:r>
        <w:t>41</w:t>
        <w:tab/>
        <w:t>Verkauf pp. von s[Verlag]ssartikeln Band I</w:t>
      </w:r>
    </w:p>
    <w:p>
      <w:r>
        <w:t>43</w:t>
        <w:tab/>
        <w:t>1876 - 1908</w:t>
      </w:r>
    </w:p>
    <w:p>
      <w:r>
        <w:br/>
        <w:t>30</w:t>
        <w:tab/>
        <w:t>Nr. 17/2</w:t>
      </w:r>
    </w:p>
    <w:p>
      <w:r>
        <w:t>30a</w:t>
        <w:tab/>
        <w:t>02</w:t>
      </w:r>
    </w:p>
    <w:p>
      <w:r>
        <w:t>30z</w:t>
        <w:tab/>
        <w:t>G 21 A Nr. 17/2</w:t>
      </w:r>
    </w:p>
    <w:p>
      <w:r>
        <w:t>33</w:t>
        <w:tab/>
        <w:t>S. 15</w:t>
      </w:r>
    </w:p>
    <w:p>
      <w:r>
        <w:t>40</w:t>
        <w:tab/>
        <w:t>k[Staatsverlag]k. s[2{Verkauf von} 1{Verlagsartikeln}]s</w:t>
      </w:r>
    </w:p>
    <w:p>
      <w:r>
        <w:t>41</w:t>
        <w:tab/>
        <w:t>Verkauf pp. von s[Verlag]ssartikeln Band II</w:t>
      </w:r>
    </w:p>
    <w:p>
      <w:r>
        <w:t>43</w:t>
        <w:tab/>
        <w:t>1909 - 1936</w:t>
      </w:r>
    </w:p>
    <w:p>
      <w:r>
        <w:br/>
        <w:t>30</w:t>
        <w:tab/>
        <w:t>Nr. 17/3</w:t>
      </w:r>
    </w:p>
    <w:p>
      <w:r>
        <w:t>30a</w:t>
        <w:tab/>
        <w:t>03</w:t>
      </w:r>
    </w:p>
    <w:p>
      <w:r>
        <w:t>30z</w:t>
        <w:tab/>
        <w:t>G 21 A Nr. 17/3</w:t>
      </w:r>
    </w:p>
    <w:p>
      <w:r>
        <w:t>33</w:t>
        <w:tab/>
        <w:t>S. 15</w:t>
      </w:r>
    </w:p>
    <w:p>
      <w:r>
        <w:t>40</w:t>
        <w:tab/>
        <w:t>k[Staatsverlag]k. s[2{Verkauf von} 1{Verlagsartikeln}]s</w:t>
      </w:r>
    </w:p>
    <w:p>
      <w:r>
        <w:t>41</w:t>
        <w:tab/>
        <w:t>Den Staatss[verlag]s im allgemeinen</w:t>
      </w:r>
    </w:p>
    <w:p>
      <w:r>
        <w:t>43</w:t>
        <w:tab/>
        <w:t>1905 - 1910</w:t>
      </w:r>
    </w:p>
    <w:p>
      <w:r>
        <w:br/>
        <w:t>30</w:t>
        <w:tab/>
        <w:t>Nr. 17a/1</w:t>
      </w:r>
    </w:p>
    <w:p>
      <w:r>
        <w:t>30a</w:t>
        <w:tab/>
        <w:t>04</w:t>
      </w:r>
    </w:p>
    <w:p>
      <w:r>
        <w:t>30z</w:t>
        <w:tab/>
        <w:t>G 21 A Nr. 17a/1</w:t>
      </w:r>
    </w:p>
    <w:p>
      <w:r>
        <w:t>33</w:t>
        <w:tab/>
        <w:t>S. 15</w:t>
      </w:r>
    </w:p>
    <w:p>
      <w:r>
        <w:t>40</w:t>
        <w:tab/>
        <w:t>t[Darmstädter s[Zeitung]s]t</w:t>
      </w:r>
    </w:p>
    <w:p>
      <w:r>
        <w:t>41</w:t>
        <w:tab/>
        <w:t>Die Zahlung der Gebühren für Inserate, welche auf Verlangen Großh. Behörden in der Darmstädter Zeitung aufgenommen werden</w:t>
      </w:r>
    </w:p>
    <w:p>
      <w:r>
        <w:t>43</w:t>
        <w:tab/>
        <w:t>1856 - 1930</w:t>
      </w:r>
    </w:p>
    <w:p>
      <w:r>
        <w:br/>
        <w:t>30</w:t>
        <w:tab/>
        <w:t>Nr. 17a/2</w:t>
      </w:r>
    </w:p>
    <w:p>
      <w:r>
        <w:t>30a</w:t>
        <w:tab/>
        <w:t>05</w:t>
      </w:r>
    </w:p>
    <w:p>
      <w:r>
        <w:t>30z</w:t>
        <w:tab/>
        <w:t>G 21 A Nr. 17a/2</w:t>
      </w:r>
    </w:p>
    <w:p>
      <w:r>
        <w:t>33</w:t>
        <w:tab/>
        <w:t>S. 15</w:t>
      </w:r>
    </w:p>
    <w:p>
      <w:r>
        <w:t>40</w:t>
        <w:tab/>
        <w:t>t[Darmstädter s[Zeitung]s]t</w:t>
      </w:r>
    </w:p>
    <w:p>
      <w:r>
        <w:t>41</w:t>
        <w:tab/>
        <w:t>Die Einrichtung der Darmstädter Zeitung</w:t>
      </w:r>
    </w:p>
    <w:p>
      <w:r>
        <w:t>43</w:t>
        <w:tab/>
        <w:t>1867 - 1935</w:t>
      </w:r>
    </w:p>
    <w:p>
      <w:r>
        <w:br/>
        <w:t>30</w:t>
        <w:tab/>
        <w:t>Nr. 18/1</w:t>
      </w:r>
    </w:p>
    <w:p>
      <w:r>
        <w:t>30a</w:t>
        <w:tab/>
        <w:t>06</w:t>
      </w:r>
    </w:p>
    <w:p>
      <w:r>
        <w:t>30z</w:t>
        <w:tab/>
        <w:t>G 21 A Nr. 18/1</w:t>
      </w:r>
    </w:p>
    <w:p>
      <w:r>
        <w:t>33</w:t>
        <w:tab/>
        <w:t>S. 15</w:t>
      </w:r>
    </w:p>
    <w:p>
      <w:r>
        <w:t>40</w:t>
        <w:tab/>
        <w:t>t[Hess. s[Regierungsblatt]s]t. t[Hess. Landeszeitung]t</w:t>
      </w:r>
    </w:p>
    <w:p>
      <w:r>
        <w:t>41</w:t>
        <w:tab/>
        <w:t>Lieferung des Hess. Regierungsblattes an die Amtsgerichte und Amtsanwälte</w:t>
      </w:r>
    </w:p>
    <w:p>
      <w:r>
        <w:t>43</w:t>
        <w:tab/>
        <w:t>1840 - 1934</w:t>
      </w:r>
    </w:p>
    <w:p>
      <w:r>
        <w:br/>
        <w:t>30</w:t>
        <w:tab/>
        <w:t>Nr. 18/3</w:t>
      </w:r>
    </w:p>
    <w:p>
      <w:r>
        <w:t>30a</w:t>
        <w:tab/>
        <w:t>07</w:t>
      </w:r>
    </w:p>
    <w:p>
      <w:r>
        <w:t>30z</w:t>
        <w:tab/>
        <w:t>G 21 A Nr. 18/3</w:t>
      </w:r>
    </w:p>
    <w:p>
      <w:r>
        <w:t>33</w:t>
        <w:tab/>
        <w:t>S. 15</w:t>
      </w:r>
    </w:p>
    <w:p>
      <w:r>
        <w:t>40</w:t>
        <w:tab/>
        <w:t>t[Hess. s[Regierungsblatt]s]t. t[Hess. Landeszeitung]t</w:t>
      </w:r>
    </w:p>
    <w:p>
      <w:r>
        <w:t>41</w:t>
        <w:tab/>
        <w:t>Anschaffung eines Regierungsblattes für die Registratur der Visitationskommission für die Stadt- und Landgerichte</w:t>
      </w:r>
    </w:p>
    <w:p>
      <w:r>
        <w:t>43</w:t>
        <w:tab/>
        <w:t>1864 - 1878</w:t>
      </w:r>
    </w:p>
    <w:p>
      <w:r>
        <w:br/>
        <w:t>30</w:t>
        <w:tab/>
        <w:t>Nr. 18/4</w:t>
      </w:r>
    </w:p>
    <w:p>
      <w:r>
        <w:t>30a</w:t>
        <w:tab/>
        <w:t>08</w:t>
      </w:r>
    </w:p>
    <w:p>
      <w:r>
        <w:t>30z</w:t>
        <w:tab/>
        <w:t>G 21 A Nr. 18/4</w:t>
      </w:r>
    </w:p>
    <w:p>
      <w:r>
        <w:t>33</w:t>
        <w:tab/>
        <w:t>S. 15</w:t>
      </w:r>
    </w:p>
    <w:p>
      <w:r>
        <w:t>40</w:t>
        <w:tab/>
        <w:t>t[Hess. s[Regierungsblatt]s]t. t[Hess. Landeszeitung]t</w:t>
      </w:r>
    </w:p>
    <w:p>
      <w:r>
        <w:t>41</w:t>
        <w:tab/>
        <w:t>Die Versendung des Großh. Regierungsblattes an die Behörden im Ressort des Ministeriums der Justiz, sowie die Bestellgebühren für das Regierungsblatt pp. überhaupt</w:t>
      </w:r>
    </w:p>
    <w:p>
      <w:r>
        <w:t>43</w:t>
        <w:tab/>
        <w:t>1863 - 1900</w:t>
      </w:r>
    </w:p>
    <w:p>
      <w:r>
        <w:br/>
        <w:t>30</w:t>
        <w:tab/>
        <w:t>Nr. 18/5</w:t>
      </w:r>
    </w:p>
    <w:p>
      <w:r>
        <w:t>30a</w:t>
        <w:tab/>
        <w:t>09</w:t>
      </w:r>
    </w:p>
    <w:p>
      <w:r>
        <w:t>30z</w:t>
        <w:tab/>
        <w:t>G 21 A Nr. 18/5</w:t>
      </w:r>
    </w:p>
    <w:p>
      <w:r>
        <w:t>33</w:t>
        <w:tab/>
        <w:t>S. 15</w:t>
      </w:r>
    </w:p>
    <w:p>
      <w:r>
        <w:t>40</w:t>
        <w:tab/>
        <w:t>t[Hess. s[Regierungsblatt]s]t. t[Hess. Landeszeitung]t</w:t>
      </w:r>
    </w:p>
    <w:p>
      <w:r>
        <w:t>41</w:t>
        <w:tab/>
        <w:t>Das alphabetische Register zu den Regierungsblättern</w:t>
      </w:r>
    </w:p>
    <w:p>
      <w:r>
        <w:t>43</w:t>
        <w:tab/>
        <w:t>1850 - 1932</w:t>
      </w:r>
    </w:p>
    <w:p>
      <w:r>
        <w:br/>
        <w:t>30</w:t>
        <w:tab/>
        <w:t>Nr. 18/6</w:t>
      </w:r>
    </w:p>
    <w:p>
      <w:r>
        <w:t>30a</w:t>
        <w:tab/>
        <w:t>10</w:t>
      </w:r>
    </w:p>
    <w:p>
      <w:r>
        <w:t>30z</w:t>
        <w:tab/>
        <w:t>G 21 A Nr. 18/6</w:t>
      </w:r>
    </w:p>
    <w:p>
      <w:r>
        <w:t>33</w:t>
        <w:tab/>
        <w:t>S. 15</w:t>
      </w:r>
    </w:p>
    <w:p>
      <w:r>
        <w:t>40</w:t>
        <w:tab/>
        <w:t>t[Hess. s[Regierungsblatt]s]t. t[Hess. Landeszeitung]t</w:t>
      </w:r>
    </w:p>
    <w:p>
      <w:r>
        <w:t>41</w:t>
        <w:tab/>
        <w:t>Den gegenseitigen Austausch der Regierungsblätter des o[2{Großherzogtum}s 1{Hessen}]o und des o[2{Königreich}s 1{Württemberg}]o</w:t>
      </w:r>
    </w:p>
    <w:p>
      <w:r>
        <w:t>43</w:t>
        <w:tab/>
        <w:t>1857 - 1932</w:t>
      </w:r>
    </w:p>
    <w:p>
      <w:r>
        <w:br/>
        <w:t>30</w:t>
        <w:tab/>
        <w:t>Nr. 18/7</w:t>
      </w:r>
    </w:p>
    <w:p>
      <w:r>
        <w:t>30a</w:t>
        <w:tab/>
        <w:t>11</w:t>
      </w:r>
    </w:p>
    <w:p>
      <w:r>
        <w:t>30z</w:t>
        <w:tab/>
        <w:t>G 21 A Nr. 18/7</w:t>
      </w:r>
    </w:p>
    <w:p>
      <w:r>
        <w:t>33</w:t>
        <w:tab/>
        <w:t>S. 15</w:t>
      </w:r>
    </w:p>
    <w:p>
      <w:r>
        <w:t>40</w:t>
        <w:tab/>
        <w:t>t[Hess. s[Regierungsblatt]s]t. t[Hess. Landeszeitung]t</w:t>
      </w:r>
    </w:p>
    <w:p>
      <w:r>
        <w:t>41</w:t>
        <w:tab/>
        <w:t>Die Herausgabe des Großh. Regierungsblattes</w:t>
      </w:r>
    </w:p>
    <w:p>
      <w:r>
        <w:t>43</w:t>
        <w:tab/>
        <w:t>1856 - 1934</w:t>
      </w:r>
    </w:p>
    <w:p>
      <w:r>
        <w:br/>
        <w:t>30</w:t>
        <w:tab/>
        <w:t>Nr. 19/1</w:t>
      </w:r>
    </w:p>
    <w:p>
      <w:r>
        <w:t>30a</w:t>
        <w:tab/>
        <w:t>12</w:t>
      </w:r>
    </w:p>
    <w:p>
      <w:r>
        <w:t>30z</w:t>
        <w:tab/>
        <w:t>G 21 A Nr. 19/1</w:t>
      </w:r>
    </w:p>
    <w:p>
      <w:r>
        <w:t>33</w:t>
        <w:tab/>
        <w:t>S. 15</w:t>
      </w:r>
    </w:p>
    <w:p>
      <w:r>
        <w:t>40</w:t>
        <w:tab/>
        <w:t>s[Amtsblätter]s und Ausschreiben</w:t>
      </w:r>
    </w:p>
    <w:p>
      <w:r>
        <w:t>41</w:t>
        <w:tab/>
        <w:t>Die Amts- und Verordnungsblätter des Ministeriums der Justiz, nun der Präsidialabteilung des Oberlandesgerichtes Band I</w:t>
      </w:r>
    </w:p>
    <w:p>
      <w:r>
        <w:t>43</w:t>
        <w:tab/>
        <w:t>1848 - 1902</w:t>
      </w:r>
    </w:p>
    <w:p>
      <w:r>
        <w:br/>
        <w:t>30</w:t>
        <w:tab/>
        <w:t>Nr. 19/3</w:t>
      </w:r>
    </w:p>
    <w:p>
      <w:r>
        <w:t>30a</w:t>
        <w:tab/>
        <w:t>13</w:t>
      </w:r>
    </w:p>
    <w:p>
      <w:r>
        <w:t>30z</w:t>
        <w:tab/>
        <w:t>G 21 A Nr. 19/3</w:t>
      </w:r>
    </w:p>
    <w:p>
      <w:r>
        <w:t>33</w:t>
        <w:tab/>
        <w:t>S. 15</w:t>
      </w:r>
    </w:p>
    <w:p>
      <w:r>
        <w:t>40</w:t>
        <w:tab/>
        <w:t>s[Amtsblätter]s und Ausschreiben</w:t>
      </w:r>
    </w:p>
    <w:p>
      <w:r>
        <w:t>41</w:t>
        <w:tab/>
        <w:t>Abgabe von Exemplaren der Amtsblätter der Ministerien und übrigen Behörden an Se. Kgl. Hoheit den Großherzog</w:t>
      </w:r>
    </w:p>
    <w:p>
      <w:r>
        <w:t>43</w:t>
        <w:tab/>
        <w:t>1851 - 1858</w:t>
      </w:r>
    </w:p>
    <w:p>
      <w:r>
        <w:br/>
        <w:t>26</w:t>
        <w:tab/>
        <w:t>&lt; - &gt;</w:t>
      </w:r>
    </w:p>
    <w:p>
      <w:r>
        <w:t>26a</w:t>
        <w:tab/>
        <w:t>04</w:t>
      </w:r>
    </w:p>
    <w:p>
      <w:r>
        <w:t>26b</w:t>
        <w:tab/>
        <w:t>02</w:t>
      </w:r>
    </w:p>
    <w:p>
      <w:r>
        <w:t>27</w:t>
        <w:tab/>
        <w:t>IV. Abteilung: Staatsverwaltung \ 2. Staatsdienst</w:t>
      </w:r>
    </w:p>
    <w:p>
      <w:r>
        <w:t>30</w:t>
        <w:tab/>
        <w:t>Nr. 95/1</w:t>
      </w:r>
    </w:p>
    <w:p>
      <w:r>
        <w:t>30a</w:t>
        <w:tab/>
        <w:t>01</w:t>
      </w:r>
    </w:p>
    <w:p>
      <w:r>
        <w:t>30z</w:t>
        <w:tab/>
        <w:t>G 21 A Nr. 95/1</w:t>
      </w:r>
    </w:p>
    <w:p>
      <w:r>
        <w:t>33</w:t>
        <w:tab/>
        <w:t>S. 36</w:t>
      </w:r>
    </w:p>
    <w:p>
      <w:r>
        <w:t>40</w:t>
        <w:tab/>
        <w:t>Bibliothek des Ministeriums der Justiz und der Amtsgerichte und Amtsanwälte im allgemeinen</w:t>
      </w:r>
    </w:p>
    <w:p>
      <w:r>
        <w:t>41</w:t>
        <w:tab/>
        <w:t>Die s[Bibliotheken]s der Gerichte</w:t>
      </w:r>
    </w:p>
    <w:p>
      <w:r>
        <w:t>43</w:t>
        <w:tab/>
        <w:t>1879 - 1935</w:t>
      </w:r>
    </w:p>
    <w:p>
      <w:r>
        <w:br/>
        <w:t>30</w:t>
        <w:tab/>
        <w:t>Nr. 95/2</w:t>
      </w:r>
    </w:p>
    <w:p>
      <w:r>
        <w:t>30a</w:t>
        <w:tab/>
        <w:t>02</w:t>
      </w:r>
    </w:p>
    <w:p>
      <w:r>
        <w:t>30z</w:t>
        <w:tab/>
        <w:t>G 21 A Nr. 95/2</w:t>
      </w:r>
    </w:p>
    <w:p>
      <w:r>
        <w:t>33</w:t>
        <w:tab/>
        <w:t>S. 36</w:t>
      </w:r>
    </w:p>
    <w:p>
      <w:r>
        <w:t>40</w:t>
        <w:tab/>
        <w:t>s[Bibliothek]s des Ministeriums der Justiz und der Amtsgerichte und Amtsanwälte im allgemeinen</w:t>
      </w:r>
    </w:p>
    <w:p>
      <w:r>
        <w:t>41</w:t>
        <w:tab/>
        <w:t>Die Bibliothek des Ministeriums der Justiz, nun der Verwaltungsabteilung des Oberlandesgerichts</w:t>
      </w:r>
    </w:p>
    <w:p>
      <w:r>
        <w:t>43</w:t>
        <w:tab/>
        <w:t>1872 - 1933</w:t>
      </w:r>
    </w:p>
    <w:p>
      <w:r>
        <w:br/>
        <w:t>30</w:t>
        <w:tab/>
        <w:t>Nr. 96/1</w:t>
      </w:r>
    </w:p>
    <w:p>
      <w:r>
        <w:t>30a</w:t>
        <w:tab/>
        <w:t>03</w:t>
      </w:r>
    </w:p>
    <w:p>
      <w:r>
        <w:t>30z</w:t>
        <w:tab/>
        <w:t>G 21 A Nr. 96/1</w:t>
      </w:r>
    </w:p>
    <w:p>
      <w:r>
        <w:t>33</w:t>
        <w:tab/>
        <w:t>S. 36</w:t>
      </w:r>
    </w:p>
    <w:p>
      <w:r>
        <w:t>40</w:t>
        <w:tab/>
        <w:t>s[Bibliotheken]s der Kollegialgerichte und Verschiedenes</w:t>
      </w:r>
    </w:p>
    <w:p>
      <w:r>
        <w:t>41</w:t>
        <w:tab/>
        <w:t>Abgabe der Reichsjustizgesetze an die Großh. Gerichtsbehörden</w:t>
      </w:r>
    </w:p>
    <w:p>
      <w:r>
        <w:t>43</w:t>
        <w:tab/>
        <w:t>1877</w:t>
      </w:r>
    </w:p>
    <w:p>
      <w:r>
        <w:br/>
        <w:t>30</w:t>
        <w:tab/>
        <w:t>Nr. 96/2</w:t>
      </w:r>
    </w:p>
    <w:p>
      <w:r>
        <w:t>30a</w:t>
        <w:tab/>
        <w:t>04</w:t>
      </w:r>
    </w:p>
    <w:p>
      <w:r>
        <w:t>30z</w:t>
        <w:tab/>
        <w:t>G 21 A Nr. 96/2</w:t>
      </w:r>
    </w:p>
    <w:p>
      <w:r>
        <w:t>33</w:t>
        <w:tab/>
        <w:t>S. 36</w:t>
      </w:r>
    </w:p>
    <w:p>
      <w:r>
        <w:t>40</w:t>
        <w:tab/>
        <w:t>s[Bibliotheken]s der Kollegialgerichte und Verschiedenes</w:t>
      </w:r>
    </w:p>
    <w:p>
      <w:r>
        <w:t>41</w:t>
        <w:tab/>
        <w:t>p[2{C.} 1{Hahn}]p's t[2{Schrift}: 1{Die gesamten Materialien zu den Reichs-Justizgesetzen}]t (p[2{R.} 8{v.} 1{Decker}'s in 6{o[Berlin]o}]p)</w:t>
      </w:r>
    </w:p>
    <w:p>
      <w:r>
        <w:t>43</w:t>
        <w:tab/>
        <w:t>1878 - 1888</w:t>
      </w:r>
    </w:p>
    <w:p>
      <w:r>
        <w:br/>
        <w:t>30</w:t>
        <w:tab/>
        <w:t>Nr. 96/3</w:t>
      </w:r>
    </w:p>
    <w:p>
      <w:r>
        <w:t>30a</w:t>
        <w:tab/>
        <w:t>05</w:t>
      </w:r>
    </w:p>
    <w:p>
      <w:r>
        <w:t>30z</w:t>
        <w:tab/>
        <w:t>G 21 A Nr. 96/3</w:t>
      </w:r>
    </w:p>
    <w:p>
      <w:r>
        <w:t>33</w:t>
        <w:tab/>
        <w:t>S. 36</w:t>
      </w:r>
    </w:p>
    <w:p>
      <w:r>
        <w:t>40</w:t>
        <w:tab/>
        <w:t>s[Bibliotheken]s der Kollegialgerichte und Verschiedenes</w:t>
      </w:r>
    </w:p>
    <w:p>
      <w:r>
        <w:t>41</w:t>
        <w:tab/>
        <w:t>Vorstellung des p[5{s[Verlagsbuchhändler]s}s 2{E.} 1{Zernin} in 6{o[Darmstadt]o}]p, die käufliche Übernahme von Exemplaren des t["Archivs für praktische Rechtswissenschaft"]t für die Landgerichte pp.</w:t>
      </w:r>
    </w:p>
    <w:p>
      <w:r>
        <w:t>43</w:t>
        <w:tab/>
        <w:t>1865 - 1900</w:t>
      </w:r>
    </w:p>
    <w:p>
      <w:r>
        <w:br/>
        <w:t>30</w:t>
        <w:tab/>
        <w:t>Nr. 96/4</w:t>
      </w:r>
    </w:p>
    <w:p>
      <w:r>
        <w:t>30a</w:t>
        <w:tab/>
        <w:t>06</w:t>
      </w:r>
    </w:p>
    <w:p>
      <w:r>
        <w:t>30z</w:t>
        <w:tab/>
        <w:t>G 21 A Nr. 96/4</w:t>
      </w:r>
    </w:p>
    <w:p>
      <w:r>
        <w:t>33</w:t>
        <w:tab/>
        <w:t>S. 36</w:t>
      </w:r>
    </w:p>
    <w:p>
      <w:r>
        <w:t>40</w:t>
        <w:tab/>
        <w:t>s[Bibliotheken]s der Kollegialgerichte und Verschiedenes</w:t>
      </w:r>
    </w:p>
    <w:p>
      <w:r>
        <w:t>41</w:t>
        <w:tab/>
        <w:t>Die Bibliotheken der Kollegialgerichte und Staatsanwaltschaften, auch des Generalstaatsanwalts und der Gerichtskostenrevisoren Band I</w:t>
      </w:r>
    </w:p>
    <w:p>
      <w:r>
        <w:t>43</w:t>
        <w:tab/>
        <w:t>1884 - 1930</w:t>
      </w:r>
    </w:p>
    <w:p>
      <w:r>
        <w:br/>
        <w:t>30</w:t>
        <w:tab/>
        <w:t>Nr. 96/5</w:t>
      </w:r>
    </w:p>
    <w:p>
      <w:r>
        <w:t>30a</w:t>
        <w:tab/>
        <w:t>07</w:t>
      </w:r>
    </w:p>
    <w:p>
      <w:r>
        <w:t>30z</w:t>
        <w:tab/>
        <w:t>G 21 A Nr. 96/5</w:t>
      </w:r>
    </w:p>
    <w:p>
      <w:r>
        <w:t>33</w:t>
        <w:tab/>
        <w:t>S. 36</w:t>
      </w:r>
    </w:p>
    <w:p>
      <w:r>
        <w:t>40</w:t>
        <w:tab/>
        <w:t>s[Bibliotheken]s der Kollegialgerichte und Verschiedenes</w:t>
      </w:r>
    </w:p>
    <w:p>
      <w:r>
        <w:t>41</w:t>
        <w:tab/>
        <w:t>Die Bibliotheken der Kollegialgerichte und Staatsanwaltschaften, auch des Generalstaatsanwalts und der Gerichtskostenrevisoren Band II</w:t>
      </w:r>
    </w:p>
    <w:p>
      <w:r>
        <w:t>43</w:t>
        <w:tab/>
        <w:t>1931 - 1934</w:t>
      </w:r>
    </w:p>
    <w:p>
      <w:r>
        <w:br/>
        <w:t>30</w:t>
        <w:tab/>
        <w:t>Nr. 96/6</w:t>
      </w:r>
    </w:p>
    <w:p>
      <w:r>
        <w:t>30a</w:t>
        <w:tab/>
        <w:t>08</w:t>
      </w:r>
    </w:p>
    <w:p>
      <w:r>
        <w:t>30z</w:t>
        <w:tab/>
        <w:t>G 21 A Nr. 96/6</w:t>
      </w:r>
    </w:p>
    <w:p>
      <w:r>
        <w:t>33</w:t>
        <w:tab/>
        <w:t>S. 36</w:t>
      </w:r>
    </w:p>
    <w:p>
      <w:r>
        <w:t>40</w:t>
        <w:tab/>
        <w:t>s[Bibliotheken]s der Kollegialgerichte und Verschiedenes</w:t>
      </w:r>
    </w:p>
    <w:p>
      <w:r>
        <w:t>41</w:t>
        <w:tab/>
        <w:t>Die s[s[2{Anschaffung von} 1{Bücher}]sn]s für neu zu errichtende Amtsgerichte und auf Vorrat</w:t>
      </w:r>
    </w:p>
    <w:p>
      <w:r>
        <w:t>43</w:t>
        <w:tab/>
        <w:t>1900 - 1933</w:t>
      </w:r>
    </w:p>
    <w:p>
      <w:r>
        <w:br/>
        <w:t>30</w:t>
        <w:tab/>
        <w:t>Nr. 96/7</w:t>
      </w:r>
    </w:p>
    <w:p>
      <w:r>
        <w:t>30a</w:t>
        <w:tab/>
        <w:t>09</w:t>
      </w:r>
    </w:p>
    <w:p>
      <w:r>
        <w:t>30z</w:t>
        <w:tab/>
        <w:t>G 21 A Nr. 96/7</w:t>
      </w:r>
    </w:p>
    <w:p>
      <w:r>
        <w:t>33</w:t>
        <w:tab/>
        <w:t>S. 36</w:t>
      </w:r>
    </w:p>
    <w:p>
      <w:r>
        <w:t>40</w:t>
        <w:tab/>
        <w:t>s[Bibliotheken]s der Kollegialgerichte und Verschiedenes</w:t>
      </w:r>
    </w:p>
    <w:p>
      <w:r>
        <w:t>41</w:t>
        <w:tab/>
        <w:t>Das Verzeichnis der in den staatlichen Bibliotheken vorhandenen Zeitschriften pp.</w:t>
      </w:r>
    </w:p>
    <w:p>
      <w:r>
        <w:t>43</w:t>
        <w:tab/>
        <w:t>1910 - 1930</w:t>
      </w:r>
    </w:p>
    <w:p>
      <w:r>
        <w:br/>
        <w:t>30</w:t>
        <w:tab/>
        <w:t>Nr. 96/8</w:t>
      </w:r>
    </w:p>
    <w:p>
      <w:r>
        <w:t>30a</w:t>
        <w:tab/>
        <w:t>10</w:t>
      </w:r>
    </w:p>
    <w:p>
      <w:r>
        <w:t>30z</w:t>
        <w:tab/>
        <w:t>G 21 A Nr. 96/8</w:t>
      </w:r>
    </w:p>
    <w:p>
      <w:r>
        <w:t>33</w:t>
        <w:tab/>
        <w:t>S. 36</w:t>
      </w:r>
    </w:p>
    <w:p>
      <w:r>
        <w:t>40</w:t>
        <w:tab/>
        <w:t>s[Bibliotheken]s der Kollegialgerichte und Verschiedenes</w:t>
      </w:r>
    </w:p>
    <w:p>
      <w:r>
        <w:t>41</w:t>
        <w:tab/>
        <w:t>Die k[1{deutsche Bücherei} in 2{o[Leipzig]o}]k, darin auch t[Verzeichnis der reichsdeutschen s[2{amtliche}n 1{Druckschriften}]s]t</w:t>
      </w:r>
    </w:p>
    <w:p>
      <w:r>
        <w:t>43</w:t>
        <w:tab/>
        <w:t>1913 - 1927</w:t>
      </w:r>
    </w:p>
    <w:p>
      <w:r>
        <w:t>45</w:t>
        <w:tab/>
        <w:t>nur Wahrbogen</w:t>
      </w:r>
    </w:p>
    <w:p>
      <w:r>
        <w:br/>
        <w:t>30</w:t>
        <w:tab/>
        <w:t>Nr. 97/1</w:t>
      </w:r>
    </w:p>
    <w:p>
      <w:r>
        <w:t>30a</w:t>
        <w:tab/>
        <w:t>11</w:t>
      </w:r>
    </w:p>
    <w:p>
      <w:r>
        <w:t>30z</w:t>
        <w:tab/>
        <w:t>G 21 A Nr. 97/1</w:t>
      </w:r>
    </w:p>
    <w:p>
      <w:r>
        <w:t>33</w:t>
        <w:tab/>
        <w:t>S. 36</w:t>
      </w:r>
    </w:p>
    <w:p>
      <w:r>
        <w:t>40</w:t>
        <w:tab/>
        <w:t>s[Bibliotheken]s der Amtsgerichte und Amtsanwälte Band I</w:t>
      </w:r>
    </w:p>
    <w:p>
      <w:r>
        <w:t>43</w:t>
        <w:tab/>
        <w:t>1914 - 1915</w:t>
      </w:r>
    </w:p>
    <w:p>
      <w:r>
        <w:br/>
        <w:t>30</w:t>
        <w:tab/>
        <w:t>Nr. 97/2</w:t>
      </w:r>
    </w:p>
    <w:p>
      <w:r>
        <w:t>30a</w:t>
        <w:tab/>
        <w:t>12</w:t>
      </w:r>
    </w:p>
    <w:p>
      <w:r>
        <w:t>30z</w:t>
        <w:tab/>
        <w:t>G 21 A Nr. 97/2</w:t>
      </w:r>
    </w:p>
    <w:p>
      <w:r>
        <w:t>33</w:t>
        <w:tab/>
        <w:t>S. 36</w:t>
      </w:r>
    </w:p>
    <w:p>
      <w:r>
        <w:t>40</w:t>
        <w:tab/>
        <w:t>s[Bibliotheken]s der Amtsgerichte und Amtsanwälte Band II</w:t>
      </w:r>
    </w:p>
    <w:p>
      <w:r>
        <w:t>43</w:t>
        <w:tab/>
        <w:t>1916 - 1924</w:t>
      </w:r>
    </w:p>
    <w:p>
      <w:r>
        <w:br/>
        <w:t>30</w:t>
        <w:tab/>
        <w:t>Nr. 97/3</w:t>
      </w:r>
    </w:p>
    <w:p>
      <w:r>
        <w:t>30a</w:t>
        <w:tab/>
        <w:t>13</w:t>
      </w:r>
    </w:p>
    <w:p>
      <w:r>
        <w:t>30z</w:t>
        <w:tab/>
        <w:t>G 21 A Nr. 97/3</w:t>
      </w:r>
    </w:p>
    <w:p>
      <w:r>
        <w:t>33</w:t>
        <w:tab/>
        <w:t>S. 36</w:t>
      </w:r>
    </w:p>
    <w:p>
      <w:r>
        <w:t>40</w:t>
        <w:tab/>
        <w:t>s[Bibliotheken]s der Amtsgerichte und Amtsanwälte Band III</w:t>
      </w:r>
    </w:p>
    <w:p>
      <w:r>
        <w:t>43</w:t>
        <w:tab/>
        <w:t>1925 - 1926</w:t>
      </w:r>
    </w:p>
    <w:p>
      <w:r>
        <w:br/>
        <w:t>30</w:t>
        <w:tab/>
        <w:t>Nr. 97/4</w:t>
      </w:r>
    </w:p>
    <w:p>
      <w:r>
        <w:t>30a</w:t>
        <w:tab/>
        <w:t>14</w:t>
      </w:r>
    </w:p>
    <w:p>
      <w:r>
        <w:t>30z</w:t>
        <w:tab/>
        <w:t>G 21 A Nr. 97/4</w:t>
      </w:r>
    </w:p>
    <w:p>
      <w:r>
        <w:t>33</w:t>
        <w:tab/>
        <w:t>S. 36</w:t>
      </w:r>
    </w:p>
    <w:p>
      <w:r>
        <w:t>40</w:t>
        <w:tab/>
        <w:t>s[Bibliotheken]s der Amtsgerichte und Amtsanwälte</w:t>
      </w:r>
    </w:p>
    <w:p>
      <w:r>
        <w:t>41</w:t>
        <w:tab/>
        <w:t>Amtliche Handausgabe verschiedener, für das Notariat wichtiger Gesetze pp.</w:t>
      </w:r>
    </w:p>
    <w:p>
      <w:r>
        <w:t>43</w:t>
        <w:tab/>
        <w:t>1900 - 1902</w:t>
      </w:r>
    </w:p>
    <w:p>
      <w:r>
        <w:br/>
        <w:t>30</w:t>
        <w:tab/>
        <w:t>Nr. 98/1</w:t>
      </w:r>
    </w:p>
    <w:p>
      <w:r>
        <w:t>30a</w:t>
        <w:tab/>
        <w:t>15</w:t>
      </w:r>
    </w:p>
    <w:p>
      <w:r>
        <w:t>30z</w:t>
        <w:tab/>
        <w:t>G 21 A Nr. 98/1</w:t>
      </w:r>
    </w:p>
    <w:p>
      <w:r>
        <w:t>33</w:t>
        <w:tab/>
        <w:t>S. 36</w:t>
      </w:r>
    </w:p>
    <w:p>
      <w:r>
        <w:t>40</w:t>
        <w:tab/>
        <w:t>s[Bibliotheken]s der Amtsgerichte und Amtsanwälte Band IV</w:t>
      </w:r>
    </w:p>
    <w:p>
      <w:r>
        <w:t>43</w:t>
        <w:tab/>
        <w:t>1927 - 1930</w:t>
      </w:r>
    </w:p>
    <w:p>
      <w:r>
        <w:br/>
        <w:t>30</w:t>
        <w:tab/>
        <w:t>Nr. 99/1</w:t>
      </w:r>
    </w:p>
    <w:p>
      <w:r>
        <w:t>30a</w:t>
        <w:tab/>
        <w:t>16</w:t>
      </w:r>
    </w:p>
    <w:p>
      <w:r>
        <w:t>30z</w:t>
        <w:tab/>
        <w:t>G 21 A Nr. 99/1</w:t>
      </w:r>
    </w:p>
    <w:p>
      <w:r>
        <w:t>33</w:t>
        <w:tab/>
        <w:t>S. 37</w:t>
      </w:r>
    </w:p>
    <w:p>
      <w:r>
        <w:t>40</w:t>
        <w:tab/>
        <w:t>s[Bibliotheken]s der Amtsgerichte, Arbeitsgerichte, des Landesarbeitsgerichts und der Kollegialgerichte</w:t>
      </w:r>
    </w:p>
    <w:p>
      <w:r>
        <w:t>41</w:t>
        <w:tab/>
        <w:t>Die Bibliotheken der Amtsgerichte und Amtsanwälte Band I</w:t>
      </w:r>
    </w:p>
    <w:p>
      <w:r>
        <w:t>43</w:t>
        <w:tab/>
        <w:t>1931 - 1933</w:t>
      </w:r>
    </w:p>
    <w:p>
      <w:r>
        <w:br/>
        <w:t>30</w:t>
        <w:tab/>
        <w:t>Nr. 99/2</w:t>
      </w:r>
    </w:p>
    <w:p>
      <w:r>
        <w:t>30a</w:t>
        <w:tab/>
        <w:t>17</w:t>
      </w:r>
    </w:p>
    <w:p>
      <w:r>
        <w:t>30z</w:t>
        <w:tab/>
        <w:t>G 21 A Nr. 99/2</w:t>
      </w:r>
    </w:p>
    <w:p>
      <w:r>
        <w:t>33</w:t>
        <w:tab/>
        <w:t>S. 37</w:t>
      </w:r>
    </w:p>
    <w:p>
      <w:r>
        <w:t>40</w:t>
        <w:tab/>
        <w:t>s[Bibliotheken]s der Amtsgerichte, Arbeitsgerichte, des Landesarbeitsgerichts und der Kollegialgerichte</w:t>
      </w:r>
    </w:p>
    <w:p>
      <w:r>
        <w:t>41</w:t>
        <w:tab/>
        <w:t>Die Bibliotheken der Amtsgerichte und Amtsanwälte Band II</w:t>
      </w:r>
    </w:p>
    <w:p>
      <w:r>
        <w:t>43</w:t>
        <w:tab/>
        <w:t>1934 - 1936</w:t>
      </w:r>
    </w:p>
    <w:p>
      <w:r>
        <w:br/>
        <w:t>30</w:t>
        <w:tab/>
        <w:t>Nr. 99/3</w:t>
      </w:r>
    </w:p>
    <w:p>
      <w:r>
        <w:t>30a</w:t>
        <w:tab/>
        <w:t>18</w:t>
      </w:r>
    </w:p>
    <w:p>
      <w:r>
        <w:t>30z</w:t>
        <w:tab/>
        <w:t>G 21 A Nr. 99/3</w:t>
      </w:r>
    </w:p>
    <w:p>
      <w:r>
        <w:t>33</w:t>
        <w:tab/>
        <w:t>S. 37</w:t>
      </w:r>
    </w:p>
    <w:p>
      <w:r>
        <w:t>40</w:t>
        <w:tab/>
        <w:t>s[Bibliotheken]s der Amtsgerichte, Arbeitsgerichte, des Landesarbeitsgerichts und der Kollegialgerichte</w:t>
      </w:r>
    </w:p>
    <w:p>
      <w:r>
        <w:t>41</w:t>
        <w:tab/>
        <w:t>Die Bibliotheken der Arbeitsgerichte und des Landesarbeitsgerichts Band I</w:t>
      </w:r>
    </w:p>
    <w:p>
      <w:r>
        <w:t>43</w:t>
        <w:tab/>
        <w:t>1927 - 1930</w:t>
      </w:r>
    </w:p>
    <w:p>
      <w:r>
        <w:br/>
        <w:t>30</w:t>
        <w:tab/>
        <w:t>Nr. 99/4</w:t>
      </w:r>
    </w:p>
    <w:p>
      <w:r>
        <w:t>30a</w:t>
        <w:tab/>
        <w:t>19</w:t>
      </w:r>
    </w:p>
    <w:p>
      <w:r>
        <w:t>30z</w:t>
        <w:tab/>
        <w:t>G 21 A Nr. 99/4</w:t>
      </w:r>
    </w:p>
    <w:p>
      <w:r>
        <w:t>33</w:t>
        <w:tab/>
        <w:t>S. 37</w:t>
      </w:r>
    </w:p>
    <w:p>
      <w:r>
        <w:t>40</w:t>
        <w:tab/>
        <w:t>s[Bibliotheken]s der Amtsgerichte, Arbeitsgerichte, des Landesarbeitsgerichts und der Kollegialgerichte</w:t>
      </w:r>
    </w:p>
    <w:p>
      <w:r>
        <w:t>41</w:t>
        <w:tab/>
        <w:t>Die Bibliotheken der Arbeitsgerichte und des Landesarbeitsgerichts Band II</w:t>
      </w:r>
    </w:p>
    <w:p>
      <w:r>
        <w:t>43</w:t>
        <w:tab/>
        <w:t>1931 - 1934</w:t>
      </w:r>
    </w:p>
    <w:p>
      <w:r>
        <w:br/>
        <w:t>30</w:t>
        <w:tab/>
        <w:t>Nr. 99/5</w:t>
      </w:r>
    </w:p>
    <w:p>
      <w:r>
        <w:t>30a</w:t>
        <w:tab/>
        <w:t>20</w:t>
      </w:r>
    </w:p>
    <w:p>
      <w:r>
        <w:t>30z</w:t>
        <w:tab/>
        <w:t>G 21 A Nr. 99/5</w:t>
      </w:r>
    </w:p>
    <w:p>
      <w:r>
        <w:t>33</w:t>
        <w:tab/>
        <w:t>S. 37</w:t>
      </w:r>
    </w:p>
    <w:p>
      <w:r>
        <w:t>40</w:t>
        <w:tab/>
        <w:t>s[Bibliotheken]s der Amtsgerichte, Arbeitsgerichte, des Landesarbeitsgerichts und der Kollegialgerichte</w:t>
      </w:r>
    </w:p>
    <w:p>
      <w:r>
        <w:t>41</w:t>
        <w:tab/>
        <w:t>Die Büchereien der Kollegialgerichte</w:t>
      </w:r>
    </w:p>
    <w:p>
      <w:r>
        <w:t>43</w:t>
        <w:tab/>
        <w:t>1935 - 1936</w:t>
      </w:r>
    </w:p>
    <w:p>
      <w:r>
        <w:br/>
        <w:t>30</w:t>
        <w:tab/>
        <w:t>Nr. 100/1</w:t>
      </w:r>
    </w:p>
    <w:p>
      <w:r>
        <w:t>30a</w:t>
        <w:tab/>
        <w:t>21</w:t>
      </w:r>
    </w:p>
    <w:p>
      <w:r>
        <w:t>30z</w:t>
        <w:tab/>
        <w:t>G 21 A Nr. 100/1</w:t>
      </w:r>
    </w:p>
    <w:p>
      <w:r>
        <w:t>33</w:t>
        <w:tab/>
        <w:t>S. 37</w:t>
      </w:r>
    </w:p>
    <w:p>
      <w:r>
        <w:t>40</w:t>
        <w:tab/>
        <w:t>s[Bibliotheken]s der Gerichte. Lieferung der Entscheidungen des Reichsgerichts</w:t>
      </w:r>
    </w:p>
    <w:p>
      <w:r>
        <w:t>41</w:t>
        <w:tab/>
        <w:t>Die Anweisung der Kosten für die den Gerichten gelieferten Entscheidungen des Reichsgerichts</w:t>
      </w:r>
    </w:p>
    <w:p>
      <w:r>
        <w:t>43</w:t>
        <w:tab/>
        <w:t>1914 - 1915</w:t>
      </w:r>
    </w:p>
    <w:p>
      <w:r>
        <w:br/>
        <w:t>30</w:t>
        <w:tab/>
        <w:t>Nr. 100/2</w:t>
      </w:r>
    </w:p>
    <w:p>
      <w:r>
        <w:t>30a</w:t>
        <w:tab/>
        <w:t>22</w:t>
      </w:r>
    </w:p>
    <w:p>
      <w:r>
        <w:t>30z</w:t>
        <w:tab/>
        <w:t>G 21 A Nr. 100/2</w:t>
      </w:r>
    </w:p>
    <w:p>
      <w:r>
        <w:t>33</w:t>
        <w:tab/>
        <w:t>S. 37</w:t>
      </w:r>
    </w:p>
    <w:p>
      <w:r>
        <w:t>40</w:t>
        <w:tab/>
        <w:t>s[Bibliotheken]s der Gerichte. Lieferung der Entscheidungen des Reichsgerichts</w:t>
      </w:r>
    </w:p>
    <w:p>
      <w:r>
        <w:t>41</w:t>
        <w:tab/>
        <w:t>Die Anweisung der Kosten für die den Gerichten gelieferten Entscheidungen des Reichsgerichts</w:t>
      </w:r>
    </w:p>
    <w:p>
      <w:r>
        <w:t>43</w:t>
        <w:tab/>
        <w:t>1916 - 1931</w:t>
      </w:r>
    </w:p>
    <w:p>
      <w:r>
        <w:br/>
        <w:t>30</w:t>
        <w:tab/>
        <w:t>Nr. 100/3</w:t>
      </w:r>
    </w:p>
    <w:p>
      <w:r>
        <w:t>30a</w:t>
        <w:tab/>
        <w:t>23</w:t>
      </w:r>
    </w:p>
    <w:p>
      <w:r>
        <w:t>30z</w:t>
        <w:tab/>
        <w:t>G 21 A Nr. 100/3</w:t>
      </w:r>
    </w:p>
    <w:p>
      <w:r>
        <w:t>33</w:t>
        <w:tab/>
        <w:t>S. 37</w:t>
      </w:r>
    </w:p>
    <w:p>
      <w:r>
        <w:t>40</w:t>
        <w:tab/>
        <w:t>s[Bibliotheken]s der Gerichte. Lieferung der Entscheidungen des Reichsgerichts</w:t>
      </w:r>
    </w:p>
    <w:p>
      <w:r>
        <w:t>41</w:t>
        <w:tab/>
        <w:t>Die Anweisung der Kosten für die den Gerichten gelieferten Entscheidungen des Reichsgerichts</w:t>
      </w:r>
    </w:p>
    <w:p>
      <w:r>
        <w:t>43</w:t>
        <w:tab/>
        <w:t>1932 - 1934</w:t>
      </w:r>
    </w:p>
    <w:p>
      <w:r>
        <w:br/>
        <w:t>30</w:t>
        <w:tab/>
        <w:t>Nr. 101/3</w:t>
      </w:r>
    </w:p>
    <w:p>
      <w:r>
        <w:t>30a</w:t>
        <w:tab/>
        <w:t>24</w:t>
      </w:r>
    </w:p>
    <w:p>
      <w:r>
        <w:t>30z</w:t>
        <w:tab/>
        <w:t>G 21 A Nr. 101/3</w:t>
      </w:r>
    </w:p>
    <w:p>
      <w:r>
        <w:t>33</w:t>
        <w:tab/>
        <w:t>S. 37</w:t>
      </w:r>
    </w:p>
    <w:p>
      <w:r>
        <w:t>40</w:t>
        <w:tab/>
        <w:t>s[Büchereiwesen]s. 1. Anschaffung von Karten über Berlin und Umgebung. 2. Bezug der Amtsverkündigungsblätter. 3. Lieferung der Jahrbücher in Angelegenheiten der freiwilligen Gerichtsbarkeit und des Grundbuchrechts. 4. Lieferung der Gesetzessammlung von Hessen. 5. Lieferung der Hess. Rechtssprechung.</w:t>
      </w:r>
    </w:p>
    <w:p>
      <w:r>
        <w:t>41</w:t>
        <w:tab/>
        <w:t>s[Lieferung der t[Gesetzessammlung von Hessen]t]s für die Amtsgerichte und Amtsanwälte</w:t>
      </w:r>
    </w:p>
    <w:p>
      <w:r>
        <w:t>43</w:t>
        <w:tab/>
        <w:t>1904 - 1934</w:t>
      </w:r>
    </w:p>
    <w:p>
      <w:r>
        <w:br/>
        <w:t>30</w:t>
        <w:tab/>
        <w:t>Nr. 101/4</w:t>
      </w:r>
    </w:p>
    <w:p>
      <w:r>
        <w:t>30a</w:t>
        <w:tab/>
        <w:t>25</w:t>
      </w:r>
    </w:p>
    <w:p>
      <w:r>
        <w:t>30z</w:t>
        <w:tab/>
        <w:t>G 21 A Nr. 101/4</w:t>
      </w:r>
    </w:p>
    <w:p>
      <w:r>
        <w:t>33</w:t>
        <w:tab/>
        <w:t>S. 37</w:t>
      </w:r>
    </w:p>
    <w:p>
      <w:r>
        <w:t>40</w:t>
        <w:tab/>
        <w:t>s[Büchereiwesen]s. 1. Anschaffung von Karten über Berlin und Umgebung. 2. Bezug der Amtsverkündigungsblätter. 3. Lieferung der t[Jahrbücher in Angelegenheiten der freiwilligen Gerichtsbarkeit und des Grundbuchrechts]t. 4. Lieferung der Gesetzessammlung von Hessen. 5. Lieferung der Hess. Rechtssprechung.</w:t>
      </w:r>
    </w:p>
    <w:p>
      <w:r>
        <w:t>41</w:t>
        <w:tab/>
        <w:t>s[Bibliotheken]s; hier: Anweisung der s[2{Kosten für gelieferte} 1{Jahrbücher}]s der Entscheidungen in Angelegenheiten der freiwilligen Gerichtsbarkeit und des Grundbuchrechts</w:t>
      </w:r>
    </w:p>
    <w:p>
      <w:r>
        <w:t>43</w:t>
        <w:tab/>
        <w:t>1907 - 1934</w:t>
      </w:r>
    </w:p>
    <w:p>
      <w:r>
        <w:br/>
        <w:t>30</w:t>
        <w:tab/>
        <w:t>Nr. 103/1</w:t>
      </w:r>
    </w:p>
    <w:p>
      <w:r>
        <w:t>30a</w:t>
        <w:tab/>
        <w:t>26</w:t>
      </w:r>
    </w:p>
    <w:p>
      <w:r>
        <w:t>30z</w:t>
        <w:tab/>
        <w:t>G 21 A Nr. 103/1</w:t>
      </w:r>
    </w:p>
    <w:p>
      <w:r>
        <w:t>33</w:t>
        <w:tab/>
        <w:t>S. 38</w:t>
      </w:r>
    </w:p>
    <w:p>
      <w:r>
        <w:t>40</w:t>
        <w:tab/>
        <w:t>s[Bibliothek]s der Gerichte. s[Angebote und Anschaffungen von Handausgaben und Kommentaren über BGB und ZPO]s</w:t>
      </w:r>
    </w:p>
    <w:p>
      <w:r>
        <w:t>41</w:t>
        <w:tab/>
        <w:t>Die s[Herausgabe von Werken über die Zivilprozeßordnung]s</w:t>
      </w:r>
    </w:p>
    <w:p>
      <w:r>
        <w:t>43</w:t>
        <w:tab/>
        <w:t>1882 - 1932</w:t>
      </w:r>
    </w:p>
    <w:p>
      <w:r>
        <w:br/>
        <w:t>30</w:t>
        <w:tab/>
        <w:t>Nr. 103/2</w:t>
      </w:r>
    </w:p>
    <w:p>
      <w:r>
        <w:t>30a</w:t>
        <w:tab/>
        <w:t>27</w:t>
      </w:r>
    </w:p>
    <w:p>
      <w:r>
        <w:t>30z</w:t>
        <w:tab/>
        <w:t>G 21 A Nr. 103/2</w:t>
      </w:r>
    </w:p>
    <w:p>
      <w:r>
        <w:t>33</w:t>
        <w:tab/>
        <w:t>S. 38</w:t>
      </w:r>
    </w:p>
    <w:p>
      <w:r>
        <w:t>40</w:t>
        <w:tab/>
        <w:t>s[Bibliothek]s der Gerichte. s[Angebote und Anschaffungen von Handausgaben und Kommentaren über BGB und ZPO]s</w:t>
      </w:r>
    </w:p>
    <w:p>
      <w:r>
        <w:t>41</w:t>
        <w:tab/>
        <w:t>Gesuche um s[Empfehlung von Werken]s über das Bürgerliche Gesetzbuch für das Deutsche Reich</w:t>
      </w:r>
    </w:p>
    <w:p>
      <w:r>
        <w:t>43</w:t>
        <w:tab/>
        <w:t>1896 - 1920</w:t>
      </w:r>
    </w:p>
    <w:p>
      <w:r>
        <w:br/>
        <w:t>30</w:t>
        <w:tab/>
        <w:t>Nr. 106/1</w:t>
      </w:r>
    </w:p>
    <w:p>
      <w:r>
        <w:t>30a</w:t>
        <w:tab/>
        <w:t>28</w:t>
      </w:r>
    </w:p>
    <w:p>
      <w:r>
        <w:t>30z</w:t>
        <w:tab/>
        <w:t>G 21 A Nr. 106/1</w:t>
      </w:r>
    </w:p>
    <w:p>
      <w:r>
        <w:t>33</w:t>
        <w:tab/>
        <w:t>S. 41</w:t>
      </w:r>
    </w:p>
    <w:p>
      <w:r>
        <w:t>40</w:t>
        <w:tab/>
        <w:t>s[Buchhandel]s. s[Empfehlung von s[Verlagsartikel]sn]s, im besonderen: Mat. Zivilrecht, Handels- und Wechselrecht, Gerichtsverfassung pp., Freiw. Gerichtsbarkeit, Patentrecht, Verf. in der streit. Gerichtsbarkeit und in Strafsachen</w:t>
      </w:r>
    </w:p>
    <w:p>
      <w:r>
        <w:t>41</w:t>
        <w:tab/>
        <w:t>Empfehlung von Verlagsartikeln: Justizorganisation: Verwaltung und Gerichtsverfassung</w:t>
      </w:r>
    </w:p>
    <w:p>
      <w:r>
        <w:t>43</w:t>
        <w:tab/>
        <w:t>1877 - 1936</w:t>
      </w:r>
    </w:p>
    <w:p>
      <w:r>
        <w:br/>
        <w:t>30</w:t>
        <w:tab/>
        <w:t>Nr. 106/2</w:t>
      </w:r>
    </w:p>
    <w:p>
      <w:r>
        <w:t>30a</w:t>
        <w:tab/>
        <w:t>29</w:t>
      </w:r>
    </w:p>
    <w:p>
      <w:r>
        <w:t>30z</w:t>
        <w:tab/>
        <w:t>G 21 A Nr. 106/2</w:t>
      </w:r>
    </w:p>
    <w:p>
      <w:r>
        <w:t>33</w:t>
        <w:tab/>
        <w:t>S. 41</w:t>
      </w:r>
    </w:p>
    <w:p>
      <w:r>
        <w:t>40</w:t>
        <w:tab/>
        <w:t>s[Buchhandel]s. s[Empfehlung von s[Verlagsartikel]sn]s, im besonderen: Mat. Zivilrecht, Handels- und Wechselrecht, Gerichtsverfassung pp., Freiw. Gerichtsbarkeit, Patentrecht, Verf. in der streit. Gerichtsbarkeit und in Strafsachen</w:t>
      </w:r>
    </w:p>
    <w:p>
      <w:r>
        <w:t>41</w:t>
        <w:tab/>
        <w:t>Empfehlung von Verlagsartikeln: Handels- und Wechselrecht, Scheckgesetz, Genossenschaftsrecht, GmbH</w:t>
      </w:r>
    </w:p>
    <w:p>
      <w:r>
        <w:t>43</w:t>
        <w:tab/>
        <w:t>1883 - 1935</w:t>
      </w:r>
    </w:p>
    <w:p>
      <w:r>
        <w:br/>
        <w:t>30</w:t>
        <w:tab/>
        <w:t>Nr. 106/3</w:t>
      </w:r>
    </w:p>
    <w:p>
      <w:r>
        <w:t>30a</w:t>
        <w:tab/>
        <w:t>30</w:t>
      </w:r>
    </w:p>
    <w:p>
      <w:r>
        <w:t>30z</w:t>
        <w:tab/>
        <w:t>G 21 A Nr. 106/3</w:t>
      </w:r>
    </w:p>
    <w:p>
      <w:r>
        <w:t>33</w:t>
        <w:tab/>
        <w:t>S. 41</w:t>
      </w:r>
    </w:p>
    <w:p>
      <w:r>
        <w:t>40</w:t>
        <w:tab/>
        <w:t>s[Buchhandel]s. s[Empfehlung von s[Verlagsartikel]sn]s, im besonderen: Mat. Zivilrecht, Handels- und Wechselrecht, Gerichtsverfassung pp., Freiw. Gerichtsbarkeit, Patentrecht, Verf. in der streit. Gerichtsbarkeit und in Strafsachen</w:t>
      </w:r>
    </w:p>
    <w:p>
      <w:r>
        <w:t>41</w:t>
        <w:tab/>
        <w:t>Empfehlung von Verlagsartikeln: Freiwillige Gerichtsbarbeit und Grundbuchwesen</w:t>
      </w:r>
    </w:p>
    <w:p>
      <w:r>
        <w:t>43</w:t>
        <w:tab/>
        <w:t>1878 - 1936</w:t>
      </w:r>
    </w:p>
    <w:p>
      <w:r>
        <w:br/>
        <w:t>30</w:t>
        <w:tab/>
        <w:t>Nr. 106/4</w:t>
      </w:r>
    </w:p>
    <w:p>
      <w:r>
        <w:t>30a</w:t>
        <w:tab/>
        <w:t>31</w:t>
      </w:r>
    </w:p>
    <w:p>
      <w:r>
        <w:t>30z</w:t>
        <w:tab/>
        <w:t>G 21 A Nr. 106/4</w:t>
      </w:r>
    </w:p>
    <w:p>
      <w:r>
        <w:t>33</w:t>
        <w:tab/>
        <w:t>S. 41</w:t>
      </w:r>
    </w:p>
    <w:p>
      <w:r>
        <w:t>40</w:t>
        <w:tab/>
        <w:t>s[Buchhandel]s. s[Empfehlung von s[Verlagsartikel]sn]s, im besonderen: Mat. Zivilrecht, Handels- und Wechselrecht, Gerichtsverfassung pp., Freiw. Gerichtsbarkeit, Patentrecht, Verf. in der streit. Gerichtsbarkeit und in Strafsachen</w:t>
      </w:r>
    </w:p>
    <w:p>
      <w:r>
        <w:t>41</w:t>
        <w:tab/>
        <w:t>Empfehlung von Verlagsartikeln: Materielles Zivilrecht</w:t>
      </w:r>
    </w:p>
    <w:p>
      <w:r>
        <w:t>43</w:t>
        <w:tab/>
        <w:t>1909 - 1936</w:t>
      </w:r>
    </w:p>
    <w:p>
      <w:r>
        <w:br/>
        <w:t>30</w:t>
        <w:tab/>
        <w:t>Nr. 106/5</w:t>
      </w:r>
    </w:p>
    <w:p>
      <w:r>
        <w:t>30a</w:t>
        <w:tab/>
        <w:t>32</w:t>
      </w:r>
    </w:p>
    <w:p>
      <w:r>
        <w:t>30z</w:t>
        <w:tab/>
        <w:t>G 21 A Nr. 106/5</w:t>
      </w:r>
    </w:p>
    <w:p>
      <w:r>
        <w:t>33</w:t>
        <w:tab/>
        <w:t>S. 41</w:t>
      </w:r>
    </w:p>
    <w:p>
      <w:r>
        <w:t>40</w:t>
        <w:tab/>
        <w:t>s[Buchhandel]s. s[Empfehlung von s[Verlagsartikel]sn]s, im besonderen: Mat. Zivilrecht, Handels- und Wechselrecht, Gerichtsverfassung pp., Freiw. Gerichtsbarkeit, Patentrecht, Verf. in der streit. Gerichtsbarkeit und in Strafsachen</w:t>
      </w:r>
    </w:p>
    <w:p>
      <w:r>
        <w:t>41</w:t>
        <w:tab/>
        <w:t>Empfehlung von Verlagsartikeln: Streitige Gerichtsbarkeit und Zwangsversteigerung</w:t>
      </w:r>
    </w:p>
    <w:p>
      <w:r>
        <w:t>43</w:t>
        <w:tab/>
        <w:t>1882 - 1935</w:t>
      </w:r>
    </w:p>
    <w:p>
      <w:r>
        <w:br/>
        <w:t>30</w:t>
        <w:tab/>
        <w:t>Nr. 106/6</w:t>
      </w:r>
    </w:p>
    <w:p>
      <w:r>
        <w:t>30a</w:t>
        <w:tab/>
        <w:t>33</w:t>
      </w:r>
    </w:p>
    <w:p>
      <w:r>
        <w:t>30z</w:t>
        <w:tab/>
        <w:t>G 21 A Nr. 106/6</w:t>
      </w:r>
    </w:p>
    <w:p>
      <w:r>
        <w:t>33</w:t>
        <w:tab/>
        <w:t>S. 41</w:t>
      </w:r>
    </w:p>
    <w:p>
      <w:r>
        <w:t>40</w:t>
        <w:tab/>
        <w:t>s[Buchhandel]s. s[Empfehlung von s[Verlagsartikel]sn]s, im besonderen: Mat. Zivilrecht, Handels- und Wechselrecht, Gerichtsverfassung pp., Freiw. Gerichtsbarkeit, Patentrecht, Verf. in der streit. Gerichtsbarkeit und in Strafsachen</w:t>
      </w:r>
    </w:p>
    <w:p>
      <w:r>
        <w:t>41</w:t>
        <w:tab/>
        <w:t>Empfehlung von Verlagsartikeln: Patentrecht, s[Urheberrecht]s usw.</w:t>
      </w:r>
    </w:p>
    <w:p>
      <w:r>
        <w:t>43</w:t>
        <w:tab/>
        <w:t>1924 - 1936</w:t>
      </w:r>
    </w:p>
    <w:p>
      <w:r>
        <w:br/>
        <w:t>30</w:t>
        <w:tab/>
        <w:t>Nr. 106/7</w:t>
      </w:r>
    </w:p>
    <w:p>
      <w:r>
        <w:t>30a</w:t>
        <w:tab/>
        <w:t>34</w:t>
      </w:r>
    </w:p>
    <w:p>
      <w:r>
        <w:t>30z</w:t>
        <w:tab/>
        <w:t>G 21 A Nr. 106/7</w:t>
      </w:r>
    </w:p>
    <w:p>
      <w:r>
        <w:t>33</w:t>
        <w:tab/>
        <w:t>S. 41</w:t>
      </w:r>
    </w:p>
    <w:p>
      <w:r>
        <w:t>40</w:t>
        <w:tab/>
        <w:t>s[Buchhandel]s. s[Empfehlung von s[Verlagsartikel]sn]s, im besonderen: Mat. Zivilrecht, Handels- und Wechselrecht, Gerichtsverfassung pp., Freiw. Gerichtsbarkeit, Patentrecht, Verf. in der streit. Gerichtsbarkeit und in Strafsachen</w:t>
      </w:r>
    </w:p>
    <w:p>
      <w:r>
        <w:t>41</w:t>
        <w:tab/>
        <w:t>Empfehlung von Verlagsartikeln: Materielles Strafrecht</w:t>
      </w:r>
    </w:p>
    <w:p>
      <w:r>
        <w:t>43</w:t>
        <w:tab/>
        <w:t>1893 - 1936</w:t>
      </w:r>
    </w:p>
    <w:p>
      <w:r>
        <w:br/>
        <w:t>30</w:t>
        <w:tab/>
        <w:t>Nr. 106/8</w:t>
      </w:r>
    </w:p>
    <w:p>
      <w:r>
        <w:t>30a</w:t>
        <w:tab/>
        <w:t>35</w:t>
      </w:r>
    </w:p>
    <w:p>
      <w:r>
        <w:t>30z</w:t>
        <w:tab/>
        <w:t>G 21 A Nr. 106/8</w:t>
      </w:r>
    </w:p>
    <w:p>
      <w:r>
        <w:t>33</w:t>
        <w:tab/>
        <w:t>S. 41</w:t>
      </w:r>
    </w:p>
    <w:p>
      <w:r>
        <w:t>40</w:t>
        <w:tab/>
        <w:t>s[Buchhandel]s. s[Empfehlung von s[Verlagsartikel]sn]s, im besonderen: Mat. Zivilrecht, Handels- und Wechselrecht, Gerichtsverfassung pp., Freiw. Gerichtsbarkeit, Patentrecht, Verf. in der streit. Gerichtsbarkeit und in Strafsachen</w:t>
      </w:r>
    </w:p>
    <w:p>
      <w:r>
        <w:t>41</w:t>
        <w:tab/>
        <w:t>Empfehlung von Verlagsartikeln: Verfahren in Strafsachen</w:t>
      </w:r>
    </w:p>
    <w:p>
      <w:r>
        <w:t>43</w:t>
        <w:tab/>
        <w:t>1890 - 1936</w:t>
      </w:r>
    </w:p>
    <w:p>
      <w:r>
        <w:br/>
        <w:t>30</w:t>
        <w:tab/>
        <w:t>Nr. 107/1</w:t>
      </w:r>
    </w:p>
    <w:p>
      <w:r>
        <w:t>30a</w:t>
        <w:tab/>
        <w:t>36</w:t>
      </w:r>
    </w:p>
    <w:p>
      <w:r>
        <w:t>30z</w:t>
        <w:tab/>
        <w:t>G 21 A Nr. 107/1</w:t>
      </w:r>
    </w:p>
    <w:p>
      <w:r>
        <w:t>33</w:t>
        <w:tab/>
        <w:t>S. 42</w:t>
      </w:r>
    </w:p>
    <w:p>
      <w:r>
        <w:t>40</w:t>
        <w:tab/>
        <w:t>s[Empfehlung von s[Verlagsartikel]sn]s über öffentliches Recht, einschl. Staats- und Verwaltungsrecht, Kirchenrecht, Völkerrecht</w:t>
      </w:r>
    </w:p>
    <w:p>
      <w:r>
        <w:t>41</w:t>
        <w:tab/>
        <w:t>Empfehlung von Verlagsartikeln: Die sozialen Versicherungsangelegenheiten</w:t>
      </w:r>
    </w:p>
    <w:p>
      <w:r>
        <w:t>43</w:t>
        <w:tab/>
        <w:t>1912 - 1934</w:t>
      </w:r>
    </w:p>
    <w:p>
      <w:r>
        <w:br/>
        <w:t>30</w:t>
        <w:tab/>
        <w:t>Nr. 107/2</w:t>
      </w:r>
    </w:p>
    <w:p>
      <w:r>
        <w:t>30a</w:t>
        <w:tab/>
        <w:t>37</w:t>
      </w:r>
    </w:p>
    <w:p>
      <w:r>
        <w:t>30z</w:t>
        <w:tab/>
        <w:t>G 21 A Nr. 107/2</w:t>
      </w:r>
    </w:p>
    <w:p>
      <w:r>
        <w:t>33</w:t>
        <w:tab/>
        <w:t>S. 42</w:t>
      </w:r>
    </w:p>
    <w:p>
      <w:r>
        <w:t>40</w:t>
        <w:tab/>
        <w:t>s[Empfehlung von s[Verlagsartikel]sn]s über öffentliches Recht, einschl. Staats- und Verwaltungsrecht, Kirchenrecht, Völkerrecht</w:t>
      </w:r>
    </w:p>
    <w:p>
      <w:r>
        <w:t>41</w:t>
        <w:tab/>
        <w:t>Empfehlung von Verlagsartikeln: Öffentliches Recht</w:t>
      </w:r>
    </w:p>
    <w:p>
      <w:r>
        <w:t>43</w:t>
        <w:tab/>
        <w:t>1910 - 1936</w:t>
      </w:r>
    </w:p>
    <w:p>
      <w:r>
        <w:br/>
        <w:t>30</w:t>
        <w:tab/>
        <w:t>Nr. 108/1</w:t>
      </w:r>
    </w:p>
    <w:p>
      <w:r>
        <w:t>30a</w:t>
        <w:tab/>
        <w:t>38</w:t>
      </w:r>
    </w:p>
    <w:p>
      <w:r>
        <w:t>30z</w:t>
        <w:tab/>
        <w:t>G 21 A Nr. 108/1</w:t>
      </w:r>
    </w:p>
    <w:p>
      <w:r>
        <w:t>33</w:t>
        <w:tab/>
        <w:t>S. 42</w:t>
      </w:r>
    </w:p>
    <w:p>
      <w:r>
        <w:t>40</w:t>
        <w:tab/>
        <w:t>s[Empfehlung von s[Verlagsartikel]sn]s im allgemeinen. Empfehlung von Gesetzes- und Entscheidungssammlungen</w:t>
      </w:r>
    </w:p>
    <w:p>
      <w:r>
        <w:t>41</w:t>
        <w:tab/>
        <w:t>Allgemeine Empfehlungen von Verlagsartikeln</w:t>
      </w:r>
    </w:p>
    <w:p>
      <w:r>
        <w:t>43</w:t>
        <w:tab/>
        <w:t>1902 - 1936</w:t>
      </w:r>
    </w:p>
    <w:p>
      <w:r>
        <w:br/>
        <w:t>30</w:t>
        <w:tab/>
        <w:t>Nr. 108/2</w:t>
      </w:r>
    </w:p>
    <w:p>
      <w:r>
        <w:t>30a</w:t>
        <w:tab/>
        <w:t>39</w:t>
      </w:r>
    </w:p>
    <w:p>
      <w:r>
        <w:t>30z</w:t>
        <w:tab/>
        <w:t>G 21 A Nr. 108/2</w:t>
      </w:r>
    </w:p>
    <w:p>
      <w:r>
        <w:t>33</w:t>
        <w:tab/>
        <w:t>S. 42</w:t>
      </w:r>
    </w:p>
    <w:p>
      <w:r>
        <w:t>40</w:t>
        <w:tab/>
        <w:t>s[Empfehlung von s[Verlagsartikel]sn]s im allgemeinen. Empfehlung von Gesetzes- und Entscheidungssammlungen</w:t>
      </w:r>
    </w:p>
    <w:p>
      <w:r>
        <w:t>41</w:t>
        <w:tab/>
        <w:t>Die Sammlungen (Lexika) über gerichtliche Entscheidungen und über die Gesetzgebung etc.</w:t>
      </w:r>
    </w:p>
    <w:p>
      <w:r>
        <w:t>43</w:t>
        <w:tab/>
        <w:t>1902 - 1936</w:t>
      </w:r>
    </w:p>
    <w:p>
      <w:r>
        <w:br/>
        <w:t>30</w:t>
        <w:tab/>
        <w:t>Nr. 109/1</w:t>
      </w:r>
    </w:p>
    <w:p>
      <w:r>
        <w:t>30a</w:t>
        <w:tab/>
        <w:t>40</w:t>
      </w:r>
    </w:p>
    <w:p>
      <w:r>
        <w:t>30z</w:t>
        <w:tab/>
        <w:t>G 21 A Nr. 109/1</w:t>
      </w:r>
    </w:p>
    <w:p>
      <w:r>
        <w:t>33</w:t>
        <w:tab/>
        <w:t>S. 42</w:t>
      </w:r>
    </w:p>
    <w:p>
      <w:r>
        <w:t>40</w:t>
        <w:tab/>
        <w:t>s[Empfehlung und Lieferung von Handausgaben und Kommentaren]s: BGB, ZPO, Konk.Ordg., Vergl.Ordg., StGB</w:t>
      </w:r>
    </w:p>
    <w:p>
      <w:r>
        <w:t>41</w:t>
        <w:tab/>
        <w:t>Kommentar zum Strafgesetzbuch für das Deutsche Reich 1870</w:t>
      </w:r>
    </w:p>
    <w:p>
      <w:r>
        <w:t>43</w:t>
        <w:tab/>
        <w:t>1870 - 1935</w:t>
      </w:r>
    </w:p>
    <w:p>
      <w:r>
        <w:br/>
        <w:t>30</w:t>
        <w:tab/>
        <w:t>Nr. 109/2</w:t>
      </w:r>
    </w:p>
    <w:p>
      <w:r>
        <w:t>30a</w:t>
        <w:tab/>
        <w:t>41</w:t>
      </w:r>
    </w:p>
    <w:p>
      <w:r>
        <w:t>30z</w:t>
        <w:tab/>
        <w:t>G 21 A Nr. 109/2</w:t>
      </w:r>
    </w:p>
    <w:p>
      <w:r>
        <w:t>33</w:t>
        <w:tab/>
        <w:t>S. 42</w:t>
      </w:r>
    </w:p>
    <w:p>
      <w:r>
        <w:t>40</w:t>
        <w:tab/>
        <w:t>s[Empfehlung und Lieferung von Handausgaben und Kommentaren]s: BGB, ZPO, Konk.Ordg., Vergl.Ordg., StGB</w:t>
      </w:r>
    </w:p>
    <w:p>
      <w:r>
        <w:t>41</w:t>
        <w:tab/>
        <w:t>Die Herausgabe und Lieferung von Kommentaren zur Zivilprozeßordnung</w:t>
      </w:r>
    </w:p>
    <w:p>
      <w:r>
        <w:t>43</w:t>
        <w:tab/>
        <w:t>1882 - 1934</w:t>
      </w:r>
    </w:p>
    <w:p>
      <w:r>
        <w:br/>
        <w:t>30</w:t>
        <w:tab/>
        <w:t>Nr. 109/3</w:t>
      </w:r>
    </w:p>
    <w:p>
      <w:r>
        <w:t>30a</w:t>
        <w:tab/>
        <w:t>42</w:t>
      </w:r>
    </w:p>
    <w:p>
      <w:r>
        <w:t>30z</w:t>
        <w:tab/>
        <w:t>G 21 A Nr. 109/3</w:t>
      </w:r>
    </w:p>
    <w:p>
      <w:r>
        <w:t>33</w:t>
        <w:tab/>
        <w:t>S. 42</w:t>
      </w:r>
    </w:p>
    <w:p>
      <w:r>
        <w:t>40</w:t>
        <w:tab/>
        <w:t>s[Empfehlung und Lieferung von Handausgaben und Kommentaren]s: BGB, ZPO, Konk.Ordg., Vergl.Ordg., StGB</w:t>
      </w:r>
    </w:p>
    <w:p>
      <w:r>
        <w:t>41</w:t>
        <w:tab/>
        <w:t>Herausgabe von Kommentraen zur Konkursordnung und zur Vergleichsordnung</w:t>
      </w:r>
    </w:p>
    <w:p>
      <w:r>
        <w:t>43</w:t>
        <w:tab/>
        <w:t>1892 - 1936</w:t>
      </w:r>
    </w:p>
    <w:p>
      <w:r>
        <w:t>45</w:t>
        <w:tab/>
        <w:t>nur Wahrbogen</w:t>
      </w:r>
    </w:p>
    <w:p>
      <w:r>
        <w:br/>
        <w:t>30</w:t>
        <w:tab/>
        <w:t>Nr. 109/4</w:t>
      </w:r>
    </w:p>
    <w:p>
      <w:r>
        <w:t>30a</w:t>
        <w:tab/>
        <w:t>43</w:t>
      </w:r>
    </w:p>
    <w:p>
      <w:r>
        <w:t>30z</w:t>
        <w:tab/>
        <w:t>G 21 A Nr. 109/4</w:t>
      </w:r>
    </w:p>
    <w:p>
      <w:r>
        <w:t>33</w:t>
        <w:tab/>
        <w:t>S. 42</w:t>
      </w:r>
    </w:p>
    <w:p>
      <w:r>
        <w:t>40</w:t>
        <w:tab/>
        <w:t>s[Empfehlung und Lieferung von Handausgaben und Kommentaren]s: BGB, ZPO, Konk.Ordg., Vergl.Ordg., StGB</w:t>
      </w:r>
    </w:p>
    <w:p>
      <w:r>
        <w:t>41</w:t>
        <w:tab/>
        <w:t>Empfehlung und Lieferung von Handausgaben und Kommentaren zum BGB</w:t>
      </w:r>
    </w:p>
    <w:p>
      <w:r>
        <w:t>43</w:t>
        <w:tab/>
        <w:t>1896 - 1934</w:t>
      </w:r>
    </w:p>
    <w:p>
      <w:r>
        <w:br/>
        <w:t>30</w:t>
        <w:tab/>
        <w:t>Nr. 110/1</w:t>
      </w:r>
    </w:p>
    <w:p>
      <w:r>
        <w:t>30a</w:t>
        <w:tab/>
        <w:t>44</w:t>
      </w:r>
    </w:p>
    <w:p>
      <w:r>
        <w:t>30z</w:t>
        <w:tab/>
        <w:t>G 21 A Nr. 110/1</w:t>
      </w:r>
    </w:p>
    <w:p>
      <w:r>
        <w:t>33</w:t>
        <w:tab/>
        <w:t>S. 42</w:t>
      </w:r>
    </w:p>
    <w:p>
      <w:r>
        <w:t>40</w:t>
        <w:tab/>
        <w:t>s[Buchhandel]s. s[Büchereiwesen]s. Buchhandel Allgem. Verschiedenes, dabei Empfehlungen der k[1{s[Buchhandlung]sen p[2{H.} 1{Förster}]p}, 2{o[Frankfurt/M.]o}]k, k[1{&lt;Buchhandlung&gt; p[2{O.} 1{Liebmann}]p}, 2{o[Berlin]o}]k</w:t>
      </w:r>
    </w:p>
    <w:p>
      <w:r>
        <w:t>41</w:t>
        <w:tab/>
        <w:t>Die t[2{Halbmonatsschrift} 1{"Der Kompaß"}]t</w:t>
      </w:r>
    </w:p>
    <w:p>
      <w:r>
        <w:t>43</w:t>
        <w:tab/>
        <w:t>1904 - 1905</w:t>
      </w:r>
    </w:p>
    <w:p>
      <w:r>
        <w:br/>
        <w:t>30</w:t>
        <w:tab/>
        <w:t>Nr. 110/2</w:t>
      </w:r>
    </w:p>
    <w:p>
      <w:r>
        <w:t>30a</w:t>
        <w:tab/>
        <w:t>45</w:t>
      </w:r>
    </w:p>
    <w:p>
      <w:r>
        <w:t>30z</w:t>
        <w:tab/>
        <w:t>G 21 A Nr. 110/2</w:t>
      </w:r>
    </w:p>
    <w:p>
      <w:r>
        <w:t>33</w:t>
        <w:tab/>
        <w:t>S. 42</w:t>
      </w:r>
    </w:p>
    <w:p>
      <w:r>
        <w:t>40</w:t>
        <w:tab/>
        <w:t>s[Buchhandel]s. s[Büchereiwesen]s. Buchhandel Allgem. Verschiedenes, dabei Empfehlungen der k[1{s[Buchhandlung]sen p[2{H.} 1{Förster}]p}, 2{o[Frankfurt/M.]o}]k, k[1{&lt;Buchhandlung&gt; p[2{O.} 1{Liebmann}]p}, 2{o[Berlin]o}]k</w:t>
      </w:r>
    </w:p>
    <w:p>
      <w:r>
        <w:t>41</w:t>
        <w:tab/>
        <w:t>Die Erteilung von Empfehlungsschreiben zu Propagandazwecken an s[Verlags- und Zeitungsunternehmen]s</w:t>
      </w:r>
    </w:p>
    <w:p>
      <w:r>
        <w:t>43</w:t>
        <w:tab/>
        <w:t>1928</w:t>
      </w:r>
    </w:p>
    <w:p>
      <w:r>
        <w:br/>
        <w:t>30</w:t>
        <w:tab/>
        <w:t>Nr. 110/3</w:t>
      </w:r>
    </w:p>
    <w:p>
      <w:r>
        <w:t>30a</w:t>
        <w:tab/>
        <w:t>46</w:t>
      </w:r>
    </w:p>
    <w:p>
      <w:r>
        <w:t>30z</w:t>
        <w:tab/>
        <w:t>G 21 A Nr. 110/3</w:t>
      </w:r>
    </w:p>
    <w:p>
      <w:r>
        <w:t>33</w:t>
        <w:tab/>
        <w:t>S. 42</w:t>
      </w:r>
    </w:p>
    <w:p>
      <w:r>
        <w:t>40</w:t>
        <w:tab/>
        <w:t>s[Buchhandel]s. s[Büchereiwesen]s. Buchhandel Allgem. Verschiedenes, dabei Empfehlungen der k[1{s[Buchhandlung]sen p[2{H.} 1{Förster}]p}, 2{o[Frankfurt/M.]o}]k, k[1{&lt;Buchhandlung&gt; p[2{O.} 1{Liebmann}]p}, 2{o[Berlin]o}]k</w:t>
      </w:r>
    </w:p>
    <w:p>
      <w:r>
        <w:t>41</w:t>
        <w:tab/>
        <w:t>Den deutschen Buchhandel im allgemeinen</w:t>
      </w:r>
    </w:p>
    <w:p>
      <w:r>
        <w:t>43</w:t>
        <w:tab/>
        <w:t>1910 - 1935</w:t>
      </w:r>
    </w:p>
    <w:p>
      <w:r>
        <w:br/>
        <w:t>30</w:t>
        <w:tab/>
        <w:t>Nr. 110/4</w:t>
      </w:r>
    </w:p>
    <w:p>
      <w:r>
        <w:t>30a</w:t>
        <w:tab/>
        <w:t>47</w:t>
      </w:r>
    </w:p>
    <w:p>
      <w:r>
        <w:t>30z</w:t>
        <w:tab/>
        <w:t>G 21 A Nr. 110/4</w:t>
      </w:r>
    </w:p>
    <w:p>
      <w:r>
        <w:t>33</w:t>
        <w:tab/>
        <w:t>S. 42</w:t>
      </w:r>
    </w:p>
    <w:p>
      <w:r>
        <w:t>40</w:t>
        <w:tab/>
        <w:t>s[Buchhandel]s. s[Büchereiwesen]s. Buchhandel Allgem. Verschiedenes, dabei Empfehlungen der Buchhandlungen H. Förster, Frankfurt/M., k[1{&lt;Buchhandlung&gt; p[2{O.} 1{Liebmann}]p}, 2{o[Berlin]o}]k</w:t>
      </w:r>
    </w:p>
    <w:p>
      <w:r>
        <w:t>41</w:t>
        <w:tab/>
        <w:t>Die k[1{s[Buchhandlung]s p[2{Hans} 1{Förster}]p} in 2{o[Frankfurt/M.]o}]k</w:t>
      </w:r>
    </w:p>
    <w:p>
      <w:r>
        <w:t>43</w:t>
        <w:tab/>
        <w:t>1926 - 1936</w:t>
      </w:r>
    </w:p>
    <w:p>
      <w:r>
        <w:br/>
        <w:t>30</w:t>
        <w:tab/>
        <w:t>Nr. 110/6</w:t>
      </w:r>
    </w:p>
    <w:p>
      <w:r>
        <w:t>30a</w:t>
        <w:tab/>
        <w:t>48</w:t>
      </w:r>
    </w:p>
    <w:p>
      <w:r>
        <w:t>30z</w:t>
        <w:tab/>
        <w:t>G 21 A Nr. 110/6</w:t>
      </w:r>
    </w:p>
    <w:p>
      <w:r>
        <w:t>33</w:t>
        <w:tab/>
        <w:t>S. 42</w:t>
      </w:r>
    </w:p>
    <w:p>
      <w:r>
        <w:t>40</w:t>
        <w:tab/>
        <w:t>s[Buchhandel]s. s[Büchereiwesen]s. Buchhandel Allgem. Verschiedenes, dabei Empfehlungen der k[1{s[Buchhandlung]sen p[2{H.} 1{Förster}]p}, 2{o[Frankfurt/M.]o}]k, O. Liebmann, Berlin</w:t>
      </w:r>
    </w:p>
    <w:p>
      <w:r>
        <w:t>41</w:t>
        <w:tab/>
        <w:t>Die k[1{s[Verlagsbuchhandlung]s p[2{Otto} 1{Liebmann}]p} in 2{o[Berlin]o}]k</w:t>
      </w:r>
    </w:p>
    <w:p>
      <w:r>
        <w:t>43</w:t>
        <w:tab/>
        <w:t>1929 - 1933</w:t>
      </w:r>
    </w:p>
    <w:p>
      <w:r>
        <w:br/>
        <w:t>30</w:t>
        <w:tab/>
        <w:t>Nr. 110/7</w:t>
      </w:r>
    </w:p>
    <w:p>
      <w:r>
        <w:t>30a</w:t>
        <w:tab/>
        <w:t>49</w:t>
      </w:r>
    </w:p>
    <w:p>
      <w:r>
        <w:t>30z</w:t>
        <w:tab/>
        <w:t>G 21 A Nr. 110/7</w:t>
      </w:r>
    </w:p>
    <w:p>
      <w:r>
        <w:t>33</w:t>
        <w:tab/>
        <w:t>S. 42</w:t>
      </w:r>
    </w:p>
    <w:p>
      <w:r>
        <w:t>40</w:t>
        <w:tab/>
        <w:t>s[Buchhandel]s. s[Büchereiwesen]s. Buchhandel Allgem. Verschiedenes, dabei Empfehlungen der k[1{s[Buchhandlung]sen p[2{H.} 1{Förster}]p}, 2{o[Frankfurt/M.]o}]k, k[1{&lt;Buchhandlung&gt; p[2{O.} 1{Liebmann}]p}, 2{o[Berlin]o}]k</w:t>
      </w:r>
    </w:p>
    <w:p>
      <w:r>
        <w:t>41</w:t>
        <w:tab/>
        <w:t>Der k[1{s[Verlag]s "Die fremde Presse"} zu 2{Berlin}]k, GmbH.</w:t>
      </w:r>
    </w:p>
    <w:p>
      <w:r>
        <w:t>43</w:t>
        <w:tab/>
        <w:t>1919</w:t>
      </w:r>
    </w:p>
    <w:p>
      <w:r>
        <w:br/>
        <w:t>30</w:t>
        <w:tab/>
        <w:t>Nr. 111/1</w:t>
      </w:r>
    </w:p>
    <w:p>
      <w:r>
        <w:t>30a</w:t>
        <w:tab/>
        <w:t>50</w:t>
      </w:r>
    </w:p>
    <w:p>
      <w:r>
        <w:t>30z</w:t>
        <w:tab/>
        <w:t>G 21 A Nr. 111/1</w:t>
      </w:r>
    </w:p>
    <w:p>
      <w:r>
        <w:t>33</w:t>
        <w:tab/>
        <w:t>S. 42</w:t>
      </w:r>
    </w:p>
    <w:p>
      <w:r>
        <w:t>40</w:t>
        <w:tab/>
        <w:t>s[Empfehlung und Anschaffung von s[Adreßbücher]sn, s[Jahrbücher]sn, s[Wörterbücher]sn, s[Kalender]sn]s</w:t>
      </w:r>
    </w:p>
    <w:p>
      <w:r>
        <w:t>41</w:t>
        <w:tab/>
        <w:t>t[Das Deutsche Reichs-Adreßbuch]t</w:t>
      </w:r>
    </w:p>
    <w:p>
      <w:r>
        <w:t>43</w:t>
        <w:tab/>
        <w:t>1900 - 1935</w:t>
      </w:r>
    </w:p>
    <w:p>
      <w:r>
        <w:br/>
        <w:t>30</w:t>
        <w:tab/>
        <w:t>Nr. 111/2</w:t>
      </w:r>
    </w:p>
    <w:p>
      <w:r>
        <w:t>30a</w:t>
        <w:tab/>
        <w:t>51</w:t>
      </w:r>
    </w:p>
    <w:p>
      <w:r>
        <w:t>30z</w:t>
        <w:tab/>
        <w:t>G 21 A Nr. 111/2</w:t>
      </w:r>
    </w:p>
    <w:p>
      <w:r>
        <w:t>33</w:t>
        <w:tab/>
        <w:t>S. 42</w:t>
      </w:r>
    </w:p>
    <w:p>
      <w:r>
        <w:t>40</w:t>
        <w:tab/>
        <w:t>s[Empfehlung und Anschaffung von s[Adreßbücher]sn, s[Jahrbücher]sn, s[Wörterbücher]sn, s[Kalender]sn]s</w:t>
      </w:r>
    </w:p>
    <w:p>
      <w:r>
        <w:t>41</w:t>
        <w:tab/>
        <w:t>t[Adreßbuch der Stadt Darmstadt]t</w:t>
      </w:r>
    </w:p>
    <w:p>
      <w:r>
        <w:t>43</w:t>
        <w:tab/>
        <w:t>1914 - 1936</w:t>
      </w:r>
    </w:p>
    <w:p>
      <w:r>
        <w:br/>
        <w:t>30</w:t>
        <w:tab/>
        <w:t>Nr. 111/3</w:t>
      </w:r>
    </w:p>
    <w:p>
      <w:r>
        <w:t>30a</w:t>
        <w:tab/>
        <w:t>52</w:t>
      </w:r>
    </w:p>
    <w:p>
      <w:r>
        <w:t>30z</w:t>
        <w:tab/>
        <w:t>G 21 A Nr. 111/3</w:t>
      </w:r>
    </w:p>
    <w:p>
      <w:r>
        <w:t>33</w:t>
        <w:tab/>
        <w:t>S. 43</w:t>
      </w:r>
    </w:p>
    <w:p>
      <w:r>
        <w:t>40</w:t>
        <w:tab/>
        <w:t>s[Empfehlung und Anschaffung von s[Adreßbücher]sn, s[Jahrbücher]sn, s[Wörterbücher]sn, s[Kalender]sn]s</w:t>
      </w:r>
    </w:p>
    <w:p>
      <w:r>
        <w:t>41</w:t>
        <w:tab/>
        <w:t>Adreßbücher im allgemeinen</w:t>
      </w:r>
    </w:p>
    <w:p>
      <w:r>
        <w:t>43</w:t>
        <w:tab/>
        <w:t>1927 - 1928</w:t>
      </w:r>
    </w:p>
    <w:p>
      <w:r>
        <w:br/>
        <w:t>30</w:t>
        <w:tab/>
        <w:t>Nr. 111/4</w:t>
      </w:r>
    </w:p>
    <w:p>
      <w:r>
        <w:t>30a</w:t>
        <w:tab/>
        <w:t>53</w:t>
      </w:r>
    </w:p>
    <w:p>
      <w:r>
        <w:t>30z</w:t>
        <w:tab/>
        <w:t>G 21 A Nr. 111/4</w:t>
      </w:r>
    </w:p>
    <w:p>
      <w:r>
        <w:t>33</w:t>
        <w:tab/>
        <w:t>S. 43</w:t>
      </w:r>
    </w:p>
    <w:p>
      <w:r>
        <w:t>40</w:t>
        <w:tab/>
        <w:t>s[Empfehlung und Anschaffung von s[Adreßbücher]sn, s[Jahrbücher]sn, s[Wörterbücher]sn, s[Kalender]sn]s</w:t>
      </w:r>
    </w:p>
    <w:p>
      <w:r>
        <w:t>41</w:t>
        <w:tab/>
        <w:t>Das t[Behörden-Adreßbuch]t</w:t>
      </w:r>
    </w:p>
    <w:p>
      <w:r>
        <w:t>43</w:t>
        <w:tab/>
        <w:t>1926 - 1930</w:t>
      </w:r>
    </w:p>
    <w:p>
      <w:r>
        <w:br/>
        <w:t>30</w:t>
        <w:tab/>
        <w:t>Nr. 111/5</w:t>
      </w:r>
    </w:p>
    <w:p>
      <w:r>
        <w:t>30a</w:t>
        <w:tab/>
        <w:t>54</w:t>
      </w:r>
    </w:p>
    <w:p>
      <w:r>
        <w:t>30z</w:t>
        <w:tab/>
        <w:t>G 21 A Nr. 111/5</w:t>
      </w:r>
    </w:p>
    <w:p>
      <w:r>
        <w:t>33</w:t>
        <w:tab/>
        <w:t>S. 43</w:t>
      </w:r>
    </w:p>
    <w:p>
      <w:r>
        <w:t>40</w:t>
        <w:tab/>
        <w:t>s[Empfehlung und Anschaffung von s[Adreßbücher]sn, s[Jahrbücher]sn, s[Wörterbücher]sn, s[Kalender]sn]s</w:t>
      </w:r>
    </w:p>
    <w:p>
      <w:r>
        <w:t>41</w:t>
        <w:tab/>
        <w:t>Die Annoncen-Expedition Invalidenbank und Kolonialkriegerbank in Berlin</w:t>
      </w:r>
    </w:p>
    <w:p>
      <w:r>
        <w:t>43</w:t>
        <w:tab/>
        <w:t>1909 - 1928</w:t>
      </w:r>
    </w:p>
    <w:p>
      <w:r>
        <w:br/>
        <w:t>30</w:t>
        <w:tab/>
        <w:t>Nr. 111/7</w:t>
      </w:r>
    </w:p>
    <w:p>
      <w:r>
        <w:t>30a</w:t>
        <w:tab/>
        <w:t>55</w:t>
      </w:r>
    </w:p>
    <w:p>
      <w:r>
        <w:t>30z</w:t>
        <w:tab/>
        <w:t>G 21 A Nr. 111/7</w:t>
      </w:r>
    </w:p>
    <w:p>
      <w:r>
        <w:t>33</w:t>
        <w:tab/>
        <w:t>S. 43</w:t>
      </w:r>
    </w:p>
    <w:p>
      <w:r>
        <w:t>40</w:t>
        <w:tab/>
        <w:t>s[Empfehlung und Anschaffung von s[Adreßbücher]sn, s[Jahrbücher]sn, s[Wörterbücher]sn, s[Kalender]sn]s</w:t>
      </w:r>
    </w:p>
    <w:p>
      <w:r>
        <w:t>41</w:t>
        <w:tab/>
        <w:t>Die Empfehlung von Kalendern und Jahrbüchern</w:t>
      </w:r>
    </w:p>
    <w:p>
      <w:r>
        <w:t>43</w:t>
        <w:tab/>
        <w:t>1910 - 1933</w:t>
      </w:r>
    </w:p>
    <w:p>
      <w:r>
        <w:br/>
        <w:t>30</w:t>
        <w:tab/>
        <w:t>Nr. 111/8</w:t>
      </w:r>
    </w:p>
    <w:p>
      <w:r>
        <w:t>30a</w:t>
        <w:tab/>
        <w:t>56</w:t>
      </w:r>
    </w:p>
    <w:p>
      <w:r>
        <w:t>30z</w:t>
        <w:tab/>
        <w:t>G 21 A Nr. 111/8</w:t>
      </w:r>
    </w:p>
    <w:p>
      <w:r>
        <w:t>33</w:t>
        <w:tab/>
        <w:t>S. 43</w:t>
      </w:r>
    </w:p>
    <w:p>
      <w:r>
        <w:t>40</w:t>
        <w:tab/>
        <w:t>s[Empfehlung und Anschaffung von s[Adreßbücher]sn, s[Jahrbücher]sn, s[Wörterbücher]sn, s[Kalender]sn]s</w:t>
      </w:r>
    </w:p>
    <w:p>
      <w:r>
        <w:t>41</w:t>
        <w:tab/>
        <w:t>Den t[Gothaischen Kalender]t</w:t>
      </w:r>
    </w:p>
    <w:p>
      <w:r>
        <w:t>43</w:t>
        <w:tab/>
        <w:t>1919 - 1927</w:t>
      </w:r>
    </w:p>
    <w:p>
      <w:r>
        <w:br/>
        <w:t>30</w:t>
        <w:tab/>
        <w:t>Nr. 111/9</w:t>
      </w:r>
    </w:p>
    <w:p>
      <w:r>
        <w:t>30a</w:t>
        <w:tab/>
        <w:t>57</w:t>
      </w:r>
    </w:p>
    <w:p>
      <w:r>
        <w:t>30z</w:t>
        <w:tab/>
        <w:t>G 21 A Nr. 111/9</w:t>
      </w:r>
    </w:p>
    <w:p>
      <w:r>
        <w:t>33</w:t>
        <w:tab/>
        <w:t>S. 43</w:t>
      </w:r>
    </w:p>
    <w:p>
      <w:r>
        <w:t>40</w:t>
        <w:tab/>
        <w:t>s[Empfehlung und Anschaffung von s[Adreßbücher]sn, s[Jahrbücher]sn, s[Wörterbücher]sn, s[Kalender]sn]s</w:t>
      </w:r>
    </w:p>
    <w:p>
      <w:r>
        <w:t>41</w:t>
        <w:tab/>
        <w:t>t[Politischer Almanach]t, jetzt t[Politische Jahr- und Handbücher]t</w:t>
      </w:r>
    </w:p>
    <w:p>
      <w:r>
        <w:t>43</w:t>
        <w:tab/>
        <w:t>1922 - 1931</w:t>
      </w:r>
    </w:p>
    <w:p>
      <w:r>
        <w:br/>
        <w:t>30</w:t>
        <w:tab/>
        <w:t>Nr. 111/10</w:t>
      </w:r>
    </w:p>
    <w:p>
      <w:r>
        <w:t>30a</w:t>
        <w:tab/>
        <w:t>58</w:t>
      </w:r>
    </w:p>
    <w:p>
      <w:r>
        <w:t>30z</w:t>
        <w:tab/>
        <w:t>G 21 A Nr. 111/10</w:t>
      </w:r>
    </w:p>
    <w:p>
      <w:r>
        <w:t>33</w:t>
        <w:tab/>
        <w:t>S. 43</w:t>
      </w:r>
    </w:p>
    <w:p>
      <w:r>
        <w:t>40</w:t>
        <w:tab/>
        <w:t>s[Empfehlung und Anschaffung von s[Adreßbücher]sn, s[Jahrbücher]sn, s[Wörterbücher]sn, s[Kalender]sn]s</w:t>
      </w:r>
    </w:p>
    <w:p>
      <w:r>
        <w:t>41</w:t>
        <w:tab/>
        <w:t>Den t[Hessischen Landkalender]t</w:t>
      </w:r>
    </w:p>
    <w:p>
      <w:r>
        <w:t>43</w:t>
        <w:tab/>
        <w:t>1924 - 1926</w:t>
      </w:r>
    </w:p>
    <w:p>
      <w:r>
        <w:br/>
        <w:t>30</w:t>
        <w:tab/>
        <w:t>Nr. 111/11</w:t>
      </w:r>
    </w:p>
    <w:p>
      <w:r>
        <w:t>30a</w:t>
        <w:tab/>
        <w:t>59</w:t>
      </w:r>
    </w:p>
    <w:p>
      <w:r>
        <w:t>30z</w:t>
        <w:tab/>
        <w:t>G 21 A Nr. 111/11</w:t>
      </w:r>
    </w:p>
    <w:p>
      <w:r>
        <w:t>33</w:t>
        <w:tab/>
        <w:t>S. 43</w:t>
      </w:r>
    </w:p>
    <w:p>
      <w:r>
        <w:t>40</w:t>
        <w:tab/>
        <w:t>s[Empfehlung und Anschaffung von s[Adreßbücher]sn, s[Jahrbücher]sn, s[Wörterbücher]sn, s[Kalender]sn]s</w:t>
      </w:r>
    </w:p>
    <w:p>
      <w:r>
        <w:t>41</w:t>
        <w:tab/>
        <w:t>Das t[Hessische Staats- und Gemeindehandbuch]t (herausgegeben vom Hess. Verkehrsverband)</w:t>
      </w:r>
    </w:p>
    <w:p>
      <w:r>
        <w:t>43</w:t>
        <w:tab/>
        <w:t>1926</w:t>
      </w:r>
    </w:p>
    <w:p>
      <w:r>
        <w:br/>
        <w:t>30</w:t>
        <w:tab/>
        <w:t>Nr. 111/12</w:t>
      </w:r>
    </w:p>
    <w:p>
      <w:r>
        <w:t>30a</w:t>
        <w:tab/>
        <w:t>60</w:t>
      </w:r>
    </w:p>
    <w:p>
      <w:r>
        <w:t>30z</w:t>
        <w:tab/>
        <w:t>G 21 A Nr. 111/12</w:t>
      </w:r>
    </w:p>
    <w:p>
      <w:r>
        <w:t>33</w:t>
        <w:tab/>
        <w:t>S. 43</w:t>
      </w:r>
    </w:p>
    <w:p>
      <w:r>
        <w:t>40</w:t>
        <w:tab/>
        <w:t>s[Empfehlung und Anschaffung von s[Adreßbücher]sn, s[Jahrbücher]sn, s[Wörterbücher]sn, s[Kalender]sn]s</w:t>
      </w:r>
    </w:p>
    <w:p>
      <w:r>
        <w:t>41</w:t>
        <w:tab/>
        <w:t>t[Jahrbuch des Deutschen-Beamten-Wirtschaftsbundes]t</w:t>
      </w:r>
    </w:p>
    <w:p>
      <w:r>
        <w:t>43</w:t>
        <w:tab/>
        <w:t>1933</w:t>
      </w:r>
    </w:p>
    <w:p>
      <w:r>
        <w:br/>
        <w:t>30</w:t>
        <w:tab/>
        <w:t>Nr. 111/13</w:t>
      </w:r>
    </w:p>
    <w:p>
      <w:r>
        <w:t>30a</w:t>
        <w:tab/>
        <w:t>61</w:t>
      </w:r>
    </w:p>
    <w:p>
      <w:r>
        <w:t>30z</w:t>
        <w:tab/>
        <w:t>G 21 A Nr. 111/13</w:t>
      </w:r>
    </w:p>
    <w:p>
      <w:r>
        <w:t>33</w:t>
        <w:tab/>
        <w:t>S. 43</w:t>
      </w:r>
    </w:p>
    <w:p>
      <w:r>
        <w:t>40</w:t>
        <w:tab/>
        <w:t>s[Empfehlung und Anschaffung von s[Adreßbücher]sn, s[Jahrbücher]sn, s[Wörterbücher]sn, s[Kalender]sn]s</w:t>
      </w:r>
    </w:p>
    <w:p>
      <w:r>
        <w:t>41</w:t>
        <w:tab/>
        <w:t>Das t[Handbuch des öffentlichen Lebens]t, herausgegeben von p[2{Maximilian} 1{Müller-Jabusch}]p, o[Berlin]o</w:t>
      </w:r>
    </w:p>
    <w:p>
      <w:r>
        <w:t>43</w:t>
        <w:tab/>
        <w:t>1933</w:t>
      </w:r>
    </w:p>
    <w:p>
      <w:r>
        <w:br/>
        <w:t>30</w:t>
        <w:tab/>
        <w:t>Nr. 111/14</w:t>
      </w:r>
    </w:p>
    <w:p>
      <w:r>
        <w:t>30a</w:t>
        <w:tab/>
        <w:t>62</w:t>
      </w:r>
    </w:p>
    <w:p>
      <w:r>
        <w:t>30z</w:t>
        <w:tab/>
        <w:t>G 21 A Nr. 111/14</w:t>
      </w:r>
    </w:p>
    <w:p>
      <w:r>
        <w:t>33</w:t>
        <w:tab/>
        <w:t>S. 43</w:t>
      </w:r>
    </w:p>
    <w:p>
      <w:r>
        <w:t>40</w:t>
        <w:tab/>
        <w:t>s[Empfehlung und Anschaffung von s[Adreßbücher]sn, s[Jahrbücher]sn, s[Wörterbücher]sn, s[Kalender]sn]s</w:t>
      </w:r>
    </w:p>
    <w:p>
      <w:r>
        <w:t>41</w:t>
        <w:tab/>
        <w:t>Reform des Kalenders</w:t>
      </w:r>
    </w:p>
    <w:p>
      <w:r>
        <w:t>43</w:t>
        <w:tab/>
        <w:t>1934</w:t>
      </w:r>
    </w:p>
    <w:p>
      <w:r>
        <w:br/>
        <w:t>30</w:t>
        <w:tab/>
        <w:t>Nr. 111/15</w:t>
      </w:r>
    </w:p>
    <w:p>
      <w:r>
        <w:t>30a</w:t>
        <w:tab/>
        <w:t>63</w:t>
      </w:r>
    </w:p>
    <w:p>
      <w:r>
        <w:t>30z</w:t>
        <w:tab/>
        <w:t>G 21 A Nr. 111/15</w:t>
      </w:r>
    </w:p>
    <w:p>
      <w:r>
        <w:t>33</w:t>
        <w:tab/>
        <w:t>S. 43</w:t>
      </w:r>
    </w:p>
    <w:p>
      <w:r>
        <w:t>40</w:t>
        <w:tab/>
        <w:t>s[Empfehlung und Anschaffung von s[Adreßbücher]sn, s[Jahrbücher]sn, s[Wörterbücher]sn, s[Kalender]sn]s</w:t>
      </w:r>
    </w:p>
    <w:p>
      <w:r>
        <w:t>41</w:t>
        <w:tab/>
        <w:t>Das t[Jahrbuch des Jugendrechts]t</w:t>
      </w:r>
    </w:p>
    <w:p>
      <w:r>
        <w:t>43</w:t>
        <w:tab/>
        <w:t>1936</w:t>
      </w:r>
    </w:p>
    <w:p>
      <w:r>
        <w:br/>
        <w:t>30</w:t>
        <w:tab/>
        <w:t>Nr. 111/16</w:t>
      </w:r>
    </w:p>
    <w:p>
      <w:r>
        <w:t>30a</w:t>
        <w:tab/>
        <w:t>64</w:t>
      </w:r>
    </w:p>
    <w:p>
      <w:r>
        <w:t>30z</w:t>
        <w:tab/>
        <w:t>G 21 A Nr. 111/16</w:t>
      </w:r>
    </w:p>
    <w:p>
      <w:r>
        <w:t>33</w:t>
        <w:tab/>
        <w:t>S. 43</w:t>
      </w:r>
    </w:p>
    <w:p>
      <w:r>
        <w:t>40</w:t>
        <w:tab/>
        <w:t>s[Empfehlung und Anschaffung von s[Adreßbücher]sn, s[Jahrbücher]sn, s[Wörterbücher]sn, s[Kalender]sn]s</w:t>
      </w:r>
    </w:p>
    <w:p>
      <w:r>
        <w:t>41</w:t>
        <w:tab/>
        <w:t>Kalender für Reichsjustizbeamte</w:t>
      </w:r>
    </w:p>
    <w:p>
      <w:r>
        <w:t>43</w:t>
        <w:tab/>
        <w:t>1935 - 1936</w:t>
      </w:r>
    </w:p>
    <w:p>
      <w:r>
        <w:br/>
        <w:t>30</w:t>
        <w:tab/>
        <w:t>Nr. 112</w:t>
      </w:r>
    </w:p>
    <w:p>
      <w:r>
        <w:t>30a</w:t>
        <w:tab/>
        <w:t>65</w:t>
      </w:r>
    </w:p>
    <w:p>
      <w:r>
        <w:t>30z</w:t>
        <w:tab/>
        <w:t>G 21 A Nr. 112</w:t>
      </w:r>
    </w:p>
    <w:p>
      <w:r>
        <w:t>33</w:t>
        <w:tab/>
        <w:t>S. 43</w:t>
      </w:r>
    </w:p>
    <w:p>
      <w:r>
        <w:t>40</w:t>
        <w:tab/>
        <w:t>Empfangsbescheinigungen zu den Anweisungen über s[2{gelieferte} 1{Bücher}]s 1932 - 1934</w:t>
      </w:r>
    </w:p>
    <w:p>
      <w:r>
        <w:t>43</w:t>
        <w:tab/>
        <w:t>1932 - 1934</w:t>
      </w:r>
    </w:p>
    <w:p>
      <w:r>
        <w:br/>
        <w:t>30</w:t>
        <w:tab/>
        <w:t>Nr. 121/3</w:t>
      </w:r>
    </w:p>
    <w:p>
      <w:r>
        <w:t>30a</w:t>
        <w:tab/>
        <w:t>66</w:t>
      </w:r>
    </w:p>
    <w:p>
      <w:r>
        <w:t>30z</w:t>
        <w:tab/>
        <w:t>G 21 A Nr. 121/3</w:t>
      </w:r>
    </w:p>
    <w:p>
      <w:r>
        <w:t>33</w:t>
        <w:tab/>
        <w:t>S. 45</w:t>
      </w:r>
    </w:p>
    <w:p>
      <w:r>
        <w:t>40</w:t>
        <w:tab/>
        <w:t>Vorbereitung für den Staatsdienst im Justiz- und Verwaltungsfach. Prüfungskommission. Abhaltung der Prüfungen. Vergütung der Mitglieder der Prüfungskommission. Lokal der Prüfungskommission. Textausgaben zur Staatsprüfung</w:t>
      </w:r>
    </w:p>
    <w:p>
      <w:r>
        <w:t>41</w:t>
        <w:tab/>
        <w:t>s[Beschaffung von Textausgaben einzelner Gesetze]s zur Benutzung durch die Referendare in der Staatsprüfung für das Justiz- und Verwaltungsfach</w:t>
      </w:r>
    </w:p>
    <w:p>
      <w:r>
        <w:t>43</w:t>
        <w:tab/>
        <w:t>1920 - 1935</w:t>
      </w:r>
    </w:p>
    <w:p>
      <w:r>
        <w:br/>
        <w:t>30</w:t>
        <w:tab/>
        <w:t>Nr. 124/16</w:t>
      </w:r>
    </w:p>
    <w:p>
      <w:r>
        <w:t>30a</w:t>
        <w:tab/>
        <w:t>67</w:t>
      </w:r>
    </w:p>
    <w:p>
      <w:r>
        <w:t>30z</w:t>
        <w:tab/>
        <w:t>G 21 A Nr. 124/16</w:t>
      </w:r>
    </w:p>
    <w:p>
      <w:r>
        <w:t>33</w:t>
        <w:tab/>
        <w:t>S. 46</w:t>
      </w:r>
    </w:p>
    <w:p>
      <w:r>
        <w:t>40</w:t>
        <w:tab/>
        <w:t>Einheitliche juristische Vorbildung, Justizausbildungsordnung, Übungskurse für Referendare, Gemeinschaftslager usw.</w:t>
      </w:r>
    </w:p>
    <w:p>
      <w:r>
        <w:t>41</w:t>
        <w:tab/>
        <w:t>s[Bücherbeschaffung für die Justizprüfungsämter]s</w:t>
      </w:r>
    </w:p>
    <w:p>
      <w:r>
        <w:t>43</w:t>
        <w:tab/>
        <w:t>1934</w:t>
      </w:r>
    </w:p>
    <w:p>
      <w:r>
        <w:t>45</w:t>
        <w:tab/>
        <w:t>nur Wahrbogen</w:t>
      </w:r>
    </w:p>
    <w:p>
      <w:r>
        <w:br/>
        <w:t>26</w:t>
        <w:tab/>
        <w:t>&lt; - &gt;</w:t>
      </w:r>
    </w:p>
    <w:p>
      <w:r>
        <w:t>26a</w:t>
        <w:tab/>
        <w:t>04</w:t>
      </w:r>
    </w:p>
    <w:p>
      <w:r>
        <w:t>26b</w:t>
        <w:tab/>
        <w:t>07</w:t>
      </w:r>
    </w:p>
    <w:p>
      <w:r>
        <w:t>27</w:t>
        <w:tab/>
        <w:t>IV. Abteilung: Staatsverwaltung \ 7. Behörden und Beamte</w:t>
      </w:r>
    </w:p>
    <w:p>
      <w:r>
        <w:t>30</w:t>
        <w:tab/>
        <w:t>Nr. 169a/5</w:t>
      </w:r>
    </w:p>
    <w:p>
      <w:r>
        <w:t>30a</w:t>
        <w:tab/>
        <w:t>01</w:t>
      </w:r>
    </w:p>
    <w:p>
      <w:r>
        <w:t>30z</w:t>
        <w:tab/>
        <w:t>G 21 A Nr. 169a/5</w:t>
      </w:r>
    </w:p>
    <w:p>
      <w:r>
        <w:t>33</w:t>
        <w:tab/>
        <w:t>S. 57</w:t>
      </w:r>
    </w:p>
    <w:p>
      <w:r>
        <w:t>40</w:t>
        <w:tab/>
        <w:t>Behörden und Beamte. Justizministerium. Kanzlei. Kanzleipersonal der Verwaltungs-Abt. des Oberlandesgerichts</w:t>
      </w:r>
    </w:p>
    <w:p>
      <w:r>
        <w:t>41</w:t>
        <w:tab/>
        <w:t>Gesuch der k[p[2{C. W.} 1{Leske}]p'schen s[Druckerei]s]k um s[2{Verleihung von} 1{Druckarbeiten}]s für das Großh. Ministerium der Justiz resp. dessen Kanzlei. Desgleichen der Handlung p[2{Heinrich} 1{Elbert}]p daselbst</w:t>
      </w:r>
    </w:p>
    <w:p>
      <w:r>
        <w:t>43</w:t>
        <w:tab/>
        <w:t>1877</w:t>
      </w:r>
    </w:p>
    <w:p>
      <w:r>
        <w:br/>
        <w:t>26</w:t>
        <w:tab/>
        <w:t>&lt; - &gt;</w:t>
      </w:r>
    </w:p>
    <w:p>
      <w:r>
        <w:t>26a</w:t>
        <w:tab/>
        <w:t>04</w:t>
      </w:r>
    </w:p>
    <w:p>
      <w:r>
        <w:t>26b</w:t>
        <w:tab/>
        <w:t>09</w:t>
      </w:r>
    </w:p>
    <w:p>
      <w:r>
        <w:t>27</w:t>
        <w:tab/>
        <w:t>IV. Abteilung: Staatsverwaltung \ 9. Allgemeiner Geschäftsbetrieb</w:t>
      </w:r>
    </w:p>
    <w:p>
      <w:r>
        <w:t>30</w:t>
        <w:tab/>
        <w:t>Nr. 317/20</w:t>
      </w:r>
    </w:p>
    <w:p>
      <w:r>
        <w:t>30a</w:t>
        <w:tab/>
        <w:t>01</w:t>
      </w:r>
    </w:p>
    <w:p>
      <w:r>
        <w:t>30z</w:t>
        <w:tab/>
        <w:t>G 21 A Nr. 317/20</w:t>
      </w:r>
    </w:p>
    <w:p>
      <w:r>
        <w:t>33</w:t>
        <w:tab/>
        <w:t>S. 90</w:t>
      </w:r>
    </w:p>
    <w:p>
      <w:r>
        <w:t>40</w:t>
        <w:tab/>
        <w:t>Die Behandlung solcher Teile von s[2{geheime}n 1{Druckschriften}]s, die durch Deckblätter pp. außer Kraft gesetzt werden</w:t>
      </w:r>
    </w:p>
    <w:p>
      <w:r>
        <w:t>43</w:t>
        <w:tab/>
        <w:t>1904</w:t>
      </w:r>
    </w:p>
    <w:p>
      <w:r>
        <w:br/>
        <w:t>26</w:t>
        <w:tab/>
        <w:t>&lt; - &gt;</w:t>
      </w:r>
    </w:p>
    <w:p>
      <w:r>
        <w:t>26a</w:t>
        <w:tab/>
        <w:t>04</w:t>
      </w:r>
    </w:p>
    <w:p>
      <w:r>
        <w:t>26b</w:t>
        <w:tab/>
        <w:t>10</w:t>
      </w:r>
    </w:p>
    <w:p>
      <w:r>
        <w:t>27</w:t>
        <w:tab/>
        <w:t>IV. Abteilung: Staatsverwaltung \ 10. Schreibhilfe und Amtskosten</w:t>
      </w:r>
    </w:p>
    <w:p>
      <w:r>
        <w:t>30</w:t>
        <w:tab/>
        <w:t>Nr. 367/1</w:t>
      </w:r>
    </w:p>
    <w:p>
      <w:r>
        <w:t>30a</w:t>
        <w:tab/>
        <w:t>01</w:t>
      </w:r>
    </w:p>
    <w:p>
      <w:r>
        <w:t>30z</w:t>
        <w:tab/>
        <w:t>G 21 A Nr. 367/1</w:t>
      </w:r>
    </w:p>
    <w:p>
      <w:r>
        <w:t>33</w:t>
        <w:tab/>
        <w:t>S. 100</w:t>
      </w:r>
    </w:p>
    <w:p>
      <w:r>
        <w:t>40</w:t>
        <w:tab/>
        <w:t>Herstellung und Lieferung von Briefumschlägen. Druckarbeiten</w:t>
      </w:r>
    </w:p>
    <w:p>
      <w:r>
        <w:t>41</w:t>
        <w:tab/>
        <w:t>Die s[2{Vergebung von} 1{Druckarbeiten}]s bei dem Ministerium der Justiz pp. Bd. I</w:t>
      </w:r>
    </w:p>
    <w:p>
      <w:r>
        <w:t>43</w:t>
        <w:tab/>
        <w:t>1897 - 1919</w:t>
      </w:r>
    </w:p>
    <w:p>
      <w:r>
        <w:br/>
        <w:t>30</w:t>
        <w:tab/>
        <w:t>Nr. 367/2</w:t>
      </w:r>
    </w:p>
    <w:p>
      <w:r>
        <w:t>30a</w:t>
        <w:tab/>
        <w:t>02</w:t>
      </w:r>
    </w:p>
    <w:p>
      <w:r>
        <w:t>30z</w:t>
        <w:tab/>
        <w:t>G 21 A Nr. 367/2</w:t>
      </w:r>
    </w:p>
    <w:p>
      <w:r>
        <w:t>33</w:t>
        <w:tab/>
        <w:t>S. 100</w:t>
      </w:r>
    </w:p>
    <w:p>
      <w:r>
        <w:t>40</w:t>
        <w:tab/>
        <w:t>Herstellung und Lieferung von Briefumschlägen. Druckarbeiten</w:t>
      </w:r>
    </w:p>
    <w:p>
      <w:r>
        <w:t>41</w:t>
        <w:tab/>
        <w:t>Die s[2{Vergebung von} 1{Druckarbeiten}]s bei dem Ministerium der Justiz pp. Bd. II</w:t>
      </w:r>
    </w:p>
    <w:p>
      <w:r>
        <w:t>43</w:t>
        <w:tab/>
        <w:t>1920 - 1935</w:t>
      </w:r>
    </w:p>
    <w:p>
      <w:r>
        <w:br/>
        <w:t>30</w:t>
        <w:tab/>
        <w:t>Nr. 368/2</w:t>
      </w:r>
    </w:p>
    <w:p>
      <w:r>
        <w:t>30a</w:t>
        <w:tab/>
        <w:t>03</w:t>
      </w:r>
    </w:p>
    <w:p>
      <w:r>
        <w:t>30z</w:t>
        <w:tab/>
        <w:t>G 21 A Nr. 368/2</w:t>
      </w:r>
    </w:p>
    <w:p>
      <w:r>
        <w:t>33</w:t>
        <w:tab/>
        <w:t>S. 100</w:t>
      </w:r>
    </w:p>
    <w:p>
      <w:r>
        <w:t>40</w:t>
        <w:tab/>
        <w:t>Dienstsiegel. Mobilien. Schreibmaterialien. s[Druckarbeiten]s</w:t>
      </w:r>
    </w:p>
    <w:p>
      <w:r>
        <w:t>41</w:t>
        <w:tab/>
        <w:t>Besondere Akten: Die s[2{Vergebung der} 1{Buchbinderarbeiten}]s und die Lieferung der Schreibmaterialien und Bürogegenstände für die Behörden Band I</w:t>
      </w:r>
    </w:p>
    <w:p>
      <w:r>
        <w:t>43</w:t>
        <w:tab/>
        <w:t>1875 - 1924</w:t>
      </w:r>
    </w:p>
    <w:p>
      <w:r>
        <w:br/>
        <w:t>30</w:t>
        <w:tab/>
        <w:t>Nr. 379/2</w:t>
      </w:r>
    </w:p>
    <w:p>
      <w:r>
        <w:t>30a</w:t>
        <w:tab/>
        <w:t>04</w:t>
      </w:r>
    </w:p>
    <w:p>
      <w:r>
        <w:t>30z</w:t>
        <w:tab/>
        <w:t>G 21 A Nr. 379/2</w:t>
      </w:r>
    </w:p>
    <w:p>
      <w:r>
        <w:t>33</w:t>
        <w:tab/>
        <w:t>S. 101</w:t>
      </w:r>
    </w:p>
    <w:p>
      <w:r>
        <w:t>40</w:t>
        <w:tab/>
        <w:t>Mobiliar-Ausstattung des Justiz-Ministeriums. Bestandsverzeichnis. Allg. Akten. s[2{Vergebung von} 1{Buchbinderarbeiten}]s pp. b. d. Justizministerium</w:t>
      </w:r>
    </w:p>
    <w:p>
      <w:r>
        <w:t>41</w:t>
        <w:tab/>
        <w:t>Die Vergebung der Buchbinderarbeiten und der Lieferung der Schreibmaterialien und Bürogegenstände für das Großh. Ministerium der Justiz</w:t>
      </w:r>
    </w:p>
    <w:p>
      <w:r>
        <w:t>43</w:t>
        <w:tab/>
        <w:t>1875 - 1933</w:t>
      </w:r>
    </w:p>
    <w:p>
      <w:r>
        <w:br/>
        <w:t>26</w:t>
        <w:tab/>
        <w:t>&lt; - &gt;</w:t>
      </w:r>
    </w:p>
    <w:p>
      <w:r>
        <w:t>26a</w:t>
        <w:tab/>
        <w:t>05</w:t>
      </w:r>
    </w:p>
    <w:p>
      <w:r>
        <w:t>26b</w:t>
        <w:tab/>
        <w:t>01</w:t>
      </w:r>
    </w:p>
    <w:p>
      <w:r>
        <w:t>27</w:t>
        <w:tab/>
        <w:t>V. Abteilung: Verhältnisse mit auswärtigen Staaten \ 1. Verhältnis zum Deutschen Reich</w:t>
      </w:r>
    </w:p>
    <w:p>
      <w:r>
        <w:t>30</w:t>
        <w:tab/>
        <w:t>Nr. 510/3</w:t>
      </w:r>
    </w:p>
    <w:p>
      <w:r>
        <w:t>30a</w:t>
        <w:tab/>
        <w:t>01</w:t>
      </w:r>
    </w:p>
    <w:p>
      <w:r>
        <w:t>30z</w:t>
        <w:tab/>
        <w:t>G 21 A Nr. 510/3</w:t>
      </w:r>
    </w:p>
    <w:p>
      <w:r>
        <w:t>33</w:t>
        <w:tab/>
        <w:t>S. 117</w:t>
      </w:r>
    </w:p>
    <w:p>
      <w:r>
        <w:t>40</w:t>
        <w:tab/>
        <w:t>Nationalversammlung. Reichstag. Vernehmung von Reichstagsabgeordneten als Zeugen. Verschiedenes</w:t>
      </w:r>
    </w:p>
    <w:p>
      <w:r>
        <w:t>41</w:t>
        <w:tab/>
        <w:t>Die s[Bibliothek]s des Reichstags</w:t>
      </w:r>
    </w:p>
    <w:p>
      <w:r>
        <w:t>43</w:t>
        <w:tab/>
        <w:t>1898 - 1909</w:t>
      </w:r>
    </w:p>
    <w:p>
      <w:r>
        <w:br/>
        <w:t>30</w:t>
        <w:tab/>
        <w:t>Nr. 512/8</w:t>
      </w:r>
    </w:p>
    <w:p>
      <w:r>
        <w:t>30a</w:t>
        <w:tab/>
        <w:t>02</w:t>
      </w:r>
    </w:p>
    <w:p>
      <w:r>
        <w:t>30z</w:t>
        <w:tab/>
        <w:t>G 21 A Nr. 512/8</w:t>
      </w:r>
    </w:p>
    <w:p>
      <w:r>
        <w:t>33</w:t>
        <w:tab/>
        <w:t>S. 118</w:t>
      </w:r>
    </w:p>
    <w:p>
      <w:r>
        <w:t>40</w:t>
        <w:tab/>
        <w:t>Elsaß-Lothringen. Verschiedenes. Kolonien</w:t>
      </w:r>
    </w:p>
    <w:p>
      <w:r>
        <w:t>41</w:t>
        <w:tab/>
        <w:t>s[Druckschriften über o[Elsaß-Lothringen]o]s</w:t>
      </w:r>
    </w:p>
    <w:p>
      <w:r>
        <w:t>43</w:t>
        <w:tab/>
        <w:t>1924</w:t>
      </w:r>
    </w:p>
    <w:p>
      <w:r>
        <w:br/>
        <w:t>30</w:t>
        <w:tab/>
        <w:t>Nr. 548/1</w:t>
      </w:r>
    </w:p>
    <w:p>
      <w:r>
        <w:t>30a</w:t>
        <w:tab/>
        <w:t>03</w:t>
      </w:r>
    </w:p>
    <w:p>
      <w:r>
        <w:t>30z</w:t>
        <w:tab/>
        <w:t>G 21 A Nr. 548/1</w:t>
      </w:r>
    </w:p>
    <w:p>
      <w:r>
        <w:t>33</w:t>
        <w:tab/>
        <w:t>S. 128</w:t>
      </w:r>
    </w:p>
    <w:p>
      <w:r>
        <w:t>40</w:t>
        <w:tab/>
        <w:t>s[Handausgaben]s und die amtl. Mitteilungen</w:t>
      </w:r>
    </w:p>
    <w:p>
      <w:r>
        <w:t>41</w:t>
        <w:tab/>
        <w:t>Amtliche Mitteilungen und Handausgaben über die Steuer- und Zollgesetze des Reichs Band I</w:t>
      </w:r>
    </w:p>
    <w:p>
      <w:r>
        <w:t>43</w:t>
        <w:tab/>
        <w:t>1906 - 1929</w:t>
      </w:r>
    </w:p>
    <w:p>
      <w:r>
        <w:br/>
        <w:t>30</w:t>
        <w:tab/>
        <w:t>Nr. 548/2</w:t>
      </w:r>
    </w:p>
    <w:p>
      <w:r>
        <w:t>30a</w:t>
        <w:tab/>
        <w:t>04</w:t>
      </w:r>
    </w:p>
    <w:p>
      <w:r>
        <w:t>30z</w:t>
        <w:tab/>
        <w:t>G 21 A Nr. 548/2</w:t>
      </w:r>
    </w:p>
    <w:p>
      <w:r>
        <w:t>33</w:t>
        <w:tab/>
        <w:t>S. 128</w:t>
      </w:r>
    </w:p>
    <w:p>
      <w:r>
        <w:t>40</w:t>
        <w:tab/>
        <w:t>s[Handausgaben]s und die amtl. Mitteilungen</w:t>
      </w:r>
    </w:p>
    <w:p>
      <w:r>
        <w:t>41</w:t>
        <w:tab/>
        <w:t>Amtliche Mitteilungen und Handausgaben über die Steuer- und Zollgesetze des Reichs Band II</w:t>
      </w:r>
    </w:p>
    <w:p>
      <w:r>
        <w:t>43</w:t>
        <w:tab/>
        <w:t>1930 - 1936</w:t>
      </w:r>
    </w:p>
    <w:p>
      <w:r>
        <w:br/>
        <w:t>30</w:t>
        <w:tab/>
        <w:t>Nr. 549/3</w:t>
      </w:r>
    </w:p>
    <w:p>
      <w:r>
        <w:t>30a</w:t>
        <w:tab/>
        <w:t>05</w:t>
      </w:r>
    </w:p>
    <w:p>
      <w:r>
        <w:t>30z</w:t>
        <w:tab/>
        <w:t>G 21 A Nr. 549/3</w:t>
      </w:r>
    </w:p>
    <w:p>
      <w:r>
        <w:t>33</w:t>
        <w:tab/>
        <w:t>S. 128</w:t>
      </w:r>
    </w:p>
    <w:p>
      <w:r>
        <w:t>40</w:t>
        <w:tab/>
        <w:t>1. Reichsgesetzblatt. 2. Zentralblatt. 3. Handbücher. 4. Reichsbesoldungsblatt. 5. Reichsverwaltungsblatt. 6. Reichsarbeitsblatt. 7. Deutsche Justiz. 8. Verkündungsblatt des Reichsnährstandes. 9. Reichsmin.Bl. "Deutsche Wissenschaft, Erziehung und Volksbildung".</w:t>
      </w:r>
    </w:p>
    <w:p>
      <w:r>
        <w:t>41</w:t>
        <w:tab/>
        <w:t>p[Kürschner]ps t[Staatshandbuch für das Deutsche Reich]t</w:t>
      </w:r>
    </w:p>
    <w:p>
      <w:r>
        <w:t>43</w:t>
        <w:tab/>
        <w:t>1897 - 1903</w:t>
      </w:r>
    </w:p>
    <w:p>
      <w:r>
        <w:br/>
        <w:t>30</w:t>
        <w:tab/>
        <w:t>Nr. 549/4</w:t>
      </w:r>
    </w:p>
    <w:p>
      <w:r>
        <w:t>30a</w:t>
        <w:tab/>
        <w:t>06</w:t>
      </w:r>
    </w:p>
    <w:p>
      <w:r>
        <w:t>30z</w:t>
        <w:tab/>
        <w:t>G 21 A Nr. 549/4</w:t>
      </w:r>
    </w:p>
    <w:p>
      <w:r>
        <w:t>33</w:t>
        <w:tab/>
        <w:t>S. 128</w:t>
      </w:r>
    </w:p>
    <w:p>
      <w:r>
        <w:t>40</w:t>
        <w:tab/>
        <w:t>1. Reichsgesetzblatt. 2. Zentralblatt. 3. Handbücher. 4. Reichsbesoldungsblatt. 5. Reichsverwaltungsblatt. 6. Reichsarbeitsblatt. 7. Deutsche Justiz. 8. Verkündungsblatt des Reichsnährstandes. 9. Reichsmin.Bl. "Deutsche Wissenschaft, Erziehung und Volksbildung".</w:t>
      </w:r>
    </w:p>
    <w:p>
      <w:r>
        <w:t>41</w:t>
        <w:tab/>
        <w:t>s[2{Einführung des} 1{Reichsgesetzblatt}]ses</w:t>
      </w:r>
    </w:p>
    <w:p>
      <w:r>
        <w:t>43</w:t>
        <w:tab/>
        <w:t>1848 - 1849</w:t>
      </w:r>
    </w:p>
    <w:p>
      <w:r>
        <w:br/>
        <w:t>30</w:t>
        <w:tab/>
        <w:t>Nr. 549/5</w:t>
      </w:r>
    </w:p>
    <w:p>
      <w:r>
        <w:t>30a</w:t>
        <w:tab/>
        <w:t>07</w:t>
      </w:r>
    </w:p>
    <w:p>
      <w:r>
        <w:t>30z</w:t>
        <w:tab/>
        <w:t>G 21 A Nr. 549/5</w:t>
      </w:r>
    </w:p>
    <w:p>
      <w:r>
        <w:t>33</w:t>
        <w:tab/>
        <w:t>S. 128</w:t>
      </w:r>
    </w:p>
    <w:p>
      <w:r>
        <w:t>40</w:t>
        <w:tab/>
        <w:t>1. Reichsgesetzblatt. 2. Zentralblatt. 3. Handbücher. 4. Reichsbesoldungsblatt. 5. Reichsverwaltungsblatt. 6. Reichsarbeitsblatt. 7. Deutsche Justiz. 8. Verkündungsblatt des Reichsnährstandes. 9. Reichsmin.Bl. "Deutsche Wissenschaft, Erziehung und Volksbildung".</w:t>
      </w:r>
    </w:p>
    <w:p>
      <w:r>
        <w:t>41</w:t>
        <w:tab/>
        <w:t>Das t[Handbuch für das Deutsche Reich]t (bearbeitet im Reichsamt des Innern)</w:t>
      </w:r>
    </w:p>
    <w:p>
      <w:r>
        <w:t>43</w:t>
        <w:tab/>
        <w:t>1897 - 1932</w:t>
      </w:r>
    </w:p>
    <w:p>
      <w:r>
        <w:br/>
        <w:t>30</w:t>
        <w:tab/>
        <w:t>Nr. 549/7</w:t>
      </w:r>
    </w:p>
    <w:p>
      <w:r>
        <w:t>30a</w:t>
        <w:tab/>
        <w:t>08</w:t>
      </w:r>
    </w:p>
    <w:p>
      <w:r>
        <w:t>30z</w:t>
        <w:tab/>
        <w:t>G 21 A Nr. 549/7</w:t>
      </w:r>
    </w:p>
    <w:p>
      <w:r>
        <w:t>33</w:t>
        <w:tab/>
        <w:t>S. 128</w:t>
      </w:r>
    </w:p>
    <w:p>
      <w:r>
        <w:t>40</w:t>
        <w:tab/>
        <w:t>1. Reichsgesetzblatt. 2. Zentralblatt. 3. Handbücher. 4. Reichsbesoldungsblatt. 5. Reichsverwaltungsblatt. 6. Reichsarbeitsblatt. 7. Deutsche Justiz. 8. Verkündungsblatt des Reichsnährstandes. 9. Reichsmin.Bl. "Deutsche Wissenschaft, Erziehung und Volksbildung".</w:t>
      </w:r>
    </w:p>
    <w:p>
      <w:r>
        <w:t>41</w:t>
        <w:tab/>
        <w:t>Das t[Handbuch für den auswärtigen Dienst]t</w:t>
      </w:r>
    </w:p>
    <w:p>
      <w:r>
        <w:t>43</w:t>
        <w:tab/>
        <w:t>1927 - 1928</w:t>
      </w:r>
    </w:p>
    <w:p>
      <w:r>
        <w:br/>
        <w:t>26</w:t>
        <w:tab/>
        <w:t>&lt; - &gt;</w:t>
      </w:r>
    </w:p>
    <w:p>
      <w:r>
        <w:t>26a</w:t>
        <w:tab/>
        <w:t>05</w:t>
      </w:r>
    </w:p>
    <w:p>
      <w:r>
        <w:t>26b</w:t>
        <w:tab/>
        <w:t>03</w:t>
      </w:r>
    </w:p>
    <w:p>
      <w:r>
        <w:t>26c</w:t>
        <w:tab/>
        <w:t>Amerika</w:t>
      </w:r>
    </w:p>
    <w:p>
      <w:r>
        <w:t>27</w:t>
        <w:tab/>
        <w:t>V. Abteilung: Verhältnisse mit auswärtigen Staaten \ 3. Justizangelegenheiten \ Amerika</w:t>
      </w:r>
    </w:p>
    <w:p>
      <w:r>
        <w:t>30</w:t>
        <w:tab/>
        <w:t>Nr. 566/16</w:t>
      </w:r>
    </w:p>
    <w:p>
      <w:r>
        <w:t>30a</w:t>
        <w:tab/>
        <w:t>01</w:t>
      </w:r>
    </w:p>
    <w:p>
      <w:r>
        <w:t>30z</w:t>
        <w:tab/>
        <w:t>G 21 A Nr. 566/16</w:t>
      </w:r>
    </w:p>
    <w:p>
      <w:r>
        <w:t>33</w:t>
        <w:tab/>
        <w:t>S. 138</w:t>
      </w:r>
    </w:p>
    <w:p>
      <w:r>
        <w:t>40</w:t>
        <w:tab/>
        <w:t>Festsetzung von Zivil- und Kriminal-Justizangelegenheiten: o[Vereinigte Staaten von Nordamerika]o. Verschiedenes</w:t>
      </w:r>
    </w:p>
    <w:p>
      <w:r>
        <w:t>41</w:t>
        <w:tab/>
        <w:t>t[The Augustana Library, Studies in the Idyl in s[2{German} 1{literature}]s]t, by p[2{Gustav Albert} 1{Andreen}]p</w:t>
      </w:r>
    </w:p>
    <w:p>
      <w:r>
        <w:t>43</w:t>
        <w:tab/>
        <w:t>1903</w:t>
      </w:r>
    </w:p>
    <w:p>
      <w:r>
        <w:br/>
        <w:t>26</w:t>
        <w:tab/>
        <w:t>&lt; - &gt;</w:t>
      </w:r>
    </w:p>
    <w:p>
      <w:r>
        <w:t>26a</w:t>
        <w:tab/>
        <w:t>05</w:t>
      </w:r>
    </w:p>
    <w:p>
      <w:r>
        <w:t>26b</w:t>
        <w:tab/>
        <w:t>03</w:t>
      </w:r>
    </w:p>
    <w:p>
      <w:r>
        <w:t>26c</w:t>
        <w:tab/>
        <w:t>Belgien</w:t>
      </w:r>
    </w:p>
    <w:p>
      <w:r>
        <w:t>27</w:t>
        <w:tab/>
        <w:t>V. Abteilung: Verhältnisse mit auswärtigen Staaten \ 3. Justizangelegenheiten \ o[Belgien]o</w:t>
      </w:r>
    </w:p>
    <w:p>
      <w:r>
        <w:t>30</w:t>
        <w:tab/>
        <w:t>Nr. 567/16</w:t>
      </w:r>
    </w:p>
    <w:p>
      <w:r>
        <w:t>30a</w:t>
        <w:tab/>
        <w:t>01</w:t>
      </w:r>
    </w:p>
    <w:p>
      <w:r>
        <w:t>30z</w:t>
        <w:tab/>
        <w:t>G 21 A Nr. 567/16</w:t>
      </w:r>
    </w:p>
    <w:p>
      <w:r>
        <w:t>33</w:t>
        <w:tab/>
        <w:t>S. 139</w:t>
      </w:r>
    </w:p>
    <w:p>
      <w:r>
        <w:t>40</w:t>
        <w:tab/>
        <w:t>Festsetzung von Zivil- und Kriminal-Justizangelegenheiten: B (ohne Baden, Bayern)</w:t>
      </w:r>
    </w:p>
    <w:p>
      <w:r>
        <w:t>41</w:t>
        <w:tab/>
        <w:t>Das t[2{Buch} 1{"La recherche de la paternite et la condition des enfants naturels"}]t von p[2{M.} 1{Halewyk}]p in o[Brüssel]o</w:t>
      </w:r>
    </w:p>
    <w:p>
      <w:r>
        <w:t>43</w:t>
        <w:tab/>
        <w:t>1907</w:t>
      </w:r>
    </w:p>
    <w:p>
      <w:r>
        <w:br/>
        <w:t>26</w:t>
        <w:tab/>
        <w:t>&lt; - &gt;</w:t>
      </w:r>
    </w:p>
    <w:p>
      <w:r>
        <w:t>26a</w:t>
        <w:tab/>
        <w:t>05</w:t>
      </w:r>
    </w:p>
    <w:p>
      <w:r>
        <w:t>26b</w:t>
        <w:tab/>
        <w:t>03</w:t>
      </w:r>
    </w:p>
    <w:p>
      <w:r>
        <w:t>26c</w:t>
        <w:tab/>
        <w:t>England</w:t>
      </w:r>
    </w:p>
    <w:p>
      <w:r>
        <w:t>27</w:t>
        <w:tab/>
        <w:t>V. Abteilung: Verhältnisse mit auswärtigen Staaten \ 3. Justizangelegenheiten \ England</w:t>
      </w:r>
    </w:p>
    <w:p>
      <w:r>
        <w:t>30</w:t>
        <w:tab/>
        <w:t>Nr. 570/28</w:t>
      </w:r>
    </w:p>
    <w:p>
      <w:r>
        <w:t>30a</w:t>
        <w:tab/>
        <w:t>01</w:t>
      </w:r>
    </w:p>
    <w:p>
      <w:r>
        <w:t>30z</w:t>
        <w:tab/>
        <w:t>G 21 A Nr. 570/28</w:t>
      </w:r>
    </w:p>
    <w:p>
      <w:r>
        <w:t>33</w:t>
        <w:tab/>
        <w:t>S. 143</w:t>
      </w:r>
    </w:p>
    <w:p>
      <w:r>
        <w:t>40</w:t>
        <w:tab/>
        <w:t>Festsetzung von Zivil- und Kriminal-Justizangelegenheiten: o[England]o</w:t>
      </w:r>
    </w:p>
    <w:p>
      <w:r>
        <w:t>41</w:t>
        <w:tab/>
        <w:t>Die p[5{s[Schriftstellerin]s} 3{Lady} 1{Wilson}]p</w:t>
      </w:r>
    </w:p>
    <w:p>
      <w:r>
        <w:t>43</w:t>
        <w:tab/>
        <w:t>1936</w:t>
      </w:r>
    </w:p>
    <w:p>
      <w:r>
        <w:br/>
        <w:t>26</w:t>
        <w:tab/>
        <w:t>&lt; - &gt;</w:t>
      </w:r>
    </w:p>
    <w:p>
      <w:r>
        <w:t>26a</w:t>
        <w:tab/>
        <w:t>05</w:t>
      </w:r>
    </w:p>
    <w:p>
      <w:r>
        <w:t>26b</w:t>
        <w:tab/>
        <w:t>03</w:t>
      </w:r>
    </w:p>
    <w:p>
      <w:r>
        <w:t>26c</w:t>
        <w:tab/>
        <w:t>Rußland</w:t>
      </w:r>
    </w:p>
    <w:p>
      <w:r>
        <w:t>27</w:t>
        <w:tab/>
        <w:t>V. Abteilung: Verhältnisse mit auswärtigen Staaten \ 3. Justizangelegenheiten \ Rußland</w:t>
      </w:r>
    </w:p>
    <w:p>
      <w:r>
        <w:t>30</w:t>
        <w:tab/>
        <w:t>Nr. 579/2</w:t>
      </w:r>
    </w:p>
    <w:p>
      <w:r>
        <w:t>30a</w:t>
        <w:tab/>
        <w:t>01</w:t>
      </w:r>
    </w:p>
    <w:p>
      <w:r>
        <w:t>30z</w:t>
        <w:tab/>
        <w:t>G 21 A Nr. 579/2</w:t>
      </w:r>
    </w:p>
    <w:p>
      <w:r>
        <w:t>33</w:t>
        <w:tab/>
        <w:t>S. 153</w:t>
      </w:r>
    </w:p>
    <w:p>
      <w:r>
        <w:t>40</w:t>
        <w:tab/>
        <w:t>Festsetzung von Zivil- und Kriminal-Justizangelegenheiten: o[Rußland]o</w:t>
      </w:r>
    </w:p>
    <w:p>
      <w:r>
        <w:t>41</w:t>
        <w:tab/>
        <w:t>In Sachen des p[3{Graf}en 2{Ludwig} 1{Oppermann}, 5{Kaiserl. Russ. Generallieutenant}s zu 6{o[Warschau]o}]p und p[2{Julius} 1{Oppermann} auf dem Rittergut 6{o[Kuderau]o}]p gegen die p[7{Erben der Witwe} des 5{s[Hofbuchdrucker]s}s 1{Venator} in 6{o[Darmstadt]o}]p, Forderung betr.</w:t>
      </w:r>
    </w:p>
    <w:p>
      <w:r>
        <w:t>43</w:t>
        <w:tab/>
        <w:t>1871 - 1905</w:t>
      </w:r>
    </w:p>
    <w:p>
      <w:r>
        <w:br/>
        <w:t>26</w:t>
        <w:tab/>
        <w:t>&lt; - &gt;</w:t>
      </w:r>
    </w:p>
    <w:p>
      <w:r>
        <w:t>26a</w:t>
        <w:tab/>
        <w:t>14</w:t>
      </w:r>
    </w:p>
    <w:p>
      <w:r>
        <w:t>26b</w:t>
        <w:tab/>
        <w:t>25</w:t>
      </w:r>
    </w:p>
    <w:p>
      <w:r>
        <w:t>27</w:t>
        <w:tab/>
        <w:t>XIV. Abteilung: Schulangelegenheiten \ 25. Abschnitt</w:t>
      </w:r>
    </w:p>
    <w:p>
      <w:r>
        <w:t>30</w:t>
        <w:tab/>
        <w:t>Nr. 1844/5</w:t>
      </w:r>
    </w:p>
    <w:p>
      <w:r>
        <w:t>30a</w:t>
        <w:tab/>
        <w:t>01</w:t>
      </w:r>
    </w:p>
    <w:p>
      <w:r>
        <w:t>30z</w:t>
        <w:tab/>
        <w:t>G 21 A Nr. 1844/5</w:t>
      </w:r>
    </w:p>
    <w:p>
      <w:r>
        <w:t>33</w:t>
        <w:tab/>
        <w:t>S. 350</w:t>
      </w:r>
    </w:p>
    <w:p>
      <w:r>
        <w:t>40</w:t>
        <w:tab/>
        <w:t>Landesuniversität, Studienwesen, Verschiedenes</w:t>
      </w:r>
    </w:p>
    <w:p>
      <w:r>
        <w:t>41</w:t>
        <w:tab/>
        <w:t>s[Druckschriften der k[1{Landesuniversität} 2{o[Gießen]o}]k]s</w:t>
      </w:r>
    </w:p>
    <w:p>
      <w:r>
        <w:t>43</w:t>
        <w:tab/>
        <w:t>1902 - 1933</w:t>
      </w:r>
    </w:p>
    <w:p>
      <w:r>
        <w:br/>
        <w:t>30</w:t>
        <w:tab/>
        <w:t>Nr. 1844/14</w:t>
      </w:r>
    </w:p>
    <w:p>
      <w:r>
        <w:t>30a</w:t>
        <w:tab/>
        <w:t>02</w:t>
      </w:r>
    </w:p>
    <w:p>
      <w:r>
        <w:t>30z</w:t>
        <w:tab/>
        <w:t>G 21 A Nr. 1844/14</w:t>
      </w:r>
    </w:p>
    <w:p>
      <w:r>
        <w:t>33</w:t>
        <w:tab/>
        <w:t>S. 350</w:t>
      </w:r>
    </w:p>
    <w:p>
      <w:r>
        <w:t>40</w:t>
        <w:tab/>
        <w:t>Landesuniversität, Studienwesen, Verschiedenes</w:t>
      </w:r>
    </w:p>
    <w:p>
      <w:r>
        <w:t>41</w:t>
        <w:tab/>
        <w:t>s[Schriften der hessischen Hochschulen]s</w:t>
      </w:r>
    </w:p>
    <w:p>
      <w:r>
        <w:t>43</w:t>
        <w:tab/>
        <w:t>1902 - 1933</w:t>
      </w:r>
    </w:p>
    <w:p>
      <w:r>
        <w:br/>
        <w:t>30</w:t>
        <w:tab/>
        <w:t>Nr. 1846/13</w:t>
      </w:r>
    </w:p>
    <w:p>
      <w:r>
        <w:t>30a</w:t>
        <w:tab/>
        <w:t>03</w:t>
      </w:r>
    </w:p>
    <w:p>
      <w:r>
        <w:t>30z</w:t>
        <w:tab/>
        <w:t>G 21 A Nr. 1846/13</w:t>
      </w:r>
    </w:p>
    <w:p>
      <w:r>
        <w:t>33</w:t>
        <w:tab/>
        <w:t>S. 352</w:t>
      </w:r>
    </w:p>
    <w:p>
      <w:r>
        <w:t>40</w:t>
        <w:tab/>
        <w:t>Höhere Schulen. Technische Hochschulen</w:t>
      </w:r>
    </w:p>
    <w:p>
      <w:r>
        <w:t>41</w:t>
        <w:tab/>
        <w:t>s[Schriften der hessischen Hochschulen]s</w:t>
      </w:r>
    </w:p>
    <w:p>
      <w:r>
        <w:t>43</w:t>
        <w:tab/>
        <w:t>1925 - 1932</w:t>
      </w:r>
    </w:p>
    <w:p>
      <w:r>
        <w:br/>
        <w:t>26</w:t>
        <w:tab/>
        <w:t>&lt; - &gt;</w:t>
      </w:r>
    </w:p>
    <w:p>
      <w:r>
        <w:t>26a</w:t>
        <w:tab/>
        <w:t>14</w:t>
      </w:r>
    </w:p>
    <w:p>
      <w:r>
        <w:t>26b</w:t>
        <w:tab/>
        <w:t>31</w:t>
      </w:r>
    </w:p>
    <w:p>
      <w:r>
        <w:t>27</w:t>
        <w:tab/>
        <w:t>XIV. Abteilung: Schulangelegenheiten \ 31. Abschnitt</w:t>
      </w:r>
    </w:p>
    <w:p>
      <w:r>
        <w:t>30</w:t>
        <w:tab/>
        <w:t>Nr. 1848/8</w:t>
      </w:r>
    </w:p>
    <w:p>
      <w:r>
        <w:t>30a</w:t>
        <w:tab/>
        <w:t>01</w:t>
      </w:r>
    </w:p>
    <w:p>
      <w:r>
        <w:t>30z</w:t>
        <w:tab/>
        <w:t>G 21 A Nr. 1848/8</w:t>
      </w:r>
    </w:p>
    <w:p>
      <w:r>
        <w:t>33</w:t>
        <w:tab/>
        <w:t>S. 353</w:t>
      </w:r>
    </w:p>
    <w:p>
      <w:r>
        <w:t>40</w:t>
        <w:tab/>
        <w:t>Anstalten für Kunst- und Wissenschaftspflege. Verschiedenes</w:t>
      </w:r>
    </w:p>
    <w:p>
      <w:r>
        <w:t>41</w:t>
        <w:tab/>
        <w:t>k[2{o[Darmstädter]o} 1{Journalisten- und Schriftsteller-Verein}]k</w:t>
      </w:r>
    </w:p>
    <w:p>
      <w:r>
        <w:t>43</w:t>
        <w:tab/>
        <w:t>1905</w:t>
      </w:r>
    </w:p>
    <w:p>
      <w:r>
        <w:br/>
        <w:t>30</w:t>
        <w:tab/>
        <w:t>Nr. 1848/11</w:t>
      </w:r>
    </w:p>
    <w:p>
      <w:r>
        <w:t>30a</w:t>
        <w:tab/>
        <w:t>02</w:t>
      </w:r>
    </w:p>
    <w:p>
      <w:r>
        <w:t>30z</w:t>
        <w:tab/>
        <w:t>G 21 A Nr. 1848/11</w:t>
      </w:r>
    </w:p>
    <w:p>
      <w:r>
        <w:t>33</w:t>
        <w:tab/>
        <w:t>S. 353</w:t>
      </w:r>
    </w:p>
    <w:p>
      <w:r>
        <w:t>40</w:t>
        <w:tab/>
        <w:t>Anstalten für Kunst- und Wissenschaftspflege. Verschiedenes</w:t>
      </w:r>
    </w:p>
    <w:p>
      <w:r>
        <w:t>41</w:t>
        <w:tab/>
        <w:t>Der s[Kongreß der k[Association littéraire et artistique internationale]k in o[Mainz]o]s</w:t>
      </w:r>
    </w:p>
    <w:p>
      <w:r>
        <w:t>43</w:t>
        <w:tab/>
        <w:t>1908</w:t>
      </w:r>
    </w:p>
    <w:p>
      <w:r>
        <w:br/>
        <w:t>30</w:t>
        <w:tab/>
        <w:t>Nr. 1848/12</w:t>
      </w:r>
    </w:p>
    <w:p>
      <w:r>
        <w:t>30a</w:t>
        <w:tab/>
        <w:t>03</w:t>
      </w:r>
    </w:p>
    <w:p>
      <w:r>
        <w:t>30z</w:t>
        <w:tab/>
        <w:t>G 21 A Nr. 1848/12</w:t>
      </w:r>
    </w:p>
    <w:p>
      <w:r>
        <w:t>33</w:t>
        <w:tab/>
        <w:t>S. 353</w:t>
      </w:r>
    </w:p>
    <w:p>
      <w:r>
        <w:t>40</w:t>
        <w:tab/>
        <w:t>Anstalten für Kunst- und Wissenschaftspflege. Verschiedenes</w:t>
      </w:r>
    </w:p>
    <w:p>
      <w:r>
        <w:t>41</w:t>
        <w:tab/>
        <w:t>k[1{Gesellschaft für Schriftentausch} in 2{o[Leipzig]o}]k</w:t>
      </w:r>
    </w:p>
    <w:p>
      <w:r>
        <w:t>43</w:t>
        <w:tab/>
        <w:t>1909</w:t>
      </w:r>
    </w:p>
    <w:p>
      <w:r>
        <w:br/>
        <w:t>30</w:t>
        <w:tab/>
        <w:t>Nr. 1848/17</w:t>
      </w:r>
    </w:p>
    <w:p>
      <w:r>
        <w:t>30a</w:t>
        <w:tab/>
        <w:t>04</w:t>
      </w:r>
    </w:p>
    <w:p>
      <w:r>
        <w:t>30z</w:t>
        <w:tab/>
        <w:t>G 21 A Nr. 1848/17</w:t>
      </w:r>
    </w:p>
    <w:p>
      <w:r>
        <w:t>33</w:t>
        <w:tab/>
        <w:t>S. 354</w:t>
      </w:r>
    </w:p>
    <w:p>
      <w:r>
        <w:t>40</w:t>
        <w:tab/>
        <w:t>Anstalten für Kunst- und Wissenschaftspflege. Verschiedenes</w:t>
      </w:r>
    </w:p>
    <w:p>
      <w:r>
        <w:t>41</w:t>
        <w:tab/>
        <w:t>s[Herausgabe der t["Bibliographie der Sozialwissenschaften"]t]s, o[Berlin]o</w:t>
      </w:r>
    </w:p>
    <w:p>
      <w:r>
        <w:t>43</w:t>
        <w:tab/>
        <w:t>1912 - 1925</w:t>
      </w:r>
    </w:p>
    <w:p>
      <w:r>
        <w:br/>
        <w:t>30</w:t>
        <w:tab/>
        <w:t>Nr. 1848/31</w:t>
      </w:r>
    </w:p>
    <w:p>
      <w:r>
        <w:t>30a</w:t>
        <w:tab/>
        <w:t>05</w:t>
      </w:r>
    </w:p>
    <w:p>
      <w:r>
        <w:t>30z</w:t>
        <w:tab/>
        <w:t>G 21 A Nr. 1848/31</w:t>
      </w:r>
    </w:p>
    <w:p>
      <w:r>
        <w:t>33</w:t>
        <w:tab/>
        <w:t>S. 354</w:t>
      </w:r>
    </w:p>
    <w:p>
      <w:r>
        <w:t>40</w:t>
        <w:tab/>
        <w:t>Anstalten für Kunst- und Wissenschaftspflege. Verschiedenes</w:t>
      </w:r>
    </w:p>
    <w:p>
      <w:r>
        <w:t>41</w:t>
        <w:tab/>
        <w:t>Die k[1{Landesbibliothek} zu 2{o[Darmstadt]o}]k</w:t>
      </w:r>
    </w:p>
    <w:p>
      <w:r>
        <w:t>43</w:t>
        <w:tab/>
        <w:t>1924</w:t>
      </w:r>
    </w:p>
    <w:p>
      <w:r>
        <w:br/>
        <w:t>30</w:t>
        <w:tab/>
        <w:t>Nr. 1848/41</w:t>
      </w:r>
    </w:p>
    <w:p>
      <w:r>
        <w:t>30a</w:t>
        <w:tab/>
        <w:t>06</w:t>
      </w:r>
    </w:p>
    <w:p>
      <w:r>
        <w:t>30z</w:t>
        <w:tab/>
        <w:t>G 21 A Nr. 1848/41</w:t>
      </w:r>
    </w:p>
    <w:p>
      <w:r>
        <w:t>33</w:t>
        <w:tab/>
        <w:t>S. 355</w:t>
      </w:r>
    </w:p>
    <w:p>
      <w:r>
        <w:t>40</w:t>
        <w:tab/>
        <w:t>Anstalten für Kunst- und Wissenschaftspflege. Verschiedenes</w:t>
      </w:r>
    </w:p>
    <w:p>
      <w:r>
        <w:t>41</w:t>
        <w:tab/>
        <w:t>k[Landesberatungsstelle für das s[Büchereiwesen]s]k</w:t>
      </w:r>
    </w:p>
    <w:p>
      <w:r>
        <w:t>43</w:t>
        <w:tab/>
        <w:t>1933 - 1934</w:t>
      </w:r>
    </w:p>
    <w:p>
      <w:r>
        <w:br/>
        <w:t>26</w:t>
        <w:tab/>
        <w:t>&lt; - &gt;</w:t>
      </w:r>
    </w:p>
    <w:p>
      <w:r>
        <w:t>26a</w:t>
        <w:tab/>
        <w:t>18</w:t>
      </w:r>
    </w:p>
    <w:p>
      <w:r>
        <w:t>27</w:t>
        <w:tab/>
        <w:t>XVIII. Abteilung: Sicherheitspolizei (Vereine, Parteien)</w:t>
      </w:r>
    </w:p>
    <w:p>
      <w:r>
        <w:t>30</w:t>
        <w:tab/>
        <w:t>Nr. 1914/6</w:t>
      </w:r>
    </w:p>
    <w:p>
      <w:r>
        <w:t>30a</w:t>
        <w:tab/>
        <w:t>01</w:t>
      </w:r>
    </w:p>
    <w:p>
      <w:r>
        <w:t>30z</w:t>
        <w:tab/>
        <w:t>G 21 A Nr. 1914/6</w:t>
      </w:r>
    </w:p>
    <w:p>
      <w:r>
        <w:t>33</w:t>
        <w:tab/>
        <w:t>S. 377</w:t>
      </w:r>
    </w:p>
    <w:p>
      <w:r>
        <w:t>40</w:t>
        <w:tab/>
        <w:t>Vereine und Verbindungen</w:t>
      </w:r>
    </w:p>
    <w:p>
      <w:r>
        <w:t>41</w:t>
        <w:tab/>
        <w:t>Die demokratischen Vereine und die s[2{Vergehungen gegen die} 1{Presse}]s, insofern sie zur gerichtlichen Verfolgung qualifiziert sind</w:t>
      </w:r>
    </w:p>
    <w:p>
      <w:r>
        <w:t>43</w:t>
        <w:tab/>
        <w:t>1848</w:t>
      </w:r>
    </w:p>
    <w:p>
      <w:r>
        <w:br/>
        <w:t>26</w:t>
        <w:tab/>
        <w:t>&lt; - &gt;</w:t>
      </w:r>
    </w:p>
    <w:p>
      <w:r>
        <w:t>26a</w:t>
        <w:tab/>
        <w:t>20</w:t>
      </w:r>
    </w:p>
    <w:p>
      <w:r>
        <w:t>27</w:t>
        <w:tab/>
        <w:t>XX. Abteilung: Presse und Buchhandel</w:t>
      </w:r>
    </w:p>
    <w:p>
      <w:r>
        <w:t>30</w:t>
        <w:tab/>
        <w:t>Nr. 1934/3</w:t>
      </w:r>
    </w:p>
    <w:p>
      <w:r>
        <w:t>30a</w:t>
        <w:tab/>
        <w:t>01</w:t>
      </w:r>
    </w:p>
    <w:p>
      <w:r>
        <w:t>30z</w:t>
        <w:tab/>
        <w:t>G 21 A Nr. 1934/3</w:t>
      </w:r>
    </w:p>
    <w:p>
      <w:r>
        <w:t>33</w:t>
        <w:tab/>
        <w:t>S. 387</w:t>
      </w:r>
    </w:p>
    <w:p>
      <w:r>
        <w:t>40</w:t>
        <w:tab/>
        <w:t>Fahndungsblätter</w:t>
      </w:r>
    </w:p>
    <w:p>
      <w:r>
        <w:t>41</w:t>
        <w:tab/>
        <w:t>Gesuch des herzogl. nassauischen p[5{Polizeirat}s 8{von} 1{Rößler} zu 6{o[Wiesbaden]o}]p und des p[5{Großh. Polizeikommissar}s 1{Leichtweiß} zu 6{o[Mainz]o}]p wegen s[Herausgabe eines Zentralpolizeiblatts für Süddeutschland]s unter dem Titel: t[Süddeutscher Polizeitelegraph]t nun t[hessisches Fahndungsblatt]t</w:t>
      </w:r>
    </w:p>
    <w:p>
      <w:r>
        <w:t>43</w:t>
        <w:tab/>
        <w:t>1856 - 1878</w:t>
      </w:r>
    </w:p>
    <w:p>
      <w:r>
        <w:br/>
        <w:t>30</w:t>
        <w:tab/>
        <w:t>Nr. 1935/3</w:t>
      </w:r>
    </w:p>
    <w:p>
      <w:r>
        <w:t>30a</w:t>
        <w:tab/>
        <w:t>02</w:t>
      </w:r>
    </w:p>
    <w:p>
      <w:r>
        <w:t>30z</w:t>
        <w:tab/>
        <w:t>G 21 A Nr. 1935/3</w:t>
      </w:r>
    </w:p>
    <w:p>
      <w:r>
        <w:t>33</w:t>
        <w:tab/>
        <w:t>S. 387</w:t>
      </w:r>
    </w:p>
    <w:p>
      <w:r>
        <w:t>40</w:t>
        <w:tab/>
        <w:t>s[Pressewesen]s. Verschiedenes</w:t>
      </w:r>
    </w:p>
    <w:p>
      <w:r>
        <w:t>41</w:t>
        <w:tab/>
        <w:t>Erklärung des Kriegszustandes; hier: s[s[2{Überwachung der} 1{Presse}]s]s während desselben, sowie im allgemeinen</w:t>
      </w:r>
    </w:p>
    <w:p>
      <w:r>
        <w:t>43</w:t>
        <w:tab/>
        <w:t>1870 - 1904</w:t>
      </w:r>
    </w:p>
    <w:p>
      <w:r>
        <w:br/>
        <w:t>30</w:t>
        <w:tab/>
        <w:t>Nr. 1935/4</w:t>
      </w:r>
    </w:p>
    <w:p>
      <w:r>
        <w:t>30a</w:t>
        <w:tab/>
        <w:t>03</w:t>
      </w:r>
    </w:p>
    <w:p>
      <w:r>
        <w:t>30z</w:t>
        <w:tab/>
        <w:t>G 21 A Nr. 1935/4</w:t>
      </w:r>
    </w:p>
    <w:p>
      <w:r>
        <w:t>33</w:t>
        <w:tab/>
        <w:t>S. 387</w:t>
      </w:r>
    </w:p>
    <w:p>
      <w:r>
        <w:t>40</w:t>
        <w:tab/>
        <w:t>s[Pressewesen]s. Verschiedenes</w:t>
      </w:r>
    </w:p>
    <w:p>
      <w:r>
        <w:t>41</w:t>
        <w:tab/>
        <w:t>Die t[Handbücher der deutschen Presse]t</w:t>
      </w:r>
    </w:p>
    <w:p>
      <w:r>
        <w:t>43</w:t>
        <w:tab/>
        <w:t>1922</w:t>
      </w:r>
    </w:p>
    <w:p>
      <w:r>
        <w:br/>
        <w:t>30</w:t>
        <w:tab/>
        <w:t>Nr. 1935/6</w:t>
      </w:r>
    </w:p>
    <w:p>
      <w:r>
        <w:t>30a</w:t>
        <w:tab/>
        <w:t>04</w:t>
      </w:r>
    </w:p>
    <w:p>
      <w:r>
        <w:t>30z</w:t>
        <w:tab/>
        <w:t>G 21 A Nr. 1935/6</w:t>
      </w:r>
    </w:p>
    <w:p>
      <w:r>
        <w:t>33</w:t>
        <w:tab/>
        <w:t>S. 387</w:t>
      </w:r>
    </w:p>
    <w:p>
      <w:r>
        <w:t>40</w:t>
        <w:tab/>
        <w:t>s[Pressewesen]s. Verschiedenes</w:t>
      </w:r>
    </w:p>
    <w:p>
      <w:r>
        <w:t>41</w:t>
        <w:tab/>
        <w:t>Den s[2{Mißbrauch der} 1{Presse}]s</w:t>
      </w:r>
    </w:p>
    <w:p>
      <w:r>
        <w:t>43</w:t>
        <w:tab/>
        <w:t>1849</w:t>
      </w:r>
    </w:p>
    <w:p>
      <w:r>
        <w:br/>
        <w:t>30</w:t>
        <w:tab/>
        <w:t>Nr. 1936/1</w:t>
      </w:r>
    </w:p>
    <w:p>
      <w:r>
        <w:t>30a</w:t>
        <w:tab/>
        <w:t>05</w:t>
      </w:r>
    </w:p>
    <w:p>
      <w:r>
        <w:t>30z</w:t>
        <w:tab/>
        <w:t>G 21 A Nr. 1936/1</w:t>
      </w:r>
    </w:p>
    <w:p>
      <w:r>
        <w:t>33</w:t>
        <w:tab/>
        <w:t>S. 387</w:t>
      </w:r>
    </w:p>
    <w:p>
      <w:r>
        <w:t>40</w:t>
        <w:tab/>
        <w:t>s[2{Unsittliche und aufrührerische} 1{Schriften}]s</w:t>
      </w:r>
    </w:p>
    <w:p>
      <w:r>
        <w:t>41</w:t>
        <w:tab/>
        <w:t>Zeitung "Beobachter an der Bergstraße" Bensheimer Stadtblatt - Heppenheimer Stadtblatt</w:t>
      </w:r>
    </w:p>
    <w:p>
      <w:r>
        <w:t>43</w:t>
        <w:tab/>
        <w:t>1931</w:t>
      </w:r>
    </w:p>
    <w:p>
      <w:r>
        <w:br/>
        <w:t>30</w:t>
        <w:tab/>
        <w:t>Nr. 1936/2</w:t>
      </w:r>
    </w:p>
    <w:p>
      <w:r>
        <w:t>30a</w:t>
        <w:tab/>
        <w:t>06</w:t>
      </w:r>
    </w:p>
    <w:p>
      <w:r>
        <w:t>30z</w:t>
        <w:tab/>
        <w:t>G 21 A Nr. 1936/2</w:t>
      </w:r>
    </w:p>
    <w:p>
      <w:r>
        <w:t>33</w:t>
        <w:tab/>
        <w:t>S. 387</w:t>
      </w:r>
    </w:p>
    <w:p>
      <w:r>
        <w:t>40</w:t>
        <w:tab/>
        <w:t>s[2{Unsittliche und aufrührerische} 1{Schriften}]s</w:t>
      </w:r>
    </w:p>
    <w:p>
      <w:r>
        <w:t>41</w:t>
        <w:tab/>
        <w:t>Hessische Landeszeitung (Stadt- und Landbote) (Neue Hess. Volksblätter) nun: Hess. Landeszeitung und Darmstädter tägl. Anzeiger ab 1.7.1932 Hessische Landeszeitung</w:t>
      </w:r>
    </w:p>
    <w:p>
      <w:r>
        <w:t>43</w:t>
        <w:tab/>
        <w:t>1876 - 1884</w:t>
      </w:r>
    </w:p>
    <w:p>
      <w:r>
        <w:br/>
        <w:t>30</w:t>
        <w:tab/>
        <w:t>Nr. 1936/3</w:t>
      </w:r>
    </w:p>
    <w:p>
      <w:r>
        <w:t>30a</w:t>
        <w:tab/>
        <w:t>07</w:t>
      </w:r>
    </w:p>
    <w:p>
      <w:r>
        <w:t>30z</w:t>
        <w:tab/>
        <w:t>G 21 A Nr. 1936/3</w:t>
      </w:r>
    </w:p>
    <w:p>
      <w:r>
        <w:t>33</w:t>
        <w:tab/>
        <w:t>S. 387</w:t>
      </w:r>
    </w:p>
    <w:p>
      <w:r>
        <w:t>40</w:t>
        <w:tab/>
        <w:t>s[2{Unsittliche und aufrührerische} 1{Schriften}]s</w:t>
      </w:r>
    </w:p>
    <w:p>
      <w:r>
        <w:t>41</w:t>
        <w:tab/>
        <w:t>Den Darmstädter Täglichen Anzeiger</w:t>
      </w:r>
    </w:p>
    <w:p>
      <w:r>
        <w:t>43</w:t>
        <w:tab/>
        <w:t>1914 - 1924</w:t>
      </w:r>
    </w:p>
    <w:p>
      <w:r>
        <w:br/>
        <w:t>30</w:t>
        <w:tab/>
        <w:t>Nr. 1936/4</w:t>
      </w:r>
    </w:p>
    <w:p>
      <w:r>
        <w:t>30a</w:t>
        <w:tab/>
        <w:t>08</w:t>
      </w:r>
    </w:p>
    <w:p>
      <w:r>
        <w:t>30z</w:t>
        <w:tab/>
        <w:t>G 21 A Nr. 1936/4</w:t>
      </w:r>
    </w:p>
    <w:p>
      <w:r>
        <w:t>33</w:t>
        <w:tab/>
        <w:t>S. 387</w:t>
      </w:r>
    </w:p>
    <w:p>
      <w:r>
        <w:t>40</w:t>
        <w:tab/>
        <w:t>s[2{Unsittliche und aufrührerische} 1{Schriften}]s</w:t>
      </w:r>
    </w:p>
    <w:p>
      <w:r>
        <w:t>41</w:t>
        <w:tab/>
        <w:t>Die Wochenschrift "Der Datterich", kritische Wochenschrift für Hessen</w:t>
      </w:r>
    </w:p>
    <w:p>
      <w:r>
        <w:t>43</w:t>
        <w:tab/>
        <w:t>1928 - 1933</w:t>
      </w:r>
    </w:p>
    <w:p>
      <w:r>
        <w:br/>
        <w:t>30</w:t>
        <w:tab/>
        <w:t>Nr. 1936/5</w:t>
      </w:r>
    </w:p>
    <w:p>
      <w:r>
        <w:t>30a</w:t>
        <w:tab/>
        <w:t>09</w:t>
      </w:r>
    </w:p>
    <w:p>
      <w:r>
        <w:t>30z</w:t>
        <w:tab/>
        <w:t>G 21 A Nr. 1936/5</w:t>
      </w:r>
    </w:p>
    <w:p>
      <w:r>
        <w:t>33</w:t>
        <w:tab/>
        <w:t>S. 387</w:t>
      </w:r>
    </w:p>
    <w:p>
      <w:r>
        <w:t>40</w:t>
        <w:tab/>
        <w:t>s[2{Unsittliche und aufrührerische} 1{Schriften}]s</w:t>
      </w:r>
    </w:p>
    <w:p>
      <w:r>
        <w:t>41</w:t>
        <w:tab/>
        <w:t>Das Groß-Gerauer Kreisblatt</w:t>
      </w:r>
    </w:p>
    <w:p>
      <w:r>
        <w:t>43</w:t>
        <w:tab/>
        <w:t>1926</w:t>
      </w:r>
    </w:p>
    <w:p>
      <w:r>
        <w:br/>
        <w:t>30</w:t>
        <w:tab/>
        <w:t>Nr. 1936/6</w:t>
      </w:r>
    </w:p>
    <w:p>
      <w:r>
        <w:t>30a</w:t>
        <w:tab/>
        <w:t>10</w:t>
      </w:r>
    </w:p>
    <w:p>
      <w:r>
        <w:t>30z</w:t>
        <w:tab/>
        <w:t>G 21 A Nr. 1936/6</w:t>
      </w:r>
    </w:p>
    <w:p>
      <w:r>
        <w:t>33</w:t>
        <w:tab/>
        <w:t>S. 387</w:t>
      </w:r>
    </w:p>
    <w:p>
      <w:r>
        <w:t>40</w:t>
        <w:tab/>
        <w:t>s[2{Unsittliche und aufrührerische} 1{Schriften}]s</w:t>
      </w:r>
    </w:p>
    <w:p>
      <w:r>
        <w:t>41</w:t>
        <w:tab/>
        <w:t>Das "Darmstädter Tagblatt"</w:t>
      </w:r>
    </w:p>
    <w:p>
      <w:r>
        <w:t>43</w:t>
        <w:tab/>
        <w:t>1924</w:t>
      </w:r>
    </w:p>
    <w:p>
      <w:r>
        <w:br/>
        <w:t>30</w:t>
        <w:tab/>
        <w:t>Nr. 1936/7</w:t>
      </w:r>
    </w:p>
    <w:p>
      <w:r>
        <w:t>30a</w:t>
        <w:tab/>
        <w:t>11</w:t>
      </w:r>
    </w:p>
    <w:p>
      <w:r>
        <w:t>30z</w:t>
        <w:tab/>
        <w:t>G 21 A Nr. 1936/7</w:t>
      </w:r>
    </w:p>
    <w:p>
      <w:r>
        <w:t>33</w:t>
        <w:tab/>
        <w:t>S. 387</w:t>
      </w:r>
    </w:p>
    <w:p>
      <w:r>
        <w:t>40</w:t>
        <w:tab/>
        <w:t>s[2{Unsittliche und aufrührerische} 1{Schriften}]s</w:t>
      </w:r>
    </w:p>
    <w:p>
      <w:r>
        <w:t>41</w:t>
        <w:tab/>
        <w:t>Hessischer Volksfreund</w:t>
      </w:r>
    </w:p>
    <w:p>
      <w:r>
        <w:t>43</w:t>
        <w:tab/>
        <w:t>1909 - 1932</w:t>
      </w:r>
    </w:p>
    <w:p>
      <w:r>
        <w:br/>
        <w:t>30</w:t>
        <w:tab/>
        <w:t>Nr. 1936/8</w:t>
      </w:r>
    </w:p>
    <w:p>
      <w:r>
        <w:t>30a</w:t>
        <w:tab/>
        <w:t>12</w:t>
      </w:r>
    </w:p>
    <w:p>
      <w:r>
        <w:t>30z</w:t>
        <w:tab/>
        <w:t>G 21 A Nr. 1936/8</w:t>
      </w:r>
    </w:p>
    <w:p>
      <w:r>
        <w:t>33</w:t>
        <w:tab/>
        <w:t>S. 388</w:t>
      </w:r>
    </w:p>
    <w:p>
      <w:r>
        <w:t>40</w:t>
        <w:tab/>
        <w:t>s[2{Unsittliche und aufrührerische} 1{Schriften}]s</w:t>
      </w:r>
    </w:p>
    <w:p>
      <w:r>
        <w:t>41</w:t>
        <w:tab/>
        <w:t>Die Odenwälder Nachrichten in o[Darmstadt]o</w:t>
      </w:r>
    </w:p>
    <w:p>
      <w:r>
        <w:t>43</w:t>
        <w:tab/>
        <w:t>1925 - 1931</w:t>
      </w:r>
    </w:p>
    <w:p>
      <w:r>
        <w:br/>
        <w:t>30</w:t>
        <w:tab/>
        <w:t>Nr. 1936/9</w:t>
      </w:r>
    </w:p>
    <w:p>
      <w:r>
        <w:t>30a</w:t>
        <w:tab/>
        <w:t>13</w:t>
      </w:r>
    </w:p>
    <w:p>
      <w:r>
        <w:t>30z</w:t>
        <w:tab/>
        <w:t>G 21 A Nr. 1936/9</w:t>
      </w:r>
    </w:p>
    <w:p>
      <w:r>
        <w:t>33</w:t>
        <w:tab/>
        <w:t>S. 388</w:t>
      </w:r>
    </w:p>
    <w:p>
      <w:r>
        <w:t>40</w:t>
        <w:tab/>
        <w:t>s[2{Unsittliche und aufrührerische} 1{Schriften}]s</w:t>
      </w:r>
    </w:p>
    <w:p>
      <w:r>
        <w:t>41</w:t>
        <w:tab/>
        <w:t>Offenbacher Abendblatt</w:t>
      </w:r>
    </w:p>
    <w:p>
      <w:r>
        <w:t>43</w:t>
        <w:tab/>
        <w:t>1891 - 1933</w:t>
      </w:r>
    </w:p>
    <w:p>
      <w:r>
        <w:br/>
        <w:t>30</w:t>
        <w:tab/>
        <w:t>Nr. 1936/10</w:t>
      </w:r>
    </w:p>
    <w:p>
      <w:r>
        <w:t>30a</w:t>
        <w:tab/>
        <w:t>14</w:t>
      </w:r>
    </w:p>
    <w:p>
      <w:r>
        <w:t>30z</w:t>
        <w:tab/>
        <w:t>G 21 A Nr. 1936/10</w:t>
      </w:r>
    </w:p>
    <w:p>
      <w:r>
        <w:t>33</w:t>
        <w:tab/>
        <w:t>S. 388</w:t>
      </w:r>
    </w:p>
    <w:p>
      <w:r>
        <w:t>40</w:t>
        <w:tab/>
        <w:t>s[2{Unsittliche und aufrührerische} 1{Schriften}]s</w:t>
      </w:r>
    </w:p>
    <w:p>
      <w:r>
        <w:t>41</w:t>
        <w:tab/>
        <w:t>Starkenburger Provinzial-Zeitung</w:t>
      </w:r>
    </w:p>
    <w:p>
      <w:r>
        <w:t>43</w:t>
        <w:tab/>
        <w:t>1877 - 1883</w:t>
      </w:r>
    </w:p>
    <w:p>
      <w:r>
        <w:br/>
        <w:t>30</w:t>
        <w:tab/>
        <w:t>Nr. 1936/11</w:t>
      </w:r>
    </w:p>
    <w:p>
      <w:r>
        <w:t>30a</w:t>
        <w:tab/>
        <w:t>15</w:t>
      </w:r>
    </w:p>
    <w:p>
      <w:r>
        <w:t>30z</w:t>
        <w:tab/>
        <w:t>G 21 A Nr. 1936/11</w:t>
      </w:r>
    </w:p>
    <w:p>
      <w:r>
        <w:t>33</w:t>
        <w:tab/>
        <w:t>S. 388</w:t>
      </w:r>
    </w:p>
    <w:p>
      <w:r>
        <w:t>40</w:t>
        <w:tab/>
        <w:t>s[2{Unsittliche und aufrührerische} 1{Schriften}]s</w:t>
      </w:r>
    </w:p>
    <w:p>
      <w:r>
        <w:t>41</w:t>
        <w:tab/>
        <w:t>Darmstädter freie Presse</w:t>
      </w:r>
    </w:p>
    <w:p>
      <w:r>
        <w:t>43</w:t>
        <w:tab/>
        <w:t>1885 - 1888</w:t>
      </w:r>
    </w:p>
    <w:p>
      <w:r>
        <w:br/>
        <w:t>30</w:t>
        <w:tab/>
        <w:t>Nr. 1936/12</w:t>
      </w:r>
    </w:p>
    <w:p>
      <w:r>
        <w:t>30a</w:t>
        <w:tab/>
        <w:t>16</w:t>
      </w:r>
    </w:p>
    <w:p>
      <w:r>
        <w:t>30z</w:t>
        <w:tab/>
        <w:t>G 21 A Nr. 1936/12</w:t>
      </w:r>
    </w:p>
    <w:p>
      <w:r>
        <w:t>33</w:t>
        <w:tab/>
        <w:t>S. 388</w:t>
      </w:r>
    </w:p>
    <w:p>
      <w:r>
        <w:t>40</w:t>
        <w:tab/>
        <w:t>s[2{Unsittliche und aufrührerische} 1{Schriften}]s</w:t>
      </w:r>
    </w:p>
    <w:p>
      <w:r>
        <w:t>41</w:t>
        <w:tab/>
        <w:t>Die hessische liberale Wochenschrift zu Darmstadt (offizielles Organ der Fortschrittlichen Volkspartei im Großherzogtum Hessen)</w:t>
      </w:r>
    </w:p>
    <w:p>
      <w:r>
        <w:t>43</w:t>
        <w:tab/>
        <w:t>1913</w:t>
      </w:r>
    </w:p>
    <w:p>
      <w:r>
        <w:br/>
        <w:t>30</w:t>
        <w:tab/>
        <w:t>Nr. 1936/13</w:t>
      </w:r>
    </w:p>
    <w:p>
      <w:r>
        <w:t>30a</w:t>
        <w:tab/>
        <w:t>17</w:t>
      </w:r>
    </w:p>
    <w:p>
      <w:r>
        <w:t>30z</w:t>
        <w:tab/>
        <w:t>G 21 A Nr. 1936/13</w:t>
      </w:r>
    </w:p>
    <w:p>
      <w:r>
        <w:t>33</w:t>
        <w:tab/>
        <w:t>S. 388</w:t>
      </w:r>
    </w:p>
    <w:p>
      <w:r>
        <w:t>40</w:t>
        <w:tab/>
        <w:t>s[2{Unsittliche und aufrührerische} 1{Schriften}]s</w:t>
      </w:r>
    </w:p>
    <w:p>
      <w:r>
        <w:t>41</w:t>
        <w:tab/>
        <w:t>Anzeige gegen p[2{A.} 1{Leinberger} in 6{o[Darmstadt]o}]p und Genossen wegen s[Verbreitung einer unzüchtigen Schrift]s</w:t>
      </w:r>
    </w:p>
    <w:p>
      <w:r>
        <w:t>43</w:t>
        <w:tab/>
        <w:t>1893</w:t>
      </w:r>
    </w:p>
    <w:p>
      <w:r>
        <w:br/>
        <w:t>30</w:t>
        <w:tab/>
        <w:t>Nr. 1936/14</w:t>
      </w:r>
    </w:p>
    <w:p>
      <w:r>
        <w:t>30a</w:t>
        <w:tab/>
        <w:t>18</w:t>
      </w:r>
    </w:p>
    <w:p>
      <w:r>
        <w:t>30z</w:t>
        <w:tab/>
        <w:t>G 21 A Nr. 1936/14</w:t>
      </w:r>
    </w:p>
    <w:p>
      <w:r>
        <w:t>33</w:t>
        <w:tab/>
        <w:t>S. 388</w:t>
      </w:r>
    </w:p>
    <w:p>
      <w:r>
        <w:t>40</w:t>
        <w:tab/>
        <w:t>s[2{Unsittliche und aufrührerische} 1{Schriften}]s</w:t>
      </w:r>
    </w:p>
    <w:p>
      <w:r>
        <w:t>41</w:t>
        <w:tab/>
        <w:t>Straferlaßgesuch des p[2{Johann} 1{Ronge}, 5{Redakteur} der t["Neuen religiösen Reformen"]t in 6{o[Darmstadt]o}]p</w:t>
      </w:r>
    </w:p>
    <w:p>
      <w:r>
        <w:t>43</w:t>
        <w:tab/>
        <w:t>1878 - 1881</w:t>
      </w:r>
    </w:p>
    <w:p>
      <w:r>
        <w:br/>
        <w:t>30</w:t>
        <w:tab/>
        <w:t>Nr. 1936/15</w:t>
      </w:r>
    </w:p>
    <w:p>
      <w:r>
        <w:t>30a</w:t>
        <w:tab/>
        <w:t>19</w:t>
      </w:r>
    </w:p>
    <w:p>
      <w:r>
        <w:t>30z</w:t>
        <w:tab/>
        <w:t>G 21 A Nr. 1936/15</w:t>
      </w:r>
    </w:p>
    <w:p>
      <w:r>
        <w:t>33</w:t>
        <w:tab/>
        <w:t>S. 388</w:t>
      </w:r>
    </w:p>
    <w:p>
      <w:r>
        <w:t>40</w:t>
        <w:tab/>
        <w:t>s[2{Unsittliche und aufrührerische} 1{Schriften}]s</w:t>
      </w:r>
    </w:p>
    <w:p>
      <w:r>
        <w:t>41</w:t>
        <w:tab/>
        <w:t>Beerfelder Stadt-Anzeiger (Beilage zur Starkenburger Presse)</w:t>
      </w:r>
    </w:p>
    <w:p>
      <w:r>
        <w:t>43</w:t>
        <w:tab/>
        <w:t>1883</w:t>
      </w:r>
    </w:p>
    <w:p>
      <w:r>
        <w:br/>
        <w:t>30</w:t>
        <w:tab/>
        <w:t>Nr. 1936/16</w:t>
      </w:r>
    </w:p>
    <w:p>
      <w:r>
        <w:t>30a</w:t>
        <w:tab/>
        <w:t>20</w:t>
      </w:r>
    </w:p>
    <w:p>
      <w:r>
        <w:t>30z</w:t>
        <w:tab/>
        <w:t>G 21 A Nr. 1936/16</w:t>
      </w:r>
    </w:p>
    <w:p>
      <w:r>
        <w:t>33</w:t>
        <w:tab/>
        <w:t>S. 388</w:t>
      </w:r>
    </w:p>
    <w:p>
      <w:r>
        <w:t>40</w:t>
        <w:tab/>
        <w:t>s[2{Unsittliche und aufrührerische} 1{Schriften}]s</w:t>
      </w:r>
    </w:p>
    <w:p>
      <w:r>
        <w:t>41</w:t>
        <w:tab/>
        <w:t>Anzeige gegen p[7{Frau} 1{Guillaume-Schalk}]p; hier: Vergehen gegen die Sittlichkeit §§ 131, 184 StGB.</w:t>
      </w:r>
    </w:p>
    <w:p>
      <w:r>
        <w:t>43</w:t>
        <w:tab/>
        <w:t>1882</w:t>
      </w:r>
    </w:p>
    <w:p>
      <w:r>
        <w:br/>
        <w:t>30</w:t>
        <w:tab/>
        <w:t>Nr. 1936/17</w:t>
      </w:r>
    </w:p>
    <w:p>
      <w:r>
        <w:t>30a</w:t>
        <w:tab/>
        <w:t>21</w:t>
      </w:r>
    </w:p>
    <w:p>
      <w:r>
        <w:t>30z</w:t>
        <w:tab/>
        <w:t>G 21 A Nr. 1936/17</w:t>
      </w:r>
    </w:p>
    <w:p>
      <w:r>
        <w:t>33</w:t>
        <w:tab/>
        <w:t>S. 388</w:t>
      </w:r>
    </w:p>
    <w:p>
      <w:r>
        <w:t>40</w:t>
        <w:tab/>
        <w:t>s[2{Unsittliche und aufrührerische} 1{Schriften}]s</w:t>
      </w:r>
    </w:p>
    <w:p>
      <w:r>
        <w:t>41</w:t>
        <w:tab/>
        <w:t>s[Preßvergehen]s, von seiten des p[5{Redakteur}s der t[Darmstädter Nachrichten]t 2{Adolf} 1{Gassert}]p und der p[5{s[Drucker]s} und 7{Gebrüder} 1{Edelmann}6{o[&lt;Darmstadt&gt;]o}]p hier</w:t>
      </w:r>
    </w:p>
    <w:p>
      <w:r>
        <w:t>43</w:t>
        <w:tab/>
        <w:t>1880</w:t>
      </w:r>
    </w:p>
    <w:p>
      <w:r>
        <w:br/>
        <w:t>30</w:t>
        <w:tab/>
        <w:t>Nr. 1936/18</w:t>
      </w:r>
    </w:p>
    <w:p>
      <w:r>
        <w:t>30a</w:t>
        <w:tab/>
        <w:t>22</w:t>
      </w:r>
    </w:p>
    <w:p>
      <w:r>
        <w:t>30z</w:t>
        <w:tab/>
        <w:t>G 21 A Nr. 1936/18</w:t>
      </w:r>
    </w:p>
    <w:p>
      <w:r>
        <w:t>33</w:t>
        <w:tab/>
        <w:t>S. 388</w:t>
      </w:r>
    </w:p>
    <w:p>
      <w:r>
        <w:t>40</w:t>
        <w:tab/>
        <w:t>s[2{Unsittliche und aufrührerische} 1{Schriften}]s</w:t>
      </w:r>
    </w:p>
    <w:p>
      <w:r>
        <w:t>41</w:t>
        <w:tab/>
        <w:t>Den zu o[Bensheim]o erscheinenden Starkenburger Boten</w:t>
      </w:r>
    </w:p>
    <w:p>
      <w:r>
        <w:t>43</w:t>
        <w:tab/>
        <w:t>1871 - 1876</w:t>
      </w:r>
    </w:p>
    <w:p>
      <w:r>
        <w:br/>
        <w:t>30</w:t>
        <w:tab/>
        <w:t>Nr. 1936/19</w:t>
      </w:r>
    </w:p>
    <w:p>
      <w:r>
        <w:t>30a</w:t>
        <w:tab/>
        <w:t>23</w:t>
      </w:r>
    </w:p>
    <w:p>
      <w:r>
        <w:t>30z</w:t>
        <w:tab/>
        <w:t>G 21 A Nr. 1936/19</w:t>
      </w:r>
    </w:p>
    <w:p>
      <w:r>
        <w:t>33</w:t>
        <w:tab/>
        <w:t>S. 388</w:t>
      </w:r>
    </w:p>
    <w:p>
      <w:r>
        <w:t>40</w:t>
        <w:tab/>
        <w:t>s[2{Unsittliche und aufrührerische} 1{Schriften}]s</w:t>
      </w:r>
    </w:p>
    <w:p>
      <w:r>
        <w:t>41</w:t>
        <w:tab/>
        <w:t>Einen Artikel in dem zu o[Darmstadt]o erscheinenden "Hessischen Kirchenblatt"</w:t>
      </w:r>
    </w:p>
    <w:p>
      <w:r>
        <w:t>43</w:t>
        <w:tab/>
        <w:t>1878</w:t>
      </w:r>
    </w:p>
    <w:p>
      <w:r>
        <w:br/>
        <w:t>30</w:t>
        <w:tab/>
        <w:t>Nr. 1936/20</w:t>
      </w:r>
    </w:p>
    <w:p>
      <w:r>
        <w:t>30a</w:t>
        <w:tab/>
        <w:t>24</w:t>
      </w:r>
    </w:p>
    <w:p>
      <w:r>
        <w:t>30z</w:t>
        <w:tab/>
        <w:t>G 21 A Nr. 1936/20</w:t>
      </w:r>
    </w:p>
    <w:p>
      <w:r>
        <w:t>33</w:t>
        <w:tab/>
        <w:t>S. 388</w:t>
      </w:r>
    </w:p>
    <w:p>
      <w:r>
        <w:t>40</w:t>
        <w:tab/>
        <w:t>s[2{Unsittliche und aufrührerische} 1{Schriften}]s</w:t>
      </w:r>
    </w:p>
    <w:p>
      <w:r>
        <w:t>41</w:t>
        <w:tab/>
        <w:t>Die Untersuchungssache gegen p[2{Jakob} 1{Lautz}, 5{Redakteur} des t[Odenwalder Bote]tn von 6{o[Groß-Umstadt]o}]p wegen s[2{Beleidigung durch die} 1{Presse}]s; hier: dessen Gesuch um Abolition</w:t>
      </w:r>
    </w:p>
    <w:p>
      <w:r>
        <w:t>43</w:t>
        <w:tab/>
        <w:t>1876</w:t>
      </w:r>
    </w:p>
    <w:p>
      <w:r>
        <w:br/>
        <w:t>30</w:t>
        <w:tab/>
        <w:t>Nr. 1936/21</w:t>
      </w:r>
    </w:p>
    <w:p>
      <w:r>
        <w:t>30a</w:t>
        <w:tab/>
        <w:t>25</w:t>
      </w:r>
    </w:p>
    <w:p>
      <w:r>
        <w:t>30z</w:t>
        <w:tab/>
        <w:t>G 21 A Nr. 1936/21</w:t>
      </w:r>
    </w:p>
    <w:p>
      <w:r>
        <w:t>33</w:t>
        <w:tab/>
        <w:t>S. 388</w:t>
      </w:r>
    </w:p>
    <w:p>
      <w:r>
        <w:t>40</w:t>
        <w:tab/>
        <w:t>s[2{Unsittliche und aufrührerische} 1{Schriften}]s</w:t>
      </w:r>
    </w:p>
    <w:p>
      <w:r>
        <w:t>41</w:t>
        <w:tab/>
        <w:t>Straferlaßgesuch des p[2{Leonhard} 1{Delp}, früheren 5{Redakteur}s des t["Lindenfelser Intelligenzblattes"]t, jetzt in 6{o[Berlin]o}]p wegen s[Preßvergehen]ss</w:t>
      </w:r>
    </w:p>
    <w:p>
      <w:r>
        <w:t>43</w:t>
        <w:tab/>
        <w:t>1876</w:t>
      </w:r>
    </w:p>
    <w:p>
      <w:r>
        <w:br/>
        <w:t>30</w:t>
        <w:tab/>
        <w:t>Nr. 1936/22</w:t>
      </w:r>
    </w:p>
    <w:p>
      <w:r>
        <w:t>30a</w:t>
        <w:tab/>
        <w:t>26</w:t>
      </w:r>
    </w:p>
    <w:p>
      <w:r>
        <w:t>30z</w:t>
        <w:tab/>
        <w:t>G 21 A Nr. 1936/22</w:t>
      </w:r>
    </w:p>
    <w:p>
      <w:r>
        <w:t>33</w:t>
        <w:tab/>
        <w:t>S. 388</w:t>
      </w:r>
    </w:p>
    <w:p>
      <w:r>
        <w:t>40</w:t>
        <w:tab/>
        <w:t>s[2{Unsittliche und aufrührerische} 1{Schriften}]s</w:t>
      </w:r>
    </w:p>
    <w:p>
      <w:r>
        <w:t>41</w:t>
        <w:tab/>
        <w:t>Straferlaßgesuch des p[2{Adam} 1{Häuser} von 6{o[Groß-Steinheim]o}, früheren 5{Redakteur}s]p der t["Neuen Offenbacher Zeitung"]t wegen s[Preßvergehen]ss</w:t>
      </w:r>
    </w:p>
    <w:p>
      <w:r>
        <w:t>43</w:t>
        <w:tab/>
        <w:t>1876 - 1879</w:t>
      </w:r>
    </w:p>
    <w:p>
      <w:r>
        <w:br/>
        <w:t>30</w:t>
        <w:tab/>
        <w:t>Nr. 1937/1</w:t>
      </w:r>
    </w:p>
    <w:p>
      <w:r>
        <w:t>30a</w:t>
        <w:tab/>
        <w:t>27</w:t>
      </w:r>
    </w:p>
    <w:p>
      <w:r>
        <w:t>30z</w:t>
        <w:tab/>
        <w:t>G 21 A Nr. 1937/1</w:t>
      </w:r>
    </w:p>
    <w:p>
      <w:r>
        <w:t>33</w:t>
        <w:tab/>
        <w:t>S. 388</w:t>
      </w:r>
    </w:p>
    <w:p>
      <w:r>
        <w:t>40</w:t>
        <w:tab/>
        <w:t>s[2{Unsittliche und aufrührerische} 1{Schriften}]s. o[2{Provinz} 1{Oberhessen}]o</w:t>
      </w:r>
    </w:p>
    <w:p>
      <w:r>
        <w:t>41</w:t>
        <w:tab/>
        <w:t>Oberhessische Volkszeitung in o[Gießen]o</w:t>
      </w:r>
    </w:p>
    <w:p>
      <w:r>
        <w:t>43</w:t>
        <w:tab/>
        <w:t>1923</w:t>
      </w:r>
    </w:p>
    <w:p>
      <w:r>
        <w:br/>
        <w:t>30</w:t>
        <w:tab/>
        <w:t>Nr. 1937/2</w:t>
      </w:r>
    </w:p>
    <w:p>
      <w:r>
        <w:t>30a</w:t>
        <w:tab/>
        <w:t>28</w:t>
      </w:r>
    </w:p>
    <w:p>
      <w:r>
        <w:t>30z</w:t>
        <w:tab/>
        <w:t>G 21 A Nr. 1937/2</w:t>
      </w:r>
    </w:p>
    <w:p>
      <w:r>
        <w:t>33</w:t>
        <w:tab/>
        <w:t>S. 388</w:t>
      </w:r>
    </w:p>
    <w:p>
      <w:r>
        <w:t>40</w:t>
        <w:tab/>
        <w:t>s[2{Unsittliche und aufrührerische} 1{Schriften}]s. o[2{Provinz} 1{Oberhessen}]o</w:t>
      </w:r>
    </w:p>
    <w:p>
      <w:r>
        <w:t>41</w:t>
        <w:tab/>
        <w:t>Das Gießener Echo</w:t>
      </w:r>
    </w:p>
    <w:p>
      <w:r>
        <w:t>43</w:t>
        <w:tab/>
        <w:t>1931</w:t>
      </w:r>
    </w:p>
    <w:p>
      <w:r>
        <w:br/>
        <w:t>30</w:t>
        <w:tab/>
        <w:t>Nr. 1937/3</w:t>
      </w:r>
    </w:p>
    <w:p>
      <w:r>
        <w:t>30a</w:t>
        <w:tab/>
        <w:t>29</w:t>
      </w:r>
    </w:p>
    <w:p>
      <w:r>
        <w:t>30z</w:t>
        <w:tab/>
        <w:t>G 21 A Nr. 1937/3</w:t>
      </w:r>
    </w:p>
    <w:p>
      <w:r>
        <w:t>33</w:t>
        <w:tab/>
        <w:t>S. 388</w:t>
      </w:r>
    </w:p>
    <w:p>
      <w:r>
        <w:t>40</w:t>
        <w:tab/>
        <w:t>s[2{Unsittliche und aufrührerische} 1{Schriften}]s. o[2{Provinz} 1{Oberhessen}]o</w:t>
      </w:r>
    </w:p>
    <w:p>
      <w:r>
        <w:t>41</w:t>
        <w:tab/>
        <w:t>Die "Neue Tageszeitung" in o[Friedberg]o</w:t>
      </w:r>
    </w:p>
    <w:p>
      <w:r>
        <w:t>43</w:t>
        <w:tab/>
        <w:t>1923</w:t>
      </w:r>
    </w:p>
    <w:p>
      <w:r>
        <w:br/>
        <w:t>30</w:t>
        <w:tab/>
        <w:t>Nr. 1937/4</w:t>
      </w:r>
    </w:p>
    <w:p>
      <w:r>
        <w:t>30a</w:t>
        <w:tab/>
        <w:t>30</w:t>
      </w:r>
    </w:p>
    <w:p>
      <w:r>
        <w:t>30z</w:t>
        <w:tab/>
        <w:t>G 21 A Nr. 1937/4</w:t>
      </w:r>
    </w:p>
    <w:p>
      <w:r>
        <w:t>33</w:t>
        <w:tab/>
        <w:t>S. 388</w:t>
      </w:r>
    </w:p>
    <w:p>
      <w:r>
        <w:t>40</w:t>
        <w:tab/>
        <w:t>s[2{Unsittliche und aufrührerische} 1{Schriften}]s. o[2{Provinz} 1{Oberhessen}]o</w:t>
      </w:r>
    </w:p>
    <w:p>
      <w:r>
        <w:t>41</w:t>
        <w:tab/>
        <w:t>Die in dem t[Wetterauer Volksboten]t erschienenen Schmähartikel; jetzt t[Butzbacher s[Zeitung]s]t</w:t>
      </w:r>
    </w:p>
    <w:p>
      <w:r>
        <w:t>43</w:t>
        <w:tab/>
        <w:t>1860 - 1927</w:t>
      </w:r>
    </w:p>
    <w:p>
      <w:r>
        <w:br/>
        <w:t>30</w:t>
        <w:tab/>
        <w:t>Nr. 1937/5</w:t>
      </w:r>
    </w:p>
    <w:p>
      <w:r>
        <w:t>30a</w:t>
        <w:tab/>
        <w:t>31</w:t>
      </w:r>
    </w:p>
    <w:p>
      <w:r>
        <w:t>30z</w:t>
        <w:tab/>
        <w:t>G 21 A Nr. 1937/5</w:t>
      </w:r>
    </w:p>
    <w:p>
      <w:r>
        <w:t>33</w:t>
        <w:tab/>
        <w:t>S. 388</w:t>
      </w:r>
    </w:p>
    <w:p>
      <w:r>
        <w:t>40</w:t>
        <w:tab/>
        <w:t>s[2{Unsittliche und aufrührerische} 1{Schriften}]s. o[2{Provinz} 1{Oberhessen}]o</w:t>
      </w:r>
    </w:p>
    <w:p>
      <w:r>
        <w:t>41</w:t>
        <w:tab/>
        <w:t>Den Lauterbacher Anzeiger</w:t>
      </w:r>
    </w:p>
    <w:p>
      <w:r>
        <w:t>43</w:t>
        <w:tab/>
        <w:t>1920</w:t>
      </w:r>
    </w:p>
    <w:p>
      <w:r>
        <w:br/>
        <w:t>30</w:t>
        <w:tab/>
        <w:t>Nr. 1937/6</w:t>
      </w:r>
    </w:p>
    <w:p>
      <w:r>
        <w:t>30a</w:t>
        <w:tab/>
        <w:t>32</w:t>
      </w:r>
    </w:p>
    <w:p>
      <w:r>
        <w:t>30z</w:t>
        <w:tab/>
        <w:t>G 21 A Nr. 1937/6</w:t>
      </w:r>
    </w:p>
    <w:p>
      <w:r>
        <w:t>33</w:t>
        <w:tab/>
        <w:t>S. 388</w:t>
      </w:r>
    </w:p>
    <w:p>
      <w:r>
        <w:t>40</w:t>
        <w:tab/>
        <w:t>s[2{Unsittliche und aufrührerische} 1{Schriften}]s. o[2{Provinz} 1{Oberhessen}]o</w:t>
      </w:r>
    </w:p>
    <w:p>
      <w:r>
        <w:t>41</w:t>
        <w:tab/>
        <w:t>Das Gießener Tagblatt</w:t>
      </w:r>
    </w:p>
    <w:p>
      <w:r>
        <w:t>43</w:t>
        <w:tab/>
        <w:t>1894</w:t>
      </w:r>
    </w:p>
    <w:p>
      <w:r>
        <w:br/>
        <w:t>30</w:t>
        <w:tab/>
        <w:t>Nr. 1938/1</w:t>
      </w:r>
    </w:p>
    <w:p>
      <w:r>
        <w:t>30a</w:t>
        <w:tab/>
        <w:t>33</w:t>
      </w:r>
    </w:p>
    <w:p>
      <w:r>
        <w:t>30z</w:t>
        <w:tab/>
        <w:t>G 21 A Nr. 1938/1</w:t>
      </w:r>
    </w:p>
    <w:p>
      <w:r>
        <w:t>33</w:t>
        <w:tab/>
        <w:t>S. 389</w:t>
      </w:r>
    </w:p>
    <w:p>
      <w:r>
        <w:t>40</w:t>
        <w:tab/>
        <w:t>s[2{Unsittliche und aufrührerische} 1{Schriften}]s. o[2{Provinz} 1{Rheinhessen}]o</w:t>
      </w:r>
    </w:p>
    <w:p>
      <w:r>
        <w:t>41</w:t>
        <w:tab/>
        <w:t>Den Rheinhessischen Beobachter in o[Ober-Ingelheim]o</w:t>
      </w:r>
    </w:p>
    <w:p>
      <w:r>
        <w:t>43</w:t>
        <w:tab/>
        <w:t>1901 - 1914</w:t>
      </w:r>
    </w:p>
    <w:p>
      <w:r>
        <w:br/>
        <w:t>30</w:t>
        <w:tab/>
        <w:t>Nr. 1938/2</w:t>
      </w:r>
    </w:p>
    <w:p>
      <w:r>
        <w:t>30a</w:t>
        <w:tab/>
        <w:t>34</w:t>
      </w:r>
    </w:p>
    <w:p>
      <w:r>
        <w:t>30z</w:t>
        <w:tab/>
        <w:t>G 21 A Nr. 1938/2</w:t>
      </w:r>
    </w:p>
    <w:p>
      <w:r>
        <w:t>33</w:t>
        <w:tab/>
        <w:t>S. 389</w:t>
      </w:r>
    </w:p>
    <w:p>
      <w:r>
        <w:t>40</w:t>
        <w:tab/>
        <w:t>s[2{Unsittliche und aufrührerische} 1{Schriften}]s. o[2{Provinz} 1{Rheinhessen}]o</w:t>
      </w:r>
    </w:p>
    <w:p>
      <w:r>
        <w:t>41</w:t>
        <w:tab/>
        <w:t>Volkswacht. Organ der sozialdemokratischen Partei im Kreise Worms</w:t>
      </w:r>
    </w:p>
    <w:p>
      <w:r>
        <w:t>43</w:t>
        <w:tab/>
        <w:t>1926</w:t>
      </w:r>
    </w:p>
    <w:p>
      <w:r>
        <w:br/>
        <w:t>30</w:t>
        <w:tab/>
        <w:t>Nr. 1938/3</w:t>
      </w:r>
    </w:p>
    <w:p>
      <w:r>
        <w:t>30a</w:t>
        <w:tab/>
        <w:t>35</w:t>
      </w:r>
    </w:p>
    <w:p>
      <w:r>
        <w:t>30z</w:t>
        <w:tab/>
        <w:t>G 21 A Nr. 1938/3</w:t>
      </w:r>
    </w:p>
    <w:p>
      <w:r>
        <w:t>33</w:t>
        <w:tab/>
        <w:t>S. 389</w:t>
      </w:r>
    </w:p>
    <w:p>
      <w:r>
        <w:t>40</w:t>
        <w:tab/>
        <w:t>s[2{Unsittliche und aufrührerische} 1{Schriften}]s. o[2{Provinz} 1{Rheinhessen}]o</w:t>
      </w:r>
    </w:p>
    <w:p>
      <w:r>
        <w:t>41</w:t>
        <w:tab/>
        <w:t>t[Rheinische Volksblätter]t</w:t>
      </w:r>
    </w:p>
    <w:p>
      <w:r>
        <w:t>43</w:t>
        <w:tab/>
        <w:t>1884</w:t>
      </w:r>
    </w:p>
    <w:p>
      <w:r>
        <w:br/>
        <w:t>30</w:t>
        <w:tab/>
        <w:t>Nr. 1938/4</w:t>
      </w:r>
    </w:p>
    <w:p>
      <w:r>
        <w:t>30a</w:t>
        <w:tab/>
        <w:t>36</w:t>
      </w:r>
    </w:p>
    <w:p>
      <w:r>
        <w:t>30z</w:t>
        <w:tab/>
        <w:t>G 21 A Nr. 1938/4</w:t>
      </w:r>
    </w:p>
    <w:p>
      <w:r>
        <w:t>33</w:t>
        <w:tab/>
        <w:t>S. 389</w:t>
      </w:r>
    </w:p>
    <w:p>
      <w:r>
        <w:t>40</w:t>
        <w:tab/>
        <w:t>s[2{Unsittliche und aufrührerische} 1{Schriften}]s. o[2{Provinz} 1{Rheinhessen}]o</w:t>
      </w:r>
    </w:p>
    <w:p>
      <w:r>
        <w:t>41</w:t>
        <w:tab/>
        <w:t>Die "Neue Wormser Zeitung"</w:t>
      </w:r>
    </w:p>
    <w:p>
      <w:r>
        <w:t>43</w:t>
        <w:tab/>
        <w:t>1874 - 1876</w:t>
      </w:r>
    </w:p>
    <w:p>
      <w:r>
        <w:br/>
        <w:t>30</w:t>
        <w:tab/>
        <w:t>Nr. 1938/5</w:t>
      </w:r>
    </w:p>
    <w:p>
      <w:r>
        <w:t>30a</w:t>
        <w:tab/>
        <w:t>37</w:t>
      </w:r>
    </w:p>
    <w:p>
      <w:r>
        <w:t>30z</w:t>
        <w:tab/>
        <w:t>G 21 A Nr. 1938/5</w:t>
      </w:r>
    </w:p>
    <w:p>
      <w:r>
        <w:t>33</w:t>
        <w:tab/>
        <w:t>S. 389</w:t>
      </w:r>
    </w:p>
    <w:p>
      <w:r>
        <w:t>40</w:t>
        <w:tab/>
        <w:t>s[2{Unsittliche und aufrührerische} 1{Schriften}]s. o[2{Provinz} 1{Rheinhessen}]o</w:t>
      </w:r>
    </w:p>
    <w:p>
      <w:r>
        <w:t>41</w:t>
        <w:tab/>
        <w:t>Zeitung "Die Zeit" in o[Mainz]o</w:t>
      </w:r>
    </w:p>
    <w:p>
      <w:r>
        <w:t>43</w:t>
        <w:tab/>
        <w:t>1888</w:t>
      </w:r>
    </w:p>
    <w:p>
      <w:r>
        <w:br/>
        <w:t>30</w:t>
        <w:tab/>
        <w:t>Nr. 1938/6</w:t>
      </w:r>
    </w:p>
    <w:p>
      <w:r>
        <w:t>30a</w:t>
        <w:tab/>
        <w:t>38</w:t>
      </w:r>
    </w:p>
    <w:p>
      <w:r>
        <w:t>30z</w:t>
        <w:tab/>
        <w:t>G 21 A Nr. 1938/6</w:t>
      </w:r>
    </w:p>
    <w:p>
      <w:r>
        <w:t>33</w:t>
        <w:tab/>
        <w:t>S. 389</w:t>
      </w:r>
    </w:p>
    <w:p>
      <w:r>
        <w:t>40</w:t>
        <w:tab/>
        <w:t>s[2{Unsittliche und aufrührerische} 1{Schriften}]s. o[2{Provinz} 1{Rheinhessen}]o</w:t>
      </w:r>
    </w:p>
    <w:p>
      <w:r>
        <w:t>41</w:t>
        <w:tab/>
        <w:t>Die Wormser Zeitung</w:t>
      </w:r>
    </w:p>
    <w:p>
      <w:r>
        <w:t>43</w:t>
        <w:tab/>
        <w:t>1884</w:t>
      </w:r>
    </w:p>
    <w:p>
      <w:r>
        <w:br/>
        <w:t>30</w:t>
        <w:tab/>
        <w:t>Nr. 1938/7</w:t>
      </w:r>
    </w:p>
    <w:p>
      <w:r>
        <w:t>30a</w:t>
        <w:tab/>
        <w:t>39</w:t>
      </w:r>
    </w:p>
    <w:p>
      <w:r>
        <w:t>30z</w:t>
        <w:tab/>
        <w:t>G 21 A Nr. 1938/7</w:t>
      </w:r>
    </w:p>
    <w:p>
      <w:r>
        <w:t>33</w:t>
        <w:tab/>
        <w:t>S. 389</w:t>
      </w:r>
    </w:p>
    <w:p>
      <w:r>
        <w:t>40</w:t>
        <w:tab/>
        <w:t>s[2{Unsittliche und aufrührerische} 1{Schriften}]s. o[2{Provinz} 1{Rheinhessen}]o</w:t>
      </w:r>
    </w:p>
    <w:p>
      <w:r>
        <w:t>41</w:t>
        <w:tab/>
        <w:t>Der Alzeyer Beobachter</w:t>
      </w:r>
    </w:p>
    <w:p>
      <w:r>
        <w:t>43</w:t>
        <w:tab/>
        <w:t>1881 - 1902</w:t>
      </w:r>
    </w:p>
    <w:p>
      <w:r>
        <w:br/>
        <w:t>30</w:t>
        <w:tab/>
        <w:t>Nr. 1938/8</w:t>
      </w:r>
    </w:p>
    <w:p>
      <w:r>
        <w:t>30a</w:t>
        <w:tab/>
        <w:t>40</w:t>
      </w:r>
    </w:p>
    <w:p>
      <w:r>
        <w:t>30z</w:t>
        <w:tab/>
        <w:t>G 21 A Nr. 1938/8</w:t>
      </w:r>
    </w:p>
    <w:p>
      <w:r>
        <w:t>33</w:t>
        <w:tab/>
        <w:t>S. 389</w:t>
      </w:r>
    </w:p>
    <w:p>
      <w:r>
        <w:t>40</w:t>
        <w:tab/>
        <w:t>s[2{Unsittliche und aufrührerische} 1{Schriften}]s. o[2{Provinz} 1{Rheinhessen}]o</w:t>
      </w:r>
    </w:p>
    <w:p>
      <w:r>
        <w:t>41</w:t>
        <w:tab/>
        <w:t>Die Zeitschrift: "Der Israelit", Zentralorgan für das orthodoxe Judentum (herausgegeben von p[2{Oskar} 1{Lehmann} in 6{o[Mainz]o}]p)</w:t>
      </w:r>
    </w:p>
    <w:p>
      <w:r>
        <w:t>43</w:t>
        <w:tab/>
        <w:t>1906</w:t>
      </w:r>
    </w:p>
    <w:p>
      <w:r>
        <w:br/>
        <w:t>30</w:t>
        <w:tab/>
        <w:t>Nr. 1938/9</w:t>
      </w:r>
    </w:p>
    <w:p>
      <w:r>
        <w:t>30a</w:t>
        <w:tab/>
        <w:t>41</w:t>
      </w:r>
    </w:p>
    <w:p>
      <w:r>
        <w:t>30z</w:t>
        <w:tab/>
        <w:t>G 21 A Nr. 1938/9</w:t>
      </w:r>
    </w:p>
    <w:p>
      <w:r>
        <w:t>33</w:t>
        <w:tab/>
        <w:t>S. 389</w:t>
      </w:r>
    </w:p>
    <w:p>
      <w:r>
        <w:t>40</w:t>
        <w:tab/>
        <w:t>s[2{Unsittliche und aufrührerische} 1{Schriften}]s. o[2{Provinz} 1{Rheinhessen}]o</w:t>
      </w:r>
    </w:p>
    <w:p>
      <w:r>
        <w:t>41</w:t>
        <w:tab/>
        <w:t>Freier Hesse - Bauer; Organ der vereinigten rheinhessischen Bauernschaft</w:t>
      </w:r>
    </w:p>
    <w:p>
      <w:r>
        <w:t>43</w:t>
        <w:tab/>
        <w:t>1921 - 1926</w:t>
      </w:r>
    </w:p>
    <w:p>
      <w:r>
        <w:br/>
        <w:t>30</w:t>
        <w:tab/>
        <w:t>Nr. 1938/10</w:t>
      </w:r>
    </w:p>
    <w:p>
      <w:r>
        <w:t>30a</w:t>
        <w:tab/>
        <w:t>42</w:t>
      </w:r>
    </w:p>
    <w:p>
      <w:r>
        <w:t>30z</w:t>
        <w:tab/>
        <w:t>G 21 A Nr. 1938/10</w:t>
      </w:r>
    </w:p>
    <w:p>
      <w:r>
        <w:t>33</w:t>
        <w:tab/>
        <w:t>S. 389</w:t>
      </w:r>
    </w:p>
    <w:p>
      <w:r>
        <w:t>40</w:t>
        <w:tab/>
        <w:t>s[2{Unsittliche und aufrührerische} 1{Schriften}]s. o[2{Provinz} 1{Rheinhessen}]o</w:t>
      </w:r>
    </w:p>
    <w:p>
      <w:r>
        <w:t>41</w:t>
        <w:tab/>
        <w:t>Die Zeitung "Niersteiner Warte"</w:t>
      </w:r>
    </w:p>
    <w:p>
      <w:r>
        <w:t>43</w:t>
        <w:tab/>
        <w:t>1931 - 1932</w:t>
      </w:r>
    </w:p>
    <w:p>
      <w:r>
        <w:br/>
        <w:t>30</w:t>
        <w:tab/>
        <w:t>Nr. 1938/11</w:t>
      </w:r>
    </w:p>
    <w:p>
      <w:r>
        <w:t>30a</w:t>
        <w:tab/>
        <w:t>43</w:t>
      </w:r>
    </w:p>
    <w:p>
      <w:r>
        <w:t>30z</w:t>
        <w:tab/>
        <w:t>G 21 A Nr. 1938/11</w:t>
      </w:r>
    </w:p>
    <w:p>
      <w:r>
        <w:t>33</w:t>
        <w:tab/>
        <w:t>S. 389</w:t>
      </w:r>
    </w:p>
    <w:p>
      <w:r>
        <w:t>40</w:t>
        <w:tab/>
        <w:t>s[2{Unsittliche und aufrührerische} 1{Schriften}]s. o[2{Provinz} 1{Rheinhessen}]o</w:t>
      </w:r>
    </w:p>
    <w:p>
      <w:r>
        <w:t>41</w:t>
        <w:tab/>
        <w:t>t[Mainzer Tagblatt]t</w:t>
      </w:r>
    </w:p>
    <w:p>
      <w:r>
        <w:t>43</w:t>
        <w:tab/>
        <w:t>1850 - 1913</w:t>
      </w:r>
    </w:p>
    <w:p>
      <w:r>
        <w:br/>
        <w:t>30</w:t>
        <w:tab/>
        <w:t>Nr. 1938/12</w:t>
      </w:r>
    </w:p>
    <w:p>
      <w:r>
        <w:t>30a</w:t>
        <w:tab/>
        <w:t>44</w:t>
      </w:r>
    </w:p>
    <w:p>
      <w:r>
        <w:t>30z</w:t>
        <w:tab/>
        <w:t>G 21 A Nr. 1938/12</w:t>
      </w:r>
    </w:p>
    <w:p>
      <w:r>
        <w:t>33</w:t>
        <w:tab/>
        <w:t>S. 389</w:t>
      </w:r>
    </w:p>
    <w:p>
      <w:r>
        <w:t>40</w:t>
        <w:tab/>
        <w:t>s[2{Unsittliche und aufrührerische} 1{Schriften}]s. o[2{Provinz} 1{Rheinhessen}]o</w:t>
      </w:r>
    </w:p>
    <w:p>
      <w:r>
        <w:t>41</w:t>
        <w:tab/>
        <w:t>Neuester Mainzer Anzeiger</w:t>
      </w:r>
    </w:p>
    <w:p>
      <w:r>
        <w:t>43</w:t>
        <w:tab/>
        <w:t>1882</w:t>
      </w:r>
    </w:p>
    <w:p>
      <w:r>
        <w:br/>
        <w:t>30</w:t>
        <w:tab/>
        <w:t>Nr. 1938/13</w:t>
      </w:r>
    </w:p>
    <w:p>
      <w:r>
        <w:t>30a</w:t>
        <w:tab/>
        <w:t>45</w:t>
      </w:r>
    </w:p>
    <w:p>
      <w:r>
        <w:t>30z</w:t>
        <w:tab/>
        <w:t>G 21 A Nr. 1938/13</w:t>
      </w:r>
    </w:p>
    <w:p>
      <w:r>
        <w:t>33</w:t>
        <w:tab/>
        <w:t>S. 389</w:t>
      </w:r>
    </w:p>
    <w:p>
      <w:r>
        <w:t>40</w:t>
        <w:tab/>
        <w:t>s[2{Unsittliche und aufrührerische} 1{Schriften}]s. o[2{Provinz} 1{Rheinhessen}]o</w:t>
      </w:r>
    </w:p>
    <w:p>
      <w:r>
        <w:t>41</w:t>
        <w:tab/>
        <w:t>Rhein- und Nahe-Zeitung - Generalanzeiger für den Mittelrhein</w:t>
      </w:r>
    </w:p>
    <w:p>
      <w:r>
        <w:t>43</w:t>
        <w:tab/>
        <w:t>1932</w:t>
      </w:r>
    </w:p>
    <w:p>
      <w:r>
        <w:br/>
        <w:t>30</w:t>
        <w:tab/>
        <w:t>Nr. 1938/14</w:t>
      </w:r>
    </w:p>
    <w:p>
      <w:r>
        <w:t>30a</w:t>
        <w:tab/>
        <w:t>46</w:t>
      </w:r>
    </w:p>
    <w:p>
      <w:r>
        <w:t>30z</w:t>
        <w:tab/>
        <w:t>G 21 A Nr. 1938/14</w:t>
      </w:r>
    </w:p>
    <w:p>
      <w:r>
        <w:t>33</w:t>
        <w:tab/>
        <w:t>S. 389</w:t>
      </w:r>
    </w:p>
    <w:p>
      <w:r>
        <w:t>40</w:t>
        <w:tab/>
        <w:t>s[2{Unsittliche und aufrührerische} 1{Schriften}]s. o[2{Provinz} 1{Rheinhessen}]o</w:t>
      </w:r>
    </w:p>
    <w:p>
      <w:r>
        <w:t>41</w:t>
        <w:tab/>
        <w:t>"Das Rote Sprachrohr", Organ der Werktätigen von o[Bretzenheim]o</w:t>
      </w:r>
    </w:p>
    <w:p>
      <w:r>
        <w:t>43</w:t>
        <w:tab/>
        <w:t>1931</w:t>
      </w:r>
    </w:p>
    <w:p>
      <w:r>
        <w:br/>
        <w:t>30</w:t>
        <w:tab/>
        <w:t>Nr. 1938/15</w:t>
      </w:r>
    </w:p>
    <w:p>
      <w:r>
        <w:t>30a</w:t>
        <w:tab/>
        <w:t>47</w:t>
      </w:r>
    </w:p>
    <w:p>
      <w:r>
        <w:t>30z</w:t>
        <w:tab/>
        <w:t>G 21 A Nr. 1938/15</w:t>
      </w:r>
    </w:p>
    <w:p>
      <w:r>
        <w:t>33</w:t>
        <w:tab/>
        <w:t>S. 389</w:t>
      </w:r>
    </w:p>
    <w:p>
      <w:r>
        <w:t>40</w:t>
        <w:tab/>
        <w:t>s[2{Unsittliche und aufrührerische} 1{Schriften}]s. o[2{Provinz} 1{Rheinhessen}]o</w:t>
      </w:r>
    </w:p>
    <w:p>
      <w:r>
        <w:t>41</w:t>
        <w:tab/>
        <w:t>t[Die Wucherpille]t</w:t>
      </w:r>
    </w:p>
    <w:p>
      <w:r>
        <w:t>43</w:t>
        <w:tab/>
        <w:t>1882</w:t>
      </w:r>
    </w:p>
    <w:p>
      <w:r>
        <w:br/>
        <w:t>30</w:t>
        <w:tab/>
        <w:t>Nr. 1938/16</w:t>
      </w:r>
    </w:p>
    <w:p>
      <w:r>
        <w:t>30a</w:t>
        <w:tab/>
        <w:t>48</w:t>
      </w:r>
    </w:p>
    <w:p>
      <w:r>
        <w:t>30z</w:t>
        <w:tab/>
        <w:t>G 21 A Nr. 1938/16</w:t>
      </w:r>
    </w:p>
    <w:p>
      <w:r>
        <w:t>33</w:t>
        <w:tab/>
        <w:t>S. 389</w:t>
      </w:r>
    </w:p>
    <w:p>
      <w:r>
        <w:t>40</w:t>
        <w:tab/>
        <w:t>s[2{Unsittliche und aufrührerische} 1{Schriften}]s. o[2{Provinz} 1{Rheinhessen}]o</w:t>
      </w:r>
    </w:p>
    <w:p>
      <w:r>
        <w:t>41</w:t>
        <w:tab/>
        <w:t>t[Der Rheinische Volksbote]t</w:t>
      </w:r>
    </w:p>
    <w:p>
      <w:r>
        <w:t>43</w:t>
        <w:tab/>
        <w:t>1882 - 1925</w:t>
      </w:r>
    </w:p>
    <w:p>
      <w:r>
        <w:br/>
        <w:t>30</w:t>
        <w:tab/>
        <w:t>Nr. 1938/17</w:t>
      </w:r>
    </w:p>
    <w:p>
      <w:r>
        <w:t>30a</w:t>
        <w:tab/>
        <w:t>49</w:t>
      </w:r>
    </w:p>
    <w:p>
      <w:r>
        <w:t>30z</w:t>
        <w:tab/>
        <w:t>G 21 A Nr. 1938/17</w:t>
      </w:r>
    </w:p>
    <w:p>
      <w:r>
        <w:t>33</w:t>
        <w:tab/>
        <w:t>S. 389</w:t>
      </w:r>
    </w:p>
    <w:p>
      <w:r>
        <w:t>40</w:t>
        <w:tab/>
        <w:t>s[2{Unsittliche und aufrührerische} 1{Schriften}]s. o[2{Provinz} 1{Rheinhessen}]o</w:t>
      </w:r>
    </w:p>
    <w:p>
      <w:r>
        <w:t>41</w:t>
        <w:tab/>
        <w:t>Mainzer Nachrichten</w:t>
      </w:r>
    </w:p>
    <w:p>
      <w:r>
        <w:t>43</w:t>
        <w:tab/>
        <w:t>1881</w:t>
      </w:r>
    </w:p>
    <w:p>
      <w:r>
        <w:br/>
        <w:t>30</w:t>
        <w:tab/>
        <w:t>Nr. 1938/18</w:t>
      </w:r>
    </w:p>
    <w:p>
      <w:r>
        <w:t>30a</w:t>
        <w:tab/>
        <w:t>50</w:t>
      </w:r>
    </w:p>
    <w:p>
      <w:r>
        <w:t>30z</w:t>
        <w:tab/>
        <w:t>G 21 A Nr. 1938/18</w:t>
      </w:r>
    </w:p>
    <w:p>
      <w:r>
        <w:t>33</w:t>
        <w:tab/>
        <w:t>S. 389</w:t>
      </w:r>
    </w:p>
    <w:p>
      <w:r>
        <w:t>40</w:t>
        <w:tab/>
        <w:t>s[2{Unsittliche und aufrührerische} 1{Schriften}]s. o[2{Provinz} 1{Rheinhessen}]o</w:t>
      </w:r>
    </w:p>
    <w:p>
      <w:r>
        <w:t>41</w:t>
        <w:tab/>
        <w:t>Das Alzeyer Tageblatt</w:t>
      </w:r>
    </w:p>
    <w:p>
      <w:r>
        <w:t>43</w:t>
        <w:tab/>
        <w:t>1881</w:t>
      </w:r>
    </w:p>
    <w:p>
      <w:r>
        <w:br/>
        <w:t>30</w:t>
        <w:tab/>
        <w:t>Nr. 1938/19</w:t>
      </w:r>
    </w:p>
    <w:p>
      <w:r>
        <w:t>30a</w:t>
        <w:tab/>
        <w:t>51</w:t>
      </w:r>
    </w:p>
    <w:p>
      <w:r>
        <w:t>30z</w:t>
        <w:tab/>
        <w:t>G 21 A Nr. 1938/19</w:t>
      </w:r>
    </w:p>
    <w:p>
      <w:r>
        <w:t>33</w:t>
        <w:tab/>
        <w:t>S. 389</w:t>
      </w:r>
    </w:p>
    <w:p>
      <w:r>
        <w:t>40</w:t>
        <w:tab/>
        <w:t>s[2{Unsittliche und aufrührerische} 1{Schriften}]s. o[2{Provinz} 1{Rheinhessen}]o</w:t>
      </w:r>
    </w:p>
    <w:p>
      <w:r>
        <w:t>41</w:t>
        <w:tab/>
        <w:t>Klage der katholischen Geistlichkeit in o[Bingen]o gegen den Redakteur des daselbst erscheinenden t["Rhein- und Naheboten"]t</w:t>
      </w:r>
    </w:p>
    <w:p>
      <w:r>
        <w:t>43</w:t>
        <w:tab/>
        <w:t>1876 - 1878</w:t>
      </w:r>
    </w:p>
    <w:p>
      <w:r>
        <w:br/>
        <w:t>30</w:t>
        <w:tab/>
        <w:t>Nr. 1938/20</w:t>
      </w:r>
    </w:p>
    <w:p>
      <w:r>
        <w:t>30a</w:t>
        <w:tab/>
        <w:t>52</w:t>
      </w:r>
    </w:p>
    <w:p>
      <w:r>
        <w:t>30z</w:t>
        <w:tab/>
        <w:t>G 21 A Nr. 1938/20</w:t>
      </w:r>
    </w:p>
    <w:p>
      <w:r>
        <w:t>33</w:t>
        <w:tab/>
        <w:t>S. 389</w:t>
      </w:r>
    </w:p>
    <w:p>
      <w:r>
        <w:t>40</w:t>
        <w:tab/>
        <w:t>s[2{Unsittliche und aufrührerische} 1{Schriften}]s. o[2{Provinz} 1{Rheinhessen}]o</w:t>
      </w:r>
    </w:p>
    <w:p>
      <w:r>
        <w:t>41</w:t>
        <w:tab/>
        <w:t>Beschwerde des p[4{Dr.} 2{Eduard} 1{Marcour}, 5{Redakteur}]p der in o[Mainz]o erscheinenden t["Katholischen Stimmen"]t</w:t>
      </w:r>
    </w:p>
    <w:p>
      <w:r>
        <w:t>43</w:t>
        <w:tab/>
        <w:t>1877</w:t>
      </w:r>
    </w:p>
    <w:p>
      <w:r>
        <w:br/>
        <w:t>30</w:t>
        <w:tab/>
        <w:t>Nr. 1938/21</w:t>
      </w:r>
    </w:p>
    <w:p>
      <w:r>
        <w:t>30a</w:t>
        <w:tab/>
        <w:t>53</w:t>
      </w:r>
    </w:p>
    <w:p>
      <w:r>
        <w:t>30z</w:t>
        <w:tab/>
        <w:t>G 21 A Nr. 1938/21</w:t>
      </w:r>
    </w:p>
    <w:p>
      <w:r>
        <w:t>33</w:t>
        <w:tab/>
        <w:t>S. 389</w:t>
      </w:r>
    </w:p>
    <w:p>
      <w:r>
        <w:t>40</w:t>
        <w:tab/>
        <w:t>s[2{Unsittliche und aufrührerische} 1{Schriften}]s. o[2{Provinz} 1{Rheinhessen}]o</w:t>
      </w:r>
    </w:p>
    <w:p>
      <w:r>
        <w:t>41</w:t>
        <w:tab/>
        <w:t>s[2{Beleidigung durch die} 1{Presse}]s t[Binger-Anzeiger]t</w:t>
      </w:r>
    </w:p>
    <w:p>
      <w:r>
        <w:t>43</w:t>
        <w:tab/>
        <w:t>1875</w:t>
      </w:r>
    </w:p>
    <w:p>
      <w:r>
        <w:br/>
        <w:t>30</w:t>
        <w:tab/>
        <w:t>Nr. 1938/22</w:t>
      </w:r>
    </w:p>
    <w:p>
      <w:r>
        <w:t>30a</w:t>
        <w:tab/>
        <w:t>54</w:t>
      </w:r>
    </w:p>
    <w:p>
      <w:r>
        <w:t>30z</w:t>
        <w:tab/>
        <w:t>G 21 A Nr. 1938/22</w:t>
      </w:r>
    </w:p>
    <w:p>
      <w:r>
        <w:t>33</w:t>
        <w:tab/>
        <w:t>S. 389</w:t>
      </w:r>
    </w:p>
    <w:p>
      <w:r>
        <w:t>40</w:t>
        <w:tab/>
        <w:t>s[2{Unsittliche und aufrührerische} 1{Schriften}]s. o[2{Provinz} 1{Rheinhessen}]o</w:t>
      </w:r>
    </w:p>
    <w:p>
      <w:r>
        <w:t>41</w:t>
        <w:tab/>
        <w:t>Die "Mainzer Volkszeitung" in o[Mainz]o</w:t>
      </w:r>
    </w:p>
    <w:p>
      <w:r>
        <w:t>43</w:t>
        <w:tab/>
        <w:t>1893</w:t>
      </w:r>
    </w:p>
    <w:p>
      <w:r>
        <w:br/>
        <w:t>30</w:t>
        <w:tab/>
        <w:t>Nr. 1938/23</w:t>
      </w:r>
    </w:p>
    <w:p>
      <w:r>
        <w:t>30a</w:t>
        <w:tab/>
        <w:t>55</w:t>
      </w:r>
    </w:p>
    <w:p>
      <w:r>
        <w:t>30z</w:t>
        <w:tab/>
        <w:t>G 21 A Nr. 1938/23</w:t>
      </w:r>
    </w:p>
    <w:p>
      <w:r>
        <w:t>33</w:t>
        <w:tab/>
        <w:t>S. 389</w:t>
      </w:r>
    </w:p>
    <w:p>
      <w:r>
        <w:t>40</w:t>
        <w:tab/>
        <w:t>s[2{Unsittliche und aufrührerische} 1{Schriften}]s. o[2{Provinz} 1{Rheinhessen}]o</w:t>
      </w:r>
    </w:p>
    <w:p>
      <w:r>
        <w:t>41</w:t>
        <w:tab/>
        <w:t>t[Katholische Stimme]t</w:t>
      </w:r>
    </w:p>
    <w:p>
      <w:r>
        <w:t>43</w:t>
        <w:tab/>
        <w:t>1876</w:t>
      </w:r>
    </w:p>
    <w:p>
      <w:r>
        <w:br/>
        <w:t>30</w:t>
        <w:tab/>
        <w:t>Nr. 1938/24</w:t>
      </w:r>
    </w:p>
    <w:p>
      <w:r>
        <w:t>30a</w:t>
        <w:tab/>
        <w:t>56</w:t>
      </w:r>
    </w:p>
    <w:p>
      <w:r>
        <w:t>30z</w:t>
        <w:tab/>
        <w:t>G 21 A Nr. 1938/24</w:t>
      </w:r>
    </w:p>
    <w:p>
      <w:r>
        <w:t>33</w:t>
        <w:tab/>
        <w:t>S. 389</w:t>
      </w:r>
    </w:p>
    <w:p>
      <w:r>
        <w:t>40</w:t>
        <w:tab/>
        <w:t>s[2{Unsittliche und aufrührerische} 1{Schriften}]s. o[2{Provinz} 1{Rheinhessen}]o</w:t>
      </w:r>
    </w:p>
    <w:p>
      <w:r>
        <w:t>41</w:t>
        <w:tab/>
        <w:t>Straferlaßgesuch des p[2{Jakob} 1{Lippmann} aus 6{o[Mainz]o}]p. t[Mainzer Eulenspiegel]t</w:t>
      </w:r>
    </w:p>
    <w:p>
      <w:r>
        <w:t>43</w:t>
        <w:tab/>
        <w:t>1875 - 1876</w:t>
      </w:r>
    </w:p>
    <w:p>
      <w:r>
        <w:br/>
        <w:t>30</w:t>
        <w:tab/>
        <w:t>1939/1</w:t>
      </w:r>
    </w:p>
    <w:p>
      <w:r>
        <w:t>30a</w:t>
        <w:tab/>
        <w:t>57</w:t>
      </w:r>
    </w:p>
    <w:p>
      <w:r>
        <w:t>30z</w:t>
        <w:tab/>
        <w:t>G 21 A Nr. 1939/1</w:t>
      </w:r>
    </w:p>
    <w:p>
      <w:r>
        <w:t>33</w:t>
        <w:tab/>
        <w:t>S. 389</w:t>
      </w:r>
    </w:p>
    <w:p>
      <w:r>
        <w:t>40</w:t>
        <w:tab/>
        <w:t>s[2{Unsittliche und aufrührerische} 1{Schriften}]s usw. o[2{Provinz} 1{Rheinhessen}]o - Mainzer Anzeiger - t[Mainzer Journal]t</w:t>
      </w:r>
    </w:p>
    <w:p>
      <w:r>
        <w:t>41</w:t>
        <w:tab/>
        <w:t>Mainzer Journal</w:t>
      </w:r>
    </w:p>
    <w:p>
      <w:r>
        <w:t>43</w:t>
        <w:tab/>
        <w:t>1872 - 1888</w:t>
      </w:r>
    </w:p>
    <w:p>
      <w:r>
        <w:br/>
        <w:t>30</w:t>
        <w:tab/>
        <w:t>Nr. 1939/2</w:t>
      </w:r>
    </w:p>
    <w:p>
      <w:r>
        <w:t>30a</w:t>
        <w:tab/>
        <w:t>58</w:t>
      </w:r>
    </w:p>
    <w:p>
      <w:r>
        <w:t>30z</w:t>
        <w:tab/>
        <w:t>G 21 A Nr. 1939/2</w:t>
      </w:r>
    </w:p>
    <w:p>
      <w:r>
        <w:t>33</w:t>
        <w:tab/>
        <w:t>S. 390</w:t>
      </w:r>
    </w:p>
    <w:p>
      <w:r>
        <w:t>40</w:t>
        <w:tab/>
        <w:t>s[2{Unsittliche und aufrührerische} 1{Schriften}]s usw. o[2{Provinz} 1{Rheinhessen}]o - t[Mainzer Anzeiger]t - Mainzer Journal</w:t>
      </w:r>
    </w:p>
    <w:p>
      <w:r>
        <w:t>41</w:t>
        <w:tab/>
        <w:t>Untersuchung und Bestrafung der s[Pressevergehen]s; hier: Mainzer Anzeiger</w:t>
      </w:r>
    </w:p>
    <w:p>
      <w:r>
        <w:t>43</w:t>
        <w:tab/>
        <w:t>1861 - 1928</w:t>
      </w:r>
    </w:p>
    <w:p>
      <w:r>
        <w:br/>
        <w:t>30</w:t>
        <w:tab/>
        <w:t>Nr. 1940/1</w:t>
      </w:r>
    </w:p>
    <w:p>
      <w:r>
        <w:t>30a</w:t>
        <w:tab/>
        <w:t>59</w:t>
      </w:r>
    </w:p>
    <w:p>
      <w:r>
        <w:t>30z</w:t>
        <w:tab/>
        <w:t>G 21 A Nr. 1940/1</w:t>
      </w:r>
    </w:p>
    <w:p>
      <w:r>
        <w:t>33</w:t>
        <w:tab/>
        <w:t>S. 390</w:t>
      </w:r>
    </w:p>
    <w:p>
      <w:r>
        <w:t>40</w:t>
        <w:tab/>
        <w:t>s[2{Unsittliche und aufrührerische} 1{Schriften}]s. Ausland</w:t>
      </w:r>
    </w:p>
    <w:p>
      <w:r>
        <w:t>41</w:t>
        <w:tab/>
        <w:t>Das Nationalsozialistische Kampfblatt "Hessenhammer" in o[Nürnberg]o</w:t>
      </w:r>
    </w:p>
    <w:p>
      <w:r>
        <w:t>43</w:t>
        <w:tab/>
        <w:t>1930 - 1931</w:t>
      </w:r>
    </w:p>
    <w:p>
      <w:r>
        <w:br/>
        <w:t>30</w:t>
        <w:tab/>
        <w:t>Nr. 1940/2</w:t>
      </w:r>
    </w:p>
    <w:p>
      <w:r>
        <w:t>30a</w:t>
        <w:tab/>
        <w:t>60</w:t>
      </w:r>
    </w:p>
    <w:p>
      <w:r>
        <w:t>30z</w:t>
        <w:tab/>
        <w:t>G 21 A Nr. 1940/2</w:t>
      </w:r>
    </w:p>
    <w:p>
      <w:r>
        <w:t>33</w:t>
        <w:tab/>
        <w:t>S. 390</w:t>
      </w:r>
    </w:p>
    <w:p>
      <w:r>
        <w:t>40</w:t>
        <w:tab/>
        <w:t>s[2{Unsittliche und aufrührerische} 1{Schriften}]s. Ausland</w:t>
      </w:r>
    </w:p>
    <w:p>
      <w:r>
        <w:t>41</w:t>
        <w:tab/>
        <w:t>Die Arbeiterzeitung. Organ der KPD in o[Frankfurt a.M.]o</w:t>
      </w:r>
    </w:p>
    <w:p>
      <w:r>
        <w:t>43</w:t>
        <w:tab/>
        <w:t>1928 - 1931</w:t>
      </w:r>
    </w:p>
    <w:p>
      <w:r>
        <w:br/>
        <w:t>30</w:t>
        <w:tab/>
        <w:t>Nr. 1940/3</w:t>
      </w:r>
    </w:p>
    <w:p>
      <w:r>
        <w:t>30a</w:t>
        <w:tab/>
        <w:t>61</w:t>
      </w:r>
    </w:p>
    <w:p>
      <w:r>
        <w:t>30z</w:t>
        <w:tab/>
        <w:t>G 21 A Nr. 1940/3</w:t>
      </w:r>
    </w:p>
    <w:p>
      <w:r>
        <w:t>33</w:t>
        <w:tab/>
        <w:t>S. 390</w:t>
      </w:r>
    </w:p>
    <w:p>
      <w:r>
        <w:t>40</w:t>
        <w:tab/>
        <w:t>s[2{Unsittliche und aufrührerische} 1{Schriften}]s. Ausland</w:t>
      </w:r>
    </w:p>
    <w:p>
      <w:r>
        <w:t>41</w:t>
        <w:tab/>
        <w:t>Der Rhein- und Hesse-Bauer (das große Bauernblatt), Verlagsort o[Mainz]o - o[Wiesbaden]o</w:t>
      </w:r>
    </w:p>
    <w:p>
      <w:r>
        <w:t>43</w:t>
        <w:tab/>
        <w:t>1926 - 1931</w:t>
      </w:r>
    </w:p>
    <w:p>
      <w:r>
        <w:br/>
        <w:t>30</w:t>
        <w:tab/>
        <w:t>Nr. 1940/4</w:t>
      </w:r>
    </w:p>
    <w:p>
      <w:r>
        <w:t>30a</w:t>
        <w:tab/>
        <w:t>62</w:t>
      </w:r>
    </w:p>
    <w:p>
      <w:r>
        <w:t>30z</w:t>
        <w:tab/>
        <w:t>G 21 A Nr. 1940/4</w:t>
      </w:r>
    </w:p>
    <w:p>
      <w:r>
        <w:t>33</w:t>
        <w:tab/>
        <w:t>S. 390</w:t>
      </w:r>
    </w:p>
    <w:p>
      <w:r>
        <w:t>40</w:t>
        <w:tab/>
        <w:t>s[2{Unsittliche und aufrührerische} 1{Schriften}]s. Ausland</w:t>
      </w:r>
    </w:p>
    <w:p>
      <w:r>
        <w:t>41</w:t>
        <w:tab/>
        <w:t>Die t["Grüne Post"]t in o[Berlin]o</w:t>
      </w:r>
    </w:p>
    <w:p>
      <w:r>
        <w:t>43</w:t>
        <w:tab/>
        <w:t>1929</w:t>
      </w:r>
    </w:p>
    <w:p>
      <w:r>
        <w:br/>
        <w:t>30</w:t>
        <w:tab/>
        <w:t>Nr. 1940/5</w:t>
      </w:r>
    </w:p>
    <w:p>
      <w:r>
        <w:t>30a</w:t>
        <w:tab/>
        <w:t>63</w:t>
      </w:r>
    </w:p>
    <w:p>
      <w:r>
        <w:t>30z</w:t>
        <w:tab/>
        <w:t>G 21 A Nr. 1940/5</w:t>
      </w:r>
    </w:p>
    <w:p>
      <w:r>
        <w:t>33</w:t>
        <w:tab/>
        <w:t>S. 390</w:t>
      </w:r>
    </w:p>
    <w:p>
      <w:r>
        <w:t>40</w:t>
        <w:tab/>
        <w:t>s[2{Unsittliche und aufrührerische} 1{Schriften}]s. Ausland</w:t>
      </w:r>
    </w:p>
    <w:p>
      <w:r>
        <w:t>41</w:t>
        <w:tab/>
        <w:t>Die kommunistische "Neue Zeitung" in o[München]o</w:t>
      </w:r>
    </w:p>
    <w:p>
      <w:r>
        <w:t>43</w:t>
        <w:tab/>
        <w:t>1928</w:t>
      </w:r>
    </w:p>
    <w:p>
      <w:r>
        <w:br/>
        <w:t>30</w:t>
        <w:tab/>
        <w:t>Nr. 1940/6</w:t>
      </w:r>
    </w:p>
    <w:p>
      <w:r>
        <w:t>30a</w:t>
        <w:tab/>
        <w:t>64</w:t>
      </w:r>
    </w:p>
    <w:p>
      <w:r>
        <w:t>30z</w:t>
        <w:tab/>
        <w:t>G 21 A Nr. 1940/6</w:t>
      </w:r>
    </w:p>
    <w:p>
      <w:r>
        <w:t>33</w:t>
        <w:tab/>
        <w:t>S. 390</w:t>
      </w:r>
    </w:p>
    <w:p>
      <w:r>
        <w:t>40</w:t>
        <w:tab/>
        <w:t>s[2{Unsittliche und aufrührerische} 1{Schriften}]s. Ausland</w:t>
      </w:r>
    </w:p>
    <w:p>
      <w:r>
        <w:t>41</w:t>
        <w:tab/>
        <w:t>Den "Völkischen Beobachter"</w:t>
      </w:r>
    </w:p>
    <w:p>
      <w:r>
        <w:t>43</w:t>
        <w:tab/>
        <w:t>1926</w:t>
      </w:r>
    </w:p>
    <w:p>
      <w:r>
        <w:br/>
        <w:t>30</w:t>
        <w:tab/>
        <w:t>Nr. 1940/7</w:t>
      </w:r>
    </w:p>
    <w:p>
      <w:r>
        <w:t>30a</w:t>
        <w:tab/>
        <w:t>65</w:t>
      </w:r>
    </w:p>
    <w:p>
      <w:r>
        <w:t>30z</w:t>
        <w:tab/>
        <w:t>G 21 A Nr. 1940/7</w:t>
      </w:r>
    </w:p>
    <w:p>
      <w:r>
        <w:t>33</w:t>
        <w:tab/>
        <w:t>S. 390</w:t>
      </w:r>
    </w:p>
    <w:p>
      <w:r>
        <w:t>40</w:t>
        <w:tab/>
        <w:t>s[2{Unsittliche und aufrührerische} 1{Schriften}]s. Ausland</w:t>
      </w:r>
    </w:p>
    <w:p>
      <w:r>
        <w:t>41</w:t>
        <w:tab/>
        <w:t>Die illustrierte Wochenschrift "Simplicissimus"</w:t>
      </w:r>
    </w:p>
    <w:p>
      <w:r>
        <w:t>43</w:t>
        <w:tab/>
        <w:t>1905</w:t>
      </w:r>
    </w:p>
    <w:p>
      <w:r>
        <w:br/>
        <w:t>30</w:t>
        <w:tab/>
        <w:t>Nr. 1940/8</w:t>
      </w:r>
    </w:p>
    <w:p>
      <w:r>
        <w:t>30a</w:t>
        <w:tab/>
        <w:t>66</w:t>
      </w:r>
    </w:p>
    <w:p>
      <w:r>
        <w:t>30z</w:t>
        <w:tab/>
        <w:t>G 21 A Nr. 1940/8</w:t>
      </w:r>
    </w:p>
    <w:p>
      <w:r>
        <w:t>33</w:t>
        <w:tab/>
        <w:t>S. 390</w:t>
      </w:r>
    </w:p>
    <w:p>
      <w:r>
        <w:t>40</w:t>
        <w:tab/>
        <w:t>s[2{Unsittliche und aufrührerische} 1{Schriften}]s. Ausland</w:t>
      </w:r>
    </w:p>
    <w:p>
      <w:r>
        <w:t>41</w:t>
        <w:tab/>
        <w:t>s[s[2{Beschlagnahme von} 1{Druckschriften}]s]s, betrifft: 1. t[der europäische Krieg]t 2. der t["Glöckner im Exil"]t unter dem Titel t["Wider die Reblaus"]t</w:t>
      </w:r>
    </w:p>
    <w:p>
      <w:r>
        <w:t>43</w:t>
        <w:tab/>
        <w:t>1877 - 1907</w:t>
      </w:r>
    </w:p>
    <w:p>
      <w:r>
        <w:br/>
        <w:t>30</w:t>
        <w:tab/>
        <w:t>Nr. 1940/9</w:t>
      </w:r>
    </w:p>
    <w:p>
      <w:r>
        <w:t>30a</w:t>
        <w:tab/>
        <w:t>67</w:t>
      </w:r>
    </w:p>
    <w:p>
      <w:r>
        <w:t>30z</w:t>
        <w:tab/>
        <w:t>G 21 A Nr. 1940/9</w:t>
      </w:r>
    </w:p>
    <w:p>
      <w:r>
        <w:t>33</w:t>
        <w:tab/>
        <w:t>S. 390</w:t>
      </w:r>
    </w:p>
    <w:p>
      <w:r>
        <w:t>40</w:t>
        <w:tab/>
        <w:t>s[2{Unsittliche und aufrührerische} 1{Schriften}]s. Ausland</w:t>
      </w:r>
    </w:p>
    <w:p>
      <w:r>
        <w:t>41</w:t>
        <w:tab/>
        <w:t>Die Verbreitung der in k[2{o[Zürich]o} im 1{sozialistischen s[Verlag]s}]k unter dem Titel t["Das Vaterland der Reichen"]t erschienenen deutschen Übersetzung des t[2{Buch}es 1{"Bur patrie"}]t von p[2{G.} 1{Hervé}]p</w:t>
      </w:r>
    </w:p>
    <w:p>
      <w:r>
        <w:t>43</w:t>
        <w:tab/>
        <w:t>1908</w:t>
      </w:r>
    </w:p>
    <w:p>
      <w:r>
        <w:br/>
        <w:t>30</w:t>
        <w:tab/>
        <w:t>Nr. 1940/10</w:t>
      </w:r>
    </w:p>
    <w:p>
      <w:r>
        <w:t>30a</w:t>
        <w:tab/>
        <w:t>68</w:t>
      </w:r>
    </w:p>
    <w:p>
      <w:r>
        <w:t>30z</w:t>
        <w:tab/>
        <w:t>G 21 A Nr. 1940/10</w:t>
      </w:r>
    </w:p>
    <w:p>
      <w:r>
        <w:t>33</w:t>
        <w:tab/>
        <w:t>S. 390</w:t>
      </w:r>
    </w:p>
    <w:p>
      <w:r>
        <w:t>40</w:t>
        <w:tab/>
        <w:t>s[2{Unsittliche und aufrührerische} 1{Schriften}]s. Ausland</w:t>
      </w:r>
    </w:p>
    <w:p>
      <w:r>
        <w:t>41</w:t>
        <w:tab/>
        <w:t>Verbreitung der in o[St. Gallen (Schweiz)]o erschienenen t[2{Schrift}: 1{Ulrich von Hutten und Kultusminister Falk im Großherzogtum}]t</w:t>
      </w:r>
    </w:p>
    <w:p>
      <w:r>
        <w:t>43</w:t>
        <w:tab/>
        <w:t>1876 - 1877</w:t>
      </w:r>
    </w:p>
    <w:p>
      <w:r>
        <w:br/>
        <w:t>30</w:t>
        <w:tab/>
        <w:t>Nr. 1940/11</w:t>
      </w:r>
    </w:p>
    <w:p>
      <w:r>
        <w:t>30a</w:t>
        <w:tab/>
        <w:t>69</w:t>
      </w:r>
    </w:p>
    <w:p>
      <w:r>
        <w:t>30z</w:t>
        <w:tab/>
        <w:t>G 21 A Nr. 1940/11</w:t>
      </w:r>
    </w:p>
    <w:p>
      <w:r>
        <w:t>33</w:t>
        <w:tab/>
        <w:t>S. 390</w:t>
      </w:r>
    </w:p>
    <w:p>
      <w:r>
        <w:t>40</w:t>
        <w:tab/>
        <w:t>s[2{Unsittliche und aufrührerische} 1{Schriften}]s. Ausland</w:t>
      </w:r>
    </w:p>
    <w:p>
      <w:r>
        <w:t>41</w:t>
        <w:tab/>
        <w:t>Die Tageszeitung "Volksstimme" zu o[Frankfurt&lt;/M.&gt;]o</w:t>
      </w:r>
    </w:p>
    <w:p>
      <w:r>
        <w:t>43</w:t>
        <w:tab/>
        <w:t>1919 - 1920</w:t>
      </w:r>
    </w:p>
    <w:p>
      <w:r>
        <w:br/>
        <w:t>30</w:t>
        <w:tab/>
        <w:t>Nr. 1940/12</w:t>
      </w:r>
    </w:p>
    <w:p>
      <w:r>
        <w:t>30a</w:t>
        <w:tab/>
        <w:t>70</w:t>
      </w:r>
    </w:p>
    <w:p>
      <w:r>
        <w:t>30z</w:t>
        <w:tab/>
        <w:t>G 21 A Nr. 1940/12</w:t>
      </w:r>
    </w:p>
    <w:p>
      <w:r>
        <w:t>33</w:t>
        <w:tab/>
        <w:t>S. 390</w:t>
      </w:r>
    </w:p>
    <w:p>
      <w:r>
        <w:t>40</w:t>
        <w:tab/>
        <w:t>s[2{Unsittliche und aufrührerische} 1{Schriften}]s. Ausland</w:t>
      </w:r>
    </w:p>
    <w:p>
      <w:r>
        <w:t>41</w:t>
        <w:tab/>
        <w:t>Frankfurter Zeitung</w:t>
      </w:r>
    </w:p>
    <w:p>
      <w:r>
        <w:t>43</w:t>
        <w:tab/>
        <w:t>1880 - 1884</w:t>
      </w:r>
    </w:p>
    <w:p>
      <w:r>
        <w:br/>
        <w:t>30</w:t>
        <w:tab/>
        <w:t>Nr. 1940/13</w:t>
      </w:r>
    </w:p>
    <w:p>
      <w:r>
        <w:t>30a</w:t>
        <w:tab/>
        <w:t>71</w:t>
      </w:r>
    </w:p>
    <w:p>
      <w:r>
        <w:t>30z</w:t>
        <w:tab/>
        <w:t>G 21 A Nr. 1940/13</w:t>
      </w:r>
    </w:p>
    <w:p>
      <w:r>
        <w:t>33</w:t>
        <w:tab/>
        <w:t>S. 390</w:t>
      </w:r>
    </w:p>
    <w:p>
      <w:r>
        <w:t>40</w:t>
        <w:tab/>
        <w:t>s[2{Unsittliche und aufrührerische} 1{Schriften}]s. Ausland</w:t>
      </w:r>
    </w:p>
    <w:p>
      <w:r>
        <w:t>41</w:t>
        <w:tab/>
        <w:t>t["Reichsherold"]t</w:t>
      </w:r>
    </w:p>
    <w:p>
      <w:r>
        <w:t>43</w:t>
        <w:tab/>
        <w:t>1892 - 1893</w:t>
      </w:r>
    </w:p>
    <w:p>
      <w:r>
        <w:br/>
        <w:t>30</w:t>
        <w:tab/>
        <w:t>Nr. 1940/14</w:t>
      </w:r>
    </w:p>
    <w:p>
      <w:r>
        <w:t>30a</w:t>
        <w:tab/>
        <w:t>72</w:t>
      </w:r>
    </w:p>
    <w:p>
      <w:r>
        <w:t>30z</w:t>
        <w:tab/>
        <w:t>G 21 A Nr. 1940/14</w:t>
      </w:r>
    </w:p>
    <w:p>
      <w:r>
        <w:t>33</w:t>
        <w:tab/>
        <w:t>S. 390</w:t>
      </w:r>
    </w:p>
    <w:p>
      <w:r>
        <w:t>40</w:t>
        <w:tab/>
        <w:t>s[2{Unsittliche und aufrührerische} 1{Schriften}]s. Ausland</w:t>
      </w:r>
    </w:p>
    <w:p>
      <w:r>
        <w:t>41</w:t>
        <w:tab/>
        <w:t>Das s[Verbot der in o[Baltimore]o erscheinenden t[katholischen Volkszeitung]t]s</w:t>
      </w:r>
    </w:p>
    <w:p>
      <w:r>
        <w:t>43</w:t>
        <w:tab/>
        <w:t>1875 - 1877</w:t>
      </w:r>
    </w:p>
    <w:p>
      <w:r>
        <w:br/>
        <w:t>30</w:t>
        <w:tab/>
        <w:t>Nr. 1940/15</w:t>
      </w:r>
    </w:p>
    <w:p>
      <w:r>
        <w:t>30a</w:t>
        <w:tab/>
        <w:t>73</w:t>
      </w:r>
    </w:p>
    <w:p>
      <w:r>
        <w:t>30z</w:t>
        <w:tab/>
        <w:t>G 21 A Nr. 1940/15</w:t>
      </w:r>
    </w:p>
    <w:p>
      <w:r>
        <w:t>33</w:t>
        <w:tab/>
        <w:t>S. 390</w:t>
      </w:r>
    </w:p>
    <w:p>
      <w:r>
        <w:t>40</w:t>
        <w:tab/>
        <w:t>s[2{Unsittliche und aufrührerische} 1{Schriften}]s. Ausland</w:t>
      </w:r>
    </w:p>
    <w:p>
      <w:r>
        <w:t>41</w:t>
        <w:tab/>
        <w:t>Straferlaßgesuch des p[5{Redakteur}s der in o[Leipzig]o herausgegebenen t[allgemeinen evangelisch lutherischen Kirchenzeitung]t 4{Dr. Dr.} 1{Burkhardt}]p wegen Beleidigung in S. etc. p[2{Emil} 1{Kraus} aus 6{o[Rothenberg]o}]p</w:t>
      </w:r>
    </w:p>
    <w:p>
      <w:r>
        <w:t>43</w:t>
        <w:tab/>
        <w:t>1877 - 1878</w:t>
      </w:r>
    </w:p>
    <w:p>
      <w:r>
        <w:br/>
        <w:t>30</w:t>
        <w:tab/>
        <w:t>Nr. 1940/16</w:t>
      </w:r>
    </w:p>
    <w:p>
      <w:r>
        <w:t>30a</w:t>
        <w:tab/>
        <w:t>74</w:t>
      </w:r>
    </w:p>
    <w:p>
      <w:r>
        <w:t>30z</w:t>
        <w:tab/>
        <w:t>G 21 A Nr. 1940/16</w:t>
      </w:r>
    </w:p>
    <w:p>
      <w:r>
        <w:t>33</w:t>
        <w:tab/>
        <w:t>S. 390</w:t>
      </w:r>
    </w:p>
    <w:p>
      <w:r>
        <w:t>40</w:t>
        <w:tab/>
        <w:t>s[2{Unsittliche und aufrührerische} 1{Schriften}]s. Ausland</w:t>
      </w:r>
    </w:p>
    <w:p>
      <w:r>
        <w:t>41</w:t>
        <w:tab/>
        <w:t>Schreiben des p[7{württembergischen Ministers} 1{Mittnacht} in 6{o[Stuttgart]o}]p wegen s[s[2{Beschlagnahme einer} 1{Druckschrift}]s]s des p[2{Christian Gottlieb} 1{Abt} von 6{o[Eßlingen]o}]p, dermal in o[Neu-Isenburg]o</w:t>
      </w:r>
    </w:p>
    <w:p>
      <w:r>
        <w:t>43</w:t>
        <w:tab/>
        <w:t>1875 - 1876</w:t>
      </w:r>
    </w:p>
    <w:p>
      <w:r>
        <w:br/>
        <w:t>30</w:t>
        <w:tab/>
        <w:t>Nr. 1940/17</w:t>
      </w:r>
    </w:p>
    <w:p>
      <w:r>
        <w:t>30a</w:t>
        <w:tab/>
        <w:t>75</w:t>
      </w:r>
    </w:p>
    <w:p>
      <w:r>
        <w:t>30z</w:t>
        <w:tab/>
        <w:t>G 21 A Nr. 1940/17</w:t>
      </w:r>
    </w:p>
    <w:p>
      <w:r>
        <w:t>33</w:t>
        <w:tab/>
        <w:t>S. 390</w:t>
      </w:r>
    </w:p>
    <w:p>
      <w:r>
        <w:t>40</w:t>
        <w:tab/>
        <w:t>s[2{Unsittliche und aufrührerische} 1{Schriften}]s. Ausland</w:t>
      </w:r>
    </w:p>
    <w:p>
      <w:r>
        <w:t>41</w:t>
        <w:tab/>
        <w:t>Ein in der t["Neuen Frankfurter Presse"]t Nr. 52 enthaltener Artikel d.d. o[Offenbach]o 22.d.M. über Verzögerungen in der Aburteilung einer Anklage gegen p[2{Carl} 1{Ulrich}]p wegen s[Pressevergehen]s</w:t>
      </w:r>
    </w:p>
    <w:p>
      <w:r>
        <w:t>43</w:t>
        <w:tab/>
        <w:t>1876</w:t>
      </w:r>
    </w:p>
    <w:p>
      <w:r>
        <w:br/>
        <w:t>30</w:t>
        <w:tab/>
        <w:t>Nr. 1940/18</w:t>
      </w:r>
    </w:p>
    <w:p>
      <w:r>
        <w:t>30a</w:t>
        <w:tab/>
        <w:t>76</w:t>
      </w:r>
    </w:p>
    <w:p>
      <w:r>
        <w:t>30z</w:t>
        <w:tab/>
        <w:t>G 21 A Nr. 1940/18</w:t>
      </w:r>
    </w:p>
    <w:p>
      <w:r>
        <w:t>33</w:t>
        <w:tab/>
        <w:t>S. 391</w:t>
      </w:r>
    </w:p>
    <w:p>
      <w:r>
        <w:t>40</w:t>
        <w:tab/>
        <w:t>s[2{Unsittliche und aufrührerische} 1{Schriften}]s. Ausland</w:t>
      </w:r>
    </w:p>
    <w:p>
      <w:r>
        <w:t>41</w:t>
        <w:tab/>
        <w:t>Zusendung der Nr. 43 des "Geistlich nationalen Wochenblattes t[die Deutsche Wacht]t" an S.K.H. den Großherzog durch p[5{Pastor} 2{W.} 1{Quistorp} in 6{o[Ducherow]o}]p</w:t>
      </w:r>
    </w:p>
    <w:p>
      <w:r>
        <w:t>43</w:t>
        <w:tab/>
        <w:t>1877</w:t>
      </w:r>
    </w:p>
    <w:p>
      <w:r>
        <w:br/>
        <w:t>30</w:t>
        <w:tab/>
        <w:t>Nr. 1941/1</w:t>
      </w:r>
    </w:p>
    <w:p>
      <w:r>
        <w:t>30a</w:t>
        <w:tab/>
        <w:t>77</w:t>
      </w:r>
    </w:p>
    <w:p>
      <w:r>
        <w:t>30z</w:t>
        <w:tab/>
        <w:t>G 21 A Nr. 1941/1</w:t>
      </w:r>
    </w:p>
    <w:p>
      <w:r>
        <w:t>33</w:t>
        <w:tab/>
        <w:t>S. 391</w:t>
      </w:r>
    </w:p>
    <w:p>
      <w:r>
        <w:t>40</w:t>
        <w:tab/>
        <w:t>Abschnitt im allgemeinen. 1. s[Pressegesetz von 1874]s. 2. Pressewesen allgemein. 3. Drucksachen der amtlichen Pressestelle. 4. Schriftleitergesetz</w:t>
      </w:r>
    </w:p>
    <w:p>
      <w:r>
        <w:t>41</w:t>
        <w:tab/>
        <w:t>Das Gesetz über die Presse (Reichsgesetz vom 7. Mai 1874)</w:t>
      </w:r>
    </w:p>
    <w:p>
      <w:r>
        <w:t>43</w:t>
        <w:tab/>
        <w:t>1872</w:t>
      </w:r>
    </w:p>
    <w:p>
      <w:r>
        <w:br/>
        <w:t>30</w:t>
        <w:tab/>
        <w:t>Nr. 1941/3</w:t>
      </w:r>
    </w:p>
    <w:p>
      <w:r>
        <w:t>30a</w:t>
        <w:tab/>
        <w:t>78</w:t>
      </w:r>
    </w:p>
    <w:p>
      <w:r>
        <w:t>30z</w:t>
        <w:tab/>
        <w:t>G 21 A Nr. 1941/3</w:t>
      </w:r>
    </w:p>
    <w:p>
      <w:r>
        <w:t>33</w:t>
        <w:tab/>
        <w:t>S. 391</w:t>
      </w:r>
    </w:p>
    <w:p>
      <w:r>
        <w:t>40</w:t>
        <w:tab/>
        <w:t>Abschnitt im allgemeinen. 1. Pressegesetz von 1874. 2. Pressewesen allgemein. 3. Drucksachen der amtlichen Pressestelle. 4. Schriftleitergesetz</w:t>
      </w:r>
    </w:p>
    <w:p>
      <w:r>
        <w:t>41</w:t>
        <w:tab/>
        <w:t>s[Drucksachen der hessischen amtlichen Pressestellen]s</w:t>
      </w:r>
    </w:p>
    <w:p>
      <w:r>
        <w:t>43</w:t>
        <w:tab/>
        <w:t>1928</w:t>
      </w:r>
    </w:p>
    <w:p>
      <w:r>
        <w:br/>
        <w:t>26</w:t>
        <w:tab/>
        <w:t>&lt; - &gt;</w:t>
      </w:r>
    </w:p>
    <w:p>
      <w:r>
        <w:t>26a</w:t>
        <w:tab/>
        <w:t>23</w:t>
      </w:r>
    </w:p>
    <w:p>
      <w:r>
        <w:t>27</w:t>
        <w:tab/>
        <w:t>XXIII. Abteilung: Handels- und Gewerbewesen</w:t>
      </w:r>
    </w:p>
    <w:p>
      <w:r>
        <w:t>30</w:t>
        <w:tab/>
        <w:t>Nr. 1999/1</w:t>
      </w:r>
    </w:p>
    <w:p>
      <w:r>
        <w:t>30a</w:t>
        <w:tab/>
        <w:t>01</w:t>
      </w:r>
    </w:p>
    <w:p>
      <w:r>
        <w:t>30z</w:t>
        <w:tab/>
        <w:t>G 21 A Nr. 1999/1</w:t>
      </w:r>
    </w:p>
    <w:p>
      <w:r>
        <w:t>33</w:t>
        <w:tab/>
        <w:t>S. 416</w:t>
      </w:r>
    </w:p>
    <w:p>
      <w:r>
        <w:t>40</w:t>
        <w:tab/>
        <w:t>s[Nachdruck literarischer und artistischer Werke]s; Schutz dagegen; s[Gesetz vom 23. September 1830]s. s[Nachdruck von Gesetzen, Verordnungen und Instruktionen]s. Übereinkunft mit auswärtigen Staaten</w:t>
      </w:r>
    </w:p>
    <w:p>
      <w:r>
        <w:t>41</w:t>
        <w:tab/>
        <w:t>s[Schutz des literarischen und artistischen Eigentums]s, hier: reichhaltige Verträge mit auswärtigen Staaten</w:t>
      </w:r>
    </w:p>
    <w:p>
      <w:r>
        <w:t>43</w:t>
        <w:tab/>
        <w:t>1854</w:t>
      </w:r>
    </w:p>
    <w:p>
      <w:r>
        <w:br/>
        <w:t>30</w:t>
        <w:tab/>
        <w:t>Nr. 1999/2</w:t>
      </w:r>
    </w:p>
    <w:p>
      <w:r>
        <w:t>30a</w:t>
        <w:tab/>
        <w:t>02</w:t>
      </w:r>
    </w:p>
    <w:p>
      <w:r>
        <w:t>30z</w:t>
        <w:tab/>
        <w:t>G 21 A Nr. 1999/2</w:t>
      </w:r>
    </w:p>
    <w:p>
      <w:r>
        <w:t>33</w:t>
        <w:tab/>
        <w:t>S. 416</w:t>
      </w:r>
    </w:p>
    <w:p>
      <w:r>
        <w:t>40</w:t>
        <w:tab/>
        <w:t>s[Nachdruck literarischer und artistischer Werke]s; Schutz dagegen; s[Gesetz vom 23. September 1830]s. s[Nachdruck von Gesetzen, Verordnungen und Instruktionen]s. Übereinkunft mit auswärtigen Staaten</w:t>
      </w:r>
    </w:p>
    <w:p>
      <w:r>
        <w:t>41</w:t>
        <w:tab/>
        <w:t>Übereinkunft zwischen o[Preußen]o und o[Großbritannien]o zum s[Schutz der Autoren gegen Nachdruck]s sowie Aufforderung sämtlicher Zollvereinsstaaten zur Teilnahme an dieser Übereinkunft</w:t>
      </w:r>
    </w:p>
    <w:p>
      <w:r>
        <w:t>43</w:t>
        <w:tab/>
        <w:t>1854</w:t>
      </w:r>
    </w:p>
    <w:p>
      <w:r>
        <w:br/>
        <w:t>30</w:t>
        <w:tab/>
        <w:t>Nr. 1999/3</w:t>
      </w:r>
    </w:p>
    <w:p>
      <w:r>
        <w:t>30a</w:t>
        <w:tab/>
        <w:t>03</w:t>
      </w:r>
    </w:p>
    <w:p>
      <w:r>
        <w:t>30z</w:t>
        <w:tab/>
        <w:t>G 21 A Nr. 1999/3</w:t>
      </w:r>
    </w:p>
    <w:p>
      <w:r>
        <w:t>33</w:t>
        <w:tab/>
        <w:t>S. 416</w:t>
      </w:r>
    </w:p>
    <w:p>
      <w:r>
        <w:t>40</w:t>
        <w:tab/>
        <w:t>s[Nachdruck literarischer und artistischer Werke]s; Schutz dagegen; s[Gesetz vom 23. September 1830]s. s[Nachdruck von Gesetzen, Verordnungen und Instruktionen]s. Übereinkunft mit auswärtigen Staaten</w:t>
      </w:r>
    </w:p>
    <w:p>
      <w:r>
        <w:t>41</w:t>
        <w:tab/>
        <w:t>Beschränkung des s[Nachdrucks telegraphischer Depeschen]s</w:t>
      </w:r>
    </w:p>
    <w:p>
      <w:r>
        <w:t>43</w:t>
        <w:tab/>
        <w:t>1856</w:t>
      </w:r>
    </w:p>
    <w:p>
      <w:r>
        <w:br/>
        <w:t>30</w:t>
        <w:tab/>
        <w:t>Nr. 1999/4</w:t>
      </w:r>
    </w:p>
    <w:p>
      <w:r>
        <w:t>30a</w:t>
        <w:tab/>
        <w:t>04</w:t>
      </w:r>
    </w:p>
    <w:p>
      <w:r>
        <w:t>30z</w:t>
        <w:tab/>
        <w:t>G 21 A Nr. 1999/4</w:t>
      </w:r>
    </w:p>
    <w:p>
      <w:r>
        <w:t>33</w:t>
        <w:tab/>
        <w:t>S. 416</w:t>
      </w:r>
    </w:p>
    <w:p>
      <w:r>
        <w:t>40</w:t>
        <w:tab/>
        <w:t>s[Nachdruck literarischer und artistischer Werke]s; Schutz dagegen; s[Gesetz vom 23. September 1830]s. s[Nachdruck von Gesetzen, Verordnungen und Instruktionen]s. Übereinkunft mit auswärtigen Staaten</w:t>
      </w:r>
    </w:p>
    <w:p>
      <w:r>
        <w:t>41</w:t>
        <w:tab/>
        <w:t>s[Nachdruck amtlicher Bekanntmachungen]s von seiten des t[Offenbacher Beobachters]t</w:t>
      </w:r>
    </w:p>
    <w:p>
      <w:r>
        <w:t>43</w:t>
        <w:tab/>
        <w:t>1862</w:t>
      </w:r>
    </w:p>
    <w:p>
      <w:r>
        <w:br/>
        <w:t>30</w:t>
        <w:tab/>
        <w:t>Nr. 1999/5</w:t>
      </w:r>
    </w:p>
    <w:p>
      <w:r>
        <w:t>30a</w:t>
        <w:tab/>
        <w:t>05</w:t>
      </w:r>
    </w:p>
    <w:p>
      <w:r>
        <w:t>30z</w:t>
        <w:tab/>
        <w:t>G 21 A Nr. 1999/5</w:t>
      </w:r>
    </w:p>
    <w:p>
      <w:r>
        <w:t>33</w:t>
        <w:tab/>
        <w:t>S. 417</w:t>
      </w:r>
    </w:p>
    <w:p>
      <w:r>
        <w:t>40</w:t>
        <w:tab/>
        <w:t>s[Nachdruck literarischer und artistischer Werke]s; Schutz dagegen; s[Gesetz vom 23. September 1830]s. s[Nachdruck von Gesetzen, Verordnungen und Instruktionen]s. Übereinkunft mit auswärtigen Staaten</w:t>
      </w:r>
    </w:p>
    <w:p>
      <w:r>
        <w:t>41</w:t>
        <w:tab/>
        <w:t>Den Nachdruck von Gesetzgebühren, Gesetzen, Verordnungen, Instruktionen pp. welche von dem Ministerium und anderen Großh. Behörden ausgehen</w:t>
      </w:r>
    </w:p>
    <w:p>
      <w:r>
        <w:t>43</w:t>
        <w:tab/>
        <w:t>1853 - 1854</w:t>
      </w:r>
    </w:p>
    <w:p>
      <w:r>
        <w:br/>
        <w:t>30</w:t>
        <w:tab/>
        <w:t>Nr. 1999/6</w:t>
      </w:r>
    </w:p>
    <w:p>
      <w:r>
        <w:t>30a</w:t>
        <w:tab/>
        <w:t>06</w:t>
      </w:r>
    </w:p>
    <w:p>
      <w:r>
        <w:t>30z</w:t>
        <w:tab/>
        <w:t>G 21 A Nr. 1999/6</w:t>
      </w:r>
    </w:p>
    <w:p>
      <w:r>
        <w:t>33</w:t>
        <w:tab/>
        <w:t>S. 417</w:t>
      </w:r>
    </w:p>
    <w:p>
      <w:r>
        <w:t>40</w:t>
        <w:tab/>
        <w:t>s[Nachdruck literarischer und artistischer Werke]s; Schutz dagegen; Gesetz vom 23. September 1830. s[Nachdruck von Gesetzen, Verordnungen und Instruktionen]s. Übereinkunft mit auswärtigen Staaten</w:t>
      </w:r>
    </w:p>
    <w:p>
      <w:r>
        <w:t>41</w:t>
        <w:tab/>
        <w:t>Bestrafung der Kontraventionen gegen s[Privilegien zur Verhütung des Nachdrucks]s; nun: das s[Gesetz zur Sicherstellung der s[2{Rechte der} 1{Schriftsteller}]s und der s[Verleger]s gegen den Nachdruck vom 23. September 1830]s</w:t>
      </w:r>
    </w:p>
    <w:p>
      <w:r>
        <w:t>43</w:t>
        <w:tab/>
        <w:t>1852 - 1854</w:t>
      </w:r>
    </w:p>
    <w:p>
      <w:r>
        <w:br/>
        <w:t>30</w:t>
        <w:tab/>
        <w:t>Nr. 2000/1</w:t>
      </w:r>
    </w:p>
    <w:p>
      <w:r>
        <w:t>30a</w:t>
        <w:tab/>
        <w:t>07</w:t>
      </w:r>
    </w:p>
    <w:p>
      <w:r>
        <w:t>30z</w:t>
        <w:tab/>
        <w:t>G 21 A Nr. 2000/1</w:t>
      </w:r>
    </w:p>
    <w:p>
      <w:r>
        <w:t>33</w:t>
        <w:tab/>
        <w:t>S. 417</w:t>
      </w:r>
    </w:p>
    <w:p>
      <w:r>
        <w:t>40</w:t>
        <w:tab/>
        <w:t>Revision des s[Gesetzes vom 11. Juni 1870]s; nun: s[Urheberrecht]s an Werken der Literatur und Tonkunst, s[Gesetz vom 19. Juni 1901]s, s[Verlagsrecht]s desgleichen, Gesetz vom 19. Juni 1901</w:t>
      </w:r>
    </w:p>
    <w:p>
      <w:r>
        <w:t>41</w:t>
        <w:tab/>
        <w:t>Gesetzentwürfe, Kommissionsberichte einzelne Denkschriften aus 1899-1900 betreffend. Das s[Gesetz über das Urheberrecht an Werken der Literatur und Tonkunst und über das Verlagsrecht]s</w:t>
      </w:r>
    </w:p>
    <w:p>
      <w:r>
        <w:t>43</w:t>
        <w:tab/>
        <w:t>1899 - 1900</w:t>
      </w:r>
    </w:p>
    <w:p>
      <w:r>
        <w:br/>
        <w:t>30</w:t>
        <w:tab/>
        <w:t>Nr. 2000/2</w:t>
      </w:r>
    </w:p>
    <w:p>
      <w:r>
        <w:t>30a</w:t>
        <w:tab/>
        <w:t>08</w:t>
      </w:r>
    </w:p>
    <w:p>
      <w:r>
        <w:t>30z</w:t>
        <w:tab/>
        <w:t>G 21 A Nr. 2000/2</w:t>
      </w:r>
    </w:p>
    <w:p>
      <w:r>
        <w:t>33</w:t>
        <w:tab/>
        <w:t>S. 417</w:t>
      </w:r>
    </w:p>
    <w:p>
      <w:r>
        <w:t>40</w:t>
        <w:tab/>
        <w:t>Revision des s[Gesetzes vom 11. Juni 1870]s; nun: s[Urheberrecht]s an Werken der Literatur und Tonkunst, s[Gesetz vom 19. Juni 1901]s, s[Verlagsrecht]s desgleichen, Gesetz vom 19. Juni 1901</w:t>
      </w:r>
    </w:p>
    <w:p>
      <w:r>
        <w:t>41</w:t>
        <w:tab/>
        <w:t>Die Revision des Gesetzes vom 11. Juni 1870 betreffend das Urheberrecht an Schriftwerken pp., insbesondere Erlaß eines Gesetzes über das Urheberrecht, über das Verlagsrecht Band I</w:t>
      </w:r>
    </w:p>
    <w:p>
      <w:r>
        <w:t>45</w:t>
        <w:tab/>
        <w:t>s.d.</w:t>
      </w:r>
    </w:p>
    <w:p>
      <w:r>
        <w:br/>
        <w:t>30</w:t>
        <w:tab/>
        <w:t>Nr. 2001/1</w:t>
      </w:r>
    </w:p>
    <w:p>
      <w:r>
        <w:t>30a</w:t>
        <w:tab/>
        <w:t>09</w:t>
      </w:r>
    </w:p>
    <w:p>
      <w:r>
        <w:t>30z</w:t>
        <w:tab/>
        <w:t>G 21 A Nr. 2001/1</w:t>
      </w:r>
    </w:p>
    <w:p>
      <w:r>
        <w:t>33</w:t>
        <w:tab/>
        <w:t>S. 417</w:t>
      </w:r>
    </w:p>
    <w:p>
      <w:r>
        <w:t>40</w:t>
        <w:tab/>
        <w:t>Revision des s[Gesetzes vom 11. Juni 1870]s; nun: s[Urheberrecht]s an Werken der Literatur und der Tonkunst, s[Gesetz vom 19. Juni 1901]s. s[Verlagsrecht]s desgleichen, Gesetz vom 19. Juni 1901, Band II</w:t>
      </w:r>
    </w:p>
    <w:p>
      <w:r>
        <w:t>45</w:t>
        <w:tab/>
        <w:t>s.d.</w:t>
      </w:r>
    </w:p>
    <w:p>
      <w:r>
        <w:br/>
        <w:t>30</w:t>
        <w:tab/>
        <w:t>Nr. 2001/2</w:t>
      </w:r>
    </w:p>
    <w:p>
      <w:r>
        <w:t>30a</w:t>
        <w:tab/>
        <w:t>10</w:t>
      </w:r>
    </w:p>
    <w:p>
      <w:r>
        <w:t>30z</w:t>
        <w:tab/>
        <w:t>G 21 A Nr. 2001/2</w:t>
      </w:r>
    </w:p>
    <w:p>
      <w:r>
        <w:t>33</w:t>
        <w:tab/>
        <w:t>S. 417</w:t>
      </w:r>
    </w:p>
    <w:p>
      <w:r>
        <w:t>40</w:t>
        <w:tab/>
        <w:t>Revision des s[Gesetzes vom 11. Juni 1870]s; nun: s[Urheberrecht]s an Werken der Literatur und der Tonkunst, s[Gesetz vom 19. Juni 1901]s. s[Verlagsrecht]s desgleichen, Gesetz vom 19. Juni 1901, Band II</w:t>
      </w:r>
    </w:p>
    <w:p>
      <w:r>
        <w:t>45</w:t>
        <w:tab/>
        <w:t>s.d.</w:t>
      </w:r>
    </w:p>
    <w:p>
      <w:r>
        <w:br/>
        <w:t>30</w:t>
        <w:tab/>
        <w:t>Nr. 2002/1</w:t>
      </w:r>
    </w:p>
    <w:p>
      <w:r>
        <w:t>30a</w:t>
        <w:tab/>
        <w:t>11</w:t>
      </w:r>
    </w:p>
    <w:p>
      <w:r>
        <w:t>30z</w:t>
        <w:tab/>
        <w:t>G 21 A Nr. 2002/1</w:t>
      </w:r>
    </w:p>
    <w:p>
      <w:r>
        <w:t>33</w:t>
        <w:tab/>
        <w:t>S. 417</w:t>
      </w:r>
    </w:p>
    <w:p>
      <w:r>
        <w:t>40</w:t>
        <w:tab/>
        <w:t>s[Schutz gegen s[Nachdruck literarischer und artistischer Werke]s]s: a) Urheberrecht an Werken der bildenden Künste, Schutz der Fotografien und Urheberrecht an Mustern und Modellen. Gesetz vom 9. Oktober u. 11. Januar 1876 u. 9. Januar 1907; b) s[Urheberrecht]s an Schriftwerken, Abbildungen, musikalischen Kompositionen und dramatischen Werken, s[Gesetz vom 11. Juni 1870]s; c) t[Allgemeines deutsches s[Gesetz gegen den Nachdruck]s]t; d) Geschmacksmustergesetz</w:t>
      </w:r>
    </w:p>
    <w:p>
      <w:r>
        <w:t>41</w:t>
        <w:tab/>
        <w:t>Herbeiführung eines allgemeinen deutschen Gesetzes gegen den Nachdruck beim Deutschen Bundestag</w:t>
      </w:r>
    </w:p>
    <w:p>
      <w:r>
        <w:t>43</w:t>
        <w:tab/>
        <w:t>1856 - 1869</w:t>
      </w:r>
    </w:p>
    <w:p>
      <w:r>
        <w:br/>
        <w:t>30</w:t>
        <w:tab/>
        <w:t>Nr. 2002/5</w:t>
      </w:r>
    </w:p>
    <w:p>
      <w:r>
        <w:t>30a</w:t>
        <w:tab/>
        <w:t>12</w:t>
      </w:r>
    </w:p>
    <w:p>
      <w:r>
        <w:t>30z</w:t>
        <w:tab/>
        <w:t>G 21 A Nr. 2002/5</w:t>
      </w:r>
    </w:p>
    <w:p>
      <w:r>
        <w:t>33</w:t>
        <w:tab/>
        <w:t>S. 417</w:t>
      </w:r>
    </w:p>
    <w:p>
      <w:r>
        <w:t>40</w:t>
        <w:tab/>
        <w:t>s[Schutz gegen s[Nachdruck literarischer und artistischer Werke]s]s: a) Urheberrecht an Werken der bildenden Künste, Schutz der Fotografien und Urheberrecht an Mustern und Modellen. Gesetz vom 9. Oktober u. 11. Januar 1876 u. 9. Januar 1907; b) s[Urheberrecht]s an Schriftwerken, Abbildungen, musikalischen Kompositionen und dramatischen Werken, s[Gesetz vom 11. Juni 1870]s; c) t[Allgemeines deutsches s[Gesetz gegen den Nachdruck]s]t; d) Geschmacksmustergesetz</w:t>
      </w:r>
    </w:p>
    <w:p>
      <w:r>
        <w:t>41</w:t>
        <w:tab/>
        <w:t>Das Urheberrecht an Schriftwerken, Abbildungen, musikalischen Kompositionen und dramatischen Werken (Gesetz vom 11. Juni 1870)</w:t>
      </w:r>
    </w:p>
    <w:p>
      <w:r>
        <w:t>43</w:t>
        <w:tab/>
        <w:t>1868</w:t>
      </w:r>
    </w:p>
    <w:p>
      <w:r>
        <w:br/>
        <w:t>30</w:t>
        <w:tab/>
        <w:t>Nr. 2004</w:t>
      </w:r>
    </w:p>
    <w:p>
      <w:r>
        <w:t>30a</w:t>
        <w:tab/>
        <w:t>13</w:t>
      </w:r>
    </w:p>
    <w:p>
      <w:r>
        <w:t>30z</w:t>
        <w:tab/>
        <w:t>G 21 A Nr. 2004</w:t>
      </w:r>
    </w:p>
    <w:p>
      <w:r>
        <w:t>33</w:t>
        <w:tab/>
        <w:t>S. 418</w:t>
      </w:r>
    </w:p>
    <w:p>
      <w:r>
        <w:t>40</w:t>
        <w:tab/>
        <w:t>s[Urheberrecht]s an Werken der Literatur, der Kunst und der Fotografie</w:t>
      </w:r>
    </w:p>
    <w:p>
      <w:r>
        <w:t>43</w:t>
        <w:tab/>
        <w:t>1932</w:t>
      </w:r>
    </w:p>
    <w:p/>
    <w:p/>
    <w:p>
      <w:r>
        <w:br/>
        <w:t>20</w:t>
        <w:tab/>
        <w:t>G 23 A</w:t>
      </w:r>
    </w:p>
    <w:p>
      <w:r>
        <w:t>20a</w:t>
        <w:tab/>
        <w:t>043</w:t>
      </w:r>
    </w:p>
    <w:p>
      <w:r>
        <w:t>21</w:t>
        <w:tab/>
        <w:t>Oberappellations- und Kassationsgericht für die Landgrafschaft und das Großherzogtum Hessen</w:t>
      </w:r>
    </w:p>
    <w:p>
      <w:r>
        <w:t>22</w:t>
        <w:tab/>
        <w:t>G Behörden und Ämter Großherzogtum und Volksstaat Hessen \ G 21 - 30 Justizverwaltung \ G 23 Oberappellations- und Kassationsgericht / Oberlandesgericht Darmstadt \ #G 23 A Generalakten des Oberappellationsgerichts</w:t>
      </w:r>
    </w:p>
    <w:p>
      <w:r>
        <w:t>23</w:t>
        <w:tab/>
        <w:t>17 - 1879</w:t>
      </w:r>
    </w:p>
    <w:p>
      <w:r>
        <w:t>24</w:t>
        <w:tab/>
        <w:t>Findkartei</w:t>
      </w:r>
    </w:p>
    <w:p>
      <w:r>
        <w:t>26</w:t>
        <w:tab/>
        <w:t>&lt; - &gt;</w:t>
      </w:r>
    </w:p>
    <w:p>
      <w:r>
        <w:t>26a</w:t>
        <w:tab/>
        <w:t>01</w:t>
      </w:r>
    </w:p>
    <w:p>
      <w:r>
        <w:t>27</w:t>
        <w:tab/>
        <w:t>Verwaltung, allgemein</w:t>
      </w:r>
    </w:p>
    <w:p>
      <w:r>
        <w:t>30</w:t>
        <w:tab/>
        <w:t>Nr. 25</w:t>
      </w:r>
    </w:p>
    <w:p>
      <w:r>
        <w:t>30a</w:t>
        <w:tab/>
        <w:t>01</w:t>
      </w:r>
    </w:p>
    <w:p>
      <w:r>
        <w:t>30z</w:t>
        <w:tab/>
        <w:t>G 23 A Nr. 25</w:t>
      </w:r>
    </w:p>
    <w:p>
      <w:r>
        <w:t>31</w:t>
        <w:tab/>
        <w:t>Lit. Ad Adreßbuch Konv.3; Akz. 1/1945</w:t>
      </w:r>
    </w:p>
    <w:p>
      <w:r>
        <w:t>40</w:t>
        <w:tab/>
        <w:t>s[Herausgabe eines s[Adreßbuch]ses]s über den großherzoglich-hessischen Ziviletat</w:t>
      </w:r>
    </w:p>
    <w:p>
      <w:r>
        <w:t>43</w:t>
        <w:tab/>
        <w:t>1819 - 1878</w:t>
      </w:r>
    </w:p>
    <w:p>
      <w:r>
        <w:br/>
        <w:t>30</w:t>
        <w:tab/>
        <w:t>Nr. 61</w:t>
      </w:r>
    </w:p>
    <w:p>
      <w:r>
        <w:t>30a</w:t>
        <w:tab/>
        <w:t>02</w:t>
      </w:r>
    </w:p>
    <w:p>
      <w:r>
        <w:t>30z</w:t>
        <w:tab/>
        <w:t>G 23 A Nr. 61</w:t>
      </w:r>
    </w:p>
    <w:p>
      <w:r>
        <w:t>31</w:t>
        <w:tab/>
        <w:t>Lit. Bu Buchbinder Konv.5; Akz. 1/1945</w:t>
      </w:r>
    </w:p>
    <w:p>
      <w:r>
        <w:t>40</w:t>
        <w:tab/>
        <w:t>Übertragung der bei den Kanzleien anfallenden s[Buchbinderarbeiten]s</w:t>
      </w:r>
    </w:p>
    <w:p>
      <w:r>
        <w:t>43</w:t>
        <w:tab/>
        <w:t>1812 - 1822</w:t>
      </w:r>
    </w:p>
    <w:p>
      <w:r>
        <w:br/>
        <w:t>26</w:t>
        <w:tab/>
        <w:t>&lt; - &gt;</w:t>
      </w:r>
    </w:p>
    <w:p>
      <w:r>
        <w:t>26a</w:t>
        <w:tab/>
        <w:t>02</w:t>
      </w:r>
    </w:p>
    <w:p>
      <w:r>
        <w:t>27</w:t>
        <w:tab/>
        <w:t>Reichsgesetzblatt/Regierungsblatt</w:t>
      </w:r>
    </w:p>
    <w:p>
      <w:r>
        <w:t>30</w:t>
        <w:tab/>
        <w:t>Nr. 267</w:t>
      </w:r>
    </w:p>
    <w:p>
      <w:r>
        <w:t>30a</w:t>
        <w:tab/>
        <w:t>01</w:t>
      </w:r>
    </w:p>
    <w:p>
      <w:r>
        <w:t>30z</w:t>
        <w:tab/>
        <w:t>G 23 A Nr. 267</w:t>
      </w:r>
    </w:p>
    <w:p>
      <w:r>
        <w:t>31</w:t>
        <w:tab/>
        <w:t>Lit. Re Konv.38; Akz. 1/1945</w:t>
      </w:r>
    </w:p>
    <w:p>
      <w:r>
        <w:t>40</w:t>
        <w:tab/>
        <w:t>s[Regierungsblatt]s</w:t>
      </w:r>
    </w:p>
    <w:p>
      <w:r>
        <w:t>41</w:t>
        <w:tab/>
        <w:t>vor allem: geplante Einführung, 1808.</w:t>
      </w:r>
    </w:p>
    <w:p>
      <w:r>
        <w:t>43</w:t>
        <w:tab/>
        <w:t>1808 - 1840</w:t>
      </w:r>
    </w:p>
    <w:p>
      <w:r>
        <w:br/>
        <w:t>26</w:t>
        <w:tab/>
        <w:t>&lt; - &gt;</w:t>
      </w:r>
    </w:p>
    <w:p>
      <w:r>
        <w:t>26a</w:t>
        <w:tab/>
        <w:t>03</w:t>
      </w:r>
    </w:p>
    <w:p>
      <w:r>
        <w:t>27</w:t>
        <w:tab/>
        <w:t>Handelssachen</w:t>
      </w:r>
    </w:p>
    <w:p>
      <w:r>
        <w:t>30</w:t>
        <w:tab/>
        <w:t>Nr. 149</w:t>
      </w:r>
    </w:p>
    <w:p>
      <w:r>
        <w:t>30a</w:t>
        <w:tab/>
        <w:t>01</w:t>
      </w:r>
    </w:p>
    <w:p>
      <w:r>
        <w:t>30z</w:t>
        <w:tab/>
        <w:t>G 23 A Nr. 149</w:t>
      </w:r>
    </w:p>
    <w:p>
      <w:r>
        <w:t>31</w:t>
        <w:tab/>
        <w:t>Lit. H Hausierhandel Konv.21; Akz. 1/1945</w:t>
      </w:r>
    </w:p>
    <w:p>
      <w:r>
        <w:t>40</w:t>
        <w:tab/>
        <w:t>s[Hausierhandel]s</w:t>
      </w:r>
    </w:p>
    <w:p>
      <w:r>
        <w:t>41</w:t>
        <w:tab/>
        <w:t>Zusammenstellung der im Großherzogtum Hessen bestehenden verordnungsmäßigen und reglementären Vorschriften über den Hausierhandel und die hausierend betrieben werdenden Gewerbe, 1828.</w:t>
      </w:r>
    </w:p>
    <w:p>
      <w:r>
        <w:t>43</w:t>
        <w:tab/>
        <w:t>1826 - 1847</w:t>
      </w:r>
    </w:p>
    <w:p>
      <w:r>
        <w:t>55</w:t>
        <w:tab/>
        <w:t>2</w:t>
      </w:r>
    </w:p>
    <w:p/>
    <w:p/>
    <w:p>
      <w:r>
        <w:br/>
        <w:t>20</w:t>
        <w:tab/>
        <w:t>G 23 B</w:t>
      </w:r>
    </w:p>
    <w:p>
      <w:r>
        <w:t>20a</w:t>
        <w:tab/>
        <w:t>044</w:t>
      </w:r>
    </w:p>
    <w:p>
      <w:r>
        <w:t>21</w:t>
        <w:tab/>
        <w:t>Oberappellations- und Kassationsgericht für die Landgrafschaft und das Großherzogtum Hessen, Oberlandesgericht</w:t>
      </w:r>
    </w:p>
    <w:p>
      <w:r>
        <w:t>22</w:t>
        <w:tab/>
        <w:t>G Behörden und Ämter Großherzogtum und Volksstaat Hessen \ G 21 - 30 Justizverwaltung \ G 23 Oberappellations- und Kassationsgericht / Oberlandesgericht Darmstadt \ #G 23 B Gerichtssachen des Landgräflichen bzw. Großherzoglichen Hauses</w:t>
      </w:r>
    </w:p>
    <w:p>
      <w:r>
        <w:t>23</w:t>
        <w:tab/>
        <w:t>1734 - 1938</w:t>
      </w:r>
    </w:p>
    <w:p>
      <w:r>
        <w:t>24</w:t>
        <w:tab/>
        <w:t>Findkartei</w:t>
      </w:r>
    </w:p>
    <w:p>
      <w:r>
        <w:t>30</w:t>
        <w:tab/>
        <w:t>Nr. 56</w:t>
      </w:r>
    </w:p>
    <w:p>
      <w:r>
        <w:t>30a</w:t>
        <w:tab/>
        <w:t>01</w:t>
      </w:r>
    </w:p>
    <w:p>
      <w:r>
        <w:t>30z</w:t>
        <w:tab/>
        <w:t>G 23 B Nr. 56</w:t>
      </w:r>
    </w:p>
    <w:p>
      <w:r>
        <w:t>40</w:t>
        <w:tab/>
        <w:t>Verkauf eines Gartens aus dem Nachlaß des p[3{Landgraf}en 2{Georg Carl}]p an den p[5{s[Kabinettsbuchdrucker]s} 2{Ernst} 1{Bekker} zu 6{o[Darmstadt]o}]p</w:t>
      </w:r>
    </w:p>
    <w:p>
      <w:r>
        <w:t>43</w:t>
        <w:tab/>
        <w:t>1843 - 1848</w:t>
      </w:r>
    </w:p>
    <w:p>
      <w:r>
        <w:br/>
        <w:t>30</w:t>
        <w:tab/>
        <w:t>Nr. 215</w:t>
      </w:r>
    </w:p>
    <w:p>
      <w:r>
        <w:t>30a</w:t>
        <w:tab/>
        <w:t>02</w:t>
      </w:r>
    </w:p>
    <w:p>
      <w:r>
        <w:t>30z</w:t>
        <w:tab/>
        <w:t>G 23 B Nr. 215</w:t>
      </w:r>
    </w:p>
    <w:p>
      <w:r>
        <w:t>40</w:t>
        <w:tab/>
        <w:t>p[5{s[Buchhändler]s} 2{J. G.} 1{Cotta} zu 6{o[Stuttgart]o}]p ./. Nachlaßmasse p[3{Landgraf} 2{Ludwig Georg Carl}]p: Schuldforderung</w:t>
      </w:r>
    </w:p>
    <w:p>
      <w:r>
        <w:t>43</w:t>
        <w:tab/>
        <w:t>1831 - 1840</w:t>
      </w:r>
    </w:p>
    <w:p>
      <w:r>
        <w:br/>
        <w:t>30</w:t>
        <w:tab/>
        <w:t>Nr. 238</w:t>
      </w:r>
    </w:p>
    <w:p>
      <w:r>
        <w:t>30a</w:t>
        <w:tab/>
        <w:t>03</w:t>
      </w:r>
    </w:p>
    <w:p>
      <w:r>
        <w:t>30z</w:t>
        <w:tab/>
        <w:t>G 23 B Nr. 238</w:t>
      </w:r>
    </w:p>
    <w:p>
      <w:r>
        <w:t>40</w:t>
        <w:tab/>
        <w:t>p[5{s[Hofbuchhändler]s} 1{Leske} zu 6{o[Darmstadt]o}]p ./. Nachlaßmasse p[3{Landgraf} 2{Ludwig Georg Carl}]ps</w:t>
      </w:r>
    </w:p>
    <w:p>
      <w:r>
        <w:t>43</w:t>
        <w:tab/>
        <w:t>1838 ; 1840</w:t>
      </w:r>
    </w:p>
    <w:p/>
    <w:p/>
    <w:p>
      <w:r>
        <w:br/>
        <w:t>20</w:t>
        <w:tab/>
        <w:t>G 23 D</w:t>
      </w:r>
    </w:p>
    <w:p>
      <w:r>
        <w:t>20a</w:t>
        <w:tab/>
        <w:t>045</w:t>
      </w:r>
    </w:p>
    <w:p>
      <w:r>
        <w:t>21</w:t>
        <w:tab/>
        <w:t>Oberappellations- und Kassationsgericht für die Landgrafschaft und das Großherzogtum Hessen / Oberlandesgericht Darmstadt</w:t>
      </w:r>
    </w:p>
    <w:p>
      <w:r>
        <w:t>22</w:t>
        <w:tab/>
        <w:t>G Behörden und Ämter Großherzogtum und Volksstaat Hessen \ G 21 - 30 Justizverwaltung \ G 23 Oberappellations- und Kassationsgericht / Oberlandesgericht Darmstadt \ #G 23 D Zivilprozesse der Provinz Starkenburg</w:t>
      </w:r>
    </w:p>
    <w:p>
      <w:r>
        <w:t>23</w:t>
        <w:tab/>
        <w:t>1710 - 1880</w:t>
      </w:r>
    </w:p>
    <w:p>
      <w:r>
        <w:t>24</w:t>
        <w:tab/>
        <w:t>Findbuch</w:t>
      </w:r>
    </w:p>
    <w:p>
      <w:r>
        <w:t>25</w:t>
        <w:tab/>
        <w:t>Gedrucktes Findbuch: Repertorien des Hessischen Staatsarchivs Darmstadt 29/2: Abteilung G 23 Oberappellationsgericht, Band 2: Zivilprozesse der Provinz Starkenburg 1710-1880 (G 23 D), Darmstadt 1989. ; Der hier vorgelegte Band erfaßt die Zivilprozesse im Bereich der Provinz Starkenburg, wie sie unter Ausgliederung der Prozesse des Großherzoglichen Hauses und der Standesherren als Registraturgruppe im Oberlandesgericht Darmstadt im 19. Jahrhundert aufgestellt worden waren. Die Signatur G 23 weist die Zugehörigkeit zur Gruppe der Staatsbehörden zwischen 1820 und 1945 aus. Dies betrifft auch zweifellos die Masse der Überlieferung. Bei der Verzeichnung wurde auf die Zuordnung von älterem Schriftgut über die Einrichtung und Organisation des Gerichts im 18. Jahrhundert zum Pertinenzbestand E 9 (Justizangelegenheiten) verzichtet. Die älteren Prozeß-Akten jedoch fehlen in der Abteilung G 23 als auch in E 9. Dagegen sind Bruchstücke in den Abt. E 1 (Auswärtige Beziehungen) und G 26 (Hofgericht Gießen) erhalten.</w:t>
      </w:r>
    </w:p>
    <w:p>
      <w:r>
        <w:t>26</w:t>
        <w:tab/>
        <w:t>&lt; - &gt;</w:t>
      </w:r>
    </w:p>
    <w:p>
      <w:r>
        <w:t>26a</w:t>
        <w:tab/>
        <w:t>A</w:t>
      </w:r>
    </w:p>
    <w:p>
      <w:r>
        <w:t>26b</w:t>
        <w:tab/>
        <w:t>01</w:t>
      </w:r>
    </w:p>
    <w:p>
      <w:r>
        <w:t>27</w:t>
        <w:tab/>
        <w:t>A. Schriftverkehr und Freiwillige Gerichtsbarkeit \ 1. Schriftverkehr und Freiwillige Gerichtsbarkeit</w:t>
      </w:r>
    </w:p>
    <w:p>
      <w:r>
        <w:t>30</w:t>
        <w:tab/>
        <w:t>Nr. 2924</w:t>
      </w:r>
    </w:p>
    <w:p>
      <w:r>
        <w:t>30a</w:t>
        <w:tab/>
        <w:t>01</w:t>
      </w:r>
    </w:p>
    <w:p>
      <w:r>
        <w:t>30z</w:t>
        <w:tab/>
        <w:t>G 23 D Nr. 2924</w:t>
      </w:r>
    </w:p>
    <w:p>
      <w:r>
        <w:t>33</w:t>
        <w:tab/>
        <w:t>S. 12</w:t>
      </w:r>
    </w:p>
    <w:p>
      <w:r>
        <w:t>40</w:t>
        <w:tab/>
        <w:t>Außergerichtliche Beschwerde der Witwe p[2{Amalie Dorothea Marianne Elisabeth}1{&lt;Venator&gt;} 7{geb. p[Wittich]p}]p des p[5{s[Hofbuchdrucker]s}s 2{Georg Reinhard Ludwig} 1{Venator}]p wegen Inventarisierung des Nachlasses ihres _+Ehemanns</w:t>
      </w:r>
    </w:p>
    <w:p>
      <w:r>
        <w:t>43</w:t>
        <w:tab/>
        <w:t>1863</w:t>
      </w:r>
    </w:p>
    <w:p>
      <w:r>
        <w:br/>
        <w:t>26</w:t>
        <w:tab/>
        <w:t>&lt; - &gt;</w:t>
      </w:r>
    </w:p>
    <w:p>
      <w:r>
        <w:t>26a</w:t>
        <w:tab/>
        <w:t>A</w:t>
      </w:r>
    </w:p>
    <w:p>
      <w:r>
        <w:t>26b</w:t>
        <w:tab/>
        <w:t>03</w:t>
      </w:r>
    </w:p>
    <w:p>
      <w:r>
        <w:t>27</w:t>
        <w:tab/>
        <w:t>A. Schriftverkehr und Freiwillige Gerichtsbarkeit \ 3. Prozesse mit geistlichen und sozialen Körperschaften</w:t>
      </w:r>
    </w:p>
    <w:p>
      <w:r>
        <w:t>30</w:t>
        <w:tab/>
        <w:t>Nr. 1203 - 1208</w:t>
      </w:r>
    </w:p>
    <w:p>
      <w:r>
        <w:t>30a</w:t>
        <w:tab/>
        <w:t>01</w:t>
      </w:r>
    </w:p>
    <w:p>
      <w:r>
        <w:t>30z</w:t>
        <w:tab/>
        <w:t>G 23 D Nr. 1203 - 1208</w:t>
      </w:r>
    </w:p>
    <w:p>
      <w:r>
        <w:t>33</w:t>
        <w:tab/>
        <w:t>S. 63</w:t>
      </w:r>
    </w:p>
    <w:p>
      <w:r>
        <w:t>40</w:t>
        <w:tab/>
        <w:t>Zentralfiskus ./. k[1{St. Peter} zu 2{o[Köln]o}]k, und umgekehrt: s[2{Herausgabe einer nach o[Westfalen]o geflüchteten und dort beschlagnahmten} Manuskript- und 1{Büchersammlung}]s</w:t>
      </w:r>
    </w:p>
    <w:p>
      <w:r>
        <w:t>43</w:t>
        <w:tab/>
        <w:t>1839 - 1843 ; 1847 - 1853</w:t>
      </w:r>
    </w:p>
    <w:p>
      <w:r>
        <w:t>50</w:t>
        <w:tab/>
        <w:t>6 Bde.</w:t>
      </w:r>
    </w:p>
    <w:p>
      <w:r>
        <w:br/>
        <w:t>26</w:t>
        <w:tab/>
        <w:t>&lt; - &gt;</w:t>
      </w:r>
    </w:p>
    <w:p>
      <w:r>
        <w:t>26a</w:t>
        <w:tab/>
        <w:t>A</w:t>
      </w:r>
    </w:p>
    <w:p>
      <w:r>
        <w:t>26b</w:t>
        <w:tab/>
        <w:t>04</w:t>
      </w:r>
    </w:p>
    <w:p>
      <w:r>
        <w:t>27</w:t>
        <w:tab/>
        <w:t>A. Schriftverkehr und Freiwillige Gerichtsbarkeit \ 4. Prozesse mit Korporationen und Firmen</w:t>
      </w:r>
    </w:p>
    <w:p>
      <w:r>
        <w:t>30</w:t>
        <w:tab/>
        <w:t>Nr. 490</w:t>
      </w:r>
    </w:p>
    <w:p>
      <w:r>
        <w:t>30a</w:t>
        <w:tab/>
        <w:t>01</w:t>
      </w:r>
    </w:p>
    <w:p>
      <w:r>
        <w:t>30z</w:t>
        <w:tab/>
        <w:t>G 23 D Nr. 490</w:t>
      </w:r>
    </w:p>
    <w:p>
      <w:r>
        <w:t>33</w:t>
        <w:tab/>
        <w:t>S. 72</w:t>
      </w:r>
    </w:p>
    <w:p>
      <w:r>
        <w:t>40</w:t>
        <w:tab/>
        <w:t>k[1{Musikalienhandlung p[Breitkopf]p &amp; p[Härtel]p} zu 2{o[Leipzig]o}]k ./. k[1{Musikalienhandlung p[2{Johann} 1{Andre}]p} zu 2{o[Offenbach]o}]k: s[Beschlagnahme musikalischer Werke]s, u.a. von p[Beethoven]p</w:t>
      </w:r>
    </w:p>
    <w:p>
      <w:r>
        <w:t>43</w:t>
        <w:tab/>
        <w:t>1848</w:t>
      </w:r>
    </w:p>
    <w:p>
      <w:r>
        <w:br/>
        <w:t>26</w:t>
        <w:tab/>
        <w:t>&lt; - &gt;</w:t>
      </w:r>
    </w:p>
    <w:p>
      <w:r>
        <w:t>26a</w:t>
        <w:tab/>
        <w:t>A</w:t>
      </w:r>
    </w:p>
    <w:p>
      <w:r>
        <w:t>26b</w:t>
        <w:tab/>
        <w:t>06</w:t>
      </w:r>
    </w:p>
    <w:p>
      <w:r>
        <w:t>27</w:t>
        <w:tab/>
        <w:t>A. Schriftverkehr und Freiwillige Gerichtsbarkeit \ 6. Private Rechtsstreitigkeiten</w:t>
      </w:r>
    </w:p>
    <w:p>
      <w:r>
        <w:t>30</w:t>
        <w:tab/>
        <w:t>Nr. 39</w:t>
      </w:r>
    </w:p>
    <w:p>
      <w:r>
        <w:t>30a</w:t>
        <w:tab/>
        <w:t>01</w:t>
      </w:r>
    </w:p>
    <w:p>
      <w:r>
        <w:t>30z</w:t>
        <w:tab/>
        <w:t>G 23 D Nr. 39</w:t>
      </w:r>
    </w:p>
    <w:p>
      <w:r>
        <w:t>33</w:t>
        <w:tab/>
        <w:t>S. 101</w:t>
      </w:r>
    </w:p>
    <w:p>
      <w:r>
        <w:t>40</w:t>
        <w:tab/>
        <w:t>Witwe und Erben Maurermeister Ludwig Amendt jun. zu o[Darmstadt]o ./. Stadtrentmeister Jockel zu Darmstadt als Kurator des Nachlasses p[5{s[Buchbinder]s} 2{Johann Christoph Philipp} 1{Sparschneider}]p: Forderung</w:t>
      </w:r>
    </w:p>
    <w:p>
      <w:r>
        <w:t>43</w:t>
        <w:tab/>
        <w:t>1831 - 1833</w:t>
      </w:r>
    </w:p>
    <w:p>
      <w:r>
        <w:br/>
        <w:t>30</w:t>
        <w:tab/>
        <w:t>Nr. 234/1-2</w:t>
      </w:r>
    </w:p>
    <w:p>
      <w:r>
        <w:t>30a</w:t>
        <w:tab/>
        <w:t>02</w:t>
      </w:r>
    </w:p>
    <w:p>
      <w:r>
        <w:t>30z</w:t>
        <w:tab/>
        <w:t>G 23 D Nr. 234/1-2</w:t>
      </w:r>
    </w:p>
    <w:p>
      <w:r>
        <w:t>33</w:t>
        <w:tab/>
        <w:t>S. 114</w:t>
      </w:r>
    </w:p>
    <w:p>
      <w:r>
        <w:t>40</w:t>
        <w:tab/>
        <w:t>p[5{s[Buchhändler]s} 2{Heinrich Valentin} 1{Bender} zu 6{o[Mannheim]o}]p ./. p[5{s[Buchdrucker]s} 2{Hartmann Wilhelm} 1{Krämer} zu 6{o[Darmstadt]o}]p: Schadloshaltung, Herausgabe eines Kaiserlichen Druckprivilegs und Rechnungsstellung infolge des wieder gelösten s[Gesellschaftsvertrags]s</w:t>
      </w:r>
    </w:p>
    <w:p>
      <w:r>
        <w:t>41</w:t>
        <w:tab/>
        <w:t>u.a.: s[Druckprivileg p[3{Kaiser} 2{Josephs II.}]p]s für Buchdrucker Heinrich Valentin B. zu Mannheim als s[Kommissionär]s der dortigen k[1{Patriotischen Gesellschaft}2{&lt;Mannheim&gt;}]k zur s[Herausgabe der t[Bibliotheca Iuris Universalis]t]s (1783)</w:t>
      </w:r>
    </w:p>
    <w:p>
      <w:r>
        <w:t>43</w:t>
        <w:tab/>
        <w:t>1786 - 1794</w:t>
      </w:r>
    </w:p>
    <w:p>
      <w:r>
        <w:t>45</w:t>
        <w:tab/>
        <w:t>Prov.: Hessen-Darmstadt, Oberappellationsgericht</w:t>
      </w:r>
    </w:p>
    <w:p>
      <w:r>
        <w:t>50</w:t>
        <w:tab/>
        <w:t>2 Bde.</w:t>
      </w:r>
    </w:p>
    <w:p>
      <w:r>
        <w:br/>
        <w:t>30</w:t>
        <w:tab/>
        <w:t>Nr. 1221</w:t>
      </w:r>
    </w:p>
    <w:p>
      <w:r>
        <w:t>30a</w:t>
        <w:tab/>
        <w:t>03</w:t>
      </w:r>
    </w:p>
    <w:p>
      <w:r>
        <w:t>30z</w:t>
        <w:tab/>
        <w:t>G 23 D Nr. 1221</w:t>
      </w:r>
    </w:p>
    <w:p>
      <w:r>
        <w:t>33</w:t>
        <w:tab/>
        <w:t>S. 160</w:t>
      </w:r>
    </w:p>
    <w:p>
      <w:r>
        <w:t>40</w:t>
        <w:tab/>
        <w:t>Mitglieder des k[1{Hauptzollamts} 2{o[Neu-Isenburg]o}]k, jetzt p[5{Oberinspektor} 2{Andreas} 8{v.} 1{Fleischbein}]p ./. p[7{Bürger} und 5{s[Buchdrucker]s} 2{Friedrich Anton} 1{Göbel} zu 6{o[Darmstadt]o}]p: Forderung</w:t>
      </w:r>
    </w:p>
    <w:p>
      <w:r>
        <w:t>43</w:t>
        <w:tab/>
        <w:t>1842</w:t>
      </w:r>
    </w:p>
    <w:p>
      <w:r>
        <w:br/>
        <w:t>30</w:t>
        <w:tab/>
        <w:t>Nr. 1402</w:t>
      </w:r>
    </w:p>
    <w:p>
      <w:r>
        <w:t>30a</w:t>
        <w:tab/>
        <w:t>04</w:t>
      </w:r>
    </w:p>
    <w:p>
      <w:r>
        <w:t>30z</w:t>
        <w:tab/>
        <w:t>G 23 D Nr. 1402</w:t>
      </w:r>
    </w:p>
    <w:p>
      <w:r>
        <w:t>33</w:t>
        <w:tab/>
        <w:t>S. 173</w:t>
      </w:r>
    </w:p>
    <w:p>
      <w:r>
        <w:t>40</w:t>
        <w:tab/>
        <w:t>Tochter Elisabeth des Handelsmanns Gottlieb Gerber zu Offenbach, zu Darmstadt, Verlobte des Bürgers und Tapezierers Bär zu Darmstadt ./. ihren p[7{Vormund} 5{s[Buchbinder]s} 1{Strohmann} zu 6{o[Offenbach]o}]p: Herausgabe des elterlichen Vermögens</w:t>
      </w:r>
    </w:p>
    <w:p>
      <w:r>
        <w:t>41</w:t>
        <w:tab/>
        <w:t>u.a.: Neuordnung der Ämter Dreieich und Offenbach</w:t>
      </w:r>
    </w:p>
    <w:p>
      <w:r>
        <w:t>43</w:t>
        <w:tab/>
        <w:t>1822 - 1823</w:t>
      </w:r>
    </w:p>
    <w:p>
      <w:r>
        <w:br/>
        <w:t>30</w:t>
        <w:tab/>
        <w:t>Nr. 1572</w:t>
      </w:r>
    </w:p>
    <w:p>
      <w:r>
        <w:t>30a</w:t>
        <w:tab/>
        <w:t>05</w:t>
      </w:r>
    </w:p>
    <w:p>
      <w:r>
        <w:t>30z</w:t>
        <w:tab/>
        <w:t>G 23 D Nr. 1572</w:t>
      </w:r>
    </w:p>
    <w:p>
      <w:r>
        <w:t>33</w:t>
        <w:tab/>
        <w:t>S. 194</w:t>
      </w:r>
    </w:p>
    <w:p>
      <w:r>
        <w:t>40</w:t>
        <w:tab/>
        <w:t>p[5{s[Buchhändler]s} 2{Johann Wilhelm} 1{Heyer} zu 6{o[Darmstadt]o}]p ./. Handelsleute Gebrüder p[2{Johann Wilhelm}1{&lt;Böhler&gt;}]p und p[2{Philipp} 1{Böhler} zu 6{o[Darmstadt]o}]p: Fehler im Handelsbuch und Warenlieferung zu einem anderen als dem vereinbarten Preis</w:t>
      </w:r>
    </w:p>
    <w:p>
      <w:r>
        <w:t>43</w:t>
        <w:tab/>
        <w:t>1802</w:t>
      </w:r>
    </w:p>
    <w:p>
      <w:r>
        <w:t>45</w:t>
        <w:tab/>
        <w:t>Prov.: Hessen-Darmstadt, Oberappellationsgericht</w:t>
      </w:r>
    </w:p>
    <w:p>
      <w:r>
        <w:br/>
        <w:t>30</w:t>
        <w:tab/>
        <w:t>Nr. 2113</w:t>
      </w:r>
    </w:p>
    <w:p>
      <w:r>
        <w:t>30a</w:t>
        <w:tab/>
        <w:t>06</w:t>
      </w:r>
    </w:p>
    <w:p>
      <w:r>
        <w:t>30z</w:t>
        <w:tab/>
        <w:t>G 23 D Nr. 2113</w:t>
      </w:r>
    </w:p>
    <w:p>
      <w:r>
        <w:t>33</w:t>
        <w:tab/>
        <w:t>S. 228</w:t>
      </w:r>
    </w:p>
    <w:p>
      <w:r>
        <w:t>40</w:t>
        <w:tab/>
        <w:t>p[5{s[Buchbinder]s} 2{Andreas Ernst} 1{Loewer} zu 6{o[Darmstadt]o}]p ./. Kaufmann F. Wohsahlo zu Darmstadt: Grundbuchänderung</w:t>
      </w:r>
    </w:p>
    <w:p>
      <w:r>
        <w:t>43</w:t>
        <w:tab/>
        <w:t>1867</w:t>
      </w:r>
    </w:p>
    <w:p>
      <w:r>
        <w:br/>
        <w:t>30</w:t>
        <w:tab/>
        <w:t>Nr. 2309</w:t>
      </w:r>
    </w:p>
    <w:p>
      <w:r>
        <w:t>30a</w:t>
        <w:tab/>
        <w:t>07</w:t>
      </w:r>
    </w:p>
    <w:p>
      <w:r>
        <w:t>30z</w:t>
        <w:tab/>
        <w:t>G 23 D Nr. 2309</w:t>
      </w:r>
    </w:p>
    <w:p>
      <w:r>
        <w:t>33</w:t>
        <w:tab/>
        <w:t>S. 249</w:t>
      </w:r>
    </w:p>
    <w:p>
      <w:r>
        <w:t>40</w:t>
        <w:tab/>
        <w:t>p[5{Russischer Generalleutnant} und 7{Senator} zu 6{o[Warschau]o} 3{Graf} 2{Ludwig} 1{Oppermann}]p und p[3{Graf} 2{Julius} 1{O&lt;ppermann&gt;}. auf dem Rittergut 6{o[Kudrau Krs. Segny Gouvernement Suwalki]o}]p ./. p[2{Wilhelmine} 1{Wittich} zu 6{o[Darmstadt]o}]p, p[5{Hauptmann} 2{Theodor} 1{W&lt;ittich&gt;}. zu 6{o[Diez]o}]p sowie p[2{Rudolph}1{&lt;Wittich&gt;}]p und p[2{Ferdinand} 1{W&lt;ittich&gt;}]p. als Erben der Witwe p[2{Marianne}1{&lt;Venator&gt;} 7{geb. W&lt;ittich&gt;}]p. des p[5{s[Hofbuchdrucker]s}s 2{Georg Reinhard Ludwig} 1{Venator} zu 6{o[Darmstadt]o}]p: Anerkennung einer Erbschaft und Auszahlung des Erbschaftsanteils</w:t>
      </w:r>
    </w:p>
    <w:p>
      <w:r>
        <w:t>43</w:t>
        <w:tab/>
        <w:t>1871 - 1872</w:t>
      </w:r>
    </w:p>
    <w:p>
      <w:r>
        <w:br/>
        <w:t>30</w:t>
        <w:tab/>
        <w:t>Nr. 2699</w:t>
      </w:r>
    </w:p>
    <w:p>
      <w:r>
        <w:t>30a</w:t>
        <w:tab/>
        <w:t>08</w:t>
      </w:r>
    </w:p>
    <w:p>
      <w:r>
        <w:t>30z</w:t>
        <w:tab/>
        <w:t>G 23 D Nr. 2699</w:t>
      </w:r>
    </w:p>
    <w:p>
      <w:r>
        <w:t>33</w:t>
        <w:tab/>
        <w:t>S. 268</w:t>
      </w:r>
    </w:p>
    <w:p>
      <w:r>
        <w:t>40</w:t>
        <w:tab/>
        <w:t>Pfarrer Ludwig Justus Adolf Schäfer zu Messel für seine Ehefrau geb. Ritter sowie Hofinstrumentenmacher Philipp Peter Backert zu Darmstadt ./. Nachlaß des p[5{s[Hofbuchdrucker]s}s 2{Gottlieb Heinrich} 1{Eylau} zu 6{o[Darmstadt]o}]p und Militärfiskus: Auszahlung des vom Militärfiskus einbehaltenen Erbteils des Deserteurs Georg Konrad R., Sohn des Hoftrompeters Hieronymus R., zu Darmstadt als Erbberechtigtem am Nachlaß E.-R.</w:t>
      </w:r>
    </w:p>
    <w:p>
      <w:r>
        <w:t>43</w:t>
        <w:tab/>
        <w:t>1801 - 1802</w:t>
      </w:r>
    </w:p>
    <w:p>
      <w:r>
        <w:t>45</w:t>
        <w:tab/>
        <w:t>Prov.: Hessen-Darmstadt, Oberappellationsgericht</w:t>
      </w:r>
    </w:p>
    <w:p>
      <w:r>
        <w:br/>
        <w:t>30</w:t>
        <w:tab/>
        <w:t>Nr. 2607/1-2</w:t>
      </w:r>
    </w:p>
    <w:p>
      <w:r>
        <w:t>30a</w:t>
        <w:tab/>
        <w:t>09</w:t>
      </w:r>
    </w:p>
    <w:p>
      <w:r>
        <w:t>30z</w:t>
        <w:tab/>
        <w:t>G 23 D Nr. 2607/1-2</w:t>
      </w:r>
    </w:p>
    <w:p>
      <w:r>
        <w:t>33</w:t>
        <w:tab/>
        <w:t>S. 288</w:t>
      </w:r>
    </w:p>
    <w:p>
      <w:r>
        <w:t>40</w:t>
        <w:tab/>
        <w:t>p[7{Bürger} und 5{s[Buchbinder]s} 2{Georg Heinrich} 1{Sparschneider} zu 6{o[Darmstadt]o}]p ./. Marställer Johann Georg Metzger zu Darmstadt: Besitz an einem Schornstein in ihrer Hofreite in der Großen Ochsengasse zu Darmstadt</w:t>
      </w:r>
    </w:p>
    <w:p>
      <w:r>
        <w:t>41</w:t>
        <w:tab/>
        <w:t>u.a.: Kaufvertrag zwischen Johann Melchior Schwerzel und seiner Ehefrau Maria Elisabeth Gengnagel sowie Bibliothekar Johann Balthasar Moscherosch und seiner Ehefrau Anna Klara über einen Teil des Hofes G. in der Großen Ochsengasse (1692)</w:t>
      </w:r>
    </w:p>
    <w:p>
      <w:r>
        <w:t>43</w:t>
        <w:tab/>
        <w:t>1753 - 1758</w:t>
      </w:r>
    </w:p>
    <w:p>
      <w:r>
        <w:t>45</w:t>
        <w:tab/>
        <w:t>Prov.: Hessen-Darmstadt, Oberappellationsgericht</w:t>
      </w:r>
    </w:p>
    <w:p>
      <w:r>
        <w:t>50</w:t>
        <w:tab/>
        <w:t>2 Bde.</w:t>
      </w:r>
    </w:p>
    <w:p>
      <w:r>
        <w:br/>
        <w:t>30</w:t>
        <w:tab/>
        <w:t>Nr. 2620/1-2</w:t>
      </w:r>
    </w:p>
    <w:p>
      <w:r>
        <w:t>30a</w:t>
        <w:tab/>
        <w:t>10</w:t>
      </w:r>
    </w:p>
    <w:p>
      <w:r>
        <w:t>30z</w:t>
        <w:tab/>
        <w:t>G 23 D Nr. 2620/1-2</w:t>
      </w:r>
    </w:p>
    <w:p>
      <w:r>
        <w:t>33</w:t>
        <w:tab/>
        <w:t>S. 295</w:t>
      </w:r>
    </w:p>
    <w:p>
      <w:r>
        <w:t>40</w:t>
        <w:tab/>
        <w:t>Zollverwalter und Mehlwaageschreiber Johann Dietrich Sumpf zu Darmstadt ./. p[7{Bürger} und 5{s[Buchbinder]s} 2{Johannes} 1{Westphal} zu 6{o[Frankfurt&lt;/M.&gt;]o}]p: Forderung aus Unrichtigkeit von Lotterielisten</w:t>
      </w:r>
    </w:p>
    <w:p>
      <w:r>
        <w:t>43</w:t>
        <w:tab/>
        <w:t>1763 - 1764</w:t>
      </w:r>
    </w:p>
    <w:p>
      <w:r>
        <w:t>45</w:t>
        <w:tab/>
        <w:t>Prov.: Hessen-Darmstadt, Oberappellationsgericht</w:t>
      </w:r>
    </w:p>
    <w:p>
      <w:r>
        <w:t>50</w:t>
        <w:tab/>
        <w:t>2 Bde.</w:t>
      </w:r>
    </w:p>
    <w:p/>
    <w:p/>
    <w:p>
      <w:r>
        <w:br/>
        <w:t>20</w:t>
        <w:tab/>
        <w:t>G 23 E</w:t>
      </w:r>
    </w:p>
    <w:p>
      <w:r>
        <w:t>20a</w:t>
        <w:tab/>
        <w:t>046</w:t>
      </w:r>
    </w:p>
    <w:p>
      <w:r>
        <w:t>21</w:t>
        <w:tab/>
        <w:t>Oberappellations- und Kassationsgericht für die Landgrafschaft und das Großherzogtum Hessen / Oberlandesgericht Darmstadt</w:t>
      </w:r>
    </w:p>
    <w:p>
      <w:r>
        <w:t>22</w:t>
        <w:tab/>
        <w:t>G Behörden und Ämter Großherzogtum und Volksstaat Hessen \ G 21 - 30 Justizverwaltung \ G 23 Oberappellations- und Kassationsgericht / Oberlandesgericht Darmstadt \ #G 23 E Zivilprozesse der Provinz Oberhessen</w:t>
      </w:r>
    </w:p>
    <w:p>
      <w:r>
        <w:t>23</w:t>
        <w:tab/>
        <w:t>1730 - 1880</w:t>
      </w:r>
    </w:p>
    <w:p>
      <w:r>
        <w:t>24</w:t>
        <w:tab/>
        <w:t>Findbuch, PC</w:t>
      </w:r>
    </w:p>
    <w:p>
      <w:r>
        <w:t>25</w:t>
        <w:tab/>
        <w:t>Gedrucktes Findbuch: Repertorien des Hessischen Staatsarchivs Darmstadt, Bd. 29/3: Abteilung G 23 Oberappellationsgericht, Band 3: Zivilprozesse der Provinz Oberhessen 1730 - 1880 (G 23 E), Darmstadt 1998.</w:t>
      </w:r>
    </w:p>
    <w:p>
      <w:r>
        <w:t>26</w:t>
        <w:tab/>
        <w:t>&lt; - &gt;</w:t>
      </w:r>
    </w:p>
    <w:p>
      <w:r>
        <w:t>26a</w:t>
        <w:tab/>
        <w:t>01</w:t>
      </w:r>
    </w:p>
    <w:p>
      <w:r>
        <w:t>27</w:t>
        <w:tab/>
        <w:t>1. Schriftverkehr und Freiwillige Gerichtsbarkeit</w:t>
      </w:r>
    </w:p>
    <w:p>
      <w:r>
        <w:t>30</w:t>
        <w:tab/>
        <w:t>Nr. 703</w:t>
      </w:r>
    </w:p>
    <w:p>
      <w:r>
        <w:t>30a</w:t>
        <w:tab/>
        <w:t>01</w:t>
      </w:r>
    </w:p>
    <w:p>
      <w:r>
        <w:t>30z</w:t>
        <w:tab/>
        <w:t>G 23 E Nr. 703</w:t>
      </w:r>
    </w:p>
    <w:p>
      <w:r>
        <w:t>33</w:t>
        <w:tab/>
        <w:t>S. 7 f.</w:t>
      </w:r>
    </w:p>
    <w:p>
      <w:r>
        <w:t>40</w:t>
        <w:tab/>
        <w:t>Beschwerde der p[2{Charlotte Henriette} 1{Hezel}]p, Ehefrau des p[7{Geheimen Regierungsrats} und 4{Professor}s 1{Hezel} zu 6{o[Gießen]o}]p über die k[1{Universität} 2{Gießen}]k in ihrer Sache ./. k[1{Bergmännische s[Buchdruckerei]s} zu 2{o[Rudolstadt]o}]k: Schuldforderung</w:t>
      </w:r>
    </w:p>
    <w:p>
      <w:r>
        <w:t>43</w:t>
        <w:tab/>
        <w:t>1802</w:t>
      </w:r>
    </w:p>
    <w:p>
      <w:r>
        <w:br/>
        <w:t>26</w:t>
        <w:tab/>
        <w:t>&lt; - &gt;</w:t>
      </w:r>
    </w:p>
    <w:p>
      <w:r>
        <w:t>26a</w:t>
        <w:tab/>
        <w:t>02</w:t>
      </w:r>
    </w:p>
    <w:p>
      <w:r>
        <w:t>27</w:t>
        <w:tab/>
        <w:t>2. Prozesse mit Gemeinden und Gebietskörperschaften</w:t>
      </w:r>
    </w:p>
    <w:p>
      <w:r>
        <w:t>30</w:t>
        <w:tab/>
        <w:t>Nr. 612</w:t>
      </w:r>
    </w:p>
    <w:p>
      <w:r>
        <w:t>30a</w:t>
        <w:tab/>
        <w:t>01</w:t>
      </w:r>
    </w:p>
    <w:p>
      <w:r>
        <w:t>30z</w:t>
        <w:tab/>
        <w:t>G 23 E Nr. 612</w:t>
      </w:r>
    </w:p>
    <w:p>
      <w:r>
        <w:t>33</w:t>
        <w:tab/>
        <w:t>S. 43</w:t>
      </w:r>
    </w:p>
    <w:p>
      <w:r>
        <w:t>40</w:t>
        <w:tab/>
        <w:t>Stadt o[Gießen]o ./. Christian Busch im Gasthaus "zum Darmstädter Haus" zu Gießen: Entschädigung für verstärkten Regenwasserzufluß auf seinen Acker durch eine neue Wegeanlage</w:t>
      </w:r>
    </w:p>
    <w:p>
      <w:r>
        <w:t>41</w:t>
        <w:tab/>
        <w:t>u.a.: Hinweis auf den p[5{s[Hofbuchhändler]s} 1{Heyer}]p als ehemaliger Eigentümer des Ackers</w:t>
      </w:r>
    </w:p>
    <w:p>
      <w:r>
        <w:t>43</w:t>
        <w:tab/>
        <w:t>1847 - 1848</w:t>
      </w:r>
    </w:p>
    <w:p>
      <w:r>
        <w:br/>
        <w:t>30</w:t>
        <w:tab/>
        <w:t>Nr. 627</w:t>
      </w:r>
    </w:p>
    <w:p>
      <w:r>
        <w:t>30a</w:t>
        <w:tab/>
        <w:t>02</w:t>
      </w:r>
    </w:p>
    <w:p>
      <w:r>
        <w:t>30z</w:t>
        <w:tab/>
        <w:t>G 23 E Nr. 627</w:t>
      </w:r>
    </w:p>
    <w:p>
      <w:r>
        <w:t>33</w:t>
        <w:tab/>
        <w:t>S. 44</w:t>
      </w:r>
    </w:p>
    <w:p>
      <w:r>
        <w:t>40</w:t>
        <w:tab/>
        <w:t>k[1{Stadt} 2{o[Gießen]o}]k ./. Erben des p[5{s[Buchhändler]s}s 2{Balthasar} 1{Ferber} zu 6{Gießen}]p und umgekehrt: Enteignung eines Wohnhauses</w:t>
      </w:r>
    </w:p>
    <w:p>
      <w:r>
        <w:t>43</w:t>
        <w:tab/>
        <w:t>1867 - 1868</w:t>
      </w:r>
    </w:p>
    <w:p>
      <w:r>
        <w:br/>
        <w:t>30</w:t>
        <w:tab/>
        <w:t>Nr. 755</w:t>
      </w:r>
    </w:p>
    <w:p>
      <w:r>
        <w:t>30a</w:t>
        <w:tab/>
        <w:t>03</w:t>
      </w:r>
    </w:p>
    <w:p>
      <w:r>
        <w:t>30z</w:t>
        <w:tab/>
        <w:t>G 23 E Nr. 755</w:t>
      </w:r>
    </w:p>
    <w:p>
      <w:r>
        <w:t>33</w:t>
        <w:tab/>
        <w:t>S. 96</w:t>
      </w:r>
    </w:p>
    <w:p>
      <w:r>
        <w:t>40</w:t>
        <w:tab/>
        <w:t>k[1{s[Buchhandlung]s der Großherzoglich-Hessischen Invalidenanstalt}2{o[&lt;Darmstadt&gt;]o}]k ./. k[1{Gemeinde} 2{o[Schlitz]o}]k: s[Zeitungsabonnementgelder]s</w:t>
      </w:r>
    </w:p>
    <w:p>
      <w:r>
        <w:t>43</w:t>
        <w:tab/>
        <w:t>1840 - 1851</w:t>
      </w:r>
    </w:p>
    <w:p>
      <w:r>
        <w:br/>
        <w:t>26</w:t>
        <w:tab/>
        <w:t>&lt; - &gt;</w:t>
      </w:r>
    </w:p>
    <w:p>
      <w:r>
        <w:t>26a</w:t>
        <w:tab/>
        <w:t>04</w:t>
      </w:r>
    </w:p>
    <w:p>
      <w:r>
        <w:t>27</w:t>
        <w:tab/>
        <w:t>4. Prozesse mit Korporationen und Firmen</w:t>
      </w:r>
    </w:p>
    <w:p>
      <w:r>
        <w:t>30</w:t>
        <w:tab/>
        <w:t>Nr. 2001</w:t>
      </w:r>
    </w:p>
    <w:p>
      <w:r>
        <w:t>30a</w:t>
        <w:tab/>
        <w:t>01</w:t>
      </w:r>
    </w:p>
    <w:p>
      <w:r>
        <w:t>30z</w:t>
        <w:tab/>
        <w:t>G 23 E Nr. 2001</w:t>
      </w:r>
    </w:p>
    <w:p>
      <w:r>
        <w:t>33</w:t>
        <w:tab/>
        <w:t>S. 134</w:t>
      </w:r>
    </w:p>
    <w:p>
      <w:r>
        <w:t>40</w:t>
        <w:tab/>
        <w:t>k[1{s[Buchhandlung]s p[Tasche]p und p[Müller]p} zu 2{o[Gießen]o}]k ./. p[4{Professor Dr.} (2{Karl Theodor}) 1{Welker} zu 6{o[Bonn]o}]p: s[2{Forderung aus einem} 1{Verlagsvertrag}]s</w:t>
      </w:r>
    </w:p>
    <w:p>
      <w:r>
        <w:t>43</w:t>
        <w:tab/>
        <w:t>1824</w:t>
      </w:r>
    </w:p>
    <w:p>
      <w:r>
        <w:br/>
        <w:t>26</w:t>
        <w:tab/>
        <w:t>&lt; - &gt;</w:t>
      </w:r>
    </w:p>
    <w:p>
      <w:r>
        <w:t>26a</w:t>
        <w:tab/>
        <w:t>06</w:t>
      </w:r>
    </w:p>
    <w:p>
      <w:r>
        <w:t>27</w:t>
        <w:tab/>
        <w:t>6. Private Rechtsstreitigkeiten</w:t>
      </w:r>
    </w:p>
    <w:p>
      <w:r>
        <w:t>30</w:t>
        <w:tab/>
        <w:t>Nr. 165</w:t>
      </w:r>
    </w:p>
    <w:p>
      <w:r>
        <w:t>30a</w:t>
        <w:tab/>
        <w:t>01</w:t>
      </w:r>
    </w:p>
    <w:p>
      <w:r>
        <w:t>30z</w:t>
        <w:tab/>
        <w:t>G 23 E Nr. 165</w:t>
      </w:r>
    </w:p>
    <w:p>
      <w:r>
        <w:t>33</w:t>
        <w:tab/>
        <w:t>S. 168</w:t>
      </w:r>
    </w:p>
    <w:p>
      <w:r>
        <w:t>40</w:t>
        <w:tab/>
        <w:t>Schlossermeister Karl Burkhard zu Gießen ./. p[5{s[Buchbindermeister]s} 1{Balser} zu 6{o[Gießen]o}]p: rechtswidrige Anbringung eines Ausstellkastens an der Wand des Nachbarhauses sowie Beschädigung des Eckbandes</w:t>
      </w:r>
    </w:p>
    <w:p>
      <w:r>
        <w:t>43</w:t>
        <w:tab/>
        <w:t>1835 - 1839</w:t>
      </w:r>
    </w:p>
    <w:p>
      <w:r>
        <w:br/>
        <w:t>30</w:t>
        <w:tab/>
        <w:t>Nr. 309</w:t>
      </w:r>
    </w:p>
    <w:p>
      <w:r>
        <w:t>30a</w:t>
        <w:tab/>
        <w:t>02</w:t>
      </w:r>
    </w:p>
    <w:p>
      <w:r>
        <w:t>30z</w:t>
        <w:tab/>
        <w:t>G 23 E Nr. 309</w:t>
      </w:r>
    </w:p>
    <w:p>
      <w:r>
        <w:t>33</w:t>
        <w:tab/>
        <w:t>S. 178</w:t>
      </w:r>
    </w:p>
    <w:p>
      <w:r>
        <w:t>40</w:t>
        <w:tab/>
        <w:t>p[5{s[Buchbinder]s} 2{Ernst} 1{Eberling} und Bausekretär (Eduard Friedrich Viktor) Melior zu 6{o[Büdingen]o}]p ./. Witwe des Karl Hofmeister zu Büdingen: Nichtigkeitsbeschwerde in einer Grundstückssache</w:t>
      </w:r>
    </w:p>
    <w:p>
      <w:r>
        <w:t>43</w:t>
        <w:tab/>
        <w:t>1849 - 1859 ; 1862</w:t>
      </w:r>
    </w:p>
    <w:p>
      <w:r>
        <w:br/>
        <w:t>30</w:t>
        <w:tab/>
        <w:t>Nr. 814/1</w:t>
      </w:r>
    </w:p>
    <w:p>
      <w:r>
        <w:t>30a</w:t>
        <w:tab/>
        <w:t>03</w:t>
      </w:r>
    </w:p>
    <w:p>
      <w:r>
        <w:t>30z</w:t>
        <w:tab/>
        <w:t>G 23 E Nr. 814/1</w:t>
      </w:r>
    </w:p>
    <w:p>
      <w:r>
        <w:t>33</w:t>
        <w:tab/>
        <w:t>S. 213</w:t>
      </w:r>
    </w:p>
    <w:p>
      <w:r>
        <w:t>40</w:t>
        <w:tab/>
        <w:t>p[5{s[Buchbinder]s} 2{Heinrich} 1{Hoffmann} zu 6{o[Gießen]o}]p ./. Wirt Friedrich Führer zu Gießen und umgekehrt; Eigentumsbeeinträchtigung durch Eindringen von Jauche aus dem Nachbargrundstück in die Holzremise des Klägers, Band 1</w:t>
      </w:r>
    </w:p>
    <w:p>
      <w:r>
        <w:t>43</w:t>
        <w:tab/>
        <w:t>1869 - 1870</w:t>
      </w:r>
    </w:p>
    <w:p>
      <w:r>
        <w:br/>
        <w:t>30</w:t>
        <w:tab/>
        <w:t>Nr. 814/2</w:t>
      </w:r>
    </w:p>
    <w:p>
      <w:r>
        <w:t>30a</w:t>
        <w:tab/>
        <w:t>04</w:t>
      </w:r>
    </w:p>
    <w:p>
      <w:r>
        <w:t>30z</w:t>
        <w:tab/>
        <w:t>G 23 E Nr. 814/2</w:t>
      </w:r>
    </w:p>
    <w:p>
      <w:r>
        <w:t>33</w:t>
        <w:tab/>
        <w:t>S. 213</w:t>
      </w:r>
    </w:p>
    <w:p>
      <w:r>
        <w:t>40</w:t>
        <w:tab/>
        <w:t>p[5{s[Buchbinder]s} 2{Heinrich} 1{Hoffmann} zu 6{o[Gießen]o}]p ./. Wirt Friedrich Führer zu Gießen und umgekehrt; Eigentumsbeeinträchtigung durch Eindringen von Jauche aus dem Nachbargrundstück in die Holzremise des Klägers, Band 2</w:t>
      </w:r>
    </w:p>
    <w:p>
      <w:r>
        <w:t>43</w:t>
        <w:tab/>
        <w:t>1869 - 1870</w:t>
      </w:r>
    </w:p>
    <w:p>
      <w:r>
        <w:br/>
        <w:t>30</w:t>
        <w:tab/>
        <w:t>Nr. 814/3</w:t>
      </w:r>
    </w:p>
    <w:p>
      <w:r>
        <w:t>30a</w:t>
        <w:tab/>
        <w:t>05</w:t>
      </w:r>
    </w:p>
    <w:p>
      <w:r>
        <w:t>30z</w:t>
        <w:tab/>
        <w:t>G 23 E Nr. 814/3</w:t>
      </w:r>
    </w:p>
    <w:p>
      <w:r>
        <w:t>33</w:t>
        <w:tab/>
        <w:t>S. 213</w:t>
      </w:r>
    </w:p>
    <w:p>
      <w:r>
        <w:t>40</w:t>
        <w:tab/>
        <w:t>p[5{s[Buchbinder]s} 2{Heinrich} 1{Hoffmann} zu 6{o[Gießen]o}]p ./. Wirt Friedrich Führer zu Gießen und umgekehrt; Eigentumsbeeinträchtigung durch Eindringen von Jauche aus dem Nachbargrundstück in die Holzremise des Klägers, Band 3</w:t>
      </w:r>
    </w:p>
    <w:p>
      <w:r>
        <w:t>43</w:t>
        <w:tab/>
        <w:t>1868 - 1875</w:t>
      </w:r>
    </w:p>
    <w:p>
      <w:r>
        <w:br/>
        <w:t>30</w:t>
        <w:tab/>
        <w:t>Nr. 888</w:t>
      </w:r>
    </w:p>
    <w:p>
      <w:r>
        <w:t>30a</w:t>
        <w:tab/>
        <w:t>06</w:t>
      </w:r>
    </w:p>
    <w:p>
      <w:r>
        <w:t>30z</w:t>
        <w:tab/>
        <w:t>G 23 E Nr. 888</w:t>
      </w:r>
    </w:p>
    <w:p>
      <w:r>
        <w:t>33</w:t>
        <w:tab/>
        <w:t>S. 231</w:t>
      </w:r>
    </w:p>
    <w:p>
      <w:r>
        <w:t>40</w:t>
        <w:tab/>
        <w:t>Erben des p[5{s[Buchdrucker]s}s 1{Krämer} zu 6{o[Darmstadt]o}]p ./. p[5{s[Hof- und Universitätsbuchhändler]s} 1{Heyer} zu 6{o[Gießen]o}]p: Forderungen (nur Fragment)</w:t>
      </w:r>
    </w:p>
    <w:p>
      <w:r>
        <w:t>43</w:t>
        <w:tab/>
        <w:t>1814</w:t>
      </w:r>
    </w:p>
    <w:p>
      <w:r>
        <w:br/>
        <w:t>30</w:t>
        <w:tab/>
        <w:t>Nr. 1159</w:t>
      </w:r>
    </w:p>
    <w:p>
      <w:r>
        <w:t>30a</w:t>
        <w:tab/>
        <w:t>07</w:t>
      </w:r>
    </w:p>
    <w:p>
      <w:r>
        <w:t>30z</w:t>
        <w:tab/>
        <w:t>G 23 E Nr. 1159</w:t>
      </w:r>
    </w:p>
    <w:p>
      <w:r>
        <w:t>33</w:t>
        <w:tab/>
        <w:t>S. 259</w:t>
      </w:r>
    </w:p>
    <w:p>
      <w:r>
        <w:t>40</w:t>
        <w:tab/>
        <w:t>p[5{s[Kanzleibuchdrucker]s} 2{Johann} 1{Müller} zu 6{o[Gießen]o}]p ./. Ehefrau des Johann Georg Korweg zu Gießen: Erbstreitigkeiten</w:t>
      </w:r>
    </w:p>
    <w:p>
      <w:r>
        <w:t>41</w:t>
        <w:tab/>
        <w:t>u.a.: Stammbaum von Georg Korwegs Nachkommen</w:t>
      </w:r>
    </w:p>
    <w:p>
      <w:r>
        <w:t>43</w:t>
        <w:tab/>
        <w:t>1739 - 1740</w:t>
      </w:r>
    </w:p>
    <w:p>
      <w:r>
        <w:br/>
        <w:t>30</w:t>
        <w:tab/>
        <w:t>Nr. 2012</w:t>
      </w:r>
    </w:p>
    <w:p>
      <w:r>
        <w:t>30a</w:t>
        <w:tab/>
        <w:t>08</w:t>
      </w:r>
    </w:p>
    <w:p>
      <w:r>
        <w:t>30z</w:t>
        <w:tab/>
        <w:t>G 23 E Nr. 2012</w:t>
      </w:r>
    </w:p>
    <w:p>
      <w:r>
        <w:t>33</w:t>
        <w:tab/>
        <w:t>S. 369</w:t>
      </w:r>
    </w:p>
    <w:p>
      <w:r>
        <w:t>40</w:t>
        <w:tab/>
        <w:t>Schuhmacher Christian Trapp zu Lauterbach ./. p[5{s[Buchhändler]s} 2{Wilhelm} 1{Semm} zu 6{o[Lauterbach]o}]p: Störung in der Nutzung einer Einfahrt</w:t>
      </w:r>
    </w:p>
    <w:p>
      <w:r>
        <w:t>43</w:t>
        <w:tab/>
        <w:t>1873 - 1875</w:t>
      </w:r>
    </w:p>
    <w:p/>
    <w:p/>
    <w:p>
      <w:r>
        <w:br/>
        <w:t>20</w:t>
        <w:tab/>
        <w:t>G 23 F</w:t>
      </w:r>
    </w:p>
    <w:p>
      <w:r>
        <w:t>20a</w:t>
        <w:tab/>
        <w:t>047</w:t>
      </w:r>
    </w:p>
    <w:p>
      <w:r>
        <w:t>21</w:t>
        <w:tab/>
        <w:t>Oberlandesgericht Oberappellations- und Kassationsgericht Darmstadt</w:t>
      </w:r>
    </w:p>
    <w:p>
      <w:r>
        <w:t>22</w:t>
        <w:tab/>
        <w:t>G Behörden und Ämter Großherzogtum und Volksstaat Hessen \ G 21 - 30 Justizverwaltung \ G 23 Oberappellations- und Kassationsgericht / Oberlandesgericht Darmstadt \ #G 23 F Strafsachen</w:t>
      </w:r>
    </w:p>
    <w:p>
      <w:r>
        <w:t>23</w:t>
        <w:tab/>
        <w:t>1850 - 1879</w:t>
      </w:r>
    </w:p>
    <w:p>
      <w:r>
        <w:t>24</w:t>
        <w:tab/>
        <w:t>Findkartei</w:t>
      </w:r>
    </w:p>
    <w:p>
      <w:r>
        <w:t>25</w:t>
        <w:tab/>
        <w:t>Bei den Akten dieses bestandes handlet es sich fast nur um Urteile</w:t>
      </w:r>
    </w:p>
    <w:p>
      <w:r>
        <w:t>30</w:t>
        <w:tab/>
        <w:t>Nr. 363</w:t>
      </w:r>
    </w:p>
    <w:p>
      <w:r>
        <w:t>30a</w:t>
        <w:tab/>
        <w:t>01</w:t>
      </w:r>
    </w:p>
    <w:p>
      <w:r>
        <w:t>30z</w:t>
        <w:tab/>
        <w:t>G 23 F Nr. 363</w:t>
      </w:r>
    </w:p>
    <w:p>
      <w:r>
        <w:t>40</w:t>
        <w:tab/>
        <w:t>p[2{Sturmius} 1{Müller}, 5{s[Buchbinder]s} und 7{Tapezierer}, 6{o[Fulda]o}]p: Beleidigung</w:t>
      </w:r>
    </w:p>
    <w:p>
      <w:r>
        <w:t>43</w:t>
        <w:tab/>
        <w:t>1873</w:t>
      </w:r>
    </w:p>
    <w:p>
      <w:r>
        <w:br/>
        <w:t>30</w:t>
        <w:tab/>
        <w:t>Nr. 351</w:t>
      </w:r>
    </w:p>
    <w:p>
      <w:r>
        <w:t>30a</w:t>
        <w:tab/>
        <w:t>02</w:t>
      </w:r>
    </w:p>
    <w:p>
      <w:r>
        <w:t>30z</w:t>
        <w:tab/>
        <w:t>G 23 F Nr. 351</w:t>
      </w:r>
    </w:p>
    <w:p>
      <w:r>
        <w:t>40</w:t>
        <w:tab/>
        <w:t>Aaron Katz, Kaufmann, Gießen; August Oppenheimer, Liquerfabrikant, Gießen; Hermann Katz aus Philadelphia; p[2{Friedrich Christian} 1{Pietsch}, 5{s[Buchdruckereibesitzer]s} in 6{o[Gießen]o}]p: Beleidigung</w:t>
      </w:r>
    </w:p>
    <w:p>
      <w:r>
        <w:t>43</w:t>
        <w:tab/>
        <w:t>1876</w:t>
      </w:r>
    </w:p>
    <w:p>
      <w:r>
        <w:br/>
        <w:t>30</w:t>
        <w:tab/>
        <w:t>Nr. 318</w:t>
      </w:r>
    </w:p>
    <w:p>
      <w:r>
        <w:t>30a</w:t>
        <w:tab/>
        <w:t>03</w:t>
      </w:r>
    </w:p>
    <w:p>
      <w:r>
        <w:t>30z</w:t>
        <w:tab/>
        <w:t>G 23 F Nr. 318</w:t>
      </w:r>
    </w:p>
    <w:p>
      <w:r>
        <w:t>40</w:t>
        <w:tab/>
        <w:t>p[2{Christian} 1{Abt}, 5{Literat}, 6{o[Neu-Ysenburg]o}]p: Beleidigung</w:t>
      </w:r>
    </w:p>
    <w:p>
      <w:r>
        <w:t>43</w:t>
        <w:tab/>
        <w:t>1875</w:t>
      </w:r>
    </w:p>
    <w:p>
      <w:r>
        <w:br/>
        <w:t>30</w:t>
        <w:tab/>
        <w:t>Nr. 254</w:t>
      </w:r>
    </w:p>
    <w:p>
      <w:r>
        <w:t>30a</w:t>
        <w:tab/>
        <w:t>04</w:t>
      </w:r>
    </w:p>
    <w:p>
      <w:r>
        <w:t>30z</w:t>
        <w:tab/>
        <w:t>G 23 F Nr. 254</w:t>
      </w:r>
    </w:p>
    <w:p>
      <w:r>
        <w:t>40</w:t>
        <w:tab/>
        <w:t>p[5{Redakteur} der t[Neuen Offenbacher Tageszeitung]t 2{Karl} 1{Ulrich} zu 6{o[Offenbach]o} 7{(24 J.; geb. in Braunschweig):}]p Beleidigung des p[5{Redakteur}s der t[National-Zeitung]t in 6{o[Berlin]o} 2{Friedrich} 1{Dernburg}]p s[2{&lt;Beleidigung &gt;durch die} 1{Presse}]s</w:t>
      </w:r>
    </w:p>
    <w:p>
      <w:r>
        <w:t>43</w:t>
        <w:tab/>
        <w:t>1878</w:t>
      </w:r>
    </w:p>
    <w:p>
      <w:r>
        <w:br/>
        <w:t>30</w:t>
        <w:tab/>
        <w:t>Nr. 253</w:t>
      </w:r>
    </w:p>
    <w:p>
      <w:r>
        <w:t>30a</w:t>
        <w:tab/>
        <w:t>05</w:t>
      </w:r>
    </w:p>
    <w:p>
      <w:r>
        <w:t>30z</w:t>
        <w:tab/>
        <w:t>G 23 F Nr. 253</w:t>
      </w:r>
    </w:p>
    <w:p>
      <w:r>
        <w:t>40</w:t>
        <w:tab/>
        <w:t>p[5{Redakteur} der in Offenbach erscheinenden t[Neuen Offenbacher Zeitung]t 2{Karl} 1{Ulrich} zu 6{o[Offenbach]o} 7{(24 J.; geb. in Braunschweig):}]p Beleidigung des p[2{Friedrich} 1{Leo} zu 6{Offenbach}]p s[2{&lt;Beleidigung &gt;durch die} 1{Presse}]s</w:t>
      </w:r>
    </w:p>
    <w:p>
      <w:r>
        <w:t>43</w:t>
        <w:tab/>
        <w:t>1878</w:t>
      </w:r>
    </w:p>
    <w:p>
      <w:r>
        <w:br/>
        <w:t>30</w:t>
        <w:tab/>
        <w:t>Nr. 252</w:t>
      </w:r>
    </w:p>
    <w:p>
      <w:r>
        <w:t>30a</w:t>
        <w:tab/>
        <w:t>06</w:t>
      </w:r>
    </w:p>
    <w:p>
      <w:r>
        <w:t>30z</w:t>
        <w:tab/>
        <w:t>G 23 F Nr. 252</w:t>
      </w:r>
    </w:p>
    <w:p>
      <w:r>
        <w:t>40</w:t>
        <w:tab/>
        <w:t>Ehemaliger p[5{Redakteur} der t[Offenbacher Zeitung]t 2{Karl} 1{Ulrich} zu 6{o[Offenbach]o} 7{(26 J.; geb. in Braunschweig):}]p s[2{Beleidigung durch die} 1{Presse}]s</w:t>
      </w:r>
    </w:p>
    <w:p>
      <w:r>
        <w:t>43</w:t>
        <w:tab/>
        <w:t>1879</w:t>
      </w:r>
    </w:p>
    <w:p>
      <w:r>
        <w:br/>
        <w:t>30</w:t>
        <w:tab/>
        <w:t>Nr. 251</w:t>
      </w:r>
    </w:p>
    <w:p>
      <w:r>
        <w:t>30a</w:t>
        <w:tab/>
        <w:t>07</w:t>
      </w:r>
    </w:p>
    <w:p>
      <w:r>
        <w:t>30z</w:t>
        <w:tab/>
        <w:t>G 23 F Nr. 251</w:t>
      </w:r>
    </w:p>
    <w:p>
      <w:r>
        <w:t>40</w:t>
        <w:tab/>
        <w:t>p[5{Redakteur} der t[Offenbacher Tages-Zeitung]t zu 6{o[Offenbach]o} 2{Karl} 1{Ulrich} 7{(22 J.; geb. in Braunschweig):}]p Beleidigung des großherzoglichen p[5{Bürgermeister}s 1{Euler} zu 6{o[Ober-Roden]o}]p und wiederholte Beleidigung des p[5{Redakteur}s 2{Georg Philipp} 1{Werner} zu 6{Offenbach}]p</w:t>
      </w:r>
    </w:p>
    <w:p>
      <w:r>
        <w:t>43</w:t>
        <w:tab/>
        <w:t>1876</w:t>
      </w:r>
    </w:p>
    <w:p>
      <w:r>
        <w:br/>
        <w:t>30</w:t>
        <w:tab/>
        <w:t>Nr. 250</w:t>
      </w:r>
    </w:p>
    <w:p>
      <w:r>
        <w:t>30a</w:t>
        <w:tab/>
        <w:t>08</w:t>
      </w:r>
    </w:p>
    <w:p>
      <w:r>
        <w:t>30z</w:t>
        <w:tab/>
        <w:t>G 23 F Nr. 250</w:t>
      </w:r>
    </w:p>
    <w:p>
      <w:r>
        <w:t>40</w:t>
        <w:tab/>
        <w:t>p[5{s[Buchdrucker]s} in 6{o[Kempen (Regierungsbezirk Düsseldorf)]o} und 7{ehemaliger Geschäftsführer der k[1{p[Rachor]p'schen s[Buchdruckerei]s} in 2{o[Dieburg]o}]k} 2{August} 1{Teck}]p (35 J.): Beleidigung des p[5{Redakteur}s des t[Odenwälder Boten]t 2{Jakob} 1{Lautz} zu 6{o[Groß-Umstadt]o}]p in Nr. 118 der t[Hessischen Volksblätter]t 1874</w:t>
      </w:r>
    </w:p>
    <w:p>
      <w:r>
        <w:t>43</w:t>
        <w:tab/>
        <w:t>1875</w:t>
      </w:r>
    </w:p>
    <w:p>
      <w:r>
        <w:br/>
        <w:t>30</w:t>
        <w:tab/>
        <w:t>Nr. 248</w:t>
      </w:r>
    </w:p>
    <w:p>
      <w:r>
        <w:t>30a</w:t>
        <w:tab/>
        <w:t>09</w:t>
      </w:r>
    </w:p>
    <w:p>
      <w:r>
        <w:t>30z</w:t>
        <w:tab/>
        <w:t>G 23 F Nr. 248</w:t>
      </w:r>
    </w:p>
    <w:p>
      <w:r>
        <w:t>40</w:t>
        <w:tab/>
        <w:t>p[5{Katholischer Pfarrer} 2{Heinrich Simon} 1{Seib} zu 6{o[Groß-Umstadt]o} 7{(48 J.: geb. in Bensheim)}]p und p[5{Redakteur} des t[Starkenburger Provinzialanzeigers]t 2{Eduard} 1{Schmidt} zu 6{o[Dieburg]o} 7{(44 J.; geb. in Königsberg/Preußen):}]p Beleidung des p[5{Bürgermeister}s 1{Heyl} zu 6{Groß-Umstadt}]p durch einen Artikel im t[Starkenburger Anzeiger]t in Nr. 72 1872 "Zur Beachtung für den t[Odenwälder Boten]t und Konsorten"</w:t>
      </w:r>
    </w:p>
    <w:p>
      <w:r>
        <w:t>43</w:t>
        <w:tab/>
        <w:t>1873</w:t>
      </w:r>
    </w:p>
    <w:p>
      <w:r>
        <w:br/>
        <w:t>30</w:t>
        <w:tab/>
        <w:t>Nr. 247</w:t>
      </w:r>
    </w:p>
    <w:p>
      <w:r>
        <w:t>30a</w:t>
        <w:tab/>
        <w:t>10</w:t>
      </w:r>
    </w:p>
    <w:p>
      <w:r>
        <w:t>30z</w:t>
        <w:tab/>
        <w:t>G 23 F Nr. 247</w:t>
      </w:r>
    </w:p>
    <w:p>
      <w:r>
        <w:t>40</w:t>
        <w:tab/>
        <w:t>p[5{Redakteur} des t[Schulboten in Hessen]t und 7{ehemaliger Schullehrer in o[Hengershausen]o} 2{Johann} 1{Schmitt} zu 6{o[Darmstadt]o}]p (57 J.): Beleidigung des p[5{Bürgermeister}s 1{Löhner} zu 6{o[Heldenbergen]o}]p</w:t>
      </w:r>
    </w:p>
    <w:p>
      <w:r>
        <w:t>43</w:t>
        <w:tab/>
        <w:t>1873</w:t>
      </w:r>
    </w:p>
    <w:p>
      <w:r>
        <w:br/>
        <w:t>30</w:t>
        <w:tab/>
        <w:t>Nr. 246</w:t>
      </w:r>
    </w:p>
    <w:p>
      <w:r>
        <w:t>30a</w:t>
        <w:tab/>
        <w:t>11</w:t>
      </w:r>
    </w:p>
    <w:p>
      <w:r>
        <w:t>30z</w:t>
        <w:tab/>
        <w:t>G 23 F Nr. 246</w:t>
      </w:r>
    </w:p>
    <w:p>
      <w:r>
        <w:t>40</w:t>
        <w:tab/>
        <w:t>p[5{Redakteur} 1{Ramspeck}]p, p[5{großherzoglicher Gerichtsadvokat} 1{Emmerling}]p, p[5{s[Verleger]s} 2{Rudolph} 1{Fendt}]p und p[5{Bierbrauer} 2{Wilhelm} 1{Diehl} zu 6{o[Darmstadt]o}]p: s[2{Beleidigung durch die} 1{Presse}]s (Artikel "Eine nach Darmstadt spielende Vergiftungsgeschichte" in Nr. 110 der t[Neuen Hessischen Volksblätter]t)</w:t>
      </w:r>
    </w:p>
    <w:p>
      <w:r>
        <w:t>43</w:t>
        <w:tab/>
        <w:t>1877</w:t>
      </w:r>
    </w:p>
    <w:p>
      <w:r>
        <w:br/>
        <w:t>30</w:t>
        <w:tab/>
        <w:t>Nr. 245</w:t>
      </w:r>
    </w:p>
    <w:p>
      <w:r>
        <w:t>30a</w:t>
        <w:tab/>
        <w:t>12</w:t>
      </w:r>
    </w:p>
    <w:p>
      <w:r>
        <w:t>30z</w:t>
        <w:tab/>
        <w:t>G 23 F Nr. 245</w:t>
      </w:r>
    </w:p>
    <w:p>
      <w:r>
        <w:t>40</w:t>
        <w:tab/>
        <w:t>p[5{Freireligiöser Prediger} 2{Johannes} 1{Ronge} zu 6{o[Darmstadt]o} 7{(65 J.; geb. in Bischofswald):}]p Beleidigungen des p[5{Pfarrer}s 1{Gredy} zu 6{o[Odernheim]o}]p durch Artikel in der t[Neuen Religiösen Reform]t Nr. 33 1877 und Nr. 4 und Nr. 5 1878</w:t>
      </w:r>
    </w:p>
    <w:p>
      <w:r>
        <w:t>43</w:t>
        <w:tab/>
        <w:t>1878</w:t>
      </w:r>
    </w:p>
    <w:p>
      <w:r>
        <w:br/>
        <w:t>30</w:t>
        <w:tab/>
        <w:t>Nr. 243</w:t>
      </w:r>
    </w:p>
    <w:p>
      <w:r>
        <w:t>30a</w:t>
        <w:tab/>
        <w:t>13</w:t>
      </w:r>
    </w:p>
    <w:p>
      <w:r>
        <w:t>30z</w:t>
        <w:tab/>
        <w:t>G 23 F Nr. 243</w:t>
      </w:r>
    </w:p>
    <w:p>
      <w:r>
        <w:t>40</w:t>
        <w:tab/>
        <w:t>p[5{Sparkassenrechner} und 7{ehemaliger Redakteur des Odenwälder Boten} 2{Jakob} 1{Lautz} zu 6{o[Groß-Umstadt]o}]p (42 J.; geb. in Hering): Beleidigung des p[5{evangelischen Dekans} 1{Krug} zu 6{o[Darmstadt]o}]p durch einen Artikel in Nr. 4 des t[Odenwälder Boten]t vom 12.01.1876</w:t>
      </w:r>
    </w:p>
    <w:p>
      <w:r>
        <w:t>43</w:t>
        <w:tab/>
        <w:t>1877</w:t>
      </w:r>
    </w:p>
    <w:p>
      <w:r>
        <w:br/>
        <w:t>30</w:t>
        <w:tab/>
        <w:t>Nr. 242</w:t>
      </w:r>
    </w:p>
    <w:p>
      <w:r>
        <w:t>30a</w:t>
        <w:tab/>
        <w:t>14</w:t>
      </w:r>
    </w:p>
    <w:p>
      <w:r>
        <w:t>30z</w:t>
        <w:tab/>
        <w:t>G 23 F Nr. 242</w:t>
      </w:r>
    </w:p>
    <w:p>
      <w:r>
        <w:t>40</w:t>
        <w:tab/>
        <w:t>p[5{Redakteur} der Starkenburger Provinzialzeitung in 6{o[Dieburg]o} 2{Johann Ernst Eduard} 1{Kadler} 7{(29 J.; geb. in Prausnitz):}]p Beleidigung der obersten deutschen Militärbehörde (k[Königlich Preußisches Kriegsministerium]k) durch einen Artikel in Nr. 110 der t[Starkenburger Provinzialzeitung]t</w:t>
      </w:r>
    </w:p>
    <w:p>
      <w:r>
        <w:t>43</w:t>
        <w:tab/>
        <w:t>1878</w:t>
      </w:r>
    </w:p>
    <w:p>
      <w:r>
        <w:br/>
        <w:t>30</w:t>
        <w:tab/>
        <w:t>Nr. 240</w:t>
      </w:r>
    </w:p>
    <w:p>
      <w:r>
        <w:t>30a</w:t>
        <w:tab/>
        <w:t>15</w:t>
      </w:r>
    </w:p>
    <w:p>
      <w:r>
        <w:t>30z</w:t>
        <w:tab/>
        <w:t>G 23 F Nr. 240</w:t>
      </w:r>
    </w:p>
    <w:p>
      <w:r>
        <w:t>40</w:t>
        <w:tab/>
        <w:t>p[7{Gräflicher Kammerrat} 2{Otto} 1{Kraus} zu 6{o[Michelstadt]o}]p (42 J.) und p[5{s[Buchdrucker]s} und 7{Redakteur des Hessischen Kirchenblatts} in 6{o[Darmstadt]o} 2{Georg} 1{Otto}]p (45 J.): Beleidigende, ungehörige Ausfälle gegen die großherzogliche Staatsregierung und die oberste kirchliche Behörde der evangelischen Landeskirche im t[hessischen Kirchenblatt]t Nr. 48 1877</w:t>
      </w:r>
    </w:p>
    <w:p>
      <w:r>
        <w:t>43</w:t>
        <w:tab/>
        <w:t>1878</w:t>
      </w:r>
    </w:p>
    <w:p>
      <w:r>
        <w:br/>
        <w:t>30</w:t>
        <w:tab/>
        <w:t>Nr. 239</w:t>
      </w:r>
    </w:p>
    <w:p>
      <w:r>
        <w:t>30a</w:t>
        <w:tab/>
        <w:t>16</w:t>
      </w:r>
    </w:p>
    <w:p>
      <w:r>
        <w:t>30z</w:t>
        <w:tab/>
        <w:t>G 23 F Nr. 239</w:t>
      </w:r>
    </w:p>
    <w:p>
      <w:r>
        <w:t>40</w:t>
        <w:tab/>
        <w:t>p[5{Redakteur} der Starkenburger Provinzial-Zeitung in 6{o[Dieburg]o} 2{Johann Ernst Eduard} 1{Kadler} 7{(27 J.; geb. in Prausnitz/Preußen):}]p Beleidigung der p[2{Anna} 1{Filzinger} zu 6{o[Münster]o}]p durch einen Artikel in Nr. 69 der t[Starkenburger Provinzialzeitung]t 1875</w:t>
      </w:r>
    </w:p>
    <w:p>
      <w:r>
        <w:t>43</w:t>
        <w:tab/>
        <w:t>1875</w:t>
      </w:r>
    </w:p>
    <w:p>
      <w:r>
        <w:br/>
        <w:t>30</w:t>
        <w:tab/>
        <w:t>Nr. 238</w:t>
      </w:r>
    </w:p>
    <w:p>
      <w:r>
        <w:t>30a</w:t>
        <w:tab/>
        <w:t>17</w:t>
      </w:r>
    </w:p>
    <w:p>
      <w:r>
        <w:t>30z</w:t>
        <w:tab/>
        <w:t>G 23 F Nr. 238</w:t>
      </w:r>
    </w:p>
    <w:p>
      <w:r>
        <w:t>40</w:t>
        <w:tab/>
        <w:t>p[5{Kaufmann} und 7{Redakteur} des t[Starkenburger Boten]t 2{Franz Joseph} 1{Hüber} zu 6{o[Bensheim]o}]p (48 J.): s[2{Beleidigung der großherzoglichen Staatsregierung durch die} 1{Presse}]s</w:t>
      </w:r>
    </w:p>
    <w:p>
      <w:r>
        <w:t>43</w:t>
        <w:tab/>
        <w:t>1878</w:t>
      </w:r>
    </w:p>
    <w:p>
      <w:r>
        <w:br/>
        <w:t>30</w:t>
        <w:tab/>
        <w:t>Nr. 237</w:t>
      </w:r>
    </w:p>
    <w:p>
      <w:r>
        <w:t>30a</w:t>
        <w:tab/>
        <w:t>18</w:t>
      </w:r>
    </w:p>
    <w:p>
      <w:r>
        <w:t>30z</w:t>
        <w:tab/>
        <w:t>G 23 F Nr. 237</w:t>
      </w:r>
    </w:p>
    <w:p>
      <w:r>
        <w:t>40</w:t>
        <w:tab/>
        <w:t>p[5{Kaufmann} und 7{Redakteur} des t[Starkenburger Boten]t 2{Franz Joseph} 1{Hüber} zu 6{o[Bensheim]o} 7{(47 J.; geb. in Lampertheim):}]p Beleidigung der hessischen Regierung in Nr. 92 1875 des Starkenburger Boten durch einen Artikel über die Erfolge der hessischen Regierung bei der Durchführung der Kirchengesetze</w:t>
      </w:r>
    </w:p>
    <w:p>
      <w:r>
        <w:t>43</w:t>
        <w:tab/>
        <w:t>1877</w:t>
      </w:r>
    </w:p>
    <w:p>
      <w:r>
        <w:br/>
        <w:t>30</w:t>
        <w:tab/>
        <w:t>Nr. 236</w:t>
      </w:r>
    </w:p>
    <w:p>
      <w:r>
        <w:t>30a</w:t>
        <w:tab/>
        <w:t>19</w:t>
      </w:r>
    </w:p>
    <w:p>
      <w:r>
        <w:t>30z</w:t>
        <w:tab/>
        <w:t>G 23 F Nr. 236</w:t>
      </w:r>
    </w:p>
    <w:p>
      <w:r>
        <w:t>40</w:t>
        <w:tab/>
        <w:t>p[5{Kaufmann} und 7{Redakteur} des t[Starkenburger Boten]t 2{Franz Joseph} 1{Hüber} zu 6{o[Bensheim]o} 7{(47 J.; geb. in Lampertheim):}]p Beleidigung der evangelischen Kirche und des p[5{evangelischen Stadtpfarrer}s 1{Dingeldey} zu 6{o[Darmstadt]o}]p, sowie Verstoß gegen die öffentliche Ordnung</w:t>
      </w:r>
    </w:p>
    <w:p>
      <w:r>
        <w:t>43</w:t>
        <w:tab/>
        <w:t>1877</w:t>
      </w:r>
    </w:p>
    <w:p>
      <w:r>
        <w:br/>
        <w:t>30</w:t>
        <w:tab/>
        <w:t>Nr. 235</w:t>
      </w:r>
    </w:p>
    <w:p>
      <w:r>
        <w:t>30a</w:t>
        <w:tab/>
        <w:t>20</w:t>
      </w:r>
    </w:p>
    <w:p>
      <w:r>
        <w:t>30z</w:t>
        <w:tab/>
        <w:t>G 23 F Nr. 235</w:t>
      </w:r>
    </w:p>
    <w:p>
      <w:r>
        <w:t>40</w:t>
        <w:tab/>
        <w:t>p[5{Kaufmann} und 7{Redakteur} des t[Starkenburger Boten]t 2{Franz Joseph} 1{Hüber} zu 6{o[Bensheim]o}]p (47 J.): Beleidigung des p[2{Julius} 1{Kresse}]p durch einen Artikel im Starkenburger Boten Nr. 67 1876</w:t>
      </w:r>
    </w:p>
    <w:p>
      <w:r>
        <w:t>43</w:t>
        <w:tab/>
        <w:t>1877</w:t>
      </w:r>
    </w:p>
    <w:p>
      <w:r>
        <w:br/>
        <w:t>30</w:t>
        <w:tab/>
        <w:t>Nr. 233</w:t>
      </w:r>
    </w:p>
    <w:p>
      <w:r>
        <w:t>30a</w:t>
        <w:tab/>
        <w:t>21</w:t>
      </w:r>
    </w:p>
    <w:p>
      <w:r>
        <w:t>30z</w:t>
        <w:tab/>
        <w:t>G 23 F Nr. 233</w:t>
      </w:r>
    </w:p>
    <w:p>
      <w:r>
        <w:t>40</w:t>
        <w:tab/>
        <w:t>p[5{s[Drucker]s und s[Verleger]s} der t[Mainzeitung]t 2{Ludwig}1{&lt;Edelmann&gt;}6{&lt;Darmstadt&gt;}]p (30 J.) und p[2{Hermann} 1{Edelmann}5{&lt;s[Drucker]s und s[Verleger]s&gt;} (39 J.) zu 6{o[Darmstadt]o}]p: s[Preßpolizeivergehen]s</w:t>
      </w:r>
    </w:p>
    <w:p>
      <w:r>
        <w:t>43</w:t>
        <w:tab/>
        <w:t>1872</w:t>
      </w:r>
    </w:p>
    <w:p>
      <w:r>
        <w:br/>
        <w:t>30</w:t>
        <w:tab/>
        <w:t>Nr. 232</w:t>
      </w:r>
    </w:p>
    <w:p>
      <w:r>
        <w:t>30a</w:t>
        <w:tab/>
        <w:t>22</w:t>
      </w:r>
    </w:p>
    <w:p>
      <w:r>
        <w:t>30z</w:t>
        <w:tab/>
        <w:t>G 23 F Nr. 232</w:t>
      </w:r>
    </w:p>
    <w:p>
      <w:r>
        <w:t>40</w:t>
        <w:tab/>
        <w:t>p[5{Redakteur} des in o[Bensheim]o erscheinenden t["Starkenburger Boten"]t 2{Aloys} 1{Bauer}]p (75 J.): s[2{Beleidigung} der israelitischen Religionsgesellschaft 3{durch die} 1{Presse}]s</w:t>
      </w:r>
    </w:p>
    <w:p>
      <w:r>
        <w:t>43</w:t>
        <w:tab/>
        <w:t>1873</w:t>
      </w:r>
    </w:p>
    <w:p>
      <w:r>
        <w:br/>
        <w:t>30</w:t>
        <w:tab/>
        <w:t>Nr. 231</w:t>
      </w:r>
    </w:p>
    <w:p>
      <w:r>
        <w:t>30a</w:t>
        <w:tab/>
        <w:t>23</w:t>
      </w:r>
    </w:p>
    <w:p>
      <w:r>
        <w:t>30z</w:t>
        <w:tab/>
        <w:t>G 23 F Nr. 231</w:t>
      </w:r>
    </w:p>
    <w:p>
      <w:r>
        <w:t>40</w:t>
        <w:tab/>
        <w:t>p[5{Redakteur} des t["Starkenburger Boten"]t 2{Aloys} 1{Bauer} zu 6{o[Bensheim]o}]p (74 J.): Beleidigung des p[5{Fabrikant}en 2{Theodor} 1{Schönherr} zu 6{o[Lorsch]o}]p</w:t>
      </w:r>
    </w:p>
    <w:p>
      <w:r>
        <w:t>43</w:t>
        <w:tab/>
        <w:t>1872</w:t>
      </w:r>
    </w:p>
    <w:p>
      <w:r>
        <w:br/>
        <w:t>30</w:t>
        <w:tab/>
        <w:t>Nr. 230</w:t>
      </w:r>
    </w:p>
    <w:p>
      <w:r>
        <w:t>30a</w:t>
        <w:tab/>
        <w:t>24</w:t>
      </w:r>
    </w:p>
    <w:p>
      <w:r>
        <w:t>30z</w:t>
        <w:tab/>
        <w:t>G 23 F Nr. 230</w:t>
      </w:r>
    </w:p>
    <w:p>
      <w:r>
        <w:t>40</w:t>
        <w:tab/>
        <w:t>p[5{Redakteur} des t["Starkenburger Boten"]t 2{Aloys} 1{Bauer} zu 6{o[Bensheim]o}]p (78 J.): s[2{Beleidigung} des k[1{königlichen Kreisgerichts} zu 2{o[Wiesbaden]o}]k 3{durch die} 1{Presse}]s</w:t>
      </w:r>
    </w:p>
    <w:p>
      <w:r>
        <w:t>43</w:t>
        <w:tab/>
        <w:t>1875</w:t>
      </w:r>
    </w:p>
    <w:p>
      <w:r>
        <w:br/>
        <w:t>30</w:t>
        <w:tab/>
        <w:t>Nr. 229</w:t>
      </w:r>
    </w:p>
    <w:p>
      <w:r>
        <w:t>30a</w:t>
        <w:tab/>
        <w:t>25</w:t>
      </w:r>
    </w:p>
    <w:p>
      <w:r>
        <w:t>30z</w:t>
        <w:tab/>
        <w:t>G 23 F Nr. 229</w:t>
      </w:r>
    </w:p>
    <w:p>
      <w:r>
        <w:t>40</w:t>
        <w:tab/>
        <w:t>p[5{Advokat} und 7{Redakteur} D. 2{Hans} 1{Blum} zu 6{o[Leipzig]o}]p (30 J.): Beleidung des p[7{Minister}s 1{Dalwigk}]p durch Aufnahme eines Artikels "Aus Hessen" in Nr. 8 der von ihm redigierten t[2{s[Zeitschrift]s} 1{"Die Grenzboten"}]t aus dem Jahr 1871</w:t>
      </w:r>
    </w:p>
    <w:p>
      <w:r>
        <w:t>43</w:t>
        <w:tab/>
        <w:t>1872</w:t>
      </w:r>
    </w:p>
    <w:p>
      <w:r>
        <w:br/>
        <w:t>30</w:t>
        <w:tab/>
        <w:t>Nr. 163</w:t>
      </w:r>
    </w:p>
    <w:p>
      <w:r>
        <w:t>30a</w:t>
        <w:tab/>
        <w:t>26</w:t>
      </w:r>
    </w:p>
    <w:p>
      <w:r>
        <w:t>30z</w:t>
        <w:tab/>
        <w:t>G 23 F Nr. 163</w:t>
      </w:r>
    </w:p>
    <w:p>
      <w:r>
        <w:t>40</w:t>
        <w:tab/>
        <w:t>p[5{Redakteur} der t[Hessischen Landeszeitung]t 2{Wilhelm August} 1{Gaertner} zu 6{o[Darmstadt]o} 7{(43 J.; geb. in Kassel):}]p Beschimpfung der christlichen Religion und Gotteslästerung (Nr. 44 der Hessischen Landeszeitung vom Jahre 1876 "... höherer Blödsinn...")</w:t>
      </w:r>
    </w:p>
    <w:p>
      <w:r>
        <w:t>43</w:t>
        <w:tab/>
        <w:t>1877</w:t>
      </w:r>
    </w:p>
    <w:p>
      <w:r>
        <w:br/>
        <w:t>30</w:t>
        <w:tab/>
        <w:t>Nr. 128</w:t>
      </w:r>
    </w:p>
    <w:p>
      <w:r>
        <w:t>30a</w:t>
        <w:tab/>
        <w:t>27</w:t>
      </w:r>
    </w:p>
    <w:p>
      <w:r>
        <w:t>30z</w:t>
        <w:tab/>
        <w:t>G 23 F Nr. 128</w:t>
      </w:r>
    </w:p>
    <w:p>
      <w:r>
        <w:t>40</w:t>
        <w:tab/>
        <w:t>p[5{Reisender für die k[1{p[Stoltze]p'sche s[Verlagshandlung]s} in 2{o[Frankfurt/a.M.]o}]k} 2{Alexander} 1{Katz} zu 6{o[Bockenheim]o} 7{(54 J.; geb. in Melsungen):}]p s[2{Verstoß gegen die} 1{Gewerbesteuerverordnung}]s</w:t>
      </w:r>
    </w:p>
    <w:p>
      <w:r>
        <w:t>43</w:t>
        <w:tab/>
        <w:t>1873</w:t>
      </w:r>
    </w:p>
    <w:p>
      <w:r>
        <w:br/>
        <w:t>30</w:t>
        <w:tab/>
        <w:t>Nr. 119</w:t>
      </w:r>
    </w:p>
    <w:p>
      <w:r>
        <w:t>30a</w:t>
        <w:tab/>
        <w:t>28</w:t>
      </w:r>
    </w:p>
    <w:p>
      <w:r>
        <w:t>30z</w:t>
        <w:tab/>
        <w:t>G 23 F Nr. 119</w:t>
      </w:r>
    </w:p>
    <w:p>
      <w:r>
        <w:t>40</w:t>
        <w:tab/>
        <w:t>p[5{s[Buchbinder]s} 2{Theodor} 1{Gaub} zu 6{o[Homberg/a.d. Ohm]o}]p (27 J.): s[2{Verstoß gegen die} 1{Gewerbesteuerverordnung}]s</w:t>
      </w:r>
    </w:p>
    <w:p>
      <w:r>
        <w:t>43</w:t>
        <w:tab/>
        <w:t>1872</w:t>
      </w:r>
    </w:p>
    <w:p>
      <w:r>
        <w:br/>
        <w:t>30</w:t>
        <w:tab/>
        <w:t>Nr. 87</w:t>
      </w:r>
    </w:p>
    <w:p>
      <w:r>
        <w:t>30a</w:t>
        <w:tab/>
        <w:t>29</w:t>
      </w:r>
    </w:p>
    <w:p>
      <w:r>
        <w:t>30z</w:t>
        <w:tab/>
        <w:t>G 23 F Nr. 87</w:t>
      </w:r>
    </w:p>
    <w:p>
      <w:r>
        <w:t>40</w:t>
        <w:tab/>
        <w:t>p[5{s[Schriftsteller]s} 2{Heinrich} 1{Becker} zu 6{o[Darmstadt]o}]p ./. p[5{s[Buchhändler]s} 2{Karl Friedrich Julius} 1{Leske} zu 6{Darmstadt}]p: Anzeige wegen s[2{Betrug bei Übernahme der} 1{Redaktion}]s der t[hessischen Landeszeitung]t</w:t>
      </w:r>
    </w:p>
    <w:p>
      <w:r>
        <w:t>43</w:t>
        <w:tab/>
        <w:t>1869</w:t>
      </w:r>
    </w:p>
    <w:p>
      <w:r>
        <w:br/>
        <w:t>30</w:t>
        <w:tab/>
        <w:t>Nr. 79</w:t>
      </w:r>
    </w:p>
    <w:p>
      <w:r>
        <w:t>30a</w:t>
        <w:tab/>
        <w:t>30</w:t>
      </w:r>
    </w:p>
    <w:p>
      <w:r>
        <w:t>30z</w:t>
        <w:tab/>
        <w:t>G 23 F Nr. 79</w:t>
      </w:r>
    </w:p>
    <w:p>
      <w:r>
        <w:t>40</w:t>
        <w:tab/>
        <w:t>p[5{s[Buchdrucker]s und Agent} 2{Wilhelm} 1{Jeckel} zu 6{o[Büdingen]o}]p (29 J.), Schweinehändler Johann Hilß zu Gelnhaar (43 J.) und Landwirt Johannes Kromm III zu Gelnhaar (57 J.); Urkundenfälschung und Betrug</w:t>
      </w:r>
    </w:p>
    <w:p>
      <w:r>
        <w:t>43</w:t>
        <w:tab/>
        <w:t>1876</w:t>
      </w:r>
    </w:p>
    <w:p>
      <w:r>
        <w:br/>
        <w:t>30</w:t>
        <w:tab/>
        <w:t>Nr. 6</w:t>
      </w:r>
    </w:p>
    <w:p>
      <w:r>
        <w:t>30a</w:t>
        <w:tab/>
        <w:t>31</w:t>
      </w:r>
    </w:p>
    <w:p>
      <w:r>
        <w:t>30z</w:t>
        <w:tab/>
        <w:t>G 23 F Nr. 6</w:t>
      </w:r>
    </w:p>
    <w:p>
      <w:r>
        <w:t>40</w:t>
        <w:tab/>
        <w:t>p[5{s[Buchbinder]s} 2{Julius} 1{Dammerau} o.f.W. 7{(42 J.; geb. in Potsdam):}]p Diebstahl</w:t>
      </w:r>
    </w:p>
    <w:p>
      <w:r>
        <w:t>41</w:t>
        <w:tab/>
        <w:t>u.a.: Hinweis auf die Einführung des Strafgesetzbuches des Norddeutschen Bundes</w:t>
      </w:r>
    </w:p>
    <w:p>
      <w:r>
        <w:t>43</w:t>
        <w:tab/>
        <w:t>1871</w:t>
      </w:r>
    </w:p>
    <w:p/>
    <w:p/>
    <w:p>
      <w:r>
        <w:br/>
        <w:t>20</w:t>
        <w:tab/>
        <w:t>G 23 H</w:t>
      </w:r>
    </w:p>
    <w:p>
      <w:r>
        <w:t>20a</w:t>
        <w:tab/>
        <w:t>048</w:t>
      </w:r>
    </w:p>
    <w:p>
      <w:r>
        <w:t>21</w:t>
        <w:tab/>
        <w:t>Oberlandesgericht Darmstadt</w:t>
      </w:r>
    </w:p>
    <w:p>
      <w:r>
        <w:t>22</w:t>
        <w:tab/>
        <w:t>G Behörden und Ämter Großherzogtum und Volksstaat Hessen \ G 21 - 30 Justizverwaltung \ G 23 Oberappellations- und Kassationsgericht / Oberlandesgericht Darmstadt \ #G 23 H Sammelakten des Oberlandesgerichts Darmstadt</w:t>
      </w:r>
    </w:p>
    <w:p>
      <w:r>
        <w:t>23</w:t>
        <w:tab/>
        <w:t>(1868) ; 1935 - 1947</w:t>
      </w:r>
    </w:p>
    <w:p>
      <w:r>
        <w:t>24</w:t>
        <w:tab/>
        <w:t>Findbuch</w:t>
      </w:r>
    </w:p>
    <w:p>
      <w:r>
        <w:t>25</w:t>
        <w:tab/>
        <w:t>Der Bestand G 23 H "Sammelakten des Oberlandesgerichts" wurde 1973 gebildet, als das Landgericht Darmstadt rund 25 Meter Einzelfall- oder Sammelakten (E-Akten) aus der nach der Generalaktenverfügung für die Justizverwaltung von 1935 aufgestellten Registratur des ehemaligen Oberlandesgerichts Darmstadt ans Staatsarchiv übergab. Die zugehörigen Generalakten und Reste der Sammelakten gelangten erst 1985 in einer Ablieferung des Ministeriums der Justiz ins Staatsarchiv. Sie sind durch den Zusatz "G" beim Aktenzeichen als "Generalakten" gekennzeichnet. Im Herbst 1988 erfolgte eine zusammenfassende Neuverzeichnung, bei der dem Bestand die bis dahin als eigene Abteilung G 23 G aufgestellten Protokolle (Brieftagebücher) der Präsidialabteilung des Oberlandesgerichts hinzugefügt wurden.</w:t>
      </w:r>
    </w:p>
    <w:p>
      <w:r>
        <w:t>26</w:t>
        <w:tab/>
        <w:t>&lt; - &gt;</w:t>
      </w:r>
    </w:p>
    <w:p>
      <w:r>
        <w:t>26a</w:t>
        <w:tab/>
        <w:t>36</w:t>
      </w:r>
    </w:p>
    <w:p>
      <w:r>
        <w:t>27</w:t>
        <w:tab/>
        <w:t>3 Zivilrecht und Zivilrechtsgang (einschl. Gerichtsverfassung) \ 36 Nebengebiete des bürgerlichen Rechts</w:t>
      </w:r>
    </w:p>
    <w:p>
      <w:r>
        <w:t>30</w:t>
        <w:tab/>
        <w:t>Nr. 1348</w:t>
      </w:r>
    </w:p>
    <w:p>
      <w:r>
        <w:t>30a</w:t>
        <w:tab/>
        <w:t>01</w:t>
      </w:r>
    </w:p>
    <w:p>
      <w:r>
        <w:t>30z</w:t>
        <w:tab/>
        <w:t>G 23 H Nr. 1348</w:t>
      </w:r>
    </w:p>
    <w:p>
      <w:r>
        <w:t>31</w:t>
        <w:tab/>
        <w:t>360 G</w:t>
      </w:r>
    </w:p>
    <w:p>
      <w:r>
        <w:t>33</w:t>
        <w:tab/>
        <w:t>S. 63</w:t>
      </w:r>
    </w:p>
    <w:p>
      <w:r>
        <w:t>40</w:t>
        <w:tab/>
        <w:t>s[Urheberrecht]s</w:t>
      </w:r>
    </w:p>
    <w:p>
      <w:r>
        <w:t>43</w:t>
        <w:tab/>
        <w:t>1940</w:t>
      </w:r>
    </w:p>
    <w:p>
      <w:r>
        <w:br/>
        <w:t>30</w:t>
        <w:tab/>
        <w:t>Nr. 1349</w:t>
      </w:r>
    </w:p>
    <w:p>
      <w:r>
        <w:t>30a</w:t>
        <w:tab/>
        <w:t>02</w:t>
      </w:r>
    </w:p>
    <w:p>
      <w:r>
        <w:t>30z</w:t>
        <w:tab/>
        <w:t>G 23 H Nr. 1349</w:t>
      </w:r>
    </w:p>
    <w:p>
      <w:r>
        <w:t>31</w:t>
        <w:tab/>
        <w:t>360 E</w:t>
      </w:r>
    </w:p>
    <w:p>
      <w:r>
        <w:t>33</w:t>
        <w:tab/>
        <w:t>S. 63</w:t>
      </w:r>
    </w:p>
    <w:p>
      <w:r>
        <w:t>40</w:t>
        <w:tab/>
        <w:t>s[Urheberrecht]s</w:t>
      </w:r>
    </w:p>
    <w:p>
      <w:r>
        <w:t>43</w:t>
        <w:tab/>
        <w:t>1940</w:t>
      </w:r>
    </w:p>
    <w:p>
      <w:r>
        <w:br/>
        <w:t>26</w:t>
        <w:tab/>
        <w:t>&lt; - &gt;</w:t>
      </w:r>
    </w:p>
    <w:p>
      <w:r>
        <w:t>26a</w:t>
        <w:tab/>
        <w:t>47</w:t>
      </w:r>
    </w:p>
    <w:p>
      <w:r>
        <w:t>27</w:t>
        <w:tab/>
        <w:t>4 Strafrecht, Strafrechtsgang, Strafvollzug und Polizei \ 47 Sicherheitspolizei</w:t>
      </w:r>
    </w:p>
    <w:p>
      <w:r>
        <w:t>30</w:t>
        <w:tab/>
        <w:t>Nr. 1814</w:t>
      </w:r>
    </w:p>
    <w:p>
      <w:r>
        <w:t>30a</w:t>
        <w:tab/>
        <w:t>01</w:t>
      </w:r>
    </w:p>
    <w:p>
      <w:r>
        <w:t>30z</w:t>
        <w:tab/>
        <w:t>G 23 H Nr. 1814</w:t>
      </w:r>
    </w:p>
    <w:p>
      <w:r>
        <w:t>31</w:t>
        <w:tab/>
        <w:t>4731 G</w:t>
      </w:r>
    </w:p>
    <w:p>
      <w:r>
        <w:t>33</w:t>
        <w:tab/>
        <w:t>S. 89</w:t>
      </w:r>
    </w:p>
    <w:p>
      <w:r>
        <w:t>40</w:t>
        <w:tab/>
        <w:t>s[2{Rechtsverhältnisse der} 1{Schriftsteller}]s</w:t>
      </w:r>
    </w:p>
    <w:p>
      <w:r>
        <w:t>43</w:t>
        <w:tab/>
        <w:t>1933 - 1945</w:t>
      </w:r>
    </w:p>
    <w:p>
      <w:r>
        <w:br/>
        <w:t>26</w:t>
        <w:tab/>
        <w:t>&lt; - &gt;</w:t>
      </w:r>
    </w:p>
    <w:p>
      <w:r>
        <w:t>26a</w:t>
        <w:tab/>
        <w:t>54</w:t>
      </w:r>
    </w:p>
    <w:p>
      <w:r>
        <w:t>27</w:t>
        <w:tab/>
        <w:t>5 Finanzwesen \ 54 Staatliches Beschaffungswesen</w:t>
      </w:r>
    </w:p>
    <w:p>
      <w:r>
        <w:t>30</w:t>
        <w:tab/>
        <w:t>Nr. 2522</w:t>
      </w:r>
    </w:p>
    <w:p>
      <w:r>
        <w:t>30a</w:t>
        <w:tab/>
        <w:t>01</w:t>
      </w:r>
    </w:p>
    <w:p>
      <w:r>
        <w:t>30z</w:t>
        <w:tab/>
        <w:t>G 23 H Nr. 2522</w:t>
      </w:r>
    </w:p>
    <w:p>
      <w:r>
        <w:t>31</w:t>
        <w:tab/>
        <w:t>5430 G</w:t>
      </w:r>
    </w:p>
    <w:p>
      <w:r>
        <w:t>33</w:t>
        <w:tab/>
        <w:t>S. 128</w:t>
      </w:r>
    </w:p>
    <w:p>
      <w:r>
        <w:t>40</w:t>
        <w:tab/>
        <w:t>s[Büchereiangelegenheiten]s</w:t>
      </w:r>
    </w:p>
    <w:p>
      <w:r>
        <w:t>41</w:t>
        <w:tab/>
        <w:t>s[2{Verzeichnis der} 1{Bücher}]s und Zeitschriften, die für die erste Einrichtung der Büchereien der Landgerichte usw. in Betracht kommen</w:t>
      </w:r>
    </w:p>
    <w:p>
      <w:r>
        <w:t>43</w:t>
        <w:tab/>
        <w:t>1935 - 1943</w:t>
      </w:r>
    </w:p>
    <w:p>
      <w:r>
        <w:br/>
        <w:t>30</w:t>
        <w:tab/>
        <w:t>Nr. 3056</w:t>
      </w:r>
    </w:p>
    <w:p>
      <w:r>
        <w:t>30a</w:t>
        <w:tab/>
        <w:t>02</w:t>
      </w:r>
    </w:p>
    <w:p>
      <w:r>
        <w:t>30z</w:t>
        <w:tab/>
        <w:t>G 23 H Nr. 3056</w:t>
      </w:r>
    </w:p>
    <w:p>
      <w:r>
        <w:t>31</w:t>
        <w:tab/>
        <w:t>5430 E 1</w:t>
      </w:r>
    </w:p>
    <w:p>
      <w:r>
        <w:t>33</w:t>
        <w:tab/>
        <w:t>S. 128</w:t>
      </w:r>
    </w:p>
    <w:p>
      <w:r>
        <w:t>40</w:t>
        <w:tab/>
        <w:t>s[Büchereiangelegenheiten]s der Gerichte im allgemeinen</w:t>
      </w:r>
    </w:p>
    <w:p>
      <w:r>
        <w:t>43</w:t>
        <w:tab/>
        <w:t>1936 - 1949</w:t>
      </w:r>
    </w:p>
    <w:p>
      <w:r>
        <w:br/>
        <w:t>30</w:t>
        <w:tab/>
        <w:t>Nr. 3057</w:t>
      </w:r>
    </w:p>
    <w:p>
      <w:r>
        <w:t>30a</w:t>
        <w:tab/>
        <w:t>03</w:t>
      </w:r>
    </w:p>
    <w:p>
      <w:r>
        <w:t>30z</w:t>
        <w:tab/>
        <w:t>G 23 H Nr. 3057</w:t>
      </w:r>
    </w:p>
    <w:p>
      <w:r>
        <w:t>31</w:t>
        <w:tab/>
        <w:t>5430 E 1</w:t>
      </w:r>
    </w:p>
    <w:p>
      <w:r>
        <w:t>33</w:t>
        <w:tab/>
        <w:t>S. 128</w:t>
      </w:r>
    </w:p>
    <w:p>
      <w:r>
        <w:t>40</w:t>
        <w:tab/>
        <w:t>s[Büchereiangelegenheiten]s; hier: Durchsicht der Büchereien auf s[2{entbehrliche} 1{Bücher}]s, Bd. 1</w:t>
      </w:r>
    </w:p>
    <w:p>
      <w:r>
        <w:t>43</w:t>
        <w:tab/>
        <w:t>1936 - 1949</w:t>
      </w:r>
    </w:p>
    <w:p>
      <w:r>
        <w:br/>
        <w:t>30</w:t>
        <w:tab/>
        <w:t>Nr. 3059</w:t>
      </w:r>
    </w:p>
    <w:p>
      <w:r>
        <w:t>30a</w:t>
        <w:tab/>
        <w:t>04</w:t>
      </w:r>
    </w:p>
    <w:p>
      <w:r>
        <w:t>30z</w:t>
        <w:tab/>
        <w:t>G 23 H Nr. 3059</w:t>
      </w:r>
    </w:p>
    <w:p>
      <w:r>
        <w:t>31</w:t>
        <w:tab/>
        <w:t>5430 E 3</w:t>
      </w:r>
    </w:p>
    <w:p>
      <w:r>
        <w:t>33</w:t>
        <w:tab/>
        <w:t>S. 128</w:t>
      </w:r>
    </w:p>
    <w:p>
      <w:r>
        <w:t>40</w:t>
        <w:tab/>
        <w:t>s[Büchereiangelegenheiten]s; hier: Durchsicht der Büchereien auf s[2{entbehrliche} 1{Bücher}]s, Bd. 2</w:t>
      </w:r>
    </w:p>
    <w:p>
      <w:r>
        <w:t>43</w:t>
        <w:tab/>
        <w:t>1940 - 1942</w:t>
      </w:r>
    </w:p>
    <w:p>
      <w:r>
        <w:br/>
        <w:t>30</w:t>
        <w:tab/>
        <w:t>Nr. 3060</w:t>
      </w:r>
    </w:p>
    <w:p>
      <w:r>
        <w:t>30a</w:t>
        <w:tab/>
        <w:t>05</w:t>
      </w:r>
    </w:p>
    <w:p>
      <w:r>
        <w:t>30z</w:t>
        <w:tab/>
        <w:t>G 23 H Nr. 3060</w:t>
      </w:r>
    </w:p>
    <w:p>
      <w:r>
        <w:t>31</w:t>
        <w:tab/>
        <w:t>5430 E 3</w:t>
      </w:r>
    </w:p>
    <w:p>
      <w:r>
        <w:t>33</w:t>
        <w:tab/>
        <w:t>S. 128</w:t>
      </w:r>
    </w:p>
    <w:p>
      <w:r>
        <w:t>40</w:t>
        <w:tab/>
        <w:t>s[Büchereiangelegenheiten]s; hier: Durchsicht der Büchereien auf s[2{entbehrliche} 1{Bücher}]s, Bd. 3</w:t>
      </w:r>
    </w:p>
    <w:p>
      <w:r>
        <w:t>43</w:t>
        <w:tab/>
        <w:t>1942 - 1947</w:t>
      </w:r>
    </w:p>
    <w:p>
      <w:r>
        <w:br/>
        <w:t>30</w:t>
        <w:tab/>
        <w:t>Nr. 3058</w:t>
      </w:r>
    </w:p>
    <w:p>
      <w:r>
        <w:t>30a</w:t>
        <w:tab/>
        <w:t>06</w:t>
      </w:r>
    </w:p>
    <w:p>
      <w:r>
        <w:t>30z</w:t>
        <w:tab/>
        <w:t>G 23 H Nr. 3058</w:t>
      </w:r>
    </w:p>
    <w:p>
      <w:r>
        <w:t>31</w:t>
        <w:tab/>
        <w:t>5430 E 3</w:t>
      </w:r>
    </w:p>
    <w:p>
      <w:r>
        <w:t>33</w:t>
        <w:tab/>
        <w:t>S. 128</w:t>
      </w:r>
    </w:p>
    <w:p>
      <w:r>
        <w:t>40</w:t>
        <w:tab/>
        <w:t>Durchgesehene s[2{Verzeichnisse aussonderungsreifer} 1{Bücher}]s</w:t>
      </w:r>
    </w:p>
    <w:p>
      <w:r>
        <w:t>43</w:t>
        <w:tab/>
        <w:t>1937 - 1939</w:t>
      </w:r>
    </w:p>
    <w:p>
      <w:r>
        <w:br/>
        <w:t>30</w:t>
        <w:tab/>
        <w:t>Nr. 3061</w:t>
      </w:r>
    </w:p>
    <w:p>
      <w:r>
        <w:t>30a</w:t>
        <w:tab/>
        <w:t>07</w:t>
      </w:r>
    </w:p>
    <w:p>
      <w:r>
        <w:t>30z</w:t>
        <w:tab/>
        <w:t>G 23 H Nr. 3061</w:t>
      </w:r>
    </w:p>
    <w:p>
      <w:r>
        <w:t>31</w:t>
        <w:tab/>
        <w:t>5430 E 3</w:t>
      </w:r>
    </w:p>
    <w:p>
      <w:r>
        <w:t>33</w:t>
        <w:tab/>
        <w:t>S. 128</w:t>
      </w:r>
    </w:p>
    <w:p>
      <w:r>
        <w:t>40</w:t>
        <w:tab/>
        <w:t>Durchgesehene s[2{Verzeichnisse aussonderungsreifer} 1{Bücher}]s</w:t>
      </w:r>
    </w:p>
    <w:p>
      <w:r>
        <w:t>43</w:t>
        <w:tab/>
        <w:t>1940 - 1943</w:t>
      </w:r>
    </w:p>
    <w:p>
      <w:r>
        <w:br/>
        <w:t>30</w:t>
        <w:tab/>
        <w:t>Nr. 3063</w:t>
      </w:r>
    </w:p>
    <w:p>
      <w:r>
        <w:t>30a</w:t>
        <w:tab/>
        <w:t>08</w:t>
      </w:r>
    </w:p>
    <w:p>
      <w:r>
        <w:t>30z</w:t>
        <w:tab/>
        <w:t>G 23 H Nr. 3063</w:t>
      </w:r>
    </w:p>
    <w:p>
      <w:r>
        <w:t>31</w:t>
        <w:tab/>
        <w:t>5430 E</w:t>
      </w:r>
    </w:p>
    <w:p>
      <w:r>
        <w:t>33</w:t>
        <w:tab/>
        <w:t>S. 128</w:t>
      </w:r>
    </w:p>
    <w:p>
      <w:r>
        <w:t>40</w:t>
        <w:tab/>
        <w:t>s[Büchereiangelegenheiten]s</w:t>
      </w:r>
    </w:p>
    <w:p>
      <w:r>
        <w:t>43</w:t>
        <w:tab/>
        <w:t>1945 - 1946</w:t>
      </w:r>
    </w:p>
    <w:p>
      <w:r>
        <w:br/>
        <w:t>30</w:t>
        <w:tab/>
        <w:t>Nr. 2523</w:t>
      </w:r>
    </w:p>
    <w:p>
      <w:r>
        <w:t>30a</w:t>
        <w:tab/>
        <w:t>09</w:t>
      </w:r>
    </w:p>
    <w:p>
      <w:r>
        <w:t>30z</w:t>
        <w:tab/>
        <w:t>G 23 H Nr. 2523</w:t>
      </w:r>
    </w:p>
    <w:p>
      <w:r>
        <w:t>31</w:t>
        <w:tab/>
        <w:t>5431 G</w:t>
      </w:r>
    </w:p>
    <w:p>
      <w:r>
        <w:t>33</w:t>
        <w:tab/>
        <w:t>S. 128</w:t>
      </w:r>
    </w:p>
    <w:p>
      <w:r>
        <w:t>40</w:t>
        <w:tab/>
        <w:t>s[s[2{Angebote und Anschaffung von} 1{Bücher}]sn]s</w:t>
      </w:r>
    </w:p>
    <w:p>
      <w:r>
        <w:t>43</w:t>
        <w:tab/>
        <w:t>1936 - 1944</w:t>
      </w:r>
    </w:p>
    <w:p>
      <w:r>
        <w:br/>
        <w:t>30</w:t>
        <w:tab/>
        <w:t>Nr. 3064</w:t>
      </w:r>
    </w:p>
    <w:p>
      <w:r>
        <w:t>30a</w:t>
        <w:tab/>
        <w:t>10</w:t>
      </w:r>
    </w:p>
    <w:p>
      <w:r>
        <w:t>30z</w:t>
        <w:tab/>
        <w:t>G 23 H Nr. 3064</w:t>
      </w:r>
    </w:p>
    <w:p>
      <w:r>
        <w:t>31</w:t>
        <w:tab/>
        <w:t>5431 E 1</w:t>
      </w:r>
    </w:p>
    <w:p>
      <w:r>
        <w:t>33</w:t>
        <w:tab/>
        <w:t>S. 128</w:t>
      </w:r>
    </w:p>
    <w:p>
      <w:r>
        <w:t>40</w:t>
        <w:tab/>
        <w:t>s[s[2{Angebote und Anschaffung von} 1{Bücher}]sn]s, E-Sachen Bd. 6</w:t>
      </w:r>
    </w:p>
    <w:p>
      <w:r>
        <w:t>43</w:t>
        <w:tab/>
        <w:t>1940 - 1945</w:t>
      </w:r>
    </w:p>
    <w:p>
      <w:r>
        <w:br/>
        <w:t>30</w:t>
        <w:tab/>
        <w:t>Nr. 3065</w:t>
      </w:r>
    </w:p>
    <w:p>
      <w:r>
        <w:t>30a</w:t>
        <w:tab/>
        <w:t>11</w:t>
      </w:r>
    </w:p>
    <w:p>
      <w:r>
        <w:t>30z</w:t>
        <w:tab/>
        <w:t>G 23 H Nr. 3065</w:t>
      </w:r>
    </w:p>
    <w:p>
      <w:r>
        <w:t>31</w:t>
        <w:tab/>
        <w:t>5431 E 2</w:t>
      </w:r>
    </w:p>
    <w:p>
      <w:r>
        <w:t>33</w:t>
        <w:tab/>
        <w:t>S. 128</w:t>
      </w:r>
    </w:p>
    <w:p>
      <w:r>
        <w:t>40</w:t>
        <w:tab/>
        <w:t>s[s[2{Beschaffung von} 1{Bücher}]sn]s, Zeitschriften und Zeitungen für das Oberlandesgericht, Bd. 5</w:t>
      </w:r>
    </w:p>
    <w:p>
      <w:r>
        <w:t>43</w:t>
        <w:tab/>
        <w:t>1940 - 1941</w:t>
      </w:r>
    </w:p>
    <w:p>
      <w:r>
        <w:br/>
        <w:t>30</w:t>
        <w:tab/>
        <w:t>Nr. 3070</w:t>
      </w:r>
    </w:p>
    <w:p>
      <w:r>
        <w:t>30a</w:t>
        <w:tab/>
        <w:t>12</w:t>
      </w:r>
    </w:p>
    <w:p>
      <w:r>
        <w:t>30z</w:t>
        <w:tab/>
        <w:t>G 23 H Nr. 3070</w:t>
      </w:r>
    </w:p>
    <w:p>
      <w:r>
        <w:t>31</w:t>
        <w:tab/>
        <w:t>5431 E 2</w:t>
      </w:r>
    </w:p>
    <w:p>
      <w:r>
        <w:t>33</w:t>
        <w:tab/>
        <w:t>S. 128</w:t>
      </w:r>
    </w:p>
    <w:p>
      <w:r>
        <w:t>40</w:t>
        <w:tab/>
        <w:t>s[s[2{Beschaffung von} 1{Bücher}]sn]s, Zeitschriften und Zeitungen für das Oberlandesgericht, Bd. 6</w:t>
      </w:r>
    </w:p>
    <w:p>
      <w:r>
        <w:t>43</w:t>
        <w:tab/>
        <w:t>1941 - 1942</w:t>
      </w:r>
    </w:p>
    <w:p>
      <w:r>
        <w:br/>
        <w:t>30</w:t>
        <w:tab/>
        <w:t>Nr. 3066</w:t>
      </w:r>
    </w:p>
    <w:p>
      <w:r>
        <w:t>30a</w:t>
        <w:tab/>
        <w:t>13</w:t>
      </w:r>
    </w:p>
    <w:p>
      <w:r>
        <w:t>30z</w:t>
        <w:tab/>
        <w:t>G 23 H Nr. 3066</w:t>
      </w:r>
    </w:p>
    <w:p>
      <w:r>
        <w:t>31</w:t>
        <w:tab/>
        <w:t>5431 E 2</w:t>
      </w:r>
    </w:p>
    <w:p>
      <w:r>
        <w:t>33</w:t>
        <w:tab/>
        <w:t>S. 128</w:t>
      </w:r>
    </w:p>
    <w:p>
      <w:r>
        <w:t>40</w:t>
        <w:tab/>
        <w:t>s[s[2{Beschaffung von} 1{Bücher}]sn]s, Zeitschriften und Zeitungen für das Oberlandesgericht, Bd. 7</w:t>
      </w:r>
    </w:p>
    <w:p>
      <w:r>
        <w:t>43</w:t>
        <w:tab/>
        <w:t>1942 - 1944</w:t>
      </w:r>
    </w:p>
    <w:p>
      <w:r>
        <w:br/>
        <w:t>30</w:t>
        <w:tab/>
        <w:t>Nr. 3071</w:t>
      </w:r>
    </w:p>
    <w:p>
      <w:r>
        <w:t>30a</w:t>
        <w:tab/>
        <w:t>14</w:t>
      </w:r>
    </w:p>
    <w:p>
      <w:r>
        <w:t>30z</w:t>
        <w:tab/>
        <w:t>G 23 H Nr. 3071</w:t>
      </w:r>
    </w:p>
    <w:p>
      <w:r>
        <w:t>31</w:t>
        <w:tab/>
        <w:t>5431 E 2</w:t>
      </w:r>
    </w:p>
    <w:p>
      <w:r>
        <w:t>33</w:t>
        <w:tab/>
        <w:t>S. 128</w:t>
      </w:r>
    </w:p>
    <w:p>
      <w:r>
        <w:t>40</w:t>
        <w:tab/>
        <w:t>s[s[2{Beschaffung von} 1{Bücher}]sn]s, Zeitschriften und Zeitungen für das Oberlandesgericht, Bd. 8</w:t>
      </w:r>
    </w:p>
    <w:p>
      <w:r>
        <w:t>43</w:t>
        <w:tab/>
        <w:t>1944 - 1946</w:t>
      </w:r>
    </w:p>
    <w:p>
      <w:r>
        <w:br/>
        <w:t>30</w:t>
        <w:tab/>
        <w:t>Nr. 3072</w:t>
      </w:r>
    </w:p>
    <w:p>
      <w:r>
        <w:t>30a</w:t>
        <w:tab/>
        <w:t>15</w:t>
      </w:r>
    </w:p>
    <w:p>
      <w:r>
        <w:t>30z</w:t>
        <w:tab/>
        <w:t>G 23 H Nr. 3072</w:t>
      </w:r>
    </w:p>
    <w:p>
      <w:r>
        <w:t>31</w:t>
        <w:tab/>
        <w:t>5431 E 3</w:t>
      </w:r>
    </w:p>
    <w:p>
      <w:r>
        <w:t>33</w:t>
        <w:tab/>
        <w:t>S. 128</w:t>
      </w:r>
    </w:p>
    <w:p>
      <w:r>
        <w:t>40</w:t>
        <w:tab/>
        <w:t>s[s[2{Angebote und Anschaffung von} 1{Bücher}]sn und s[Druckschriften]s]s über das Kostenwesen (Gerichtskosten, Stempel, Gebühren)</w:t>
      </w:r>
    </w:p>
    <w:p>
      <w:r>
        <w:t>43</w:t>
        <w:tab/>
        <w:t>1936 - 1938</w:t>
      </w:r>
    </w:p>
    <w:p>
      <w:r>
        <w:br/>
        <w:t>30</w:t>
        <w:tab/>
        <w:t>Nr. 3067</w:t>
      </w:r>
    </w:p>
    <w:p>
      <w:r>
        <w:t>30a</w:t>
        <w:tab/>
        <w:t>16</w:t>
      </w:r>
    </w:p>
    <w:p>
      <w:r>
        <w:t>30z</w:t>
        <w:tab/>
        <w:t>G 23 H Nr. 3067</w:t>
      </w:r>
    </w:p>
    <w:p>
      <w:r>
        <w:t>31</w:t>
        <w:tab/>
        <w:t>5431 E 4</w:t>
      </w:r>
    </w:p>
    <w:p>
      <w:r>
        <w:t>33</w:t>
        <w:tab/>
        <w:t>S. 128</w:t>
      </w:r>
    </w:p>
    <w:p>
      <w:r>
        <w:t>40</w:t>
        <w:tab/>
        <w:t>s[s[2{Angebote und Beschaffung von} 1{Handausgaben und Kommentaren zum BGB}]s]s, Bd. 1</w:t>
      </w:r>
    </w:p>
    <w:p>
      <w:r>
        <w:t>43</w:t>
        <w:tab/>
        <w:t>1937 - 1945</w:t>
      </w:r>
    </w:p>
    <w:p>
      <w:r>
        <w:br/>
        <w:t>30</w:t>
        <w:tab/>
        <w:t>Nr. 3068</w:t>
      </w:r>
    </w:p>
    <w:p>
      <w:r>
        <w:t>30a</w:t>
        <w:tab/>
        <w:t>17</w:t>
      </w:r>
    </w:p>
    <w:p>
      <w:r>
        <w:t>30z</w:t>
        <w:tab/>
        <w:t>G 23 H Nr. 3068</w:t>
      </w:r>
    </w:p>
    <w:p>
      <w:r>
        <w:t>31</w:t>
        <w:tab/>
        <w:t>5431 E 5</w:t>
      </w:r>
    </w:p>
    <w:p>
      <w:r>
        <w:t>33</w:t>
        <w:tab/>
        <w:t>S. 128</w:t>
      </w:r>
    </w:p>
    <w:p>
      <w:r>
        <w:t>40</w:t>
        <w:tab/>
        <w:t>s[s[2{Angebote und Anschaffung von} 1{Handausgaben und Kommentaren zur ZPO}]s]s</w:t>
      </w:r>
    </w:p>
    <w:p>
      <w:r>
        <w:t>43</w:t>
        <w:tab/>
        <w:t>1937 - 1943</w:t>
      </w:r>
    </w:p>
    <w:p>
      <w:r>
        <w:br/>
        <w:t>30</w:t>
        <w:tab/>
        <w:t>Nr. 3073</w:t>
      </w:r>
    </w:p>
    <w:p>
      <w:r>
        <w:t>30a</w:t>
        <w:tab/>
        <w:t>18</w:t>
      </w:r>
    </w:p>
    <w:p>
      <w:r>
        <w:t>30z</w:t>
        <w:tab/>
        <w:t>G 23 H Nr. 3073</w:t>
      </w:r>
    </w:p>
    <w:p>
      <w:r>
        <w:t>31</w:t>
        <w:tab/>
        <w:t>5431 E 11</w:t>
      </w:r>
    </w:p>
    <w:p>
      <w:r>
        <w:t>33</w:t>
        <w:tab/>
        <w:t>S. 128</w:t>
      </w:r>
    </w:p>
    <w:p>
      <w:r>
        <w:t>40</w:t>
        <w:tab/>
        <w:t>s[Bücherbeschaffungen]s für die Justizprüfungsämter und für die Anfertigung der Aufsichtsarbeiten in der großen Staatsprüfung</w:t>
      </w:r>
    </w:p>
    <w:p>
      <w:r>
        <w:t>43</w:t>
        <w:tab/>
        <w:t>1934 - 1945</w:t>
      </w:r>
    </w:p>
    <w:p>
      <w:r>
        <w:br/>
        <w:t>30</w:t>
        <w:tab/>
        <w:t>Nr. 3074</w:t>
      </w:r>
    </w:p>
    <w:p>
      <w:r>
        <w:t>30a</w:t>
        <w:tab/>
        <w:t>19</w:t>
      </w:r>
    </w:p>
    <w:p>
      <w:r>
        <w:t>30z</w:t>
        <w:tab/>
        <w:t>G 23 H Nr. 3074</w:t>
      </w:r>
    </w:p>
    <w:p>
      <w:r>
        <w:t>31</w:t>
        <w:tab/>
        <w:t>5431 E 12</w:t>
      </w:r>
    </w:p>
    <w:p>
      <w:r>
        <w:t>33</w:t>
        <w:tab/>
        <w:t>S. 129</w:t>
      </w:r>
    </w:p>
    <w:p>
      <w:r>
        <w:t>40</w:t>
        <w:tab/>
        <w:t>s[Bücherbeschaffungen]s für die Ausbildung der Beamten (auch Nachwuchsbücherei)</w:t>
      </w:r>
    </w:p>
    <w:p>
      <w:r>
        <w:t>43</w:t>
        <w:tab/>
        <w:t>1939 - 1945</w:t>
      </w:r>
    </w:p>
    <w:p>
      <w:r>
        <w:br/>
        <w:t>30</w:t>
        <w:tab/>
        <w:t>Nr. 3975</w:t>
      </w:r>
    </w:p>
    <w:p>
      <w:r>
        <w:t>30a</w:t>
        <w:tab/>
        <w:t>20</w:t>
      </w:r>
    </w:p>
    <w:p>
      <w:r>
        <w:t>30z</w:t>
        <w:tab/>
        <w:t>G 23 H Nr. 3975</w:t>
      </w:r>
    </w:p>
    <w:p>
      <w:r>
        <w:t>31</w:t>
        <w:tab/>
        <w:t>5431 E 13</w:t>
      </w:r>
    </w:p>
    <w:p>
      <w:r>
        <w:t>33</w:t>
        <w:tab/>
        <w:t>S. 129</w:t>
      </w:r>
    </w:p>
    <w:p>
      <w:r>
        <w:t>40</w:t>
        <w:tab/>
        <w:t>s[s[2{Beschaffung von} 1{Werke}]sn]s über Strafrecht und Strafprozeß (auch Zeitschrift für Kriminologie)</w:t>
      </w:r>
    </w:p>
    <w:p>
      <w:r>
        <w:t>43</w:t>
        <w:tab/>
        <w:t>1938 - 1945</w:t>
      </w:r>
    </w:p>
    <w:p>
      <w:r>
        <w:br/>
        <w:t>30</w:t>
        <w:tab/>
        <w:t>Nr. 3076</w:t>
      </w:r>
    </w:p>
    <w:p>
      <w:r>
        <w:t>30a</w:t>
        <w:tab/>
        <w:t>21</w:t>
      </w:r>
    </w:p>
    <w:p>
      <w:r>
        <w:t>30z</w:t>
        <w:tab/>
        <w:t>G 23 H Nr. 3076</w:t>
      </w:r>
    </w:p>
    <w:p>
      <w:r>
        <w:t>31</w:t>
        <w:tab/>
        <w:t>5431 E 14</w:t>
      </w:r>
    </w:p>
    <w:p>
      <w:r>
        <w:t>33</w:t>
        <w:tab/>
        <w:t>S. 129</w:t>
      </w:r>
    </w:p>
    <w:p>
      <w:r>
        <w:t>40</w:t>
        <w:tab/>
        <w:t>Das t[s[Adressbuch]s der Stadt Darmstadt]t</w:t>
      </w:r>
    </w:p>
    <w:p>
      <w:r>
        <w:t>43</w:t>
        <w:tab/>
        <w:t>1936 - 1942</w:t>
      </w:r>
    </w:p>
    <w:p>
      <w:r>
        <w:br/>
        <w:t>30</w:t>
        <w:tab/>
        <w:t>Nr. 3077</w:t>
      </w:r>
    </w:p>
    <w:p>
      <w:r>
        <w:t>30a</w:t>
        <w:tab/>
        <w:t>22</w:t>
      </w:r>
    </w:p>
    <w:p>
      <w:r>
        <w:t>30z</w:t>
        <w:tab/>
        <w:t>G 23 H Nr. 3077</w:t>
      </w:r>
    </w:p>
    <w:p>
      <w:r>
        <w:t>31</w:t>
        <w:tab/>
        <w:t>5431 E 16</w:t>
      </w:r>
    </w:p>
    <w:p>
      <w:r>
        <w:t>33</w:t>
        <w:tab/>
        <w:t>S. 129</w:t>
      </w:r>
    </w:p>
    <w:p>
      <w:r>
        <w:t>40</w:t>
        <w:tab/>
        <w:t>s[Bücherbeschaffungen]s über Beamtenrecht</w:t>
      </w:r>
    </w:p>
    <w:p>
      <w:r>
        <w:t>43</w:t>
        <w:tab/>
        <w:t>1937 - 1941</w:t>
      </w:r>
    </w:p>
    <w:p>
      <w:r>
        <w:br/>
        <w:t>30</w:t>
        <w:tab/>
        <w:t>Nr. 3078</w:t>
      </w:r>
    </w:p>
    <w:p>
      <w:r>
        <w:t>30a</w:t>
        <w:tab/>
        <w:t>23</w:t>
      </w:r>
    </w:p>
    <w:p>
      <w:r>
        <w:t>30z</w:t>
        <w:tab/>
        <w:t>G 23 H Nr. 3078</w:t>
      </w:r>
    </w:p>
    <w:p>
      <w:r>
        <w:t>31</w:t>
        <w:tab/>
        <w:t>5431 E 18</w:t>
      </w:r>
    </w:p>
    <w:p>
      <w:r>
        <w:t>33</w:t>
        <w:tab/>
        <w:t>S. 129</w:t>
      </w:r>
    </w:p>
    <w:p>
      <w:r>
        <w:t>40</w:t>
        <w:tab/>
        <w:t>p[Schönfelder]p, t[Deutsche Reichsgesetze]t</w:t>
      </w:r>
    </w:p>
    <w:p>
      <w:r>
        <w:t>43</w:t>
        <w:tab/>
        <w:t>1937 - 1945</w:t>
      </w:r>
    </w:p>
    <w:p>
      <w:r>
        <w:br/>
        <w:t>30</w:t>
        <w:tab/>
        <w:t>Nr. 3079</w:t>
      </w:r>
    </w:p>
    <w:p>
      <w:r>
        <w:t>30a</w:t>
        <w:tab/>
        <w:t>24</w:t>
      </w:r>
    </w:p>
    <w:p>
      <w:r>
        <w:t>30z</w:t>
        <w:tab/>
        <w:t>G 23 H Nr. 3079</w:t>
      </w:r>
    </w:p>
    <w:p>
      <w:r>
        <w:t>31</w:t>
        <w:tab/>
        <w:t>5431 E 19</w:t>
      </w:r>
    </w:p>
    <w:p>
      <w:r>
        <w:t>33</w:t>
        <w:tab/>
        <w:t>S. 129</w:t>
      </w:r>
    </w:p>
    <w:p>
      <w:r>
        <w:t>40</w:t>
        <w:tab/>
        <w:t>s[Beschaffung des Werks "p[Jaeger]p, t[Reichszivilgesetze]t"]s in Lose-Blatt-Form</w:t>
      </w:r>
    </w:p>
    <w:p>
      <w:r>
        <w:t>43</w:t>
        <w:tab/>
        <w:t>1935 - 1943</w:t>
      </w:r>
    </w:p>
    <w:p>
      <w:r>
        <w:br/>
        <w:t>30</w:t>
        <w:tab/>
        <w:t>Nr. 3080</w:t>
      </w:r>
    </w:p>
    <w:p>
      <w:r>
        <w:t>30a</w:t>
        <w:tab/>
        <w:t>25</w:t>
      </w:r>
    </w:p>
    <w:p>
      <w:r>
        <w:t>30z</w:t>
        <w:tab/>
        <w:t>G 23 H Nr. 3080</w:t>
      </w:r>
    </w:p>
    <w:p>
      <w:r>
        <w:t>31</w:t>
        <w:tab/>
        <w:t>5431 E 23</w:t>
      </w:r>
    </w:p>
    <w:p>
      <w:r>
        <w:t>33</w:t>
        <w:tab/>
        <w:t>S. 129</w:t>
      </w:r>
    </w:p>
    <w:p>
      <w:r>
        <w:t>40</w:t>
        <w:tab/>
        <w:t>s[Bücherangebote zu Vorzugspreisen]s</w:t>
      </w:r>
    </w:p>
    <w:p>
      <w:r>
        <w:t>43</w:t>
        <w:tab/>
        <w:t>1937 - 1944</w:t>
      </w:r>
    </w:p>
    <w:p>
      <w:r>
        <w:br/>
        <w:t>30</w:t>
        <w:tab/>
        <w:t>Nr. 3081</w:t>
      </w:r>
    </w:p>
    <w:p>
      <w:r>
        <w:t>30a</w:t>
        <w:tab/>
        <w:t>26</w:t>
      </w:r>
    </w:p>
    <w:p>
      <w:r>
        <w:t>30z</w:t>
        <w:tab/>
        <w:t>G 23 H Nr. 3081</w:t>
      </w:r>
    </w:p>
    <w:p>
      <w:r>
        <w:t>31</w:t>
        <w:tab/>
        <w:t>5431 E 24</w:t>
      </w:r>
    </w:p>
    <w:p>
      <w:r>
        <w:t>33</w:t>
        <w:tab/>
        <w:t>S. 129</w:t>
      </w:r>
    </w:p>
    <w:p>
      <w:r>
        <w:t>40</w:t>
        <w:tab/>
        <w:t>s[Ortschaftsverzeichnisse]s, s[Ortsbücher]s s[&lt;Bücherbeschaffung&gt;]s</w:t>
      </w:r>
    </w:p>
    <w:p>
      <w:r>
        <w:t>43</w:t>
        <w:tab/>
        <w:t>1937 - 1943</w:t>
      </w:r>
    </w:p>
    <w:p>
      <w:r>
        <w:br/>
        <w:t>30</w:t>
        <w:tab/>
        <w:t>Nr. 3082</w:t>
      </w:r>
    </w:p>
    <w:p>
      <w:r>
        <w:t>30a</w:t>
        <w:tab/>
        <w:t>27</w:t>
      </w:r>
    </w:p>
    <w:p>
      <w:r>
        <w:t>30z</w:t>
        <w:tab/>
        <w:t>G 23 H Nr. 3082</w:t>
      </w:r>
    </w:p>
    <w:p>
      <w:r>
        <w:t>31</w:t>
        <w:tab/>
        <w:t>5431 E 26</w:t>
      </w:r>
    </w:p>
    <w:p>
      <w:r>
        <w:t>33</w:t>
        <w:tab/>
        <w:t>S. 129</w:t>
      </w:r>
    </w:p>
    <w:p>
      <w:r>
        <w:t>40</w:t>
        <w:tab/>
        <w:t>t[Jahrbuch des Deutschen Rechts]t</w:t>
      </w:r>
    </w:p>
    <w:p>
      <w:r>
        <w:t>43</w:t>
        <w:tab/>
        <w:t>1938 - 1943</w:t>
      </w:r>
    </w:p>
    <w:p>
      <w:r>
        <w:br/>
        <w:t>30</w:t>
        <w:tab/>
        <w:t>Nr. 3083</w:t>
      </w:r>
    </w:p>
    <w:p>
      <w:r>
        <w:t>30a</w:t>
        <w:tab/>
        <w:t>28</w:t>
      </w:r>
    </w:p>
    <w:p>
      <w:r>
        <w:t>30z</w:t>
        <w:tab/>
        <w:t>G 23 H Nr. 3083</w:t>
      </w:r>
    </w:p>
    <w:p>
      <w:r>
        <w:t>31</w:t>
        <w:tab/>
        <w:t>5431 E</w:t>
      </w:r>
    </w:p>
    <w:p>
      <w:r>
        <w:t>33</w:t>
        <w:tab/>
        <w:t>S. 129</w:t>
      </w:r>
    </w:p>
    <w:p>
      <w:r>
        <w:t>40</w:t>
        <w:tab/>
        <w:t>s[s[2{Angebote und Anschaffung von} 1{Bücher}]sn]s für die Justizabteilung</w:t>
      </w:r>
    </w:p>
    <w:p>
      <w:r>
        <w:t>43</w:t>
        <w:tab/>
        <w:t>1946 - 1947</w:t>
      </w:r>
    </w:p>
    <w:p>
      <w:r>
        <w:br/>
        <w:t>30</w:t>
        <w:tab/>
        <w:t>Nr. 2526</w:t>
      </w:r>
    </w:p>
    <w:p>
      <w:r>
        <w:t>30a</w:t>
        <w:tab/>
        <w:t>29</w:t>
      </w:r>
    </w:p>
    <w:p>
      <w:r>
        <w:t>30z</w:t>
        <w:tab/>
        <w:t>G 23 H Nr. 2526</w:t>
      </w:r>
    </w:p>
    <w:p>
      <w:r>
        <w:t>31</w:t>
        <w:tab/>
        <w:t>544 G</w:t>
      </w:r>
    </w:p>
    <w:p>
      <w:r>
        <w:t>33</w:t>
        <w:tab/>
        <w:t>S. 129</w:t>
      </w:r>
    </w:p>
    <w:p>
      <w:r>
        <w:t>40</w:t>
        <w:tab/>
        <w:t>s[2{Amtliche} 1{Druckaufträge}]s und s[Druckwerke]s</w:t>
      </w:r>
    </w:p>
    <w:p>
      <w:r>
        <w:t>43</w:t>
        <w:tab/>
        <w:t>1936 - 1942</w:t>
      </w:r>
    </w:p>
    <w:p>
      <w:r>
        <w:br/>
        <w:t>30</w:t>
        <w:tab/>
        <w:t>Nr. 3088</w:t>
      </w:r>
    </w:p>
    <w:p>
      <w:r>
        <w:t>30a</w:t>
        <w:tab/>
        <w:t>30</w:t>
      </w:r>
    </w:p>
    <w:p>
      <w:r>
        <w:t>30z</w:t>
        <w:tab/>
        <w:t>G 23 H Nr. 3088</w:t>
      </w:r>
    </w:p>
    <w:p>
      <w:r>
        <w:t>31</w:t>
        <w:tab/>
        <w:t>5440 E</w:t>
      </w:r>
    </w:p>
    <w:p>
      <w:r>
        <w:t>33</w:t>
        <w:tab/>
        <w:t>S. 129</w:t>
      </w:r>
    </w:p>
    <w:p>
      <w:r>
        <w:t>40</w:t>
        <w:tab/>
        <w:t>s[2{Amtliche} 1{Druckaufträge}]s</w:t>
      </w:r>
    </w:p>
    <w:p>
      <w:r>
        <w:t>43</w:t>
        <w:tab/>
        <w:t>1946</w:t>
      </w:r>
    </w:p>
    <w:p>
      <w:r>
        <w:br/>
        <w:t>30</w:t>
        <w:tab/>
        <w:t>Nr. 3089</w:t>
      </w:r>
    </w:p>
    <w:p>
      <w:r>
        <w:t>30a</w:t>
        <w:tab/>
        <w:t>31</w:t>
      </w:r>
    </w:p>
    <w:p>
      <w:r>
        <w:t>30z</w:t>
        <w:tab/>
        <w:t>G 23 H Nr. 3089</w:t>
      </w:r>
    </w:p>
    <w:p>
      <w:r>
        <w:t>31</w:t>
        <w:tab/>
        <w:t>5441 E</w:t>
      </w:r>
    </w:p>
    <w:p>
      <w:r>
        <w:t>33</w:t>
        <w:tab/>
        <w:t>S. 129</w:t>
      </w:r>
    </w:p>
    <w:p>
      <w:r>
        <w:t>40</w:t>
        <w:tab/>
        <w:t>s[2{Amtliche} 1{Druckwerke}]s der Reichsjustizverwaltung</w:t>
      </w:r>
    </w:p>
    <w:p>
      <w:r>
        <w:t>43</w:t>
        <w:tab/>
        <w:t>1937 - 1942</w:t>
      </w:r>
    </w:p>
    <w:p>
      <w:r>
        <w:br/>
        <w:t>26</w:t>
        <w:tab/>
        <w:t>&lt; - &gt;</w:t>
      </w:r>
    </w:p>
    <w:p>
      <w:r>
        <w:t>26a</w:t>
        <w:tab/>
        <w:t>61</w:t>
      </w:r>
    </w:p>
    <w:p>
      <w:r>
        <w:t>27</w:t>
        <w:tab/>
        <w:t>6 Kultur- und Wohlfahrtspflege \ 61 Wissenschaft, Kunst und Volksbildung</w:t>
      </w:r>
    </w:p>
    <w:p>
      <w:r>
        <w:t>30</w:t>
        <w:tab/>
        <w:t>Nr. 2602</w:t>
      </w:r>
    </w:p>
    <w:p>
      <w:r>
        <w:t>30a</w:t>
        <w:tab/>
        <w:t>01</w:t>
      </w:r>
    </w:p>
    <w:p>
      <w:r>
        <w:t>30z</w:t>
        <w:tab/>
        <w:t>G 23 H Nr. 2602</w:t>
      </w:r>
    </w:p>
    <w:p>
      <w:r>
        <w:t>31</w:t>
        <w:tab/>
        <w:t>6102 G</w:t>
      </w:r>
    </w:p>
    <w:p>
      <w:r>
        <w:t>33</w:t>
        <w:tab/>
        <w:t>S. 135</w:t>
      </w:r>
    </w:p>
    <w:p>
      <w:r>
        <w:t>40</w:t>
        <w:tab/>
        <w:t>s[Bibliotheken]s</w:t>
      </w:r>
    </w:p>
    <w:p>
      <w:r>
        <w:t>43</w:t>
        <w:tab/>
        <w:t>1940</w:t>
      </w:r>
    </w:p>
    <w:p>
      <w:r>
        <w:br/>
        <w:t>26</w:t>
        <w:tab/>
        <w:t>&lt; - &gt;</w:t>
      </w:r>
    </w:p>
    <w:p>
      <w:r>
        <w:t>26a</w:t>
        <w:tab/>
        <w:t>93</w:t>
      </w:r>
    </w:p>
    <w:p>
      <w:r>
        <w:t>27</w:t>
        <w:tab/>
        <w:t>9 Wehrmacht und auswärtige Angelegenheiten \ 93 Internationale Interessengemeinschaften auf dem Gebiet des öffentlichen Rechts und Privatrechts</w:t>
      </w:r>
    </w:p>
    <w:p>
      <w:r>
        <w:t>30</w:t>
        <w:tab/>
        <w:t>Nr. 2916</w:t>
      </w:r>
    </w:p>
    <w:p>
      <w:r>
        <w:t>30a</w:t>
        <w:tab/>
        <w:t>01</w:t>
      </w:r>
    </w:p>
    <w:p>
      <w:r>
        <w:t>30z</w:t>
        <w:tab/>
        <w:t>G 23 H Nr. 2916</w:t>
      </w:r>
    </w:p>
    <w:p>
      <w:r>
        <w:t>31</w:t>
        <w:tab/>
        <w:t>9331 G</w:t>
      </w:r>
    </w:p>
    <w:p>
      <w:r>
        <w:t>33</w:t>
        <w:tab/>
        <w:t>S. 159</w:t>
      </w:r>
    </w:p>
    <w:p>
      <w:r>
        <w:t>40</w:t>
        <w:tab/>
        <w:t>Kollektiv-Vereinbarungen über das s[Urheberrecht]s</w:t>
      </w:r>
    </w:p>
    <w:p>
      <w:r>
        <w:t>43</w:t>
        <w:tab/>
        <w:t>1941</w:t>
      </w:r>
    </w:p>
    <w:p/>
    <w:p/>
    <w:p>
      <w:r>
        <w:br/>
        <w:t>20</w:t>
        <w:tab/>
        <w:t>G 24</w:t>
      </w:r>
    </w:p>
    <w:p>
      <w:r>
        <w:t>20a</w:t>
        <w:tab/>
        <w:t>049</w:t>
      </w:r>
    </w:p>
    <w:p>
      <w:r>
        <w:t>21</w:t>
        <w:tab/>
        <w:t>Generalstaatsanwalt beim Oberlandesgericht Darmstadt</w:t>
      </w:r>
    </w:p>
    <w:p>
      <w:r>
        <w:t>22</w:t>
        <w:tab/>
        <w:t>G Behörden und Ämter Großherzogtum und Volksstaat Hessen \ G 21 - 30 Justizverwaltung \ #G 24 Generalstaatsanwalt beim Oberlandesgericht Darmstadt</w:t>
      </w:r>
    </w:p>
    <w:p>
      <w:r>
        <w:t>23</w:t>
        <w:tab/>
        <w:t>1872 - 1945</w:t>
      </w:r>
    </w:p>
    <w:p>
      <w:r>
        <w:t>24</w:t>
        <w:tab/>
        <w:t>Findbuch</w:t>
      </w:r>
    </w:p>
    <w:p>
      <w:r>
        <w:t>25</w:t>
        <w:tab/>
        <w:t>Gedrucktes Findbuch: Repertorien des Hessischen Staatsarchiv Darmstadt 42: Abt. G 24 Generalstaatsanwalt beim Oberlandesgericht Darmstadt, Darmstadt 1998.</w:t>
      </w:r>
    </w:p>
    <w:p>
      <w:r>
        <w:t>26</w:t>
        <w:tab/>
        <w:t>&lt; - &gt;</w:t>
      </w:r>
    </w:p>
    <w:p>
      <w:r>
        <w:t>26a</w:t>
        <w:tab/>
        <w:t>A</w:t>
      </w:r>
    </w:p>
    <w:p>
      <w:r>
        <w:t>26b</w:t>
        <w:tab/>
        <w:t>01</w:t>
      </w:r>
    </w:p>
    <w:p>
      <w:r>
        <w:t>26c</w:t>
        <w:tab/>
        <w:t>d</w:t>
      </w:r>
    </w:p>
    <w:p>
      <w:r>
        <w:t>27</w:t>
        <w:tab/>
        <w:t>A. Ältere Akten (bis 1935/36) \ I. Innere Verwaltung \ d) Kanzleiwesen, dienstliche Hilfsmittel</w:t>
      </w:r>
    </w:p>
    <w:p>
      <w:r>
        <w:t>30</w:t>
        <w:tab/>
        <w:t>Nr. 34</w:t>
      </w:r>
    </w:p>
    <w:p>
      <w:r>
        <w:t>30a</w:t>
        <w:tab/>
        <w:t>01</w:t>
      </w:r>
    </w:p>
    <w:p>
      <w:r>
        <w:t>30z</w:t>
        <w:tab/>
        <w:t>G 24 Nr. 34</w:t>
      </w:r>
    </w:p>
    <w:p>
      <w:r>
        <w:t>33</w:t>
        <w:tab/>
        <w:t>S. 7</w:t>
      </w:r>
    </w:p>
    <w:p>
      <w:r>
        <w:t>40</w:t>
        <w:tab/>
        <w:t>Dienstbibliothek der Behörde des Generalstaatsanwalts</w:t>
      </w:r>
    </w:p>
    <w:p>
      <w:r>
        <w:t>41</w:t>
        <w:tab/>
        <w:t>s[2{Bezug von} 1{Büchern}]s und Zeitschriften; darin auch: Einstellen der "Darmstädter Zeitung" und Erhebung der "Hessischen Landeszeitung" zum "Hessischen Staats-Anzeiger" (31. März 1935)</w:t>
      </w:r>
    </w:p>
    <w:p>
      <w:r>
        <w:t>43</w:t>
        <w:tab/>
        <w:t>1872 - 1936</w:t>
      </w:r>
    </w:p>
    <w:p>
      <w:r>
        <w:br/>
        <w:t>26</w:t>
        <w:tab/>
        <w:t>&lt; - &gt;</w:t>
      </w:r>
    </w:p>
    <w:p>
      <w:r>
        <w:t>26a</w:t>
        <w:tab/>
        <w:t>A</w:t>
      </w:r>
    </w:p>
    <w:p>
      <w:r>
        <w:t>26b</w:t>
        <w:tab/>
        <w:t>01</w:t>
      </w:r>
    </w:p>
    <w:p>
      <w:r>
        <w:t>26c</w:t>
        <w:tab/>
        <w:t>e</w:t>
      </w:r>
    </w:p>
    <w:p>
      <w:r>
        <w:t>27</w:t>
        <w:tab/>
        <w:t>A. Ältere Akten (bis 1935/36) \ I. Innere Verwaltung \ e) Verschiedenes</w:t>
      </w:r>
    </w:p>
    <w:p>
      <w:r>
        <w:t>30</w:t>
        <w:tab/>
        <w:t>Nr. 91</w:t>
      </w:r>
    </w:p>
    <w:p>
      <w:r>
        <w:t>30a</w:t>
        <w:tab/>
        <w:t>01</w:t>
      </w:r>
    </w:p>
    <w:p>
      <w:r>
        <w:t>30z</w:t>
        <w:tab/>
        <w:t>G 24 Nr. 91</w:t>
      </w:r>
    </w:p>
    <w:p>
      <w:r>
        <w:t>33</w:t>
        <w:tab/>
        <w:t>S. 7</w:t>
      </w:r>
    </w:p>
    <w:p>
      <w:r>
        <w:t>40</w:t>
        <w:tab/>
        <w:t>Winterhilfswerk für das deutsche Volk</w:t>
      </w:r>
    </w:p>
    <w:p>
      <w:r>
        <w:t>41</w:t>
        <w:tab/>
        <w:t>auch: s[Vertrieb des t["Saar-Abstimmungskalenders"]t]s für den Zeitraum von 100 Tagen bis zur Saarabstimmung vom 13. Jan. 1935</w:t>
      </w:r>
    </w:p>
    <w:p>
      <w:r>
        <w:t>43</w:t>
        <w:tab/>
        <w:t>1933 - 1934</w:t>
      </w:r>
    </w:p>
    <w:p>
      <w:r>
        <w:br/>
        <w:t>26</w:t>
        <w:tab/>
        <w:t>&lt; - &gt;</w:t>
      </w:r>
    </w:p>
    <w:p>
      <w:r>
        <w:t>26a</w:t>
        <w:tab/>
        <w:t>A</w:t>
      </w:r>
    </w:p>
    <w:p>
      <w:r>
        <w:t>26b</w:t>
        <w:tab/>
        <w:t>06</w:t>
      </w:r>
    </w:p>
    <w:p>
      <w:r>
        <w:t>26c</w:t>
        <w:tab/>
        <w:t>d</w:t>
      </w:r>
    </w:p>
    <w:p>
      <w:r>
        <w:t>27</w:t>
        <w:tab/>
        <w:t>A. Ältere Akten (bis 1935/36) \ VI. Strafverfolgung, Strafvollstreckung \ d) Ausführung der Dienst- und Vollzugsordnung für die Gefangenenanstalten in Hessen vom 27. Juni 1924 \ Bücherei, Bücher, Zeitungen (§§ 149-151)</w:t>
      </w:r>
    </w:p>
    <w:p>
      <w:r>
        <w:t>30</w:t>
        <w:tab/>
        <w:t>Nr. 1570</w:t>
      </w:r>
    </w:p>
    <w:p>
      <w:r>
        <w:t>30a</w:t>
        <w:tab/>
        <w:t>01</w:t>
      </w:r>
    </w:p>
    <w:p>
      <w:r>
        <w:t>30z</w:t>
        <w:tab/>
        <w:t>G 24 Nr. 1570</w:t>
      </w:r>
    </w:p>
    <w:p>
      <w:r>
        <w:t>33</w:t>
        <w:tab/>
        <w:t>S. 22</w:t>
      </w:r>
    </w:p>
    <w:p>
      <w:r>
        <w:t>40</w:t>
        <w:tab/>
        <w:t>s[2{Aussonderung staats- und religionsfeindlicher, volksfremder und pazifistischer} 1{Bücher}]s aus den Gefängnisbüchereien</w:t>
      </w:r>
    </w:p>
    <w:p>
      <w:r>
        <w:t>43</w:t>
        <w:tab/>
        <w:t>1933</w:t>
      </w:r>
    </w:p>
    <w:p>
      <w:r>
        <w:br/>
        <w:t>30</w:t>
        <w:tab/>
        <w:t>Nr. 1571</w:t>
      </w:r>
    </w:p>
    <w:p>
      <w:r>
        <w:t>30a</w:t>
        <w:tab/>
        <w:t>02</w:t>
      </w:r>
    </w:p>
    <w:p>
      <w:r>
        <w:t>30z</w:t>
        <w:tab/>
        <w:t>G 24 Nr. 1571</w:t>
      </w:r>
    </w:p>
    <w:p>
      <w:r>
        <w:t>33</w:t>
        <w:tab/>
        <w:t>S. 22</w:t>
      </w:r>
    </w:p>
    <w:p>
      <w:r>
        <w:t>40</w:t>
        <w:tab/>
        <w:t>s[s[2{Beschaffung nationalsozialistischer} 1{Bücher}]s]s und Schriften für Anstaltsbibliotheken</w:t>
      </w:r>
    </w:p>
    <w:p>
      <w:r>
        <w:t>42</w:t>
        <w:tab/>
        <w:t>gedruckte t[2{Liste} 1{"Das wichtigste nationalsozialistische Schrifttum"}]t</w:t>
      </w:r>
    </w:p>
    <w:p>
      <w:r>
        <w:t>43</w:t>
        <w:tab/>
        <w:t>1933</w:t>
      </w:r>
    </w:p>
    <w:p>
      <w:r>
        <w:br/>
        <w:t>30</w:t>
        <w:tab/>
        <w:t>Nr. 1573</w:t>
      </w:r>
    </w:p>
    <w:p>
      <w:r>
        <w:t>30a</w:t>
        <w:tab/>
        <w:t>03</w:t>
      </w:r>
    </w:p>
    <w:p>
      <w:r>
        <w:t>30z</w:t>
        <w:tab/>
        <w:t>G 24 Nr. 1573</w:t>
      </w:r>
    </w:p>
    <w:p>
      <w:r>
        <w:t>33</w:t>
        <w:tab/>
        <w:t>S. 22</w:t>
      </w:r>
    </w:p>
    <w:p>
      <w:r>
        <w:t>40</w:t>
        <w:tab/>
        <w:t>s[Ausscheidung des t[2{Buch}es 1{"Lebensfahrt"}]t]s aus den Büchereien der Gefangenenanstalten</w:t>
      </w:r>
    </w:p>
    <w:p>
      <w:r>
        <w:t>43</w:t>
        <w:tab/>
        <w:t>1934</w:t>
      </w:r>
    </w:p>
    <w:p>
      <w:r>
        <w:t>45</w:t>
        <w:tab/>
        <w:t>Lebensfahrt. Ein Buch für junge Menschen. Hrsg. v. p[2{Luise} 1{Fassbender} (5{Rektorin} in 6{o[Offenbach a.M.]o})]p, p[2{Philipp} 1{Germann} (5{Fortbildungsschullehrer} in 6{o[Darmstadt]o})]p, p[2{Ignaz} 1{Goy} (5{Rektor} in 6{Darmstadt})]p, p[2{Wilhelm} 1{Seibert} (5{Stadtschulrat} in 6{Offenbach a.M.})]p, p[2{Karl} 1{Storck} (5{Rektor} in 6{Darmstadt})]p; Ausgabe A für Knaben (k[1{s[Verlag]s p[2{Wolfgang} 1{Schröter}]p}, 2{Darmstadt}]k 1928) vorhanden in der LHB (Signatur: 42/5372)</w:t>
      </w:r>
    </w:p>
    <w:p>
      <w:r>
        <w:br/>
        <w:t>30</w:t>
        <w:tab/>
        <w:t>Nr. 1574</w:t>
      </w:r>
    </w:p>
    <w:p>
      <w:r>
        <w:t>30a</w:t>
        <w:tab/>
        <w:t>04</w:t>
      </w:r>
    </w:p>
    <w:p>
      <w:r>
        <w:t>30z</w:t>
        <w:tab/>
        <w:t>G 24 Nr. 1574</w:t>
      </w:r>
    </w:p>
    <w:p>
      <w:r>
        <w:t>33</w:t>
        <w:tab/>
        <w:t>S. 23</w:t>
      </w:r>
    </w:p>
    <w:p>
      <w:r>
        <w:t>40</w:t>
        <w:tab/>
        <w:t>s[Druckschriftenangebot]s des "k[1{Schwarzen Kreuzes, Christliche Gefangenenhilfe e.V.}", 2{o[Celle]o}]k</w:t>
      </w:r>
    </w:p>
    <w:p>
      <w:r>
        <w:t>43</w:t>
        <w:tab/>
        <w:t>1934</w:t>
      </w:r>
    </w:p>
    <w:p>
      <w:r>
        <w:br/>
        <w:t>30</w:t>
        <w:tab/>
        <w:t>Nr. 1577</w:t>
      </w:r>
    </w:p>
    <w:p>
      <w:r>
        <w:t>30a</w:t>
        <w:tab/>
        <w:t>05</w:t>
      </w:r>
    </w:p>
    <w:p>
      <w:r>
        <w:t>30z</w:t>
        <w:tab/>
        <w:t>G 24 Nr. 1577</w:t>
      </w:r>
    </w:p>
    <w:p>
      <w:r>
        <w:t>33</w:t>
        <w:tab/>
        <w:t>S. 23</w:t>
      </w:r>
    </w:p>
    <w:p>
      <w:r>
        <w:t>40</w:t>
        <w:tab/>
        <w:t>s[Empfehlung]s der vom k[Reichs-Kirchenausschuß der Deutschen Evangelischen Kirche]k herausgegebenen t["Weihnachtsschrift"]t (k[s[Verlag]s p[2{Aug.} 1{Scherl}]p]k) (RV d. RJM v. 19. Dez. 1935)</w:t>
      </w:r>
    </w:p>
    <w:p>
      <w:r>
        <w:t>45</w:t>
        <w:tab/>
        <w:t>s.d.</w:t>
      </w:r>
    </w:p>
    <w:p>
      <w:r>
        <w:br/>
        <w:t>26</w:t>
        <w:tab/>
        <w:t>&lt; - &gt;</w:t>
      </w:r>
    </w:p>
    <w:p>
      <w:r>
        <w:t>26a</w:t>
        <w:tab/>
        <w:t>A</w:t>
      </w:r>
    </w:p>
    <w:p>
      <w:r>
        <w:t>26b</w:t>
        <w:tab/>
        <w:t>07</w:t>
      </w:r>
    </w:p>
    <w:p>
      <w:r>
        <w:t>27</w:t>
        <w:tab/>
        <w:t>A. Ältere Akten (bis 1935/36) \ VII. Gesetzgebung und Rechtsprechung (auch Zivilsachen)</w:t>
      </w:r>
    </w:p>
    <w:p>
      <w:r>
        <w:t>30</w:t>
        <w:tab/>
        <w:t>Nr. 321</w:t>
      </w:r>
    </w:p>
    <w:p>
      <w:r>
        <w:t>30a</w:t>
        <w:tab/>
        <w:t>01</w:t>
      </w:r>
    </w:p>
    <w:p>
      <w:r>
        <w:t>30z</w:t>
        <w:tab/>
        <w:t>G 24 Nr. 321</w:t>
      </w:r>
    </w:p>
    <w:p>
      <w:r>
        <w:t>33</w:t>
        <w:tab/>
        <w:t>S. 27</w:t>
      </w:r>
    </w:p>
    <w:p>
      <w:r>
        <w:t>40</w:t>
        <w:tab/>
        <w:t>s[2{Bekämpfung unzüchtiger} 1{Schriften}]s</w:t>
      </w:r>
    </w:p>
    <w:p>
      <w:r>
        <w:t>41</w:t>
        <w:tab/>
        <w:t>Minausschr über Veröffentlichung von Entscheidungen im Deutschen Kriminalpolizeiblatt</w:t>
      </w:r>
    </w:p>
    <w:p>
      <w:r>
        <w:t>43</w:t>
        <w:tab/>
        <w:t>1920 - 1930 ; 1934</w:t>
      </w:r>
    </w:p>
    <w:p>
      <w:r>
        <w:br/>
        <w:t>30</w:t>
        <w:tab/>
        <w:t>Nr. 339</w:t>
      </w:r>
    </w:p>
    <w:p>
      <w:r>
        <w:t>30a</w:t>
        <w:tab/>
        <w:t>02</w:t>
      </w:r>
    </w:p>
    <w:p>
      <w:r>
        <w:t>30z</w:t>
        <w:tab/>
        <w:t>G 24 Nr. 339</w:t>
      </w:r>
    </w:p>
    <w:p>
      <w:r>
        <w:t>40</w:t>
        <w:tab/>
        <w:t>Akten betr. s[2{Zuwiderhandlungen gegen das} 1{Reichspressegesetz}]s</w:t>
      </w:r>
    </w:p>
    <w:p>
      <w:r>
        <w:t>41</w:t>
        <w:tab/>
        <w:t>"Volkszeitung" (Organ der SPD Mainz)</w:t>
      </w:r>
    </w:p>
    <w:p>
      <w:r>
        <w:t>43</w:t>
        <w:tab/>
        <w:t>1874 - 1932</w:t>
      </w:r>
    </w:p>
    <w:p>
      <w:r>
        <w:br/>
        <w:t>26</w:t>
        <w:tab/>
        <w:t>&lt; - &gt;</w:t>
      </w:r>
    </w:p>
    <w:p>
      <w:r>
        <w:t>26a</w:t>
        <w:tab/>
        <w:t>A</w:t>
      </w:r>
    </w:p>
    <w:p>
      <w:r>
        <w:t>26b</w:t>
        <w:tab/>
        <w:t>10</w:t>
      </w:r>
    </w:p>
    <w:p>
      <w:r>
        <w:t>27</w:t>
        <w:tab/>
        <w:t>A. Ältere Akten (bis 1935/36) \ X. Haftanstalten</w:t>
      </w:r>
    </w:p>
    <w:p>
      <w:r>
        <w:t>30</w:t>
        <w:tab/>
        <w:t>Nr. 689/2</w:t>
      </w:r>
    </w:p>
    <w:p>
      <w:r>
        <w:t>30a</w:t>
        <w:tab/>
        <w:t>01</w:t>
      </w:r>
    </w:p>
    <w:p>
      <w:r>
        <w:t>30z</w:t>
        <w:tab/>
        <w:t>G 24 Nr. 689/2</w:t>
      </w:r>
    </w:p>
    <w:p>
      <w:r>
        <w:t>33</w:t>
        <w:tab/>
        <w:t>S. 32</w:t>
      </w:r>
    </w:p>
    <w:p>
      <w:r>
        <w:t>40</w:t>
        <w:tab/>
        <w:t>s[Bibliotheken]s</w:t>
      </w:r>
    </w:p>
    <w:p>
      <w:r>
        <w:t>41</w:t>
        <w:tab/>
        <w:t>Beschaffung</w:t>
      </w:r>
    </w:p>
    <w:p>
      <w:r>
        <w:t>43</w:t>
        <w:tab/>
        <w:t>1921 - 1936</w:t>
      </w:r>
    </w:p>
    <w:p>
      <w:r>
        <w:br/>
        <w:t>26</w:t>
        <w:tab/>
        <w:t>&lt; - &gt;</w:t>
      </w:r>
    </w:p>
    <w:p>
      <w:r>
        <w:t>26a</w:t>
        <w:tab/>
        <w:t>B</w:t>
      </w:r>
    </w:p>
    <w:p>
      <w:r>
        <w:t>26b</w:t>
        <w:tab/>
        <w:t>1030</w:t>
      </w:r>
    </w:p>
    <w:p>
      <w:r>
        <w:t>27</w:t>
        <w:tab/>
        <w:t>B. Jüngere Akten (1935/36 - 1945) \ Hauptgebiet 1: Verfassung und Verwaltung \ 10 Verfassung \ 103 Gesetzgebung</w:t>
      </w:r>
    </w:p>
    <w:p>
      <w:r>
        <w:t>30</w:t>
        <w:tab/>
        <w:t>Nr. 1604</w:t>
      </w:r>
    </w:p>
    <w:p>
      <w:r>
        <w:t>30a</w:t>
        <w:tab/>
        <w:t>01</w:t>
      </w:r>
    </w:p>
    <w:p>
      <w:r>
        <w:t>30z</w:t>
        <w:tab/>
        <w:t>G 24 Nr. 1604</w:t>
      </w:r>
    </w:p>
    <w:p>
      <w:r>
        <w:t>33</w:t>
        <w:tab/>
        <w:t>S. 49</w:t>
      </w:r>
    </w:p>
    <w:p>
      <w:r>
        <w:t>40</w:t>
        <w:tab/>
        <w:t>Allgemeines (G)</w:t>
      </w:r>
    </w:p>
    <w:p>
      <w:r>
        <w:t>41</w:t>
        <w:tab/>
        <w:t>u.a.: s[2{Bezug von} 1{Amtsdruckschriften}]s</w:t>
      </w:r>
    </w:p>
    <w:p>
      <w:r>
        <w:t>43</w:t>
        <w:tab/>
        <w:t>1934 - 1944</w:t>
      </w:r>
    </w:p>
    <w:p>
      <w:r>
        <w:br/>
        <w:t>26</w:t>
        <w:tab/>
        <w:t>&lt; - &gt;</w:t>
      </w:r>
    </w:p>
    <w:p>
      <w:r>
        <w:t>26a</w:t>
        <w:tab/>
        <w:t>B</w:t>
      </w:r>
    </w:p>
    <w:p>
      <w:r>
        <w:t>26b</w:t>
        <w:tab/>
        <w:t>1050</w:t>
      </w:r>
    </w:p>
    <w:p>
      <w:r>
        <w:t>27</w:t>
        <w:tab/>
        <w:t>B. Jüngere Akten (1935/36 - 1945) \ Hauptgebiet 1: Verfassung und Verwaltung \ 10 Verfassung \ 105 Die nationalsozialistische Bewegung</w:t>
      </w:r>
    </w:p>
    <w:p>
      <w:r>
        <w:t>30</w:t>
        <w:tab/>
        <w:t>Nr. 1606</w:t>
      </w:r>
    </w:p>
    <w:p>
      <w:r>
        <w:t>30a</w:t>
        <w:tab/>
        <w:t>01</w:t>
      </w:r>
    </w:p>
    <w:p>
      <w:r>
        <w:t>30z</w:t>
        <w:tab/>
        <w:t>G 24 Nr. 1606</w:t>
      </w:r>
    </w:p>
    <w:p>
      <w:r>
        <w:t>33</w:t>
        <w:tab/>
        <w:t>S. 49</w:t>
      </w:r>
    </w:p>
    <w:p>
      <w:r>
        <w:t>40</w:t>
        <w:tab/>
        <w:t>Allgemeines (G)</w:t>
      </w:r>
    </w:p>
    <w:p>
      <w:r>
        <w:t>41</w:t>
        <w:tab/>
        <w:t>u.a.: s[Herausgabe von Aufklärungs- und Rednerinformationsmaterial]s durch die k[Reichspropagandaabteilung der NSDAP]k und Empfehlung des Bezugs</w:t>
      </w:r>
    </w:p>
    <w:p>
      <w:r>
        <w:t>43</w:t>
        <w:tab/>
        <w:t>1935 - 1944</w:t>
      </w:r>
    </w:p>
    <w:p>
      <w:r>
        <w:br/>
        <w:t>26</w:t>
        <w:tab/>
        <w:t>&lt; - &gt;</w:t>
      </w:r>
    </w:p>
    <w:p>
      <w:r>
        <w:t>26a</w:t>
        <w:tab/>
        <w:t>B</w:t>
      </w:r>
    </w:p>
    <w:p>
      <w:r>
        <w:t>26b</w:t>
        <w:tab/>
        <w:t>1270</w:t>
      </w:r>
    </w:p>
    <w:p>
      <w:r>
        <w:t>27</w:t>
        <w:tab/>
        <w:t>B. Jüngere Akten (1935/36 - 1945) \ Hauptgebiet 1: Verfassung und Verwaltung \ 12 Allgemeine Staatsverfassung \ 1270 Unterrichtung der Öffentlichkeit durch Presse, Rundfunk, Film u. dgl. im allgemeinen</w:t>
      </w:r>
    </w:p>
    <w:p>
      <w:r>
        <w:t>30</w:t>
        <w:tab/>
        <w:t>Nr. 2269</w:t>
      </w:r>
    </w:p>
    <w:p>
      <w:r>
        <w:t>30a</w:t>
        <w:tab/>
        <w:t>01</w:t>
      </w:r>
    </w:p>
    <w:p>
      <w:r>
        <w:t>30z</w:t>
        <w:tab/>
        <w:t>G 24 Nr. 2269</w:t>
      </w:r>
    </w:p>
    <w:p>
      <w:r>
        <w:t>33</w:t>
        <w:tab/>
        <w:t>S. 57 f.</w:t>
      </w:r>
    </w:p>
    <w:p>
      <w:r>
        <w:t>40</w:t>
        <w:tab/>
        <w:t>Allgemeines (G)</w:t>
      </w:r>
    </w:p>
    <w:p>
      <w:r>
        <w:t>41</w:t>
        <w:tab/>
        <w:t>u.a.: s[s[2{Herausgabe von} Plakaten, 1{Broschüren}]s usw.]s (RS d. RMuChRK u. d. RMfVAuPr v. 5. Nov. 1940)</w:t>
      </w:r>
    </w:p>
    <w:p>
      <w:r>
        <w:t>43</w:t>
        <w:tab/>
        <w:t>1936 - 1944</w:t>
      </w:r>
    </w:p>
    <w:p>
      <w:r>
        <w:br/>
        <w:t>26</w:t>
        <w:tab/>
        <w:t>&lt; - &gt;</w:t>
      </w:r>
    </w:p>
    <w:p>
      <w:r>
        <w:t>26a</w:t>
        <w:tab/>
        <w:t>B</w:t>
      </w:r>
    </w:p>
    <w:p>
      <w:r>
        <w:t>26b</w:t>
        <w:tab/>
        <w:t>1402</w:t>
      </w:r>
    </w:p>
    <w:p>
      <w:r>
        <w:t>27</w:t>
        <w:tab/>
        <w:t>B. Jüngere Akten (1935/36 - 1945) \ Hauptgebiet 1: Verfassung und Verwaltung \ 14 Geschäftsgang \ 1402 Eingabenwesen</w:t>
      </w:r>
    </w:p>
    <w:p>
      <w:r>
        <w:t>30</w:t>
        <w:tab/>
        <w:t>Nr. 1629</w:t>
      </w:r>
    </w:p>
    <w:p>
      <w:r>
        <w:t>30a</w:t>
        <w:tab/>
        <w:t>01</w:t>
      </w:r>
    </w:p>
    <w:p>
      <w:r>
        <w:t>30z</w:t>
        <w:tab/>
        <w:t>G 24 Nr. 1629</w:t>
      </w:r>
    </w:p>
    <w:p>
      <w:r>
        <w:t>33</w:t>
        <w:tab/>
        <w:t>S. 64</w:t>
      </w:r>
    </w:p>
    <w:p>
      <w:r>
        <w:t>40</w:t>
        <w:tab/>
        <w:t>Allgemeines (G)</w:t>
      </w:r>
    </w:p>
    <w:p>
      <w:r>
        <w:t>41</w:t>
        <w:tab/>
        <w:t>u.a.: Behandlung von Eingaben des ehemaligen p[5{s[Schriftsteller]s}s 2{Johannes} 8{von} 1{Unruh}, 6{o[Berlin]o}]p</w:t>
      </w:r>
    </w:p>
    <w:p>
      <w:r>
        <w:t>43</w:t>
        <w:tab/>
        <w:t>1938 - 1942</w:t>
      </w:r>
    </w:p>
    <w:p>
      <w:r>
        <w:br/>
        <w:t>26</w:t>
        <w:tab/>
        <w:t>&lt; - &gt;</w:t>
      </w:r>
    </w:p>
    <w:p>
      <w:r>
        <w:t>26a</w:t>
        <w:tab/>
        <w:t>B</w:t>
      </w:r>
    </w:p>
    <w:p>
      <w:r>
        <w:t>26b</w:t>
        <w:tab/>
        <w:t>1430</w:t>
      </w:r>
    </w:p>
    <w:p>
      <w:r>
        <w:t>27</w:t>
        <w:tab/>
        <w:t>B. Jüngere Akten (1935/36 - 1945) \ Hauptgebiet 1: Verfassung und Verwaltung \ 14 Geschäftsgang \ 143 Mitteilungen der Justizbehörden</w:t>
      </w:r>
    </w:p>
    <w:p>
      <w:r>
        <w:t>30</w:t>
        <w:tab/>
        <w:t>Nr. 955/1</w:t>
      </w:r>
    </w:p>
    <w:p>
      <w:r>
        <w:t>30a</w:t>
        <w:tab/>
        <w:t>01</w:t>
      </w:r>
    </w:p>
    <w:p>
      <w:r>
        <w:t>30z</w:t>
        <w:tab/>
        <w:t>G 24 Nr. 955/1</w:t>
      </w:r>
    </w:p>
    <w:p>
      <w:r>
        <w:t>33</w:t>
        <w:tab/>
        <w:t>S. 68</w:t>
      </w:r>
    </w:p>
    <w:p>
      <w:r>
        <w:t>40</w:t>
        <w:tab/>
        <w:t>Einzelsachen (E1)</w:t>
      </w:r>
    </w:p>
    <w:p>
      <w:r>
        <w:t>41</w:t>
        <w:tab/>
        <w:t>u.a.: k[1{Reichschrifttumskammer Gruppe s[Buchhandel]s}, 2{o[Leipzig]o}]k</w:t>
      </w:r>
    </w:p>
    <w:p>
      <w:r>
        <w:t>43</w:t>
        <w:tab/>
        <w:t>1936 - 12.03.1945</w:t>
      </w:r>
    </w:p>
    <w:p>
      <w:r>
        <w:br/>
        <w:t>26</w:t>
        <w:tab/>
        <w:t>&lt; - &gt;</w:t>
      </w:r>
    </w:p>
    <w:p>
      <w:r>
        <w:t>26a</w:t>
        <w:tab/>
        <w:t>B</w:t>
      </w:r>
    </w:p>
    <w:p>
      <w:r>
        <w:t>26b</w:t>
        <w:tab/>
        <w:t>4333</w:t>
      </w:r>
    </w:p>
    <w:p>
      <w:r>
        <w:t>27</w:t>
        <w:tab/>
        <w:t>B. Jüngere Akten (1935/36 - 1945) \ Hauptgebiet 4: Strafrecht, Strafrechtsgang, Strafvollzug und Polizei \ 43 Strafvollstreckung \ 4333 Vollstreckung der Einziehung und Unbrauchbarmachung von Sachen und anderen Vermögenswerten</w:t>
      </w:r>
    </w:p>
    <w:p>
      <w:r>
        <w:t>30</w:t>
        <w:tab/>
        <w:t>Nr. 1897</w:t>
      </w:r>
    </w:p>
    <w:p>
      <w:r>
        <w:t>30a</w:t>
        <w:tab/>
        <w:t>01</w:t>
      </w:r>
    </w:p>
    <w:p>
      <w:r>
        <w:t>30z</w:t>
        <w:tab/>
        <w:t>G 24 Nr. 1897</w:t>
      </w:r>
    </w:p>
    <w:p>
      <w:r>
        <w:t>33</w:t>
        <w:tab/>
        <w:t>S. 169 f.</w:t>
      </w:r>
    </w:p>
    <w:p>
      <w:r>
        <w:t>40</w:t>
        <w:tab/>
        <w:t>Allgemeines (G)</w:t>
      </w:r>
    </w:p>
    <w:p>
      <w:r>
        <w:t>41</w:t>
        <w:tab/>
        <w:t>u.a.: Vorbehalt des Führers bei der s[2{Verwendung eingezogener Sammlungen von} 1{Bücher}]sn, Möbeln, Gemmen, Waffen, Teppichen usw.</w:t>
      </w:r>
    </w:p>
    <w:p>
      <w:r>
        <w:t>43</w:t>
        <w:tab/>
        <w:t>1936 - 1944</w:t>
      </w:r>
    </w:p>
    <w:p>
      <w:r>
        <w:br/>
        <w:t>26</w:t>
        <w:tab/>
        <w:t>&lt; - &gt;</w:t>
      </w:r>
    </w:p>
    <w:p>
      <w:r>
        <w:t>26a</w:t>
        <w:tab/>
        <w:t>B</w:t>
      </w:r>
    </w:p>
    <w:p>
      <w:r>
        <w:t>26b</w:t>
        <w:tab/>
        <w:t>4412</w:t>
      </w:r>
    </w:p>
    <w:p>
      <w:r>
        <w:t>26c</w:t>
        <w:tab/>
        <w:t>01</w:t>
      </w:r>
    </w:p>
    <w:p>
      <w:r>
        <w:t>27</w:t>
        <w:tab/>
        <w:t>B. Jüngere Akten (1935/36 - 1945) \ Hauptgebiet 4: Strafrecht, Strafrechtsgang, Strafvollzug und Polizei \ 44 Strafvollzug im Allgemeinen \ 4412 Jugendstrafvollzug (Jugendarrest, Wochenendkarzer)</w:t>
      </w:r>
    </w:p>
    <w:p>
      <w:r>
        <w:t>30</w:t>
        <w:tab/>
        <w:t>Nr. 1161/7</w:t>
      </w:r>
    </w:p>
    <w:p>
      <w:r>
        <w:t>30a</w:t>
        <w:tab/>
        <w:t>01</w:t>
      </w:r>
    </w:p>
    <w:p>
      <w:r>
        <w:t>30z</w:t>
        <w:tab/>
        <w:t>G 24 Nr. 1161/7</w:t>
      </w:r>
    </w:p>
    <w:p>
      <w:r>
        <w:t>33</w:t>
        <w:tab/>
        <w:t>S. 181</w:t>
      </w:r>
    </w:p>
    <w:p>
      <w:r>
        <w:t>40</w:t>
        <w:tab/>
        <w:t>Einzelsachen, hier: o[Darmstadt]o</w:t>
      </w:r>
    </w:p>
    <w:p>
      <w:r>
        <w:t>41</w:t>
        <w:tab/>
        <w:t>auch: s[s[2{Beschaffung von} 1{Bücher}]sn]s</w:t>
      </w:r>
    </w:p>
    <w:p>
      <w:r>
        <w:t>43</w:t>
        <w:tab/>
        <w:t>1940 - 1943</w:t>
      </w:r>
    </w:p>
    <w:p>
      <w:r>
        <w:br/>
        <w:t>26</w:t>
        <w:tab/>
        <w:t>&lt; - &gt;</w:t>
      </w:r>
    </w:p>
    <w:p>
      <w:r>
        <w:t>26a</w:t>
        <w:tab/>
        <w:t>B</w:t>
      </w:r>
    </w:p>
    <w:p>
      <w:r>
        <w:t>26b</w:t>
        <w:tab/>
        <w:t>4412</w:t>
      </w:r>
    </w:p>
    <w:p>
      <w:r>
        <w:t>26c</w:t>
        <w:tab/>
        <w:t>02</w:t>
      </w:r>
    </w:p>
    <w:p>
      <w:r>
        <w:t>27</w:t>
        <w:tab/>
        <w:t>B. Jüngere Akten (1935/36 - 1945) \ Hauptgebiet 4: Strafrecht, Strafrechtsgang, Strafvollzug und Polizei \ 44 Strafvollzug im Allgemeinen \ 4412 Jugendstrafvollzug</w:t>
      </w:r>
    </w:p>
    <w:p>
      <w:r>
        <w:t>30</w:t>
        <w:tab/>
        <w:t>Nr. 1162/13</w:t>
      </w:r>
    </w:p>
    <w:p>
      <w:r>
        <w:t>30a</w:t>
        <w:tab/>
        <w:t>01</w:t>
      </w:r>
    </w:p>
    <w:p>
      <w:r>
        <w:t>30z</w:t>
        <w:tab/>
        <w:t>G 24 Nr. 1162/13</w:t>
      </w:r>
    </w:p>
    <w:p>
      <w:r>
        <w:t>33</w:t>
        <w:tab/>
        <w:t>S. 182</w:t>
      </w:r>
    </w:p>
    <w:p>
      <w:r>
        <w:t>40</w:t>
        <w:tab/>
        <w:t>Einzelsachen, hier: o[Lauterbach]o</w:t>
      </w:r>
    </w:p>
    <w:p>
      <w:r>
        <w:t>41</w:t>
        <w:tab/>
        <w:t>auch: s[s[2{Beschaffung von} 1{Bücher}]sn]s</w:t>
      </w:r>
    </w:p>
    <w:p>
      <w:r>
        <w:t>43</w:t>
        <w:tab/>
        <w:t>1940 - 1942</w:t>
      </w:r>
    </w:p>
    <w:p>
      <w:r>
        <w:br/>
        <w:t>26</w:t>
        <w:tab/>
        <w:t>&lt; - &gt;</w:t>
      </w:r>
    </w:p>
    <w:p>
      <w:r>
        <w:t>26a</w:t>
        <w:tab/>
        <w:t>B</w:t>
      </w:r>
    </w:p>
    <w:p>
      <w:r>
        <w:t>26b</w:t>
        <w:tab/>
        <w:t>4563</w:t>
      </w:r>
    </w:p>
    <w:p>
      <w:r>
        <w:t>27</w:t>
        <w:tab/>
        <w:t>B. Jüngere Akten (1935/36 - 1945) \ Hauptgebiet 4: Strafrecht, Strafrechtsgang, Strafvollzug und Polizei \ 45 Behandlung der Gefangenen \ 4563 Gefangenenbücherei</w:t>
      </w:r>
    </w:p>
    <w:p>
      <w:r>
        <w:t>30</w:t>
        <w:tab/>
        <w:t>Nr. 2002</w:t>
      </w:r>
    </w:p>
    <w:p>
      <w:r>
        <w:t>30a</w:t>
        <w:tab/>
        <w:t>01</w:t>
      </w:r>
    </w:p>
    <w:p>
      <w:r>
        <w:t>30z</w:t>
        <w:tab/>
        <w:t>G 24 Nr. 2002</w:t>
      </w:r>
    </w:p>
    <w:p>
      <w:r>
        <w:t>33</w:t>
        <w:tab/>
        <w:t>S. 233</w:t>
      </w:r>
    </w:p>
    <w:p>
      <w:r>
        <w:t>40</w:t>
        <w:tab/>
        <w:t>Allgemeines (G)</w:t>
      </w:r>
    </w:p>
    <w:p>
      <w:r>
        <w:t>41</w:t>
        <w:tab/>
        <w:t>u.a.: Ausscheidung vorhandener und s[2{Auswahl anzuschaffender} 1{Bücher}]s; s[Bezug der t[Deutschen Kulturbuchreihe]t]s des k[Zentralverlages der k[NSDAP]k p[2{Franz} 1{Eher}]p Nachf.]k; staatsfeindliche Propaganda durch s[2{handschriftliche Bemerkungen Gefangener in} 1{Büchern}]s der Anstaltsbüchereien; Heranziehen der t[Liste des s[2{schädlichen und unerwünschten} 1{Schrifttums}]s]t; s[2{Ausstattung von Gefangenenbüchereien mit} 1{Büchern}]s (RV d. RJM v. 18. Jan. 1944 über einvernehmliche Verfahrensvereinbarung zwischen dem Militärbefehlshaber in Frankreich und dem Französischen Roten Kreuz)</w:t>
      </w:r>
    </w:p>
    <w:p>
      <w:r>
        <w:t>42</w:t>
        <w:tab/>
        <w:t>t[Liste der für Jugendliche und Büchereien s[2{ungeeignete}n 1{Druckschriften}]s]t (Hrsg. v. RMfVAuPr, 1. Ausg., Stand v. 15. Okt. 1940, 77 S.)</w:t>
      </w:r>
    </w:p>
    <w:p>
      <w:r>
        <w:t>43</w:t>
        <w:tab/>
        <w:t>1936 - 1944</w:t>
      </w:r>
    </w:p>
    <w:p>
      <w:r>
        <w:br/>
        <w:t>30</w:t>
        <w:tab/>
        <w:t>Nr. 1332</w:t>
      </w:r>
    </w:p>
    <w:p>
      <w:r>
        <w:t>30a</w:t>
        <w:tab/>
        <w:t>02</w:t>
      </w:r>
    </w:p>
    <w:p>
      <w:r>
        <w:t>30z</w:t>
        <w:tab/>
        <w:t>G 24 Nr. 1332</w:t>
      </w:r>
    </w:p>
    <w:p>
      <w:r>
        <w:t>33</w:t>
        <w:tab/>
        <w:t>S. 233 f.</w:t>
      </w:r>
    </w:p>
    <w:p>
      <w:r>
        <w:t>40</w:t>
        <w:tab/>
        <w:t>Einzelsachen (E)</w:t>
      </w:r>
    </w:p>
    <w:p>
      <w:r>
        <w:t>41</w:t>
        <w:tab/>
        <w:t>u.a.: Ausscheidung älterer und s[2{unerwünschter bzw. verbotener} 1{Literatur}]s (darin auch: p[2{Leo} 1{Tolstoi}]p); Beteiligung der k[Gestapo]k und der k[Staatlichen Büchereistelle für das Land o[Hessen]o]k bei s[2{Ausscheidung und Beschaffung von} 1{Bücher}]sn. - darin auch: "jüdischer Schriftsteller p[2{Thomas} 1{Mann}]p" (t[Die Buddenbrooks]t, 1937); Interesse der Gefangenen im ZH Marienschloß an p[2{Ludwig} 1{Renn}]p, t[Krieg]t (1937); Besichtigung der Sicherungsanstalt o[Butzbach]o durch MinDirig Marx (Feb. 1941); Belieferung des Zuchthauses Butzbach mit s[2{französische}r 1{Literatur}]s durch das k[1{Französische Rote Kreuz}, 2{o[Paris]o}]k, Service des internés et prisonniers civils (Liste beiliegend, April 1944)</w:t>
      </w:r>
    </w:p>
    <w:p>
      <w:r>
        <w:t>42</w:t>
        <w:tab/>
        <w:t>zahlreiche s[Bücherlisten]s (auch s[Jugendbücher]s)</w:t>
      </w:r>
    </w:p>
    <w:p>
      <w:r>
        <w:t>43</w:t>
        <w:tab/>
        <w:t>1936 - 1944</w:t>
      </w:r>
    </w:p>
    <w:p>
      <w:r>
        <w:br/>
        <w:t>30</w:t>
        <w:tab/>
        <w:t>Nr. 1333</w:t>
      </w:r>
    </w:p>
    <w:p>
      <w:r>
        <w:t>30a</w:t>
        <w:tab/>
        <w:t>03</w:t>
      </w:r>
    </w:p>
    <w:p>
      <w:r>
        <w:t>30z</w:t>
        <w:tab/>
        <w:t>G 24 Nr. 1333</w:t>
      </w:r>
    </w:p>
    <w:p>
      <w:r>
        <w:t>33</w:t>
        <w:tab/>
        <w:t>S. 234</w:t>
      </w:r>
    </w:p>
    <w:p>
      <w:r>
        <w:t>40</w:t>
        <w:tab/>
        <w:t>Einzelsachen (E Ro.)</w:t>
      </w:r>
    </w:p>
    <w:p>
      <w:r>
        <w:t>41</w:t>
        <w:tab/>
        <w:t>auch: Ausstattung mit s[2{französischer und flämischer} 1{Literatur}]s durch das Französische und das Belgische Rote Kreuz, 1943-1944</w:t>
      </w:r>
    </w:p>
    <w:p>
      <w:r>
        <w:t>43</w:t>
        <w:tab/>
        <w:t>1938 - 1944</w:t>
      </w:r>
    </w:p>
    <w:p>
      <w:r>
        <w:br/>
        <w:t>26</w:t>
        <w:tab/>
        <w:t>&lt; - &gt;</w:t>
      </w:r>
    </w:p>
    <w:p>
      <w:r>
        <w:t>26a</w:t>
        <w:tab/>
        <w:t>B</w:t>
      </w:r>
    </w:p>
    <w:p>
      <w:r>
        <w:t>26b</w:t>
        <w:tab/>
        <w:t>4735</w:t>
      </w:r>
    </w:p>
    <w:p>
      <w:r>
        <w:t>27</w:t>
        <w:tab/>
        <w:t>B. Jüngere Akten (1935/36 - 1945) \ Hauptgebiet 4: Strafrecht, Strafrechtsgang, Strafvollzug und Polizei \ 47 Sicherheitspolizei (Öffentliche Sicherheit und Ordnung) \ 4735 Überwachung des Schrifttums</w:t>
      </w:r>
    </w:p>
    <w:p>
      <w:r>
        <w:t>30</w:t>
        <w:tab/>
        <w:t>Nr. 2024</w:t>
      </w:r>
    </w:p>
    <w:p>
      <w:r>
        <w:t>30a</w:t>
        <w:tab/>
        <w:t>01</w:t>
      </w:r>
    </w:p>
    <w:p>
      <w:r>
        <w:t>30z</w:t>
        <w:tab/>
        <w:t>G 24 Nr. 2024</w:t>
      </w:r>
    </w:p>
    <w:p>
      <w:r>
        <w:t>33</w:t>
        <w:tab/>
        <w:t>S. 240</w:t>
      </w:r>
    </w:p>
    <w:p>
      <w:r>
        <w:t>40</w:t>
        <w:tab/>
        <w:t>Allgemeines (G)</w:t>
      </w:r>
    </w:p>
    <w:p>
      <w:r>
        <w:t>41</w:t>
        <w:tab/>
        <w:t>Information der Händlerkreise über das s[s[2{Verbot ausländischer} 1{Druckschriften}]s]s (Rundschr. d. RuPrMdI v. 12. Dez. 1934)</w:t>
      </w:r>
    </w:p>
    <w:p>
      <w:r>
        <w:t>43</w:t>
        <w:tab/>
        <w:t>1934</w:t>
      </w:r>
    </w:p>
    <w:p>
      <w:r>
        <w:br/>
        <w:t>26</w:t>
        <w:tab/>
        <w:t>&lt; - &gt;</w:t>
      </w:r>
    </w:p>
    <w:p>
      <w:r>
        <w:t>26a</w:t>
        <w:tab/>
        <w:t>B</w:t>
      </w:r>
    </w:p>
    <w:p>
      <w:r>
        <w:t>26b</w:t>
        <w:tab/>
        <w:t>4736</w:t>
      </w:r>
    </w:p>
    <w:p>
      <w:r>
        <w:t>27</w:t>
        <w:tab/>
        <w:t>B. Jüngere Akten (1935/36 - 1945) \ Hauptgebiet 4: Strafrecht, Strafrechtsgang, Strafvollzug und Polizei \ 47 Sicherheitspolizei (Öffentliche Sicherheit und Ordnung) \ 4736 Bekämpfung unzüchtiger Schriften, Abbildungen, Darstellungen usw.</w:t>
      </w:r>
    </w:p>
    <w:p>
      <w:r>
        <w:t>30</w:t>
        <w:tab/>
        <w:t>Nr. 2025</w:t>
      </w:r>
    </w:p>
    <w:p>
      <w:r>
        <w:t>30a</w:t>
        <w:tab/>
        <w:t>01</w:t>
      </w:r>
    </w:p>
    <w:p>
      <w:r>
        <w:t>30z</w:t>
        <w:tab/>
        <w:t>G 24 Nr. 2025</w:t>
      </w:r>
    </w:p>
    <w:p>
      <w:r>
        <w:t>33</w:t>
        <w:tab/>
        <w:t>S. 241</w:t>
      </w:r>
    </w:p>
    <w:p>
      <w:r>
        <w:t>40</w:t>
        <w:tab/>
        <w:t>Allgemeines (G)</w:t>
      </w:r>
    </w:p>
    <w:p>
      <w:r>
        <w:t>41</w:t>
        <w:tab/>
        <w:t>Verteilung des von der k[1{Reichszentrale zur Bekämpfung unzüchtiger Bilder, Schriften und Inserate bei dem Preußischen Landeskriminalamt} in 2{o[Berlin]o}]k herausgegebenen Verzeichnisses der aufgrund des § 184 StGB eingezogenen und unbrauchbar zu machenden sowie der als s[2{unzüchtig} verdächtigen 1{Schriften}]s, sog. s[p[Polunbi]p-Katalog]s</w:t>
      </w:r>
    </w:p>
    <w:p>
      <w:r>
        <w:t>43</w:t>
        <w:tab/>
        <w:t>1937</w:t>
      </w:r>
    </w:p>
    <w:p>
      <w:r>
        <w:br/>
        <w:t>30</w:t>
        <w:tab/>
        <w:t>Nr. 1344</w:t>
      </w:r>
    </w:p>
    <w:p>
      <w:r>
        <w:t>30a</w:t>
        <w:tab/>
        <w:t>02</w:t>
      </w:r>
    </w:p>
    <w:p>
      <w:r>
        <w:t>30z</w:t>
        <w:tab/>
        <w:t>G 24 Nr. 1344</w:t>
      </w:r>
    </w:p>
    <w:p>
      <w:r>
        <w:t>33</w:t>
        <w:tab/>
        <w:t>S. 241</w:t>
      </w:r>
    </w:p>
    <w:p>
      <w:r>
        <w:t>40</w:t>
        <w:tab/>
        <w:t>Einzelsachen (E)</w:t>
      </w:r>
    </w:p>
    <w:p>
      <w:r>
        <w:t>41</w:t>
        <w:tab/>
        <w:t>Bestätigung über den Empfang des sog. s[p[Polunbi]p-Katalogs]s</w:t>
      </w:r>
    </w:p>
    <w:p>
      <w:r>
        <w:t>43</w:t>
        <w:tab/>
        <w:t>1937</w:t>
      </w:r>
    </w:p>
    <w:p>
      <w:r>
        <w:br/>
        <w:t>26</w:t>
        <w:tab/>
        <w:t>&lt; - &gt;</w:t>
      </w:r>
    </w:p>
    <w:p>
      <w:r>
        <w:t>26a</w:t>
        <w:tab/>
        <w:t>B</w:t>
      </w:r>
    </w:p>
    <w:p>
      <w:r>
        <w:t>26b</w:t>
        <w:tab/>
        <w:t>5410</w:t>
      </w:r>
    </w:p>
    <w:p>
      <w:r>
        <w:t>27</w:t>
        <w:tab/>
        <w:t>B. Jüngere Akten (1935/36 - 1945) \ Hauptgebiet 5: Finanzwesen \ 54 Staatliches Beschaffungswesen \ 5410 Bürobedarf</w:t>
      </w:r>
    </w:p>
    <w:p>
      <w:r>
        <w:t>30</w:t>
        <w:tab/>
        <w:t>Nr. 2144</w:t>
      </w:r>
    </w:p>
    <w:p>
      <w:r>
        <w:t>30a</w:t>
        <w:tab/>
        <w:t>01</w:t>
      </w:r>
    </w:p>
    <w:p>
      <w:r>
        <w:t>30z</w:t>
        <w:tab/>
        <w:t>G 24 Nr. 2144</w:t>
      </w:r>
    </w:p>
    <w:p>
      <w:r>
        <w:t>33</w:t>
        <w:tab/>
        <w:t>S. 276</w:t>
      </w:r>
    </w:p>
    <w:p>
      <w:r>
        <w:t>40</w:t>
        <w:tab/>
        <w:t>Allgemeines (G)</w:t>
      </w:r>
    </w:p>
    <w:p>
      <w:r>
        <w:t>41</w:t>
        <w:tab/>
        <w:t>u.a.: s[2{Vergebung von} 1{Buchbinderarbeiten}]s</w:t>
      </w:r>
    </w:p>
    <w:p>
      <w:r>
        <w:t>43</w:t>
        <w:tab/>
        <w:t>1936 - 1944</w:t>
      </w:r>
    </w:p>
    <w:p>
      <w:r>
        <w:br/>
        <w:t>26</w:t>
        <w:tab/>
        <w:t>&lt; - &gt;</w:t>
      </w:r>
    </w:p>
    <w:p>
      <w:r>
        <w:t>26a</w:t>
        <w:tab/>
        <w:t>B</w:t>
      </w:r>
    </w:p>
    <w:p>
      <w:r>
        <w:t>26b</w:t>
        <w:tab/>
        <w:t>5430</w:t>
      </w:r>
    </w:p>
    <w:p>
      <w:r>
        <w:t>27</w:t>
        <w:tab/>
        <w:t>B. Jüngere Akten (1935/36 - 1945) \ Hauptgebiet 5: Finanzwesen \ 54 Staatliches Beschaffungswesen \ 5430 Büchereiangelegenheiten</w:t>
      </w:r>
    </w:p>
    <w:p>
      <w:r>
        <w:t>30</w:t>
        <w:tab/>
        <w:t>Nr. 1443/1</w:t>
      </w:r>
    </w:p>
    <w:p>
      <w:r>
        <w:t>30a</w:t>
        <w:tab/>
        <w:t>01</w:t>
      </w:r>
    </w:p>
    <w:p>
      <w:r>
        <w:t>30z</w:t>
        <w:tab/>
        <w:t>G 24 Nr. 1443/1</w:t>
      </w:r>
    </w:p>
    <w:p>
      <w:r>
        <w:t>33</w:t>
        <w:tab/>
        <w:t>S. 278</w:t>
      </w:r>
    </w:p>
    <w:p>
      <w:r>
        <w:t>40</w:t>
        <w:tab/>
        <w:t>Einzelsachen (E1)</w:t>
      </w:r>
    </w:p>
    <w:p>
      <w:r>
        <w:t>41</w:t>
        <w:tab/>
        <w:t>vor allem: s[Bücherbeschaffung und -aussonderung]s - Darin auch: s[2{Abgabe entbehrlicher} 1{Bücher}]s an die k[1{Akademie für deutsches Recht}, 2{o[München]o}]k (1938) und an Justizbehörden in o[Lothringen]o (1941)</w:t>
      </w:r>
    </w:p>
    <w:p>
      <w:r>
        <w:t>42</w:t>
        <w:tab/>
        <w:t>t[2{s[Broschüre]s} 1{"Die dritten hundert s[Bücher für nationalsozialistische Büchereien]s"}]t (k[1{Zentralverlag der k[NSDAP]k p[2{Franz} 1{Eher}]p Nachf. GmbH}, 2{o[München]o - o[Berlin]o}]k) 1936; Verzeichnis t[Nationalsozialistische Bibliothek]t (Eher-Verlag 1938)</w:t>
      </w:r>
    </w:p>
    <w:p>
      <w:r>
        <w:t>43</w:t>
        <w:tab/>
        <w:t>1936 - 1944</w:t>
      </w:r>
    </w:p>
    <w:p>
      <w:r>
        <w:br/>
        <w:t>30</w:t>
        <w:tab/>
        <w:t>Nr. 1443/2</w:t>
      </w:r>
    </w:p>
    <w:p>
      <w:r>
        <w:t>30a</w:t>
        <w:tab/>
        <w:t>02</w:t>
      </w:r>
    </w:p>
    <w:p>
      <w:r>
        <w:t>30z</w:t>
        <w:tab/>
        <w:t>G 24 Nr. 1443/2</w:t>
      </w:r>
    </w:p>
    <w:p>
      <w:r>
        <w:t>33</w:t>
        <w:tab/>
        <w:t>S. 278</w:t>
      </w:r>
    </w:p>
    <w:p>
      <w:r>
        <w:t>40</w:t>
        <w:tab/>
        <w:t>Einzelsachen (E2) s[&lt;Büchereiangelegenheiten&gt;]s</w:t>
      </w:r>
    </w:p>
    <w:p>
      <w:r>
        <w:t>41</w:t>
        <w:tab/>
        <w:t>hier: Amtsanwälte</w:t>
      </w:r>
    </w:p>
    <w:p>
      <w:r>
        <w:t>43</w:t>
        <w:tab/>
        <w:t>1936 - 1939</w:t>
      </w:r>
    </w:p>
    <w:p>
      <w:r>
        <w:br/>
        <w:t>26</w:t>
        <w:tab/>
        <w:t>&lt; - &gt;</w:t>
      </w:r>
    </w:p>
    <w:p>
      <w:r>
        <w:t>26a</w:t>
        <w:tab/>
        <w:t>B</w:t>
      </w:r>
    </w:p>
    <w:p>
      <w:r>
        <w:t>26b</w:t>
        <w:tab/>
        <w:t>5431</w:t>
      </w:r>
    </w:p>
    <w:p>
      <w:r>
        <w:t>27</w:t>
        <w:tab/>
        <w:t>B. Jüngere Akten (1935/36 - 1945) \ Hauptgebiet 5: Finanzwesen \ 54 Staatliches Beschaffungswesen \ 5431 Angebote und Anschaffung von Büchern für die Dienstbibliothek</w:t>
      </w:r>
    </w:p>
    <w:p>
      <w:r>
        <w:t>30</w:t>
        <w:tab/>
        <w:t>Nr. 2150</w:t>
      </w:r>
    </w:p>
    <w:p>
      <w:r>
        <w:t>30a</w:t>
        <w:tab/>
        <w:t>01</w:t>
      </w:r>
    </w:p>
    <w:p>
      <w:r>
        <w:t>30z</w:t>
        <w:tab/>
        <w:t>G 24 Nr. 2150</w:t>
      </w:r>
    </w:p>
    <w:p>
      <w:r>
        <w:t>33</w:t>
        <w:tab/>
        <w:t>S. 278 f.</w:t>
      </w:r>
    </w:p>
    <w:p>
      <w:r>
        <w:t>40</w:t>
        <w:tab/>
        <w:t>Allgemeines (G) s[&lt;Bücherbeschaffung&gt;]s</w:t>
      </w:r>
    </w:p>
    <w:p>
      <w:r>
        <w:t>41</w:t>
        <w:tab/>
        <w:t>auch: besondere Hinweise auf p[Stumpel]p, t[Erbanlage und Verbrecher]t (o[Berlin]o 1935); Stumpel, t[Die Ursprünge des Verbrechens]t (o[Leipzig]o 1936); p[Gürtner]p, t[Das kommende Deutsche Strafrecht]t; p[4{Dr.} 1{Kranz}]p, t[Lebensschicksale krimineller Zwillinge]t (Berlin 1936); Gürtner - p[Freisler]p, t[Das neue Strafrecht]t (1936); Sammelwerk t["Grundlagen, Aufbau und Wirtschaftsordnung des nationalsozialistischen Staates"]t; p[4{Dr.} 1{Volckmar}]p, t[Die Rechtsentwicklung der Jahre 1933 bis 1935/36]t (Berlin 1937); Gürtner, t[200 Jahre Dienst am Recht]t (200. Wiederkehr d. Gründungstages des Preuß. Justizministeriums) (Berlin 1938); t[Verwaltungseinteilung der deutschen Ostgebiete und des Generalgouvernements der besetzten polnischen Gebiete]t (Kartenwerk) u.and.; Warnung vor dem Vorhaben eines Bildwerkes t["Führende Männer vor der Farbkamera"]t der k[Firma O.K.-Farb-Film-Foto]k (p[4{Dipl.-Kfm.} 2{Oskar} 1{Knoop}]p), Berlin (1942)</w:t>
      </w:r>
    </w:p>
    <w:p>
      <w:r>
        <w:t>42</w:t>
        <w:tab/>
        <w:t>Verzeichnis der ärztlich geleiteten deutschen Tuberkuloseheilstätten, -krankenhäuser und -abteilungen, hrsg. v. Reichs-Tuberkulose-Ausschuß (1943?)</w:t>
      </w:r>
    </w:p>
    <w:p>
      <w:r>
        <w:t>43</w:t>
        <w:tab/>
        <w:t>1936 - 1944</w:t>
      </w:r>
    </w:p>
    <w:p>
      <w:r>
        <w:br/>
        <w:t>30</w:t>
        <w:tab/>
        <w:t>Nr. 1444</w:t>
      </w:r>
    </w:p>
    <w:p>
      <w:r>
        <w:t>30a</w:t>
        <w:tab/>
        <w:t>02</w:t>
      </w:r>
    </w:p>
    <w:p>
      <w:r>
        <w:t>30z</w:t>
        <w:tab/>
        <w:t>G 24 Nr. 1444</w:t>
      </w:r>
    </w:p>
    <w:p>
      <w:r>
        <w:t>33</w:t>
        <w:tab/>
        <w:t>S. 279</w:t>
      </w:r>
    </w:p>
    <w:p>
      <w:r>
        <w:t>40</w:t>
        <w:tab/>
        <w:t>Einzelsachen (E), Band 1 s[&lt;Bücherbeschaffung&gt;]s</w:t>
      </w:r>
    </w:p>
    <w:p>
      <w:r>
        <w:t>41</w:t>
        <w:tab/>
        <w:t>auch: Übergang der k["Bücherstube p[2{Alfred} 1{Bodenheimer}]p"]k in "arischen" Besitz (k[Bücherstube p[2{Robert} 8{d'}1{Hooghe}]p]k), 1937 s[&lt;"Arisierung" einer s[Buchhandlung]s&gt;]s</w:t>
      </w:r>
    </w:p>
    <w:p>
      <w:r>
        <w:t>43</w:t>
        <w:tab/>
        <w:t>1936 - 11.1938</w:t>
      </w:r>
    </w:p>
    <w:p>
      <w:r>
        <w:br/>
        <w:t>30</w:t>
        <w:tab/>
        <w:t>Nr. 1445</w:t>
      </w:r>
    </w:p>
    <w:p>
      <w:r>
        <w:t>30a</w:t>
        <w:tab/>
        <w:t>03</w:t>
      </w:r>
    </w:p>
    <w:p>
      <w:r>
        <w:t>30z</w:t>
        <w:tab/>
        <w:t>G 24 Nr. 1445</w:t>
      </w:r>
    </w:p>
    <w:p>
      <w:r>
        <w:t>33</w:t>
        <w:tab/>
        <w:t>S. 279</w:t>
      </w:r>
    </w:p>
    <w:p>
      <w:r>
        <w:t>40</w:t>
        <w:tab/>
        <w:t>Einzelsachen (E), Band 2 s[&lt;Bücherbeschaffung&gt;]s</w:t>
      </w:r>
    </w:p>
    <w:p>
      <w:r>
        <w:t>42</w:t>
        <w:tab/>
        <w:t>t[2{s[Broschüre]s} 1{"Spione, Verräter, Saboteure"}]t (t[p[Hillger]ps Deutsche Bücherei Nr. 650/651]t (um 1938))</w:t>
      </w:r>
    </w:p>
    <w:p>
      <w:r>
        <w:t>43</w:t>
        <w:tab/>
        <w:t>12.1938 - 03.1943</w:t>
      </w:r>
    </w:p>
    <w:p>
      <w:r>
        <w:br/>
        <w:t>30</w:t>
        <w:tab/>
        <w:t>Nr. 1446</w:t>
      </w:r>
    </w:p>
    <w:p>
      <w:r>
        <w:t>30a</w:t>
        <w:tab/>
        <w:t>04</w:t>
      </w:r>
    </w:p>
    <w:p>
      <w:r>
        <w:t>30z</w:t>
        <w:tab/>
        <w:t>G 24 Nr. 1446</w:t>
      </w:r>
    </w:p>
    <w:p>
      <w:r>
        <w:t>33</w:t>
        <w:tab/>
        <w:t>S. 279</w:t>
      </w:r>
    </w:p>
    <w:p>
      <w:r>
        <w:t>40</w:t>
        <w:tab/>
        <w:t>Einzelsachen (E), Band 3 s[&lt;Bücherbeschaffung&gt;]s</w:t>
      </w:r>
    </w:p>
    <w:p>
      <w:r>
        <w:t>43</w:t>
        <w:tab/>
        <w:t>07.1943 - 02.1945</w:t>
      </w:r>
    </w:p>
    <w:p>
      <w:r>
        <w:br/>
        <w:t>30</w:t>
        <w:tab/>
        <w:t>Nr. 1447/1</w:t>
      </w:r>
    </w:p>
    <w:p>
      <w:r>
        <w:t>30a</w:t>
        <w:tab/>
        <w:t>05</w:t>
      </w:r>
    </w:p>
    <w:p>
      <w:r>
        <w:t>30z</w:t>
        <w:tab/>
        <w:t>G 24 Nr. 1447/1</w:t>
      </w:r>
    </w:p>
    <w:p>
      <w:r>
        <w:t>33</w:t>
        <w:tab/>
        <w:t>S. 279 f.</w:t>
      </w:r>
    </w:p>
    <w:p>
      <w:r>
        <w:t>40</w:t>
        <w:tab/>
        <w:t>Einzelsachen (E1-28) s[&lt;Bücherbeschaffung&gt;]s</w:t>
      </w:r>
    </w:p>
    <w:p>
      <w:r>
        <w:t>41</w:t>
        <w:tab/>
        <w:t>hier: einzelne Werke 1) p[Dalke]p, t[Strafrecht und Prozeßordnung]t; 2) p[Schönfelder]p, t[Deutsche Reichsgesetze]t; 3) t[Schnellkartei des Reichsrechts]t; 4) t[Reisekostentabellen]t von p[7{Amtsrat} 1{Reiberg}]p; 5) p[Nadler]p-p[Wittland]p, t[Deutsches Beamtenrecht]t; 6) t[Tarif für Chemiker]t; 7) p[Müller]p, t[Straßenverkehrsrecht]t; 8) p[Fricke]p-p[Mayer]p, t[Reise- und Umzugskosten]t; 9) Sammelwerk t["Grundlagen, Aufbau und Wirtschaftsordnung des nationalen Staates"]t; 10) t[Rechtsverträge des Deutschen Reichs]t; 11) p[Kriege]p-p[Bülow]p, t[Reichshinterlegungsordnung]t; 12) p[Baumbach]p, t[Kurzkommentar zum Aktiengesetz]t; 13) p[Achilles]p-p[Greif]p, t[Handkommentar zum BGB]t; 14) p[Gaedecke]p, t[Armenanwaltskostengesetz]t; 15) p[Pfundtner]p-p[Neubert]p, t[Das neue Deutsche Reichsrecht]t; 16) p[Daubenspeck]p, t[Bericht, Gutachten und Urteil]t; 17) t[Ergänzungsheft zur Textausgabe des StGB, der StPO und des GVG und der wichtigsten Nebengesetze]t; 17a) t[Reichsgerichtsentscheidungen]t; 18) p[Wilke]p, t[Kurzkommentar des BGB]t; 19) t[Handausgabe des Versicherungssteuergesetzes]t; 20) t[2{Handbuch} 1{"Gebühren der Gesundheitsämter"}]t; 21) p[Rittmann]p-p[Wenz]p, t[Gerichtskostengesetz]t; 22) t[Handausgabe des Grundsteuergesetzes]t; 23) t[Rotbuch über Spanien]t; 24) t[ABC-Handbuch für Wirtschafts- und Küchenbetriebe]t; 26) t[2{Schriftenreihe} 1{"Der Rechtspfleger"}]t; 27) t[Ortsbuch für das Deutsche Reich]t; 28) t[Verzeichnis der Beamten des höheren und mittleren Dienstes bei den Vollzugsanstalten der Reichsjustizverwaltung (ohne Österreich) nach dem Stande vom 1.1.1938]t</w:t>
      </w:r>
    </w:p>
    <w:p>
      <w:r>
        <w:t>43</w:t>
        <w:tab/>
        <w:t>1936 - 1944</w:t>
      </w:r>
    </w:p>
    <w:p>
      <w:r>
        <w:br/>
        <w:t>30</w:t>
        <w:tab/>
        <w:t>Nr. 1447/2</w:t>
      </w:r>
    </w:p>
    <w:p>
      <w:r>
        <w:t>30a</w:t>
        <w:tab/>
        <w:t>06</w:t>
      </w:r>
    </w:p>
    <w:p>
      <w:r>
        <w:t>30z</w:t>
        <w:tab/>
        <w:t>G 24 Nr. 1447/2</w:t>
      </w:r>
    </w:p>
    <w:p>
      <w:r>
        <w:t>33</w:t>
        <w:tab/>
        <w:t>S. 280</w:t>
      </w:r>
    </w:p>
    <w:p>
      <w:r>
        <w:t>40</w:t>
        <w:tab/>
        <w:t>Einzelsachen (E25), hier: Anschaffung einer Bücherei s[2{nationalsozialistischen} 1{Schrifttums}]s (für jedes Gericht und jede Staatsanwaltschaft) s[&lt;Bücherbeschaffung&gt;]s</w:t>
      </w:r>
    </w:p>
    <w:p>
      <w:r>
        <w:t>41</w:t>
        <w:tab/>
        <w:t>auch: p[2{Peter} 1{Deeg}]p, t[Hofjuden]t (Hrsg. p[2{Julius} 1{Streicher}]p), k[1{Stürmer-s[Buchverlag]s} 2{o[Nürnberg]o}]k (1939)</w:t>
      </w:r>
    </w:p>
    <w:p>
      <w:r>
        <w:t>43</w:t>
        <w:tab/>
        <w:t>1936 - 1940</w:t>
      </w:r>
    </w:p>
    <w:p>
      <w:r>
        <w:br/>
        <w:t>26</w:t>
        <w:tab/>
        <w:t>&lt; - &gt;</w:t>
      </w:r>
    </w:p>
    <w:p>
      <w:r>
        <w:t>26a</w:t>
        <w:tab/>
        <w:t>B</w:t>
      </w:r>
    </w:p>
    <w:p>
      <w:r>
        <w:t>26b</w:t>
        <w:tab/>
        <w:t>5432</w:t>
      </w:r>
    </w:p>
    <w:p>
      <w:r>
        <w:t>27</w:t>
        <w:tab/>
        <w:t>B. Jüngere Akten (1935/36 - 1945) \ Hauptgebiet 5: Finanzwesen \ 54 Staatliches Beschaffungswesen \ 5432 Angebote und Anschaffung von Zeitschriften für die Dienstbibliothek</w:t>
      </w:r>
    </w:p>
    <w:p>
      <w:r>
        <w:t>30</w:t>
        <w:tab/>
        <w:t>Nr. 1448</w:t>
      </w:r>
    </w:p>
    <w:p>
      <w:r>
        <w:t>30a</w:t>
        <w:tab/>
        <w:t>01</w:t>
      </w:r>
    </w:p>
    <w:p>
      <w:r>
        <w:t>30z</w:t>
        <w:tab/>
        <w:t>G 24 Nr. 1448</w:t>
      </w:r>
    </w:p>
    <w:p>
      <w:r>
        <w:t>33</w:t>
        <w:tab/>
        <w:t>S. 281</w:t>
      </w:r>
    </w:p>
    <w:p>
      <w:r>
        <w:t>40</w:t>
        <w:tab/>
        <w:t>Einzelsachen (E1)</w:t>
      </w:r>
    </w:p>
    <w:p>
      <w:r>
        <w:t>42</w:t>
        <w:tab/>
        <w:t>Neues Volk. Blätter des rassenpolitischen Amtes der NSDAP, Hefte 12/1934, 11/1936 u. 1/1937; t[2{s[Broschüre]s} 1{"Westwall unbezwingbar"}]t (t[Aufklärungsdienst zur Reichsverteidigung, Wehrpolitische Schriftenreihe, Heft 2]t)</w:t>
      </w:r>
    </w:p>
    <w:p>
      <w:r>
        <w:t>43</w:t>
        <w:tab/>
        <w:t>1936 - 1943</w:t>
      </w:r>
    </w:p>
    <w:p>
      <w:r>
        <w:br/>
        <w:t>26</w:t>
        <w:tab/>
        <w:t>&lt; - &gt;</w:t>
      </w:r>
    </w:p>
    <w:p>
      <w:r>
        <w:t>26a</w:t>
        <w:tab/>
        <w:t>B</w:t>
      </w:r>
    </w:p>
    <w:p>
      <w:r>
        <w:t>26b</w:t>
        <w:tab/>
        <w:t>5440</w:t>
      </w:r>
    </w:p>
    <w:p>
      <w:r>
        <w:t>27</w:t>
        <w:tab/>
        <w:t>B. Jüngere Akten (1935/36 - 1945) \ Hauptgebiet 5: Finanzwesen \ 54 Staatliches Beschaffungswesen \ 544 Amtliche Druckaufträge und Druckwerke</w:t>
      </w:r>
    </w:p>
    <w:p>
      <w:r>
        <w:t>30</w:t>
        <w:tab/>
        <w:t>Nr. 2153</w:t>
      </w:r>
    </w:p>
    <w:p>
      <w:r>
        <w:t>30a</w:t>
        <w:tab/>
        <w:t>01</w:t>
      </w:r>
    </w:p>
    <w:p>
      <w:r>
        <w:t>30z</w:t>
        <w:tab/>
        <w:t>G 24 Nr. 2153</w:t>
      </w:r>
    </w:p>
    <w:p>
      <w:r>
        <w:t>33</w:t>
        <w:tab/>
        <w:t>S. 281</w:t>
      </w:r>
    </w:p>
    <w:p>
      <w:r>
        <w:t>40</w:t>
        <w:tab/>
        <w:t>Allgemeines (G)</w:t>
      </w:r>
    </w:p>
    <w:p>
      <w:r>
        <w:t>41</w:t>
        <w:tab/>
        <w:t>u.a.: s[2{Vergebung von} 1{Druckaufträgen}]s (an das freie Gewerbe bzw. an Staats- und Gefängnisdruckereien); Neuherausgabe des 1930 erschienenen Werks "Die preußischen Justizbeamten des höheren Dienstes" als "Personalverzeichnis der höheren Justizbeamten", 1938; (Nichterscheinen des) Kalenders für Reichsjustizbeamte 1942</w:t>
      </w:r>
    </w:p>
    <w:p>
      <w:r>
        <w:t>43</w:t>
        <w:tab/>
        <w:t>1935 - 1942</w:t>
      </w:r>
    </w:p>
    <w:p>
      <w:r>
        <w:br/>
        <w:t>30</w:t>
        <w:tab/>
        <w:t>Nr. 1453</w:t>
      </w:r>
    </w:p>
    <w:p>
      <w:r>
        <w:t>30a</w:t>
        <w:tab/>
        <w:t>02</w:t>
      </w:r>
    </w:p>
    <w:p>
      <w:r>
        <w:t>30z</w:t>
        <w:tab/>
        <w:t>G 24 Nr. 1453</w:t>
      </w:r>
    </w:p>
    <w:p>
      <w:r>
        <w:t>33</w:t>
        <w:tab/>
        <w:t>S. 282</w:t>
      </w:r>
    </w:p>
    <w:p>
      <w:r>
        <w:t>40</w:t>
        <w:tab/>
        <w:t>Einzelsachen (E) s[&lt;Druckaufträge, amtliche&gt;]s s[&lt;Druckwerke, amtliche&gt;]s</w:t>
      </w:r>
    </w:p>
    <w:p>
      <w:r>
        <w:t>41</w:t>
        <w:tab/>
        <w:t>vor allem: Verteilung der s[Kalender]s für Reichsjustizbeamte</w:t>
      </w:r>
    </w:p>
    <w:p>
      <w:r>
        <w:t>43</w:t>
        <w:tab/>
        <w:t>1936 - 1942</w:t>
      </w:r>
    </w:p>
    <w:p>
      <w:r>
        <w:br/>
        <w:t>26</w:t>
        <w:tab/>
        <w:t>&lt; - &gt;</w:t>
      </w:r>
    </w:p>
    <w:p>
      <w:r>
        <w:t>26a</w:t>
        <w:tab/>
        <w:t>B</w:t>
      </w:r>
    </w:p>
    <w:p>
      <w:r>
        <w:t>26b</w:t>
        <w:tab/>
        <w:t>6100</w:t>
      </w:r>
    </w:p>
    <w:p>
      <w:r>
        <w:t>27</w:t>
        <w:tab/>
        <w:t>B. Jüngere Akten (1935/36 - 1945) \ Hauptgebiet 6: Kultur- und Wohlfahrtspflege \ 610 Wissenschaft und sonstige Kulturaufgaben</w:t>
      </w:r>
    </w:p>
    <w:p>
      <w:r>
        <w:t>30</w:t>
        <w:tab/>
        <w:t>Nr. 2178</w:t>
      </w:r>
    </w:p>
    <w:p>
      <w:r>
        <w:t>30a</w:t>
        <w:tab/>
        <w:t>01</w:t>
      </w:r>
    </w:p>
    <w:p>
      <w:r>
        <w:t>30z</w:t>
        <w:tab/>
        <w:t>G 24 Nr. 2178</w:t>
      </w:r>
    </w:p>
    <w:p>
      <w:r>
        <w:t>33</w:t>
        <w:tab/>
        <w:t>S. 289</w:t>
      </w:r>
    </w:p>
    <w:p>
      <w:r>
        <w:t>40</w:t>
        <w:tab/>
        <w:t>Allgemeines (G)</w:t>
      </w:r>
    </w:p>
    <w:p>
      <w:r>
        <w:t>41</w:t>
        <w:tab/>
        <w:t>u.a.: s[Woche des deutschen Buches]s</w:t>
      </w:r>
    </w:p>
    <w:p>
      <w:r>
        <w:t>43</w:t>
        <w:tab/>
        <w:t>1936 - 1944</w:t>
      </w:r>
    </w:p>
    <w:p>
      <w:r>
        <w:br/>
        <w:t>26</w:t>
        <w:tab/>
        <w:t>&lt; - &gt;</w:t>
      </w:r>
    </w:p>
    <w:p>
      <w:r>
        <w:t>26a</w:t>
        <w:tab/>
        <w:t>B</w:t>
      </w:r>
    </w:p>
    <w:p>
      <w:r>
        <w:t>26b</w:t>
        <w:tab/>
        <w:t>6140</w:t>
      </w:r>
    </w:p>
    <w:p>
      <w:r>
        <w:t>27</w:t>
        <w:tab/>
        <w:t>B. Jüngere Akten (1935/36 - 1945) \ Hauptgebiet 6: Kultur- und Wohlfahrtspflege \ 614 Höheres Schulwesen</w:t>
      </w:r>
    </w:p>
    <w:p>
      <w:r>
        <w:t>30</w:t>
        <w:tab/>
        <w:t>Nr. 2181</w:t>
      </w:r>
    </w:p>
    <w:p>
      <w:r>
        <w:t>30a</w:t>
        <w:tab/>
        <w:t>01</w:t>
      </w:r>
    </w:p>
    <w:p>
      <w:r>
        <w:t>30z</w:t>
        <w:tab/>
        <w:t>G 24 Nr. 2181</w:t>
      </w:r>
    </w:p>
    <w:p>
      <w:r>
        <w:t>33</w:t>
        <w:tab/>
        <w:t>S. 290</w:t>
      </w:r>
    </w:p>
    <w:p>
      <w:r>
        <w:t>40</w:t>
        <w:tab/>
        <w:t>Allgemeines (G)</w:t>
      </w:r>
    </w:p>
    <w:p>
      <w:r>
        <w:t>41</w:t>
        <w:tab/>
        <w:t>u.a.: Verbreitung des t["Wegweisers durch das höhere Schulwesen"]t (s[Verlag]s der k[1{p[Weidemann]pschen s[Buchhandlung]s}, 2{o[Berlin]o}]k 1936)</w:t>
      </w:r>
    </w:p>
    <w:p>
      <w:r>
        <w:t>43</w:t>
        <w:tab/>
        <w:t>1936</w:t>
      </w:r>
    </w:p>
    <w:p>
      <w:r>
        <w:br/>
        <w:t>26</w:t>
        <w:tab/>
        <w:t>&lt; - &gt;</w:t>
      </w:r>
    </w:p>
    <w:p>
      <w:r>
        <w:t>26a</w:t>
        <w:tab/>
        <w:t>B</w:t>
      </w:r>
    </w:p>
    <w:p>
      <w:r>
        <w:t>26b</w:t>
        <w:tab/>
        <w:t>7020</w:t>
      </w:r>
    </w:p>
    <w:p>
      <w:r>
        <w:t>27</w:t>
        <w:tab/>
        <w:t>B. Jüngere Akten (1935/36 - 1945) \ Hauptgebiet 7: Wirtschaftsangelegenheiten \ 70 Wirtschaftsangelegenheiten im allgemeinen \ 702 Staat und Wirtschaft</w:t>
      </w:r>
    </w:p>
    <w:p>
      <w:r>
        <w:t>30</w:t>
        <w:tab/>
        <w:t>Nr. 2204</w:t>
      </w:r>
    </w:p>
    <w:p>
      <w:r>
        <w:t>30a</w:t>
        <w:tab/>
        <w:t>01</w:t>
      </w:r>
    </w:p>
    <w:p>
      <w:r>
        <w:t>30z</w:t>
        <w:tab/>
        <w:t>G 24 Nr. 2204</w:t>
      </w:r>
    </w:p>
    <w:p>
      <w:r>
        <w:t>33</w:t>
        <w:tab/>
        <w:t>S. 296 f.</w:t>
      </w:r>
    </w:p>
    <w:p>
      <w:r>
        <w:t>40</w:t>
        <w:tab/>
        <w:t>Allgemeines (G) Band 1</w:t>
      </w:r>
    </w:p>
    <w:p>
      <w:r>
        <w:t>41</w:t>
        <w:tab/>
        <w:t>u.a.: s[2{Behördl. Empfehlungsschreiben für} 1{Druckwerke}]s; Werbung f. d. deutsche Presse; darin auch: s[Buchempfehlung]s für p[2{Karl} 1{Vietz}]p, t[Verrat an Europa]t (Rotbuch über die Bolschewisierung der Tschechoslowakei, k[Nibelungen-s[Verlag]s]k, 1938) und p[Gritzbach]p, t[Hermann Göring, Werk und Mensch]t (1938)</w:t>
      </w:r>
    </w:p>
    <w:p>
      <w:r>
        <w:t>43</w:t>
        <w:tab/>
        <w:t>1936 - 04.1943</w:t>
      </w:r>
    </w:p>
    <w:p>
      <w:r>
        <w:br/>
        <w:t>26</w:t>
        <w:tab/>
        <w:t>&lt; - &gt;</w:t>
      </w:r>
    </w:p>
    <w:p>
      <w:r>
        <w:t>26a</w:t>
        <w:tab/>
        <w:t>B</w:t>
      </w:r>
    </w:p>
    <w:p>
      <w:r>
        <w:t>26b</w:t>
        <w:tab/>
        <w:t>7500</w:t>
      </w:r>
    </w:p>
    <w:p>
      <w:r>
        <w:t>27</w:t>
        <w:tab/>
        <w:t>B. Jüngere Akten (1935/36 - 1945) \ Hauptgebiet 7: Wirtschaftsangelegenheiten \ 75 Gewerbe</w:t>
      </w:r>
    </w:p>
    <w:p>
      <w:r>
        <w:t>30</w:t>
        <w:tab/>
        <w:t>Nr. 2222</w:t>
      </w:r>
    </w:p>
    <w:p>
      <w:r>
        <w:t>30a</w:t>
        <w:tab/>
        <w:t>01</w:t>
      </w:r>
    </w:p>
    <w:p>
      <w:r>
        <w:t>30z</w:t>
        <w:tab/>
        <w:t>G 24 Nr. 2222</w:t>
      </w:r>
    </w:p>
    <w:p>
      <w:r>
        <w:t>33</w:t>
        <w:tab/>
        <w:t>S. 306</w:t>
      </w:r>
    </w:p>
    <w:p>
      <w:r>
        <w:t>40</w:t>
        <w:tab/>
        <w:t>Allgemeines (G)</w:t>
      </w:r>
    </w:p>
    <w:p>
      <w:r>
        <w:t>41</w:t>
        <w:tab/>
        <w:t>u.a.: Marktregelung für das s[2{grafische} 1{Gewerbe}]s</w:t>
      </w:r>
    </w:p>
    <w:p>
      <w:r>
        <w:t>43</w:t>
        <w:tab/>
        <w:t>1935 - 1944</w:t>
      </w:r>
    </w:p>
    <w:p>
      <w:r>
        <w:br/>
        <w:t>26</w:t>
        <w:tab/>
        <w:t>&lt; - &gt;</w:t>
      </w:r>
    </w:p>
    <w:p>
      <w:r>
        <w:t>26a</w:t>
        <w:tab/>
        <w:t>B</w:t>
      </w:r>
    </w:p>
    <w:p>
      <w:r>
        <w:t>26b</w:t>
        <w:tab/>
        <w:t>7610</w:t>
      </w:r>
    </w:p>
    <w:p>
      <w:r>
        <w:t>27</w:t>
        <w:tab/>
        <w:t>B. Jüngere Akten (1935/36 - 1945) \ Hauptgebiet 7: Wirtschaftsangelegenheiten \ 76 Arbeitsrecht \ 761 Arbeitsverfassung</w:t>
      </w:r>
    </w:p>
    <w:p>
      <w:r>
        <w:t>30</w:t>
        <w:tab/>
        <w:t>Nr. 2224</w:t>
      </w:r>
    </w:p>
    <w:p>
      <w:r>
        <w:t>30a</w:t>
        <w:tab/>
        <w:t>01</w:t>
      </w:r>
    </w:p>
    <w:p>
      <w:r>
        <w:t>30z</w:t>
        <w:tab/>
        <w:t>G 24 Nr. 2224</w:t>
      </w:r>
    </w:p>
    <w:p>
      <w:r>
        <w:t>33</w:t>
        <w:tab/>
        <w:t>S. 306</w:t>
      </w:r>
    </w:p>
    <w:p>
      <w:r>
        <w:t>40</w:t>
        <w:tab/>
        <w:t>Allgemeines (G)</w:t>
      </w:r>
    </w:p>
    <w:p>
      <w:r>
        <w:t>41</w:t>
        <w:tab/>
        <w:t>u.a.: s[s[2{Bezug von} 1{Schriften}]s]s der k[DAF]k</w:t>
      </w:r>
    </w:p>
    <w:p>
      <w:r>
        <w:t>43</w:t>
        <w:tab/>
        <w:t>1934 - 1940</w:t>
      </w:r>
    </w:p>
    <w:p>
      <w:r>
        <w:br/>
        <w:t>30</w:t>
        <w:tab/>
        <w:t>Nr. 1501</w:t>
      </w:r>
    </w:p>
    <w:p>
      <w:r>
        <w:t>30a</w:t>
        <w:tab/>
        <w:t>02</w:t>
      </w:r>
    </w:p>
    <w:p>
      <w:r>
        <w:t>30z</w:t>
        <w:tab/>
        <w:t>G 24 Nr. 1501</w:t>
      </w:r>
    </w:p>
    <w:p>
      <w:r>
        <w:t>33</w:t>
        <w:tab/>
        <w:t>S. 306</w:t>
      </w:r>
    </w:p>
    <w:p>
      <w:r>
        <w:t>40</w:t>
        <w:tab/>
        <w:t>Einzelsachen (E)</w:t>
      </w:r>
    </w:p>
    <w:p>
      <w:r>
        <w:t>41</w:t>
        <w:tab/>
        <w:t>vor allem: s[s[2{Vertrieb von} 1{Schriften}]s]s der k[DAF]k</w:t>
      </w:r>
    </w:p>
    <w:p>
      <w:r>
        <w:t>43</w:t>
        <w:tab/>
        <w:t>1938 - 1942</w:t>
      </w:r>
    </w:p>
    <w:p/>
    <w:p/>
    <w:p>
      <w:r>
        <w:br/>
        <w:t>20</w:t>
        <w:tab/>
        <w:t>G 26 A</w:t>
      </w:r>
    </w:p>
    <w:p>
      <w:r>
        <w:t>20a</w:t>
        <w:tab/>
        <w:t>050</w:t>
      </w:r>
    </w:p>
    <w:p>
      <w:r>
        <w:t>21</w:t>
        <w:tab/>
        <w:t>Hofgericht der Provinz Oberhessen (Hofgericht Gießen) und Rechtsvorgänger (Hofgericht Marburg, Regierung und Konsistorium Gießen)</w:t>
      </w:r>
    </w:p>
    <w:p>
      <w:r>
        <w:t>22</w:t>
        <w:tab/>
        <w:t>G Behörden und Ämter Großherzogtum und Volksstaat Hessen \ G 21 - 30 Justizverwaltung \ #G 26 A Hofgericht der Provinz Oberhessen (Hofgericht Gießen) und Rechtsvorgänger (Hofgericht Marburg, Regierung und Konsistorium Gießen)</w:t>
      </w:r>
    </w:p>
    <w:p>
      <w:r>
        <w:t>23</w:t>
        <w:tab/>
        <w:t>1524 - 1879</w:t>
      </w:r>
    </w:p>
    <w:p>
      <w:r>
        <w:t>24</w:t>
        <w:tab/>
        <w:t>Findkartei, Findbuch, Ledoc</w:t>
      </w:r>
    </w:p>
    <w:p>
      <w:r>
        <w:t>25</w:t>
        <w:tab/>
        <w:t>Gedrucktes Findbuch: Repertorien des Hessischen Staatsarchivs Darmstadt 32/1: Abteilung G 26 A Hofgericht Gießen, Bd.1: General- und Personalakten (Nr. 1-145 und 836-848). Die Prozeßakten des Hofgerichts Marburg (1524 - 1789), der Regierung Gießen (15. Jh. - 1806), des Konsistoriums Gießen (16. Jh. - 1806) sowie des Hofgerichts Gießen (1806 - 1879) sind nur über Ledoc zugänglich. Alle vom Hofgericht Gießen abweichende Provenienzen sind angegeben.</w:t>
      </w:r>
    </w:p>
    <w:p>
      <w:r>
        <w:t>26</w:t>
        <w:tab/>
        <w:t>&lt; - &gt;</w:t>
      </w:r>
    </w:p>
    <w:p>
      <w:r>
        <w:t>26a</w:t>
        <w:tab/>
        <w:t>01</w:t>
      </w:r>
    </w:p>
    <w:p>
      <w:r>
        <w:t>27</w:t>
        <w:tab/>
        <w:t>1. Organisation und Zuständigkeit der großherzoglichen Gerichtsbehörden</w:t>
      </w:r>
    </w:p>
    <w:p>
      <w:r>
        <w:t>30</w:t>
        <w:tab/>
        <w:t>Nr. 4/2</w:t>
      </w:r>
    </w:p>
    <w:p>
      <w:r>
        <w:t>30a</w:t>
        <w:tab/>
        <w:t>01</w:t>
      </w:r>
    </w:p>
    <w:p>
      <w:r>
        <w:t>30z</w:t>
        <w:tab/>
        <w:t>G 26 A Nr. 4/2</w:t>
      </w:r>
    </w:p>
    <w:p>
      <w:r>
        <w:t>33</w:t>
        <w:tab/>
        <w:t>S. 8</w:t>
      </w:r>
    </w:p>
    <w:p>
      <w:r>
        <w:t>40</w:t>
        <w:tab/>
        <w:t>s[2{Lieferung von} Etiketten und 1{Drucksachen}]s an die großherzoglichen Behörden</w:t>
      </w:r>
    </w:p>
    <w:p>
      <w:r>
        <w:t>43</w:t>
        <w:tab/>
        <w:t>1820</w:t>
      </w:r>
    </w:p>
    <w:p>
      <w:r>
        <w:br/>
        <w:t>26</w:t>
        <w:tab/>
        <w:t>&lt; - &gt;</w:t>
      </w:r>
    </w:p>
    <w:p>
      <w:r>
        <w:t>26a</w:t>
        <w:tab/>
        <w:t>06</w:t>
      </w:r>
    </w:p>
    <w:p>
      <w:r>
        <w:t>27</w:t>
        <w:tab/>
        <w:t>6. Verhältnisse zu ausländischen Gerichtsbehörden</w:t>
      </w:r>
    </w:p>
    <w:p>
      <w:r>
        <w:t>30</w:t>
        <w:tab/>
        <w:t>Nr. 23/13</w:t>
      </w:r>
    </w:p>
    <w:p>
      <w:r>
        <w:t>30a</w:t>
        <w:tab/>
        <w:t>01</w:t>
      </w:r>
    </w:p>
    <w:p>
      <w:r>
        <w:t>30z</w:t>
        <w:tab/>
        <w:t>G 26 A Nr. 23/13</w:t>
      </w:r>
    </w:p>
    <w:p>
      <w:r>
        <w:t>33</w:t>
        <w:tab/>
        <w:t>S. 41</w:t>
      </w:r>
    </w:p>
    <w:p>
      <w:r>
        <w:t>40</w:t>
        <w:tab/>
        <w:t>s[Beschlagnahme]s der in o[Paris]o erscheinenden, gegen den Kaiser von Frankreich gerichteten s[Schmähschrift]s t["Les propos de Labienus"]t</w:t>
      </w:r>
    </w:p>
    <w:p>
      <w:r>
        <w:t>43</w:t>
        <w:tab/>
        <w:t>1865</w:t>
      </w:r>
    </w:p>
    <w:p>
      <w:r>
        <w:br/>
        <w:t>30</w:t>
        <w:tab/>
        <w:t>Nr. 23/17</w:t>
      </w:r>
    </w:p>
    <w:p>
      <w:r>
        <w:t>30a</w:t>
        <w:tab/>
        <w:t>02</w:t>
      </w:r>
    </w:p>
    <w:p>
      <w:r>
        <w:t>30z</w:t>
        <w:tab/>
        <w:t>G 26 A Nr. 23/17</w:t>
      </w:r>
    </w:p>
    <w:p>
      <w:r>
        <w:t>33</w:t>
        <w:tab/>
        <w:t>S. 41</w:t>
      </w:r>
    </w:p>
    <w:p>
      <w:r>
        <w:t>40</w:t>
        <w:tab/>
        <w:t>Mitteilungen über den Abschluß einer Konvention mit o[Italien]o über den s[Schutz literarischer Erzeugnisse]s s[&lt;Urheberrecht&gt;]s</w:t>
      </w:r>
    </w:p>
    <w:p>
      <w:r>
        <w:t>43</w:t>
        <w:tab/>
        <w:t>1869</w:t>
      </w:r>
    </w:p>
    <w:p>
      <w:r>
        <w:br/>
        <w:t>26</w:t>
        <w:tab/>
        <w:t>&lt; - &gt;</w:t>
      </w:r>
    </w:p>
    <w:p>
      <w:r>
        <w:t>26a</w:t>
        <w:tab/>
        <w:t>07</w:t>
      </w:r>
    </w:p>
    <w:p>
      <w:r>
        <w:t>27</w:t>
        <w:tab/>
        <w:t>7. Geschäftsordnungsregelung des Hofgerichts Gießen</w:t>
      </w:r>
    </w:p>
    <w:p>
      <w:r>
        <w:t>30</w:t>
        <w:tab/>
        <w:t>Nr. 32/18</w:t>
      </w:r>
    </w:p>
    <w:p>
      <w:r>
        <w:t>30a</w:t>
        <w:tab/>
        <w:t>01</w:t>
      </w:r>
    </w:p>
    <w:p>
      <w:r>
        <w:t>30z</w:t>
        <w:tab/>
        <w:t>G 26 A Nr. 32/18</w:t>
      </w:r>
    </w:p>
    <w:p>
      <w:r>
        <w:t>33</w:t>
        <w:tab/>
        <w:t>S. 52</w:t>
      </w:r>
    </w:p>
    <w:p>
      <w:r>
        <w:t>40</w:t>
        <w:tab/>
        <w:t>s[2{Bezug von} 1{Literatur}]s, insbesondere gedruckte Gesetzesmaterialien, Reichsgesetzblatt und Tabellen</w:t>
      </w:r>
    </w:p>
    <w:p>
      <w:r>
        <w:t>43</w:t>
        <w:tab/>
        <w:t>1871 - 1878</w:t>
      </w:r>
    </w:p>
    <w:p>
      <w:r>
        <w:br/>
        <w:t>30</w:t>
        <w:tab/>
        <w:t>Nr. 32/19</w:t>
      </w:r>
    </w:p>
    <w:p>
      <w:r>
        <w:t>30a</w:t>
        <w:tab/>
        <w:t>02</w:t>
      </w:r>
    </w:p>
    <w:p>
      <w:r>
        <w:t>30z</w:t>
        <w:tab/>
        <w:t>G 26 A Nr. 32/19</w:t>
      </w:r>
    </w:p>
    <w:p>
      <w:r>
        <w:t>33</w:t>
        <w:tab/>
        <w:t>S. 52</w:t>
      </w:r>
    </w:p>
    <w:p>
      <w:r>
        <w:t>40</w:t>
        <w:tab/>
        <w:t>s[2{Abgabe entbehrlicher} 1{Druckschriften}]s des Justizministeriums an die Gerichte und Staatsanwaltschaften</w:t>
      </w:r>
    </w:p>
    <w:p>
      <w:r>
        <w:t>43</w:t>
        <w:tab/>
        <w:t>1873</w:t>
      </w:r>
    </w:p>
    <w:p>
      <w:r>
        <w:br/>
        <w:t>26</w:t>
        <w:tab/>
        <w:t>&lt; - &gt;</w:t>
      </w:r>
    </w:p>
    <w:p>
      <w:r>
        <w:t>26a</w:t>
        <w:tab/>
        <w:t>18</w:t>
      </w:r>
    </w:p>
    <w:p>
      <w:r>
        <w:t>27</w:t>
        <w:tab/>
        <w:t>18. Angelegenheiten des Handelsregisters</w:t>
      </w:r>
    </w:p>
    <w:p>
      <w:r>
        <w:t>30</w:t>
        <w:tab/>
        <w:t>Nr. 85/4</w:t>
      </w:r>
    </w:p>
    <w:p>
      <w:r>
        <w:t>30a</w:t>
        <w:tab/>
        <w:t>01</w:t>
      </w:r>
    </w:p>
    <w:p>
      <w:r>
        <w:t>30z</w:t>
        <w:tab/>
        <w:t>G 26 A Nr. 85/4</w:t>
      </w:r>
    </w:p>
    <w:p>
      <w:r>
        <w:t>33</w:t>
        <w:tab/>
        <w:t>S. 148</w:t>
      </w:r>
    </w:p>
    <w:p>
      <w:r>
        <w:t>40</w:t>
        <w:tab/>
        <w:t>Anfrage der k[1{s[Verlagsbuchhandlung]s p[2{Viktor} 1{Groß}]p} in 2{o[Darmstadt]o}]k betreffend Handelsadresse und Firmenbuch</w:t>
      </w:r>
    </w:p>
    <w:p>
      <w:r>
        <w:t>43</w:t>
        <w:tab/>
        <w:t>1867</w:t>
      </w:r>
    </w:p>
    <w:p>
      <w:r>
        <w:br/>
        <w:t>26</w:t>
        <w:tab/>
        <w:t>&lt; - &gt;</w:t>
      </w:r>
    </w:p>
    <w:p>
      <w:r>
        <w:t>26a</w:t>
        <w:tab/>
        <w:t>30</w:t>
      </w:r>
    </w:p>
    <w:p>
      <w:r>
        <w:t>27</w:t>
        <w:tab/>
        <w:t>30. Ordnungen, Verordnungen und Anweisungen in Kirchenangelegenheiten</w:t>
      </w:r>
    </w:p>
    <w:p>
      <w:r>
        <w:t>30</w:t>
        <w:tab/>
        <w:t>Nr. 115/20</w:t>
      </w:r>
    </w:p>
    <w:p>
      <w:r>
        <w:t>30a</w:t>
        <w:tab/>
        <w:t>01</w:t>
      </w:r>
    </w:p>
    <w:p>
      <w:r>
        <w:t>30z</w:t>
        <w:tab/>
        <w:t>G 26 A Nr. 115/20</w:t>
      </w:r>
    </w:p>
    <w:p>
      <w:r>
        <w:t>33</w:t>
        <w:tab/>
        <w:t>S. 228</w:t>
      </w:r>
    </w:p>
    <w:p>
      <w:r>
        <w:t>40</w:t>
        <w:tab/>
        <w:t>Verordnungen p[3{Landgraf}s 2{Ludwig IX.}]p betreffend Maßnahmen gegen den s[Raubdruck]s des s[2{hessischen} 1{Gesangbuchs}]s durch die k[1{p[Brönner]psche s[Buchhandlung]s} zu 2{o[Frankfurt&lt;/M.&gt;]o}]k (Druck, 1784 Juli 3)</w:t>
      </w:r>
    </w:p>
    <w:p>
      <w:r>
        <w:t>43</w:t>
        <w:tab/>
        <w:t>1784</w:t>
      </w:r>
    </w:p>
    <w:p>
      <w:r>
        <w:br/>
        <w:t>30</w:t>
        <w:tab/>
        <w:t>Nr. 115/26</w:t>
      </w:r>
    </w:p>
    <w:p>
      <w:r>
        <w:t>30a</w:t>
        <w:tab/>
        <w:t>02</w:t>
      </w:r>
    </w:p>
    <w:p>
      <w:r>
        <w:t>30z</w:t>
        <w:tab/>
        <w:t>G 26 A Nr. 115/26</w:t>
      </w:r>
    </w:p>
    <w:p>
      <w:r>
        <w:t>33</w:t>
        <w:tab/>
        <w:t>S. 229</w:t>
      </w:r>
    </w:p>
    <w:p>
      <w:r>
        <w:t>40</w:t>
        <w:tab/>
        <w:t>Rundschreiben der k[1{Hessischen s[Bibelgesellschaft]s} zu 2{o[Gießen]o}]k an die Beamten und Inspektoren der o[2{Provinz} 1{Hessen}]o betreffend Gründung der Gesellschaft (Druck, 1817 März 16)</w:t>
      </w:r>
    </w:p>
    <w:p>
      <w:r>
        <w:t>43</w:t>
        <w:tab/>
        <w:t>1817</w:t>
      </w:r>
    </w:p>
    <w:p>
      <w:r>
        <w:br/>
        <w:t>26</w:t>
        <w:tab/>
        <w:t>&lt; - &gt;</w:t>
      </w:r>
    </w:p>
    <w:p>
      <w:r>
        <w:t>26a</w:t>
        <w:tab/>
        <w:t>32</w:t>
      </w:r>
    </w:p>
    <w:p>
      <w:r>
        <w:t>27</w:t>
        <w:tab/>
        <w:t>32. Sammlung und Veröffentlichung von Verordnungstexten</w:t>
      </w:r>
    </w:p>
    <w:p>
      <w:r>
        <w:t>30</w:t>
        <w:tab/>
        <w:t>Nr. 124/3</w:t>
      </w:r>
    </w:p>
    <w:p>
      <w:r>
        <w:t>30a</w:t>
        <w:tab/>
        <w:t>01</w:t>
      </w:r>
    </w:p>
    <w:p>
      <w:r>
        <w:t>30z</w:t>
        <w:tab/>
        <w:t>G 26 A Nr. 124/3</w:t>
      </w:r>
    </w:p>
    <w:p>
      <w:r>
        <w:t>33</w:t>
        <w:tab/>
        <w:t>S. 241</w:t>
      </w:r>
    </w:p>
    <w:p>
      <w:r>
        <w:t>40</w:t>
        <w:tab/>
        <w:t>s[Redaktion]s und s[Herausgabe]s eines systematischen Auszugs aus den seit 1803 ergangenen großherzoglichen und landgräflichen Gesetzen durch p[7{Oberforstrat} (2{Karl Christian}) 1{Eigenbrodt} (zu 6{o[Darmstadt]o})]p.</w:t>
      </w:r>
    </w:p>
    <w:p>
      <w:r>
        <w:t>43</w:t>
        <w:tab/>
        <w:t>1816</w:t>
      </w:r>
    </w:p>
    <w:p>
      <w:r>
        <w:br/>
        <w:t>30</w:t>
        <w:tab/>
        <w:t>Nr. 124/11</w:t>
      </w:r>
    </w:p>
    <w:p>
      <w:r>
        <w:t>30a</w:t>
        <w:tab/>
        <w:t>02</w:t>
      </w:r>
    </w:p>
    <w:p>
      <w:r>
        <w:t>30z</w:t>
        <w:tab/>
        <w:t>G 26 A Nr. 124/11</w:t>
      </w:r>
    </w:p>
    <w:p>
      <w:r>
        <w:t>33</w:t>
        <w:tab/>
        <w:t>S. 242</w:t>
      </w:r>
    </w:p>
    <w:p>
      <w:r>
        <w:t>40</w:t>
        <w:tab/>
        <w:t>s[Redaktion]s und s[Herausgabe]s eines systematischen Auszugs aus den großherzoglichen Gesetzen und Reglements, insbesondere die Verordnungen des ehemaligen Konsistoriums und Generalausschreiben von 1790-1803</w:t>
      </w:r>
    </w:p>
    <w:p>
      <w:r>
        <w:t>43</w:t>
        <w:tab/>
        <w:t>1817</w:t>
      </w:r>
    </w:p>
    <w:p>
      <w:r>
        <w:br/>
        <w:t>30</w:t>
        <w:tab/>
        <w:t>Nr. 837/6</w:t>
      </w:r>
    </w:p>
    <w:p>
      <w:r>
        <w:t>30a</w:t>
        <w:tab/>
        <w:t>03</w:t>
      </w:r>
    </w:p>
    <w:p>
      <w:r>
        <w:t>30z</w:t>
        <w:tab/>
        <w:t>G 26 A Nr. 837/6</w:t>
      </w:r>
    </w:p>
    <w:p>
      <w:r>
        <w:t>33</w:t>
        <w:tab/>
        <w:t>S. 242</w:t>
      </w:r>
    </w:p>
    <w:p>
      <w:r>
        <w:t>40</w:t>
        <w:tab/>
        <w:t>s[2{Anlage einer vollständigen} 1{Sammlung}]s der Großherzoglich-Hessischen Verordnungen durch die k[s[Buchhandlung]s p[Heyer]p und p[Leske]p]k</w:t>
      </w:r>
    </w:p>
    <w:p>
      <w:r>
        <w:t>43</w:t>
        <w:tab/>
        <w:t>1818</w:t>
      </w:r>
    </w:p>
    <w:p>
      <w:r>
        <w:t>45</w:t>
        <w:tab/>
        <w:t>Prov.: Samtjustizkanzlei Büdingen</w:t>
      </w:r>
    </w:p>
    <w:p>
      <w:r>
        <w:br/>
        <w:t>30</w:t>
        <w:tab/>
        <w:t>Nr. 125/6</w:t>
      </w:r>
    </w:p>
    <w:p>
      <w:r>
        <w:t>30a</w:t>
        <w:tab/>
        <w:t>04</w:t>
      </w:r>
    </w:p>
    <w:p>
      <w:r>
        <w:t>30z</w:t>
        <w:tab/>
        <w:t>G 26 A Nr. 125/6</w:t>
      </w:r>
    </w:p>
    <w:p>
      <w:r>
        <w:t>33</w:t>
        <w:tab/>
        <w:t>S. 243</w:t>
      </w:r>
    </w:p>
    <w:p>
      <w:r>
        <w:t>40</w:t>
        <w:tab/>
        <w:t>Einforderung der Inseratsgebühren der k[1{s[Buchhandlung]s der Großherzoglichen Invalidenanstalt}2{o[&lt;Darmstadt&gt;]o}]k</w:t>
      </w:r>
    </w:p>
    <w:p>
      <w:r>
        <w:t>43</w:t>
        <w:tab/>
        <w:t>1829</w:t>
      </w:r>
    </w:p>
    <w:p>
      <w:r>
        <w:br/>
        <w:t>30</w:t>
        <w:tab/>
        <w:t>Nr. 125/11</w:t>
      </w:r>
    </w:p>
    <w:p>
      <w:r>
        <w:t>30a</w:t>
        <w:tab/>
        <w:t>05</w:t>
      </w:r>
    </w:p>
    <w:p>
      <w:r>
        <w:t>30z</w:t>
        <w:tab/>
        <w:t>G 26 A Nr. 125/11</w:t>
      </w:r>
    </w:p>
    <w:p>
      <w:r>
        <w:t>33</w:t>
        <w:tab/>
        <w:t>S. 244</w:t>
      </w:r>
    </w:p>
    <w:p>
      <w:r>
        <w:t>40</w:t>
        <w:tab/>
        <w:t>Maßnahmen zum s[Druck der Großherzoglichen Zeitung und des Regierungsblatts]s bei der k[1{Großherzoglichen Invalidenanstalt}2{o[&lt;Darmstadt&gt;]o}]k</w:t>
      </w:r>
    </w:p>
    <w:p>
      <w:r>
        <w:t>43</w:t>
        <w:tab/>
        <w:t>1840 - 1841</w:t>
      </w:r>
    </w:p>
    <w:p>
      <w:r>
        <w:br/>
        <w:t>30</w:t>
        <w:tab/>
        <w:t>Nr. 125/13</w:t>
      </w:r>
    </w:p>
    <w:p>
      <w:r>
        <w:t>30a</w:t>
        <w:tab/>
        <w:t>06</w:t>
      </w:r>
    </w:p>
    <w:p>
      <w:r>
        <w:t>30z</w:t>
        <w:tab/>
        <w:t>G 26 A Nr. 125/13</w:t>
      </w:r>
    </w:p>
    <w:p>
      <w:r>
        <w:t>33</w:t>
        <w:tab/>
        <w:t>S. 244</w:t>
      </w:r>
    </w:p>
    <w:p>
      <w:r>
        <w:t>40</w:t>
        <w:tab/>
        <w:t>s[Anschaffung der t["Landständischen Verhandlungen"]t]s zum Gebrauch des Hofgerichts</w:t>
      </w:r>
    </w:p>
    <w:p>
      <w:r>
        <w:t>43</w:t>
        <w:tab/>
        <w:t>1842</w:t>
      </w:r>
    </w:p>
    <w:p>
      <w:r>
        <w:br/>
        <w:t>30</w:t>
        <w:tab/>
        <w:t>Nr. 125/16</w:t>
      </w:r>
    </w:p>
    <w:p>
      <w:r>
        <w:t>30a</w:t>
        <w:tab/>
        <w:t>07</w:t>
      </w:r>
    </w:p>
    <w:p>
      <w:r>
        <w:t>30z</w:t>
        <w:tab/>
        <w:t>G 26 A Nr. 125/16</w:t>
      </w:r>
    </w:p>
    <w:p>
      <w:r>
        <w:t>33</w:t>
        <w:tab/>
        <w:t>S. 244</w:t>
      </w:r>
    </w:p>
    <w:p>
      <w:r>
        <w:t>40</w:t>
        <w:tab/>
        <w:t>s[Bezug des t["Archivs der großherzoglichen Gesetze und Verordnungen sowie des alphabetisch geordneten Verzeichnisses sämtlicher zum Großherzogtum Hessen gehörigen Städte, Flecken und Dörfer"]t]s aus dem s[Verlag]s der k[1{&lt;Großherzoglichen&gt;Invalidenanstalt}2{o[&lt;Darmstadt&gt;]o}]k</w:t>
      </w:r>
    </w:p>
    <w:p>
      <w:r>
        <w:t>43</w:t>
        <w:tab/>
        <w:t>1853 - 1854</w:t>
      </w:r>
    </w:p>
    <w:p>
      <w:r>
        <w:br/>
        <w:t>26</w:t>
        <w:tab/>
        <w:t>&lt; - &gt;</w:t>
      </w:r>
    </w:p>
    <w:p>
      <w:r>
        <w:t>26a</w:t>
        <w:tab/>
        <w:t>38</w:t>
      </w:r>
    </w:p>
    <w:p>
      <w:r>
        <w:t>27</w:t>
        <w:tab/>
        <w:t>38. Kanzlei- und Registraturangelegenheiten</w:t>
      </w:r>
    </w:p>
    <w:p>
      <w:r>
        <w:t>30</w:t>
        <w:tab/>
        <w:t>Nr. 137/9</w:t>
      </w:r>
    </w:p>
    <w:p>
      <w:r>
        <w:t>30a</w:t>
        <w:tab/>
        <w:t>01</w:t>
      </w:r>
    </w:p>
    <w:p>
      <w:r>
        <w:t>30z</w:t>
        <w:tab/>
        <w:t>G 26 A Nr. 137/9</w:t>
      </w:r>
    </w:p>
    <w:p>
      <w:r>
        <w:t>33</w:t>
        <w:tab/>
        <w:t>S. 294</w:t>
      </w:r>
    </w:p>
    <w:p>
      <w:r>
        <w:t>40</w:t>
        <w:tab/>
        <w:t>Druck der Generalausschreiben des Hofgerichts Gießen</w:t>
      </w:r>
    </w:p>
    <w:p>
      <w:r>
        <w:t>41</w:t>
        <w:tab/>
        <w:t>u.a.: Stahlstich-Briefbogenkopf der k[1{s[Buchdrucker]sfirma p[2{G. D.} 1{Brühl}]p} zu 2{o[Gießen]o}]k</w:t>
      </w:r>
    </w:p>
    <w:p>
      <w:r>
        <w:t>43</w:t>
        <w:tab/>
        <w:t>1836 - 1866</w:t>
      </w:r>
    </w:p>
    <w:p>
      <w:r>
        <w:br/>
        <w:t>26</w:t>
        <w:tab/>
        <w:t>&lt; - &gt;</w:t>
      </w:r>
    </w:p>
    <w:p>
      <w:r>
        <w:t>26a</w:t>
        <w:tab/>
        <w:t>39</w:t>
      </w:r>
    </w:p>
    <w:p>
      <w:r>
        <w:t>27</w:t>
        <w:tab/>
        <w:t>39. Strafgefangene und Kasernenwesen</w:t>
      </w:r>
    </w:p>
    <w:p>
      <w:r>
        <w:t>30</w:t>
        <w:tab/>
        <w:t>Nr. 139/2</w:t>
      </w:r>
    </w:p>
    <w:p>
      <w:r>
        <w:t>30a</w:t>
        <w:tab/>
        <w:t>01</w:t>
      </w:r>
    </w:p>
    <w:p>
      <w:r>
        <w:t>30z</w:t>
        <w:tab/>
        <w:t>G 26 A Nr. 139/2</w:t>
      </w:r>
    </w:p>
    <w:p>
      <w:r>
        <w:t>33</w:t>
        <w:tab/>
        <w:t>S. 296</w:t>
      </w:r>
    </w:p>
    <w:p>
      <w:r>
        <w:t>40</w:t>
        <w:tab/>
        <w:t>s[Anschaffung neuer s[Gesangbücher]s]s für die Gefangenen des Arresthauses zu o[Gießen]o</w:t>
      </w:r>
    </w:p>
    <w:p>
      <w:r>
        <w:t>43</w:t>
        <w:tab/>
        <w:t>1826</w:t>
      </w:r>
    </w:p>
    <w:p>
      <w:r>
        <w:t>45</w:t>
        <w:tab/>
        <w:t>Prov.: Regierung Gießen</w:t>
      </w:r>
    </w:p>
    <w:p>
      <w:r>
        <w:br/>
        <w:t>26</w:t>
        <w:tab/>
        <w:t>&lt; - &gt;</w:t>
      </w:r>
    </w:p>
    <w:p>
      <w:r>
        <w:t>26a</w:t>
        <w:tab/>
        <w:t>40</w:t>
      </w:r>
    </w:p>
    <w:p>
      <w:r>
        <w:t>27</w:t>
        <w:tab/>
        <w:t>Akten des Bestandes im Ledoc</w:t>
      </w:r>
    </w:p>
    <w:p>
      <w:r>
        <w:t>30</w:t>
        <w:tab/>
        <w:t>Nr. 148/16</w:t>
      </w:r>
    </w:p>
    <w:p>
      <w:r>
        <w:t>30a</w:t>
        <w:tab/>
        <w:t>01</w:t>
      </w:r>
    </w:p>
    <w:p>
      <w:r>
        <w:t>30z</w:t>
        <w:tab/>
        <w:t>G 26 A Nr. 148/16</w:t>
      </w:r>
    </w:p>
    <w:p>
      <w:r>
        <w:t>40</w:t>
        <w:tab/>
        <w:t>p[5{s[Buchdrucker]s} 2{G. D.} 1{Brühl I} zu 6{o[Gießen]o}]p ./. p[5{Hofgerichtssekretariatsakzessist} 1{Bornemann} zu 6{o[Alsfeld]o}]p: ?</w:t>
      </w:r>
    </w:p>
    <w:p>
      <w:r>
        <w:t>43</w:t>
        <w:tab/>
        <w:t>1837 - 1838</w:t>
      </w:r>
    </w:p>
    <w:p>
      <w:r>
        <w:br/>
        <w:t>30</w:t>
        <w:tab/>
        <w:t>Nr. 172/6</w:t>
      </w:r>
    </w:p>
    <w:p>
      <w:r>
        <w:t>30a</w:t>
        <w:tab/>
        <w:t>02</w:t>
      </w:r>
    </w:p>
    <w:p>
      <w:r>
        <w:t>30z</w:t>
        <w:tab/>
        <w:t>G 26 A Nr. 172/6</w:t>
      </w:r>
    </w:p>
    <w:p>
      <w:r>
        <w:t>40</w:t>
        <w:tab/>
        <w:t>k[1{p[Ricker]psche s[Buchhandlung]s} zu 2{o[Gießen]o}]k ./. p[5{Schullehrer} 1{Suppes} zu 6{o[Altenburg]o}]p: Forderungen</w:t>
      </w:r>
    </w:p>
    <w:p>
      <w:r>
        <w:t>43</w:t>
        <w:tab/>
        <w:t>1842 - 1843</w:t>
      </w:r>
    </w:p>
    <w:p>
      <w:r>
        <w:br/>
        <w:t>30</w:t>
        <w:tab/>
        <w:t>Nr. 322/3</w:t>
      </w:r>
    </w:p>
    <w:p>
      <w:r>
        <w:t>30a</w:t>
        <w:tab/>
        <w:t>03</w:t>
      </w:r>
    </w:p>
    <w:p>
      <w:r>
        <w:t>30z</w:t>
        <w:tab/>
        <w:t>G 26 A Nr. 322/3</w:t>
      </w:r>
    </w:p>
    <w:p>
      <w:r>
        <w:t>40</w:t>
        <w:tab/>
        <w:t>p[5{s[Buchhändler]s} 1{Krieger} zu 6{o[Marburg]o}]p ./. p[5{Pfarrer} 2{Johann Georg} 1{Schmiermund} zu 6{o[Steinfurth]o}]p: Schuldforderung</w:t>
      </w:r>
    </w:p>
    <w:p>
      <w:r>
        <w:t>43</w:t>
        <w:tab/>
        <w:t>1811 - 1813</w:t>
      </w:r>
    </w:p>
    <w:p>
      <w:r>
        <w:br/>
        <w:t>30</w:t>
        <w:tab/>
        <w:t>Nr. 386/1</w:t>
      </w:r>
    </w:p>
    <w:p>
      <w:r>
        <w:t>30a</w:t>
        <w:tab/>
        <w:t>04</w:t>
      </w:r>
    </w:p>
    <w:p>
      <w:r>
        <w:t>30z</w:t>
        <w:tab/>
        <w:t>G 26 A Nr. 386/1</w:t>
      </w:r>
    </w:p>
    <w:p>
      <w:r>
        <w:t>40</w:t>
        <w:tab/>
        <w:t>Schuldenwesen des p[5{Hofgerichtsadvokaten} 2{Philipp} 1{Dieffenbach} zu 6{o[Gießen]o}]p, insb. Forderungen des Joseph Homburger daselbst, des Löb Bock daselbst, des p[5{s[Buchhändlers]s} 1{Heyer}6{&lt;Gießen&gt;}]p daselbst, des Johann Melchior Müller daselbst, des Advokaten Diehm daselbst, des Kaufmanns und Gastwirts L. T. Felsing daselbst, der Lederhandlung Johann Zacharias Jakobi und Sohn zu Frankfurt am Main, der Witwe des Ratsschöffen Großmann zu Gießen und des Metzgermeisters Christian Loni daselbst</w:t>
      </w:r>
    </w:p>
    <w:p>
      <w:r>
        <w:t>43</w:t>
        <w:tab/>
        <w:t>1827 - 1840</w:t>
      </w:r>
    </w:p>
    <w:p>
      <w:r>
        <w:br/>
        <w:t>30</w:t>
        <w:tab/>
        <w:t>Nr. 428/4</w:t>
      </w:r>
    </w:p>
    <w:p>
      <w:r>
        <w:t>30a</w:t>
        <w:tab/>
        <w:t>05</w:t>
      </w:r>
    </w:p>
    <w:p>
      <w:r>
        <w:t>30z</w:t>
        <w:tab/>
        <w:t>G 26 A Nr. 428/4</w:t>
      </w:r>
    </w:p>
    <w:p>
      <w:r>
        <w:t>40</w:t>
        <w:tab/>
        <w:t>Der p[7{Sohn des} 5{s[Buchhändlers]s} 2{Georg Friedrich} 1{Heyer} zu 6{o[Gießen]o}]p gegen den p[5{Studenten} 2{Wilhelm} 1{Liebknecht} zu 6{Gießen}, 7{derzeit zu o[Marburg]o}]p, betr. Schuldforderung</w:t>
      </w:r>
    </w:p>
    <w:p>
      <w:r>
        <w:t>43</w:t>
        <w:tab/>
        <w:t>1847</w:t>
      </w:r>
    </w:p>
    <w:p>
      <w:r>
        <w:br/>
        <w:t>30</w:t>
        <w:tab/>
        <w:t>Nr. 436/27</w:t>
      </w:r>
    </w:p>
    <w:p>
      <w:r>
        <w:t>30a</w:t>
        <w:tab/>
        <w:t>06</w:t>
      </w:r>
    </w:p>
    <w:p>
      <w:r>
        <w:t>30z</w:t>
        <w:tab/>
        <w:t>G 26 A Nr. 436/27</w:t>
      </w:r>
    </w:p>
    <w:p>
      <w:r>
        <w:t>40</w:t>
        <w:tab/>
        <w:t>p[5{s[Buchhändler]s} 1{Heyer} zu 6{o[Gießen]o}]p ./. den Kurator des in Rußland abwesenden p[4{Dr.} 1{Merk}]p: Erbschaftsstreit um die Neubauerschen Verlassenschaften</w:t>
      </w:r>
    </w:p>
    <w:p>
      <w:r>
        <w:t>43</w:t>
        <w:tab/>
        <w:t>1806</w:t>
      </w:r>
    </w:p>
    <w:p>
      <w:r>
        <w:br/>
        <w:t>30</w:t>
        <w:tab/>
        <w:t>Nr. 567/16</w:t>
      </w:r>
    </w:p>
    <w:p>
      <w:r>
        <w:t>30a</w:t>
        <w:tab/>
        <w:t>07</w:t>
      </w:r>
    </w:p>
    <w:p>
      <w:r>
        <w:t>30z</w:t>
        <w:tab/>
        <w:t>G 26 A Nr. 567/16</w:t>
      </w:r>
    </w:p>
    <w:p>
      <w:r>
        <w:t>40</w:t>
        <w:tab/>
        <w:t>p[5{s[Buchhändler]s} 2{Benjamin} 1{Krebst} zu 6{o[Frankfurt am Main]o} als 7{Liquidator der k[1{p[Andreä]p'schen s[Buchdruckerei]s und Schriftgießerei}2{&lt;Frankfurt/M.&gt;}]k daselbst}]p ./. den p[5{Apotheker} 2{Georg} 1{Heinzerling} zu 6{o[Kirtorf]o}]p und p[2{J.} 1{Heinzerling} zu 6{o[Vöhl]o}]p: Schuldforderung aus Bürgschaft</w:t>
      </w:r>
    </w:p>
    <w:p>
      <w:r>
        <w:t>43</w:t>
        <w:tab/>
        <w:t>1845 - 1846</w:t>
      </w:r>
    </w:p>
    <w:p>
      <w:r>
        <w:br/>
        <w:t>30</w:t>
        <w:tab/>
        <w:t>Nr. 644/2</w:t>
      </w:r>
    </w:p>
    <w:p>
      <w:r>
        <w:t>30a</w:t>
        <w:tab/>
        <w:t>08</w:t>
      </w:r>
    </w:p>
    <w:p>
      <w:r>
        <w:t>30z</w:t>
        <w:tab/>
        <w:t>G 26 A Nr. 644/2</w:t>
      </w:r>
    </w:p>
    <w:p>
      <w:r>
        <w:t>40</w:t>
        <w:tab/>
        <w:t>p[5{s[Buchhändler]s} 2{G. F.} 1{Heyer} 7{Sohn} zu 6{o[Gießen]o}]p ./. den p[5{Pfarrer} (2{Karl Wilhelm}) 1{Münche} zu 6{o[Laubach]o}]p: Schuldforderungen</w:t>
      </w:r>
    </w:p>
    <w:p>
      <w:r>
        <w:t>43</w:t>
        <w:tab/>
        <w:t>1840 - 1843</w:t>
      </w:r>
    </w:p>
    <w:p>
      <w:r>
        <w:br/>
        <w:t>30</w:t>
        <w:tab/>
        <w:t>Nr. 644/15</w:t>
      </w:r>
    </w:p>
    <w:p>
      <w:r>
        <w:t>30a</w:t>
        <w:tab/>
        <w:t>09</w:t>
      </w:r>
    </w:p>
    <w:p>
      <w:r>
        <w:t>30z</w:t>
        <w:tab/>
        <w:t>G 26 A Nr. 644/15</w:t>
      </w:r>
    </w:p>
    <w:p>
      <w:r>
        <w:t>40</w:t>
        <w:tab/>
        <w:t>p[5{s[Buchhändler]s} 2{G. F.} 1{Heyer} 7{Vater} zu 6{o[Gießen]o}]p ./. p[5{Kantor} (2{Ludwig Friedrich?}) 1{Volp} zu 6{o[Laubach]o}]p: Schuldforderungen</w:t>
      </w:r>
    </w:p>
    <w:p>
      <w:r>
        <w:t>43</w:t>
        <w:tab/>
        <w:t>1836</w:t>
      </w:r>
    </w:p>
    <w:p>
      <w:r>
        <w:br/>
        <w:t>30</w:t>
        <w:tab/>
        <w:t>Nr. 646/2</w:t>
      </w:r>
    </w:p>
    <w:p>
      <w:r>
        <w:t>30a</w:t>
        <w:tab/>
        <w:t>10</w:t>
      </w:r>
    </w:p>
    <w:p>
      <w:r>
        <w:t>30z</w:t>
        <w:tab/>
        <w:t>G 26 A Nr. 646/2</w:t>
      </w:r>
    </w:p>
    <w:p>
      <w:r>
        <w:t>40</w:t>
        <w:tab/>
        <w:t>Bestätigung einer Darlehensaufnahme des p[3{Graf}en 2{Friedrich} 8{v.} 1{Solms-Laubach}]p über 10.000 Gulden auf Vermittlung des p[5{s[Buchhändlers]s} 2{G. F.} 1{Heyer} zu 6{o[Laubach]o}]p</w:t>
      </w:r>
    </w:p>
    <w:p>
      <w:r>
        <w:t>43</w:t>
        <w:tab/>
        <w:t>1811</w:t>
      </w:r>
    </w:p>
    <w:p/>
    <w:p/>
    <w:p>
      <w:r>
        <w:br/>
        <w:t>20</w:t>
        <w:tab/>
        <w:t>G 27</w:t>
      </w:r>
    </w:p>
    <w:p>
      <w:r>
        <w:t>20a</w:t>
        <w:tab/>
        <w:t>051</w:t>
      </w:r>
    </w:p>
    <w:p>
      <w:r>
        <w:t>21</w:t>
        <w:tab/>
        <w:t>Staatsanwaltschaft beim Landgericht Darmstadt</w:t>
      </w:r>
    </w:p>
    <w:p>
      <w:r>
        <w:t>22</w:t>
        <w:tab/>
        <w:t>G Behörden und Ämter Großherzogtum und Volksstaat Hessen \ G 21 - 30 Justizverwaltung \ #G 27 Staatsanwaltschaft beim Landgericht Darmstadt</w:t>
      </w:r>
    </w:p>
    <w:p>
      <w:r>
        <w:t>23</w:t>
        <w:tab/>
        <w:t>1886 - 1945</w:t>
      </w:r>
    </w:p>
    <w:p>
      <w:r>
        <w:t>24</w:t>
        <w:tab/>
        <w:t>Findbuch</w:t>
      </w:r>
    </w:p>
    <w:p>
      <w:r>
        <w:t>25</w:t>
        <w:tab/>
        <w:t>Bei der Benutzung dieses Bestandes ist der Datenschutz zu beachten: Öffentliches Archivgut wird im Regelfall dreißig Jahre nach Entstehung der Unterlagen für die Benutzung freigegeben. Akten und Dateien, die sich auf eine natürliche Person beziehen, dürfen erst zehn Jahre nach dem Tod der betroffenen Person benutzt werden. Ist der Todestag nicht festzustellen, endet die Schutzfrist hundert Jahre nach der Geburt der betroffenen Person.</w:t>
      </w:r>
    </w:p>
    <w:p>
      <w:r>
        <w:t>26</w:t>
        <w:tab/>
        <w:t>&lt; - &gt;</w:t>
      </w:r>
    </w:p>
    <w:p>
      <w:r>
        <w:t>26a</w:t>
        <w:tab/>
        <w:t>01</w:t>
      </w:r>
    </w:p>
    <w:p>
      <w:r>
        <w:t>27</w:t>
        <w:tab/>
        <w:t>Sondergericht Darmstadt</w:t>
      </w:r>
    </w:p>
    <w:p>
      <w:r>
        <w:t>30</w:t>
        <w:tab/>
        <w:t>Nr. 14</w:t>
      </w:r>
    </w:p>
    <w:p>
      <w:r>
        <w:t>30a</w:t>
        <w:tab/>
        <w:t>01</w:t>
      </w:r>
    </w:p>
    <w:p>
      <w:r>
        <w:t>30z</w:t>
        <w:tab/>
        <w:t>G 27 Nr. 14</w:t>
      </w:r>
    </w:p>
    <w:p>
      <w:r>
        <w:t>40</w:t>
        <w:tab/>
        <w:t>p[1{Hermann}, 2{Friedrich Georg} (5{Schlosser}, 6{o[Mainz]o})]p</w:t>
      </w:r>
    </w:p>
    <w:p>
      <w:r>
        <w:t>41</w:t>
        <w:tab/>
        <w:t>s[Verbreitung der s[2{kommunistischen} 1{Druckschrift}]s t["Internationaler Bund"]t]s, Organ des internationalen Bundes der Opfer des Krieges und der Arbeit</w:t>
      </w:r>
    </w:p>
    <w:p>
      <w:r>
        <w:t>43</w:t>
        <w:tab/>
        <w:t>1933</w:t>
      </w:r>
    </w:p>
    <w:p>
      <w:r>
        <w:br/>
        <w:t>30</w:t>
        <w:tab/>
        <w:t>Nr. 35</w:t>
      </w:r>
    </w:p>
    <w:p>
      <w:r>
        <w:t>30a</w:t>
        <w:tab/>
        <w:t>02</w:t>
      </w:r>
    </w:p>
    <w:p>
      <w:r>
        <w:t>30z</w:t>
        <w:tab/>
        <w:t>G 27 Nr. 35</w:t>
      </w:r>
    </w:p>
    <w:p>
      <w:r>
        <w:t>31</w:t>
        <w:tab/>
        <w:t>51/33</w:t>
      </w:r>
    </w:p>
    <w:p>
      <w:r>
        <w:t>40</w:t>
        <w:tab/>
        <w:t>p[1{Schmidt} 7{geb. Kegel}, 2{Sophie} 7{(geb. 1896)}, 6{o[Darmstadt]o}]p (ehem. KPD-Mitglied; ehem. Ehefrau des Vorsitzenden der Roten Hilfe in Darmstadt, Friedrich Karl Schmidt); Scheidler, Leonhard (geb. 1908, Metzgergeselle), Neustadt (Odenwald)</w:t>
      </w:r>
    </w:p>
    <w:p>
      <w:r>
        <w:t>41</w:t>
        <w:tab/>
        <w:t>Vergehen nach § 20 VORPrää. z. Schutze des deutsches Volkes v. 4.2.1933; § 6 VORPräs. gegen Verrat am Deutschen Volke u. hochverräterische Umtriebe v. 28.2.1933; § 3 HeimtückeVO v. 21.3.1933 (s[2{Herstellung und Vertrieb} der hektographierten 1{Druckschrift}]s "t[Der Rote Sender]t. Organ der Antifaschisten Darmstadts" (1 Expl., 6 S. beiliegend; April 1933) - darin auch: Tätigkeit der Angeklagten als Putzfrau bei Landgerichtsrat Friedrich und bei Pfarrer Marquardt, Darmstadt</w:t>
      </w:r>
    </w:p>
    <w:p>
      <w:r>
        <w:t>43</w:t>
        <w:tab/>
        <w:t>1937</w:t>
      </w:r>
    </w:p>
    <w:p>
      <w:r>
        <w:br/>
        <w:t>30</w:t>
        <w:tab/>
        <w:t>Nr. 59</w:t>
      </w:r>
    </w:p>
    <w:p>
      <w:r>
        <w:t>30a</w:t>
        <w:tab/>
        <w:t>03</w:t>
      </w:r>
    </w:p>
    <w:p>
      <w:r>
        <w:t>30z</w:t>
        <w:tab/>
        <w:t>G 27 Nr. 59</w:t>
      </w:r>
    </w:p>
    <w:p>
      <w:r>
        <w:t>31</w:t>
        <w:tab/>
        <w:t>SM 80/33</w:t>
      </w:r>
    </w:p>
    <w:p>
      <w:r>
        <w:t>40</w:t>
        <w:tab/>
        <w:t>p[1{Schwanke}, 2{Arthur} (7{geb. 1892}, 5{Missionsgehilfe}) 6{o[Alsfeld]o}]p</w:t>
      </w:r>
    </w:p>
    <w:p>
      <w:r>
        <w:t>41</w:t>
        <w:tab/>
        <w:t>Vergehen nach §§ 2, 4 VORPräs. v. 28.2.1933; Anordnung d. StKomPolWesen in Hessen v. 19.4.1933 (s[2{Vertrieb von} 1{Schriften}]s der "Internationalen Bibelforschervereinigung" ("Zeugen Jehovas") im Kreis Alsfeld</w:t>
      </w:r>
    </w:p>
    <w:p>
      <w:r>
        <w:t>42</w:t>
        <w:tab/>
        <w:t>Magdeburger General-Anzeiger 57. Jg., Nr. 105 v. 4. Mai 1933, darin: großformatige Anzeige der k[Bibelforscher-Vereinigung (Zeugen Jehovas)]k und k[1{Wachtturm s[Bibel- und Traktatgesellschaft]s} 2{o[Magdeburg]o}]k "Öffentliche Erklärung"</w:t>
      </w:r>
    </w:p>
    <w:p>
      <w:r>
        <w:t>43</w:t>
        <w:tab/>
        <w:t>05.1933</w:t>
      </w:r>
    </w:p>
    <w:p>
      <w:r>
        <w:br/>
        <w:t>30</w:t>
        <w:tab/>
        <w:t>Nr. 60</w:t>
      </w:r>
    </w:p>
    <w:p>
      <w:r>
        <w:t>30a</w:t>
        <w:tab/>
        <w:t>04</w:t>
      </w:r>
    </w:p>
    <w:p>
      <w:r>
        <w:t>30z</w:t>
        <w:tab/>
        <w:t>G 27 Nr. 60</w:t>
      </w:r>
    </w:p>
    <w:p>
      <w:r>
        <w:t>31</w:t>
        <w:tab/>
        <w:t>SM 81/33</w:t>
      </w:r>
    </w:p>
    <w:p>
      <w:r>
        <w:t>40</w:t>
        <w:tab/>
        <w:t>p[1{Leineweber}, 2{August Heinrich} (7{geb. 1912}, 5{Autoschlosser}) 6{o[Grünberg]o}]p</w:t>
      </w:r>
    </w:p>
    <w:p>
      <w:r>
        <w:t>41</w:t>
        <w:tab/>
        <w:t>Vergehen nach § 3 VOStKomPolWesen in Hessen v. 13.3.1933; VORPräs. v. 28.2.1933; §§ 1, 3 VO üb. Zurückführung von Waffen und Heeresgut v. 14.12.1918 (s[2{Verkauf der} 1{Druckschrift}]s t["Wie lange Hitler"]t (für o[Preußen]o, nicht jedoch für o[Hessen]o s[beschlagnahmt]s) und Nichtablieferung eines Gewehrs)</w:t>
      </w:r>
    </w:p>
    <w:p>
      <w:r>
        <w:t>45</w:t>
        <w:tab/>
        <w:t>s.d.</w:t>
      </w:r>
    </w:p>
    <w:p>
      <w:r>
        <w:br/>
        <w:t>30</w:t>
        <w:tab/>
        <w:t>Nr. 66</w:t>
      </w:r>
    </w:p>
    <w:p>
      <w:r>
        <w:t>30a</w:t>
        <w:tab/>
        <w:t>05</w:t>
      </w:r>
    </w:p>
    <w:p>
      <w:r>
        <w:t>30z</w:t>
        <w:tab/>
        <w:t>G 27 Nr. 66</w:t>
      </w:r>
    </w:p>
    <w:p>
      <w:r>
        <w:t>31</w:t>
        <w:tab/>
        <w:t>SM 88/33</w:t>
      </w:r>
    </w:p>
    <w:p>
      <w:r>
        <w:t>40</w:t>
        <w:tab/>
        <w:t>p[1{Scheffel}, 2{Wilhelm} (7{geb. 1900}, 5{Arbeiter})]p; p[1{Fischer}, 2{Heinrich} (7{geb. 1894}, 5{Arbeiter})]p; p[1{Freiling}, 2{Jakob} (7{geb. 1899}, 5{Schuhmacher}, 7{gest. 1982})]p; p[1{Stoll}, 2{Johannes} (7{geb. 1907}, 5{Arbeiter})]p; p[1{Jünger}, 2{Friedrich} (7{geb. 1912}, 5{Metalldreher})]p sämtlich o[Darmstadt]o</w:t>
      </w:r>
    </w:p>
    <w:p>
      <w:r>
        <w:t>41</w:t>
        <w:tab/>
        <w:t>Vergehen nach § 3 HeimtückeVO v. 21.3.1933; § 6 VORPräs. gegen Verrat am Deutschen Volke und hochverräterische Umtriebe v. 28.2.1933; § 20 VORPräs. zum Schutze des Deutschen Volkes v. 4.2.1933; § 73 StGB (s[2{Verbreitung der kommunistischen} 1{Druckschrift}]s "t[Der rote Sender]t. Organ der Antifaschisten Darmstadts" im März und April 1933 in Darmstadt)</w:t>
      </w:r>
    </w:p>
    <w:p>
      <w:r>
        <w:t>45</w:t>
        <w:tab/>
        <w:t>s.d.; verbunden mit: SM 87/33 Diehl, Heinrich (geb. 1864, Straßenkehrer i.R.) Darmstadt</w:t>
      </w:r>
    </w:p>
    <w:p>
      <w:r>
        <w:br/>
        <w:t>30</w:t>
        <w:tab/>
        <w:t>Nr. 69</w:t>
      </w:r>
    </w:p>
    <w:p>
      <w:r>
        <w:t>30a</w:t>
        <w:tab/>
        <w:t>06</w:t>
      </w:r>
    </w:p>
    <w:p>
      <w:r>
        <w:t>30z</w:t>
        <w:tab/>
        <w:t>G 27 Nr. 69</w:t>
      </w:r>
    </w:p>
    <w:p>
      <w:r>
        <w:t>31</w:t>
        <w:tab/>
        <w:t>SM 91/33</w:t>
      </w:r>
    </w:p>
    <w:p>
      <w:r>
        <w:t>40</w:t>
        <w:tab/>
        <w:t>p[1{Härting}, 2{Wilhelm} (7{geb. 1904}, 5{Bürogehilfe}, 7{ehem. KPD-Funktionär})]p; p[1{Löchel}, 2{Willi} (7{geb. 1910}, 5{Spengler}, 7{ehem. KPD-Funktionär})]p; p[1{Rechel}, 2{Ludwig} (7{geb. 1884}, 5{Gärtner})]p; p[1{Bauer}, 2{Karl Friedrich} (7{geb. 1897}, 5{Spengler})]p; p[1{Gundersdorf}, 2{Heinrich} (7{geb. 1887}, 5{Kaufmann})]p; p[1{Weicker}, 2{Heinrich} (7{geb. 1897}, 5{Arbeiter})]p; p[1{Creter}, 2{Karl} (7{geb. 1894}, 5{Arbeiter})]p; p[1{Emrich}, 2{Georg} (7{geb. 1906}, 5{Spengler})]p sämtlich o[Darmstadt]o</w:t>
      </w:r>
    </w:p>
    <w:p>
      <w:r>
        <w:t>41</w:t>
        <w:tab/>
        <w:t>Vergehen nach § 20 VO vom 2. Feb. 1933; § 6 VO vom 28. Feb. 1933; § 3 VO vom 31. März 1933 (s[&lt;Druckschrift, &gt;Vertrieb]s des "Roten Senders", Organ der Darmstädter Antifaschisten); Ende März 1933</w:t>
      </w:r>
    </w:p>
    <w:p>
      <w:r>
        <w:t>42</w:t>
        <w:tab/>
        <w:t>1 Expl. "t[Der Rote Sender]t. Organ der Darmstädter Antifaschisten" März 1932 (=März 1933); p[2{Peter} 1{Garwy}]p, t[Der Rote Militarismus]t (k[1{p[Dietz]p-s[Verlag]s}, 2{o[Berlin]o}]k, 1928); t[Vom Bürgerkrieg]t. Hefte 4, 12 bis 16 (k[1{Vereinigung Internationaler s[Verlagsanstalten]s} 2{Berlin}]k bzw. p[2{Anton} 1{Mizera}, 6{o[Wien]o}]p; 1923 - 1924)</w:t>
      </w:r>
    </w:p>
    <w:p>
      <w:r>
        <w:t>45</w:t>
        <w:tab/>
        <w:t>s.d.</w:t>
      </w:r>
    </w:p>
    <w:p>
      <w:r>
        <w:br/>
        <w:t>30</w:t>
        <w:tab/>
        <w:t>Nr. 105</w:t>
      </w:r>
    </w:p>
    <w:p>
      <w:r>
        <w:t>30a</w:t>
        <w:tab/>
        <w:t>07</w:t>
      </w:r>
    </w:p>
    <w:p>
      <w:r>
        <w:t>30z</w:t>
        <w:tab/>
        <w:t>G 27 Nr. 105</w:t>
      </w:r>
    </w:p>
    <w:p>
      <w:r>
        <w:t>31</w:t>
        <w:tab/>
        <w:t>SM 129/33</w:t>
      </w:r>
    </w:p>
    <w:p>
      <w:r>
        <w:t>40</w:t>
        <w:tab/>
        <w:t>p[1{Wörsdörfer}, 2{Otto} (7{geb. 1901}, 5{Arbeiter}, 7{ehem. s[Literaturobmann der k[KPD]k]s}; vielf. vorbestraft)]p; p[1{Riemenschneider}, 2{Anton} (7{geb. 1900}, 5{Arbeiter}, 7{ehem. Mitglied des "Roten Massenselbstschutzes"}; vielf. vorbestraft)]p</w:t>
      </w:r>
    </w:p>
    <w:p>
      <w:r>
        <w:t>41</w:t>
        <w:tab/>
        <w:t>Vergehen nach § 20 VO vom. 4.2.1933; § 6 VO vom 28.2.1933; § 3 VO vom 21.3.1933 (Verbreitung der hektographierten Rundbriefe der KPD Hessen/Hessen-Nassau "Informationsdienst" Nr. 23, Ffm., den 12. Juni 1933 (4 S.) und "Zellenbrief an alle Genossen", Frankfurt, Juni 1933 (6 S.) in Mainz (Ende Juni)</w:t>
      </w:r>
    </w:p>
    <w:p>
      <w:r>
        <w:t>42</w:t>
        <w:tab/>
        <w:t>je 2 Expl. beiliegend; t[2{s[Druckschrift]s} 1{"Was will die NSBO?"}]t (Hrsg.: k[ZK der KPD]k Mai oder Juni 1933)</w:t>
      </w:r>
    </w:p>
    <w:p>
      <w:r>
        <w:t>43</w:t>
        <w:tab/>
        <w:t>1933</w:t>
      </w:r>
    </w:p>
    <w:p>
      <w:r>
        <w:br/>
        <w:t>30</w:t>
        <w:tab/>
        <w:t>Nr. 108</w:t>
      </w:r>
    </w:p>
    <w:p>
      <w:r>
        <w:t>30a</w:t>
        <w:tab/>
        <w:t>08</w:t>
      </w:r>
    </w:p>
    <w:p>
      <w:r>
        <w:t>30z</w:t>
        <w:tab/>
        <w:t>G 27 Nr. 108</w:t>
      </w:r>
    </w:p>
    <w:p>
      <w:r>
        <w:t>31</w:t>
        <w:tab/>
        <w:t>SM 132/33</w:t>
      </w:r>
    </w:p>
    <w:p>
      <w:r>
        <w:t>40</w:t>
        <w:tab/>
        <w:t>p[1{Hämmerle}, 2{Karl} (7{geb. 1914}, 5{s[Buchdrucker]s})]p</w:t>
      </w:r>
    </w:p>
    <w:p>
      <w:r>
        <w:t>41</w:t>
        <w:tab/>
        <w:t>Vergehen nach § 20 VORPräs z. Schutze des deutschen Volkes v. 4.2.1933; § 6 VORPräs gegen Verrat am deutschen Volke u. hochverräterische Umtriebe v. 28.2.1933; §§ 1, 2 VOStKomPolWesen in Hessen vom 16.3.1933; §§ 1, 4 VORPräs zum Schutze von Volk u. Staat v. 28.2.1933; § 3 HeimtückeVO v. 21.3.1933 (s[2{Weitergabe eines Exemplars} der 1{Druckschrift}]s t["Die junge Garde"]t Nr. 19, Organ der werktätigen Jugend in Stadt und Land, Zentralverband der k[K.J.V.D.]k, Sektion der KJI, am Arbeitsplatz; Juni 1933</w:t>
      </w:r>
    </w:p>
    <w:p>
      <w:r>
        <w:t>42</w:t>
        <w:tab/>
        <w:t>1 Exempl. beiliegend</w:t>
      </w:r>
    </w:p>
    <w:p>
      <w:r>
        <w:t>43</w:t>
        <w:tab/>
        <w:t>1933</w:t>
      </w:r>
    </w:p>
    <w:p>
      <w:r>
        <w:br/>
        <w:t>30</w:t>
        <w:tab/>
        <w:t>Nr. 134</w:t>
      </w:r>
    </w:p>
    <w:p>
      <w:r>
        <w:t>30a</w:t>
        <w:tab/>
        <w:t>09</w:t>
      </w:r>
    </w:p>
    <w:p>
      <w:r>
        <w:t>30z</w:t>
        <w:tab/>
        <w:t>G 27 Nr. 134</w:t>
      </w:r>
    </w:p>
    <w:p>
      <w:r>
        <w:t>31</w:t>
        <w:tab/>
        <w:t>SM 158/33</w:t>
      </w:r>
    </w:p>
    <w:p>
      <w:r>
        <w:t>40</w:t>
        <w:tab/>
        <w:t>p[1{Posern}, 2{Horst} (7{geb. 1900, Inh. d. "k[Edelgarten-s[Verlag]s]ks"}) 6{o[Beuern]o}, 7{früher: o[Freiberg/Sachsen]o}]p</w:t>
      </w:r>
    </w:p>
    <w:p>
      <w:r>
        <w:t>41</w:t>
        <w:tab/>
        <w:t>Vergehen nach § 3 HeimtückeVO v. 21.3.1933; § 3 VO d. Staatskommissars f. d. Polizeiwesen in Hessen v. 13.3.1933 i. Verb. mit VO d. Reichspräs. z. Schutze v. Volk und Staat v. 28.2.1933 (Äußerungen in beschlagnahmten Briefen:"... Hitler einen furchtbaren Versager nannte, der Dummheiten und Halbwahrheiten mache, wohin man sehe, einen Narren mit kleinbürgerlichen Hemmungen ... kein Revolutionär, dem vorerst der Freimaurer und Großkapitalist Hugenberg einen Ring durch die Nase habe, der im Laufe der Zeit wohl auch noch nach der Zentrumspfeife tanzen werde ... hinsichtlich der notwendig erscheinenden Ausweisung der Jesuiten aus Deutschland werde Hitler natürlich kneifen ... ; Wenn Hitler auch nur 1 Jahr solche Halbheiten fabriziert, wird er von seinen eigenen Leuten zerrissen ... wirtschaftlich geht es uns tatsächlich besser: Herr Goebbels Minister - Herr Göring Minister - Herr Röhm Staatssekretär usw. usw. ... ; Die tüchtigsten Beamten werden mitunter entlassen, weshalb? weil sie den Arm nicht hoch genug heben, nicht laut genug "Heil Hitler!" schreien ...ein Volksbetrug und ein Selbstbetrug ist die "Adolfiade" um den Judaslohn von 12 Millionen Parteischulden von Bleichröder und Konsorten unter Beihilfe Roms abgelöst..."</w:t>
      </w:r>
    </w:p>
    <w:p>
      <w:r>
        <w:t>42</w:t>
        <w:tab/>
        <w:t>Briefe aus der Untersuchungshaft, u.a. an Prof. Martin Junker, Zürich; Fotografie des Fremdenlegionärs Hans Hess, 4e Rgt., Marrakesch; s[Prospekte]s f. Schriften Poserns und Schrift von p[2{Willi} 1{Buch}]p t["Grenzland"]t; t[Sonnensieg-Jahrweiser 1931]t für die Freunde Deutschen Gottglaubens (Schriftleitung p[2{Rudolf} 1{Arland}]p, Hrsg. Horst Posern)</w:t>
      </w:r>
    </w:p>
    <w:p>
      <w:r>
        <w:t>45</w:t>
        <w:tab/>
        <w:t>s.d.</w:t>
      </w:r>
    </w:p>
    <w:p>
      <w:r>
        <w:br/>
        <w:t>30</w:t>
        <w:tab/>
        <w:t>Nr. 187</w:t>
      </w:r>
    </w:p>
    <w:p>
      <w:r>
        <w:t>30a</w:t>
        <w:tab/>
        <w:t>10</w:t>
      </w:r>
    </w:p>
    <w:p>
      <w:r>
        <w:t>30z</w:t>
        <w:tab/>
        <w:t>G 27 Nr. 187</w:t>
      </w:r>
    </w:p>
    <w:p>
      <w:r>
        <w:t>31</w:t>
        <w:tab/>
        <w:t>SM 213/33</w:t>
      </w:r>
    </w:p>
    <w:p>
      <w:r>
        <w:t>40</w:t>
        <w:tab/>
        <w:t>p[1{Karl}, 2{Johann Josef} (7{geb. 1909}, 5{Arbeiter}, 7{ehem. KPD-Mitglied}) 6{o[Mainz]o}]p</w:t>
      </w:r>
    </w:p>
    <w:p>
      <w:r>
        <w:t>41</w:t>
        <w:tab/>
        <w:t>(Technische s[2{Herstellung der kommunistischen} 1{Druckschrift}]s t["Der Rote Vilzbach"]t in Mainz; April 1933) - darin: Ablehnung der Anordnung einer Hauptverhandlung auf Anregung des Oberreichsanwalts, da "die Straftat sich als Hochverrat darstellt und deshalb zur Zuständigkeit des Reichsgerichts gehört."</w:t>
      </w:r>
    </w:p>
    <w:p>
      <w:r>
        <w:t>45</w:t>
        <w:tab/>
        <w:t>s.d.; Vgl. G 27 Nr. 68; Verbindung mit der Strafsache des Oberreichsanwalts (Zweigst. Berlin) 9 J 878/33 gegen den Geschäftsführer Kurt Wolfgang Isaac, Frankfurt a.M. u. Gen.</w:t>
      </w:r>
    </w:p>
    <w:p>
      <w:r>
        <w:br/>
        <w:t>30</w:t>
        <w:tab/>
        <w:t>Nr. 215</w:t>
      </w:r>
    </w:p>
    <w:p>
      <w:r>
        <w:t>30a</w:t>
        <w:tab/>
        <w:t>11</w:t>
      </w:r>
    </w:p>
    <w:p>
      <w:r>
        <w:t>30z</w:t>
        <w:tab/>
        <w:t>G 27 Nr. 215</w:t>
      </w:r>
    </w:p>
    <w:p>
      <w:r>
        <w:t>31</w:t>
        <w:tab/>
        <w:t>SL 6/33</w:t>
      </w:r>
    </w:p>
    <w:p>
      <w:r>
        <w:t>40</w:t>
        <w:tab/>
        <w:t>p[1{Köhler}, 2{Eduard} (7{geb. 1901}, 5{Hilfsarbeiter}, 7{ehem. Leiter der Ortsgruppe der KPD und der Roten Hilfe}) 6{o[Haingrund]o}]p</w:t>
      </w:r>
    </w:p>
    <w:p>
      <w:r>
        <w:t>41</w:t>
        <w:tab/>
        <w:t>Vergehen nach §§ 1, 2 VO betr. Verbot marxistischer Verbände v. 16.3.1933; §§ 1, 4 VORPräs z. Schutze von Volk und Staat vom 28.2.1933 (Verfahren nach s[Beschlagnahme in der Wohnung versteckter s[2{kommunistische}r 1{Druckschriften}]s]s, Beitragsmarken, Werbematerial und Armbinden des "Massenselbstschutzes"; 4. Aug. 1933)</w:t>
      </w:r>
    </w:p>
    <w:p>
      <w:r>
        <w:t>42</w:t>
        <w:tab/>
        <w:t>Spendenliste der Roten Hilfe, Ortsgruppe Neustadt; hektographierte Kirchenaustrittsformulare (Haingrund 1932)</w:t>
      </w:r>
    </w:p>
    <w:p>
      <w:r>
        <w:t>45</w:t>
        <w:tab/>
        <w:t>s.d.</w:t>
      </w:r>
    </w:p>
    <w:p>
      <w:r>
        <w:br/>
        <w:t>30</w:t>
        <w:tab/>
        <w:t>Nr. 217</w:t>
      </w:r>
    </w:p>
    <w:p>
      <w:r>
        <w:t>30a</w:t>
        <w:tab/>
        <w:t>12</w:t>
      </w:r>
    </w:p>
    <w:p>
      <w:r>
        <w:t>30z</w:t>
        <w:tab/>
        <w:t>G 27 Nr. 217</w:t>
      </w:r>
    </w:p>
    <w:p>
      <w:r>
        <w:t>31</w:t>
        <w:tab/>
        <w:t>SL 8/33</w:t>
      </w:r>
    </w:p>
    <w:p>
      <w:r>
        <w:t>40</w:t>
        <w:tab/>
        <w:t>Koch, Philipp (geb. 1880, Arbeiter, ehem. KPD-Funktionär); Emig, Ludwig (geb. 1890, Korbmacher, blind); p[1{Scheidler}, 2{Wilhelm} 7{(geb. 1912, Generalvertreter einer Seifenfirma, ehem. Schriftführer der SPD-Ortsgruppe Neustadt/Odw.)} sämtlich 6{o[Neustadt (Odw.)]o}]p</w:t>
      </w:r>
    </w:p>
    <w:p>
      <w:r>
        <w:t>41</w:t>
        <w:tab/>
        <w:t>(Koch und Emig): Vergehen nach § 3 VOStKomPolWin Hessen vom 13.3.1933; VORPräs zum Schutze von Volk und Staat vom 21.3.1933; § 3 Verordnung zur Zurückführung von Waffen und Heeresgerät vom 14. Dez. 1918 (Nichtablieferung einer Pistole bzw. eines Revolvers); (Scheidler): ("Das Ansehen der Reichsregierung und der hinter ihr stehenden Verbände schwer schädigende unwahre Behauptungen")</w:t>
      </w:r>
    </w:p>
    <w:p>
      <w:r>
        <w:t>42</w:t>
        <w:tab/>
        <w:t>Original-Tagebuch, niedergeschrieben in Deutscher Einheitskurzschrift, 10. März bis 7. Juni 1933; Verzeichnis der bei einer Haussuchung am 9. März 1933 s[2{beschlagnahmte}n 1{Schriften}]s und anderen Gegenstände (Scheidler ca. 1 Woche in Osthofen)</w:t>
      </w:r>
    </w:p>
    <w:p>
      <w:r>
        <w:t>45</w:t>
        <w:tab/>
        <w:t>s.d.</w:t>
      </w:r>
    </w:p>
    <w:p>
      <w:r>
        <w:br/>
        <w:t>30</w:t>
        <w:tab/>
        <w:t>Nr. 224</w:t>
      </w:r>
    </w:p>
    <w:p>
      <w:r>
        <w:t>30a</w:t>
        <w:tab/>
        <w:t>13</w:t>
      </w:r>
    </w:p>
    <w:p>
      <w:r>
        <w:t>30z</w:t>
        <w:tab/>
        <w:t>G 27 Nr. 224</w:t>
      </w:r>
    </w:p>
    <w:p>
      <w:r>
        <w:t>31</w:t>
        <w:tab/>
        <w:t>SL 3/34</w:t>
      </w:r>
    </w:p>
    <w:p>
      <w:r>
        <w:t>40</w:t>
        <w:tab/>
        <w:t>p[1{Rauck}, 2{Georg} (7{geb. 1909}, 5{ehem. Polizeihauptwachmeister}, 7{ehem. SPD-Mitglied}) 6{o[Darmstadt]o}]p; p[1{Fink}, 2{Hans} (7{geb. 1909}, 5{Kaufmann}, 7{SA-Angehöriger}) 6{Darmstadt}]p; p[1{Trautmann}, 2{Georg} (7{geb. 1909}, 5{Schreiner}, 7{ehem. SPD/SAP-Angehöriger}) 6{Darmstadt}]p; p[1{Schwab}, 2{Michael} (7{geb. 1898}, 5{Hilfsarbeiter}) 6{Darmstadt}]p; p[1{Klar}, 2{Helmut} (7{geb. 1908}, 5{Elektromonteur}) 6{Darmstadt}]p; p[1{Fischer}, 2{Wilhelm} (7{geb. 1912}, 5{Händler}) 6{Darmstadt}]p</w:t>
      </w:r>
    </w:p>
    <w:p>
      <w:r>
        <w:t>41</w:t>
        <w:tab/>
        <w:t>(Verbreitung des "Neuen Vorwärts"; Nichtablieferung von s[Druckschriften politischen Inhalts]s, die kein s[Impressum]s enthielten; Nichtablieferung von Waffen)</w:t>
      </w:r>
    </w:p>
    <w:p>
      <w:r>
        <w:t>45</w:t>
        <w:tab/>
        <w:t>s.d.</w:t>
      </w:r>
    </w:p>
    <w:p>
      <w:r>
        <w:br/>
        <w:t>30</w:t>
        <w:tab/>
        <w:t>Nr. 249</w:t>
      </w:r>
    </w:p>
    <w:p>
      <w:r>
        <w:t>30a</w:t>
        <w:tab/>
        <w:t>14</w:t>
      </w:r>
    </w:p>
    <w:p>
      <w:r>
        <w:t>30z</w:t>
        <w:tab/>
        <w:t>G 27 Nr. 249</w:t>
      </w:r>
    </w:p>
    <w:p>
      <w:r>
        <w:t>31</w:t>
        <w:tab/>
        <w:t>SM 26/34</w:t>
      </w:r>
    </w:p>
    <w:p>
      <w:r>
        <w:t>40</w:t>
        <w:tab/>
        <w:t>Kerber, Karl (geb. 1876, Lackierer) Sprendlingen; Philippi, Käthe (geb. 1881, Werbevertreterin) Dreieichenhain; Friedrich geb. Gerstung, Katharina (geb. 1874) Offenbach a.M.; Freiberg, Hermann (geb. 1905, Wagner) Sprendlingen; Kerber geb. Bötticher, Klara (geb. 1880) Sprendlingen; Böhrer geb. Dröll Wwe., Marie (geb. 1870) Dreieichenhain; Gottschämmer geb. Weil, Anna (geb. 1890) Dreieichenhain; Schmidt, Heinrich (geb. 1886, Friseur) Offenbach a.M.; dessen Ehefrau Schmidt geb. Dreher, Hedwig (geb. 1883) Offenbach a.M.; Kaiser geb. Schumm, Barbara (geb. 1902) Dreieichenhain; Keim geb. Raschke, Martha (geb. 1906) Götzenhain; Knipp, August (geb. 1869, Plattenleger) Dreieichenhain; Knipp V., Georg (geb. 1888, Maurer und Plattenleger) Dreieichenhain; Gottschemmer, Heinrich (geb. 1896, Kaufmann) Dreieichenhain; Keim, Wilhelm (geb. 1901, Gärtner) Götzenhain; Anthes, Georg Peter (geb. 1906, Weißbinder) Dreieichenhain; Kaiser, Wilhelm (geb. 1901, Metzger) Dreieichenhain; Anthes geb. Knipp, Marie (geb. 1902) Dreieichenhain; Geissler, Paul (geb. 1906, Schlosser) Dreieichenhain; Bender, Wilhelm (geb. 1869, Arbeiter) Dreieichenhain; Leister geb. Weinmann, Susanna (geb. 1878) Langen; Müller geb. Kiefer, Josephine (geb. 1892) Philippseich; Staub geb. Steitz Wwe., Magdalena (geb. 1884) Langen; Nold, Katharina (geb. 1886) Dreieichenhain; Schickedanz geb. Hieronymus, Sophie (geb. 1875) Dreieichenhain; Braun, Peter (geb. 1894, Schuhmacher) Götzenhain; Dröll, Heinrich (geb. 1865, Invalide) Dreieichenhain; Gehlhaus geb. Löffler, Magdalene (geb. 1875) Offenbach a.M.; Braun geb. Bellhäuser, Magdalene (geb. 1894) Götzenhain; Knipp geb. Lenhardt, Dorothea (geb. 1891) Dreieichenhain</w:t>
      </w:r>
    </w:p>
    <w:p>
      <w:r>
        <w:t>41</w:t>
        <w:tab/>
        <w:t>(Aufrechterhalten der durch Verbot des Hess. Staatsministeriums vom 18. Okt. 1933 aufgelösten und verbotenen k["Vereinigung Ernst Bibelforscher"]k, auch k["Zeugen Jehovas"]k genannt, u.a. durch Versammlungen in den Wohnungen und Briefwechsel mit anderen "Geschwistern" im In- und Ausland) - darin auch: s[2{Bestellung eines} 1{Bibelkommentars}]s in o[Prag]o, da dieser nach dem s[Verbot&lt; eines Bibelkommentars&gt;]s in Deutschland nicht mehr erhältlich war; Verteidigung durch die Anwälte Karl und Horst Kohl, München</w:t>
      </w:r>
    </w:p>
    <w:p>
      <w:r>
        <w:t>42</w:t>
        <w:tab/>
        <w:t>Missionspläne für Babenhausen, Jügesheim, Hainhausen, Weißkirchen, Rembrücken (mit Lageskizzen); t[2{s[Druckschrift]s} 1{"Das Gleichnis von den Arbeitern im Weinberge"}]t (o.Verf., Herausgeber: St. Banik, o[Mähr. Ostrau]o, Bahnhofstr. 114. Gedruckt bei "Mel." Prag); Originalbriefwechsel zwischen Mitgliedern; Bericht des k[1{Polizeipräsidenten} in 2{o[Magdeburg]o}]k über die Tätigkeit des "Rechtsbüros" der k["Wachtturm, s[Bibel- und Traktatgesellschaft]s"]k</w:t>
      </w:r>
    </w:p>
    <w:p>
      <w:r>
        <w:t>43</w:t>
        <w:tab/>
        <w:t>1934</w:t>
      </w:r>
    </w:p>
    <w:p>
      <w:r>
        <w:br/>
        <w:t>30</w:t>
        <w:tab/>
        <w:t>Nr. 359</w:t>
      </w:r>
    </w:p>
    <w:p>
      <w:r>
        <w:t>30a</w:t>
        <w:tab/>
        <w:t>15</w:t>
      </w:r>
    </w:p>
    <w:p>
      <w:r>
        <w:t>30z</w:t>
        <w:tab/>
        <w:t>G 27 Nr. 359</w:t>
      </w:r>
    </w:p>
    <w:p>
      <w:r>
        <w:t>31</w:t>
        <w:tab/>
        <w:t>SM 138/34</w:t>
      </w:r>
    </w:p>
    <w:p>
      <w:r>
        <w:t>40</w:t>
        <w:tab/>
        <w:t>p[1{Hack}, 2{Valentin} (4{Dr. phil. u. Lic. theol.}, 7{geb. 1888}, 5{s[Schriftsteller]s, ehem. evang. Pfarrer}, 7{wegen Trunksucht dienstentlassen, NSDAP-Mitglied}, vorbestraft)]p</w:t>
      </w:r>
    </w:p>
    <w:p>
      <w:r>
        <w:t>41</w:t>
        <w:tab/>
        <w:t>Übertretung nach § 360 Ziff. 11 StGB (Anklage nach § 3 HeimtückeVO) Unzusammenhängende Äußerungen über Goebbels, Schacht, Papen, Hindenburg, Reichswirtschaftsminister Dr. Schmidt u. andere in betrunkenem Zustand in einer Wirtschaft in Pohl-Göns, 18. Nov. 1934</w:t>
      </w:r>
    </w:p>
    <w:p>
      <w:r>
        <w:t>43</w:t>
        <w:tab/>
        <w:t>1934</w:t>
      </w:r>
    </w:p>
    <w:p>
      <w:r>
        <w:br/>
        <w:t>30</w:t>
        <w:tab/>
        <w:t>Nr. 374</w:t>
      </w:r>
    </w:p>
    <w:p>
      <w:r>
        <w:t>30a</w:t>
        <w:tab/>
        <w:t>16</w:t>
      </w:r>
    </w:p>
    <w:p>
      <w:r>
        <w:t>30z</w:t>
        <w:tab/>
        <w:t>G 27 Nr. 374</w:t>
      </w:r>
    </w:p>
    <w:p>
      <w:r>
        <w:t>31</w:t>
        <w:tab/>
        <w:t>SMs 1/35</w:t>
      </w:r>
    </w:p>
    <w:p>
      <w:r>
        <w:t>40</w:t>
        <w:tab/>
        <w:t>p[1{Reber}, 2{Peter} (7{geb. 1898}, 5{Handelsvertreter}) 6{o[Büdingen]o}]p</w:t>
      </w:r>
    </w:p>
    <w:p>
      <w:r>
        <w:t>41</w:t>
        <w:tab/>
        <w:t>Vergehen nach § 3 HeimtückeVO v. 21.3.1933 (Äußerungen gegenüber einem langjährigen Kunden und NSDAP-Mitglied seit 1933; 14. Nov. 1934: "Es bestehe schon eine Militärdiktatur und bis zum Abstimmungstage gebe es im Saargebiet noch viele Tote. Deshalb werde der Reichsminister von Blomberg in das Saargebiet einmarschieren und sagen: 'Herr Hitler, Ihr Tun hört jetzt auf.' Hitler sei ein Idiot und komme noch ins Narrenhaus. Auch sei er Freimaurer und gehe nach den Sternen. Bis zum Februar 1935 würden die SA und SS aufgelöst; Baldur von Schirach, Kultusminister Rust und Dr. Goebbels würden bis dahin abgesetzt. Goebbels sei schon heute so gut wie weg; Hitler werde allerdings etwas später verschwinden. Es kämen dann vier Parteien ans Ruder, aber keine von den alten, und diese Parteien würden dann das ausführen, was Hitler nicht fertig gebracht habe. Röhm und Schneidhuber hätten das Programm der Partei verwirklichen wollen, seien aber unter einem Deckmantel erschossen worden. Auch Goebbels sei mit der Röhmaffäre in Verbindung gewesen, sei aber zwei Tage vor ihrer Aufdeckung ins Regierungslager umgeschwenkt. Göring bekomme 80.000.-- RM Gehalt; er sei Morphinist und könne ohne Morphium nicht leben.")</w:t>
      </w:r>
    </w:p>
    <w:p>
      <w:r>
        <w:t>42</w:t>
        <w:tab/>
        <w:t>s[Druckschriften]s: p[4{Dr.} 2{Alfred} 1{Kuermann}]p: t[Ludwig XIV. ist tot! Es lebe Adolf Hitler.]t (Die Tragik eines Mannes, der eine Volksbewegung entfesselte) (s[Selbstverlag]s o[Köln]o 1932); t[Der Staatsbürger, Heft 46]t (p[2{August} 1{Abel} 7{M.d.R.}]p: t[Hitlers außerpolitische Katastrophe]t), k[1{Jungdeutscher s[Verlag]s}, 2{o[Berlin]o}]k 1932; p[2{Clemens} 8{von} 1{Caramon}]p: t[Führer des Dritten Reichs!]t (Verzeichnis von NSDAP-Funktionären mit ihren Vorstrafen), Berlin 1932; t[Am Heiligen Quell Deutscher Kraft. Aus der Weltanschauung des Hauses Ludendorff.]t Werbefolgen aus Nr. 1, 3, 4, 6, 19 (k[1{p[Ludendorff]p-s[Verlag]s} 2{o[München]o}]k 1934); t[Die Deutsche Revolution]t. Jg. 3, Folge 4 (Hrsg.: p[2{Hans-Georg} 8{von} 1{Waldow}, 6{o[Hannover]o})]p, 1. Lenzing 1934: darin: p[4{Dr.} 1{Armin} 1{Roth}]p: t["Nationalkatholizismus?"]t; Der Urborn. Beilage zur Zeitschrift "Die Deutsche Revolution", Folge 2(3)/1934; Flugblatt: Abschrift eines Briefes Pastor D. Kuhlo ("Posaunengeneral", Schwiegersohn Pastor Bodelschwinghs, Bethel bei Bielefeld) an Schmiedemeister Messerschmidt, Dorf Gill bei Gießen, o.D. (1932) ("...Gottlosenvereinigung von Schwarz (Zentrum), Rot (Marxisten), Gold (Bank und Börsen-Judentum) ... Hitler ... sein Vertrauen auf Gott gesetzt ... Gott hat dem Hitler offenbar große Gaben verliehen und ein aufrichtiges Herz ... Ich ehre Hindenburg und wähle Hitler..."</w:t>
      </w:r>
    </w:p>
    <w:p>
      <w:r>
        <w:t>45</w:t>
        <w:tab/>
        <w:t>s.d.</w:t>
      </w:r>
    </w:p>
    <w:p>
      <w:r>
        <w:br/>
        <w:t>30</w:t>
        <w:tab/>
        <w:t>Nr. 380</w:t>
      </w:r>
    </w:p>
    <w:p>
      <w:r>
        <w:t>30a</w:t>
        <w:tab/>
        <w:t>17</w:t>
      </w:r>
    </w:p>
    <w:p>
      <w:r>
        <w:t>30z</w:t>
        <w:tab/>
        <w:t>G 27 Nr. 380</w:t>
      </w:r>
    </w:p>
    <w:p>
      <w:r>
        <w:t>31</w:t>
        <w:tab/>
        <w:t>SMs 7/35</w:t>
      </w:r>
    </w:p>
    <w:p>
      <w:r>
        <w:t>40</w:t>
        <w:tab/>
        <w:t>p[1{Krämer}, 2{Johann Jakob} (7{geb. 1905}, 5{Schreiner})]p; p[1{Amendt}, 2{Hans} (7{geb. 1900}, 5{Schlosser})]p; p[1{Löwer}, 2{Nikolaus} (7{geb. 1894}, 5{Schriftsetzer})]p; p[1{Löwer} 7{geb. Rettig (geb. 1896)}]p; p[1{Stephan}, 2{Berthold} (7{geb. 1866, Invalide})]p; p[1{Stephan} 7{geb. Sille}, 2{Auguste} 7{(geb. 1866)}]p; p[1{Bitter}, 2{August} (7{geb. 1899}, 5{Arbeiter})]p; p[1{Bitter} 7{geb. Unverricht}, 2{Philippine} 7{(geb. 1897)}]p sämtlich o[Worms]o</w:t>
      </w:r>
    </w:p>
    <w:p>
      <w:r>
        <w:t>41</w:t>
        <w:tab/>
        <w:t>Vergehen nach VOHessStaatsministerium v. 18.10.1933; §§ 1, 4 VORPräs zum Schutze von Volk und Staat v. 28.2.1933 (Aufrechterhalten des organisatorischen Zusammenhalts der k["Zeugen Jehovas"]k durch s[s[2{Verbreitung von} 1{Druckschriften}]s]s und Abhalten von Zusammenkünften) - im Urteil: umfangreiche Erörterungen über die Rechtmäßigkeit der Verbotsverordnungen - dabei: Brief aus der Haftanstalt ("beschlagnahmt wegen ungehöriger Äußerung über christl. Kirche"); Gutachten des Geh. Konsistorialrats Dr. Schröder, Dresden, zur Frage, "ob die ernsten Bibelforscher ein bestimmtes Glaubensbekenntnis haben" (erstattet in der Dresdner Strafsache 16 StA. 3760/33 am 28. Mai 1934)</w:t>
      </w:r>
    </w:p>
    <w:p>
      <w:r>
        <w:t>45</w:t>
        <w:tab/>
        <w:t>s.d.</w:t>
      </w:r>
    </w:p>
    <w:p>
      <w:r>
        <w:br/>
        <w:t>30</w:t>
        <w:tab/>
        <w:t>Nr. 386</w:t>
      </w:r>
    </w:p>
    <w:p>
      <w:r>
        <w:t>30a</w:t>
        <w:tab/>
        <w:t>18</w:t>
      </w:r>
    </w:p>
    <w:p>
      <w:r>
        <w:t>30z</w:t>
        <w:tab/>
        <w:t>G 27 Nr. 386</w:t>
      </w:r>
    </w:p>
    <w:p>
      <w:r>
        <w:t>31</w:t>
        <w:tab/>
        <w:t>SMs 13/35</w:t>
      </w:r>
    </w:p>
    <w:p>
      <w:r>
        <w:t>40</w:t>
        <w:tab/>
        <w:t>p[1{Sybulski}, 2{August} (7{geb. 1889}, 5{Montagemeister}, als SPD-Mitglied 1933 durch Arbeitsamt Worms entlassen) 6{o[Worms]o}]p</w:t>
      </w:r>
    </w:p>
    <w:p>
      <w:r>
        <w:t>41</w:t>
        <w:tab/>
        <w:t>Vergehen nach § 1 HeimtückeG v. 20.12.1934 (s[2{Verbreitung der} 1{Druckschrift}]s t["Sozialistische Aktion"]t mit den angeblichen Enthüllungen eines früheren SA-Gruppenführers Ernst zum Reichstagsbrand; Jan. 1934)</w:t>
      </w:r>
    </w:p>
    <w:p>
      <w:r>
        <w:t>42</w:t>
        <w:tab/>
        <w:t>1 Expl. "Sozialistische Aktion" Mitte Dez. 1934 (Miniaturdruck)</w:t>
      </w:r>
    </w:p>
    <w:p>
      <w:r>
        <w:t>45</w:t>
        <w:tab/>
        <w:t>s.d.</w:t>
      </w:r>
    </w:p>
    <w:p>
      <w:r>
        <w:br/>
        <w:t>30</w:t>
        <w:tab/>
        <w:t>Nr. 388</w:t>
      </w:r>
    </w:p>
    <w:p>
      <w:r>
        <w:t>30a</w:t>
        <w:tab/>
        <w:t>19</w:t>
      </w:r>
    </w:p>
    <w:p>
      <w:r>
        <w:t>30z</w:t>
        <w:tab/>
        <w:t>G 27 Nr. 388</w:t>
      </w:r>
    </w:p>
    <w:p>
      <w:r>
        <w:t>31</w:t>
        <w:tab/>
        <w:t>SMs 16/35</w:t>
      </w:r>
    </w:p>
    <w:p>
      <w:r>
        <w:t>40</w:t>
        <w:tab/>
        <w:t>p[1{Philippi}, 2{Käthe} 7{(geb. 1881)} 6{o[Dreieichenhain]o}]p</w:t>
      </w:r>
    </w:p>
    <w:p>
      <w:r>
        <w:t>41</w:t>
        <w:tab/>
        <w:t>Vergehen nach VOHessStaatsministerium v. 18.10.1933; §§ 1, 4 HeimtückeVO v. 28.2.1933 (s[2{Vertrieb von} 1{Schriften}]s der k["Zeugen Jehovas"]k nach einschlägiger Vorstrafe (vgl. Nr. 384) in o[Götzenhain]o, Dreieichenhain u.a. Orten; März 1935</w:t>
      </w:r>
    </w:p>
    <w:p>
      <w:r>
        <w:t>43</w:t>
        <w:tab/>
        <w:t>1935</w:t>
      </w:r>
    </w:p>
    <w:p>
      <w:r>
        <w:br/>
        <w:t>30</w:t>
        <w:tab/>
        <w:t>Nr. 390</w:t>
      </w:r>
    </w:p>
    <w:p>
      <w:r>
        <w:t>30a</w:t>
        <w:tab/>
        <w:t>20</w:t>
      </w:r>
    </w:p>
    <w:p>
      <w:r>
        <w:t>30z</w:t>
        <w:tab/>
        <w:t>G 27 Nr. 390</w:t>
      </w:r>
    </w:p>
    <w:p>
      <w:r>
        <w:t>31</w:t>
        <w:tab/>
        <w:t>SMs 18/35</w:t>
      </w:r>
    </w:p>
    <w:p>
      <w:r>
        <w:t>40</w:t>
        <w:tab/>
        <w:t>p[1{Degen II.}, 2{Johannes} (7{geb. 1900}, 5{Arbeiter}) 6{o[Lorsch]o}]p</w:t>
      </w:r>
    </w:p>
    <w:p>
      <w:r>
        <w:t>41</w:t>
        <w:tab/>
        <w:t>Vergehen nach VOHessStaatsministerium v. 18.10.1933; §§ 1, 5 VORPräs zum Schutze von Volk und Staat v. 28.2.1933 (s[2{Verkauf der} 1{Schrift}]s der k[Zeugen Jehovas]k t["Das Königreich"]t von p[2{J. F.} 1{Rutherford}]p in Lorsch; Januar 1935)</w:t>
      </w:r>
    </w:p>
    <w:p>
      <w:r>
        <w:t>42</w:t>
        <w:tab/>
        <w:t>1 Exemplar (s[Druck]s und s[Verlag]s: k[1{Wachtturm}, 2{o[Magdeburg]o}]k 1931)</w:t>
      </w:r>
    </w:p>
    <w:p>
      <w:r>
        <w:t>43</w:t>
        <w:tab/>
        <w:t>1935</w:t>
      </w:r>
    </w:p>
    <w:p>
      <w:r>
        <w:br/>
        <w:t>30</w:t>
        <w:tab/>
        <w:t>Nr. 391</w:t>
      </w:r>
    </w:p>
    <w:p>
      <w:r>
        <w:t>30a</w:t>
        <w:tab/>
        <w:t>21</w:t>
      </w:r>
    </w:p>
    <w:p>
      <w:r>
        <w:t>30z</w:t>
        <w:tab/>
        <w:t>G 27 Nr. 391</w:t>
      </w:r>
    </w:p>
    <w:p>
      <w:r>
        <w:t>31</w:t>
        <w:tab/>
        <w:t>SMs 19/35, SMs 20/35</w:t>
      </w:r>
    </w:p>
    <w:p>
      <w:r>
        <w:t>40</w:t>
        <w:tab/>
        <w:t>p[1{Merk}, 2{Franz} 4{Dr.} (7{geb. 1879}, 5{Chemiker}) 6{o[Freiburg i.B.]o}]p; p[1{Heinz}, 2{Thomas} (7{geb. 1892}, 5{Reisevertreter}) 6{o[Eberstadt a.d.B.]o}]p; p[1{Breth}, 2{Friedrich} (7{geb. 1887}, 5{Stadtsekretär}) 6{o[Darmstadt]o}]p; p[1{Anders}, 2{Walter} (7{geb. 1894}, 5{Kassengehilfe}) 6{Darmstadt}]p; p[1{Tänzer}, 2{Hans} (7{geb. 1903}, 5{Spengler und Installateur}) 6{Darmstadt}]p; p[1{Dirgo}, 2{Peter} (7{geb. 1874}, 5{Schneider}) 6{Darmstadt}]p; p[1{Müller}, 2{Heinrich} (7{geb. 1888}, 5{Küfer}) 6{Eberstadt a.d.B.}]p; p[1{Kayser}, 2{Wilhelm} (7{geb. 1884}, 5{Zimmermann}) 6{Eberstadt a.d.B.}]p; p[1{Anders} 7{geb. Dieter}, 2{Elisabethe} (7{geb. 1897}) 6{Darmstadt}]p; p[1{Dieter} 7{Wwe., geb. Schmidt}, 2{Elisabethe} 7{(geb. 1866)} 6{Darmstadt}]p; p[1{Dieter}, 2{Heinrich} (7{geb. 1902}, 5{Hausdiener}) 6{Darmstadt}]p; p[1{Dieter}, 2{Friedrich} (7{geb. 1895}, 5{Schreiner}) 6{Darmstadt}]p; p[1{Tänzer} 7{geb. Imlau}, 2{Helene} 7{(geb. 1902)} 6{Darmstadt}]p; p[1{Tänzer} 7{Wwe. geb. Bestelmeier}, 2{Marie} 7{(geb. 1889)} 6{Darmstadt}]p; p[1{Eydel} 7{Wwe. geb. Rügner}, 2{Gertrud} 7{(geb. 1878)} 6{Darmstadt}]p; p[1{Weingärtner} 7{Wwe. geb. Grünewald}, 2{Elisabethe} 7{(geb. 1880)} 6{Darmstadt}]p; p[1{Klein}, 2{Johann} (7{geb. 1862}, 5{Sozialrentner}) 6{Darmstadt}]p; p[1{Klein} 7{geb. Laut}, 2{Marie} 7{(geb. 1861)} 6{Darmstadt}]p; p[1{Schnatz}, 2{Ludwig} 7{(geb. 1882)} 6{o[Offenbach a.M.]o}]p</w:t>
      </w:r>
    </w:p>
    <w:p>
      <w:r>
        <w:t>41</w:t>
        <w:tab/>
        <w:t>Vergehen nach VOHessStaatsministerium v. 18.10.1933; §§ 1, 5 VORPräs zum Schutze von Volk und Staat v. 28.2.1933 (Werbetätigkeit für die k["Zeugen Jehovas"]k u.a. durch s[2{Vertrieb von} 1{Schriften}]s, 1935)</w:t>
      </w:r>
    </w:p>
    <w:p>
      <w:r>
        <w:t>42</w:t>
        <w:tab/>
        <w:t>Auszug aus Urteil des k[o[Badischen]o Verwaltungsgerichtshofs]k v. 15. Juni 1932 betr. s[Beschlagnahmeverfügungen]s des k[1{Bezirksamts} 2{o[Müllheim]o}]k (bezüglich der t[2{Schrift} 1{"Das Königreich Gottes - die Hoffnung der Welt"}]t)</w:t>
      </w:r>
    </w:p>
    <w:p>
      <w:r>
        <w:t>43</w:t>
        <w:tab/>
        <w:t>1935</w:t>
      </w:r>
    </w:p>
    <w:p>
      <w:r>
        <w:br/>
        <w:t>30</w:t>
        <w:tab/>
        <w:t>Nr. 445</w:t>
      </w:r>
    </w:p>
    <w:p>
      <w:r>
        <w:t>30a</w:t>
        <w:tab/>
        <w:t>22</w:t>
      </w:r>
    </w:p>
    <w:p>
      <w:r>
        <w:t>30z</w:t>
        <w:tab/>
        <w:t>G 27 Nr. 445</w:t>
      </w:r>
    </w:p>
    <w:p>
      <w:r>
        <w:t>31</w:t>
        <w:tab/>
        <w:t>SMs 77/35</w:t>
      </w:r>
    </w:p>
    <w:p>
      <w:r>
        <w:t>40</w:t>
        <w:tab/>
        <w:t>p[1{Hofmann}, 2{Ernst} (7{geb. 1872}, 5{s[Verlagsbuchhändler]s}) 6{o[Darmstadt]o}]p; (konvertierter Jude; Sitz des s[Verlag]ss 1893-1924 o[Berlin]o, danach Darmstadt); ("Ich fühle mich hundertmal zuerst als Deutschen, bevor ich mich als Juden fühle")</w:t>
      </w:r>
    </w:p>
    <w:p>
      <w:r>
        <w:t>41</w:t>
        <w:tab/>
        <w:t>Vergehen nach § 1 HeimtückeG v. 20.12.1934 (Weitergabe von Probeheften der in Prag herausgegebenen "Neuen Weltbühne" an den in Frankfurt a.M. lebenden Neffen Hans Hofmann) - darin auch: Untersuchung des Verdachts der "Rassenschande" bezüglich Hans Hofmann; Aktenausleihe in "Strafsache gegen Hertha Hofmann wegen Mordversuchs" 1938/39) - dabei: Schreiben des k[1{Verlags "Die neue Weltbühne"}, 2{o[Prag]o}]k (Juli 1935); "Die neue Weltbühne", 31. Jahrg. 1935, Nr. 30 und 31 (Juli/August 1935); s[Prospekt]s des k[1{p[Simpl]p-Verlags}, 2{Prag}]k, zum t[2{Buch} 1{"Juden, Christen, Heiden im III. Reich"}]t, Vorwort von p[2{Alfred} 1{Kerr}]p (1935); 2 Hitler und die SA verherrlichende Gedichte, verfaßt von der Gattin des Angeklagten, Hertha geb. Jänicke; Prospekt des k[1{p[2{A.} 1{Ziemsen}]p Verlags} 2{o[Wittenberg]o}]k über das vom k[Ernst Hofmann Verlag]k übernommene Programm t["Geisteshelden. Eine Sammlung von Biographien"]t (1935); Ausrisse aus dem "Börsenblatt für den deutschen Buchhandel" mit s[2{Bekanntgabe von} 1{Druckschriftverboten}]s 1935; Brief eines in Mailand lebenden, aus Rathenow stammenden, mit einer Cousine 2. Grades von Rudolf Hess verheirateten Bekannten (Erich Bretthauer) über die Möglichkeiten der Auswanderung der Tochter des Angeklagten, Helga, nach Italien und den Abessinien-Krieg (Aug. 1935)</w:t>
      </w:r>
    </w:p>
    <w:p>
      <w:r>
        <w:t>43</w:t>
        <w:tab/>
        <w:t>1935</w:t>
      </w:r>
    </w:p>
    <w:p>
      <w:r>
        <w:br/>
        <w:t>30</w:t>
        <w:tab/>
        <w:t>Nr. 527</w:t>
      </w:r>
    </w:p>
    <w:p>
      <w:r>
        <w:t>30a</w:t>
        <w:tab/>
        <w:t>23</w:t>
      </w:r>
    </w:p>
    <w:p>
      <w:r>
        <w:t>30z</w:t>
        <w:tab/>
        <w:t>G 27 Nr. 527</w:t>
      </w:r>
    </w:p>
    <w:p>
      <w:r>
        <w:t>31</w:t>
        <w:tab/>
        <w:t>SMs 45/36</w:t>
      </w:r>
    </w:p>
    <w:p>
      <w:r>
        <w:t>40</w:t>
        <w:tab/>
        <w:t>p[1{Lenhart}, 2{Karl Adam} (7{geb. 1895}, 5{Handlungsgehilfe}) 6{o[Flörsheim]o}; 7{(Schutzhaft in o[Mainz]o 23.4.-7.5.1936)}]p</w:t>
      </w:r>
    </w:p>
    <w:p>
      <w:r>
        <w:t>41</w:t>
        <w:tab/>
        <w:t>Vergehen nach § 1. 4 VORPräs v. 28.2.1933 zum Schutze von Volk und Staat; VOStKomPolWesen in Hessen v. 13.4.1933; VOHessStaatsminister v. 18.10.1933 (s[2{Vertrieb von} 1{Schriften}]s der k["Zeugen Jehovas"]k in o[Mainz-Kostheim]o; 23. April 1936) s[Denunziation]s durch den p[7{Ortsgruppenleiter der NSDAP}, 2{Kurt} 1{Mühlenpfordt}]p; - darin auch: Teilnahme Mühlenpfordts an einem von der Reichsleitung der NSDAP veranstalteten Sonderlehrgang auf der Ordensburg Crössinsee (Juni 1936); Ablehnung der Verteidigung durch den Angeklagten</w:t>
      </w:r>
    </w:p>
    <w:p>
      <w:r>
        <w:t>42</w:t>
        <w:tab/>
        <w:t>Gefangenen-Personalakte der Gefangenenanstalt o[Zweibrücken]o 1936-1937, 1950 (mit Fotografie)</w:t>
      </w:r>
    </w:p>
    <w:p>
      <w:r>
        <w:t>45</w:t>
        <w:tab/>
        <w:t>s.d.</w:t>
      </w:r>
    </w:p>
    <w:p>
      <w:r>
        <w:br/>
        <w:t>30</w:t>
        <w:tab/>
        <w:t>Nr. 542</w:t>
      </w:r>
    </w:p>
    <w:p>
      <w:r>
        <w:t>30a</w:t>
        <w:tab/>
        <w:t>24</w:t>
      </w:r>
    </w:p>
    <w:p>
      <w:r>
        <w:t>30z</w:t>
        <w:tab/>
        <w:t>G 27 Nr. 542</w:t>
      </w:r>
    </w:p>
    <w:p>
      <w:r>
        <w:t>31</w:t>
        <w:tab/>
        <w:t>SMs 61/36</w:t>
      </w:r>
    </w:p>
    <w:p>
      <w:r>
        <w:t>40</w:t>
        <w:tab/>
        <w:t>p[3{Freifrau} 8{von} 1{Rothkirch und Panthen} 7{geb. Eichel}, 2{Lucie} 7{(geb. 1876)} 6{o[Darmstadt]o} (ab 1937: o[Wiesbaden]o) 7{(Tochter des p[5{s[Buchverlegers]s} 1{Eichel}]p, geb. in o[Calbe/Saale]o) (Ab 1919 Witwe des Leutnants Friedrich von Rothkirch; Angehörige der sog. Rosenkreuzler;}]p "Nachbarn ... haben ... des öfteren festgestellt, daß sie dem 3. Reich gegenüber feindlich eingestellt ist. So ist sie zumindest sehr lässig im Beflaggen ihres Hauses bei Festtagen des Dritten Reiches. Auch verweigert sie bei Sammlungen der NSV die kleinste Spende, ferner ist sie kein Mitglied der NSV...")</w:t>
      </w:r>
    </w:p>
    <w:p>
      <w:r>
        <w:t>41</w:t>
        <w:tab/>
        <w:t>Vergehen nach § 2 III HeimtückeG v. 20.12.1934 (Äußerungen gegenüber einem Plasterer, der die Toreinfahrt ihres Anwesens reparierte; April 1936: "Das kann doch nicht mehr so weitergehen. Die armen Juden jagt man raus, mir hat noch keiner auf die Füße getreten, aber Deutsche genug. In Indien hat man früher die Frauen verbrannt. Hier müssen die Frauen verhungern. Denken Sie doch einmal, Herr R., warum muß so einer am Ruder sein, man hat doch andere anständige höhere Persönlichkeiten, die man sogar tot gemacht hat, wie z.B. den Röhm. Dieser war so ein hochanständiger Mensch gewesen und noch mehr wie andere, die darunter haben leiden müssen. Die scheußlichste Person, die ich mir denken kann, ist der Hitler. Das ist ja alles Schmus, dem schiebt man das Geld zu und es wird große Propaganda gemacht. Der hat ja kein Bankkonto, und das Geld wird ihm so in die Schuhe geschoben. Solange der Hitler am Ruder ist, werde ich nie eine Fahne heraushängen. Sehen Sie doch, den armen Adelung haben sie ja auch abgesetzt.") (Wegen Hysterie gestellter Antrag auf Wiederaufnahmeverfahren als unbegründet zurückgewiesen) - darin auch: Tätigkeit des Ehemannes als Zollbeamter in Togo; Internierung durch die Engländer auf Las Palmas, 1914; Flucht nach Deutschland über Spanien - dabei: Briefwechsel mit dem Propagandaministerium wegen Tätigkeit des in Fernando Poo (Spanisch-Guinea) lebenden Sohnes für die Interessen Deutschlands bzw. der NSDAP, Sachb. (Leiter d. Abt. IV Ausland, von Feldmann) 1933; Gutachten Dr. Vix, Darmstadt (1936) und Gesundheitsamt Wiesbaden (1937); Briefe der Firmen Rheinische Metallwaaren- und Maschinenfabrik Sömmerda A.G.; Wanderer-Werke Schönau-Chemnitz und Mechanische Weberei Sorau vorm. F.A. Martin &amp; Co., Sorau (Niederlausitz) wegen Übernahme von Vertretungen auf Fernando Poo durch den Sohn (1934);</w:t>
      </w:r>
    </w:p>
    <w:p>
      <w:r>
        <w:t>45</w:t>
        <w:tab/>
        <w:t>s.d.</w:t>
      </w:r>
    </w:p>
    <w:p>
      <w:r>
        <w:br/>
        <w:t>30</w:t>
        <w:tab/>
        <w:t>Nr. 551</w:t>
      </w:r>
    </w:p>
    <w:p>
      <w:r>
        <w:t>30a</w:t>
        <w:tab/>
        <w:t>25</w:t>
      </w:r>
    </w:p>
    <w:p>
      <w:r>
        <w:t>30z</w:t>
        <w:tab/>
        <w:t>G 27 Nr. 551</w:t>
      </w:r>
    </w:p>
    <w:p>
      <w:r>
        <w:t>31</w:t>
        <w:tab/>
        <w:t>SMs 70/36</w:t>
      </w:r>
    </w:p>
    <w:p>
      <w:r>
        <w:t>40</w:t>
        <w:tab/>
        <w:t>p[1{Sarstedt}, 2{Armin} (7{geb. 1898}, 5{Schlosser}) 6{o[Burgsolms]o}]p (nach Verbot der k["Zeugen Jehovas"]k in o[Preußen]o 3 Tage in Schutzhaft in Wetzlar)</w:t>
      </w:r>
    </w:p>
    <w:p>
      <w:r>
        <w:t>41</w:t>
        <w:tab/>
        <w:t>Vergehen nach VOStKomPolWesen in Hessen v. 19. April 1933; VOHessStaatsministerium, Abt. Ia (Polizei) v. 18. Okt. 1933; VerfügungReichsMindInnern v. 13. Sept. 1934; §§ 1, 4 VORPräs zum Schutze von Volk und Staat v. 28.2.1933 (Besuch von Anhängern der "Zeugen Jehovas" und s[2{Ausleihen von} 1{p[Rutherford]p-s[Schriften]s}]s in o[Gießen]o; 1936)</w:t>
      </w:r>
    </w:p>
    <w:p>
      <w:r>
        <w:t>43</w:t>
        <w:tab/>
        <w:t>1936</w:t>
      </w:r>
    </w:p>
    <w:p>
      <w:r>
        <w:br/>
        <w:t>30</w:t>
        <w:tab/>
        <w:t>Nr. 574</w:t>
      </w:r>
    </w:p>
    <w:p>
      <w:r>
        <w:t>30a</w:t>
        <w:tab/>
        <w:t>26</w:t>
      </w:r>
    </w:p>
    <w:p>
      <w:r>
        <w:t>30z</w:t>
        <w:tab/>
        <w:t>G 27 Nr. 574</w:t>
      </w:r>
    </w:p>
    <w:p>
      <w:r>
        <w:t>31</w:t>
        <w:tab/>
        <w:t>SMs 93/36</w:t>
      </w:r>
    </w:p>
    <w:p>
      <w:r>
        <w:t>40</w:t>
        <w:tab/>
        <w:t>p[1{Degen}, 2{Johannes} (7{geb. 1900}, 5{Arbeiter}) 6{o[Lorsch]o}]p; p[1{Heim}, 2{Adam} (7{geb. 1897}, 5{Steinhauer}) 6{o[Zwingenberg]o}]p; p[1{Nickels}, 2{Johann} (7{geb. 1890}, 5{Bahnarbeiter}) 6{Zwingenberg}]p; p[1{Gärtner}, 2{Johannes} (7{geb. 1906}, 5{Friseur}) 6{Zwingenberg}]p; p[1{Weindorf}, 2{Adam} (7{geb. 1893}, 5{Schleifer}) 6{o[Darmstadt]o}]p; p[1{Kaltwasser}, 2{Christian} (7{geb. 1894}, 5{Küfer}) 6{Lorsch}]p; p[1{Knaup}, 2{Peter} (7{geb. 1899}, 5{Polizeiverwaltungssekretär}) 6{Lorsch}]p; p[1{Bermet}, 2{Karl} (7{geb. 1908}, 5{Packer}) 6{o[Bensheim]o}]p; p[1{Henkes}, 2{Valentin} (7{geb. 1892}, 5{Milchhändler}) 6{Lorsch}]p; p[1{Stephan}, 2{Paul} (7{geb. 1902}, 5{Friseur}) 6{o[Worms]o}]p; p[1{Münch} 7{geb. Metzler}, 2{Lina Katharina} 7{(geb. 1896)} 6{Worms}]p; p[1{Kuhn} 7{geb. Theis}, 2{Wilhelmine Elisabethe} 7{(geb. 1876)} 6{Darmstadt}]p; p[1{Nickels}, 2{Wilhelmine} 7{(geb. 1891)} 6{Zwingenberg}]p; p[1{Weindorf} 7{geb. Beck}, 2{Rosa} 7{(geb. 1895)} 6{Darmstadt}]p; p[1{Kaltwasser} 7{geb. Klein}, 2{Elisabeth} 7{(geb. 1896)} 6{Lorsch}]p; p[1{Stephan} 7{geb. Denoville}, 2{Susanne} 7{(geb. 1898)} 6{Worms}]p; p[1{Kress}, 2{Leonhard} (7{geb. 1886}, 5{Kraftfahrer}) 6{o[Rickenbach a.d.B.]o}]p</w:t>
      </w:r>
    </w:p>
    <w:p>
      <w:r>
        <w:t>41</w:t>
        <w:tab/>
        <w:t>Vergehen nach VOStaatskomPolWesen in Hessen vom 19.4.1933; VOHessStaatsministerium v. 18.10.1933; §§ 1, 4 VORPräs. vom 28.2.1933 (Aufrechterhaltung des Zusammenhangs der "Zeugen Jehovas" durch Abhalten von Zusammenkünften in den Wohnungen zur Erörterung ihrer Glaubenssätze und Verabredung weiterer illegaler Tätigkeit durch Austausch und Verbreitung vom Ausland bezogener s[2{illegale}r 1{Druckschriften}]s der k[Internationalen Bibelforschervereinigung]k)</w:t>
      </w:r>
    </w:p>
    <w:p>
      <w:r>
        <w:t>42</w:t>
        <w:tab/>
        <w:t>s[Kolportage-Ausweis]s für p[2{Christian} 1{Kaltwasser}, 6{o[Auerbach]o}]p, ausgestellt 22. Jan. 1928 durch die k[1{Wachtturm s[Bibel- und Traktatgesellschaft]s}, 2{o[Magdeburg]o}]k (m. Paßfoto); ... Erklärung der Watch Tower Bible and Tractat Society, Magdeburg, zu den Themen "Juden, Unsere Literatur, Völkerbund, Bedeutungsvolle Wahrheiten" (o.D., mit Bezug auf die o.a. Konferenz) (Druck, 4 S.); s[Preisliste]s der Wachtturm-Bibel- und Traktatgesellschaft Magdeburg per 15. März 1932</w:t>
      </w:r>
    </w:p>
    <w:p>
      <w:r>
        <w:t>43</w:t>
        <w:tab/>
        <w:t>1936</w:t>
      </w:r>
    </w:p>
    <w:p>
      <w:r>
        <w:br/>
        <w:t>30</w:t>
        <w:tab/>
        <w:t>Nr. 602</w:t>
      </w:r>
    </w:p>
    <w:p>
      <w:r>
        <w:t>30a</w:t>
        <w:tab/>
        <w:t>27</w:t>
      </w:r>
    </w:p>
    <w:p>
      <w:r>
        <w:t>30z</w:t>
        <w:tab/>
        <w:t>G 27 Nr. 602</w:t>
      </w:r>
    </w:p>
    <w:p>
      <w:r>
        <w:t>31</w:t>
        <w:tab/>
        <w:t>SMs 9/37</w:t>
      </w:r>
    </w:p>
    <w:p>
      <w:r>
        <w:t>40</w:t>
        <w:tab/>
        <w:t>p[1{Reuhl} 7{geb. Glaser}, 2{Emma} 7{(geb. 1895)} 6{o[Griedel]o}]p</w:t>
      </w:r>
    </w:p>
    <w:p>
      <w:r>
        <w:t>41</w:t>
        <w:tab/>
        <w:t>(Anklage wegen Vergehen gegen das Verbot der k[Internationalen Bibelforschervereinigung / Zeugen Jehovas]k wegen bei ihr gelegentlich Haussuchung am 15. Dez. 1936 s[2{vorgefundene}r 1{Schriften}]s p[2{J.F.} 1{Rutherford}]p, t[Wo sind die Toten?]t (o[Magdeburg]o-o[Leipzig]o 1927) und t["Zeitenwende" Nr. 1]t (Lausanne, 1. Jan. 1936), beide beiliegend)</w:t>
      </w:r>
    </w:p>
    <w:p>
      <w:r>
        <w:t>43</w:t>
        <w:tab/>
        <w:t>1937</w:t>
      </w:r>
    </w:p>
    <w:p>
      <w:r>
        <w:br/>
        <w:t>30</w:t>
        <w:tab/>
        <w:t>Nr. 603</w:t>
      </w:r>
    </w:p>
    <w:p>
      <w:r>
        <w:t>30a</w:t>
        <w:tab/>
        <w:t>28</w:t>
      </w:r>
    </w:p>
    <w:p>
      <w:r>
        <w:t>30z</w:t>
        <w:tab/>
        <w:t>G 27 Nr. 603</w:t>
      </w:r>
    </w:p>
    <w:p>
      <w:r>
        <w:t>31</w:t>
        <w:tab/>
        <w:t>SMs 10/37</w:t>
      </w:r>
    </w:p>
    <w:p>
      <w:r>
        <w:t>40</w:t>
        <w:tab/>
        <w:t>p[1{Mandler}, 2{Georg} (7{geb. 1886}, 5{Fabrikarbeiter}) 6{o[Nieder-Weisel]o}]p</w:t>
      </w:r>
    </w:p>
    <w:p>
      <w:r>
        <w:t>41</w:t>
        <w:tab/>
        <w:t>(desgl. wegen s[2{vorgefundene}r 1{Druckschrift}]s p[2{J.F.} 1{Rutherford}]p, t[Jenseits des Grabes]t (o[Schweiz]o, 1934), beiliegend)</w:t>
      </w:r>
    </w:p>
    <w:p>
      <w:r>
        <w:t>43</w:t>
        <w:tab/>
        <w:t>1937</w:t>
      </w:r>
    </w:p>
    <w:p>
      <w:r>
        <w:br/>
        <w:t>30</w:t>
        <w:tab/>
        <w:t>Nr. 604</w:t>
      </w:r>
    </w:p>
    <w:p>
      <w:r>
        <w:t>30a</w:t>
        <w:tab/>
        <w:t>29</w:t>
      </w:r>
    </w:p>
    <w:p>
      <w:r>
        <w:t>30z</w:t>
        <w:tab/>
        <w:t>G 27 Nr. 604</w:t>
      </w:r>
    </w:p>
    <w:p>
      <w:r>
        <w:t>31</w:t>
        <w:tab/>
        <w:t>SMs 11/37</w:t>
      </w:r>
    </w:p>
    <w:p>
      <w:r>
        <w:t>40</w:t>
        <w:tab/>
        <w:t>p[1{Hassler}, 2{Wilhelm} (7{geb. 1892}, 5{Arbeiter}) 6{o[Gießen]o}]p</w:t>
      </w:r>
    </w:p>
    <w:p>
      <w:r>
        <w:t>41</w:t>
        <w:tab/>
        <w:t>Vergehen nach VOStKomPolWessen in Hessen v. 19.4.1933; VOHessStaatsministerium vom 8.10.1933; VORPräs vom 28.2.1933 (s[2{Weitergabe von} 1{Schriften}]s der k["Zeugen Jehovas"]k an einen Arbeitskollegen auf dem Gießener Flughafen; Dez. 1936)</w:t>
      </w:r>
    </w:p>
    <w:p>
      <w:r>
        <w:t>43</w:t>
        <w:tab/>
        <w:t>1937</w:t>
      </w:r>
    </w:p>
    <w:p>
      <w:r>
        <w:br/>
        <w:t>30</w:t>
        <w:tab/>
        <w:t>Nr. 606</w:t>
      </w:r>
    </w:p>
    <w:p>
      <w:r>
        <w:t>30a</w:t>
        <w:tab/>
        <w:t>30</w:t>
      </w:r>
    </w:p>
    <w:p>
      <w:r>
        <w:t>30z</w:t>
        <w:tab/>
        <w:t>G 27 Nr. 606</w:t>
      </w:r>
    </w:p>
    <w:p>
      <w:r>
        <w:t>31</w:t>
        <w:tab/>
        <w:t>SMs 13/37</w:t>
      </w:r>
    </w:p>
    <w:p>
      <w:r>
        <w:t>40</w:t>
        <w:tab/>
        <w:t>p[1{Christ}, 2{Peter} (7{geb. 1887}, 5{Färber}) 6{o[Butzbach]o}]p</w:t>
      </w:r>
    </w:p>
    <w:p>
      <w:r>
        <w:t>41</w:t>
        <w:tab/>
        <w:t>(Anklagen wegen s[2{Vorfindens der} 1{Schrift}]s der t["Zeugen Jehovas"]t p[2{J.F.} 1{Rutherford}]p, t[Wer wird die Welt regieren?]t (o[Schweiz]o 1935) bei Haussuchung am 15. Dez. 1936), s[Druckschrift]s beiliegend</w:t>
      </w:r>
    </w:p>
    <w:p>
      <w:r>
        <w:t>43</w:t>
        <w:tab/>
        <w:t>1937</w:t>
      </w:r>
    </w:p>
    <w:p>
      <w:r>
        <w:br/>
        <w:t>30</w:t>
        <w:tab/>
        <w:t>Nr. 617</w:t>
      </w:r>
    </w:p>
    <w:p>
      <w:r>
        <w:t>30a</w:t>
        <w:tab/>
        <w:t>31</w:t>
      </w:r>
    </w:p>
    <w:p>
      <w:r>
        <w:t>30z</w:t>
        <w:tab/>
        <w:t>G 27 Nr. 617</w:t>
      </w:r>
    </w:p>
    <w:p>
      <w:r>
        <w:t>31</w:t>
        <w:tab/>
        <w:t>SMs 25/37</w:t>
      </w:r>
    </w:p>
    <w:p>
      <w:r>
        <w:t>40</w:t>
        <w:tab/>
        <w:t>p[1{Werner}, 2{Heinrich} (7{geb. 1895}, 5{Anschläger}) 6{o[Bieber b. Offenbach]o}]p; p[1{Anthes}, 2{Georg Peter} (7{geb. 1906}, 5{Weißbinder}) 6{o[Dreieichenhain]o}]p; p[1{Schnatz}, 2{Ludwig Jakob} (7{geb. 1882}, 5{Metallschleifer}) 6{o[Offenbach a.M.]o}]p; p[1{Hoffmann}, 2{Josef} (7{geb. 1902}, 5{Schneider}) 6{Bieber b. Offenbach}]p; p[1{Hertsch} 7{geb. Kuhn}, 2{Lina} (7{geb. 1892}, 5{Vertreterin}) 6{Offenbach a.M.}]p</w:t>
      </w:r>
    </w:p>
    <w:p>
      <w:r>
        <w:t>41</w:t>
        <w:tab/>
        <w:t>Vergehen nach VOStKomPolWesen in Hessen v. 19. April 1933; Anordnung Hess. Staatsministerium v. 18. Okt. 1933; Verfügung Reichsminister des Innern v. 13. Sept. 1934; §§ 1, 4 VORPräs v. 28.2.1933 (Aufrechterhaltung des organisatorischen Zusammenhalts der k[Internationalen Bibelforschervereinigung]k durch Bezug und s[2{Verteilen verbotener} 1{Druckschriften}]s und Abhalten verbotener Zusammenkünfte)</w:t>
      </w:r>
    </w:p>
    <w:p>
      <w:r>
        <w:t>43</w:t>
        <w:tab/>
        <w:t>1937</w:t>
      </w:r>
    </w:p>
    <w:p>
      <w:r>
        <w:br/>
        <w:t>30</w:t>
        <w:tab/>
        <w:t>Nr. 678</w:t>
      </w:r>
    </w:p>
    <w:p>
      <w:r>
        <w:t>30a</w:t>
        <w:tab/>
        <w:t>32</w:t>
      </w:r>
    </w:p>
    <w:p>
      <w:r>
        <w:t>30z</w:t>
        <w:tab/>
        <w:t>G 27 Nr. 678</w:t>
      </w:r>
    </w:p>
    <w:p>
      <w:r>
        <w:t>31</w:t>
        <w:tab/>
        <w:t>SMs 2/38</w:t>
      </w:r>
    </w:p>
    <w:p>
      <w:r>
        <w:t>40</w:t>
        <w:tab/>
        <w:t>p[1{Pohle}, 2{Walter} (7{geb. 1900}, 5{Schuhmacher}) 6{o[Darmstadt]o}]p (1926-30 NSDAP-Mitglied) (ab 1931 Mitgl. d. Intern. Bibelforschervereinigung)</w:t>
      </w:r>
    </w:p>
    <w:p>
      <w:r>
        <w:t>41</w:t>
        <w:tab/>
        <w:t>Vergehen nach §§ 1, 4 VO d. RPr. v. 28.2.1933 i.v.m. VO d. Staatskommissars f. d. Polizeiwesen in Hessen v. 19. April 1933, §§ 1, 2 HeimtückeG (Propaganda für die k[Internationale Bibelforschervereinigung]k; Äußerungen bei Kundinnen, er sei aus der NSDAP ausgetreten, weil man ihn seitens einer Parteistelle anläßlich der letzten Wahlen vor der nationalen Erhebung zu unlauteren Manövern habe veranlassen wollen." und "wie man nur so dumm sein könne, sich für den Luftschutz einzusetzen ... Göring müsse einen großen Kopf haben, denn dieser mache alles ... wenn Adolf Hitler jetzt da wäre, würde der Angeklagte ihm rechts und links auf den Backen schlagen.")</w:t>
      </w:r>
    </w:p>
    <w:p>
      <w:r>
        <w:t>42</w:t>
        <w:tab/>
        <w:t>s[2{Verzeichnis beschlagnahmter} 1{Schriften}]s</w:t>
      </w:r>
    </w:p>
    <w:p>
      <w:r>
        <w:t>43</w:t>
        <w:tab/>
        <w:t>1938</w:t>
      </w:r>
    </w:p>
    <w:p>
      <w:r>
        <w:br/>
        <w:t>30</w:t>
        <w:tab/>
        <w:t>Nr. 692</w:t>
      </w:r>
    </w:p>
    <w:p>
      <w:r>
        <w:t>30a</w:t>
        <w:tab/>
        <w:t>33</w:t>
      </w:r>
    </w:p>
    <w:p>
      <w:r>
        <w:t>30z</w:t>
        <w:tab/>
        <w:t>G 27 Nr. 692</w:t>
      </w:r>
    </w:p>
    <w:p>
      <w:r>
        <w:t>31</w:t>
        <w:tab/>
        <w:t>SMs 16/38</w:t>
      </w:r>
    </w:p>
    <w:p>
      <w:r>
        <w:t>40</w:t>
        <w:tab/>
        <w:t>p[1{Metzler}, 2{Friedrich} (7{geb. 1908}, 5{Pfarrer}) 6{o[Ruttershausen]o}]p</w:t>
      </w:r>
    </w:p>
    <w:p>
      <w:r>
        <w:t>41</w:t>
        <w:tab/>
        <w:t>s[2{Übertretung nach §§ 6, 19} 1{PresseG}]s, Vergehen nach § 2 HeimtückeG (s[2{Herstellung und Verteilung der} 1{Druckschrift}]s t["Bedeutet Luther noch etwas für uns?"]t am Reformationstag 1937 in der Kirche zu o[Kirchberg (bei Lollar)]o; in der Druckschrift Äußerungen über den Verfasser des t[2{Buch}es 1{"Protestantische Rompilger"}]t, p[2{&lt;Alfred&gt;}1{Rosenberg}]p)</w:t>
      </w:r>
    </w:p>
    <w:p>
      <w:r>
        <w:t>42</w:t>
        <w:tab/>
        <w:t>Abschrift der Druckschrift</w:t>
      </w:r>
    </w:p>
    <w:p>
      <w:r>
        <w:t>43</w:t>
        <w:tab/>
        <w:t>1938</w:t>
      </w:r>
    </w:p>
    <w:p>
      <w:r>
        <w:br/>
        <w:t>30</w:t>
        <w:tab/>
        <w:t>Nr. 699</w:t>
      </w:r>
    </w:p>
    <w:p>
      <w:r>
        <w:t>30a</w:t>
        <w:tab/>
        <w:t>34</w:t>
      </w:r>
    </w:p>
    <w:p>
      <w:r>
        <w:t>30z</w:t>
        <w:tab/>
        <w:t>G 27 Nr. 699</w:t>
      </w:r>
    </w:p>
    <w:p>
      <w:r>
        <w:t>31</w:t>
        <w:tab/>
        <w:t>SMs 23/38</w:t>
      </w:r>
    </w:p>
    <w:p>
      <w:r>
        <w:t>40</w:t>
        <w:tab/>
        <w:t>p[1{Stuckenschmidt}, 2{Erich} (7{geb. 1893}, 5{Kaufmann}) 6{o[Darmstadt]o}]p (Geschäftsführer der Portune GmbH, Darmstadt; ehem. Mitglied des Deutschvölkischen Schutz- und Trutzbundes; 1922-23 Ausbildungsoffizier des Bundes "Oberland"; ab 1929 NSDAP-Mitglied)</w:t>
      </w:r>
    </w:p>
    <w:p>
      <w:r>
        <w:t>41</w:t>
        <w:tab/>
        <w:t>Vergehen nach § 2 HeimtückeG (Versch. Äußerungen, 1937-1938: "Gauleiter Sprenger sei ein ganz gefährlicher Bonze und notorischer Trinker ... vorläufig nur die schönen Seiten des Nationalsozialismus gesehen, die Schattenseiten würden sie erst noch kennenlernen. Es mache sich in Deutschland ein Bonzentum breit, man sehe nur Bonzen, die in Uniform in ihren Autos herumfahren. Es sei empörend, wie Gauleiter Sprenger und Oberbürgermeister Wamboldt sich in öffentlichen Lokalen wie z.B. im Maxim auf Kosten des Volkes besaufen würden ... Leute, die nicht einmal fähig seien, eine Postanweisung auszufüllen, seien heute in führenden Stellungen...") - darin auch: s[Beschlagnahme des t[2{Buch}es 1{"Der Krieg"}]t]s (herausg. v. k[Internationalen Arbeiters[verlag]s]k) u. and. Bücher - darin auch: Spruchkammerangelegenheit Heinrich Wilhelm Portune</w:t>
      </w:r>
    </w:p>
    <w:p>
      <w:r>
        <w:t>43</w:t>
        <w:tab/>
        <w:t>1938</w:t>
      </w:r>
    </w:p>
    <w:p>
      <w:r>
        <w:t>45</w:t>
        <w:tab/>
        <w:t>vgl. auch G 27 Nr. 2444</w:t>
      </w:r>
    </w:p>
    <w:p>
      <w:r>
        <w:br/>
        <w:t>30</w:t>
        <w:tab/>
        <w:t>Nr. 739</w:t>
      </w:r>
    </w:p>
    <w:p>
      <w:r>
        <w:t>30a</w:t>
        <w:tab/>
        <w:t>35</w:t>
      </w:r>
    </w:p>
    <w:p>
      <w:r>
        <w:t>30z</w:t>
        <w:tab/>
        <w:t>G 27 Nr. 739</w:t>
      </w:r>
    </w:p>
    <w:p>
      <w:r>
        <w:t>31</w:t>
        <w:tab/>
        <w:t>SMs 14/39</w:t>
      </w:r>
    </w:p>
    <w:p>
      <w:r>
        <w:t>40</w:t>
        <w:tab/>
        <w:t>p[1{Lenz}, 2{Friedrich} (7{geb. 1902}, 5{Pfarrer}) 6{o[Münzenberg]o}]p; p[1{Sauer}, 2{Fritz} (7{geb. 1909}, 5{Pfarrer}) 6{o[Langd]o}]p; p[1{Freundlieb}, 2{Ernst} (7{geb. 1907}, 5{Vikar}) 6{o[Bleichenbach]o}]p; p[1{Ebel}, 2{Hans} (7{geb. 1912}, 5{Vikar}) 6{o[Groß-Felda]o}]p; p[1{Ernst}, 2{Alwin} (7{geb. 1911}, 5{Vikar}) 6{Münzenberg}]p; p[1{Alt}, 2{Karl Hermann} (7{geb. 1912}, 5{Vikar}) 6{o[Heegheim]o}]p; p[1{Alt}, 2{Helmuth} (7{geb. 1906}, 5{Pfarrer}) 6{o[Nieder-Ohmen]o}]p; p[1{Wolf}, 2{Kurt} (7{geb. 1912}, 5{Vikar}) 6{Bleichenbach}]p; p[1{Lorenz}, 2{Walter} (7{geb. 1913}, 5{Vikar}) 6{o[Büdingen]o}]p; p[1{Bühler}, 2{Siegfried} (7{geb. 1910}, 5{Vikar}) 6{o[Hitzkirchen]o}]p; p[1{Hochgraefe}, 2{Otto} (7{geb. 1909}, 5{Pfarrverwalter}) 6{o[Oppenheim]o bzw. o[Rodheim a.d. Horloff]o}]p; p[1{Goethe}, 2{Rudolf} (7{geb. 1880}, 5{Pfarrer}) 6{o[Offenbach a.M.]o}]p; p[1{Amborn}, 2{Karl} (7{geb. 1890}, 5{Pfarrer}) 6{Offenbach a.M.}]p; p[1{Grein}, 2{Karl} (7{geb. 1881}, 5{Pfarrer}) 6{o[Darmstadt-Arheilgen]o}]p; p[1{Weinberger}, 2{Wilhelm} (7{geb. 1899}, 5{Pfarrer}) 6{o[Darmstadt]o}]p; p[1{Wintermann}, 2{Rudolf} (7{geb. 1886}, 5{Pfarrer}) 6{Darmstadt}]p; p[1{Glock}, 2{Georg} (7{geb. 1881}, 5{Pfarrer}) 6{o[Rossdorf]o}]p; p[1{Mangold}, 2{Bernhard} (7{geb. 1887}, 5{Pfarrer}) 6{o[Griesheim b. Darmstadt]o}]p; p[4{Dr.} 1{Boudroit}, 2{Karl Wilhelm} (7{geb. 1892}, 5{Pfarrer}) 6{Offenbach a.M.}]p; p[1{Matthäus}, 2{Wilhelm Johann} (7{geb. 1890}, 5{Pfarrer}) 6{Offenbach a.M.}]p</w:t>
      </w:r>
    </w:p>
    <w:p>
      <w:r>
        <w:t>41</w:t>
        <w:tab/>
        <w:t>Vergehen nach § 130a StGB, § 2 HeimtückeG, § 73 StGB (s[2{Vervielfältigung und Verbreitung der} hektographierten 1{Druckschrift}]s t["Martin Niemöller im Konzentrationslager"]t) (Hektographie beiliegend)</w:t>
      </w:r>
    </w:p>
    <w:p>
      <w:r>
        <w:t>43</w:t>
        <w:tab/>
        <w:t>1939</w:t>
      </w:r>
    </w:p>
    <w:p>
      <w:r>
        <w:br/>
        <w:t>30</w:t>
        <w:tab/>
        <w:t>Nr. 2259</w:t>
      </w:r>
    </w:p>
    <w:p>
      <w:r>
        <w:t>30a</w:t>
        <w:tab/>
        <w:t>36</w:t>
      </w:r>
    </w:p>
    <w:p>
      <w:r>
        <w:t>30z</w:t>
        <w:tab/>
        <w:t>G 27 Nr. 2259</w:t>
      </w:r>
    </w:p>
    <w:p>
      <w:r>
        <w:t>40</w:t>
        <w:tab/>
        <w:t>p[1{M.}, 2{J. H.} (5{Arbeiter}, 6{o[Groß-Ostheim]o})]p</w:t>
      </w:r>
    </w:p>
    <w:p>
      <w:r>
        <w:t>41</w:t>
        <w:tab/>
        <w:t>s[2{Nichtablieferung der verbotenen} 1{Druckschrift}]s t["Reichstagsbrandstifter SA-Mann Kruse schildert die Provokation"]t</w:t>
      </w:r>
    </w:p>
    <w:p>
      <w:r>
        <w:t>43</w:t>
        <w:tab/>
        <w:t>1938</w:t>
      </w:r>
    </w:p>
    <w:p>
      <w:r>
        <w:br/>
        <w:t>30</w:t>
        <w:tab/>
        <w:t>Nr. 3005 - 3007</w:t>
      </w:r>
    </w:p>
    <w:p>
      <w:r>
        <w:t>30a</w:t>
        <w:tab/>
        <w:t>37</w:t>
      </w:r>
    </w:p>
    <w:p>
      <w:r>
        <w:t>30z</w:t>
        <w:tab/>
        <w:t>G 27 Nr. 3005 - 3007</w:t>
      </w:r>
    </w:p>
    <w:p>
      <w:r>
        <w:t>40</w:t>
        <w:tab/>
        <w:t>p[1{Franke}, 2{Hugo} (5{Tapezierer}, 6{o[Offenbach]o})]p; p[1{Greif}, 2{Wilhelm} (5{Werkzeugmacher}, 6{Offenbach})]p; p[1{Orlanmünder}, 2{Heinrich Julius Josef} (5{Portefeuiller}, 6{Offenbach}) 7{(ehem. Mitglieder des Reichsbanners bzw. der Eisernen Front)}]p</w:t>
      </w:r>
    </w:p>
    <w:p>
      <w:r>
        <w:t>41</w:t>
        <w:tab/>
        <w:t>Einzelverfahren wegen s[2{Entgegennahme verbotener sozialistischer} 1{Druckschriften}]s</w:t>
      </w:r>
    </w:p>
    <w:p>
      <w:r>
        <w:t>43</w:t>
        <w:tab/>
        <w:t>1936</w:t>
      </w:r>
    </w:p>
    <w:p>
      <w:r>
        <w:t>50</w:t>
        <w:tab/>
        <w:t>3 Bde.</w:t>
      </w:r>
    </w:p>
    <w:p>
      <w:r>
        <w:br/>
        <w:t>30</w:t>
        <w:tab/>
        <w:t>Nr. 3008 - 3012</w:t>
      </w:r>
    </w:p>
    <w:p>
      <w:r>
        <w:t>30a</w:t>
        <w:tab/>
        <w:t>38</w:t>
      </w:r>
    </w:p>
    <w:p>
      <w:r>
        <w:t>30z</w:t>
        <w:tab/>
        <w:t>G 27 Nr. 3008 - 3012</w:t>
      </w:r>
    </w:p>
    <w:p>
      <w:r>
        <w:t>40</w:t>
        <w:tab/>
        <w:t>p[1{Schmidt}, 2{Georg Wilhelm} (5{Schneider}, 6{o[Langen]o})]p und 4 andere (ehem. Mitglieder der SPD, des Reichsbanners und der Eisernen Front)</w:t>
      </w:r>
    </w:p>
    <w:p>
      <w:r>
        <w:t>41</w:t>
        <w:tab/>
        <w:t>Einzelverfahren wegen s[2{Entgegennahme verbotener sozialistischer} 1{Druckschriften}]s</w:t>
      </w:r>
    </w:p>
    <w:p>
      <w:r>
        <w:t>43</w:t>
        <w:tab/>
        <w:t>1936</w:t>
      </w:r>
    </w:p>
    <w:p>
      <w:r>
        <w:t>50</w:t>
        <w:tab/>
        <w:t>5 Bde.</w:t>
      </w:r>
    </w:p>
    <w:p>
      <w:r>
        <w:br/>
        <w:t>30</w:t>
        <w:tab/>
        <w:t>Nr. 3013 - 3014</w:t>
      </w:r>
    </w:p>
    <w:p>
      <w:r>
        <w:t>30a</w:t>
        <w:tab/>
        <w:t>39</w:t>
      </w:r>
    </w:p>
    <w:p>
      <w:r>
        <w:t>30z</w:t>
        <w:tab/>
        <w:t>G 27 Nr. 3013 - 3014</w:t>
      </w:r>
    </w:p>
    <w:p>
      <w:r>
        <w:t>40</w:t>
        <w:tab/>
        <w:t>p[1{Bär}, 2{Johann} (5{Mühlenbauer}, 6{Offenbach})]p; p[1{Schmidt}, 2{August Ludwig} (5{Schleifer}, 6{o[St. Georgen]o})]p (ehem. Mitglieder des Reichsbanners und der Eisernen Front</w:t>
      </w:r>
    </w:p>
    <w:p>
      <w:r>
        <w:t>41</w:t>
        <w:tab/>
        <w:t>Einzelverfahren wegen s[2{Entgegennahme verbotener sozialistischer} 1{Druckschriften}]s</w:t>
      </w:r>
    </w:p>
    <w:p>
      <w:r>
        <w:t>43</w:t>
        <w:tab/>
        <w:t>1936</w:t>
      </w:r>
    </w:p>
    <w:p>
      <w:r>
        <w:t>50</w:t>
        <w:tab/>
        <w:t>2 Bde.</w:t>
      </w:r>
    </w:p>
    <w:p>
      <w:r>
        <w:br/>
        <w:t>30</w:t>
        <w:tab/>
        <w:t>Nr. 3207</w:t>
      </w:r>
    </w:p>
    <w:p>
      <w:r>
        <w:t>30a</w:t>
        <w:tab/>
        <w:t>40</w:t>
      </w:r>
    </w:p>
    <w:p>
      <w:r>
        <w:t>30z</w:t>
        <w:tab/>
        <w:t>G 27 Nr. 3207</w:t>
      </w:r>
    </w:p>
    <w:p>
      <w:r>
        <w:t>40</w:t>
        <w:tab/>
        <w:t>p[1{Kraft}, 2{Wilhelm} (5{Arbeiter}, 6{o[Kelsterbach]o})]p und 4 andere (ehem. KPD-Mitglieder)</w:t>
      </w:r>
    </w:p>
    <w:p>
      <w:r>
        <w:t>41</w:t>
        <w:tab/>
        <w:t>s[2{Nichtablieferung hochverräterischer} 1{Druckschriften}]s</w:t>
      </w:r>
    </w:p>
    <w:p>
      <w:r>
        <w:t>43</w:t>
        <w:tab/>
        <w:t>1936</w:t>
      </w:r>
    </w:p>
    <w:p>
      <w:r>
        <w:br/>
        <w:t>30</w:t>
        <w:tab/>
        <w:t>Nr. 3262</w:t>
      </w:r>
    </w:p>
    <w:p>
      <w:r>
        <w:t>30a</w:t>
        <w:tab/>
        <w:t>41</w:t>
      </w:r>
    </w:p>
    <w:p>
      <w:r>
        <w:t>30z</w:t>
        <w:tab/>
        <w:t>G 27 Nr. 3262</w:t>
      </w:r>
    </w:p>
    <w:p>
      <w:r>
        <w:t>31</w:t>
        <w:tab/>
        <w:t>M 3/32</w:t>
      </w:r>
    </w:p>
    <w:p>
      <w:r>
        <w:t>40</w:t>
        <w:tab/>
        <w:t>p[2{Rudolf} 1{Schwalbe}, 6{o[Darmstadt]o}]p: s[2{Vergehen gegen das} 1{Pressegesetz}]s</w:t>
      </w:r>
    </w:p>
    <w:p>
      <w:r>
        <w:t>43</w:t>
        <w:tab/>
        <w:t>1932</w:t>
      </w:r>
    </w:p>
    <w:p>
      <w:r>
        <w:br/>
        <w:t>30</w:t>
        <w:tab/>
        <w:t>Nr. 3440</w:t>
      </w:r>
    </w:p>
    <w:p>
      <w:r>
        <w:t>30a</w:t>
        <w:tab/>
        <w:t>42</w:t>
      </w:r>
    </w:p>
    <w:p>
      <w:r>
        <w:t>30z</w:t>
        <w:tab/>
        <w:t>G 27 Nr. 3440</w:t>
      </w:r>
    </w:p>
    <w:p>
      <w:r>
        <w:t>31</w:t>
        <w:tab/>
        <w:t>K 9/10</w:t>
      </w:r>
    </w:p>
    <w:p>
      <w:r>
        <w:t>40</w:t>
        <w:tab/>
        <w:t>p[1{Leichum}, 2{Adolf Matthäus} (7{geb. 1866}, 5{s[Buchdruckereibesitzer]s}, früher k[s[Druckerei]s p[2{H.}1{&lt;Schäfer&gt;}]p u. p[2{F.} 1{Schäfer}]p]k) 6{o[Neu-Isenburg]o}]p, dessen Ehefrau u. Emmermann, Ludwig Willy (geb. 1877, Notariatsgehülfe) Frankfurt a.M.</w:t>
      </w:r>
    </w:p>
    <w:p>
      <w:r>
        <w:t>41</w:t>
        <w:tab/>
        <w:t>(Betrügerischer Bankrott bzw. Beihilfe dazu) - darin: Streit um s[2{Druck einer} 1{Broschüre}]s des k[1{Reichsverbandes gegen die Sozialdemokratie}, 2{o[Fankfurt a.M.]o}]k (ehem. Angestellter Bartz, nachm. Redakteur der "Neu-Isenburger Zeitung")</w:t>
      </w:r>
    </w:p>
    <w:p>
      <w:r>
        <w:t>42</w:t>
        <w:tab/>
        <w:t>Neu-Isenburger Neueste Nachrichten Nr. 28 (29.12.1909); Wechsel; Versicherungspolice d. "Neptun", Frankfurt a.M.</w:t>
      </w:r>
    </w:p>
    <w:p>
      <w:r>
        <w:t>43</w:t>
        <w:tab/>
        <w:t>1910</w:t>
      </w:r>
    </w:p>
    <w:p>
      <w:r>
        <w:br/>
        <w:t>30</w:t>
        <w:tab/>
        <w:t>Nr. 3567</w:t>
      </w:r>
    </w:p>
    <w:p>
      <w:r>
        <w:t>30a</w:t>
        <w:tab/>
        <w:t>43</w:t>
      </w:r>
    </w:p>
    <w:p>
      <w:r>
        <w:t>30z</w:t>
        <w:tab/>
        <w:t>G 27 Nr. 3567</w:t>
      </w:r>
    </w:p>
    <w:p>
      <w:r>
        <w:t>31</w:t>
        <w:tab/>
        <w:t>M 133/32</w:t>
      </w:r>
    </w:p>
    <w:p>
      <w:r>
        <w:t>40</w:t>
        <w:tab/>
        <w:t>Rodemann, Paul (geb. 1887, Redaktionsleiter des "Offenbacher Abendblatts") Offenbach a.M.</w:t>
      </w:r>
    </w:p>
    <w:p>
      <w:r>
        <w:t>41</w:t>
        <w:tab/>
        <w:t>(Beleidigung des Offizierskorps der Reichswehr bzw. des Reichswehrministers von Schleicher durch Veröffentlichung eines im Stechschritt marschierenden sowie mehrerer im Schießen ausgebildet werdender Reichswehrangehöriger mit der Unterschrift "Dressur auf Menschenmord" und "Hitler-Spiessers letzte Sehnsucht" in der Ausg. Nr. 129 des Offenbacher Abendblatts vom 4. Juni 1932)</w:t>
      </w:r>
    </w:p>
    <w:p>
      <w:r>
        <w:t>42</w:t>
        <w:tab/>
        <w:t>u.a.: Revisionsurteil des Reichsgerichts vom 14. Dez. 1914 in der Strafsache 3 D 855.1914 gegen den p[5{s[Schriftsteller]s} 4{Dr.} 2{Julius} 1{Marchlewski}, 6{o[Steglitz b. Berlin]o}]p</w:t>
      </w:r>
    </w:p>
    <w:p>
      <w:r>
        <w:t>43</w:t>
        <w:tab/>
        <w:t>1932</w:t>
      </w:r>
    </w:p>
    <w:p>
      <w:r>
        <w:br/>
        <w:t>30</w:t>
        <w:tab/>
        <w:t>Nr. 3589</w:t>
      </w:r>
    </w:p>
    <w:p>
      <w:r>
        <w:t>30a</w:t>
        <w:tab/>
        <w:t>44</w:t>
      </w:r>
    </w:p>
    <w:p>
      <w:r>
        <w:t>30z</w:t>
        <w:tab/>
        <w:t>G 27 Nr. 3589</w:t>
      </w:r>
    </w:p>
    <w:p>
      <w:r>
        <w:t>31</w:t>
        <w:tab/>
        <w:t>Js 8/35</w:t>
      </w:r>
    </w:p>
    <w:p>
      <w:r>
        <w:t>40</w:t>
        <w:tab/>
        <w:t>I. p[1{Bügelmeyer}, 2{Hans} (7{geb. 06.09.1901})]p; p[1{Jung}, 2{Johann Franz} (7{geb. 02.07.1895})]p; p[1{Löffert}, 2{Karl} (7{geb. 22.02.1902})]p; p[1{Degenhardt}, 2{Ludwig} (7{geb. 21.11.1905})]p; p[1{Schwarz}, 2{Adolf Christian} (7{geb. 13.08.1904})]p; p[1{Laux}, 2{Heinrich Amor} (7{geb. 16.06.1894})]p; p[1{Stender}, 2{Fritz Walter} (7{geb. 11.02.1902})]p; p[1{Lücke}, 2{Karl Theodor} (7{geb. 16.03.1905})]p; p[1{Hagendorn}, 2{Hermann Albert} (7{geb. 09.02.1906})]p; p[1{Diehl}, 2{Heinrich August} (7{geb. 21.03.1899})]p alle zu o[Offenbach]o, und p[1{Stanger}, 2{Ferdinand} (7{geb. 07.02.1900})]p; p[1{Weigel}, 2{Philipp} (7{geb. 04.01.1900})]p beide o[Offenbach-Bürgel]o; - II. p[1{Alicke}, 2{Richard Reinhold} (7{geb. 23.12.1905})]p; p[1{Ebinger}, 2{Karl Friedrich} (7{geb. 12.11.1903})]p; p[1{Fröhlich}, 2{Florian Karl} (7{geb. 16.10.1908})]p; p[1{Hagendorn}, 2{Friedrich Joh.} (7{geb. 27.08.1901})]p; p[1{Hennrich}, 2{Josef Hermann} (7{geb. 12.03.1906})]p; p[1{Huhn}, 2{Anton Karl} (7{geb. 05.06.1910})]p; p[1{Muzenhardt}, 2{Wilhelm} (7{geb. 15.09.1900})]p; p[1{Sauer}, 2{Josef Heinrich} (7{geb. 02.10.1895})]p; p[1{Schmitt}, 2{Heinrich Ludwig} (7{geb. 01.12.1903})]p; p[1{Schüttler}, 2{Karl Eduard} (7{geb. 31.11.1904})]p; p[1{Schwarz}, 2{Willi Oskar} (7{geb. 27.12.1905})]p alle zu Offenbach; p[1{Stierle}, 2{Ernst Ludwig} (7{geb. 18.05.1908})]p; p[1{Wedel}, 2{Georg Friedrich} (7{geb. 26.10.1901})]p beide zu Offenbach; - III. p[1{Bauer}, 2{Christian} (7{geb. 08.11.1900})]p; p[1{Grebe}, 2{Ludwig Ferdinand} (7{geb. 19.07.1904})]p; p[1{Hofmann}, 2{Kaspar Bernhard} (7{geb. 08.04.1907})]p alle zu o[Bieber bei Offenbach]o; p[1{Markert}, 2{Johann Josef} (7{geb. 02.05.1895})]p; p[1{Spahn}, 2{Emil} (7{geb. 22.03.1908})]p beide zu o[Dietesheim]o; p[1{Spahn}, 2{Emil} (7{geb. 29.06.1912}) 6{o[Mühlheim]o}]p; p[1{Spielmann}, 2{Josef} (7{geb. 05.09.1903}) 6{Dietesheim}]p; p[1{Staab}, 2{Andreas} (7{geb. 12.05.1902}) 6{Dietesheim}]p; p[1{Schwarzer}, 2{Anton} (7{geb. 22.11.1910}) 6{o[Heusenstamm]o}]p; p[1{Waldmann}, 2{Theodor} (7{geb. 10.03.1906}) 6{Bieber}]p; p[1{Weilmünster IX.}, 2{Heinrich} (7{geb. 20.10.1899}) 6{o[Dietzenbach]o}]p; p[1{Zängerle}, 2{Karl Philipp} (7{geb. 29.11.1909}) 6{o[Langen]o}]p; - IV. p[1{Lossa}, 2{Johann} (7{geb. 13.04.1912}) 6{Offenbach}]p; p[1{Schäfer}, 2{Friedrich} (7{geb. 21.12.1903}) 6{Offenbach}]p; p[1{Schmidt}, 2{Friedrich Heinrich} (7{geb. 06.10.1893}) 6{Offenbach}]p; p[1{Schneider}, 2{Wilhelm Gustav} (7{geb. 25.08.1906}) 6{Offenbach}]p; p[1{Scholl}, 2{Philipp} (7{geb. 28.06.1884}) 6{Offenbach}]p; p[1{Seipp}, 2{Jakob} (7{geb. 22.11.1903}) 6{Offenbach}]p; p[1{Spiegel}, 2{Lorenz} (7{geb. 27.12.1889}) 6{Offenbach}]p; p[1{Stenger}, 2{Philipp Ferdinand} (7{geb. 07.12.1904}) 6{o[Bürgel]o}]p</w:t>
      </w:r>
    </w:p>
    <w:p>
      <w:r>
        <w:t>41</w:t>
        <w:tab/>
        <w:t>Verbrechen nach § 83 Abs. 2 und 3 Ziffer 1 und 3 StGB (Vorbereitung eines auf die gewaltsame Änderung der deutschen Reichsverfassung gerichteten Unternehmens durch Mitwirkung am illegalen Aufbau der KPD im Unterbezirk Offenbach, durch Kassierung von Parteibeiträgen sowie durch die s[2{Herstellung und Verbreitung revolutionärer} 1{Druckschriften}]s) - enthält nur: Anklageschriften des GStAnw Nr. I-IV (Abschriften)</w:t>
      </w:r>
    </w:p>
    <w:p>
      <w:r>
        <w:t>43</w:t>
        <w:tab/>
        <w:t>1935</w:t>
      </w:r>
    </w:p>
    <w:p/>
    <w:p/>
    <w:p>
      <w:r>
        <w:br/>
        <w:t>20</w:t>
        <w:tab/>
        <w:t>G 28 Bad Nauheim</w:t>
      </w:r>
    </w:p>
    <w:p>
      <w:r>
        <w:t>20a</w:t>
        <w:tab/>
        <w:t>052</w:t>
      </w:r>
    </w:p>
    <w:p>
      <w:r>
        <w:t>21</w:t>
        <w:tab/>
        <w:t>Amtsgericht Bad Nauheim</w:t>
      </w:r>
    </w:p>
    <w:p>
      <w:r>
        <w:t>22</w:t>
        <w:tab/>
        <w:t>G Behörden und Ämter Großherzogtum und Volksstaat Hessen \ G 21 - 30 Justizverwaltung \ G 28/29 Amtsgerichte \ #Amtsgericht Bad Nauheim</w:t>
      </w:r>
    </w:p>
    <w:p>
      <w:r>
        <w:t>23</w:t>
        <w:tab/>
        <w:t>1812 - 1944 ; 1973</w:t>
      </w:r>
    </w:p>
    <w:p>
      <w:r>
        <w:t>24</w:t>
        <w:tab/>
        <w:t>Datenbank</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130</w:t>
      </w:r>
    </w:p>
    <w:p>
      <w:r>
        <w:t>30a</w:t>
        <w:tab/>
        <w:t>01</w:t>
      </w:r>
    </w:p>
    <w:p>
      <w:r>
        <w:t>30z</w:t>
        <w:tab/>
        <w:t>G 28 Bad Nauheim R 130</w:t>
      </w:r>
    </w:p>
    <w:p>
      <w:r>
        <w:t>40</w:t>
        <w:tab/>
        <w:t>k[1{N.S.-s[Buchhandlung]s p[2{Karl} 1{Schneider}]p Inh. p[2{Helene} 1{Schneider}]p}, 2{o[Bad Nauheim]o}]k</w:t>
      </w:r>
    </w:p>
    <w:p>
      <w:r>
        <w:t>43</w:t>
        <w:tab/>
        <w:t>1937 - 1938</w:t>
      </w:r>
    </w:p>
    <w:p>
      <w:r>
        <w:t>45</w:t>
        <w:tab/>
        <w:t>N 5/1937</w:t>
      </w:r>
    </w:p>
    <w:p>
      <w:r>
        <w:br/>
        <w:t>30</w:t>
        <w:tab/>
        <w:t>141</w:t>
      </w:r>
    </w:p>
    <w:p>
      <w:r>
        <w:t>30a</w:t>
        <w:tab/>
        <w:t>02</w:t>
      </w:r>
    </w:p>
    <w:p>
      <w:r>
        <w:t>30z</w:t>
        <w:tab/>
        <w:t>G 28 Bad Nauheim R 141</w:t>
      </w:r>
    </w:p>
    <w:p>
      <w:r>
        <w:t>40</w:t>
        <w:tab/>
        <w:t>p[2{Karl} 1{Brandt}]p (s[Leihbücherei]s), o[Bad Nauheim]o</w:t>
      </w:r>
    </w:p>
    <w:p>
      <w:r>
        <w:t>45</w:t>
        <w:tab/>
        <w:t>s.d.</w:t>
      </w:r>
    </w:p>
    <w:p/>
    <w:p/>
    <w:p>
      <w:r>
        <w:br/>
        <w:t>20</w:t>
        <w:tab/>
        <w:t>G 28 Bensheim</w:t>
      </w:r>
    </w:p>
    <w:p>
      <w:r>
        <w:t>20a</w:t>
        <w:tab/>
        <w:t>053</w:t>
      </w:r>
    </w:p>
    <w:p>
      <w:r>
        <w:t>21</w:t>
        <w:tab/>
        <w:t>Amtsgericht Bensheim</w:t>
      </w:r>
    </w:p>
    <w:p>
      <w:r>
        <w:t>22</w:t>
        <w:tab/>
        <w:t>G Behörden und Ämter Großherzogtum und Volksstaat Hessen \ G 21 - 30 Justizverwaltung \ G 28/29 Amtsgerichte \ #Amtsgericht Bensheim</w:t>
      </w:r>
    </w:p>
    <w:p>
      <w:r>
        <w:t>23</w:t>
        <w:tab/>
        <w:t>1902 - 1944</w:t>
      </w:r>
    </w:p>
    <w:p>
      <w:r>
        <w:t>24</w:t>
        <w:tab/>
        <w:t>Datenbank</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66</w:t>
      </w:r>
    </w:p>
    <w:p>
      <w:r>
        <w:t>30a</w:t>
        <w:tab/>
        <w:t>01</w:t>
      </w:r>
    </w:p>
    <w:p>
      <w:r>
        <w:t>30z</w:t>
        <w:tab/>
        <w:t>G 28 Bensheim R 66</w:t>
      </w:r>
    </w:p>
    <w:p>
      <w:r>
        <w:t>40</w:t>
        <w:tab/>
        <w:t>k[1{Süddeutsche Bilderleisten- und Ovelrahmenfabrik p[Obst]p} (s[Buchhandlung]s, Kunstgegenstände, s[Buchbinderei]s und Beziehen von Bilderrahmen), 2{o[Bensheim]o}]k</w:t>
      </w:r>
    </w:p>
    <w:p>
      <w:r>
        <w:t>43</w:t>
        <w:tab/>
        <w:t>1922 - 1937</w:t>
      </w:r>
    </w:p>
    <w:p>
      <w:r>
        <w:t>45</w:t>
        <w:tab/>
        <w:t>HRA 218</w:t>
      </w:r>
    </w:p>
    <w:p>
      <w:r>
        <w:br/>
        <w:t>30</w:t>
        <w:tab/>
        <w:t>9</w:t>
      </w:r>
    </w:p>
    <w:p>
      <w:r>
        <w:t>30a</w:t>
        <w:tab/>
        <w:t>02</w:t>
      </w:r>
    </w:p>
    <w:p>
      <w:r>
        <w:t>30z</w:t>
        <w:tab/>
        <w:t>G 28 Bensheim R 9</w:t>
      </w:r>
    </w:p>
    <w:p>
      <w:r>
        <w:t>40</w:t>
        <w:tab/>
        <w:t>k[1{p[2{G.} 1{Beger}]p GmbH} (s[Verlagsgeschäft]s, s[Druckerei]s, sowie s[2{Handel mit} 1{Bücher}]sn und Schreibmaterialien), 2{o[Bensheim]o}]k</w:t>
      </w:r>
    </w:p>
    <w:p>
      <w:r>
        <w:t>43</w:t>
        <w:tab/>
        <w:t>1921 - 1934</w:t>
      </w:r>
    </w:p>
    <w:p>
      <w:r>
        <w:t>45</w:t>
        <w:tab/>
        <w:t>HRB 22; Fortführung der Firma G. Beger oHG</w:t>
      </w:r>
    </w:p>
    <w:p/>
    <w:p/>
    <w:p>
      <w:r>
        <w:br/>
        <w:t>20</w:t>
        <w:tab/>
        <w:t>G 28 Butzbach</w:t>
      </w:r>
    </w:p>
    <w:p>
      <w:r>
        <w:t>20a</w:t>
        <w:tab/>
        <w:t>054</w:t>
      </w:r>
    </w:p>
    <w:p>
      <w:r>
        <w:t>21</w:t>
        <w:tab/>
        <w:t>Amtsgericht Butzbach</w:t>
      </w:r>
    </w:p>
    <w:p>
      <w:r>
        <w:t>22</w:t>
        <w:tab/>
        <w:t>G Behörden und Ämter Großherzogtum und Volksstaat Hessen \ G 21 - 30 Justizverwaltung \ G 28/29 Amtsgerichte \ #Amtsgericht Butzbach</w:t>
      </w:r>
    </w:p>
    <w:p>
      <w:r>
        <w:t>23</w:t>
        <w:tab/>
        <w:t>1821 - 1978</w:t>
      </w:r>
    </w:p>
    <w:p>
      <w:r>
        <w:t>24</w:t>
        <w:tab/>
        <w:t>Findbuch, Ledoc, Datenbank</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G</w:t>
      </w:r>
    </w:p>
    <w:p>
      <w:r>
        <w:t>26a</w:t>
        <w:tab/>
        <w:t>G</w:t>
      </w:r>
    </w:p>
    <w:p>
      <w:r>
        <w:t>26b</w:t>
        <w:tab/>
        <w:t>15</w:t>
      </w:r>
    </w:p>
    <w:p>
      <w:r>
        <w:t>27</w:t>
        <w:tab/>
        <w:t>Generalakten \ I. Allgemeines \ I.5. Amtsräume, Inventare und Bürobedürfnisse</w:t>
      </w:r>
    </w:p>
    <w:p>
      <w:r>
        <w:t>30</w:t>
        <w:tab/>
        <w:t>181</w:t>
      </w:r>
    </w:p>
    <w:p>
      <w:r>
        <w:t>30a</w:t>
        <w:tab/>
        <w:t>01</w:t>
      </w:r>
    </w:p>
    <w:p>
      <w:r>
        <w:t>30z</w:t>
        <w:tab/>
        <w:t>G 28 Butzbach G 181</w:t>
      </w:r>
    </w:p>
    <w:p>
      <w:r>
        <w:t>33</w:t>
        <w:tab/>
        <w:t>S. 28</w:t>
      </w:r>
    </w:p>
    <w:p>
      <w:r>
        <w:t>40</w:t>
        <w:tab/>
        <w:t>Verdingungswesen (Vergebung öffentlicher Aufträge)</w:t>
      </w:r>
    </w:p>
    <w:p>
      <w:r>
        <w:t>41</w:t>
        <w:tab/>
        <w:t>u.a.: Richtlinien über die Vergebung öffentlicher Aufträge, 1933; Verzeichnis der den s[Buchdruckertarif]s anerkennenden s[Buchdruckereien]s im o[2{Großherzogtum}1{&lt;Hessen&gt;}]o, 1903, 1906 und 1911</w:t>
      </w:r>
    </w:p>
    <w:p>
      <w:r>
        <w:t>43</w:t>
        <w:tab/>
        <w:t>1888 ; 1900 - 1936</w:t>
      </w:r>
    </w:p>
    <w:p>
      <w:r>
        <w:br/>
        <w:t>30</w:t>
        <w:tab/>
        <w:t>191</w:t>
      </w:r>
    </w:p>
    <w:p>
      <w:r>
        <w:t>30a</w:t>
        <w:tab/>
        <w:t>02</w:t>
      </w:r>
    </w:p>
    <w:p>
      <w:r>
        <w:t>30z</w:t>
        <w:tab/>
        <w:t>G 28 Butzbach G 191</w:t>
      </w:r>
    </w:p>
    <w:p>
      <w:r>
        <w:t>33</w:t>
        <w:tab/>
        <w:t>S. 28</w:t>
      </w:r>
    </w:p>
    <w:p>
      <w:r>
        <w:t>40</w:t>
        <w:tab/>
        <w:t>s[Bibliothek]s des Amtsgerichts o[Butzbach]o Band 1</w:t>
      </w:r>
    </w:p>
    <w:p>
      <w:r>
        <w:t>42</w:t>
        <w:tab/>
        <w:t>Broschüre "Sammlung der Kriegsvorschriften über die Erhöhung und Ergänzung der Gebühren für die Rechtsanwälte", 1918; t[2{s[Broschüre]s} 1{"Verkaufsordnung für den Verkehr des Deutschen s[Buchhandel]ss mit dem Publikum"}]t, 1910; t["s[2{Buchhändlerische} 1{Verkehrsordnung}]s"]t, 1910</w:t>
      </w:r>
    </w:p>
    <w:p>
      <w:r>
        <w:t>43</w:t>
        <w:tab/>
        <w:t>1873 - 1926</w:t>
      </w:r>
    </w:p>
    <w:p>
      <w:r>
        <w:br/>
        <w:t>30</w:t>
        <w:tab/>
        <w:t>192</w:t>
      </w:r>
    </w:p>
    <w:p>
      <w:r>
        <w:t>30a</w:t>
        <w:tab/>
        <w:t>03</w:t>
      </w:r>
    </w:p>
    <w:p>
      <w:r>
        <w:t>30z</w:t>
        <w:tab/>
        <w:t>G 28 Butzbach G 192</w:t>
      </w:r>
    </w:p>
    <w:p>
      <w:r>
        <w:t>33</w:t>
        <w:tab/>
        <w:t>S. 28</w:t>
      </w:r>
    </w:p>
    <w:p>
      <w:r>
        <w:t>40</w:t>
        <w:tab/>
        <w:t>s[Bibliothek]s des Amtsgerichts o[Butzbach]o Band 2</w:t>
      </w:r>
    </w:p>
    <w:p>
      <w:r>
        <w:t>41</w:t>
        <w:tab/>
        <w:t>u.a.: s[2{Bezug und Anschaffung von} 1{Büchern}]s und Blättern</w:t>
      </w:r>
    </w:p>
    <w:p>
      <w:r>
        <w:t>43</w:t>
        <w:tab/>
        <w:t>1880 ; 1926 - 1936</w:t>
      </w:r>
    </w:p>
    <w:p>
      <w:r>
        <w:br/>
        <w:t>26</w:t>
        <w:tab/>
        <w:t>G</w:t>
      </w:r>
    </w:p>
    <w:p>
      <w:r>
        <w:t>26a</w:t>
        <w:tab/>
        <w:t>G</w:t>
      </w:r>
    </w:p>
    <w:p>
      <w:r>
        <w:t>26b</w:t>
        <w:tab/>
        <w:t>31</w:t>
      </w:r>
    </w:p>
    <w:p>
      <w:r>
        <w:t>27</w:t>
        <w:tab/>
        <w:t>Generalakten \ III. Strafrecht \ III.1. Allgemeines</w:t>
      </w:r>
    </w:p>
    <w:p>
      <w:r>
        <w:t>30</w:t>
        <w:tab/>
        <w:t>413</w:t>
      </w:r>
    </w:p>
    <w:p>
      <w:r>
        <w:t>30a</w:t>
        <w:tab/>
        <w:t>01</w:t>
      </w:r>
    </w:p>
    <w:p>
      <w:r>
        <w:t>30z</w:t>
        <w:tab/>
        <w:t>G 28 Butzbach G 413</w:t>
      </w:r>
    </w:p>
    <w:p>
      <w:r>
        <w:t>33</w:t>
        <w:tab/>
        <w:t>S. 58</w:t>
      </w:r>
    </w:p>
    <w:p>
      <w:r>
        <w:t>40</w:t>
        <w:tab/>
        <w:t>Einholung von Gutachten der Sachverständigen-Vereine in Strafsachen</w:t>
      </w:r>
    </w:p>
    <w:p>
      <w:r>
        <w:t>41</w:t>
        <w:tab/>
        <w:t>u.a.: Bestimmungen über die Zusammensetzung und den Geschäftsbetrieb der s[Sachverständigen-Kammern für Werke der s[Literatur]s und der Tonkunst]s</w:t>
      </w:r>
    </w:p>
    <w:p>
      <w:r>
        <w:t>43</w:t>
        <w:tab/>
        <w:t>1901 ; 1910 - 1911</w:t>
      </w:r>
    </w:p>
    <w:p>
      <w:r>
        <w:br/>
        <w:t>26</w:t>
        <w:tab/>
        <w:t>G</w:t>
      </w:r>
    </w:p>
    <w:p>
      <w:r>
        <w:t>26a</w:t>
        <w:tab/>
        <w:t>G</w:t>
      </w:r>
    </w:p>
    <w:p>
      <w:r>
        <w:t>26b</w:t>
        <w:tab/>
        <w:t>34</w:t>
      </w:r>
    </w:p>
    <w:p>
      <w:r>
        <w:t>27</w:t>
        <w:tab/>
        <w:t>Generalakten \ III. Strafrecht \ III.4. Gefangenenanstalten</w:t>
      </w:r>
    </w:p>
    <w:p>
      <w:r>
        <w:t>30</w:t>
        <w:tab/>
        <w:t>177</w:t>
      </w:r>
    </w:p>
    <w:p>
      <w:r>
        <w:t>30a</w:t>
        <w:tab/>
        <w:t>01</w:t>
      </w:r>
    </w:p>
    <w:p>
      <w:r>
        <w:t>30z</w:t>
        <w:tab/>
        <w:t>G 28 Butzbach G 177</w:t>
      </w:r>
    </w:p>
    <w:p>
      <w:r>
        <w:t>33</w:t>
        <w:tab/>
        <w:t>S. 67</w:t>
      </w:r>
    </w:p>
    <w:p>
      <w:r>
        <w:t>40</w:t>
        <w:tab/>
        <w:t>Bauliche Unterhaltung und Auflösung des Haftlokals zu o[Butzbach]o</w:t>
      </w:r>
    </w:p>
    <w:p>
      <w:r>
        <w:t>41</w:t>
        <w:tab/>
        <w:t>u.a.: Verzeichnis der nach Auflösung des Haftlokals an die Zellenstrafanstalt abgegebenen Gegenstände mit s[2{Verzeichnis der} 1{Bibliotheksbücher}]s</w:t>
      </w:r>
    </w:p>
    <w:p>
      <w:r>
        <w:t>43</w:t>
        <w:tab/>
        <w:t>1883 - 1927</w:t>
      </w:r>
    </w:p>
    <w:p>
      <w:r>
        <w:br/>
        <w:t>30</w:t>
        <w:tab/>
        <w:t>480</w:t>
      </w:r>
    </w:p>
    <w:p>
      <w:r>
        <w:t>30a</w:t>
        <w:tab/>
        <w:t>02</w:t>
      </w:r>
    </w:p>
    <w:p>
      <w:r>
        <w:t>30z</w:t>
        <w:tab/>
        <w:t>G 28 Butzbach G 480</w:t>
      </w:r>
    </w:p>
    <w:p>
      <w:r>
        <w:t>33</w:t>
        <w:tab/>
        <w:t>S. 68</w:t>
      </w:r>
    </w:p>
    <w:p>
      <w:r>
        <w:t>40</w:t>
        <w:tab/>
        <w:t>s[Bibliothek der Gefangenenanstalten]s</w:t>
      </w:r>
    </w:p>
    <w:p>
      <w:r>
        <w:t>41</w:t>
        <w:tab/>
        <w:t>u.a.: Übersicht über die Bücher des Haftlokals zu o[Butzbach]o; Prüfung der Bibliothek</w:t>
      </w:r>
    </w:p>
    <w:p>
      <w:r>
        <w:t>43</w:t>
        <w:tab/>
        <w:t>1879 - 1885 ; 1896 - 1926</w:t>
      </w:r>
    </w:p>
    <w:p>
      <w:r>
        <w:br/>
        <w:t>26</w:t>
        <w:tab/>
        <w:t>G</w:t>
      </w:r>
    </w:p>
    <w:p>
      <w:r>
        <w:t>26a</w:t>
        <w:tab/>
        <w:t>G</w:t>
      </w:r>
    </w:p>
    <w:p>
      <w:r>
        <w:t>26b</w:t>
        <w:tab/>
        <w:t>40</w:t>
      </w:r>
    </w:p>
    <w:p>
      <w:r>
        <w:t>27</w:t>
        <w:tab/>
        <w:t>Generalakten \ IV. Verschiedenes</w:t>
      </w:r>
    </w:p>
    <w:p>
      <w:r>
        <w:t>30</w:t>
        <w:tab/>
        <w:t>592</w:t>
      </w:r>
    </w:p>
    <w:p>
      <w:r>
        <w:t>30a</w:t>
        <w:tab/>
        <w:t>01</w:t>
      </w:r>
    </w:p>
    <w:p>
      <w:r>
        <w:t>30z</w:t>
        <w:tab/>
        <w:t>G 28 Butzbach G 592</w:t>
      </w:r>
    </w:p>
    <w:p>
      <w:r>
        <w:t>33</w:t>
        <w:tab/>
        <w:t>S. 75</w:t>
      </w:r>
    </w:p>
    <w:p>
      <w:r>
        <w:t>40</w:t>
        <w:tab/>
        <w:t>Werbematerial, Mitteilungen über Veröffentlichungen, Veranstaltungen und Vereinsgründungen an das Amtsgericht Butzbach</w:t>
      </w:r>
    </w:p>
    <w:p>
      <w:r>
        <w:t>41</w:t>
        <w:tab/>
        <w:t>u.a.: s[Schriftmusterbuch]s aus der k[1{s[Buchdruckerei]s des großherzoglichen Provinzial-Arresthauses} in 2{o[Darmstadt]o}]k mit s[Preisliste]s, 1904</w:t>
      </w:r>
    </w:p>
    <w:p>
      <w:r>
        <w:t>43</w:t>
        <w:tab/>
        <w:t>1902 - 1905 ; 1940</w:t>
      </w:r>
    </w:p>
    <w:p>
      <w:r>
        <w:br/>
        <w:t>26</w:t>
        <w:tab/>
        <w:t>R</w:t>
      </w:r>
    </w:p>
    <w:p>
      <w:r>
        <w:t>26a</w:t>
        <w:tab/>
        <w:t>R</w:t>
      </w:r>
    </w:p>
    <w:p>
      <w:r>
        <w:t>27</w:t>
        <w:tab/>
        <w:t>Registersachen (Handelsregisterakten A und B, Genossenschafts-, Muster- und Vereinsregisterakten, Konkurssachen und Zwangsversteigerungen)</w:t>
      </w:r>
    </w:p>
    <w:p>
      <w:r>
        <w:t>30</w:t>
        <w:tab/>
        <w:t>14</w:t>
      </w:r>
    </w:p>
    <w:p>
      <w:r>
        <w:t>30a</w:t>
        <w:tab/>
        <w:t>01</w:t>
      </w:r>
    </w:p>
    <w:p>
      <w:r>
        <w:t>30z</w:t>
        <w:tab/>
        <w:t>G 28 Butzbach R 14</w:t>
      </w:r>
    </w:p>
    <w:p>
      <w:r>
        <w:t>40</w:t>
        <w:tab/>
        <w:t>k[1{p[2{M.(oritz)} 1{Kuhl}]p'sche s[Buchdruckerei]s, p[2{August} 1{Rhein}]p}, 2{o[Butzbach]o}]k</w:t>
      </w:r>
    </w:p>
    <w:p>
      <w:r>
        <w:t>43</w:t>
        <w:tab/>
        <w:t>1848 ; 1863 - 1900</w:t>
      </w:r>
    </w:p>
    <w:p>
      <w:r>
        <w:t>45</w:t>
        <w:tab/>
        <w:t>Fasc. I. Nr. 63; bis 1876: Inhaber Moritz Kuhl; Buchdruckerei, s[Buch- und Schreibwarenhandel]s</w:t>
      </w:r>
    </w:p>
    <w:p/>
    <w:p/>
    <w:p>
      <w:r>
        <w:br/>
        <w:t>20</w:t>
        <w:tab/>
        <w:t>G 28 Darmstadt</w:t>
      </w:r>
    </w:p>
    <w:p>
      <w:r>
        <w:t>20a</w:t>
        <w:tab/>
        <w:t>055</w:t>
      </w:r>
    </w:p>
    <w:p>
      <w:r>
        <w:t>21</w:t>
        <w:tab/>
        <w:t>Amtsgericht Darmstadt I und II</w:t>
      </w:r>
    </w:p>
    <w:p>
      <w:r>
        <w:t>22</w:t>
        <w:tab/>
        <w:t>G Behörden und Ämter Großherzogtum und Volksstaat Hessen \ G 21 - 30 Justizverwaltung \ G 28/29 Amtsgerichte \ #Amtsgericht Darmstadt</w:t>
      </w:r>
    </w:p>
    <w:p>
      <w:r>
        <w:t>23</w:t>
        <w:tab/>
        <w:t>(1784 - ) ; 1821 - ; (1975)</w:t>
      </w:r>
    </w:p>
    <w:p>
      <w:r>
        <w:t>24</w:t>
        <w:tab/>
        <w:t>Findbuch, Ledoc, Datenbank</w:t>
      </w:r>
    </w:p>
    <w:p>
      <w:r>
        <w:t>25</w:t>
        <w:tab/>
        <w:t>Im Findbuch erschlossen sind die Familienrechtssachen der Stadt Darmstadt (ca. 1784 - 1900) als Teil der Abt. G 28 Darmstadt F. Die einzelnen Abkürzungen der Aktenbetreffe lauten wie folgt: A = Adoption, D = Schenkung, E = Ehe-bzw. Erbvertrag, G = Güterübertragung, H = Hypothek, I = Inventar, K = Kaution oder Kaufvertrag, N = Nachlaß, Sch = Schenkung oder Schuldensache, St = Sterbefallanzeige, T = Testament, V = Vertrag oder Vormundschaft. 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F</w:t>
      </w:r>
    </w:p>
    <w:p>
      <w:r>
        <w:t>26a</w:t>
        <w:tab/>
        <w:t>F</w:t>
      </w:r>
    </w:p>
    <w:p>
      <w:r>
        <w:t>27</w:t>
        <w:tab/>
        <w:t>Familienrechtssachen</w:t>
      </w:r>
    </w:p>
    <w:p>
      <w:r>
        <w:t>30</w:t>
        <w:tab/>
        <w:t>1480/17</w:t>
      </w:r>
    </w:p>
    <w:p>
      <w:r>
        <w:t>30a</w:t>
        <w:tab/>
        <w:t>001</w:t>
      </w:r>
    </w:p>
    <w:p>
      <w:r>
        <w:t>30z</w:t>
        <w:tab/>
        <w:t>G 28 Darmstadt F 1480/17</w:t>
      </w:r>
    </w:p>
    <w:p>
      <w:r>
        <w:t>33</w:t>
        <w:tab/>
        <w:t>S. 2</w:t>
      </w:r>
    </w:p>
    <w:p>
      <w:r>
        <w:t>40</w:t>
        <w:tab/>
        <w:t>p[1{Achtelstädter}, 2{Louise} 7{geb. p[Kriegk]p, Witwe}]p des p[5{s[Leihbibliothekar]s}s 2{Philipp} 1{Achtelstädter}]p</w:t>
      </w:r>
    </w:p>
    <w:p>
      <w:r>
        <w:t>43</w:t>
        <w:tab/>
        <w:t>1873 - 1887</w:t>
      </w:r>
    </w:p>
    <w:p>
      <w:r>
        <w:t>45</w:t>
        <w:tab/>
        <w:t>N 1873-1887</w:t>
      </w:r>
    </w:p>
    <w:p>
      <w:r>
        <w:br/>
        <w:t>30</w:t>
        <w:tab/>
        <w:t>1480/76</w:t>
      </w:r>
    </w:p>
    <w:p>
      <w:r>
        <w:t>30a</w:t>
        <w:tab/>
        <w:t>002</w:t>
      </w:r>
    </w:p>
    <w:p>
      <w:r>
        <w:t>30z</w:t>
        <w:tab/>
        <w:t>G 28 Darmstadt F 1480/76</w:t>
      </w:r>
    </w:p>
    <w:p>
      <w:r>
        <w:t>33</w:t>
        <w:tab/>
        <w:t>S. 2</w:t>
      </w:r>
    </w:p>
    <w:p>
      <w:r>
        <w:t>40</w:t>
        <w:tab/>
        <w:t>p[1{Achtelstädter}, 7{Erben} in 6{o[New York]o}]p</w:t>
      </w:r>
    </w:p>
    <w:p>
      <w:r>
        <w:t>43</w:t>
        <w:tab/>
        <w:t>1881 ; 1899</w:t>
      </w:r>
    </w:p>
    <w:p>
      <w:r>
        <w:t>45</w:t>
        <w:tab/>
        <w:t>N 1881 1899</w:t>
      </w:r>
    </w:p>
    <w:p>
      <w:r>
        <w:br/>
        <w:t>30</w:t>
        <w:tab/>
        <w:t>1480/53</w:t>
      </w:r>
    </w:p>
    <w:p>
      <w:r>
        <w:t>30a</w:t>
        <w:tab/>
        <w:t>003</w:t>
      </w:r>
    </w:p>
    <w:p>
      <w:r>
        <w:t>30z</w:t>
        <w:tab/>
        <w:t>G 28 Darmstadt F 1480/53</w:t>
      </w:r>
    </w:p>
    <w:p>
      <w:r>
        <w:t>33</w:t>
        <w:tab/>
        <w:t>S. 8</w:t>
      </w:r>
    </w:p>
    <w:p>
      <w:r>
        <w:t>40</w:t>
        <w:tab/>
        <w:t>p[1{Alt}, 2{Amalie} 7{geb. p[Hesse]p}]p, Ehefrau des p[5{s[Buchbinder]s}s 2{Friedrich} 1{Alt}]p</w:t>
      </w:r>
    </w:p>
    <w:p>
      <w:r>
        <w:t>43</w:t>
        <w:tab/>
        <w:t>1893</w:t>
      </w:r>
    </w:p>
    <w:p>
      <w:r>
        <w:t>45</w:t>
        <w:tab/>
        <w:t>N 1893</w:t>
      </w:r>
    </w:p>
    <w:p>
      <w:r>
        <w:br/>
        <w:t>30</w:t>
        <w:tab/>
        <w:t>1480/59</w:t>
      </w:r>
    </w:p>
    <w:p>
      <w:r>
        <w:t>30a</w:t>
        <w:tab/>
        <w:t>004</w:t>
      </w:r>
    </w:p>
    <w:p>
      <w:r>
        <w:t>30z</w:t>
        <w:tab/>
        <w:t>G 28 Darmstadt F 1480/59</w:t>
      </w:r>
    </w:p>
    <w:p>
      <w:r>
        <w:t>33</w:t>
        <w:tab/>
        <w:t>S. 8</w:t>
      </w:r>
    </w:p>
    <w:p>
      <w:r>
        <w:t>40</w:t>
        <w:tab/>
        <w:t>p[1{Alt}, 2{Friedrich}, 5{s[Buchbinder]s}, 7{später Privatier}]p</w:t>
      </w:r>
    </w:p>
    <w:p>
      <w:r>
        <w:t>43</w:t>
        <w:tab/>
        <w:t>1893</w:t>
      </w:r>
    </w:p>
    <w:p>
      <w:r>
        <w:t>45</w:t>
        <w:tab/>
        <w:t>N 1893</w:t>
      </w:r>
    </w:p>
    <w:p>
      <w:r>
        <w:br/>
        <w:t>30</w:t>
        <w:tab/>
        <w:t>1491/42</w:t>
      </w:r>
    </w:p>
    <w:p>
      <w:r>
        <w:t>30a</w:t>
        <w:tab/>
        <w:t>005</w:t>
      </w:r>
    </w:p>
    <w:p>
      <w:r>
        <w:t>30z</w:t>
        <w:tab/>
        <w:t>G 28 Darmstadt F 1491/42</w:t>
      </w:r>
    </w:p>
    <w:p>
      <w:r>
        <w:t>33</w:t>
        <w:tab/>
        <w:t>S. 54</w:t>
      </w:r>
    </w:p>
    <w:p>
      <w:r>
        <w:t>40</w:t>
        <w:tab/>
        <w:t>p[1{Bergsträßer}, 2{Arnold}, 5{s[Buchhändler]s}]p</w:t>
      </w:r>
    </w:p>
    <w:p>
      <w:r>
        <w:t>43</w:t>
        <w:tab/>
        <w:t>1896 - 1897</w:t>
      </w:r>
    </w:p>
    <w:p>
      <w:r>
        <w:t>45</w:t>
        <w:tab/>
        <w:t>N 1896 1897</w:t>
      </w:r>
    </w:p>
    <w:p>
      <w:r>
        <w:br/>
        <w:t>30</w:t>
        <w:tab/>
        <w:t>2235/60</w:t>
      </w:r>
    </w:p>
    <w:p>
      <w:r>
        <w:t>30a</w:t>
        <w:tab/>
        <w:t>006</w:t>
      </w:r>
    </w:p>
    <w:p>
      <w:r>
        <w:t>30z</w:t>
        <w:tab/>
        <w:t>G 28 Darmstadt F 2235/60</w:t>
      </w:r>
    </w:p>
    <w:p>
      <w:r>
        <w:t>33</w:t>
        <w:tab/>
        <w:t>S. 67</w:t>
      </w:r>
    </w:p>
    <w:p>
      <w:r>
        <w:t>40</w:t>
        <w:tab/>
        <w:t>p[1{Birner}, 2{Friedrich}, 5{s[Buchbinder]s} aus 6{o[Frankfurt/M.]o}]p</w:t>
      </w:r>
    </w:p>
    <w:p>
      <w:r>
        <w:t>43</w:t>
        <w:tab/>
        <w:t>1846</w:t>
      </w:r>
    </w:p>
    <w:p>
      <w:r>
        <w:t>45</w:t>
        <w:tab/>
        <w:t>E 1846</w:t>
      </w:r>
    </w:p>
    <w:p>
      <w:r>
        <w:br/>
        <w:t>30</w:t>
        <w:tab/>
        <w:t>1082</w:t>
      </w:r>
    </w:p>
    <w:p>
      <w:r>
        <w:t>30a</w:t>
        <w:tab/>
        <w:t>007</w:t>
      </w:r>
    </w:p>
    <w:p>
      <w:r>
        <w:t>30z</w:t>
        <w:tab/>
        <w:t>G 28 Darmstadt F 1082</w:t>
      </w:r>
    </w:p>
    <w:p>
      <w:r>
        <w:t>40</w:t>
        <w:tab/>
        <w:t>p[1{Böcher}, 2{Georg}, 5{s[Buchbinder]s}]p</w:t>
      </w:r>
    </w:p>
    <w:p>
      <w:r>
        <w:t>43</w:t>
        <w:tab/>
        <w:t>1895</w:t>
      </w:r>
    </w:p>
    <w:p>
      <w:r>
        <w:t>45</w:t>
        <w:tab/>
        <w:t>Ehevertrag 1895</w:t>
      </w:r>
    </w:p>
    <w:p>
      <w:r>
        <w:br/>
        <w:t>30</w:t>
        <w:tab/>
        <w:t>2961/5</w:t>
      </w:r>
    </w:p>
    <w:p>
      <w:r>
        <w:t>30a</w:t>
        <w:tab/>
        <w:t>008</w:t>
      </w:r>
    </w:p>
    <w:p>
      <w:r>
        <w:t>30z</w:t>
        <w:tab/>
        <w:t>G 28 Darmstadt F 2961/5</w:t>
      </w:r>
    </w:p>
    <w:p>
      <w:r>
        <w:t>33</w:t>
        <w:tab/>
        <w:t>S. 91</w:t>
      </w:r>
    </w:p>
    <w:p>
      <w:r>
        <w:t>40</w:t>
        <w:tab/>
        <w:t>p[1{Brill}, 2{Heinrich}, 5{s[Buchdruckereibesitzer]s}]p, und p[7{Ehefrau} 2{Julie}1{&lt;Bergsträßer&gt;} 7{geb. p[Wiener]p}]p</w:t>
      </w:r>
    </w:p>
    <w:p>
      <w:r>
        <w:t>43</w:t>
        <w:tab/>
        <w:t>1841</w:t>
      </w:r>
    </w:p>
    <w:p>
      <w:r>
        <w:t>45</w:t>
        <w:tab/>
        <w:t>E 1841</w:t>
      </w:r>
    </w:p>
    <w:p>
      <w:r>
        <w:br/>
        <w:t>30</w:t>
        <w:tab/>
        <w:t>1104</w:t>
      </w:r>
    </w:p>
    <w:p>
      <w:r>
        <w:t>30a</w:t>
        <w:tab/>
        <w:t>009</w:t>
      </w:r>
    </w:p>
    <w:p>
      <w:r>
        <w:t>30z</w:t>
        <w:tab/>
        <w:t>G 28 Darmstadt F 1104</w:t>
      </w:r>
    </w:p>
    <w:p>
      <w:r>
        <w:t>40</w:t>
        <w:tab/>
        <w:t>p[1{Cäsar}, 2{Johannes Helfrich}, 5{s[Buchhändler]s}]p</w:t>
      </w:r>
    </w:p>
    <w:p>
      <w:r>
        <w:t>43</w:t>
        <w:tab/>
        <w:t>1888</w:t>
      </w:r>
    </w:p>
    <w:p>
      <w:r>
        <w:t>45</w:t>
        <w:tab/>
        <w:t>Ehevertrag 1888</w:t>
      </w:r>
    </w:p>
    <w:p>
      <w:r>
        <w:br/>
        <w:t>30</w:t>
        <w:tab/>
        <w:t>1501/71</w:t>
      </w:r>
    </w:p>
    <w:p>
      <w:r>
        <w:t>30a</w:t>
        <w:tab/>
        <w:t>010</w:t>
      </w:r>
    </w:p>
    <w:p>
      <w:r>
        <w:t>30z</w:t>
        <w:tab/>
        <w:t>G 28 Darmstadt F 1501/71</w:t>
      </w:r>
    </w:p>
    <w:p>
      <w:r>
        <w:t>33</w:t>
        <w:tab/>
        <w:t>S. 124</w:t>
      </w:r>
    </w:p>
    <w:p>
      <w:r>
        <w:t>40</w:t>
        <w:tab/>
        <w:t>p[1{Deufel}, 2{Robert}, 5{s[Hofbuchbinder]s}]p</w:t>
      </w:r>
    </w:p>
    <w:p>
      <w:r>
        <w:t>43</w:t>
        <w:tab/>
        <w:t>1892 - 1912</w:t>
      </w:r>
    </w:p>
    <w:p>
      <w:r>
        <w:t>45</w:t>
        <w:tab/>
        <w:t>N 1892 - 1912</w:t>
      </w:r>
    </w:p>
    <w:p>
      <w:r>
        <w:br/>
        <w:t>30</w:t>
        <w:tab/>
        <w:t>1973/15</w:t>
      </w:r>
    </w:p>
    <w:p>
      <w:r>
        <w:t>30a</w:t>
        <w:tab/>
        <w:t>011</w:t>
      </w:r>
    </w:p>
    <w:p>
      <w:r>
        <w:t>30z</w:t>
        <w:tab/>
        <w:t>G 28 Darmstadt F 1973/15</w:t>
      </w:r>
    </w:p>
    <w:p>
      <w:r>
        <w:t>33</w:t>
        <w:tab/>
        <w:t>S. 130</w:t>
      </w:r>
    </w:p>
    <w:p>
      <w:r>
        <w:t>40</w:t>
        <w:tab/>
        <w:t>p[1{Diehl}, 2{Oh.}, 5{s[Buchhändler]s}]p</w:t>
      </w:r>
    </w:p>
    <w:p>
      <w:r>
        <w:t>43</w:t>
        <w:tab/>
        <w:t>1866</w:t>
      </w:r>
    </w:p>
    <w:p>
      <w:r>
        <w:t>45</w:t>
        <w:tab/>
        <w:t>Sch 1866</w:t>
      </w:r>
    </w:p>
    <w:p>
      <w:r>
        <w:br/>
        <w:t>30</w:t>
        <w:tab/>
        <w:t>1501/48</w:t>
      </w:r>
    </w:p>
    <w:p>
      <w:r>
        <w:t>30a</w:t>
        <w:tab/>
        <w:t>012</w:t>
      </w:r>
    </w:p>
    <w:p>
      <w:r>
        <w:t>30z</w:t>
        <w:tab/>
        <w:t>G 28 Darmstadt F 1501/48</w:t>
      </w:r>
    </w:p>
    <w:p>
      <w:r>
        <w:t>33</w:t>
        <w:tab/>
        <w:t>S. 148</w:t>
      </w:r>
    </w:p>
    <w:p>
      <w:r>
        <w:t>40</w:t>
        <w:tab/>
        <w:t>p[1{Duckheim}, 2{Johann Joseph}, 5{s[Buchdrucker]s}]p und p[7{Ehefrau} 2{Margarethe}1{&lt;Duckheim&gt;} 7{geb. p[Schnellbacher]p}]p</w:t>
      </w:r>
    </w:p>
    <w:p>
      <w:r>
        <w:t>43</w:t>
        <w:tab/>
        <w:t>1896</w:t>
      </w:r>
    </w:p>
    <w:p>
      <w:r>
        <w:t>45</w:t>
        <w:tab/>
        <w:t>N 1896</w:t>
      </w:r>
    </w:p>
    <w:p>
      <w:r>
        <w:br/>
        <w:t>30</w:t>
        <w:tab/>
        <w:t>1504/64</w:t>
      </w:r>
    </w:p>
    <w:p>
      <w:r>
        <w:t>30a</w:t>
        <w:tab/>
        <w:t>013</w:t>
      </w:r>
    </w:p>
    <w:p>
      <w:r>
        <w:t>30z</w:t>
        <w:tab/>
        <w:t>G 28 Darmstadt F 1504/64</w:t>
      </w:r>
    </w:p>
    <w:p>
      <w:r>
        <w:t>33</w:t>
        <w:tab/>
        <w:t>S. 154</w:t>
      </w:r>
    </w:p>
    <w:p>
      <w:r>
        <w:t>40</w:t>
        <w:tab/>
        <w:t>p[1{Eckers}, 2{Max}, 5{s[Buchbinder]s}]p</w:t>
      </w:r>
    </w:p>
    <w:p>
      <w:r>
        <w:t>43</w:t>
        <w:tab/>
        <w:t>1884 - 1885</w:t>
      </w:r>
    </w:p>
    <w:p>
      <w:r>
        <w:t>45</w:t>
        <w:tab/>
        <w:t>N 1884-1885</w:t>
      </w:r>
    </w:p>
    <w:p>
      <w:r>
        <w:br/>
        <w:t>30</w:t>
        <w:tab/>
        <w:t>1505/16</w:t>
      </w:r>
    </w:p>
    <w:p>
      <w:r>
        <w:t>30a</w:t>
        <w:tab/>
        <w:t>014</w:t>
      </w:r>
    </w:p>
    <w:p>
      <w:r>
        <w:t>30z</w:t>
        <w:tab/>
        <w:t>G 28 Darmstadt F 1505/16</w:t>
      </w:r>
    </w:p>
    <w:p>
      <w:r>
        <w:t>33</w:t>
        <w:tab/>
        <w:t>S. 156</w:t>
      </w:r>
    </w:p>
    <w:p>
      <w:r>
        <w:t>40</w:t>
        <w:tab/>
        <w:t>p[1{Edelmann}, 2{Heinrich}, 5{s[Buchdrucker]s}]p</w:t>
      </w:r>
    </w:p>
    <w:p>
      <w:r>
        <w:t>43</w:t>
        <w:tab/>
        <w:t>1892</w:t>
      </w:r>
    </w:p>
    <w:p>
      <w:r>
        <w:t>45</w:t>
        <w:tab/>
        <w:t>N 1892</w:t>
      </w:r>
    </w:p>
    <w:p>
      <w:r>
        <w:br/>
        <w:t>30</w:t>
        <w:tab/>
        <w:t>1505/15</w:t>
      </w:r>
    </w:p>
    <w:p>
      <w:r>
        <w:t>30a</w:t>
        <w:tab/>
        <w:t>015</w:t>
      </w:r>
    </w:p>
    <w:p>
      <w:r>
        <w:t>30z</w:t>
        <w:tab/>
        <w:t>G 28 Darmstadt F 1505/15</w:t>
      </w:r>
    </w:p>
    <w:p>
      <w:r>
        <w:t>33</w:t>
        <w:tab/>
        <w:t>S. 156</w:t>
      </w:r>
    </w:p>
    <w:p>
      <w:r>
        <w:t>40</w:t>
        <w:tab/>
        <w:t>p[1{Edelmann}, 2{Katharina Louise} 7{geb. p[Burger]p, Witwe}]p des p[5{s[Buchdrucker]s}s 2{Ludwig} 1{Edelmann}]p</w:t>
      </w:r>
    </w:p>
    <w:p>
      <w:r>
        <w:t>43</w:t>
        <w:tab/>
        <w:t>1891</w:t>
      </w:r>
    </w:p>
    <w:p>
      <w:r>
        <w:t>45</w:t>
        <w:tab/>
        <w:t>N 1891</w:t>
      </w:r>
    </w:p>
    <w:p>
      <w:r>
        <w:br/>
        <w:t>30</w:t>
        <w:tab/>
        <w:t>1504/84</w:t>
      </w:r>
    </w:p>
    <w:p>
      <w:r>
        <w:t>30a</w:t>
        <w:tab/>
        <w:t>016</w:t>
      </w:r>
    </w:p>
    <w:p>
      <w:r>
        <w:t>30z</w:t>
        <w:tab/>
        <w:t>G 28 Darmstadt F 1504/84</w:t>
      </w:r>
    </w:p>
    <w:p>
      <w:r>
        <w:t>33</w:t>
        <w:tab/>
        <w:t>S. 156</w:t>
      </w:r>
    </w:p>
    <w:p>
      <w:r>
        <w:t>40</w:t>
        <w:tab/>
        <w:t>p[1{Edelmann}, 2{Ludwig}, 5{s[Buchdrucker]s}]p</w:t>
      </w:r>
    </w:p>
    <w:p>
      <w:r>
        <w:t>43</w:t>
        <w:tab/>
        <w:t>1888</w:t>
      </w:r>
    </w:p>
    <w:p>
      <w:r>
        <w:t>45</w:t>
        <w:tab/>
        <w:t>N 1888</w:t>
      </w:r>
    </w:p>
    <w:p>
      <w:r>
        <w:br/>
        <w:t>30</w:t>
        <w:tab/>
        <w:t>2702/11</w:t>
      </w:r>
    </w:p>
    <w:p>
      <w:r>
        <w:t>30a</w:t>
        <w:tab/>
        <w:t>017</w:t>
      </w:r>
    </w:p>
    <w:p>
      <w:r>
        <w:t>30z</w:t>
        <w:tab/>
        <w:t>G 28 Darmstadt F 2702/11</w:t>
      </w:r>
    </w:p>
    <w:p>
      <w:r>
        <w:t>33</w:t>
        <w:tab/>
        <w:t>S. 182</w:t>
      </w:r>
    </w:p>
    <w:p>
      <w:r>
        <w:t>40</w:t>
        <w:tab/>
        <w:t>p[1{Faber}, 2{Gustav}, 5{s[Buchhändler]s}]p und p[7{Ehefrau} 2{Johanna}1{&lt;Faber&gt;} 7{geb. p[Schenk]p}]p</w:t>
      </w:r>
    </w:p>
    <w:p>
      <w:r>
        <w:t>43</w:t>
        <w:tab/>
        <w:t>1839</w:t>
      </w:r>
    </w:p>
    <w:p>
      <w:r>
        <w:t>45</w:t>
        <w:tab/>
        <w:t>E 1839</w:t>
      </w:r>
    </w:p>
    <w:p>
      <w:r>
        <w:br/>
        <w:t>30</w:t>
        <w:tab/>
        <w:t>1519/6</w:t>
      </w:r>
    </w:p>
    <w:p>
      <w:r>
        <w:t>30a</w:t>
        <w:tab/>
        <w:t>018</w:t>
      </w:r>
    </w:p>
    <w:p>
      <w:r>
        <w:t>30z</w:t>
        <w:tab/>
        <w:t>G 28 Darmstadt F 1519/6</w:t>
      </w:r>
    </w:p>
    <w:p>
      <w:r>
        <w:t>33</w:t>
        <w:tab/>
        <w:t>S. 212</w:t>
      </w:r>
    </w:p>
    <w:p>
      <w:r>
        <w:t>40</w:t>
        <w:tab/>
        <w:t>p[1{Foltz}, 2{Emilie Louise} 7{geb. p[Fehring]p, Witwe}]p des Redakteurs Jakob Hermann F. und p[5{s[Redakteur]s} 2{Jakob Hermann} 1{Foltz}]p</w:t>
      </w:r>
    </w:p>
    <w:p>
      <w:r>
        <w:t>45</w:t>
        <w:tab/>
        <w:t>s.d.; E V über Kinder</w:t>
      </w:r>
    </w:p>
    <w:p>
      <w:r>
        <w:br/>
        <w:t>30</w:t>
        <w:tab/>
        <w:t>1535/10</w:t>
      </w:r>
    </w:p>
    <w:p>
      <w:r>
        <w:t>30a</w:t>
        <w:tab/>
        <w:t>019</w:t>
      </w:r>
    </w:p>
    <w:p>
      <w:r>
        <w:t>30z</w:t>
        <w:tab/>
        <w:t>G 28 Darmstadt F 1535/10</w:t>
      </w:r>
    </w:p>
    <w:p>
      <w:r>
        <w:t>33</w:t>
        <w:tab/>
        <w:t>S. 245</w:t>
      </w:r>
    </w:p>
    <w:p>
      <w:r>
        <w:t>40</w:t>
        <w:tab/>
        <w:t>p[1{Ganß}, NN., 5{s[Buchdrucker]s} aus 6{o[Lauterbach]o}]p und p[7{Witwe} 2{Katharina Elisabeth}1{&lt;Ganß&gt;} 7{geb. p[Kreitzer]p}]p</w:t>
      </w:r>
    </w:p>
    <w:p>
      <w:r>
        <w:t>43</w:t>
        <w:tab/>
        <w:t>1850</w:t>
      </w:r>
    </w:p>
    <w:p>
      <w:r>
        <w:t>45</w:t>
        <w:tab/>
        <w:t>St 1850</w:t>
      </w:r>
    </w:p>
    <w:p>
      <w:r>
        <w:br/>
        <w:t>30</w:t>
        <w:tab/>
        <w:t>1558/9</w:t>
      </w:r>
    </w:p>
    <w:p>
      <w:r>
        <w:t>30a</w:t>
        <w:tab/>
        <w:t>020</w:t>
      </w:r>
    </w:p>
    <w:p>
      <w:r>
        <w:t>30z</w:t>
        <w:tab/>
        <w:t>G 28 Darmstadt F 1558/9</w:t>
      </w:r>
    </w:p>
    <w:p>
      <w:r>
        <w:t>33</w:t>
        <w:tab/>
        <w:t>S. 293</w:t>
      </w:r>
    </w:p>
    <w:p>
      <w:r>
        <w:t>40</w:t>
        <w:tab/>
        <w:t>p[1{Geiger}, 2{Friedrich August}, 5{o[Buchdrucker]o}]p</w:t>
      </w:r>
    </w:p>
    <w:p>
      <w:r>
        <w:t>43</w:t>
        <w:tab/>
        <w:t>1868</w:t>
      </w:r>
    </w:p>
    <w:p>
      <w:r>
        <w:t>45</w:t>
        <w:tab/>
        <w:t>E 1868</w:t>
      </w:r>
    </w:p>
    <w:p>
      <w:r>
        <w:br/>
        <w:t>30</w:t>
        <w:tab/>
        <w:t>1530/13</w:t>
      </w:r>
    </w:p>
    <w:p>
      <w:r>
        <w:t>30a</w:t>
        <w:tab/>
        <w:t>021</w:t>
      </w:r>
    </w:p>
    <w:p>
      <w:r>
        <w:t>30z</w:t>
        <w:tab/>
        <w:t>G 28 Darmstadt F 1530/13</w:t>
      </w:r>
    </w:p>
    <w:p>
      <w:r>
        <w:t>33</w:t>
        <w:tab/>
        <w:t>S. 308</w:t>
      </w:r>
    </w:p>
    <w:p>
      <w:r>
        <w:t>40</w:t>
        <w:tab/>
        <w:t>p[1{Göbel}, 2{Elisabetha} 7{geb. p[Roth]p, 1. Ehefrau}]p des p[5{s[Buchdrucker]s}s 2{Friedrich Anton} 1{Göbel}]p</w:t>
      </w:r>
    </w:p>
    <w:p>
      <w:r>
        <w:t>43</w:t>
        <w:tab/>
        <w:t>1832 ; 1839 - 1852</w:t>
      </w:r>
    </w:p>
    <w:p>
      <w:r>
        <w:t>45</w:t>
        <w:tab/>
        <w:t>N 1832 1839-1852</w:t>
      </w:r>
    </w:p>
    <w:p>
      <w:r>
        <w:br/>
        <w:t>30</w:t>
        <w:tab/>
        <w:t>1565/13</w:t>
      </w:r>
    </w:p>
    <w:p>
      <w:r>
        <w:t>30a</w:t>
        <w:tab/>
        <w:t>022</w:t>
      </w:r>
    </w:p>
    <w:p>
      <w:r>
        <w:t>30z</w:t>
        <w:tab/>
        <w:t>G 28 Darmstadt F 1565/13</w:t>
      </w:r>
    </w:p>
    <w:p>
      <w:r>
        <w:t>33</w:t>
        <w:tab/>
        <w:t>S. 308</w:t>
      </w:r>
    </w:p>
    <w:p>
      <w:r>
        <w:t>40</w:t>
        <w:tab/>
        <w:t>p[1{Göbel}, 2{Elisabethe} 7{geb. p[Benz]p, 1. Ehefrau}]p des p[5{s[Buchdrucker]s}s 2{Gottlieb Wilhelm} 1{Göbel}]p</w:t>
      </w:r>
    </w:p>
    <w:p>
      <w:r>
        <w:t>43</w:t>
        <w:tab/>
        <w:t>1861 ; 1878 - 1879</w:t>
      </w:r>
    </w:p>
    <w:p>
      <w:r>
        <w:t>45</w:t>
        <w:tab/>
        <w:t>N 1861 1878-1879, T 1861</w:t>
      </w:r>
    </w:p>
    <w:p>
      <w:r>
        <w:br/>
        <w:t>30</w:t>
        <w:tab/>
        <w:t>1531/19</w:t>
      </w:r>
    </w:p>
    <w:p>
      <w:r>
        <w:t>30a</w:t>
        <w:tab/>
        <w:t>023</w:t>
      </w:r>
    </w:p>
    <w:p>
      <w:r>
        <w:t>30z</w:t>
        <w:tab/>
        <w:t>G 28 Darmstadt F 1531/19</w:t>
      </w:r>
    </w:p>
    <w:p>
      <w:r>
        <w:t>33</w:t>
        <w:tab/>
        <w:t>S. 322</w:t>
      </w:r>
    </w:p>
    <w:p>
      <w:r>
        <w:t>40</w:t>
        <w:tab/>
        <w:t>p[1{Götz}, NN., 5{Polizeisoldat}, 7{früher s[Buchhändler]s}]p</w:t>
      </w:r>
    </w:p>
    <w:p>
      <w:r>
        <w:t>43</w:t>
        <w:tab/>
        <w:t>1824 ; 1834 - 1835</w:t>
      </w:r>
    </w:p>
    <w:p>
      <w:r>
        <w:t>45</w:t>
        <w:tab/>
        <w:t>N 1824 1834-1835</w:t>
      </w:r>
    </w:p>
    <w:p>
      <w:r>
        <w:br/>
        <w:t>30</w:t>
        <w:tab/>
        <w:t>1532a/24</w:t>
      </w:r>
    </w:p>
    <w:p>
      <w:r>
        <w:t>30a</w:t>
        <w:tab/>
        <w:t>024</w:t>
      </w:r>
    </w:p>
    <w:p>
      <w:r>
        <w:t>30z</w:t>
        <w:tab/>
        <w:t>G 28 Darmstadt F 1532a/24</w:t>
      </w:r>
    </w:p>
    <w:p>
      <w:r>
        <w:t>33</w:t>
        <w:tab/>
        <w:t>S. 324</w:t>
      </w:r>
    </w:p>
    <w:p>
      <w:r>
        <w:t>40</w:t>
        <w:tab/>
        <w:t>p[1{Götz}, 2{Jacob}, 5{s[Buchbinder]s}, 7{nach Amerika ausgewandert}]p</w:t>
      </w:r>
    </w:p>
    <w:p>
      <w:r>
        <w:t>43</w:t>
        <w:tab/>
        <w:t>1838 - 1840</w:t>
      </w:r>
    </w:p>
    <w:p>
      <w:r>
        <w:t>45</w:t>
        <w:tab/>
        <w:t>V über das Vermögen 1838-1840</w:t>
      </w:r>
    </w:p>
    <w:p>
      <w:r>
        <w:br/>
        <w:t>30</w:t>
        <w:tab/>
        <w:t>2938/8</w:t>
      </w:r>
    </w:p>
    <w:p>
      <w:r>
        <w:t>30a</w:t>
        <w:tab/>
        <w:t>025</w:t>
      </w:r>
    </w:p>
    <w:p>
      <w:r>
        <w:t>30z</w:t>
        <w:tab/>
        <w:t>G 28 Darmstadt F 2938/8</w:t>
      </w:r>
    </w:p>
    <w:p>
      <w:r>
        <w:t>33</w:t>
        <w:tab/>
        <w:t>S. 326</w:t>
      </w:r>
    </w:p>
    <w:p>
      <w:r>
        <w:t>40</w:t>
        <w:tab/>
        <w:t>p[1{Götz}, 2{Margarethe} 7{geb. p[Walz]p, Ehefrau}]p des p[5{s[Buchdruckermeister]s}s 2{Philipp} 1{Götz}]p</w:t>
      </w:r>
    </w:p>
    <w:p>
      <w:r>
        <w:t>43</w:t>
        <w:tab/>
        <w:t>1845</w:t>
      </w:r>
    </w:p>
    <w:p>
      <w:r>
        <w:t>45</w:t>
        <w:tab/>
        <w:t>E 1845</w:t>
      </w:r>
    </w:p>
    <w:p>
      <w:r>
        <w:br/>
        <w:t>30</w:t>
        <w:tab/>
        <w:t>1566/1</w:t>
      </w:r>
    </w:p>
    <w:p>
      <w:r>
        <w:t>30a</w:t>
        <w:tab/>
        <w:t>026</w:t>
      </w:r>
    </w:p>
    <w:p>
      <w:r>
        <w:t>30z</w:t>
        <w:tab/>
        <w:t>G 28 Darmstadt F 1566/1</w:t>
      </w:r>
    </w:p>
    <w:p>
      <w:r>
        <w:t>33</w:t>
        <w:tab/>
        <w:t>S. 335</w:t>
      </w:r>
    </w:p>
    <w:p>
      <w:r>
        <w:t>40</w:t>
        <w:tab/>
        <w:t>p[1{Gräff}, 2{Franz Johann}, 5{s[Buchbindermeister]s}]p</w:t>
      </w:r>
    </w:p>
    <w:p>
      <w:r>
        <w:t>43</w:t>
        <w:tab/>
        <w:t>1879 - 1880</w:t>
      </w:r>
    </w:p>
    <w:p>
      <w:r>
        <w:t>45</w:t>
        <w:tab/>
        <w:t>N 1879-1880</w:t>
      </w:r>
    </w:p>
    <w:p>
      <w:r>
        <w:br/>
        <w:t>30</w:t>
        <w:tab/>
        <w:t>2668/2</w:t>
      </w:r>
    </w:p>
    <w:p>
      <w:r>
        <w:t>30a</w:t>
        <w:tab/>
        <w:t>027</w:t>
      </w:r>
    </w:p>
    <w:p>
      <w:r>
        <w:t>30z</w:t>
        <w:tab/>
        <w:t>G 28 Darmstadt F 2668/2</w:t>
      </w:r>
    </w:p>
    <w:p>
      <w:r>
        <w:t>33</w:t>
        <w:tab/>
        <w:t>S. 337</w:t>
      </w:r>
    </w:p>
    <w:p>
      <w:r>
        <w:t>40</w:t>
        <w:tab/>
        <w:t>p[1{Grässer}, 2{Albert Heinrich}, 5{s[Buchbindermeister]s}]p, und p[7{Ehefrau} 2{Justine}1{&lt;Grässer&gt;} 7{geb. p[Sparschneider]p}]p</w:t>
      </w:r>
    </w:p>
    <w:p>
      <w:r>
        <w:t>43</w:t>
        <w:tab/>
        <w:t>1825 - 1826</w:t>
      </w:r>
    </w:p>
    <w:p>
      <w:r>
        <w:t>45</w:t>
        <w:tab/>
        <w:t>K 1825 1826</w:t>
      </w:r>
    </w:p>
    <w:p>
      <w:r>
        <w:br/>
        <w:t>30</w:t>
        <w:tab/>
        <w:t>1530/6</w:t>
      </w:r>
    </w:p>
    <w:p>
      <w:r>
        <w:t>30a</w:t>
        <w:tab/>
        <w:t>028</w:t>
      </w:r>
    </w:p>
    <w:p>
      <w:r>
        <w:t>30z</w:t>
        <w:tab/>
        <w:t>G 28 Darmstadt F 1530/6</w:t>
      </w:r>
    </w:p>
    <w:p>
      <w:r>
        <w:t>33</w:t>
        <w:tab/>
        <w:t>S. 337</w:t>
      </w:r>
    </w:p>
    <w:p>
      <w:r>
        <w:t>40</w:t>
        <w:tab/>
        <w:t>p[1{Grässer}, 2{Justine} 7{geb. p[Sparschneider]p, Ehefrau}]p des p[5{s[Buchbindermeister]s}s 2{Heinrich Albert} 1{Grässer}]p</w:t>
      </w:r>
    </w:p>
    <w:p>
      <w:r>
        <w:t>43</w:t>
        <w:tab/>
        <w:t>1820 - 1842</w:t>
      </w:r>
    </w:p>
    <w:p>
      <w:r>
        <w:t>45</w:t>
        <w:tab/>
        <w:t>N 1820-1824</w:t>
      </w:r>
    </w:p>
    <w:p>
      <w:r>
        <w:br/>
        <w:t>30</w:t>
        <w:tab/>
        <w:t>1526/9</w:t>
      </w:r>
    </w:p>
    <w:p>
      <w:r>
        <w:t>30a</w:t>
        <w:tab/>
        <w:t>029</w:t>
      </w:r>
    </w:p>
    <w:p>
      <w:r>
        <w:t>30z</w:t>
        <w:tab/>
        <w:t>G 28 Darmstadt F 1526/9</w:t>
      </w:r>
    </w:p>
    <w:p>
      <w:r>
        <w:t>33</w:t>
        <w:tab/>
        <w:t>S. 349</w:t>
      </w:r>
    </w:p>
    <w:p>
      <w:r>
        <w:t>40</w:t>
        <w:tab/>
        <w:t>p[1{Gresser}, 2{Albert Heinrich}, 5{s[Buchbindermeister]s, s[Hofbuchbinder]s}]p</w:t>
      </w:r>
    </w:p>
    <w:p>
      <w:r>
        <w:t>43</w:t>
        <w:tab/>
        <w:t>1821</w:t>
      </w:r>
    </w:p>
    <w:p>
      <w:r>
        <w:t>45</w:t>
        <w:tab/>
        <w:t>K 1821</w:t>
      </w:r>
    </w:p>
    <w:p>
      <w:r>
        <w:br/>
        <w:t>30</w:t>
        <w:tab/>
        <w:t>1569/17</w:t>
      </w:r>
    </w:p>
    <w:p>
      <w:r>
        <w:t>30a</w:t>
        <w:tab/>
        <w:t>030</w:t>
      </w:r>
    </w:p>
    <w:p>
      <w:r>
        <w:t>30z</w:t>
        <w:tab/>
        <w:t>G 28 Darmstadt F 1569/17</w:t>
      </w:r>
    </w:p>
    <w:p>
      <w:r>
        <w:t>33</w:t>
        <w:tab/>
        <w:t>S. 349</w:t>
      </w:r>
    </w:p>
    <w:p>
      <w:r>
        <w:t>40</w:t>
        <w:tab/>
        <w:t>p[1{Gresser}, 2{Albert Heinrich}, 5{s[Buchbindermeister]s, s[Hofbuchbinder]s}]p</w:t>
      </w:r>
    </w:p>
    <w:p>
      <w:r>
        <w:t>43</w:t>
        <w:tab/>
        <w:t>1876 - 1877</w:t>
      </w:r>
    </w:p>
    <w:p>
      <w:r>
        <w:t>45</w:t>
        <w:tab/>
        <w:t>N 1876-1877</w:t>
      </w:r>
    </w:p>
    <w:p>
      <w:r>
        <w:br/>
        <w:t>30</w:t>
        <w:tab/>
        <w:t>1577/5</w:t>
      </w:r>
    </w:p>
    <w:p>
      <w:r>
        <w:t>30a</w:t>
        <w:tab/>
        <w:t>031</w:t>
      </w:r>
    </w:p>
    <w:p>
      <w:r>
        <w:t>30z</w:t>
        <w:tab/>
        <w:t>G 28 Darmstadt F 1577/5</w:t>
      </w:r>
    </w:p>
    <w:p>
      <w:r>
        <w:t>33</w:t>
        <w:tab/>
        <w:t>S. 349</w:t>
      </w:r>
    </w:p>
    <w:p>
      <w:r>
        <w:t>40</w:t>
        <w:tab/>
        <w:t>p[1{Gresser}, 2{Elisabeth Martha} 7{geb. p[Chelius]p, Witwe}]p des p[2{Albert Heinrich} 1{Gresser}, 5{s[Buchbindermeister]s und s[Hofbuchbinder]s}]p</w:t>
      </w:r>
    </w:p>
    <w:p>
      <w:r>
        <w:t>43</w:t>
        <w:tab/>
        <w:t>1889 ; 1892</w:t>
      </w:r>
    </w:p>
    <w:p>
      <w:r>
        <w:t>45</w:t>
        <w:tab/>
        <w:t>N 1889 1892</w:t>
      </w:r>
    </w:p>
    <w:p>
      <w:r>
        <w:br/>
        <w:t>30</w:t>
        <w:tab/>
        <w:t>1556/1</w:t>
      </w:r>
    </w:p>
    <w:p>
      <w:r>
        <w:t>30a</w:t>
        <w:tab/>
        <w:t>032</w:t>
      </w:r>
    </w:p>
    <w:p>
      <w:r>
        <w:t>30z</w:t>
        <w:tab/>
        <w:t>G 28 Darmstadt F 1556/1</w:t>
      </w:r>
    </w:p>
    <w:p>
      <w:r>
        <w:t>33</w:t>
        <w:tab/>
        <w:t>S. 361</w:t>
      </w:r>
    </w:p>
    <w:p>
      <w:r>
        <w:t>40</w:t>
        <w:tab/>
        <w:t>p[1{Groß}, 2{Viktor}, 5{s[Buchdruckereibesitzer]s}]p</w:t>
      </w:r>
    </w:p>
    <w:p>
      <w:r>
        <w:t>43</w:t>
        <w:tab/>
        <w:t>1864</w:t>
      </w:r>
    </w:p>
    <w:p>
      <w:r>
        <w:t>45</w:t>
        <w:tab/>
        <w:t>Forderung 1864</w:t>
      </w:r>
    </w:p>
    <w:p>
      <w:r>
        <w:br/>
        <w:t>30</w:t>
        <w:tab/>
        <w:t>1526/3</w:t>
      </w:r>
    </w:p>
    <w:p>
      <w:r>
        <w:t>30a</w:t>
        <w:tab/>
        <w:t>033</w:t>
      </w:r>
    </w:p>
    <w:p>
      <w:r>
        <w:t>30z</w:t>
        <w:tab/>
        <w:t>G 28 Darmstadt F 1526/3</w:t>
      </w:r>
    </w:p>
    <w:p>
      <w:r>
        <w:t>33</w:t>
        <w:tab/>
        <w:t>S. 365</w:t>
      </w:r>
    </w:p>
    <w:p>
      <w:r>
        <w:t>40</w:t>
        <w:tab/>
        <w:t>p[1{Grünberg}, 2{Friedrich}, 5{s[Buchdrucker]s}]p, und p[7{Ehefrau} 2{Marie}1{&lt;Grünberg&gt;} 7{geb. p[Keßler]p}]p</w:t>
      </w:r>
    </w:p>
    <w:p>
      <w:r>
        <w:t>43</w:t>
        <w:tab/>
        <w:t>1820 - 1821</w:t>
      </w:r>
    </w:p>
    <w:p>
      <w:r>
        <w:t>45</w:t>
        <w:tab/>
        <w:t>N 1820-1821</w:t>
      </w:r>
    </w:p>
    <w:p>
      <w:r>
        <w:br/>
        <w:t>30</w:t>
        <w:tab/>
        <w:t>2668/2</w:t>
      </w:r>
    </w:p>
    <w:p>
      <w:r>
        <w:t>30a</w:t>
        <w:tab/>
        <w:t>034</w:t>
      </w:r>
    </w:p>
    <w:p>
      <w:r>
        <w:t>30z</w:t>
        <w:tab/>
        <w:t>G 28 Darmstadt F 2668/2</w:t>
      </w:r>
    </w:p>
    <w:p>
      <w:r>
        <w:t>33</w:t>
        <w:tab/>
        <w:t>S. 369</w:t>
      </w:r>
    </w:p>
    <w:p>
      <w:r>
        <w:t>40</w:t>
        <w:tab/>
        <w:t>p[1{Grüsser}, 2{Heinrich}, 5{s[Buchbindermeister]s}]p, Eheleute</w:t>
      </w:r>
    </w:p>
    <w:p>
      <w:r>
        <w:t>43</w:t>
        <w:tab/>
        <w:t>1825 - 1826</w:t>
      </w:r>
    </w:p>
    <w:p>
      <w:r>
        <w:t>45</w:t>
        <w:tab/>
        <w:t>K 1825-1826</w:t>
      </w:r>
    </w:p>
    <w:p>
      <w:r>
        <w:br/>
        <w:t>30</w:t>
        <w:tab/>
        <w:t>1704/28</w:t>
      </w:r>
    </w:p>
    <w:p>
      <w:r>
        <w:t>30a</w:t>
        <w:tab/>
        <w:t>035</w:t>
      </w:r>
    </w:p>
    <w:p>
      <w:r>
        <w:t>30z</w:t>
        <w:tab/>
        <w:t>G 28 Darmstadt F 1704/28</w:t>
      </w:r>
    </w:p>
    <w:p>
      <w:r>
        <w:t>33</w:t>
        <w:tab/>
        <w:t>S. 396</w:t>
      </w:r>
    </w:p>
    <w:p>
      <w:r>
        <w:t>40</w:t>
        <w:tab/>
        <w:t>p[1{Hadermann}, 2{Sidonie Amalie Isabelle}, 7{Tochter}]p des _+ p[5{s[Literat]s}en 4{Professor} 2{Carl Heinrich Jacob} 1{Hadermann} von 6{o[Philippseich]o}]p</w:t>
      </w:r>
    </w:p>
    <w:p>
      <w:r>
        <w:t>43</w:t>
        <w:tab/>
        <w:t>1860 ; 1864</w:t>
      </w:r>
    </w:p>
    <w:p>
      <w:r>
        <w:t>45</w:t>
        <w:tab/>
        <w:t>N 1860 1864</w:t>
      </w:r>
    </w:p>
    <w:p>
      <w:r>
        <w:br/>
        <w:t>30</w:t>
        <w:tab/>
        <w:t>1648/9</w:t>
      </w:r>
    </w:p>
    <w:p>
      <w:r>
        <w:t>30a</w:t>
        <w:tab/>
        <w:t>036</w:t>
      </w:r>
    </w:p>
    <w:p>
      <w:r>
        <w:t>30z</w:t>
        <w:tab/>
        <w:t>G 28 Darmstadt F 1648/9</w:t>
      </w:r>
    </w:p>
    <w:p>
      <w:r>
        <w:t>33</w:t>
        <w:tab/>
        <w:t>S. 396</w:t>
      </w:r>
    </w:p>
    <w:p>
      <w:r>
        <w:t>40</w:t>
        <w:tab/>
        <w:t>p[1{Hädrich/Hädderich}, 2{Christine Katharine Elisabethe} 7{geb. p[Heß]p, Ehefrau}]p des p[5{s[Buchdrucker]s}s 2{Joh. Peter} 1{Hädrich/Hädderich}]p</w:t>
      </w:r>
    </w:p>
    <w:p>
      <w:r>
        <w:t>43</w:t>
        <w:tab/>
        <w:t>1851 - 1853</w:t>
      </w:r>
    </w:p>
    <w:p>
      <w:r>
        <w:t>45</w:t>
        <w:tab/>
        <w:t>N 1851-1853</w:t>
      </w:r>
    </w:p>
    <w:p>
      <w:r>
        <w:br/>
        <w:t>30</w:t>
        <w:tab/>
        <w:t>1734/1</w:t>
      </w:r>
    </w:p>
    <w:p>
      <w:r>
        <w:t>30a</w:t>
        <w:tab/>
        <w:t>037</w:t>
      </w:r>
    </w:p>
    <w:p>
      <w:r>
        <w:t>30z</w:t>
        <w:tab/>
        <w:t>G 28 Darmstadt F 1734/1</w:t>
      </w:r>
    </w:p>
    <w:p>
      <w:r>
        <w:t>33</w:t>
        <w:tab/>
        <w:t>S. 397</w:t>
      </w:r>
    </w:p>
    <w:p>
      <w:r>
        <w:t>40</w:t>
        <w:tab/>
        <w:t>p[1{Hädrich}, 2{Peter Johann}, 5{s[Buchdrucker]s}]p</w:t>
      </w:r>
    </w:p>
    <w:p>
      <w:r>
        <w:t>43</w:t>
        <w:tab/>
        <w:t>1884</w:t>
      </w:r>
    </w:p>
    <w:p>
      <w:r>
        <w:t>45</w:t>
        <w:tab/>
        <w:t>N 1884</w:t>
      </w:r>
    </w:p>
    <w:p>
      <w:r>
        <w:br/>
        <w:t>30</w:t>
        <w:tab/>
        <w:t>1327</w:t>
      </w:r>
    </w:p>
    <w:p>
      <w:r>
        <w:t>30a</w:t>
        <w:tab/>
        <w:t>038</w:t>
      </w:r>
    </w:p>
    <w:p>
      <w:r>
        <w:t>30z</w:t>
        <w:tab/>
        <w:t>G 28 Darmstadt F 1327</w:t>
      </w:r>
    </w:p>
    <w:p>
      <w:r>
        <w:t>40</w:t>
        <w:tab/>
        <w:t>p[1{Hammer}, 2{Carl}, 5{s[Buchbindermeister]s}]p</w:t>
      </w:r>
    </w:p>
    <w:p>
      <w:r>
        <w:t>43</w:t>
        <w:tab/>
        <w:t>1859</w:t>
      </w:r>
    </w:p>
    <w:p>
      <w:r>
        <w:t>45</w:t>
        <w:tab/>
        <w:t>Ehevertrag 1859</w:t>
      </w:r>
    </w:p>
    <w:p>
      <w:r>
        <w:br/>
        <w:t>30</w:t>
        <w:tab/>
        <w:t>1693/14</w:t>
      </w:r>
    </w:p>
    <w:p>
      <w:r>
        <w:t>30a</w:t>
        <w:tab/>
        <w:t>039</w:t>
      </w:r>
    </w:p>
    <w:p>
      <w:r>
        <w:t>30z</w:t>
        <w:tab/>
        <w:t>G 28 Darmstadt F 1693/14</w:t>
      </w:r>
    </w:p>
    <w:p>
      <w:r>
        <w:t>33</w:t>
        <w:tab/>
        <w:t>S. 404</w:t>
      </w:r>
    </w:p>
    <w:p>
      <w:r>
        <w:t>40</w:t>
        <w:tab/>
        <w:t>p[1{Hauser}, 2{Carl Joh.}, 5{s[Buchbinder]s}]p</w:t>
      </w:r>
    </w:p>
    <w:p>
      <w:r>
        <w:t>43</w:t>
        <w:tab/>
        <w:t>1857</w:t>
      </w:r>
    </w:p>
    <w:p>
      <w:r>
        <w:t>45</w:t>
        <w:tab/>
        <w:t>N 1857</w:t>
      </w:r>
    </w:p>
    <w:p>
      <w:r>
        <w:br/>
        <w:t>30</w:t>
        <w:tab/>
        <w:t>1729/11</w:t>
      </w:r>
    </w:p>
    <w:p>
      <w:r>
        <w:t>30a</w:t>
        <w:tab/>
        <w:t>040</w:t>
      </w:r>
    </w:p>
    <w:p>
      <w:r>
        <w:t>30z</w:t>
        <w:tab/>
        <w:t>G 28 Darmstadt F 1729/11</w:t>
      </w:r>
    </w:p>
    <w:p>
      <w:r>
        <w:t>33</w:t>
        <w:tab/>
        <w:t>S. 408</w:t>
      </w:r>
    </w:p>
    <w:p>
      <w:r>
        <w:t>40</w:t>
        <w:tab/>
        <w:t>p[1{Hahn}, 2{Katharina} 7{geb. p[Bender]p, Witwe}]p des p[5{s[Buchführer]s}s 2{Ludwig} 1{Hahn}]p</w:t>
      </w:r>
    </w:p>
    <w:p>
      <w:r>
        <w:t>43</w:t>
        <w:tab/>
        <w:t>1882 - 1883</w:t>
      </w:r>
    </w:p>
    <w:p>
      <w:r>
        <w:t>45</w:t>
        <w:tab/>
        <w:t>N 1882-1883</w:t>
      </w:r>
    </w:p>
    <w:p>
      <w:r>
        <w:br/>
        <w:t>30</w:t>
        <w:tab/>
        <w:t>1539a/11</w:t>
      </w:r>
    </w:p>
    <w:p>
      <w:r>
        <w:t>30a</w:t>
        <w:tab/>
        <w:t>041</w:t>
      </w:r>
    </w:p>
    <w:p>
      <w:r>
        <w:t>30z</w:t>
        <w:tab/>
        <w:t>G 28 Darmstadt F 1539a/11</w:t>
      </w:r>
    </w:p>
    <w:p>
      <w:r>
        <w:t>33</w:t>
        <w:tab/>
        <w:t>S. 434</w:t>
      </w:r>
    </w:p>
    <w:p>
      <w:r>
        <w:t>40</w:t>
        <w:tab/>
        <w:t>p[1{Hartung}, 2{Georg Friedrich}, preußischer 5{s[Hofbuchdrucker]s} zu 6{o[Königsberg]o}]p</w:t>
      </w:r>
    </w:p>
    <w:p>
      <w:r>
        <w:t>43</w:t>
        <w:tab/>
        <w:t>1820</w:t>
      </w:r>
    </w:p>
    <w:p>
      <w:r>
        <w:t>45</w:t>
        <w:tab/>
        <w:t>E 1820</w:t>
      </w:r>
    </w:p>
    <w:p>
      <w:r>
        <w:br/>
        <w:t>30</w:t>
        <w:tab/>
        <w:t>1635/8</w:t>
      </w:r>
    </w:p>
    <w:p>
      <w:r>
        <w:t>30a</w:t>
        <w:tab/>
        <w:t>042</w:t>
      </w:r>
    </w:p>
    <w:p>
      <w:r>
        <w:t>30z</w:t>
        <w:tab/>
        <w:t>G 28 Darmstadt F 1635/8</w:t>
      </w:r>
    </w:p>
    <w:p>
      <w:r>
        <w:t>33</w:t>
        <w:tab/>
        <w:t>S. 434</w:t>
      </w:r>
    </w:p>
    <w:p>
      <w:r>
        <w:t>40</w:t>
        <w:tab/>
        <w:t>p[1{Haselbeck}, 2{Anastasius}, 5{s[Buchbindermeister]s}]p; p[1{Haselbeck}, 7{1. Ehefrau} 2{Johanne} 7{geb. p[Wüst]p}]p; p[1{Haselbeck}, 7{Witwe} 2{Catharina} 7{geb. p[Herrmann]p}]p</w:t>
      </w:r>
    </w:p>
    <w:p>
      <w:r>
        <w:t>43</w:t>
        <w:tab/>
        <w:t>1819 ; 1836</w:t>
      </w:r>
    </w:p>
    <w:p>
      <w:r>
        <w:t>45</w:t>
        <w:tab/>
        <w:t>E N 1819 1836</w:t>
      </w:r>
    </w:p>
    <w:p>
      <w:r>
        <w:br/>
        <w:t>30</w:t>
        <w:tab/>
        <w:t>1696/25</w:t>
      </w:r>
    </w:p>
    <w:p>
      <w:r>
        <w:t>30a</w:t>
        <w:tab/>
        <w:t>043</w:t>
      </w:r>
    </w:p>
    <w:p>
      <w:r>
        <w:t>30z</w:t>
        <w:tab/>
        <w:t>G 28 Darmstadt F 1696/25</w:t>
      </w:r>
    </w:p>
    <w:p>
      <w:r>
        <w:t>33</w:t>
        <w:tab/>
        <w:t>S. 449</w:t>
      </w:r>
    </w:p>
    <w:p>
      <w:r>
        <w:t>40</w:t>
        <w:tab/>
        <w:t>p[1{Hecht}, 2{Friedrich Wilhelm}, 5{Schriftsetzer und s[Buchdrucker]s}]p</w:t>
      </w:r>
    </w:p>
    <w:p>
      <w:r>
        <w:t>43</w:t>
        <w:tab/>
        <w:t>1859</w:t>
      </w:r>
    </w:p>
    <w:p>
      <w:r>
        <w:t>45</w:t>
        <w:tab/>
        <w:t>N 1859</w:t>
      </w:r>
    </w:p>
    <w:p>
      <w:r>
        <w:br/>
        <w:t>30</w:t>
        <w:tab/>
        <w:t>1645/35</w:t>
      </w:r>
    </w:p>
    <w:p>
      <w:r>
        <w:t>30a</w:t>
        <w:tab/>
        <w:t>044</w:t>
      </w:r>
    </w:p>
    <w:p>
      <w:r>
        <w:t>30z</w:t>
        <w:tab/>
        <w:t>G 28 Darmstadt F 1645/35</w:t>
      </w:r>
    </w:p>
    <w:p>
      <w:r>
        <w:t>33</w:t>
        <w:tab/>
        <w:t>S. 449</w:t>
      </w:r>
    </w:p>
    <w:p>
      <w:r>
        <w:t>40</w:t>
        <w:tab/>
        <w:t>p[1{Hecht}, 2{Maria Katharina} geb. NN, 7{Ehefrau}]p des p[5{Schriftsetzers / s[Buchdrucker]s}s 2{Friedch Wilhelm} 1{Hecht}]p</w:t>
      </w:r>
    </w:p>
    <w:p>
      <w:r>
        <w:t>43</w:t>
        <w:tab/>
        <w:t>1851</w:t>
      </w:r>
    </w:p>
    <w:p>
      <w:r>
        <w:t>45</w:t>
        <w:tab/>
        <w:t>St 1851</w:t>
      </w:r>
    </w:p>
    <w:p>
      <w:r>
        <w:br/>
        <w:t>30</w:t>
        <w:tab/>
        <w:t>1776/8</w:t>
      </w:r>
    </w:p>
    <w:p>
      <w:r>
        <w:t>30a</w:t>
        <w:tab/>
        <w:t>045</w:t>
      </w:r>
    </w:p>
    <w:p>
      <w:r>
        <w:t>30z</w:t>
        <w:tab/>
        <w:t>G 28 Darmstadt F 1776/8</w:t>
      </w:r>
    </w:p>
    <w:p>
      <w:r>
        <w:t>33</w:t>
        <w:tab/>
        <w:t>S. 452</w:t>
      </w:r>
    </w:p>
    <w:p>
      <w:r>
        <w:t>40</w:t>
        <w:tab/>
        <w:t>p[1{Heedt}, 2{Ernestine} 7{geb. p[Fillmann]p, Ehefrau}]p des p[5{s[Buchdrucker]s}s 2{Matthias} 1{Heedt}]p, geisteskrank</w:t>
      </w:r>
    </w:p>
    <w:p>
      <w:r>
        <w:t>43</w:t>
        <w:tab/>
        <w:t>1888 - 1915</w:t>
      </w:r>
    </w:p>
    <w:p>
      <w:r>
        <w:t>45</w:t>
        <w:tab/>
        <w:t>V 1888-1915</w:t>
      </w:r>
    </w:p>
    <w:p>
      <w:r>
        <w:br/>
        <w:t>30</w:t>
        <w:tab/>
        <w:t>1640/16a</w:t>
      </w:r>
    </w:p>
    <w:p>
      <w:r>
        <w:t>30a</w:t>
        <w:tab/>
        <w:t>046</w:t>
      </w:r>
    </w:p>
    <w:p>
      <w:r>
        <w:t>30z</w:t>
        <w:tab/>
        <w:t>G 28 Darmstadt F 1640/16a</w:t>
      </w:r>
    </w:p>
    <w:p>
      <w:r>
        <w:t>33</w:t>
        <w:tab/>
        <w:t>S. 453</w:t>
      </w:r>
    </w:p>
    <w:p>
      <w:r>
        <w:t>40</w:t>
        <w:tab/>
        <w:t>p[1{Heger}, 2{Friedrich Karl Wilhelm}, 5{s[Buchdrucker]s / Schriftsetzer} aus 6{o[Erfurt]o}]p</w:t>
      </w:r>
    </w:p>
    <w:p>
      <w:r>
        <w:t>43</w:t>
        <w:tab/>
        <w:t>1841 - 1842</w:t>
      </w:r>
    </w:p>
    <w:p>
      <w:r>
        <w:t>45</w:t>
        <w:tab/>
        <w:t>N 1841-1842</w:t>
      </w:r>
    </w:p>
    <w:p>
      <w:r>
        <w:br/>
        <w:t>30</w:t>
        <w:tab/>
        <w:t>1639/23</w:t>
      </w:r>
    </w:p>
    <w:p>
      <w:r>
        <w:t>30a</w:t>
        <w:tab/>
        <w:t>047</w:t>
      </w:r>
    </w:p>
    <w:p>
      <w:r>
        <w:t>30z</w:t>
        <w:tab/>
        <w:t>G 28 Darmstadt F 1639/23</w:t>
      </w:r>
    </w:p>
    <w:p>
      <w:r>
        <w:t>33</w:t>
        <w:tab/>
        <w:t>S. 458</w:t>
      </w:r>
    </w:p>
    <w:p>
      <w:r>
        <w:t>40</w:t>
        <w:tab/>
        <w:t>p[1{Heil}, 2{Eduard}, 5{s[Buchhändler]s}]p</w:t>
      </w:r>
    </w:p>
    <w:p>
      <w:r>
        <w:t>43</w:t>
        <w:tab/>
        <w:t>1838 - 1839</w:t>
      </w:r>
    </w:p>
    <w:p>
      <w:r>
        <w:t>45</w:t>
        <w:tab/>
        <w:t>N 1838-1839</w:t>
      </w:r>
    </w:p>
    <w:p>
      <w:r>
        <w:br/>
        <w:t>30</w:t>
        <w:tab/>
        <w:t>1699/10</w:t>
      </w:r>
    </w:p>
    <w:p>
      <w:r>
        <w:t>30a</w:t>
        <w:tab/>
        <w:t>048</w:t>
      </w:r>
    </w:p>
    <w:p>
      <w:r>
        <w:t>30z</w:t>
        <w:tab/>
        <w:t>G 28 Darmstadt F 1699/10</w:t>
      </w:r>
    </w:p>
    <w:p>
      <w:r>
        <w:t>33</w:t>
        <w:tab/>
        <w:t>S. 460</w:t>
      </w:r>
    </w:p>
    <w:p>
      <w:r>
        <w:t>40</w:t>
        <w:tab/>
        <w:t>p[1{Heyl}, 2{Heinrich}, 5{s[Buchbindermeister]s}]p</w:t>
      </w:r>
    </w:p>
    <w:p>
      <w:r>
        <w:t>43</w:t>
        <w:tab/>
        <w:t>1860 - 1861</w:t>
      </w:r>
    </w:p>
    <w:p>
      <w:r>
        <w:t>45</w:t>
        <w:tab/>
        <w:t>N 1860-1861</w:t>
      </w:r>
    </w:p>
    <w:p>
      <w:r>
        <w:br/>
        <w:t>30</w:t>
        <w:tab/>
        <w:t>1760/5</w:t>
      </w:r>
    </w:p>
    <w:p>
      <w:r>
        <w:t>30a</w:t>
        <w:tab/>
        <w:t>049</w:t>
      </w:r>
    </w:p>
    <w:p>
      <w:r>
        <w:t>30z</w:t>
        <w:tab/>
        <w:t>G 28 Darmstadt F 1760/5</w:t>
      </w:r>
    </w:p>
    <w:p>
      <w:r>
        <w:t>33</w:t>
        <w:tab/>
        <w:t>S. 469</w:t>
      </w:r>
    </w:p>
    <w:p>
      <w:r>
        <w:t>40</w:t>
        <w:tab/>
        <w:t>p[1{Heinemann}, 2{Ernst}, 5{s[Buchhändler]s}, 7{dann Rentner}]p und p[7{Witwe} 2{Louise}1{&lt;Heinemann&gt;} 7{geb. p[Reuling]p}]p</w:t>
      </w:r>
    </w:p>
    <w:p>
      <w:r>
        <w:t>43</w:t>
        <w:tab/>
        <w:t>1898 - 1899</w:t>
      </w:r>
    </w:p>
    <w:p>
      <w:r>
        <w:t>45</w:t>
        <w:tab/>
        <w:t>T N 1898-1899</w:t>
      </w:r>
    </w:p>
    <w:p>
      <w:r>
        <w:br/>
        <w:t>30</w:t>
        <w:tab/>
        <w:t>1755/13</w:t>
      </w:r>
    </w:p>
    <w:p>
      <w:r>
        <w:t>30a</w:t>
        <w:tab/>
        <w:t>050</w:t>
      </w:r>
    </w:p>
    <w:p>
      <w:r>
        <w:t>30z</w:t>
        <w:tab/>
        <w:t>G 28 Darmstadt F 1755/13</w:t>
      </w:r>
    </w:p>
    <w:p>
      <w:r>
        <w:t>33</w:t>
        <w:tab/>
        <w:t>S. 470</w:t>
      </w:r>
    </w:p>
    <w:p>
      <w:r>
        <w:t>40</w:t>
        <w:tab/>
        <w:t>p[1{Heinemann}, 2{Wilhelm}, 5{s[Buchhändler]s}]p</w:t>
      </w:r>
    </w:p>
    <w:p>
      <w:r>
        <w:t>43</w:t>
        <w:tab/>
        <w:t>1891 ; 1896</w:t>
      </w:r>
    </w:p>
    <w:p>
      <w:r>
        <w:t>45</w:t>
        <w:tab/>
        <w:t>T N 1891 1896</w:t>
      </w:r>
    </w:p>
    <w:p>
      <w:r>
        <w:br/>
        <w:t>30</w:t>
        <w:tab/>
        <w:t>1718/17</w:t>
      </w:r>
    </w:p>
    <w:p>
      <w:r>
        <w:t>30a</w:t>
        <w:tab/>
        <w:t>051</w:t>
      </w:r>
    </w:p>
    <w:p>
      <w:r>
        <w:t>30z</w:t>
        <w:tab/>
        <w:t>G 28 Darmstadt F 1718/17</w:t>
      </w:r>
    </w:p>
    <w:p>
      <w:r>
        <w:t>33</w:t>
        <w:tab/>
        <w:t>S. 480</w:t>
      </w:r>
    </w:p>
    <w:p>
      <w:r>
        <w:t>40</w:t>
        <w:tab/>
        <w:t>p[1{Helfrich}, 2{Elisabethe} 7{geb. p[Frisch]p, 1. Ehefrau}]p des p[5{s[Buchbinder]s}s 2{Wilhelm Friedrich} 1{Helfrich}]p</w:t>
      </w:r>
    </w:p>
    <w:p>
      <w:r>
        <w:t>43</w:t>
        <w:tab/>
        <w:t>1875</w:t>
      </w:r>
    </w:p>
    <w:p>
      <w:r>
        <w:t>45</w:t>
        <w:tab/>
        <w:t>N 1875, E 1875</w:t>
      </w:r>
    </w:p>
    <w:p>
      <w:r>
        <w:br/>
        <w:t>30</w:t>
        <w:tab/>
        <w:t>1751/9</w:t>
      </w:r>
    </w:p>
    <w:p>
      <w:r>
        <w:t>30a</w:t>
        <w:tab/>
        <w:t>052</w:t>
      </w:r>
    </w:p>
    <w:p>
      <w:r>
        <w:t>30z</w:t>
        <w:tab/>
        <w:t>G 28 Darmstadt F 1751/9</w:t>
      </w:r>
    </w:p>
    <w:p>
      <w:r>
        <w:t>33</w:t>
        <w:tab/>
        <w:t>S. 480</w:t>
      </w:r>
    </w:p>
    <w:p>
      <w:r>
        <w:t>40</w:t>
        <w:tab/>
        <w:t>p[1{Helfrich}, 2{Elise}, 7{Tochter 1. Ehe} des _+ 5{s[Buchbinder]s}s 2{Wilhelm} 1{Helfrich}]p</w:t>
      </w:r>
    </w:p>
    <w:p>
      <w:r>
        <w:t>43</w:t>
        <w:tab/>
        <w:t>1880 - 1894</w:t>
      </w:r>
    </w:p>
    <w:p>
      <w:r>
        <w:t>45</w:t>
        <w:tab/>
        <w:t>V 1880-1894</w:t>
      </w:r>
    </w:p>
    <w:p>
      <w:r>
        <w:br/>
        <w:t>30</w:t>
        <w:tab/>
        <w:t>1726/23</w:t>
      </w:r>
    </w:p>
    <w:p>
      <w:r>
        <w:t>30a</w:t>
        <w:tab/>
        <w:t>053</w:t>
      </w:r>
    </w:p>
    <w:p>
      <w:r>
        <w:t>30z</w:t>
        <w:tab/>
        <w:t>G 28 Darmstadt F 1726/23</w:t>
      </w:r>
    </w:p>
    <w:p>
      <w:r>
        <w:t>33</w:t>
        <w:tab/>
        <w:t>S. 481</w:t>
      </w:r>
    </w:p>
    <w:p>
      <w:r>
        <w:t>40</w:t>
        <w:tab/>
        <w:t>p[1{Helfrich}, 2{Wilhelm Friedrich}, 5{s[Buchbinder]s}]p</w:t>
      </w:r>
    </w:p>
    <w:p>
      <w:r>
        <w:t>43</w:t>
        <w:tab/>
        <w:t>1880 - 1881</w:t>
      </w:r>
    </w:p>
    <w:p>
      <w:r>
        <w:t>45</w:t>
        <w:tab/>
        <w:t>N 1880-1881</w:t>
      </w:r>
    </w:p>
    <w:p>
      <w:r>
        <w:br/>
        <w:t>30</w:t>
        <w:tab/>
        <w:t>1745/2</w:t>
      </w:r>
    </w:p>
    <w:p>
      <w:r>
        <w:t>30a</w:t>
        <w:tab/>
        <w:t>054</w:t>
      </w:r>
    </w:p>
    <w:p>
      <w:r>
        <w:t>30z</w:t>
        <w:tab/>
        <w:t>G 28 Darmstadt F 1745/2</w:t>
      </w:r>
    </w:p>
    <w:p>
      <w:r>
        <w:t>33</w:t>
        <w:tab/>
        <w:t>S. 485</w:t>
      </w:r>
    </w:p>
    <w:p>
      <w:r>
        <w:t>40</w:t>
        <w:tab/>
        <w:t>p[1{Hemprich}, 2{Georg Paul}, aus 6{o[Ziesar]o}, 5{s[Buchbinder]s}, 7{dann Lazarettgehilfe in der Schutztruppe in Ostafrika}]p</w:t>
      </w:r>
    </w:p>
    <w:p>
      <w:r>
        <w:t>43</w:t>
        <w:tab/>
        <w:t>1892</w:t>
      </w:r>
    </w:p>
    <w:p>
      <w:r>
        <w:t>45</w:t>
        <w:tab/>
        <w:t>N 1892</w:t>
      </w:r>
    </w:p>
    <w:p>
      <w:r>
        <w:br/>
        <w:t>30</w:t>
        <w:tab/>
        <w:t>1726/36</w:t>
      </w:r>
    </w:p>
    <w:p>
      <w:r>
        <w:t>30a</w:t>
        <w:tab/>
        <w:t>055</w:t>
      </w:r>
    </w:p>
    <w:p>
      <w:r>
        <w:t>30z</w:t>
        <w:tab/>
        <w:t>G 28 Darmstadt F 1726/36</w:t>
      </w:r>
    </w:p>
    <w:p>
      <w:r>
        <w:t>33</w:t>
        <w:tab/>
        <w:t>S. 489</w:t>
      </w:r>
    </w:p>
    <w:p>
      <w:r>
        <w:t>40</w:t>
        <w:tab/>
        <w:t>p[1{Henning}, 2{Wilhelm}, 5{s[Buchdrucker]s}]p</w:t>
      </w:r>
    </w:p>
    <w:p>
      <w:r>
        <w:t>43</w:t>
        <w:tab/>
        <w:t>1881</w:t>
      </w:r>
    </w:p>
    <w:p>
      <w:r>
        <w:t>45</w:t>
        <w:tab/>
        <w:t>N 1881</w:t>
      </w:r>
    </w:p>
    <w:p>
      <w:r>
        <w:br/>
        <w:t>30</w:t>
        <w:tab/>
        <w:t>1743/12</w:t>
      </w:r>
    </w:p>
    <w:p>
      <w:r>
        <w:t>30a</w:t>
        <w:tab/>
        <w:t>056</w:t>
      </w:r>
    </w:p>
    <w:p>
      <w:r>
        <w:t>30z</w:t>
        <w:tab/>
        <w:t>G 28 Darmstadt F 1743/12</w:t>
      </w:r>
    </w:p>
    <w:p>
      <w:r>
        <w:t>33</w:t>
        <w:tab/>
        <w:t>S. 495</w:t>
      </w:r>
    </w:p>
    <w:p>
      <w:r>
        <w:t>40</w:t>
        <w:tab/>
        <w:t>p[1{Herbert}, 2{Friedericke Marie} 7{geb. p[Fey]p, Witwe}]p des p[5{s[Hofbuchdrucker]s}s 2{Friedrich} 1{Herbert}]p und Hofbuchdrucker Friedrich Herbert, Geschäftsinventare</w:t>
      </w:r>
    </w:p>
    <w:p>
      <w:r>
        <w:t>43</w:t>
        <w:tab/>
        <w:t>1878 ; 1888 - 1891</w:t>
      </w:r>
    </w:p>
    <w:p>
      <w:r>
        <w:t>45</w:t>
        <w:tab/>
        <w:t>N 1878 1888-1891</w:t>
      </w:r>
    </w:p>
    <w:p>
      <w:r>
        <w:br/>
        <w:t>30</w:t>
        <w:tab/>
        <w:t>1735/22</w:t>
      </w:r>
    </w:p>
    <w:p>
      <w:r>
        <w:t>30a</w:t>
        <w:tab/>
        <w:t>057</w:t>
      </w:r>
    </w:p>
    <w:p>
      <w:r>
        <w:t>30z</w:t>
        <w:tab/>
        <w:t>G 28 Darmstadt F 1735/22</w:t>
      </w:r>
    </w:p>
    <w:p>
      <w:r>
        <w:t>33</w:t>
        <w:tab/>
        <w:t>S. 495</w:t>
      </w:r>
    </w:p>
    <w:p>
      <w:r>
        <w:t>40</w:t>
        <w:tab/>
        <w:t>p[1{Herbert}, 2{Johann Conrad}, 5{s[Buchdruckereibesitzer]s}]p, und p[7{Witwe} 2{Sophie Anna} 1{Herbert} 7{geb. p[Möser]p}]p</w:t>
      </w:r>
    </w:p>
    <w:p>
      <w:r>
        <w:t>43</w:t>
        <w:tab/>
        <w:t>1861 ; 1863 ; 1870 ; 1873 ; 1882 ; 1885</w:t>
      </w:r>
    </w:p>
    <w:p>
      <w:r>
        <w:t>45</w:t>
        <w:tab/>
        <w:t>T N 1861 1863 1870 1873 1882 1885</w:t>
      </w:r>
    </w:p>
    <w:p>
      <w:r>
        <w:br/>
        <w:t>30</w:t>
        <w:tab/>
        <w:t>1641/9</w:t>
      </w:r>
    </w:p>
    <w:p>
      <w:r>
        <w:t>30a</w:t>
        <w:tab/>
        <w:t>058</w:t>
      </w:r>
    </w:p>
    <w:p>
      <w:r>
        <w:t>30z</w:t>
        <w:tab/>
        <w:t>G 28 Darmstadt F 1641/9</w:t>
      </w:r>
    </w:p>
    <w:p>
      <w:r>
        <w:t>33</w:t>
        <w:tab/>
        <w:t>S. 496</w:t>
      </w:r>
    </w:p>
    <w:p>
      <w:r>
        <w:t>40</w:t>
        <w:tab/>
        <w:t>p[1{Herbig}, 2{Hermann}, 5{s[Buchhandlungsgehilfe]s}]p</w:t>
      </w:r>
    </w:p>
    <w:p>
      <w:r>
        <w:t>43</w:t>
        <w:tab/>
        <w:t>1842</w:t>
      </w:r>
    </w:p>
    <w:p>
      <w:r>
        <w:t>45</w:t>
        <w:tab/>
        <w:t>St 1842</w:t>
      </w:r>
    </w:p>
    <w:p>
      <w:r>
        <w:br/>
        <w:t>30</w:t>
        <w:tab/>
        <w:t>1641/49</w:t>
      </w:r>
    </w:p>
    <w:p>
      <w:r>
        <w:t>30a</w:t>
        <w:tab/>
        <w:t>059</w:t>
      </w:r>
    </w:p>
    <w:p>
      <w:r>
        <w:t>30z</w:t>
        <w:tab/>
        <w:t>G 28 Darmstadt F 1641/49</w:t>
      </w:r>
    </w:p>
    <w:p>
      <w:r>
        <w:t>33</w:t>
        <w:tab/>
        <w:t>S. 527</w:t>
      </w:r>
    </w:p>
    <w:p>
      <w:r>
        <w:t>40</w:t>
        <w:tab/>
        <w:t>p[1{Heyer}, 2{Henriette} 7{geb. p[Witte]p, Witwe}]p des p[5{s[Hofbuchhändler]s}s 2{Johann Wilhelm} 1{Heyer}]p</w:t>
      </w:r>
    </w:p>
    <w:p>
      <w:r>
        <w:t>43</w:t>
        <w:tab/>
        <w:t>1829 - 1834</w:t>
      </w:r>
    </w:p>
    <w:p>
      <w:r>
        <w:t>45</w:t>
        <w:tab/>
        <w:t>K 1829-1834</w:t>
      </w:r>
    </w:p>
    <w:p>
      <w:r>
        <w:br/>
        <w:t>30</w:t>
        <w:tab/>
        <w:t>1634/15</w:t>
      </w:r>
    </w:p>
    <w:p>
      <w:r>
        <w:t>30a</w:t>
        <w:tab/>
        <w:t>060</w:t>
      </w:r>
    </w:p>
    <w:p>
      <w:r>
        <w:t>30z</w:t>
        <w:tab/>
        <w:t>G 28 Darmstadt F 1634/15</w:t>
      </w:r>
    </w:p>
    <w:p>
      <w:r>
        <w:t>33</w:t>
        <w:tab/>
        <w:t>S. 527</w:t>
      </w:r>
    </w:p>
    <w:p>
      <w:r>
        <w:t>40</w:t>
        <w:tab/>
        <w:t>p[1{Heyer}, 2{Henriette} 7{geb. p[Witte]p, Witwe}]p des p[5{s[Hofbuchhändler]s}s 2{Johann Wilhelm} 1{Heyer}]p</w:t>
      </w:r>
    </w:p>
    <w:p>
      <w:r>
        <w:t>41</w:t>
        <w:tab/>
        <w:t>Veräußerungsversuche 1829-1844</w:t>
      </w:r>
    </w:p>
    <w:p>
      <w:r>
        <w:t>43</w:t>
        <w:tab/>
        <w:t>1834</w:t>
      </w:r>
    </w:p>
    <w:p>
      <w:r>
        <w:t>45</w:t>
        <w:tab/>
        <w:t>K 1834</w:t>
      </w:r>
    </w:p>
    <w:p>
      <w:r>
        <w:br/>
        <w:t>30</w:t>
        <w:tab/>
        <w:t>1710/14</w:t>
      </w:r>
    </w:p>
    <w:p>
      <w:r>
        <w:t>30a</w:t>
        <w:tab/>
        <w:t>061</w:t>
      </w:r>
    </w:p>
    <w:p>
      <w:r>
        <w:t>30z</w:t>
        <w:tab/>
        <w:t>G 28 Darmstadt F 1710/14</w:t>
      </w:r>
    </w:p>
    <w:p>
      <w:r>
        <w:t>33</w:t>
        <w:tab/>
        <w:t>S. 548</w:t>
      </w:r>
    </w:p>
    <w:p>
      <w:r>
        <w:t>40</w:t>
        <w:tab/>
        <w:t>p[1{Hisgen}, 2{Heinrich Adam}, 5{s[Buchbindermeister]s}, in 6{o[&lt;USA&gt;]oAmerika}]p und p[7{geschiedene Ehefrau} 2{Johannette Katharine Appolonie} 1{Hisgen} 7{geb. p[Preiß]p vw. Büchler}]p</w:t>
      </w:r>
    </w:p>
    <w:p>
      <w:r>
        <w:t>43</w:t>
        <w:tab/>
        <w:t>1867 - 1869</w:t>
      </w:r>
    </w:p>
    <w:p>
      <w:r>
        <w:t>45</w:t>
        <w:tab/>
        <w:t>N 1867-1869</w:t>
      </w:r>
    </w:p>
    <w:p>
      <w:r>
        <w:br/>
        <w:t>30</w:t>
        <w:tab/>
        <w:t>1769/4</w:t>
      </w:r>
    </w:p>
    <w:p>
      <w:r>
        <w:t>30a</w:t>
        <w:tab/>
        <w:t>062</w:t>
      </w:r>
    </w:p>
    <w:p>
      <w:r>
        <w:t>30z</w:t>
        <w:tab/>
        <w:t>G 28 Darmstadt F 1769/4</w:t>
      </w:r>
    </w:p>
    <w:p>
      <w:r>
        <w:t>33</w:t>
        <w:tab/>
        <w:t>S. 559</w:t>
      </w:r>
    </w:p>
    <w:p>
      <w:r>
        <w:t>40</w:t>
        <w:tab/>
        <w:t>p[1{Höppel}, 2{Emil Georg Heinrich Julius}, 5{s[Buchdrucker]s}, 7{_+ in Berlin}]p</w:t>
      </w:r>
    </w:p>
    <w:p>
      <w:r>
        <w:t>43</w:t>
        <w:tab/>
        <w:t>1903</w:t>
      </w:r>
    </w:p>
    <w:p>
      <w:r>
        <w:t>45</w:t>
        <w:tab/>
        <w:t>St 1903</w:t>
      </w:r>
    </w:p>
    <w:p>
      <w:r>
        <w:br/>
        <w:t>30</w:t>
        <w:tab/>
        <w:t>1633/9</w:t>
      </w:r>
    </w:p>
    <w:p>
      <w:r>
        <w:t>30a</w:t>
        <w:tab/>
        <w:t>063</w:t>
      </w:r>
    </w:p>
    <w:p>
      <w:r>
        <w:t>30z</w:t>
        <w:tab/>
        <w:t>G 28 Darmstadt F 1633/9</w:t>
      </w:r>
    </w:p>
    <w:p>
      <w:r>
        <w:t>33</w:t>
        <w:tab/>
        <w:t>S. 605</w:t>
      </w:r>
    </w:p>
    <w:p>
      <w:r>
        <w:t>40</w:t>
        <w:tab/>
        <w:t>p[1{Hüter}, 2{Johann Adam}, 5{s[Buchbindermeister]s}]p, und p[7{Ehefrau} 1{Hüter}, 2{Maria Babette} 7{geb. p[Sorg]p}]p</w:t>
      </w:r>
    </w:p>
    <w:p>
      <w:r>
        <w:t>43</w:t>
        <w:tab/>
        <w:t>1830 - 1832</w:t>
      </w:r>
    </w:p>
    <w:p>
      <w:r>
        <w:t>45</w:t>
        <w:tab/>
        <w:t>N 1830-1832</w:t>
      </w:r>
    </w:p>
    <w:p>
      <w:r>
        <w:br/>
        <w:t>30</w:t>
        <w:tab/>
        <w:t>18150</w:t>
      </w:r>
    </w:p>
    <w:p>
      <w:r>
        <w:t>30a</w:t>
        <w:tab/>
        <w:t>064</w:t>
      </w:r>
    </w:p>
    <w:p>
      <w:r>
        <w:t>30z</w:t>
        <w:tab/>
        <w:t>G 28 Darmstadt F 18150</w:t>
      </w:r>
    </w:p>
    <w:p>
      <w:r>
        <w:t>40</w:t>
        <w:tab/>
        <w:t>p[1{Ileck}, 2{Ivan Benedict Bonifacius}, 5{s[Buchbinder]s}, 6{o[Frankfurt&lt;/M.&gt;]o}]p</w:t>
      </w:r>
    </w:p>
    <w:p>
      <w:r>
        <w:t>43</w:t>
        <w:tab/>
        <w:t>1899</w:t>
      </w:r>
    </w:p>
    <w:p>
      <w:r>
        <w:t>45</w:t>
        <w:tab/>
        <w:t>Ehevertrag 1899</w:t>
      </w:r>
    </w:p>
    <w:p>
      <w:r>
        <w:br/>
        <w:t>30</w:t>
        <w:tab/>
        <w:t>1806/40</w:t>
      </w:r>
    </w:p>
    <w:p>
      <w:r>
        <w:t>30a</w:t>
        <w:tab/>
        <w:t>065</w:t>
      </w:r>
    </w:p>
    <w:p>
      <w:r>
        <w:t>30z</w:t>
        <w:tab/>
        <w:t>G 28 Darmstadt F 1806/40</w:t>
      </w:r>
    </w:p>
    <w:p>
      <w:r>
        <w:t>33</w:t>
        <w:tab/>
        <w:t>S. 619</w:t>
      </w:r>
    </w:p>
    <w:p>
      <w:r>
        <w:t>40</w:t>
        <w:tab/>
        <w:t>p[1{Jacoby}, 2{Dorothea Anna} 7{geb. p[Grimm]p, Ehefrau}]p des p[5{s[Hofbuchdrucker]s}s 2{Heinrich Georg} 1{Jacoby}]p</w:t>
      </w:r>
    </w:p>
    <w:p>
      <w:r>
        <w:t>43</w:t>
        <w:tab/>
        <w:t>1847 ; 1851</w:t>
      </w:r>
    </w:p>
    <w:p>
      <w:r>
        <w:t>45</w:t>
        <w:tab/>
        <w:t>N 1847 1851</w:t>
      </w:r>
    </w:p>
    <w:p>
      <w:r>
        <w:br/>
        <w:t>30</w:t>
        <w:tab/>
        <w:t>1820/2</w:t>
      </w:r>
    </w:p>
    <w:p>
      <w:r>
        <w:t>30a</w:t>
        <w:tab/>
        <w:t>066</w:t>
      </w:r>
    </w:p>
    <w:p>
      <w:r>
        <w:t>30z</w:t>
        <w:tab/>
        <w:t>G 28 Darmstadt F 1820/2</w:t>
      </w:r>
    </w:p>
    <w:p>
      <w:r>
        <w:t>33</w:t>
        <w:tab/>
        <w:t>S. 620</w:t>
      </w:r>
    </w:p>
    <w:p>
      <w:r>
        <w:t>40</w:t>
        <w:tab/>
        <w:t>p[1{Jacoby}, 2{Heinrich Georg}, 5{s[Hofbuchdrucker]s}]p</w:t>
      </w:r>
    </w:p>
    <w:p>
      <w:r>
        <w:t>43</w:t>
        <w:tab/>
        <w:t>1862 - 1863</w:t>
      </w:r>
    </w:p>
    <w:p>
      <w:r>
        <w:t>45</w:t>
        <w:tab/>
        <w:t>Vermögensauseinandersetzung 1862-1863</w:t>
      </w:r>
    </w:p>
    <w:p>
      <w:r>
        <w:br/>
        <w:t>30</w:t>
        <w:tab/>
        <w:t>1813/21</w:t>
      </w:r>
    </w:p>
    <w:p>
      <w:r>
        <w:t>30a</w:t>
        <w:tab/>
        <w:t>067</w:t>
      </w:r>
    </w:p>
    <w:p>
      <w:r>
        <w:t>30z</w:t>
        <w:tab/>
        <w:t>G 28 Darmstadt F 1813/21</w:t>
      </w:r>
    </w:p>
    <w:p>
      <w:r>
        <w:t>33</w:t>
        <w:tab/>
        <w:t>S. 620</w:t>
      </w:r>
    </w:p>
    <w:p>
      <w:r>
        <w:t>40</w:t>
        <w:tab/>
        <w:t>p[1{Jacoby}, 2{Heinrich Georg}, 5{s[Hofbuchdrucker]s}]p</w:t>
      </w:r>
    </w:p>
    <w:p>
      <w:r>
        <w:t>43</w:t>
        <w:tab/>
        <w:t>1861</w:t>
      </w:r>
    </w:p>
    <w:p>
      <w:r>
        <w:t>45</w:t>
        <w:tab/>
        <w:t>Untersuchung wegen Vergiftung der Ehefrau 1861</w:t>
      </w:r>
    </w:p>
    <w:p>
      <w:r>
        <w:br/>
        <w:t>30</w:t>
        <w:tab/>
        <w:t>1819/1</w:t>
      </w:r>
    </w:p>
    <w:p>
      <w:r>
        <w:t>30a</w:t>
        <w:tab/>
        <w:t>068</w:t>
      </w:r>
    </w:p>
    <w:p>
      <w:r>
        <w:t>30z</w:t>
        <w:tab/>
        <w:t>G 28 Darmstadt F 1819/1</w:t>
      </w:r>
    </w:p>
    <w:p>
      <w:r>
        <w:t>33</w:t>
        <w:tab/>
        <w:t>S. 620</w:t>
      </w:r>
    </w:p>
    <w:p>
      <w:r>
        <w:t>40</w:t>
        <w:tab/>
        <w:t>p[1{Jacoby}, 2{Heinrich Georg}, 5{s[Hofbuchdrucker]s}]p</w:t>
      </w:r>
    </w:p>
    <w:p>
      <w:r>
        <w:t>43</w:t>
        <w:tab/>
        <w:t>1871 - 1872</w:t>
      </w:r>
    </w:p>
    <w:p>
      <w:r>
        <w:t>45</w:t>
        <w:tab/>
        <w:t>N 1871 1872</w:t>
      </w:r>
    </w:p>
    <w:p>
      <w:r>
        <w:br/>
        <w:t>30</w:t>
        <w:tab/>
        <w:t>1816/7</w:t>
      </w:r>
    </w:p>
    <w:p>
      <w:r>
        <w:t>30a</w:t>
        <w:tab/>
        <w:t>069</w:t>
      </w:r>
    </w:p>
    <w:p>
      <w:r>
        <w:t>30z</w:t>
        <w:tab/>
        <w:t>G 28 Darmstadt F 1816/7</w:t>
      </w:r>
    </w:p>
    <w:p>
      <w:r>
        <w:t>33</w:t>
        <w:tab/>
        <w:t>S. 620</w:t>
      </w:r>
    </w:p>
    <w:p>
      <w:r>
        <w:t>40</w:t>
        <w:tab/>
        <w:t>p[1{Jacoby}, 2{Heinrich Georg}, 5{s[Hofbuchdrucker]s}]p, und p[7{Ehefrau} 2{Marie Elisabethe} 1{Jacoby} 7{geb. p[Sohl]p}]p</w:t>
      </w:r>
    </w:p>
    <w:p>
      <w:r>
        <w:t>43</w:t>
        <w:tab/>
        <w:t>1861</w:t>
      </w:r>
    </w:p>
    <w:p>
      <w:r>
        <w:t>45</w:t>
        <w:tab/>
        <w:t>St 1861</w:t>
      </w:r>
    </w:p>
    <w:p>
      <w:r>
        <w:br/>
        <w:t>30</w:t>
        <w:tab/>
        <w:t>1819/17</w:t>
      </w:r>
    </w:p>
    <w:p>
      <w:r>
        <w:t>30a</w:t>
        <w:tab/>
        <w:t>070</w:t>
      </w:r>
    </w:p>
    <w:p>
      <w:r>
        <w:t>30z</w:t>
        <w:tab/>
        <w:t>G 28 Darmstadt F 1819/17</w:t>
      </w:r>
    </w:p>
    <w:p>
      <w:r>
        <w:t>33</w:t>
        <w:tab/>
        <w:t>S. 627</w:t>
      </w:r>
    </w:p>
    <w:p>
      <w:r>
        <w:t>40</w:t>
        <w:tab/>
        <w:t>p[1{Janitsch}, 2{Eduard Joseph Ernst Ludwig}, 5{s[Buchhändler]s} von 6{o[Mainz]o}]p</w:t>
      </w:r>
    </w:p>
    <w:p>
      <w:r>
        <w:t>43</w:t>
        <w:tab/>
        <w:t>1862 - 1863</w:t>
      </w:r>
    </w:p>
    <w:p>
      <w:r>
        <w:t>45</w:t>
        <w:tab/>
        <w:t>N V über die Kinder 1862-1863</w:t>
      </w:r>
    </w:p>
    <w:p>
      <w:r>
        <w:br/>
        <w:t>30</w:t>
        <w:tab/>
        <w:t>1819/7</w:t>
      </w:r>
    </w:p>
    <w:p>
      <w:r>
        <w:t>30a</w:t>
        <w:tab/>
        <w:t>071</w:t>
      </w:r>
    </w:p>
    <w:p>
      <w:r>
        <w:t>30z</w:t>
        <w:tab/>
        <w:t>G 28 Darmstadt F 1819/7</w:t>
      </w:r>
    </w:p>
    <w:p>
      <w:r>
        <w:t>33</w:t>
        <w:tab/>
        <w:t>S. 627</w:t>
      </w:r>
    </w:p>
    <w:p>
      <w:r>
        <w:t>40</w:t>
        <w:tab/>
        <w:t>p[1{Janitsch}, 2{Hugo}, 7{Sohn}]p des _+ p[5{s[Buchhändler]s}s 2{Eduard} 1{Janitsch}]p</w:t>
      </w:r>
    </w:p>
    <w:p>
      <w:r>
        <w:t>43</w:t>
        <w:tab/>
        <w:t>1870</w:t>
      </w:r>
    </w:p>
    <w:p>
      <w:r>
        <w:t>45</w:t>
        <w:tab/>
        <w:t>V 1870</w:t>
      </w:r>
    </w:p>
    <w:p>
      <w:r>
        <w:br/>
        <w:t>30</w:t>
        <w:tab/>
        <w:t>1819/5</w:t>
      </w:r>
    </w:p>
    <w:p>
      <w:r>
        <w:t>30a</w:t>
        <w:tab/>
        <w:t>072</w:t>
      </w:r>
    </w:p>
    <w:p>
      <w:r>
        <w:t>30z</w:t>
        <w:tab/>
        <w:t>G 28 Darmstadt F 1819/5</w:t>
      </w:r>
    </w:p>
    <w:p>
      <w:r>
        <w:t>33</w:t>
        <w:tab/>
        <w:t>S. 627</w:t>
      </w:r>
    </w:p>
    <w:p>
      <w:r>
        <w:t>40</w:t>
        <w:tab/>
        <w:t>p[1{Janitsch}, 2{Hugo}, 7{Sohn}]p des _+ p[5{s[Buchhändler]s}s 2{Eduard} 1{Janitsch}]p</w:t>
      </w:r>
    </w:p>
    <w:p>
      <w:r>
        <w:t>43</w:t>
        <w:tab/>
        <w:t>1877</w:t>
      </w:r>
    </w:p>
    <w:p>
      <w:r>
        <w:t>45</w:t>
        <w:tab/>
        <w:t>N 1877</w:t>
      </w:r>
    </w:p>
    <w:p>
      <w:r>
        <w:br/>
        <w:t>30</w:t>
        <w:tab/>
        <w:t>2952/17</w:t>
      </w:r>
    </w:p>
    <w:p>
      <w:r>
        <w:t>30a</w:t>
        <w:tab/>
        <w:t>073</w:t>
      </w:r>
    </w:p>
    <w:p>
      <w:r>
        <w:t>30z</w:t>
        <w:tab/>
        <w:t>G 28 Darmstadt F 2952/17</w:t>
      </w:r>
    </w:p>
    <w:p>
      <w:r>
        <w:t>33</w:t>
        <w:tab/>
        <w:t>S. 634</w:t>
      </w:r>
    </w:p>
    <w:p>
      <w:r>
        <w:t>40</w:t>
        <w:tab/>
        <w:t>p[1{Jonghaus}, 2{Gustav}, 5{s[Buchhändler]s}]p, und p[7{Ehefrau} 2{Louise Eleonore Theodore Beate}1{&lt;Jonghaus&gt;} 7{geb. p[Weber]p}]p</w:t>
      </w:r>
    </w:p>
    <w:p>
      <w:r>
        <w:t>43</w:t>
        <w:tab/>
        <w:t>1837</w:t>
      </w:r>
    </w:p>
    <w:p>
      <w:r>
        <w:t>45</w:t>
        <w:tab/>
        <w:t>E 1837</w:t>
      </w:r>
    </w:p>
    <w:p>
      <w:r>
        <w:br/>
        <w:t>30</w:t>
        <w:tab/>
        <w:t>1816/4b</w:t>
      </w:r>
    </w:p>
    <w:p>
      <w:r>
        <w:t>30a</w:t>
        <w:tab/>
        <w:t>074</w:t>
      </w:r>
    </w:p>
    <w:p>
      <w:r>
        <w:t>30z</w:t>
        <w:tab/>
        <w:t>G 28 Darmstadt F 1816/4b</w:t>
      </w:r>
    </w:p>
    <w:p>
      <w:r>
        <w:t>33</w:t>
        <w:tab/>
        <w:t>S. 635</w:t>
      </w:r>
    </w:p>
    <w:p>
      <w:r>
        <w:t>40</w:t>
        <w:tab/>
        <w:t>p[1{Jordan}, 2{Johann Philipp}, 5{s[Kolporteur]s}]p</w:t>
      </w:r>
    </w:p>
    <w:p>
      <w:r>
        <w:t>43</w:t>
        <w:tab/>
        <w:t>1865</w:t>
      </w:r>
    </w:p>
    <w:p>
      <w:r>
        <w:t>45</w:t>
        <w:tab/>
        <w:t>V 1865</w:t>
      </w:r>
    </w:p>
    <w:p>
      <w:r>
        <w:br/>
        <w:t>30</w:t>
        <w:tab/>
        <w:t>1815/8</w:t>
      </w:r>
    </w:p>
    <w:p>
      <w:r>
        <w:t>30a</w:t>
        <w:tab/>
        <w:t>075</w:t>
      </w:r>
    </w:p>
    <w:p>
      <w:r>
        <w:t>30z</w:t>
        <w:tab/>
        <w:t>G 28 Darmstadt F 1815/8</w:t>
      </w:r>
    </w:p>
    <w:p>
      <w:r>
        <w:t>33</w:t>
        <w:tab/>
        <w:t>S. 635</w:t>
      </w:r>
    </w:p>
    <w:p>
      <w:r>
        <w:t>40</w:t>
        <w:tab/>
        <w:t>p[1{Jordan}, 2{Johann Philipp}, 5{s[Kolporteur]s}]p</w:t>
      </w:r>
    </w:p>
    <w:p>
      <w:r>
        <w:t>43</w:t>
        <w:tab/>
        <w:t>1869</w:t>
      </w:r>
    </w:p>
    <w:p>
      <w:r>
        <w:t>45</w:t>
        <w:tab/>
        <w:t>N 1869</w:t>
      </w:r>
    </w:p>
    <w:p>
      <w:r>
        <w:br/>
        <w:t>30</w:t>
        <w:tab/>
        <w:t>2012/1</w:t>
      </w:r>
    </w:p>
    <w:p>
      <w:r>
        <w:t>30a</w:t>
        <w:tab/>
        <w:t>076</w:t>
      </w:r>
    </w:p>
    <w:p>
      <w:r>
        <w:t>30z</w:t>
        <w:tab/>
        <w:t>G 28 Darmstadt F 2012/1</w:t>
      </w:r>
    </w:p>
    <w:p>
      <w:r>
        <w:t>33</w:t>
        <w:tab/>
        <w:t>S. 667</w:t>
      </w:r>
    </w:p>
    <w:p>
      <w:r>
        <w:t>40</w:t>
        <w:tab/>
        <w:t>p[1{Kaup}, 2{August}, 5{s[Buchhändler]s}]p</w:t>
      </w:r>
    </w:p>
    <w:p>
      <w:r>
        <w:t>43</w:t>
        <w:tab/>
        <w:t>1896</w:t>
      </w:r>
    </w:p>
    <w:p>
      <w:r>
        <w:t>45</w:t>
        <w:tab/>
        <w:t>V 1896</w:t>
      </w:r>
    </w:p>
    <w:p>
      <w:r>
        <w:br/>
        <w:t>30</w:t>
        <w:tab/>
        <w:t>1978/11</w:t>
      </w:r>
    </w:p>
    <w:p>
      <w:r>
        <w:t>30a</w:t>
        <w:tab/>
        <w:t>077</w:t>
      </w:r>
    </w:p>
    <w:p>
      <w:r>
        <w:t>30z</w:t>
        <w:tab/>
        <w:t>G 28 Darmstadt F 1978/11</w:t>
      </w:r>
    </w:p>
    <w:p>
      <w:r>
        <w:t>33</w:t>
        <w:tab/>
        <w:t>S. 670</w:t>
      </w:r>
    </w:p>
    <w:p>
      <w:r>
        <w:t>40</w:t>
        <w:tab/>
        <w:t>p[1{Kehrer}, 2{Alfred}, 5{s[Buchbinder]s und Schreibmaterialienhändler}]p</w:t>
      </w:r>
    </w:p>
    <w:p>
      <w:r>
        <w:t>43</w:t>
        <w:tab/>
        <w:t>1871</w:t>
      </w:r>
    </w:p>
    <w:p>
      <w:r>
        <w:t>45</w:t>
        <w:tab/>
        <w:t>N 1871</w:t>
      </w:r>
    </w:p>
    <w:p>
      <w:r>
        <w:br/>
        <w:t>30</w:t>
        <w:tab/>
        <w:t>1937/18</w:t>
      </w:r>
    </w:p>
    <w:p>
      <w:r>
        <w:t>30a</w:t>
        <w:tab/>
        <w:t>078</w:t>
      </w:r>
    </w:p>
    <w:p>
      <w:r>
        <w:t>30z</w:t>
        <w:tab/>
        <w:t>G 28 Darmstadt F 1937/18</w:t>
      </w:r>
    </w:p>
    <w:p>
      <w:r>
        <w:t>33</w:t>
        <w:tab/>
        <w:t>S. 684</w:t>
      </w:r>
    </w:p>
    <w:p>
      <w:r>
        <w:t>40</w:t>
        <w:tab/>
        <w:t>p[1{Kichler}, 2{Christian Johann}, 5{s[Buchdruckereibesitzer]s}, 7{dann Rentner}]p, und p[7{Ehefrau} 2{Catharina} 1{Kichler} 7{geb. p[Kröh]p}]p</w:t>
      </w:r>
    </w:p>
    <w:p>
      <w:r>
        <w:t>43</w:t>
        <w:tab/>
        <w:t>1853</w:t>
      </w:r>
    </w:p>
    <w:p>
      <w:r>
        <w:t>45</w:t>
        <w:tab/>
        <w:t>K 1853</w:t>
      </w:r>
    </w:p>
    <w:p>
      <w:r>
        <w:br/>
        <w:t>30</w:t>
        <w:tab/>
        <w:t>1997/30</w:t>
      </w:r>
    </w:p>
    <w:p>
      <w:r>
        <w:t>30a</w:t>
        <w:tab/>
        <w:t>079</w:t>
      </w:r>
    </w:p>
    <w:p>
      <w:r>
        <w:t>30z</w:t>
        <w:tab/>
        <w:t>G 28 Darmstadt F 1997/30</w:t>
      </w:r>
    </w:p>
    <w:p>
      <w:r>
        <w:t>33</w:t>
        <w:tab/>
        <w:t>S. 684</w:t>
      </w:r>
    </w:p>
    <w:p>
      <w:r>
        <w:t>40</w:t>
        <w:tab/>
        <w:t>p[1{Kichler}, 2{Christian Johann}, 5{s[Buchdruckereibesitzer]s}, 7{dann Rentner}]p</w:t>
      </w:r>
    </w:p>
    <w:p>
      <w:r>
        <w:t>43</w:t>
        <w:tab/>
        <w:t>1891</w:t>
      </w:r>
    </w:p>
    <w:p>
      <w:r>
        <w:t>45</w:t>
        <w:tab/>
        <w:t>N 1891</w:t>
      </w:r>
    </w:p>
    <w:p>
      <w:r>
        <w:br/>
        <w:t>30</w:t>
        <w:tab/>
        <w:t>1981/3</w:t>
      </w:r>
    </w:p>
    <w:p>
      <w:r>
        <w:t>30a</w:t>
        <w:tab/>
        <w:t>080</w:t>
      </w:r>
    </w:p>
    <w:p>
      <w:r>
        <w:t>30z</w:t>
        <w:tab/>
        <w:t>G 28 Darmstadt F 1981/3</w:t>
      </w:r>
    </w:p>
    <w:p>
      <w:r>
        <w:t>33</w:t>
        <w:tab/>
        <w:t>S. 686</w:t>
      </w:r>
    </w:p>
    <w:p>
      <w:r>
        <w:t>40</w:t>
        <w:tab/>
        <w:t>p[1{Kilian}, 2{Georg}, 5{s[Staatsverlagsexpedient]s}]p</w:t>
      </w:r>
    </w:p>
    <w:p>
      <w:r>
        <w:t>43</w:t>
        <w:tab/>
        <w:t>1873</w:t>
      </w:r>
    </w:p>
    <w:p>
      <w:r>
        <w:br/>
        <w:t>30</w:t>
        <w:tab/>
        <w:t>1922/13</w:t>
      </w:r>
    </w:p>
    <w:p>
      <w:r>
        <w:t>30a</w:t>
        <w:tab/>
        <w:t>081</w:t>
      </w:r>
    </w:p>
    <w:p>
      <w:r>
        <w:t>30z</w:t>
        <w:tab/>
        <w:t>G 28 Darmstadt F 1922/13</w:t>
      </w:r>
    </w:p>
    <w:p>
      <w:r>
        <w:t>33</w:t>
        <w:tab/>
        <w:t>S. 699</w:t>
      </w:r>
    </w:p>
    <w:p>
      <w:r>
        <w:t>40</w:t>
        <w:tab/>
        <w:t>p[1{Klein}, 2{Christoph}, 5{s[Buchdrucker]s}]p, und p[7{Witwe} 2{Maria Elisabetha} 1{Klein}]p geb. NN</w:t>
      </w:r>
    </w:p>
    <w:p>
      <w:r>
        <w:t>43</w:t>
        <w:tab/>
        <w:t>1830</w:t>
      </w:r>
    </w:p>
    <w:p>
      <w:r>
        <w:t>45</w:t>
        <w:tab/>
        <w:t>St I 1830</w:t>
      </w:r>
    </w:p>
    <w:p>
      <w:r>
        <w:br/>
        <w:t>30</w:t>
        <w:tab/>
        <w:t>1929/6</w:t>
      </w:r>
    </w:p>
    <w:p>
      <w:r>
        <w:t>30a</w:t>
        <w:tab/>
        <w:t>082</w:t>
      </w:r>
    </w:p>
    <w:p>
      <w:r>
        <w:t>30z</w:t>
        <w:tab/>
        <w:t>G 28 Darmstadt F 1929/6</w:t>
      </w:r>
    </w:p>
    <w:p>
      <w:r>
        <w:t>33</w:t>
        <w:tab/>
        <w:t>S. 702</w:t>
      </w:r>
    </w:p>
    <w:p>
      <w:r>
        <w:t>40</w:t>
        <w:tab/>
        <w:t>p[1{Klein}, 2{Louise Charlotte Christiane}, 7{Tochter}]p des _+ p[5{s[Buchdrucker]s}s 2{Valentin} 1{Klein}]p</w:t>
      </w:r>
    </w:p>
    <w:p>
      <w:r>
        <w:t>43</w:t>
        <w:tab/>
        <w:t>1843</w:t>
      </w:r>
    </w:p>
    <w:p>
      <w:r>
        <w:t>45</w:t>
        <w:tab/>
        <w:t>St 1843</w:t>
      </w:r>
    </w:p>
    <w:p>
      <w:r>
        <w:br/>
        <w:t>30</w:t>
        <w:tab/>
        <w:t>1973/8</w:t>
      </w:r>
    </w:p>
    <w:p>
      <w:r>
        <w:t>30a</w:t>
        <w:tab/>
        <w:t>083</w:t>
      </w:r>
    </w:p>
    <w:p>
      <w:r>
        <w:t>30z</w:t>
        <w:tab/>
        <w:t>G 28 Darmstadt F 1973/8</w:t>
      </w:r>
    </w:p>
    <w:p>
      <w:r>
        <w:t>33</w:t>
        <w:tab/>
        <w:t>S. 739</w:t>
      </w:r>
    </w:p>
    <w:p>
      <w:r>
        <w:t>40</w:t>
        <w:tab/>
        <w:t>p[1{Köhler}, 2{Adam}, 5{s[Buchdrucker]s}]p, und p[7{Witwe} 2{Katharina Elisabethe(a)} 1{Köhler} 7{geb. p[Krämer]p} aus 6{o[Wörrstadt]o}]p</w:t>
      </w:r>
    </w:p>
    <w:p>
      <w:r>
        <w:t>43</w:t>
        <w:tab/>
        <w:t>1865</w:t>
      </w:r>
    </w:p>
    <w:p>
      <w:r>
        <w:t>45</w:t>
        <w:tab/>
        <w:t>St N 1865</w:t>
      </w:r>
    </w:p>
    <w:p>
      <w:r>
        <w:br/>
        <w:t>30</w:t>
        <w:tab/>
        <w:t>1934/35</w:t>
      </w:r>
    </w:p>
    <w:p>
      <w:r>
        <w:t>30a</w:t>
        <w:tab/>
        <w:t>084</w:t>
      </w:r>
    </w:p>
    <w:p>
      <w:r>
        <w:t>30z</w:t>
        <w:tab/>
        <w:t>G 28 Darmstadt F 1934/35</w:t>
      </w:r>
    </w:p>
    <w:p>
      <w:r>
        <w:t>33</w:t>
        <w:tab/>
        <w:t>S. 746</w:t>
      </w:r>
    </w:p>
    <w:p>
      <w:r>
        <w:t>40</w:t>
        <w:tab/>
        <w:t>p[1{Kötting}, 2{Johannes}, 5{s[Buchdrucker]s}]p</w:t>
      </w:r>
    </w:p>
    <w:p>
      <w:r>
        <w:t>43</w:t>
        <w:tab/>
        <w:t>1850</w:t>
      </w:r>
    </w:p>
    <w:p>
      <w:r>
        <w:t>45</w:t>
        <w:tab/>
        <w:t>St 1850</w:t>
      </w:r>
    </w:p>
    <w:p>
      <w:r>
        <w:br/>
        <w:t>30</w:t>
        <w:tab/>
        <w:t>1978/19</w:t>
      </w:r>
    </w:p>
    <w:p>
      <w:r>
        <w:t>30a</w:t>
        <w:tab/>
        <w:t>085</w:t>
      </w:r>
    </w:p>
    <w:p>
      <w:r>
        <w:t>30z</w:t>
        <w:tab/>
        <w:t>G 28 Darmstadt F 1978/19</w:t>
      </w:r>
    </w:p>
    <w:p>
      <w:r>
        <w:t>33</w:t>
        <w:tab/>
        <w:t>S. 748</w:t>
      </w:r>
    </w:p>
    <w:p>
      <w:r>
        <w:t>40</w:t>
        <w:tab/>
        <w:t>p[1{Kohler}, 2{Dorothea} 7{geb. p[Ostheimer]p} aus 6{o[Offenbach]o}, 7{Witwe}]p des p[5{s[Buchdrucker]s}s 2{Peter} 1{Kohler}]p</w:t>
      </w:r>
    </w:p>
    <w:p>
      <w:r>
        <w:t>43</w:t>
        <w:tab/>
        <w:t>1871 - 1872</w:t>
      </w:r>
    </w:p>
    <w:p>
      <w:r>
        <w:t>45</w:t>
        <w:tab/>
        <w:t>St N 1871-1872</w:t>
      </w:r>
    </w:p>
    <w:p>
      <w:r>
        <w:br/>
        <w:t>30</w:t>
        <w:tab/>
        <w:t>1941/1</w:t>
      </w:r>
    </w:p>
    <w:p>
      <w:r>
        <w:t>30a</w:t>
        <w:tab/>
        <w:t>086</w:t>
      </w:r>
    </w:p>
    <w:p>
      <w:r>
        <w:t>30z</w:t>
        <w:tab/>
        <w:t>G 28 Darmstadt F 1941/1</w:t>
      </w:r>
    </w:p>
    <w:p>
      <w:r>
        <w:t>33</w:t>
        <w:tab/>
        <w:t>S. 759</w:t>
      </w:r>
    </w:p>
    <w:p>
      <w:r>
        <w:t>40</w:t>
        <w:tab/>
        <w:t>p[1{Krämer}, 2{Hartmann Wilhelm}, 5{s[Buchdrucker]s}]p</w:t>
      </w:r>
    </w:p>
    <w:p>
      <w:r>
        <w:t>43</w:t>
        <w:tab/>
        <w:t>1797 - 1801</w:t>
      </w:r>
    </w:p>
    <w:p>
      <w:r>
        <w:t>45</w:t>
        <w:tab/>
        <w:t>N K 1797-1801</w:t>
      </w:r>
    </w:p>
    <w:p>
      <w:r>
        <w:br/>
        <w:t>30</w:t>
        <w:tab/>
        <w:t>1496/15</w:t>
      </w:r>
    </w:p>
    <w:p>
      <w:r>
        <w:t>30a</w:t>
        <w:tab/>
        <w:t>087</w:t>
      </w:r>
    </w:p>
    <w:p>
      <w:r>
        <w:t>30z</w:t>
        <w:tab/>
        <w:t>G 28 Darmstadt F 1496/15</w:t>
      </w:r>
    </w:p>
    <w:p>
      <w:r>
        <w:t>33</w:t>
        <w:tab/>
        <w:t>S. 779</w:t>
      </w:r>
    </w:p>
    <w:p>
      <w:r>
        <w:t>40</w:t>
        <w:tab/>
        <w:t>p[1{Greter}, 2{Johann Ludwig Ferdinand}, 5{s[Buchbindermeister]s}]p</w:t>
      </w:r>
    </w:p>
    <w:p>
      <w:r>
        <w:t>43</w:t>
        <w:tab/>
        <w:t>1867 - 1868</w:t>
      </w:r>
    </w:p>
    <w:p>
      <w:r>
        <w:t>45</w:t>
        <w:tab/>
        <w:t>N 1867-1868</w:t>
      </w:r>
    </w:p>
    <w:p>
      <w:r>
        <w:br/>
        <w:t>30</w:t>
        <w:tab/>
        <w:t>1939/3</w:t>
      </w:r>
    </w:p>
    <w:p>
      <w:r>
        <w:t>30a</w:t>
        <w:tab/>
        <w:t>088</w:t>
      </w:r>
    </w:p>
    <w:p>
      <w:r>
        <w:t>30z</w:t>
        <w:tab/>
        <w:t>G 28 Darmstadt F 1939/3</w:t>
      </w:r>
    </w:p>
    <w:p>
      <w:r>
        <w:t>33</w:t>
        <w:tab/>
        <w:t>S. 789</w:t>
      </w:r>
    </w:p>
    <w:p>
      <w:r>
        <w:t>40</w:t>
        <w:tab/>
        <w:t>p[1{Kröner}, 2{Paul}, 5{s[Buchbinder]s} aus 6{o[Augsburg]o}]p</w:t>
      </w:r>
    </w:p>
    <w:p>
      <w:r>
        <w:t>43</w:t>
        <w:tab/>
        <w:t>1854</w:t>
      </w:r>
    </w:p>
    <w:p>
      <w:r>
        <w:t>45</w:t>
        <w:tab/>
        <w:t>N 1854</w:t>
      </w:r>
    </w:p>
    <w:p>
      <w:r>
        <w:br/>
        <w:t>30</w:t>
        <w:tab/>
        <w:t>1983/16</w:t>
      </w:r>
    </w:p>
    <w:p>
      <w:r>
        <w:t>30a</w:t>
        <w:tab/>
        <w:t>089</w:t>
      </w:r>
    </w:p>
    <w:p>
      <w:r>
        <w:t>30z</w:t>
        <w:tab/>
        <w:t>G 28 Darmstadt F 1983/16</w:t>
      </w:r>
    </w:p>
    <w:p>
      <w:r>
        <w:t>33</w:t>
        <w:tab/>
        <w:t>S. 796</w:t>
      </w:r>
    </w:p>
    <w:p>
      <w:r>
        <w:t>40</w:t>
        <w:tab/>
        <w:t>p[1{Küchler}, 2{Georg Wilhelm}, 5{s[Buchhändler]s}]p</w:t>
      </w:r>
    </w:p>
    <w:p>
      <w:r>
        <w:t>43</w:t>
        <w:tab/>
        <w:t>1872</w:t>
      </w:r>
    </w:p>
    <w:p>
      <w:r>
        <w:t>45</w:t>
        <w:tab/>
        <w:t>T St N 1872</w:t>
      </w:r>
    </w:p>
    <w:p>
      <w:r>
        <w:br/>
        <w:t>30</w:t>
        <w:tab/>
        <w:t>2153/1</w:t>
      </w:r>
    </w:p>
    <w:p>
      <w:r>
        <w:t>30a</w:t>
        <w:tab/>
        <w:t>090</w:t>
      </w:r>
    </w:p>
    <w:p>
      <w:r>
        <w:t>30z</w:t>
        <w:tab/>
        <w:t>G 28 Darmstadt F 2153/1</w:t>
      </w:r>
    </w:p>
    <w:p>
      <w:r>
        <w:t>33</w:t>
        <w:tab/>
        <w:t>S. 826</w:t>
      </w:r>
    </w:p>
    <w:p>
      <w:r>
        <w:t>40</w:t>
        <w:tab/>
        <w:t>p[1{Lange}, 2{Gustav Georg}, 5{s[Buch- und Kunsthändler]s}]p</w:t>
      </w:r>
    </w:p>
    <w:p>
      <w:r>
        <w:t>43</w:t>
        <w:tab/>
        <w:t>1873</w:t>
      </w:r>
    </w:p>
    <w:p>
      <w:r>
        <w:t>45</w:t>
        <w:tab/>
        <w:t>N 1873</w:t>
      </w:r>
    </w:p>
    <w:p>
      <w:r>
        <w:br/>
        <w:t>30</w:t>
        <w:tab/>
        <w:t>2140/25</w:t>
      </w:r>
    </w:p>
    <w:p>
      <w:r>
        <w:t>30a</w:t>
        <w:tab/>
        <w:t>091</w:t>
      </w:r>
    </w:p>
    <w:p>
      <w:r>
        <w:t>30z</w:t>
        <w:tab/>
        <w:t>G 28 Darmstadt F 2140/25</w:t>
      </w:r>
    </w:p>
    <w:p>
      <w:r>
        <w:t>33</w:t>
        <w:tab/>
        <w:t>S. 826</w:t>
      </w:r>
    </w:p>
    <w:p>
      <w:r>
        <w:t>40</w:t>
        <w:tab/>
        <w:t>p[1{Lange}, 2{Julius}, 5{s[Buchhändler]s}]p</w:t>
      </w:r>
    </w:p>
    <w:p>
      <w:r>
        <w:t>43</w:t>
        <w:tab/>
        <w:t>1876</w:t>
      </w:r>
    </w:p>
    <w:p>
      <w:r>
        <w:t>45</w:t>
        <w:tab/>
        <w:t>St 1876</w:t>
      </w:r>
    </w:p>
    <w:p>
      <w:r>
        <w:br/>
        <w:t>30</w:t>
        <w:tab/>
        <w:t>2111/13</w:t>
      </w:r>
    </w:p>
    <w:p>
      <w:r>
        <w:t>30a</w:t>
        <w:tab/>
        <w:t>092</w:t>
      </w:r>
    </w:p>
    <w:p>
      <w:r>
        <w:t>30z</w:t>
        <w:tab/>
        <w:t>G 28 Darmstadt F 2111/13</w:t>
      </w:r>
    </w:p>
    <w:p>
      <w:r>
        <w:t>33</w:t>
        <w:tab/>
        <w:t>S. 828</w:t>
      </w:r>
    </w:p>
    <w:p>
      <w:r>
        <w:t>40</w:t>
        <w:tab/>
        <w:t>p[1{Langheinz}, 2{Heinrich Franz Ludwig}, 5{s[Buchbindermeister]s}]p</w:t>
      </w:r>
    </w:p>
    <w:p>
      <w:r>
        <w:t>43</w:t>
        <w:tab/>
        <w:t>1842</w:t>
      </w:r>
    </w:p>
    <w:p>
      <w:r>
        <w:t>45</w:t>
        <w:tab/>
        <w:t>St 1842</w:t>
      </w:r>
    </w:p>
    <w:p>
      <w:r>
        <w:br/>
        <w:t>30</w:t>
        <w:tab/>
        <w:t>2114/6</w:t>
      </w:r>
    </w:p>
    <w:p>
      <w:r>
        <w:t>30a</w:t>
        <w:tab/>
        <w:t>093</w:t>
      </w:r>
    </w:p>
    <w:p>
      <w:r>
        <w:t>30z</w:t>
        <w:tab/>
        <w:t>G 28 Darmstadt F 2114/6</w:t>
      </w:r>
    </w:p>
    <w:p>
      <w:r>
        <w:t>33</w:t>
        <w:tab/>
        <w:t>S. 828</w:t>
      </w:r>
    </w:p>
    <w:p>
      <w:r>
        <w:t>40</w:t>
        <w:tab/>
        <w:t>p[1{Langnes}, 2{Friederike Margarethe Henriette} 7{geb. p[Stahl]p, Ehefrau}]p des p[5{s[Buchdruckereibesitzer]s}s 2{Johann Christoph Friedrich} 1{Langnes}]p</w:t>
      </w:r>
    </w:p>
    <w:p>
      <w:r>
        <w:t>43</w:t>
        <w:tab/>
        <w:t>1849</w:t>
      </w:r>
    </w:p>
    <w:p>
      <w:r>
        <w:t>45</w:t>
        <w:tab/>
        <w:t>St 1849</w:t>
      </w:r>
    </w:p>
    <w:p>
      <w:r>
        <w:br/>
        <w:t>30</w:t>
        <w:tab/>
        <w:t>2135/2</w:t>
      </w:r>
    </w:p>
    <w:p>
      <w:r>
        <w:t>30a</w:t>
        <w:tab/>
        <w:t>094</w:t>
      </w:r>
    </w:p>
    <w:p>
      <w:r>
        <w:t>30z</w:t>
        <w:tab/>
        <w:t>G 28 Darmstadt F 2135/2</w:t>
      </w:r>
    </w:p>
    <w:p>
      <w:r>
        <w:t>33</w:t>
        <w:tab/>
        <w:t>S. 831</w:t>
      </w:r>
    </w:p>
    <w:p>
      <w:r>
        <w:t>40</w:t>
        <w:tab/>
        <w:t>p[1{Laue}, 2{Anna}, 7{Tochter}]p des _+ p[5{s[Buchbindermeister]s}s 2{Friedrich} 1{Laue}]p</w:t>
      </w:r>
    </w:p>
    <w:p>
      <w:r>
        <w:t>43</w:t>
        <w:tab/>
        <w:t>1860 - 1865</w:t>
      </w:r>
    </w:p>
    <w:p>
      <w:r>
        <w:t>45</w:t>
        <w:tab/>
        <w:t>V 1860-1865</w:t>
      </w:r>
    </w:p>
    <w:p>
      <w:r>
        <w:br/>
        <w:t>30</w:t>
        <w:tab/>
        <w:t>2134/4</w:t>
      </w:r>
    </w:p>
    <w:p>
      <w:r>
        <w:t>30a</w:t>
        <w:tab/>
        <w:t>095</w:t>
      </w:r>
    </w:p>
    <w:p>
      <w:r>
        <w:t>30z</w:t>
        <w:tab/>
        <w:t>G 28 Darmstadt F 2134/4</w:t>
      </w:r>
    </w:p>
    <w:p>
      <w:r>
        <w:t>33</w:t>
        <w:tab/>
        <w:t>S. 831</w:t>
      </w:r>
    </w:p>
    <w:p>
      <w:r>
        <w:t>40</w:t>
        <w:tab/>
        <w:t>p[1{Laue}, 2{Friedrich}, 5{s[Buchbindermeister]s}]p und p[7{Witwe} 2{Johanna Friederike} 1{Laue} 7{geb. p[Westernacher]p}]p</w:t>
      </w:r>
    </w:p>
    <w:p>
      <w:r>
        <w:t>43</w:t>
        <w:tab/>
        <w:t>1860</w:t>
      </w:r>
    </w:p>
    <w:p>
      <w:r>
        <w:t>45</w:t>
        <w:tab/>
        <w:t>N 1860</w:t>
      </w:r>
    </w:p>
    <w:p>
      <w:r>
        <w:br/>
        <w:t>30</w:t>
        <w:tab/>
        <w:t>2140/21</w:t>
      </w:r>
    </w:p>
    <w:p>
      <w:r>
        <w:t>30a</w:t>
        <w:tab/>
        <w:t>096</w:t>
      </w:r>
    </w:p>
    <w:p>
      <w:r>
        <w:t>30z</w:t>
        <w:tab/>
        <w:t>G 28 Darmstadt F 2140/21</w:t>
      </w:r>
    </w:p>
    <w:p>
      <w:r>
        <w:t>33</w:t>
        <w:tab/>
        <w:t>S. 844</w:t>
      </w:r>
    </w:p>
    <w:p>
      <w:r>
        <w:t>40</w:t>
        <w:tab/>
        <w:t>p[1{Leichtweiß}, 2{August}, 5{s[Buchbinder]s}]p</w:t>
      </w:r>
    </w:p>
    <w:p>
      <w:r>
        <w:t>43</w:t>
        <w:tab/>
        <w:t>1876</w:t>
      </w:r>
    </w:p>
    <w:p>
      <w:r>
        <w:t>45</w:t>
        <w:tab/>
        <w:t>St 1876</w:t>
      </w:r>
    </w:p>
    <w:p>
      <w:r>
        <w:br/>
        <w:t>30</w:t>
        <w:tab/>
        <w:t>2161/4</w:t>
      </w:r>
    </w:p>
    <w:p>
      <w:r>
        <w:t>30a</w:t>
        <w:tab/>
        <w:t>097</w:t>
      </w:r>
    </w:p>
    <w:p>
      <w:r>
        <w:t>30z</w:t>
        <w:tab/>
        <w:t>G 28 Darmstadt F 2161/4</w:t>
      </w:r>
    </w:p>
    <w:p>
      <w:r>
        <w:t>33</w:t>
        <w:tab/>
        <w:t>S. 848</w:t>
      </w:r>
    </w:p>
    <w:p>
      <w:r>
        <w:t>40</w:t>
        <w:tab/>
        <w:t>p[1{Leißler}, 2{Adam}, 5{s[Buchdruckereibesitzer]s}]p und p[2{Johanna} 1{Leißler}, 7{Tochter}]p des _+ Buchdruckereibesitzers Adam Leißler</w:t>
      </w:r>
    </w:p>
    <w:p>
      <w:r>
        <w:t>43</w:t>
        <w:tab/>
        <w:t>1889</w:t>
      </w:r>
    </w:p>
    <w:p>
      <w:r>
        <w:t>45</w:t>
        <w:tab/>
        <w:t>V 1889</w:t>
      </w:r>
    </w:p>
    <w:p>
      <w:r>
        <w:br/>
        <w:t>30</w:t>
        <w:tab/>
        <w:t>2150/26</w:t>
      </w:r>
    </w:p>
    <w:p>
      <w:r>
        <w:t>30a</w:t>
        <w:tab/>
        <w:t>098</w:t>
      </w:r>
    </w:p>
    <w:p>
      <w:r>
        <w:t>30z</w:t>
        <w:tab/>
        <w:t>G 28 Darmstadt F 2150/26</w:t>
      </w:r>
    </w:p>
    <w:p>
      <w:r>
        <w:t>33</w:t>
        <w:tab/>
        <w:t>S. 848</w:t>
      </w:r>
    </w:p>
    <w:p>
      <w:r>
        <w:t>40</w:t>
        <w:tab/>
        <w:t>Witwe des p[5{s[Buchdruckereibesitzer]s}s 2{Adam} 1{Leißler}]p, p[2{Elise} 1{Leißler} 7{geb. p[Hild]p}]p</w:t>
      </w:r>
    </w:p>
    <w:p>
      <w:r>
        <w:t>43</w:t>
        <w:tab/>
        <w:t>1889</w:t>
      </w:r>
    </w:p>
    <w:p>
      <w:r>
        <w:t>45</w:t>
        <w:tab/>
        <w:t>N 1889</w:t>
      </w:r>
    </w:p>
    <w:p>
      <w:r>
        <w:br/>
        <w:t>30</w:t>
        <w:tab/>
        <w:t>2116/7</w:t>
      </w:r>
    </w:p>
    <w:p>
      <w:r>
        <w:t>30a</w:t>
        <w:tab/>
        <w:t>099</w:t>
      </w:r>
    </w:p>
    <w:p>
      <w:r>
        <w:t>30z</w:t>
        <w:tab/>
        <w:t>G 28 Darmstadt F 2116/7</w:t>
      </w:r>
    </w:p>
    <w:p>
      <w:r>
        <w:t>33</w:t>
        <w:tab/>
        <w:t>S. 859</w:t>
      </w:r>
    </w:p>
    <w:p>
      <w:r>
        <w:t>40</w:t>
        <w:tab/>
        <w:t>p[1{Leske}, 2{Bernhardine} geb. NN, 7{Witwe}]p des p[5{s[Hofbuchhändler]s}s 2{Carl Wilhelm} 1{Leske}]p</w:t>
      </w:r>
    </w:p>
    <w:p>
      <w:r>
        <w:t>43</w:t>
        <w:tab/>
        <w:t>1851</w:t>
      </w:r>
    </w:p>
    <w:p>
      <w:r>
        <w:t>45</w:t>
        <w:tab/>
        <w:t>St 1851</w:t>
      </w:r>
    </w:p>
    <w:p>
      <w:r>
        <w:br/>
        <w:t>30</w:t>
        <w:tab/>
        <w:t>2114/12</w:t>
      </w:r>
    </w:p>
    <w:p>
      <w:r>
        <w:t>30a</w:t>
        <w:tab/>
        <w:t>100</w:t>
      </w:r>
    </w:p>
    <w:p>
      <w:r>
        <w:t>30z</w:t>
        <w:tab/>
        <w:t>G 28 Darmstadt F 2114/12</w:t>
      </w:r>
    </w:p>
    <w:p>
      <w:r>
        <w:t>33</w:t>
        <w:tab/>
        <w:t>S. 859</w:t>
      </w:r>
    </w:p>
    <w:p>
      <w:r>
        <w:t>40</w:t>
        <w:tab/>
        <w:t>p[1{Leske}, 2{Karl}, 5{s[Hofbuchhändler]s}]p</w:t>
      </w:r>
    </w:p>
    <w:p>
      <w:r>
        <w:t>43</w:t>
        <w:tab/>
        <w:t>1821 - 1826 ; 1847</w:t>
      </w:r>
    </w:p>
    <w:p>
      <w:r>
        <w:t>45</w:t>
        <w:tab/>
        <w:t>Beglaubigung eines Zeugnisses 1821-1826, Forderung 1847</w:t>
      </w:r>
    </w:p>
    <w:p>
      <w:r>
        <w:br/>
        <w:t>30</w:t>
        <w:tab/>
        <w:t>2128/2</w:t>
      </w:r>
    </w:p>
    <w:p>
      <w:r>
        <w:t>30a</w:t>
        <w:tab/>
        <w:t>101</w:t>
      </w:r>
    </w:p>
    <w:p>
      <w:r>
        <w:t>30z</w:t>
        <w:tab/>
        <w:t>G 28 Darmstadt F 2128/2</w:t>
      </w:r>
    </w:p>
    <w:p>
      <w:r>
        <w:t>33</w:t>
        <w:tab/>
        <w:t>S. 859</w:t>
      </w:r>
    </w:p>
    <w:p>
      <w:r>
        <w:t>40</w:t>
        <w:tab/>
        <w:t>p[1{Leske}, 2{Karl}, 5{s[Hofbuchhändler]s}]p</w:t>
      </w:r>
    </w:p>
    <w:p>
      <w:r>
        <w:t>43</w:t>
        <w:tab/>
        <w:t>1847</w:t>
      </w:r>
    </w:p>
    <w:p>
      <w:r>
        <w:t>45</w:t>
        <w:tab/>
        <w:t>Sch 1847</w:t>
      </w:r>
    </w:p>
    <w:p>
      <w:r>
        <w:br/>
        <w:t>30</w:t>
        <w:tab/>
        <w:t>2157/20</w:t>
      </w:r>
    </w:p>
    <w:p>
      <w:r>
        <w:t>30a</w:t>
        <w:tab/>
        <w:t>102</w:t>
      </w:r>
    </w:p>
    <w:p>
      <w:r>
        <w:t>30z</w:t>
        <w:tab/>
        <w:t>G 28 Darmstadt F 2157/20</w:t>
      </w:r>
    </w:p>
    <w:p>
      <w:r>
        <w:t>33</w:t>
        <w:tab/>
        <w:t>S. 859</w:t>
      </w:r>
    </w:p>
    <w:p>
      <w:r>
        <w:t>40</w:t>
        <w:tab/>
        <w:t>p[1{Leske}, 2{Carl Friedrich Julius}, 5{s[Buchdruckereibesitzer]s}]p und p[7{Witwe} 2{Margarethe Amalie}1{&lt;Leske&gt;} 7{geb. p[Engel]p}]p</w:t>
      </w:r>
    </w:p>
    <w:p>
      <w:r>
        <w:t>43</w:t>
        <w:tab/>
        <w:t>1897</w:t>
      </w:r>
    </w:p>
    <w:p>
      <w:r>
        <w:t>45</w:t>
        <w:tab/>
        <w:t>N 1897</w:t>
      </w:r>
    </w:p>
    <w:p>
      <w:r>
        <w:br/>
        <w:t>30</w:t>
        <w:tab/>
        <w:t>2121/23</w:t>
      </w:r>
    </w:p>
    <w:p>
      <w:r>
        <w:t>30a</w:t>
        <w:tab/>
        <w:t>103</w:t>
      </w:r>
    </w:p>
    <w:p>
      <w:r>
        <w:t>30z</w:t>
        <w:tab/>
        <w:t>G 28 Darmstadt F 2121/23</w:t>
      </w:r>
    </w:p>
    <w:p>
      <w:r>
        <w:t>33</w:t>
        <w:tab/>
        <w:t>S. 859</w:t>
      </w:r>
    </w:p>
    <w:p>
      <w:r>
        <w:t>40</w:t>
        <w:tab/>
        <w:t>p[1{Leske}, 2{Karl Wilhelm}, 5{s[Hofbuchhändler]s}]p</w:t>
      </w:r>
    </w:p>
    <w:p>
      <w:r>
        <w:t>43</w:t>
        <w:tab/>
        <w:t>1817 ; 1820</w:t>
      </w:r>
    </w:p>
    <w:p>
      <w:r>
        <w:t>45</w:t>
        <w:tab/>
        <w:t>H 1817/1820</w:t>
      </w:r>
    </w:p>
    <w:p>
      <w:r>
        <w:br/>
        <w:t>30</w:t>
        <w:tab/>
        <w:t>1556/1</w:t>
      </w:r>
    </w:p>
    <w:p>
      <w:r>
        <w:t>30a</w:t>
        <w:tab/>
        <w:t>104</w:t>
      </w:r>
    </w:p>
    <w:p>
      <w:r>
        <w:t>30z</w:t>
        <w:tab/>
        <w:t>G 28 Darmstadt F 1556/1</w:t>
      </w:r>
    </w:p>
    <w:p>
      <w:r>
        <w:t>33</w:t>
        <w:tab/>
        <w:t>S. 859</w:t>
      </w:r>
    </w:p>
    <w:p>
      <w:r>
        <w:t>40</w:t>
        <w:tab/>
        <w:t>p[1{Leske}, 2{Karl Wilhelm}, 5{s[Hofbuchhändler]s}]p</w:t>
      </w:r>
    </w:p>
    <w:p>
      <w:r>
        <w:t>43</w:t>
        <w:tab/>
        <w:t>1864</w:t>
      </w:r>
    </w:p>
    <w:p>
      <w:r>
        <w:t>45</w:t>
        <w:tab/>
        <w:t>Forderung 1864</w:t>
      </w:r>
    </w:p>
    <w:p>
      <w:r>
        <w:br/>
        <w:t>30</w:t>
        <w:tab/>
        <w:t>2112/5</w:t>
      </w:r>
    </w:p>
    <w:p>
      <w:r>
        <w:t>30a</w:t>
        <w:tab/>
        <w:t>105</w:t>
      </w:r>
    </w:p>
    <w:p>
      <w:r>
        <w:t>30z</w:t>
        <w:tab/>
        <w:t>G 28 Darmstadt F 2112/5</w:t>
      </w:r>
    </w:p>
    <w:p>
      <w:r>
        <w:t>33</w:t>
        <w:tab/>
        <w:t>S. 859</w:t>
      </w:r>
    </w:p>
    <w:p>
      <w:r>
        <w:t>40</w:t>
        <w:tab/>
        <w:t>p[1{Leske}, 2{Karl Wilhelm}, 5{s[Hofbuchhändler]s}]p und p[7{Witwe} 2{Bernhardine}1{&lt;Leske&gt;}]p geb. NN</w:t>
      </w:r>
    </w:p>
    <w:p>
      <w:r>
        <w:t>43</w:t>
        <w:tab/>
        <w:t>1841 - 1845</w:t>
      </w:r>
    </w:p>
    <w:p>
      <w:r>
        <w:t>45</w:t>
        <w:tab/>
        <w:t>Kaution 1841-1845</w:t>
      </w:r>
    </w:p>
    <w:p>
      <w:r>
        <w:br/>
        <w:t>30</w:t>
        <w:tab/>
        <w:t>2962/11</w:t>
      </w:r>
    </w:p>
    <w:p>
      <w:r>
        <w:t>30a</w:t>
        <w:tab/>
        <w:t>106</w:t>
      </w:r>
    </w:p>
    <w:p>
      <w:r>
        <w:t>30z</w:t>
        <w:tab/>
        <w:t>G 28 Darmstadt F 2962/11</w:t>
      </w:r>
    </w:p>
    <w:p>
      <w:r>
        <w:t>33</w:t>
        <w:tab/>
        <w:t>S. 860</w:t>
      </w:r>
    </w:p>
    <w:p>
      <w:r>
        <w:t>40</w:t>
        <w:tab/>
        <w:t>p[1{Leuthner}, 2{Johannes}, 5{s[Buchbindermeister]s}]p und p[7{Ehefrau} 2{Caroline}1{&lt;Leuthner&gt;} 7{geb. p[Wörishöfer]p}]p</w:t>
      </w:r>
    </w:p>
    <w:p>
      <w:r>
        <w:t>43</w:t>
        <w:tab/>
        <w:t>1817</w:t>
      </w:r>
    </w:p>
    <w:p>
      <w:r>
        <w:t>45</w:t>
        <w:tab/>
        <w:t>E 1817</w:t>
      </w:r>
    </w:p>
    <w:p>
      <w:r>
        <w:br/>
        <w:t>30</w:t>
        <w:tab/>
        <w:t>1669/22</w:t>
      </w:r>
    </w:p>
    <w:p>
      <w:r>
        <w:t>30a</w:t>
        <w:tab/>
        <w:t>107</w:t>
      </w:r>
    </w:p>
    <w:p>
      <w:r>
        <w:t>30z</w:t>
        <w:tab/>
        <w:t>G 28 Darmstadt F 1669/22</w:t>
      </w:r>
    </w:p>
    <w:p>
      <w:r>
        <w:t>33</w:t>
        <w:tab/>
        <w:t>S. 883</w:t>
      </w:r>
    </w:p>
    <w:p>
      <w:r>
        <w:t>40</w:t>
        <w:tab/>
        <w:t>p[1{Loewer}, 2{Ernst Andreas}, 5{s[Buchbindermeister]s und Kaufmann}]p</w:t>
      </w:r>
    </w:p>
    <w:p>
      <w:r>
        <w:t>43</w:t>
        <w:tab/>
        <w:t>1834</w:t>
      </w:r>
    </w:p>
    <w:p>
      <w:r>
        <w:t>45</w:t>
        <w:tab/>
        <w:t>E 1834</w:t>
      </w:r>
    </w:p>
    <w:p>
      <w:r>
        <w:br/>
        <w:t>30</w:t>
        <w:tab/>
        <w:t>2139/5</w:t>
      </w:r>
    </w:p>
    <w:p>
      <w:r>
        <w:t>30a</w:t>
        <w:tab/>
        <w:t>108</w:t>
      </w:r>
    </w:p>
    <w:p>
      <w:r>
        <w:t>30z</w:t>
        <w:tab/>
        <w:t>G 28 Darmstadt F 2139/5</w:t>
      </w:r>
    </w:p>
    <w:p>
      <w:r>
        <w:t>33</w:t>
        <w:tab/>
        <w:t>S. 883</w:t>
      </w:r>
    </w:p>
    <w:p>
      <w:r>
        <w:t>40</w:t>
        <w:tab/>
        <w:t>p[1{Loewer}, 2{Ernst Andreas}, 5{s[Buchbindermeister]s}]p und Kaufmann</w:t>
      </w:r>
    </w:p>
    <w:p>
      <w:r>
        <w:t>43</w:t>
        <w:tab/>
        <w:t>1870</w:t>
      </w:r>
    </w:p>
    <w:p>
      <w:r>
        <w:t>45</w:t>
        <w:tab/>
        <w:t>St 1870</w:t>
      </w:r>
    </w:p>
    <w:p>
      <w:r>
        <w:br/>
        <w:t>30</w:t>
        <w:tab/>
        <w:t>2112/13</w:t>
      </w:r>
    </w:p>
    <w:p>
      <w:r>
        <w:t>30a</w:t>
        <w:tab/>
        <w:t>109</w:t>
      </w:r>
    </w:p>
    <w:p>
      <w:r>
        <w:t>30z</w:t>
        <w:tab/>
        <w:t>G 28 Darmstadt F 2112/13</w:t>
      </w:r>
    </w:p>
    <w:p>
      <w:r>
        <w:t>33</w:t>
        <w:tab/>
        <w:t>S. 883</w:t>
      </w:r>
    </w:p>
    <w:p>
      <w:r>
        <w:t>40</w:t>
        <w:tab/>
        <w:t>p[1{Loewer}, 2{Henriette} 7{geb. p[Häußer]p, 1. Ehefrau}]p des p[5{s[Buchbindermeister]ss und Kaufmanns} 2{Ernst Andreas} 1{Loewer}]p</w:t>
      </w:r>
    </w:p>
    <w:p>
      <w:r>
        <w:t>43</w:t>
        <w:tab/>
        <w:t>1844</w:t>
      </w:r>
    </w:p>
    <w:p>
      <w:r>
        <w:t>45</w:t>
        <w:tab/>
        <w:t>St 1844</w:t>
      </w:r>
    </w:p>
    <w:p>
      <w:r>
        <w:br/>
        <w:t>30</w:t>
        <w:tab/>
        <w:t>2150/2</w:t>
      </w:r>
    </w:p>
    <w:p>
      <w:r>
        <w:t>30a</w:t>
        <w:tab/>
        <w:t>110</w:t>
      </w:r>
    </w:p>
    <w:p>
      <w:r>
        <w:t>30z</w:t>
        <w:tab/>
        <w:t>G 28 Darmstadt F 2150/2</w:t>
      </w:r>
    </w:p>
    <w:p>
      <w:r>
        <w:t>33</w:t>
        <w:tab/>
        <w:t>S. 884</w:t>
      </w:r>
    </w:p>
    <w:p>
      <w:r>
        <w:t>40</w:t>
        <w:tab/>
        <w:t>p[1{Lohfingk}, 2{Heinrich}, 5{s[Buchbinder]s}]p</w:t>
      </w:r>
    </w:p>
    <w:p>
      <w:r>
        <w:t>43</w:t>
        <w:tab/>
        <w:t>1887</w:t>
      </w:r>
    </w:p>
    <w:p>
      <w:r>
        <w:t>45</w:t>
        <w:tab/>
        <w:t>E 1887</w:t>
      </w:r>
    </w:p>
    <w:p>
      <w:r>
        <w:br/>
        <w:t>30</w:t>
        <w:tab/>
        <w:t>2298/19</w:t>
      </w:r>
    </w:p>
    <w:p>
      <w:r>
        <w:t>30a</w:t>
        <w:tab/>
        <w:t>111</w:t>
      </w:r>
    </w:p>
    <w:p>
      <w:r>
        <w:t>30z</w:t>
        <w:tab/>
        <w:t>G 28 Darmstadt F 2298/19</w:t>
      </w:r>
    </w:p>
    <w:p>
      <w:r>
        <w:t>33</w:t>
        <w:tab/>
        <w:t>S. 905</w:t>
      </w:r>
    </w:p>
    <w:p>
      <w:r>
        <w:t>40</w:t>
        <w:tab/>
        <w:t>p[1{Malchereck}, 2{Johann}, 5{s[Buchhändler]s}]p</w:t>
      </w:r>
    </w:p>
    <w:p>
      <w:r>
        <w:t>43</w:t>
        <w:tab/>
        <w:t>1890</w:t>
      </w:r>
    </w:p>
    <w:p>
      <w:r>
        <w:t>45</w:t>
        <w:tab/>
        <w:t>I. 2. E 1890</w:t>
      </w:r>
    </w:p>
    <w:p>
      <w:r>
        <w:br/>
        <w:t>30</w:t>
        <w:tab/>
        <w:t>2287/18</w:t>
      </w:r>
    </w:p>
    <w:p>
      <w:r>
        <w:t>30a</w:t>
        <w:tab/>
        <w:t>112</w:t>
      </w:r>
    </w:p>
    <w:p>
      <w:r>
        <w:t>30z</w:t>
        <w:tab/>
        <w:t>G 28 Darmstadt F 2287/18</w:t>
      </w:r>
    </w:p>
    <w:p>
      <w:r>
        <w:t>33</w:t>
        <w:tab/>
        <w:t>S. 908</w:t>
      </w:r>
    </w:p>
    <w:p>
      <w:r>
        <w:t>40</w:t>
        <w:tab/>
        <w:t>p[1{Mannsberger}, 2{Georg Ludwig}, 5{s[Buchbinder]s}]p und p[7{Witwe} 2{Louise}1{&lt;Mannsberger&gt;}]p geb. NN und p[7{Tochter} 2{Henriette Louise} 1{Mannsberger}]p</w:t>
      </w:r>
    </w:p>
    <w:p>
      <w:r>
        <w:t>43</w:t>
        <w:tab/>
        <w:t>1858</w:t>
      </w:r>
    </w:p>
    <w:p>
      <w:r>
        <w:t>45</w:t>
        <w:tab/>
        <w:t>E 1858, V 1858</w:t>
      </w:r>
    </w:p>
    <w:p>
      <w:r>
        <w:br/>
        <w:t>30</w:t>
        <w:tab/>
        <w:t>2308/18</w:t>
      </w:r>
    </w:p>
    <w:p>
      <w:r>
        <w:t>30a</w:t>
        <w:tab/>
        <w:t>113</w:t>
      </w:r>
    </w:p>
    <w:p>
      <w:r>
        <w:t>30z</w:t>
        <w:tab/>
        <w:t>G 28 Darmstadt F 2308/18</w:t>
      </w:r>
    </w:p>
    <w:p>
      <w:r>
        <w:t>33</w:t>
        <w:tab/>
        <w:t>S. 917</w:t>
      </w:r>
    </w:p>
    <w:p>
      <w:r>
        <w:t>40</w:t>
        <w:tab/>
        <w:t>p[1{Matthes}, 2{Jakob Wilhelm}, 5{s[Buchdrucker]s}]p</w:t>
      </w:r>
    </w:p>
    <w:p>
      <w:r>
        <w:t>43</w:t>
        <w:tab/>
        <w:t>1899</w:t>
      </w:r>
    </w:p>
    <w:p>
      <w:r>
        <w:t>45</w:t>
        <w:tab/>
        <w:t>E 1899</w:t>
      </w:r>
    </w:p>
    <w:p>
      <w:r>
        <w:br/>
        <w:t>30</w:t>
        <w:tab/>
        <w:t>2287/17</w:t>
      </w:r>
    </w:p>
    <w:p>
      <w:r>
        <w:t>30a</w:t>
        <w:tab/>
        <w:t>114</w:t>
      </w:r>
    </w:p>
    <w:p>
      <w:r>
        <w:t>30z</w:t>
        <w:tab/>
        <w:t>G 28 Darmstadt F 2287/17</w:t>
      </w:r>
    </w:p>
    <w:p>
      <w:r>
        <w:t>33</w:t>
        <w:tab/>
        <w:t>S. 918</w:t>
      </w:r>
    </w:p>
    <w:p>
      <w:r>
        <w:t>40</w:t>
        <w:tab/>
        <w:t>p[1{Mauer}, 2{Georg}, 5{s[Buchbindermeister]s}]p</w:t>
      </w:r>
    </w:p>
    <w:p>
      <w:r>
        <w:t>43</w:t>
        <w:tab/>
        <w:t>1876</w:t>
      </w:r>
    </w:p>
    <w:p>
      <w:r>
        <w:t>45</w:t>
        <w:tab/>
        <w:t>E 1876</w:t>
      </w:r>
    </w:p>
    <w:p>
      <w:r>
        <w:br/>
        <w:t>30</w:t>
        <w:tab/>
        <w:t>2217/14</w:t>
      </w:r>
    </w:p>
    <w:p>
      <w:r>
        <w:t>30a</w:t>
        <w:tab/>
        <w:t>115</w:t>
      </w:r>
    </w:p>
    <w:p>
      <w:r>
        <w:t>30z</w:t>
        <w:tab/>
        <w:t>G 28 Darmstadt F 2217/14</w:t>
      </w:r>
    </w:p>
    <w:p>
      <w:r>
        <w:t>33</w:t>
        <w:tab/>
        <w:t>S. 927</w:t>
      </w:r>
    </w:p>
    <w:p>
      <w:r>
        <w:t>40</w:t>
        <w:tab/>
        <w:t>p[1{Meyer}, 2{Johann Georg}, 5{s[Buchbindermeister]s}]p und Ehefrau</w:t>
      </w:r>
    </w:p>
    <w:p>
      <w:r>
        <w:t>43</w:t>
        <w:tab/>
        <w:t>1836</w:t>
      </w:r>
    </w:p>
    <w:p>
      <w:r>
        <w:t>45</w:t>
        <w:tab/>
        <w:t>2. E 1836</w:t>
      </w:r>
    </w:p>
    <w:p>
      <w:r>
        <w:br/>
        <w:t>30</w:t>
        <w:tab/>
        <w:t>2218/27</w:t>
      </w:r>
    </w:p>
    <w:p>
      <w:r>
        <w:t>30a</w:t>
        <w:tab/>
        <w:t>116</w:t>
      </w:r>
    </w:p>
    <w:p>
      <w:r>
        <w:t>30z</w:t>
        <w:tab/>
        <w:t>G 28 Darmstadt F 2218/27</w:t>
      </w:r>
    </w:p>
    <w:p>
      <w:r>
        <w:t>33</w:t>
        <w:tab/>
        <w:t>S. 927</w:t>
      </w:r>
    </w:p>
    <w:p>
      <w:r>
        <w:t>40</w:t>
        <w:tab/>
        <w:t>p[1{Meyer}, 2{Johann Georg}, 5{s[Buchbindermeister]s}]p und Ehefrau</w:t>
      </w:r>
    </w:p>
    <w:p>
      <w:r>
        <w:t>43</w:t>
        <w:tab/>
        <w:t>1840</w:t>
      </w:r>
    </w:p>
    <w:p>
      <w:r>
        <w:t>45</w:t>
        <w:tab/>
        <w:t>St 1840</w:t>
      </w:r>
    </w:p>
    <w:p>
      <w:r>
        <w:br/>
        <w:t>30</w:t>
        <w:tab/>
        <w:t>2255/9</w:t>
      </w:r>
    </w:p>
    <w:p>
      <w:r>
        <w:t>30a</w:t>
        <w:tab/>
        <w:t>117</w:t>
      </w:r>
    </w:p>
    <w:p>
      <w:r>
        <w:t>30z</w:t>
        <w:tab/>
        <w:t>G 28 Darmstadt F 2255/9</w:t>
      </w:r>
    </w:p>
    <w:p>
      <w:r>
        <w:t>33</w:t>
        <w:tab/>
        <w:t>S. 941</w:t>
      </w:r>
    </w:p>
    <w:p>
      <w:r>
        <w:t>40</w:t>
        <w:tab/>
        <w:t>p[1{Menzlaw}, 2{Carl Friedrich}, 5{s[Buchdruckereibesitzer]s}]p</w:t>
      </w:r>
    </w:p>
    <w:p>
      <w:r>
        <w:t>43</w:t>
        <w:tab/>
        <w:t>1859</w:t>
      </w:r>
    </w:p>
    <w:p>
      <w:r>
        <w:t>45</w:t>
        <w:tab/>
        <w:t>St 1859</w:t>
      </w:r>
    </w:p>
    <w:p>
      <w:r>
        <w:br/>
        <w:t>30</w:t>
        <w:tab/>
        <w:t>2217/7</w:t>
      </w:r>
    </w:p>
    <w:p>
      <w:r>
        <w:t>30a</w:t>
        <w:tab/>
        <w:t>118</w:t>
      </w:r>
    </w:p>
    <w:p>
      <w:r>
        <w:t>30z</w:t>
        <w:tab/>
        <w:t>G 28 Darmstadt F 2217/7</w:t>
      </w:r>
    </w:p>
    <w:p>
      <w:r>
        <w:t>33</w:t>
        <w:tab/>
        <w:t>S. 947</w:t>
      </w:r>
    </w:p>
    <w:p>
      <w:r>
        <w:t>40</w:t>
        <w:tab/>
        <w:t>p[1{Metz}, 2{Friedrich}, 5{s[Buchhändler-Gehilfe]s}]p</w:t>
      </w:r>
    </w:p>
    <w:p>
      <w:r>
        <w:t>43</w:t>
        <w:tab/>
        <w:t>1835</w:t>
      </w:r>
    </w:p>
    <w:p>
      <w:r>
        <w:t>45</w:t>
        <w:tab/>
        <w:t>N 1835</w:t>
      </w:r>
    </w:p>
    <w:p>
      <w:r>
        <w:br/>
        <w:t>30</w:t>
        <w:tab/>
        <w:t>2225/26</w:t>
      </w:r>
    </w:p>
    <w:p>
      <w:r>
        <w:t>30a</w:t>
        <w:tab/>
        <w:t>119</w:t>
      </w:r>
    </w:p>
    <w:p>
      <w:r>
        <w:t>30z</w:t>
        <w:tab/>
        <w:t>G 28 Darmstadt F 2225/26</w:t>
      </w:r>
    </w:p>
    <w:p>
      <w:r>
        <w:t>33</w:t>
        <w:tab/>
        <w:t>S. 957</w:t>
      </w:r>
    </w:p>
    <w:p>
      <w:r>
        <w:t>40</w:t>
        <w:tab/>
        <w:t>p[1{Mischlich}, 2{Elisabethe} geb. NN, 7{Ehefrau}]p des p[5{s[Buchdrucker]s}s 2{Ludwig} 1{Mischlich}]p</w:t>
      </w:r>
    </w:p>
    <w:p>
      <w:r>
        <w:t>43</w:t>
        <w:tab/>
        <w:t>1832</w:t>
      </w:r>
    </w:p>
    <w:p>
      <w:r>
        <w:t>45</w:t>
        <w:tab/>
        <w:t>St 1832</w:t>
      </w:r>
    </w:p>
    <w:p>
      <w:r>
        <w:br/>
        <w:t>30</w:t>
        <w:tab/>
        <w:t>2289/10</w:t>
      </w:r>
    </w:p>
    <w:p>
      <w:r>
        <w:t>30a</w:t>
        <w:tab/>
        <w:t>120</w:t>
      </w:r>
    </w:p>
    <w:p>
      <w:r>
        <w:t>30z</w:t>
        <w:tab/>
        <w:t>G 28 Darmstadt F 2289/10</w:t>
      </w:r>
    </w:p>
    <w:p>
      <w:r>
        <w:t>33</w:t>
        <w:tab/>
        <w:t>S. 957</w:t>
      </w:r>
    </w:p>
    <w:p>
      <w:r>
        <w:t>40</w:t>
        <w:tab/>
        <w:t>p[1{Mischlich}, 2{Ludwig}, 5{s[Buchdrucker]s}]p</w:t>
      </w:r>
    </w:p>
    <w:p>
      <w:r>
        <w:t>43</w:t>
        <w:tab/>
        <w:t>1877</w:t>
      </w:r>
    </w:p>
    <w:p>
      <w:r>
        <w:t>45</w:t>
        <w:tab/>
        <w:t>St 1877</w:t>
      </w:r>
    </w:p>
    <w:p>
      <w:r>
        <w:br/>
        <w:t>30</w:t>
        <w:tab/>
        <w:t>2311/16</w:t>
      </w:r>
    </w:p>
    <w:p>
      <w:r>
        <w:t>30a</w:t>
        <w:tab/>
        <w:t>121</w:t>
      </w:r>
    </w:p>
    <w:p>
      <w:r>
        <w:t>30z</w:t>
        <w:tab/>
        <w:t>G 28 Darmstadt F 2311/16</w:t>
      </w:r>
    </w:p>
    <w:p>
      <w:r>
        <w:t>33</w:t>
        <w:tab/>
        <w:t>S. 966</w:t>
      </w:r>
    </w:p>
    <w:p>
      <w:r>
        <w:t>40</w:t>
        <w:tab/>
        <w:t>p[1{Mohr}, 2{Elisabethe}, 7{minderj. Tochter}]p des p[5{s[Kolporteur]s}s 2{Peter} 1{Mohr}]p</w:t>
      </w:r>
    </w:p>
    <w:p>
      <w:r>
        <w:t>43</w:t>
        <w:tab/>
        <w:t>1890</w:t>
      </w:r>
    </w:p>
    <w:p>
      <w:r>
        <w:t>45</w:t>
        <w:tab/>
        <w:t>V 1890</w:t>
      </w:r>
    </w:p>
    <w:p>
      <w:r>
        <w:br/>
        <w:t>30</w:t>
        <w:tab/>
        <w:t>2298/21</w:t>
      </w:r>
    </w:p>
    <w:p>
      <w:r>
        <w:t>30a</w:t>
        <w:tab/>
        <w:t>122</w:t>
      </w:r>
    </w:p>
    <w:p>
      <w:r>
        <w:t>30z</w:t>
        <w:tab/>
        <w:t>G 28 Darmstadt F 2298/21</w:t>
      </w:r>
    </w:p>
    <w:p>
      <w:r>
        <w:t>33</w:t>
        <w:tab/>
        <w:t>S. 966</w:t>
      </w:r>
    </w:p>
    <w:p>
      <w:r>
        <w:t>40</w:t>
        <w:tab/>
        <w:t>p[1{Mohr}, 2{Elisabethe} 7{geb. p[Bauer]p, Witwe}]p des p[5{s[Kolporteur]s}s 2{Peter} 1{Mohr}]p</w:t>
      </w:r>
    </w:p>
    <w:p>
      <w:r>
        <w:t>43</w:t>
        <w:tab/>
        <w:t>1890</w:t>
      </w:r>
    </w:p>
    <w:p>
      <w:r>
        <w:t>45</w:t>
        <w:tab/>
        <w:t>2. E 1890</w:t>
      </w:r>
    </w:p>
    <w:p>
      <w:r>
        <w:br/>
        <w:t>30</w:t>
        <w:tab/>
        <w:t>2306/22</w:t>
      </w:r>
    </w:p>
    <w:p>
      <w:r>
        <w:t>30a</w:t>
        <w:tab/>
        <w:t>123</w:t>
      </w:r>
    </w:p>
    <w:p>
      <w:r>
        <w:t>30z</w:t>
        <w:tab/>
        <w:t>G 28 Darmstadt F 2306/22</w:t>
      </w:r>
    </w:p>
    <w:p>
      <w:r>
        <w:t>33</w:t>
        <w:tab/>
        <w:t>S. 966</w:t>
      </w:r>
    </w:p>
    <w:p>
      <w:r>
        <w:t>40</w:t>
        <w:tab/>
        <w:t>p[1{Mohr}, 2{Emil Heinrich}, 5{s[Buchbinder]s} aus 6{o[Halle a. d. Saale]o}]p</w:t>
      </w:r>
    </w:p>
    <w:p>
      <w:r>
        <w:t>43</w:t>
        <w:tab/>
        <w:t>1897</w:t>
      </w:r>
    </w:p>
    <w:p>
      <w:r>
        <w:t>45</w:t>
        <w:tab/>
        <w:t>N 1897</w:t>
      </w:r>
    </w:p>
    <w:p>
      <w:r>
        <w:br/>
        <w:t>30</w:t>
        <w:tab/>
        <w:t>2868/32</w:t>
      </w:r>
    </w:p>
    <w:p>
      <w:r>
        <w:t>30a</w:t>
        <w:tab/>
        <w:t>124</w:t>
      </w:r>
    </w:p>
    <w:p>
      <w:r>
        <w:t>30z</w:t>
        <w:tab/>
        <w:t>G 28 Darmstadt F 2868/32</w:t>
      </w:r>
    </w:p>
    <w:p>
      <w:r>
        <w:t>33</w:t>
        <w:tab/>
        <w:t>S. 967</w:t>
      </w:r>
    </w:p>
    <w:p>
      <w:r>
        <w:t>40</w:t>
        <w:tab/>
        <w:t>p[1{Mohr}, 2{Peter}, 5{s[Kolporteur]s}]p und p[7{Witwe} 2{Elisabethe} 7{geb. p[Bauer]p}]p</w:t>
      </w:r>
    </w:p>
    <w:p>
      <w:r>
        <w:t>43</w:t>
        <w:tab/>
        <w:t>1890</w:t>
      </w:r>
    </w:p>
    <w:p>
      <w:r>
        <w:t>45</w:t>
        <w:tab/>
        <w:t>2. E 1890</w:t>
      </w:r>
    </w:p>
    <w:p>
      <w:r>
        <w:br/>
        <w:t>30</w:t>
        <w:tab/>
        <w:t>2259/11</w:t>
      </w:r>
    </w:p>
    <w:p>
      <w:r>
        <w:t>30a</w:t>
        <w:tab/>
        <w:t>125</w:t>
      </w:r>
    </w:p>
    <w:p>
      <w:r>
        <w:t>30z</w:t>
        <w:tab/>
        <w:t>G 28 Darmstadt F 2259/11</w:t>
      </w:r>
    </w:p>
    <w:p>
      <w:r>
        <w:t>33</w:t>
        <w:tab/>
        <w:t>S. 980</w:t>
      </w:r>
    </w:p>
    <w:p>
      <w:r>
        <w:t>40</w:t>
        <w:tab/>
        <w:t>p[1{Müller}, 2{Elisabethe} 7{geb. p[Hammel]p, Ehefrau}]p des p[5{s[Buchbinder]s}s 2{Johann Philipp} 1{Müller}]p</w:t>
      </w:r>
    </w:p>
    <w:p>
      <w:r>
        <w:t>43</w:t>
        <w:tab/>
        <w:t>1862</w:t>
      </w:r>
    </w:p>
    <w:p>
      <w:r>
        <w:t>45</w:t>
        <w:tab/>
        <w:t>N 1862</w:t>
      </w:r>
    </w:p>
    <w:p>
      <w:r>
        <w:br/>
        <w:t>30</w:t>
        <w:tab/>
        <w:t>2625/2</w:t>
      </w:r>
    </w:p>
    <w:p>
      <w:r>
        <w:t>30a</w:t>
        <w:tab/>
        <w:t>126</w:t>
      </w:r>
    </w:p>
    <w:p>
      <w:r>
        <w:t>30z</w:t>
        <w:tab/>
        <w:t>G 28 Darmstadt F 2625/2</w:t>
      </w:r>
    </w:p>
    <w:p>
      <w:r>
        <w:t>33</w:t>
        <w:tab/>
        <w:t>S. 986</w:t>
      </w:r>
    </w:p>
    <w:p>
      <w:r>
        <w:t>40</w:t>
        <w:tab/>
        <w:t>p[1{Müller}, 2{Johannes}, 5{s[Buchdruckergeselle]s} aus 6{o[Braunschweig]o}]p</w:t>
      </w:r>
    </w:p>
    <w:p>
      <w:r>
        <w:t>43</w:t>
        <w:tab/>
        <w:t>1821</w:t>
      </w:r>
    </w:p>
    <w:p>
      <w:r>
        <w:t>45</w:t>
        <w:tab/>
        <w:t>St N 1821</w:t>
      </w:r>
    </w:p>
    <w:p>
      <w:r>
        <w:br/>
        <w:t>30</w:t>
        <w:tab/>
        <w:t>2212/10</w:t>
      </w:r>
    </w:p>
    <w:p>
      <w:r>
        <w:t>30a</w:t>
        <w:tab/>
        <w:t>127</w:t>
      </w:r>
    </w:p>
    <w:p>
      <w:r>
        <w:t>30z</w:t>
        <w:tab/>
        <w:t>G 28 Darmstadt F 2212/10</w:t>
      </w:r>
    </w:p>
    <w:p>
      <w:r>
        <w:t>33</w:t>
        <w:tab/>
        <w:t>S. 986</w:t>
      </w:r>
    </w:p>
    <w:p>
      <w:r>
        <w:t>40</w:t>
        <w:tab/>
        <w:t>p[1{Müller}, 2{Johannes}, 5{s[Buchdruckergeselle]s} aus 6{o[Braunschweig]o}]p und Ehefrau</w:t>
      </w:r>
    </w:p>
    <w:p>
      <w:r>
        <w:t>43</w:t>
        <w:tab/>
        <w:t>1821</w:t>
      </w:r>
    </w:p>
    <w:p>
      <w:r>
        <w:t>45</w:t>
        <w:tab/>
        <w:t>N 1821</w:t>
      </w:r>
    </w:p>
    <w:p>
      <w:r>
        <w:br/>
        <w:t>30</w:t>
        <w:tab/>
        <w:t>2220/3</w:t>
      </w:r>
    </w:p>
    <w:p>
      <w:r>
        <w:t>30a</w:t>
        <w:tab/>
        <w:t>128</w:t>
      </w:r>
    </w:p>
    <w:p>
      <w:r>
        <w:t>30z</w:t>
        <w:tab/>
        <w:t>G 28 Darmstadt F 2220/3</w:t>
      </w:r>
    </w:p>
    <w:p>
      <w:r>
        <w:t>33</w:t>
        <w:tab/>
        <w:t>S. 992</w:t>
      </w:r>
    </w:p>
    <w:p>
      <w:r>
        <w:t>40</w:t>
        <w:tab/>
        <w:t>p[1{Müller}, 2{Ludwig Heinrich}, 5{s[Buchdrucker]s und Spezereihändler}]p</w:t>
      </w:r>
    </w:p>
    <w:p>
      <w:r>
        <w:t>43</w:t>
        <w:tab/>
        <w:t>1838</w:t>
      </w:r>
    </w:p>
    <w:p>
      <w:r>
        <w:t>45</w:t>
        <w:tab/>
        <w:t>2. E 1838</w:t>
      </w:r>
    </w:p>
    <w:p>
      <w:r>
        <w:br/>
        <w:t>30</w:t>
        <w:tab/>
        <w:t>2344/5</w:t>
      </w:r>
    </w:p>
    <w:p>
      <w:r>
        <w:t>30a</w:t>
        <w:tab/>
        <w:t>129</w:t>
      </w:r>
    </w:p>
    <w:p>
      <w:r>
        <w:t>30z</w:t>
        <w:tab/>
        <w:t>G 28 Darmstadt F 2344/5</w:t>
      </w:r>
    </w:p>
    <w:p>
      <w:r>
        <w:t>33</w:t>
        <w:tab/>
        <w:t>S. 1014</w:t>
      </w:r>
    </w:p>
    <w:p>
      <w:r>
        <w:t>40</w:t>
        <w:tab/>
        <w:t>p[1{Nephuth}, 2{Johannes}, 5{s[Buchdrucker]s}]p und p[7{Ehefrau} 2{Caroline Sophie} 7{geb. p[Herrmann]p}]p</w:t>
      </w:r>
    </w:p>
    <w:p>
      <w:r>
        <w:t>43</w:t>
        <w:tab/>
        <w:t>1857</w:t>
      </w:r>
    </w:p>
    <w:p>
      <w:r>
        <w:t>45</w:t>
        <w:tab/>
        <w:t>N 1857</w:t>
      </w:r>
    </w:p>
    <w:p>
      <w:r>
        <w:br/>
        <w:t>30</w:t>
        <w:tab/>
        <w:t>2342/19</w:t>
      </w:r>
    </w:p>
    <w:p>
      <w:r>
        <w:t>30a</w:t>
        <w:tab/>
        <w:t>130</w:t>
      </w:r>
    </w:p>
    <w:p>
      <w:r>
        <w:t>30z</w:t>
        <w:tab/>
        <w:t>G 28 Darmstadt F 2342/19</w:t>
      </w:r>
    </w:p>
    <w:p>
      <w:r>
        <w:t>33</w:t>
        <w:tab/>
        <w:t>S. 1026</w:t>
      </w:r>
    </w:p>
    <w:p>
      <w:r>
        <w:t>40</w:t>
        <w:tab/>
        <w:t>p[1{Neustadt}, 2{Meyer}, 4{Dr.}, 5{s[Antiquar]s}]p</w:t>
      </w:r>
    </w:p>
    <w:p>
      <w:r>
        <w:t>43</w:t>
        <w:tab/>
        <w:t>1858</w:t>
      </w:r>
    </w:p>
    <w:p>
      <w:r>
        <w:t>45</w:t>
        <w:tab/>
        <w:t>N 1858</w:t>
      </w:r>
    </w:p>
    <w:p>
      <w:r>
        <w:br/>
        <w:t>30</w:t>
        <w:tab/>
        <w:t>2355/5</w:t>
      </w:r>
    </w:p>
    <w:p>
      <w:r>
        <w:t>30a</w:t>
        <w:tab/>
        <w:t>131</w:t>
      </w:r>
    </w:p>
    <w:p>
      <w:r>
        <w:t>30z</w:t>
        <w:tab/>
        <w:t>G 28 Darmstadt F 2355/5</w:t>
      </w:r>
    </w:p>
    <w:p>
      <w:r>
        <w:t>33</w:t>
        <w:tab/>
        <w:t>S. 1029</w:t>
      </w:r>
    </w:p>
    <w:p>
      <w:r>
        <w:t>40</w:t>
        <w:tab/>
        <w:t>p[1{Nicolay}, 2{Johannes}, 5{s[Buchbinder]s}]p</w:t>
      </w:r>
    </w:p>
    <w:p>
      <w:r>
        <w:t>43</w:t>
        <w:tab/>
        <w:t>1898</w:t>
      </w:r>
    </w:p>
    <w:p>
      <w:r>
        <w:t>45</w:t>
        <w:tab/>
        <w:t>V 1898</w:t>
      </w:r>
    </w:p>
    <w:p>
      <w:r>
        <w:br/>
        <w:t>30</w:t>
        <w:tab/>
        <w:t>2331/22</w:t>
      </w:r>
    </w:p>
    <w:p>
      <w:r>
        <w:t>30a</w:t>
        <w:tab/>
        <w:t>132</w:t>
      </w:r>
    </w:p>
    <w:p>
      <w:r>
        <w:t>30z</w:t>
        <w:tab/>
        <w:t>G 28 Darmstadt F 2331/22</w:t>
      </w:r>
    </w:p>
    <w:p>
      <w:r>
        <w:t>33</w:t>
        <w:tab/>
        <w:t>S. 1044</w:t>
      </w:r>
    </w:p>
    <w:p>
      <w:r>
        <w:t>40</w:t>
        <w:tab/>
        <w:t>p[1{Nungesser}, 2{Louis}, 5{s[Buchbindergeselle]s}]p</w:t>
      </w:r>
    </w:p>
    <w:p>
      <w:r>
        <w:t>43</w:t>
        <w:tab/>
        <w:t>1840</w:t>
      </w:r>
    </w:p>
    <w:p>
      <w:r>
        <w:t>45</w:t>
        <w:tab/>
        <w:t>St 1840</w:t>
      </w:r>
    </w:p>
    <w:p>
      <w:r>
        <w:br/>
        <w:t>30</w:t>
        <w:tab/>
        <w:t>2388/35</w:t>
      </w:r>
    </w:p>
    <w:p>
      <w:r>
        <w:t>30a</w:t>
        <w:tab/>
        <w:t>133</w:t>
      </w:r>
    </w:p>
    <w:p>
      <w:r>
        <w:t>30z</w:t>
        <w:tab/>
        <w:t>G 28 Darmstadt F 2388/35</w:t>
      </w:r>
    </w:p>
    <w:p>
      <w:r>
        <w:t>33</w:t>
        <w:tab/>
        <w:t>S. 1049</w:t>
      </w:r>
    </w:p>
    <w:p>
      <w:r>
        <w:t>40</w:t>
        <w:tab/>
        <w:t>p[1{Östreicher}, 2{Heinrich}, 5{s[Buchbinder]s}]p</w:t>
      </w:r>
    </w:p>
    <w:p>
      <w:r>
        <w:t>43</w:t>
        <w:tab/>
        <w:t>1880</w:t>
      </w:r>
    </w:p>
    <w:p>
      <w:r>
        <w:t>45</w:t>
        <w:tab/>
        <w:t>St 1880</w:t>
      </w:r>
    </w:p>
    <w:p>
      <w:r>
        <w:br/>
        <w:t>30</w:t>
        <w:tab/>
        <w:t>2388/10</w:t>
      </w:r>
    </w:p>
    <w:p>
      <w:r>
        <w:t>30a</w:t>
        <w:tab/>
        <w:t>134</w:t>
      </w:r>
    </w:p>
    <w:p>
      <w:r>
        <w:t>30z</w:t>
        <w:tab/>
        <w:t>G 28 Darmstadt F 2388/10</w:t>
      </w:r>
    </w:p>
    <w:p>
      <w:r>
        <w:t>33</w:t>
        <w:tab/>
        <w:t>S. 1053</w:t>
      </w:r>
    </w:p>
    <w:p>
      <w:r>
        <w:t>40</w:t>
        <w:tab/>
        <w:t>p[1{Ollweiler}, 2{Elise} 7{geb. p[Schaffner]p, Ehefrau}]p des p[5{s[Leihbibliothekar]s}s 2{Heinrich} 1{Ollweiler}]p</w:t>
      </w:r>
    </w:p>
    <w:p>
      <w:r>
        <w:t>43</w:t>
        <w:tab/>
        <w:t>1870</w:t>
      </w:r>
    </w:p>
    <w:p>
      <w:r>
        <w:t>45</w:t>
        <w:tab/>
        <w:t>St 1870</w:t>
      </w:r>
    </w:p>
    <w:p>
      <w:r>
        <w:br/>
        <w:t>30</w:t>
        <w:tab/>
        <w:t>2424/8</w:t>
      </w:r>
    </w:p>
    <w:p>
      <w:r>
        <w:t>30a</w:t>
        <w:tab/>
        <w:t>135</w:t>
      </w:r>
    </w:p>
    <w:p>
      <w:r>
        <w:t>30z</w:t>
        <w:tab/>
        <w:t>G 28 Darmstadt F 2424/8</w:t>
      </w:r>
    </w:p>
    <w:p>
      <w:r>
        <w:t>33</w:t>
        <w:tab/>
        <w:t>S. 1081</w:t>
      </w:r>
    </w:p>
    <w:p>
      <w:r>
        <w:t>40</w:t>
        <w:tab/>
        <w:t>p[1{Pfeiffer}, 2{Adalbert}, 5{s[Buchhändler]s}]p</w:t>
      </w:r>
    </w:p>
    <w:p>
      <w:r>
        <w:t>43</w:t>
        <w:tab/>
        <w:t>1882</w:t>
      </w:r>
    </w:p>
    <w:p>
      <w:r>
        <w:t>45</w:t>
        <w:tab/>
        <w:t>E 1882</w:t>
      </w:r>
    </w:p>
    <w:p>
      <w:r>
        <w:br/>
        <w:t>30</w:t>
        <w:tab/>
        <w:t>2432/15</w:t>
      </w:r>
    </w:p>
    <w:p>
      <w:r>
        <w:t>30a</w:t>
        <w:tab/>
        <w:t>136</w:t>
      </w:r>
    </w:p>
    <w:p>
      <w:r>
        <w:t>30z</w:t>
        <w:tab/>
        <w:t>G 28 Darmstadt F 2432/15</w:t>
      </w:r>
    </w:p>
    <w:p>
      <w:r>
        <w:t>33</w:t>
        <w:tab/>
        <w:t>S. 1081</w:t>
      </w:r>
    </w:p>
    <w:p>
      <w:r>
        <w:t>40</w:t>
        <w:tab/>
        <w:t>p[1{Pfeiffer}, 2{Adalbert}, 5{s[Buchhändler]s}]p</w:t>
      </w:r>
    </w:p>
    <w:p>
      <w:r>
        <w:t>43</w:t>
        <w:tab/>
        <w:t>1895</w:t>
      </w:r>
    </w:p>
    <w:p>
      <w:r>
        <w:t>45</w:t>
        <w:tab/>
        <w:t>3. E 1895</w:t>
      </w:r>
    </w:p>
    <w:p>
      <w:r>
        <w:br/>
        <w:t>30</w:t>
        <w:tab/>
        <w:t>2410/13</w:t>
      </w:r>
    </w:p>
    <w:p>
      <w:r>
        <w:t>30a</w:t>
        <w:tab/>
        <w:t>137</w:t>
      </w:r>
    </w:p>
    <w:p>
      <w:r>
        <w:t>30z</w:t>
        <w:tab/>
        <w:t>G 28 Darmstadt F 2410/13</w:t>
      </w:r>
    </w:p>
    <w:p>
      <w:r>
        <w:t>33</w:t>
        <w:tab/>
        <w:t>S. 1086</w:t>
      </w:r>
    </w:p>
    <w:p>
      <w:r>
        <w:t>40</w:t>
        <w:tab/>
        <w:t>p[1{Pfitzner}, 2{Ludwig}, 5{s[Buchdrucker]s}]p</w:t>
      </w:r>
    </w:p>
    <w:p>
      <w:r>
        <w:t>43</w:t>
        <w:tab/>
        <w:t>1853</w:t>
      </w:r>
    </w:p>
    <w:p>
      <w:r>
        <w:t>45</w:t>
        <w:tab/>
        <w:t>St 1853</w:t>
      </w:r>
    </w:p>
    <w:p>
      <w:r>
        <w:br/>
        <w:t>30</w:t>
        <w:tab/>
        <w:t>2405/4</w:t>
      </w:r>
    </w:p>
    <w:p>
      <w:r>
        <w:t>30a</w:t>
        <w:tab/>
        <w:t>138</w:t>
      </w:r>
    </w:p>
    <w:p>
      <w:r>
        <w:t>30z</w:t>
        <w:tab/>
        <w:t>G 28 Darmstadt F 2405/4</w:t>
      </w:r>
    </w:p>
    <w:p>
      <w:r>
        <w:t>33</w:t>
        <w:tab/>
        <w:t>S. 1086</w:t>
      </w:r>
    </w:p>
    <w:p>
      <w:r>
        <w:t>40</w:t>
        <w:tab/>
        <w:t>p[1{Pfitzner}, 2{Ludwig}, 5{s[Buchdrucker]s}]p</w:t>
      </w:r>
    </w:p>
    <w:p>
      <w:r>
        <w:t>43</w:t>
        <w:tab/>
        <w:t>1821</w:t>
      </w:r>
    </w:p>
    <w:p>
      <w:r>
        <w:t>45</w:t>
        <w:tab/>
        <w:t>Erbschaft 1821</w:t>
      </w:r>
    </w:p>
    <w:p>
      <w:r>
        <w:br/>
        <w:t>30</w:t>
        <w:tab/>
        <w:t>2409/16</w:t>
      </w:r>
    </w:p>
    <w:p>
      <w:r>
        <w:t>30a</w:t>
        <w:tab/>
        <w:t>139</w:t>
      </w:r>
    </w:p>
    <w:p>
      <w:r>
        <w:t>30z</w:t>
        <w:tab/>
        <w:t>G 28 Darmstadt F 2409/16</w:t>
      </w:r>
    </w:p>
    <w:p>
      <w:r>
        <w:t>33</w:t>
        <w:tab/>
        <w:t>S. 1103</w:t>
      </w:r>
    </w:p>
    <w:p>
      <w:r>
        <w:t>40</w:t>
        <w:tab/>
        <w:t>p[1{Punge}, 2{Gustav}, 5{s[Buchdruckergehilfe]s} aus 6{o[Leipzig]o}]p</w:t>
      </w:r>
    </w:p>
    <w:p>
      <w:r>
        <w:t>43</w:t>
        <w:tab/>
        <w:t>1843</w:t>
      </w:r>
    </w:p>
    <w:p>
      <w:r>
        <w:t>45</w:t>
        <w:tab/>
        <w:t>St 1843</w:t>
      </w:r>
    </w:p>
    <w:p>
      <w:r>
        <w:br/>
        <w:t>30</w:t>
        <w:tab/>
        <w:t>2558/5</w:t>
      </w:r>
    </w:p>
    <w:p>
      <w:r>
        <w:t>30a</w:t>
        <w:tab/>
        <w:t>140</w:t>
      </w:r>
    </w:p>
    <w:p>
      <w:r>
        <w:t>30z</w:t>
        <w:tab/>
        <w:t>G 28 Darmstadt F 2558/5</w:t>
      </w:r>
    </w:p>
    <w:p>
      <w:r>
        <w:t>33</w:t>
        <w:tab/>
        <w:t>S. 1107</w:t>
      </w:r>
    </w:p>
    <w:p>
      <w:r>
        <w:t>40</w:t>
        <w:tab/>
        <w:t>p[1{Rabenau}, 2{Franz Christian}, 5{s[Buchbinder]s}]p</w:t>
      </w:r>
    </w:p>
    <w:p>
      <w:r>
        <w:t>43</w:t>
        <w:tab/>
        <w:t>1877</w:t>
      </w:r>
    </w:p>
    <w:p>
      <w:r>
        <w:t>45</w:t>
        <w:tab/>
        <w:t>St 1877</w:t>
      </w:r>
    </w:p>
    <w:p>
      <w:r>
        <w:br/>
        <w:t>30</w:t>
        <w:tab/>
        <w:t>2554/7</w:t>
      </w:r>
    </w:p>
    <w:p>
      <w:r>
        <w:t>30a</w:t>
        <w:tab/>
        <w:t>141</w:t>
      </w:r>
    </w:p>
    <w:p>
      <w:r>
        <w:t>30z</w:t>
        <w:tab/>
        <w:t>G 28 Darmstadt F 2554/7</w:t>
      </w:r>
    </w:p>
    <w:p>
      <w:r>
        <w:t>33</w:t>
        <w:tab/>
        <w:t>S. 1118</w:t>
      </w:r>
    </w:p>
    <w:p>
      <w:r>
        <w:t>40</w:t>
        <w:tab/>
        <w:t>p[1{Reinhardt}, 2{Elisabethe Karoline} 7{geb. p[Sonnthal]p, Ehefrau}]p des p[5{s[Buchbindermeister]s}s 2{Johann Philipp} 1{Reinhardt}]p</w:t>
      </w:r>
    </w:p>
    <w:p>
      <w:r>
        <w:t>43</w:t>
        <w:tab/>
        <w:t>1871</w:t>
      </w:r>
    </w:p>
    <w:p>
      <w:r>
        <w:t>45</w:t>
        <w:tab/>
        <w:t>N 1871</w:t>
      </w:r>
    </w:p>
    <w:p>
      <w:r>
        <w:br/>
        <w:t>30</w:t>
        <w:tab/>
        <w:t>2565/6</w:t>
      </w:r>
    </w:p>
    <w:p>
      <w:r>
        <w:t>30a</w:t>
        <w:tab/>
        <w:t>142</w:t>
      </w:r>
    </w:p>
    <w:p>
      <w:r>
        <w:t>30z</w:t>
        <w:tab/>
        <w:t>G 28 Darmstadt F 2565/6</w:t>
      </w:r>
    </w:p>
    <w:p>
      <w:r>
        <w:t>33</w:t>
        <w:tab/>
        <w:t>S. 1118</w:t>
      </w:r>
    </w:p>
    <w:p>
      <w:r>
        <w:t>40</w:t>
        <w:tab/>
        <w:t>p[1{Reinhardt}, 2{Johann Philipp}, 5{s[Buchbindermeister]s}]p</w:t>
      </w:r>
    </w:p>
    <w:p>
      <w:r>
        <w:t>43</w:t>
        <w:tab/>
        <w:t>1886</w:t>
      </w:r>
    </w:p>
    <w:p>
      <w:r>
        <w:t>45</w:t>
        <w:tab/>
        <w:t>St 1886</w:t>
      </w:r>
    </w:p>
    <w:p>
      <w:r>
        <w:br/>
        <w:t>30</w:t>
        <w:tab/>
        <w:t>1644/36</w:t>
      </w:r>
    </w:p>
    <w:p>
      <w:r>
        <w:t>30a</w:t>
        <w:tab/>
        <w:t>143</w:t>
      </w:r>
    </w:p>
    <w:p>
      <w:r>
        <w:t>30z</w:t>
        <w:tab/>
        <w:t>G 28 Darmstadt F 1644/36</w:t>
      </w:r>
    </w:p>
    <w:p>
      <w:r>
        <w:t>33</w:t>
        <w:tab/>
        <w:t>S. 1131</w:t>
      </w:r>
    </w:p>
    <w:p>
      <w:r>
        <w:t>40</w:t>
        <w:tab/>
        <w:t>p[1{Risch}, 2{Johannette Catharine Elisabethe}, 7{Tochter}]p des _+ p[5{s[Buchdrucker]s}s 2{Conrad} 1{Risch}]p</w:t>
      </w:r>
    </w:p>
    <w:p>
      <w:r>
        <w:t>43</w:t>
        <w:tab/>
        <w:t>1844</w:t>
      </w:r>
    </w:p>
    <w:p>
      <w:r>
        <w:t>45</w:t>
        <w:tab/>
        <w:t>E 1844</w:t>
      </w:r>
    </w:p>
    <w:p>
      <w:r>
        <w:br/>
        <w:t>30</w:t>
        <w:tab/>
        <w:t>2563/7</w:t>
      </w:r>
    </w:p>
    <w:p>
      <w:r>
        <w:t>30a</w:t>
        <w:tab/>
        <w:t>144</w:t>
      </w:r>
    </w:p>
    <w:p>
      <w:r>
        <w:t>30z</w:t>
        <w:tab/>
        <w:t>G 28 Darmstadt F 2563/7</w:t>
      </w:r>
    </w:p>
    <w:p>
      <w:r>
        <w:t>33</w:t>
        <w:tab/>
        <w:t>S. 1152</w:t>
      </w:r>
    </w:p>
    <w:p>
      <w:r>
        <w:t>40</w:t>
        <w:tab/>
        <w:t>p[1{Rühl}, 2{Wilhelm Ludwig}, 5{s[Buchhändler]s}]p</w:t>
      </w:r>
    </w:p>
    <w:p>
      <w:r>
        <w:t>43</w:t>
        <w:tab/>
        <w:t>1881</w:t>
      </w:r>
    </w:p>
    <w:p>
      <w:r>
        <w:t>45</w:t>
        <w:tab/>
        <w:t>St 1881</w:t>
      </w:r>
    </w:p>
    <w:p>
      <w:r>
        <w:br/>
        <w:t>30</w:t>
        <w:tab/>
        <w:t>2801/13</w:t>
      </w:r>
    </w:p>
    <w:p>
      <w:r>
        <w:t>30a</w:t>
        <w:tab/>
        <w:t>145</w:t>
      </w:r>
    </w:p>
    <w:p>
      <w:r>
        <w:t>30z</w:t>
        <w:tab/>
        <w:t>G 28 Darmstadt F 2801/13</w:t>
      </w:r>
    </w:p>
    <w:p>
      <w:r>
        <w:t>33</w:t>
        <w:tab/>
        <w:t>S. 1205</w:t>
      </w:r>
    </w:p>
    <w:p>
      <w:r>
        <w:t>40</w:t>
        <w:tab/>
        <w:t>p[1{Schall}, 2{Adelheid} 7{geb. p[Stelz]p, Witwe}]p des p[5{s[Buchbinder]s}s 2{Benedict} 1{Schall}]p</w:t>
      </w:r>
    </w:p>
    <w:p>
      <w:r>
        <w:t>43</w:t>
        <w:tab/>
        <w:t>1897</w:t>
      </w:r>
    </w:p>
    <w:p>
      <w:r>
        <w:t>45</w:t>
        <w:tab/>
        <w:t>St I 1897</w:t>
      </w:r>
    </w:p>
    <w:p>
      <w:r>
        <w:br/>
        <w:t>30</w:t>
        <w:tab/>
        <w:t>2822/5</w:t>
      </w:r>
    </w:p>
    <w:p>
      <w:r>
        <w:t>30a</w:t>
        <w:tab/>
        <w:t>146</w:t>
      </w:r>
    </w:p>
    <w:p>
      <w:r>
        <w:t>30z</w:t>
        <w:tab/>
        <w:t>G 28 Darmstadt F 2822/5</w:t>
      </w:r>
    </w:p>
    <w:p>
      <w:r>
        <w:t>33</w:t>
        <w:tab/>
        <w:t>S. 1205</w:t>
      </w:r>
    </w:p>
    <w:p>
      <w:r>
        <w:t>40</w:t>
        <w:tab/>
        <w:t>p[1{Schall}, 2{Adelheid} 7{geb. p[Stelz]p, Witwe}]p des p[5{s[Buchbinder]s}s 2{Benedict} 1{Schall}]p und p[7{Sohn} 2{Wilhelm} 1{Schall}]p</w:t>
      </w:r>
    </w:p>
    <w:p>
      <w:r>
        <w:t>43</w:t>
        <w:tab/>
        <w:t>1895 ; 1897</w:t>
      </w:r>
    </w:p>
    <w:p>
      <w:r>
        <w:t>45</w:t>
        <w:tab/>
        <w:t>St 1895, V 1897</w:t>
      </w:r>
    </w:p>
    <w:p>
      <w:r>
        <w:br/>
        <w:t>30</w:t>
        <w:tab/>
        <w:t>2746/4</w:t>
      </w:r>
    </w:p>
    <w:p>
      <w:r>
        <w:t>30a</w:t>
        <w:tab/>
        <w:t>147</w:t>
      </w:r>
    </w:p>
    <w:p>
      <w:r>
        <w:t>30z</w:t>
        <w:tab/>
        <w:t>G 28 Darmstadt F 2746/4</w:t>
      </w:r>
    </w:p>
    <w:p>
      <w:r>
        <w:t>33</w:t>
        <w:tab/>
        <w:t>S. 1210</w:t>
      </w:r>
    </w:p>
    <w:p>
      <w:r>
        <w:t>40</w:t>
        <w:tab/>
        <w:t>p[1{Scharmann}, 2{Friedrich}, 5{s[Buchbinder]s}]p und p[7{Witwe} 2{Louise}1{&lt;Scharmann&gt;} 7{geb. p[Siebnath]p}]p und p[7{Tochter} 2{Lina} 1{Scharmann}]p</w:t>
      </w:r>
    </w:p>
    <w:p>
      <w:r>
        <w:t>43</w:t>
        <w:tab/>
        <w:t>1867</w:t>
      </w:r>
    </w:p>
    <w:p>
      <w:r>
        <w:t>45</w:t>
        <w:tab/>
        <w:t>St V 1867</w:t>
      </w:r>
    </w:p>
    <w:p>
      <w:r>
        <w:br/>
        <w:t>30</w:t>
        <w:tab/>
        <w:t>17931</w:t>
      </w:r>
    </w:p>
    <w:p>
      <w:r>
        <w:t>30a</w:t>
        <w:tab/>
        <w:t>148</w:t>
      </w:r>
    </w:p>
    <w:p>
      <w:r>
        <w:t>30z</w:t>
        <w:tab/>
        <w:t>G 28 Darmstadt F 17931</w:t>
      </w:r>
    </w:p>
    <w:p>
      <w:r>
        <w:t>40</w:t>
        <w:tab/>
        <w:t>p[1{Scherkopf}, 2{Friedrich Ludwig}, 5{s[Buchhändler]s}]p</w:t>
      </w:r>
    </w:p>
    <w:p>
      <w:r>
        <w:t>43</w:t>
        <w:tab/>
        <w:t>1863</w:t>
      </w:r>
    </w:p>
    <w:p>
      <w:r>
        <w:t>45</w:t>
        <w:tab/>
        <w:t>Ehevertrag 1863</w:t>
      </w:r>
    </w:p>
    <w:p>
      <w:r>
        <w:br/>
        <w:t>30</w:t>
        <w:tab/>
        <w:t>2691/6</w:t>
      </w:r>
    </w:p>
    <w:p>
      <w:r>
        <w:t>30a</w:t>
        <w:tab/>
        <w:t>149</w:t>
      </w:r>
    </w:p>
    <w:p>
      <w:r>
        <w:t>30z</w:t>
        <w:tab/>
        <w:t>G 28 Darmstadt F 2691/6</w:t>
      </w:r>
    </w:p>
    <w:p>
      <w:r>
        <w:t>33</w:t>
        <w:tab/>
        <w:t>S. 1265</w:t>
      </w:r>
    </w:p>
    <w:p>
      <w:r>
        <w:t>40</w:t>
        <w:tab/>
        <w:t>p[1{Schmitt}, 2{Christoph}, 5{s[Literatus]s}]p</w:t>
      </w:r>
    </w:p>
    <w:p>
      <w:r>
        <w:t>43</w:t>
        <w:tab/>
        <w:t>1836</w:t>
      </w:r>
    </w:p>
    <w:p>
      <w:r>
        <w:t>45</w:t>
        <w:tab/>
        <w:t>St N 1836</w:t>
      </w:r>
    </w:p>
    <w:p>
      <w:r>
        <w:br/>
        <w:t>30</w:t>
        <w:tab/>
        <w:t>2803/13</w:t>
      </w:r>
    </w:p>
    <w:p>
      <w:r>
        <w:t>30a</w:t>
        <w:tab/>
        <w:t>150</w:t>
      </w:r>
    </w:p>
    <w:p>
      <w:r>
        <w:t>30z</w:t>
        <w:tab/>
        <w:t>G 28 Darmstadt F 2803/13</w:t>
      </w:r>
    </w:p>
    <w:p>
      <w:r>
        <w:t>33</w:t>
        <w:tab/>
        <w:t>S. 1269</w:t>
      </w:r>
    </w:p>
    <w:p>
      <w:r>
        <w:t>40</w:t>
        <w:tab/>
        <w:t>p[1{Schmitt}, 2{Elisabethe} 7{geb. p[Rauth]p, Ehefrau}]p des p[5{s[Buchdruckereibesitzer]s}s 2{Johann Georg} 1{Schmitt}]p</w:t>
      </w:r>
    </w:p>
    <w:p>
      <w:r>
        <w:t>43</w:t>
        <w:tab/>
        <w:t>1896 ; 1898</w:t>
      </w:r>
    </w:p>
    <w:p>
      <w:r>
        <w:t>45</w:t>
        <w:tab/>
        <w:t>T 1896, St 1898</w:t>
      </w:r>
    </w:p>
    <w:p>
      <w:r>
        <w:br/>
        <w:t>30</w:t>
        <w:tab/>
        <w:t>17953</w:t>
      </w:r>
    </w:p>
    <w:p>
      <w:r>
        <w:t>30a</w:t>
        <w:tab/>
        <w:t>151</w:t>
      </w:r>
    </w:p>
    <w:p>
      <w:r>
        <w:t>30z</w:t>
        <w:tab/>
        <w:t>G 28 Darmstadt F 17953</w:t>
      </w:r>
    </w:p>
    <w:p>
      <w:r>
        <w:t>40</w:t>
        <w:tab/>
        <w:t>p[1{Schmitt}, 2{Hermann}, 5{s[Buchhändler]s}]p</w:t>
      </w:r>
    </w:p>
    <w:p>
      <w:r>
        <w:t>43</w:t>
        <w:tab/>
        <w:t>1872</w:t>
      </w:r>
    </w:p>
    <w:p>
      <w:r>
        <w:t>45</w:t>
        <w:tab/>
        <w:t>Ehevertrag 1872</w:t>
      </w:r>
    </w:p>
    <w:p>
      <w:r>
        <w:br/>
        <w:t>30</w:t>
        <w:tab/>
        <w:t>2792/22</w:t>
      </w:r>
    </w:p>
    <w:p>
      <w:r>
        <w:t>30a</w:t>
        <w:tab/>
        <w:t>152</w:t>
      </w:r>
    </w:p>
    <w:p>
      <w:r>
        <w:t>30z</w:t>
        <w:tab/>
        <w:t>G 28 Darmstadt F 2792/22</w:t>
      </w:r>
    </w:p>
    <w:p>
      <w:r>
        <w:t>33</w:t>
        <w:tab/>
        <w:t>S. 1281</w:t>
      </w:r>
    </w:p>
    <w:p>
      <w:r>
        <w:t>40</w:t>
        <w:tab/>
        <w:t>p[1{Schmidt}, 2{Johannes}, 5{s[Redakteur]s} des 7{t["Schulboten für Hessen"]t, Lehrer}]p und p[7{Ehefrau} 2{Katharina}1{&lt;Schmidt&gt;} 7{geb. p[Simon]p}]p</w:t>
      </w:r>
    </w:p>
    <w:p>
      <w:r>
        <w:t>43</w:t>
        <w:tab/>
        <w:t>1871 ; 1893</w:t>
      </w:r>
    </w:p>
    <w:p>
      <w:r>
        <w:t>45</w:t>
        <w:tab/>
        <w:t>St 1871, I St 1893</w:t>
      </w:r>
    </w:p>
    <w:p>
      <w:r>
        <w:br/>
        <w:t>30</w:t>
        <w:tab/>
        <w:t>2762/14</w:t>
      </w:r>
    </w:p>
    <w:p>
      <w:r>
        <w:t>30a</w:t>
        <w:tab/>
        <w:t>153</w:t>
      </w:r>
    </w:p>
    <w:p>
      <w:r>
        <w:t>30z</w:t>
        <w:tab/>
        <w:t>G 28 Darmstadt F 2762/14</w:t>
      </w:r>
    </w:p>
    <w:p>
      <w:r>
        <w:t>33</w:t>
        <w:tab/>
        <w:t>S. 1328</w:t>
      </w:r>
    </w:p>
    <w:p>
      <w:r>
        <w:t>40</w:t>
        <w:tab/>
        <w:t>p[1{Schnepper}, 2{Johann Georg}, 5{s[Kolporteur]s}, 7{Sohn des Oktroierhebers Gustav Schnepper und der Maria geb. Basel}]p</w:t>
      </w:r>
    </w:p>
    <w:p>
      <w:r>
        <w:t>43</w:t>
        <w:tab/>
        <w:t>1881</w:t>
      </w:r>
    </w:p>
    <w:p>
      <w:r>
        <w:t>45</w:t>
        <w:tab/>
        <w:t>St 1881</w:t>
      </w:r>
    </w:p>
    <w:p>
      <w:r>
        <w:br/>
        <w:t>30</w:t>
        <w:tab/>
        <w:t>2652/9</w:t>
      </w:r>
    </w:p>
    <w:p>
      <w:r>
        <w:t>30a</w:t>
        <w:tab/>
        <w:t>154</w:t>
      </w:r>
    </w:p>
    <w:p>
      <w:r>
        <w:t>30z</w:t>
        <w:tab/>
        <w:t>G 28 Darmstadt F 2652/9</w:t>
      </w:r>
    </w:p>
    <w:p>
      <w:r>
        <w:t>33</w:t>
        <w:tab/>
        <w:t>S. 1335</w:t>
      </w:r>
    </w:p>
    <w:p>
      <w:r>
        <w:t>40</w:t>
        <w:tab/>
        <w:t>p[1{Schober}, 2{Wilhelm}, 5{s[Buchbinder]s}]p</w:t>
      </w:r>
    </w:p>
    <w:p>
      <w:r>
        <w:t>43</w:t>
        <w:tab/>
        <w:t>1847</w:t>
      </w:r>
    </w:p>
    <w:p>
      <w:r>
        <w:t>45</w:t>
        <w:tab/>
        <w:t>St 1847</w:t>
      </w:r>
    </w:p>
    <w:p>
      <w:r>
        <w:br/>
        <w:t>30</w:t>
        <w:tab/>
        <w:t>2819/12</w:t>
      </w:r>
    </w:p>
    <w:p>
      <w:r>
        <w:t>30a</w:t>
        <w:tab/>
        <w:t>155</w:t>
      </w:r>
    </w:p>
    <w:p>
      <w:r>
        <w:t>30z</w:t>
        <w:tab/>
        <w:t>G 28 Darmstadt F 2819/12</w:t>
      </w:r>
    </w:p>
    <w:p>
      <w:r>
        <w:t>33</w:t>
        <w:tab/>
        <w:t>S. 1340</w:t>
      </w:r>
    </w:p>
    <w:p>
      <w:r>
        <w:t>40</w:t>
        <w:tab/>
        <w:t>p[1{Schombert}, 2{Elisabetha}, 7{Tochter}]p des p[5{s[Redakteur]s}s 2{Ludwig Karl} 1{Schombert}]p und der p[7{geschiedenen Ehefrau} 2{Katharina}1{&lt;Schombert&gt;} 7{geb. p[Geduldig]p}]p und Söhne p[2{Gustav} 1{Schombert}]p und p[2{Walter} 1{Schombert}]p</w:t>
      </w:r>
    </w:p>
    <w:p>
      <w:r>
        <w:t>43</w:t>
        <w:tab/>
        <w:t>1891</w:t>
      </w:r>
    </w:p>
    <w:p>
      <w:r>
        <w:t>45</w:t>
        <w:tab/>
        <w:t>V 1891, Scheidung 2. E 1891</w:t>
      </w:r>
    </w:p>
    <w:p>
      <w:r>
        <w:br/>
        <w:t>30</w:t>
        <w:tab/>
        <w:t>2786/5</w:t>
      </w:r>
    </w:p>
    <w:p>
      <w:r>
        <w:t>30a</w:t>
        <w:tab/>
        <w:t>156</w:t>
      </w:r>
    </w:p>
    <w:p>
      <w:r>
        <w:t>30z</w:t>
        <w:tab/>
        <w:t>G 28 Darmstadt F 2786/5</w:t>
      </w:r>
    </w:p>
    <w:p>
      <w:r>
        <w:t>33</w:t>
        <w:tab/>
        <w:t>S. 1341</w:t>
      </w:r>
    </w:p>
    <w:p>
      <w:r>
        <w:t>40</w:t>
        <w:tab/>
        <w:t>p[1{Schombert}, 2{Ludwig Karl}, 5{s[Redakteur]s}]p</w:t>
      </w:r>
    </w:p>
    <w:p>
      <w:r>
        <w:t>43</w:t>
        <w:tab/>
        <w:t>1891</w:t>
      </w:r>
    </w:p>
    <w:p>
      <w:r>
        <w:t>45</w:t>
        <w:tab/>
        <w:t>2. E 1891</w:t>
      </w:r>
    </w:p>
    <w:p>
      <w:r>
        <w:br/>
        <w:t>30</w:t>
        <w:tab/>
        <w:t>2625/2</w:t>
      </w:r>
    </w:p>
    <w:p>
      <w:r>
        <w:t>30a</w:t>
        <w:tab/>
        <w:t>157</w:t>
      </w:r>
    </w:p>
    <w:p>
      <w:r>
        <w:t>30z</w:t>
        <w:tab/>
        <w:t>G 28 Darmstadt F 2625/2</w:t>
      </w:r>
    </w:p>
    <w:p>
      <w:r>
        <w:t>33</w:t>
        <w:tab/>
        <w:t>S. 1353</w:t>
      </w:r>
    </w:p>
    <w:p>
      <w:r>
        <w:t>40</w:t>
        <w:tab/>
        <w:t>p[1{Schröder}, 2{Emil}, 6{o[Kassel]o}, 5{s[Buchdruckergeselle]s}]p</w:t>
      </w:r>
    </w:p>
    <w:p>
      <w:r>
        <w:t>43</w:t>
        <w:tab/>
        <w:t>1821</w:t>
      </w:r>
    </w:p>
    <w:p>
      <w:r>
        <w:t>45</w:t>
        <w:tab/>
        <w:t>St N 1821</w:t>
      </w:r>
    </w:p>
    <w:p>
      <w:r>
        <w:br/>
        <w:t>30</w:t>
        <w:tab/>
        <w:t>2638/5</w:t>
      </w:r>
    </w:p>
    <w:p>
      <w:r>
        <w:t>30a</w:t>
        <w:tab/>
        <w:t>158</w:t>
      </w:r>
    </w:p>
    <w:p>
      <w:r>
        <w:t>30z</w:t>
        <w:tab/>
        <w:t>G 28 Darmstadt F 2638/5</w:t>
      </w:r>
    </w:p>
    <w:p>
      <w:r>
        <w:t>33</w:t>
        <w:tab/>
        <w:t>S. 1370</w:t>
      </w:r>
    </w:p>
    <w:p>
      <w:r>
        <w:t>40</w:t>
        <w:tab/>
        <w:t>p[1{Schüler}, 2{Elisabethe} 7{geb. p[Kistner]p, Ehefrau}]p des p[5{Wirts und s[Buchbinder]s}s 2{Leonhard} 1{Schüler}]p</w:t>
      </w:r>
    </w:p>
    <w:p>
      <w:r>
        <w:t>43</w:t>
        <w:tab/>
        <w:t>1837</w:t>
      </w:r>
    </w:p>
    <w:p>
      <w:r>
        <w:t>45</w:t>
        <w:tab/>
        <w:t>N I 1837</w:t>
      </w:r>
    </w:p>
    <w:p>
      <w:r>
        <w:br/>
        <w:t>30</w:t>
        <w:tab/>
        <w:t>2648/12</w:t>
      </w:r>
    </w:p>
    <w:p>
      <w:r>
        <w:t>30a</w:t>
        <w:tab/>
        <w:t>159</w:t>
      </w:r>
    </w:p>
    <w:p>
      <w:r>
        <w:t>30z</w:t>
        <w:tab/>
        <w:t>G 28 Darmstadt F 2648/12</w:t>
      </w:r>
    </w:p>
    <w:p>
      <w:r>
        <w:t>33</w:t>
        <w:tab/>
        <w:t>S. 1406</w:t>
      </w:r>
    </w:p>
    <w:p>
      <w:r>
        <w:t>40</w:t>
        <w:tab/>
        <w:t>p[1{Schwemmer}, 2{Carl}, 5{s[Buchbindergeselle]s}]p</w:t>
      </w:r>
    </w:p>
    <w:p>
      <w:r>
        <w:t>43</w:t>
        <w:tab/>
        <w:t>1846</w:t>
      </w:r>
    </w:p>
    <w:p>
      <w:r>
        <w:t>45</w:t>
        <w:tab/>
        <w:t>St N 1846</w:t>
      </w:r>
    </w:p>
    <w:p>
      <w:r>
        <w:br/>
        <w:t>30</w:t>
        <w:tab/>
        <w:t>2798/16</w:t>
      </w:r>
    </w:p>
    <w:p>
      <w:r>
        <w:t>30a</w:t>
        <w:tab/>
        <w:t>160</w:t>
      </w:r>
    </w:p>
    <w:p>
      <w:r>
        <w:t>30z</w:t>
        <w:tab/>
        <w:t>G 28 Darmstadt F 2798/16</w:t>
      </w:r>
    </w:p>
    <w:p>
      <w:r>
        <w:t>33</w:t>
        <w:tab/>
        <w:t>S. 1408</w:t>
      </w:r>
    </w:p>
    <w:p>
      <w:r>
        <w:t>40</w:t>
        <w:tab/>
        <w:t>p[1{Schydlowsky}, 2{Moses}, 7{Sohn}]p der _+ Eheleute p[5{s[Buchbinder]s} 2{Salomon Meyer} 1{Schydlowsky}]p</w:t>
      </w:r>
    </w:p>
    <w:p>
      <w:r>
        <w:t>43</w:t>
        <w:tab/>
        <w:t>1891</w:t>
      </w:r>
    </w:p>
    <w:p>
      <w:r>
        <w:t>45</w:t>
        <w:tab/>
        <w:t>V 1891</w:t>
      </w:r>
    </w:p>
    <w:p>
      <w:r>
        <w:br/>
        <w:t>30</w:t>
        <w:tab/>
        <w:t>2668/11</w:t>
      </w:r>
    </w:p>
    <w:p>
      <w:r>
        <w:t>30a</w:t>
        <w:tab/>
        <w:t>161</w:t>
      </w:r>
    </w:p>
    <w:p>
      <w:r>
        <w:t>30z</w:t>
        <w:tab/>
        <w:t>G 28 Darmstadt F 2668/11</w:t>
      </w:r>
    </w:p>
    <w:p>
      <w:r>
        <w:t>33</w:t>
        <w:tab/>
        <w:t>S. 1417</w:t>
      </w:r>
    </w:p>
    <w:p>
      <w:r>
        <w:t>40</w:t>
        <w:tab/>
        <w:t>p[1{Seipp}, 2{Albert}, 5{s[Buchbinder]s}]p und p[7{2. Ehefrau} 2{Luise}1{&lt;Seipp&gt;} 7{geb. p[Stöhr]p}]p und p[7{3. Ehefrau} 2{Bertha}1{&lt;Seipp&gt;} 7{geb. p[Vitriarius]p}]p</w:t>
      </w:r>
    </w:p>
    <w:p>
      <w:r>
        <w:t>43</w:t>
        <w:tab/>
        <w:t>1855</w:t>
      </w:r>
    </w:p>
    <w:p>
      <w:r>
        <w:t>45</w:t>
        <w:tab/>
        <w:t>I 3. E 1855, St 1855, E 1855</w:t>
      </w:r>
    </w:p>
    <w:p>
      <w:r>
        <w:br/>
        <w:t>30</w:t>
        <w:tab/>
        <w:t>2653/4</w:t>
      </w:r>
    </w:p>
    <w:p>
      <w:r>
        <w:t>30a</w:t>
        <w:tab/>
        <w:t>162</w:t>
      </w:r>
    </w:p>
    <w:p>
      <w:r>
        <w:t>30z</w:t>
        <w:tab/>
        <w:t>G 28 Darmstadt F 2653/4</w:t>
      </w:r>
    </w:p>
    <w:p>
      <w:r>
        <w:t>33</w:t>
        <w:tab/>
        <w:t>S. 1448</w:t>
      </w:r>
    </w:p>
    <w:p>
      <w:r>
        <w:t>40</w:t>
        <w:tab/>
        <w:t>p[1{Simon}, 2{Daniel}, 5{s[Buchbinder]s}]p und p[7{geschiedene Ehefrau} 2{Maria Magdalena} 7{geb. p[Maul]p}]p</w:t>
      </w:r>
    </w:p>
    <w:p>
      <w:r>
        <w:t>43</w:t>
        <w:tab/>
        <w:t>1847</w:t>
      </w:r>
    </w:p>
    <w:p>
      <w:r>
        <w:t>45</w:t>
        <w:tab/>
        <w:t>St 1847</w:t>
      </w:r>
    </w:p>
    <w:p>
      <w:r>
        <w:br/>
        <w:t>30</w:t>
        <w:tab/>
        <w:t>2773/11</w:t>
      </w:r>
    </w:p>
    <w:p>
      <w:r>
        <w:t>30a</w:t>
        <w:tab/>
        <w:t>163</w:t>
      </w:r>
    </w:p>
    <w:p>
      <w:r>
        <w:t>30z</w:t>
        <w:tab/>
        <w:t>G 28 Darmstadt F 2773/11</w:t>
      </w:r>
    </w:p>
    <w:p>
      <w:r>
        <w:t>33</w:t>
        <w:tab/>
        <w:t>S. 1450</w:t>
      </w:r>
    </w:p>
    <w:p>
      <w:r>
        <w:t>40</w:t>
        <w:tab/>
        <w:t>p[1{Simon}, 2{Georg}, 7{Sohn}]p des _+ p[5{s[Buchbinder]s}s 2{Johann Valentin} 1{Simon}]p und der p[2{Marie Christine}1{&lt;Simon&gt;} 7{geb. p[Bauer]p}]p sowie p[7{Tochter} 2{Margaretha}1{&lt;Simon&gt;}]p</w:t>
      </w:r>
    </w:p>
    <w:p>
      <w:r>
        <w:t>43</w:t>
        <w:tab/>
        <w:t>1883 - 1888</w:t>
      </w:r>
    </w:p>
    <w:p>
      <w:r>
        <w:t>45</w:t>
        <w:tab/>
        <w:t>V 1883-1888</w:t>
      </w:r>
    </w:p>
    <w:p>
      <w:r>
        <w:br/>
        <w:t>30</w:t>
        <w:tab/>
        <w:t>2756/22</w:t>
      </w:r>
    </w:p>
    <w:p>
      <w:r>
        <w:t>30a</w:t>
        <w:tab/>
        <w:t>164</w:t>
      </w:r>
    </w:p>
    <w:p>
      <w:r>
        <w:t>30z</w:t>
        <w:tab/>
        <w:t>G 28 Darmstadt F 2756/22</w:t>
      </w:r>
    </w:p>
    <w:p>
      <w:r>
        <w:t>33</w:t>
        <w:tab/>
        <w:t>S. 1451</w:t>
      </w:r>
    </w:p>
    <w:p>
      <w:r>
        <w:t>40</w:t>
        <w:tab/>
        <w:t>p[1{Simon}, 2{Johann Valentin}, 5{s[Buchbinder]s}]p</w:t>
      </w:r>
    </w:p>
    <w:p>
      <w:r>
        <w:t>43</w:t>
        <w:tab/>
        <w:t>1880</w:t>
      </w:r>
    </w:p>
    <w:p>
      <w:r>
        <w:t>45</w:t>
        <w:tab/>
        <w:t>St 1880</w:t>
      </w:r>
    </w:p>
    <w:p>
      <w:r>
        <w:br/>
        <w:t>30</w:t>
        <w:tab/>
        <w:t>2772/30</w:t>
      </w:r>
    </w:p>
    <w:p>
      <w:r>
        <w:t>30a</w:t>
        <w:tab/>
        <w:t>165</w:t>
      </w:r>
    </w:p>
    <w:p>
      <w:r>
        <w:t>30z</w:t>
        <w:tab/>
        <w:t>G 28 Darmstadt F 2772/30</w:t>
      </w:r>
    </w:p>
    <w:p>
      <w:r>
        <w:t>33</w:t>
        <w:tab/>
        <w:t>S. 1451</w:t>
      </w:r>
    </w:p>
    <w:p>
      <w:r>
        <w:t>40</w:t>
        <w:tab/>
        <w:t>p[1{Simon}, 2{Johann Valentin}, 5{s[Buchbinder]s}]p und p[7{2. Ehefrau} 2{Marie Christine}1{&lt;Simon&gt;} 7{geb. p[Bauer]p}]p</w:t>
      </w:r>
    </w:p>
    <w:p>
      <w:r>
        <w:t>43</w:t>
        <w:tab/>
        <w:t>1883</w:t>
      </w:r>
    </w:p>
    <w:p>
      <w:r>
        <w:t>45</w:t>
        <w:tab/>
        <w:t>St I 1883</w:t>
      </w:r>
    </w:p>
    <w:p>
      <w:r>
        <w:br/>
        <w:t>30</w:t>
        <w:tab/>
        <w:t>2631/17</w:t>
      </w:r>
    </w:p>
    <w:p>
      <w:r>
        <w:t>30a</w:t>
        <w:tab/>
        <w:t>166</w:t>
      </w:r>
    </w:p>
    <w:p>
      <w:r>
        <w:t>30z</w:t>
        <w:tab/>
        <w:t>G 28 Darmstadt F 2631/17</w:t>
      </w:r>
    </w:p>
    <w:p>
      <w:r>
        <w:t>33</w:t>
        <w:tab/>
        <w:t>S. 1453</w:t>
      </w:r>
    </w:p>
    <w:p>
      <w:r>
        <w:t>40</w:t>
        <w:tab/>
        <w:t>p[1{Sinigsohn}, 2{Friedrich}, 5{s[Buchbindermeister]s}]p</w:t>
      </w:r>
    </w:p>
    <w:p>
      <w:r>
        <w:t>43</w:t>
        <w:tab/>
        <w:t>1826</w:t>
      </w:r>
    </w:p>
    <w:p>
      <w:r>
        <w:t>45</w:t>
        <w:tab/>
        <w:t>N I 1826</w:t>
      </w:r>
    </w:p>
    <w:p>
      <w:r>
        <w:br/>
        <w:t>30</w:t>
        <w:tab/>
        <w:t>2781/7</w:t>
      </w:r>
    </w:p>
    <w:p>
      <w:r>
        <w:t>30a</w:t>
        <w:tab/>
        <w:t>167</w:t>
      </w:r>
    </w:p>
    <w:p>
      <w:r>
        <w:t>30z</w:t>
        <w:tab/>
        <w:t>G 28 Darmstadt F 2781/7</w:t>
      </w:r>
    </w:p>
    <w:p>
      <w:r>
        <w:t>33</w:t>
        <w:tab/>
        <w:t>S. 1471a</w:t>
      </w:r>
    </w:p>
    <w:p>
      <w:r>
        <w:t>40</w:t>
        <w:tab/>
        <w:t>p[1{Sparschneider}, 2{Elisabethe}, 5{Privatin}, 7{Tochter}]p des p[5{s[Buchbinder]s}s 2{Friedrich} 1{Sparschneider}]p und der p[2{Karoline} 1{Sparschneider} 7{geb. p[Hilling]p}]p</w:t>
      </w:r>
    </w:p>
    <w:p>
      <w:r>
        <w:t>43</w:t>
        <w:tab/>
        <w:t>1889</w:t>
      </w:r>
    </w:p>
    <w:p>
      <w:r>
        <w:t>45</w:t>
        <w:tab/>
        <w:t>St I 1889</w:t>
      </w:r>
    </w:p>
    <w:p>
      <w:r>
        <w:br/>
        <w:t>30</w:t>
        <w:tab/>
        <w:t>2624/4</w:t>
      </w:r>
    </w:p>
    <w:p>
      <w:r>
        <w:t>30a</w:t>
        <w:tab/>
        <w:t>168</w:t>
      </w:r>
    </w:p>
    <w:p>
      <w:r>
        <w:t>30z</w:t>
        <w:tab/>
        <w:t>G 28 Darmstadt F 2624/4</w:t>
      </w:r>
    </w:p>
    <w:p>
      <w:r>
        <w:t>33</w:t>
        <w:tab/>
        <w:t>S. 1471a</w:t>
      </w:r>
    </w:p>
    <w:p>
      <w:r>
        <w:t>40</w:t>
        <w:tab/>
        <w:t>p[1{Sparschneider}, 2{Johann Philipp}, 5{s[Hofbuchbindermeister]s}]p</w:t>
      </w:r>
    </w:p>
    <w:p>
      <w:r>
        <w:t>43</w:t>
        <w:tab/>
        <w:t>1812</w:t>
      </w:r>
    </w:p>
    <w:p>
      <w:r>
        <w:t>45</w:t>
        <w:tab/>
        <w:t>N 1812</w:t>
      </w:r>
    </w:p>
    <w:p>
      <w:r>
        <w:br/>
        <w:t>30</w:t>
        <w:tab/>
        <w:t>2770/19</w:t>
      </w:r>
    </w:p>
    <w:p>
      <w:r>
        <w:t>30a</w:t>
        <w:tab/>
        <w:t>169</w:t>
      </w:r>
    </w:p>
    <w:p>
      <w:r>
        <w:t>30z</w:t>
        <w:tab/>
        <w:t>G 28 Darmstadt F 2770/19</w:t>
      </w:r>
    </w:p>
    <w:p>
      <w:r>
        <w:t>33</w:t>
        <w:tab/>
        <w:t>S. 1479</w:t>
      </w:r>
    </w:p>
    <w:p>
      <w:r>
        <w:t>40</w:t>
        <w:tab/>
        <w:t>p[1{Speyer}, 2{Friedrich}, 7{Sohn}]p des p[5{s[Buchbindermeister]s}s 2{Georg Friedrich} 1{Speyer}]p und der p[2{Louise}1{&lt;Speyer&gt;} 7{geb. p[Wittich]p}]p, abwesend</w:t>
      </w:r>
    </w:p>
    <w:p>
      <w:r>
        <w:t>43</w:t>
        <w:tab/>
        <w:t>1886</w:t>
      </w:r>
    </w:p>
    <w:p>
      <w:r>
        <w:t>45</w:t>
        <w:tab/>
        <w:t>V 1886</w:t>
      </w:r>
    </w:p>
    <w:p>
      <w:r>
        <w:br/>
        <w:t>30</w:t>
        <w:tab/>
        <w:t>2646/20</w:t>
      </w:r>
    </w:p>
    <w:p>
      <w:r>
        <w:t>30a</w:t>
        <w:tab/>
        <w:t>170</w:t>
      </w:r>
    </w:p>
    <w:p>
      <w:r>
        <w:t>30z</w:t>
        <w:tab/>
        <w:t>G 28 Darmstadt F 2646/20</w:t>
      </w:r>
    </w:p>
    <w:p>
      <w:r>
        <w:t>33</w:t>
        <w:tab/>
        <w:t>S. 1479</w:t>
      </w:r>
    </w:p>
    <w:p>
      <w:r>
        <w:t>40</w:t>
        <w:tab/>
        <w:t>p[1{Speyer/Speier}, 2{Georg Friedrich}, 5{s[Buchbindermeister]s}]p und p[7{Ehefrau} 2{Marie Theresia Auguste Helene}1{&lt;Speyer/Speier&gt;} 7{geb. p[Haußmann]p}]p</w:t>
      </w:r>
    </w:p>
    <w:p>
      <w:r>
        <w:t>43</w:t>
        <w:tab/>
        <w:t>1839 ; 1842</w:t>
      </w:r>
    </w:p>
    <w:p>
      <w:r>
        <w:t>45</w:t>
        <w:tab/>
        <w:t>E 1839, St 1842</w:t>
      </w:r>
    </w:p>
    <w:p>
      <w:r>
        <w:br/>
        <w:t>30</w:t>
        <w:tab/>
        <w:t>2656/22</w:t>
      </w:r>
    </w:p>
    <w:p>
      <w:r>
        <w:t>30a</w:t>
        <w:tab/>
        <w:t>171</w:t>
      </w:r>
    </w:p>
    <w:p>
      <w:r>
        <w:t>30z</w:t>
        <w:tab/>
        <w:t>G 28 Darmstadt F 2656/22</w:t>
      </w:r>
    </w:p>
    <w:p>
      <w:r>
        <w:t>33</w:t>
        <w:tab/>
        <w:t xml:space="preserve">S. 1479 </w:t>
      </w:r>
    </w:p>
    <w:p>
      <w:r>
        <w:t>40</w:t>
        <w:tab/>
        <w:t>p[1{Speyer/Speier}, 2{Georg Friedrich}, 5{s[Buchbindermeister]s}]p und p[7{2. Ehefrau} 2{Louise} 7{geb. p[Wittich]p}1{&lt;Speyer/Speier&gt;}]p und p[7{3. Ehefrau} 2{Katharina}1{&lt;Speyer/Speier&gt;} 7{geb. p[Henrich]p}]p</w:t>
      </w:r>
    </w:p>
    <w:p>
      <w:r>
        <w:t>43</w:t>
        <w:tab/>
        <w:t>1851</w:t>
      </w:r>
    </w:p>
    <w:p>
      <w:r>
        <w:t>45</w:t>
        <w:tab/>
        <w:t>I 3.E 1851, St vor 1851, E 1851</w:t>
      </w:r>
    </w:p>
    <w:p>
      <w:r>
        <w:br/>
        <w:t>30</w:t>
        <w:tab/>
        <w:t>2770/19</w:t>
      </w:r>
    </w:p>
    <w:p>
      <w:r>
        <w:t>30a</w:t>
        <w:tab/>
        <w:t>172</w:t>
      </w:r>
    </w:p>
    <w:p>
      <w:r>
        <w:t>30z</w:t>
        <w:tab/>
        <w:t>G 28 Darmstadt F 2770/19</w:t>
      </w:r>
    </w:p>
    <w:p>
      <w:r>
        <w:t>33</w:t>
        <w:tab/>
        <w:t>S. 1479</w:t>
      </w:r>
    </w:p>
    <w:p>
      <w:r>
        <w:t>40</w:t>
        <w:tab/>
        <w:t>p[1{Speyer/Speier}, 2{Georg Friedrich}, 5{s[Buchbindermeister]s}]p und p[2{Carl} 1{Speyer}, 7{Sohn}]p des Buchbindermeisters Georg Friedrich S. und der p[2{Louise} 7{geb. p[Wittich]p}1{&lt;Speyer/Speier&gt;}]p</w:t>
      </w:r>
    </w:p>
    <w:p>
      <w:r>
        <w:t>43</w:t>
        <w:tab/>
        <w:t>1886 ; 1896</w:t>
      </w:r>
    </w:p>
    <w:p>
      <w:r>
        <w:t>45</w:t>
        <w:tab/>
        <w:t>V über abwesende Söhne 2. Ehe Friedrich und Carl 1886, V 1896</w:t>
      </w:r>
    </w:p>
    <w:p>
      <w:r>
        <w:br/>
        <w:t>30</w:t>
        <w:tab/>
        <w:t>2788/17</w:t>
      </w:r>
    </w:p>
    <w:p>
      <w:r>
        <w:t>30a</w:t>
        <w:tab/>
        <w:t>173</w:t>
      </w:r>
    </w:p>
    <w:p>
      <w:r>
        <w:t>30z</w:t>
        <w:tab/>
        <w:t>G 28 Darmstadt F 2788/17</w:t>
      </w:r>
    </w:p>
    <w:p>
      <w:r>
        <w:t>33</w:t>
        <w:tab/>
        <w:t>S. 1479</w:t>
      </w:r>
    </w:p>
    <w:p>
      <w:r>
        <w:t>40</w:t>
        <w:tab/>
        <w:t>p[1{Speyer/Speier}, 2{Georg Friedrich}, 5{s[Buchbindermeister]s}]p und p[7{3. Ehefrau} 2{Katharina} 7{geb. p[Henrich]p}1{&lt;Speyer/Speier&gt;}]p</w:t>
      </w:r>
    </w:p>
    <w:p>
      <w:r>
        <w:t>43</w:t>
        <w:tab/>
        <w:t>1886 ; 1892</w:t>
      </w:r>
    </w:p>
    <w:p>
      <w:r>
        <w:t>45</w:t>
        <w:tab/>
        <w:t>St 1886, St 1892</w:t>
      </w:r>
    </w:p>
    <w:p>
      <w:r>
        <w:br/>
        <w:t>30</w:t>
        <w:tab/>
        <w:t>2650/22</w:t>
      </w:r>
    </w:p>
    <w:p>
      <w:r>
        <w:t>30a</w:t>
        <w:tab/>
        <w:t>174</w:t>
      </w:r>
    </w:p>
    <w:p>
      <w:r>
        <w:t>30z</w:t>
        <w:tab/>
        <w:t>G 28 Darmstadt F 2650/22</w:t>
      </w:r>
    </w:p>
    <w:p>
      <w:r>
        <w:t>33</w:t>
        <w:tab/>
        <w:t>S. 1479</w:t>
      </w:r>
    </w:p>
    <w:p>
      <w:r>
        <w:t>40</w:t>
        <w:tab/>
        <w:t>p[1{Speyer}, 2{Katharina}1{&lt;Speyer&gt;} 7{geb. p[Henrich]p, 3. Ehefrau}]p des p[5{s[Buchbindermeister]s}s 2{Georg Friedrich} 1{Speyer}]p</w:t>
      </w:r>
    </w:p>
    <w:p>
      <w:r>
        <w:t>43</w:t>
        <w:tab/>
        <w:t>1851</w:t>
      </w:r>
    </w:p>
    <w:p>
      <w:r>
        <w:t>45</w:t>
        <w:tab/>
        <w:t>E 1851</w:t>
      </w:r>
    </w:p>
    <w:p>
      <w:r>
        <w:br/>
        <w:t>30</w:t>
        <w:tab/>
        <w:t>2751/8</w:t>
      </w:r>
    </w:p>
    <w:p>
      <w:r>
        <w:t>30a</w:t>
        <w:tab/>
        <w:t>175</w:t>
      </w:r>
    </w:p>
    <w:p>
      <w:r>
        <w:t>30z</w:t>
        <w:tab/>
        <w:t>G 28 Darmstadt F 2751/8</w:t>
      </w:r>
    </w:p>
    <w:p>
      <w:r>
        <w:t>33</w:t>
        <w:tab/>
        <w:t>S. 1487</w:t>
      </w:r>
    </w:p>
    <w:p>
      <w:r>
        <w:t>40</w:t>
        <w:tab/>
        <w:t>p[1{Stahl}, 2{Babette} 7{geb. p[Niclas]p, Ehefrau}]p des p[5{s[Buchbinder]s}s 2{Ludwig} 1{Stahl}]p</w:t>
      </w:r>
    </w:p>
    <w:p>
      <w:r>
        <w:t>43</w:t>
        <w:tab/>
        <w:t>1867 ; 1873</w:t>
      </w:r>
    </w:p>
    <w:p>
      <w:r>
        <w:t>45</w:t>
        <w:tab/>
        <w:t>St 1867, St I 1873</w:t>
      </w:r>
    </w:p>
    <w:p>
      <w:r>
        <w:br/>
        <w:t>30</w:t>
        <w:tab/>
        <w:t>2625/6</w:t>
      </w:r>
    </w:p>
    <w:p>
      <w:r>
        <w:t>30a</w:t>
        <w:tab/>
        <w:t>176</w:t>
      </w:r>
    </w:p>
    <w:p>
      <w:r>
        <w:t>30z</w:t>
        <w:tab/>
        <w:t>G 28 Darmstadt F 2625/6</w:t>
      </w:r>
    </w:p>
    <w:p>
      <w:r>
        <w:t>33</w:t>
        <w:tab/>
        <w:t>S. 1488</w:t>
      </w:r>
    </w:p>
    <w:p>
      <w:r>
        <w:t>40</w:t>
        <w:tab/>
        <w:t>p[1{Stahl}, 2{Friedrike Henriette} geb. NN, 7{Ehefrau}]p des p[5{s[Buchdrucker]s}s 2{Johann Franz Peter} 1{Stahl}]p</w:t>
      </w:r>
    </w:p>
    <w:p>
      <w:r>
        <w:t>43</w:t>
        <w:tab/>
        <w:t>1820</w:t>
      </w:r>
    </w:p>
    <w:p>
      <w:r>
        <w:t>45</w:t>
        <w:tab/>
        <w:t>St vor 1820, N I T 1820</w:t>
      </w:r>
    </w:p>
    <w:p>
      <w:r>
        <w:br/>
        <w:t>30</w:t>
        <w:tab/>
        <w:t>2639/10</w:t>
      </w:r>
    </w:p>
    <w:p>
      <w:r>
        <w:t>30a</w:t>
        <w:tab/>
        <w:t>177</w:t>
      </w:r>
    </w:p>
    <w:p>
      <w:r>
        <w:t>30z</w:t>
        <w:tab/>
        <w:t>G 28 Darmstadt F 2639/10</w:t>
      </w:r>
    </w:p>
    <w:p>
      <w:r>
        <w:t>33</w:t>
        <w:tab/>
        <w:t>S. 1489</w:t>
      </w:r>
    </w:p>
    <w:p>
      <w:r>
        <w:t>40</w:t>
        <w:tab/>
        <w:t>p[1{Stahl}, 2{Carl}, 5{s[Hof- und Kabinettsbuchdrucker]s}]p</w:t>
      </w:r>
    </w:p>
    <w:p>
      <w:r>
        <w:t>43</w:t>
        <w:tab/>
        <w:t>1831</w:t>
      </w:r>
    </w:p>
    <w:p>
      <w:r>
        <w:t>45</w:t>
        <w:tab/>
        <w:t>N I 1831</w:t>
      </w:r>
    </w:p>
    <w:p>
      <w:r>
        <w:br/>
        <w:t>30</w:t>
        <w:tab/>
        <w:t>2771/20</w:t>
      </w:r>
    </w:p>
    <w:p>
      <w:r>
        <w:t>30a</w:t>
        <w:tab/>
        <w:t>178</w:t>
      </w:r>
    </w:p>
    <w:p>
      <w:r>
        <w:t>30z</w:t>
        <w:tab/>
        <w:t>G 28 Darmstadt F 2771/20</w:t>
      </w:r>
    </w:p>
    <w:p>
      <w:r>
        <w:t>33</w:t>
        <w:tab/>
        <w:t>S. 1490</w:t>
      </w:r>
    </w:p>
    <w:p>
      <w:r>
        <w:t>40</w:t>
        <w:tab/>
        <w:t>p[1{Stamm}, 2{Alwine} 7{geb. p[Walti]p, Ehefrau}]p des entmündigten p[5{s[Buchhändler]s}s 2{Hermann} 1{Stamm}]p und Bruder Theodor Stamm, Institutsvorsteher</w:t>
      </w:r>
    </w:p>
    <w:p>
      <w:r>
        <w:t>43</w:t>
        <w:tab/>
        <w:t>1887</w:t>
      </w:r>
    </w:p>
    <w:p>
      <w:r>
        <w:t>45</w:t>
        <w:tab/>
        <w:t>St nach 1887, V-Entmündigung, Vormundschaft durch Bruder Theodor, St 1887</w:t>
      </w:r>
    </w:p>
    <w:p>
      <w:r>
        <w:br/>
        <w:t>30</w:t>
        <w:tab/>
        <w:t>17996</w:t>
      </w:r>
    </w:p>
    <w:p>
      <w:r>
        <w:t>30a</w:t>
        <w:tab/>
        <w:t>179</w:t>
      </w:r>
    </w:p>
    <w:p>
      <w:r>
        <w:t>30z</w:t>
        <w:tab/>
        <w:t>G 28 Darmstadt F 17996</w:t>
      </w:r>
    </w:p>
    <w:p>
      <w:r>
        <w:t>40</w:t>
        <w:tab/>
        <w:t>p[1{Stark}, 2{Hermann}, 5{s[Buchdruckereifaktor]s}, 6{o[Magdeburg]o}]p</w:t>
      </w:r>
    </w:p>
    <w:p>
      <w:r>
        <w:t>43</w:t>
        <w:tab/>
        <w:t>1884</w:t>
      </w:r>
    </w:p>
    <w:p>
      <w:r>
        <w:t>45</w:t>
        <w:tab/>
        <w:t>Ehevertrag 1884</w:t>
      </w:r>
    </w:p>
    <w:p>
      <w:r>
        <w:br/>
        <w:t>30</w:t>
        <w:tab/>
        <w:t>2745/2</w:t>
      </w:r>
    </w:p>
    <w:p>
      <w:r>
        <w:t>30a</w:t>
        <w:tab/>
        <w:t>180</w:t>
      </w:r>
    </w:p>
    <w:p>
      <w:r>
        <w:t>30z</w:t>
        <w:tab/>
        <w:t>G 28 Darmstadt F 2745/2</w:t>
      </w:r>
    </w:p>
    <w:p>
      <w:r>
        <w:t>33</w:t>
        <w:tab/>
        <w:t>S. 1517</w:t>
      </w:r>
    </w:p>
    <w:p>
      <w:r>
        <w:t>40</w:t>
        <w:tab/>
        <w:t>p[1{Steinhäuser}, 2{Jakob}, 5{s[Kolporteur]s}]p und p[7{Ehefrau} 2{Marie Sophie}1{&lt;Steinhäuser&gt;} 7{geb. p[Hut]p vw. Rimmler}]p</w:t>
      </w:r>
    </w:p>
    <w:p>
      <w:r>
        <w:t>43</w:t>
        <w:tab/>
        <w:t>1870</w:t>
      </w:r>
    </w:p>
    <w:p>
      <w:r>
        <w:t>45</w:t>
        <w:tab/>
        <w:t>St Selbstmord 1870</w:t>
      </w:r>
    </w:p>
    <w:p>
      <w:r>
        <w:br/>
        <w:t>30</w:t>
        <w:tab/>
        <w:t>2821/3</w:t>
      </w:r>
    </w:p>
    <w:p>
      <w:r>
        <w:t>30a</w:t>
        <w:tab/>
        <w:t>181</w:t>
      </w:r>
    </w:p>
    <w:p>
      <w:r>
        <w:t>30z</w:t>
        <w:tab/>
        <w:t>G 28 Darmstadt F 2821/3</w:t>
      </w:r>
    </w:p>
    <w:p>
      <w:r>
        <w:t>33</w:t>
        <w:tab/>
        <w:t>S. 1522</w:t>
      </w:r>
    </w:p>
    <w:p>
      <w:r>
        <w:t>40</w:t>
        <w:tab/>
        <w:t>p[1{Steinmetz}, 2{Friedrich}, 5{s[Buchhändler]s}]p und p[7{Witwe} 2{Wilhelmine}1{&lt;Steinmetz&gt;} 7{geb. p[Mövius]p}]p</w:t>
      </w:r>
    </w:p>
    <w:p>
      <w:r>
        <w:t>43</w:t>
        <w:tab/>
        <w:t>1899 ; 1905</w:t>
      </w:r>
    </w:p>
    <w:p>
      <w:r>
        <w:t>45</w:t>
        <w:tab/>
        <w:t>Vermögenspflegschaft 1899 St 1905</w:t>
      </w:r>
    </w:p>
    <w:p>
      <w:r>
        <w:br/>
        <w:t>30</w:t>
        <w:tab/>
        <w:t>1923/17</w:t>
      </w:r>
    </w:p>
    <w:p>
      <w:r>
        <w:t>30a</w:t>
        <w:tab/>
        <w:t>182</w:t>
      </w:r>
    </w:p>
    <w:p>
      <w:r>
        <w:t>30z</w:t>
        <w:tab/>
        <w:t>G 28 Darmstadt F 1923/17</w:t>
      </w:r>
    </w:p>
    <w:p>
      <w:r>
        <w:t>33</w:t>
        <w:tab/>
        <w:t>S. 1546</w:t>
      </w:r>
    </w:p>
    <w:p>
      <w:r>
        <w:t>40</w:t>
        <w:tab/>
        <w:t>p[1{Stoos}, 2{Jacob}, 5{s[Buchbindermeister]s}]p</w:t>
      </w:r>
    </w:p>
    <w:p>
      <w:r>
        <w:t>43</w:t>
        <w:tab/>
        <w:t>1837</w:t>
      </w:r>
    </w:p>
    <w:p>
      <w:r>
        <w:t>45</w:t>
        <w:tab/>
        <w:t>St 1837</w:t>
      </w:r>
    </w:p>
    <w:p>
      <w:r>
        <w:br/>
        <w:t>30</w:t>
        <w:tab/>
        <w:t>2767/6</w:t>
      </w:r>
    </w:p>
    <w:p>
      <w:r>
        <w:t>30a</w:t>
        <w:tab/>
        <w:t>183</w:t>
      </w:r>
    </w:p>
    <w:p>
      <w:r>
        <w:t>30z</w:t>
        <w:tab/>
        <w:t>G 28 Darmstadt F 2767/6</w:t>
      </w:r>
    </w:p>
    <w:p>
      <w:r>
        <w:t>33</w:t>
        <w:tab/>
        <w:t>S. 1548</w:t>
      </w:r>
    </w:p>
    <w:p>
      <w:r>
        <w:t>40</w:t>
        <w:tab/>
        <w:t>p[1{Storck}, 2{Hermann August Eduard}, 5{s[Buchdruckereifaktor]s}]p und p[7{2. Ehefrau} 2{Katherine}1{&lt;Storck&gt;} 7{geb. p[Horrix]p}]p</w:t>
      </w:r>
    </w:p>
    <w:p>
      <w:r>
        <w:t>43</w:t>
        <w:tab/>
        <w:t>1882 ; 1884</w:t>
      </w:r>
    </w:p>
    <w:p>
      <w:r>
        <w:t>45</w:t>
        <w:tab/>
        <w:t>I 3. E 1884, I St 1882</w:t>
      </w:r>
    </w:p>
    <w:p>
      <w:r>
        <w:br/>
        <w:t>30</w:t>
        <w:tab/>
        <w:t>2720/5</w:t>
      </w:r>
    </w:p>
    <w:p>
      <w:r>
        <w:t>30a</w:t>
        <w:tab/>
        <w:t>184</w:t>
      </w:r>
    </w:p>
    <w:p>
      <w:r>
        <w:t>30z</w:t>
        <w:tab/>
        <w:t>G 28 Darmstadt F 2720/5</w:t>
      </w:r>
    </w:p>
    <w:p>
      <w:r>
        <w:t>33</w:t>
        <w:tab/>
        <w:t>S. 1556</w:t>
      </w:r>
    </w:p>
    <w:p>
      <w:r>
        <w:t>40</w:t>
        <w:tab/>
        <w:t>p[1{Strauß}, 2{Anna} 7{geb. p[Könges]p, Ehefrau}]p des p[5{s[Hofbuchbinder]s}s 2{Christian} 1{Strauß}]p</w:t>
      </w:r>
    </w:p>
    <w:p>
      <w:r>
        <w:t>43</w:t>
        <w:tab/>
        <w:t>1830 ; 1862</w:t>
      </w:r>
    </w:p>
    <w:p>
      <w:r>
        <w:t>45</w:t>
        <w:tab/>
        <w:t>T 1830, St 1862</w:t>
      </w:r>
    </w:p>
    <w:p>
      <w:r>
        <w:br/>
        <w:t>30</w:t>
        <w:tab/>
        <w:t>2751/4</w:t>
      </w:r>
    </w:p>
    <w:p>
      <w:r>
        <w:t>30a</w:t>
        <w:tab/>
        <w:t>185</w:t>
      </w:r>
    </w:p>
    <w:p>
      <w:r>
        <w:t>30z</w:t>
        <w:tab/>
        <w:t>G 28 Darmstadt F 2751/4</w:t>
      </w:r>
    </w:p>
    <w:p>
      <w:r>
        <w:t>33</w:t>
        <w:tab/>
        <w:t>S. 1570</w:t>
      </w:r>
    </w:p>
    <w:p>
      <w:r>
        <w:t>40</w:t>
        <w:tab/>
        <w:t>p[1{Stüber}, 2{Friedricke} 7{geb. p[Wendel/Wandel]p, Witwe}]p des p[5{s[Buchbindermeister]ss und Bibliothekars} 2{Martin} 1{Stüber}]p</w:t>
      </w:r>
    </w:p>
    <w:p>
      <w:r>
        <w:t>43</w:t>
        <w:tab/>
        <w:t>1842 ; 1858 ; 1865 ; 1873</w:t>
      </w:r>
    </w:p>
    <w:p>
      <w:r>
        <w:t>45</w:t>
        <w:tab/>
        <w:t>T 1842 1858 1865 St 1873</w:t>
      </w:r>
    </w:p>
    <w:p>
      <w:r>
        <w:br/>
        <w:t>30</w:t>
        <w:tab/>
        <w:t>2649/34</w:t>
      </w:r>
    </w:p>
    <w:p>
      <w:r>
        <w:t>30a</w:t>
        <w:tab/>
        <w:t>186</w:t>
      </w:r>
    </w:p>
    <w:p>
      <w:r>
        <w:t>30z</w:t>
        <w:tab/>
        <w:t>G 28 Darmstadt F 2649/34</w:t>
      </w:r>
    </w:p>
    <w:p>
      <w:r>
        <w:t>33</w:t>
        <w:tab/>
        <w:t>S. 1571</w:t>
      </w:r>
    </w:p>
    <w:p>
      <w:r>
        <w:t>40</w:t>
        <w:tab/>
        <w:t>p[1{Stüber}, 2{Martin}, 5{s[Buchbindermeister]s und Bibliothekar}]p</w:t>
      </w:r>
    </w:p>
    <w:p>
      <w:r>
        <w:t>43</w:t>
        <w:tab/>
        <w:t>1845</w:t>
      </w:r>
    </w:p>
    <w:p>
      <w:r>
        <w:t>45</w:t>
        <w:tab/>
        <w:t>Z 1845</w:t>
      </w:r>
    </w:p>
    <w:p>
      <w:r>
        <w:br/>
        <w:t>30</w:t>
        <w:tab/>
        <w:t>2646/21</w:t>
      </w:r>
    </w:p>
    <w:p>
      <w:r>
        <w:t>30a</w:t>
        <w:tab/>
        <w:t>187</w:t>
      </w:r>
    </w:p>
    <w:p>
      <w:r>
        <w:t>30z</w:t>
        <w:tab/>
        <w:t>G 28 Darmstadt F 2646/21</w:t>
      </w:r>
    </w:p>
    <w:p>
      <w:r>
        <w:t>33</w:t>
        <w:tab/>
        <w:t>S. 1571</w:t>
      </w:r>
    </w:p>
    <w:p>
      <w:r>
        <w:t>40</w:t>
        <w:tab/>
        <w:t>p[1{Stüber}, 2{Valentin}, 5{s[Buchbinder]s}]p</w:t>
      </w:r>
    </w:p>
    <w:p>
      <w:r>
        <w:t>43</w:t>
        <w:tab/>
        <w:t>1842</w:t>
      </w:r>
    </w:p>
    <w:p>
      <w:r>
        <w:t>45</w:t>
        <w:tab/>
        <w:t>N 1842</w:t>
      </w:r>
    </w:p>
    <w:p>
      <w:r>
        <w:br/>
        <w:t>30</w:t>
        <w:tab/>
        <w:t>2751/1</w:t>
      </w:r>
    </w:p>
    <w:p>
      <w:r>
        <w:t>30a</w:t>
        <w:tab/>
        <w:t>188</w:t>
      </w:r>
    </w:p>
    <w:p>
      <w:r>
        <w:t>30z</w:t>
        <w:tab/>
        <w:t>G 28 Darmstadt F 2751/1</w:t>
      </w:r>
    </w:p>
    <w:p>
      <w:r>
        <w:t>33</w:t>
        <w:tab/>
        <w:t>S. 1573</w:t>
      </w:r>
    </w:p>
    <w:p>
      <w:r>
        <w:t>40</w:t>
        <w:tab/>
        <w:t>p[1{Stumpf}, 2{Alexander Ferdinand}, 5{s[Buchdrucker]s}]p und p[7{Witwe} 2{Jakobine Margarethe}1{&lt;Stumpf&gt;} 7{geb. p[Diefenbach]p}]p</w:t>
      </w:r>
    </w:p>
    <w:p>
      <w:r>
        <w:t>43</w:t>
        <w:tab/>
        <w:t>1856</w:t>
      </w:r>
    </w:p>
    <w:p>
      <w:r>
        <w:t>45</w:t>
        <w:tab/>
        <w:t>St I N 1856 V über 5 Kinder 1856</w:t>
      </w:r>
    </w:p>
    <w:p>
      <w:r>
        <w:br/>
        <w:t>30</w:t>
        <w:tab/>
        <w:t>2730/17</w:t>
      </w:r>
    </w:p>
    <w:p>
      <w:r>
        <w:t>30a</w:t>
        <w:tab/>
        <w:t>189</w:t>
      </w:r>
    </w:p>
    <w:p>
      <w:r>
        <w:t>30z</w:t>
        <w:tab/>
        <w:t>G 28 Darmstadt F 2730/17</w:t>
      </w:r>
    </w:p>
    <w:p>
      <w:r>
        <w:t>33</w:t>
        <w:tab/>
        <w:t>S. 1579</w:t>
      </w:r>
    </w:p>
    <w:p>
      <w:r>
        <w:t>40</w:t>
        <w:tab/>
        <w:t>p[1{Stumpf}, 2{Luise}, 7{Tochter}]p des _+ p[5{s[Buchdrucker]s}s 2{Alexander Ferdinand} 1{Stumpf}]p und der _+ p[2{Jacobine Margarethe}1{&lt;Stumpf&gt;} 7{geb. p[Diefenbach]p}]p</w:t>
      </w:r>
    </w:p>
    <w:p>
      <w:r>
        <w:t>43</w:t>
        <w:tab/>
        <w:t>1865</w:t>
      </w:r>
    </w:p>
    <w:p>
      <w:r>
        <w:t>45</w:t>
        <w:tab/>
        <w:t>St N 1865</w:t>
      </w:r>
    </w:p>
    <w:p>
      <w:r>
        <w:br/>
        <w:t>30</w:t>
        <w:tab/>
        <w:t>2744/15</w:t>
      </w:r>
    </w:p>
    <w:p>
      <w:r>
        <w:t>30a</w:t>
        <w:tab/>
        <w:t>190</w:t>
      </w:r>
    </w:p>
    <w:p>
      <w:r>
        <w:t>30z</w:t>
        <w:tab/>
        <w:t>G 28 Darmstadt F 2744/15</w:t>
      </w:r>
    </w:p>
    <w:p>
      <w:r>
        <w:t>33</w:t>
        <w:tab/>
        <w:t>S. 1579</w:t>
      </w:r>
    </w:p>
    <w:p>
      <w:r>
        <w:t>40</w:t>
        <w:tab/>
        <w:t>p[1{Stumpf}, 2{Ludwig}, 5{Maler und Lackierer}, 7{Sohn}]p des _+ p[5{s[Buchdrucker]s}s 2{Alexander Friedrich} 1{Stumpf}]p und der p[2{Jacobine Margarethe}1{&lt;Stumpf&gt;} 7{geb. p[Diefenbach]p}]p</w:t>
      </w:r>
    </w:p>
    <w:p>
      <w:r>
        <w:t>43</w:t>
        <w:tab/>
        <w:t>1871</w:t>
      </w:r>
    </w:p>
    <w:p>
      <w:r>
        <w:t>45</w:t>
        <w:tab/>
        <w:t>St I 1871</w:t>
      </w:r>
    </w:p>
    <w:p>
      <w:r>
        <w:br/>
        <w:t>30</w:t>
        <w:tab/>
        <w:t>17904</w:t>
      </w:r>
    </w:p>
    <w:p>
      <w:r>
        <w:t>30a</w:t>
        <w:tab/>
        <w:t>191</w:t>
      </w:r>
    </w:p>
    <w:p>
      <w:r>
        <w:t>30z</w:t>
        <w:tab/>
        <w:t>G 28 Darmstadt F 17904</w:t>
      </w:r>
    </w:p>
    <w:p>
      <w:r>
        <w:t>40</w:t>
        <w:tab/>
        <w:t>p[1{Supp}, 2{Albert}, 5{s[Buchbindermeister]s}]p</w:t>
      </w:r>
    </w:p>
    <w:p>
      <w:r>
        <w:t>43</w:t>
        <w:tab/>
        <w:t>1852</w:t>
      </w:r>
    </w:p>
    <w:p>
      <w:r>
        <w:t>45</w:t>
        <w:tab/>
        <w:t>Ehevertrag 1852</w:t>
      </w:r>
    </w:p>
    <w:p>
      <w:r>
        <w:br/>
        <w:t>30</w:t>
        <w:tab/>
        <w:t>2834/8</w:t>
      </w:r>
    </w:p>
    <w:p>
      <w:r>
        <w:t>30a</w:t>
        <w:tab/>
        <w:t>192</w:t>
      </w:r>
    </w:p>
    <w:p>
      <w:r>
        <w:t>30z</w:t>
        <w:tab/>
        <w:t>G 28 Darmstadt F 2834/8</w:t>
      </w:r>
    </w:p>
    <w:p>
      <w:r>
        <w:t>33</w:t>
        <w:tab/>
        <w:t>S. 1599</w:t>
      </w:r>
    </w:p>
    <w:p>
      <w:r>
        <w:t>40</w:t>
        <w:tab/>
        <w:t>p[1{Thomas}, 2{Georg Wilhelm}, 5{s[Buchbinder]s}]p, ledig, Sohn des Kammermusikers Friedrich Thomas</w:t>
      </w:r>
    </w:p>
    <w:p>
      <w:r>
        <w:t>43</w:t>
        <w:tab/>
        <w:t>1854</w:t>
      </w:r>
    </w:p>
    <w:p>
      <w:r>
        <w:t>45</w:t>
        <w:tab/>
        <w:t>St N 1854</w:t>
      </w:r>
    </w:p>
    <w:p>
      <w:r>
        <w:br/>
        <w:t>30</w:t>
        <w:tab/>
        <w:t>2833/42</w:t>
      </w:r>
    </w:p>
    <w:p>
      <w:r>
        <w:t>30a</w:t>
        <w:tab/>
        <w:t>193</w:t>
      </w:r>
    </w:p>
    <w:p>
      <w:r>
        <w:t>30z</w:t>
        <w:tab/>
        <w:t>G 28 Darmstadt F 2833/42</w:t>
      </w:r>
    </w:p>
    <w:p>
      <w:r>
        <w:t>33</w:t>
        <w:tab/>
        <w:t>S. 1606</w:t>
      </w:r>
    </w:p>
    <w:p>
      <w:r>
        <w:t>40</w:t>
        <w:tab/>
        <w:t>p[1{Traiser}, 2{Elisabetha} 7{geb. p[Strohauer]p, Ehefrau}]p des p[5{s[Buchbindermeister]s}s 2{Martin Maximilian} 1{Traiser}]p und p[1{Traiser}, 2{Margaretha} 7{geb. p[Scheer]p, 2. Ehefrau}]p des Buchbindermeisters Martin Maximilian Traiser</w:t>
      </w:r>
    </w:p>
    <w:p>
      <w:r>
        <w:t>43</w:t>
        <w:tab/>
        <w:t>1850 - 1851</w:t>
      </w:r>
    </w:p>
    <w:p>
      <w:r>
        <w:t>45</w:t>
        <w:tab/>
        <w:t>St 1850 I 1851 E 1851</w:t>
      </w:r>
    </w:p>
    <w:p>
      <w:r>
        <w:br/>
        <w:t>30</w:t>
        <w:tab/>
        <w:t>2841/26</w:t>
      </w:r>
    </w:p>
    <w:p>
      <w:r>
        <w:t>30a</w:t>
        <w:tab/>
        <w:t>194</w:t>
      </w:r>
    </w:p>
    <w:p>
      <w:r>
        <w:t>30z</w:t>
        <w:tab/>
        <w:t>G 28 Darmstadt F 2841/26</w:t>
      </w:r>
    </w:p>
    <w:p>
      <w:r>
        <w:t>33</w:t>
        <w:tab/>
        <w:t>S. 1606</w:t>
      </w:r>
    </w:p>
    <w:p>
      <w:r>
        <w:t>40</w:t>
        <w:tab/>
        <w:t>p[1{Traiser}, 2{Elisabetha} 7{geb. p[Strohauer]p, Ehefrau}]p des Buchbindermeisters Martin Traiser und p[1{Traiser}, 2{Margaretha} 7{geb. p[Scheer]p, 2. Ehefrau}]p des p[5{s[Buchbindermeister]s}s 2{Martin Maximilian} 1{Traiser}]p</w:t>
      </w:r>
    </w:p>
    <w:p>
      <w:r>
        <w:t>43</w:t>
        <w:tab/>
        <w:t>1850 ; 1873</w:t>
      </w:r>
    </w:p>
    <w:p>
      <w:r>
        <w:t>45</w:t>
        <w:tab/>
        <w:t>St 1850 1873</w:t>
      </w:r>
    </w:p>
    <w:p>
      <w:r>
        <w:br/>
        <w:t>30</w:t>
        <w:tab/>
        <w:t>2833/45</w:t>
      </w:r>
    </w:p>
    <w:p>
      <w:r>
        <w:t>30a</w:t>
        <w:tab/>
        <w:t>195</w:t>
      </w:r>
    </w:p>
    <w:p>
      <w:r>
        <w:t>30z</w:t>
        <w:tab/>
        <w:t>G 28 Darmstadt F 2833/45</w:t>
      </w:r>
    </w:p>
    <w:p>
      <w:r>
        <w:t>33</w:t>
        <w:tab/>
        <w:t>S. 1608</w:t>
      </w:r>
    </w:p>
    <w:p>
      <w:r>
        <w:t>40</w:t>
        <w:tab/>
        <w:t>p[1{Traiser}, 2{Martin Maximilian}, 5{s[Buchbindermeister]s}]p</w:t>
      </w:r>
    </w:p>
    <w:p>
      <w:r>
        <w:t>43</w:t>
        <w:tab/>
        <w:t>1852</w:t>
      </w:r>
    </w:p>
    <w:p>
      <w:r>
        <w:t>45</w:t>
        <w:tab/>
        <w:t>K 1852</w:t>
      </w:r>
    </w:p>
    <w:p>
      <w:r>
        <w:br/>
        <w:t>30</w:t>
        <w:tab/>
        <w:t>2841/20</w:t>
      </w:r>
    </w:p>
    <w:p>
      <w:r>
        <w:t>30a</w:t>
        <w:tab/>
        <w:t>196</w:t>
      </w:r>
    </w:p>
    <w:p>
      <w:r>
        <w:t>30z</w:t>
        <w:tab/>
        <w:t>G 28 Darmstadt F 2841/20</w:t>
      </w:r>
    </w:p>
    <w:p>
      <w:r>
        <w:t>33</w:t>
        <w:tab/>
        <w:t>S. 1608</w:t>
      </w:r>
    </w:p>
    <w:p>
      <w:r>
        <w:t>40</w:t>
        <w:tab/>
        <w:t>p[1{Traiser}, 2{Martin Maximilian}, 5{s[Buchbindermeister]s}]p</w:t>
      </w:r>
    </w:p>
    <w:p>
      <w:r>
        <w:t>43</w:t>
        <w:tab/>
        <w:t>1893</w:t>
      </w:r>
    </w:p>
    <w:p>
      <w:r>
        <w:t>45</w:t>
        <w:tab/>
        <w:t>St 1893</w:t>
      </w:r>
    </w:p>
    <w:p>
      <w:r>
        <w:br/>
        <w:t>30</w:t>
        <w:tab/>
        <w:t>2844/5</w:t>
      </w:r>
    </w:p>
    <w:p>
      <w:r>
        <w:t>30a</w:t>
        <w:tab/>
        <w:t>197</w:t>
      </w:r>
    </w:p>
    <w:p>
      <w:r>
        <w:t>30z</w:t>
        <w:tab/>
        <w:t>G 28 Darmstadt F 2844/5</w:t>
      </w:r>
    </w:p>
    <w:p>
      <w:r>
        <w:t>33</w:t>
        <w:tab/>
        <w:t>S. 1611</w:t>
      </w:r>
    </w:p>
    <w:p>
      <w:r>
        <w:t>40</w:t>
        <w:tab/>
        <w:t>p[1{Traugott}, 2{Georg Philipp}, 5{s[Buchbindermeister]s}]p und p[7{Witwe} 2{Margarethe} 1{Traugott} 7{geb. p[Wambold]p}]p und Töchter p[2{Henriette} 1{Traugott}]p und p[2{Louise} 1{Traugott}]p sowie p[7{Sohn} 2{Ludwig} 1{Traugott}]p</w:t>
      </w:r>
    </w:p>
    <w:p>
      <w:r>
        <w:t>43</w:t>
        <w:tab/>
        <w:t>1891</w:t>
      </w:r>
    </w:p>
    <w:p>
      <w:r>
        <w:t>45</w:t>
        <w:tab/>
        <w:t>St 1891 V über 3 Kinder 1891</w:t>
      </w:r>
    </w:p>
    <w:p>
      <w:r>
        <w:br/>
        <w:t>30</w:t>
        <w:tab/>
        <w:t>2841/11</w:t>
      </w:r>
    </w:p>
    <w:p>
      <w:r>
        <w:t>30a</w:t>
        <w:tab/>
        <w:t>198</w:t>
      </w:r>
    </w:p>
    <w:p>
      <w:r>
        <w:t>30z</w:t>
        <w:tab/>
        <w:t>G 28 Darmstadt F 2841/11</w:t>
      </w:r>
    </w:p>
    <w:p>
      <w:r>
        <w:t>33</w:t>
        <w:tab/>
        <w:t>S. 1611</w:t>
      </w:r>
    </w:p>
    <w:p>
      <w:r>
        <w:t>40</w:t>
        <w:tab/>
        <w:t>p[1{Traugott}, 2{Georg Philipp}, 5{s[Buchbindermeister]s}]p und p[7{Witwe} 2{Margarethe} 1{Traugott} 7{geb. p[Wambold]p}]p</w:t>
      </w:r>
    </w:p>
    <w:p>
      <w:r>
        <w:t>43</w:t>
        <w:tab/>
        <w:t>1891</w:t>
      </w:r>
    </w:p>
    <w:p>
      <w:r>
        <w:t>45</w:t>
        <w:tab/>
        <w:t>St N 1891</w:t>
      </w:r>
    </w:p>
    <w:p>
      <w:r>
        <w:br/>
        <w:t>30</w:t>
        <w:tab/>
        <w:t>2853/13a</w:t>
      </w:r>
    </w:p>
    <w:p>
      <w:r>
        <w:t>30a</w:t>
        <w:tab/>
        <w:t>199</w:t>
      </w:r>
    </w:p>
    <w:p>
      <w:r>
        <w:t>30z</w:t>
        <w:tab/>
        <w:t>G 28 Darmstadt F 2853/13a</w:t>
      </w:r>
    </w:p>
    <w:p>
      <w:r>
        <w:t>33</w:t>
        <w:tab/>
        <w:t>S. 1637</w:t>
      </w:r>
    </w:p>
    <w:p>
      <w:r>
        <w:t>40</w:t>
        <w:tab/>
        <w:t>p[1{Varrentrapp}, 2{Marie Eva}, 7{ledig, Tochter}]p des p[5{s[Buchhändler]s}s 2{Franz} 1{Varrentrapp}]p</w:t>
      </w:r>
    </w:p>
    <w:p>
      <w:r>
        <w:t>43</w:t>
        <w:tab/>
        <w:t>1841</w:t>
      </w:r>
    </w:p>
    <w:p>
      <w:r>
        <w:t>45</w:t>
        <w:tab/>
        <w:t>St N 1841</w:t>
      </w:r>
    </w:p>
    <w:p>
      <w:r>
        <w:br/>
        <w:t>30</w:t>
        <w:tab/>
        <w:t>2866/3</w:t>
      </w:r>
    </w:p>
    <w:p>
      <w:r>
        <w:t>30a</w:t>
        <w:tab/>
        <w:t>200</w:t>
      </w:r>
    </w:p>
    <w:p>
      <w:r>
        <w:t>30z</w:t>
        <w:tab/>
        <w:t>G 28 Darmstadt F 2866/3</w:t>
      </w:r>
    </w:p>
    <w:p>
      <w:r>
        <w:t>33</w:t>
        <w:tab/>
        <w:t>S. 1639</w:t>
      </w:r>
    </w:p>
    <w:p>
      <w:r>
        <w:t>40</w:t>
        <w:tab/>
        <w:t>p[1{Venator}, 2{Amalie Dorothea Marianne Elisabetha} 7{geb. p[Wittich]p, Witwe}]p des p[5{s[Hofbuchdrucker]s}s 2{Georg Reinhardt Ludwig} 1{Venator}]p</w:t>
      </w:r>
    </w:p>
    <w:p>
      <w:r>
        <w:t>43</w:t>
        <w:tab/>
        <w:t>1865</w:t>
      </w:r>
    </w:p>
    <w:p>
      <w:r>
        <w:t>45</w:t>
        <w:tab/>
        <w:t>St N 1865</w:t>
      </w:r>
    </w:p>
    <w:p>
      <w:r>
        <w:br/>
        <w:t>30</w:t>
        <w:tab/>
        <w:t>2866/2</w:t>
      </w:r>
    </w:p>
    <w:p>
      <w:r>
        <w:t>30a</w:t>
        <w:tab/>
        <w:t>201</w:t>
      </w:r>
    </w:p>
    <w:p>
      <w:r>
        <w:t>30z</w:t>
        <w:tab/>
        <w:t>G 28 Darmstadt F 2866/2</w:t>
      </w:r>
    </w:p>
    <w:p>
      <w:r>
        <w:t>33</w:t>
        <w:tab/>
        <w:t>S. 1640</w:t>
      </w:r>
    </w:p>
    <w:p>
      <w:r>
        <w:t>40</w:t>
        <w:tab/>
        <w:t>p[1{Venator}, 2{Georg Reinhardt Ludwig}, 5{s[Hofbuchdrucker]s}]p</w:t>
      </w:r>
    </w:p>
    <w:p>
      <w:r>
        <w:t>43</w:t>
        <w:tab/>
        <w:t>1862</w:t>
      </w:r>
    </w:p>
    <w:p>
      <w:r>
        <w:t>45</w:t>
        <w:tab/>
        <w:t>St N 1862</w:t>
      </w:r>
    </w:p>
    <w:p>
      <w:r>
        <w:br/>
        <w:t>30</w:t>
        <w:tab/>
        <w:t>2991/10</w:t>
      </w:r>
    </w:p>
    <w:p>
      <w:r>
        <w:t>30a</w:t>
        <w:tab/>
        <w:t>202</w:t>
      </w:r>
    </w:p>
    <w:p>
      <w:r>
        <w:t>30z</w:t>
        <w:tab/>
        <w:t>G 28 Darmstadt F 2991/10</w:t>
      </w:r>
    </w:p>
    <w:p>
      <w:r>
        <w:t>33</w:t>
        <w:tab/>
        <w:t>S. 1674</w:t>
      </w:r>
    </w:p>
    <w:p>
      <w:r>
        <w:t>40</w:t>
        <w:tab/>
        <w:t>p[1{Wagner}, 2{Adam}, 5{s[Buchbinder]s}]p und p[7{Witwe} 2{Margaretha}1{&lt;Wagner&gt;} 7{geb. p[Steingässer]p später verehelichte Riedmatter}]p</w:t>
      </w:r>
    </w:p>
    <w:p>
      <w:r>
        <w:t>43</w:t>
        <w:tab/>
        <w:t>1879 ; 1890</w:t>
      </w:r>
    </w:p>
    <w:p>
      <w:r>
        <w:t>45</w:t>
        <w:tab/>
        <w:t>St 1879, I 2. E 1890</w:t>
      </w:r>
    </w:p>
    <w:p>
      <w:r>
        <w:br/>
        <w:t>30</w:t>
        <w:tab/>
        <w:t>3005/25</w:t>
      </w:r>
    </w:p>
    <w:p>
      <w:r>
        <w:t>30a</w:t>
        <w:tab/>
        <w:t>203</w:t>
      </w:r>
    </w:p>
    <w:p>
      <w:r>
        <w:t>30z</w:t>
        <w:tab/>
        <w:t>G 28 Darmstadt F 3005/25</w:t>
      </w:r>
    </w:p>
    <w:p>
      <w:r>
        <w:t>33</w:t>
        <w:tab/>
        <w:t>S. 1674</w:t>
      </w:r>
    </w:p>
    <w:p>
      <w:r>
        <w:t>40</w:t>
        <w:tab/>
        <w:t>p[1{Wagner}, 2{Adam}, 5{s[Buchbinder]s}]p und p[7{Witwe} 2{Margaretha}1{&lt;Wagner&gt;} 7{geb. p[Steingässer]p später verehelichte Riedmatter}]p und Söhne p[2{Alfred} 1{Wagner}]p und p[2{Friedrich} 1{Wagner}]p</w:t>
      </w:r>
    </w:p>
    <w:p>
      <w:r>
        <w:t>43</w:t>
        <w:tab/>
        <w:t>1879 ; 1890</w:t>
      </w:r>
    </w:p>
    <w:p>
      <w:r>
        <w:t>45</w:t>
        <w:tab/>
        <w:t>St 1879, I 2. E 1890, V 1890</w:t>
      </w:r>
    </w:p>
    <w:p>
      <w:r>
        <w:br/>
        <w:t>30</w:t>
        <w:tab/>
        <w:t>18073</w:t>
      </w:r>
    </w:p>
    <w:p>
      <w:r>
        <w:t>30a</w:t>
        <w:tab/>
        <w:t>204</w:t>
      </w:r>
    </w:p>
    <w:p>
      <w:r>
        <w:t>30z</w:t>
        <w:tab/>
        <w:t>G 28 Darmstadt F 18073</w:t>
      </w:r>
    </w:p>
    <w:p>
      <w:r>
        <w:t>40</w:t>
        <w:tab/>
        <w:t>p[1{Wandel}, 2{Georg Friedrich Ludwig}, 5{s[Buchbindermeister]s}]p</w:t>
      </w:r>
    </w:p>
    <w:p>
      <w:r>
        <w:t>43</w:t>
        <w:tab/>
        <w:t>1897</w:t>
      </w:r>
    </w:p>
    <w:p>
      <w:r>
        <w:t>45</w:t>
        <w:tab/>
        <w:t>Ehevertrag 1897</w:t>
      </w:r>
    </w:p>
    <w:p>
      <w:r>
        <w:br/>
        <w:t>30</w:t>
        <w:tab/>
        <w:t>2929/26</w:t>
      </w:r>
    </w:p>
    <w:p>
      <w:r>
        <w:t>30a</w:t>
        <w:tab/>
        <w:t>205</w:t>
      </w:r>
    </w:p>
    <w:p>
      <w:r>
        <w:t>30z</w:t>
        <w:tab/>
        <w:t>G 28 Darmstadt F 2929/26</w:t>
      </w:r>
    </w:p>
    <w:p>
      <w:r>
        <w:t>33</w:t>
        <w:tab/>
        <w:t>S. 1721</w:t>
      </w:r>
    </w:p>
    <w:p>
      <w:r>
        <w:t>40</w:t>
        <w:tab/>
        <w:t>p[1{Weber}, 2{Friedrich}, 5{s[Buchbindermeister]s}]p und p[7{Ehefrau} 2{Margarethe}1{&lt;Weber&gt;} 7{geb. p[Nungesser]p}]p</w:t>
      </w:r>
    </w:p>
    <w:p>
      <w:r>
        <w:t>43</w:t>
        <w:tab/>
        <w:t>1836 ; 1844</w:t>
      </w:r>
    </w:p>
    <w:p>
      <w:r>
        <w:t>45</w:t>
        <w:tab/>
        <w:t>T 1836 St 1844</w:t>
      </w:r>
    </w:p>
    <w:p>
      <w:r>
        <w:br/>
        <w:t>30</w:t>
        <w:tab/>
        <w:t>2997/3</w:t>
      </w:r>
    </w:p>
    <w:p>
      <w:r>
        <w:t>30a</w:t>
        <w:tab/>
        <w:t>206</w:t>
      </w:r>
    </w:p>
    <w:p>
      <w:r>
        <w:t>30z</w:t>
        <w:tab/>
        <w:t>G 28 Darmstadt F 2997/3</w:t>
      </w:r>
    </w:p>
    <w:p>
      <w:r>
        <w:t>33</w:t>
        <w:tab/>
        <w:t>S. 1759</w:t>
      </w:r>
    </w:p>
    <w:p>
      <w:r>
        <w:t>40</w:t>
        <w:tab/>
        <w:t>p[1{Weinreich}, 2{Charlotte}, 7{Tochter}]p des _+ p[5{s[Buchdrucker]s}s 2{Philipp} 1{Weinreich}]p und der _+ p[2{Katharine}1{&lt;Weinreich&gt;} 7{geb. p[Lich]p}]p</w:t>
      </w:r>
    </w:p>
    <w:p>
      <w:r>
        <w:t>43</w:t>
        <w:tab/>
        <w:t>1894</w:t>
      </w:r>
    </w:p>
    <w:p>
      <w:r>
        <w:t>45</w:t>
        <w:tab/>
        <w:t>V 1894 St 1894</w:t>
      </w:r>
    </w:p>
    <w:p>
      <w:r>
        <w:br/>
        <w:t>30</w:t>
        <w:tab/>
        <w:t>2996/9</w:t>
      </w:r>
    </w:p>
    <w:p>
      <w:r>
        <w:t>30a</w:t>
        <w:tab/>
        <w:t>207</w:t>
      </w:r>
    </w:p>
    <w:p>
      <w:r>
        <w:t>30z</w:t>
        <w:tab/>
        <w:t>G 28 Darmstadt F 2996/9</w:t>
      </w:r>
    </w:p>
    <w:p>
      <w:r>
        <w:t>33</w:t>
        <w:tab/>
        <w:t>S. 1759 f.</w:t>
      </w:r>
    </w:p>
    <w:p>
      <w:r>
        <w:t>40</w:t>
        <w:tab/>
        <w:t>p[1{Weinreich}, 2{Katharina} 7{geb. p[Lich]p, Ehefrau}]p des p[5{s[Buchdrucker]s}s 2{Philipp} 1{Weinreich}]p</w:t>
      </w:r>
    </w:p>
    <w:p>
      <w:r>
        <w:t>43</w:t>
        <w:tab/>
        <w:t>1878 ; 1893</w:t>
      </w:r>
    </w:p>
    <w:p>
      <w:r>
        <w:t>45</w:t>
        <w:tab/>
        <w:t>St 1878 T 1893</w:t>
      </w:r>
    </w:p>
    <w:p>
      <w:r>
        <w:br/>
        <w:t>30</w:t>
        <w:tab/>
        <w:t>2931/15</w:t>
      </w:r>
    </w:p>
    <w:p>
      <w:r>
        <w:t>30a</w:t>
        <w:tab/>
        <w:t>208</w:t>
      </w:r>
    </w:p>
    <w:p>
      <w:r>
        <w:t>30z</w:t>
        <w:tab/>
        <w:t>G 28 Darmstadt F 2931/15</w:t>
      </w:r>
    </w:p>
    <w:p>
      <w:r>
        <w:t>33</w:t>
        <w:tab/>
        <w:t>S. 1760</w:t>
      </w:r>
    </w:p>
    <w:p>
      <w:r>
        <w:t>40</w:t>
        <w:tab/>
        <w:t>p[1{Weiß}, 2{Anna Regina Sidonia}, 7{ledig, Tochter}]p des p[5{s[Buchdrucker]s}s 2{Heinrich Rudolph} 1{Weiß}]p</w:t>
      </w:r>
    </w:p>
    <w:p>
      <w:r>
        <w:t>43</w:t>
        <w:tab/>
        <w:t>1851</w:t>
      </w:r>
    </w:p>
    <w:p>
      <w:r>
        <w:t>45</w:t>
        <w:tab/>
        <w:t>St N 1851</w:t>
      </w:r>
    </w:p>
    <w:p>
      <w:r>
        <w:br/>
        <w:t>30</w:t>
        <w:tab/>
        <w:t>2966/7</w:t>
      </w:r>
    </w:p>
    <w:p>
      <w:r>
        <w:t>30a</w:t>
        <w:tab/>
        <w:t>209</w:t>
      </w:r>
    </w:p>
    <w:p>
      <w:r>
        <w:t>30z</w:t>
        <w:tab/>
        <w:t>G 28 Darmstadt F 2966/7</w:t>
      </w:r>
    </w:p>
    <w:p>
      <w:r>
        <w:t>33</w:t>
        <w:tab/>
        <w:t>S. 1762</w:t>
      </w:r>
    </w:p>
    <w:p>
      <w:r>
        <w:t>40</w:t>
        <w:tab/>
        <w:t>p[1{Weiss}, 2{Henriette}, 7{ledig, Tochter}]p des p[5{s[Buchdrucker]s}s 2{Rudolf} 1{Weiss}]p</w:t>
      </w:r>
    </w:p>
    <w:p>
      <w:r>
        <w:t>43</w:t>
        <w:tab/>
        <w:t>1858</w:t>
      </w:r>
    </w:p>
    <w:p>
      <w:r>
        <w:t>45</w:t>
        <w:tab/>
        <w:t>T 1858 St I 1858</w:t>
      </w:r>
    </w:p>
    <w:p>
      <w:r>
        <w:br/>
        <w:t>30</w:t>
        <w:tab/>
        <w:t>2966/4</w:t>
      </w:r>
    </w:p>
    <w:p>
      <w:r>
        <w:t>30a</w:t>
        <w:tab/>
        <w:t>210</w:t>
      </w:r>
    </w:p>
    <w:p>
      <w:r>
        <w:t>30z</w:t>
        <w:tab/>
        <w:t>G 28 Darmstadt F 2966/4</w:t>
      </w:r>
    </w:p>
    <w:p>
      <w:r>
        <w:t>33</w:t>
        <w:tab/>
        <w:t>S. 1765</w:t>
      </w:r>
    </w:p>
    <w:p>
      <w:r>
        <w:t>40</w:t>
        <w:tab/>
        <w:t>p[1{Weitershausen}, 2{Friedrich}, 5{s[Buchhändler]s}]p</w:t>
      </w:r>
    </w:p>
    <w:p>
      <w:r>
        <w:t>43</w:t>
        <w:tab/>
        <w:t>1859</w:t>
      </w:r>
    </w:p>
    <w:p>
      <w:r>
        <w:t>45</w:t>
        <w:tab/>
        <w:t>Verzicht auf Erbteil der Schwester Sophie Weitershausen E 1859</w:t>
      </w:r>
    </w:p>
    <w:p>
      <w:r>
        <w:br/>
        <w:t>30</w:t>
        <w:tab/>
        <w:t>2916/6</w:t>
      </w:r>
    </w:p>
    <w:p>
      <w:r>
        <w:t>30a</w:t>
        <w:tab/>
        <w:t>211</w:t>
      </w:r>
    </w:p>
    <w:p>
      <w:r>
        <w:t>30z</w:t>
        <w:tab/>
        <w:t>G 28 Darmstadt F 2916/6</w:t>
      </w:r>
    </w:p>
    <w:p>
      <w:r>
        <w:t>33</w:t>
        <w:tab/>
        <w:t>S. 1797</w:t>
      </w:r>
    </w:p>
    <w:p>
      <w:r>
        <w:t>40</w:t>
        <w:tab/>
        <w:t>p[1{Westermeyer}, 2{Ignatz}, 5{s[Buchdruckergeselle]s}]p</w:t>
      </w:r>
    </w:p>
    <w:p>
      <w:r>
        <w:t>43</w:t>
        <w:tab/>
        <w:t>1820</w:t>
      </w:r>
    </w:p>
    <w:p>
      <w:r>
        <w:t>45</w:t>
        <w:tab/>
        <w:t>St I 1820</w:t>
      </w:r>
    </w:p>
    <w:p>
      <w:r>
        <w:br/>
        <w:t>30</w:t>
        <w:tab/>
        <w:t>2930/8</w:t>
      </w:r>
    </w:p>
    <w:p>
      <w:r>
        <w:t>30a</w:t>
        <w:tab/>
        <w:t>212</w:t>
      </w:r>
    </w:p>
    <w:p>
      <w:r>
        <w:t>30z</w:t>
        <w:tab/>
        <w:t>G 28 Darmstadt F 2930/8</w:t>
      </w:r>
    </w:p>
    <w:p>
      <w:r>
        <w:t>33</w:t>
        <w:tab/>
        <w:t>S. 1828</w:t>
      </w:r>
    </w:p>
    <w:p>
      <w:r>
        <w:t>40</w:t>
        <w:tab/>
        <w:t>p[1{Wiesenecker}, 2{Joh. Philipp}, 5{s[Buchdrucker]s}]p, ledig, Sohn des Invaliden Johannes Wiesenecker</w:t>
      </w:r>
    </w:p>
    <w:p>
      <w:r>
        <w:t>43</w:t>
        <w:tab/>
        <w:t>1849</w:t>
      </w:r>
    </w:p>
    <w:p>
      <w:r>
        <w:t>45</w:t>
        <w:tab/>
        <w:t>St N 1849</w:t>
      </w:r>
    </w:p>
    <w:p>
      <w:r>
        <w:br/>
        <w:t>30</w:t>
        <w:tab/>
        <w:t>2994/13</w:t>
      </w:r>
    </w:p>
    <w:p>
      <w:r>
        <w:t>30a</w:t>
        <w:tab/>
        <w:t>213</w:t>
      </w:r>
    </w:p>
    <w:p>
      <w:r>
        <w:t>30z</w:t>
        <w:tab/>
        <w:t>G 28 Darmstadt F 2994/13</w:t>
      </w:r>
    </w:p>
    <w:p>
      <w:r>
        <w:t>33</w:t>
        <w:tab/>
        <w:t>S. 1837</w:t>
      </w:r>
    </w:p>
    <w:p>
      <w:r>
        <w:t>40</w:t>
        <w:tab/>
        <w:t>p[1{Will}, 2{Christian Friedrich}, 5{s[Buchdruckereibesitzer]s}]p und p[7{Witwe} 2{Sophie} 1{Will} 7{geb. p[Hochstetter]p}]p</w:t>
      </w:r>
    </w:p>
    <w:p>
      <w:r>
        <w:t>43</w:t>
        <w:tab/>
        <w:t>1879 ; 1892</w:t>
      </w:r>
    </w:p>
    <w:p>
      <w:r>
        <w:t>45</w:t>
        <w:tab/>
        <w:t>T 1879 St 1892</w:t>
      </w:r>
    </w:p>
    <w:p>
      <w:r>
        <w:br/>
        <w:t>30</w:t>
        <w:tab/>
        <w:t>2960/29</w:t>
      </w:r>
    </w:p>
    <w:p>
      <w:r>
        <w:t>30a</w:t>
        <w:tab/>
        <w:t>214</w:t>
      </w:r>
    </w:p>
    <w:p>
      <w:r>
        <w:t>30z</w:t>
        <w:tab/>
        <w:t>G 28 Darmstadt F 2960/29</w:t>
      </w:r>
    </w:p>
    <w:p>
      <w:r>
        <w:t>33</w:t>
        <w:tab/>
        <w:t>S. 1837</w:t>
      </w:r>
    </w:p>
    <w:p>
      <w:r>
        <w:t>40</w:t>
        <w:tab/>
        <w:t>p[1{Will}, 2{Johannes Gottfried}, 5{s[Kabinetts-Buchdrucker]s}]p und p[7{Ehefrau} 2{Johannette Marie Charlotte} 1{Will} 7{geb. p[Walter]p}]p</w:t>
      </w:r>
    </w:p>
    <w:p>
      <w:r>
        <w:t>43</w:t>
        <w:tab/>
        <w:t>1809</w:t>
      </w:r>
    </w:p>
    <w:p>
      <w:r>
        <w:t>45</w:t>
        <w:tab/>
        <w:t>E 1809</w:t>
      </w:r>
    </w:p>
    <w:p>
      <w:r>
        <w:br/>
        <w:t>30</w:t>
        <w:tab/>
        <w:t>2960/31</w:t>
      </w:r>
    </w:p>
    <w:p>
      <w:r>
        <w:t>30a</w:t>
        <w:tab/>
        <w:t>215</w:t>
      </w:r>
    </w:p>
    <w:p>
      <w:r>
        <w:t>30z</w:t>
        <w:tab/>
        <w:t>G 28 Darmstadt F 2960/31</w:t>
      </w:r>
    </w:p>
    <w:p>
      <w:r>
        <w:t>33</w:t>
        <w:tab/>
        <w:t>S. 1837</w:t>
      </w:r>
    </w:p>
    <w:p>
      <w:r>
        <w:t>40</w:t>
        <w:tab/>
        <w:t>p[1{Will}, 2{Johannes Gottfried}, 5{s[Kabinetts-Buchdrucker]s}]p</w:t>
      </w:r>
    </w:p>
    <w:p>
      <w:r>
        <w:t>43</w:t>
        <w:tab/>
        <w:t>1810</w:t>
      </w:r>
    </w:p>
    <w:p>
      <w:r>
        <w:t>45</w:t>
        <w:tab/>
        <w:t>K 1810</w:t>
      </w:r>
    </w:p>
    <w:p>
      <w:r>
        <w:br/>
        <w:t>30</w:t>
        <w:tab/>
        <w:t>2930/6</w:t>
      </w:r>
    </w:p>
    <w:p>
      <w:r>
        <w:t>30a</w:t>
        <w:tab/>
        <w:t>216</w:t>
      </w:r>
    </w:p>
    <w:p>
      <w:r>
        <w:t>30z</w:t>
        <w:tab/>
        <w:t>G 28 Darmstadt F 2930/6</w:t>
      </w:r>
    </w:p>
    <w:p>
      <w:r>
        <w:t>33</w:t>
        <w:tab/>
        <w:t>S. 1837</w:t>
      </w:r>
    </w:p>
    <w:p>
      <w:r>
        <w:t>40</w:t>
        <w:tab/>
        <w:t>p[1{Will}, 2{Catherine}, 5{s[Buchdruckerei-Inhaberin]s}]p</w:t>
      </w:r>
    </w:p>
    <w:p>
      <w:r>
        <w:t>43</w:t>
        <w:tab/>
        <w:t>1844 ; 1848</w:t>
      </w:r>
    </w:p>
    <w:p>
      <w:r>
        <w:t>45</w:t>
        <w:tab/>
        <w:t>T 1844 N 1848</w:t>
      </w:r>
    </w:p>
    <w:p>
      <w:r>
        <w:br/>
        <w:t>30</w:t>
        <w:tab/>
        <w:t>2922/15</w:t>
      </w:r>
    </w:p>
    <w:p>
      <w:r>
        <w:t>30a</w:t>
        <w:tab/>
        <w:t>217</w:t>
      </w:r>
    </w:p>
    <w:p>
      <w:r>
        <w:t>30z</w:t>
        <w:tab/>
        <w:t>G 28 Darmstadt F 2922/15</w:t>
      </w:r>
    </w:p>
    <w:p>
      <w:r>
        <w:t>33</w:t>
        <w:tab/>
        <w:t>S. 1841</w:t>
      </w:r>
    </w:p>
    <w:p>
      <w:r>
        <w:t>40</w:t>
        <w:tab/>
        <w:t>p[1{Wimmenauer}, 2{Johann Georg}, 5{s[Buchbinder]s}]p</w:t>
      </w:r>
    </w:p>
    <w:p>
      <w:r>
        <w:t>43</w:t>
        <w:tab/>
        <w:t>1837</w:t>
      </w:r>
    </w:p>
    <w:p>
      <w:r>
        <w:t>45</w:t>
        <w:tab/>
        <w:t>St 1837</w:t>
      </w:r>
    </w:p>
    <w:p>
      <w:r>
        <w:br/>
        <w:t>30</w:t>
        <w:tab/>
        <w:t>2964/2</w:t>
      </w:r>
    </w:p>
    <w:p>
      <w:r>
        <w:t>30a</w:t>
        <w:tab/>
        <w:t>218</w:t>
      </w:r>
    </w:p>
    <w:p>
      <w:r>
        <w:t>30z</w:t>
        <w:tab/>
        <w:t>G 28 Darmstadt F 2964/2</w:t>
      </w:r>
    </w:p>
    <w:p>
      <w:r>
        <w:t>33</w:t>
        <w:tab/>
        <w:t>S. 1843</w:t>
      </w:r>
    </w:p>
    <w:p>
      <w:r>
        <w:t>40</w:t>
        <w:tab/>
        <w:t>p[1{Windecker}, 2{Johann Heinrich}, 5{s[Buchdrucker]s}]p und p[7{Ehefrau} 2{Maria Katharina} 1{Windecker} 7{geb. p[Niederhofer]p}]p</w:t>
      </w:r>
    </w:p>
    <w:p>
      <w:r>
        <w:t>43</w:t>
        <w:tab/>
        <w:t>1848 ; 1856</w:t>
      </w:r>
    </w:p>
    <w:p>
      <w:r>
        <w:t>45</w:t>
        <w:tab/>
        <w:t>E 1848 St 1856</w:t>
      </w:r>
    </w:p>
    <w:p>
      <w:r>
        <w:br/>
        <w:t>30</w:t>
        <w:tab/>
        <w:t>2984/5</w:t>
      </w:r>
    </w:p>
    <w:p>
      <w:r>
        <w:t>30a</w:t>
        <w:tab/>
        <w:t>219</w:t>
      </w:r>
    </w:p>
    <w:p>
      <w:r>
        <w:t>30z</w:t>
        <w:tab/>
        <w:t>G 28 Darmstadt F 2984/5</w:t>
      </w:r>
    </w:p>
    <w:p>
      <w:r>
        <w:t>33</w:t>
        <w:tab/>
        <w:t>S. 1843</w:t>
      </w:r>
    </w:p>
    <w:p>
      <w:r>
        <w:t>40</w:t>
        <w:tab/>
        <w:t>p[1{Windecker}, 2{Johann Heinrich}, 5{s[Buchdrucker]s}]p und p[7{Ehefrau} 2{Maria Katharina} 1{Windecker} 7{geb. p[Niederhofer]p}]p</w:t>
      </w:r>
    </w:p>
    <w:p>
      <w:r>
        <w:t>43</w:t>
        <w:tab/>
        <w:t>1879 - 1880</w:t>
      </w:r>
    </w:p>
    <w:p>
      <w:r>
        <w:t>45</w:t>
        <w:tab/>
        <w:t>St 1879 I 1880</w:t>
      </w:r>
    </w:p>
    <w:p>
      <w:r>
        <w:br/>
        <w:t>30</w:t>
        <w:tab/>
        <w:t>2982/11</w:t>
      </w:r>
    </w:p>
    <w:p>
      <w:r>
        <w:t>30a</w:t>
        <w:tab/>
        <w:t>220</w:t>
      </w:r>
    </w:p>
    <w:p>
      <w:r>
        <w:t>30z</w:t>
        <w:tab/>
        <w:t>G 28 Darmstadt F 2982/11</w:t>
      </w:r>
    </w:p>
    <w:p>
      <w:r>
        <w:t>33</w:t>
        <w:tab/>
        <w:t>S. 1854</w:t>
      </w:r>
    </w:p>
    <w:p>
      <w:r>
        <w:t>40</w:t>
        <w:tab/>
        <w:t>p[1{Würz}, 2{Friedrich}, 5{s[Buchhändler]s}]p und p[7{Witwe} 2{Louise} 1{Würz} 7{geb. p[Schäffer]p}]p und p[2{Carl} 1{Würz}, 7{Sohn}]p</w:t>
      </w:r>
    </w:p>
    <w:p>
      <w:r>
        <w:t>43</w:t>
        <w:tab/>
        <w:t>1870</w:t>
      </w:r>
    </w:p>
    <w:p>
      <w:r>
        <w:t>45</w:t>
        <w:tab/>
        <w:t>St I V über Sohn Carl 1870</w:t>
      </w:r>
    </w:p>
    <w:p>
      <w:r>
        <w:br/>
        <w:t>30</w:t>
        <w:tab/>
        <w:t>2982/10</w:t>
      </w:r>
    </w:p>
    <w:p>
      <w:r>
        <w:t>30a</w:t>
        <w:tab/>
        <w:t>221</w:t>
      </w:r>
    </w:p>
    <w:p>
      <w:r>
        <w:t>30z</w:t>
        <w:tab/>
        <w:t>G 28 Darmstadt F 2982/10</w:t>
      </w:r>
    </w:p>
    <w:p>
      <w:r>
        <w:t>33</w:t>
        <w:tab/>
        <w:t>S. 1855</w:t>
      </w:r>
    </w:p>
    <w:p>
      <w:r>
        <w:t>40</w:t>
        <w:tab/>
        <w:t>p[1{Wurtz/Würtz}, 2{Carl}, 5{Gymnasiast}, 7{ledig, Sohn}]p des _+ p[5{s[Buchhändler]s}s 2{Carl Martin} 1{Wurtz/Würtz}]p</w:t>
      </w:r>
    </w:p>
    <w:p>
      <w:r>
        <w:t>43</w:t>
        <w:tab/>
        <w:t>1876</w:t>
      </w:r>
    </w:p>
    <w:p>
      <w:r>
        <w:t>45</w:t>
        <w:tab/>
        <w:t>St 1876</w:t>
      </w:r>
    </w:p>
    <w:p>
      <w:r>
        <w:br/>
        <w:t>30</w:t>
        <w:tab/>
        <w:t>2961/8</w:t>
      </w:r>
    </w:p>
    <w:p>
      <w:r>
        <w:t>30a</w:t>
        <w:tab/>
        <w:t>222</w:t>
      </w:r>
    </w:p>
    <w:p>
      <w:r>
        <w:t>30z</w:t>
        <w:tab/>
        <w:t>G 28 Darmstadt F 2961/8</w:t>
      </w:r>
    </w:p>
    <w:p>
      <w:r>
        <w:t>33</w:t>
        <w:tab/>
        <w:t>S. 1857</w:t>
      </w:r>
    </w:p>
    <w:p>
      <w:r>
        <w:t>40</w:t>
        <w:tab/>
        <w:t>p[1{Witt}, 2{Catharine}, 5{s[Buchdruckerin]s}, 7{Tochter}]p des p[5{s[Kabinettsbuchdrucker]s}s 2{Jacob} 1{Witt}]p</w:t>
      </w:r>
    </w:p>
    <w:p>
      <w:r>
        <w:t>43</w:t>
        <w:tab/>
        <w:t>1837 ; 1848</w:t>
      </w:r>
    </w:p>
    <w:p>
      <w:r>
        <w:t>45</w:t>
        <w:tab/>
        <w:t>T 1837 St 1848</w:t>
      </w:r>
    </w:p>
    <w:p>
      <w:r>
        <w:br/>
        <w:t>30</w:t>
        <w:tab/>
        <w:t>2922/5</w:t>
      </w:r>
    </w:p>
    <w:p>
      <w:r>
        <w:t>30a</w:t>
        <w:tab/>
        <w:t>223</w:t>
      </w:r>
    </w:p>
    <w:p>
      <w:r>
        <w:t>30z</w:t>
        <w:tab/>
        <w:t>G 28 Darmstadt F 2922/5</w:t>
      </w:r>
    </w:p>
    <w:p>
      <w:r>
        <w:t>33</w:t>
        <w:tab/>
        <w:t>S. 1858</w:t>
      </w:r>
    </w:p>
    <w:p>
      <w:r>
        <w:t>40</w:t>
        <w:tab/>
        <w:t>p[1{Wittich}, 2{Julie Louise}, 7{ledige Tochter}]p des p[5{s[Hofbuchdrucker]s}s 1{Wittich}]p</w:t>
      </w:r>
    </w:p>
    <w:p>
      <w:r>
        <w:t>43</w:t>
        <w:tab/>
        <w:t>1836</w:t>
      </w:r>
    </w:p>
    <w:p>
      <w:r>
        <w:t>45</w:t>
        <w:tab/>
        <w:t>St 1836</w:t>
      </w:r>
    </w:p>
    <w:p>
      <w:r>
        <w:br/>
        <w:t>30</w:t>
        <w:tab/>
        <w:t>2958/5</w:t>
      </w:r>
    </w:p>
    <w:p>
      <w:r>
        <w:t>30a</w:t>
        <w:tab/>
        <w:t>224</w:t>
      </w:r>
    </w:p>
    <w:p>
      <w:r>
        <w:t>30z</w:t>
        <w:tab/>
        <w:t>G 28 Darmstadt F 2958/5</w:t>
      </w:r>
    </w:p>
    <w:p>
      <w:r>
        <w:t>33</w:t>
        <w:tab/>
        <w:t>S. 1858</w:t>
      </w:r>
    </w:p>
    <w:p>
      <w:r>
        <w:t>40</w:t>
        <w:tab/>
        <w:t>p[1{Wittich}, 2{Julie Louise}, 7{ledige Tochter}]p des p[5{s[Hofbuchdrucker]s}s 1{Wittich}]p</w:t>
      </w:r>
    </w:p>
    <w:p>
      <w:r>
        <w:t>43</w:t>
        <w:tab/>
        <w:t>1836</w:t>
      </w:r>
    </w:p>
    <w:p>
      <w:r>
        <w:t>45</w:t>
        <w:tab/>
        <w:t>St 1836</w:t>
      </w:r>
    </w:p>
    <w:p>
      <w:r>
        <w:br/>
        <w:t>30</w:t>
        <w:tab/>
        <w:t>2958/12</w:t>
      </w:r>
    </w:p>
    <w:p>
      <w:r>
        <w:t>30a</w:t>
        <w:tab/>
        <w:t>225</w:t>
      </w:r>
    </w:p>
    <w:p>
      <w:r>
        <w:t>30z</w:t>
        <w:tab/>
        <w:t>G 28 Darmstadt F 2958/12</w:t>
      </w:r>
    </w:p>
    <w:p>
      <w:r>
        <w:t>33</w:t>
        <w:tab/>
        <w:t>S. 1859</w:t>
      </w:r>
    </w:p>
    <w:p>
      <w:r>
        <w:t>40</w:t>
        <w:tab/>
        <w:t>p[1{Wittich}, 2{Ludwig Carl}, 5{s[Hofbuchdrucker]s}]p und p[7{Ehefrau} 2{Maria Juliana} 1{Wittich}]p geb. NN</w:t>
      </w:r>
    </w:p>
    <w:p>
      <w:r>
        <w:t>43</w:t>
        <w:tab/>
        <w:t>1813</w:t>
      </w:r>
    </w:p>
    <w:p>
      <w:r>
        <w:t>45</w:t>
        <w:tab/>
        <w:t>K 1813</w:t>
      </w:r>
    </w:p>
    <w:p>
      <w:r>
        <w:br/>
        <w:t>30</w:t>
        <w:tab/>
        <w:t>2958/14</w:t>
      </w:r>
    </w:p>
    <w:p>
      <w:r>
        <w:t>30a</w:t>
        <w:tab/>
        <w:t>226</w:t>
      </w:r>
    </w:p>
    <w:p>
      <w:r>
        <w:t>30z</w:t>
        <w:tab/>
        <w:t>G 28 Darmstadt F 2958/14</w:t>
      </w:r>
    </w:p>
    <w:p>
      <w:r>
        <w:t>33</w:t>
        <w:tab/>
        <w:t>S. 1859</w:t>
      </w:r>
    </w:p>
    <w:p>
      <w:r>
        <w:t>40</w:t>
        <w:tab/>
        <w:t>p[1{Wittich}, 2{Ludwig Carl}, 5{s[Hofbuchdrucker]s}]p und p[7{Ehefrau} 2{Maria Juliana} 1{Wittich}]p geb. NN</w:t>
      </w:r>
    </w:p>
    <w:p>
      <w:r>
        <w:t>43</w:t>
        <w:tab/>
        <w:t>1800 ; 1817</w:t>
      </w:r>
    </w:p>
    <w:p>
      <w:r>
        <w:t>45</w:t>
        <w:tab/>
        <w:t>H Sch 1800 1817</w:t>
      </w:r>
    </w:p>
    <w:p>
      <w:r>
        <w:br/>
        <w:t>30</w:t>
        <w:tab/>
        <w:t>2981/52</w:t>
      </w:r>
    </w:p>
    <w:p>
      <w:r>
        <w:t>30a</w:t>
        <w:tab/>
        <w:t>227</w:t>
      </w:r>
    </w:p>
    <w:p>
      <w:r>
        <w:t>30z</w:t>
        <w:tab/>
        <w:t>G 28 Darmstadt F 2981/52</w:t>
      </w:r>
    </w:p>
    <w:p>
      <w:r>
        <w:t>33</w:t>
        <w:tab/>
        <w:t>S. 1859</w:t>
      </w:r>
    </w:p>
    <w:p>
      <w:r>
        <w:t>40</w:t>
        <w:tab/>
        <w:t>p[1{Wittich}, 2{Wilhelmine}, 7{ledig, Tochter}]p des p[5{s[Hofbuchdrucker]s}s 2{Karl Ludwig} 1{Wittich}]p</w:t>
      </w:r>
    </w:p>
    <w:p>
      <w:r>
        <w:t>43</w:t>
        <w:tab/>
        <w:t>1874</w:t>
      </w:r>
    </w:p>
    <w:p>
      <w:r>
        <w:t>45</w:t>
        <w:tab/>
        <w:t>St N 1874</w:t>
      </w:r>
    </w:p>
    <w:p>
      <w:r>
        <w:br/>
        <w:t>30</w:t>
        <w:tab/>
        <w:t>2926/3</w:t>
      </w:r>
    </w:p>
    <w:p>
      <w:r>
        <w:t>30a</w:t>
        <w:tab/>
        <w:t>228</w:t>
      </w:r>
    </w:p>
    <w:p>
      <w:r>
        <w:t>30z</w:t>
        <w:tab/>
        <w:t>G 28 Darmstadt F 2926/3</w:t>
      </w:r>
    </w:p>
    <w:p>
      <w:r>
        <w:t>33</w:t>
        <w:tab/>
        <w:t>S. 1892</w:t>
      </w:r>
    </w:p>
    <w:p>
      <w:r>
        <w:t>40</w:t>
        <w:tab/>
        <w:t>p[1{Wüst}, 2{Georg}, 5{s[Buchbinder]s}]p</w:t>
      </w:r>
    </w:p>
    <w:p>
      <w:r>
        <w:t>43</w:t>
        <w:tab/>
        <w:t>1841</w:t>
      </w:r>
    </w:p>
    <w:p>
      <w:r>
        <w:t>45</w:t>
        <w:tab/>
        <w:t>St N 1841</w:t>
      </w:r>
    </w:p>
    <w:p>
      <w:r>
        <w:br/>
        <w:t>30</w:t>
        <w:tab/>
        <w:t>2920/10</w:t>
      </w:r>
    </w:p>
    <w:p>
      <w:r>
        <w:t>30a</w:t>
        <w:tab/>
        <w:t>229</w:t>
      </w:r>
    </w:p>
    <w:p>
      <w:r>
        <w:t>30z</w:t>
        <w:tab/>
        <w:t>G 28 Darmstadt F 2920/10</w:t>
      </w:r>
    </w:p>
    <w:p>
      <w:r>
        <w:t>33</w:t>
        <w:tab/>
        <w:t>S. 1892</w:t>
      </w:r>
    </w:p>
    <w:p>
      <w:r>
        <w:t>40</w:t>
        <w:tab/>
        <w:t>p[1{Wüst}, 2{Heinrich}, 5{s[Buchbindermeister]s}]p und p[7{1. Ehefrau} 2{Louise Amalie} 1{Wüst} 7{geb. p[Kirchhöfer]p}]p</w:t>
      </w:r>
    </w:p>
    <w:p>
      <w:r>
        <w:t>43</w:t>
        <w:tab/>
        <w:t>1829 ; 1831</w:t>
      </w:r>
    </w:p>
    <w:p>
      <w:r>
        <w:t>45</w:t>
        <w:tab/>
        <w:t>St 1829 I 2. E 1831</w:t>
      </w:r>
    </w:p>
    <w:p>
      <w:r>
        <w:br/>
        <w:t>30</w:t>
        <w:tab/>
        <w:t>2912/10</w:t>
      </w:r>
    </w:p>
    <w:p>
      <w:r>
        <w:t>30a</w:t>
        <w:tab/>
        <w:t>230</w:t>
      </w:r>
    </w:p>
    <w:p>
      <w:r>
        <w:t>30z</w:t>
        <w:tab/>
        <w:t>G 28 Darmstadt F 2912/10</w:t>
      </w:r>
    </w:p>
    <w:p>
      <w:r>
        <w:t>33</w:t>
        <w:tab/>
        <w:t>S. 1892</w:t>
      </w:r>
    </w:p>
    <w:p>
      <w:r>
        <w:t>40</w:t>
        <w:tab/>
        <w:t>p[1{Wüst}, 2{Johann Georg}, 5{s[Hof- und Kunstbuchbinder]s}]p und p[7{1. Ehefrau} 2{Johanne Wilhelmine} 1{Wüst}]p geb. NN</w:t>
      </w:r>
    </w:p>
    <w:p>
      <w:r>
        <w:t>43</w:t>
        <w:tab/>
        <w:t>1807</w:t>
      </w:r>
    </w:p>
    <w:p>
      <w:r>
        <w:t>45</w:t>
        <w:tab/>
        <w:t>St I 2. E 1807</w:t>
      </w:r>
    </w:p>
    <w:p>
      <w:r>
        <w:br/>
        <w:t>30</w:t>
        <w:tab/>
        <w:t>1808/10</w:t>
      </w:r>
    </w:p>
    <w:p>
      <w:r>
        <w:t>30a</w:t>
        <w:tab/>
        <w:t>231</w:t>
      </w:r>
    </w:p>
    <w:p>
      <w:r>
        <w:t>30z</w:t>
        <w:tab/>
        <w:t>G 28 Darmstadt F 1808/10</w:t>
      </w:r>
    </w:p>
    <w:p>
      <w:r>
        <w:t>33</w:t>
        <w:tab/>
        <w:t>S. 1898</w:t>
      </w:r>
    </w:p>
    <w:p>
      <w:r>
        <w:t>40</w:t>
        <w:tab/>
        <w:t>p[8{von} 1{Zabern}, 2{Carl Theodor}, 5{s[Buchdrucker]s} aus 6{o[Mainz]o}]p</w:t>
      </w:r>
    </w:p>
    <w:p>
      <w:r>
        <w:t>43</w:t>
        <w:tab/>
        <w:t>1834</w:t>
      </w:r>
    </w:p>
    <w:p>
      <w:r>
        <w:t>45</w:t>
        <w:tab/>
        <w:t>E 1834</w:t>
      </w:r>
    </w:p>
    <w:p>
      <w:r>
        <w:br/>
        <w:t>30</w:t>
        <w:tab/>
        <w:t>3033/2</w:t>
      </w:r>
    </w:p>
    <w:p>
      <w:r>
        <w:t>30a</w:t>
        <w:tab/>
        <w:t>232</w:t>
      </w:r>
    </w:p>
    <w:p>
      <w:r>
        <w:t>30z</w:t>
        <w:tab/>
        <w:t>G 28 Darmstadt F 3033/2</w:t>
      </w:r>
    </w:p>
    <w:p>
      <w:r>
        <w:t>33</w:t>
        <w:tab/>
        <w:t>S. 1911</w:t>
      </w:r>
    </w:p>
    <w:p>
      <w:r>
        <w:t>40</w:t>
        <w:tab/>
        <w:t>p[1{Ziegler}, 2{Elisabethe} 7{geb. p[Spengler]p, Witwe}]p des p[5{s[Buchdrucker]s}s 2{Karl Ludwig} 1{Ziegler}]p</w:t>
      </w:r>
    </w:p>
    <w:p>
      <w:r>
        <w:t>43</w:t>
        <w:tab/>
        <w:t>1888</w:t>
      </w:r>
    </w:p>
    <w:p>
      <w:r>
        <w:t>45</w:t>
        <w:tab/>
        <w:t>T 1888 St 1888</w:t>
      </w:r>
    </w:p>
    <w:p>
      <w:r>
        <w:br/>
        <w:t>30</w:t>
        <w:tab/>
        <w:t>3031/2</w:t>
      </w:r>
    </w:p>
    <w:p>
      <w:r>
        <w:t>30a</w:t>
        <w:tab/>
        <w:t>233</w:t>
      </w:r>
    </w:p>
    <w:p>
      <w:r>
        <w:t>30z</w:t>
        <w:tab/>
        <w:t>G 28 Darmstadt F 3031/2</w:t>
      </w:r>
    </w:p>
    <w:p>
      <w:r>
        <w:t>33</w:t>
        <w:tab/>
        <w:t>S. 1927</w:t>
      </w:r>
    </w:p>
    <w:p>
      <w:r>
        <w:t>40</w:t>
        <w:tab/>
        <w:t>p[1{Zissel}, 2{Elisabethe} 7{geb. p[Hornung]p vw. Best, Ehefrau}]p des p[5{s[Buchdruckereibesitzer]s}s 2{Johann Jakob} 1{Zissel}]p</w:t>
      </w:r>
    </w:p>
    <w:p>
      <w:r>
        <w:t>43</w:t>
        <w:tab/>
        <w:t>1870 ; 1882</w:t>
      </w:r>
    </w:p>
    <w:p>
      <w:r>
        <w:t>45</w:t>
        <w:tab/>
        <w:t>St 1870 St I 1882</w:t>
      </w:r>
    </w:p>
    <w:p>
      <w:r>
        <w:br/>
        <w:t>30</w:t>
        <w:tab/>
        <w:t>3031/3</w:t>
      </w:r>
    </w:p>
    <w:p>
      <w:r>
        <w:t>30a</w:t>
        <w:tab/>
        <w:t>234</w:t>
      </w:r>
    </w:p>
    <w:p>
      <w:r>
        <w:t>30z</w:t>
        <w:tab/>
        <w:t>G 28 Darmstadt F 3031/3</w:t>
      </w:r>
    </w:p>
    <w:p>
      <w:r>
        <w:t>33</w:t>
        <w:tab/>
        <w:t>S. 1928</w:t>
      </w:r>
    </w:p>
    <w:p>
      <w:r>
        <w:t>40</w:t>
        <w:tab/>
        <w:t>p[1{Zissel}, 2{Johann Jakob}, 5{s[Buchdruckereibesitzer]s}]p</w:t>
      </w:r>
    </w:p>
    <w:p>
      <w:r>
        <w:t>43</w:t>
        <w:tab/>
        <w:t>1882</w:t>
      </w:r>
    </w:p>
    <w:p>
      <w:r>
        <w:t>45</w:t>
        <w:tab/>
        <w:t>St 1882</w:t>
      </w:r>
    </w:p>
    <w:p>
      <w:r>
        <w:br/>
        <w:t>30</w:t>
        <w:tab/>
        <w:t>3036/4</w:t>
      </w:r>
    </w:p>
    <w:p>
      <w:r>
        <w:t>30a</w:t>
        <w:tab/>
        <w:t>235</w:t>
      </w:r>
    </w:p>
    <w:p>
      <w:r>
        <w:t>30z</w:t>
        <w:tab/>
        <w:t>G 28 Darmstadt F 3036/4</w:t>
      </w:r>
    </w:p>
    <w:p>
      <w:r>
        <w:t>33</w:t>
        <w:tab/>
        <w:t>S. 1931</w:t>
      </w:r>
    </w:p>
    <w:p>
      <w:r>
        <w:t>40</w:t>
        <w:tab/>
        <w:t>p[1{Zöller}, 2{Christian Karl}, 5{s[Buchbinder]s}]p und Söhne p[2{Emil} 1{Zöller}]p, p[2{Heinrich} 1{Zöller}]p, p[2{Karl} 1{Zöller}]p (abwesend) und p[2{Philipp} 1{Zöller}]p</w:t>
      </w:r>
    </w:p>
    <w:p>
      <w:r>
        <w:t>43</w:t>
        <w:tab/>
        <w:t>1879</w:t>
      </w:r>
    </w:p>
    <w:p>
      <w:r>
        <w:t>45</w:t>
        <w:tab/>
        <w:t>St 1879 V über Kinder 1879</w:t>
      </w:r>
    </w:p>
    <w:p>
      <w:r>
        <w:br/>
        <w:t>30</w:t>
        <w:tab/>
        <w:t>3030/38</w:t>
      </w:r>
    </w:p>
    <w:p>
      <w:r>
        <w:t>30a</w:t>
        <w:tab/>
        <w:t>236</w:t>
      </w:r>
    </w:p>
    <w:p>
      <w:r>
        <w:t>30z</w:t>
        <w:tab/>
        <w:t>G 28 Darmstadt F 3030/38</w:t>
      </w:r>
    </w:p>
    <w:p>
      <w:r>
        <w:t>33</w:t>
        <w:tab/>
        <w:t>S. 1931</w:t>
      </w:r>
    </w:p>
    <w:p>
      <w:r>
        <w:t>40</w:t>
        <w:tab/>
        <w:t>p[1{Zöller}, 2{Christian Karl}, 5{s[Buchbinder]s}]p und p[7{Ehefrau} 2{Emmerancia}1{&lt;Zöller&gt;} 7{geb. p[Fritz]p}]p und Söhne p[2{Emil} 1{Zöller}]p, p[2{Heinrich} 1{Zöller}]p, p[2{Karl} 1{Zöller}]p (abwesend) und p[2{Philipp} 1{Zöller}]p</w:t>
      </w:r>
    </w:p>
    <w:p>
      <w:r>
        <w:t>43</w:t>
        <w:tab/>
        <w:t>1880</w:t>
      </w:r>
    </w:p>
    <w:p>
      <w:r>
        <w:t>45</w:t>
        <w:tab/>
        <w:t>St 1880 V über Kinder 1. Ehe 1880 F 1880</w:t>
      </w:r>
    </w:p>
    <w:p>
      <w:r>
        <w:br/>
        <w:t>30</w:t>
        <w:tab/>
        <w:t>3032/5</w:t>
      </w:r>
    </w:p>
    <w:p>
      <w:r>
        <w:t>30a</w:t>
        <w:tab/>
        <w:t>237</w:t>
      </w:r>
    </w:p>
    <w:p>
      <w:r>
        <w:t>30z</w:t>
        <w:tab/>
        <w:t>G 28 Darmstadt F 3032/5</w:t>
      </w:r>
    </w:p>
    <w:p>
      <w:r>
        <w:t>33</w:t>
        <w:tab/>
        <w:t>S. 1931</w:t>
      </w:r>
    </w:p>
    <w:p>
      <w:r>
        <w:t>40</w:t>
        <w:tab/>
        <w:t>p[1{Zöller}, 2{Christian Karl}, 5{s[Buchbinder]s}]p und p[7{2. Ehefrau} 2{Elise} 1{Zöller} 7{geb. p[Schrübel]p}]p</w:t>
      </w:r>
    </w:p>
    <w:p>
      <w:r>
        <w:t>43</w:t>
        <w:tab/>
        <w:t>1888</w:t>
      </w:r>
    </w:p>
    <w:p>
      <w:r>
        <w:t>45</w:t>
        <w:tab/>
        <w:t>E 1888</w:t>
      </w:r>
    </w:p>
    <w:p>
      <w:r>
        <w:br/>
        <w:t>26</w:t>
        <w:tab/>
        <w:t>R</w:t>
      </w:r>
    </w:p>
    <w:p>
      <w:r>
        <w:t>26a</w:t>
        <w:tab/>
        <w:t>R</w:t>
      </w:r>
    </w:p>
    <w:p>
      <w:r>
        <w:t>27</w:t>
        <w:tab/>
        <w:t>Registersachen (Handelsregisterakten A und B, Genossenschafts-, Muster- und Vereinsregisterakten, Konkurssachen und Zwangsversteigerungen)</w:t>
      </w:r>
    </w:p>
    <w:p>
      <w:r>
        <w:t>30</w:t>
        <w:tab/>
        <w:t>65</w:t>
      </w:r>
    </w:p>
    <w:p>
      <w:r>
        <w:t>30a</w:t>
        <w:tab/>
        <w:t>0065</w:t>
      </w:r>
    </w:p>
    <w:p>
      <w:r>
        <w:t>30z</w:t>
        <w:tab/>
        <w:t>G 28 Darmstadt R 65</w:t>
      </w:r>
    </w:p>
    <w:p>
      <w:r>
        <w:t>40</w:t>
        <w:tab/>
        <w:t>k[1{Vereinigung Darmstädter s[Buchdruckereibesitzer]s}, 2{o[Darmstadt]o}]k</w:t>
      </w:r>
    </w:p>
    <w:p>
      <w:r>
        <w:t>43</w:t>
        <w:tab/>
        <w:t>1903 - 1914</w:t>
      </w:r>
    </w:p>
    <w:p>
      <w:r>
        <w:t>45</w:t>
        <w:tab/>
        <w:t>I VR 30</w:t>
      </w:r>
    </w:p>
    <w:p>
      <w:r>
        <w:br/>
        <w:t>30</w:t>
        <w:tab/>
        <w:t>274</w:t>
      </w:r>
    </w:p>
    <w:p>
      <w:r>
        <w:t>30a</w:t>
        <w:tab/>
        <w:t>0274</w:t>
      </w:r>
    </w:p>
    <w:p>
      <w:r>
        <w:t>30z</w:t>
        <w:tab/>
        <w:t>G 28 Darmstadt R 274</w:t>
      </w:r>
    </w:p>
    <w:p>
      <w:r>
        <w:t>40</w:t>
        <w:tab/>
        <w:t>k[1{Eska-Werke p[Schmidt]p &amp; p[Strauß]p} (s[Buchbinderei]s und Bürobedarf), 2{o[Neu-Isenburg]o}]k</w:t>
      </w:r>
    </w:p>
    <w:p>
      <w:r>
        <w:t>43</w:t>
        <w:tab/>
        <w:t>1919 - 1921</w:t>
      </w:r>
    </w:p>
    <w:p>
      <w:r>
        <w:t>45</w:t>
        <w:tab/>
        <w:t>HRA 1046; 1919: k[Firma Schmidt &amp; p[Köhler]p oHG]k</w:t>
      </w:r>
    </w:p>
    <w:p>
      <w:r>
        <w:br/>
        <w:t>30</w:t>
        <w:tab/>
        <w:t>317</w:t>
      </w:r>
    </w:p>
    <w:p>
      <w:r>
        <w:t>30a</w:t>
        <w:tab/>
        <w:t>0317</w:t>
      </w:r>
    </w:p>
    <w:p>
      <w:r>
        <w:t>30z</w:t>
        <w:tab/>
        <w:t>G 28 Darmstadt R 317</w:t>
      </w:r>
    </w:p>
    <w:p>
      <w:r>
        <w:t>40</w:t>
        <w:tab/>
        <w:t>k[1{s[Buchdruckerei]s Kichler GmbH}, 2{o[Darmstadt]o}]k</w:t>
      </w:r>
    </w:p>
    <w:p>
      <w:r>
        <w:t>43</w:t>
        <w:tab/>
        <w:t>1923 - 1937</w:t>
      </w:r>
    </w:p>
    <w:p>
      <w:r>
        <w:t>45</w:t>
        <w:tab/>
        <w:t>I HRB 303; Gesellschafter: p[5{Rechtsanwalt} 2{Walter Karl} 1{Meisel}]p, p[5{s[Schriftleiter]s} 2{Fritz} 1{Büchner}]p, p[5{s[Druckereibesitzer]s} 2{Ludwig} 1{Kichler}, 6{Darmstadt}]p</w:t>
      </w:r>
    </w:p>
    <w:p>
      <w:r>
        <w:br/>
        <w:t>30</w:t>
        <w:tab/>
        <w:t>343</w:t>
      </w:r>
    </w:p>
    <w:p>
      <w:r>
        <w:t>30a</w:t>
        <w:tab/>
        <w:t>0343</w:t>
      </w:r>
    </w:p>
    <w:p>
      <w:r>
        <w:t>30z</w:t>
        <w:tab/>
        <w:t>G 28 Darmstadt R 343</w:t>
      </w:r>
    </w:p>
    <w:p>
      <w:r>
        <w:t>40</w:t>
        <w:tab/>
        <w:t>k[1{s[Bücherstube]s Volkshochschule GmbH}, 2{o[Darmstadt]o}]k</w:t>
      </w:r>
    </w:p>
    <w:p>
      <w:r>
        <w:t>43</w:t>
        <w:tab/>
        <w:t>1922 - 1928</w:t>
      </w:r>
    </w:p>
    <w:p>
      <w:r>
        <w:t>45</w:t>
        <w:tab/>
        <w:t>I HRB 209; Mitgesellschafter: p[4{Prof.} 2{Hans} 1{Kissner}]p, p[2{Wilhelm} 1{Leuschner}]p und p[4{Dr.} 2{Ludwig} 1{Quassel}]p</w:t>
      </w:r>
    </w:p>
    <w:p>
      <w:r>
        <w:br/>
        <w:t>30</w:t>
        <w:tab/>
        <w:t>409</w:t>
      </w:r>
    </w:p>
    <w:p>
      <w:r>
        <w:t>30a</w:t>
        <w:tab/>
        <w:t>0409</w:t>
      </w:r>
    </w:p>
    <w:p>
      <w:r>
        <w:t>30z</w:t>
        <w:tab/>
        <w:t>G 28 Darmstadt R 409</w:t>
      </w:r>
    </w:p>
    <w:p>
      <w:r>
        <w:t>40</w:t>
        <w:tab/>
        <w:t>k[1{Litera AG für chemische Industrie}, 2{o[Darmstadt]o}]k</w:t>
      </w:r>
    </w:p>
    <w:p>
      <w:r>
        <w:t>43</w:t>
        <w:tab/>
        <w:t>1922 - 1928</w:t>
      </w:r>
    </w:p>
    <w:p>
      <w:r>
        <w:t>45</w:t>
        <w:tab/>
        <w:t>I HRB 218; bis 1923: k[Firma Litera Wissenschaftliches Institut für s[2{chemische} 1{Fachliteratur}]s AG]k; Hauptaktionäre: p[5{s[Verlagsbuchhändler]s} 2{Georg P.} 1{Page}, 6{Darmstadt}]p und p[5{Bankier}s 4{Dr. jur.} 2{Franz} 1{Hange}]p und p[5{&lt;Bankier&gt;}2{Max} 1{Wunderlich}, 6{o[Köln]o}]p; darin: k[s[Verlag]s der t["Hessischen Hausbücherei"]t]k von p[2{Karl} 1{Esselborn}]p</w:t>
      </w:r>
    </w:p>
    <w:p>
      <w:r>
        <w:br/>
        <w:t>30</w:t>
        <w:tab/>
        <w:t>411</w:t>
      </w:r>
    </w:p>
    <w:p>
      <w:r>
        <w:t>30a</w:t>
        <w:tab/>
        <w:t>0411</w:t>
      </w:r>
    </w:p>
    <w:p>
      <w:r>
        <w:t>30z</w:t>
        <w:tab/>
        <w:t>G 28 Darmstadt R 411</w:t>
      </w:r>
    </w:p>
    <w:p>
      <w:r>
        <w:t>40</w:t>
        <w:tab/>
        <w:t>k[1{Hessendruck GmbH} (t["Hessischer Volksfreund"]t) 2{o[Darmstadt]o}]k</w:t>
      </w:r>
    </w:p>
    <w:p>
      <w:r>
        <w:t>43</w:t>
        <w:tab/>
        <w:t>1932 - 1939 ; 1950 - 1954</w:t>
      </w:r>
    </w:p>
    <w:p>
      <w:r>
        <w:t>45</w:t>
        <w:tab/>
        <w:t>HRB 403; 22.12.1933 durch Staatspolizei aufgelöst; Hauptgesellschafter: k[1{Genossenschaftsdruckerei und s[Buchhandlung]s eGmbH}, 2{Darmstadt}]k</w:t>
      </w:r>
    </w:p>
    <w:p>
      <w:r>
        <w:br/>
        <w:t>30</w:t>
        <w:tab/>
        <w:t>427</w:t>
      </w:r>
    </w:p>
    <w:p>
      <w:r>
        <w:t>30a</w:t>
        <w:tab/>
        <w:t>0427</w:t>
      </w:r>
    </w:p>
    <w:p>
      <w:r>
        <w:t>30z</w:t>
        <w:tab/>
        <w:t>G 28 Darmstadt R 427</w:t>
      </w:r>
    </w:p>
    <w:p>
      <w:r>
        <w:t>40</w:t>
        <w:tab/>
        <w:t>k[1{s[Verlagsanstalt]s p[2{Alexander} 1{Koch}]p GmbH}, 2{o[Darmstadt]o}]k</w:t>
      </w:r>
    </w:p>
    <w:p>
      <w:r>
        <w:t>43</w:t>
        <w:tab/>
        <w:t>1923 - 1934</w:t>
      </w:r>
    </w:p>
    <w:p>
      <w:r>
        <w:t>45</w:t>
        <w:tab/>
        <w:t>I HRB 185; nur Wahrzettel, Aktenabgabe an das Amtsgericht Stuttgart, siehe auch Q 1/177 (Film)</w:t>
      </w:r>
    </w:p>
    <w:p>
      <w:r>
        <w:br/>
        <w:t>30</w:t>
        <w:tab/>
        <w:t>455</w:t>
      </w:r>
    </w:p>
    <w:p>
      <w:r>
        <w:t>30a</w:t>
        <w:tab/>
        <w:t>0455</w:t>
      </w:r>
    </w:p>
    <w:p>
      <w:r>
        <w:t>30z</w:t>
        <w:tab/>
        <w:t>G 28 Darmstadt R 455</w:t>
      </w:r>
    </w:p>
    <w:p>
      <w:r>
        <w:t>40</w:t>
        <w:tab/>
        <w:t>k[1{p[2{Heinrich} 1{Elbert}]p GmbH} (Handel mit Papier, Schreibmaterialien und Büroartikeln, s[Druckerei]s und s[Buchbinderei]s), 2{o[Darmstadt]o}]k</w:t>
      </w:r>
    </w:p>
    <w:p>
      <w:r>
        <w:t>43</w:t>
        <w:tab/>
        <w:t>1908 - 1921</w:t>
      </w:r>
    </w:p>
    <w:p>
      <w:r>
        <w:t>45</w:t>
        <w:tab/>
        <w:t>I HRB 60; Hauptgesellschafter: p[4{Dr.} 2{Otto} 1{Strecker}, 6{Darmstadt}]p &amp; p[2{Hans} 1{Strecker} 6{o[Minden]o}]p; darin: Verleihung des Hoflieferantentitels; Rechtsstreit wegen des Firmenzusatzes "Papierhaus"</w:t>
      </w:r>
    </w:p>
    <w:p>
      <w:r>
        <w:br/>
        <w:t>30</w:t>
        <w:tab/>
        <w:t>460</w:t>
      </w:r>
    </w:p>
    <w:p>
      <w:r>
        <w:t>30a</w:t>
        <w:tab/>
        <w:t>0460</w:t>
      </w:r>
    </w:p>
    <w:p>
      <w:r>
        <w:t>30z</w:t>
        <w:tab/>
        <w:t>G 28 Darmstadt R 460</w:t>
      </w:r>
    </w:p>
    <w:p>
      <w:r>
        <w:t>40</w:t>
        <w:tab/>
        <w:t>k[1{s[Verlag]s t["Pädagogische Kriegsbücherei"]t GmbH}, 2{o[Darmstadt]o}]k</w:t>
      </w:r>
    </w:p>
    <w:p>
      <w:r>
        <w:t>43</w:t>
        <w:tab/>
        <w:t>1915 - 1923</w:t>
      </w:r>
    </w:p>
    <w:p>
      <w:r>
        <w:t>45</w:t>
        <w:tab/>
        <w:t>I HRB 114; ab 1915: in Liquidation; Gesellschafter: p[2{Hermann} 1{Siebenhaar}]p und k[1{Firma p[2{Eduard} 1{Roether}]p}, 2{Darmstadt}]k, sowie p[2{August Emil} 1{Herzog}, 6{o[Berlin]o}]p</w:t>
      </w:r>
    </w:p>
    <w:p>
      <w:r>
        <w:br/>
        <w:t>30</w:t>
        <w:tab/>
        <w:t>461</w:t>
      </w:r>
    </w:p>
    <w:p>
      <w:r>
        <w:t>30a</w:t>
        <w:tab/>
        <w:t>0461</w:t>
      </w:r>
    </w:p>
    <w:p>
      <w:r>
        <w:t>30z</w:t>
        <w:tab/>
        <w:t>G 28 Darmstadt R 461</w:t>
      </w:r>
    </w:p>
    <w:p>
      <w:r>
        <w:t>40</w:t>
        <w:tab/>
        <w:t>k[1{Technische s[Verlagsgesellschaft]s mbH}, 2{o[Darmstadt]o}]k</w:t>
      </w:r>
    </w:p>
    <w:p>
      <w:r>
        <w:t>43</w:t>
        <w:tab/>
        <w:t>1910 - 1914</w:t>
      </w:r>
    </w:p>
    <w:p>
      <w:r>
        <w:t>45</w:t>
        <w:tab/>
        <w:t>I HRB 77; ab 1911: in Liquidation; Gesellschafter: p[4{Dr.} 2{Gustav} 1{Schüler}, 6{o[Frankfurt/M.]o}]p, p[5{Ob.-Ing.} 2{Wilh.} 1{Franck}, 6{o[Cannstadt]o}]p, p[5{Kaufmann} 2{Martin} 1{Mahlmann}]p und p[2{Max} 1{Schröder}, 6{Darmstadt}]p</w:t>
      </w:r>
    </w:p>
    <w:p>
      <w:r>
        <w:br/>
        <w:t>30</w:t>
        <w:tab/>
        <w:t>496</w:t>
      </w:r>
    </w:p>
    <w:p>
      <w:r>
        <w:t>30a</w:t>
        <w:tab/>
        <w:t>0496</w:t>
      </w:r>
    </w:p>
    <w:p>
      <w:r>
        <w:t>30z</w:t>
        <w:tab/>
        <w:t>G 28 Darmstadt R 496</w:t>
      </w:r>
    </w:p>
    <w:p>
      <w:r>
        <w:t>40</w:t>
        <w:tab/>
        <w:t>k[1{Wartburg-s[Buchhandlung]s GmbH} (Buchhandlung s[2{christliche}r 1{Literatur}]s und s[Volksschriften]s im Bereich des o[2{Großherzogtum}s 1{Hessen}]o) 2{o[Darmstadt]o}]k</w:t>
      </w:r>
    </w:p>
    <w:p>
      <w:r>
        <w:t>43</w:t>
        <w:tab/>
        <w:t>1907 - 1915</w:t>
      </w:r>
    </w:p>
    <w:p>
      <w:r>
        <w:t>45</w:t>
        <w:tab/>
        <w:t>I HRB 55; ab 1914 in Liquidation</w:t>
      </w:r>
    </w:p>
    <w:p>
      <w:r>
        <w:br/>
        <w:t>30</w:t>
        <w:tab/>
        <w:t>509</w:t>
      </w:r>
    </w:p>
    <w:p>
      <w:r>
        <w:t>30a</w:t>
        <w:tab/>
        <w:t>0509</w:t>
      </w:r>
    </w:p>
    <w:p>
      <w:r>
        <w:t>30z</w:t>
        <w:tab/>
        <w:t>G 28 Darmstadt R 509</w:t>
      </w:r>
    </w:p>
    <w:p>
      <w:r>
        <w:t>40</w:t>
        <w:tab/>
        <w:t>k[1{Süddeutscher s[Verlag]s p[2{M.} 8{von} 1{Moers}]p GmbH}, 2{o[Darmstadt]o}]k</w:t>
      </w:r>
    </w:p>
    <w:p>
      <w:r>
        <w:t>43</w:t>
        <w:tab/>
        <w:t>1897 - 1927</w:t>
      </w:r>
    </w:p>
    <w:p>
      <w:r>
        <w:t>45</w:t>
        <w:tab/>
        <w:t>I HRB 33; bis 1913: k[Firma t[Neue Hessische Volksblätter]t (t[Hessische Landeszeitung-Volksblätter]t M. von Moers GmbH)]k; bis 1920: k[Firma Hessische Landeszeitung, Neue hessische Volksblätter (M. von Moers)]k; 1925: in Liquidation</w:t>
      </w:r>
    </w:p>
    <w:p>
      <w:r>
        <w:br/>
        <w:t>30</w:t>
        <w:tab/>
        <w:t>535</w:t>
      </w:r>
    </w:p>
    <w:p>
      <w:r>
        <w:t>30a</w:t>
        <w:tab/>
        <w:t>0535</w:t>
      </w:r>
    </w:p>
    <w:p>
      <w:r>
        <w:t>30z</w:t>
        <w:tab/>
        <w:t>G 28 Darmstadt R 535</w:t>
      </w:r>
    </w:p>
    <w:p>
      <w:r>
        <w:t>40</w:t>
        <w:tab/>
        <w:t>k[1{Odin-s[Verlag]s GmbH}, 2{o[Darmstadt]o}]k</w:t>
      </w:r>
    </w:p>
    <w:p>
      <w:r>
        <w:t>43</w:t>
        <w:tab/>
        <w:t>1925 - 1937</w:t>
      </w:r>
    </w:p>
    <w:p>
      <w:r>
        <w:t>45</w:t>
        <w:tab/>
        <w:t>I HRB 327; Gesellschafter: p[2{Heinrich} 1{Kreuzer}, 6{o[Roßdorf]o}]p und p[2{Irene} 1{Kaufmann}, 6{o[Bensheim]o}]p, ab 1933: k[1{Union-Bank AG}, 2{Darmstadt}]k; Geschäftsführer: p[2{Alfred} 1{Seffrin}]p, ab 1933: p[2{Hans} 1{Freudel}]p</w:t>
      </w:r>
    </w:p>
    <w:p>
      <w:r>
        <w:br/>
        <w:t>30</w:t>
        <w:tab/>
        <w:t>554</w:t>
      </w:r>
    </w:p>
    <w:p>
      <w:r>
        <w:t>30a</w:t>
        <w:tab/>
        <w:t>0554</w:t>
      </w:r>
    </w:p>
    <w:p>
      <w:r>
        <w:t>30z</w:t>
        <w:tab/>
        <w:t>G 28 Darmstadt R 554</w:t>
      </w:r>
    </w:p>
    <w:p>
      <w:r>
        <w:t>40</w:t>
        <w:tab/>
        <w:t>k[1{s[Buch- und Akzidenzdruckerei]s p[2{Jakob} 1{Helene}]p GmbH} (t["Pfungstädter Anzeiger"]t, t["Ried- und Modau-Bote"]t), 2{o[Pfungstadt]o}]k</w:t>
      </w:r>
    </w:p>
    <w:p>
      <w:r>
        <w:t>43</w:t>
        <w:tab/>
        <w:t>1908 - 1925 ; 1931 - 1932</w:t>
      </w:r>
    </w:p>
    <w:p>
      <w:r>
        <w:t>45</w:t>
        <w:tab/>
        <w:t>II HRB II 7; ab 1923: i.L.</w:t>
      </w:r>
    </w:p>
    <w:p>
      <w:r>
        <w:br/>
        <w:t>30</w:t>
        <w:tab/>
        <w:t>750</w:t>
      </w:r>
    </w:p>
    <w:p>
      <w:r>
        <w:t>30a</w:t>
        <w:tab/>
        <w:t>0750</w:t>
      </w:r>
    </w:p>
    <w:p>
      <w:r>
        <w:t>30z</w:t>
        <w:tab/>
        <w:t>G 28 Darmstadt R 750</w:t>
      </w:r>
    </w:p>
    <w:p>
      <w:r>
        <w:t>40</w:t>
        <w:tab/>
        <w:t>k[1{p[2{Ernst} 1{Hoffmann}]p &amp; Co. (s[Verlagsbuchhandlung]s)}, 2{o[Darmstadt]o}]k / vorher bis 1924: o[Berlin]o</w:t>
      </w:r>
    </w:p>
    <w:p>
      <w:r>
        <w:t>43</w:t>
        <w:tab/>
        <w:t>1901 - 1939 ; 1955 ; 1960</w:t>
      </w:r>
    </w:p>
    <w:p>
      <w:r>
        <w:t>45</w:t>
        <w:tab/>
        <w:t>HRA 2138; HRA 12671 AG Berlin-Mitte (bis 1924); I HRA 1540 AG Darmstadt (bis 1938); bis 1906: Kommanditist: p[2{Philipp} 1{Isaacsohn}]p; darin: Empfehlung an das Postamt, keine an die gelöschte Firma E. Hoffmann gerichtete Postsendungen auszuliefern, da dieser "Jude" sei (1939)</w:t>
      </w:r>
    </w:p>
    <w:p>
      <w:r>
        <w:br/>
        <w:t>30</w:t>
        <w:tab/>
        <w:t>957</w:t>
      </w:r>
    </w:p>
    <w:p>
      <w:r>
        <w:t>30a</w:t>
        <w:tab/>
        <w:t>0957</w:t>
      </w:r>
    </w:p>
    <w:p>
      <w:r>
        <w:t>30z</w:t>
        <w:tab/>
        <w:t>G 28 Darmstadt R 957</w:t>
      </w:r>
    </w:p>
    <w:p>
      <w:r>
        <w:t>40</w:t>
        <w:tab/>
        <w:t>k[1{p[2{August} 1{Leining}]p} (Papierwarenfabrikation, Papierhandel und s[Buchdruckerei]s), 2{o[Eberstadt, Kreis Darmstadt]o}]k</w:t>
      </w:r>
    </w:p>
    <w:p>
      <w:r>
        <w:t>43</w:t>
        <w:tab/>
        <w:t>1921 - 1936</w:t>
      </w:r>
    </w:p>
    <w:p>
      <w:r>
        <w:t>45</w:t>
        <w:tab/>
        <w:t>HRA IV 142</w:t>
      </w:r>
    </w:p>
    <w:p>
      <w:r>
        <w:br/>
        <w:t>30</w:t>
        <w:tab/>
        <w:t>961</w:t>
      </w:r>
    </w:p>
    <w:p>
      <w:r>
        <w:t>30a</w:t>
        <w:tab/>
        <w:t>0961</w:t>
      </w:r>
    </w:p>
    <w:p>
      <w:r>
        <w:t>30z</w:t>
        <w:tab/>
        <w:t>G 28 Darmstadt R 961</w:t>
      </w:r>
    </w:p>
    <w:p>
      <w:r>
        <w:t>40</w:t>
        <w:tab/>
        <w:t>k[1{p[2{G. C.} 1{Klebe}]p, Papierfabrik und s[Buchdruckerei]s}, 2{o[Eberstadt, Kreis Darmstadt]o}]k</w:t>
      </w:r>
    </w:p>
    <w:p>
      <w:r>
        <w:t>43</w:t>
        <w:tab/>
        <w:t>1918 - 1924</w:t>
      </w:r>
    </w:p>
    <w:p>
      <w:r>
        <w:t>45</w:t>
        <w:tab/>
        <w:t>HRA IV 77</w:t>
      </w:r>
    </w:p>
    <w:p>
      <w:r>
        <w:br/>
        <w:t>30</w:t>
        <w:tab/>
        <w:t>1070</w:t>
      </w:r>
    </w:p>
    <w:p>
      <w:r>
        <w:t>30a</w:t>
        <w:tab/>
        <w:t>1070</w:t>
      </w:r>
    </w:p>
    <w:p>
      <w:r>
        <w:t>30z</w:t>
        <w:tab/>
        <w:t>G 28 Darmstadt R 1070</w:t>
      </w:r>
    </w:p>
    <w:p>
      <w:r>
        <w:t>40</w:t>
        <w:tab/>
        <w:t>k[1{Erkenntnis-Bücherei p[(4{Dr.} 2{Arved}) 1{Dach}]p &amp; Co.} (s[Versandbuchhandlung]s), 2{o[Darmstadt]o}]k</w:t>
      </w:r>
    </w:p>
    <w:p>
      <w:r>
        <w:t>43</w:t>
        <w:tab/>
        <w:t>1927 - 1935</w:t>
      </w:r>
    </w:p>
    <w:p>
      <w:r>
        <w:t>45</w:t>
        <w:tab/>
        <w:t>I HRA 1668; 1932: Ausscheiden des Gesellschafters p[2{Gerhard} 1{Kloss}]p und Sitzverlegung nach o[Offenbach]o bzw. Auflösung</w:t>
      </w:r>
    </w:p>
    <w:p>
      <w:r>
        <w:br/>
        <w:t>30</w:t>
        <w:tab/>
        <w:t>1146</w:t>
      </w:r>
    </w:p>
    <w:p>
      <w:r>
        <w:t>30a</w:t>
        <w:tab/>
        <w:t>1146</w:t>
      </w:r>
    </w:p>
    <w:p>
      <w:r>
        <w:t>30z</w:t>
        <w:tab/>
        <w:t>G 28 Darmstadt R 1146</w:t>
      </w:r>
    </w:p>
    <w:p>
      <w:r>
        <w:t>40</w:t>
        <w:tab/>
        <w:t>k[1{Kleukens s[Verlag]s KG}, 2{o[Darmstadt]o}]k (s[Vertrieb modern gedruckter s[klassischer Werke]s]s)</w:t>
      </w:r>
    </w:p>
    <w:p>
      <w:r>
        <w:t>43</w:t>
        <w:tab/>
        <w:t>1924 - 1928</w:t>
      </w:r>
    </w:p>
    <w:p>
      <w:r>
        <w:t>45</w:t>
        <w:tab/>
        <w:t>I HRA 1545; Gesellschafter: p[2{Christian Heinrich} 1{Kleukens}, 6{o[Nieder-Ramstadt]o}]p und p[2{Ferdinand} 1{Sauer}, 6{o[Auerbach]o}]p</w:t>
      </w:r>
    </w:p>
    <w:p>
      <w:r>
        <w:br/>
        <w:t>30</w:t>
        <w:tab/>
        <w:t>1178</w:t>
      </w:r>
    </w:p>
    <w:p>
      <w:r>
        <w:t>30a</w:t>
        <w:tab/>
        <w:t>1178</w:t>
      </w:r>
    </w:p>
    <w:p>
      <w:r>
        <w:t>30z</w:t>
        <w:tab/>
        <w:t>G 28 Darmstadt R 1178</w:t>
      </w:r>
    </w:p>
    <w:p>
      <w:r>
        <w:t>40</w:t>
        <w:tab/>
        <w:t>k[1{p[2{Marie} 1{Pfersdorff}]p Nachf.} (Papierhandlung und s[Buchbinderei]s), 2{o[Darmstadt]o}]k</w:t>
      </w:r>
    </w:p>
    <w:p>
      <w:r>
        <w:t>43</w:t>
        <w:tab/>
        <w:t>1919 - 1936</w:t>
      </w:r>
    </w:p>
    <w:p>
      <w:r>
        <w:t>45</w:t>
        <w:tab/>
        <w:t>I HRA 1159</w:t>
      </w:r>
    </w:p>
    <w:p>
      <w:r>
        <w:br/>
        <w:t>30</w:t>
        <w:tab/>
        <w:t>1215</w:t>
      </w:r>
    </w:p>
    <w:p>
      <w:r>
        <w:t>30a</w:t>
        <w:tab/>
        <w:t>1215</w:t>
      </w:r>
    </w:p>
    <w:p>
      <w:r>
        <w:t>30z</w:t>
        <w:tab/>
        <w:t>G 28 Darmstadt R 1215</w:t>
      </w:r>
    </w:p>
    <w:p>
      <w:r>
        <w:t>40</w:t>
        <w:tab/>
        <w:t>k[1{p[2{Karl} 1{Heß}]p, s[Buchhandlung]s, Nachf. p[2{Fritz} 1{Heß}]p} 2{o[Darmstadt]o}]k</w:t>
      </w:r>
    </w:p>
    <w:p>
      <w:r>
        <w:t>43</w:t>
        <w:tab/>
        <w:t>1872 ; 1885 - 1937</w:t>
      </w:r>
    </w:p>
    <w:p>
      <w:r>
        <w:t>45</w:t>
        <w:tab/>
        <w:t>I HRA 327; Fasz. X Nr. 90 (zunächst)</w:t>
      </w:r>
    </w:p>
    <w:p>
      <w:r>
        <w:br/>
        <w:t>30</w:t>
        <w:tab/>
        <w:t>1226</w:t>
      </w:r>
    </w:p>
    <w:p>
      <w:r>
        <w:t>30a</w:t>
        <w:tab/>
        <w:t>1226</w:t>
      </w:r>
    </w:p>
    <w:p>
      <w:r>
        <w:t>30z</w:t>
        <w:tab/>
        <w:t>G 28 Darmstadt R 1226</w:t>
      </w:r>
    </w:p>
    <w:p>
      <w:r>
        <w:t>40</w:t>
        <w:tab/>
        <w:t>k[1{Darmstädter Werkkunst-s[Verlag]s p[2{Adolf} 1{Schwindt}]p &amp; Co. oHG}, 2{o[Darmstadt]o}]k</w:t>
      </w:r>
    </w:p>
    <w:p>
      <w:r>
        <w:t>41</w:t>
        <w:tab/>
        <w:t>u.a.: Eröffnungsbilanz</w:t>
      </w:r>
    </w:p>
    <w:p>
      <w:r>
        <w:t>43</w:t>
        <w:tab/>
        <w:t>1921 - 1922</w:t>
      </w:r>
    </w:p>
    <w:p>
      <w:r>
        <w:t>45</w:t>
        <w:tab/>
        <w:t>I HRA 1329</w:t>
      </w:r>
    </w:p>
    <w:p>
      <w:r>
        <w:br/>
        <w:t>30</w:t>
        <w:tab/>
        <w:t>1300</w:t>
      </w:r>
    </w:p>
    <w:p>
      <w:r>
        <w:t>30a</w:t>
        <w:tab/>
        <w:t>1300</w:t>
      </w:r>
    </w:p>
    <w:p>
      <w:r>
        <w:t>30z</w:t>
        <w:tab/>
        <w:t>G 28 Darmstadt R 1300</w:t>
      </w:r>
    </w:p>
    <w:p>
      <w:r>
        <w:t>40</w:t>
        <w:tab/>
        <w:t>k[1{p[2{Karl} 1{Malcomes}]p (s[Verlagsbuchhandlung]s)}, 2{o[Nieder-Ramstadt]o}]k</w:t>
      </w:r>
    </w:p>
    <w:p>
      <w:r>
        <w:t>43</w:t>
        <w:tab/>
        <w:t>1920 - 1940</w:t>
      </w:r>
    </w:p>
    <w:p>
      <w:r>
        <w:t>45</w:t>
        <w:tab/>
        <w:t>HRA 2109; HRA IV 114 (bis 1938)</w:t>
      </w:r>
    </w:p>
    <w:p>
      <w:r>
        <w:br/>
        <w:t>30</w:t>
        <w:tab/>
        <w:t>1344</w:t>
      </w:r>
    </w:p>
    <w:p>
      <w:r>
        <w:t>30a</w:t>
        <w:tab/>
        <w:t>1344</w:t>
      </w:r>
    </w:p>
    <w:p>
      <w:r>
        <w:t>30z</w:t>
        <w:tab/>
        <w:t>G 28 Darmstadt R 1344</w:t>
      </w:r>
    </w:p>
    <w:p>
      <w:r>
        <w:t>40</w:t>
        <w:tab/>
        <w:t>p[2{Bruno} 1{Lange} (5{s[Buchhändler]s}), 6{o[Darmstadt]o}]p</w:t>
      </w:r>
    </w:p>
    <w:p>
      <w:r>
        <w:t>43</w:t>
        <w:tab/>
        <w:t>1936</w:t>
      </w:r>
    </w:p>
    <w:p>
      <w:r>
        <w:t>45</w:t>
        <w:tab/>
        <w:t>N 24/1936; nur Aktendeckel</w:t>
      </w:r>
    </w:p>
    <w:p/>
    <w:p/>
    <w:p>
      <w:r>
        <w:br/>
        <w:t>20</w:t>
        <w:tab/>
        <w:t>G 28 Dieburg</w:t>
      </w:r>
    </w:p>
    <w:p>
      <w:r>
        <w:t>20a</w:t>
        <w:tab/>
        <w:t>056</w:t>
      </w:r>
    </w:p>
    <w:p>
      <w:r>
        <w:t>21</w:t>
        <w:tab/>
        <w:t>Amtsgericht Dieburg</w:t>
      </w:r>
    </w:p>
    <w:p>
      <w:r>
        <w:t>22</w:t>
        <w:tab/>
        <w:t>G Behörden und Ämter Großherzogtum und Volksstaat Hessen \ G 21 - 30 Justizverwaltung \ G 28/29 Amtsgerichte \ #Amtsgericht Dieburg</w:t>
      </w:r>
    </w:p>
    <w:p>
      <w:r>
        <w:t>23</w:t>
        <w:tab/>
        <w:t>(1853 - ) ; 1900 - 1944 ; ( - 1967)</w:t>
      </w:r>
    </w:p>
    <w:p>
      <w:r>
        <w:t>24</w:t>
        <w:tab/>
        <w:t>Datenbank</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1</w:t>
      </w:r>
    </w:p>
    <w:p>
      <w:r>
        <w:t>30a</w:t>
        <w:tab/>
        <w:t>001</w:t>
      </w:r>
    </w:p>
    <w:p>
      <w:r>
        <w:t>30z</w:t>
        <w:tab/>
        <w:t>G 28 Dieburg R 1</w:t>
      </w:r>
    </w:p>
    <w:p>
      <w:r>
        <w:t>40</w:t>
        <w:tab/>
        <w:t>k[1{p[2{Wilhelm} 1{Wittmann}]p (s[Buchdruckerei]s und Formularhandlung)}, 2{o[Dieburg]o}]k</w:t>
      </w:r>
    </w:p>
    <w:p>
      <w:r>
        <w:t>43</w:t>
        <w:tab/>
        <w:t>1899 - 1932</w:t>
      </w:r>
    </w:p>
    <w:p>
      <w:r>
        <w:t>45</w:t>
        <w:tab/>
        <w:t>HRA 20; bis 1905: AG Groß-Umstadt</w:t>
      </w:r>
    </w:p>
    <w:p>
      <w:r>
        <w:br/>
        <w:t>30</w:t>
        <w:tab/>
        <w:t>26</w:t>
      </w:r>
    </w:p>
    <w:p>
      <w:r>
        <w:t>30a</w:t>
        <w:tab/>
        <w:t>026</w:t>
      </w:r>
    </w:p>
    <w:p>
      <w:r>
        <w:t>30z</w:t>
        <w:tab/>
        <w:t>G 28 Dieburg R 26</w:t>
      </w:r>
    </w:p>
    <w:p>
      <w:r>
        <w:t>40</w:t>
        <w:tab/>
        <w:t>k[1{p[2{J.} 1{Sprey}]p (s[Buchbinderei]s, Schreibwaren- und Galanteriewarenhandlung)}, 2{o[Dieburg]o}]k</w:t>
      </w:r>
    </w:p>
    <w:p>
      <w:r>
        <w:t>43</w:t>
        <w:tab/>
        <w:t>1880 - 1930</w:t>
      </w:r>
    </w:p>
    <w:p>
      <w:r>
        <w:t>45</w:t>
        <w:tab/>
        <w:t>HRA 82</w:t>
      </w:r>
    </w:p>
    <w:p>
      <w:r>
        <w:br/>
        <w:t>30</w:t>
        <w:tab/>
        <w:t>162</w:t>
      </w:r>
    </w:p>
    <w:p>
      <w:r>
        <w:t>30a</w:t>
        <w:tab/>
        <w:t>162</w:t>
      </w:r>
    </w:p>
    <w:p>
      <w:r>
        <w:t>30z</w:t>
        <w:tab/>
        <w:t>G 28 Dieburg R 162</w:t>
      </w:r>
    </w:p>
    <w:p>
      <w:r>
        <w:t>40</w:t>
        <w:tab/>
        <w:t>k[1{p[2{Josef} 1{Wick}]p (s[Buch&lt;handlung&gt;]s-, Papier- und Schreibwarenhandlung)}, 2{o[Dieburg]o}]k</w:t>
      </w:r>
    </w:p>
    <w:p>
      <w:r>
        <w:t>43</w:t>
        <w:tab/>
        <w:t>1905 ; 1908 - 1938</w:t>
      </w:r>
    </w:p>
    <w:p>
      <w:r>
        <w:t>45</w:t>
        <w:tab/>
        <w:t>HRA I 263; HRA 149 (bis 1938)</w:t>
      </w:r>
    </w:p>
    <w:p>
      <w:r>
        <w:br/>
        <w:t>30</w:t>
        <w:tab/>
        <w:t>215</w:t>
      </w:r>
    </w:p>
    <w:p>
      <w:r>
        <w:t>30a</w:t>
        <w:tab/>
        <w:t>215</w:t>
      </w:r>
    </w:p>
    <w:p>
      <w:r>
        <w:t>30z</w:t>
        <w:tab/>
        <w:t>G 28 Dieburg R 215</w:t>
      </w:r>
    </w:p>
    <w:p>
      <w:r>
        <w:t>40</w:t>
        <w:tab/>
        <w:t>k[1{p[2{Valentin Bl.} 1{Tilger}]p (s[Bücherei]s und Spezereihandel)}, 2{o[Münster Landkreis Darmstadt-Dieburg]o}]k</w:t>
      </w:r>
    </w:p>
    <w:p>
      <w:r>
        <w:t>43</w:t>
        <w:tab/>
        <w:t>1904 - 1920</w:t>
      </w:r>
    </w:p>
    <w:p>
      <w:r>
        <w:t>45</w:t>
        <w:tab/>
        <w:t>HRA 31; HRA 50 AG Groß-Umstadt (bis 1905)</w:t>
      </w:r>
    </w:p>
    <w:p/>
    <w:p/>
    <w:p>
      <w:r>
        <w:br/>
        <w:t>20</w:t>
        <w:tab/>
        <w:t>G 28 Friedberg</w:t>
      </w:r>
    </w:p>
    <w:p>
      <w:r>
        <w:t>20a</w:t>
        <w:tab/>
        <w:t>057</w:t>
      </w:r>
    </w:p>
    <w:p>
      <w:r>
        <w:t>21</w:t>
        <w:tab/>
        <w:t>Amtsgericht Friedberg</w:t>
      </w:r>
    </w:p>
    <w:p>
      <w:r>
        <w:t>22</w:t>
        <w:tab/>
        <w:t>G Behörden und Ämter Großherzogtum und Volksstaat Hessen \ G 21 - 30 Justizverwaltung \ G 28/29 Amtsgerichte \ #Amtsgericht Friedberg</w:t>
      </w:r>
    </w:p>
    <w:p>
      <w:r>
        <w:t>23</w:t>
        <w:tab/>
        <w:t>1792 - 1944 ; ( - 1971)</w:t>
      </w:r>
    </w:p>
    <w:p>
      <w:r>
        <w:t>24</w:t>
        <w:tab/>
        <w:t>Datenbank</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27</w:t>
        <w:tab/>
        <w:t>Registersachen (Handelsregisterakten A und B, Genossenschafts-, Muster- und Vereinsregisterakten, Konkurssachen und Zwangsversteigerungen)</w:t>
      </w:r>
    </w:p>
    <w:p>
      <w:r>
        <w:t>30</w:t>
        <w:tab/>
        <w:t>147</w:t>
      </w:r>
    </w:p>
    <w:p>
      <w:r>
        <w:t>30a</w:t>
        <w:tab/>
        <w:t>147</w:t>
      </w:r>
    </w:p>
    <w:p>
      <w:r>
        <w:t>30z</w:t>
        <w:tab/>
        <w:t>G 28 Friedberg R 147</w:t>
      </w:r>
    </w:p>
    <w:p>
      <w:r>
        <w:t>40</w:t>
        <w:tab/>
        <w:t>k[1{Wetterauer s[Buchhandlung]s p[2{L&lt;ina&gt;.} 1{Kahlsdorf}]p}, 2{o[Friedberg]o}]k</w:t>
      </w:r>
    </w:p>
    <w:p>
      <w:r>
        <w:t>43</w:t>
        <w:tab/>
        <w:t>1935</w:t>
      </w:r>
    </w:p>
    <w:p>
      <w:r>
        <w:t>45</w:t>
        <w:tab/>
        <w:t>N 3/1935</w:t>
      </w:r>
    </w:p>
    <w:p>
      <w:r>
        <w:br/>
        <w:t>30</w:t>
        <w:tab/>
        <w:t>153</w:t>
      </w:r>
    </w:p>
    <w:p>
      <w:r>
        <w:t>30a</w:t>
        <w:tab/>
        <w:t>153</w:t>
      </w:r>
    </w:p>
    <w:p>
      <w:r>
        <w:t>30z</w:t>
        <w:tab/>
        <w:t>G 28 Friedberg R 153</w:t>
      </w:r>
    </w:p>
    <w:p>
      <w:r>
        <w:t>40</w:t>
        <w:tab/>
        <w:t>k[1{p[2{C.} 1{Scriba}]p (s[Buchhandlung]s)}, 2{o[Friedberg]o}]k</w:t>
      </w:r>
    </w:p>
    <w:p>
      <w:r>
        <w:t>43</w:t>
        <w:tab/>
        <w:t>1936</w:t>
      </w:r>
    </w:p>
    <w:p>
      <w:r>
        <w:t>45</w:t>
        <w:tab/>
        <w:t>N 4/1936</w:t>
      </w:r>
    </w:p>
    <w:p>
      <w:r>
        <w:br/>
        <w:t>30</w:t>
        <w:tab/>
        <w:t>158</w:t>
      </w:r>
    </w:p>
    <w:p>
      <w:r>
        <w:t>30a</w:t>
        <w:tab/>
        <w:t>158</w:t>
      </w:r>
    </w:p>
    <w:p>
      <w:r>
        <w:t>30z</w:t>
        <w:tab/>
        <w:t>G 28 Friedberg R 158</w:t>
      </w:r>
    </w:p>
    <w:p>
      <w:r>
        <w:t>40</w:t>
        <w:tab/>
        <w:t>k[1{p[2{C.} 1{Scriba}]p s[Buchhandlung]s}, 2{o[Friedberg]o}]k</w:t>
      </w:r>
    </w:p>
    <w:p>
      <w:r>
        <w:t>43</w:t>
        <w:tab/>
        <w:t>1936</w:t>
      </w:r>
    </w:p>
    <w:p>
      <w:r>
        <w:t>45</w:t>
        <w:tab/>
        <w:t>N 14/1936</w:t>
      </w:r>
    </w:p>
    <w:p>
      <w:r>
        <w:br/>
        <w:t>30</w:t>
        <w:tab/>
        <w:t>162</w:t>
      </w:r>
    </w:p>
    <w:p>
      <w:r>
        <w:t>30a</w:t>
        <w:tab/>
        <w:t>162</w:t>
      </w:r>
    </w:p>
    <w:p>
      <w:r>
        <w:t>30z</w:t>
        <w:tab/>
        <w:t>G 28 Friedberg R 162</w:t>
      </w:r>
    </w:p>
    <w:p>
      <w:r>
        <w:t>40</w:t>
        <w:tab/>
        <w:t>k[1{Wetterauer s[Buchhandlung]s, Inhaberin: p[2{Lina} 1{Kahlsdorf}]p}, 2{o[Friedberg]o}]k</w:t>
      </w:r>
    </w:p>
    <w:p>
      <w:r>
        <w:t>43</w:t>
        <w:tab/>
        <w:t>1937</w:t>
      </w:r>
    </w:p>
    <w:p>
      <w:r>
        <w:t>45</w:t>
        <w:tab/>
        <w:t>N 4/1937</w:t>
      </w:r>
    </w:p>
    <w:p>
      <w:r>
        <w:br/>
        <w:t>30</w:t>
        <w:tab/>
        <w:t>165</w:t>
      </w:r>
    </w:p>
    <w:p>
      <w:r>
        <w:t>30a</w:t>
        <w:tab/>
        <w:t>165</w:t>
      </w:r>
    </w:p>
    <w:p>
      <w:r>
        <w:t>30z</w:t>
        <w:tab/>
        <w:t>G 28 Friedberg R 165</w:t>
      </w:r>
    </w:p>
    <w:p>
      <w:r>
        <w:t>40</w:t>
        <w:tab/>
        <w:t>k[1{p[2{Lina} 1{Kahlsdorf}]p (Wetterauer s[Buchhandlung]s)}, 2{o[Friedberg]o}]k</w:t>
      </w:r>
    </w:p>
    <w:p>
      <w:r>
        <w:t>43</w:t>
        <w:tab/>
        <w:t>1937</w:t>
      </w:r>
    </w:p>
    <w:p>
      <w:r>
        <w:t>45</w:t>
        <w:tab/>
        <w:t>N 8/1937</w:t>
      </w:r>
    </w:p>
    <w:p>
      <w:r>
        <w:br/>
        <w:t>30</w:t>
        <w:tab/>
        <w:t>167</w:t>
      </w:r>
    </w:p>
    <w:p>
      <w:r>
        <w:t>30a</w:t>
        <w:tab/>
        <w:t>167</w:t>
      </w:r>
    </w:p>
    <w:p>
      <w:r>
        <w:t>30z</w:t>
        <w:tab/>
        <w:t>G 28 Friedberg R 167</w:t>
      </w:r>
    </w:p>
    <w:p>
      <w:r>
        <w:t>40</w:t>
        <w:tab/>
        <w:t>k[1{s[Buchhandlung]s p[2{C.} 1{Scriba}]p}, 2{o[Friedberg]o}]k</w:t>
      </w:r>
    </w:p>
    <w:p>
      <w:r>
        <w:t>43</w:t>
        <w:tab/>
        <w:t>1937</w:t>
      </w:r>
    </w:p>
    <w:p>
      <w:r>
        <w:t>45</w:t>
        <w:tab/>
        <w:t>N 10/1937</w:t>
      </w:r>
    </w:p>
    <w:p>
      <w:r>
        <w:br/>
        <w:t>30</w:t>
        <w:tab/>
        <w:t>169</w:t>
      </w:r>
    </w:p>
    <w:p>
      <w:r>
        <w:t>30a</w:t>
        <w:tab/>
        <w:t>169</w:t>
      </w:r>
    </w:p>
    <w:p>
      <w:r>
        <w:t>30z</w:t>
        <w:tab/>
        <w:t>G 28 Friedberg R 169</w:t>
      </w:r>
    </w:p>
    <w:p>
      <w:r>
        <w:t>40</w:t>
        <w:tab/>
        <w:t>p[2{Lina} 1{Kahlsdorf} 7{(Inhaberin einer s[Buchhandlung]s)}, 6{o[Friedberg]o}]p</w:t>
      </w:r>
    </w:p>
    <w:p>
      <w:r>
        <w:t>43</w:t>
        <w:tab/>
        <w:t>1937 - 1938</w:t>
      </w:r>
    </w:p>
    <w:p>
      <w:r>
        <w:t>45</w:t>
        <w:tab/>
        <w:t>N 13/1937</w:t>
      </w:r>
    </w:p>
    <w:p>
      <w:r>
        <w:br/>
        <w:t>30</w:t>
        <w:tab/>
        <w:t>172</w:t>
      </w:r>
    </w:p>
    <w:p>
      <w:r>
        <w:t>30a</w:t>
        <w:tab/>
        <w:t>172</w:t>
      </w:r>
    </w:p>
    <w:p>
      <w:r>
        <w:t>30z</w:t>
        <w:tab/>
        <w:t>G 28 Friedberg R 172</w:t>
      </w:r>
    </w:p>
    <w:p>
      <w:r>
        <w:t>40</w:t>
        <w:tab/>
        <w:t>p[2{Lina} 1{Kahlsdorf} 7{(Inhaberin einer s[Buchhandlung]s)}, 6{o[Friedberg]o}]p</w:t>
      </w:r>
    </w:p>
    <w:p>
      <w:r>
        <w:t>43</w:t>
        <w:tab/>
        <w:t>1938</w:t>
      </w:r>
    </w:p>
    <w:p>
      <w:r>
        <w:t>45</w:t>
        <w:tab/>
        <w:t>N 1/1938</w:t>
      </w:r>
    </w:p>
    <w:p>
      <w:r>
        <w:br/>
        <w:t>30</w:t>
        <w:tab/>
        <w:t>188</w:t>
      </w:r>
    </w:p>
    <w:p>
      <w:r>
        <w:t>30a</w:t>
        <w:tab/>
        <w:t>188</w:t>
      </w:r>
    </w:p>
    <w:p>
      <w:r>
        <w:t>30z</w:t>
        <w:tab/>
        <w:t>G 28 Friedberg R 188</w:t>
      </w:r>
    </w:p>
    <w:p>
      <w:r>
        <w:t>40</w:t>
        <w:tab/>
        <w:t>p[2{Fritz} 1{Scriba} 7{(Inhaber einer s[Buchhandlung]s)}, 6{o[Friedberg]o}]p</w:t>
      </w:r>
    </w:p>
    <w:p>
      <w:r>
        <w:t>43</w:t>
        <w:tab/>
        <w:t>1936</w:t>
      </w:r>
    </w:p>
    <w:p>
      <w:r>
        <w:t>45</w:t>
        <w:tab/>
        <w:t>N 7/1936</w:t>
      </w:r>
    </w:p>
    <w:p>
      <w:r>
        <w:br/>
        <w:t>30</w:t>
        <w:tab/>
        <w:t>217/1-2</w:t>
      </w:r>
    </w:p>
    <w:p>
      <w:r>
        <w:t>30a</w:t>
        <w:tab/>
        <w:t>217</w:t>
      </w:r>
    </w:p>
    <w:p>
      <w:r>
        <w:t>30z</w:t>
        <w:tab/>
        <w:t>G 28 Friedberg R 217/1-2</w:t>
      </w:r>
    </w:p>
    <w:p>
      <w:r>
        <w:t>40</w:t>
        <w:tab/>
        <w:t>k[1{Wetterauer s[Druckerei]s und s[Verlag]s AG}, 2{o[Friedberg]o}]k</w:t>
      </w:r>
    </w:p>
    <w:p>
      <w:r>
        <w:t>43</w:t>
        <w:tab/>
        <w:t>1907 - 1936</w:t>
      </w:r>
    </w:p>
    <w:p>
      <w:r>
        <w:t>45</w:t>
        <w:tab/>
        <w:t>HRB 7; bis 1932: "Neue Tageszeitung" Druck und Verlag</w:t>
      </w:r>
    </w:p>
    <w:p>
      <w:r>
        <w:br/>
        <w:t>30</w:t>
        <w:tab/>
        <w:t>275</w:t>
      </w:r>
    </w:p>
    <w:p>
      <w:r>
        <w:t>30a</w:t>
        <w:tab/>
        <w:t>275</w:t>
      </w:r>
    </w:p>
    <w:p>
      <w:r>
        <w:t>30z</w:t>
        <w:tab/>
        <w:t>G 28 Friedberg R 275</w:t>
      </w:r>
    </w:p>
    <w:p>
      <w:r>
        <w:t>40</w:t>
        <w:tab/>
        <w:t>k[1{p[2{Carl} 1{Damm}]p (s[Buchdruckerei]s)}, 2{o[Friedberg]o}]k</w:t>
      </w:r>
    </w:p>
    <w:p>
      <w:r>
        <w:t>43</w:t>
        <w:tab/>
        <w:t>1883 - 1935</w:t>
      </w:r>
    </w:p>
    <w:p>
      <w:r>
        <w:t>45</w:t>
        <w:tab/>
        <w:t>HRA 367; Rep. Nr. 222 (zunächst)</w:t>
      </w:r>
    </w:p>
    <w:p/>
    <w:p/>
    <w:p>
      <w:r>
        <w:br/>
        <w:t>20</w:t>
        <w:tab/>
        <w:t>G 28 Fürth</w:t>
      </w:r>
    </w:p>
    <w:p>
      <w:r>
        <w:t>20a</w:t>
        <w:tab/>
        <w:t>058</w:t>
      </w:r>
    </w:p>
    <w:p>
      <w:r>
        <w:t>21</w:t>
        <w:tab/>
        <w:t>Amtsgericht Fürth</w:t>
      </w:r>
    </w:p>
    <w:p>
      <w:r>
        <w:t>22</w:t>
        <w:tab/>
        <w:t>G Behörden und Ämter Großherzogtum und Volksstaat Hessen \ G 21 - 30 Justizverwaltung \ G 28/29 Amtsgerichte \ #Amtsgericht Fürth</w:t>
      </w:r>
    </w:p>
    <w:p>
      <w:r>
        <w:t>23</w:t>
        <w:tab/>
        <w:t>1810 - 1956 ; ( - 1963)</w:t>
      </w:r>
    </w:p>
    <w:p>
      <w:r>
        <w:t>24</w:t>
        <w:tab/>
        <w:t>Datenbank</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95</w:t>
      </w:r>
    </w:p>
    <w:p>
      <w:r>
        <w:t>30a</w:t>
        <w:tab/>
        <w:t>095</w:t>
      </w:r>
    </w:p>
    <w:p>
      <w:r>
        <w:t>30z</w:t>
        <w:tab/>
        <w:t>G 28 Fürth R 95</w:t>
      </w:r>
    </w:p>
    <w:p>
      <w:r>
        <w:t>40</w:t>
        <w:tab/>
        <w:t>k[1{Lindenfelser Bazar, Inhaberin: p[2{Katharina} 1{Dauer} 7{Witwe}]p (s[Buchdruckerei]s, s[Buch- und Papierhandel]s)}, 2{o[Lindenfels]o}]k</w:t>
      </w:r>
    </w:p>
    <w:p>
      <w:r>
        <w:t>45</w:t>
        <w:tab/>
        <w:t>s.d.; HRA 994; bis 1929: p[2{Karl} 1{Schmitt}]p; bis 1933: Lindenfelser Bazar, Inhaber Karl Schmitt</w:t>
      </w:r>
    </w:p>
    <w:p/>
    <w:p/>
    <w:p>
      <w:r>
        <w:br/>
        <w:t>20</w:t>
        <w:tab/>
        <w:t>G 28 Gernsheim</w:t>
      </w:r>
    </w:p>
    <w:p>
      <w:r>
        <w:t>20a</w:t>
        <w:tab/>
        <w:t>059</w:t>
      </w:r>
    </w:p>
    <w:p>
      <w:r>
        <w:t>21</w:t>
        <w:tab/>
        <w:t>Amtsgericht Gernsheim</w:t>
      </w:r>
    </w:p>
    <w:p>
      <w:r>
        <w:t>22</w:t>
        <w:tab/>
        <w:t>G Behörden und Ämter Großherzogtum und Volksstaat Hessen \ G 21 - 30 Justizverwaltung \ G 28/29 Amtsgerichte \ #Amtsgericht Gernsheim</w:t>
      </w:r>
    </w:p>
    <w:p>
      <w:r>
        <w:t>23</w:t>
        <w:tab/>
        <w:t>1797 - 1939 ; ( - 1961)</w:t>
      </w:r>
    </w:p>
    <w:p>
      <w:r>
        <w:t>24</w:t>
        <w:tab/>
        <w:t>Datenbank</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94</w:t>
      </w:r>
    </w:p>
    <w:p>
      <w:r>
        <w:t>30a</w:t>
        <w:tab/>
        <w:t>094</w:t>
      </w:r>
    </w:p>
    <w:p>
      <w:r>
        <w:t>30z</w:t>
        <w:tab/>
        <w:t>G 28 Gernsheim R 94</w:t>
      </w:r>
    </w:p>
    <w:p>
      <w:r>
        <w:t>40</w:t>
        <w:tab/>
        <w:t>k[1{p[2{J.} 1{Hehl}]p (s[Buchbinderei]s)}, 2{o[Gernsheim]o}]k</w:t>
      </w:r>
    </w:p>
    <w:p>
      <w:r>
        <w:t>43</w:t>
        <w:tab/>
        <w:t>1885</w:t>
      </w:r>
    </w:p>
    <w:p>
      <w:r>
        <w:t>45</w:t>
        <w:tab/>
        <w:t>Löschung der Firma, da Inhaber nach Worms verzogen</w:t>
      </w:r>
    </w:p>
    <w:p/>
    <w:p/>
    <w:p>
      <w:r>
        <w:br/>
        <w:t>20</w:t>
        <w:tab/>
        <w:t>G 28 Gießen</w:t>
      </w:r>
    </w:p>
    <w:p>
      <w:r>
        <w:t>20a</w:t>
        <w:tab/>
        <w:t>060</w:t>
      </w:r>
    </w:p>
    <w:p>
      <w:r>
        <w:t>21</w:t>
        <w:tab/>
        <w:t>Amtsgericht Gießen</w:t>
      </w:r>
    </w:p>
    <w:p>
      <w:r>
        <w:t>22</w:t>
        <w:tab/>
        <w:t>G Behörden und Ämter Großherzogtum und Volksstaat Hessen \ G 21 - 30 Justizverwaltung \ G 28/29 Amtsgerichte \ #Amtsgericht Gießen</w:t>
      </w:r>
    </w:p>
    <w:p>
      <w:r>
        <w:t>23</w:t>
        <w:tab/>
        <w:t>1773 - 1967</w:t>
      </w:r>
    </w:p>
    <w:p>
      <w:r>
        <w:t>24</w:t>
        <w:tab/>
        <w:t>Findbuch für Abteilung F, Datenbank</w:t>
      </w:r>
    </w:p>
    <w:p>
      <w:r>
        <w:t>25</w:t>
        <w:tab/>
        <w:t>Der Namensindex im Findbuch zu den Akten der Freiwilligen Gerichtsbarkeit für die Stadt Gießen (Abteilung F; 1795 - 1907) wurde nur stichprobenartig nach bereits bekannten Namen für das Inventar erschlossen. ; 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F 19</w:t>
      </w:r>
    </w:p>
    <w:p>
      <w:r>
        <w:t>26a</w:t>
        <w:tab/>
        <w:t>F</w:t>
      </w:r>
    </w:p>
    <w:p>
      <w:r>
        <w:t>27</w:t>
        <w:tab/>
        <w:t>Freiwillige Gerichtsbarkeit (Testaments- und Nachlaßsachen, Ehe/Wiederverehelichung, Vormundschaften, Schuldabtretungen, Vermögenssachen)</w:t>
      </w:r>
    </w:p>
    <w:p>
      <w:r>
        <w:t>30</w:t>
        <w:tab/>
        <w:t>267</w:t>
      </w:r>
    </w:p>
    <w:p>
      <w:r>
        <w:t>30a</w:t>
        <w:tab/>
        <w:t>01</w:t>
      </w:r>
    </w:p>
    <w:p>
      <w:r>
        <w:t>30z</w:t>
        <w:tab/>
        <w:t>G 28 Gießen F 19/267</w:t>
      </w:r>
    </w:p>
    <w:p>
      <w:r>
        <w:t>31</w:t>
        <w:tab/>
        <w:t>Nr. 5055</w:t>
      </w:r>
    </w:p>
    <w:p>
      <w:r>
        <w:t>33</w:t>
        <w:tab/>
        <w:t>S. 29</w:t>
      </w:r>
    </w:p>
    <w:p>
      <w:r>
        <w:t>40</w:t>
        <w:tab/>
        <w:t>p[1{Brühl}, 2{Gg. Daniel} 7{Witwe}]p: Testamentsrücknahme</w:t>
      </w:r>
    </w:p>
    <w:p>
      <w:r>
        <w:t>43</w:t>
        <w:tab/>
        <w:t>1884</w:t>
      </w:r>
    </w:p>
    <w:p>
      <w:r>
        <w:t>45</w:t>
        <w:tab/>
        <w:t>wahrscheinlich Witwe des p[5{s[Buchdrucker]s}s 2{G.D.} 1{Brühl} aus 6{o[Gießen]o}]p</w:t>
      </w:r>
    </w:p>
    <w:p>
      <w:r>
        <w:br/>
        <w:t>30</w:t>
        <w:tab/>
        <w:t>10</w:t>
      </w:r>
    </w:p>
    <w:p>
      <w:r>
        <w:t>30a</w:t>
        <w:tab/>
        <w:t>02</w:t>
      </w:r>
    </w:p>
    <w:p>
      <w:r>
        <w:t>30z</w:t>
        <w:tab/>
        <w:t>G 28 Gießen F 19/10</w:t>
      </w:r>
    </w:p>
    <w:p>
      <w:r>
        <w:t>31</w:t>
        <w:tab/>
        <w:t>Nr. 279</w:t>
      </w:r>
    </w:p>
    <w:p>
      <w:r>
        <w:t>33</w:t>
        <w:tab/>
        <w:t>S. 60</w:t>
      </w:r>
    </w:p>
    <w:p>
      <w:r>
        <w:t>40</w:t>
        <w:tab/>
        <w:t>p[1{Ferber}, 5{s[Buchhändler]s}]p: Gerichtsstand</w:t>
      </w:r>
    </w:p>
    <w:p>
      <w:r>
        <w:t>43</w:t>
        <w:tab/>
        <w:t>1827</w:t>
      </w:r>
    </w:p>
    <w:p>
      <w:r>
        <w:br/>
        <w:t>30</w:t>
        <w:tab/>
        <w:t>100</w:t>
      </w:r>
    </w:p>
    <w:p>
      <w:r>
        <w:t>30a</w:t>
        <w:tab/>
        <w:t>03</w:t>
      </w:r>
    </w:p>
    <w:p>
      <w:r>
        <w:t>30z</w:t>
        <w:tab/>
        <w:t>G 28 Gießen F 19/100</w:t>
      </w:r>
    </w:p>
    <w:p>
      <w:r>
        <w:t>31</w:t>
        <w:tab/>
        <w:t>Nr. 2318</w:t>
      </w:r>
    </w:p>
    <w:p>
      <w:r>
        <w:t>33</w:t>
        <w:tab/>
        <w:t>S. 66</w:t>
      </w:r>
    </w:p>
    <w:p>
      <w:r>
        <w:t>40</w:t>
        <w:tab/>
        <w:t>p[1{Ferber}, 2{Balthasar}, 5{s[Buchhändler]s}]p: Acta des k[1{Stadtgericht}s 2{o[Gießen]o}]k die anderweite Verehelichung des Buchhändler p[1{Ferber}s 7{Witwe} zu 6{Gießen}]p und sodann die Vormundschaft über ihre Kinder 1. Ehe mit Buchhändler Ferber</w:t>
      </w:r>
    </w:p>
    <w:p>
      <w:r>
        <w:t>41</w:t>
        <w:tab/>
        <w:t>"Inventarium über den s[Nachlaß des Buchhändlers Balthasar Christian Ferber zu Gießen]s": ist gest. im Febr. 1844, Kinder Wilhelm (geb.18.5.1837), Ludwig (geb.17.6.1839), Friedrich (geb.25.5.1842), im Inventar u.a. auch Bücher (s[Verlagsartikel]s) - Verzeichnis des alten Sortiments der s[Buchhandlung]s; Verzeichnis der Außenstände der Buchhandlung; Auszug aus den s[Auslieferungsbücher]sn, den s[Buchhändlerbücher]sn und den s[Auslieferungslisten (Soll)]s; Verzeichnis der s[Passiva]s (Honorarbuch, Hauptbuch III und IV) - Auflistung des Vermögens von Balthasar Christian Ferber durch ihn selbst nach Verehelichung und Ehevertrag, 1836 (u.a. auch s[2{Bestand der} 1{Buchhandlung}]s) - Abschrift öffentliche s[2{Versteigerung der} 1{Verlagswerte und -rechte}]s des verstorbenen p[5{s[Buchhändler]s}s 2{Ernst Carl Gottgetreu} 1{Müller} zu 6{Gießen}]p, 1827</w:t>
      </w:r>
    </w:p>
    <w:p>
      <w:r>
        <w:t>43</w:t>
        <w:tab/>
        <w:t>1846 - 1861</w:t>
      </w:r>
    </w:p>
    <w:p>
      <w:r>
        <w:t>55</w:t>
        <w:tab/>
        <w:t>1</w:t>
      </w:r>
    </w:p>
    <w:p>
      <w:r>
        <w:br/>
        <w:t>30</w:t>
        <w:tab/>
        <w:t>19</w:t>
      </w:r>
    </w:p>
    <w:p>
      <w:r>
        <w:t>30a</w:t>
        <w:tab/>
        <w:t>04</w:t>
      </w:r>
    </w:p>
    <w:p>
      <w:r>
        <w:t>30z</w:t>
        <w:tab/>
        <w:t>G 28 Gießen F 19/19</w:t>
      </w:r>
    </w:p>
    <w:p>
      <w:r>
        <w:t>31</w:t>
        <w:tab/>
        <w:t>Nr. 484</w:t>
      </w:r>
    </w:p>
    <w:p>
      <w:r>
        <w:t>33</w:t>
        <w:tab/>
        <w:t>S. 93</w:t>
      </w:r>
    </w:p>
    <w:p>
      <w:r>
        <w:t>40</w:t>
        <w:tab/>
        <w:t>p[1{Heyer}, 5{s[Buchhändler]s}, 7{Vater}]p: Hypoth. Löschung</w:t>
      </w:r>
    </w:p>
    <w:p>
      <w:r>
        <w:t>43</w:t>
        <w:tab/>
        <w:t>1830</w:t>
      </w:r>
    </w:p>
    <w:p>
      <w:r>
        <w:br/>
        <w:t>30</w:t>
        <w:tab/>
        <w:t>19</w:t>
      </w:r>
    </w:p>
    <w:p>
      <w:r>
        <w:t>30a</w:t>
        <w:tab/>
        <w:t>05</w:t>
      </w:r>
    </w:p>
    <w:p>
      <w:r>
        <w:t>30z</w:t>
        <w:tab/>
        <w:t>G 28 Gießen F 19/19</w:t>
      </w:r>
    </w:p>
    <w:p>
      <w:r>
        <w:t>31</w:t>
        <w:tab/>
        <w:t>485</w:t>
      </w:r>
    </w:p>
    <w:p>
      <w:r>
        <w:t>33</w:t>
        <w:tab/>
        <w:t>S. 94</w:t>
      </w:r>
    </w:p>
    <w:p>
      <w:r>
        <w:t>40</w:t>
        <w:tab/>
        <w:t>p[1{Heyer}, 2{G. Friedr.}, 5{s[Buchhändler]s}]p: Güterverkauf</w:t>
      </w:r>
    </w:p>
    <w:p>
      <w:r>
        <w:t>43</w:t>
        <w:tab/>
        <w:t>1841</w:t>
      </w:r>
    </w:p>
    <w:p>
      <w:r>
        <w:br/>
        <w:t>30</w:t>
        <w:tab/>
        <w:t>19</w:t>
      </w:r>
    </w:p>
    <w:p>
      <w:r>
        <w:t>30a</w:t>
        <w:tab/>
        <w:t>06</w:t>
      </w:r>
    </w:p>
    <w:p>
      <w:r>
        <w:t>30z</w:t>
        <w:tab/>
        <w:t>G 28 Gießen F 19/19</w:t>
      </w:r>
    </w:p>
    <w:p>
      <w:r>
        <w:t>31</w:t>
        <w:tab/>
        <w:t>486</w:t>
      </w:r>
    </w:p>
    <w:p>
      <w:r>
        <w:t>33</w:t>
        <w:tab/>
        <w:t>S. 94</w:t>
      </w:r>
    </w:p>
    <w:p>
      <w:r>
        <w:t>40</w:t>
        <w:tab/>
        <w:t>p[1{Heyer}, 2{G. Friedr.}, 5{s[Buchhändler]s}]p: Hausverkauf</w:t>
      </w:r>
    </w:p>
    <w:p>
      <w:r>
        <w:t>43</w:t>
        <w:tab/>
        <w:t>1840</w:t>
      </w:r>
    </w:p>
    <w:p>
      <w:r>
        <w:br/>
        <w:t>30</w:t>
        <w:tab/>
        <w:t>128</w:t>
      </w:r>
    </w:p>
    <w:p>
      <w:r>
        <w:t>30a</w:t>
        <w:tab/>
        <w:t>07</w:t>
      </w:r>
    </w:p>
    <w:p>
      <w:r>
        <w:t>30z</w:t>
        <w:tab/>
        <w:t>G 28 Gießen F 19/128</w:t>
      </w:r>
    </w:p>
    <w:p>
      <w:r>
        <w:t>31</w:t>
        <w:tab/>
        <w:t>Nr. 2692</w:t>
      </w:r>
    </w:p>
    <w:p>
      <w:r>
        <w:t>33</w:t>
        <w:tab/>
        <w:t>S. 104</w:t>
      </w:r>
    </w:p>
    <w:p>
      <w:r>
        <w:t>40</w:t>
        <w:tab/>
        <w:t>p[1{Heyer}, 7{s[Buchhändler]ss Witwe}]p: Nachlaß</w:t>
      </w:r>
    </w:p>
    <w:p>
      <w:r>
        <w:t>43</w:t>
        <w:tab/>
        <w:t>1850 - 1860</w:t>
      </w:r>
    </w:p>
    <w:p>
      <w:r>
        <w:br/>
        <w:t>30</w:t>
        <w:tab/>
        <w:t>3137</w:t>
      </w:r>
    </w:p>
    <w:p>
      <w:r>
        <w:t>30a</w:t>
        <w:tab/>
        <w:t>08</w:t>
      </w:r>
    </w:p>
    <w:p>
      <w:r>
        <w:t>30z</w:t>
        <w:tab/>
        <w:t>G 28 Gießen F 19/3137</w:t>
      </w:r>
    </w:p>
    <w:p>
      <w:r>
        <w:t>31</w:t>
        <w:tab/>
        <w:t>Nr. 649</w:t>
      </w:r>
    </w:p>
    <w:p>
      <w:r>
        <w:t>33</w:t>
        <w:tab/>
        <w:t>S. 129</w:t>
      </w:r>
    </w:p>
    <w:p>
      <w:r>
        <w:t>40</w:t>
        <w:tab/>
        <w:t>p[1{Korndörfer}, 2{Johanna Elisabetha Katharina}, 7{geb. Wagner, Ehefrau}]p des p[7{1848 verstorbenen} 5{s[Buchdruckergeselle]s}n 2{Wilhelm} 1{Korndörfer}, 6{o[Gießen]o}]p: Nachlaß, Sterbfallsanzeige des Ehemanns, Vormundschaft über den Sohn, Vermögensinventar</w:t>
      </w:r>
    </w:p>
    <w:p>
      <w:r>
        <w:t>43</w:t>
        <w:tab/>
        <w:t>1841 - 1856</w:t>
      </w:r>
    </w:p>
    <w:p>
      <w:r>
        <w:br/>
        <w:t>30</w:t>
        <w:tab/>
        <w:t>3157</w:t>
      </w:r>
    </w:p>
    <w:p>
      <w:r>
        <w:t>30a</w:t>
        <w:tab/>
        <w:t>09</w:t>
      </w:r>
    </w:p>
    <w:p>
      <w:r>
        <w:t>30z</w:t>
        <w:tab/>
        <w:t>G 28 Gießen F 19/3157</w:t>
      </w:r>
    </w:p>
    <w:p>
      <w:r>
        <w:t>31</w:t>
        <w:tab/>
        <w:t>Nr. 680</w:t>
      </w:r>
    </w:p>
    <w:p>
      <w:r>
        <w:t>33</w:t>
        <w:tab/>
        <w:t>S. 131</w:t>
      </w:r>
    </w:p>
    <w:p>
      <w:r>
        <w:t>40</w:t>
        <w:tab/>
        <w:t>p[1{Kratz}, 2{Maria}, 7{Tochter des Schneidermeisters Nicolas Kratz}, 6{o[Gießen]o}]p: beabsichtigt Eheschließung mit p[2{Johann Philipp} 1{Diehl}, 5{s[Buchhändler]s} zu 6{o[Darmstadt]o}]p</w:t>
      </w:r>
    </w:p>
    <w:p>
      <w:r>
        <w:t>43</w:t>
        <w:tab/>
        <w:t>1839</w:t>
      </w:r>
    </w:p>
    <w:p>
      <w:r>
        <w:br/>
        <w:t>30</w:t>
        <w:tab/>
        <w:t>3161</w:t>
      </w:r>
    </w:p>
    <w:p>
      <w:r>
        <w:t>30a</w:t>
        <w:tab/>
        <w:t>10</w:t>
      </w:r>
    </w:p>
    <w:p>
      <w:r>
        <w:t>30z</w:t>
        <w:tab/>
        <w:t>G 28 Gießen F 19/3161</w:t>
      </w:r>
    </w:p>
    <w:p>
      <w:r>
        <w:t>31</w:t>
        <w:tab/>
        <w:t>Nr. 686</w:t>
      </w:r>
    </w:p>
    <w:p>
      <w:r>
        <w:t>33</w:t>
        <w:tab/>
        <w:t>S. 131</w:t>
      </w:r>
    </w:p>
    <w:p>
      <w:r>
        <w:t>40</w:t>
        <w:tab/>
        <w:t>p[1{Krieger}, 2{Christian}, 5{s[Buchhändler]s}, 7{früher o[Gießen]o}, dann 6{o[Marburg]o}]p: Löschung der auf Grundstücken und Wohnhaus liegenden Hypothek nach dem Tod des Ch. Krieger auf Antrag des jetzigen Besitzers Joh. Christian Kempf, Papierfabrikant</w:t>
      </w:r>
    </w:p>
    <w:p>
      <w:r>
        <w:t>43</w:t>
        <w:tab/>
        <w:t>1831 - 1833</w:t>
      </w:r>
    </w:p>
    <w:p>
      <w:r>
        <w:br/>
        <w:t>30</w:t>
        <w:tab/>
        <w:t>3168</w:t>
      </w:r>
    </w:p>
    <w:p>
      <w:r>
        <w:t>30a</w:t>
        <w:tab/>
        <w:t>11</w:t>
      </w:r>
    </w:p>
    <w:p>
      <w:r>
        <w:t>30z</w:t>
        <w:tab/>
        <w:t>G 28 Gießen F 19/3168</w:t>
      </w:r>
    </w:p>
    <w:p>
      <w:r>
        <w:t>31</w:t>
        <w:tab/>
        <w:t>Nr. 695</w:t>
      </w:r>
    </w:p>
    <w:p>
      <w:r>
        <w:t>33</w:t>
        <w:tab/>
        <w:t>S. 132</w:t>
      </w:r>
    </w:p>
    <w:p>
      <w:r>
        <w:t>40</w:t>
        <w:tab/>
        <w:t>p[1{Kühn}, 2{Daniel}, 5{s[Buchbindermeister]s}, 7{gest. 4.10.1831} 6{o[Gießen]o}]p: Testamentseröffnung</w:t>
      </w:r>
    </w:p>
    <w:p>
      <w:r>
        <w:t>43</w:t>
        <w:tab/>
        <w:t>1814 ; 1841</w:t>
      </w:r>
    </w:p>
    <w:p>
      <w:r>
        <w:br/>
        <w:t>30</w:t>
        <w:tab/>
        <w:t>3184</w:t>
      </w:r>
    </w:p>
    <w:p>
      <w:r>
        <w:t>30a</w:t>
        <w:tab/>
        <w:t>12</w:t>
      </w:r>
    </w:p>
    <w:p>
      <w:r>
        <w:t>30z</w:t>
        <w:tab/>
        <w:t>G 28 Gießen F 19/3184</w:t>
      </w:r>
    </w:p>
    <w:p>
      <w:r>
        <w:t>31</w:t>
        <w:tab/>
        <w:t>Nr. 795</w:t>
      </w:r>
    </w:p>
    <w:p>
      <w:r>
        <w:t>33</w:t>
        <w:tab/>
        <w:t>S. 157</w:t>
      </w:r>
    </w:p>
    <w:p>
      <w:r>
        <w:t>40</w:t>
        <w:tab/>
        <w:t>Löb, Simon, Handelsmann, o[Gießen]o: Verkauf eines Wohnhauses an den Schuhmachermeister Philipp Pfaff, daselbst, Weiterverkauf des Hauses an den p[5{s[Buchbinder]s} 1{Schlend}]p</w:t>
      </w:r>
    </w:p>
    <w:p>
      <w:r>
        <w:t>43</w:t>
        <w:tab/>
        <w:t>1839 ; 1841</w:t>
      </w:r>
    </w:p>
    <w:p>
      <w:r>
        <w:br/>
        <w:t>30</w:t>
        <w:tab/>
        <w:t>43</w:t>
      </w:r>
    </w:p>
    <w:p>
      <w:r>
        <w:t>30a</w:t>
        <w:tab/>
        <w:t>13</w:t>
      </w:r>
    </w:p>
    <w:p>
      <w:r>
        <w:t>30z</w:t>
        <w:tab/>
        <w:t>G 28 Gießen F 19/43</w:t>
      </w:r>
    </w:p>
    <w:p>
      <w:r>
        <w:t>31</w:t>
        <w:tab/>
        <w:t>Nr. 1343</w:t>
      </w:r>
    </w:p>
    <w:p>
      <w:r>
        <w:t>33</w:t>
        <w:tab/>
        <w:t>S. 253</w:t>
      </w:r>
    </w:p>
    <w:p>
      <w:r>
        <w:t>40</w:t>
        <w:tab/>
        <w:t>p[1{Schröder}, 2{Rudolf}, 5{s[Buchdrucker]s}]p: Nachlaß</w:t>
      </w:r>
    </w:p>
    <w:p>
      <w:r>
        <w:t>43</w:t>
        <w:tab/>
        <w:t>1828 - 1829</w:t>
      </w:r>
    </w:p>
    <w:p>
      <w:r>
        <w:br/>
        <w:t>26</w:t>
        <w:tab/>
        <w:t>R</w:t>
      </w:r>
    </w:p>
    <w:p>
      <w:r>
        <w:t>26a</w:t>
        <w:tab/>
        <w:t>R</w:t>
      </w:r>
    </w:p>
    <w:p>
      <w:r>
        <w:t>27</w:t>
        <w:tab/>
        <w:t>Registersachen (Handelsregisterakten A und B, Genossenschafts-, Muster- und Vereinsregisterakten, Konkurssachen und Zwangsversteigerungen)</w:t>
      </w:r>
    </w:p>
    <w:p>
      <w:r>
        <w:t>30</w:t>
        <w:tab/>
        <w:t>330</w:t>
      </w:r>
    </w:p>
    <w:p>
      <w:r>
        <w:t>30a</w:t>
        <w:tab/>
        <w:t>330</w:t>
      </w:r>
    </w:p>
    <w:p>
      <w:r>
        <w:t>30z</w:t>
        <w:tab/>
        <w:t>G 28 Gießen R 330</w:t>
      </w:r>
    </w:p>
    <w:p>
      <w:r>
        <w:t>40</w:t>
        <w:tab/>
        <w:t>k[1{p[Meyer]p _+ p[Hickel]p (s[Buch- und Akzidenzdruckerei]s)}, 2{o[Gießen]o}]k</w:t>
      </w:r>
    </w:p>
    <w:p>
      <w:r>
        <w:t>43</w:t>
        <w:tab/>
        <w:t>1932</w:t>
      </w:r>
    </w:p>
    <w:p>
      <w:r>
        <w:t>45</w:t>
        <w:tab/>
        <w:t>HRA 1162</w:t>
      </w:r>
    </w:p>
    <w:p>
      <w:r>
        <w:br/>
        <w:t>30</w:t>
        <w:tab/>
        <w:t>344</w:t>
      </w:r>
    </w:p>
    <w:p>
      <w:r>
        <w:t>30a</w:t>
        <w:tab/>
        <w:t>344</w:t>
      </w:r>
    </w:p>
    <w:p>
      <w:r>
        <w:t>30z</w:t>
        <w:tab/>
        <w:t>G 28 Gießen R 344</w:t>
      </w:r>
    </w:p>
    <w:p>
      <w:r>
        <w:t>40</w:t>
        <w:tab/>
        <w:t>k[1{p[Münchow]p'sche s[Universitätsdruckerei]s p[2{Otto} 1{Kindt}]p}, 2{o[Gießen]o}]k</w:t>
      </w:r>
    </w:p>
    <w:p>
      <w:r>
        <w:t>43</w:t>
        <w:tab/>
        <w:t>1848 ; 1888 - 1932</w:t>
      </w:r>
    </w:p>
    <w:p>
      <w:r>
        <w:t>45</w:t>
        <w:tab/>
        <w:t>HRA 117; XIII/96 (zunächst); ab 1929: in Liquidation; 1848: gegründet als Firma k[s[Steindruckerei]s p[2{Louis} 1{Wentzel}]p]k; 1894: Firma k[p[2{Curt} 1{Münchow}]p, s[Universitäts-, Buch- und Steindruckerei]s]k</w:t>
      </w:r>
    </w:p>
    <w:p>
      <w:r>
        <w:br/>
        <w:t>30</w:t>
        <w:tab/>
        <w:t>376</w:t>
      </w:r>
    </w:p>
    <w:p>
      <w:r>
        <w:t>30a</w:t>
        <w:tab/>
        <w:t>376</w:t>
      </w:r>
    </w:p>
    <w:p>
      <w:r>
        <w:t>30z</w:t>
        <w:tab/>
        <w:t>G 28 Gießen R 376</w:t>
      </w:r>
    </w:p>
    <w:p>
      <w:r>
        <w:t>40</w:t>
        <w:tab/>
        <w:t>k[1{p[2{Hermann} 1{Neumann}]p &amp; Co.} (Zeitungsverlag z.B.: Oberhessische Volkszeitung, s[Buchhandlung]s), 2{o[Gießen]o}]k</w:t>
      </w:r>
    </w:p>
    <w:p>
      <w:r>
        <w:t>43</w:t>
        <w:tab/>
        <w:t>1918 - 1935 ; 1948 - 1954</w:t>
      </w:r>
    </w:p>
    <w:p>
      <w:r>
        <w:t>45</w:t>
        <w:tab/>
        <w:t>HRA 599; ab 1932 Mitgesellschafter: Firma k[1{Konzentration AG Sozialdemokratische s[Druckerei]s &amp; s[Verlagsbetriebe]s}, 2{o[Berlin]o}]k (p[2{Otto} 1{Wels}, 7{MdR}]p und p[2{Wilh.} 1{Widmann}, 6{o[Offenbach]o}]p); 1933: Firma von den Nazis aufgelöst; 1948 - 1954: Wiedergutmachungssache</w:t>
      </w:r>
    </w:p>
    <w:p>
      <w:r>
        <w:br/>
        <w:t>30</w:t>
        <w:tab/>
        <w:t>407</w:t>
      </w:r>
    </w:p>
    <w:p>
      <w:r>
        <w:t>30a</w:t>
        <w:tab/>
        <w:t>407</w:t>
      </w:r>
    </w:p>
    <w:p>
      <w:r>
        <w:t>30z</w:t>
        <w:tab/>
        <w:t>G 28 Gießen R 407</w:t>
      </w:r>
    </w:p>
    <w:p>
      <w:r>
        <w:t>40</w:t>
        <w:tab/>
        <w:t>k[1{s[Verlag]s p[2{Karl} 1{Christ}]p}, 2{o[Gießen]o}]k</w:t>
      </w:r>
    </w:p>
    <w:p>
      <w:r>
        <w:t>43</w:t>
        <w:tab/>
        <w:t>1938 - 1942 ; 1955</w:t>
      </w:r>
    </w:p>
    <w:p>
      <w:r>
        <w:t>45</w:t>
        <w:tab/>
        <w:t>HRA 1529; Übergang auf die Firma k[1{Rhein-Mainische s[Verlagsanstalt]s Karl Christ}, 2{Gießen}]k (1942); Bitte der p[2{Ulle} 1{Christ}, 6{o[Drlar, Kreis Gießen]o}, 5{Prokuristin}]p der obigen Firma um Erteilung einer Abschrift der Anmeldung zum Handelsregister (1955)</w:t>
      </w:r>
    </w:p>
    <w:p/>
    <w:p/>
    <w:p>
      <w:r>
        <w:br/>
        <w:t>20</w:t>
        <w:tab/>
        <w:t>G 28 Groß-Gerau</w:t>
      </w:r>
    </w:p>
    <w:p>
      <w:r>
        <w:t>20a</w:t>
        <w:tab/>
        <w:t>061</w:t>
      </w:r>
    </w:p>
    <w:p>
      <w:r>
        <w:t>21</w:t>
        <w:tab/>
        <w:t>Amtsgericht Groß-Gerau</w:t>
      </w:r>
    </w:p>
    <w:p>
      <w:r>
        <w:t>22</w:t>
        <w:tab/>
        <w:t>G Behörden und Ämter Großherzogtum und Volksstaat Hessen \ G 21 - 30 Justizverwaltung \ G 28/29 Amtsgerichte \ #Amtsgericht Groß-Gerau</w:t>
      </w:r>
    </w:p>
    <w:p>
      <w:r>
        <w:t>23</w:t>
        <w:tab/>
        <w:t>1776 - 1945 ; ( - 1964)</w:t>
      </w:r>
    </w:p>
    <w:p>
      <w:r>
        <w:t>24</w:t>
        <w:tab/>
        <w:t>Datenbank</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60</w:t>
      </w:r>
    </w:p>
    <w:p>
      <w:r>
        <w:t>30a</w:t>
        <w:tab/>
        <w:t>060</w:t>
      </w:r>
    </w:p>
    <w:p>
      <w:r>
        <w:t>30z</w:t>
        <w:tab/>
        <w:t>G 28 Groß-Gerau R 60</w:t>
      </w:r>
    </w:p>
    <w:p>
      <w:r>
        <w:t>40</w:t>
        <w:tab/>
        <w:t>k[1{p[2{Ernst} 1{Meeser}]p (s[Buchdruckerei]s und s[Buchbinderei]s)}, 2{o[Rüsselsheim]o}]k</w:t>
      </w:r>
    </w:p>
    <w:p>
      <w:r>
        <w:t>43</w:t>
        <w:tab/>
        <w:t>1900 - 1935</w:t>
      </w:r>
    </w:p>
    <w:p>
      <w:r>
        <w:t>45</w:t>
        <w:tab/>
        <w:t>HRA 34</w:t>
      </w:r>
    </w:p>
    <w:p>
      <w:r>
        <w:br/>
        <w:t>30</w:t>
        <w:tab/>
        <w:t>149</w:t>
      </w:r>
    </w:p>
    <w:p>
      <w:r>
        <w:t>30a</w:t>
        <w:tab/>
        <w:t>149</w:t>
      </w:r>
    </w:p>
    <w:p>
      <w:r>
        <w:t>30z</w:t>
        <w:tab/>
        <w:t>G 28 Groß-Gerau R 149</w:t>
      </w:r>
    </w:p>
    <w:p>
      <w:r>
        <w:t>40</w:t>
        <w:tab/>
        <w:t>k[1{p[2{J. P.} 1{Mock}]p, Inhaber: p[2{Philipp Ludwig} 1{Fink}]p (s[Buchdruckerei]s, Schreibmaterialienhandlung und s[Verlag]s)}, 2{o[Groß-Gerau]o}]k</w:t>
      </w:r>
    </w:p>
    <w:p>
      <w:r>
        <w:t>43</w:t>
        <w:tab/>
        <w:t>1883 - 1936</w:t>
      </w:r>
    </w:p>
    <w:p>
      <w:r>
        <w:t>45</w:t>
        <w:tab/>
        <w:t>HRA 311; HRA 30 AG Groß-Gerau (bis 1924)</w:t>
      </w:r>
    </w:p>
    <w:p/>
    <w:p/>
    <w:p>
      <w:r>
        <w:br/>
        <w:t>20</w:t>
        <w:tab/>
        <w:t>G 28 Groß-Umstadt</w:t>
      </w:r>
    </w:p>
    <w:p>
      <w:r>
        <w:t>20a</w:t>
        <w:tab/>
        <w:t>062</w:t>
      </w:r>
    </w:p>
    <w:p>
      <w:r>
        <w:t>21</w:t>
        <w:tab/>
        <w:t>Amtsgericht Groß-Umstadt</w:t>
      </w:r>
    </w:p>
    <w:p>
      <w:r>
        <w:t>22</w:t>
        <w:tab/>
        <w:t>G Behörden und Ämter Großherzogtum und Volksstaat Hessen \ G 21 - 30 Justizverwaltung \ G 28/29 Amtsgerichte \ #Amtsgericht Groß-Umstadt</w:t>
      </w:r>
    </w:p>
    <w:p>
      <w:r>
        <w:t>23</w:t>
        <w:tab/>
        <w:t>1524 - 1962</w:t>
      </w:r>
    </w:p>
    <w:p>
      <w:r>
        <w:t>24</w:t>
        <w:tab/>
        <w:t>Datenbank</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67</w:t>
      </w:r>
    </w:p>
    <w:p>
      <w:r>
        <w:t>30a</w:t>
        <w:tab/>
        <w:t>067</w:t>
      </w:r>
    </w:p>
    <w:p>
      <w:r>
        <w:t>30z</w:t>
        <w:tab/>
        <w:t>G 28 Groß-Umstadt R 67</w:t>
      </w:r>
    </w:p>
    <w:p>
      <w:r>
        <w:t>40</w:t>
        <w:tab/>
        <w:t>k[1{p[2{G.} 1{Lindauer}]p (s[Buch- und Schreibwarenhandlung]s)}, 2{o[Groß-Umstadt]o}]k</w:t>
      </w:r>
    </w:p>
    <w:p>
      <w:r>
        <w:t>43</w:t>
        <w:tab/>
        <w:t>1875 - 1889</w:t>
      </w:r>
    </w:p>
    <w:p>
      <w:r>
        <w:t>45</w:t>
        <w:tab/>
        <w:t>HR-alt 161</w:t>
      </w:r>
    </w:p>
    <w:p>
      <w:r>
        <w:br/>
        <w:t>30</w:t>
        <w:tab/>
        <w:t>109</w:t>
      </w:r>
    </w:p>
    <w:p>
      <w:r>
        <w:t>30a</w:t>
        <w:tab/>
        <w:t>109</w:t>
      </w:r>
    </w:p>
    <w:p>
      <w:r>
        <w:t>30z</w:t>
        <w:tab/>
        <w:t>G 28 Groß-Umstadt R 109</w:t>
      </w:r>
    </w:p>
    <w:p>
      <w:r>
        <w:t>40</w:t>
        <w:tab/>
        <w:t>k[1{p[2{Gg.} 1{Knieriem}]p (Spezialwaren- und s[Buchhandlung]s)} 2{o[Lengfeld]o}]k</w:t>
      </w:r>
    </w:p>
    <w:p>
      <w:r>
        <w:t>43</w:t>
        <w:tab/>
        <w:t>1888 - 1890</w:t>
      </w:r>
    </w:p>
    <w:p>
      <w:r>
        <w:t>45</w:t>
        <w:tab/>
        <w:t>HR-alt 295</w:t>
      </w:r>
    </w:p>
    <w:p>
      <w:r>
        <w:br/>
        <w:t>30</w:t>
        <w:tab/>
        <w:t>110</w:t>
      </w:r>
    </w:p>
    <w:p>
      <w:r>
        <w:t>30a</w:t>
        <w:tab/>
        <w:t>110</w:t>
      </w:r>
    </w:p>
    <w:p>
      <w:r>
        <w:t>30z</w:t>
        <w:tab/>
        <w:t>G 28 Groß-Umstadt R 110</w:t>
      </w:r>
    </w:p>
    <w:p>
      <w:r>
        <w:t>40</w:t>
        <w:tab/>
        <w:t>k[1{p[2{Nikolaus} 1{Lippert}]p Nachfolgerin p[2{Margaretha} 1{Seeger}]p (s[Buchhandel]s)}, 2{o[Lengfeld]o}]k</w:t>
      </w:r>
    </w:p>
    <w:p>
      <w:r>
        <w:t>43</w:t>
        <w:tab/>
        <w:t>1889 - 1890</w:t>
      </w:r>
    </w:p>
    <w:p>
      <w:r>
        <w:t>45</w:t>
        <w:tab/>
        <w:t>HR-alt 297</w:t>
      </w:r>
    </w:p>
    <w:p>
      <w:r>
        <w:br/>
        <w:t>30</w:t>
        <w:tab/>
        <w:t>175</w:t>
      </w:r>
    </w:p>
    <w:p>
      <w:r>
        <w:t>30a</w:t>
        <w:tab/>
        <w:t>175</w:t>
      </w:r>
    </w:p>
    <w:p>
      <w:r>
        <w:t>30z</w:t>
        <w:tab/>
        <w:t>G 28 Groß-Umstadt R 175</w:t>
      </w:r>
    </w:p>
    <w:p>
      <w:r>
        <w:t>40</w:t>
        <w:tab/>
        <w:t>k[1{p[2{Adam} 1{Schuhmann}]p (s[Buchdruckerei]s und Zeitungsverlag)}, 2{o[Dieburg]o}]k</w:t>
      </w:r>
    </w:p>
    <w:p>
      <w:r>
        <w:t>43</w:t>
        <w:tab/>
        <w:t>1897 - 1898</w:t>
      </w:r>
    </w:p>
    <w:p>
      <w:r>
        <w:t>45</w:t>
        <w:tab/>
        <w:t>Nr. 378</w:t>
      </w:r>
    </w:p>
    <w:p>
      <w:r>
        <w:br/>
        <w:t>30</w:t>
        <w:tab/>
        <w:t>261</w:t>
      </w:r>
    </w:p>
    <w:p>
      <w:r>
        <w:t>30a</w:t>
        <w:tab/>
        <w:t>261</w:t>
      </w:r>
    </w:p>
    <w:p>
      <w:r>
        <w:t>30z</w:t>
        <w:tab/>
        <w:t>G 28 Groß-Umstadt R 261</w:t>
      </w:r>
    </w:p>
    <w:p>
      <w:r>
        <w:t>40</w:t>
        <w:tab/>
        <w:t>k[1{p[2{J.} 1{Tilger}]p (Bäckerei und s[s[2{Handel mit} 1{Büchern}]s]s, Spezerei- und Kolonialwaren)}, 2{o[Münster Landkreis Darmstadt-Dieburg]o}]k</w:t>
      </w:r>
    </w:p>
    <w:p>
      <w:r>
        <w:t>43</w:t>
        <w:tab/>
        <w:t>1888 - 1904</w:t>
      </w:r>
    </w:p>
    <w:p>
      <w:r>
        <w:t>45</w:t>
        <w:tab/>
        <w:t>HRA 31; Nr. 310 (zunächst)</w:t>
      </w:r>
    </w:p>
    <w:p>
      <w:r>
        <w:br/>
        <w:t>30</w:t>
        <w:tab/>
        <w:t>264</w:t>
      </w:r>
    </w:p>
    <w:p>
      <w:r>
        <w:t>30a</w:t>
        <w:tab/>
        <w:t>264</w:t>
      </w:r>
    </w:p>
    <w:p>
      <w:r>
        <w:t>30z</w:t>
        <w:tab/>
        <w:t>G 28 Groß-Umstadt R 264</w:t>
      </w:r>
    </w:p>
    <w:p>
      <w:r>
        <w:t>40</w:t>
        <w:tab/>
        <w:t>k[1{p[2{A.} 1{Schuhmann}]p (s[Buchdruckerei]s und Papierwarenhandlung)}, 2{o[Dieburg]o}]k</w:t>
      </w:r>
    </w:p>
    <w:p>
      <w:r>
        <w:t>43</w:t>
        <w:tab/>
        <w:t>1899 - 1904</w:t>
      </w:r>
    </w:p>
    <w:p>
      <w:r>
        <w:t>45</w:t>
        <w:tab/>
        <w:t>Nr. 396</w:t>
      </w:r>
    </w:p>
    <w:p>
      <w:r>
        <w:br/>
        <w:t>30</w:t>
        <w:tab/>
        <w:t>271</w:t>
      </w:r>
    </w:p>
    <w:p>
      <w:r>
        <w:t>30a</w:t>
        <w:tab/>
        <w:t>271</w:t>
      </w:r>
    </w:p>
    <w:p>
      <w:r>
        <w:t>30z</w:t>
        <w:tab/>
        <w:t>G 28 Groß-Umstadt R 271</w:t>
      </w:r>
    </w:p>
    <w:p>
      <w:r>
        <w:t>40</w:t>
        <w:tab/>
        <w:t>k[1{p[2{J. Rachor} 1{Glässer}]p (s[Buchdruckerei]s und Agenturgeschäft)}, 2{o[Dieburg]o}]k</w:t>
      </w:r>
    </w:p>
    <w:p>
      <w:r>
        <w:t>43</w:t>
        <w:tab/>
        <w:t>1854 ; 1872 - 1902</w:t>
      </w:r>
    </w:p>
    <w:p>
      <w:r>
        <w:t>45</w:t>
        <w:tab/>
        <w:t>Nr. 231</w:t>
      </w:r>
    </w:p>
    <w:p>
      <w:r>
        <w:br/>
        <w:t>30</w:t>
        <w:tab/>
        <w:t>276</w:t>
      </w:r>
    </w:p>
    <w:p>
      <w:r>
        <w:t>30a</w:t>
        <w:tab/>
        <w:t>276</w:t>
      </w:r>
    </w:p>
    <w:p>
      <w:r>
        <w:t>30z</w:t>
        <w:tab/>
        <w:t>G 28 Groß-Umstadt R 276</w:t>
      </w:r>
    </w:p>
    <w:p>
      <w:r>
        <w:t>40</w:t>
        <w:tab/>
        <w:t>k[1{p[2{Martin} 1{Schwenck}]p (s[Buchdruckerei]s)}, 2{o[Dieburg]o}]k</w:t>
      </w:r>
    </w:p>
    <w:p>
      <w:r>
        <w:t>43</w:t>
        <w:tab/>
        <w:t>1892 - 1899</w:t>
      </w:r>
    </w:p>
    <w:p>
      <w:r>
        <w:t>45</w:t>
        <w:tab/>
        <w:t>Nr. 342</w:t>
      </w:r>
    </w:p>
    <w:p>
      <w:r>
        <w:br/>
        <w:t>30</w:t>
        <w:tab/>
        <w:t>285</w:t>
      </w:r>
    </w:p>
    <w:p>
      <w:r>
        <w:t>30a</w:t>
        <w:tab/>
        <w:t>285</w:t>
      </w:r>
    </w:p>
    <w:p>
      <w:r>
        <w:t>30z</w:t>
        <w:tab/>
        <w:t>G 28 Groß-Umstadt R 285</w:t>
      </w:r>
    </w:p>
    <w:p>
      <w:r>
        <w:t>40</w:t>
        <w:tab/>
        <w:t>k[1{p[2{G. A.} 1{Gläßer}]p (s[Buch- und Papierhandel]s)}, 2{o[Dieburg]o}]k</w:t>
      </w:r>
    </w:p>
    <w:p>
      <w:r>
        <w:t>43</w:t>
        <w:tab/>
        <w:t>1878 - 1892</w:t>
      </w:r>
    </w:p>
    <w:p>
      <w:r>
        <w:t>45</w:t>
        <w:tab/>
        <w:t>Nr. 192</w:t>
      </w:r>
    </w:p>
    <w:p/>
    <w:p/>
    <w:p>
      <w:r>
        <w:br/>
        <w:t>20</w:t>
        <w:tab/>
        <w:t>G 28 Grünberg</w:t>
      </w:r>
    </w:p>
    <w:p>
      <w:r>
        <w:t>20a</w:t>
        <w:tab/>
        <w:t>063</w:t>
      </w:r>
    </w:p>
    <w:p>
      <w:r>
        <w:t>21</w:t>
        <w:tab/>
        <w:t>Amtsgericht Grünberg</w:t>
      </w:r>
    </w:p>
    <w:p>
      <w:r>
        <w:t>22</w:t>
        <w:tab/>
        <w:t>G Behörden und Ämter Großherzogtum und Volksstaat Hessen \ G 21 - 30 Justizverwaltung \ G 28/29 Amtsgerichte \ #Amtsgericht Grünberg</w:t>
      </w:r>
    </w:p>
    <w:p>
      <w:r>
        <w:t>23</w:t>
        <w:tab/>
        <w:t>1797 - 1959</w:t>
      </w:r>
    </w:p>
    <w:p>
      <w:r>
        <w:t>24</w:t>
        <w:tab/>
        <w:t>Datenbank, Ledoc</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86</w:t>
      </w:r>
    </w:p>
    <w:p>
      <w:r>
        <w:t>30a</w:t>
        <w:tab/>
        <w:t>086</w:t>
      </w:r>
    </w:p>
    <w:p>
      <w:r>
        <w:t>30z</w:t>
        <w:tab/>
        <w:t>G 28 Grünberg R 86</w:t>
      </w:r>
    </w:p>
    <w:p>
      <w:r>
        <w:t>40</w:t>
        <w:tab/>
        <w:t>k[1{p[2{Elisabetha} 1{Rabenau}]p (s[Buch&lt;handel&gt;]s-, Manufaktur-, Farb-, Kolonial-, Kurz- und Eisenwarenhandel)}, 2{o[Kesselbach]o}]k</w:t>
      </w:r>
    </w:p>
    <w:p>
      <w:r>
        <w:t>43</w:t>
        <w:tab/>
        <w:t>1878 - 1895</w:t>
      </w:r>
    </w:p>
    <w:p>
      <w:r>
        <w:t>45</w:t>
        <w:tab/>
        <w:t>Nr. 39; bis 1892: p[2{Anton} 1{Rabenau}]p</w:t>
      </w:r>
    </w:p>
    <w:p/>
    <w:p/>
    <w:p>
      <w:r>
        <w:br/>
        <w:t>20</w:t>
        <w:tab/>
        <w:t>G 28 Herbstein</w:t>
      </w:r>
    </w:p>
    <w:p>
      <w:r>
        <w:t>20a</w:t>
        <w:tab/>
        <w:t>064</w:t>
      </w:r>
    </w:p>
    <w:p>
      <w:r>
        <w:t>21</w:t>
        <w:tab/>
        <w:t>Amtsgericht Herbstein</w:t>
      </w:r>
    </w:p>
    <w:p>
      <w:r>
        <w:t>22</w:t>
        <w:tab/>
        <w:t>G Behörden und Ämter Großherzogtum und Volksstaat Hessen \ G 21 - 30 Justizverwaltung \ G 28/29 Amtsgerichte \ #Amtsgericht Herbstein</w:t>
      </w:r>
    </w:p>
    <w:p>
      <w:r>
        <w:t>23</w:t>
        <w:tab/>
        <w:t>1821 - 1944</w:t>
      </w:r>
    </w:p>
    <w:p>
      <w:r>
        <w:t>24</w:t>
        <w:tab/>
        <w:t>Datenbank, Ledoc</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46</w:t>
      </w:r>
    </w:p>
    <w:p>
      <w:r>
        <w:t>30a</w:t>
        <w:tab/>
        <w:t>046</w:t>
      </w:r>
    </w:p>
    <w:p>
      <w:r>
        <w:t>30z</w:t>
        <w:tab/>
        <w:t>G 28 Herbstein R 46</w:t>
      </w:r>
    </w:p>
    <w:p>
      <w:r>
        <w:t>40</w:t>
        <w:tab/>
        <w:t>k[1{p[2{Karl} 1{Hausmann}]p (Kolonial-, Material-, Farb-, Eisenwaren- und s[Buchhandel]s)}, 2{o[Freiensteinau]o}]k</w:t>
      </w:r>
    </w:p>
    <w:p>
      <w:r>
        <w:t>43</w:t>
        <w:tab/>
        <w:t>1901 - 1906</w:t>
      </w:r>
    </w:p>
    <w:p>
      <w:r>
        <w:t>45</w:t>
        <w:tab/>
        <w:t>HRA 33</w:t>
      </w:r>
    </w:p>
    <w:p/>
    <w:p/>
    <w:p>
      <w:r>
        <w:br/>
        <w:t>20</w:t>
        <w:tab/>
        <w:t>G 28 Langen</w:t>
      </w:r>
    </w:p>
    <w:p>
      <w:r>
        <w:t>20a</w:t>
        <w:tab/>
        <w:t>065</w:t>
      </w:r>
    </w:p>
    <w:p>
      <w:r>
        <w:t>21</w:t>
        <w:tab/>
        <w:t>Amtsgericht Langen</w:t>
      </w:r>
    </w:p>
    <w:p>
      <w:r>
        <w:t>22</w:t>
        <w:tab/>
        <w:t>G Behörden und Ämter Großherzogtum und Volksstaat Hessen \ G 21 - 30 Justizverwaltung \ G 28/29 Amtsgerichte \ #Amtsgericht Langen</w:t>
      </w:r>
    </w:p>
    <w:p>
      <w:r>
        <w:t>23</w:t>
        <w:tab/>
        <w:t>1753 - 1958</w:t>
      </w:r>
    </w:p>
    <w:p>
      <w:r>
        <w:t>24</w:t>
        <w:tab/>
        <w:t>Datenbank</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156</w:t>
      </w:r>
    </w:p>
    <w:p>
      <w:r>
        <w:t>30a</w:t>
        <w:tab/>
        <w:t>156</w:t>
      </w:r>
    </w:p>
    <w:p>
      <w:r>
        <w:t>30z</w:t>
        <w:tab/>
        <w:t>G 28 Langen R 156</w:t>
      </w:r>
    </w:p>
    <w:p>
      <w:r>
        <w:t>40</w:t>
        <w:tab/>
        <w:t>k[1{p[2{Margarete} 1{Theil}]p'sche s[Buchdruckerei]s}, 2{o[Dreieichenheim]o}]k</w:t>
      </w:r>
    </w:p>
    <w:p>
      <w:r>
        <w:t>43</w:t>
        <w:tab/>
        <w:t>1910 - 1911</w:t>
      </w:r>
    </w:p>
    <w:p>
      <w:r>
        <w:t>45</w:t>
        <w:tab/>
        <w:t>HRA I/51</w:t>
      </w:r>
    </w:p>
    <w:p/>
    <w:p/>
    <w:p>
      <w:r>
        <w:br/>
        <w:t>20</w:t>
        <w:tab/>
        <w:t>G 28 Lauterbach</w:t>
      </w:r>
    </w:p>
    <w:p>
      <w:r>
        <w:t>20a</w:t>
        <w:tab/>
        <w:t>066</w:t>
      </w:r>
    </w:p>
    <w:p>
      <w:r>
        <w:t>21</w:t>
        <w:tab/>
        <w:t>Amtsgericht Lauterbach</w:t>
      </w:r>
    </w:p>
    <w:p>
      <w:r>
        <w:t>22</w:t>
        <w:tab/>
        <w:t>G Behörden und Ämter Großherzogtum und Volksstaat Hessen \ G 21 - 30 Justizverwaltung \ G 28/29 Amtsgerichte \ #Amtsgericht Lauterbach</w:t>
      </w:r>
    </w:p>
    <w:p>
      <w:r>
        <w:t>23</w:t>
        <w:tab/>
        <w:t>1817 - 1944</w:t>
      </w:r>
    </w:p>
    <w:p>
      <w:r>
        <w:t>24</w:t>
        <w:tab/>
        <w:t>Datenbank</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5</w:t>
      </w:r>
    </w:p>
    <w:p>
      <w:r>
        <w:t>30a</w:t>
        <w:tab/>
        <w:t>05</w:t>
      </w:r>
    </w:p>
    <w:p>
      <w:r>
        <w:t>30z</w:t>
        <w:tab/>
        <w:t>G 28 Lauterbach R 5</w:t>
      </w:r>
    </w:p>
    <w:p>
      <w:r>
        <w:t>40</w:t>
        <w:tab/>
        <w:t>k[1{W. Semm, Inhaberin: p[2{Marie} 1{Semm}]p (p[2{Wilhelm} 1{Semm}]p) (s[Buchhandlung]s)}, 2{o[Lauterbach]o}]k</w:t>
      </w:r>
    </w:p>
    <w:p>
      <w:r>
        <w:t>43</w:t>
        <w:tab/>
        <w:t>1868 ; 1904 - 1929</w:t>
      </w:r>
    </w:p>
    <w:p>
      <w:r>
        <w:t>45</w:t>
        <w:tab/>
        <w:t>HRA 60; HR II/65 AG Lauterbach (zunächst)</w:t>
      </w:r>
    </w:p>
    <w:p/>
    <w:p/>
    <w:p>
      <w:r>
        <w:br/>
        <w:t>20</w:t>
        <w:tab/>
        <w:t>G 28 Michelstadt</w:t>
      </w:r>
    </w:p>
    <w:p>
      <w:r>
        <w:t>20a</w:t>
        <w:tab/>
        <w:t>067</w:t>
      </w:r>
    </w:p>
    <w:p>
      <w:r>
        <w:t>21</w:t>
        <w:tab/>
        <w:t>Amtsgericht Michelstadt</w:t>
      </w:r>
    </w:p>
    <w:p>
      <w:r>
        <w:t>22</w:t>
        <w:tab/>
        <w:t>G Behörden und Ämter Großherzogtum und Volksstaat Hessen \ G 21 - 30 Justizverwaltung \ G 28/29 Amtsgerichte \ #Amtsgericht Michelstadt</w:t>
      </w:r>
    </w:p>
    <w:p>
      <w:r>
        <w:t>23</w:t>
        <w:tab/>
        <w:t>1790 - 1957</w:t>
      </w:r>
    </w:p>
    <w:p>
      <w:r>
        <w:t>24</w:t>
        <w:tab/>
        <w:t>Datenbank</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143</w:t>
      </w:r>
    </w:p>
    <w:p>
      <w:r>
        <w:t>30a</w:t>
        <w:tab/>
        <w:t>143</w:t>
      </w:r>
    </w:p>
    <w:p>
      <w:r>
        <w:t>30z</w:t>
        <w:tab/>
        <w:t>G 28 Michelstadt R 143</w:t>
      </w:r>
    </w:p>
    <w:p>
      <w:r>
        <w:t>40</w:t>
        <w:tab/>
        <w:t>k[1{p[2{Wilhelm} 1{Keller}]p (s[2{Handel mit} Kurzwaren, 1{Büchern}]s und Schreibmaterialien)}, 2{o[Michelstadt]o}]k</w:t>
      </w:r>
    </w:p>
    <w:p>
      <w:r>
        <w:t>43</w:t>
        <w:tab/>
        <w:t>1890 - 1900</w:t>
      </w:r>
    </w:p>
    <w:p>
      <w:r>
        <w:t>45</w:t>
        <w:tab/>
        <w:t>Fasz. III/14</w:t>
      </w:r>
    </w:p>
    <w:p>
      <w:r>
        <w:br/>
        <w:t>30</w:t>
        <w:tab/>
        <w:t>273</w:t>
      </w:r>
    </w:p>
    <w:p>
      <w:r>
        <w:t>30a</w:t>
        <w:tab/>
        <w:t>273</w:t>
      </w:r>
    </w:p>
    <w:p>
      <w:r>
        <w:t>30z</w:t>
        <w:tab/>
        <w:t>G 28 Michelstadt R 273</w:t>
      </w:r>
    </w:p>
    <w:p>
      <w:r>
        <w:t>40</w:t>
        <w:tab/>
        <w:t>p[2{Friedrich} 1{Kehrer} (5{s[Buchbinder]s}), 6{o[Michelstadt]o}]p</w:t>
      </w:r>
    </w:p>
    <w:p>
      <w:r>
        <w:t>43</w:t>
        <w:tab/>
        <w:t>1886</w:t>
      </w:r>
    </w:p>
    <w:p>
      <w:r>
        <w:t>45</w:t>
        <w:tab/>
        <w:t>N 1/1886</w:t>
      </w:r>
    </w:p>
    <w:p/>
    <w:p/>
    <w:p>
      <w:r>
        <w:br/>
        <w:t>20</w:t>
        <w:tab/>
        <w:t>G 28 Nidda</w:t>
      </w:r>
    </w:p>
    <w:p>
      <w:r>
        <w:t>20a</w:t>
        <w:tab/>
        <w:t>068</w:t>
      </w:r>
    </w:p>
    <w:p>
      <w:r>
        <w:t>21</w:t>
        <w:tab/>
        <w:t>Amtsgericht Nidda</w:t>
      </w:r>
    </w:p>
    <w:p>
      <w:r>
        <w:t>22</w:t>
        <w:tab/>
        <w:t>G Behörden und Ämter Großherzogtum und Volksstaat Hessen \ G 21 - 30 Justizverwaltung \ G 28/29 Amtsgerichte \ #Amtsgericht Nidda</w:t>
      </w:r>
    </w:p>
    <w:p>
      <w:r>
        <w:t>23</w:t>
        <w:tab/>
        <w:t>1823 - 1974</w:t>
      </w:r>
    </w:p>
    <w:p>
      <w:r>
        <w:t>24</w:t>
        <w:tab/>
        <w:t>Datenbank, Ledoc</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46</w:t>
      </w:r>
    </w:p>
    <w:p>
      <w:r>
        <w:t>30a</w:t>
        <w:tab/>
        <w:t>046</w:t>
      </w:r>
    </w:p>
    <w:p>
      <w:r>
        <w:t>30z</w:t>
        <w:tab/>
        <w:t>G 28 Nidda R 46</w:t>
      </w:r>
    </w:p>
    <w:p>
      <w:r>
        <w:t>40</w:t>
        <w:tab/>
        <w:t>k[1{p[2{Ottilie}1{&lt;Trebes&gt;}]p und p[2{Johanna} 1{Trebes}]p (s[2{Handel mit} Papier- und Schreibwaren und 1{Büchern}]s)}, 2{o[Nidda]o}]k</w:t>
      </w:r>
    </w:p>
    <w:p>
      <w:r>
        <w:t>43</w:t>
        <w:tab/>
        <w:t>1921 - 1934</w:t>
      </w:r>
    </w:p>
    <w:p>
      <w:r>
        <w:t>45</w:t>
        <w:tab/>
        <w:t>HRA 62</w:t>
      </w:r>
    </w:p>
    <w:p/>
    <w:p/>
    <w:p>
      <w:r>
        <w:br/>
        <w:t>20</w:t>
        <w:tab/>
        <w:t>G 28 Offenbach</w:t>
      </w:r>
    </w:p>
    <w:p>
      <w:r>
        <w:t>20a</w:t>
        <w:tab/>
        <w:t>069</w:t>
      </w:r>
    </w:p>
    <w:p>
      <w:r>
        <w:t>21</w:t>
        <w:tab/>
        <w:t>Amtsgericht Offenbach</w:t>
      </w:r>
    </w:p>
    <w:p>
      <w:r>
        <w:t>22</w:t>
        <w:tab/>
        <w:t>G Behörden und Ämter Großherzogtum und Volksstaat Hessen \ G 21 - 30 Justizverwaltung \ G 28/29 Amtsgerichte \ #Amtsgericht Offenbach</w:t>
      </w:r>
    </w:p>
    <w:p>
      <w:r>
        <w:t>23</w:t>
        <w:tab/>
        <w:t>1825 - 1946</w:t>
      </w:r>
    </w:p>
    <w:p>
      <w:r>
        <w:t>24</w:t>
        <w:tab/>
        <w:t>Datenbank, Ledoc</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20</w:t>
      </w:r>
    </w:p>
    <w:p>
      <w:r>
        <w:t>30a</w:t>
        <w:tab/>
        <w:t>020</w:t>
      </w:r>
    </w:p>
    <w:p>
      <w:r>
        <w:t>30z</w:t>
        <w:tab/>
        <w:t>G 28 Offenbach R 20</w:t>
      </w:r>
    </w:p>
    <w:p>
      <w:r>
        <w:t>40</w:t>
        <w:tab/>
        <w:t>k[1{p[Roos]p &amp; p[Junge]p GmbH} (Übernahme und Weiterbetrieb der Firma Roos &amp; Junge; Schriftgießerei und s[2{Handel mit} 1{Buchdruckerzeugnissen}]s und Maschinen), 2{o[Offenbach/Main]o}]k</w:t>
      </w:r>
    </w:p>
    <w:p>
      <w:r>
        <w:t>43</w:t>
        <w:tab/>
        <w:t>1900 - 1925</w:t>
      </w:r>
    </w:p>
    <w:p>
      <w:r>
        <w:t>45</w:t>
        <w:tab/>
        <w:t>HRB 4</w:t>
      </w:r>
    </w:p>
    <w:p>
      <w:r>
        <w:br/>
        <w:t>30</w:t>
        <w:tab/>
        <w:t>112</w:t>
      </w:r>
    </w:p>
    <w:p>
      <w:r>
        <w:t>30a</w:t>
        <w:tab/>
        <w:t>112</w:t>
      </w:r>
    </w:p>
    <w:p>
      <w:r>
        <w:t>30z</w:t>
        <w:tab/>
        <w:t>G 28 Offenbach R 112</w:t>
      </w:r>
    </w:p>
    <w:p>
      <w:r>
        <w:t>40</w:t>
        <w:tab/>
        <w:t>k[1{p[2{K&lt;ilian&gt;}. 1{Korb}]p Nachfolger, Inhaber: p[2{Alfred} 1{Schrecker}]p (s[Buchdruckerei]s)}, 2{o[Groß-Steinheim]o}]k</w:t>
      </w:r>
    </w:p>
    <w:p>
      <w:r>
        <w:t>43</w:t>
        <w:tab/>
        <w:t>1911 - 1923</w:t>
      </w:r>
    </w:p>
    <w:p>
      <w:r>
        <w:t>45</w:t>
        <w:tab/>
        <w:t>HRA 740; bis 1922: Firma Kilian Korb; 1923: Sitzverlegung nach o[Hanau]o</w:t>
      </w:r>
    </w:p>
    <w:p>
      <w:r>
        <w:br/>
        <w:t>30</w:t>
        <w:tab/>
        <w:t>115</w:t>
      </w:r>
    </w:p>
    <w:p>
      <w:r>
        <w:t>30a</w:t>
        <w:tab/>
        <w:t>115</w:t>
      </w:r>
    </w:p>
    <w:p>
      <w:r>
        <w:t>30z</w:t>
        <w:tab/>
        <w:t>G 28 Offenbach R 115</w:t>
      </w:r>
    </w:p>
    <w:p>
      <w:r>
        <w:t>40</w:t>
        <w:tab/>
        <w:t>k[1{p[2{M.} 1{Labbé}]p &amp; Co. (s[Verlagshandel]s)}, 2{o[Offenbach/Main]o}]k</w:t>
      </w:r>
    </w:p>
    <w:p>
      <w:r>
        <w:t>43</w:t>
        <w:tab/>
        <w:t>1913 - 1921</w:t>
      </w:r>
    </w:p>
    <w:p>
      <w:r>
        <w:t>45</w:t>
        <w:tab/>
        <w:t>HRA 824</w:t>
      </w:r>
    </w:p>
    <w:p>
      <w:r>
        <w:br/>
        <w:t>30</w:t>
        <w:tab/>
        <w:t>265</w:t>
      </w:r>
    </w:p>
    <w:p>
      <w:r>
        <w:t>30a</w:t>
        <w:tab/>
        <w:t>265</w:t>
      </w:r>
    </w:p>
    <w:p>
      <w:r>
        <w:t>30z</w:t>
        <w:tab/>
        <w:t>G 28 Offenbach R 265</w:t>
      </w:r>
    </w:p>
    <w:p>
      <w:r>
        <w:t>40</w:t>
        <w:tab/>
        <w:t>k[1{p[2{G. Philipp} 1{Schäfer}]p (Liniieranstalt und s[Buchbinderei]s)}, 2{o[Offenbach/Main]o}]k</w:t>
      </w:r>
    </w:p>
    <w:p>
      <w:r>
        <w:t>43</w:t>
        <w:tab/>
        <w:t>1866 ; 1914 - 1923</w:t>
      </w:r>
    </w:p>
    <w:p>
      <w:r>
        <w:t>45</w:t>
        <w:tab/>
        <w:t>HRA 907</w:t>
      </w:r>
    </w:p>
    <w:p/>
    <w:p/>
    <w:p>
      <w:r>
        <w:br/>
        <w:t>20</w:t>
        <w:tab/>
        <w:t>G 28 Schotten</w:t>
      </w:r>
    </w:p>
    <w:p>
      <w:r>
        <w:t>20a</w:t>
        <w:tab/>
        <w:t>070</w:t>
      </w:r>
    </w:p>
    <w:p>
      <w:r>
        <w:t>21</w:t>
        <w:tab/>
        <w:t>Amtsgericht Schotten</w:t>
      </w:r>
    </w:p>
    <w:p>
      <w:r>
        <w:t>22</w:t>
        <w:tab/>
        <w:t>G Behörden und Ämter Großherzogtum und Volksstaat Hessen \ G 21 - 30 Justizverwaltung \ G 28/29 Amtsgerichte \ #Amtsgericht Schotten</w:t>
      </w:r>
    </w:p>
    <w:p>
      <w:r>
        <w:t>23</w:t>
        <w:tab/>
        <w:t>1815 - 1965</w:t>
      </w:r>
    </w:p>
    <w:p>
      <w:r>
        <w:t>24</w:t>
        <w:tab/>
        <w:t>Datenbank, Ledoc</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 Die Bestandsgruppe Amtsgerichte umfaßt die Gesamtüberlieferung der Gerichte der 1. Instanz, d.h. Landgerichte und Stadtgerichte bis 1879, dann Amtsgerichte, zu einem geringen Teil noch Vorakten der Ämter aus dem 18. Jahrhundert. ; Die im folgenden aufgeführten Registersachen wurden nach verschiedenen Stichworten in der Datenbank recherchiert.</w:t>
      </w:r>
    </w:p>
    <w:p>
      <w:r>
        <w:t>26</w:t>
        <w:tab/>
        <w:t>R</w:t>
      </w:r>
    </w:p>
    <w:p>
      <w:r>
        <w:t>26a</w:t>
        <w:tab/>
        <w:t>R</w:t>
      </w:r>
    </w:p>
    <w:p>
      <w:r>
        <w:t>27</w:t>
        <w:tab/>
        <w:t>Registersachen (Handelsregisterakten A und B, Genossenschafts-, Muster- und Vereinsregisterakten, Konkurssachen und Zwangsversteigerungen)</w:t>
      </w:r>
    </w:p>
    <w:p>
      <w:r>
        <w:t>30</w:t>
        <w:tab/>
        <w:t>53</w:t>
      </w:r>
    </w:p>
    <w:p>
      <w:r>
        <w:t>30a</w:t>
        <w:tab/>
        <w:t>053</w:t>
      </w:r>
    </w:p>
    <w:p>
      <w:r>
        <w:t>30z</w:t>
        <w:tab/>
        <w:t>G 28 Schotten R 53</w:t>
      </w:r>
    </w:p>
    <w:p>
      <w:r>
        <w:t>40</w:t>
        <w:tab/>
        <w:t>k[1{p[2{Friedrich} 1{Ußner}]p (s[Druckerei]s, s[Buch- und Papierhandlung]s)}, 2{o[Schotten]o}]k</w:t>
      </w:r>
    </w:p>
    <w:p>
      <w:r>
        <w:t>43</w:t>
        <w:tab/>
        <w:t>1911 - 1941</w:t>
      </w:r>
    </w:p>
    <w:p>
      <w:r>
        <w:t>45</w:t>
        <w:tab/>
        <w:t>HRA 110; HRA 52 AG Schotten (bis 1937)</w:t>
      </w:r>
    </w:p>
    <w:p/>
    <w:p/>
    <w:p>
      <w:r>
        <w:br/>
        <w:t>20</w:t>
        <w:tab/>
        <w:t>G 30 Marienschloß</w:t>
      </w:r>
    </w:p>
    <w:p>
      <w:r>
        <w:t>20a</w:t>
        <w:tab/>
        <w:t>071</w:t>
      </w:r>
    </w:p>
    <w:p>
      <w:r>
        <w:t>21</w:t>
        <w:tab/>
        <w:t>Landeszuchthaus Marienschloß</w:t>
      </w:r>
    </w:p>
    <w:p>
      <w:r>
        <w:t>22</w:t>
        <w:tab/>
        <w:t>G Behörden und Ämter Großherzogtum und Volksstaat Hessen \ G 21 - 30 Justizverwaltung \ G 30 Gefangenenanstalten \ #G 30 Marienschloß (Landeszuchthaus bei Rockenberg)</w:t>
      </w:r>
    </w:p>
    <w:p>
      <w:r>
        <w:t>23</w:t>
        <w:tab/>
        <w:t>1811 - 1945</w:t>
      </w:r>
    </w:p>
    <w:p>
      <w:r>
        <w:t>24</w:t>
        <w:tab/>
        <w:t>Findbuch</w:t>
      </w:r>
    </w:p>
    <w:p>
      <w:r>
        <w:t>25</w:t>
        <w:tab/>
        <w:t>Die Vorlage von Personalakten erfolgt nur bei gesichertem Todesdatum.</w:t>
      </w:r>
    </w:p>
    <w:p>
      <w:r>
        <w:t>26</w:t>
        <w:tab/>
        <w:t>A</w:t>
      </w:r>
    </w:p>
    <w:p>
      <w:r>
        <w:t>26a</w:t>
        <w:tab/>
        <w:t>A</w:t>
      </w:r>
    </w:p>
    <w:p>
      <w:r>
        <w:t>26b</w:t>
        <w:tab/>
        <w:t>0102</w:t>
      </w:r>
    </w:p>
    <w:p>
      <w:r>
        <w:t>27</w:t>
        <w:tab/>
        <w:t>A. Akten \ A.I. Verfassung und Verwaltung \ A.I.2. Geschäftsführung und Dienstbetrieb</w:t>
      </w:r>
    </w:p>
    <w:p>
      <w:r>
        <w:t>30</w:t>
        <w:tab/>
        <w:t>238</w:t>
      </w:r>
    </w:p>
    <w:p>
      <w:r>
        <w:t>30a</w:t>
        <w:tab/>
        <w:t>01</w:t>
      </w:r>
    </w:p>
    <w:p>
      <w:r>
        <w:t>30z</w:t>
        <w:tab/>
        <w:t>G 30 Marienschloß A 238</w:t>
      </w:r>
    </w:p>
    <w:p>
      <w:r>
        <w:t>33</w:t>
        <w:tab/>
        <w:t>S. 14</w:t>
      </w:r>
    </w:p>
    <w:p>
      <w:r>
        <w:t>40</w:t>
        <w:tab/>
        <w:t>s[Bücherbestands- und -aussonderungsverzeichnisse]s der s[Gefangenen-, Beamten- und Verwaltungsbücherei]s</w:t>
      </w:r>
    </w:p>
    <w:p>
      <w:r>
        <w:t>43</w:t>
        <w:tab/>
        <w:t>ca. 1933 - 1944</w:t>
      </w:r>
    </w:p>
    <w:p>
      <w:r>
        <w:br/>
        <w:t>30</w:t>
        <w:tab/>
        <w:t>663</w:t>
      </w:r>
    </w:p>
    <w:p>
      <w:r>
        <w:t>30a</w:t>
        <w:tab/>
        <w:t>02</w:t>
      </w:r>
    </w:p>
    <w:p>
      <w:r>
        <w:t>30z</w:t>
        <w:tab/>
        <w:t>G 30 Marienschloß A 663</w:t>
      </w:r>
    </w:p>
    <w:p>
      <w:r>
        <w:t>33</w:t>
        <w:tab/>
        <w:t>S. 14</w:t>
      </w:r>
    </w:p>
    <w:p>
      <w:r>
        <w:t>40</w:t>
        <w:tab/>
        <w:t>s[2{Anlegung einer} 1{Bibliothek}]s über Gefängniswesen für die Strafanstalt Marienschloß</w:t>
      </w:r>
    </w:p>
    <w:p>
      <w:r>
        <w:t>41</w:t>
        <w:tab/>
        <w:t>Festsetzung einer jährlichen Summe von 15 Gulden zur s[s[2{Anschaffung von} 1{Büchern}]s]s</w:t>
      </w:r>
    </w:p>
    <w:p>
      <w:r>
        <w:t>43</w:t>
        <w:tab/>
        <w:t>1857</w:t>
      </w:r>
    </w:p>
    <w:p>
      <w:r>
        <w:br/>
        <w:t>30</w:t>
        <w:tab/>
        <w:t>662</w:t>
      </w:r>
    </w:p>
    <w:p>
      <w:r>
        <w:t>30a</w:t>
        <w:tab/>
        <w:t>03</w:t>
      </w:r>
    </w:p>
    <w:p>
      <w:r>
        <w:t>30z</w:t>
        <w:tab/>
        <w:t>G 30 Marienschloß A 662</w:t>
      </w:r>
    </w:p>
    <w:p>
      <w:r>
        <w:t>33</w:t>
        <w:tab/>
        <w:t>S. 14</w:t>
      </w:r>
    </w:p>
    <w:p>
      <w:r>
        <w:t>40</w:t>
        <w:tab/>
        <w:t>Katalog "B" zur Beamten s[Bibliothek]s des Landeszuchthauses (gegliedert nach Sachgebieten; Angabe der Katalognummer in Katalog A und B, Verfasser, Titel, teilweise auch Erscheinungsjahr; in der Rubrik Bemerkung z. T. Verweise oder Abhakungen)</w:t>
      </w:r>
    </w:p>
    <w:p>
      <w:r>
        <w:t>41</w:t>
        <w:tab/>
        <w:t>S. 43-49 Katalog der Bibliothek der Weiber-Abteilung (geführt durch den jeweiligen Verwalter bei Neuerwerbungen; letzte Eintragungen um 1900; ab S. 58 fehlende Seiten)</w:t>
      </w:r>
    </w:p>
    <w:p>
      <w:r>
        <w:t>43</w:t>
        <w:tab/>
        <w:t xml:space="preserve"> - 1900</w:t>
      </w:r>
    </w:p>
    <w:p>
      <w:r>
        <w:t>45</w:t>
        <w:tab/>
        <w:t>vor 1900</w:t>
      </w:r>
    </w:p>
    <w:p>
      <w:r>
        <w:br/>
        <w:t>26</w:t>
        <w:tab/>
        <w:t>A</w:t>
      </w:r>
    </w:p>
    <w:p>
      <w:r>
        <w:t>26a</w:t>
        <w:tab/>
        <w:t>A</w:t>
      </w:r>
    </w:p>
    <w:p>
      <w:r>
        <w:t>26b</w:t>
        <w:tab/>
        <w:t>0404</w:t>
      </w:r>
    </w:p>
    <w:p>
      <w:r>
        <w:t>26c</w:t>
        <w:tab/>
        <w:t>b</w:t>
      </w:r>
    </w:p>
    <w:p>
      <w:r>
        <w:t>27</w:t>
        <w:tab/>
        <w:t>A. Akten \ A.IV. Strafrecht, Strafrechtsgang, Strafvollzug und Polizei \ A.IV.4. Strafvollzug im allgemeinen \ A.IV.4.b) Einrichtung, Verwaltung und Personalgestaltung der Vollzugsanstalten</w:t>
      </w:r>
    </w:p>
    <w:p>
      <w:r>
        <w:t>30</w:t>
        <w:tab/>
        <w:t>468</w:t>
      </w:r>
    </w:p>
    <w:p>
      <w:r>
        <w:t>30a</w:t>
        <w:tab/>
        <w:t>01</w:t>
      </w:r>
    </w:p>
    <w:p>
      <w:r>
        <w:t>30z</w:t>
        <w:tab/>
        <w:t>G 30 Marienschloß A 468</w:t>
      </w:r>
    </w:p>
    <w:p>
      <w:r>
        <w:t>33</w:t>
        <w:tab/>
        <w:t>S. 44</w:t>
      </w:r>
    </w:p>
    <w:p>
      <w:r>
        <w:t>40</w:t>
        <w:tab/>
        <w:t>Einrichtung der Zellenstrafanstalt o[Butzbach]o</w:t>
      </w:r>
    </w:p>
    <w:p>
      <w:r>
        <w:t>41</w:t>
        <w:tab/>
        <w:t>u.a.: s[s[2{Anschaffung von} 1{Büchern}]s]s</w:t>
      </w:r>
    </w:p>
    <w:p>
      <w:r>
        <w:t>43</w:t>
        <w:tab/>
        <w:t>1892 - 1894</w:t>
      </w:r>
    </w:p>
    <w:p>
      <w:r>
        <w:br/>
        <w:t>26</w:t>
        <w:tab/>
        <w:t>A</w:t>
      </w:r>
    </w:p>
    <w:p>
      <w:r>
        <w:t>26a</w:t>
        <w:tab/>
        <w:t>A</w:t>
      </w:r>
    </w:p>
    <w:p>
      <w:r>
        <w:t>26b</w:t>
        <w:tab/>
        <w:t>0416</w:t>
      </w:r>
    </w:p>
    <w:p>
      <w:r>
        <w:t>27</w:t>
        <w:tab/>
        <w:t>A. Akten \ A.IV. Strafrecht, Strafrechtsgang, Strafvollzug und Polizei \ A.IV.16. Bildung, Seelsorge und Freizeitgestaltung der Gefangenen</w:t>
      </w:r>
    </w:p>
    <w:p>
      <w:r>
        <w:t>30</w:t>
        <w:tab/>
        <w:t>196</w:t>
      </w:r>
    </w:p>
    <w:p>
      <w:r>
        <w:t>30a</w:t>
        <w:tab/>
        <w:t>01</w:t>
      </w:r>
    </w:p>
    <w:p>
      <w:r>
        <w:t>30z</w:t>
        <w:tab/>
        <w:t>G 30 Marienschloß A 196</w:t>
      </w:r>
    </w:p>
    <w:p>
      <w:r>
        <w:t>33</w:t>
        <w:tab/>
        <w:t>S. 79</w:t>
      </w:r>
    </w:p>
    <w:p>
      <w:r>
        <w:t>40</w:t>
        <w:tab/>
        <w:t>Geistige und seelische Hebung der Gefangenen im allgemeinen</w:t>
      </w:r>
    </w:p>
    <w:p>
      <w:r>
        <w:t>41</w:t>
        <w:tab/>
        <w:t>u.a.: s[s[2{Anschaffung von} 1{Buchkalendern}]s]s für die Gefangenen; Verzeichnis der für das Jahr 1938 für die Gefangenen bestellten Buchkalender</w:t>
      </w:r>
    </w:p>
    <w:p>
      <w:r>
        <w:t>43</w:t>
        <w:tab/>
        <w:t>1939 - 1940</w:t>
      </w:r>
    </w:p>
    <w:p>
      <w:r>
        <w:br/>
        <w:t>30</w:t>
        <w:tab/>
        <w:t>197</w:t>
      </w:r>
    </w:p>
    <w:p>
      <w:r>
        <w:t>30a</w:t>
        <w:tab/>
        <w:t>02</w:t>
      </w:r>
    </w:p>
    <w:p>
      <w:r>
        <w:t>30z</w:t>
        <w:tab/>
        <w:t>G 30 Marienschloß A 197</w:t>
      </w:r>
    </w:p>
    <w:p>
      <w:r>
        <w:t>33</w:t>
        <w:tab/>
        <w:t>S. 79</w:t>
      </w:r>
    </w:p>
    <w:p>
      <w:r>
        <w:t>40</w:t>
        <w:tab/>
        <w:t>Seelsorge für Gefangene</w:t>
      </w:r>
    </w:p>
    <w:p>
      <w:r>
        <w:t>41</w:t>
        <w:tab/>
        <w:t>u.a.: Versorgung der Strafanstalten mit s[2{christliche}n 1{Druckschriften}]s des "Schwarzen Kreuzes"; s[Bücherausleihe]s aus den s[2{konfessionelle}n 1{Büchereien}]s; Zulassung der t[Schriften der Christlichen Wissenschaft]t in den Vollzugsanstalten</w:t>
      </w:r>
    </w:p>
    <w:p>
      <w:r>
        <w:t>43</w:t>
        <w:tab/>
        <w:t>1936 - 1942</w:t>
      </w:r>
    </w:p>
    <w:p>
      <w:r>
        <w:br/>
        <w:t>30</w:t>
        <w:tab/>
        <w:t>109</w:t>
      </w:r>
    </w:p>
    <w:p>
      <w:r>
        <w:t>30a</w:t>
        <w:tab/>
        <w:t>03</w:t>
      </w:r>
    </w:p>
    <w:p>
      <w:r>
        <w:t>30z</w:t>
        <w:tab/>
        <w:t>G 30 Marienschloß A 109</w:t>
      </w:r>
    </w:p>
    <w:p>
      <w:r>
        <w:t>33</w:t>
        <w:tab/>
        <w:t>S. 79</w:t>
      </w:r>
    </w:p>
    <w:p>
      <w:r>
        <w:t>40</w:t>
        <w:tab/>
        <w:t>Seelsorge für Gefangene (Einzelsachen)</w:t>
      </w:r>
    </w:p>
    <w:p>
      <w:r>
        <w:t>41</w:t>
        <w:tab/>
        <w:t>u.a.: Lieferung des Kasseler Sonntagsblattes; s[Bücherverzeichnis]s der katholischen Pfarrbücherei</w:t>
      </w:r>
    </w:p>
    <w:p>
      <w:r>
        <w:t>43</w:t>
        <w:tab/>
        <w:t>1936 - 1944</w:t>
      </w:r>
    </w:p>
    <w:p>
      <w:r>
        <w:br/>
        <w:t>30</w:t>
        <w:tab/>
        <w:t>110</w:t>
      </w:r>
    </w:p>
    <w:p>
      <w:r>
        <w:t>30a</w:t>
        <w:tab/>
        <w:t>04</w:t>
      </w:r>
    </w:p>
    <w:p>
      <w:r>
        <w:t>30z</w:t>
        <w:tab/>
        <w:t>G 30 Marienschloß A 110</w:t>
      </w:r>
    </w:p>
    <w:p>
      <w:r>
        <w:t>33</w:t>
        <w:tab/>
        <w:t>S. 79</w:t>
      </w:r>
    </w:p>
    <w:p>
      <w:r>
        <w:t>40</w:t>
        <w:tab/>
        <w:t>s[(Anschaffung der) t[Martinus-Blätter]t]s (als Lektüre für Gefangene)</w:t>
      </w:r>
    </w:p>
    <w:p>
      <w:r>
        <w:t>43</w:t>
        <w:tab/>
        <w:t>1921 - 1939</w:t>
      </w:r>
    </w:p>
    <w:p>
      <w:r>
        <w:br/>
        <w:t>30</w:t>
        <w:tab/>
        <w:t>199</w:t>
      </w:r>
    </w:p>
    <w:p>
      <w:r>
        <w:t>30a</w:t>
        <w:tab/>
        <w:t>05</w:t>
      </w:r>
    </w:p>
    <w:p>
      <w:r>
        <w:t>30z</w:t>
        <w:tab/>
        <w:t>G 30 Marienschloß A 199</w:t>
      </w:r>
    </w:p>
    <w:p>
      <w:r>
        <w:t>33</w:t>
        <w:tab/>
        <w:t>S. 80</w:t>
      </w:r>
    </w:p>
    <w:p>
      <w:r>
        <w:t>40</w:t>
        <w:tab/>
        <w:t>s[Gefangenenbücherei]s</w:t>
      </w:r>
    </w:p>
    <w:p>
      <w:r>
        <w:t>41</w:t>
        <w:tab/>
        <w:t>u.a.: t[Liste der für Jugendliche und Büchereien s[2{ungeeignete}n 1{Druckschriften}]s]t, hrsgg. vom k[Reichsministerium für Volksaufklärung und Propaganda]k; s[s[2{Anschaffung von} 1{Büchern}]s]s in Zusammenarbeit mit der k[Landesberatungsstelle für das s[Büchereiwesen]s in o[Hessen]o]k; Ausleihordnung für Gefangene; s[Bezug der t["Deutschen Kulturbuchreihe"]t]s für Gefangenenbüchereien, dazu Rechnungsbelege; Bezieherkarte des Zuchthauses Marienschloß</w:t>
      </w:r>
    </w:p>
    <w:p>
      <w:r>
        <w:t>43</w:t>
        <w:tab/>
        <w:t>1933 - 1943</w:t>
      </w:r>
    </w:p>
    <w:p>
      <w:r>
        <w:br/>
        <w:t>30</w:t>
        <w:tab/>
        <w:t>613</w:t>
      </w:r>
    </w:p>
    <w:p>
      <w:r>
        <w:t>30a</w:t>
        <w:tab/>
        <w:t>06</w:t>
      </w:r>
    </w:p>
    <w:p>
      <w:r>
        <w:t>30z</w:t>
        <w:tab/>
        <w:t>G 30 Marienschloß A 613</w:t>
      </w:r>
    </w:p>
    <w:p>
      <w:r>
        <w:t>33</w:t>
        <w:tab/>
        <w:t>S. 80</w:t>
      </w:r>
    </w:p>
    <w:p>
      <w:r>
        <w:t>40</w:t>
        <w:tab/>
        <w:t>Errichtung eines Strafgefangenenlagers in o[Dieburg]o (hier: s[2{Aufbau einer} 1{Gefangenenbücherei}]s)</w:t>
      </w:r>
    </w:p>
    <w:p>
      <w:r>
        <w:t>41</w:t>
        <w:tab/>
        <w:t>u.a.: Übersendung eines Verzeichnisses der s[2{notwendige}n 1{Bücher} 3{für eine Gefangenenbücherei}]s; s[Bücher-Katalog]s der k[1{p[Koehler]p und p[Volckmar]p AG} 2{o[Leipzig]o}]k</w:t>
      </w:r>
    </w:p>
    <w:p>
      <w:r>
        <w:t>43</w:t>
        <w:tab/>
        <w:t>1938</w:t>
      </w:r>
    </w:p>
    <w:p>
      <w:r>
        <w:br/>
        <w:t>30</w:t>
        <w:tab/>
        <w:t>664</w:t>
      </w:r>
    </w:p>
    <w:p>
      <w:r>
        <w:t>30a</w:t>
        <w:tab/>
        <w:t>07</w:t>
      </w:r>
    </w:p>
    <w:p>
      <w:r>
        <w:t>30z</w:t>
        <w:tab/>
        <w:t>G 30 Marienschloß A 664</w:t>
      </w:r>
    </w:p>
    <w:p>
      <w:r>
        <w:t>33</w:t>
        <w:tab/>
        <w:t>S. 80</w:t>
      </w:r>
    </w:p>
    <w:p>
      <w:r>
        <w:t>40</w:t>
        <w:tab/>
        <w:t>Dienstbefehl bezüglich der s[2{Benutzung der} 1{Anstaltsbüchereien}]s durch die Gefangenen sowie der s[2{Verwahrung und Ausgabe von} 1{Büchern}]s an die im Steinbruch Köppern beschäftigten Gefangenen</w:t>
      </w:r>
    </w:p>
    <w:p>
      <w:r>
        <w:t>43</w:t>
        <w:tab/>
        <w:t>1940</w:t>
      </w:r>
    </w:p>
    <w:p>
      <w:r>
        <w:br/>
        <w:t>26</w:t>
        <w:tab/>
        <w:t>A</w:t>
      </w:r>
    </w:p>
    <w:p>
      <w:r>
        <w:t>26a</w:t>
        <w:tab/>
        <w:t>A</w:t>
      </w:r>
    </w:p>
    <w:p>
      <w:r>
        <w:t>26b</w:t>
        <w:tab/>
        <w:t>0504</w:t>
      </w:r>
    </w:p>
    <w:p>
      <w:r>
        <w:t>27</w:t>
        <w:tab/>
        <w:t>A. Akten \ A.V. Finanzwesen \ A.V.4. Beschaffungswesen der Vollzugsanstalten</w:t>
      </w:r>
    </w:p>
    <w:p>
      <w:r>
        <w:t>30</w:t>
        <w:tab/>
        <w:t>661</w:t>
      </w:r>
    </w:p>
    <w:p>
      <w:r>
        <w:t>30a</w:t>
        <w:tab/>
        <w:t>01</w:t>
      </w:r>
    </w:p>
    <w:p>
      <w:r>
        <w:t>30z</w:t>
        <w:tab/>
        <w:t>G 30 Marienschloß A 661</w:t>
      </w:r>
    </w:p>
    <w:p>
      <w:r>
        <w:t>33</w:t>
        <w:tab/>
        <w:t>S. 96</w:t>
      </w:r>
    </w:p>
    <w:p>
      <w:r>
        <w:t>40</w:t>
        <w:tab/>
        <w:t>s[s[2{Beschaffung von} 1{Büchern}]s und s[Zeitschriften]s]s für die s[Strafanstaltsbibliothek]s</w:t>
      </w:r>
    </w:p>
    <w:p>
      <w:r>
        <w:t>41</w:t>
        <w:tab/>
        <w:t>u.a.: Rechnungsbelege; Verfügungen bezüglich der Anschaffung von Amtsdrucksachen; Verzeichnis der zur Neubeschaffung für die Sträflingsbibliothek vorgesehenen Bücher für 1900/01, 1901/02 und 1902/03</w:t>
      </w:r>
    </w:p>
    <w:p>
      <w:r>
        <w:t>43</w:t>
        <w:tab/>
        <w:t>1862 ; 1886 - 1905</w:t>
      </w:r>
    </w:p>
    <w:p>
      <w:r>
        <w:br/>
        <w:t>30</w:t>
        <w:tab/>
        <w:t>343</w:t>
      </w:r>
    </w:p>
    <w:p>
      <w:r>
        <w:t>30a</w:t>
        <w:tab/>
        <w:t>02</w:t>
      </w:r>
    </w:p>
    <w:p>
      <w:r>
        <w:t>30z</w:t>
        <w:tab/>
        <w:t>G 30 Marienschloß A 343</w:t>
      </w:r>
    </w:p>
    <w:p>
      <w:r>
        <w:t>33</w:t>
        <w:tab/>
        <w:t>S. 96</w:t>
      </w:r>
    </w:p>
    <w:p>
      <w:r>
        <w:t>40</w:t>
        <w:tab/>
        <w:t>s[s[2{Anschaffung von} 1{Büchern}]s]s für die s[Gefangenenbibliothek]s</w:t>
      </w:r>
    </w:p>
    <w:p>
      <w:r>
        <w:t>41</w:t>
        <w:tab/>
        <w:t>u.a.: s[Büchervorschläge]s; Werbematerial; Rechnungsbelege; s[Angebote von s[Buchhandlungen]s]s</w:t>
      </w:r>
    </w:p>
    <w:p>
      <w:r>
        <w:t>43</w:t>
        <w:tab/>
        <w:t>1911 - 1936</w:t>
      </w:r>
    </w:p>
    <w:p>
      <w:r>
        <w:br/>
        <w:t>26</w:t>
        <w:tab/>
        <w:t>GP</w:t>
      </w:r>
    </w:p>
    <w:p>
      <w:r>
        <w:t>26a</w:t>
        <w:tab/>
        <w:t>GP</w:t>
      </w:r>
    </w:p>
    <w:p>
      <w:r>
        <w:t>27</w:t>
        <w:tab/>
        <w:t>Gefangenenpersonalakten</w:t>
      </w:r>
    </w:p>
    <w:p>
      <w:r>
        <w:t>30</w:t>
        <w:tab/>
        <w:t>Nr. 158</w:t>
      </w:r>
    </w:p>
    <w:p>
      <w:r>
        <w:t>30a</w:t>
        <w:tab/>
        <w:t>01</w:t>
      </w:r>
    </w:p>
    <w:p>
      <w:r>
        <w:t>30z</w:t>
        <w:tab/>
        <w:t>G 30 Marienschloß GP Nr. 158</w:t>
      </w:r>
    </w:p>
    <w:p>
      <w:r>
        <w:t>40</w:t>
        <w:tab/>
        <w:t>p[1{Eifler}, 2{Wilhelm Philipp} (5{s[Schiffer]s}, 6{o[Hirschhorn]o}) (7{ehem. KPD-Funktionär})]p</w:t>
      </w:r>
    </w:p>
    <w:p>
      <w:r>
        <w:t>41</w:t>
        <w:tab/>
        <w:t>Vorbereitung zum Hochverrat - s[s[2{Verbreitung kommunistischer} 1{Druckschrift}]s]s</w:t>
      </w:r>
    </w:p>
    <w:p>
      <w:r>
        <w:t>43</w:t>
        <w:tab/>
        <w:t>1935 - 1938</w:t>
      </w:r>
    </w:p>
    <w:p>
      <w:r>
        <w:br/>
        <w:t>30</w:t>
        <w:tab/>
        <w:t>Nr. 215</w:t>
      </w:r>
    </w:p>
    <w:p>
      <w:r>
        <w:t>30a</w:t>
        <w:tab/>
        <w:t>02</w:t>
      </w:r>
    </w:p>
    <w:p>
      <w:r>
        <w:t>30z</w:t>
        <w:tab/>
        <w:t>G 30 Marienschloß GP Nr. 215</w:t>
      </w:r>
    </w:p>
    <w:p>
      <w:r>
        <w:t>40</w:t>
        <w:tab/>
        <w:t>p[1{Geins}, 2{Johann Ludwig} (5{Tagelöhner}, 6{o[Mainz]o}) (7{ehem. KPD- und Rote Hilfe-Mitglied})]p</w:t>
      </w:r>
    </w:p>
    <w:p>
      <w:r>
        <w:t>41</w:t>
        <w:tab/>
        <w:t>Vorbereitung zum Hochverrat - s[s[2{Verbreitung verbotener} 1{Schriften}]s]s</w:t>
      </w:r>
    </w:p>
    <w:p>
      <w:r>
        <w:t>43</w:t>
        <w:tab/>
        <w:t>1934 - 1938</w:t>
      </w:r>
    </w:p>
    <w:p>
      <w:r>
        <w:br/>
        <w:t>30</w:t>
        <w:tab/>
        <w:t>Nr. 577</w:t>
      </w:r>
    </w:p>
    <w:p>
      <w:r>
        <w:t>30a</w:t>
        <w:tab/>
        <w:t>03</w:t>
      </w:r>
    </w:p>
    <w:p>
      <w:r>
        <w:t>30z</w:t>
        <w:tab/>
        <w:t>G 30 Marienschloß GP Nr. 577</w:t>
      </w:r>
    </w:p>
    <w:p>
      <w:r>
        <w:t>40</w:t>
        <w:tab/>
        <w:t>p[1{Reichardt}, 2{Georg} (5{Gärtner}, 6{o[Bingen]o}) (7{KPD- und Rote Hilfe-Mitglied})]p</w:t>
      </w:r>
    </w:p>
    <w:p>
      <w:r>
        <w:t>41</w:t>
        <w:tab/>
        <w:t>Vorbereitung zum Hochverrat - s[s[2{Verbreitung von Rote Hilfe -} 1{Broschüren}]s]s</w:t>
      </w:r>
    </w:p>
    <w:p>
      <w:r>
        <w:t>43</w:t>
        <w:tab/>
        <w:t>1934 - 1936</w:t>
      </w:r>
    </w:p>
    <w:p/>
    <w:p/>
    <w:p>
      <w:r>
        <w:br/>
        <w:t>20</w:t>
        <w:tab/>
        <w:t>G 34</w:t>
      </w:r>
    </w:p>
    <w:p>
      <w:r>
        <w:t>20a</w:t>
        <w:tab/>
        <w:t>072</w:t>
      </w:r>
    </w:p>
    <w:p>
      <w:r>
        <w:t>21</w:t>
        <w:tab/>
        <w:t>zentrale Baubehörden des Großherzogtums Hessen (Oberbaukolleg; Oberfinanzkammer III. Sektion; Oberbaudirektion; Ministerium der Finanzen, Abteilung für Bauwesen)</w:t>
      </w:r>
    </w:p>
    <w:p>
      <w:r>
        <w:t>22</w:t>
        <w:tab/>
        <w:t>G Behörden und Ämter Großherzogtum und Volksstaat Hessen \ G 31 - 38 Finanzverwaltung \ #G 34 Oberbaudirektion/Lokalbehörden für die Bauverwaltung</w:t>
      </w:r>
    </w:p>
    <w:p>
      <w:r>
        <w:t>23</w:t>
        <w:tab/>
        <w:t>1811 - 1945</w:t>
      </w:r>
    </w:p>
    <w:p>
      <w:r>
        <w:t>24</w:t>
        <w:tab/>
        <w:t>Findkartei, Ledoc</w:t>
      </w:r>
    </w:p>
    <w:p>
      <w:r>
        <w:t>26</w:t>
        <w:tab/>
        <w:t>&lt; - &gt;</w:t>
      </w:r>
    </w:p>
    <w:p>
      <w:r>
        <w:t>26a</w:t>
        <w:tab/>
        <w:t>01</w:t>
      </w:r>
    </w:p>
    <w:p>
      <w:r>
        <w:t>27</w:t>
        <w:tab/>
        <w:t>Ledoc</w:t>
      </w:r>
    </w:p>
    <w:p>
      <w:r>
        <w:t>30</w:t>
        <w:tab/>
        <w:t>Nr. 3954</w:t>
      </w:r>
    </w:p>
    <w:p>
      <w:r>
        <w:t>30a</w:t>
        <w:tab/>
        <w:t>01</w:t>
      </w:r>
    </w:p>
    <w:p>
      <w:r>
        <w:t>30z</w:t>
        <w:tab/>
        <w:t>G 34 Nr. 3954</w:t>
      </w:r>
    </w:p>
    <w:p>
      <w:r>
        <w:t>40</w:t>
        <w:tab/>
        <w:t>s[Bibliothek]s des Hochbauamtes o[Dieburg]o und deren Verwaltung, insbesondere s[Schriftenbeschaffung]s</w:t>
      </w:r>
    </w:p>
    <w:p>
      <w:r>
        <w:t>43</w:t>
        <w:tab/>
        <w:t>1908 - 1932</w:t>
      </w:r>
    </w:p>
    <w:p>
      <w:r>
        <w:br/>
        <w:t>30</w:t>
        <w:tab/>
        <w:t>Nr. 4645</w:t>
      </w:r>
    </w:p>
    <w:p>
      <w:r>
        <w:t>30a</w:t>
        <w:tab/>
        <w:t>02</w:t>
      </w:r>
    </w:p>
    <w:p>
      <w:r>
        <w:t>30z</w:t>
        <w:tab/>
        <w:t>G 34 Nr. 4645</w:t>
      </w:r>
    </w:p>
    <w:p>
      <w:r>
        <w:t>31</w:t>
        <w:tab/>
        <w:t>E 10 Nr. 98/6</w:t>
      </w:r>
    </w:p>
    <w:p>
      <w:r>
        <w:t>40</w:t>
        <w:tab/>
        <w:t>Bitten um s[2{Erteilung von} 1{Privilegien}]s und Patenten für Erfindungen und Gewerbe</w:t>
      </w:r>
    </w:p>
    <w:p>
      <w:r>
        <w:t>41</w:t>
        <w:tab/>
        <w:t>p[5{Botenmeister} 1{Schwefel} zu 6{o[Darmstadt]o}]p wegen s[Herausgabe eines Werks chemisch-technischer Abhandlungen]s 1828; p[5{s[Buchhändler]s} 2{Friedrich} 1{Willmans} zu 6{o[Frankfurt&lt;/M.&gt;]o}]p für drei verschiedene Panoramen 1829</w:t>
      </w:r>
    </w:p>
    <w:p>
      <w:r>
        <w:t>43</w:t>
        <w:tab/>
        <w:t>1827 - 1829</w:t>
      </w:r>
    </w:p>
    <w:p/>
    <w:p/>
    <w:p>
      <w:r>
        <w:br/>
        <w:t>20</w:t>
        <w:tab/>
        <w:t>G 35 D</w:t>
      </w:r>
    </w:p>
    <w:p>
      <w:r>
        <w:t>20a</w:t>
        <w:tab/>
        <w:t>073</w:t>
      </w:r>
    </w:p>
    <w:p>
      <w:r>
        <w:t>21</w:t>
        <w:tab/>
        <w:t>Landeshauptkasse</w:t>
      </w:r>
    </w:p>
    <w:p>
      <w:r>
        <w:t>22</w:t>
        <w:tab/>
        <w:t>G Behörden und Ämter Großherzogtum und Volksstaat Hessen \ G 31 - 38 Finanzverwaltung \ #G 35 Landeshauptkasse# \ G 35 D Rechnungen sonstiger Einrichtungen und Fonds</w:t>
      </w:r>
    </w:p>
    <w:p>
      <w:r>
        <w:t>23</w:t>
        <w:tab/>
        <w:t>1888 - 1944</w:t>
      </w:r>
    </w:p>
    <w:p>
      <w:r>
        <w:t>24</w:t>
        <w:tab/>
        <w:t>Findbuch</w:t>
      </w:r>
    </w:p>
    <w:p>
      <w:r>
        <w:t>26</w:t>
        <w:tab/>
        <w:t>&lt; - &gt;</w:t>
      </w:r>
    </w:p>
    <w:p>
      <w:r>
        <w:t>26a</w:t>
        <w:tab/>
        <w:t>03</w:t>
      </w:r>
    </w:p>
    <w:p>
      <w:r>
        <w:t>27</w:t>
        <w:tab/>
        <w:t>3. Verschiedene Sonderfonds der Verwaltung</w:t>
      </w:r>
    </w:p>
    <w:p>
      <w:r>
        <w:t>30</w:t>
        <w:tab/>
        <w:t>Nr. 79/3</w:t>
      </w:r>
    </w:p>
    <w:p>
      <w:r>
        <w:t>30a</w:t>
        <w:tab/>
        <w:t>01</w:t>
      </w:r>
    </w:p>
    <w:p>
      <w:r>
        <w:t>30z</w:t>
        <w:tab/>
        <w:t>G 35 D Nr. 79/3</w:t>
      </w:r>
    </w:p>
    <w:p>
      <w:r>
        <w:t>40</w:t>
        <w:tab/>
        <w:t>Rechnung über Einnahme und Ausgabe des s[Landesbibliothek-Fonds]s</w:t>
      </w:r>
    </w:p>
    <w:p>
      <w:r>
        <w:t>43</w:t>
        <w:tab/>
        <w:t>1922 ; 1924 - 1925</w:t>
      </w:r>
    </w:p>
    <w:p>
      <w:r>
        <w:t>45</w:t>
        <w:tab/>
        <w:t>nur Reste</w:t>
      </w:r>
    </w:p>
    <w:p/>
    <w:p/>
    <w:p>
      <w:r>
        <w:br/>
        <w:t>20</w:t>
        <w:tab/>
        <w:t>G 36 Lauterbach</w:t>
      </w:r>
    </w:p>
    <w:p>
      <w:r>
        <w:t>20a</w:t>
        <w:tab/>
        <w:t>074</w:t>
      </w:r>
    </w:p>
    <w:p>
      <w:r>
        <w:t>21</w:t>
        <w:tab/>
        <w:t>Finanzamt Lauterbach</w:t>
      </w:r>
    </w:p>
    <w:p>
      <w:r>
        <w:t>22</w:t>
        <w:tab/>
        <w:t>G Behörden und Ämter Großherzogtum und Volksstaat Hessen \ G 31 - 38 Finanzverwaltung \ G 36 Finanzämter \ #Finanzamt Lauterbach</w:t>
      </w:r>
    </w:p>
    <w:p>
      <w:r>
        <w:t>23</w:t>
        <w:tab/>
        <w:t>ca. 1807 - 1944</w:t>
      </w:r>
    </w:p>
    <w:p>
      <w:r>
        <w:t>24</w:t>
        <w:tab/>
        <w:t>Ledoc</w:t>
      </w:r>
    </w:p>
    <w:p>
      <w:r>
        <w:t>26</w:t>
        <w:tab/>
        <w:t>&lt; - &gt;</w:t>
      </w:r>
    </w:p>
    <w:p>
      <w:r>
        <w:t>26a</w:t>
        <w:tab/>
        <w:t>01</w:t>
      </w:r>
    </w:p>
    <w:p>
      <w:r>
        <w:t>27</w:t>
        <w:tab/>
        <w:t>Ledoc</w:t>
      </w:r>
    </w:p>
    <w:p>
      <w:r>
        <w:t>30</w:t>
        <w:tab/>
        <w:t>Nr. 495</w:t>
      </w:r>
    </w:p>
    <w:p>
      <w:r>
        <w:t>30a</w:t>
        <w:tab/>
        <w:t>01</w:t>
      </w:r>
    </w:p>
    <w:p>
      <w:r>
        <w:t>30z</w:t>
        <w:tab/>
        <w:t>G 36 Lauterbach Nr. 495</w:t>
      </w:r>
    </w:p>
    <w:p>
      <w:r>
        <w:t>40</w:t>
        <w:tab/>
        <w:t>k[1{Gebrüder p[Berghäuser]p, s[Buchdruckerei]s} 2{o[Lauterbach]o}]k</w:t>
      </w:r>
    </w:p>
    <w:p>
      <w:r>
        <w:t>43</w:t>
        <w:tab/>
        <w:t>1911 - 1936</w:t>
      </w:r>
    </w:p>
    <w:p/>
    <w:p/>
    <w:p>
      <w:r>
        <w:br/>
        <w:t>20</w:t>
        <w:tab/>
        <w:t>G 38 Raunheim</w:t>
      </w:r>
    </w:p>
    <w:p>
      <w:r>
        <w:t>20a</w:t>
        <w:tab/>
        <w:t>075</w:t>
      </w:r>
    </w:p>
    <w:p>
      <w:r>
        <w:t>21</w:t>
        <w:tab/>
        <w:t>Forstamt Raunheim</w:t>
      </w:r>
    </w:p>
    <w:p>
      <w:r>
        <w:t>22</w:t>
        <w:tab/>
        <w:t>G Behörden und Ämter Großherzogtum und Volksstaat Hessen \ G 31 - 38 Finanzverwaltung \ G 38 Forstämter \ #Forstamt Raunheim</w:t>
      </w:r>
    </w:p>
    <w:p>
      <w:r>
        <w:t>24</w:t>
        <w:tab/>
        <w:t>Findbuch</w:t>
      </w:r>
    </w:p>
    <w:p>
      <w:r>
        <w:t>30</w:t>
        <w:tab/>
        <w:t>Nr. 39</w:t>
      </w:r>
    </w:p>
    <w:p>
      <w:r>
        <w:t>30a</w:t>
        <w:tab/>
        <w:t>01</w:t>
      </w:r>
    </w:p>
    <w:p>
      <w:r>
        <w:t>30z</w:t>
        <w:tab/>
        <w:t>G 38 Raunheim Nr. 39</w:t>
      </w:r>
    </w:p>
    <w:p>
      <w:r>
        <w:t>40</w:t>
        <w:tab/>
        <w:t>Unfallverhütung in forstlichen Betrieben und Waldungen des Hessischen Staates, allgemein und Einzelfälle</w:t>
      </w:r>
    </w:p>
    <w:p>
      <w:r>
        <w:t>41</w:t>
        <w:tab/>
        <w:t>u.a.: s[s[2{Bezug von} 1{Büchern}]s]s</w:t>
      </w:r>
    </w:p>
    <w:p>
      <w:r>
        <w:t>43</w:t>
        <w:tab/>
        <w:t>1890 ; 1909 ; 1925 - 1947</w:t>
      </w:r>
    </w:p>
    <w:p/>
    <w:p/>
    <w:p>
      <w:r>
        <w:br/>
        <w:t>20</w:t>
        <w:tab/>
        <w:t>G 42 A</w:t>
      </w:r>
    </w:p>
    <w:p>
      <w:r>
        <w:t>20a</w:t>
        <w:tab/>
        <w:t>076</w:t>
      </w:r>
    </w:p>
    <w:p>
      <w:r>
        <w:t>21</w:t>
        <w:tab/>
        <w:t>Hessischer Gewerbeverein, Lokalsektion Darmstadt</w:t>
      </w:r>
    </w:p>
    <w:p>
      <w:r>
        <w:t>22</w:t>
        <w:tab/>
        <w:t>G Behörden und Ämter Großherzogtum und Volksstaat Hessen \ G 41 - 48 Wirtschaftsverwaltung \ #G 42 A Hessischer Gewerbeverein, Lokalsektion Darmstadt</w:t>
      </w:r>
    </w:p>
    <w:p>
      <w:r>
        <w:t>23</w:t>
        <w:tab/>
        <w:t>1842 - 1850</w:t>
      </w:r>
    </w:p>
    <w:p>
      <w:r>
        <w:t>24</w:t>
        <w:tab/>
        <w:t>Findbuch</w:t>
      </w:r>
    </w:p>
    <w:p>
      <w:r>
        <w:t>30</w:t>
        <w:tab/>
        <w:t>Nr. 4</w:t>
      </w:r>
    </w:p>
    <w:p>
      <w:r>
        <w:t>30a</w:t>
        <w:tab/>
        <w:t>04</w:t>
      </w:r>
    </w:p>
    <w:p>
      <w:r>
        <w:t>30z</w:t>
        <w:tab/>
        <w:t>G 42 A Nr. 4</w:t>
      </w:r>
    </w:p>
    <w:p>
      <w:r>
        <w:t>31</w:t>
        <w:tab/>
        <w:t>764-881</w:t>
      </w:r>
    </w:p>
    <w:p>
      <w:r>
        <w:t>33</w:t>
        <w:tab/>
        <w:t>S. 5 f.</w:t>
      </w:r>
    </w:p>
    <w:p>
      <w:r>
        <w:t>40</w:t>
        <w:tab/>
        <w:t>Akten der Lokalsektion Darmstadt des Großherzoglich Hessischen Gewerbevereins: Protokolle der Sitzungen der Lokalsektion vom 9. Jan. 1845 bis 12. Juni 1845 nebst Anlagen, Protokolle der Ausschußsitzungen vom 17. Febr. 1845 bis 28. Juni 1845 nebst Anlagen, Vorträge, Korrespondenzen, Anfragen, Denkschriften, Gutachten und interne Schriftstücke</w:t>
      </w:r>
    </w:p>
    <w:p>
      <w:r>
        <w:t>41</w:t>
        <w:tab/>
        <w:t>u.a.: s[Leseverein]s</w:t>
      </w:r>
    </w:p>
    <w:p>
      <w:r>
        <w:t>43</w:t>
        <w:tab/>
        <w:t>01.1845 - 06.1845</w:t>
      </w:r>
    </w:p>
    <w:p/>
    <w:p/>
    <w:p>
      <w:r>
        <w:br/>
        <w:t>20</w:t>
        <w:tab/>
        <w:t>G 42 B</w:t>
      </w:r>
    </w:p>
    <w:p>
      <w:r>
        <w:t>20a</w:t>
        <w:tab/>
        <w:t>077</w:t>
      </w:r>
    </w:p>
    <w:p>
      <w:r>
        <w:t>21</w:t>
        <w:tab/>
        <w:t>Gewerbemuseum Darmstadt</w:t>
      </w:r>
    </w:p>
    <w:p>
      <w:r>
        <w:t>22</w:t>
        <w:tab/>
        <w:t>G Behörden und Ämter Großherzogtum und Volksstaat Hessen \ G 41 - 48 Wirtschaftsverwaltung \ #G 42 B Gewerbemuseum Darmstadt</w:t>
      </w:r>
    </w:p>
    <w:p>
      <w:r>
        <w:t>23</w:t>
        <w:tab/>
        <w:t>1887 - 1930</w:t>
      </w:r>
    </w:p>
    <w:p>
      <w:r>
        <w:t>24</w:t>
        <w:tab/>
        <w:t>unverzeichnet</w:t>
      </w:r>
    </w:p>
    <w:p>
      <w:r>
        <w:t>25</w:t>
        <w:tab/>
        <w:t>Das hessische Gewerbemuseum Darmstadt gehört zu den ältesten öffentlichen Sammelstellen gewerblicher Kunst in Deutschland. Es ist aus den Sammlungen des 1836 gegründeten Landesgewerbevereins hervorgegangen. Nach dem Neuaufbau ab 1908 wurde das Museum in fünf Materialgruppen, zu denen auch das s[Buchgewerbe]s gehörte, aufgeteilt. In der Dokumentation über den Aufbau dieser Abteilung ist Material zum Thema des Inventars zu vermuten.</w:t>
      </w:r>
    </w:p>
    <w:p>
      <w:r>
        <w:t>30</w:t>
        <w:tab/>
        <w:t>&lt;-&gt;</w:t>
      </w:r>
    </w:p>
    <w:p>
      <w:r>
        <w:t>40</w:t>
        <w:tab/>
        <w:t>&lt;-&gt;</w:t>
      </w:r>
    </w:p>
    <w:p/>
    <w:p/>
    <w:p>
      <w:r>
        <w:br/>
        <w:t>20</w:t>
        <w:tab/>
        <w:t>G 43 B</w:t>
      </w:r>
    </w:p>
    <w:p>
      <w:r>
        <w:t>20a</w:t>
        <w:tab/>
        <w:t>078</w:t>
      </w:r>
    </w:p>
    <w:p>
      <w:r>
        <w:t>21</w:t>
        <w:tab/>
        <w:t>Gewerbeinspektion/Gewerbeaufsichtsamt Darmstadt</w:t>
      </w:r>
    </w:p>
    <w:p>
      <w:r>
        <w:t>22</w:t>
        <w:tab/>
        <w:t>G Behörden und Ämter Großherzogtum und Volksstaat Hessen \ G 41 - 48 Wirtschaftsverwaltung \ G 43 Aufsichts- und Überwachungsämter \ #G 43 B Gewerbeaufsichtsamt Darmstadt</w:t>
      </w:r>
    </w:p>
    <w:p>
      <w:r>
        <w:t>23</w:t>
        <w:tab/>
        <w:t>1889 - 1945</w:t>
      </w:r>
    </w:p>
    <w:p>
      <w:r>
        <w:t>24</w:t>
        <w:tab/>
        <w:t>Findbuch</w:t>
      </w:r>
    </w:p>
    <w:p>
      <w:r>
        <w:t>25</w:t>
        <w:tab/>
        <w:t>Online-Datei in Ledoc mit Findbuchausdruck</w:t>
      </w:r>
    </w:p>
    <w:p>
      <w:r>
        <w:t>30</w:t>
        <w:tab/>
        <w:t>Nr. 3</w:t>
      </w:r>
    </w:p>
    <w:p>
      <w:r>
        <w:t>30a</w:t>
        <w:tab/>
        <w:t>03</w:t>
      </w:r>
    </w:p>
    <w:p>
      <w:r>
        <w:t>30z</w:t>
        <w:tab/>
        <w:t>G 43 B Nr. 3</w:t>
      </w:r>
    </w:p>
    <w:p>
      <w:r>
        <w:t>33</w:t>
        <w:tab/>
        <w:t>S. 1</w:t>
      </w:r>
    </w:p>
    <w:p>
      <w:r>
        <w:t>40</w:t>
        <w:tab/>
        <w:t>Überwachung von Gewerbebetrieben verschiedener Branchen im o[2{Kreis} 1{Bensheim}]o</w:t>
      </w:r>
    </w:p>
    <w:p>
      <w:r>
        <w:t>41</w:t>
        <w:tab/>
        <w:t>u.a.: k[1{s[Druckerei]s p[2{Franz} 1{Träger}]p}, 2{o[Bürstadt]o}]k</w:t>
      </w:r>
    </w:p>
    <w:p>
      <w:r>
        <w:t>43</w:t>
        <w:tab/>
        <w:t>1889 - 1944</w:t>
      </w:r>
    </w:p>
    <w:p/>
    <w:p/>
    <w:p>
      <w:r>
        <w:br/>
        <w:t>20</w:t>
        <w:tab/>
        <w:t>G 52</w:t>
      </w:r>
    </w:p>
    <w:p>
      <w:r>
        <w:t>20a</w:t>
        <w:tab/>
        <w:t>079</w:t>
      </w:r>
    </w:p>
    <w:p>
      <w:r>
        <w:t>21</w:t>
        <w:tab/>
        <w:t>Lehrerseminar Friedberg</w:t>
      </w:r>
    </w:p>
    <w:p>
      <w:r>
        <w:t>22</w:t>
        <w:tab/>
        <w:t>G Behörden und Ämter Großherzogtum und Volksstaat Hessen \ G 51 - 55 Kultusverwaltung \ #G 52 Lehrerseminar Friedberg</w:t>
      </w:r>
    </w:p>
    <w:p>
      <w:r>
        <w:t>23</w:t>
        <w:tab/>
        <w:t>1814 - 1945</w:t>
      </w:r>
    </w:p>
    <w:p>
      <w:r>
        <w:t>24</w:t>
        <w:tab/>
        <w:t>Findbuch</w:t>
      </w:r>
    </w:p>
    <w:p>
      <w:r>
        <w:t>26</w:t>
        <w:tab/>
        <w:t>&lt; - &gt;</w:t>
      </w:r>
    </w:p>
    <w:p>
      <w:r>
        <w:t>26a</w:t>
        <w:tab/>
        <w:t>02</w:t>
      </w:r>
    </w:p>
    <w:p>
      <w:r>
        <w:t>26b</w:t>
        <w:tab/>
        <w:t>G</w:t>
      </w:r>
    </w:p>
    <w:p>
      <w:r>
        <w:t>27</w:t>
        <w:tab/>
        <w:t>II. Akten \ G. Lehrerbildungsanstalt Friedberg</w:t>
      </w:r>
    </w:p>
    <w:p>
      <w:r>
        <w:t>30</w:t>
        <w:tab/>
        <w:t>Nr. 75</w:t>
      </w:r>
    </w:p>
    <w:p>
      <w:r>
        <w:t>30a</w:t>
        <w:tab/>
        <w:t>075</w:t>
      </w:r>
    </w:p>
    <w:p>
      <w:r>
        <w:t>30z</w:t>
        <w:tab/>
        <w:t>G 52 Nr. 75</w:t>
      </w:r>
    </w:p>
    <w:p>
      <w:r>
        <w:t>31</w:t>
        <w:tab/>
        <w:t>LBA., V 3</w:t>
      </w:r>
    </w:p>
    <w:p>
      <w:r>
        <w:t>33</w:t>
        <w:tab/>
        <w:t>S. 15</w:t>
      </w:r>
    </w:p>
    <w:p>
      <w:r>
        <w:t>40</w:t>
        <w:tab/>
        <w:t>Schriftwechsel betr. s[s[2{Beschaffung von} 1{Lehrbüchern}]s]s</w:t>
      </w:r>
    </w:p>
    <w:p>
      <w:r>
        <w:t>43</w:t>
        <w:tab/>
        <w:t>1943</w:t>
      </w:r>
    </w:p>
    <w:p>
      <w:r>
        <w:br/>
        <w:t>30</w:t>
        <w:tab/>
        <w:t>Nr. 86</w:t>
      </w:r>
    </w:p>
    <w:p>
      <w:r>
        <w:t>30a</w:t>
        <w:tab/>
        <w:t>086</w:t>
      </w:r>
    </w:p>
    <w:p>
      <w:r>
        <w:t>30z</w:t>
        <w:tab/>
        <w:t>G 52 Nr. 86</w:t>
      </w:r>
    </w:p>
    <w:p>
      <w:r>
        <w:t>31</w:t>
        <w:tab/>
        <w:t>LBA., XI 5</w:t>
      </w:r>
    </w:p>
    <w:p>
      <w:r>
        <w:t>33</w:t>
        <w:tab/>
        <w:t>S. 16</w:t>
      </w:r>
    </w:p>
    <w:p>
      <w:r>
        <w:t>40</w:t>
        <w:tab/>
        <w:t>Verfügungen betr. Belieferung der Lehrerbildungsanstalten mit der t["Schriftenreihe zur weltanschaulichen Schulungsarbeit der NSDAP"]t</w:t>
      </w:r>
    </w:p>
    <w:p>
      <w:r>
        <w:t>43</w:t>
        <w:tab/>
        <w:t>1944</w:t>
      </w:r>
    </w:p>
    <w:p>
      <w:r>
        <w:br/>
        <w:t>30</w:t>
        <w:tab/>
        <w:t>Nr. 91</w:t>
      </w:r>
    </w:p>
    <w:p>
      <w:r>
        <w:t>30a</w:t>
        <w:tab/>
        <w:t>091</w:t>
      </w:r>
    </w:p>
    <w:p>
      <w:r>
        <w:t>30z</w:t>
        <w:tab/>
        <w:t>G 52 Nr. 91</w:t>
      </w:r>
    </w:p>
    <w:p>
      <w:r>
        <w:t>31</w:t>
        <w:tab/>
        <w:t>LBA., XIII 5</w:t>
      </w:r>
    </w:p>
    <w:p>
      <w:r>
        <w:t>33</w:t>
        <w:tab/>
        <w:t>S. 17</w:t>
      </w:r>
    </w:p>
    <w:p>
      <w:r>
        <w:t>40</w:t>
        <w:tab/>
        <w:t>Verfügungen betr. s[Bücherei]s der Lehrerbildungsanstalt, Nebentätigkeit der Beamten</w:t>
      </w:r>
    </w:p>
    <w:p>
      <w:r>
        <w:t>41</w:t>
        <w:tab/>
        <w:t>u.a.: Bücher aus den Beständen der s[Gaubücherei]s (s[p[Fronemann]psche Sammlung]s) - Zulassung (der Lehrerbildungsanstalten) zum Deutschen Leihverkehr - Ergänzung der Lehrerbüchereien durch s[2{neuzeitliches} 1{Schrifttum}]s</w:t>
      </w:r>
    </w:p>
    <w:p>
      <w:r>
        <w:t>43</w:t>
        <w:tab/>
        <w:t>1944</w:t>
      </w:r>
    </w:p>
    <w:p/>
    <w:p/>
    <w:p>
      <w:r>
        <w:br/>
        <w:t>20</w:t>
        <w:tab/>
        <w:t>G 53 Landgraf-Ludwig-Gymnasium Gießen</w:t>
      </w:r>
    </w:p>
    <w:p>
      <w:r>
        <w:t>20a</w:t>
        <w:tab/>
        <w:t>080</w:t>
      </w:r>
    </w:p>
    <w:p>
      <w:r>
        <w:t>21</w:t>
        <w:tab/>
        <w:t>Landgraf-Ludwig-Gymnasium Gießen</w:t>
      </w:r>
    </w:p>
    <w:p>
      <w:r>
        <w:t>22</w:t>
        <w:tab/>
        <w:t>G Behörden und Ämter Großherzogtum und Volksstaat Hessen \ G 51 - 55 Kultusverwaltung \ G 53 Schulen, Gymnasien \ #G 53 Landgraf-Ludwig-Gymnasium Gießen</w:t>
      </w:r>
    </w:p>
    <w:p>
      <w:r>
        <w:t>23</w:t>
        <w:tab/>
        <w:t>1732 - 1963</w:t>
      </w:r>
    </w:p>
    <w:p>
      <w:r>
        <w:t>24</w:t>
        <w:tab/>
        <w:t>Findbuch</w:t>
      </w:r>
    </w:p>
    <w:p>
      <w:r>
        <w:t>26</w:t>
        <w:tab/>
        <w:t>&lt; - &gt;</w:t>
      </w:r>
    </w:p>
    <w:p>
      <w:r>
        <w:t>26a</w:t>
        <w:tab/>
        <w:t>14</w:t>
      </w:r>
    </w:p>
    <w:p>
      <w:r>
        <w:t>27</w:t>
        <w:tab/>
        <w:t>1. Das Gymnasium \ 1.4. Inventar und Bibliotheken</w:t>
      </w:r>
    </w:p>
    <w:p>
      <w:r>
        <w:t>30</w:t>
        <w:tab/>
        <w:t>Nr. 79</w:t>
      </w:r>
    </w:p>
    <w:p>
      <w:r>
        <w:t>30a</w:t>
        <w:tab/>
        <w:t>01</w:t>
      </w:r>
    </w:p>
    <w:p>
      <w:r>
        <w:t>30z</w:t>
        <w:tab/>
        <w:t>G 53 Landgraf-Ludwig-Gymnasium Gießen Nr. 79</w:t>
      </w:r>
    </w:p>
    <w:p>
      <w:r>
        <w:t>33</w:t>
        <w:tab/>
        <w:t>S. 4</w:t>
      </w:r>
    </w:p>
    <w:p>
      <w:r>
        <w:t>40</w:t>
        <w:tab/>
        <w:t>s[Lehrerbibliothek]s Band 1</w:t>
      </w:r>
    </w:p>
    <w:p>
      <w:r>
        <w:t>43</w:t>
        <w:tab/>
        <w:t>1848 - 1933</w:t>
      </w:r>
    </w:p>
    <w:p>
      <w:r>
        <w:br/>
        <w:t>30</w:t>
        <w:tab/>
        <w:t>Nr. 77</w:t>
      </w:r>
    </w:p>
    <w:p>
      <w:r>
        <w:t>30a</w:t>
        <w:tab/>
        <w:t>02</w:t>
      </w:r>
    </w:p>
    <w:p>
      <w:r>
        <w:t>30z</w:t>
        <w:tab/>
        <w:t>G 53 Landgraf-Ludwig-Gymnasium Gießen Nr. 77</w:t>
      </w:r>
    </w:p>
    <w:p>
      <w:r>
        <w:t>33</w:t>
        <w:tab/>
        <w:t>S. 4</w:t>
      </w:r>
    </w:p>
    <w:p>
      <w:r>
        <w:t>40</w:t>
        <w:tab/>
        <w:t>s[Lehrerbibliothek]s Band 2</w:t>
      </w:r>
    </w:p>
    <w:p>
      <w:r>
        <w:t>43</w:t>
        <w:tab/>
        <w:t>1876 ; 1912 - 1913</w:t>
      </w:r>
    </w:p>
    <w:p>
      <w:r>
        <w:br/>
        <w:t>30</w:t>
        <w:tab/>
        <w:t>Nr. 481</w:t>
      </w:r>
    </w:p>
    <w:p>
      <w:r>
        <w:t>30a</w:t>
        <w:tab/>
        <w:t>03</w:t>
      </w:r>
    </w:p>
    <w:p>
      <w:r>
        <w:t>30z</w:t>
        <w:tab/>
        <w:t>G 53 Landgraf-Ludwig-Gymnasium Gießen Nr. 481</w:t>
      </w:r>
    </w:p>
    <w:p>
      <w:r>
        <w:t>33</w:t>
        <w:tab/>
        <w:t>S. 5</w:t>
      </w:r>
    </w:p>
    <w:p>
      <w:r>
        <w:t>40</w:t>
        <w:tab/>
        <w:t>s[Schülerbibliothek]s Band 1</w:t>
      </w:r>
    </w:p>
    <w:p>
      <w:r>
        <w:t>43</w:t>
        <w:tab/>
        <w:t>1874 ; 1886 ; 1922 - 1923</w:t>
      </w:r>
    </w:p>
    <w:p>
      <w:r>
        <w:br/>
        <w:t>30</w:t>
        <w:tab/>
        <w:t>Nr. 78</w:t>
      </w:r>
    </w:p>
    <w:p>
      <w:r>
        <w:t>30a</w:t>
        <w:tab/>
        <w:t>04</w:t>
      </w:r>
    </w:p>
    <w:p>
      <w:r>
        <w:t>30z</w:t>
        <w:tab/>
        <w:t>G 53 Landgraf-Ludwig-Gymnasium Gießen Nr. 78</w:t>
      </w:r>
    </w:p>
    <w:p>
      <w:r>
        <w:t>33</w:t>
        <w:tab/>
        <w:t>S. 5</w:t>
      </w:r>
    </w:p>
    <w:p>
      <w:r>
        <w:t>40</w:t>
        <w:tab/>
        <w:t>s[Schülerbibliothek]s Band 2</w:t>
      </w:r>
    </w:p>
    <w:p>
      <w:r>
        <w:t>43</w:t>
        <w:tab/>
        <w:t>1923 - 1929</w:t>
      </w:r>
    </w:p>
    <w:p>
      <w:r>
        <w:br/>
        <w:t>26</w:t>
        <w:tab/>
        <w:t>&lt; - &gt;</w:t>
      </w:r>
    </w:p>
    <w:p>
      <w:r>
        <w:t>26a</w:t>
        <w:tab/>
        <w:t>24</w:t>
      </w:r>
    </w:p>
    <w:p>
      <w:r>
        <w:t>27</w:t>
        <w:tab/>
        <w:t>2. Das Lehrerseminar \ 2.4. Bibliothek</w:t>
      </w:r>
    </w:p>
    <w:p>
      <w:r>
        <w:t>30</w:t>
        <w:tab/>
        <w:t>Nr. 466</w:t>
      </w:r>
    </w:p>
    <w:p>
      <w:r>
        <w:t>30a</w:t>
        <w:tab/>
        <w:t>01</w:t>
      </w:r>
    </w:p>
    <w:p>
      <w:r>
        <w:t>30z</w:t>
        <w:tab/>
        <w:t>G 53 Landgraf-Ludwig-Gymnasium Gießen Nr. 466</w:t>
      </w:r>
    </w:p>
    <w:p>
      <w:r>
        <w:t>33</w:t>
        <w:tab/>
        <w:t>S. 13</w:t>
      </w:r>
    </w:p>
    <w:p>
      <w:r>
        <w:t>40</w:t>
        <w:tab/>
        <w:t>s[Bücherei des pädagogischen Seminars]s</w:t>
      </w:r>
    </w:p>
    <w:p>
      <w:r>
        <w:t>43</w:t>
        <w:tab/>
        <w:t>1927 - 1933</w:t>
      </w:r>
    </w:p>
    <w:p/>
    <w:p/>
    <w:p>
      <w:r>
        <w:br/>
        <w:t>20</w:t>
        <w:tab/>
        <w:t>G 53 Laubach</w:t>
      </w:r>
    </w:p>
    <w:p>
      <w:r>
        <w:t>20a</w:t>
        <w:tab/>
        <w:t>081</w:t>
      </w:r>
    </w:p>
    <w:p>
      <w:r>
        <w:t>21</w:t>
        <w:tab/>
        <w:t>Gymnasium Fridericianum und Realschule Laubach</w:t>
      </w:r>
    </w:p>
    <w:p>
      <w:r>
        <w:t>22</w:t>
        <w:tab/>
        <w:t>G Behörden und Ämter Großherzogtum und Volksstaat Hessen \ G 51 - 55 Kultusverwaltung \ G 53 Schulen, Gymnasien \ #G 53 Gymnasium Laubach</w:t>
      </w:r>
    </w:p>
    <w:p>
      <w:r>
        <w:t>23</w:t>
        <w:tab/>
        <w:t>1874 - 1946</w:t>
      </w:r>
    </w:p>
    <w:p>
      <w:r>
        <w:t>24</w:t>
        <w:tab/>
        <w:t>Findbuch</w:t>
      </w:r>
    </w:p>
    <w:p>
      <w:r>
        <w:t>30</w:t>
        <w:tab/>
        <w:t>Nr. 12</w:t>
      </w:r>
    </w:p>
    <w:p>
      <w:r>
        <w:t>30a</w:t>
        <w:tab/>
        <w:t>012</w:t>
      </w:r>
    </w:p>
    <w:p>
      <w:r>
        <w:t>30z</w:t>
        <w:tab/>
        <w:t>G 53 Laubach Nr. 12</w:t>
      </w:r>
    </w:p>
    <w:p>
      <w:r>
        <w:t>31</w:t>
        <w:tab/>
        <w:t>R., 5, 1-4</w:t>
      </w:r>
    </w:p>
    <w:p>
      <w:r>
        <w:t>33</w:t>
        <w:tab/>
        <w:t>S. 3</w:t>
      </w:r>
    </w:p>
    <w:p>
      <w:r>
        <w:t>40</w:t>
        <w:tab/>
        <w:t>dsgl. betr. s[Lehrbücher]s, Lehrmaterial, Inventar</w:t>
      </w:r>
    </w:p>
    <w:p>
      <w:r>
        <w:t>41</w:t>
        <w:tab/>
        <w:t>u.a.: Klassenlesestoffe (5,1); Lehrbücher (5,3); s[2{Bestellung von} 1{Lehrbüchern}]s (5,4)</w:t>
      </w:r>
    </w:p>
    <w:p>
      <w:r>
        <w:t>43</w:t>
        <w:tab/>
        <w:t>1933 - 1943</w:t>
      </w:r>
    </w:p>
    <w:p>
      <w:r>
        <w:br/>
        <w:t>30</w:t>
        <w:tab/>
        <w:t>Nr. 13</w:t>
      </w:r>
    </w:p>
    <w:p>
      <w:r>
        <w:t>30a</w:t>
        <w:tab/>
        <w:t>013</w:t>
      </w:r>
    </w:p>
    <w:p>
      <w:r>
        <w:t>30z</w:t>
        <w:tab/>
        <w:t>G 53 Laubach Nr. 13</w:t>
      </w:r>
    </w:p>
    <w:p>
      <w:r>
        <w:t>31</w:t>
        <w:tab/>
        <w:t>R., 6, 1-4</w:t>
      </w:r>
    </w:p>
    <w:p>
      <w:r>
        <w:t>33</w:t>
        <w:tab/>
        <w:t>S. 3</w:t>
      </w:r>
    </w:p>
    <w:p>
      <w:r>
        <w:t>40</w:t>
        <w:tab/>
        <w:t>dsgl. betr. s[Lehrer- und Schülerbüchereien]s</w:t>
      </w:r>
    </w:p>
    <w:p>
      <w:r>
        <w:t>41</w:t>
        <w:tab/>
        <w:t>u.a.: s[2{Liste empfehlenswerter} 1{Bücher}]s und Zeitschriften - s[2{Bezug} des "Völkischen Beobachters" sowie anderer 1{NS-Literatur}]s (6,1); Bücher über die "Fremdenlegion" (6,2)</w:t>
      </w:r>
    </w:p>
    <w:p>
      <w:r>
        <w:t>43</w:t>
        <w:tab/>
        <w:t>1933 - 1940</w:t>
      </w:r>
    </w:p>
    <w:p>
      <w:r>
        <w:br/>
        <w:t>30</w:t>
        <w:tab/>
        <w:t>Nr. 34</w:t>
      </w:r>
    </w:p>
    <w:p>
      <w:r>
        <w:t>30a</w:t>
        <w:tab/>
        <w:t>034</w:t>
      </w:r>
    </w:p>
    <w:p>
      <w:r>
        <w:t>30z</w:t>
        <w:tab/>
        <w:t>G 53 Laubach Nr. 34</w:t>
      </w:r>
    </w:p>
    <w:p>
      <w:r>
        <w:t>31</w:t>
        <w:tab/>
        <w:t>G./R., A I d</w:t>
      </w:r>
    </w:p>
    <w:p>
      <w:r>
        <w:t>33</w:t>
        <w:tab/>
        <w:t>S. 9</w:t>
      </w:r>
    </w:p>
    <w:p>
      <w:r>
        <w:t>40</w:t>
        <w:tab/>
        <w:t>Schule und Staat</w:t>
      </w:r>
    </w:p>
    <w:p>
      <w:r>
        <w:t>41</w:t>
        <w:tab/>
        <w:t>u.a.: s[2{Entfernung von} 1{Schriften}]s, "die eine Verherrlichung der Monarchie oder des Krieges oder eine Herabsetzung der Republik enthalten", aus den s[Schulbüchereien]s</w:t>
      </w:r>
    </w:p>
    <w:p>
      <w:r>
        <w:t>43</w:t>
        <w:tab/>
        <w:t>1921 - 1929</w:t>
      </w:r>
    </w:p>
    <w:p>
      <w:r>
        <w:br/>
        <w:t>30</w:t>
        <w:tab/>
        <w:t>Nr. 38</w:t>
      </w:r>
    </w:p>
    <w:p>
      <w:r>
        <w:t>30a</w:t>
        <w:tab/>
        <w:t>038</w:t>
      </w:r>
    </w:p>
    <w:p>
      <w:r>
        <w:t>30z</w:t>
        <w:tab/>
        <w:t>G 53 Laubach Nr. 38</w:t>
      </w:r>
    </w:p>
    <w:p>
      <w:r>
        <w:t>31</w:t>
        <w:tab/>
        <w:t>G.</w:t>
      </w:r>
    </w:p>
    <w:p>
      <w:r>
        <w:t>33</w:t>
        <w:tab/>
        <w:t>S. 9</w:t>
      </w:r>
    </w:p>
    <w:p>
      <w:r>
        <w:t>40</w:t>
        <w:tab/>
        <w:t>Verfgg. des k[Min. d. Innern, Abt. für Schulangelegenheiten]k betr. t["Erinnerungsschrift der höheren Schulen an den Krieg"]t</w:t>
      </w:r>
    </w:p>
    <w:p>
      <w:r>
        <w:t>43</w:t>
        <w:tab/>
        <w:t>1915</w:t>
      </w:r>
    </w:p>
    <w:p>
      <w:r>
        <w:br/>
        <w:t>30</w:t>
        <w:tab/>
        <w:t>Nr. 53</w:t>
      </w:r>
    </w:p>
    <w:p>
      <w:r>
        <w:t>30a</w:t>
        <w:tab/>
        <w:t>053</w:t>
      </w:r>
    </w:p>
    <w:p>
      <w:r>
        <w:t>30z</w:t>
        <w:tab/>
        <w:t>G 53 Laubach Nr. 53</w:t>
      </w:r>
    </w:p>
    <w:p>
      <w:r>
        <w:t>31</w:t>
        <w:tab/>
        <w:t>G.</w:t>
      </w:r>
    </w:p>
    <w:p>
      <w:r>
        <w:t>33</w:t>
        <w:tab/>
        <w:t>S. 12</w:t>
      </w:r>
    </w:p>
    <w:p>
      <w:r>
        <w:t>40</w:t>
        <w:tab/>
        <w:t>Anfragen betr. Schuleinrichtungen</w:t>
      </w:r>
    </w:p>
    <w:p>
      <w:r>
        <w:t>41</w:t>
        <w:tab/>
        <w:t>u.a.: s[2{Einrichtung der} 1{Lehrerbibliothek}]s</w:t>
      </w:r>
    </w:p>
    <w:p>
      <w:r>
        <w:t>43</w:t>
        <w:tab/>
        <w:t>1903 - 1912</w:t>
      </w:r>
    </w:p>
    <w:p>
      <w:r>
        <w:br/>
        <w:t>30</w:t>
        <w:tab/>
        <w:t>Nr. 94</w:t>
      </w:r>
    </w:p>
    <w:p>
      <w:r>
        <w:t>30a</w:t>
        <w:tab/>
        <w:t>094</w:t>
      </w:r>
    </w:p>
    <w:p>
      <w:r>
        <w:t>30z</w:t>
        <w:tab/>
        <w:t>G 53 Laubach Nr. 94</w:t>
      </w:r>
    </w:p>
    <w:p>
      <w:r>
        <w:t>31</w:t>
        <w:tab/>
        <w:t>G., B V. 1</w:t>
      </w:r>
    </w:p>
    <w:p>
      <w:r>
        <w:t>33</w:t>
        <w:tab/>
        <w:t>S. 19</w:t>
      </w:r>
    </w:p>
    <w:p>
      <w:r>
        <w:t>40</w:t>
        <w:tab/>
        <w:t>Bestandsverzeichnisse - Aufstellungen über Inventar und Lehrmittel, s[Bücherverzeichnisse]s</w:t>
      </w:r>
    </w:p>
    <w:p>
      <w:r>
        <w:t>43</w:t>
        <w:tab/>
        <w:t>1900</w:t>
      </w:r>
    </w:p>
    <w:p>
      <w:r>
        <w:t>45</w:t>
        <w:tab/>
        <w:t>Prov.: Gymn. Laubach</w:t>
      </w:r>
    </w:p>
    <w:p>
      <w:r>
        <w:br/>
        <w:t>30</w:t>
        <w:tab/>
        <w:t>Nr. 98</w:t>
      </w:r>
    </w:p>
    <w:p>
      <w:r>
        <w:t>30a</w:t>
        <w:tab/>
        <w:t>098</w:t>
      </w:r>
    </w:p>
    <w:p>
      <w:r>
        <w:t>30z</w:t>
        <w:tab/>
        <w:t>G 53 Laubach Nr. 98</w:t>
      </w:r>
    </w:p>
    <w:p>
      <w:r>
        <w:t>31</w:t>
        <w:tab/>
        <w:t>G./R.</w:t>
      </w:r>
    </w:p>
    <w:p>
      <w:r>
        <w:t>33</w:t>
        <w:tab/>
        <w:t>S. 20</w:t>
      </w:r>
    </w:p>
    <w:p>
      <w:r>
        <w:t>40</w:t>
        <w:tab/>
        <w:t>Verzeichnis der Neuerwerbungen (an Lehrmitteln, Inventar, Verwaltungsgegenständen, Büchern etc.), sachlich geordnet</w:t>
      </w:r>
    </w:p>
    <w:p>
      <w:r>
        <w:t>43</w:t>
        <w:tab/>
        <w:t>1902 - 1932</w:t>
      </w:r>
    </w:p>
    <w:p>
      <w:r>
        <w:br/>
        <w:t>30</w:t>
        <w:tab/>
        <w:t>Nr. 101</w:t>
      </w:r>
    </w:p>
    <w:p>
      <w:r>
        <w:t>30a</w:t>
        <w:tab/>
        <w:t>101</w:t>
      </w:r>
    </w:p>
    <w:p>
      <w:r>
        <w:t>30z</w:t>
        <w:tab/>
        <w:t>G 53 Laubach Nr. 101</w:t>
      </w:r>
    </w:p>
    <w:p>
      <w:r>
        <w:t>31</w:t>
        <w:tab/>
        <w:t>G./R., B V. 3</w:t>
      </w:r>
    </w:p>
    <w:p>
      <w:r>
        <w:t>33</w:t>
        <w:tab/>
        <w:t>S. 20</w:t>
      </w:r>
    </w:p>
    <w:p>
      <w:r>
        <w:t>40</w:t>
        <w:tab/>
        <w:t>Allgemeine Verfgg. betr. s[Lehrbücher]s</w:t>
      </w:r>
    </w:p>
    <w:p>
      <w:r>
        <w:t>43</w:t>
        <w:tab/>
        <w:t>1902 - 1925</w:t>
      </w:r>
    </w:p>
    <w:p>
      <w:r>
        <w:br/>
        <w:t>30</w:t>
        <w:tab/>
        <w:t>Nr. 102</w:t>
      </w:r>
    </w:p>
    <w:p>
      <w:r>
        <w:t>30a</w:t>
        <w:tab/>
        <w:t>102</w:t>
      </w:r>
    </w:p>
    <w:p>
      <w:r>
        <w:t>30z</w:t>
        <w:tab/>
        <w:t>G 53 Laubach Nr. 102</w:t>
      </w:r>
    </w:p>
    <w:p>
      <w:r>
        <w:t>31</w:t>
        <w:tab/>
        <w:t>G./R., B V. 3</w:t>
      </w:r>
    </w:p>
    <w:p>
      <w:r>
        <w:t>33</w:t>
        <w:tab/>
        <w:t>S. 20</w:t>
      </w:r>
    </w:p>
    <w:p>
      <w:r>
        <w:t>40</w:t>
        <w:tab/>
        <w:t>Verfgg. betr. die an der Schule eingeführten s[Lehrbücher]s</w:t>
      </w:r>
    </w:p>
    <w:p>
      <w:r>
        <w:t>42</w:t>
        <w:tab/>
        <w:t>Verzeichnisse der am Gymnasium Fridericianum eingeführten Lehrbücher - s[Verlagsprospekte]s</w:t>
      </w:r>
    </w:p>
    <w:p>
      <w:r>
        <w:t>43</w:t>
        <w:tab/>
        <w:t>1891 - 1946</w:t>
      </w:r>
    </w:p>
    <w:p>
      <w:r>
        <w:br/>
        <w:t>30</w:t>
        <w:tab/>
        <w:t>Nr. 103</w:t>
      </w:r>
    </w:p>
    <w:p>
      <w:r>
        <w:t>30a</w:t>
        <w:tab/>
        <w:t>103</w:t>
      </w:r>
    </w:p>
    <w:p>
      <w:r>
        <w:t>30z</w:t>
        <w:tab/>
        <w:t>G 53 Laubach Nr. 103</w:t>
      </w:r>
    </w:p>
    <w:p>
      <w:r>
        <w:t>31</w:t>
        <w:tab/>
        <w:t>R., B V. 3</w:t>
      </w:r>
    </w:p>
    <w:p>
      <w:r>
        <w:t>33</w:t>
        <w:tab/>
        <w:t>S. 20</w:t>
      </w:r>
    </w:p>
    <w:p>
      <w:r>
        <w:t>40</w:t>
        <w:tab/>
        <w:t>s[2{Verzeichnis der amtlich eingeführten} 1{Lehrbücher}]s</w:t>
      </w:r>
    </w:p>
    <w:p>
      <w:r>
        <w:t>43</w:t>
        <w:tab/>
        <w:t>ca. 1924</w:t>
      </w:r>
    </w:p>
    <w:p>
      <w:r>
        <w:br/>
        <w:t>30</w:t>
        <w:tab/>
        <w:t>Nr. 104</w:t>
      </w:r>
    </w:p>
    <w:p>
      <w:r>
        <w:t>30a</w:t>
        <w:tab/>
        <w:t>104</w:t>
      </w:r>
    </w:p>
    <w:p>
      <w:r>
        <w:t>30z</w:t>
        <w:tab/>
        <w:t>G 53 Laubach Nr. 104</w:t>
      </w:r>
    </w:p>
    <w:p>
      <w:r>
        <w:t>31</w:t>
        <w:tab/>
        <w:t>G./R., B V. 4</w:t>
      </w:r>
    </w:p>
    <w:p>
      <w:r>
        <w:t>33</w:t>
        <w:tab/>
        <w:t>S. 21</w:t>
      </w:r>
    </w:p>
    <w:p>
      <w:r>
        <w:t>40</w:t>
        <w:tab/>
        <w:t>Verfgg. betr. für die Geschäftsführung s[2{zu empfehlende} 1{Bücher}]s</w:t>
      </w:r>
    </w:p>
    <w:p>
      <w:r>
        <w:t>43</w:t>
        <w:tab/>
        <w:t>1907 - 1912 ; 1938</w:t>
      </w:r>
    </w:p>
    <w:p>
      <w:r>
        <w:br/>
        <w:t>30</w:t>
        <w:tab/>
        <w:t>Nr. 105</w:t>
      </w:r>
    </w:p>
    <w:p>
      <w:r>
        <w:t>30a</w:t>
        <w:tab/>
        <w:t>105</w:t>
      </w:r>
    </w:p>
    <w:p>
      <w:r>
        <w:t>30z</w:t>
        <w:tab/>
        <w:t>G 53 Laubach Nr. 105</w:t>
      </w:r>
    </w:p>
    <w:p>
      <w:r>
        <w:t>31</w:t>
        <w:tab/>
        <w:t>G., B V. 4</w:t>
      </w:r>
    </w:p>
    <w:p>
      <w:r>
        <w:t>33</w:t>
        <w:tab/>
        <w:t>S. 21</w:t>
      </w:r>
    </w:p>
    <w:p>
      <w:r>
        <w:t>40</w:t>
        <w:tab/>
        <w:t>Verfgg. betr. s[2{zu empfehlende wissenschaftliche} 1{Werke}]s</w:t>
      </w:r>
    </w:p>
    <w:p>
      <w:r>
        <w:t>43</w:t>
        <w:tab/>
        <w:t>1890 - 1917</w:t>
      </w:r>
    </w:p>
    <w:p>
      <w:r>
        <w:br/>
        <w:t>30</w:t>
        <w:tab/>
        <w:t>Nr. 107</w:t>
      </w:r>
    </w:p>
    <w:p>
      <w:r>
        <w:t>30a</w:t>
        <w:tab/>
        <w:t>107</w:t>
      </w:r>
    </w:p>
    <w:p>
      <w:r>
        <w:t>30z</w:t>
        <w:tab/>
        <w:t>G 53 Laubach Nr. 107</w:t>
      </w:r>
    </w:p>
    <w:p>
      <w:r>
        <w:t>31</w:t>
        <w:tab/>
        <w:t>G./R., B VI. 1-2</w:t>
      </w:r>
    </w:p>
    <w:p>
      <w:r>
        <w:t>33</w:t>
        <w:tab/>
        <w:t>S. 21</w:t>
      </w:r>
    </w:p>
    <w:p>
      <w:r>
        <w:t>40</w:t>
        <w:tab/>
        <w:t>Verfgg. und Berr. betr. s[Lehrer- und Schülerbibliotheken]s</w:t>
      </w:r>
    </w:p>
    <w:p>
      <w:r>
        <w:t>41</w:t>
        <w:tab/>
        <w:t>s[Flugschrift]s des k[hessischen Hauptvereins des Evangelischen Bundes zur Wahrung der deutsch-protestantischen Interessen]k betr. die s[Anfrage der Abg&lt;eordneten&gt;. p[8{v.} 1{Brentano}]p und Genossen über die Schülerbibliotheken der hessischen höheren Lehranstalten]s, März 1899</w:t>
      </w:r>
    </w:p>
    <w:p>
      <w:r>
        <w:t>43</w:t>
        <w:tab/>
        <w:t>1899 - 1923</w:t>
      </w:r>
    </w:p>
    <w:p>
      <w:r>
        <w:br/>
        <w:t>30</w:t>
        <w:tab/>
        <w:t>Nr. 108</w:t>
      </w:r>
    </w:p>
    <w:p>
      <w:r>
        <w:t>30a</w:t>
        <w:tab/>
        <w:t>108</w:t>
      </w:r>
    </w:p>
    <w:p>
      <w:r>
        <w:t>30z</w:t>
        <w:tab/>
        <w:t>G 53 Laubach Nr. 108</w:t>
      </w:r>
    </w:p>
    <w:p>
      <w:r>
        <w:t>31</w:t>
        <w:tab/>
        <w:t>G./R., B VI. 1</w:t>
      </w:r>
    </w:p>
    <w:p>
      <w:r>
        <w:t>33</w:t>
        <w:tab/>
        <w:t>S. 21</w:t>
      </w:r>
    </w:p>
    <w:p>
      <w:r>
        <w:t>40</w:t>
        <w:tab/>
        <w:t>t[Thesaurus linguae latinae]t</w:t>
      </w:r>
    </w:p>
    <w:p>
      <w:r>
        <w:t>41</w:t>
        <w:tab/>
        <w:t>Anschreiben zur Übersendung der einzelnen Faszikel - Abgabe des Werkes an das k[1{Gymnasium} 2{o[Bingen]o}]k auf Verfg. des k[&lt;Hessisches &gt;Landesamtes für Bildungswesen]k</w:t>
      </w:r>
    </w:p>
    <w:p>
      <w:r>
        <w:t>43</w:t>
        <w:tab/>
        <w:t>1900 - 1925</w:t>
      </w:r>
    </w:p>
    <w:p>
      <w:r>
        <w:br/>
        <w:t>30</w:t>
        <w:tab/>
        <w:t>Nr. 109</w:t>
      </w:r>
    </w:p>
    <w:p>
      <w:r>
        <w:t>30a</w:t>
        <w:tab/>
        <w:t>109</w:t>
      </w:r>
    </w:p>
    <w:p>
      <w:r>
        <w:t>30z</w:t>
        <w:tab/>
        <w:t>G 53 Laubach Nr. 109</w:t>
      </w:r>
    </w:p>
    <w:p>
      <w:r>
        <w:t>31</w:t>
        <w:tab/>
        <w:t>G., B VI. 1</w:t>
      </w:r>
    </w:p>
    <w:p>
      <w:r>
        <w:t>33</w:t>
        <w:tab/>
        <w:t>S. 21</w:t>
      </w:r>
    </w:p>
    <w:p>
      <w:r>
        <w:t>40</w:t>
        <w:tab/>
        <w:t>Verfgg. betr. für die musischen Fächer sowie Turnen und Jugendspiele s[2{zu empfehlende} 1{Bücher}]s</w:t>
      </w:r>
    </w:p>
    <w:p>
      <w:r>
        <w:t>43</w:t>
        <w:tab/>
        <w:t>1891 - 1909</w:t>
      </w:r>
    </w:p>
    <w:p>
      <w:r>
        <w:br/>
        <w:t>30</w:t>
        <w:tab/>
        <w:t>Nr. 110</w:t>
      </w:r>
    </w:p>
    <w:p>
      <w:r>
        <w:t>30a</w:t>
        <w:tab/>
        <w:t>110</w:t>
      </w:r>
    </w:p>
    <w:p>
      <w:r>
        <w:t>30z</w:t>
        <w:tab/>
        <w:t>G 53 Laubach Nr. 110</w:t>
      </w:r>
    </w:p>
    <w:p>
      <w:r>
        <w:t>31</w:t>
        <w:tab/>
        <w:t>G., B VI. 1</w:t>
      </w:r>
    </w:p>
    <w:p>
      <w:r>
        <w:t>33</w:t>
        <w:tab/>
        <w:t>S. 21</w:t>
      </w:r>
    </w:p>
    <w:p>
      <w:r>
        <w:t>40</w:t>
        <w:tab/>
        <w:t>Verfgg. betr. s[Bücher und Musikalien für Gesangunterricht]s</w:t>
      </w:r>
    </w:p>
    <w:p>
      <w:r>
        <w:t>43</w:t>
        <w:tab/>
        <w:t>1896 - 1916</w:t>
      </w:r>
    </w:p>
    <w:p>
      <w:r>
        <w:br/>
        <w:t>30</w:t>
        <w:tab/>
        <w:t>Nr. 111</w:t>
      </w:r>
    </w:p>
    <w:p>
      <w:r>
        <w:t>30a</w:t>
        <w:tab/>
        <w:t>111</w:t>
      </w:r>
    </w:p>
    <w:p>
      <w:r>
        <w:t>30z</w:t>
        <w:tab/>
        <w:t>G 53 Laubach Nr. 111</w:t>
      </w:r>
    </w:p>
    <w:p>
      <w:r>
        <w:t>31</w:t>
        <w:tab/>
        <w:t>G., B VI. 1</w:t>
      </w:r>
    </w:p>
    <w:p>
      <w:r>
        <w:t>33</w:t>
        <w:tab/>
        <w:t>S. 22</w:t>
      </w:r>
    </w:p>
    <w:p>
      <w:r>
        <w:t>40</w:t>
        <w:tab/>
        <w:t>Verfgg. betr. s[2{zu empfehlende} 1{Bücher}]s über Gesundheitspflege</w:t>
      </w:r>
    </w:p>
    <w:p>
      <w:r>
        <w:t>43</w:t>
        <w:tab/>
        <w:t>1895 - 1910</w:t>
      </w:r>
    </w:p>
    <w:p>
      <w:r>
        <w:br/>
        <w:t>30</w:t>
        <w:tab/>
        <w:t>Nr. 112</w:t>
      </w:r>
    </w:p>
    <w:p>
      <w:r>
        <w:t>30a</w:t>
        <w:tab/>
        <w:t>112</w:t>
      </w:r>
    </w:p>
    <w:p>
      <w:r>
        <w:t>30z</w:t>
        <w:tab/>
        <w:t>G 53 Laubach Nr. 112</w:t>
      </w:r>
    </w:p>
    <w:p>
      <w:r>
        <w:t>31</w:t>
        <w:tab/>
        <w:t>G.</w:t>
      </w:r>
    </w:p>
    <w:p>
      <w:r>
        <w:t>33</w:t>
        <w:tab/>
        <w:t>S. 22</w:t>
      </w:r>
    </w:p>
    <w:p>
      <w:r>
        <w:t>40</w:t>
        <w:tab/>
        <w:t>Verfgg. betr. s[2{empfehlenswerte} 1{Bücher}]s für s[Lehrer- und Schüler- sowie Schulbibliotheken]s</w:t>
      </w:r>
    </w:p>
    <w:p>
      <w:r>
        <w:t>43</w:t>
        <w:tab/>
        <w:t>1904 - 1917</w:t>
      </w:r>
    </w:p>
    <w:p>
      <w:r>
        <w:br/>
        <w:t>30</w:t>
        <w:tab/>
        <w:t>Nr. 113</w:t>
      </w:r>
    </w:p>
    <w:p>
      <w:r>
        <w:t>30a</w:t>
        <w:tab/>
        <w:t>113</w:t>
      </w:r>
    </w:p>
    <w:p>
      <w:r>
        <w:t>30z</w:t>
        <w:tab/>
        <w:t>G 53 Laubach Nr. 113</w:t>
      </w:r>
    </w:p>
    <w:p>
      <w:r>
        <w:t>31</w:t>
        <w:tab/>
        <w:t>G./R., B VI. 2</w:t>
      </w:r>
    </w:p>
    <w:p>
      <w:r>
        <w:t>33</w:t>
        <w:tab/>
        <w:t>S. 22</w:t>
      </w:r>
    </w:p>
    <w:p>
      <w:r>
        <w:t>40</w:t>
        <w:tab/>
        <w:t>Verfgg. betr. für die s[Lehrer- und Schülerbibliothek]s s[2{zu empfehlende} 1{Bücher}]s</w:t>
      </w:r>
    </w:p>
    <w:p>
      <w:r>
        <w:t>41</w:t>
        <w:tab/>
        <w:t>Liste der ausgeschiedenen s[Bücher nazistischen und militaristischen Inhalts]s</w:t>
      </w:r>
    </w:p>
    <w:p>
      <w:r>
        <w:t>43</w:t>
        <w:tab/>
        <w:t>1917 - 1946</w:t>
      </w:r>
    </w:p>
    <w:p>
      <w:r>
        <w:br/>
        <w:t>30</w:t>
        <w:tab/>
        <w:t>Nr. 114</w:t>
      </w:r>
    </w:p>
    <w:p>
      <w:r>
        <w:t>30a</w:t>
        <w:tab/>
        <w:t>114</w:t>
      </w:r>
    </w:p>
    <w:p>
      <w:r>
        <w:t>30z</w:t>
        <w:tab/>
        <w:t>G 53 Laubach Nr. 114</w:t>
      </w:r>
    </w:p>
    <w:p>
      <w:r>
        <w:t>31</w:t>
        <w:tab/>
        <w:t>G./R., B VI. 1-2</w:t>
      </w:r>
    </w:p>
    <w:p>
      <w:r>
        <w:t>33</w:t>
        <w:tab/>
        <w:t>S. 22</w:t>
      </w:r>
    </w:p>
    <w:p>
      <w:r>
        <w:t>40</w:t>
        <w:tab/>
        <w:t>Schenkungen für s[Lehrer- und Schülerbibliotheken]s</w:t>
      </w:r>
    </w:p>
    <w:p>
      <w:r>
        <w:t>41</w:t>
        <w:tab/>
        <w:t>Verfgg. und Berr. - Schriftverkehr mit s[2{Schenkern von} 1{Büchern}]s u. dgl.</w:t>
      </w:r>
    </w:p>
    <w:p>
      <w:r>
        <w:t>43</w:t>
        <w:tab/>
        <w:t>1894 - 1924</w:t>
      </w:r>
    </w:p>
    <w:p>
      <w:r>
        <w:br/>
        <w:t>30</w:t>
        <w:tab/>
        <w:t>Nr. 117</w:t>
      </w:r>
    </w:p>
    <w:p>
      <w:r>
        <w:t>30a</w:t>
        <w:tab/>
        <w:t>117</w:t>
      </w:r>
    </w:p>
    <w:p>
      <w:r>
        <w:t>30z</w:t>
        <w:tab/>
        <w:t>G 53 Laubach Nr. 117</w:t>
      </w:r>
    </w:p>
    <w:p>
      <w:r>
        <w:t>31</w:t>
        <w:tab/>
        <w:t>G./R., B VI. 4</w:t>
      </w:r>
    </w:p>
    <w:p>
      <w:r>
        <w:t>33</w:t>
        <w:tab/>
        <w:t>S. 22</w:t>
      </w:r>
    </w:p>
    <w:p>
      <w:r>
        <w:t>40</w:t>
        <w:tab/>
        <w:t>Versand der Jahresberichte</w:t>
      </w:r>
    </w:p>
    <w:p>
      <w:r>
        <w:t>41</w:t>
        <w:tab/>
        <w:t>u.a.: Anforderungen der Jahresberichte durch s[Schulbuchverlage]s</w:t>
      </w:r>
    </w:p>
    <w:p>
      <w:r>
        <w:t>43</w:t>
        <w:tab/>
        <w:t>1895 - 1930</w:t>
      </w:r>
    </w:p>
    <w:p>
      <w:r>
        <w:br/>
        <w:t>30</w:t>
        <w:tab/>
        <w:t>Nr. 312</w:t>
      </w:r>
    </w:p>
    <w:p>
      <w:r>
        <w:t>30a</w:t>
        <w:tab/>
        <w:t>312</w:t>
      </w:r>
    </w:p>
    <w:p>
      <w:r>
        <w:t>30z</w:t>
        <w:tab/>
        <w:t>G 53 Laubach Nr. 312</w:t>
      </w:r>
    </w:p>
    <w:p>
      <w:r>
        <w:t>31</w:t>
        <w:tab/>
        <w:t>G./R., D XIX. 3</w:t>
      </w:r>
    </w:p>
    <w:p>
      <w:r>
        <w:t>33</w:t>
        <w:tab/>
        <w:t>S. 51</w:t>
      </w:r>
    </w:p>
    <w:p>
      <w:r>
        <w:t>40</w:t>
        <w:tab/>
        <w:t>Verfgg. betr. s[2{Bekämpfung der} 1{Schundliteratur}]s</w:t>
      </w:r>
    </w:p>
    <w:p>
      <w:r>
        <w:t>41</w:t>
        <w:tab/>
        <w:t>darin: 3 Verzeichnisse von "Schundliteratur" - Verfgg. betr. die französische Fremdenlegion</w:t>
      </w:r>
    </w:p>
    <w:p>
      <w:r>
        <w:t>43</w:t>
        <w:tab/>
        <w:t>1909 - 1925</w:t>
      </w:r>
    </w:p>
    <w:p>
      <w:r>
        <w:br/>
        <w:t>30</w:t>
        <w:tab/>
        <w:t>Nr. 326</w:t>
      </w:r>
    </w:p>
    <w:p>
      <w:r>
        <w:t>30a</w:t>
        <w:tab/>
        <w:t>326</w:t>
      </w:r>
    </w:p>
    <w:p>
      <w:r>
        <w:t>30z</w:t>
        <w:tab/>
        <w:t>G 53 Laubach Nr. 326</w:t>
      </w:r>
    </w:p>
    <w:p>
      <w:r>
        <w:t>31</w:t>
        <w:tab/>
        <w:t>G.</w:t>
      </w:r>
    </w:p>
    <w:p>
      <w:r>
        <w:t>33</w:t>
        <w:tab/>
        <w:t>S. 53</w:t>
      </w:r>
    </w:p>
    <w:p>
      <w:r>
        <w:t>40</w:t>
        <w:tab/>
        <w:t>s[2{Versorgung der Truppen mit} 1{Lektüre}]s</w:t>
      </w:r>
    </w:p>
    <w:p>
      <w:r>
        <w:t>41</w:t>
        <w:tab/>
        <w:t>Schriftverkehr mit dem k[Roten Kreuz]k - Aufstellungen über abgesandte Bücher - Plan der Stadt o[Laubach]o für s[Büchersammlung]s - Dankschreiben ehemaliger Schüler für s[Büchersendungen]s - Anschriften ehemaliger Schüler als Empfänger von Buchsendungen</w:t>
      </w:r>
    </w:p>
    <w:p>
      <w:r>
        <w:t>43</w:t>
        <w:tab/>
        <w:t>1915 - 1917</w:t>
      </w:r>
    </w:p>
    <w:p>
      <w:r>
        <w:br/>
        <w:t>30</w:t>
        <w:tab/>
        <w:t>Nr. 345</w:t>
      </w:r>
    </w:p>
    <w:p>
      <w:r>
        <w:t>30a</w:t>
        <w:tab/>
        <w:t>345</w:t>
      </w:r>
    </w:p>
    <w:p>
      <w:r>
        <w:t>30z</w:t>
        <w:tab/>
        <w:t>G 53 Laubach Nr. 345</w:t>
      </w:r>
    </w:p>
    <w:p>
      <w:r>
        <w:t>31</w:t>
        <w:tab/>
        <w:t>G./R., E XX. 3a</w:t>
      </w:r>
    </w:p>
    <w:p>
      <w:r>
        <w:t>33</w:t>
        <w:tab/>
        <w:t>S. 56</w:t>
      </w:r>
    </w:p>
    <w:p>
      <w:r>
        <w:t>40</w:t>
        <w:tab/>
        <w:t>Verfgg. betr. den evangelischen Religionsunterricht</w:t>
      </w:r>
    </w:p>
    <w:p>
      <w:r>
        <w:t>41</w:t>
        <w:tab/>
        <w:t>u.a.: s[Lehrbücher]s</w:t>
      </w:r>
    </w:p>
    <w:p>
      <w:r>
        <w:t>43</w:t>
        <w:tab/>
        <w:t>1880 - 1933</w:t>
      </w:r>
    </w:p>
    <w:p/>
    <w:p/>
    <w:p>
      <w:r>
        <w:br/>
        <w:t>20</w:t>
        <w:tab/>
        <w:t>H 1</w:t>
      </w:r>
    </w:p>
    <w:p>
      <w:r>
        <w:t>20a</w:t>
        <w:tab/>
        <w:t>082</w:t>
      </w:r>
    </w:p>
    <w:p>
      <w:r>
        <w:t>21</w:t>
        <w:tab/>
        <w:t>Regierungspräsidium Darmstadt</w:t>
      </w:r>
    </w:p>
    <w:p>
      <w:r>
        <w:t>22</w:t>
        <w:tab/>
        <w:t>H Staatsbehörden Land Hessen (seit 1945) \ H 1 - 5 Innere Verwaltung \ #H 1 Regierungspräsidium Darmstadt</w:t>
      </w:r>
    </w:p>
    <w:p>
      <w:r>
        <w:t>23</w:t>
        <w:tab/>
        <w:t>1944 - 1989</w:t>
      </w:r>
    </w:p>
    <w:p>
      <w:r>
        <w:t>24</w:t>
        <w:tab/>
        <w:t>maschinenschriftliche Kartei, Ledoc</w:t>
      </w:r>
    </w:p>
    <w:p>
      <w:r>
        <w:t>26</w:t>
        <w:tab/>
        <w:t>&lt; - &gt;</w:t>
      </w:r>
    </w:p>
    <w:p>
      <w:r>
        <w:t>26a</w:t>
        <w:tab/>
        <w:t>01</w:t>
      </w:r>
    </w:p>
    <w:p>
      <w:r>
        <w:t>27</w:t>
        <w:tab/>
        <w:t>Ledoc</w:t>
      </w:r>
    </w:p>
    <w:p>
      <w:r>
        <w:t>30</w:t>
        <w:tab/>
        <w:t>Nr. 6629</w:t>
      </w:r>
    </w:p>
    <w:p>
      <w:r>
        <w:t>30a</w:t>
        <w:tab/>
        <w:t>01</w:t>
      </w:r>
    </w:p>
    <w:p>
      <w:r>
        <w:t>30z</w:t>
        <w:tab/>
        <w:t>H 1 Nr. 6629</w:t>
      </w:r>
    </w:p>
    <w:p>
      <w:r>
        <w:t>40</w:t>
        <w:tab/>
        <w:t>Verfassungsschutz: Verfassungsfeindliche Organisationen und Bestrebungen</w:t>
      </w:r>
    </w:p>
    <w:p>
      <w:r>
        <w:t>41</w:t>
        <w:tab/>
        <w:t>u.a.: k[Kuratorium zum Schutz unserer Jugend gegen die Vergiftung durch s[Schmutz und Schund]s, Arbeitskreis Ost (Akros)]k</w:t>
      </w:r>
    </w:p>
    <w:p>
      <w:r>
        <w:t>43</w:t>
        <w:tab/>
        <w:t>1950 - 1960</w:t>
      </w:r>
    </w:p>
    <w:p>
      <w:r>
        <w:br/>
        <w:t>30</w:t>
        <w:tab/>
        <w:t>Nr. 6549</w:t>
      </w:r>
    </w:p>
    <w:p>
      <w:r>
        <w:t>30a</w:t>
        <w:tab/>
        <w:t>02</w:t>
      </w:r>
    </w:p>
    <w:p>
      <w:r>
        <w:t>30z</w:t>
        <w:tab/>
        <w:t>H 1 Nr. 6549</w:t>
      </w:r>
    </w:p>
    <w:p>
      <w:r>
        <w:t>40</w:t>
        <w:tab/>
        <w:t>Vorführungen, Werbeveranstaltungen in den Schulen</w:t>
      </w:r>
    </w:p>
    <w:p>
      <w:r>
        <w:t>41</w:t>
        <w:tab/>
        <w:t>u.a.: Verfügungen zum Verbot der Werbung an öffentlichen Schulen (betr. Werbung für s[Buchclubs]s, s[Leseringe]s, Sportvereine, politische Werbung u.a.) und des Vertriebs sog. Nothilfepässe - auch: Aufklärungsbroschüre der k[Bundesprüfstelle für s[2{jugendgefährdende} 1{Schriften}]s]k</w:t>
      </w:r>
    </w:p>
    <w:p>
      <w:r>
        <w:t>43</w:t>
        <w:tab/>
        <w:t>1966 - 1971</w:t>
      </w:r>
    </w:p>
    <w:p/>
    <w:p/>
    <w:p>
      <w:r>
        <w:br/>
        <w:t>20</w:t>
        <w:tab/>
        <w:t>H 2 Büdingen</w:t>
      </w:r>
    </w:p>
    <w:p>
      <w:r>
        <w:t>20a</w:t>
        <w:tab/>
        <w:t>083</w:t>
      </w:r>
    </w:p>
    <w:p>
      <w:r>
        <w:t>21</w:t>
        <w:tab/>
        <w:t>Landratsamt Büdingen</w:t>
      </w:r>
    </w:p>
    <w:p>
      <w:r>
        <w:t>22</w:t>
        <w:tab/>
        <w:t>H Staatsbehörden Land Hessen (seit 1945) \ H 1 - 5 Innere Verwaltung \ H 2 Landkreise \ #H 2 Landkreis Büdingen</w:t>
      </w:r>
    </w:p>
    <w:p>
      <w:r>
        <w:t>23</w:t>
        <w:tab/>
        <w:t>1945 - ca. 1972</w:t>
      </w:r>
    </w:p>
    <w:p>
      <w:r>
        <w:t>24</w:t>
        <w:tab/>
        <w:t>Ausdruck Ledoc</w:t>
      </w:r>
    </w:p>
    <w:p>
      <w:r>
        <w:t>26</w:t>
        <w:tab/>
        <w:t>&lt; - &gt;</w:t>
      </w:r>
    </w:p>
    <w:p>
      <w:r>
        <w:t>26a</w:t>
        <w:tab/>
        <w:t>B</w:t>
      </w:r>
    </w:p>
    <w:p>
      <w:r>
        <w:t>27</w:t>
        <w:tab/>
        <w:t>B. Geschichte, Statistik und Topographie \ B.1. Landesgeschichte</w:t>
      </w:r>
    </w:p>
    <w:p>
      <w:r>
        <w:t>30</w:t>
        <w:tab/>
        <w:t>Nr. 4068</w:t>
      </w:r>
    </w:p>
    <w:p>
      <w:r>
        <w:t>30a</w:t>
        <w:tab/>
        <w:t>01</w:t>
      </w:r>
    </w:p>
    <w:p>
      <w:r>
        <w:t>30z</w:t>
        <w:tab/>
        <w:t>H 2 Büdingen Nr. 4068</w:t>
      </w:r>
    </w:p>
    <w:p>
      <w:r>
        <w:t>40</w:t>
        <w:tab/>
        <w:t>Gesuch des p[4{Prof.} 1{Stengel} zu 6{o[Marburg]o}]p um s[2{Unterstützung beim} 1{Druck}]s der t["Territorialgeschichte des Kreises Büdingen"]t</w:t>
      </w:r>
    </w:p>
    <w:p>
      <w:r>
        <w:t>43</w:t>
        <w:tab/>
        <w:t>1951</w:t>
      </w:r>
    </w:p>
    <w:p>
      <w:r>
        <w:br/>
        <w:t>26</w:t>
        <w:tab/>
        <w:t>&lt; - &gt;</w:t>
      </w:r>
    </w:p>
    <w:p>
      <w:r>
        <w:t>26a</w:t>
        <w:tab/>
        <w:t>D</w:t>
      </w:r>
    </w:p>
    <w:p>
      <w:r>
        <w:t>27</w:t>
        <w:tab/>
        <w:t>D. Staatsverwaltung \ D.1. Sammlung der Gesetze, Verordnungen und Regulative</w:t>
      </w:r>
    </w:p>
    <w:p>
      <w:r>
        <w:t>30</w:t>
        <w:tab/>
        <w:t>Nr. 4062</w:t>
      </w:r>
    </w:p>
    <w:p>
      <w:r>
        <w:t>30a</w:t>
        <w:tab/>
        <w:t>01</w:t>
      </w:r>
    </w:p>
    <w:p>
      <w:r>
        <w:t>30z</w:t>
        <w:tab/>
        <w:t>H 2 Büdingen Nr. 4062</w:t>
      </w:r>
    </w:p>
    <w:p>
      <w:r>
        <w:t>40</w:t>
        <w:tab/>
        <w:t>s[Anschaffung von Gesetzes-Literatur]s</w:t>
      </w:r>
    </w:p>
    <w:p>
      <w:r>
        <w:t>43</w:t>
        <w:tab/>
        <w:t>1945 - 1946</w:t>
      </w:r>
    </w:p>
    <w:p>
      <w:r>
        <w:br/>
        <w:t>30</w:t>
        <w:tab/>
        <w:t>Nr. 4061</w:t>
      </w:r>
    </w:p>
    <w:p>
      <w:r>
        <w:t>30a</w:t>
        <w:tab/>
        <w:t>02</w:t>
      </w:r>
    </w:p>
    <w:p>
      <w:r>
        <w:t>30z</w:t>
        <w:tab/>
        <w:t>H 2 Büdingen Nr. 4061</w:t>
      </w:r>
    </w:p>
    <w:p>
      <w:r>
        <w:t>40</w:t>
        <w:tab/>
        <w:t>s[Anschaffung des Grundgesetzes]s für die Gemeindeverwaltungen</w:t>
      </w:r>
    </w:p>
    <w:p>
      <w:r>
        <w:t>43</w:t>
        <w:tab/>
        <w:t>1951</w:t>
      </w:r>
    </w:p>
    <w:p>
      <w:r>
        <w:br/>
        <w:t>26</w:t>
        <w:tab/>
        <w:t>&lt; - &gt;</w:t>
      </w:r>
    </w:p>
    <w:p>
      <w:r>
        <w:t>26a</w:t>
        <w:tab/>
        <w:t>M</w:t>
      </w:r>
    </w:p>
    <w:p>
      <w:r>
        <w:t>27</w:t>
        <w:tab/>
        <w:t>M. Unterrichtswesen \ M.8. Schulvermögen</w:t>
      </w:r>
    </w:p>
    <w:p>
      <w:r>
        <w:t>30</w:t>
        <w:tab/>
        <w:t>Nr. 4891</w:t>
      </w:r>
    </w:p>
    <w:p>
      <w:r>
        <w:t>30a</w:t>
        <w:tab/>
        <w:t>01</w:t>
      </w:r>
    </w:p>
    <w:p>
      <w:r>
        <w:t>30z</w:t>
        <w:tab/>
        <w:t>H 2 Büdingen Nr. 4891</w:t>
      </w:r>
    </w:p>
    <w:p>
      <w:r>
        <w:t>40</w:t>
        <w:tab/>
        <w:t>Verwaltung der s[Lehrer- und Schülerbüchereien]s</w:t>
      </w:r>
    </w:p>
    <w:p>
      <w:r>
        <w:t>43</w:t>
        <w:tab/>
        <w:t>1945 - 1947</w:t>
      </w:r>
    </w:p>
    <w:p>
      <w:r>
        <w:br/>
        <w:t>26</w:t>
        <w:tab/>
        <w:t>&lt; - &gt;</w:t>
      </w:r>
    </w:p>
    <w:p>
      <w:r>
        <w:t>26a</w:t>
        <w:tab/>
        <w:t>V</w:t>
      </w:r>
    </w:p>
    <w:p>
      <w:r>
        <w:t>27</w:t>
        <w:tab/>
        <w:t xml:space="preserve">V. Handel und Gewerbe \ V.5. Gewerbe \ V. 5. b. </w:t>
      </w:r>
    </w:p>
    <w:p>
      <w:r>
        <w:t>30</w:t>
        <w:tab/>
        <w:t>Nr. 5236</w:t>
      </w:r>
    </w:p>
    <w:p>
      <w:r>
        <w:t>30a</w:t>
        <w:tab/>
        <w:t>01</w:t>
      </w:r>
    </w:p>
    <w:p>
      <w:r>
        <w:t>30z</w:t>
        <w:tab/>
        <w:t>H 2 Büdingen Nr. 5236</w:t>
      </w:r>
    </w:p>
    <w:p>
      <w:r>
        <w:t>40</w:t>
        <w:tab/>
        <w:t>Gesuch der k[1{s[Buchdruckerei]s p[Cloos]p} zu 2{o[Nidda]o}]k auf Wiederzulassung</w:t>
      </w:r>
    </w:p>
    <w:p>
      <w:r>
        <w:t>43</w:t>
        <w:tab/>
        <w:t>1945</w:t>
      </w:r>
    </w:p>
    <w:p/>
    <w:p/>
    <w:p>
      <w:r>
        <w:br/>
        <w:t>20</w:t>
        <w:tab/>
        <w:t>H 2 Erbach</w:t>
      </w:r>
    </w:p>
    <w:p>
      <w:r>
        <w:t>20a</w:t>
        <w:tab/>
        <w:t>084</w:t>
      </w:r>
    </w:p>
    <w:p>
      <w:r>
        <w:t>21</w:t>
        <w:tab/>
        <w:t>Landratsamt Erbach</w:t>
      </w:r>
    </w:p>
    <w:p>
      <w:r>
        <w:t>22</w:t>
        <w:tab/>
        <w:t>H Staatsbehörden Land Hessen (seit 1945) \ H 1 - 5 Innere Verwaltung \ H 2 Landkreise \ #H 2 Landkreis Erbach</w:t>
      </w:r>
    </w:p>
    <w:p>
      <w:r>
        <w:t>23</w:t>
        <w:tab/>
        <w:t>1945 - 1963</w:t>
      </w:r>
    </w:p>
    <w:p>
      <w:r>
        <w:t>24</w:t>
        <w:tab/>
        <w:t>Findkartei</w:t>
      </w:r>
    </w:p>
    <w:p>
      <w:r>
        <w:t>26</w:t>
        <w:tab/>
        <w:t>D</w:t>
      </w:r>
    </w:p>
    <w:p>
      <w:r>
        <w:t>26a</w:t>
        <w:tab/>
        <w:t>D</w:t>
      </w:r>
    </w:p>
    <w:p>
      <w:r>
        <w:t>27</w:t>
        <w:tab/>
        <w:t>D. Staatsverwaltung</w:t>
      </w:r>
    </w:p>
    <w:p>
      <w:r>
        <w:t>30</w:t>
        <w:tab/>
        <w:t>Nr. 10</w:t>
      </w:r>
    </w:p>
    <w:p>
      <w:r>
        <w:t>30a</w:t>
        <w:tab/>
        <w:t>01</w:t>
      </w:r>
    </w:p>
    <w:p>
      <w:r>
        <w:t>30z</w:t>
        <w:tab/>
        <w:t>H 2 Erbach D Nr. 10</w:t>
      </w:r>
    </w:p>
    <w:p>
      <w:r>
        <w:t>40</w:t>
        <w:tab/>
        <w:t>s[Angebot]s zur s[Anschaffung der t["Vorschriftensammlung für die Gemeindeverwaltung"]t]s</w:t>
      </w:r>
    </w:p>
    <w:p>
      <w:r>
        <w:t>43</w:t>
        <w:tab/>
        <w:t>1948</w:t>
      </w:r>
    </w:p>
    <w:p>
      <w:r>
        <w:br/>
        <w:t>30</w:t>
        <w:tab/>
        <w:t>Nr. 20</w:t>
      </w:r>
    </w:p>
    <w:p>
      <w:r>
        <w:t>30a</w:t>
        <w:tab/>
        <w:t>02</w:t>
      </w:r>
    </w:p>
    <w:p>
      <w:r>
        <w:t>30z</w:t>
        <w:tab/>
        <w:t>H 2 Erbach D Nr. 20</w:t>
      </w:r>
    </w:p>
    <w:p>
      <w:r>
        <w:t>40</w:t>
        <w:tab/>
        <w:t>s[2{Wiederaufbau der} durch Terrorangriff zerstörten 1{Bücherei}]s der hess. Landesregierung</w:t>
      </w:r>
    </w:p>
    <w:p>
      <w:r>
        <w:t>43</w:t>
        <w:tab/>
        <w:t>1945</w:t>
      </w:r>
    </w:p>
    <w:p>
      <w:r>
        <w:br/>
        <w:t>26</w:t>
        <w:tab/>
        <w:t>M</w:t>
      </w:r>
    </w:p>
    <w:p>
      <w:r>
        <w:t>26a</w:t>
        <w:tab/>
        <w:t>M</w:t>
      </w:r>
    </w:p>
    <w:p>
      <w:r>
        <w:t>27</w:t>
        <w:tab/>
        <w:t>M. Unterrichtswesen</w:t>
      </w:r>
    </w:p>
    <w:p>
      <w:r>
        <w:t>30</w:t>
        <w:tab/>
        <w:t>Nr. 2</w:t>
      </w:r>
    </w:p>
    <w:p>
      <w:r>
        <w:t>30a</w:t>
        <w:tab/>
        <w:t>01</w:t>
      </w:r>
    </w:p>
    <w:p>
      <w:r>
        <w:t>30z</w:t>
        <w:tab/>
        <w:t>H 2 Erbach M Nr. 2</w:t>
      </w:r>
    </w:p>
    <w:p>
      <w:r>
        <w:t>40</w:t>
        <w:tab/>
        <w:t>s[Beschaffung pädagogischer s[Fachbücher]s]s für außerplanmäßige Lehrkräfte (s[Bücherhilfe]s)</w:t>
      </w:r>
    </w:p>
    <w:p>
      <w:r>
        <w:t>43</w:t>
        <w:tab/>
        <w:t>1952 - 1957</w:t>
      </w:r>
    </w:p>
    <w:p>
      <w:r>
        <w:br/>
        <w:t>30</w:t>
        <w:tab/>
        <w:t>Nr. 3</w:t>
      </w:r>
    </w:p>
    <w:p>
      <w:r>
        <w:t>30a</w:t>
        <w:tab/>
        <w:t>02</w:t>
      </w:r>
    </w:p>
    <w:p>
      <w:r>
        <w:t>30z</w:t>
        <w:tab/>
        <w:t>H 2 Erbach M Nr. 3</w:t>
      </w:r>
    </w:p>
    <w:p>
      <w:r>
        <w:t>40</w:t>
        <w:tab/>
        <w:t>Informationen für Lehrer über: 1. Aufbau der deutschen Schule; 2. Gedankenaustausch zwischen deutscher und amerikanischer Jugend; 3. Menschenführung und Erziehung; 4. Aussprachen über Schulverwaltung und Schulorganisation; 5. s[Heimatliteratur]s</w:t>
      </w:r>
    </w:p>
    <w:p>
      <w:r>
        <w:t>43</w:t>
        <w:tab/>
        <w:t>1946 - 1951</w:t>
      </w:r>
    </w:p>
    <w:p>
      <w:r>
        <w:t>45</w:t>
        <w:tab/>
        <w:t>Prov.: Hessen, Kreisschulrat Erbach</w:t>
      </w:r>
    </w:p>
    <w:p>
      <w:r>
        <w:br/>
        <w:t>30</w:t>
        <w:tab/>
        <w:t>Nr. 363</w:t>
      </w:r>
    </w:p>
    <w:p>
      <w:r>
        <w:t>30a</w:t>
        <w:tab/>
        <w:t>03</w:t>
      </w:r>
    </w:p>
    <w:p>
      <w:r>
        <w:t>30z</w:t>
        <w:tab/>
        <w:t>H 2 Erbach M Nr. 363</w:t>
      </w:r>
    </w:p>
    <w:p>
      <w:r>
        <w:t>40</w:t>
        <w:tab/>
        <w:t>Verwendung von Instrumenten und s[Liederbücher]sn beim Gesangsunterricht in den Schulen</w:t>
      </w:r>
    </w:p>
    <w:p>
      <w:r>
        <w:t>43</w:t>
        <w:tab/>
        <w:t>1934 ; 1949 - 1950</w:t>
      </w:r>
    </w:p>
    <w:p>
      <w:r>
        <w:br/>
        <w:t>30</w:t>
        <w:tab/>
        <w:t>Nr. 369</w:t>
      </w:r>
    </w:p>
    <w:p>
      <w:r>
        <w:t>30a</w:t>
        <w:tab/>
        <w:t>04</w:t>
      </w:r>
    </w:p>
    <w:p>
      <w:r>
        <w:t>30z</w:t>
        <w:tab/>
        <w:t>H 2 Erbach M Nr. 369</w:t>
      </w:r>
    </w:p>
    <w:p>
      <w:r>
        <w:t>40</w:t>
        <w:tab/>
        <w:t>Anschaffung von Lehrmitteln, hier: 6-bändige s[Goetheausgabe]s</w:t>
      </w:r>
    </w:p>
    <w:p>
      <w:r>
        <w:t>43</w:t>
        <w:tab/>
        <w:t>1948</w:t>
      </w:r>
    </w:p>
    <w:p>
      <w:r>
        <w:br/>
        <w:t>26</w:t>
        <w:tab/>
        <w:t>S</w:t>
      </w:r>
    </w:p>
    <w:p>
      <w:r>
        <w:t>26a</w:t>
        <w:tab/>
        <w:t>S</w:t>
      </w:r>
    </w:p>
    <w:p>
      <w:r>
        <w:t>27</w:t>
        <w:tab/>
        <w:t>S. Presse und Buchhandel</w:t>
      </w:r>
    </w:p>
    <w:p>
      <w:r>
        <w:t>30</w:t>
        <w:tab/>
        <w:t>Nr. 1</w:t>
      </w:r>
    </w:p>
    <w:p>
      <w:r>
        <w:t>30a</w:t>
        <w:tab/>
        <w:t>01</w:t>
      </w:r>
    </w:p>
    <w:p>
      <w:r>
        <w:t>30z</w:t>
        <w:tab/>
        <w:t>H 2 Erbach S Nr. 1</w:t>
      </w:r>
    </w:p>
    <w:p>
      <w:r>
        <w:t>40</w:t>
        <w:tab/>
        <w:t>s[s[2{Beschlagnahme} und Einzug von Flugblättern, Plakaten und 1{Broschüren}]s]s</w:t>
      </w:r>
    </w:p>
    <w:p>
      <w:r>
        <w:t>43</w:t>
        <w:tab/>
        <w:t>1945 - 1951</w:t>
      </w:r>
    </w:p>
    <w:p>
      <w:r>
        <w:br/>
        <w:t>30</w:t>
        <w:tab/>
        <w:t>Nr. 2</w:t>
      </w:r>
    </w:p>
    <w:p>
      <w:r>
        <w:t>30a</w:t>
        <w:tab/>
        <w:t>02</w:t>
      </w:r>
    </w:p>
    <w:p>
      <w:r>
        <w:t>30z</w:t>
        <w:tab/>
        <w:t>H 2 Erbach S Nr. 2</w:t>
      </w:r>
    </w:p>
    <w:p>
      <w:r>
        <w:t>40</w:t>
        <w:tab/>
        <w:t>Gesuche um s[Druck- und Vertriebserlaubnis von s[Schriften]s]s, Plakaten und Postkarten</w:t>
      </w:r>
    </w:p>
    <w:p>
      <w:r>
        <w:t>43</w:t>
        <w:tab/>
        <w:t>1945 - 1950</w:t>
      </w:r>
    </w:p>
    <w:p>
      <w:r>
        <w:br/>
        <w:t>26</w:t>
        <w:tab/>
        <w:t>V</w:t>
      </w:r>
    </w:p>
    <w:p>
      <w:r>
        <w:t>26a</w:t>
        <w:tab/>
        <w:t>V</w:t>
      </w:r>
    </w:p>
    <w:p>
      <w:r>
        <w:t>27</w:t>
        <w:tab/>
        <w:t>V. Handel und Gewerbe</w:t>
      </w:r>
    </w:p>
    <w:p>
      <w:r>
        <w:t>30</w:t>
        <w:tab/>
        <w:t>Nr. 3</w:t>
      </w:r>
    </w:p>
    <w:p>
      <w:r>
        <w:t>30a</w:t>
        <w:tab/>
        <w:t>01</w:t>
      </w:r>
    </w:p>
    <w:p>
      <w:r>
        <w:t>30z</w:t>
        <w:tab/>
        <w:t>H 2 Erbach V Nr. 3</w:t>
      </w:r>
    </w:p>
    <w:p>
      <w:r>
        <w:t>40</w:t>
        <w:tab/>
        <w:t>s[Preisüberwachung]s, hier: s[2{Bezug von} Vordrucken und 1{Fachliteratur}]s</w:t>
      </w:r>
    </w:p>
    <w:p>
      <w:r>
        <w:t>43</w:t>
        <w:tab/>
        <w:t>1940 - 1960</w:t>
      </w:r>
    </w:p>
    <w:p>
      <w:r>
        <w:br/>
        <w:t>30</w:t>
        <w:tab/>
        <w:t>Nr. 8</w:t>
      </w:r>
    </w:p>
    <w:p>
      <w:r>
        <w:t>30a</w:t>
        <w:tab/>
        <w:t>02</w:t>
      </w:r>
    </w:p>
    <w:p>
      <w:r>
        <w:t>30z</w:t>
        <w:tab/>
        <w:t>H 2 Erbach V Nr. 8</w:t>
      </w:r>
    </w:p>
    <w:p>
      <w:r>
        <w:t>40</w:t>
        <w:tab/>
        <w:t>s[s[2{Beschaffung von} 1{Literatur}]s]s der Preisbehörde</w:t>
      </w:r>
    </w:p>
    <w:p>
      <w:r>
        <w:t>43</w:t>
        <w:tab/>
        <w:t>1940 - 1943 ; 1946 - 1960</w:t>
      </w:r>
    </w:p>
    <w:p>
      <w:r>
        <w:br/>
        <w:t>30</w:t>
        <w:tab/>
        <w:t>Nr. 100</w:t>
      </w:r>
    </w:p>
    <w:p>
      <w:r>
        <w:t>30a</w:t>
        <w:tab/>
        <w:t>03</w:t>
      </w:r>
    </w:p>
    <w:p>
      <w:r>
        <w:t>30z</w:t>
        <w:tab/>
        <w:t>H 2 Erbach V Nr. 100</w:t>
      </w:r>
    </w:p>
    <w:p>
      <w:r>
        <w:t>40</w:t>
        <w:tab/>
        <w:t>s[Preisüberwachung]s, hier: Presse und s[Schrifttum]s</w:t>
      </w:r>
    </w:p>
    <w:p>
      <w:r>
        <w:t>43</w:t>
        <w:tab/>
        <w:t>1945 - 1947</w:t>
      </w:r>
    </w:p>
    <w:p>
      <w:r>
        <w:br/>
        <w:t>26</w:t>
        <w:tab/>
        <w:t>W</w:t>
      </w:r>
    </w:p>
    <w:p>
      <w:r>
        <w:t>26a</w:t>
        <w:tab/>
        <w:t>W</w:t>
      </w:r>
    </w:p>
    <w:p>
      <w:r>
        <w:t>27</w:t>
        <w:tab/>
        <w:t>W. Soziale Fürsorge</w:t>
      </w:r>
    </w:p>
    <w:p>
      <w:r>
        <w:t>30</w:t>
        <w:tab/>
        <w:t>Nr. 40</w:t>
      </w:r>
    </w:p>
    <w:p>
      <w:r>
        <w:t>30a</w:t>
        <w:tab/>
        <w:t>01</w:t>
      </w:r>
    </w:p>
    <w:p>
      <w:r>
        <w:t>30z</w:t>
        <w:tab/>
        <w:t>H 2 Erbach W Nr. 40</w:t>
      </w:r>
    </w:p>
    <w:p>
      <w:r>
        <w:t>40</w:t>
        <w:tab/>
        <w:t>s[s[2{Anschaffung von} 1{Druckschriften}]s]s und Formularen durch das Kreisfürsorgeamt</w:t>
      </w:r>
    </w:p>
    <w:p>
      <w:r>
        <w:t>43</w:t>
        <w:tab/>
        <w:t>1954 - 1957</w:t>
      </w:r>
    </w:p>
    <w:p>
      <w:r>
        <w:t>45</w:t>
        <w:tab/>
        <w:t>Prov.: Hessen, Kreisfürsorgeamt Erbach</w:t>
      </w:r>
    </w:p>
    <w:p/>
    <w:p/>
    <w:p>
      <w:r>
        <w:br/>
        <w:t>20</w:t>
        <w:tab/>
        <w:t>H 2 Groß-Gerau</w:t>
      </w:r>
    </w:p>
    <w:p>
      <w:r>
        <w:t>20a</w:t>
        <w:tab/>
        <w:t>085</w:t>
      </w:r>
    </w:p>
    <w:p>
      <w:r>
        <w:t>21</w:t>
        <w:tab/>
        <w:t>Landratsamt Groß-Gerau</w:t>
      </w:r>
    </w:p>
    <w:p>
      <w:r>
        <w:t>22</w:t>
        <w:tab/>
        <w:t>H Staatsbehörden Land Hessen (seit 1945) \ H 1 - 5 Innere Verwaltung \ H 2 Landkreise \ #H 2 Landkreis Groß-Gerau</w:t>
      </w:r>
    </w:p>
    <w:p>
      <w:r>
        <w:t>23</w:t>
        <w:tab/>
        <w:t>1945 - 1980</w:t>
      </w:r>
    </w:p>
    <w:p>
      <w:r>
        <w:t>24</w:t>
        <w:tab/>
        <w:t>Findkartei</w:t>
      </w:r>
    </w:p>
    <w:p>
      <w:r>
        <w:t>26</w:t>
        <w:tab/>
        <w:t>M</w:t>
      </w:r>
    </w:p>
    <w:p>
      <w:r>
        <w:t>26a</w:t>
        <w:tab/>
        <w:t>M</w:t>
      </w:r>
    </w:p>
    <w:p>
      <w:r>
        <w:t>27</w:t>
        <w:tab/>
        <w:t>M. Unterrichtswesen</w:t>
      </w:r>
    </w:p>
    <w:p>
      <w:r>
        <w:t>30</w:t>
        <w:tab/>
        <w:t>Nr. 16</w:t>
      </w:r>
    </w:p>
    <w:p>
      <w:r>
        <w:t>30a</w:t>
        <w:tab/>
        <w:t>01</w:t>
      </w:r>
    </w:p>
    <w:p>
      <w:r>
        <w:t>30z</w:t>
        <w:tab/>
        <w:t>H 2 Groß-Gerau M Nr. 16</w:t>
      </w:r>
    </w:p>
    <w:p>
      <w:r>
        <w:t>40</w:t>
        <w:tab/>
        <w:t>Aufgabenzuweisungen an die Lehrer sowie s[s[2{Beschaffung von} Mobilien, 1{Bücher}]sn]s und Lehrmaterialien für die Schulen (Ablage nach Ortsalphabet)</w:t>
      </w:r>
    </w:p>
    <w:p>
      <w:r>
        <w:t>43</w:t>
        <w:tab/>
        <w:t>1964 - 1965</w:t>
      </w:r>
    </w:p>
    <w:p>
      <w:r>
        <w:t>45</w:t>
        <w:tab/>
        <w:t>Prov.: Hessen, Kreisschulamt Groß-Gerau</w:t>
      </w:r>
    </w:p>
    <w:p>
      <w:r>
        <w:br/>
        <w:t>30</w:t>
        <w:tab/>
        <w:t>Nr. 22</w:t>
      </w:r>
    </w:p>
    <w:p>
      <w:r>
        <w:t>30a</w:t>
        <w:tab/>
        <w:t>02</w:t>
      </w:r>
    </w:p>
    <w:p>
      <w:r>
        <w:t>30z</w:t>
        <w:tab/>
        <w:t>H 2 Groß-Gerau M Nr. 22</w:t>
      </w:r>
    </w:p>
    <w:p>
      <w:r>
        <w:t>40</w:t>
        <w:tab/>
        <w:t>Anfertigen von s[2{Aufstellungen über vorhandene} 1{Bücher}]s in den s[Schul- und Volksbüchereien]s auf Anordnung der k[Militär-Regierung&lt;, Britische&gt;]k</w:t>
      </w:r>
    </w:p>
    <w:p>
      <w:r>
        <w:t>43</w:t>
        <w:tab/>
        <w:t>1945 - 1947</w:t>
      </w:r>
    </w:p>
    <w:p>
      <w:r>
        <w:t>45</w:t>
        <w:tab/>
        <w:t>Prov.: Hessen, Kreisschulamt Groß-Gerau</w:t>
      </w:r>
    </w:p>
    <w:p>
      <w:r>
        <w:br/>
        <w:t>30</w:t>
        <w:tab/>
        <w:t>Nr. 28</w:t>
      </w:r>
    </w:p>
    <w:p>
      <w:r>
        <w:t>30a</w:t>
        <w:tab/>
        <w:t>03</w:t>
      </w:r>
    </w:p>
    <w:p>
      <w:r>
        <w:t>30z</w:t>
        <w:tab/>
        <w:t>H 2 Groß-Gerau M Nr. 28</w:t>
      </w:r>
    </w:p>
    <w:p>
      <w:r>
        <w:t>40</w:t>
        <w:tab/>
        <w:t>s[s[2{Anschaffung von} 1{Bücher}]sn]s für Kinder- und Schulkindergärtnerinnen</w:t>
      </w:r>
    </w:p>
    <w:p>
      <w:r>
        <w:t>43</w:t>
        <w:tab/>
        <w:t>1947 - 1953</w:t>
      </w:r>
    </w:p>
    <w:p>
      <w:r>
        <w:t>45</w:t>
        <w:tab/>
        <w:t>Hessen, Kreisschulamt Groß-Gerau</w:t>
      </w:r>
    </w:p>
    <w:p>
      <w:r>
        <w:br/>
        <w:t>30</w:t>
        <w:tab/>
        <w:t>Nr. 866</w:t>
      </w:r>
    </w:p>
    <w:p>
      <w:r>
        <w:t>30a</w:t>
        <w:tab/>
        <w:t>04</w:t>
      </w:r>
    </w:p>
    <w:p>
      <w:r>
        <w:t>30z</w:t>
        <w:tab/>
        <w:t>H 2 Groß-Gerau M Nr. 866</w:t>
      </w:r>
    </w:p>
    <w:p>
      <w:r>
        <w:t>40</w:t>
        <w:tab/>
        <w:t>Verschiedenes</w:t>
      </w:r>
    </w:p>
    <w:p>
      <w:r>
        <w:t>41</w:t>
        <w:tab/>
        <w:t>u.a.: s[2{Begutachtung von} 1{Verlagsveröffentlichungen}]s; s[Vertrieb des t[Hessenkalender]ts]s</w:t>
      </w:r>
    </w:p>
    <w:p>
      <w:r>
        <w:t>43</w:t>
        <w:tab/>
        <w:t>1955</w:t>
      </w:r>
    </w:p>
    <w:p>
      <w:r>
        <w:br/>
        <w:t>30</w:t>
        <w:tab/>
        <w:t>Nr. 884</w:t>
      </w:r>
    </w:p>
    <w:p>
      <w:r>
        <w:t>30a</w:t>
        <w:tab/>
        <w:t>05</w:t>
      </w:r>
    </w:p>
    <w:p>
      <w:r>
        <w:t>30z</w:t>
        <w:tab/>
        <w:t>H 2 Groß-Gerau M Nr. 884</w:t>
      </w:r>
    </w:p>
    <w:p>
      <w:r>
        <w:t>40</w:t>
        <w:tab/>
        <w:t>Leistungsberichte der s[Schülerbüchereien]s</w:t>
      </w:r>
    </w:p>
    <w:p>
      <w:r>
        <w:t>43</w:t>
        <w:tab/>
        <w:t>1954</w:t>
      </w:r>
    </w:p>
    <w:p>
      <w:r>
        <w:br/>
        <w:t>30</w:t>
        <w:tab/>
        <w:t>Nr. 1034</w:t>
      </w:r>
    </w:p>
    <w:p>
      <w:r>
        <w:t>30a</w:t>
        <w:tab/>
        <w:t>06</w:t>
      </w:r>
    </w:p>
    <w:p>
      <w:r>
        <w:t>30z</w:t>
        <w:tab/>
        <w:t>H 2 Groß-Gerau M Nr. 1034</w:t>
      </w:r>
    </w:p>
    <w:p>
      <w:r>
        <w:t>40</w:t>
        <w:tab/>
        <w:t>Lernmittelfreiheit 1962, hier: s[Beschaffung von Textausgaben]s</w:t>
      </w:r>
    </w:p>
    <w:p>
      <w:r>
        <w:t>43</w:t>
        <w:tab/>
        <w:t>1962</w:t>
      </w:r>
    </w:p>
    <w:p>
      <w:r>
        <w:br/>
        <w:t>30</w:t>
        <w:tab/>
        <w:t>Nr. 1045</w:t>
      </w:r>
    </w:p>
    <w:p>
      <w:r>
        <w:t>30a</w:t>
        <w:tab/>
        <w:t>07</w:t>
      </w:r>
    </w:p>
    <w:p>
      <w:r>
        <w:t>30z</w:t>
        <w:tab/>
        <w:t>H 2 Groß-Gerau M Nr. 1045</w:t>
      </w:r>
    </w:p>
    <w:p>
      <w:r>
        <w:t>40</w:t>
        <w:tab/>
        <w:t>Leistungsberichte der s[Volks- und Schülerbüchereien]s</w:t>
      </w:r>
    </w:p>
    <w:p>
      <w:r>
        <w:t>41</w:t>
        <w:tab/>
        <w:t>auch: s[2{Auswahl und Anschaffung von} 1{Bücher}]sn</w:t>
      </w:r>
    </w:p>
    <w:p>
      <w:r>
        <w:t>43</w:t>
        <w:tab/>
        <w:t>1949 - 1955</w:t>
      </w:r>
    </w:p>
    <w:p>
      <w:r>
        <w:br/>
        <w:t>30</w:t>
        <w:tab/>
        <w:t>Nr. 1082</w:t>
      </w:r>
    </w:p>
    <w:p>
      <w:r>
        <w:t>30a</w:t>
        <w:tab/>
        <w:t>08</w:t>
      </w:r>
    </w:p>
    <w:p>
      <w:r>
        <w:t>30z</w:t>
        <w:tab/>
        <w:t>H 2 Groß-Gerau M Nr. 1082</w:t>
      </w:r>
    </w:p>
    <w:p>
      <w:r>
        <w:t>40</w:t>
        <w:tab/>
        <w:t>Angebote über Lernmittel, s[Buchprospekte]s etc.</w:t>
      </w:r>
    </w:p>
    <w:p>
      <w:r>
        <w:t>43</w:t>
        <w:tab/>
        <w:t>1948 - 1953</w:t>
      </w:r>
    </w:p>
    <w:p/>
    <w:p/>
    <w:p>
      <w:r>
        <w:br/>
        <w:t>20</w:t>
        <w:tab/>
        <w:t>H 14 Alsfeld</w:t>
      </w:r>
    </w:p>
    <w:p>
      <w:r>
        <w:t>20a</w:t>
        <w:tab/>
        <w:t>086</w:t>
      </w:r>
    </w:p>
    <w:p>
      <w:r>
        <w:t>21</w:t>
        <w:tab/>
        <w:t>Amtsgericht Alsfeld</w:t>
      </w:r>
    </w:p>
    <w:p>
      <w:r>
        <w:t>22</w:t>
        <w:tab/>
        <w:t>H Staatsbehörden Land Hessen (seit 1945) \ H 12 - 20 Justizverwaltung und Gerichtsbarkeit \ H 14 Amtsgerichte \ #Amtsgericht Alsfeld</w:t>
      </w:r>
    </w:p>
    <w:p>
      <w:r>
        <w:t>23</w:t>
        <w:tab/>
        <w:t>1863 - 1993</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4</w:t>
      </w:r>
    </w:p>
    <w:p>
      <w:r>
        <w:t>30a</w:t>
        <w:tab/>
        <w:t>004</w:t>
      </w:r>
    </w:p>
    <w:p>
      <w:r>
        <w:t>30z</w:t>
        <w:tab/>
        <w:t>H 14 Alsfeld R 4</w:t>
      </w:r>
    </w:p>
    <w:p>
      <w:r>
        <w:t>40</w:t>
        <w:tab/>
        <w:t>k[1{p[2{Helmar} 1{Bünnecke}]p (Reformhaus, s[Buchhandlung]s)} 2{o[Alsfeld]o}]k</w:t>
      </w:r>
    </w:p>
    <w:p>
      <w:r>
        <w:t>43</w:t>
        <w:tab/>
        <w:t>1899 - 1973</w:t>
      </w:r>
    </w:p>
    <w:p>
      <w:r>
        <w:t>45</w:t>
        <w:tab/>
        <w:t>HRA 17; HRA I/122 AG Alsfeld (zunächst); HRA III/231 AG Alsfeld (bis 1968); bis 1964: p[2{Friedrich} 1{Nathes}]p Inhaberin p[2{Gustel} 1{Bünnecke}]p; seit 1964: Inhaber Friedrich Nathes; seit 4.1.1973 in Konkurs</w:t>
      </w:r>
    </w:p>
    <w:p>
      <w:r>
        <w:br/>
        <w:t>30</w:t>
        <w:tab/>
        <w:t>22</w:t>
      </w:r>
    </w:p>
    <w:p>
      <w:r>
        <w:t>30a</w:t>
        <w:tab/>
        <w:t>022</w:t>
      </w:r>
    </w:p>
    <w:p>
      <w:r>
        <w:t>30z</w:t>
        <w:tab/>
        <w:t>H 14 Alsfeld R 22</w:t>
      </w:r>
    </w:p>
    <w:p>
      <w:r>
        <w:t>40</w:t>
        <w:tab/>
        <w:t>k[1{p[2{Wilhelm} 1{Zitzer}]p} (s[Buchbinderei]s, Schreibmaterialien-, Kurzwaren- und Tabakhandel), 2{o[Alsfeld]o}]k</w:t>
      </w:r>
    </w:p>
    <w:p>
      <w:r>
        <w:t>43</w:t>
        <w:tab/>
        <w:t>1891 - 1969</w:t>
      </w:r>
    </w:p>
    <w:p>
      <w:r>
        <w:t>45</w:t>
        <w:tab/>
        <w:t>HRA 14; HR III/58 (zunächst); HRA I/109 (bis 1937); HRA 227 (bis 1968); Inhaber: p[2{Paul} 1{Zitzer}]p</w:t>
      </w:r>
    </w:p>
    <w:p>
      <w:r>
        <w:br/>
        <w:t>30</w:t>
        <w:tab/>
        <w:t>28</w:t>
      </w:r>
    </w:p>
    <w:p>
      <w:r>
        <w:t>30a</w:t>
        <w:tab/>
        <w:t>028</w:t>
      </w:r>
    </w:p>
    <w:p>
      <w:r>
        <w:t>30z</w:t>
        <w:tab/>
        <w:t>H 14 Alsfeld R 28</w:t>
      </w:r>
    </w:p>
    <w:p>
      <w:r>
        <w:t>40</w:t>
        <w:tab/>
        <w:t>k[1{p[2{Georg} 1{Kurtz jun.}]p} (s[Buch&lt;handlung&gt;]s-, Papier- und Schreibwarenhandlung, Zeichenbedarf), 2{o[Alsfeld]o}]k</w:t>
      </w:r>
    </w:p>
    <w:p>
      <w:r>
        <w:t>43</w:t>
        <w:tab/>
        <w:t>1878 ; 1885 - 1977</w:t>
      </w:r>
    </w:p>
    <w:p>
      <w:r>
        <w:t>45</w:t>
        <w:tab/>
        <w:t>HRA 39; HR III/232 (zunächst); HRA 270 (bis 1968); ab 1908: Inhaber: p[7{Familie} 1{Gundrum}]p</w:t>
      </w:r>
    </w:p>
    <w:p>
      <w:r>
        <w:br/>
        <w:t>30</w:t>
        <w:tab/>
        <w:t>34</w:t>
      </w:r>
    </w:p>
    <w:p>
      <w:r>
        <w:t>30a</w:t>
        <w:tab/>
        <w:t>034</w:t>
      </w:r>
    </w:p>
    <w:p>
      <w:r>
        <w:t>30z</w:t>
        <w:tab/>
        <w:t>H 14 Alsfeld R 34</w:t>
      </w:r>
    </w:p>
    <w:p>
      <w:r>
        <w:t>40</w:t>
        <w:tab/>
        <w:t>k[1{p[2{Julius} 1{Cellarius} 7{Witwe}]p, Inhaber: p[2{Gustav} 8{von} 1{Müller}]p (s[Buchhandlung]s)}, 2{o[Alsfeld]o}]k</w:t>
      </w:r>
    </w:p>
    <w:p>
      <w:r>
        <w:t>43</w:t>
        <w:tab/>
        <w:t>1899 - 1952</w:t>
      </w:r>
    </w:p>
    <w:p>
      <w:r>
        <w:t>45</w:t>
        <w:tab/>
        <w:t>HRA III/212; HR IV/50 (zunächst); bis 1912: Inhaberin p[2{Dorothea} 1{Cellarius}]p</w:t>
      </w:r>
    </w:p>
    <w:p>
      <w:r>
        <w:br/>
        <w:t>30</w:t>
        <w:tab/>
        <w:t>46</w:t>
      </w:r>
    </w:p>
    <w:p>
      <w:r>
        <w:t>30a</w:t>
        <w:tab/>
        <w:t>046</w:t>
      </w:r>
    </w:p>
    <w:p>
      <w:r>
        <w:t>30z</w:t>
        <w:tab/>
        <w:t>H 14 Alsfeld R 46</w:t>
      </w:r>
    </w:p>
    <w:p>
      <w:r>
        <w:t>40</w:t>
        <w:tab/>
        <w:t>k[1{s[Literarisches Versandinstitut]s für Kunst und s[2{wissenschaftliches} 1{Schrifttum}]s p[2{Heinrich} 1{Richber}]p}, 2{o[Burg-Gemünden]o}]k</w:t>
      </w:r>
    </w:p>
    <w:p>
      <w:r>
        <w:t>43</w:t>
        <w:tab/>
        <w:t>1953 - 1970</w:t>
      </w:r>
    </w:p>
    <w:p>
      <w:r>
        <w:t>45</w:t>
        <w:tab/>
        <w:t>HRA 180; HRA 110 AG Homberg (bis 1968)</w:t>
      </w:r>
    </w:p>
    <w:p>
      <w:r>
        <w:br/>
        <w:t>30</w:t>
        <w:tab/>
        <w:t>93</w:t>
      </w:r>
    </w:p>
    <w:p>
      <w:r>
        <w:t>30a</w:t>
        <w:tab/>
        <w:t>093</w:t>
      </w:r>
    </w:p>
    <w:p>
      <w:r>
        <w:t>30z</w:t>
        <w:tab/>
        <w:t>H 14 Alsfeld R 93</w:t>
      </w:r>
    </w:p>
    <w:p>
      <w:r>
        <w:t>40</w:t>
        <w:tab/>
        <w:t>k[1{s[Lesezirkel]s Feierabend p[Kalbfleisch]p &amp; p[Fiedler]p}, 2{o[Alsfeld]o}]k</w:t>
      </w:r>
    </w:p>
    <w:p>
      <w:r>
        <w:t>43</w:t>
        <w:tab/>
        <w:t>1953 - 1960</w:t>
      </w:r>
    </w:p>
    <w:p>
      <w:r>
        <w:t>45</w:t>
        <w:tab/>
        <w:t>HRA IV/314</w:t>
      </w:r>
    </w:p>
    <w:p>
      <w:r>
        <w:br/>
        <w:t>30</w:t>
        <w:tab/>
        <w:t>122</w:t>
      </w:r>
    </w:p>
    <w:p>
      <w:r>
        <w:t>30a</w:t>
        <w:tab/>
        <w:t>122</w:t>
      </w:r>
    </w:p>
    <w:p>
      <w:r>
        <w:t>30z</w:t>
        <w:tab/>
        <w:t>H 14 Alsfeld R 122</w:t>
      </w:r>
    </w:p>
    <w:p>
      <w:r>
        <w:t>40</w:t>
        <w:tab/>
        <w:t>k[1{p[2{Kurt} 1{Bünnecke}]p (s[Buch- und Kunsthandlung]s)}, 2{o[Alsfeld]o}]k</w:t>
      </w:r>
    </w:p>
    <w:p>
      <w:r>
        <w:t>43</w:t>
        <w:tab/>
        <w:t>1952 - 1953</w:t>
      </w:r>
    </w:p>
    <w:p>
      <w:r>
        <w:t>45</w:t>
        <w:tab/>
        <w:t>N 1/1952; dabei: Inventur (Buchtitel)</w:t>
      </w:r>
    </w:p>
    <w:p>
      <w:r>
        <w:br/>
        <w:t>30</w:t>
        <w:tab/>
        <w:t>123</w:t>
      </w:r>
    </w:p>
    <w:p>
      <w:r>
        <w:t>30a</w:t>
        <w:tab/>
        <w:t>123</w:t>
      </w:r>
    </w:p>
    <w:p>
      <w:r>
        <w:t>30z</w:t>
        <w:tab/>
        <w:t>H 14 Alsfeld R 123</w:t>
      </w:r>
    </w:p>
    <w:p>
      <w:r>
        <w:t>40</w:t>
        <w:tab/>
        <w:t>k[1{p[2{Kurt} 1{Bünnecke}]p (s[Buchhandlung]s)} 2{o[Alsfeld]o}]k</w:t>
      </w:r>
    </w:p>
    <w:p>
      <w:r>
        <w:t>43</w:t>
        <w:tab/>
        <w:t>1954 - 1958</w:t>
      </w:r>
    </w:p>
    <w:p>
      <w:r>
        <w:t>45</w:t>
        <w:tab/>
        <w:t>N 4/1954</w:t>
      </w:r>
    </w:p>
    <w:p>
      <w:r>
        <w:br/>
        <w:t>30</w:t>
        <w:tab/>
        <w:t>233</w:t>
      </w:r>
    </w:p>
    <w:p>
      <w:r>
        <w:t>30a</w:t>
        <w:tab/>
        <w:t>233</w:t>
      </w:r>
    </w:p>
    <w:p>
      <w:r>
        <w:t>30z</w:t>
        <w:tab/>
        <w:t>H 14 Alsfeld R 233</w:t>
      </w:r>
    </w:p>
    <w:p>
      <w:r>
        <w:t>40</w:t>
        <w:tab/>
        <w:t>k[1{Reformhaus und s[Buchhandlung]s p[2{Helmar} 1{Bünnecke}]p} 2{o[Alsfeld]o}]k</w:t>
      </w:r>
    </w:p>
    <w:p>
      <w:r>
        <w:t>43</w:t>
        <w:tab/>
        <w:t>1972</w:t>
      </w:r>
    </w:p>
    <w:p>
      <w:r>
        <w:t>45</w:t>
        <w:tab/>
        <w:t>N 3/1972</w:t>
      </w:r>
    </w:p>
    <w:p/>
    <w:p/>
    <w:p>
      <w:r>
        <w:br/>
        <w:t>20</w:t>
        <w:tab/>
        <w:t>H 14 Bad Nauheim</w:t>
      </w:r>
    </w:p>
    <w:p>
      <w:r>
        <w:t>20a</w:t>
        <w:tab/>
        <w:t>087</w:t>
      </w:r>
    </w:p>
    <w:p>
      <w:r>
        <w:t>21</w:t>
        <w:tab/>
        <w:t>Amtsgericht Bad Nauheim</w:t>
      </w:r>
    </w:p>
    <w:p>
      <w:r>
        <w:t>22</w:t>
        <w:tab/>
        <w:t>H Staatsbehörden Land Hessen (seit 1945) \ H 12 - 20 Justizverwaltung und Gerichtsbarkeit \ H 14 Amtsgerichte \ #Amtsgericht Bad Nauheim</w:t>
      </w:r>
    </w:p>
    <w:p>
      <w:r>
        <w:t>23</w:t>
        <w:tab/>
        <w:t>1879 - 1971</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31</w:t>
      </w:r>
    </w:p>
    <w:p>
      <w:r>
        <w:t>30a</w:t>
        <w:tab/>
        <w:t>031</w:t>
      </w:r>
    </w:p>
    <w:p>
      <w:r>
        <w:t>30z</w:t>
        <w:tab/>
        <w:t>H 14 Bad Nauheim R 31</w:t>
      </w:r>
    </w:p>
    <w:p>
      <w:r>
        <w:t>40</w:t>
        <w:tab/>
        <w:t>k[1{s[Verlag]s p[2{Hans-Henning} 1{Podsun}]p, Inhaberin: p[2{Dorothea} 1{Huber} 7{verwitwete p[Podzun]p}]p}, 2{o[Bad Nauheim]o}]k</w:t>
      </w:r>
    </w:p>
    <w:p>
      <w:r>
        <w:t>43</w:t>
        <w:tab/>
        <w:t>1966</w:t>
      </w:r>
    </w:p>
    <w:p>
      <w:r>
        <w:t>45</w:t>
        <w:tab/>
        <w:t>HRA 723; HRA 296 AG Friedberg (seit 1966); seit 1966: Dorheim</w:t>
      </w:r>
    </w:p>
    <w:p>
      <w:r>
        <w:br/>
        <w:t>30</w:t>
        <w:tab/>
        <w:t>89</w:t>
      </w:r>
    </w:p>
    <w:p>
      <w:r>
        <w:t>30a</w:t>
        <w:tab/>
        <w:t>089</w:t>
      </w:r>
    </w:p>
    <w:p>
      <w:r>
        <w:t>30z</w:t>
        <w:tab/>
        <w:t>H 14 Bad Nauheim R 89</w:t>
      </w:r>
    </w:p>
    <w:p>
      <w:r>
        <w:t>40</w:t>
        <w:tab/>
        <w:t>k[1{p[2{Albert} 1{Sternberger}]p, Inhaber p[2{Lieselotte} 1{Sternberger}]p (s[Buchhandel]s)}, 2{o[Bad Nauheim]o}]k</w:t>
      </w:r>
    </w:p>
    <w:p>
      <w:r>
        <w:t>43</w:t>
        <w:tab/>
        <w:t>1961</w:t>
      </w:r>
    </w:p>
    <w:p>
      <w:r>
        <w:t>45</w:t>
        <w:tab/>
        <w:t>HRA 542; 1961: Sitzverlegung nach o[Frankfurt/Main]o</w:t>
      </w:r>
    </w:p>
    <w:p>
      <w:r>
        <w:br/>
        <w:t>30</w:t>
        <w:tab/>
        <w:t>90</w:t>
      </w:r>
    </w:p>
    <w:p>
      <w:r>
        <w:t>30a</w:t>
        <w:tab/>
        <w:t>090</w:t>
      </w:r>
    </w:p>
    <w:p>
      <w:r>
        <w:t>30z</w:t>
        <w:tab/>
        <w:t>H 14 Bad Nauheim R 90</w:t>
      </w:r>
    </w:p>
    <w:p>
      <w:r>
        <w:t>40</w:t>
        <w:tab/>
        <w:t>k[1{p[2{Karl} 1{Schneider}]p (Tabakwaren, s[Buchverleih]s, Zeitschriften)}, 2{o[Bad Nauheim]o}]k</w:t>
      </w:r>
    </w:p>
    <w:p>
      <w:r>
        <w:t>43</w:t>
        <w:tab/>
        <w:t>1920 - 1956</w:t>
      </w:r>
    </w:p>
    <w:p>
      <w:r>
        <w:t>45</w:t>
        <w:tab/>
        <w:t>HRA 544; HRA 394 (bis 1938)</w:t>
      </w:r>
    </w:p>
    <w:p/>
    <w:p/>
    <w:p>
      <w:r>
        <w:br/>
        <w:t>20</w:t>
        <w:tab/>
        <w:t>H 14 Bad Vilbel</w:t>
      </w:r>
    </w:p>
    <w:p>
      <w:r>
        <w:t>20a</w:t>
        <w:tab/>
        <w:t>088</w:t>
      </w:r>
    </w:p>
    <w:p>
      <w:r>
        <w:t>21</w:t>
        <w:tab/>
        <w:t>Amtsgericht Bad Vilbel</w:t>
      </w:r>
    </w:p>
    <w:p>
      <w:r>
        <w:t>22</w:t>
        <w:tab/>
        <w:t>H Staatsbehörden Land Hessen (seit 1945) \ H 12 - 20 Justizverwaltung und Gerichtsbarkeit \ H 14 Amtsgerichte \ #Amtsgericht Bad Vilbel</w:t>
      </w:r>
    </w:p>
    <w:p>
      <w:r>
        <w:t>23</w:t>
        <w:tab/>
        <w:t>1863 - 1986</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162/1-2</w:t>
      </w:r>
    </w:p>
    <w:p>
      <w:r>
        <w:t>30a</w:t>
        <w:tab/>
        <w:t>162</w:t>
      </w:r>
    </w:p>
    <w:p>
      <w:r>
        <w:t>30z</w:t>
        <w:tab/>
        <w:t>H 14 Bad Vilbel R 162/1-2</w:t>
      </w:r>
    </w:p>
    <w:p>
      <w:r>
        <w:t>40</w:t>
        <w:tab/>
        <w:t>k[1{s[Buchhandlung]s Zeit und Wort p[Agrell]p KG.}, 2{o[Nieder-Eschbach]o}]k</w:t>
      </w:r>
    </w:p>
    <w:p>
      <w:r>
        <w:t>43</w:t>
        <w:tab/>
        <w:t>1961</w:t>
      </w:r>
    </w:p>
    <w:p>
      <w:r>
        <w:t>45</w:t>
        <w:tab/>
        <w:t>HRA 212; HRA 10707 AG Frankfurt; seit 1961: o[Frankfurt/Main]o</w:t>
      </w:r>
    </w:p>
    <w:p>
      <w:r>
        <w:br/>
        <w:t>30</w:t>
        <w:tab/>
        <w:t>195</w:t>
      </w:r>
    </w:p>
    <w:p>
      <w:r>
        <w:t>30a</w:t>
        <w:tab/>
        <w:t>195</w:t>
      </w:r>
    </w:p>
    <w:p>
      <w:r>
        <w:t>30z</w:t>
        <w:tab/>
        <w:t>H 14 Bad Vilbel R 195</w:t>
      </w:r>
    </w:p>
    <w:p>
      <w:r>
        <w:t>40</w:t>
        <w:tab/>
        <w:t>k[1{s[Buchhandlung]s p[2{Philipp Jakob} 1{Vömel}]p} 2{o[Bad Vilbel]o}]k</w:t>
      </w:r>
    </w:p>
    <w:p>
      <w:r>
        <w:t>43</w:t>
        <w:tab/>
        <w:t xml:space="preserve"> - 1957 ; 1957 - 1974</w:t>
      </w:r>
    </w:p>
    <w:p>
      <w:r>
        <w:t>45</w:t>
        <w:tab/>
        <w:t>HRA 1021; HRA 141 AG Bad Vilbel ; vor 1957 - 1974</w:t>
      </w:r>
    </w:p>
    <w:p>
      <w:r>
        <w:br/>
        <w:t>30</w:t>
        <w:tab/>
        <w:t>294</w:t>
      </w:r>
    </w:p>
    <w:p>
      <w:r>
        <w:t>30a</w:t>
        <w:tab/>
        <w:t>294</w:t>
      </w:r>
    </w:p>
    <w:p>
      <w:r>
        <w:t>30z</w:t>
        <w:tab/>
        <w:t>H 14 Bad Vilbel R 294</w:t>
      </w:r>
    </w:p>
    <w:p>
      <w:r>
        <w:t>40</w:t>
        <w:tab/>
        <w:t>k[1{B.E.S. s[Buchhandlung]s und EDV-Service GmbH} 2{o[Bad Vilbel]o}]k</w:t>
      </w:r>
    </w:p>
    <w:p>
      <w:r>
        <w:t>43</w:t>
        <w:tab/>
        <w:t>1974 - 1977</w:t>
      </w:r>
    </w:p>
    <w:p>
      <w:r>
        <w:t>45</w:t>
        <w:tab/>
        <w:t>HRB 1136</w:t>
      </w:r>
    </w:p>
    <w:p>
      <w:r>
        <w:br/>
        <w:t>30</w:t>
        <w:tab/>
        <w:t>381</w:t>
      </w:r>
    </w:p>
    <w:p>
      <w:r>
        <w:t>30a</w:t>
        <w:tab/>
        <w:t>381</w:t>
      </w:r>
    </w:p>
    <w:p>
      <w:r>
        <w:t>30z</w:t>
        <w:tab/>
        <w:t>H 14 Bad Vilbel R 381</w:t>
      </w:r>
    </w:p>
    <w:p>
      <w:r>
        <w:t>40</w:t>
        <w:tab/>
        <w:t>k[1{p[2{Bruno} 1{Torunski}]p &amp; Sohn} (s[2{Handel mit} Papier- und Schreibwaren, Zeitschriften, 1{Bücher}]sn, Süß- und Tabakwaren, Ansichtskarten, Andenken und s[Leihbibliothek]s), 2{o[Bad Vilbel]o}]k</w:t>
      </w:r>
    </w:p>
    <w:p>
      <w:r>
        <w:t>43</w:t>
        <w:tab/>
        <w:t>1950 - 1983</w:t>
      </w:r>
    </w:p>
    <w:p>
      <w:r>
        <w:t>45</w:t>
        <w:tab/>
        <w:t>HRA 1147; HRA 263 AG Bad Vilbel</w:t>
      </w:r>
    </w:p>
    <w:p/>
    <w:p/>
    <w:p>
      <w:r>
        <w:br/>
        <w:t>20</w:t>
        <w:tab/>
        <w:t>H 14 Bensheim</w:t>
      </w:r>
    </w:p>
    <w:p>
      <w:r>
        <w:t>20a</w:t>
        <w:tab/>
        <w:t>089</w:t>
      </w:r>
    </w:p>
    <w:p>
      <w:r>
        <w:t>21</w:t>
        <w:tab/>
        <w:t>Amtsgericht Bensheim</w:t>
      </w:r>
    </w:p>
    <w:p>
      <w:r>
        <w:t>22</w:t>
        <w:tab/>
        <w:t>H Staatsbehörden Land Hessen (seit 1945) \ H 12 - 20 Justizverwaltung und Gerichtsbarkeit \ H 14 Amtsgerichte \ #Amtsgericht Bensheim</w:t>
      </w:r>
    </w:p>
    <w:p>
      <w:r>
        <w:t>23</w:t>
        <w:tab/>
        <w:t>1863 - 1985</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118</w:t>
      </w:r>
    </w:p>
    <w:p>
      <w:r>
        <w:t>30a</w:t>
        <w:tab/>
        <w:t>118</w:t>
      </w:r>
    </w:p>
    <w:p>
      <w:r>
        <w:t>30z</w:t>
        <w:tab/>
        <w:t>H 14 Bensheim R 118</w:t>
      </w:r>
    </w:p>
    <w:p>
      <w:r>
        <w:t>40</w:t>
        <w:tab/>
        <w:t>k[1{p[2{Rob.} 1{Obst}]p, Inhaber: p[2{Ludwig} 1{Obst}]p (s[Buch- und Schreibmaterialienhandlung]s)}, 2{o[Bensheim]o}]k</w:t>
      </w:r>
    </w:p>
    <w:p>
      <w:r>
        <w:t>43</w:t>
        <w:tab/>
        <w:t>1913 - 1957</w:t>
      </w:r>
    </w:p>
    <w:p>
      <w:r>
        <w:t>45</w:t>
        <w:tab/>
        <w:t>HRA 378; HRA 155 (bis 1938); bis 1950: Rob. Obst</w:t>
      </w:r>
    </w:p>
    <w:p>
      <w:r>
        <w:br/>
        <w:t>30</w:t>
        <w:tab/>
        <w:t>133</w:t>
      </w:r>
    </w:p>
    <w:p>
      <w:r>
        <w:t>30a</w:t>
        <w:tab/>
        <w:t>133</w:t>
      </w:r>
    </w:p>
    <w:p>
      <w:r>
        <w:t>30z</w:t>
        <w:tab/>
        <w:t>H 14 Bensheim R 133</w:t>
      </w:r>
    </w:p>
    <w:p>
      <w:r>
        <w:t>40</w:t>
        <w:tab/>
        <w:t>k[1{p[2{Georg} 1{Allendorf}]p'sche s[Buchdruckerei]s p[2{Gustav} 1{Otto}]p KG}, 2{o[Heppenheim]o}]k</w:t>
      </w:r>
    </w:p>
    <w:p>
      <w:r>
        <w:t>43</w:t>
        <w:tab/>
        <w:t>1899 - 1948</w:t>
      </w:r>
    </w:p>
    <w:p>
      <w:r>
        <w:t>45</w:t>
        <w:tab/>
        <w:t>HRA 425; HR 420 AG Lorsch (zunächst); HRA 195 AG Lorsch (bis 1938)</w:t>
      </w:r>
    </w:p>
    <w:p>
      <w:r>
        <w:br/>
        <w:t>30</w:t>
        <w:tab/>
        <w:t>144</w:t>
      </w:r>
    </w:p>
    <w:p>
      <w:r>
        <w:t>30a</w:t>
        <w:tab/>
        <w:t>144</w:t>
      </w:r>
    </w:p>
    <w:p>
      <w:r>
        <w:t>30z</w:t>
        <w:tab/>
        <w:t>H 14 Bensheim R 144</w:t>
      </w:r>
    </w:p>
    <w:p>
      <w:r>
        <w:t>40</w:t>
        <w:tab/>
        <w:t>k[1{p[2{Max} 1{Teichmann}]p (s[Buch- und Akzidenzdruckerei]s und s[Verlagshandel]s} (Vertrieb der Blätter: Bergsträßer Bote, Auerbacher Anzeiger, Bergsträßer Lokalanzeiger u.a.)), 2{o[Zwingenberg]o}]k</w:t>
      </w:r>
    </w:p>
    <w:p>
      <w:r>
        <w:t>43</w:t>
        <w:tab/>
        <w:t>1905 - 1957</w:t>
      </w:r>
    </w:p>
    <w:p>
      <w:r>
        <w:t>45</w:t>
        <w:tab/>
        <w:t>HRA 441; bis 1934: AG Zwingenberg</w:t>
      </w:r>
    </w:p>
    <w:p>
      <w:r>
        <w:br/>
        <w:t>30</w:t>
        <w:tab/>
        <w:t>160</w:t>
      </w:r>
    </w:p>
    <w:p>
      <w:r>
        <w:t>30a</w:t>
        <w:tab/>
        <w:t>160</w:t>
      </w:r>
    </w:p>
    <w:p>
      <w:r>
        <w:t>30z</w:t>
        <w:tab/>
        <w:t>H 14 Bensheim R 160</w:t>
      </w:r>
    </w:p>
    <w:p>
      <w:r>
        <w:t>40</w:t>
        <w:tab/>
        <w:t>k[1{s[Bücherstube]s p[2{Heinrich} 1{Metzendorf}]p}, 2{o[Bensheim]o}]k</w:t>
      </w:r>
    </w:p>
    <w:p>
      <w:r>
        <w:t>43</w:t>
        <w:tab/>
        <w:t>1926 - 1961</w:t>
      </w:r>
    </w:p>
    <w:p>
      <w:r>
        <w:t>45</w:t>
        <w:tab/>
        <w:t>HRA 493; HRA 246 (bis 1938)</w:t>
      </w:r>
    </w:p>
    <w:p>
      <w:r>
        <w:br/>
        <w:t>30</w:t>
        <w:tab/>
        <w:t>169</w:t>
      </w:r>
    </w:p>
    <w:p>
      <w:r>
        <w:t>30a</w:t>
        <w:tab/>
        <w:t>169</w:t>
      </w:r>
    </w:p>
    <w:p>
      <w:r>
        <w:t>30z</w:t>
        <w:tab/>
        <w:t>H 14 Bensheim R 169</w:t>
      </w:r>
    </w:p>
    <w:p>
      <w:r>
        <w:t>40</w:t>
        <w:tab/>
        <w:t>k[1{p[2{August} 1{Fischer}]p (s[Buchbinderei]s)}, 2{o[Bensheim]o}]k</w:t>
      </w:r>
    </w:p>
    <w:p>
      <w:r>
        <w:t>43</w:t>
        <w:tab/>
        <w:t>1898 - 1963</w:t>
      </w:r>
    </w:p>
    <w:p>
      <w:r>
        <w:t>45</w:t>
        <w:tab/>
        <w:t>HRA 365; HRA 69 AG Bensheim (bis 1938)</w:t>
      </w:r>
    </w:p>
    <w:p/>
    <w:p/>
    <w:p>
      <w:r>
        <w:br/>
        <w:t>20</w:t>
        <w:tab/>
        <w:t>H 14 Büdingen</w:t>
      </w:r>
    </w:p>
    <w:p>
      <w:r>
        <w:t>20a</w:t>
        <w:tab/>
        <w:t>090</w:t>
      </w:r>
    </w:p>
    <w:p>
      <w:r>
        <w:t>21</w:t>
        <w:tab/>
        <w:t>Amtsgericht Büdingen</w:t>
      </w:r>
    </w:p>
    <w:p>
      <w:r>
        <w:t>22</w:t>
        <w:tab/>
        <w:t>H Staatsbehörden Land Hessen (seit 1945) \ H 12 - 20 Justizverwaltung und Gerichtsbarkeit \ H 14 Amtsgerichte \ #Amtsgericht Büdingen</w:t>
      </w:r>
    </w:p>
    <w:p>
      <w:r>
        <w:t>23</w:t>
        <w:tab/>
        <w:t>1863 - 1990</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36</w:t>
      </w:r>
    </w:p>
    <w:p>
      <w:r>
        <w:t>30a</w:t>
        <w:tab/>
        <w:t>036</w:t>
      </w:r>
    </w:p>
    <w:p>
      <w:r>
        <w:t>30z</w:t>
        <w:tab/>
        <w:t>H 14 Büdingen R 36</w:t>
      </w:r>
    </w:p>
    <w:p>
      <w:r>
        <w:t>40</w:t>
        <w:tab/>
        <w:t>k[1{p[2{Heinrich} 1{Schwab}]p Lebensweiser-s[Verlag]s und Druckerei}, 2{o[Gettenbach]o}]k</w:t>
      </w:r>
    </w:p>
    <w:p>
      <w:r>
        <w:t>43</w:t>
        <w:tab/>
        <w:t>1967</w:t>
      </w:r>
    </w:p>
    <w:p>
      <w:r>
        <w:t>45</w:t>
        <w:tab/>
        <w:t>HRA 213; HRA III/223 AG Schopfheim (seit 1967); 1967: Sitz in o[Schopfheim/Baden]o; Änderung in Firma k[Heinrich Schwab Verlag]k</w:t>
      </w:r>
    </w:p>
    <w:p>
      <w:r>
        <w:br/>
        <w:t>30</w:t>
        <w:tab/>
        <w:t>58</w:t>
      </w:r>
    </w:p>
    <w:p>
      <w:r>
        <w:t>30a</w:t>
        <w:tab/>
        <w:t>058</w:t>
      </w:r>
    </w:p>
    <w:p>
      <w:r>
        <w:t>30z</w:t>
        <w:tab/>
        <w:t>H 14 Büdingen R 58</w:t>
      </w:r>
    </w:p>
    <w:p>
      <w:r>
        <w:t>40</w:t>
        <w:tab/>
        <w:t>k[1{s[Verlag]s Welt und Wissen, Inhaber: p[2{Heinrich} 1{Schwab}]p}, 2{o[Hain-Gründau]o}]k</w:t>
      </w:r>
    </w:p>
    <w:p>
      <w:r>
        <w:t>43</w:t>
        <w:tab/>
        <w:t>1956 - 1962</w:t>
      </w:r>
    </w:p>
    <w:p>
      <w:r>
        <w:t>45</w:t>
        <w:tab/>
        <w:t>HRA 320</w:t>
      </w:r>
    </w:p>
    <w:p>
      <w:r>
        <w:br/>
        <w:t>30</w:t>
        <w:tab/>
        <w:t>210</w:t>
      </w:r>
    </w:p>
    <w:p>
      <w:r>
        <w:t>30a</w:t>
        <w:tab/>
        <w:t>210</w:t>
      </w:r>
    </w:p>
    <w:p>
      <w:r>
        <w:t>30z</w:t>
        <w:tab/>
        <w:t>H 14 Büdingen R 210</w:t>
      </w:r>
    </w:p>
    <w:p>
      <w:r>
        <w:t>40</w:t>
        <w:tab/>
        <w:t>k[1{p[Eberling]psche s[Buchhandlung]s, Inhaber: p[2{Anna}1{&lt;Bernhardt&gt;}]p und p[2{Grete} 1{Bernhardt}]p}, 2{o[Büdingen]o}]k</w:t>
      </w:r>
    </w:p>
    <w:p>
      <w:r>
        <w:t>43</w:t>
        <w:tab/>
        <w:t>1916 - 1982</w:t>
      </w:r>
    </w:p>
    <w:p>
      <w:r>
        <w:t>45</w:t>
        <w:tab/>
        <w:t>HRA 531; HRA 531 (bis 1938); HRA 205 (bis 1968); bis 1978: Eberlingsche Buchhandlung</w:t>
      </w:r>
    </w:p>
    <w:p>
      <w:r>
        <w:br/>
        <w:t>30</w:t>
        <w:tab/>
        <w:t>352</w:t>
      </w:r>
    </w:p>
    <w:p>
      <w:r>
        <w:t>30a</w:t>
        <w:tab/>
        <w:t>352</w:t>
      </w:r>
    </w:p>
    <w:p>
      <w:r>
        <w:t>30z</w:t>
        <w:tab/>
        <w:t>H 14 Büdingen R 352</w:t>
      </w:r>
    </w:p>
    <w:p>
      <w:r>
        <w:t>40</w:t>
        <w:tab/>
        <w:t>k[1{p[2{Margot} 1{Kratz}]p} (s[2{Handel mit} Schreibwaren, 1{Bücher}]sn, Zeitschriften, Autozubehör, Tabakwaren und Elektroartikeln), 2{o[Ortenberg]o}]k</w:t>
      </w:r>
    </w:p>
    <w:p>
      <w:r>
        <w:t>43</w:t>
        <w:tab/>
        <w:t>1979 - 1981</w:t>
      </w:r>
    </w:p>
    <w:p>
      <w:r>
        <w:t>45</w:t>
        <w:tab/>
        <w:t>HRA 921</w:t>
      </w:r>
    </w:p>
    <w:p/>
    <w:p/>
    <w:p>
      <w:r>
        <w:br/>
        <w:t>20</w:t>
        <w:tab/>
        <w:t>H 14 Butzbach</w:t>
      </w:r>
    </w:p>
    <w:p>
      <w:r>
        <w:t>20a</w:t>
        <w:tab/>
        <w:t>091</w:t>
      </w:r>
    </w:p>
    <w:p>
      <w:r>
        <w:t>21</w:t>
        <w:tab/>
        <w:t>Amtsgericht Butzbach</w:t>
      </w:r>
    </w:p>
    <w:p>
      <w:r>
        <w:t>22</w:t>
        <w:tab/>
        <w:t>H Staatsbehörden Land Hessen (seit 1945) \ H 12 - 20 Justizverwaltung und Gerichtsbarkeit \ H 14 Amtsgerichte \ #Amtsgericht Butzbach</w:t>
      </w:r>
    </w:p>
    <w:p>
      <w:r>
        <w:t>23</w:t>
        <w:tab/>
        <w:t>1863 - 1988</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19</w:t>
      </w:r>
    </w:p>
    <w:p>
      <w:r>
        <w:t>30a</w:t>
        <w:tab/>
        <w:t>019</w:t>
      </w:r>
    </w:p>
    <w:p>
      <w:r>
        <w:t>30z</w:t>
        <w:tab/>
        <w:t>H 14 Butzbach R 19</w:t>
      </w:r>
    </w:p>
    <w:p>
      <w:r>
        <w:t>40</w:t>
        <w:tab/>
        <w:t>k[1{p[2{Rudi} 1{Matthäus}]p (s[Buch&lt;handel&gt;]s-, Papier- und Schreibwarenhandel)}, 2{o[Butzbach]o}]k</w:t>
      </w:r>
    </w:p>
    <w:p>
      <w:r>
        <w:t>43</w:t>
        <w:tab/>
        <w:t>1922 - 1953</w:t>
      </w:r>
    </w:p>
    <w:p>
      <w:r>
        <w:t>45</w:t>
        <w:tab/>
        <w:t>HRA 268; Geschäft wurde seit 1941 nicht mehr betrieben</w:t>
      </w:r>
    </w:p>
    <w:p>
      <w:r>
        <w:br/>
        <w:t>30</w:t>
        <w:tab/>
        <w:t>32</w:t>
      </w:r>
    </w:p>
    <w:p>
      <w:r>
        <w:t>30a</w:t>
        <w:tab/>
        <w:t>032</w:t>
      </w:r>
    </w:p>
    <w:p>
      <w:r>
        <w:t>30z</w:t>
        <w:tab/>
        <w:t>H 14 Butzbach R 32</w:t>
      </w:r>
    </w:p>
    <w:p>
      <w:r>
        <w:t>40</w:t>
        <w:tab/>
        <w:t>k[1{Bürobedarf und s[Buchhandlung]s p[2{W.} 1{Weickardt}]p, Nachfolger, Inhaber: p[2{Elisabeth} 1{Weickardt}]p} 2{o[Butzbach]o}]k</w:t>
      </w:r>
    </w:p>
    <w:p>
      <w:r>
        <w:t>43</w:t>
        <w:tab/>
        <w:t>1874 ; 1903 - 1968</w:t>
      </w:r>
    </w:p>
    <w:p>
      <w:r>
        <w:t>45</w:t>
        <w:tab/>
        <w:t>HRA 200; Firma besteht seit 1868</w:t>
      </w:r>
    </w:p>
    <w:p/>
    <w:p/>
    <w:p>
      <w:r>
        <w:br/>
        <w:t>20</w:t>
        <w:tab/>
        <w:t>H 14 Darmstadt</w:t>
      </w:r>
    </w:p>
    <w:p>
      <w:r>
        <w:t>20a</w:t>
        <w:tab/>
        <w:t>092</w:t>
      </w:r>
    </w:p>
    <w:p>
      <w:r>
        <w:t>21</w:t>
        <w:tab/>
        <w:t>Amtsgericht Darmstadt</w:t>
      </w:r>
    </w:p>
    <w:p>
      <w:r>
        <w:t>22</w:t>
        <w:tab/>
        <w:t>H Staatsbehörden Land Hessen (seit 1945) \ H 12 - 20 Justizverwaltung und Gerichtsbarkeit \ H 14 Amtsgerichte \ #Amtsgericht Darmstadt</w:t>
      </w:r>
    </w:p>
    <w:p>
      <w:r>
        <w:t>23</w:t>
        <w:tab/>
        <w:t>1851 - 1993</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21</w:t>
      </w:r>
    </w:p>
    <w:p>
      <w:r>
        <w:t>30a</w:t>
        <w:tab/>
        <w:t>0021</w:t>
      </w:r>
    </w:p>
    <w:p>
      <w:r>
        <w:t>30z</w:t>
        <w:tab/>
        <w:t>H 14 Darmstadt R 21</w:t>
      </w:r>
    </w:p>
    <w:p>
      <w:r>
        <w:t>40</w:t>
        <w:tab/>
        <w:t>k[1{s[2{Wissenschaftliche} 1{Buchgesellschaft}]s} (s[2{Rekonstruktion des durch Kriegseinwirkung zerstörten deutschen geistigen und wissenschaftlichen} 1{Schrifttum}]ss und s[2{Förderung des Erscheinens wissenschaftlicher} 1{Werke}]s), 2{o[Darmstadt]o}]k / vorher o[Tübingen]o (bis 1953)</w:t>
      </w:r>
    </w:p>
    <w:p>
      <w:r>
        <w:t>43</w:t>
        <w:tab/>
        <w:t>1949 - 1957</w:t>
      </w:r>
    </w:p>
    <w:p>
      <w:r>
        <w:t>45</w:t>
        <w:tab/>
        <w:t>VR 238; VR 193 AG Tübingen (bis 1953); bis 1955: k[s[2{Wissenschaftliche} 1{Buchgemeinschaft}]s]k; 1957: Löschung, da Rechtsfähigkeit als wirtschaftliche Vereinigung verliehen; vgl. StAnz 1956, S. 965</w:t>
      </w:r>
    </w:p>
    <w:p>
      <w:r>
        <w:br/>
        <w:t>30</w:t>
        <w:tab/>
        <w:t>66</w:t>
      </w:r>
    </w:p>
    <w:p>
      <w:r>
        <w:t>30a</w:t>
        <w:tab/>
        <w:t>0066</w:t>
      </w:r>
    </w:p>
    <w:p>
      <w:r>
        <w:t>30z</w:t>
        <w:tab/>
        <w:t>H 14 Darmstadt R 66</w:t>
      </w:r>
    </w:p>
    <w:p>
      <w:r>
        <w:t>40</w:t>
        <w:tab/>
        <w:t>k[1{p[2{Albert} 1{Merikofer}]p &amp; Co. KG} (s[Verlagsgeschäft]s, Herausgabe des "Evangelischen Kirchenboten für Hessen"), 2{o[Darmstadt]o}]k</w:t>
      </w:r>
    </w:p>
    <w:p>
      <w:r>
        <w:t>43</w:t>
        <w:tab/>
        <w:t>1940 - 1945</w:t>
      </w:r>
    </w:p>
    <w:p>
      <w:r>
        <w:t>45</w:t>
        <w:tab/>
        <w:t>HRA 48n; HRA 2877 AG Darmstadt (bis 1944); 1945: Wiederherstellung des Handelsregisters</w:t>
      </w:r>
    </w:p>
    <w:p>
      <w:r>
        <w:br/>
        <w:t>30</w:t>
        <w:tab/>
        <w:t>69</w:t>
      </w:r>
    </w:p>
    <w:p>
      <w:r>
        <w:t>30a</w:t>
        <w:tab/>
        <w:t>0069</w:t>
      </w:r>
    </w:p>
    <w:p>
      <w:r>
        <w:t>30z</w:t>
        <w:tab/>
        <w:t>H 14 Darmstadt R 69</w:t>
      </w:r>
    </w:p>
    <w:p>
      <w:r>
        <w:t>40</w:t>
        <w:tab/>
        <w:t>k[1{p[2{Carl} 1{Köhler}]p s[Buchhandlung]s}, Inhaber: p[2{Hans W.} 1{Heger}]p, 2{o[Darmstadt]o}]k</w:t>
      </w:r>
    </w:p>
    <w:p>
      <w:r>
        <w:t>43</w:t>
        <w:tab/>
        <w:t>1939 ; 1945 - 1949</w:t>
      </w:r>
    </w:p>
    <w:p>
      <w:r>
        <w:t>45</w:t>
        <w:tab/>
        <w:t>HRA 61n; bis 1945: Firma Carl Köhler Buchhandlung oHG; 1945: Firma Carl Köhler Buchhandlung, Inhaberin: p[2{Lisbeth} 1{Carius}]p</w:t>
      </w:r>
    </w:p>
    <w:p>
      <w:r>
        <w:br/>
        <w:t>30</w:t>
        <w:tab/>
        <w:t>95</w:t>
      </w:r>
    </w:p>
    <w:p>
      <w:r>
        <w:t>30a</w:t>
        <w:tab/>
        <w:t>0095</w:t>
      </w:r>
    </w:p>
    <w:p>
      <w:r>
        <w:t>30z</w:t>
        <w:tab/>
        <w:t>H 14 Darmstadt R 95</w:t>
      </w:r>
    </w:p>
    <w:p>
      <w:r>
        <w:t>40</w:t>
        <w:tab/>
        <w:t>k[1{Darmstädter Presse- und s[Buchvertrieb]s}, Inhaber: p[2{Franz} 1{Böing}]p, 2{o[Darmstadt]o}]k</w:t>
      </w:r>
    </w:p>
    <w:p>
      <w:r>
        <w:t>43</w:t>
        <w:tab/>
        <w:t>1946 - 1950</w:t>
      </w:r>
    </w:p>
    <w:p>
      <w:r>
        <w:t>45</w:t>
        <w:tab/>
        <w:t>HRA 134n</w:t>
      </w:r>
    </w:p>
    <w:p>
      <w:r>
        <w:br/>
        <w:t>30</w:t>
        <w:tab/>
        <w:t>134</w:t>
      </w:r>
    </w:p>
    <w:p>
      <w:r>
        <w:t>30a</w:t>
        <w:tab/>
        <w:t>0134</w:t>
      </w:r>
    </w:p>
    <w:p>
      <w:r>
        <w:t>30z</w:t>
        <w:tab/>
        <w:t>H 14 Darmstadt R 134</w:t>
      </w:r>
    </w:p>
    <w:p>
      <w:r>
        <w:t>40</w:t>
        <w:tab/>
        <w:t>k[1{s[Bücherbude]s p[2{Rosl} 1{Kämmer}]p}, 2{o[Darmstadt-Arheilgen]o}]k</w:t>
      </w:r>
    </w:p>
    <w:p>
      <w:r>
        <w:t>43</w:t>
        <w:tab/>
        <w:t>1946 - 1950</w:t>
      </w:r>
    </w:p>
    <w:p>
      <w:r>
        <w:t>45</w:t>
        <w:tab/>
        <w:t>HRA 260n</w:t>
      </w:r>
    </w:p>
    <w:p>
      <w:r>
        <w:br/>
        <w:t>30</w:t>
        <w:tab/>
        <w:t>160</w:t>
      </w:r>
    </w:p>
    <w:p>
      <w:r>
        <w:t>30a</w:t>
        <w:tab/>
        <w:t>0160</w:t>
      </w:r>
    </w:p>
    <w:p>
      <w:r>
        <w:t>30z</w:t>
        <w:tab/>
        <w:t>H 14 Darmstadt R 160</w:t>
      </w:r>
    </w:p>
    <w:p>
      <w:r>
        <w:t>40</w:t>
        <w:tab/>
        <w:t>k[1{p[2{Hans W.} 1{Heger}]p s[Buchhandlung]s} (Handel mit Büchern, Kunst und s[Antiquariat]s), 2{o[Darmstadt]o}]k</w:t>
      </w:r>
    </w:p>
    <w:p>
      <w:r>
        <w:t>43</w:t>
        <w:tab/>
        <w:t>1947 - 1949</w:t>
      </w:r>
    </w:p>
    <w:p>
      <w:r>
        <w:t>45</w:t>
        <w:tab/>
        <w:t>HRA 336n</w:t>
      </w:r>
    </w:p>
    <w:p>
      <w:r>
        <w:br/>
        <w:t>30</w:t>
        <w:tab/>
        <w:t>166</w:t>
      </w:r>
    </w:p>
    <w:p>
      <w:r>
        <w:t>30a</w:t>
        <w:tab/>
        <w:t>0166</w:t>
      </w:r>
    </w:p>
    <w:p>
      <w:r>
        <w:t>30z</w:t>
        <w:tab/>
        <w:t>H 14 Darmstadt R 166</w:t>
      </w:r>
    </w:p>
    <w:p>
      <w:r>
        <w:t>40</w:t>
        <w:tab/>
        <w:t>k[1{C. F. Winter'sche s[Buchdruckerei]s (s[Universitätsbücherei]s, s[Verlag]s und Druckerei)}, 2{o[Darmstadt]o}]k</w:t>
      </w:r>
    </w:p>
    <w:p>
      <w:r>
        <w:t>43</w:t>
        <w:tab/>
        <w:t>1867 ; 1947 - 1950</w:t>
      </w:r>
    </w:p>
    <w:p>
      <w:r>
        <w:t>45</w:t>
        <w:tab/>
        <w:t>HRA 348n; bis 1947: Firma k[p[2{Carl Fritz} 1{Winter}]p, Verlag]k</w:t>
      </w:r>
    </w:p>
    <w:p>
      <w:r>
        <w:br/>
        <w:t>30</w:t>
        <w:tab/>
        <w:t>193</w:t>
      </w:r>
    </w:p>
    <w:p>
      <w:r>
        <w:t>30a</w:t>
        <w:tab/>
        <w:t>0193</w:t>
      </w:r>
    </w:p>
    <w:p>
      <w:r>
        <w:t>30z</w:t>
        <w:tab/>
        <w:t>H 14 Darmstadt R 193</w:t>
      </w:r>
    </w:p>
    <w:p>
      <w:r>
        <w:t>40</w:t>
        <w:tab/>
        <w:t>k[1{p[2{Otto} 1{Reichel}]p s[Verlag]s} 2{o[Darmstadt]o}]k / vorher o[Berlin]o (bis 1918) (Herausgeber der t[2{Zeitschrift} 1{"Der Leuchter"}]t)</w:t>
      </w:r>
    </w:p>
    <w:p>
      <w:r>
        <w:t>43</w:t>
        <w:tab/>
        <w:t>1909 ; 1947 - 1948</w:t>
      </w:r>
    </w:p>
    <w:p>
      <w:r>
        <w:t>45</w:t>
        <w:tab/>
        <w:t>HRA 407n; HRA 1118 AG Darmstadt (bis 1947); HRA 1119 AG Darmstadt (bis 1947); HRA 252 AG TÜbingen (seit 1948)</w:t>
      </w:r>
    </w:p>
    <w:p>
      <w:r>
        <w:br/>
        <w:t>30</w:t>
        <w:tab/>
        <w:t>194</w:t>
      </w:r>
    </w:p>
    <w:p>
      <w:r>
        <w:t>30a</w:t>
        <w:tab/>
        <w:t>0194</w:t>
      </w:r>
    </w:p>
    <w:p>
      <w:r>
        <w:t>30z</w:t>
        <w:tab/>
        <w:t>H 14 Darmstadt R 194</w:t>
      </w:r>
    </w:p>
    <w:p>
      <w:r>
        <w:t>40</w:t>
        <w:tab/>
        <w:t>k[1{Der Leuchter s[Verlag]s p[2{Otto} 1{Reichel}]p}, 2{o[Darmstadt]o}]k</w:t>
      </w:r>
    </w:p>
    <w:p>
      <w:r>
        <w:t>43</w:t>
        <w:tab/>
        <w:t>1947 - 1948</w:t>
      </w:r>
    </w:p>
    <w:p>
      <w:r>
        <w:t>45</w:t>
        <w:tab/>
        <w:t>HRA 408n; weitere Angaben siehe: H 14 Darmstadt R 193 HRA 407n; 1948: Tübingen, HRA Tübingen 253</w:t>
      </w:r>
    </w:p>
    <w:p>
      <w:r>
        <w:br/>
        <w:t>30</w:t>
        <w:tab/>
        <w:t>230</w:t>
      </w:r>
    </w:p>
    <w:p>
      <w:r>
        <w:t>30a</w:t>
        <w:tab/>
        <w:t>0230</w:t>
      </w:r>
    </w:p>
    <w:p>
      <w:r>
        <w:t>30z</w:t>
        <w:tab/>
        <w:t>H 14 Darmstadt R 230</w:t>
      </w:r>
    </w:p>
    <w:p>
      <w:r>
        <w:t>40</w:t>
        <w:tab/>
        <w:t>k[1{Drei Quellen s[Verlag]s}, 2{o[Darmstadt]o}]k (s[Verlag für lizenzfreie Druckwerke]s)</w:t>
      </w:r>
    </w:p>
    <w:p>
      <w:r>
        <w:t>43</w:t>
        <w:tab/>
        <w:t>1949 - 1957</w:t>
      </w:r>
    </w:p>
    <w:p>
      <w:r>
        <w:t>45</w:t>
        <w:tab/>
        <w:t>HRA 132n</w:t>
      </w:r>
    </w:p>
    <w:p>
      <w:r>
        <w:br/>
        <w:t>30</w:t>
        <w:tab/>
        <w:t>248</w:t>
      </w:r>
    </w:p>
    <w:p>
      <w:r>
        <w:t>30a</w:t>
        <w:tab/>
        <w:t>0248</w:t>
      </w:r>
    </w:p>
    <w:p>
      <w:r>
        <w:t>30z</w:t>
        <w:tab/>
        <w:t>H 14 Darmstadt R 248</w:t>
      </w:r>
    </w:p>
    <w:p>
      <w:r>
        <w:t>40</w:t>
        <w:tab/>
        <w:t>k[1{p[Claasen]p &amp; p[Roether]p} (s[2{Herstellung und Vertrieb von} 1{Bücher}]sn und s[Druckschriften]s), 2{o[Darmstadt]o}]k</w:t>
      </w:r>
    </w:p>
    <w:p>
      <w:r>
        <w:t>43</w:t>
        <w:tab/>
        <w:t>1947 - 1952</w:t>
      </w:r>
    </w:p>
    <w:p>
      <w:r>
        <w:t>45</w:t>
        <w:tab/>
        <w:t>HRB 61n; bis 1948: Firma k[Claasen &amp; p[Würth]p GmbH]k</w:t>
      </w:r>
    </w:p>
    <w:p>
      <w:r>
        <w:br/>
        <w:t>30</w:t>
        <w:tab/>
        <w:t>274</w:t>
      </w:r>
    </w:p>
    <w:p>
      <w:r>
        <w:t>30a</w:t>
        <w:tab/>
        <w:t>0274</w:t>
      </w:r>
    </w:p>
    <w:p>
      <w:r>
        <w:t>30z</w:t>
        <w:tab/>
        <w:t>H 14 Darmstadt R 274</w:t>
      </w:r>
    </w:p>
    <w:p>
      <w:r>
        <w:t>40</w:t>
        <w:tab/>
        <w:t>k[1{Service-s[Verlag]s, Inhaber: p[2{Josef Gotthard} 1{Bläschke}]p} (s[Buch&lt;verlag&gt;]s-, Zeitschriften- und s[Kalenderverlag]s), 2{o[Darmstadt]o}]k</w:t>
      </w:r>
    </w:p>
    <w:p>
      <w:r>
        <w:t>43</w:t>
        <w:tab/>
        <w:t>1956 - 1959</w:t>
      </w:r>
    </w:p>
    <w:p>
      <w:r>
        <w:t>45</w:t>
        <w:tab/>
        <w:t>HRA 1329</w:t>
      </w:r>
    </w:p>
    <w:p>
      <w:r>
        <w:br/>
        <w:t>30</w:t>
        <w:tab/>
        <w:t>307</w:t>
      </w:r>
    </w:p>
    <w:p>
      <w:r>
        <w:t>30a</w:t>
        <w:tab/>
        <w:t>0307</w:t>
      </w:r>
    </w:p>
    <w:p>
      <w:r>
        <w:t>30z</w:t>
        <w:tab/>
        <w:t>H 14 Darmstadt R 307</w:t>
      </w:r>
    </w:p>
    <w:p>
      <w:r>
        <w:t>40</w:t>
        <w:tab/>
        <w:t>k[1{Bücherhaus p[2{Fritz} 1{Kerst}]p} (s[Reise- und Versandbuchhandlung]s), 2{o[Darmstadt]o}]k</w:t>
      </w:r>
    </w:p>
    <w:p>
      <w:r>
        <w:t>43</w:t>
        <w:tab/>
        <w:t>1949 - 1963</w:t>
      </w:r>
    </w:p>
    <w:p>
      <w:r>
        <w:t>45</w:t>
        <w:tab/>
        <w:t>HRA 676n</w:t>
      </w:r>
    </w:p>
    <w:p>
      <w:r>
        <w:br/>
        <w:t>30</w:t>
        <w:tab/>
        <w:t>347</w:t>
      </w:r>
    </w:p>
    <w:p>
      <w:r>
        <w:t>30a</w:t>
        <w:tab/>
        <w:t>0347</w:t>
      </w:r>
    </w:p>
    <w:p>
      <w:r>
        <w:t>30z</w:t>
        <w:tab/>
        <w:t>H 14 Darmstadt R 347</w:t>
      </w:r>
    </w:p>
    <w:p>
      <w:r>
        <w:t>40</w:t>
        <w:tab/>
        <w:t>k[1{Jupiter s[Verlag]s, Inhaber: p[2{Werner} 1{Gerstmayer}]p}, 2{o[Traisa]o}]k</w:t>
      </w:r>
    </w:p>
    <w:p>
      <w:r>
        <w:t>43</w:t>
        <w:tab/>
        <w:t>1949 - 1960</w:t>
      </w:r>
    </w:p>
    <w:p>
      <w:r>
        <w:t>45</w:t>
        <w:tab/>
        <w:t>HRB 791n</w:t>
      </w:r>
    </w:p>
    <w:p>
      <w:r>
        <w:br/>
        <w:t>30</w:t>
        <w:tab/>
        <w:t>373</w:t>
      </w:r>
    </w:p>
    <w:p>
      <w:r>
        <w:t>30a</w:t>
        <w:tab/>
        <w:t>0373</w:t>
      </w:r>
    </w:p>
    <w:p>
      <w:r>
        <w:t>30z</w:t>
        <w:tab/>
        <w:t>H 14 Darmstadt R 373</w:t>
      </w:r>
    </w:p>
    <w:p>
      <w:r>
        <w:t>40</w:t>
        <w:tab/>
        <w:t>k[1{s[Verlag]s p[2{Hermann} 1{Hilger}]p KG}, 2{o[Darmstadt]o}]k / vorher bis 1950: o[Berlin]o</w:t>
      </w:r>
    </w:p>
    <w:p>
      <w:r>
        <w:t>43</w:t>
        <w:tab/>
        <w:t>1939 - 1961</w:t>
      </w:r>
    </w:p>
    <w:p>
      <w:r>
        <w:t>45</w:t>
        <w:tab/>
        <w:t>HRA 882n; Behörden-AZ: bis 1950: Berlin-Charlottenburg 107175</w:t>
      </w:r>
    </w:p>
    <w:p>
      <w:r>
        <w:br/>
        <w:t>30</w:t>
        <w:tab/>
        <w:t>382</w:t>
      </w:r>
    </w:p>
    <w:p>
      <w:r>
        <w:t>30a</w:t>
        <w:tab/>
        <w:t>0382</w:t>
      </w:r>
    </w:p>
    <w:p>
      <w:r>
        <w:t>30z</w:t>
        <w:tab/>
        <w:t>H 14 Darmstadt R 382</w:t>
      </w:r>
    </w:p>
    <w:p>
      <w:r>
        <w:t>40</w:t>
        <w:tab/>
        <w:t>k[1{p[Fritzsche]p/p[Ludwig]p, Zweigniederlassung} (s[2{Herstellung von} 1{Bücher}]sn, s[Broschüren]s und grafischen Erzeugnissen), 2{o[Darmstadt]o}]k</w:t>
      </w:r>
    </w:p>
    <w:p>
      <w:r>
        <w:t>43</w:t>
        <w:tab/>
        <w:t>1950 - 1964</w:t>
      </w:r>
    </w:p>
    <w:p>
      <w:r>
        <w:t>45</w:t>
        <w:tab/>
        <w:t>HRA 908; bis 1953: Zweigniederlassung; Hauptniederlassung: o[Berlin]o, HRA 89003 AG Berlin-Charlottenburg</w:t>
      </w:r>
    </w:p>
    <w:p>
      <w:r>
        <w:br/>
        <w:t>30</w:t>
        <w:tab/>
        <w:t>405</w:t>
      </w:r>
    </w:p>
    <w:p>
      <w:r>
        <w:t>30a</w:t>
        <w:tab/>
        <w:t>0405</w:t>
      </w:r>
    </w:p>
    <w:p>
      <w:r>
        <w:t>30z</w:t>
        <w:tab/>
        <w:t>H 14 Darmstadt R 405</w:t>
      </w:r>
    </w:p>
    <w:p>
      <w:r>
        <w:t>40</w:t>
        <w:tab/>
        <w:t>k[1{s[Verlag]s p[Schwinn]p &amp; p[Heléne]p KG.} 2{o[Darmstadt]o}]k (s[Buch&lt;verlag&gt;]s- und Zeitschriftenverlag)</w:t>
      </w:r>
    </w:p>
    <w:p>
      <w:r>
        <w:t>43</w:t>
        <w:tab/>
        <w:t>1950 - 1951</w:t>
      </w:r>
    </w:p>
    <w:p>
      <w:r>
        <w:t>45</w:t>
        <w:tab/>
        <w:t>HRA 973</w:t>
      </w:r>
    </w:p>
    <w:p>
      <w:r>
        <w:br/>
        <w:t>30</w:t>
        <w:tab/>
        <w:t>411</w:t>
      </w:r>
    </w:p>
    <w:p>
      <w:r>
        <w:t>30a</w:t>
        <w:tab/>
        <w:t>0411</w:t>
      </w:r>
    </w:p>
    <w:p>
      <w:r>
        <w:t>30z</w:t>
        <w:tab/>
        <w:t>H 14 Darmstadt R 411</w:t>
      </w:r>
    </w:p>
    <w:p>
      <w:r>
        <w:t>40</w:t>
        <w:tab/>
        <w:t>k[1{p[2{Theodor} 1{Steinkopf}]p, Zweigniederlassung} 2{o[Darmstadt]o}]k (s[Verlag]s, s[Herausgabe und Vertrieb s[2{wissenschaftliche}r 1{Literatur}]s]s)</w:t>
      </w:r>
    </w:p>
    <w:p>
      <w:r>
        <w:t>43</w:t>
        <w:tab/>
        <w:t>1951 - 1952</w:t>
      </w:r>
    </w:p>
    <w:p>
      <w:r>
        <w:t>45</w:t>
        <w:tab/>
        <w:t>HRA 989; Hauptniederlassung: o[Dresden]o, HRA 31 AG Dresden (seit 1908 eingetragen); bis 1961: Zweigniederlassung o[Frankfurt/Main]o, HRA 4807 AG Frankfurt</w:t>
      </w:r>
    </w:p>
    <w:p>
      <w:r>
        <w:br/>
        <w:t>30</w:t>
        <w:tab/>
        <w:t>413/1-4</w:t>
      </w:r>
    </w:p>
    <w:p>
      <w:r>
        <w:t>30a</w:t>
        <w:tab/>
        <w:t>0413</w:t>
      </w:r>
    </w:p>
    <w:p>
      <w:r>
        <w:t>30z</w:t>
        <w:tab/>
        <w:t>H 14 Darmstadt R 413/1-4</w:t>
      </w:r>
    </w:p>
    <w:p>
      <w:r>
        <w:t>40</w:t>
        <w:tab/>
        <w:t>k[1{p[2{Ernst Siegfried} 1{Mittler}]p &amp; Söhne (s[Buchdruckerei]s)}, 2{o[Darmstadt]o}]k / vorher bis 1951: o[Berlin]o</w:t>
      </w:r>
    </w:p>
    <w:p>
      <w:r>
        <w:t>43</w:t>
        <w:tab/>
        <w:t>1937 - 1963</w:t>
      </w:r>
    </w:p>
    <w:p>
      <w:r>
        <w:t>45</w:t>
        <w:tab/>
        <w:t>HRA 993; Behörden-AZ: bis 1948: HRA Berlin-Charlottenburg 84150; bis 1948: HRA 109167; bis 1951: HRA 1140 Nz; siehe auch N 60/53 (VN 8/53)</w:t>
      </w:r>
    </w:p>
    <w:p>
      <w:r>
        <w:br/>
        <w:t>30</w:t>
        <w:tab/>
        <w:t>415/1-2</w:t>
      </w:r>
    </w:p>
    <w:p>
      <w:r>
        <w:t>30a</w:t>
        <w:tab/>
        <w:t>0415</w:t>
      </w:r>
    </w:p>
    <w:p>
      <w:r>
        <w:t>30z</w:t>
        <w:tab/>
        <w:t>H 14 Darmstadt R 415/1-2</w:t>
      </w:r>
    </w:p>
    <w:p>
      <w:r>
        <w:t>40</w:t>
        <w:tab/>
        <w:t>k[1{p[2{E. S.} 1{Mittler}]p &amp; Sohn (s[Verlagsbuchhandlung]s)}, 2{o[Darmstadt]o}]k / vorher o[Berlin]o (bis 1951)</w:t>
      </w:r>
    </w:p>
    <w:p>
      <w:r>
        <w:t>43</w:t>
        <w:tab/>
        <w:t>1896 ; 1901 - 1951</w:t>
      </w:r>
    </w:p>
    <w:p>
      <w:r>
        <w:t>45</w:t>
        <w:tab/>
        <w:t>HRA 1004; HRA 1005 AG Berlin-Mitte (bis 1937); HRA 88832 AG Berlin-Mitte (bis 1946); HRA 2176 Nz AG Berlin-Charlottenburg (bis 1951); ab 1951: Firma E. G. Mittler GmbH, HRB 189</w:t>
      </w:r>
    </w:p>
    <w:p>
      <w:r>
        <w:br/>
        <w:t>30</w:t>
        <w:tab/>
        <w:t>431</w:t>
      </w:r>
    </w:p>
    <w:p>
      <w:r>
        <w:t>30a</w:t>
        <w:tab/>
        <w:t>0431</w:t>
      </w:r>
    </w:p>
    <w:p>
      <w:r>
        <w:t>30z</w:t>
        <w:tab/>
        <w:t>H 14 Darmstadt R 431</w:t>
      </w:r>
    </w:p>
    <w:p>
      <w:r>
        <w:t>40</w:t>
        <w:tab/>
        <w:t>k[1{p[2{Otto} 1{Hoffmann}]ps s[Verlag]s}, 2{o[Berlin]o}]k, Zweigniederlassung o[Darmstadt]o</w:t>
      </w:r>
    </w:p>
    <w:p>
      <w:r>
        <w:t>43</w:t>
        <w:tab/>
        <w:t>1952 - 1954</w:t>
      </w:r>
    </w:p>
    <w:p>
      <w:r>
        <w:t>45</w:t>
        <w:tab/>
        <w:t>HRA 1051; Hauptniederlassung: HRA 5166/Nz AG Berlin-Charlottenburg</w:t>
      </w:r>
    </w:p>
    <w:p>
      <w:r>
        <w:br/>
        <w:t>30</w:t>
        <w:tab/>
        <w:t>440</w:t>
      </w:r>
    </w:p>
    <w:p>
      <w:r>
        <w:t>30a</w:t>
        <w:tab/>
        <w:t>0440</w:t>
      </w:r>
    </w:p>
    <w:p>
      <w:r>
        <w:t>30z</w:t>
        <w:tab/>
        <w:t>H 14 Darmstadt R 440</w:t>
      </w:r>
    </w:p>
    <w:p>
      <w:r>
        <w:t>40</w:t>
        <w:tab/>
        <w:t>k[1{p[2{Carl} 1{Merseburger}]p (s[Verlagsbuchhandel]s)}, 2{o[Darmstadt]o}]k / vorher o[Leipzig]o (bis 1952)</w:t>
      </w:r>
    </w:p>
    <w:p>
      <w:r>
        <w:t>43</w:t>
        <w:tab/>
        <w:t xml:space="preserve"> - 1952 ; 1952 - 1956</w:t>
      </w:r>
    </w:p>
    <w:p>
      <w:r>
        <w:t>45</w:t>
        <w:tab/>
        <w:t>HRA 1103; HRA 912 AG Leipzig (bis 1952); Behörden-AZ: bis 1952: HRA Leipzig 912 ; vor 1952 - 1956</w:t>
      </w:r>
    </w:p>
    <w:p>
      <w:r>
        <w:br/>
      </w:r>
    </w:p>
    <w:p>
      <w:r>
        <w:t>30</w:t>
        <w:tab/>
        <w:t>443</w:t>
      </w:r>
    </w:p>
    <w:p>
      <w:r>
        <w:t>30a</w:t>
        <w:tab/>
        <w:t>0443</w:t>
      </w:r>
    </w:p>
    <w:p>
      <w:r>
        <w:t>30z</w:t>
        <w:tab/>
        <w:t>H 14 Darmstadt R 443</w:t>
      </w:r>
    </w:p>
    <w:p>
      <w:r>
        <w:t>40</w:t>
        <w:tab/>
        <w:t>k[1{p[2{Walter} 1{Flechsig}]p Verlag} (s[2{Herstellung und Vertrieb von} 1{Bücher}]sn, s[Kalender]sn, Spielen und anderen Papierwaren), 2{o[Darmstadt]o}]k / vorher o[München]o (bis 1953)</w:t>
      </w:r>
    </w:p>
    <w:p>
      <w:r>
        <w:t>43</w:t>
        <w:tab/>
        <w:t>1951 - 1958</w:t>
      </w:r>
    </w:p>
    <w:p>
      <w:r>
        <w:t>45</w:t>
        <w:tab/>
        <w:t>HRA 1122; HRA 10738 AG München (bis 1953)</w:t>
      </w:r>
    </w:p>
    <w:p>
      <w:r>
        <w:br/>
        <w:t>30</w:t>
        <w:tab/>
        <w:t>446</w:t>
      </w:r>
    </w:p>
    <w:p>
      <w:r>
        <w:t>30a</w:t>
        <w:tab/>
        <w:t>0446</w:t>
      </w:r>
    </w:p>
    <w:p>
      <w:r>
        <w:t>30z</w:t>
        <w:tab/>
        <w:t>H 14 Darmstadt R 446</w:t>
      </w:r>
    </w:p>
    <w:p>
      <w:r>
        <w:t>40</w:t>
        <w:tab/>
        <w:t>k[1{Falken-s[Verlag]s p[2{Erich} 1{Sicker}]p, Zweigniederlassung} 2{o[Darmstadt]o}]k</w:t>
      </w:r>
    </w:p>
    <w:p>
      <w:r>
        <w:t>43</w:t>
        <w:tab/>
        <w:t>1953 - 1955</w:t>
      </w:r>
    </w:p>
    <w:p>
      <w:r>
        <w:t>45</w:t>
        <w:tab/>
        <w:t>HRA 1132; Hauptniederlassung: o[Berlin]o, HRA 6763 AG Berlin-Charlottenburg</w:t>
      </w:r>
    </w:p>
    <w:p>
      <w:r>
        <w:br/>
        <w:t>30</w:t>
        <w:tab/>
        <w:t>447</w:t>
      </w:r>
    </w:p>
    <w:p>
      <w:r>
        <w:t>30a</w:t>
        <w:tab/>
        <w:t>0447</w:t>
      </w:r>
    </w:p>
    <w:p>
      <w:r>
        <w:t>30z</w:t>
        <w:tab/>
        <w:t>H 14 Darmstadt R 447</w:t>
      </w:r>
    </w:p>
    <w:p>
      <w:r>
        <w:t>40</w:t>
        <w:tab/>
        <w:t>k[1{s[Buchvertrieb]s p[2{Paul} 1{Rösner}]p, Inh. p[2{Erich} 1{Sicker}]p, Zweigniederlassung} 2{o[Darmstadt]o}]k</w:t>
      </w:r>
    </w:p>
    <w:p>
      <w:r>
        <w:t>43</w:t>
        <w:tab/>
        <w:t>1953 - 1954</w:t>
      </w:r>
    </w:p>
    <w:p>
      <w:r>
        <w:t>45</w:t>
        <w:tab/>
        <w:t>HRA 1134: Hauptniederlassung in o[Berlin]o, HRA 109291 AG Berlin-Charlottenburg; siehe auch HRA 1611</w:t>
      </w:r>
    </w:p>
    <w:p>
      <w:r>
        <w:br/>
        <w:t>30</w:t>
        <w:tab/>
        <w:t>450</w:t>
      </w:r>
    </w:p>
    <w:p>
      <w:r>
        <w:t>30a</w:t>
        <w:tab/>
        <w:t>0450</w:t>
      </w:r>
    </w:p>
    <w:p>
      <w:r>
        <w:t>30z</w:t>
        <w:tab/>
        <w:t>H 14 Darmstadt R 450</w:t>
      </w:r>
    </w:p>
    <w:p>
      <w:r>
        <w:t>40</w:t>
        <w:tab/>
        <w:t>k[1{s[Verlag]s Merseburger o[Berlin]o p[2{Karl} 1{Merseburger}]p, Inhaber p[2{Adolf} 1{Strube}]p}, 2{o[Darmstadt]o}]k</w:t>
      </w:r>
    </w:p>
    <w:p>
      <w:r>
        <w:t>43</w:t>
        <w:tab/>
        <w:t>1953 - 1956</w:t>
      </w:r>
    </w:p>
    <w:p>
      <w:r>
        <w:t>45</w:t>
        <w:tab/>
        <w:t>HRA 1149; bis 1955: Firma Verlag Merseburger KG Berlin-Darmstadt, Hauptniederlassung Berlin; bis 1956: Firma Verlag Merseburger Berlin, Inhaber: Karl Merseburger, HRA 12337 AG Berlin-Charlottenburg</w:t>
      </w:r>
    </w:p>
    <w:p>
      <w:r>
        <w:br/>
        <w:t>30</w:t>
        <w:tab/>
        <w:t>453</w:t>
      </w:r>
    </w:p>
    <w:p>
      <w:r>
        <w:t>30a</w:t>
        <w:tab/>
        <w:t>0453</w:t>
      </w:r>
    </w:p>
    <w:p>
      <w:r>
        <w:t>30z</w:t>
        <w:tab/>
        <w:t>H 14 Darmstadt R 453</w:t>
      </w:r>
    </w:p>
    <w:p>
      <w:r>
        <w:t>40</w:t>
        <w:tab/>
        <w:t>k[1{p[4{Dr.} 2{Herbert} 1{Schulze}]p s[Verlag]s}, 2{o[Darmstadt]o}]k / vorher bis 1953: o[Leipzig]o</w:t>
      </w:r>
    </w:p>
    <w:p>
      <w:r>
        <w:t>43</w:t>
        <w:tab/>
        <w:t>1923 - 1958</w:t>
      </w:r>
    </w:p>
    <w:p>
      <w:r>
        <w:t>45</w:t>
        <w:tab/>
        <w:t>HRA 1166</w:t>
      </w:r>
    </w:p>
    <w:p>
      <w:r>
        <w:br/>
        <w:t>30</w:t>
        <w:tab/>
        <w:t>457</w:t>
      </w:r>
    </w:p>
    <w:p>
      <w:r>
        <w:t>30a</w:t>
        <w:tab/>
        <w:t>0457</w:t>
      </w:r>
    </w:p>
    <w:p>
      <w:r>
        <w:t>30z</w:t>
        <w:tab/>
        <w:t>H 14 Darmstadt R 457</w:t>
      </w:r>
    </w:p>
    <w:p>
      <w:r>
        <w:t>40</w:t>
        <w:tab/>
        <w:t>k[1{p[Rupert]p-s[Verlag]s p[2{Maria Eva} 8{von} 1{Mandelsloh}]p} (s[2{Herstellung und Vertrieb schöngeistiger} 1{Literatur}]s), 2{o[Darmstadt]o}]k</w:t>
      </w:r>
    </w:p>
    <w:p>
      <w:r>
        <w:t>43</w:t>
        <w:tab/>
        <w:t>1954 - 1963</w:t>
      </w:r>
    </w:p>
    <w:p>
      <w:r>
        <w:t>45</w:t>
        <w:tab/>
        <w:t>HRA 1179</w:t>
      </w:r>
    </w:p>
    <w:p>
      <w:r>
        <w:br/>
        <w:t>30</w:t>
        <w:tab/>
        <w:t>460</w:t>
      </w:r>
    </w:p>
    <w:p>
      <w:r>
        <w:t>30a</w:t>
        <w:tab/>
        <w:t>0460</w:t>
      </w:r>
    </w:p>
    <w:p>
      <w:r>
        <w:t>30z</w:t>
        <w:tab/>
        <w:t>H 14 Darmstadt R 460</w:t>
      </w:r>
    </w:p>
    <w:p>
      <w:r>
        <w:t>40</w:t>
        <w:tab/>
        <w:t>k[1{p[2{Karl-Otto} 1{Gassdorf}]p s[Verlagsbuchhandlung]s}, 2{o[Darmstadt]o}]k / vorher bis 1954: o[Frankfurt/Main]o</w:t>
      </w:r>
    </w:p>
    <w:p>
      <w:r>
        <w:t>43</w:t>
        <w:tab/>
        <w:t>1950 - 1955</w:t>
      </w:r>
    </w:p>
    <w:p>
      <w:r>
        <w:t>45</w:t>
        <w:tab/>
        <w:t>HRA 1196; Behörden-AZ: bis 1954: HRA Frankfurt 6215</w:t>
      </w:r>
    </w:p>
    <w:p>
      <w:r>
        <w:br/>
        <w:t>30</w:t>
        <w:tab/>
        <w:t>481</w:t>
      </w:r>
    </w:p>
    <w:p>
      <w:r>
        <w:t>30a</w:t>
        <w:tab/>
        <w:t>0481</w:t>
      </w:r>
    </w:p>
    <w:p>
      <w:r>
        <w:t>30z</w:t>
        <w:tab/>
        <w:t>H 14 Darmstadt R 481</w:t>
      </w:r>
    </w:p>
    <w:p>
      <w:r>
        <w:t>40</w:t>
        <w:tab/>
        <w:t>k[1{Burg-s[Verlag]s p[2{Gertrud} 1{Wiesenth}]p} (s[Romanverlag]s), 2{o[Darmstadt]o}]k</w:t>
      </w:r>
    </w:p>
    <w:p>
      <w:r>
        <w:t>43</w:t>
        <w:tab/>
        <w:t>1955 - 1956</w:t>
      </w:r>
    </w:p>
    <w:p>
      <w:r>
        <w:t>45</w:t>
        <w:tab/>
        <w:t>HRA 1317</w:t>
      </w:r>
    </w:p>
    <w:p>
      <w:r>
        <w:br/>
        <w:t>30</w:t>
        <w:tab/>
        <w:t>485</w:t>
      </w:r>
    </w:p>
    <w:p>
      <w:r>
        <w:t>30a</w:t>
        <w:tab/>
        <w:t>0485</w:t>
      </w:r>
    </w:p>
    <w:p>
      <w:r>
        <w:t>30z</w:t>
        <w:tab/>
        <w:t>H 14 Darmstadt R 485</w:t>
      </w:r>
    </w:p>
    <w:p>
      <w:r>
        <w:t>40</w:t>
        <w:tab/>
        <w:t>k[1{s[Verlag]s Mitteldeutscher Heimatverlag p[2{Helmut} 1{Gude}]p}, 2{o[Darmstadt]o}]k / vorher bis 1956: o[Göttingen]o</w:t>
      </w:r>
    </w:p>
    <w:p>
      <w:r>
        <w:t>43</w:t>
        <w:tab/>
        <w:t>1951 - 1960</w:t>
      </w:r>
    </w:p>
    <w:p>
      <w:r>
        <w:t>45</w:t>
        <w:tab/>
        <w:t>HRA 1367; HRA 1948 AG Göttingen (bis 1956); bis 1956: HRA Göttingen 1948</w:t>
      </w:r>
    </w:p>
    <w:p>
      <w:r>
        <w:br/>
        <w:t>30</w:t>
        <w:tab/>
        <w:t>507</w:t>
      </w:r>
    </w:p>
    <w:p>
      <w:r>
        <w:t>30a</w:t>
        <w:tab/>
        <w:t>0507</w:t>
      </w:r>
    </w:p>
    <w:p>
      <w:r>
        <w:t>30z</w:t>
        <w:tab/>
        <w:t>H 14 Darmstadt R 507</w:t>
      </w:r>
    </w:p>
    <w:p>
      <w:r>
        <w:t>40</w:t>
        <w:tab/>
        <w:t>k[1{Buch und Musik p[2{Ilse} 1{Lehr}]p, s[Reise- und Versandbuchhandlung]s}, 2{o[Darmstadt]o}]k</w:t>
      </w:r>
    </w:p>
    <w:p>
      <w:r>
        <w:t>43</w:t>
        <w:tab/>
        <w:t>1958 - 1960</w:t>
      </w:r>
    </w:p>
    <w:p>
      <w:r>
        <w:t>45</w:t>
        <w:tab/>
        <w:t>HRA 1568</w:t>
      </w:r>
    </w:p>
    <w:p>
      <w:r>
        <w:br/>
        <w:t>30</w:t>
        <w:tab/>
        <w:t>512</w:t>
      </w:r>
    </w:p>
    <w:p>
      <w:r>
        <w:t>30a</w:t>
        <w:tab/>
        <w:t>0512</w:t>
      </w:r>
    </w:p>
    <w:p>
      <w:r>
        <w:t>30z</w:t>
        <w:tab/>
        <w:t>H 14 Darmstadt R 512</w:t>
      </w:r>
    </w:p>
    <w:p>
      <w:r>
        <w:t>40</w:t>
        <w:tab/>
        <w:t>k[1{s[Buchvertrieb]s p[2{Paul} 1{Rösner}]p, Inh. p[2{Erich} 1{Sicker}]p, Zweigniederlassung} 2{o[Darmstadt]o}]k</w:t>
      </w:r>
    </w:p>
    <w:p>
      <w:r>
        <w:t>43</w:t>
        <w:tab/>
        <w:t>1959 - 1960</w:t>
      </w:r>
    </w:p>
    <w:p>
      <w:r>
        <w:t>45</w:t>
        <w:tab/>
        <w:t>HRA 1611; Hauptniederlassung: o[Berlin]o, HRA 109291 Berlin-Charlottenburg; siehe auch: HRA 1134</w:t>
      </w:r>
    </w:p>
    <w:p>
      <w:r>
        <w:br/>
        <w:t>30</w:t>
        <w:tab/>
        <w:t>513</w:t>
      </w:r>
    </w:p>
    <w:p>
      <w:r>
        <w:t>30a</w:t>
        <w:tab/>
        <w:t>0513</w:t>
      </w:r>
    </w:p>
    <w:p>
      <w:r>
        <w:t>30z</w:t>
        <w:tab/>
        <w:t>H 14 Darmstadt R 513</w:t>
      </w:r>
    </w:p>
    <w:p>
      <w:r>
        <w:t>40</w:t>
        <w:tab/>
        <w:t>k[1{Falken-s[Verlag]s p[2{Erich} 1{Sicker}]p, Zweigniederlassung} 2{o[Darmstadt]o}]k</w:t>
      </w:r>
    </w:p>
    <w:p>
      <w:r>
        <w:t>43</w:t>
        <w:tab/>
        <w:t>1959 - 1960</w:t>
      </w:r>
    </w:p>
    <w:p>
      <w:r>
        <w:t>45</w:t>
        <w:tab/>
        <w:t>HRA 1615; HRA 6763 Nz AG Berlin-Charlottenburg; Hauptniederlassung: o[Berlin]o; siehe auch: HRA 1132</w:t>
      </w:r>
    </w:p>
    <w:p>
      <w:r>
        <w:br/>
        <w:t>30</w:t>
        <w:tab/>
        <w:t>568</w:t>
      </w:r>
    </w:p>
    <w:p>
      <w:r>
        <w:t>30a</w:t>
        <w:tab/>
        <w:t>0568</w:t>
      </w:r>
    </w:p>
    <w:p>
      <w:r>
        <w:t>30z</w:t>
        <w:tab/>
        <w:t>H 14 Darmstadt R 568</w:t>
      </w:r>
    </w:p>
    <w:p>
      <w:r>
        <w:t>40</w:t>
        <w:tab/>
        <w:t>k[1{p[Merseburger]p &amp; Co. GmbH} (Betrieb eines s[Buch&lt;verlag&gt;]s- und Musikverlages), 2{o[Darmstadt]o}]k / vorher o[Hamburg]o und o[Frankfurt&lt;/M.&gt;]o (zunächst)</w:t>
      </w:r>
    </w:p>
    <w:p>
      <w:r>
        <w:t>43</w:t>
        <w:tab/>
        <w:t>1949 - 1956</w:t>
      </w:r>
    </w:p>
    <w:p>
      <w:r>
        <w:t>45</w:t>
        <w:tab/>
        <w:t>HRB 194; HRA 52858 AG Hamburg und HRB 5518 AG Frankfurt (zunächst)</w:t>
      </w:r>
    </w:p>
    <w:p>
      <w:r>
        <w:br/>
        <w:t>30</w:t>
        <w:tab/>
        <w:t>575</w:t>
      </w:r>
    </w:p>
    <w:p>
      <w:r>
        <w:t>30a</w:t>
        <w:tab/>
        <w:t>0575</w:t>
      </w:r>
    </w:p>
    <w:p>
      <w:r>
        <w:t>30z</w:t>
        <w:tab/>
        <w:t>H 14 Darmstadt R 575</w:t>
      </w:r>
    </w:p>
    <w:p>
      <w:r>
        <w:t>40</w:t>
        <w:tab/>
        <w:t>k[1{Archiv für Wirtschaftskunde GmbH}, 2{o[Darmstadt]o}]k (s[Herausgabe]s und s[Verlag]s von Wirtschafts- und Firmenmonographien und Chroniken u.a.)</w:t>
      </w:r>
    </w:p>
    <w:p>
      <w:r>
        <w:t>43</w:t>
        <w:tab/>
        <w:t>1952 - 1961</w:t>
      </w:r>
    </w:p>
    <w:p>
      <w:r>
        <w:t>45</w:t>
        <w:tab/>
        <w:t>HRB 223</w:t>
      </w:r>
    </w:p>
    <w:p>
      <w:r>
        <w:br/>
        <w:t>30</w:t>
        <w:tab/>
        <w:t>579</w:t>
      </w:r>
    </w:p>
    <w:p>
      <w:r>
        <w:t>30a</w:t>
        <w:tab/>
        <w:t>0579</w:t>
      </w:r>
    </w:p>
    <w:p>
      <w:r>
        <w:t>30z</w:t>
        <w:tab/>
        <w:t>H 14 Darmstadt R 579</w:t>
      </w:r>
    </w:p>
    <w:p>
      <w:r>
        <w:t>40</w:t>
        <w:tab/>
        <w:t>k[1{Der Büchermarkt GmbH, Zweigniederlassung} 2{o[Darmstadt]o}]k (s[2{Herstellung, s[Verlag]s und Vertrieb von} 1{Druckerzeugnisse}]sn)</w:t>
      </w:r>
    </w:p>
    <w:p>
      <w:r>
        <w:t>43</w:t>
        <w:tab/>
        <w:t>1953 - 1958</w:t>
      </w:r>
    </w:p>
    <w:p>
      <w:r>
        <w:t>45</w:t>
        <w:tab/>
        <w:t>HRB 233; Zweigniederlassung der Firma "Der Büchermarkt" mit Sitz in o[Berlin]o, HRB Berlin-Charlottenburg 34 Nz</w:t>
      </w:r>
    </w:p>
    <w:p>
      <w:r>
        <w:br/>
        <w:t>30</w:t>
        <w:tab/>
        <w:t>582/1-2</w:t>
      </w:r>
    </w:p>
    <w:p>
      <w:r>
        <w:t>30a</w:t>
        <w:tab/>
        <w:t>0582</w:t>
      </w:r>
    </w:p>
    <w:p>
      <w:r>
        <w:t>30z</w:t>
        <w:tab/>
        <w:t>H 14 Darmstadt R 582/1-2</w:t>
      </w:r>
    </w:p>
    <w:p>
      <w:r>
        <w:t>40</w:t>
        <w:tab/>
        <w:t>k[1{Tempel-s[Verlag]s GmbH, Zweigniederlassung} 2{o[Darmstadt]o}]k (Herstellung von s[Gesamtausgaben]s und Einzelerscheinungen der deutschen und ausländischen s[2{klassische}n 1{Literatur}]s)</w:t>
      </w:r>
    </w:p>
    <w:p>
      <w:r>
        <w:t>43</w:t>
        <w:tab/>
        <w:t>1953 - 1954</w:t>
      </w:r>
    </w:p>
    <w:p>
      <w:r>
        <w:t>45</w:t>
        <w:tab/>
        <w:t>HRB 237; HRB 6213 Nz AG Berlin-Charlottenburg (Hauptniederlassung); Hauptniederlassung: o[Berlin]o</w:t>
      </w:r>
    </w:p>
    <w:p>
      <w:r>
        <w:br/>
        <w:t>30</w:t>
        <w:tab/>
        <w:t>585</w:t>
      </w:r>
    </w:p>
    <w:p>
      <w:r>
        <w:t>30a</w:t>
        <w:tab/>
        <w:t>0585</w:t>
      </w:r>
    </w:p>
    <w:p>
      <w:r>
        <w:t>30z</w:t>
        <w:tab/>
        <w:t>H 14 Darmstadt R 585</w:t>
      </w:r>
    </w:p>
    <w:p>
      <w:r>
        <w:t>40</w:t>
        <w:tab/>
        <w:t>k[1{p[Ullstein]p s[Taschenbücher]s s[Verlag]s GmbH} (s[2{Vertrieb von} 1{Bücher}]sn und Zeitschriften), 2{o[Darmstadt]o}]k</w:t>
      </w:r>
    </w:p>
    <w:p>
      <w:r>
        <w:t>43</w:t>
        <w:tab/>
        <w:t>1953 - 1961</w:t>
      </w:r>
    </w:p>
    <w:p>
      <w:r>
        <w:t>45</w:t>
        <w:tab/>
        <w:t>HRB 244; bis 1956: Firma k[Verlag "Das goldene Flies"]k; 1961: Übergang auf Firma k[1{Verlag Ullstein GmbH}, 2{o[Frankfurt/M.]o}]k</w:t>
      </w:r>
    </w:p>
    <w:p>
      <w:r>
        <w:br/>
        <w:t>30</w:t>
        <w:tab/>
        <w:t>587</w:t>
      </w:r>
    </w:p>
    <w:p>
      <w:r>
        <w:t>30a</w:t>
        <w:tab/>
        <w:t>0587</w:t>
      </w:r>
    </w:p>
    <w:p>
      <w:r>
        <w:t>30z</w:t>
        <w:tab/>
        <w:t>H 14 Darmstadt R 587</w:t>
      </w:r>
    </w:p>
    <w:p>
      <w:r>
        <w:t>40</w:t>
        <w:tab/>
        <w:t>k[1{s[Verlagsgesellschaft]s für Fach-s[Adreßbücher]s mbH}, 2{o[Darmstadt]o}]k</w:t>
      </w:r>
    </w:p>
    <w:p>
      <w:r>
        <w:t>43</w:t>
        <w:tab/>
        <w:t>1954 - 1958</w:t>
      </w:r>
    </w:p>
    <w:p>
      <w:r>
        <w:t>45</w:t>
        <w:tab/>
        <w:t>HRB 250</w:t>
      </w:r>
    </w:p>
    <w:p>
      <w:r>
        <w:br/>
        <w:t>30</w:t>
        <w:tab/>
        <w:t>604</w:t>
      </w:r>
    </w:p>
    <w:p>
      <w:r>
        <w:t>30a</w:t>
        <w:tab/>
        <w:t>0604</w:t>
      </w:r>
    </w:p>
    <w:p>
      <w:r>
        <w:t>30z</w:t>
        <w:tab/>
        <w:t>H 14 Darmstadt R 604</w:t>
      </w:r>
    </w:p>
    <w:p>
      <w:r>
        <w:t>40</w:t>
        <w:tab/>
        <w:t>k[1{p[2{Hermann} 1{Luchterhand}]p s[Verlag]s GmbH, Zweigniederlassung} 2{o[Darmstadt]o}]k (Herstellung und Vertrieb von rechts- und geisteswissenschaftlichen, wirtschaftsrechtlichen und schöngeistigen Verlagserzeugnissen)</w:t>
      </w:r>
    </w:p>
    <w:p>
      <w:r>
        <w:t>43</w:t>
        <w:tab/>
        <w:t>1959 - 1961</w:t>
      </w:r>
    </w:p>
    <w:p>
      <w:r>
        <w:t>45</w:t>
        <w:tab/>
        <w:t>HRB 378; Hauptniederlassung: o[Berlin]o, HRB 9672 Nz AG Berlin-Charlottenburg</w:t>
      </w:r>
    </w:p>
    <w:p>
      <w:r>
        <w:br/>
        <w:t>30</w:t>
        <w:tab/>
        <w:t>619</w:t>
      </w:r>
    </w:p>
    <w:p>
      <w:r>
        <w:t>30a</w:t>
        <w:tab/>
        <w:t>0619</w:t>
      </w:r>
    </w:p>
    <w:p>
      <w:r>
        <w:t>30z</w:t>
        <w:tab/>
        <w:t>H 14 Darmstadt R 619</w:t>
      </w:r>
    </w:p>
    <w:p>
      <w:r>
        <w:t>40</w:t>
        <w:tab/>
        <w:t>k[1{p[2{Julius} 1{Heléne}]p s[Buch&lt;handlung&gt;]s- und Papierhandlung}, 2{o[Pfungstadt]o}]k</w:t>
      </w:r>
    </w:p>
    <w:p>
      <w:r>
        <w:t>43</w:t>
        <w:tab/>
        <w:t xml:space="preserve"> - 1944 ; 1944 - 1949</w:t>
      </w:r>
    </w:p>
    <w:p>
      <w:r>
        <w:t>45</w:t>
        <w:tab/>
        <w:t>HRA 416n; 1949: Firma ist in: Julius Heléne und Sohn Buch- und Papierhandlung geändert, HRA 581 ; vor 1944 - 1949</w:t>
      </w:r>
    </w:p>
    <w:p>
      <w:r>
        <w:br/>
        <w:t>30</w:t>
        <w:tab/>
        <w:t>660/1-2</w:t>
      </w:r>
    </w:p>
    <w:p>
      <w:r>
        <w:t>30a</w:t>
        <w:tab/>
        <w:t>0660</w:t>
      </w:r>
    </w:p>
    <w:p>
      <w:r>
        <w:t>30z</w:t>
        <w:tab/>
        <w:t>H 14 Darmstadt R 660/1-2</w:t>
      </w:r>
    </w:p>
    <w:p>
      <w:r>
        <w:t>40</w:t>
        <w:tab/>
        <w:t>p[2{Felix} 1{Dörffel} (5{s[Buchhändler]s und s[Antiquar]s}), 6{o[Darmstadt]o}]p</w:t>
      </w:r>
    </w:p>
    <w:p>
      <w:r>
        <w:t>43</w:t>
        <w:tab/>
        <w:t>1950 - 1957</w:t>
      </w:r>
    </w:p>
    <w:p>
      <w:r>
        <w:t>45</w:t>
        <w:tab/>
        <w:t>N 16/1950</w:t>
      </w:r>
    </w:p>
    <w:p>
      <w:r>
        <w:br/>
        <w:t>30</w:t>
        <w:tab/>
        <w:t>736/1-5</w:t>
      </w:r>
    </w:p>
    <w:p>
      <w:r>
        <w:t>30a</w:t>
        <w:tab/>
        <w:t>0736</w:t>
      </w:r>
    </w:p>
    <w:p>
      <w:r>
        <w:t>30z</w:t>
        <w:tab/>
        <w:t>H 14 Darmstadt R 736/1-5</w:t>
      </w:r>
    </w:p>
    <w:p>
      <w:r>
        <w:t>40</w:t>
        <w:tab/>
        <w:t>k[1{p[2{Ernst Siegfried} 1{Mittler}]p &amp; Sohn, Inhaber: p[2{Siegfried} 1{Toeche-Mittler}]p (s[Buchdruckerei]s)}, 2{o[Darmstadt]o}]k</w:t>
      </w:r>
    </w:p>
    <w:p>
      <w:r>
        <w:t>43</w:t>
        <w:tab/>
        <w:t>1953 - 1963</w:t>
      </w:r>
    </w:p>
    <w:p>
      <w:r>
        <w:t>45</w:t>
        <w:tab/>
        <w:t>N 60/1953; enthält auch: VN 8/53; siehe auch: HRA 993</w:t>
      </w:r>
    </w:p>
    <w:p>
      <w:r>
        <w:br/>
        <w:t>30</w:t>
        <w:tab/>
        <w:t>808/1-3</w:t>
      </w:r>
    </w:p>
    <w:p>
      <w:r>
        <w:t>30a</w:t>
        <w:tab/>
        <w:t>0808</w:t>
      </w:r>
    </w:p>
    <w:p>
      <w:r>
        <w:t>30z</w:t>
        <w:tab/>
        <w:t>H 14 Darmstadt R 808/1-3</w:t>
      </w:r>
    </w:p>
    <w:p>
      <w:r>
        <w:t>40</w:t>
        <w:tab/>
        <w:t>k[1{p[2{Karl Otto} 1{Gaßdorf}]p (s[Verlagsbuchhandlung]s)}, 2{o[Darmstadt]o}]k</w:t>
      </w:r>
    </w:p>
    <w:p>
      <w:r>
        <w:t>43</w:t>
        <w:tab/>
        <w:t>1954 - 1960</w:t>
      </w:r>
    </w:p>
    <w:p>
      <w:r>
        <w:t>45</w:t>
        <w:tab/>
        <w:t>AZ: N 76/1954</w:t>
      </w:r>
    </w:p>
    <w:p>
      <w:r>
        <w:br/>
        <w:t>30</w:t>
        <w:tab/>
        <w:t>878</w:t>
      </w:r>
    </w:p>
    <w:p>
      <w:r>
        <w:t>30a</w:t>
        <w:tab/>
        <w:t>0878</w:t>
      </w:r>
    </w:p>
    <w:p>
      <w:r>
        <w:t>30z</w:t>
        <w:tab/>
        <w:t>H 14 Darmstadt R 878</w:t>
      </w:r>
    </w:p>
    <w:p>
      <w:r>
        <w:t>40</w:t>
        <w:tab/>
        <w:t>k[1{Darmstädter s[Verlag]s, s[Handpresse]s p[2{Joseph} 1{Würth}]p} (s[2{Veröffentlichung von} s[Broschüren]s und 1{Bücher}]sn), 2{o[Darmstadt]o}]k</w:t>
      </w:r>
    </w:p>
    <w:p>
      <w:r>
        <w:t>43</w:t>
        <w:tab/>
        <w:t>1948 - 1956</w:t>
      </w:r>
    </w:p>
    <w:p>
      <w:r>
        <w:t>45</w:t>
        <w:tab/>
        <w:t>HRA 460n</w:t>
      </w:r>
    </w:p>
    <w:p>
      <w:r>
        <w:br/>
        <w:t>30</w:t>
        <w:tab/>
        <w:t>1028</w:t>
      </w:r>
    </w:p>
    <w:p>
      <w:r>
        <w:t>30a</w:t>
        <w:tab/>
        <w:t>1028</w:t>
      </w:r>
    </w:p>
    <w:p>
      <w:r>
        <w:t>30z</w:t>
        <w:tab/>
        <w:t>H 14 Darmstadt R 1028</w:t>
      </w:r>
    </w:p>
    <w:p>
      <w:r>
        <w:t>40</w:t>
        <w:tab/>
        <w:t>k[1{p[2{Ludwig} 1{Saeng}]p s[Buchhandlung]s} 2{o[Darmstadt]o}]k</w:t>
      </w:r>
    </w:p>
    <w:p>
      <w:r>
        <w:t>43</w:t>
        <w:tab/>
        <w:t>1873 ; 1944 - 1978</w:t>
      </w:r>
    </w:p>
    <w:p>
      <w:r>
        <w:t>45</w:t>
        <w:tab/>
        <w:t>HRA 3083; HRA 415; HRA 2408 (zunächst); HRA 177n (bis 1962)</w:t>
      </w:r>
    </w:p>
    <w:p>
      <w:r>
        <w:br/>
        <w:t>30</w:t>
        <w:tab/>
        <w:t>1032</w:t>
      </w:r>
    </w:p>
    <w:p>
      <w:r>
        <w:t>30a</w:t>
        <w:tab/>
        <w:t>1032</w:t>
      </w:r>
    </w:p>
    <w:p>
      <w:r>
        <w:t>30z</w:t>
        <w:tab/>
        <w:t>H 14 Darmstadt R 1032</w:t>
      </w:r>
    </w:p>
    <w:p>
      <w:r>
        <w:t>40</w:t>
        <w:tab/>
        <w:t>k[1{p[2{Reinhard} 1{Wiesner}]p vorm. Rinck &amp; Co.}, 2{o[Darmstadt]o}]k s[&lt;Verlag&gt;]s</w:t>
      </w:r>
    </w:p>
    <w:p>
      <w:r>
        <w:t>43</w:t>
        <w:tab/>
        <w:t>1938 ; 1946</w:t>
      </w:r>
    </w:p>
    <w:p>
      <w:r>
        <w:t>45</w:t>
        <w:tab/>
        <w:t>HRA 3090; Behörden-AZ: bis 1962: HRA 129n; bis 1946: Firma p[2{Ludwig} 1{Rinck}]p; bis 1962: Firma Rinck &amp; Co.</w:t>
      </w:r>
    </w:p>
    <w:p>
      <w:r>
        <w:br/>
        <w:t>30</w:t>
        <w:tab/>
        <w:t>1034</w:t>
      </w:r>
    </w:p>
    <w:p>
      <w:r>
        <w:t>30a</w:t>
        <w:tab/>
        <w:t>1034</w:t>
      </w:r>
    </w:p>
    <w:p>
      <w:r>
        <w:t>30z</w:t>
        <w:tab/>
        <w:t>H 14 Darmstadt R 1034</w:t>
      </w:r>
    </w:p>
    <w:p>
      <w:r>
        <w:t>40</w:t>
        <w:tab/>
        <w:t>k[1{p[2{Johs.} 1{Waitz}]p (s[Buch&lt;handlung&gt;]s-, Kunst- und Musikalienhandlung)}, 2{o[Darmstadt]o}]k</w:t>
      </w:r>
    </w:p>
    <w:p>
      <w:r>
        <w:t>43</w:t>
        <w:tab/>
        <w:t>1933 ; 1944 - 1972</w:t>
      </w:r>
    </w:p>
    <w:p>
      <w:r>
        <w:t>45</w:t>
        <w:tab/>
        <w:t>HRA 3092; HRA 28n (bis 1962)</w:t>
      </w:r>
    </w:p>
    <w:p>
      <w:r>
        <w:br/>
        <w:t>30</w:t>
        <w:tab/>
        <w:t>1045</w:t>
      </w:r>
    </w:p>
    <w:p>
      <w:r>
        <w:t>30a</w:t>
        <w:tab/>
        <w:t>1045</w:t>
      </w:r>
    </w:p>
    <w:p>
      <w:r>
        <w:t>30z</w:t>
        <w:tab/>
        <w:t>H 14 Darmstadt R 1045</w:t>
      </w:r>
    </w:p>
    <w:p>
      <w:r>
        <w:t>40</w:t>
        <w:tab/>
        <w:t>k[1{Laturner-s[Verlag]s p[2{Otto} 1{Schrader}]p}, 2{o[Darmstadt]o}]k</w:t>
      </w:r>
    </w:p>
    <w:p>
      <w:r>
        <w:t>43</w:t>
        <w:tab/>
        <w:t>1942 ; 1944 - 1975</w:t>
      </w:r>
    </w:p>
    <w:p>
      <w:r>
        <w:t>45</w:t>
        <w:tab/>
        <w:t>HRA 3105; HRA 2950 (zunächst); HRA 16n (bis 1962)</w:t>
      </w:r>
    </w:p>
    <w:p>
      <w:r>
        <w:br/>
        <w:t>30</w:t>
        <w:tab/>
        <w:t>1101</w:t>
      </w:r>
    </w:p>
    <w:p>
      <w:r>
        <w:t>30a</w:t>
        <w:tab/>
        <w:t>1101</w:t>
      </w:r>
    </w:p>
    <w:p>
      <w:r>
        <w:t>30z</w:t>
        <w:tab/>
        <w:t>H 14 Darmstadt R 1101</w:t>
      </w:r>
    </w:p>
    <w:p>
      <w:r>
        <w:t>40</w:t>
        <w:tab/>
        <w:t>k[1{s[Buchdruckerei]s p[1{Bassenauer} 2{Valentin}]p und p[2{Heinrich} 1{Bassenauer}]p} 2{o[Griesheim bei Darmstadt]o}]k (oHG) (Buchdruckerei, s[Verlag]s, Schreibwaren- und s[Buchhandlung]s)</w:t>
      </w:r>
    </w:p>
    <w:p>
      <w:r>
        <w:t>43</w:t>
        <w:tab/>
        <w:t>1958 ; 1961 - 1982</w:t>
      </w:r>
    </w:p>
    <w:p>
      <w:r>
        <w:t>45</w:t>
        <w:tab/>
        <w:t>HRA 3195</w:t>
      </w:r>
    </w:p>
    <w:p>
      <w:r>
        <w:br/>
        <w:t>30</w:t>
        <w:tab/>
        <w:t>1129</w:t>
      </w:r>
    </w:p>
    <w:p>
      <w:r>
        <w:t>30a</w:t>
        <w:tab/>
        <w:t>1129</w:t>
      </w:r>
    </w:p>
    <w:p>
      <w:r>
        <w:t>30z</w:t>
        <w:tab/>
        <w:t>H 14 Darmstadt R 1129</w:t>
      </w:r>
    </w:p>
    <w:p>
      <w:r>
        <w:t>40</w:t>
        <w:tab/>
        <w:t>k[1{Graphische Werkstätten Druckerei und s[Verlag]s p[7{Gebr.} 1{Ott}]p}, 2{o[Darmstadt]o}]k</w:t>
      </w:r>
    </w:p>
    <w:p>
      <w:r>
        <w:t>43</w:t>
        <w:tab/>
        <w:t>1962 - 1985</w:t>
      </w:r>
    </w:p>
    <w:p>
      <w:r>
        <w:t>45</w:t>
        <w:tab/>
        <w:t>HRA 3245; HRA 1890 AG Darmstadt (bis 1962)</w:t>
      </w:r>
    </w:p>
    <w:p>
      <w:r>
        <w:br/>
        <w:t>30</w:t>
        <w:tab/>
        <w:t>1144</w:t>
      </w:r>
    </w:p>
    <w:p>
      <w:r>
        <w:t>30a</w:t>
        <w:tab/>
        <w:t>1144</w:t>
      </w:r>
    </w:p>
    <w:p>
      <w:r>
        <w:t>30z</w:t>
        <w:tab/>
        <w:t>H 14 Darmstadt R 1144</w:t>
      </w:r>
    </w:p>
    <w:p>
      <w:r>
        <w:t>40</w:t>
        <w:tab/>
        <w:t>k[1{p[2{Else} 1{Morhard}]p, Papier- und Schreibwaren, s[Buchhandlung]s-s[Leihbücherei]s}, 2{o[Weiterstadt]o}]k</w:t>
      </w:r>
    </w:p>
    <w:p>
      <w:r>
        <w:t>43</w:t>
        <w:tab/>
        <w:t>1961 - 1987</w:t>
      </w:r>
    </w:p>
    <w:p>
      <w:r>
        <w:t>45</w:t>
        <w:tab/>
        <w:t>HRA 3267; Behörden-AZ: bis 1962: HRA 1814</w:t>
      </w:r>
    </w:p>
    <w:p>
      <w:r>
        <w:br/>
        <w:t>30</w:t>
        <w:tab/>
        <w:t>1176</w:t>
      </w:r>
    </w:p>
    <w:p>
      <w:r>
        <w:t>30a</w:t>
        <w:tab/>
        <w:t>1176</w:t>
      </w:r>
    </w:p>
    <w:p>
      <w:r>
        <w:t>30z</w:t>
        <w:tab/>
        <w:t>H 14 Darmstadt R 1176</w:t>
      </w:r>
    </w:p>
    <w:p>
      <w:r>
        <w:t>40</w:t>
        <w:tab/>
        <w:t>k[1{s[Verlag]s p[2{Erwin} 1{Jäger}]p}, 2{o[Darmstadt]o}]k / vorher o[Berlin]o (bis 1960)</w:t>
      </w:r>
    </w:p>
    <w:p>
      <w:r>
        <w:t>43</w:t>
        <w:tab/>
        <w:t xml:space="preserve"> - 1960 ; 1960 - 1985</w:t>
      </w:r>
    </w:p>
    <w:p>
      <w:r>
        <w:t>45</w:t>
        <w:tab/>
        <w:t>HRA 3326; HRA 13020 Nz AG Berlin (bis 1960); HRA 1428 AG Darmstadt (bis 1962); HRA 21516 AG Berlin (Zweigniederlassung); 1960: Umwandlung der Firma in Berlin in eine Zweigniederlassung ; vor 1960 - 1985</w:t>
      </w:r>
    </w:p>
    <w:p>
      <w:r>
        <w:br/>
        <w:t>30</w:t>
        <w:tab/>
        <w:t>1218</w:t>
      </w:r>
    </w:p>
    <w:p>
      <w:r>
        <w:t>30a</w:t>
        <w:tab/>
        <w:t>1218</w:t>
      </w:r>
    </w:p>
    <w:p>
      <w:r>
        <w:t>30z</w:t>
        <w:tab/>
        <w:t>H 14 Darmstadt R 1218</w:t>
      </w:r>
    </w:p>
    <w:p>
      <w:r>
        <w:t>40</w:t>
        <w:tab/>
        <w:t>k[1{p[2{Hans Jo.} 1{Nicklas}]p KG} (s[2{Vertrieb von} Schallplatten, Radio-, Phono-, und Fernsehgeräten, Elektrogeräten und 1{Bücher}]sn), 2{o[Darmstadt]o}]k</w:t>
      </w:r>
    </w:p>
    <w:p>
      <w:r>
        <w:t>43</w:t>
        <w:tab/>
        <w:t>1959 - 1980</w:t>
      </w:r>
    </w:p>
    <w:p>
      <w:r>
        <w:t>45</w:t>
        <w:tab/>
        <w:t>HRA 3419; HRA 1639 (bis 1962)</w:t>
      </w:r>
    </w:p>
    <w:p>
      <w:r>
        <w:br/>
        <w:t>30</w:t>
        <w:tab/>
        <w:t>1246</w:t>
      </w:r>
    </w:p>
    <w:p>
      <w:r>
        <w:t>30a</w:t>
        <w:tab/>
        <w:t>1246</w:t>
      </w:r>
    </w:p>
    <w:p>
      <w:r>
        <w:t>30z</w:t>
        <w:tab/>
        <w:t>H 14 Darmstadt R 1246</w:t>
      </w:r>
    </w:p>
    <w:p>
      <w:r>
        <w:t>40</w:t>
        <w:tab/>
        <w:t>k[1{Publication Inter-Europa p[2{H. E.} 1{Jäger}]p} (s[2{Herstellung, Herausgabe und Vertrieb von} internationalen s[Adreßbücher]sn und verwandten 1{Verlagserzeugnisse}]sn), 2{o[Darmstadt]o}]k</w:t>
      </w:r>
    </w:p>
    <w:p>
      <w:r>
        <w:t>43</w:t>
        <w:tab/>
        <w:t>1959 - 1973</w:t>
      </w:r>
    </w:p>
    <w:p>
      <w:r>
        <w:t>45</w:t>
        <w:tab/>
        <w:t>HRA 3475; Behörden-AZ: bis 1962: HRA 1588; bis 1960: Firma Edition Inter-Europa H. E. Jäger KG; bis 1976: Firma Publication Inter-Europa H. E. Jäger KG; bis 1972 (oHG)</w:t>
      </w:r>
    </w:p>
    <w:p>
      <w:r>
        <w:br/>
        <w:t>30</w:t>
        <w:tab/>
        <w:t>1270</w:t>
      </w:r>
    </w:p>
    <w:p>
      <w:r>
        <w:t>30a</w:t>
        <w:tab/>
        <w:t>1270</w:t>
      </w:r>
    </w:p>
    <w:p>
      <w:r>
        <w:t>30z</w:t>
        <w:tab/>
        <w:t>H 14 Darmstadt R 1270</w:t>
      </w:r>
    </w:p>
    <w:p>
      <w:r>
        <w:t>40</w:t>
        <w:tab/>
        <w:t>k[1{p[2{Arnold} 1{Krieger}]p Studio Schaffen Forschen} (s[Buch&lt;verlag&gt;]s- und Zeitschriftenverlag, s[Buchversand]s), 2{o[Darmstadt]o}]k</w:t>
      </w:r>
    </w:p>
    <w:p>
      <w:r>
        <w:t>43</w:t>
        <w:tab/>
        <w:t>1958 - 1976</w:t>
      </w:r>
    </w:p>
    <w:p>
      <w:r>
        <w:t>45</w:t>
        <w:tab/>
        <w:t>HRA 3511; HRA 1545 (bis 1962)</w:t>
      </w:r>
    </w:p>
    <w:p>
      <w:r>
        <w:br/>
        <w:t>30</w:t>
        <w:tab/>
        <w:t>1313</w:t>
      </w:r>
    </w:p>
    <w:p>
      <w:r>
        <w:t>30a</w:t>
        <w:tab/>
        <w:t>1313</w:t>
      </w:r>
    </w:p>
    <w:p>
      <w:r>
        <w:t>30z</w:t>
        <w:tab/>
        <w:t>H 14 Darmstadt R 1313</w:t>
      </w:r>
    </w:p>
    <w:p>
      <w:r>
        <w:t>40</w:t>
        <w:tab/>
        <w:t>k[1{Technik-Tabellen-Verlag p[Finkentscher]p &amp; Co.} (s[Verlagsbuchhandlung]s, Herausgabe technischer Geräte), 2{o[Darmstadt]o}]k</w:t>
      </w:r>
    </w:p>
    <w:p>
      <w:r>
        <w:t>43</w:t>
        <w:tab/>
        <w:t>1958 - 1987</w:t>
      </w:r>
    </w:p>
    <w:p>
      <w:r>
        <w:t>45</w:t>
        <w:tab/>
        <w:t>HRA 3577; HRA 1481 (bis 1962); bis 1960: k[TECHNIK - TABELLEN - VERLAG p[Zeising]p &amp; Co.]k</w:t>
      </w:r>
    </w:p>
    <w:p>
      <w:r>
        <w:br/>
        <w:t>30</w:t>
        <w:tab/>
        <w:t>1348</w:t>
      </w:r>
    </w:p>
    <w:p>
      <w:r>
        <w:t>30a</w:t>
        <w:tab/>
        <w:t>1348</w:t>
      </w:r>
    </w:p>
    <w:p>
      <w:r>
        <w:t>30z</w:t>
        <w:tab/>
        <w:t>H 14 Darmstadt R 1348</w:t>
      </w:r>
    </w:p>
    <w:p>
      <w:r>
        <w:t>40</w:t>
        <w:tab/>
        <w:t>k[1{s[Verlag]s "Das Beispiel" p[2{Karlheinz} 1{Römer}]p KG}, 2{o[Darmstadt]o}]k (Fachverlag für Bauwesen)</w:t>
      </w:r>
    </w:p>
    <w:p>
      <w:r>
        <w:t>43</w:t>
        <w:tab/>
        <w:t>1956 - 1985</w:t>
      </w:r>
    </w:p>
    <w:p>
      <w:r>
        <w:t>45</w:t>
        <w:tab/>
        <w:t>HRA 3644; Behörden-AZ: bis 1962: HRA 1389; bis 1966: Firma Karl Heinz Römer "DAS BEISPIEL", Fachverlag für Bauwesen</w:t>
      </w:r>
    </w:p>
    <w:p>
      <w:r>
        <w:br/>
        <w:t>30</w:t>
        <w:tab/>
        <w:t>1381</w:t>
      </w:r>
    </w:p>
    <w:p>
      <w:r>
        <w:t>30a</w:t>
        <w:tab/>
        <w:t>1381</w:t>
      </w:r>
    </w:p>
    <w:p>
      <w:r>
        <w:t>30z</w:t>
        <w:tab/>
        <w:t>H 14 Darmstadt R 1381</w:t>
      </w:r>
    </w:p>
    <w:p>
      <w:r>
        <w:t>40</w:t>
        <w:tab/>
        <w:t>k[1{p[2{Georg} 1{Büchner}]p s[Verlag]s}, p[4{Dr.} 2{Karl Emerich} 1{Krämer}]p, 2{o[Darmstadt]o}]k</w:t>
      </w:r>
    </w:p>
    <w:p>
      <w:r>
        <w:t>43</w:t>
        <w:tab/>
        <w:t>1955 - 1974</w:t>
      </w:r>
    </w:p>
    <w:p>
      <w:r>
        <w:t>45</w:t>
        <w:tab/>
        <w:t>HRA 3704</w:t>
      </w:r>
    </w:p>
    <w:p>
      <w:r>
        <w:br/>
        <w:t>30</w:t>
        <w:tab/>
        <w:t>1393</w:t>
      </w:r>
    </w:p>
    <w:p>
      <w:r>
        <w:t>30a</w:t>
        <w:tab/>
        <w:t>1393</w:t>
      </w:r>
    </w:p>
    <w:p>
      <w:r>
        <w:t>30z</w:t>
        <w:tab/>
        <w:t>H 14 Darmstadt R 1393</w:t>
      </w:r>
    </w:p>
    <w:p>
      <w:r>
        <w:t>40</w:t>
        <w:tab/>
        <w:t>k[1{Akademische s[Buchhandlung]s p[2{Hans-Jürgen} 1{Stehlmann}]p}, 2{o[Darmstadt]o}]k</w:t>
      </w:r>
    </w:p>
    <w:p>
      <w:r>
        <w:t>43</w:t>
        <w:tab/>
        <w:t>1955 - 1973</w:t>
      </w:r>
    </w:p>
    <w:p>
      <w:r>
        <w:t>45</w:t>
        <w:tab/>
        <w:t>HRA 3732; HRA 1284 (bis 1964)</w:t>
      </w:r>
    </w:p>
    <w:p>
      <w:r>
        <w:br/>
        <w:t>30</w:t>
        <w:tab/>
        <w:t>1404</w:t>
      </w:r>
    </w:p>
    <w:p>
      <w:r>
        <w:t>30a</w:t>
        <w:tab/>
        <w:t>1404</w:t>
      </w:r>
    </w:p>
    <w:p>
      <w:r>
        <w:t>30z</w:t>
        <w:tab/>
        <w:t>H 14 Darmstadt R 1404</w:t>
      </w:r>
    </w:p>
    <w:p>
      <w:r>
        <w:t>40</w:t>
        <w:tab/>
        <w:t>k[1{Verkehrs- und Wirtschaftsarchiv p[2{Eike} 1{Techow}]p s[Verlag]s KG} (Zusatz "KG" 1958-1962 und 1977-1987) (Zusatz "GmbH Eike Techow Verlag KG" 1976-1977), 2{o[Nieder-Ramstadt]o}]k</w:t>
      </w:r>
    </w:p>
    <w:p>
      <w:r>
        <w:t>43</w:t>
        <w:tab/>
        <w:t>1952 - 1984</w:t>
      </w:r>
    </w:p>
    <w:p>
      <w:r>
        <w:t>45</w:t>
        <w:tab/>
        <w:t>HRA 3752; Behörden-AZ: bis 1962: HRA 1081; bis 1958: Firma Eike Techov-Verlag KG</w:t>
      </w:r>
    </w:p>
    <w:p>
      <w:r>
        <w:br/>
        <w:t>30</w:t>
        <w:tab/>
        <w:t>1416</w:t>
      </w:r>
    </w:p>
    <w:p>
      <w:r>
        <w:t>30a</w:t>
        <w:tab/>
        <w:t>1416</w:t>
      </w:r>
    </w:p>
    <w:p>
      <w:r>
        <w:t>30z</w:t>
        <w:tab/>
        <w:t>H 14 Darmstadt R 1416</w:t>
      </w:r>
    </w:p>
    <w:p>
      <w:r>
        <w:t>40</w:t>
        <w:tab/>
        <w:t>k[1{p[2{Carl} 1{Röhrig}]p-s[Verlag]s OHG, Zweigniederlassung} 2{o[Darmstadt]o}]k</w:t>
      </w:r>
    </w:p>
    <w:p>
      <w:r>
        <w:t>43</w:t>
        <w:tab/>
        <w:t>1952 - 1963</w:t>
      </w:r>
    </w:p>
    <w:p>
      <w:r>
        <w:t>45</w:t>
        <w:tab/>
        <w:t>HRA 3768; HRA 1059 (bis 1962); Hauptniederlassung: o[Köln]o, HRA 3235 AG Köln</w:t>
      </w:r>
    </w:p>
    <w:p>
      <w:r>
        <w:br/>
        <w:t>30</w:t>
        <w:tab/>
        <w:t>1420</w:t>
      </w:r>
    </w:p>
    <w:p>
      <w:r>
        <w:t>30a</w:t>
        <w:tab/>
        <w:t>1420</w:t>
      </w:r>
    </w:p>
    <w:p>
      <w:r>
        <w:t>30z</w:t>
        <w:tab/>
        <w:t>H 14 Darmstadt R 1420</w:t>
      </w:r>
    </w:p>
    <w:p>
      <w:r>
        <w:t>40</w:t>
        <w:tab/>
        <w:t>Werbedruck Roddert, Inhaber: Hans-Joachim Roddert vorm. Druckerei und k[1{s[Verlag]s p[2{E.} 1{Rauch}]p &amp; Co.}, 2{o[Darmstadt-Arheilgen]o}]k</w:t>
      </w:r>
    </w:p>
    <w:p>
      <w:r>
        <w:t>43</w:t>
        <w:tab/>
        <w:t>1952 - 1968</w:t>
      </w:r>
    </w:p>
    <w:p>
      <w:r>
        <w:t>45</w:t>
        <w:tab/>
        <w:t>HRA 3772; Behörden-AZ: bis 1962: HRA 1053; bis 1963: Firma Verlag E. Rauch &amp; Co.; bis 1967: Firma Druckerei und Verlag E. Rauch &amp; Co.</w:t>
      </w:r>
    </w:p>
    <w:p>
      <w:r>
        <w:br/>
        <w:t>30</w:t>
        <w:tab/>
        <w:t>1424</w:t>
      </w:r>
    </w:p>
    <w:p>
      <w:r>
        <w:t>30a</w:t>
        <w:tab/>
        <w:t>1424</w:t>
      </w:r>
    </w:p>
    <w:p>
      <w:r>
        <w:t>30z</w:t>
        <w:tab/>
        <w:t>H 14 Darmstadt R 1424</w:t>
      </w:r>
    </w:p>
    <w:p>
      <w:r>
        <w:t>40</w:t>
        <w:tab/>
        <w:t>k[1{p[2{Georg} 1{Westermann}]p s[Verlag]s, Zweigniederlassung} 2{o[Darmstadt]o}]k</w:t>
      </w:r>
    </w:p>
    <w:p>
      <w:r>
        <w:t>45</w:t>
        <w:tab/>
        <w:t>s.d.; HRA 3776; HRA 1055 (bis 1962); Hauptniederlassung: o[Braunschweig]o, HRA 2335 AG Braunschweig</w:t>
      </w:r>
    </w:p>
    <w:p>
      <w:r>
        <w:br/>
        <w:t>30</w:t>
        <w:tab/>
        <w:t>1439</w:t>
      </w:r>
    </w:p>
    <w:p>
      <w:r>
        <w:t>30a</w:t>
        <w:tab/>
        <w:t>1439</w:t>
      </w:r>
    </w:p>
    <w:p>
      <w:r>
        <w:t>30z</w:t>
        <w:tab/>
        <w:t>H 14 Darmstadt R 1439</w:t>
      </w:r>
    </w:p>
    <w:p>
      <w:r>
        <w:t>40</w:t>
        <w:tab/>
        <w:t>k[1{p[2{Carl} 1{Habel}]p s[Verlagsbuchhandlung]s, Zweigniederlassung} 2{o[Darmstadt]o}]k</w:t>
      </w:r>
    </w:p>
    <w:p>
      <w:r>
        <w:t>43</w:t>
        <w:tab/>
        <w:t>1952 - 1970</w:t>
      </w:r>
    </w:p>
    <w:p>
      <w:r>
        <w:t>45</w:t>
        <w:tab/>
        <w:t>HRA 3805; HRA 1110 (bis 1962); bis 1965: Firma Carl Habel Verlagsbuchhandlung, Zweigniederlassung oHG; Hauptniederlassung: o[Berlin]o, HRA 10768/Nz AG Berlin-Charlottenburg</w:t>
      </w:r>
    </w:p>
    <w:p>
      <w:r>
        <w:br/>
        <w:t>30</w:t>
        <w:tab/>
        <w:t>1440</w:t>
      </w:r>
    </w:p>
    <w:p>
      <w:r>
        <w:t>30a</w:t>
        <w:tab/>
        <w:t>1440</w:t>
      </w:r>
    </w:p>
    <w:p>
      <w:r>
        <w:t>30z</w:t>
        <w:tab/>
        <w:t>H 14 Darmstadt R 1440</w:t>
      </w:r>
    </w:p>
    <w:p>
      <w:r>
        <w:t>40</w:t>
        <w:tab/>
        <w:t>k[1{p[2{Kurt} 1{Bick}]p s[Buchhandlung]s} 2{o[Darmstadt]o}]k</w:t>
      </w:r>
    </w:p>
    <w:p>
      <w:r>
        <w:t>43</w:t>
        <w:tab/>
        <w:t>1952 - 1968</w:t>
      </w:r>
    </w:p>
    <w:p>
      <w:r>
        <w:t>45</w:t>
        <w:tab/>
        <w:t>HRA 3806; Behörden-AZ: bis 1962: HRA 1111</w:t>
      </w:r>
    </w:p>
    <w:p>
      <w:r>
        <w:br/>
        <w:t>30</w:t>
        <w:tab/>
        <w:t>1449</w:t>
      </w:r>
    </w:p>
    <w:p>
      <w:r>
        <w:t>30a</w:t>
        <w:tab/>
        <w:t>1449</w:t>
      </w:r>
    </w:p>
    <w:p>
      <w:r>
        <w:t>30z</w:t>
        <w:tab/>
        <w:t>H 14 Darmstadt R 1449</w:t>
      </w:r>
    </w:p>
    <w:p>
      <w:r>
        <w:t>40</w:t>
        <w:tab/>
        <w:t>k[1{s[Verlag]s p[4{Dr.} 2{Naiden} 1{Steytscheff}]p} (Fachbücher, Zeitschriften, Buchdruckerei), 2{o[Darmstadt]o}]k / vorher bis 1953: o[Nürnberg]o</w:t>
      </w:r>
    </w:p>
    <w:p>
      <w:r>
        <w:t>43</w:t>
        <w:tab/>
        <w:t>1952 - 1986</w:t>
      </w:r>
    </w:p>
    <w:p>
      <w:r>
        <w:t>45</w:t>
        <w:tab/>
        <w:t>HRA 3824; Behörden-AZ: bis 1953: HRA Nürnberg 4261; bis 1962: HRA Darmstadt 1138</w:t>
      </w:r>
    </w:p>
    <w:p>
      <w:r>
        <w:br/>
        <w:t>30</w:t>
        <w:tab/>
        <w:t>1469</w:t>
      </w:r>
    </w:p>
    <w:p>
      <w:r>
        <w:t>30a</w:t>
        <w:tab/>
        <w:t>1469</w:t>
      </w:r>
    </w:p>
    <w:p>
      <w:r>
        <w:t>30z</w:t>
        <w:tab/>
        <w:t>H 14 Darmstadt R 1469</w:t>
      </w:r>
    </w:p>
    <w:p>
      <w:r>
        <w:t>40</w:t>
        <w:tab/>
        <w:t>k[1{p[2{Georg} 1{Wagner}]p, s[Buch&lt;handlung&gt;]s- und Kunsthandlung}, 2{o[Seeheim]o}]k / vorher bis 1976: o[Darmstadt]o</w:t>
      </w:r>
    </w:p>
    <w:p>
      <w:r>
        <w:t>43</w:t>
        <w:tab/>
        <w:t>1944 ; 1954 - 1984</w:t>
      </w:r>
    </w:p>
    <w:p>
      <w:r>
        <w:t>45</w:t>
        <w:tab/>
        <w:t>HRA 3850; Behörden-AZ: bis 1962: HRA 1469</w:t>
      </w:r>
    </w:p>
    <w:p>
      <w:r>
        <w:br/>
        <w:t>30</w:t>
        <w:tab/>
        <w:t>1470</w:t>
      </w:r>
    </w:p>
    <w:p>
      <w:r>
        <w:t>30a</w:t>
        <w:tab/>
        <w:t>1470</w:t>
      </w:r>
    </w:p>
    <w:p>
      <w:r>
        <w:t>30z</w:t>
        <w:tab/>
        <w:t>H 14 Darmstadt R 1470</w:t>
      </w:r>
    </w:p>
    <w:p>
      <w:r>
        <w:t>40</w:t>
        <w:tab/>
        <w:t>k[1{s[Verlag]s für Kulturpolitik p[2{Elsbeth} 1{Schaffer}]p}, 2{o[Darmstadt]o}]k</w:t>
      </w:r>
    </w:p>
    <w:p>
      <w:r>
        <w:t>43</w:t>
        <w:tab/>
        <w:t>1954 - 1963</w:t>
      </w:r>
    </w:p>
    <w:p>
      <w:r>
        <w:t>45</w:t>
        <w:tab/>
        <w:t>HRB 3853; Behörden-AZ: bis 1962: HRA 1470</w:t>
      </w:r>
    </w:p>
    <w:p>
      <w:r>
        <w:br/>
        <w:t>30</w:t>
        <w:tab/>
        <w:t>1482</w:t>
      </w:r>
    </w:p>
    <w:p>
      <w:r>
        <w:t>30a</w:t>
        <w:tab/>
        <w:t>1482</w:t>
      </w:r>
    </w:p>
    <w:p>
      <w:r>
        <w:t>30z</w:t>
        <w:tab/>
        <w:t>H 14 Darmstadt R 1482</w:t>
      </w:r>
    </w:p>
    <w:p>
      <w:r>
        <w:t>40</w:t>
        <w:tab/>
        <w:t>k[1{p[2{Max} 1{Kretschmar}]p's s[Buch&lt;handlung&gt;]s- und Musikalienhandlung, Inhaber: p[2{Wilhelm} 1{Herbst}]p} (Zusatz "Inhaber: Wilhelm und p[2{Egon} 1{Herbst}]p" bis 1954), 2{o[Darmstadt]o}]k / vorher o[Magdeburg]o (bis 1954)</w:t>
      </w:r>
    </w:p>
    <w:p>
      <w:r>
        <w:t>43</w:t>
        <w:tab/>
        <w:t>1929 ; 1964</w:t>
      </w:r>
    </w:p>
    <w:p>
      <w:r>
        <w:t>45</w:t>
        <w:tab/>
        <w:t>HRA 3873; Behörden-AZ: bis 1962: HRA Darmstadt 1206</w:t>
      </w:r>
    </w:p>
    <w:p>
      <w:r>
        <w:br/>
        <w:t>30</w:t>
        <w:tab/>
        <w:t>1486</w:t>
      </w:r>
    </w:p>
    <w:p>
      <w:r>
        <w:t>30a</w:t>
        <w:tab/>
        <w:t>1486</w:t>
      </w:r>
    </w:p>
    <w:p>
      <w:r>
        <w:t>30z</w:t>
        <w:tab/>
        <w:t>H 14 Darmstadt R 1486</w:t>
      </w:r>
    </w:p>
    <w:p>
      <w:r>
        <w:t>40</w:t>
        <w:tab/>
        <w:t>k[1{p[2{Arndt} 1{Dähnert}]p (s[2{Vertrieb von} Zeitschriften, Zeitungen und 1{Bücher}]sn)}, 2{o[Darmstadt]o}]k</w:t>
      </w:r>
    </w:p>
    <w:p>
      <w:r>
        <w:t>43</w:t>
        <w:tab/>
        <w:t>1954 - 1974</w:t>
      </w:r>
    </w:p>
    <w:p>
      <w:r>
        <w:t>45</w:t>
        <w:tab/>
        <w:t>HRA 3880; HRA 1216 (bis 1962)</w:t>
      </w:r>
    </w:p>
    <w:p>
      <w:r>
        <w:br/>
        <w:t>30</w:t>
        <w:tab/>
        <w:t>1492</w:t>
      </w:r>
    </w:p>
    <w:p>
      <w:r>
        <w:t>30a</w:t>
        <w:tab/>
        <w:t>1492</w:t>
      </w:r>
    </w:p>
    <w:p>
      <w:r>
        <w:t>30z</w:t>
        <w:tab/>
        <w:t>H 14 Darmstadt R 1492</w:t>
      </w:r>
    </w:p>
    <w:p>
      <w:r>
        <w:t>40</w:t>
        <w:tab/>
        <w:t>k[1{ETR - s[Verlagsgesellschaft]s p[Hernichel]p &amp; p[4{Dr.} 1{Strauß}]p}, 2{o[Darmstadt]o}]k</w:t>
      </w:r>
    </w:p>
    <w:p>
      <w:r>
        <w:t>43</w:t>
        <w:tab/>
        <w:t>1963</w:t>
      </w:r>
    </w:p>
    <w:p>
      <w:r>
        <w:t>45</w:t>
        <w:tab/>
        <w:t>HRA 3892</w:t>
      </w:r>
    </w:p>
    <w:p>
      <w:r>
        <w:br/>
        <w:t>30</w:t>
        <w:tab/>
        <w:t>1521</w:t>
      </w:r>
    </w:p>
    <w:p>
      <w:r>
        <w:t>30a</w:t>
        <w:tab/>
        <w:t>1521</w:t>
      </w:r>
    </w:p>
    <w:p>
      <w:r>
        <w:t>30z</w:t>
        <w:tab/>
        <w:t>H 14 Darmstadt R 1521</w:t>
      </w:r>
    </w:p>
    <w:p>
      <w:r>
        <w:t>40</w:t>
        <w:tab/>
        <w:t>k[1{p[2{Siegfried} 1{Toeche-Mittler}]p (s[2{Herstellung und s[Verlag]s von} 1{Druckschriften}]s)}, 2{o[Darmstadt]o}]k</w:t>
      </w:r>
    </w:p>
    <w:p>
      <w:r>
        <w:t>43</w:t>
        <w:tab/>
        <w:t>1951 - 1985</w:t>
      </w:r>
    </w:p>
    <w:p>
      <w:r>
        <w:t>45</w:t>
        <w:tab/>
        <w:t>HRA 3938; HRA 1030 (bis 1963)</w:t>
      </w:r>
    </w:p>
    <w:p>
      <w:r>
        <w:br/>
        <w:t>30</w:t>
        <w:tab/>
        <w:t>1529</w:t>
      </w:r>
    </w:p>
    <w:p>
      <w:r>
        <w:t>30a</w:t>
        <w:tab/>
        <w:t>1529</w:t>
      </w:r>
    </w:p>
    <w:p>
      <w:r>
        <w:t>30z</w:t>
        <w:tab/>
        <w:t>H 14 Darmstadt R 1529</w:t>
      </w:r>
    </w:p>
    <w:p>
      <w:r>
        <w:t>40</w:t>
        <w:tab/>
        <w:t>k[1{p[2{Hermann} 1{Schroedel}]p-s[Verlag]s KG, Zweigniederlassung} 2{o[Darmstadt]o}]k</w:t>
      </w:r>
    </w:p>
    <w:p>
      <w:r>
        <w:t>43</w:t>
        <w:tab/>
        <w:t>1951 - 1980</w:t>
      </w:r>
    </w:p>
    <w:p>
      <w:r>
        <w:t>45</w:t>
        <w:tab/>
        <w:t>HRA 3950; HRA 994 (bis 1963); HRA 16530 AG o[Hannover]o (Hauptniederlassung)</w:t>
      </w:r>
    </w:p>
    <w:p>
      <w:r>
        <w:br/>
        <w:t>30</w:t>
        <w:tab/>
        <w:t>1573</w:t>
      </w:r>
    </w:p>
    <w:p>
      <w:r>
        <w:t>30a</w:t>
        <w:tab/>
        <w:t>1573</w:t>
      </w:r>
    </w:p>
    <w:p>
      <w:r>
        <w:t>30z</w:t>
        <w:tab/>
        <w:t>H 14 Darmstadt R 1573</w:t>
      </w:r>
    </w:p>
    <w:p>
      <w:r>
        <w:t>40</w:t>
        <w:tab/>
        <w:t>p[2{Georg} 1{Blitz}]p, k[1{Bücher-Blitz (s[Buchhandlung]s, s[Antiquariat]s und s[Leihbücherei]s)}, 2{o[Darmstadt]o}]k</w:t>
      </w:r>
    </w:p>
    <w:p>
      <w:r>
        <w:t>43</w:t>
        <w:tab/>
        <w:t>1950 - 1979</w:t>
      </w:r>
    </w:p>
    <w:p>
      <w:r>
        <w:t>45</w:t>
        <w:tab/>
        <w:t>HRA 4019; HRA 859 (bis 1963)</w:t>
      </w:r>
    </w:p>
    <w:p>
      <w:r>
        <w:br/>
        <w:t>30</w:t>
        <w:tab/>
        <w:t>1654</w:t>
      </w:r>
    </w:p>
    <w:p>
      <w:r>
        <w:t>30a</w:t>
        <w:tab/>
        <w:t>1654</w:t>
      </w:r>
    </w:p>
    <w:p>
      <w:r>
        <w:t>30z</w:t>
        <w:tab/>
        <w:t>H 14 Darmstadt R 1654</w:t>
      </w:r>
    </w:p>
    <w:p>
      <w:r>
        <w:t>40</w:t>
        <w:tab/>
        <w:t>k[1{s[Verlagsanstalt]s p[2{Alexander} 1{Koch}]p GmbH}, 2{o[Darmstadt]o}]k</w:t>
      </w:r>
    </w:p>
    <w:p>
      <w:r>
        <w:t>43</w:t>
        <w:tab/>
        <w:t>1921 - 1946</w:t>
      </w:r>
    </w:p>
    <w:p>
      <w:r>
        <w:t>45</w:t>
        <w:tab/>
        <w:t>I HRB 185; AG Stuttgart G.F.R. Bd. 52, Bl. 109/10. (ab 1934); HRB 476 (ab 1939); 1934 Sitzverlegung nach o[Stuttgart]o; enthält u.a.: Briefwechsel zwischen Berlin und Stuttgart, März 1945, Sterbeurkunde Alexander Koch, Darmstadt, 5.1.1939; HR-Akte ist seit 1981 beim AG Nürtingen (HRB 724); hier nur: Mikrofilm der Akte 1921-1946 sowie einige ausgewählte Stücke in Xerokopie, insbesondere der 1934 durch das AG Darmstadt angefertigte Handelsregisterauszug</w:t>
      </w:r>
    </w:p>
    <w:p>
      <w:r>
        <w:br/>
        <w:t>30</w:t>
        <w:tab/>
        <w:t>1678</w:t>
      </w:r>
    </w:p>
    <w:p>
      <w:r>
        <w:t>30a</w:t>
        <w:tab/>
        <w:t>1678</w:t>
      </w:r>
    </w:p>
    <w:p>
      <w:r>
        <w:t>30z</w:t>
        <w:tab/>
        <w:t>H 14 Darmstadt R 1678</w:t>
      </w:r>
    </w:p>
    <w:p>
      <w:r>
        <w:t>40</w:t>
        <w:tab/>
        <w:t>k[1{p[2{Wolfgang} 1{Schröter}]p Formularverlag (s[Verlagsbuchhandlung]s)}, 2{o[Darmstadt]o}]k</w:t>
      </w:r>
    </w:p>
    <w:p>
      <w:r>
        <w:t>43</w:t>
        <w:tab/>
        <w:t xml:space="preserve"> - 1944 ; 1944 - 1979</w:t>
      </w:r>
    </w:p>
    <w:p>
      <w:r>
        <w:t>45</w:t>
        <w:tab/>
        <w:t>HRA 4219; Behörden-AZ: bis 1963: HRA 572n; bis 1951: Firma Verlagshaus Darmstadt Wolfgang Schröter ; vor 1944 - 1979</w:t>
      </w:r>
    </w:p>
    <w:p>
      <w:r>
        <w:br/>
        <w:t>30</w:t>
        <w:tab/>
        <w:t>1687/1-2</w:t>
      </w:r>
    </w:p>
    <w:p>
      <w:r>
        <w:t>30a</w:t>
        <w:tab/>
        <w:t>1687</w:t>
      </w:r>
    </w:p>
    <w:p>
      <w:r>
        <w:t>30z</w:t>
        <w:tab/>
        <w:t>H 14 Darmstadt R 1687/1-2</w:t>
      </w:r>
    </w:p>
    <w:p>
      <w:r>
        <w:t>40</w:t>
        <w:tab/>
        <w:t>k[1{Deutsche Buchgemeinschaft p[2{C. A.} 1{Koch}]p's s[Verlag]s Nachfolger}, 2{o[Darmstadt]o}]k / vorher bis 1951: o[Wiesbaden]o</w:t>
      </w:r>
    </w:p>
    <w:p>
      <w:r>
        <w:t>45</w:t>
        <w:tab/>
        <w:t>s.d.; HRA 4235; Behörden-AZ: bis 1951: HRA Wiesbaden 4876; Doppelsitz in o[Berlin]o HRA Berlin-Charlottenburg 11081 NZ. 3202</w:t>
      </w:r>
    </w:p>
    <w:p>
      <w:r>
        <w:br/>
        <w:t>30</w:t>
        <w:tab/>
        <w:t>1760</w:t>
      </w:r>
    </w:p>
    <w:p>
      <w:r>
        <w:t>30a</w:t>
        <w:tab/>
        <w:t>1760</w:t>
      </w:r>
    </w:p>
    <w:p>
      <w:r>
        <w:t>30z</w:t>
        <w:tab/>
        <w:t>H 14 Darmstadt R 1760</w:t>
      </w:r>
    </w:p>
    <w:p>
      <w:r>
        <w:t>40</w:t>
        <w:tab/>
        <w:t>k[1{Papier- und Bürobedarfshaus s[Buchhandlung]s p[2{Karl} 1{Gengenbach}]p, Inhaber: p[2{Hermann} 1{Schmidt}]p}, 2{o[Darmstadt]o}]k</w:t>
      </w:r>
    </w:p>
    <w:p>
      <w:r>
        <w:t>43</w:t>
        <w:tab/>
        <w:t>1949 - 1966</w:t>
      </w:r>
    </w:p>
    <w:p>
      <w:r>
        <w:t>45</w:t>
        <w:tab/>
        <w:t>HRA 4367; HRA 657 (bis 1963); bis 1963: Firma Karl Gengenbach, Inhaberin p[2{Maria} 1{Gengenbach}]p</w:t>
      </w:r>
    </w:p>
    <w:p>
      <w:r>
        <w:br/>
        <w:t>30</w:t>
        <w:tab/>
        <w:t>1830</w:t>
      </w:r>
    </w:p>
    <w:p>
      <w:r>
        <w:t>30a</w:t>
        <w:tab/>
        <w:t>1830</w:t>
      </w:r>
    </w:p>
    <w:p>
      <w:r>
        <w:t>30z</w:t>
        <w:tab/>
        <w:t>H 14 Darmstadt R 1830</w:t>
      </w:r>
    </w:p>
    <w:p>
      <w:r>
        <w:t>40</w:t>
        <w:tab/>
        <w:t>k[1{Orbis-Bürobedarf, Inhaber: p[2{Günter} 1{Schürhoff}]p} (Vertrieb und Vertretung von Büromöbeln, Bürobedarf, Büromaschinen, Büromaterial, Schreibwaren, Drucksachen, s[Buchhandel]s, Vertrieb von Zeitungen und Zeitschriften, Herstellung und Vertrieb von Schildern), 2{o[Darmstadt]o}]k</w:t>
      </w:r>
    </w:p>
    <w:p>
      <w:r>
        <w:t>43</w:t>
        <w:tab/>
        <w:t>1965 - 1967</w:t>
      </w:r>
    </w:p>
    <w:p>
      <w:r>
        <w:t>45</w:t>
        <w:tab/>
        <w:t>HRA 4496</w:t>
      </w:r>
    </w:p>
    <w:p>
      <w:r>
        <w:br/>
        <w:t>30</w:t>
        <w:tab/>
        <w:t>1906</w:t>
      </w:r>
    </w:p>
    <w:p>
      <w:r>
        <w:t>30a</w:t>
        <w:tab/>
        <w:t>1906</w:t>
      </w:r>
    </w:p>
    <w:p>
      <w:r>
        <w:t>30z</w:t>
        <w:tab/>
        <w:t>H 14 Darmstadt R 1906</w:t>
      </w:r>
    </w:p>
    <w:p>
      <w:r>
        <w:t>40</w:t>
        <w:tab/>
        <w:t>k[1{p[2{Horst} 1{Schroeder}]p s[Verlag]s} (s[Buch&lt;verlag&gt;]s- und Zeitschriftenverlag), 2{o[Bickenbach]o}]k</w:t>
      </w:r>
    </w:p>
    <w:p>
      <w:r>
        <w:t>43</w:t>
        <w:tab/>
        <w:t>1966 - 1981</w:t>
      </w:r>
    </w:p>
    <w:p>
      <w:r>
        <w:t>45</w:t>
        <w:tab/>
        <w:t>HRA 4658; Behörden-AZ: bis 1968: HRA Bensheim 2547</w:t>
      </w:r>
    </w:p>
    <w:p>
      <w:r>
        <w:br/>
        <w:t>30</w:t>
        <w:tab/>
        <w:t>1924</w:t>
      </w:r>
    </w:p>
    <w:p>
      <w:r>
        <w:t>30a</w:t>
        <w:tab/>
        <w:t>1924</w:t>
      </w:r>
    </w:p>
    <w:p>
      <w:r>
        <w:t>30z</w:t>
        <w:tab/>
        <w:t>H 14 Darmstadt R 1924</w:t>
      </w:r>
    </w:p>
    <w:p>
      <w:r>
        <w:t>40</w:t>
        <w:tab/>
        <w:t>k[1{s[Buchvertrieb]s Süd-Nord p[Schroeder]p &amp; Co.}, 2{o[Jugenheim]o}]k / vorher o[Biberach]o (bis 1961)</w:t>
      </w:r>
    </w:p>
    <w:p>
      <w:r>
        <w:t>43</w:t>
        <w:tab/>
        <w:t>1953 - 1981</w:t>
      </w:r>
    </w:p>
    <w:p>
      <w:r>
        <w:t>45</w:t>
        <w:tab/>
        <w:t>HRA 4690; HRA 262 AG Biberach (bis 1961); HRA 875 AG Bensheim (bis 1965); HRA 2324 (AG Darmstadt)</w:t>
      </w:r>
    </w:p>
    <w:p>
      <w:r>
        <w:br/>
        <w:t>30</w:t>
        <w:tab/>
        <w:t>1956</w:t>
      </w:r>
    </w:p>
    <w:p>
      <w:r>
        <w:t>30a</w:t>
        <w:tab/>
        <w:t>1956</w:t>
      </w:r>
    </w:p>
    <w:p>
      <w:r>
        <w:t>30z</w:t>
        <w:tab/>
        <w:t>H 14 Darmstadt R 1956</w:t>
      </w:r>
    </w:p>
    <w:p>
      <w:r>
        <w:t>40</w:t>
        <w:tab/>
        <w:t>k[1{p[2{Josef Gotthard} 1{Bläschke}]p s[Verlag]s}, 2{o[Darmstadt]o}]k / vorher o[Stuttgart]o (bis 1969)</w:t>
      </w:r>
    </w:p>
    <w:p>
      <w:r>
        <w:t>43</w:t>
        <w:tab/>
        <w:t>1949 - 1981</w:t>
      </w:r>
    </w:p>
    <w:p>
      <w:r>
        <w:t>45</w:t>
        <w:tab/>
        <w:t>HRA 4760; HRA 3890 AG Stuttgart (bis 1969); bis 1974: Firma k[Brentanoverlag p[2{Viktor} 1{Kubczak}]p KG]k, 1969-1974 mit Zusatz: Nachfolger Josef G. Bläschke</w:t>
      </w:r>
    </w:p>
    <w:p>
      <w:r>
        <w:br/>
        <w:t>30</w:t>
        <w:tab/>
        <w:t>1962</w:t>
      </w:r>
    </w:p>
    <w:p>
      <w:r>
        <w:t>30a</w:t>
        <w:tab/>
        <w:t>1962</w:t>
      </w:r>
    </w:p>
    <w:p>
      <w:r>
        <w:t>30z</w:t>
        <w:tab/>
        <w:t>H 14 Darmstadt R 1962</w:t>
      </w:r>
    </w:p>
    <w:p>
      <w:r>
        <w:t>40</w:t>
        <w:tab/>
        <w:t>k[1{p[Adam]p KG} (Betrieb einer ornitologischen s[Verlagsgesellschaft]s und s[Fachbuchhandlung]s), 2{o[Seeheim]o}]k</w:t>
      </w:r>
    </w:p>
    <w:p>
      <w:r>
        <w:t>43</w:t>
        <w:tab/>
        <w:t>1969 - 1975</w:t>
      </w:r>
    </w:p>
    <w:p>
      <w:r>
        <w:t>45</w:t>
        <w:tab/>
        <w:t>HRA 4773</w:t>
      </w:r>
    </w:p>
    <w:p>
      <w:r>
        <w:br/>
        <w:t>30</w:t>
        <w:tab/>
        <w:t>1965</w:t>
      </w:r>
    </w:p>
    <w:p>
      <w:r>
        <w:t>30a</w:t>
        <w:tab/>
        <w:t>1965</w:t>
      </w:r>
    </w:p>
    <w:p>
      <w:r>
        <w:t>30z</w:t>
        <w:tab/>
        <w:t>H 14 Darmstadt R 1965</w:t>
      </w:r>
    </w:p>
    <w:p>
      <w:r>
        <w:t>40</w:t>
        <w:tab/>
        <w:t>k[1{s[Verlag]s Olympia Press p[2{Jörg} 1{Schröder}]p} (Buchverlag), 2{o[Darmstadt]o}]k</w:t>
      </w:r>
    </w:p>
    <w:p>
      <w:r>
        <w:t>43</w:t>
        <w:tab/>
        <w:t>1969</w:t>
      </w:r>
    </w:p>
    <w:p>
      <w:r>
        <w:t>45</w:t>
        <w:tab/>
        <w:t>HRA 4778</w:t>
      </w:r>
    </w:p>
    <w:p>
      <w:r>
        <w:br/>
        <w:t>30</w:t>
        <w:tab/>
        <w:t>1966</w:t>
      </w:r>
    </w:p>
    <w:p>
      <w:r>
        <w:t>30a</w:t>
        <w:tab/>
        <w:t>1966</w:t>
      </w:r>
    </w:p>
    <w:p>
      <w:r>
        <w:t>30z</w:t>
        <w:tab/>
        <w:t>H 14 Darmstadt R 1966</w:t>
      </w:r>
    </w:p>
    <w:p>
      <w:r>
        <w:t>40</w:t>
        <w:tab/>
        <w:t>k[1{März-s[Verlag]s p[2{Jörg} 1{Schröder}]p}, 2{o[Darmstadt]o}]k</w:t>
      </w:r>
    </w:p>
    <w:p>
      <w:r>
        <w:t>43</w:t>
        <w:tab/>
        <w:t>1969</w:t>
      </w:r>
    </w:p>
    <w:p>
      <w:r>
        <w:t>45</w:t>
        <w:tab/>
        <w:t>HRA 4779</w:t>
      </w:r>
    </w:p>
    <w:p>
      <w:r>
        <w:br/>
        <w:t>30</w:t>
        <w:tab/>
        <w:t>2010</w:t>
      </w:r>
    </w:p>
    <w:p>
      <w:r>
        <w:t>30a</w:t>
        <w:tab/>
        <w:t>2010</w:t>
      </w:r>
    </w:p>
    <w:p>
      <w:r>
        <w:t>30z</w:t>
        <w:tab/>
        <w:t>H 14 Darmstadt R 2010</w:t>
      </w:r>
    </w:p>
    <w:p>
      <w:r>
        <w:t>40</w:t>
        <w:tab/>
        <w:t>k[1{G-I-T-s[Verlag]s p[2{Ernst} 1{Giebler}]p}, 2{o[Darmstadt]o}]k</w:t>
      </w:r>
    </w:p>
    <w:p>
      <w:r>
        <w:t>43</w:t>
        <w:tab/>
        <w:t>1969 - 1985</w:t>
      </w:r>
    </w:p>
    <w:p>
      <w:r>
        <w:t>45</w:t>
        <w:tab/>
        <w:t>HRA 4820</w:t>
      </w:r>
    </w:p>
    <w:p>
      <w:r>
        <w:br/>
        <w:t>30</w:t>
        <w:tab/>
        <w:t>2016</w:t>
      </w:r>
    </w:p>
    <w:p>
      <w:r>
        <w:t>30a</w:t>
        <w:tab/>
        <w:t>2016</w:t>
      </w:r>
    </w:p>
    <w:p>
      <w:r>
        <w:t>30z</w:t>
        <w:tab/>
        <w:t>H 14 Darmstadt R 2016</w:t>
      </w:r>
    </w:p>
    <w:p>
      <w:r>
        <w:t>40</w:t>
        <w:tab/>
        <w:t>k[1{s[Buchdienst]s p[2{Miriam} 1{Melzer}]p}, 2{o[Darmstadt]o}]k</w:t>
      </w:r>
    </w:p>
    <w:p>
      <w:r>
        <w:t>43</w:t>
        <w:tab/>
        <w:t>1970 - 1975</w:t>
      </w:r>
    </w:p>
    <w:p>
      <w:r>
        <w:t>45</w:t>
        <w:tab/>
        <w:t>HRA 4876</w:t>
      </w:r>
    </w:p>
    <w:p>
      <w:r>
        <w:br/>
        <w:t>30</w:t>
        <w:tab/>
        <w:t>2067</w:t>
      </w:r>
    </w:p>
    <w:p>
      <w:r>
        <w:t>30a</w:t>
        <w:tab/>
        <w:t>2067</w:t>
      </w:r>
    </w:p>
    <w:p>
      <w:r>
        <w:t>30z</w:t>
        <w:tab/>
        <w:t>H 14 Darmstadt R 2067</w:t>
      </w:r>
    </w:p>
    <w:p>
      <w:r>
        <w:t>40</w:t>
        <w:tab/>
        <w:t>k[1{Buch-Service, s[Versandbuchhandlung]s p[2{Herbert} 1{Gebicke}]p}, 2{o[Darmstadt]o}]k</w:t>
      </w:r>
    </w:p>
    <w:p>
      <w:r>
        <w:t>43</w:t>
        <w:tab/>
        <w:t>1972 - 1989</w:t>
      </w:r>
    </w:p>
    <w:p>
      <w:r>
        <w:t>45</w:t>
        <w:tab/>
        <w:t>HRA 4982</w:t>
      </w:r>
    </w:p>
    <w:p>
      <w:r>
        <w:br/>
        <w:t>30</w:t>
        <w:tab/>
        <w:t>2116</w:t>
      </w:r>
    </w:p>
    <w:p>
      <w:r>
        <w:t>30a</w:t>
        <w:tab/>
        <w:t>2116</w:t>
      </w:r>
    </w:p>
    <w:p>
      <w:r>
        <w:t>30z</w:t>
        <w:tab/>
        <w:t>H 14 Darmstadt R 2116</w:t>
      </w:r>
    </w:p>
    <w:p>
      <w:r>
        <w:t>40</w:t>
        <w:tab/>
        <w:t>k[1{p[Melzer]p-s[Verlag]s KG}, 2{o[Darmstadt]o}]k</w:t>
      </w:r>
    </w:p>
    <w:p>
      <w:r>
        <w:t>43</w:t>
        <w:tab/>
        <w:t>1973 - 1989</w:t>
      </w:r>
    </w:p>
    <w:p>
      <w:r>
        <w:t>45</w:t>
        <w:tab/>
        <w:t>HRA 5082; bis 1975: Firma Melzer Verlag GmbH &amp; Co. KG</w:t>
      </w:r>
    </w:p>
    <w:p>
      <w:r>
        <w:br/>
        <w:t>30</w:t>
        <w:tab/>
        <w:t>2127</w:t>
      </w:r>
    </w:p>
    <w:p>
      <w:r>
        <w:t>30a</w:t>
        <w:tab/>
        <w:t>2127</w:t>
      </w:r>
    </w:p>
    <w:p>
      <w:r>
        <w:t>30z</w:t>
        <w:tab/>
        <w:t>H 14 Darmstadt R 2127</w:t>
      </w:r>
    </w:p>
    <w:p>
      <w:r>
        <w:t>40</w:t>
        <w:tab/>
        <w:t>k[1{p[2{Hermann} 1{Luchterhand}]p s[Verlag]s GmbH &amp; Co. KG, Zweigniederlassung} 2{o[Darmstadt]o}]k</w:t>
      </w:r>
    </w:p>
    <w:p>
      <w:r>
        <w:t>43</w:t>
        <w:tab/>
        <w:t>1974 - 1988</w:t>
      </w:r>
    </w:p>
    <w:p>
      <w:r>
        <w:t>45</w:t>
        <w:tab/>
        <w:t>HRA 5106; bis 1976: Firma Hermann Luchterhand Hauptniederlassung: o[Neuwied]o, HRA 1038 AG Neuwied</w:t>
      </w:r>
    </w:p>
    <w:p>
      <w:r>
        <w:br/>
        <w:t>30</w:t>
        <w:tab/>
        <w:t>2138</w:t>
      </w:r>
    </w:p>
    <w:p>
      <w:r>
        <w:t>30a</w:t>
        <w:tab/>
        <w:t>2138</w:t>
      </w:r>
    </w:p>
    <w:p>
      <w:r>
        <w:t>30z</w:t>
        <w:tab/>
        <w:t>H 14 Darmstadt R 2138</w:t>
      </w:r>
    </w:p>
    <w:p>
      <w:r>
        <w:t>40</w:t>
        <w:tab/>
        <w:t>k[1{s[Verlag]s "Marktlücke" p[2{Dieter} 1{Schneider}]p GmbH &amp; Co. KG}, 2{o[Darmstadt]o}]k (Betrieb eines Verlags zur Herausgabe von Schriften zur Unternehmensführung im Friseurhandwerk)</w:t>
      </w:r>
    </w:p>
    <w:p>
      <w:r>
        <w:t>43</w:t>
        <w:tab/>
        <w:t>1974 - 1977</w:t>
      </w:r>
    </w:p>
    <w:p>
      <w:r>
        <w:t>45</w:t>
        <w:tab/>
        <w:t>HRA 5130; bis 1974: Verlag "Marktlücke" Dieter Schneider KG</w:t>
      </w:r>
    </w:p>
    <w:p>
      <w:r>
        <w:br/>
        <w:t>30</w:t>
        <w:tab/>
        <w:t>2161</w:t>
      </w:r>
    </w:p>
    <w:p>
      <w:r>
        <w:t>30a</w:t>
        <w:tab/>
        <w:t>2161</w:t>
      </w:r>
    </w:p>
    <w:p>
      <w:r>
        <w:t>30z</w:t>
        <w:tab/>
        <w:t>H 14 Darmstadt R 2161</w:t>
      </w:r>
    </w:p>
    <w:p>
      <w:r>
        <w:t>40</w:t>
        <w:tab/>
        <w:t>k[1{p[2{Karl J.} 1{Gebicke}]p, s[Buchhandlung]s-s[Antiquariat]s}, 2{o[Darmstadt]o}]k</w:t>
      </w:r>
    </w:p>
    <w:p>
      <w:r>
        <w:t>43</w:t>
        <w:tab/>
        <w:t>1975 - 1989</w:t>
      </w:r>
    </w:p>
    <w:p>
      <w:r>
        <w:t>45</w:t>
        <w:tab/>
        <w:t>HRA 5204; 1989: Umwandlung auf: Firma Bücher Gebicke Karl J. Gebicke GmbH., Darmstadt, HRB Darmstadt 4353</w:t>
      </w:r>
    </w:p>
    <w:p>
      <w:r>
        <w:br/>
        <w:t>30</w:t>
        <w:tab/>
        <w:t>2337</w:t>
      </w:r>
    </w:p>
    <w:p>
      <w:r>
        <w:t>30a</w:t>
        <w:tab/>
        <w:t>2337</w:t>
      </w:r>
    </w:p>
    <w:p>
      <w:r>
        <w:t>30z</w:t>
        <w:tab/>
        <w:t>H 14 Darmstadt R 2337</w:t>
      </w:r>
    </w:p>
    <w:p>
      <w:r>
        <w:t>40</w:t>
        <w:tab/>
        <w:t>k[1{Deutsche Buch-Gemeinschaft GmbH} (s[Verlag]s und s[2{Vertrieb von} 1{Bücher}]sn), 2{o[Darmstadt]o}]k / vorher o[Berlin]o (bis 1962)</w:t>
      </w:r>
    </w:p>
    <w:p>
      <w:r>
        <w:t>43</w:t>
        <w:tab/>
        <w:t>1949 - 1977</w:t>
      </w:r>
    </w:p>
    <w:p>
      <w:r>
        <w:t>45</w:t>
        <w:tab/>
        <w:t>HRB 1013; HRB 3944 Nz. AG Berlin-Charlottenburg (bis 1962)</w:t>
      </w:r>
    </w:p>
    <w:p>
      <w:r>
        <w:br/>
        <w:t>30</w:t>
        <w:tab/>
        <w:t>2355</w:t>
      </w:r>
    </w:p>
    <w:p>
      <w:r>
        <w:t>30a</w:t>
        <w:tab/>
        <w:t>2355</w:t>
      </w:r>
    </w:p>
    <w:p>
      <w:r>
        <w:t>30z</w:t>
        <w:tab/>
        <w:t>H 14 Darmstadt R 2355</w:t>
      </w:r>
    </w:p>
    <w:p>
      <w:r>
        <w:t>40</w:t>
        <w:tab/>
        <w:t>k[1{Fundus-s[Verlag]s GmbH} (s[2{Herausgabe von} Zeitschriften und 1{Bücher}]sn), 2{o[Darmstadt]o}]k</w:t>
      </w:r>
    </w:p>
    <w:p>
      <w:r>
        <w:t>43</w:t>
        <w:tab/>
        <w:t>1962 - 1985</w:t>
      </w:r>
    </w:p>
    <w:p>
      <w:r>
        <w:t>45</w:t>
        <w:tab/>
        <w:t>HRB 1040; HRB 449 AG Darmstadt (bis 1963)</w:t>
      </w:r>
    </w:p>
    <w:p>
      <w:r>
        <w:br/>
        <w:t>30</w:t>
        <w:tab/>
        <w:t>2359</w:t>
      </w:r>
    </w:p>
    <w:p>
      <w:r>
        <w:t>30a</w:t>
        <w:tab/>
        <w:t>2359</w:t>
      </w:r>
    </w:p>
    <w:p>
      <w:r>
        <w:t>30z</w:t>
        <w:tab/>
        <w:t>H 14 Darmstadt R 2359</w:t>
      </w:r>
    </w:p>
    <w:p>
      <w:r>
        <w:t>40</w:t>
        <w:tab/>
        <w:t>k[1{A.E.S. Publications GmbH}, 2{o[Darmstadt]o}]k (Verwertung der s[Verlagsrechte]s an: 1. t[Shopers Guide for Germany]t, 2. t[Shopers Guide for Benelux]t, sowie s[Verlag]s)</w:t>
      </w:r>
    </w:p>
    <w:p>
      <w:r>
        <w:t>43</w:t>
        <w:tab/>
        <w:t>1960 - 1963</w:t>
      </w:r>
    </w:p>
    <w:p>
      <w:r>
        <w:t>45</w:t>
        <w:tab/>
        <w:t>HRB 1051; HRB 141 (bis 1963)</w:t>
      </w:r>
    </w:p>
    <w:p>
      <w:r>
        <w:br/>
        <w:t>30</w:t>
        <w:tab/>
        <w:t>2360</w:t>
      </w:r>
    </w:p>
    <w:p>
      <w:r>
        <w:t>30a</w:t>
        <w:tab/>
        <w:t>2360</w:t>
      </w:r>
    </w:p>
    <w:p>
      <w:r>
        <w:t>30z</w:t>
        <w:tab/>
        <w:t>H 14 Darmstadt R 2360</w:t>
      </w:r>
    </w:p>
    <w:p>
      <w:r>
        <w:t>40</w:t>
        <w:tab/>
        <w:t>k[1{The West German Journal} (Druck und Vertrieb des "The West German Journal" sowie Betrieb einer Druckerei und eines s[Verlagsgeschäft]ss), 2{o[Darmstadt]o}]k</w:t>
      </w:r>
    </w:p>
    <w:p>
      <w:r>
        <w:t>43</w:t>
        <w:tab/>
        <w:t>1960 - 1965</w:t>
      </w:r>
    </w:p>
    <w:p>
      <w:r>
        <w:t>45</w:t>
        <w:tab/>
        <w:t>HRB 1053; HRB 418 (bis 1963)</w:t>
      </w:r>
    </w:p>
    <w:p>
      <w:r>
        <w:br/>
        <w:t>30</w:t>
        <w:tab/>
        <w:t>2376</w:t>
      </w:r>
    </w:p>
    <w:p>
      <w:r>
        <w:t>30a</w:t>
        <w:tab/>
        <w:t>2376</w:t>
      </w:r>
    </w:p>
    <w:p>
      <w:r>
        <w:t>30z</w:t>
        <w:tab/>
        <w:t>H 14 Darmstadt R 2376</w:t>
      </w:r>
    </w:p>
    <w:p>
      <w:r>
        <w:t>40</w:t>
        <w:tab/>
        <w:t>k[1{Moderner Buch-Club GmbH} (s[Verl&lt;ag&gt;]segung, Druck und Vertrieb mit insbesonders modernen Büchern), 2{o[Darmstadt]o}]k</w:t>
      </w:r>
    </w:p>
    <w:p>
      <w:r>
        <w:t>43</w:t>
        <w:tab/>
        <w:t>1958 - 1970</w:t>
      </w:r>
    </w:p>
    <w:p>
      <w:r>
        <w:t>45</w:t>
        <w:tab/>
        <w:t>HRB 1078; HRB 353 (bis 1963)</w:t>
      </w:r>
    </w:p>
    <w:p>
      <w:r>
        <w:br/>
        <w:t>30</w:t>
        <w:tab/>
        <w:t>2384/1-3</w:t>
      </w:r>
    </w:p>
    <w:p>
      <w:r>
        <w:t>30a</w:t>
        <w:tab/>
        <w:t>2384</w:t>
      </w:r>
    </w:p>
    <w:p>
      <w:r>
        <w:t>30z</w:t>
        <w:tab/>
        <w:t>H 14 Darmstadt R 2384/1-3</w:t>
      </w:r>
    </w:p>
    <w:p>
      <w:r>
        <w:t>40</w:t>
        <w:tab/>
        <w:t>k[1{Der Büchermarkt GmbH}, 2{o[Darmstadt]o}]k / vorher o[Berlin]o (bis 1963) s[&lt;Verlag&gt;]s</w:t>
      </w:r>
    </w:p>
    <w:p>
      <w:r>
        <w:t>43</w:t>
        <w:tab/>
        <w:t>1930 - 1975</w:t>
      </w:r>
    </w:p>
    <w:p>
      <w:r>
        <w:t>45</w:t>
        <w:tab/>
        <w:t>HRB 1090; HRB 44611 AG Berlin-Mitte (bis 1937); HRB 53132 AG Berlin-Charlottenburg (bis 1949); HRB 24 Berlin-Charlottenburg (bis 1963)</w:t>
      </w:r>
    </w:p>
    <w:p>
      <w:r>
        <w:br/>
        <w:t>30</w:t>
        <w:tab/>
        <w:t>2386/1-3</w:t>
      </w:r>
    </w:p>
    <w:p>
      <w:r>
        <w:t>30a</w:t>
        <w:tab/>
        <w:t>2386</w:t>
      </w:r>
    </w:p>
    <w:p>
      <w:r>
        <w:t>30z</w:t>
        <w:tab/>
        <w:t>H 14 Darmstadt R 2386/1-3</w:t>
      </w:r>
    </w:p>
    <w:p>
      <w:r>
        <w:t>40</w:t>
        <w:tab/>
        <w:t>k[1{s[Verlag]s p[2{Erwin} 1{Jäger}]p, Zweigniederlassung} 2{o[Darmstadt]o}]k</w:t>
      </w:r>
    </w:p>
    <w:p>
      <w:r>
        <w:t>43</w:t>
        <w:tab/>
        <w:t>1952 - 1960</w:t>
      </w:r>
    </w:p>
    <w:p>
      <w:r>
        <w:t>45</w:t>
        <w:tab/>
        <w:t>HRB 1069; HRB 13020 Nz. AG o[Berlin]o-Charlottenburg (Hauptniederlassung bis 1960); HRA 1728 AG Darmstadt (Hauptniederlassung seit 1960); HRB 30677 AG Berlin-Mitte; HRB 56242 AG Berlin-Mitte bzw. AG Berlin-Charlottenburg; HRB 1220 AG o[Frankfurt&lt;/M.&gt;]o (alle k[Deutscher Adressbuch-Verlag]k)</w:t>
      </w:r>
    </w:p>
    <w:p>
      <w:r>
        <w:br/>
        <w:t>30</w:t>
        <w:tab/>
        <w:t>2387</w:t>
      </w:r>
    </w:p>
    <w:p>
      <w:r>
        <w:t>30a</w:t>
        <w:tab/>
        <w:t>2387</w:t>
      </w:r>
    </w:p>
    <w:p>
      <w:r>
        <w:t>30z</w:t>
        <w:tab/>
        <w:t>H 14 Darmstadt R 2387</w:t>
      </w:r>
    </w:p>
    <w:p>
      <w:r>
        <w:t>40</w:t>
        <w:tab/>
        <w:t>k[1{p[Hoppenstedt]p und p[Ryan]p s[Verlagsgesellschaft]s mbH} (s[s[2{Herausgabe von} 1{Druckschriften}]s]s), 2{o[Darmstadt]o}]k</w:t>
      </w:r>
    </w:p>
    <w:p>
      <w:r>
        <w:t>43</w:t>
        <w:tab/>
        <w:t>1960 - 1969</w:t>
      </w:r>
    </w:p>
    <w:p>
      <w:r>
        <w:t>45</w:t>
        <w:tab/>
        <w:t>HRB 1052; Behörden-AZ: bis 1963: HRB 411</w:t>
      </w:r>
    </w:p>
    <w:p>
      <w:r>
        <w:br/>
        <w:t>30</w:t>
        <w:tab/>
        <w:t>2424</w:t>
      </w:r>
    </w:p>
    <w:p>
      <w:r>
        <w:t>30a</w:t>
        <w:tab/>
        <w:t>2424</w:t>
      </w:r>
    </w:p>
    <w:p>
      <w:r>
        <w:t>30z</w:t>
        <w:tab/>
        <w:t>H 14 Darmstadt R 2424</w:t>
      </w:r>
    </w:p>
    <w:p>
      <w:r>
        <w:t>40</w:t>
        <w:tab/>
        <w:t>k[1{Progress-s[Verlag]s p[2{Johann} 1{Fladung}]p GmbH} (Verlag und s[2{Vertrieb von} 1{Bücher}]sn, Zeitschriften und Schallplatten), 2{o[Darmstadt]o}]k / vorher o[Düsseldorf]o (bis 1959)</w:t>
      </w:r>
    </w:p>
    <w:p>
      <w:r>
        <w:t>43</w:t>
        <w:tab/>
        <w:t>1954 - 1976</w:t>
      </w:r>
    </w:p>
    <w:p>
      <w:r>
        <w:t>45</w:t>
        <w:tab/>
        <w:t>HRB 1159; HRB 7525 AG Düsseldorf (bis 1959); HRB 391 AG Darmstadt (bis 1963)</w:t>
      </w:r>
    </w:p>
    <w:p>
      <w:r>
        <w:br/>
        <w:t>30</w:t>
        <w:tab/>
        <w:t>2447/1-2</w:t>
      </w:r>
    </w:p>
    <w:p>
      <w:r>
        <w:t>30a</w:t>
        <w:tab/>
        <w:t>2447</w:t>
      </w:r>
    </w:p>
    <w:p>
      <w:r>
        <w:t>30z</w:t>
        <w:tab/>
        <w:t>H 14 Darmstadt R 2447/1-2</w:t>
      </w:r>
    </w:p>
    <w:p>
      <w:r>
        <w:t>40</w:t>
        <w:tab/>
        <w:t>k[1{Beamtenschriften s[Verlag]s GmbH} (Verlag und s[Buchhandlung]s), 2{o[Darmstadt]o}]k / vorher o[Berlin]o (bis 1949); o[Hamburg]o (bis 1951)</w:t>
      </w:r>
    </w:p>
    <w:p>
      <w:r>
        <w:t>43</w:t>
        <w:tab/>
        <w:t>1925 - 1977</w:t>
      </w:r>
    </w:p>
    <w:p>
      <w:r>
        <w:t>45</w:t>
        <w:tab/>
        <w:t>HRB 1149; HRB 37132 AG Berlin-Mitte (bis 1938); HRB 53457 AG Berlin (bis 1949); HRB 36 Berlin-Charlottenburg (später); HRB 5503 AG Hamburg (bis 1951); HRB 199 AG Darmstadt (bis 1963); darin: HR-Akten AG. Berlin</w:t>
      </w:r>
    </w:p>
    <w:p>
      <w:r>
        <w:br/>
        <w:t>30</w:t>
        <w:tab/>
        <w:t>2448</w:t>
      </w:r>
    </w:p>
    <w:p>
      <w:r>
        <w:t>30a</w:t>
        <w:tab/>
        <w:t>2448</w:t>
      </w:r>
    </w:p>
    <w:p>
      <w:r>
        <w:t>30z</w:t>
        <w:tab/>
        <w:t>H 14 Darmstadt R 2448</w:t>
      </w:r>
    </w:p>
    <w:p>
      <w:r>
        <w:t>40</w:t>
        <w:tab/>
        <w:t>k[1{ABC der Deutschen Wirtschaft s[Verlagsgesellschaft]s mbH}, 2{o[Darmstadt]o}]k / vorher o[Heppenheim]o (bis 1951)</w:t>
      </w:r>
    </w:p>
    <w:p>
      <w:r>
        <w:t>43</w:t>
        <w:tab/>
        <w:t>1949 - 1972</w:t>
      </w:r>
    </w:p>
    <w:p>
      <w:r>
        <w:t>45</w:t>
        <w:tab/>
        <w:t>HRB 1199; HRB 92 AG Bensheim (bis 1951); HRB 215 AG Darmstadt (bis 1963)</w:t>
      </w:r>
    </w:p>
    <w:p>
      <w:r>
        <w:br/>
        <w:t>30</w:t>
        <w:tab/>
        <w:t>2466</w:t>
      </w:r>
    </w:p>
    <w:p>
      <w:r>
        <w:t>30a</w:t>
        <w:tab/>
        <w:t>2466</w:t>
      </w:r>
    </w:p>
    <w:p>
      <w:r>
        <w:t>30z</w:t>
        <w:tab/>
        <w:t>H 14 Darmstadt R 2466</w:t>
      </w:r>
    </w:p>
    <w:p>
      <w:r>
        <w:t>40</w:t>
        <w:tab/>
        <w:t>k[1{Carl Winter Druckerei und s[Verlag]s GmbH}, Abteilung 2{o[Darmstadt]o}]k des k[1{Carl Winter Universitätsverlag}s, gegründet 1822, 2{Darmstadt}]k (Fortführung des von dem verstorbenen p[5{s[Verlagsbuchhändler]s} 2{Carl} 1{Winter}]p betriebenen k[1{Universitätsverlags und Druckerei Carl Winter}, 2{o[Heidelberg]o}]k)</w:t>
      </w:r>
    </w:p>
    <w:p>
      <w:r>
        <w:t>43</w:t>
        <w:tab/>
        <w:t>1949 - 1987</w:t>
      </w:r>
    </w:p>
    <w:p>
      <w:r>
        <w:t>45</w:t>
        <w:tab/>
        <w:t>HRB 1228; HRB 138 AG Darmstadt (bis 1963); HRB 217 AG Heidelberg; Hauptniederlassung: Heidelberg</w:t>
      </w:r>
    </w:p>
    <w:p>
      <w:r>
        <w:br/>
        <w:t>30</w:t>
        <w:tab/>
        <w:t>2477</w:t>
      </w:r>
    </w:p>
    <w:p>
      <w:r>
        <w:t>30a</w:t>
        <w:tab/>
        <w:t>2477</w:t>
      </w:r>
    </w:p>
    <w:p>
      <w:r>
        <w:t>30z</w:t>
        <w:tab/>
        <w:t>H 14 Darmstadt R 2477</w:t>
      </w:r>
    </w:p>
    <w:p>
      <w:r>
        <w:t>40</w:t>
        <w:tab/>
        <w:t>k[1{p[2{H.} 1{Hohmann}]p, s[Buchdruckerei]s GmbH}, 2{o[Darmstadt]o}]k</w:t>
      </w:r>
    </w:p>
    <w:p>
      <w:r>
        <w:t>43</w:t>
        <w:tab/>
        <w:t>1930 ; 1935 ; 1947 - 1965</w:t>
      </w:r>
    </w:p>
    <w:p>
      <w:r>
        <w:t>45</w:t>
        <w:tab/>
        <w:t>HRB 1245; HRB 67 AG Darmstadt (bis 1963)</w:t>
      </w:r>
    </w:p>
    <w:p>
      <w:r>
        <w:br/>
        <w:t>30</w:t>
        <w:tab/>
        <w:t>2540</w:t>
      </w:r>
    </w:p>
    <w:p>
      <w:r>
        <w:t>30a</w:t>
        <w:tab/>
        <w:t>2540</w:t>
      </w:r>
    </w:p>
    <w:p>
      <w:r>
        <w:t>30z</w:t>
        <w:tab/>
        <w:t>H 14 Darmstadt R 2540</w:t>
      </w:r>
    </w:p>
    <w:p>
      <w:r>
        <w:t>40</w:t>
        <w:tab/>
        <w:t>k[1{Gesellschaft für s[Buchherstellung und -verlag]s mbH}, 2{o[Darmstadt]o}]k</w:t>
      </w:r>
    </w:p>
    <w:p>
      <w:r>
        <w:t>43</w:t>
        <w:tab/>
        <w:t>1966 - 1980</w:t>
      </w:r>
    </w:p>
    <w:p>
      <w:r>
        <w:t>45</w:t>
        <w:tab/>
        <w:t>HRB 1363</w:t>
      </w:r>
    </w:p>
    <w:p>
      <w:r>
        <w:br/>
        <w:t>30</w:t>
        <w:tab/>
        <w:t>2551</w:t>
      </w:r>
    </w:p>
    <w:p>
      <w:r>
        <w:t>30a</w:t>
        <w:tab/>
        <w:t>2551</w:t>
      </w:r>
    </w:p>
    <w:p>
      <w:r>
        <w:t>30z</w:t>
        <w:tab/>
        <w:t>H 14 Darmstadt R 2551</w:t>
      </w:r>
    </w:p>
    <w:p>
      <w:r>
        <w:t>40</w:t>
        <w:tab/>
        <w:t>k[1{Heimbücherei, Zweigniederlassung} 2{o[Darmstadt]o}]k der k[1{Markgrafen s[Verlagsgesellschaft]s mbH} (Verlag und s[2{Vertrieb von} 1{Bücher}]sn, Zeitschriften und Druckerzeugnissen), 2{Darmstadt}]k</w:t>
      </w:r>
    </w:p>
    <w:p>
      <w:r>
        <w:t>43</w:t>
        <w:tab/>
        <w:t>1966 - 1975</w:t>
      </w:r>
    </w:p>
    <w:p>
      <w:r>
        <w:t>45</w:t>
        <w:tab/>
        <w:t>HRB 1386; HRB 11 St AG Freiburg; Hauptniederlassung o[Bad Krotzingen]o</w:t>
      </w:r>
    </w:p>
    <w:p>
      <w:r>
        <w:br/>
        <w:t>30</w:t>
        <w:tab/>
        <w:t>2582</w:t>
      </w:r>
    </w:p>
    <w:p>
      <w:r>
        <w:t>30a</w:t>
        <w:tab/>
        <w:t>2582</w:t>
      </w:r>
    </w:p>
    <w:p>
      <w:r>
        <w:t>30z</w:t>
        <w:tab/>
        <w:t>H 14 Darmstadt R 2582</w:t>
      </w:r>
    </w:p>
    <w:p>
      <w:r>
        <w:t>40</w:t>
        <w:tab/>
        <w:t>k[1{s[Buchkreis]s für Besinnung und Aufbau GmbH} (s[Verlagsgeschäft]s), 2{o[Seeheim]o}]k</w:t>
      </w:r>
    </w:p>
    <w:p>
      <w:r>
        <w:t>43</w:t>
        <w:tab/>
        <w:t>1965 - 1976</w:t>
      </w:r>
    </w:p>
    <w:p>
      <w:r>
        <w:t>45</w:t>
        <w:tab/>
        <w:t>HRB 1449; HRB 1065 AG Bensheim (bis 1968)</w:t>
      </w:r>
    </w:p>
    <w:p>
      <w:r>
        <w:br/>
        <w:t>30</w:t>
        <w:tab/>
        <w:t>2632</w:t>
      </w:r>
    </w:p>
    <w:p>
      <w:r>
        <w:t>30a</w:t>
        <w:tab/>
        <w:t>2632</w:t>
      </w:r>
    </w:p>
    <w:p>
      <w:r>
        <w:t>30z</w:t>
        <w:tab/>
        <w:t>H 14 Darmstadt R 2632</w:t>
      </w:r>
    </w:p>
    <w:p>
      <w:r>
        <w:t>40</w:t>
        <w:tab/>
        <w:t>k[1{s[Verlag]s der Deutschen Friedrich-Schiller-Stiftung GmbH}, 2{o[Darmstadt]o}]k</w:t>
      </w:r>
    </w:p>
    <w:p>
      <w:r>
        <w:t>43</w:t>
        <w:tab/>
        <w:t>1970 - 1984</w:t>
      </w:r>
    </w:p>
    <w:p>
      <w:r>
        <w:t>45</w:t>
        <w:tab/>
        <w:t>HRB 1556</w:t>
      </w:r>
    </w:p>
    <w:p>
      <w:r>
        <w:br/>
        <w:t>30</w:t>
        <w:tab/>
        <w:t>2690</w:t>
      </w:r>
    </w:p>
    <w:p>
      <w:r>
        <w:t>30a</w:t>
        <w:tab/>
        <w:t>2690</w:t>
      </w:r>
    </w:p>
    <w:p>
      <w:r>
        <w:t>30z</w:t>
        <w:tab/>
        <w:t>H 14 Darmstadt R 2690</w:t>
      </w:r>
    </w:p>
    <w:p>
      <w:r>
        <w:t>40</w:t>
        <w:tab/>
        <w:t>k[1{p[Melzer]p s[Verlag]s GmbH}, 2{o[Darmstadt]o}]k</w:t>
      </w:r>
    </w:p>
    <w:p>
      <w:r>
        <w:t>43</w:t>
        <w:tab/>
        <w:t>1972 - 1974</w:t>
      </w:r>
    </w:p>
    <w:p>
      <w:r>
        <w:t>45</w:t>
        <w:tab/>
        <w:t>HRB 1684</w:t>
      </w:r>
    </w:p>
    <w:p>
      <w:r>
        <w:br/>
        <w:t>30</w:t>
        <w:tab/>
        <w:t>2714</w:t>
      </w:r>
    </w:p>
    <w:p>
      <w:r>
        <w:t>30a</w:t>
        <w:tab/>
        <w:t>2714</w:t>
      </w:r>
    </w:p>
    <w:p>
      <w:r>
        <w:t>30z</w:t>
        <w:tab/>
        <w:t>H 14 Darmstadt R 2714</w:t>
      </w:r>
    </w:p>
    <w:p>
      <w:r>
        <w:t>40</w:t>
        <w:tab/>
        <w:t>k[1{B+V Press s[Verlag]ss- und Werbegesellschaft mbH}, 2{o[Darmstadt]o}]k (s[Herausgabe s[2{motorsportliche}r 1{Literatur}]s]s, Planung und Durchführung von Werbemaßnahmen auf dem Sektor des Motorsports)</w:t>
      </w:r>
    </w:p>
    <w:p>
      <w:r>
        <w:t>43</w:t>
        <w:tab/>
        <w:t>1972 - 1983</w:t>
      </w:r>
    </w:p>
    <w:p>
      <w:r>
        <w:t>45</w:t>
        <w:tab/>
        <w:t>HRB 1723</w:t>
      </w:r>
    </w:p>
    <w:p>
      <w:r>
        <w:br/>
        <w:t>30</w:t>
        <w:tab/>
        <w:t>2743</w:t>
      </w:r>
    </w:p>
    <w:p>
      <w:r>
        <w:t>30a</w:t>
        <w:tab/>
        <w:t>2743</w:t>
      </w:r>
    </w:p>
    <w:p>
      <w:r>
        <w:t>30z</w:t>
        <w:tab/>
        <w:t>H 14 Darmstadt R 2743</w:t>
      </w:r>
    </w:p>
    <w:p>
      <w:r>
        <w:t>40</w:t>
        <w:tab/>
        <w:t>k[1{Wissen und Fortschritt s[Buchhandelsgesellschaft]s mbH} (Einzelhandel mit Büchern, Zeitungen u.a.), 2{o[Darmstadt]o}]k</w:t>
      </w:r>
    </w:p>
    <w:p>
      <w:r>
        <w:t>43</w:t>
        <w:tab/>
        <w:t>1973 - 1976</w:t>
      </w:r>
    </w:p>
    <w:p>
      <w:r>
        <w:t>45</w:t>
        <w:tab/>
        <w:t>HRB 1794</w:t>
      </w:r>
    </w:p>
    <w:p>
      <w:r>
        <w:br/>
        <w:t>30</w:t>
        <w:tab/>
        <w:t>2755</w:t>
      </w:r>
    </w:p>
    <w:p>
      <w:r>
        <w:t>30a</w:t>
        <w:tab/>
        <w:t>2755</w:t>
      </w:r>
    </w:p>
    <w:p>
      <w:r>
        <w:t>30z</w:t>
        <w:tab/>
        <w:t>H 14 Darmstadt R 2755</w:t>
      </w:r>
    </w:p>
    <w:p>
      <w:r>
        <w:t>40</w:t>
        <w:tab/>
        <w:t>k[1{ABC Graphischer Betrieb GmbH} (s[Buchherstellung]s, insbesondere die technische Produktion der Verlagsobjekte der Unternehmensgruppe k[ABC-s[Verlagshaus]s]k), 2{o[Darmstadt]o}]k</w:t>
      </w:r>
    </w:p>
    <w:p>
      <w:r>
        <w:t>43</w:t>
        <w:tab/>
        <w:t>1973 - 1983</w:t>
      </w:r>
    </w:p>
    <w:p>
      <w:r>
        <w:t>45</w:t>
        <w:tab/>
        <w:t>HRB 1820</w:t>
      </w:r>
    </w:p>
    <w:p>
      <w:r>
        <w:br/>
        <w:t>30</w:t>
        <w:tab/>
        <w:t>2814</w:t>
      </w:r>
    </w:p>
    <w:p>
      <w:r>
        <w:t>30a</w:t>
        <w:tab/>
        <w:t>2814</w:t>
      </w:r>
    </w:p>
    <w:p>
      <w:r>
        <w:t>30z</w:t>
        <w:tab/>
        <w:t>H 14 Darmstadt R 2814</w:t>
      </w:r>
    </w:p>
    <w:p>
      <w:r>
        <w:t>40</w:t>
        <w:tab/>
        <w:t>k[1{Editions p[Touret]p s[Verlagsgesllschaft]s mbH} (Verlagsgeschäft), 2{o[Pfungstadt]o}]k</w:t>
      </w:r>
    </w:p>
    <w:p>
      <w:r>
        <w:t>43</w:t>
        <w:tab/>
        <w:t>1975 - 1981</w:t>
      </w:r>
    </w:p>
    <w:p>
      <w:r>
        <w:t>45</w:t>
        <w:tab/>
        <w:t>HRB 1938; Hauptniederlassung der Firma k[1{Edition Touret}, 2{o[Paris/Frankreich]o}]k</w:t>
      </w:r>
    </w:p>
    <w:p>
      <w:r>
        <w:br/>
        <w:t>30</w:t>
        <w:tab/>
        <w:t>2901</w:t>
      </w:r>
    </w:p>
    <w:p>
      <w:r>
        <w:t>30a</w:t>
        <w:tab/>
        <w:t>2901</w:t>
      </w:r>
    </w:p>
    <w:p>
      <w:r>
        <w:t>30z</w:t>
        <w:tab/>
        <w:t>H 14 Darmstadt R 2901</w:t>
      </w:r>
    </w:p>
    <w:p>
      <w:r>
        <w:t>40</w:t>
        <w:tab/>
        <w:t>k[1{s[Buchdienst]s p[Melzer]p GmbH} (s[2{Handel mit} 1{Bücher}]sn, Schallplatten und Bildern), 2{o[Darmstadt]o}]k</w:t>
      </w:r>
    </w:p>
    <w:p>
      <w:r>
        <w:t>43</w:t>
        <w:tab/>
        <w:t>1977 - 1982</w:t>
      </w:r>
    </w:p>
    <w:p>
      <w:r>
        <w:t>45</w:t>
        <w:tab/>
        <w:t>HRB 2118</w:t>
      </w:r>
    </w:p>
    <w:p>
      <w:r>
        <w:br/>
        <w:t>30</w:t>
        <w:tab/>
        <w:t>3101</w:t>
      </w:r>
    </w:p>
    <w:p>
      <w:r>
        <w:t>30a</w:t>
        <w:tab/>
        <w:t>3101</w:t>
      </w:r>
    </w:p>
    <w:p>
      <w:r>
        <w:t>30z</w:t>
        <w:tab/>
        <w:t>H 14 Darmstadt R 3101</w:t>
      </w:r>
    </w:p>
    <w:p>
      <w:r>
        <w:t>40</w:t>
        <w:tab/>
        <w:t>k[1{Le Bouquiniste s[Literaturhandelsgesellschaft]s mbH}, 2{o[Pfungstadt]o}]k (Vertrieb und Versand von Literaturerzeugnissen, Schallplatten, Musikassetten, Gesellschaftsspielen, Postern und Kleinkunstgegenständen, Betrieb einer Lotterieannahmestelle)</w:t>
      </w:r>
    </w:p>
    <w:p>
      <w:r>
        <w:t>43</w:t>
        <w:tab/>
        <w:t>1980 - 1985</w:t>
      </w:r>
    </w:p>
    <w:p>
      <w:r>
        <w:t>45</w:t>
        <w:tab/>
        <w:t>HRB 2606</w:t>
      </w:r>
    </w:p>
    <w:p>
      <w:r>
        <w:br/>
        <w:t>30</w:t>
        <w:tab/>
        <w:t>3156</w:t>
      </w:r>
    </w:p>
    <w:p>
      <w:r>
        <w:t>30a</w:t>
        <w:tab/>
        <w:t>3156</w:t>
      </w:r>
    </w:p>
    <w:p>
      <w:r>
        <w:t>30z</w:t>
        <w:tab/>
        <w:t>H 14 Darmstadt R 3156</w:t>
      </w:r>
    </w:p>
    <w:p>
      <w:r>
        <w:t>40</w:t>
        <w:tab/>
        <w:t>k[1{VÖP s[Verlagsgesellschaft]s für öffentlichkeitsbezogene Publikationen mbH}, 2{o[Darmstadt]o}]k</w:t>
      </w:r>
    </w:p>
    <w:p>
      <w:r>
        <w:t>43</w:t>
        <w:tab/>
        <w:t>1980 - 1983</w:t>
      </w:r>
    </w:p>
    <w:p>
      <w:r>
        <w:t>45</w:t>
        <w:tab/>
        <w:t>HRB 2752</w:t>
      </w:r>
    </w:p>
    <w:p>
      <w:r>
        <w:br/>
        <w:t>30</w:t>
        <w:tab/>
        <w:t>3427</w:t>
      </w:r>
    </w:p>
    <w:p>
      <w:r>
        <w:t>30a</w:t>
        <w:tab/>
        <w:t>3427</w:t>
      </w:r>
    </w:p>
    <w:p>
      <w:r>
        <w:t>30z</w:t>
        <w:tab/>
        <w:t>H 14 Darmstadt R 3427</w:t>
      </w:r>
    </w:p>
    <w:p>
      <w:r>
        <w:t>40</w:t>
        <w:tab/>
        <w:t>k[1{s[Verlag]s p[4{Dr.} 2{Naiden} 1{Stoytschoff}]p GmbH}, 2{o[Darmstadt]o}]k (Führung eines Verlags und einer Druckerei)</w:t>
      </w:r>
    </w:p>
    <w:p>
      <w:r>
        <w:t>43</w:t>
        <w:tab/>
        <w:t>1986 - 1988</w:t>
      </w:r>
    </w:p>
    <w:p>
      <w:r>
        <w:t>45</w:t>
        <w:tab/>
        <w:t>HRB 3805; HRA 3805 AG Darmstadt (Verlag Dr. Naiden Stoytschoff); Fortführung der Einzelfirma Verlag Dr. Naiden Stoytschoff, Darmstadt</w:t>
      </w:r>
    </w:p>
    <w:p>
      <w:r>
        <w:br/>
        <w:t>30</w:t>
        <w:tab/>
        <w:t>3469</w:t>
      </w:r>
    </w:p>
    <w:p>
      <w:r>
        <w:t>30a</w:t>
        <w:tab/>
        <w:t>3469</w:t>
      </w:r>
    </w:p>
    <w:p>
      <w:r>
        <w:t>30z</w:t>
        <w:tab/>
        <w:t>H 14 Darmstadt R 3469</w:t>
      </w:r>
    </w:p>
    <w:p>
      <w:r>
        <w:t>40</w:t>
        <w:tab/>
        <w:t>k[1{Deutsche s[Buchgemeinschaft]s k[p[2{C. A.} 1{Koch}]p's s[Verlag]s]k Nachf. GmbH, Zweigniederlassung} (Betrieb einer Buch- und Schallplattengemeinschaft und Handel mit denselben), 2{o[Darmstadt]o}]k</w:t>
      </w:r>
    </w:p>
    <w:p>
      <w:r>
        <w:t>43</w:t>
        <w:tab/>
        <w:t>1989</w:t>
      </w:r>
    </w:p>
    <w:p>
      <w:r>
        <w:t>45</w:t>
        <w:tab/>
        <w:t>HRB 4367; HRB 2418 AG Gütersloh; Hauptniederlassung: o[Gütersloh]o</w:t>
      </w:r>
    </w:p>
    <w:p>
      <w:r>
        <w:br/>
        <w:t>30</w:t>
        <w:tab/>
        <w:t>3491</w:t>
      </w:r>
    </w:p>
    <w:p>
      <w:r>
        <w:t>30a</w:t>
        <w:tab/>
        <w:t>3491</w:t>
      </w:r>
    </w:p>
    <w:p>
      <w:r>
        <w:t>30z</w:t>
        <w:tab/>
        <w:t>H 14 Darmstadt R 3491</w:t>
      </w:r>
    </w:p>
    <w:p>
      <w:r>
        <w:t>40</w:t>
        <w:tab/>
        <w:t>k[1{Landesverband o[Hessen]o für s[Buch&lt;einzelhandel&gt;]s-, Zeitungs- und Zeitschrifteneinzelhandel}, 2{o[Darmstadt]o}]k</w:t>
      </w:r>
    </w:p>
    <w:p>
      <w:r>
        <w:t>43</w:t>
        <w:tab/>
        <w:t>1964 - 1979</w:t>
      </w:r>
    </w:p>
    <w:p>
      <w:r>
        <w:t>45</w:t>
        <w:tab/>
        <w:t>VR 978; VR 588 (bis 1965); Berufsinteressenvertretung aller Hessischen Buch-, Zeitungs- und Zeitschrifteneinzelhändler</w:t>
      </w:r>
    </w:p>
    <w:p/>
    <w:p/>
    <w:p>
      <w:r>
        <w:br/>
        <w:t>20</w:t>
        <w:tab/>
        <w:t>H 14 Friedberg</w:t>
      </w:r>
    </w:p>
    <w:p>
      <w:r>
        <w:t>20a</w:t>
        <w:tab/>
        <w:t>093</w:t>
      </w:r>
    </w:p>
    <w:p>
      <w:r>
        <w:t>21</w:t>
        <w:tab/>
        <w:t>Amtsgericht Friedberg</w:t>
      </w:r>
    </w:p>
    <w:p>
      <w:r>
        <w:t>22</w:t>
        <w:tab/>
        <w:t>H Staatsbehörden Land Hessen (seit 1945) \ H 12 - 20 Justizverwaltung und Gerichtsbarkeit \ H 14 Amtsgerichte \ #Amtsgericht Friedberg</w:t>
      </w:r>
    </w:p>
    <w:p>
      <w:r>
        <w:t>23</w:t>
        <w:tab/>
        <w:t>1859 - 1990</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65</w:t>
      </w:r>
    </w:p>
    <w:p>
      <w:r>
        <w:t>30a</w:t>
        <w:tab/>
        <w:t>065</w:t>
      </w:r>
    </w:p>
    <w:p>
      <w:r>
        <w:t>30z</w:t>
        <w:tab/>
        <w:t>H 14 Friedberg R 65</w:t>
      </w:r>
    </w:p>
    <w:p>
      <w:r>
        <w:t>40</w:t>
        <w:tab/>
        <w:t>k[1{TOUF Handels- und Vermittlungsgesellschaft mbH} (s[2{Handel mit} 1{Bücher}]sn und Kunstgegenständen; Vertretungen von ausländischen Unternehmungen und Vermittlung von Geschäften im In- und Ausland), 2{o[Bad Nauheim]o}]k</w:t>
      </w:r>
    </w:p>
    <w:p>
      <w:r>
        <w:t>43</w:t>
        <w:tab/>
        <w:t>1976 - 1983</w:t>
      </w:r>
    </w:p>
    <w:p>
      <w:r>
        <w:t>45</w:t>
        <w:tab/>
        <w:t>HRB 248; bis 1978: Touf Bücher- und Kunsthandel GmbH</w:t>
      </w:r>
    </w:p>
    <w:p>
      <w:r>
        <w:br/>
        <w:t>30</w:t>
        <w:tab/>
        <w:t>251</w:t>
      </w:r>
    </w:p>
    <w:p>
      <w:r>
        <w:t>30a</w:t>
        <w:tab/>
        <w:t>251</w:t>
      </w:r>
    </w:p>
    <w:p>
      <w:r>
        <w:t>30z</w:t>
        <w:tab/>
        <w:t>H 14 Friedberg R 251</w:t>
      </w:r>
    </w:p>
    <w:p>
      <w:r>
        <w:t>40</w:t>
        <w:tab/>
        <w:t>k[1{Wetterauer Druckerei und s[Verlag]s, Inhaber: p[2{Karl} 1{Velten}]p}, 2{o[Friedberg]o}]k</w:t>
      </w:r>
    </w:p>
    <w:p>
      <w:r>
        <w:t>43</w:t>
        <w:tab/>
        <w:t xml:space="preserve"> - 1934 ; 1934 - 1946</w:t>
      </w:r>
    </w:p>
    <w:p>
      <w:r>
        <w:t>45</w:t>
        <w:tab/>
        <w:t>HRA 590; HRA 432 AG Friedberg (bis 1938) ; vor 1934 - 1946</w:t>
      </w:r>
    </w:p>
    <w:p>
      <w:r>
        <w:br/>
        <w:t>30</w:t>
        <w:tab/>
        <w:t>445</w:t>
      </w:r>
    </w:p>
    <w:p>
      <w:r>
        <w:t>30a</w:t>
        <w:tab/>
        <w:t>445</w:t>
      </w:r>
    </w:p>
    <w:p>
      <w:r>
        <w:t>30z</w:t>
        <w:tab/>
        <w:t>H 14 Friedberg R 445</w:t>
      </w:r>
    </w:p>
    <w:p>
      <w:r>
        <w:t>40</w:t>
        <w:tab/>
        <w:t>k[1{s[Verlag]s p[2{Hans-Henning} 1{Podzun}]p, Inhaber p[2{Rainer} 1{Ahnert}]p} (Buchverlag), 2{o[Dorheim]o}]k / vorher o[Bad Nauheim]o (bis 1966)</w:t>
      </w:r>
    </w:p>
    <w:p>
      <w:r>
        <w:t>43</w:t>
        <w:tab/>
        <w:t>1953 - 1981</w:t>
      </w:r>
    </w:p>
    <w:p>
      <w:r>
        <w:t>45</w:t>
        <w:tab/>
        <w:t>HRA 236; HRA 723 AG Bad Nauheim (bis 1966); bis 1962: Firma Verlag Hans Henning Podzun; bis 1975 Zusatz: Inhaber: p[2{Dorothea} 1{Huber} 7{verw. p[Podzun]p}]p</w:t>
      </w:r>
    </w:p>
    <w:p>
      <w:r>
        <w:br/>
        <w:t>30</w:t>
        <w:tab/>
        <w:t>456</w:t>
      </w:r>
    </w:p>
    <w:p>
      <w:r>
        <w:t>30a</w:t>
        <w:tab/>
        <w:t>456</w:t>
      </w:r>
    </w:p>
    <w:p>
      <w:r>
        <w:t>30z</w:t>
        <w:tab/>
        <w:t>H 14 Friedberg R 456</w:t>
      </w:r>
    </w:p>
    <w:p>
      <w:r>
        <w:t>40</w:t>
        <w:tab/>
        <w:t>k[1{s[Verlag]s p[Czaja]p &amp; p[Alexander]p}, 2{o[Friedberg]o}]k</w:t>
      </w:r>
    </w:p>
    <w:p>
      <w:r>
        <w:t>43</w:t>
        <w:tab/>
        <w:t>1962 - 1977</w:t>
      </w:r>
    </w:p>
    <w:p>
      <w:r>
        <w:t>45</w:t>
        <w:tab/>
        <w:t>HRA 285; HRA 913 AG Friedberg (bis 1967)</w:t>
      </w:r>
    </w:p>
    <w:p>
      <w:r>
        <w:br/>
        <w:t>30</w:t>
        <w:tab/>
        <w:t>531</w:t>
      </w:r>
    </w:p>
    <w:p>
      <w:r>
        <w:t>30a</w:t>
        <w:tab/>
        <w:t>531</w:t>
      </w:r>
    </w:p>
    <w:p>
      <w:r>
        <w:t>30z</w:t>
        <w:tab/>
        <w:t>H 14 Friedberg R 531</w:t>
      </w:r>
    </w:p>
    <w:p>
      <w:r>
        <w:t>40</w:t>
        <w:tab/>
        <w:t>k[1{Christian - s[Verlag]s p[4{Dr.} 2{Knud C.} 1{Knudsen}]p}, 2{o[Bad Nauheim]o}]k / vorher o[Berlin]o (bis 1951)</w:t>
      </w:r>
    </w:p>
    <w:p>
      <w:r>
        <w:t>43</w:t>
        <w:tab/>
        <w:t>1949 - 1978</w:t>
      </w:r>
    </w:p>
    <w:p>
      <w:r>
        <w:t>45</w:t>
        <w:tab/>
        <w:t>HRA 508; HRA 6608 AG Berlin-Charlottenburg (bis 1951); HRA 715 AG Bad Nauheim (bis 1967); HRA 115 AG Friedberg (1967)</w:t>
      </w:r>
    </w:p>
    <w:p/>
    <w:p/>
    <w:p>
      <w:r>
        <w:br/>
        <w:t>20</w:t>
        <w:tab/>
        <w:t>H 14 Fürth</w:t>
      </w:r>
    </w:p>
    <w:p>
      <w:r>
        <w:t>20a</w:t>
        <w:tab/>
        <w:t>094</w:t>
      </w:r>
    </w:p>
    <w:p>
      <w:r>
        <w:t>21</w:t>
        <w:tab/>
        <w:t>Amtsgericht Fürth</w:t>
      </w:r>
    </w:p>
    <w:p>
      <w:r>
        <w:t>22</w:t>
        <w:tab/>
        <w:t>H Staatsbehörden Land Hessen (seit 1945) \ H 12 - 20 Justizverwaltung und Gerichtsbarkeit \ H 14 Amtsgerichte \ #Amtsgericht Fürth</w:t>
      </w:r>
    </w:p>
    <w:p>
      <w:r>
        <w:t>23</w:t>
        <w:tab/>
        <w:t>1863 - 1989</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55</w:t>
      </w:r>
    </w:p>
    <w:p>
      <w:r>
        <w:t>30a</w:t>
        <w:tab/>
        <w:t>055</w:t>
      </w:r>
    </w:p>
    <w:p>
      <w:r>
        <w:t>30z</w:t>
        <w:tab/>
        <w:t>H 14 Fürth R 55</w:t>
      </w:r>
    </w:p>
    <w:p>
      <w:r>
        <w:t>40</w:t>
        <w:tab/>
        <w:t>k[1{p[2{Klaus} 1{Kremer}]p s[Verlag]s}, 2{o[Neckarsteinach]o}]k</w:t>
      </w:r>
    </w:p>
    <w:p>
      <w:r>
        <w:t>43</w:t>
        <w:tab/>
        <w:t>1976 - 1977</w:t>
      </w:r>
    </w:p>
    <w:p>
      <w:r>
        <w:t>45</w:t>
        <w:tab/>
        <w:t>HRA 550</w:t>
      </w:r>
    </w:p>
    <w:p>
      <w:r>
        <w:br/>
        <w:t>30</w:t>
        <w:tab/>
        <w:t>72</w:t>
      </w:r>
    </w:p>
    <w:p>
      <w:r>
        <w:t>30a</w:t>
        <w:tab/>
        <w:t>072</w:t>
      </w:r>
    </w:p>
    <w:p>
      <w:r>
        <w:t>30z</w:t>
        <w:tab/>
        <w:t>H 14 Fürth R 72</w:t>
      </w:r>
    </w:p>
    <w:p>
      <w:r>
        <w:t>40</w:t>
        <w:tab/>
        <w:t>k[1{Ecometri Edition GmbH} (Abwicklung von s[Verlagsgeschäfte]sn), 2{o[Hirschhorn]o}]k</w:t>
      </w:r>
    </w:p>
    <w:p>
      <w:r>
        <w:t>43</w:t>
        <w:tab/>
        <w:t>1967 - 1979</w:t>
      </w:r>
    </w:p>
    <w:p>
      <w:r>
        <w:t>45</w:t>
        <w:tab/>
        <w:t>HRB 106; RB 44 AG Fürth (bis 1970)</w:t>
      </w:r>
    </w:p>
    <w:p>
      <w:r>
        <w:br/>
        <w:t>30</w:t>
        <w:tab/>
        <w:t>97</w:t>
      </w:r>
    </w:p>
    <w:p>
      <w:r>
        <w:t>30a</w:t>
        <w:tab/>
        <w:t>097</w:t>
      </w:r>
    </w:p>
    <w:p>
      <w:r>
        <w:t>30z</w:t>
        <w:tab/>
        <w:t>H 14 Fürth R 97</w:t>
      </w:r>
    </w:p>
    <w:p>
      <w:r>
        <w:t>40</w:t>
        <w:tab/>
        <w:t>k[1{p[Kremer]p s[Verlagsgesellschaft]s mbH}, Offsetdruck, 2{o[Neckarsteinach]o}]k</w:t>
      </w:r>
    </w:p>
    <w:p>
      <w:r>
        <w:t>43</w:t>
        <w:tab/>
        <w:t>1976 - 1979</w:t>
      </w:r>
    </w:p>
    <w:p>
      <w:r>
        <w:t>45</w:t>
        <w:tab/>
        <w:t>HRB 201</w:t>
      </w:r>
    </w:p>
    <w:p>
      <w:r>
        <w:br/>
        <w:t>30</w:t>
        <w:tab/>
        <w:t>149</w:t>
      </w:r>
    </w:p>
    <w:p>
      <w:r>
        <w:t>30a</w:t>
        <w:tab/>
        <w:t>149</w:t>
      </w:r>
    </w:p>
    <w:p>
      <w:r>
        <w:t>30z</w:t>
        <w:tab/>
        <w:t>H 14 Fürth R 149</w:t>
      </w:r>
    </w:p>
    <w:p>
      <w:r>
        <w:t>40</w:t>
        <w:tab/>
        <w:t>k[1{Una Edition GmbH} (Verwaltung eigener Liegenschaften, s[Verlag]s mit s[Versandbuchhandlung]s), 2{o[Fürth]o}]k</w:t>
      </w:r>
    </w:p>
    <w:p>
      <w:r>
        <w:t>43</w:t>
        <w:tab/>
        <w:t>1956 - 1961</w:t>
      </w:r>
    </w:p>
    <w:p>
      <w:r>
        <w:t>45</w:t>
        <w:tab/>
        <w:t>HRB 28; bis 1959: k[p[Meckel]p GmbH]k</w:t>
      </w:r>
    </w:p>
    <w:p>
      <w:r>
        <w:br/>
        <w:t>30</w:t>
        <w:tab/>
        <w:t>218</w:t>
      </w:r>
    </w:p>
    <w:p>
      <w:r>
        <w:t>30a</w:t>
        <w:tab/>
        <w:t>218</w:t>
      </w:r>
    </w:p>
    <w:p>
      <w:r>
        <w:t>30z</w:t>
        <w:tab/>
        <w:t>H 14 Fürth R 218</w:t>
      </w:r>
    </w:p>
    <w:p>
      <w:r>
        <w:t>40</w:t>
        <w:tab/>
        <w:t>k[1{p[2{E.} 1{Steinl}]p} (s[Buchhandel]s, s[Leihbücherei]s, Schreibwaren und Büroartikelhandel), 2{o[Birkenau]o}]k</w:t>
      </w:r>
    </w:p>
    <w:p>
      <w:r>
        <w:t>43</w:t>
        <w:tab/>
        <w:t>1947 - 1961</w:t>
      </w:r>
    </w:p>
    <w:p>
      <w:r>
        <w:t>45</w:t>
        <w:tab/>
        <w:t>HRA 191</w:t>
      </w:r>
    </w:p>
    <w:p/>
    <w:p/>
    <w:p>
      <w:r>
        <w:br/>
        <w:t>20</w:t>
        <w:tab/>
        <w:t>H 14 Gießen</w:t>
      </w:r>
    </w:p>
    <w:p>
      <w:r>
        <w:t>20a</w:t>
        <w:tab/>
        <w:t>095</w:t>
      </w:r>
    </w:p>
    <w:p>
      <w:r>
        <w:t>21</w:t>
        <w:tab/>
        <w:t>Amtsgericht Gießen</w:t>
      </w:r>
    </w:p>
    <w:p>
      <w:r>
        <w:t>22</w:t>
        <w:tab/>
        <w:t>H Staatsbehörden Land Hessen (seit 1945) \ H 12 - 20 Justizverwaltung und Gerichtsbarkeit \ H 14 Amtsgerichte \ #Amtsgericht Gießen</w:t>
      </w:r>
    </w:p>
    <w:p>
      <w:r>
        <w:t>23</w:t>
        <w:tab/>
        <w:t>1862 - 1989</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39</w:t>
      </w:r>
    </w:p>
    <w:p>
      <w:r>
        <w:t>30a</w:t>
        <w:tab/>
        <w:t>0039</w:t>
      </w:r>
    </w:p>
    <w:p>
      <w:r>
        <w:t>30z</w:t>
        <w:tab/>
        <w:t>H 14 Gießen R 39</w:t>
      </w:r>
    </w:p>
    <w:p>
      <w:r>
        <w:t>40</w:t>
        <w:tab/>
        <w:t>k[1{Gießener s[Buchhändlerverband]s} (Interessenverband der Buchhändler in Gießen), 2{o[Gießen]o}]k</w:t>
      </w:r>
    </w:p>
    <w:p>
      <w:r>
        <w:t>43</w:t>
        <w:tab/>
        <w:t>1920 - 1952</w:t>
      </w:r>
    </w:p>
    <w:p>
      <w:r>
        <w:t>45</w:t>
        <w:tab/>
        <w:t>VR 65</w:t>
      </w:r>
    </w:p>
    <w:p>
      <w:r>
        <w:br/>
        <w:t>30</w:t>
        <w:tab/>
        <w:t>70</w:t>
      </w:r>
    </w:p>
    <w:p>
      <w:r>
        <w:t>30a</w:t>
        <w:tab/>
        <w:t>0070</w:t>
      </w:r>
    </w:p>
    <w:p>
      <w:r>
        <w:t>30z</w:t>
        <w:tab/>
        <w:t>H 14 Gießen R 70</w:t>
      </w:r>
    </w:p>
    <w:p>
      <w:r>
        <w:t>40</w:t>
        <w:tab/>
        <w:t>k[1{p[2{J.} 1{Weinert}]p KG} (s[Buchdruckerei]s und Papierhandlung), 2{o[Gießen]o}]k</w:t>
      </w:r>
    </w:p>
    <w:p>
      <w:r>
        <w:t>43</w:t>
        <w:tab/>
        <w:t>1895 - 1977</w:t>
      </w:r>
    </w:p>
    <w:p>
      <w:r>
        <w:t>45</w:t>
        <w:tab/>
        <w:t>HRA 50; Fasz. XIV Nr. 172 (zunächst); HRA 455 (bis 1938); HRA 1435 (bis 1964); Firma J. Weinert (bis 1925); Firma besteht seit 1892</w:t>
      </w:r>
    </w:p>
    <w:p>
      <w:r>
        <w:br/>
        <w:t>30</w:t>
        <w:tab/>
        <w:t>99</w:t>
      </w:r>
    </w:p>
    <w:p>
      <w:r>
        <w:t>30a</w:t>
        <w:tab/>
        <w:t>0099</w:t>
      </w:r>
    </w:p>
    <w:p>
      <w:r>
        <w:t>30z</w:t>
        <w:tab/>
        <w:t>H 14 Gießen R 99</w:t>
      </w:r>
    </w:p>
    <w:p>
      <w:r>
        <w:t>40</w:t>
        <w:tab/>
        <w:t>k[1{s[Buch-, Verlags- und Akzidenzdruckerei]s, p[2{Eduard} 1{Seibert}]p}, 2{o[Gießen]o}]k</w:t>
      </w:r>
    </w:p>
    <w:p>
      <w:r>
        <w:t>43</w:t>
        <w:tab/>
        <w:t>1927 - 1975</w:t>
      </w:r>
    </w:p>
    <w:p>
      <w:r>
        <w:t>45</w:t>
        <w:tab/>
        <w:t>HRA 136; HRA 1089 AG Gießen (bis 1938); HRA 1578 AG Gießen (bis 1964)</w:t>
      </w:r>
    </w:p>
    <w:p>
      <w:r>
        <w:br/>
        <w:t>30</w:t>
        <w:tab/>
        <w:t>191</w:t>
      </w:r>
    </w:p>
    <w:p>
      <w:r>
        <w:t>30a</w:t>
        <w:tab/>
        <w:t>0191</w:t>
      </w:r>
    </w:p>
    <w:p>
      <w:r>
        <w:t>30z</w:t>
        <w:tab/>
        <w:t>H 14 Gießen R 191</w:t>
      </w:r>
    </w:p>
    <w:p>
      <w:r>
        <w:t>40</w:t>
        <w:tab/>
        <w:t>k[1{p[2{Ferdinand} 1{Germer}]p} (s[Leihbücherei]s, s[Buch&lt;verkauf&gt;]s- und Schreibwarenverkauf, Zeitungs- und Zeitschrifteneinzel- und Großhandel), 2{o[Gießen]o}]k</w:t>
      </w:r>
    </w:p>
    <w:p>
      <w:r>
        <w:t>43</w:t>
        <w:tab/>
        <w:t>1949 - 1968</w:t>
      </w:r>
    </w:p>
    <w:p>
      <w:r>
        <w:t>45</w:t>
        <w:tab/>
        <w:t>HRA 453; HRA 2007 AG Gießen (bis 1966)</w:t>
      </w:r>
    </w:p>
    <w:p>
      <w:r>
        <w:br/>
        <w:t>30</w:t>
        <w:tab/>
        <w:t>208</w:t>
      </w:r>
    </w:p>
    <w:p>
      <w:r>
        <w:t>30a</w:t>
        <w:tab/>
        <w:t>0208</w:t>
      </w:r>
    </w:p>
    <w:p>
      <w:r>
        <w:t>30z</w:t>
        <w:tab/>
        <w:t>H 14 Gießen R 208</w:t>
      </w:r>
    </w:p>
    <w:p>
      <w:r>
        <w:t>40</w:t>
        <w:tab/>
        <w:t>p[2{Josef} 1{Matzke} (s[2{Handel mit} 1{Bücher}]sn, Papierwaren und Zeitschriftenvertrieb, Immobilien, Wohnungs- und Zimmervermittlung), 6{o[Gießen]o}]p</w:t>
      </w:r>
    </w:p>
    <w:p>
      <w:r>
        <w:t>43</w:t>
        <w:tab/>
        <w:t>1966 - 1974</w:t>
      </w:r>
    </w:p>
    <w:p>
      <w:r>
        <w:t>45</w:t>
        <w:tab/>
        <w:t>HRA 540</w:t>
      </w:r>
    </w:p>
    <w:p>
      <w:r>
        <w:br/>
        <w:t>30</w:t>
        <w:tab/>
        <w:t>484</w:t>
      </w:r>
    </w:p>
    <w:p>
      <w:r>
        <w:t>30a</w:t>
        <w:tab/>
        <w:t>0484</w:t>
      </w:r>
    </w:p>
    <w:p>
      <w:r>
        <w:t>30z</w:t>
        <w:tab/>
        <w:t>H 14 Gießen R 484</w:t>
      </w:r>
    </w:p>
    <w:p>
      <w:r>
        <w:t>40</w:t>
        <w:tab/>
        <w:t>k[1{s[Verlagsvertriebsgenossenschaft]s mbH} (s[2{Handel mit} 1{Bücher}]sn, Zeitschriften und anderen s[Druckschriften]s), 2{o[Gießen]o}]k</w:t>
      </w:r>
    </w:p>
    <w:p>
      <w:r>
        <w:t>43</w:t>
        <w:tab/>
        <w:t>1952 - 1970</w:t>
      </w:r>
    </w:p>
    <w:p>
      <w:r>
        <w:t>45</w:t>
        <w:tab/>
        <w:t>HRB 92; HRA 307 (bis 1967)</w:t>
      </w:r>
    </w:p>
    <w:p>
      <w:r>
        <w:br/>
        <w:t>30</w:t>
        <w:tab/>
        <w:t>682</w:t>
      </w:r>
    </w:p>
    <w:p>
      <w:r>
        <w:t>30a</w:t>
        <w:tab/>
        <w:t>0682</w:t>
      </w:r>
    </w:p>
    <w:p>
      <w:r>
        <w:t>30z</w:t>
        <w:tab/>
        <w:t>H 14 Gießen R 682</w:t>
      </w:r>
    </w:p>
    <w:p>
      <w:r>
        <w:t>40</w:t>
        <w:tab/>
        <w:t>k[1{Populärmedizinischer s[Verlag]s p[4{Dr.} 2{Günter} 1{Pfannenberg}]p}, 2{o[Gießen]o}]k (Herstellung und Veräußerungen von Druckerzeugnissen)</w:t>
      </w:r>
    </w:p>
    <w:p>
      <w:r>
        <w:t>43</w:t>
        <w:tab/>
        <w:t>1954 - 1971</w:t>
      </w:r>
    </w:p>
    <w:p>
      <w:r>
        <w:t>45</w:t>
        <w:tab/>
        <w:t>HRA 669; HRA 2300 AG Gießen (bis 1967)</w:t>
      </w:r>
    </w:p>
    <w:p>
      <w:r>
        <w:br/>
        <w:t>30</w:t>
        <w:tab/>
        <w:t>699</w:t>
      </w:r>
    </w:p>
    <w:p>
      <w:r>
        <w:t>30a</w:t>
        <w:tab/>
        <w:t>0699</w:t>
      </w:r>
    </w:p>
    <w:p>
      <w:r>
        <w:t>30z</w:t>
        <w:tab/>
        <w:t>H 14 Gießen R 699</w:t>
      </w:r>
    </w:p>
    <w:p>
      <w:r>
        <w:t>40</w:t>
        <w:tab/>
        <w:t>k[1{Informa-s[Verlag]s p[2{Max} 1{Ament}]p}, 2{o[Gießen]o}]k</w:t>
      </w:r>
    </w:p>
    <w:p>
      <w:r>
        <w:t>43</w:t>
        <w:tab/>
        <w:t>1968 - 1971</w:t>
      </w:r>
    </w:p>
    <w:p>
      <w:r>
        <w:t>45</w:t>
        <w:tab/>
        <w:t>HRA 1046</w:t>
      </w:r>
    </w:p>
    <w:p>
      <w:r>
        <w:br/>
        <w:t>30</w:t>
        <w:tab/>
        <w:t>839</w:t>
      </w:r>
    </w:p>
    <w:p>
      <w:r>
        <w:t>30a</w:t>
        <w:tab/>
        <w:t>0839</w:t>
      </w:r>
    </w:p>
    <w:p>
      <w:r>
        <w:t>30z</w:t>
        <w:tab/>
        <w:t>H 14 Gießen R 839</w:t>
      </w:r>
    </w:p>
    <w:p>
      <w:r>
        <w:t>40</w:t>
        <w:tab/>
        <w:t>k[1{Brühlscher s[Verlag]s, Inhaber: p[2{Berta} 1{Hamann}]p}, 2{o[Gießen]o}]k</w:t>
      </w:r>
    </w:p>
    <w:p>
      <w:r>
        <w:t>43</w:t>
        <w:tab/>
        <w:t>1948 - 1984</w:t>
      </w:r>
    </w:p>
    <w:p>
      <w:r>
        <w:t>45</w:t>
        <w:tab/>
        <w:t>HRB 368; HRA 1960 AG Gießen (bis 1965)</w:t>
      </w:r>
    </w:p>
    <w:p>
      <w:r>
        <w:br/>
        <w:t>30</w:t>
        <w:tab/>
        <w:t>886</w:t>
      </w:r>
    </w:p>
    <w:p>
      <w:r>
        <w:t>30a</w:t>
        <w:tab/>
        <w:t>0886</w:t>
      </w:r>
    </w:p>
    <w:p>
      <w:r>
        <w:t>30z</w:t>
        <w:tab/>
        <w:t>H 14 Gießen R 886</w:t>
      </w:r>
    </w:p>
    <w:p>
      <w:r>
        <w:t>40</w:t>
        <w:tab/>
        <w:t>k[1{s[Verlag]s p[2{Andreas} 1{Achenbach}]p s[Verlagsbuchhandel]s}, 2{o[Gießen]o}]k</w:t>
      </w:r>
    </w:p>
    <w:p>
      <w:r>
        <w:t>43</w:t>
        <w:tab/>
        <w:t>1973 - 1982</w:t>
      </w:r>
    </w:p>
    <w:p>
      <w:r>
        <w:t>45</w:t>
        <w:tab/>
        <w:t>HRA 1301; Firma k[Buchverlag Andreas Achenbach edition 2000]k (bis 1975)</w:t>
      </w:r>
    </w:p>
    <w:p>
      <w:r>
        <w:br/>
        <w:t>30</w:t>
        <w:tab/>
        <w:t>958</w:t>
      </w:r>
    </w:p>
    <w:p>
      <w:r>
        <w:t>30a</w:t>
        <w:tab/>
        <w:t>0958</w:t>
      </w:r>
    </w:p>
    <w:p>
      <w:r>
        <w:t>30z</w:t>
        <w:tab/>
        <w:t>H 14 Gießen R 958</w:t>
      </w:r>
    </w:p>
    <w:p>
      <w:r>
        <w:t>40</w:t>
        <w:tab/>
        <w:t>k[1{p[Häuser]p und p[Schmidt]p} (Buch- und Kunsts[verlag]s und Versand, Lehrmittelhandlung und s[Antiquariat]s), 2{o[Gießen]o}]k</w:t>
      </w:r>
    </w:p>
    <w:p>
      <w:r>
        <w:t>43</w:t>
        <w:tab/>
        <w:t>1901 - 1960</w:t>
      </w:r>
    </w:p>
    <w:p>
      <w:r>
        <w:t>45</w:t>
        <w:tab/>
        <w:t>HRA 1303</w:t>
      </w:r>
    </w:p>
    <w:p>
      <w:r>
        <w:br/>
        <w:t>30</w:t>
        <w:tab/>
        <w:t>968</w:t>
      </w:r>
    </w:p>
    <w:p>
      <w:r>
        <w:t>30a</w:t>
        <w:tab/>
        <w:t>0968</w:t>
      </w:r>
    </w:p>
    <w:p>
      <w:r>
        <w:t>30z</w:t>
        <w:tab/>
        <w:t>H 14 Gießen R 968</w:t>
      </w:r>
    </w:p>
    <w:p>
      <w:r>
        <w:t>40</w:t>
        <w:tab/>
        <w:t>k[1{p[2{Albin} 1{Klein}]p s[Verlagsdruckerei]s}, vormals p[2{Wilhelm} 1{Keller}]p, 2{o[Gießen]o}]k</w:t>
      </w:r>
    </w:p>
    <w:p>
      <w:r>
        <w:t>41</w:t>
        <w:tab/>
        <w:t>Einbringung in eine GmbH (1950); enthält: Einspruch der Militärregierung gegen Gründung einer KG (1946); Druckerei ging 1605 unter anderem aus der "k[p[Hampe]p'sche Druckerei]k" und der k[Druckerei p[2{Henning} 1{Müller}]p]k (1683) hervor; Übernahme durch Wilhelm Keller (1815) und Albin Klein (1902);</w:t>
      </w:r>
    </w:p>
    <w:p>
      <w:r>
        <w:t>42</w:t>
        <w:tab/>
        <w:t>P. Hübner. Die "Gießener Verlagsdruckerei", Sonderdruck aus der Nr.1/2 "Hessische Chronik" vom Januar/Februar 1935, Verlag Prälat D. Dr. Dr. Wilhelm Diehl, Darmstadt</w:t>
      </w:r>
    </w:p>
    <w:p>
      <w:r>
        <w:t>43</w:t>
        <w:tab/>
        <w:t>1902 - 1950</w:t>
      </w:r>
    </w:p>
    <w:p>
      <w:r>
        <w:t>45</w:t>
        <w:tab/>
        <w:t>HRA 1337; HRA 144 AG Gießen (bis 1938)</w:t>
      </w:r>
    </w:p>
    <w:p>
      <w:r>
        <w:br/>
        <w:t>30</w:t>
        <w:tab/>
        <w:t>997</w:t>
      </w:r>
    </w:p>
    <w:p>
      <w:r>
        <w:t>30a</w:t>
        <w:tab/>
        <w:t>0997</w:t>
      </w:r>
    </w:p>
    <w:p>
      <w:r>
        <w:t>30z</w:t>
        <w:tab/>
        <w:t>H 14 Gießen R 997</w:t>
      </w:r>
    </w:p>
    <w:p>
      <w:r>
        <w:t>40</w:t>
        <w:tab/>
        <w:t>k[1{s[Buchhandlung]s p[Keissner]p &amp; Co., vormals Schneider'sche Buchhandlung} 2{o[Gießen]o}]k</w:t>
      </w:r>
    </w:p>
    <w:p>
      <w:r>
        <w:t>43</w:t>
        <w:tab/>
        <w:t>1898 - 1960</w:t>
      </w:r>
    </w:p>
    <w:p>
      <w:r>
        <w:t>45</w:t>
        <w:tab/>
        <w:t>HRA 1463; Fasc. XV Nr. 75 AG Gießen (zunächst) HRA 657 AG Gießen (bis 1938); Firma H. Schneider (bis 1920); Firma k[p[Schneider]p'sche Buchhandlung, Inhaber: p[2{Carl} 1{Röder}]p]k (bis 1921); Firma k[Schneider'sche Buchhandlung Röder &amp; p[Pfeiffer]p]k (bis 1922); Firma k[Schneider'sche Buchhandlung Keissner &amp; Pfeiffer]k (bis 1924)</w:t>
      </w:r>
    </w:p>
    <w:p>
      <w:r>
        <w:br/>
        <w:t>30</w:t>
        <w:tab/>
        <w:t>1071</w:t>
      </w:r>
    </w:p>
    <w:p>
      <w:r>
        <w:t>30a</w:t>
        <w:tab/>
        <w:t>1071</w:t>
      </w:r>
    </w:p>
    <w:p>
      <w:r>
        <w:t>30z</w:t>
        <w:tab/>
        <w:t>H 14 Gießen R 1071</w:t>
      </w:r>
    </w:p>
    <w:p>
      <w:r>
        <w:t>40</w:t>
        <w:tab/>
        <w:t>k[1{p[2{Emil} 1{Roth}]p s[Verlagsbuchhandlung]s und hessischer s[Schulbuchverlag]s KG}, 2{o[Gießen]o}]k</w:t>
      </w:r>
    </w:p>
    <w:p>
      <w:r>
        <w:t>43</w:t>
        <w:tab/>
        <w:t>1864 - 1961</w:t>
      </w:r>
    </w:p>
    <w:p>
      <w:r>
        <w:t>45</w:t>
        <w:tab/>
        <w:t>HRA 1755; HRA 377 AG Gießen (bis 1926); HRB 174 AG Gießen; HRA 1270 AG Gießen (bis 1938); Firma k[p[Ferber]pische s[Universitätsbuchhandlung]s]k (bis 1864) Firma Emil Roth (bis 1911); Firma k[Emil Roth s[Verlags- und Kunsthandlung]s]k (bis 1926); Firma k[Emil Roth s[Verlag]s GmbH]k (bis 1937); Firma wurde 1822 gegründet</w:t>
      </w:r>
    </w:p>
    <w:p>
      <w:r>
        <w:br/>
        <w:t>30</w:t>
        <w:tab/>
        <w:t>1075</w:t>
      </w:r>
    </w:p>
    <w:p>
      <w:r>
        <w:t>30a</w:t>
        <w:tab/>
        <w:t>1075</w:t>
      </w:r>
    </w:p>
    <w:p>
      <w:r>
        <w:t>30z</w:t>
        <w:tab/>
        <w:t>H 14 Gießen R 1075</w:t>
      </w:r>
    </w:p>
    <w:p>
      <w:r>
        <w:t>40</w:t>
        <w:tab/>
        <w:t>k[1{p[2{Wilhelm} 1{Nitschkowski}]p (s[Buchdruckerei]s)}, 2{o[Gießen]o}]k</w:t>
      </w:r>
    </w:p>
    <w:p>
      <w:r>
        <w:t>43</w:t>
        <w:tab/>
        <w:t>1921 - 1960</w:t>
      </w:r>
    </w:p>
    <w:p>
      <w:r>
        <w:t>45</w:t>
        <w:tab/>
        <w:t>HRA 1767; HRA 829 AG Gießen (bis 1938)</w:t>
      </w:r>
    </w:p>
    <w:p>
      <w:r>
        <w:br/>
        <w:t>30</w:t>
        <w:tab/>
        <w:t>1112</w:t>
      </w:r>
    </w:p>
    <w:p>
      <w:r>
        <w:t>30a</w:t>
        <w:tab/>
        <w:t>1112</w:t>
      </w:r>
    </w:p>
    <w:p>
      <w:r>
        <w:t>30z</w:t>
        <w:tab/>
        <w:t>H 14 Gießen R 1112</w:t>
      </w:r>
    </w:p>
    <w:p>
      <w:r>
        <w:t>40</w:t>
        <w:tab/>
        <w:t>k[1{Rhein-Mainische s[Verlagsgesellschaft]s p[2{Karl} 1{Christ}]p}, 2{o[Gießen]o}]k</w:t>
      </w:r>
    </w:p>
    <w:p>
      <w:r>
        <w:t>43</w:t>
        <w:tab/>
        <w:t>1954 - 1959</w:t>
      </w:r>
    </w:p>
    <w:p>
      <w:r>
        <w:t>45</w:t>
        <w:tab/>
        <w:t>HRA 1895; HRA 20299 AG Köln (1959); Sitzverlegung nach k[2{o[Köln]o} unter der Firma 1{Verlag Karl Christ}]k</w:t>
      </w:r>
    </w:p>
    <w:p>
      <w:r>
        <w:br/>
        <w:t>30</w:t>
        <w:tab/>
        <w:t>1124</w:t>
      </w:r>
    </w:p>
    <w:p>
      <w:r>
        <w:t>30a</w:t>
        <w:tab/>
        <w:t>1124</w:t>
      </w:r>
    </w:p>
    <w:p>
      <w:r>
        <w:t>30z</w:t>
        <w:tab/>
        <w:t>H 14 Gießen R 1124</w:t>
      </w:r>
    </w:p>
    <w:p>
      <w:r>
        <w:t>40</w:t>
        <w:tab/>
        <w:t>k[1{p[2{Artur J.} 1{Ewert}]p, s[2{Handel und Vertrieb von} Zeitungen, Zeitschriften, 1{Broschüren}]s usw.}, Vertriebsbüro "Die Neue Zeitung", 2{o[Gießen]o}]k</w:t>
      </w:r>
    </w:p>
    <w:p>
      <w:r>
        <w:t>43</w:t>
        <w:tab/>
        <w:t>1946 - 1951</w:t>
      </w:r>
    </w:p>
    <w:p>
      <w:r>
        <w:t>45</w:t>
        <w:tab/>
        <w:t>HRA 1919</w:t>
      </w:r>
    </w:p>
    <w:p>
      <w:r>
        <w:br/>
        <w:t>30</w:t>
        <w:tab/>
        <w:t>1150</w:t>
      </w:r>
    </w:p>
    <w:p>
      <w:r>
        <w:t>30a</w:t>
        <w:tab/>
        <w:t>1150</w:t>
      </w:r>
    </w:p>
    <w:p>
      <w:r>
        <w:t>30z</w:t>
        <w:tab/>
        <w:t>H 14 Gießen R 1150</w:t>
      </w:r>
    </w:p>
    <w:p>
      <w:r>
        <w:t>40</w:t>
        <w:tab/>
        <w:t>k[1{Rotar-s[Verlag]s, Inhaber: p[2{Heinrich} 1{Kreul}]p}, 2{o[Gießen]o}]k (Verlag und s[s[2{Herausgabe von} 1{Kurzromane}]sn]s und Zeitschriften)</w:t>
      </w:r>
    </w:p>
    <w:p>
      <w:r>
        <w:t>43</w:t>
        <w:tab/>
        <w:t>1949 - 1963</w:t>
      </w:r>
    </w:p>
    <w:p>
      <w:r>
        <w:t>45</w:t>
        <w:tab/>
        <w:t>HRA 1994</w:t>
      </w:r>
    </w:p>
    <w:p>
      <w:r>
        <w:br/>
        <w:t>30</w:t>
        <w:tab/>
        <w:t>1184</w:t>
      </w:r>
    </w:p>
    <w:p>
      <w:r>
        <w:t>30a</w:t>
        <w:tab/>
        <w:t>1184</w:t>
      </w:r>
    </w:p>
    <w:p>
      <w:r>
        <w:t>30z</w:t>
        <w:tab/>
        <w:t>H 14 Gießen R 1184</w:t>
      </w:r>
    </w:p>
    <w:p>
      <w:r>
        <w:t>40</w:t>
        <w:tab/>
        <w:t>k[1{s[Lesezirkel]s Daheim p[2{Richard} 1{Ganske}]p, Zweigniederlassung} 2{o[Gießen]o}]k</w:t>
      </w:r>
    </w:p>
    <w:p>
      <w:r>
        <w:t>43</w:t>
        <w:tab/>
        <w:t>1953 - 1957</w:t>
      </w:r>
    </w:p>
    <w:p>
      <w:r>
        <w:t>45</w:t>
        <w:tab/>
        <w:t>HRA 2094; HRA 12498 AG Hannover (bis 1953); HRA 57690 AG Hamburg; Hauptniederlassung: o[Hannover]o (bis 1953); o[Hamburg]o (seit 1953); Gesellschaft hat 1930 begonnen.</w:t>
      </w:r>
    </w:p>
    <w:p>
      <w:r>
        <w:br/>
        <w:t>30</w:t>
        <w:tab/>
        <w:t>1213</w:t>
      </w:r>
    </w:p>
    <w:p>
      <w:r>
        <w:t>30a</w:t>
        <w:tab/>
        <w:t>1213</w:t>
      </w:r>
    </w:p>
    <w:p>
      <w:r>
        <w:t>30z</w:t>
        <w:tab/>
        <w:t>H 14 Gießen R 1213</w:t>
      </w:r>
    </w:p>
    <w:p>
      <w:r>
        <w:t>40</w:t>
        <w:tab/>
        <w:t>k[1{S. Gideon s[Verlag]s p[2{Gideon} 1{Schüler}]p KG}, 2{o[Gießen]o}]k</w:t>
      </w:r>
    </w:p>
    <w:p>
      <w:r>
        <w:t>43</w:t>
        <w:tab/>
        <w:t>1960 - 1964</w:t>
      </w:r>
    </w:p>
    <w:p>
      <w:r>
        <w:t>45</w:t>
        <w:tab/>
        <w:t>HRA 2332</w:t>
      </w:r>
    </w:p>
    <w:p>
      <w:r>
        <w:br/>
        <w:t>30</w:t>
        <w:tab/>
        <w:t>1233</w:t>
      </w:r>
    </w:p>
    <w:p>
      <w:r>
        <w:t>30a</w:t>
        <w:tab/>
        <w:t>1233</w:t>
      </w:r>
    </w:p>
    <w:p>
      <w:r>
        <w:t>30z</w:t>
        <w:tab/>
        <w:t>H 14 Gießen R 1233</w:t>
      </w:r>
    </w:p>
    <w:p>
      <w:r>
        <w:t>40</w:t>
        <w:tab/>
        <w:t>k[1{Peso-s[Verlagsauslieferungen]s GmbH} (Auslieferung von Verlagswerken und Zeitschriften), 2{o[Gießen]o}]k</w:t>
      </w:r>
    </w:p>
    <w:p>
      <w:r>
        <w:t>43</w:t>
        <w:tab/>
        <w:t>1947 - 1951</w:t>
      </w:r>
    </w:p>
    <w:p>
      <w:r>
        <w:t>45</w:t>
        <w:tab/>
        <w:t>HRB 264</w:t>
      </w:r>
    </w:p>
    <w:p>
      <w:r>
        <w:br/>
        <w:t>30</w:t>
        <w:tab/>
        <w:t>1243</w:t>
      </w:r>
    </w:p>
    <w:p>
      <w:r>
        <w:t>30a</w:t>
        <w:tab/>
        <w:t>1243</w:t>
      </w:r>
    </w:p>
    <w:p>
      <w:r>
        <w:t>30z</w:t>
        <w:tab/>
        <w:t>H 14 Gießen R 1243</w:t>
      </w:r>
    </w:p>
    <w:p>
      <w:r>
        <w:t>40</w:t>
        <w:tab/>
        <w:t>k[1{p[2{Albin} 1{Klein}]p Gießener s[Verlagsdruckerei]s GmbH} (Herstellung von Zeitschriften, Verlagswerken, Drucksachen und Formularen), 2{o[Gießen]o}]k</w:t>
      </w:r>
    </w:p>
    <w:p>
      <w:r>
        <w:t>43</w:t>
        <w:tab/>
        <w:t>1950 - 1958</w:t>
      </w:r>
    </w:p>
    <w:p>
      <w:r>
        <w:t>45</w:t>
        <w:tab/>
        <w:t>HRB 291; Fortführung der Einzelfirma Albin Klein Gießener Verlagsdruckerei</w:t>
      </w:r>
    </w:p>
    <w:p>
      <w:r>
        <w:br/>
        <w:t>30</w:t>
        <w:tab/>
        <w:t>1287</w:t>
      </w:r>
    </w:p>
    <w:p>
      <w:r>
        <w:t>30a</w:t>
        <w:tab/>
        <w:t>1287</w:t>
      </w:r>
    </w:p>
    <w:p>
      <w:r>
        <w:t>30z</w:t>
        <w:tab/>
        <w:t>H 14 Gießen R 1287</w:t>
      </w:r>
    </w:p>
    <w:p>
      <w:r>
        <w:t>40</w:t>
        <w:tab/>
        <w:t>k[1{Reichswerk s[Buch und Volk]s, kulturelle Vereinigung, vormals k[Kaufmännischer Verein von 1873]k} zu 2{o[Gießen]o}]k</w:t>
      </w:r>
    </w:p>
    <w:p>
      <w:r>
        <w:t>43</w:t>
        <w:tab/>
        <w:t>1941 - 1950</w:t>
      </w:r>
    </w:p>
    <w:p>
      <w:r>
        <w:t>45</w:t>
        <w:tab/>
        <w:t>VR 181; Verein wurde gemäß Militärregierungsgesetz Nr. 5 und Kontrollratsgesetz (aufgelöst?)</w:t>
      </w:r>
    </w:p>
    <w:p>
      <w:r>
        <w:br/>
        <w:t>30</w:t>
        <w:tab/>
        <w:t>1313</w:t>
      </w:r>
    </w:p>
    <w:p>
      <w:r>
        <w:t>30a</w:t>
        <w:tab/>
        <w:t>1313</w:t>
      </w:r>
    </w:p>
    <w:p>
      <w:r>
        <w:t>30z</w:t>
        <w:tab/>
        <w:t>H 14 Gießen R 1313</w:t>
      </w:r>
    </w:p>
    <w:p>
      <w:r>
        <w:t>40</w:t>
        <w:tab/>
        <w:t>k[1{Ärztedienst-s[Verlag]s p[2{Herbert} 1{Storm}]p}, 2{o[Gießen]o}]k</w:t>
      </w:r>
    </w:p>
    <w:p>
      <w:r>
        <w:t>43</w:t>
        <w:tab/>
        <w:t>1962 - 1969</w:t>
      </w:r>
    </w:p>
    <w:p>
      <w:r>
        <w:t>45</w:t>
        <w:tab/>
        <w:t>MR 374; Buch "Adgo 1928, Ersatzkassen-Adgo; 1962 mit Übersetzung zur Amtlichen Gebührenordnung (Preugo)..." mit fünffarbigen Gebührenspalten; Muster nicht innenliegend</w:t>
      </w:r>
    </w:p>
    <w:p/>
    <w:p/>
    <w:p>
      <w:r>
        <w:br/>
        <w:t>20</w:t>
        <w:tab/>
        <w:t>H 14 Groß-Gerau</w:t>
      </w:r>
    </w:p>
    <w:p>
      <w:r>
        <w:t>20a</w:t>
        <w:tab/>
        <w:t>096</w:t>
      </w:r>
    </w:p>
    <w:p>
      <w:r>
        <w:t>21</w:t>
        <w:tab/>
        <w:t>Amtsgericht Groß-Gerau</w:t>
      </w:r>
    </w:p>
    <w:p>
      <w:r>
        <w:t>22</w:t>
        <w:tab/>
        <w:t>H Staatsbehörden Land Hessen (seit 1945) \ H 12 - 20 Justizverwaltung und Gerichtsbarkeit \ H 14 Amtsgerichte \ #Amtsgericht Groß-Gerau</w:t>
      </w:r>
    </w:p>
    <w:p>
      <w:r>
        <w:t>23</w:t>
        <w:tab/>
        <w:t>1890 - 1986</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159</w:t>
      </w:r>
    </w:p>
    <w:p>
      <w:r>
        <w:t>30a</w:t>
        <w:tab/>
        <w:t>159</w:t>
      </w:r>
    </w:p>
    <w:p>
      <w:r>
        <w:t>30z</w:t>
        <w:tab/>
        <w:t>H 14 Groß-Gerau R 159</w:t>
      </w:r>
    </w:p>
    <w:p>
      <w:r>
        <w:t>40</w:t>
        <w:tab/>
        <w:t>k[1{Druck- und s[Verlagshaus]s p[2{Phil. L.} 1{Fink}]p}, Zweigniederlassung der k[p[Parzeller]p &amp; Co. vorm. Fuldaer Actiendruckerei]k, 2{o[Groß-Gerau]o}]k</w:t>
      </w:r>
    </w:p>
    <w:p>
      <w:r>
        <w:t>43</w:t>
        <w:tab/>
        <w:t>1917 - 1981</w:t>
      </w:r>
    </w:p>
    <w:p>
      <w:r>
        <w:t>45</w:t>
        <w:tab/>
        <w:t>HRA 2308; HRA 210 (bis 1938); HRA 389 (bis 1965); HRA 283 AG Fulda; Firma Druck- und Verlagshaus Phil. L. Fink (bis 1970); Hauptniederlassung: o[Fulda]o</w:t>
      </w:r>
    </w:p>
    <w:p>
      <w:r>
        <w:br/>
        <w:t>30</w:t>
        <w:tab/>
        <w:t>162</w:t>
      </w:r>
    </w:p>
    <w:p>
      <w:r>
        <w:t>30a</w:t>
        <w:tab/>
        <w:t>162</w:t>
      </w:r>
    </w:p>
    <w:p>
      <w:r>
        <w:t>30z</w:t>
        <w:tab/>
        <w:t>H 14 Groß-Gerau R 162</w:t>
      </w:r>
    </w:p>
    <w:p>
      <w:r>
        <w:t>40</w:t>
        <w:tab/>
        <w:t>k[1{p[2{Heinz O.} 1{Weiss}]p} (s[Leihbücherei]s, s[Buchhandlung]s, Schreib- und Spielwaren, Büroartikel) 2{o[Groß-Gerau]o}]k</w:t>
      </w:r>
    </w:p>
    <w:p>
      <w:r>
        <w:t>43</w:t>
        <w:tab/>
        <w:t>1962 - 1986</w:t>
      </w:r>
    </w:p>
    <w:p>
      <w:r>
        <w:t>45</w:t>
        <w:tab/>
        <w:t>HRA 2321; HRA 967 AG Groß-Gerau (bis 1965)</w:t>
      </w:r>
    </w:p>
    <w:p>
      <w:r>
        <w:br/>
        <w:t>30</w:t>
        <w:tab/>
        <w:t>220</w:t>
      </w:r>
    </w:p>
    <w:p>
      <w:r>
        <w:t>30a</w:t>
        <w:tab/>
        <w:t>220</w:t>
      </w:r>
    </w:p>
    <w:p>
      <w:r>
        <w:t>30z</w:t>
        <w:tab/>
        <w:t>H 14 Groß-Gerau R 220</w:t>
      </w:r>
    </w:p>
    <w:p>
      <w:r>
        <w:t>40</w:t>
        <w:tab/>
        <w:t>k[1{p[2{Otto} 1{Weiss}]p GmbH &amp; Co., s[Buch&lt;vertrieb&gt;]s- und Filmvertrieb}, 2{o[Groß-Gerau]o}]k</w:t>
      </w:r>
    </w:p>
    <w:p>
      <w:r>
        <w:t>43</w:t>
        <w:tab/>
        <w:t>1976 - 1982</w:t>
      </w:r>
    </w:p>
    <w:p>
      <w:r>
        <w:t>45</w:t>
        <w:tab/>
        <w:t>HRA 2675</w:t>
      </w:r>
    </w:p>
    <w:p>
      <w:r>
        <w:br/>
        <w:t>30</w:t>
        <w:tab/>
        <w:t>374</w:t>
      </w:r>
    </w:p>
    <w:p>
      <w:r>
        <w:t>30a</w:t>
        <w:tab/>
        <w:t>374</w:t>
      </w:r>
    </w:p>
    <w:p>
      <w:r>
        <w:t>30z</w:t>
        <w:tab/>
        <w:t>H 14 Groß-Gerau R 374</w:t>
      </w:r>
    </w:p>
    <w:p>
      <w:r>
        <w:t>40</w:t>
        <w:tab/>
        <w:t>k[1{LYWIS - s[Verlagsgesellschaft]s mbH}, 2{o[Riedstadt-Goddelau]o}]k (Verlag und Vertrieb von Druckwerken)</w:t>
      </w:r>
    </w:p>
    <w:p>
      <w:r>
        <w:t>43</w:t>
        <w:tab/>
        <w:t>1979 - 1988</w:t>
      </w:r>
    </w:p>
    <w:p>
      <w:r>
        <w:t>45</w:t>
        <w:tab/>
        <w:t>HRB 1629</w:t>
      </w:r>
    </w:p>
    <w:p>
      <w:r>
        <w:br/>
        <w:t>30</w:t>
        <w:tab/>
        <w:t>454</w:t>
      </w:r>
    </w:p>
    <w:p>
      <w:r>
        <w:t>30a</w:t>
        <w:tab/>
        <w:t>454</w:t>
      </w:r>
    </w:p>
    <w:p>
      <w:r>
        <w:t>30z</w:t>
        <w:tab/>
        <w:t>H 14 Groß-Gerau R 454</w:t>
      </w:r>
    </w:p>
    <w:p>
      <w:r>
        <w:t>40</w:t>
        <w:tab/>
        <w:t>k[1{Kasimir GmbH. Büro- und Schulbedarf, s[Bücher]s, Geschenke} (Groß- und Einzelhandel), 2{o[Mörfelden-Walldorf]o}]k</w:t>
      </w:r>
    </w:p>
    <w:p>
      <w:r>
        <w:t>43</w:t>
        <w:tab/>
        <w:t>1983 - 1986</w:t>
      </w:r>
    </w:p>
    <w:p>
      <w:r>
        <w:t>45</w:t>
        <w:tab/>
        <w:t>HRB 2024</w:t>
      </w:r>
    </w:p>
    <w:p>
      <w:r>
        <w:br/>
        <w:t>30</w:t>
        <w:tab/>
        <w:t>466</w:t>
      </w:r>
    </w:p>
    <w:p>
      <w:r>
        <w:t>30a</w:t>
        <w:tab/>
        <w:t>466</w:t>
      </w:r>
    </w:p>
    <w:p>
      <w:r>
        <w:t>30z</w:t>
        <w:tab/>
        <w:t>H 14 Groß-Gerau R 466</w:t>
      </w:r>
    </w:p>
    <w:p>
      <w:r>
        <w:t>40</w:t>
        <w:tab/>
        <w:t>Unterstützungseinrichtung für die Belegschaft des Druckhauses Phil. L. Fink, Zweigniederlassung der Firma k[p[Parzeller]p &amp; Co. vorm. Fuldaer Actiendruckerei]k, o[Groß-Gerau]o</w:t>
      </w:r>
    </w:p>
    <w:p>
      <w:r>
        <w:t>43</w:t>
        <w:tab/>
        <w:t>1939 - 1982</w:t>
      </w:r>
    </w:p>
    <w:p>
      <w:r>
        <w:t>45</w:t>
        <w:tab/>
        <w:t>VR 372; VR 100 AG Groß-Gerau (bis 1968); Unterstützungseinrichtung für die Belegschaft des k[Druck- und Verlagshauses p[2{Philipp L.} 1{Fink}]p KG]k (bis 1968)</w:t>
      </w:r>
    </w:p>
    <w:p>
      <w:r>
        <w:br/>
        <w:t>30</w:t>
        <w:tab/>
        <w:t>567</w:t>
      </w:r>
    </w:p>
    <w:p>
      <w:r>
        <w:t>30a</w:t>
        <w:tab/>
        <w:t>567</w:t>
      </w:r>
    </w:p>
    <w:p>
      <w:r>
        <w:t>30z</w:t>
        <w:tab/>
        <w:t>H 14 Groß-Gerau R 567</w:t>
      </w:r>
    </w:p>
    <w:p>
      <w:r>
        <w:t>40</w:t>
        <w:tab/>
        <w:t>p[2{Herbert E.} 1{John} (Inhaber einer s[Buch&lt;handlung&gt;]s-, Schreib- und Tabakwarenhandlung, s[Leihbücherei]s und Verkauf von gemieteten Holzbaracken), 6{o[Gernsheim]o}]p</w:t>
      </w:r>
    </w:p>
    <w:p>
      <w:r>
        <w:t>43</w:t>
        <w:tab/>
        <w:t>1951 - 1954</w:t>
      </w:r>
    </w:p>
    <w:p>
      <w:r>
        <w:t>45</w:t>
        <w:tab/>
        <w:t>VN 4/1951</w:t>
      </w:r>
    </w:p>
    <w:p/>
    <w:p/>
    <w:p>
      <w:r>
        <w:br/>
        <w:t>20</w:t>
        <w:tab/>
        <w:t>H 14 Groß-Umstadt</w:t>
      </w:r>
    </w:p>
    <w:p>
      <w:r>
        <w:t>20a</w:t>
        <w:tab/>
        <w:t>097</w:t>
      </w:r>
    </w:p>
    <w:p>
      <w:r>
        <w:t>21</w:t>
        <w:tab/>
        <w:t>Amtsgericht Groß-Umstadt</w:t>
      </w:r>
    </w:p>
    <w:p>
      <w:r>
        <w:t>22</w:t>
        <w:tab/>
        <w:t>H Staatsbehörden Land Hessen (seit 1945) \ H 12 - 20 Justizverwaltung und Gerichtsbarkeit \ H 14 Amtsgerichte \ #Amtsgericht Groß-Umstadt</w:t>
      </w:r>
    </w:p>
    <w:p>
      <w:r>
        <w:t>23</w:t>
        <w:tab/>
        <w:t>1945 - 1969</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12</w:t>
      </w:r>
    </w:p>
    <w:p>
      <w:r>
        <w:t>30a</w:t>
        <w:tab/>
        <w:t>012</w:t>
      </w:r>
    </w:p>
    <w:p>
      <w:r>
        <w:t>30z</w:t>
        <w:tab/>
        <w:t>H 14 Groß-Umstadt R 12</w:t>
      </w:r>
    </w:p>
    <w:p>
      <w:r>
        <w:t>40</w:t>
        <w:tab/>
        <w:t>k[1{Neue Bücherstube p[2{Erich} 1{Lösebrink}]p} (s[Buchhandlung]s, s[Leihbücherei]s, s[Antiquariat]s sowie Vertrieb von Zeitungen, Zeitschriften, Musikalien, Schreib- und Papierwaren, Bürobedarfsartikeln, Geschenkartikeln und Devotionalien), 2{o[Groß-Umstadt]o}]k</w:t>
      </w:r>
    </w:p>
    <w:p>
      <w:r>
        <w:t>43</w:t>
        <w:tab/>
        <w:t>1947 - 1957</w:t>
      </w:r>
    </w:p>
    <w:p>
      <w:r>
        <w:t>45</w:t>
        <w:tab/>
        <w:t>HRA 174</w:t>
      </w:r>
    </w:p>
    <w:p/>
    <w:p/>
    <w:p>
      <w:r>
        <w:br/>
        <w:t>20</w:t>
        <w:tab/>
        <w:t>H 14 Grünberg</w:t>
      </w:r>
    </w:p>
    <w:p>
      <w:r>
        <w:t>20a</w:t>
        <w:tab/>
        <w:t>098</w:t>
      </w:r>
    </w:p>
    <w:p>
      <w:r>
        <w:t>21</w:t>
        <w:tab/>
        <w:t>Amtsgericht Grünberg</w:t>
      </w:r>
    </w:p>
    <w:p>
      <w:r>
        <w:t>22</w:t>
        <w:tab/>
        <w:t>H Staatsbehörden Land Hessen (seit 1945) \ H 12 - 20 Justizverwaltung und Gerichtsbarkeit \ H 14 Amtsgerichte \ #Amtsgericht Grünberg</w:t>
      </w:r>
    </w:p>
    <w:p>
      <w:r>
        <w:t>23</w:t>
        <w:tab/>
        <w:t>1945 - 1974</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39</w:t>
      </w:r>
    </w:p>
    <w:p>
      <w:r>
        <w:t>30a</w:t>
        <w:tab/>
        <w:t>039</w:t>
      </w:r>
    </w:p>
    <w:p>
      <w:r>
        <w:t>30z</w:t>
        <w:tab/>
        <w:t>H 14 Grünberg R 39</w:t>
      </w:r>
    </w:p>
    <w:p>
      <w:r>
        <w:t>40</w:t>
        <w:tab/>
        <w:t>p[2{Wilhelm} 1{Seim} (s[2{Handel mit} Schreibmaterialien und 1{Bücher}]sn), 6{o[Grünberg]o}]p</w:t>
      </w:r>
    </w:p>
    <w:p>
      <w:r>
        <w:t>43</w:t>
        <w:tab/>
        <w:t>1885 - 1950</w:t>
      </w:r>
    </w:p>
    <w:p>
      <w:r>
        <w:t>45</w:t>
        <w:tab/>
        <w:t>HRA 121; Nr. 142 (zunächst); HRA 29 (bis 1938); Firma bestand seit 1856</w:t>
      </w:r>
    </w:p>
    <w:p/>
    <w:p/>
    <w:p>
      <w:r>
        <w:br/>
        <w:t>20</w:t>
        <w:tab/>
        <w:t>H 14 Hirschhorn</w:t>
      </w:r>
    </w:p>
    <w:p>
      <w:r>
        <w:t>20a</w:t>
        <w:tab/>
        <w:t>099</w:t>
      </w:r>
    </w:p>
    <w:p>
      <w:r>
        <w:t>21</w:t>
        <w:tab/>
        <w:t>Amtsgericht Hirschhorn</w:t>
      </w:r>
    </w:p>
    <w:p>
      <w:r>
        <w:t>22</w:t>
        <w:tab/>
        <w:t>H Staatsbehörden Land Hessen (seit 1945) \ H 12 - 20 Justizverwaltung und Gerichtsbarkeit \ H 14 Amtsgerichte \ #Amtsgericht Hirschhorn</w:t>
      </w:r>
    </w:p>
    <w:p>
      <w:r>
        <w:t>23</w:t>
        <w:tab/>
        <w:t>1946 - 1981</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12</w:t>
      </w:r>
    </w:p>
    <w:p>
      <w:r>
        <w:t>30a</w:t>
        <w:tab/>
        <w:t>012</w:t>
      </w:r>
    </w:p>
    <w:p>
      <w:r>
        <w:t>30z</w:t>
        <w:tab/>
        <w:t>H 14 Hirschhorn R 12</w:t>
      </w:r>
    </w:p>
    <w:p>
      <w:r>
        <w:t>40</w:t>
        <w:tab/>
        <w:t>p[2{Gerhard} 1{Schmidt}; s[Buchhandlung]s, Papier-, Büro- und Schreibwaren 6{o[Neckarsteinach]o}]p</w:t>
      </w:r>
    </w:p>
    <w:p>
      <w:r>
        <w:t>43</w:t>
        <w:tab/>
        <w:t>1960 - 1966</w:t>
      </w:r>
    </w:p>
    <w:p>
      <w:r>
        <w:t>45</w:t>
        <w:tab/>
        <w:t>HRA 118</w:t>
      </w:r>
    </w:p>
    <w:p/>
    <w:p/>
    <w:p>
      <w:r>
        <w:br/>
        <w:t>20</w:t>
        <w:tab/>
        <w:t>H 14 Höchst</w:t>
      </w:r>
    </w:p>
    <w:p>
      <w:r>
        <w:t>20a</w:t>
        <w:tab/>
        <w:t>100</w:t>
      </w:r>
    </w:p>
    <w:p>
      <w:r>
        <w:t>21</w:t>
        <w:tab/>
        <w:t>Amtsgericht Höchst</w:t>
      </w:r>
    </w:p>
    <w:p>
      <w:r>
        <w:t>22</w:t>
        <w:tab/>
        <w:t>H Staatsbehörden Land Hessen (seit 1945) \ H 12 - 20 Justizverwaltung und Gerichtsbarkeit \ H 14 Amtsgerichte \ #Amtsgericht Höchst</w:t>
      </w:r>
    </w:p>
    <w:p>
      <w:r>
        <w:t>23</w:t>
        <w:tab/>
        <w:t>1895 - 1973</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7</w:t>
      </w:r>
    </w:p>
    <w:p>
      <w:r>
        <w:t>30a</w:t>
        <w:tab/>
        <w:t>007</w:t>
      </w:r>
    </w:p>
    <w:p>
      <w:r>
        <w:t>30z</w:t>
        <w:tab/>
        <w:t>H 14 Höchst R 7</w:t>
      </w:r>
    </w:p>
    <w:p>
      <w:r>
        <w:t>40</w:t>
        <w:tab/>
        <w:t>k[1{s[Verlag]s p[2{Roman} 1{Muldewitz}]p KG} (Herstellung und verlagsmäßiger Vertrieb von Druckereierzeugnissen), 2{o[Bad König]o}]k</w:t>
      </w:r>
    </w:p>
    <w:p>
      <w:r>
        <w:t>43</w:t>
        <w:tab/>
        <w:t>1962 - 1968</w:t>
      </w:r>
    </w:p>
    <w:p>
      <w:r>
        <w:t>45</w:t>
        <w:tab/>
        <w:t>HRA 289</w:t>
      </w:r>
    </w:p>
    <w:p/>
    <w:p/>
    <w:p>
      <w:r>
        <w:br/>
        <w:t>20</w:t>
        <w:tab/>
        <w:t>H 14 Lampertheim</w:t>
      </w:r>
    </w:p>
    <w:p>
      <w:r>
        <w:t>20a</w:t>
        <w:tab/>
        <w:t>101</w:t>
      </w:r>
    </w:p>
    <w:p>
      <w:r>
        <w:t>21</w:t>
        <w:tab/>
        <w:t>Amtsgericht Lampertheim</w:t>
      </w:r>
    </w:p>
    <w:p>
      <w:r>
        <w:t>22</w:t>
        <w:tab/>
        <w:t>H Staatsbehörden Land Hessen (seit 1945) \ H 12 - 20 Justizverwaltung und Gerichtsbarkeit \ H 14 Amtsgerichte \ #Amtsgericht Lampertheim</w:t>
      </w:r>
    </w:p>
    <w:p>
      <w:r>
        <w:t>23</w:t>
        <w:tab/>
        <w:t>1872 - 1989</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361</w:t>
      </w:r>
    </w:p>
    <w:p>
      <w:r>
        <w:t>30a</w:t>
        <w:tab/>
        <w:t>361</w:t>
      </w:r>
    </w:p>
    <w:p>
      <w:r>
        <w:t>30z</w:t>
        <w:tab/>
        <w:t>H 14 Lampertheim R 361</w:t>
      </w:r>
    </w:p>
    <w:p>
      <w:r>
        <w:t>40</w:t>
        <w:tab/>
        <w:t>k[1{PHILA - Exportgesellschaft mbH p[Sutor]p &amp; Co.} (Großhandel und Export von neuzeitlichen Bedarfsartikeln für das s[Buch&lt;wesen&gt;]s- und Sammelwesen und ähnliche Artikel), 2{o[Viernheim]o}]k</w:t>
      </w:r>
    </w:p>
    <w:p>
      <w:r>
        <w:t>43</w:t>
        <w:tab/>
        <w:t>1948 - 1960</w:t>
      </w:r>
    </w:p>
    <w:p>
      <w:r>
        <w:t>45</w:t>
        <w:tab/>
        <w:t>HRB 20</w:t>
      </w:r>
    </w:p>
    <w:p>
      <w:r>
        <w:br/>
        <w:t>30</w:t>
        <w:tab/>
        <w:t>415</w:t>
      </w:r>
    </w:p>
    <w:p>
      <w:r>
        <w:t>30a</w:t>
        <w:tab/>
        <w:t>415</w:t>
      </w:r>
    </w:p>
    <w:p>
      <w:r>
        <w:t>30z</w:t>
        <w:tab/>
        <w:t>H 14 Lampertheim R 415</w:t>
      </w:r>
    </w:p>
    <w:p>
      <w:r>
        <w:t>40</w:t>
        <w:tab/>
        <w:t>k[1{p[Kübler]p s[Verlag]s GmbH} (Verlegen von und Handeln mit Büchern und Zeitschriften), 2{o[Lampertheim]o}]k / vorher o[Heidelberg]o</w:t>
      </w:r>
    </w:p>
    <w:p>
      <w:r>
        <w:t>43</w:t>
        <w:tab/>
        <w:t>1978 - 1981</w:t>
      </w:r>
    </w:p>
    <w:p>
      <w:r>
        <w:t>45</w:t>
        <w:tab/>
        <w:t>HRB 411; HRB 1448 AG Heidelberg (bis 1978)</w:t>
      </w:r>
    </w:p>
    <w:p>
      <w:r>
        <w:br/>
        <w:t>30</w:t>
        <w:tab/>
        <w:t>427</w:t>
      </w:r>
    </w:p>
    <w:p>
      <w:r>
        <w:t>30a</w:t>
        <w:tab/>
        <w:t>427</w:t>
      </w:r>
    </w:p>
    <w:p>
      <w:r>
        <w:t>30z</w:t>
        <w:tab/>
        <w:t>H 14 Lampertheim R 427</w:t>
      </w:r>
    </w:p>
    <w:p>
      <w:r>
        <w:t>40</w:t>
        <w:tab/>
        <w:t>k[1{"La Provence" - s[Verlag]s GmbH}, 2{o[Bürstedt/Ried]o}]k</w:t>
      </w:r>
    </w:p>
    <w:p>
      <w:r>
        <w:t>43</w:t>
        <w:tab/>
        <w:t>1980 - 1982</w:t>
      </w:r>
    </w:p>
    <w:p>
      <w:r>
        <w:t>45</w:t>
        <w:tab/>
        <w:t>HRB 506</w:t>
      </w:r>
    </w:p>
    <w:p/>
    <w:p/>
    <w:p>
      <w:r>
        <w:br/>
        <w:t>20</w:t>
        <w:tab/>
        <w:t>H 14 Langen</w:t>
      </w:r>
    </w:p>
    <w:p>
      <w:r>
        <w:t>20a</w:t>
        <w:tab/>
        <w:t>102</w:t>
      </w:r>
    </w:p>
    <w:p>
      <w:r>
        <w:t>21</w:t>
        <w:tab/>
        <w:t>Amtsgericht Langen</w:t>
      </w:r>
    </w:p>
    <w:p>
      <w:r>
        <w:t>22</w:t>
        <w:tab/>
        <w:t>H Staatsbehörden Land Hessen (seit 1945) \ H 12 - 20 Justizverwaltung und Gerichtsbarkeit \ H 14 Amtsgerichte \ #Amtsgericht Langen</w:t>
      </w:r>
    </w:p>
    <w:p>
      <w:r>
        <w:t>23</w:t>
        <w:tab/>
        <w:t>1863 - 1989</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158</w:t>
      </w:r>
    </w:p>
    <w:p>
      <w:r>
        <w:t>30a</w:t>
        <w:tab/>
        <w:t>158</w:t>
      </w:r>
    </w:p>
    <w:p>
      <w:r>
        <w:t>30z</w:t>
        <w:tab/>
        <w:t>H 14 Langen R 158</w:t>
      </w:r>
    </w:p>
    <w:p>
      <w:r>
        <w:t>40</w:t>
        <w:tab/>
        <w:t>k[1{Gesellschaft im Hayn mbH, s[Verlag]s und Handel}, 2{o[Götzenhain]o}]k</w:t>
      </w:r>
    </w:p>
    <w:p>
      <w:r>
        <w:t>43</w:t>
        <w:tab/>
        <w:t>1975 - 1978</w:t>
      </w:r>
    </w:p>
    <w:p>
      <w:r>
        <w:t>45</w:t>
        <w:tab/>
        <w:t>HRB 586; seit 1977: o[Dreieich-Götzenhain]o</w:t>
      </w:r>
    </w:p>
    <w:p>
      <w:r>
        <w:br/>
        <w:t>30</w:t>
        <w:tab/>
        <w:t>186</w:t>
      </w:r>
    </w:p>
    <w:p>
      <w:r>
        <w:t>30a</w:t>
        <w:tab/>
        <w:t>186</w:t>
      </w:r>
    </w:p>
    <w:p>
      <w:r>
        <w:t>30z</w:t>
        <w:tab/>
        <w:t>H 14 Langen R 186</w:t>
      </w:r>
    </w:p>
    <w:p>
      <w:r>
        <w:t>40</w:t>
        <w:tab/>
        <w:t>k[1{Konor-s[Verlag]ss-GmbH}, 2{o[Dreieich]o}]k / vorher 1977: o[Frankfurt/Main]o</w:t>
      </w:r>
    </w:p>
    <w:p>
      <w:r>
        <w:t>43</w:t>
        <w:tab/>
        <w:t>1977 - 1980</w:t>
      </w:r>
    </w:p>
    <w:p>
      <w:r>
        <w:t>45</w:t>
        <w:tab/>
        <w:t>HRB 720; Behörden-AZ: 1977: HRB Frankfurt 16348</w:t>
      </w:r>
    </w:p>
    <w:p>
      <w:r>
        <w:br/>
        <w:t>30</w:t>
        <w:tab/>
        <w:t>398</w:t>
      </w:r>
    </w:p>
    <w:p>
      <w:r>
        <w:t>30a</w:t>
        <w:tab/>
        <w:t>398</w:t>
      </w:r>
    </w:p>
    <w:p>
      <w:r>
        <w:t>30z</w:t>
        <w:tab/>
        <w:t>H 14 Langen R 398</w:t>
      </w:r>
    </w:p>
    <w:p>
      <w:r>
        <w:t>40</w:t>
        <w:tab/>
        <w:t>k[1{p[2{Erwin} 1{Wegner}]p (s[Barsortiment]s, s[Verlagsauslieferungen]s, s[Kommissionsbuchhandlung]s)}, 2{o[Sprendlingen]o}]k / vorher o[Berlin-Biesdorf]o (bis 1966)</w:t>
      </w:r>
    </w:p>
    <w:p>
      <w:r>
        <w:t>43</w:t>
        <w:tab/>
        <w:t>1941 - 1977</w:t>
      </w:r>
    </w:p>
    <w:p>
      <w:r>
        <w:t>45</w:t>
        <w:tab/>
        <w:t>HRA 907; HRA 111094 AG Berlin-Charlottenburg (bis 1950); HRA 11031 AG Berlin-Charlottenburg (bis 1966); HRA 589 (bis 1968); 1941-1950 Firma k[1{Erwin Wegner, s[Großbuchhandlung]s} in 2{Berlin-Biesdorf}]k; Zweigniederlassung o[Lübeck]o, HRA 4871 AG Lübeck (bis 1950); Zweigniederlassung o[Frankfurt&lt;/Main&gt;]o, HRA 11031 AG Frankfurt (bis 1966)</w:t>
      </w:r>
    </w:p>
    <w:p>
      <w:r>
        <w:br/>
        <w:t>30</w:t>
        <w:tab/>
        <w:t>424</w:t>
      </w:r>
    </w:p>
    <w:p>
      <w:r>
        <w:t>30a</w:t>
        <w:tab/>
        <w:t>424</w:t>
      </w:r>
    </w:p>
    <w:p>
      <w:r>
        <w:t>30z</w:t>
        <w:tab/>
        <w:t>H 14 Langen R 424</w:t>
      </w:r>
    </w:p>
    <w:p>
      <w:r>
        <w:t>40</w:t>
        <w:tab/>
        <w:t>k[1{p[Geschilm]p-p[Langendorf]p-s[Verlag]ss-KG}, 2{o[Egelsbach]o}]k</w:t>
      </w:r>
    </w:p>
    <w:p>
      <w:r>
        <w:t>43</w:t>
        <w:tab/>
        <w:t>1970 - 1972</w:t>
      </w:r>
    </w:p>
    <w:p>
      <w:r>
        <w:t>45</w:t>
        <w:tab/>
        <w:t>HRA 1032</w:t>
      </w:r>
    </w:p>
    <w:p>
      <w:r>
        <w:br/>
        <w:t>30</w:t>
        <w:tab/>
        <w:t>691</w:t>
      </w:r>
    </w:p>
    <w:p>
      <w:r>
        <w:t>30a</w:t>
        <w:tab/>
        <w:t>691</w:t>
      </w:r>
    </w:p>
    <w:p>
      <w:r>
        <w:t>30z</w:t>
        <w:tab/>
        <w:t>H 14 Langen R 691</w:t>
      </w:r>
    </w:p>
    <w:p>
      <w:r>
        <w:t>40</w:t>
        <w:tab/>
        <w:t>k[1{p[2{Helene} 1{Zimmermann}]p - s[Bücherstube]s}, 2{o[Urberach]o}]k</w:t>
      </w:r>
    </w:p>
    <w:p>
      <w:r>
        <w:t>43</w:t>
        <w:tab/>
        <w:t>1949 - 1951</w:t>
      </w:r>
    </w:p>
    <w:p>
      <w:r>
        <w:t>45</w:t>
        <w:tab/>
        <w:t>N 4/50; N 3/49; Konkursverfahren</w:t>
      </w:r>
    </w:p>
    <w:p/>
    <w:p/>
    <w:p>
      <w:r>
        <w:br/>
        <w:t>20</w:t>
        <w:tab/>
        <w:t>H 14 Nidda</w:t>
      </w:r>
    </w:p>
    <w:p>
      <w:r>
        <w:t>20a</w:t>
        <w:tab/>
        <w:t>103</w:t>
      </w:r>
    </w:p>
    <w:p>
      <w:r>
        <w:t>21</w:t>
        <w:tab/>
        <w:t>Amtsgericht Nidda</w:t>
      </w:r>
    </w:p>
    <w:p>
      <w:r>
        <w:t>22</w:t>
        <w:tab/>
        <w:t>H Staatsbehörden Land Hessen (seit 1945) \ H 12 - 20 Justizverwaltung und Gerichtsbarkeit \ H 14 Amtsgerichte \ #Amtsgericht Nidda</w:t>
      </w:r>
    </w:p>
    <w:p>
      <w:r>
        <w:t>23</w:t>
        <w:tab/>
        <w:t>1899 - 1990</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24</w:t>
      </w:r>
    </w:p>
    <w:p>
      <w:r>
        <w:t>30a</w:t>
        <w:tab/>
        <w:t>024</w:t>
      </w:r>
    </w:p>
    <w:p>
      <w:r>
        <w:t>30z</w:t>
        <w:tab/>
        <w:t>H 14 Nidda R 24</w:t>
      </w:r>
    </w:p>
    <w:p>
      <w:r>
        <w:t>40</w:t>
        <w:tab/>
        <w:t>k[1{p[2{Jean} 1{Trebes}]p, Inhaber: p[2{Karl} 1{Volkheimer}]p (s[2{Handel mit} 1{Bücher}]sn, Papier- und Kurzwaren)}, 2{o[Nidda]o}]k</w:t>
      </w:r>
    </w:p>
    <w:p>
      <w:r>
        <w:t>43</w:t>
        <w:tab/>
        <w:t>1880 - 1959</w:t>
      </w:r>
    </w:p>
    <w:p>
      <w:r>
        <w:t>45</w:t>
        <w:tab/>
        <w:t>HRA 187; HRA 57 (bis 1937); bis 1949: ohne Zusatz "Inhaber: Karl Volkheimer"</w:t>
      </w:r>
    </w:p>
    <w:p>
      <w:r>
        <w:br/>
        <w:t>30</w:t>
        <w:tab/>
        <w:t>104</w:t>
      </w:r>
    </w:p>
    <w:p>
      <w:r>
        <w:t>30a</w:t>
        <w:tab/>
        <w:t>104</w:t>
      </w:r>
    </w:p>
    <w:p>
      <w:r>
        <w:t>30z</w:t>
        <w:tab/>
        <w:t>H 14 Nidda R 104</w:t>
      </w:r>
    </w:p>
    <w:p>
      <w:r>
        <w:t>40</w:t>
        <w:tab/>
        <w:t>k[1{p[Engel]p-s[Verlag]s} 2{o[Schotten]o}]k, G. Hysky KG, Schotten</w:t>
      </w:r>
    </w:p>
    <w:p>
      <w:r>
        <w:t>43</w:t>
        <w:tab/>
        <w:t>1960 - 1971</w:t>
      </w:r>
    </w:p>
    <w:p>
      <w:r>
        <w:t>45</w:t>
        <w:tab/>
        <w:t>HRA 175</w:t>
      </w:r>
    </w:p>
    <w:p>
      <w:r>
        <w:br/>
        <w:t>30</w:t>
        <w:tab/>
        <w:t>113</w:t>
      </w:r>
    </w:p>
    <w:p>
      <w:r>
        <w:t>30a</w:t>
        <w:tab/>
        <w:t>113</w:t>
      </w:r>
    </w:p>
    <w:p>
      <w:r>
        <w:t>30z</w:t>
        <w:tab/>
        <w:t>H 14 Nidda R 113</w:t>
      </w:r>
    </w:p>
    <w:p>
      <w:r>
        <w:t>40</w:t>
        <w:tab/>
        <w:t>k[1{p[2{Wilhelm} 1{Engel}]p (s[Buchdruckerei]s)}, 2{o[Schotten]o}]k</w:t>
      </w:r>
    </w:p>
    <w:p>
      <w:r>
        <w:t>43</w:t>
        <w:tab/>
        <w:t>1896 - 1972</w:t>
      </w:r>
    </w:p>
    <w:p>
      <w:r>
        <w:t>45</w:t>
        <w:tab/>
        <w:t>HRA 122 Schotten; HRA 79 (bis 1937)</w:t>
      </w:r>
    </w:p>
    <w:p/>
    <w:p/>
    <w:p>
      <w:r>
        <w:br/>
        <w:t>20</w:t>
        <w:tab/>
        <w:t>H 14 Offenbach</w:t>
      </w:r>
    </w:p>
    <w:p>
      <w:r>
        <w:t>20a</w:t>
        <w:tab/>
        <w:t>104</w:t>
      </w:r>
    </w:p>
    <w:p>
      <w:r>
        <w:t>21</w:t>
        <w:tab/>
        <w:t>Amtsgericht Offenbach</w:t>
      </w:r>
    </w:p>
    <w:p>
      <w:r>
        <w:t>22</w:t>
        <w:tab/>
        <w:t>H Staatsbehörden Land Hessen (seit 1945) \ H 12 - 20 Justizverwaltung und Gerichtsbarkeit \ H 14 Amtsgerichte \ #Amtsgericht Offenbach</w:t>
      </w:r>
    </w:p>
    <w:p>
      <w:r>
        <w:t>23</w:t>
        <w:tab/>
        <w:t>1860 - 1996</w:t>
      </w:r>
    </w:p>
    <w:p>
      <w:r>
        <w:t>24</w:t>
        <w:tab/>
        <w:t>Datenbank, vorläufige Online-Datei, vorläufige Kartei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61</w:t>
      </w:r>
    </w:p>
    <w:p>
      <w:r>
        <w:t>30a</w:t>
        <w:tab/>
        <w:t>0061</w:t>
      </w:r>
    </w:p>
    <w:p>
      <w:r>
        <w:t>30z</w:t>
        <w:tab/>
        <w:t>H 14 Offenbach R 61</w:t>
      </w:r>
    </w:p>
    <w:p>
      <w:r>
        <w:t>40</w:t>
        <w:tab/>
        <w:t>k[1{s[Buchhandlung]s p[2{Erwin} 1{Dzingel}]p} 2{o[Neu-Isenburg]o}]k</w:t>
      </w:r>
    </w:p>
    <w:p>
      <w:r>
        <w:t>43</w:t>
        <w:tab/>
        <w:t>1958 - 1977</w:t>
      </w:r>
    </w:p>
    <w:p>
      <w:r>
        <w:t>45</w:t>
        <w:tab/>
        <w:t>HRA 5382; HRA 3977 (bis 1963); bis 1970: Firma Dorothea Wegner; bis 1971: Firma k[p[2{Dorothea} 1{Wegner}]p, Nachfolger Erwin Dzingel]k; 1971: Firma Erwin Dzingel</w:t>
      </w:r>
    </w:p>
    <w:p>
      <w:r>
        <w:br/>
        <w:t>30</w:t>
        <w:tab/>
        <w:t>69</w:t>
      </w:r>
    </w:p>
    <w:p>
      <w:r>
        <w:t>30a</w:t>
        <w:tab/>
        <w:t>0069</w:t>
      </w:r>
    </w:p>
    <w:p>
      <w:r>
        <w:t>30z</w:t>
        <w:tab/>
        <w:t>H 14 Offenbach R 69</w:t>
      </w:r>
    </w:p>
    <w:p>
      <w:r>
        <w:t>40</w:t>
        <w:tab/>
        <w:t>k[1{s[Buchhandlung]s Kumm KG}, Zweigniederlassung der Firma C. Fikentscher KG - Großbuchbinderei Offenbach/M., 2{o[Offenbach/M.]o}]k</w:t>
      </w:r>
    </w:p>
    <w:p>
      <w:r>
        <w:t>43</w:t>
        <w:tab/>
        <w:t>1953 - 1976</w:t>
      </w:r>
    </w:p>
    <w:p>
      <w:r>
        <w:t>45</w:t>
        <w:tab/>
        <w:t>HRA 5429; HRA 3685 AG Offenbach/Main (bis 1962); HRA 3848 AG Darmstadt, Hauptniederlassung o[Darmstadt]o (bis 1967); 1953: p[2{Lieselotte} 1{Kumm}]p oHG; 1962: Kumm KG; 1966: Buchhandlung Kumm KG; siehe auch: H 14 Offenbach R 774</w:t>
      </w:r>
    </w:p>
    <w:p>
      <w:r>
        <w:br/>
        <w:t>30</w:t>
        <w:tab/>
        <w:t>118</w:t>
      </w:r>
    </w:p>
    <w:p>
      <w:r>
        <w:t>30a</w:t>
        <w:tab/>
        <w:t>0118</w:t>
      </w:r>
    </w:p>
    <w:p>
      <w:r>
        <w:t>30z</w:t>
        <w:tab/>
        <w:t>H 14 Offenbach R 118</w:t>
      </w:r>
    </w:p>
    <w:p>
      <w:r>
        <w:t>40</w:t>
        <w:tab/>
        <w:t>k[1{p[2{Horst} 1{Noack}]p KG s[Buchhandlung]s}, 2{o[Offenbach/Main]o}]k</w:t>
      </w:r>
    </w:p>
    <w:p>
      <w:r>
        <w:t>43</w:t>
        <w:tab/>
        <w:t>1955 - 1981</w:t>
      </w:r>
    </w:p>
    <w:p>
      <w:r>
        <w:t>45</w:t>
        <w:tab/>
        <w:t>HRA 5716; HRA 3825 (bis 1963); bis 1973: Horst Noack; bis 1975: Horst Noack KG</w:t>
      </w:r>
    </w:p>
    <w:p>
      <w:r>
        <w:br/>
        <w:t>30</w:t>
        <w:tab/>
        <w:t>125</w:t>
      </w:r>
    </w:p>
    <w:p>
      <w:r>
        <w:t>30a</w:t>
        <w:tab/>
        <w:t>0125</w:t>
      </w:r>
    </w:p>
    <w:p>
      <w:r>
        <w:t>30z</w:t>
        <w:tab/>
        <w:t>H 14 Offenbach R 125</w:t>
      </w:r>
    </w:p>
    <w:p>
      <w:r>
        <w:t>40</w:t>
        <w:tab/>
        <w:t>k[1{Papier Wenz p[2{Friedrich} 1{Wenz}]p} (s[2{Handel mit} Papier, Bürobedarf, Spielwaren, Andenken und 1{Bücher}]sn), 2{o[Offenbach/Main]o}]k</w:t>
      </w:r>
    </w:p>
    <w:p>
      <w:r>
        <w:t>43</w:t>
        <w:tab/>
        <w:t>1912 ; 1952 - 1987</w:t>
      </w:r>
    </w:p>
    <w:p>
      <w:r>
        <w:t>45</w:t>
        <w:tab/>
        <w:t>HRA 5743; HRA 3664 (bis 1963); bis 1982: k[Papier-Wenz, Friedrich Wenz, Inhaber: p[2{Erwin} 1{Reinhard}]p]k</w:t>
      </w:r>
    </w:p>
    <w:p>
      <w:r>
        <w:br/>
        <w:t>30</w:t>
        <w:tab/>
        <w:t>238</w:t>
      </w:r>
    </w:p>
    <w:p>
      <w:r>
        <w:t>30a</w:t>
        <w:tab/>
        <w:t>0238</w:t>
      </w:r>
    </w:p>
    <w:p>
      <w:r>
        <w:t>30z</w:t>
        <w:tab/>
        <w:t>H 14 Offenbach R 238</w:t>
      </w:r>
    </w:p>
    <w:p>
      <w:r>
        <w:t>40</w:t>
        <w:tab/>
        <w:t>k[1{p[Bintz]p s[Verlag]s GmbH}, Dohany Druck oHG (Buchdruckerei und Verlag), 2{o[Offenbach/Main]o}]k</w:t>
      </w:r>
    </w:p>
    <w:p>
      <w:r>
        <w:t>43</w:t>
        <w:tab/>
        <w:t>1893 - 1950</w:t>
      </w:r>
    </w:p>
    <w:p>
      <w:r>
        <w:t>45</w:t>
        <w:tab/>
        <w:t>HRA 6344; HRA 290 AG Offenbach/Main (bis 1925); HRA 2336 AG Offenbach (bis 1955); bis 1938: k[p[Seibold]p'sche s[Buchdruckerei]s p[2{Werner} 1{Dohany}]p]k Offenbacher Zeitung</w:t>
      </w:r>
    </w:p>
    <w:p>
      <w:r>
        <w:br/>
        <w:t>30</w:t>
        <w:tab/>
        <w:t>409</w:t>
      </w:r>
    </w:p>
    <w:p>
      <w:r>
        <w:t>30a</w:t>
        <w:tab/>
        <w:t>0409</w:t>
      </w:r>
    </w:p>
    <w:p>
      <w:r>
        <w:t>30z</w:t>
        <w:tab/>
        <w:t>H 14 Offenbach R 409</w:t>
      </w:r>
    </w:p>
    <w:p>
      <w:r>
        <w:t>40</w:t>
        <w:tab/>
        <w:t>k[1{Papiterie und s[Bücherstube]s p[Gravenbruch]p p[2{Ursula} 1{Bienert}]p}, 2{o[Neu-Isenburg]o}]k</w:t>
      </w:r>
    </w:p>
    <w:p>
      <w:r>
        <w:t>43</w:t>
        <w:tab/>
        <w:t>1962 ; 1967 - 1983</w:t>
      </w:r>
    </w:p>
    <w:p>
      <w:r>
        <w:t>45</w:t>
        <w:tab/>
        <w:t>HRA 7133; bis 1968: Firma Schreibwaren-Bienert Ursula Bienert; bis 1970: Firma Papiterie Ursula Bienert</w:t>
      </w:r>
    </w:p>
    <w:p>
      <w:r>
        <w:br/>
        <w:t>30</w:t>
        <w:tab/>
        <w:t>454</w:t>
      </w:r>
    </w:p>
    <w:p>
      <w:r>
        <w:t>30a</w:t>
        <w:tab/>
        <w:t>0454</w:t>
      </w:r>
    </w:p>
    <w:p>
      <w:r>
        <w:t>30z</w:t>
        <w:tab/>
        <w:t>H 14 Offenbach R 454</w:t>
      </w:r>
    </w:p>
    <w:p>
      <w:r>
        <w:t>40</w:t>
        <w:tab/>
        <w:t>k[1{p[2{Herbert} 1{Kranz}]p (s[Verlagsvertretungen]s)}, 2{o[Dietzenbach-Steinberg]o}]k</w:t>
      </w:r>
    </w:p>
    <w:p>
      <w:r>
        <w:t>43</w:t>
        <w:tab/>
        <w:t>1954 ; 1969 - 1985</w:t>
      </w:r>
    </w:p>
    <w:p>
      <w:r>
        <w:t>45</w:t>
        <w:tab/>
        <w:t>HRA 7310</w:t>
      </w:r>
    </w:p>
    <w:p>
      <w:r>
        <w:br/>
        <w:t>30</w:t>
        <w:tab/>
        <w:t>474</w:t>
      </w:r>
    </w:p>
    <w:p>
      <w:r>
        <w:t>30a</w:t>
        <w:tab/>
        <w:t>0474</w:t>
      </w:r>
    </w:p>
    <w:p>
      <w:r>
        <w:t>30z</w:t>
        <w:tab/>
        <w:t>H 14 Offenbach R 474</w:t>
      </w:r>
    </w:p>
    <w:p>
      <w:r>
        <w:t>40</w:t>
        <w:tab/>
        <w:t>k[1{s[Buchmarkt]s p[Mucha]p &amp; Co.} (s[2{Verkauf von} 1{Bücher}]sn), 2{o[Offenbach/Main]o}]k</w:t>
      </w:r>
    </w:p>
    <w:p>
      <w:r>
        <w:t>43</w:t>
        <w:tab/>
        <w:t>1969 - 1976</w:t>
      </w:r>
    </w:p>
    <w:p>
      <w:r>
        <w:t>45</w:t>
        <w:tab/>
        <w:t>HRA 7396; 1969: k[Buchmarkt p[Noack]p &amp; Co.]k</w:t>
      </w:r>
    </w:p>
    <w:p>
      <w:r>
        <w:br/>
        <w:t>30</w:t>
        <w:tab/>
        <w:t>536</w:t>
      </w:r>
    </w:p>
    <w:p>
      <w:r>
        <w:t>30a</w:t>
        <w:tab/>
        <w:t>0536</w:t>
      </w:r>
    </w:p>
    <w:p>
      <w:r>
        <w:t>30z</w:t>
        <w:tab/>
        <w:t>H 14 Offenbach R 536</w:t>
      </w:r>
    </w:p>
    <w:p>
      <w:r>
        <w:t>40</w:t>
        <w:tab/>
        <w:t>k[1{Druckerei p[Birl]p KG, s[Verlag]s und Druck}, 2{o[Offenbach/Main]o}]k / vorher o[Frankfurt/Main]o (bis 1971)</w:t>
      </w:r>
    </w:p>
    <w:p>
      <w:r>
        <w:t>43</w:t>
        <w:tab/>
        <w:t>1971 - 1981</w:t>
      </w:r>
    </w:p>
    <w:p>
      <w:r>
        <w:t>45</w:t>
        <w:tab/>
        <w:t>HRA 7624; HRA 20585 AG Frankfurt (bis 1971); bis 1974: k[p[Becker]p und Birl KG]k</w:t>
      </w:r>
    </w:p>
    <w:p>
      <w:r>
        <w:br/>
        <w:t>30</w:t>
        <w:tab/>
        <w:t>586</w:t>
      </w:r>
    </w:p>
    <w:p>
      <w:r>
        <w:t>30a</w:t>
        <w:tab/>
        <w:t>0586</w:t>
      </w:r>
    </w:p>
    <w:p>
      <w:r>
        <w:t>30z</w:t>
        <w:tab/>
        <w:t>H 14 Offenbach R 586</w:t>
      </w:r>
    </w:p>
    <w:p>
      <w:r>
        <w:t>40</w:t>
        <w:tab/>
        <w:t>k[1{p[Exner]p KG - s[Verlagsvertretungen]s}, 2{o[Offenbach/Main]o}]k</w:t>
      </w:r>
    </w:p>
    <w:p>
      <w:r>
        <w:t>43</w:t>
        <w:tab/>
        <w:t>1972 - 1985</w:t>
      </w:r>
    </w:p>
    <w:p>
      <w:r>
        <w:t>45</w:t>
        <w:tab/>
        <w:t>HRA 7771</w:t>
      </w:r>
    </w:p>
    <w:p>
      <w:r>
        <w:br/>
        <w:t>30</w:t>
        <w:tab/>
        <w:t>736</w:t>
      </w:r>
    </w:p>
    <w:p>
      <w:r>
        <w:t>30a</w:t>
        <w:tab/>
        <w:t>0736</w:t>
      </w:r>
    </w:p>
    <w:p>
      <w:r>
        <w:t>30z</w:t>
        <w:tab/>
        <w:t>H 14 Offenbach R 736</w:t>
      </w:r>
    </w:p>
    <w:p>
      <w:r>
        <w:t>40</w:t>
        <w:tab/>
        <w:t>k[1{Als-s[Verlag]s und p[2{Lienhard} 1{Kreide}]p}, 2{o[Dietzenbach]o}]k / vorher o[Frankfurt/Main]o (bis 1975)</w:t>
      </w:r>
    </w:p>
    <w:p>
      <w:r>
        <w:t>43</w:t>
        <w:tab/>
        <w:t>1969 - 1975</w:t>
      </w:r>
    </w:p>
    <w:p>
      <w:r>
        <w:t>45</w:t>
        <w:tab/>
        <w:t>HRA 8166; Behörden-AZ: bis 1975: HRA Frankfurt/M. 20028</w:t>
      </w:r>
    </w:p>
    <w:p>
      <w:r>
        <w:br/>
        <w:t>30</w:t>
        <w:tab/>
        <w:t>741</w:t>
      </w:r>
    </w:p>
    <w:p>
      <w:r>
        <w:t>30a</w:t>
        <w:tab/>
        <w:t>0741</w:t>
      </w:r>
    </w:p>
    <w:p>
      <w:r>
        <w:t>30z</w:t>
        <w:tab/>
        <w:t>H 14 Offenbach R 741</w:t>
      </w:r>
    </w:p>
    <w:p>
      <w:r>
        <w:t>40</w:t>
        <w:tab/>
        <w:t>k[1{Blick und Bild s[Verlag]s p[2{S.} 1{Kappe}]p GmbH &amp; Co. KG}, 2{o[Heusenstamm]o}]k / vorher o[Kettwig]o (bis 1975)</w:t>
      </w:r>
    </w:p>
    <w:p>
      <w:r>
        <w:t>43</w:t>
        <w:tab/>
        <w:t>1958 - 1984</w:t>
      </w:r>
    </w:p>
    <w:p>
      <w:r>
        <w:t>45</w:t>
        <w:tab/>
        <w:t>HRA 8178; HRA 741 AG Essen-Werden (bis 1965); HRA 185 AG Essen-Werden (bis 1966); HRA 3172 AG Essen (bis 1975); bis 1978: Firma Blick &amp; Bild Verlag S. Kappe GmbH &amp; Co. KG</w:t>
      </w:r>
    </w:p>
    <w:p>
      <w:r>
        <w:br/>
        <w:t>30</w:t>
        <w:tab/>
        <w:t>774</w:t>
      </w:r>
    </w:p>
    <w:p>
      <w:r>
        <w:t>30a</w:t>
        <w:tab/>
        <w:t>0774</w:t>
      </w:r>
    </w:p>
    <w:p>
      <w:r>
        <w:t>30z</w:t>
        <w:tab/>
        <w:t>H 14 Offenbach R 774</w:t>
      </w:r>
    </w:p>
    <w:p>
      <w:r>
        <w:t>40</w:t>
        <w:tab/>
        <w:t>k[1{s[Buchhandlung]s p[Kumm]p KG}, 2{o[Offenbach/Main]o}]k</w:t>
      </w:r>
    </w:p>
    <w:p>
      <w:r>
        <w:t>43</w:t>
        <w:tab/>
        <w:t>1976 - 1984</w:t>
      </w:r>
    </w:p>
    <w:p>
      <w:r>
        <w:t>45</w:t>
        <w:tab/>
        <w:t>HRA 8285; siehe auch: H 14 Offenbach R 69</w:t>
      </w:r>
    </w:p>
    <w:p>
      <w:r>
        <w:br/>
        <w:t>30</w:t>
        <w:tab/>
        <w:t>798</w:t>
      </w:r>
    </w:p>
    <w:p>
      <w:r>
        <w:t>30a</w:t>
        <w:tab/>
        <w:t>0798</w:t>
      </w:r>
    </w:p>
    <w:p>
      <w:r>
        <w:t>30z</w:t>
        <w:tab/>
        <w:t>H 14 Offenbach R 798</w:t>
      </w:r>
    </w:p>
    <w:p>
      <w:r>
        <w:t>40</w:t>
        <w:tab/>
        <w:t>k[1{p[2{Kurt} 1{Fleisch}]p (s[Verlagsvertretung]s)}, 2{o[Zeppelinheim]o}]k / vorher o[Frankfurt/Main]o (bis 1974)</w:t>
      </w:r>
    </w:p>
    <w:p>
      <w:r>
        <w:t>43</w:t>
        <w:tab/>
        <w:t>1962 - 1986</w:t>
      </w:r>
    </w:p>
    <w:p>
      <w:r>
        <w:t>45</w:t>
        <w:tab/>
        <w:t>HRA 8353; HRA 12084 AG Frankfurt (bis 1962); seit 1977: Neu-Isenburg-Zeppelinheim</w:t>
      </w:r>
    </w:p>
    <w:p>
      <w:r>
        <w:br/>
        <w:t>30</w:t>
        <w:tab/>
        <w:t>799</w:t>
      </w:r>
    </w:p>
    <w:p>
      <w:r>
        <w:t>30a</w:t>
        <w:tab/>
        <w:t>0799</w:t>
      </w:r>
    </w:p>
    <w:p>
      <w:r>
        <w:t>30z</w:t>
        <w:tab/>
        <w:t>H 14 Offenbach R 799</w:t>
      </w:r>
    </w:p>
    <w:p>
      <w:r>
        <w:t>40</w:t>
        <w:tab/>
        <w:t>k[1{s[Verlagsvertretungen]s p[2{Wilhelm} 1{Fleisch}]p} (Verlagsvertretungen), 2{o[Zeppelinheim]o}]k / vorher o[Frankfurt/Main]o (bis 1974)</w:t>
      </w:r>
    </w:p>
    <w:p>
      <w:r>
        <w:t>43</w:t>
        <w:tab/>
        <w:t>1962 - 1982</w:t>
      </w:r>
    </w:p>
    <w:p>
      <w:r>
        <w:t>45</w:t>
        <w:tab/>
        <w:t>HRA 8356; HRA 10138 AG Frankfurt (bis 1962); seit 1977: Neu-Isenburg-Zeppelinheim; siehe auch: H 14 Offenbach R 798</w:t>
      </w:r>
    </w:p>
    <w:p>
      <w:r>
        <w:br/>
        <w:t>30</w:t>
        <w:tab/>
        <w:t>1013</w:t>
      </w:r>
    </w:p>
    <w:p>
      <w:r>
        <w:t>30a</w:t>
        <w:tab/>
        <w:t>1013</w:t>
      </w:r>
    </w:p>
    <w:p>
      <w:r>
        <w:t>30z</w:t>
        <w:tab/>
        <w:t>H 14 Offenbach R 1013</w:t>
      </w:r>
    </w:p>
    <w:p>
      <w:r>
        <w:t>40</w:t>
        <w:tab/>
        <w:t>k[1{p[2{Alfred} 1{Fischer}]p s[Verlagsgesellschaft]s mbH} (Verlagsgeschäfte und s[2{Verwertung von} 1{Urheberrechte}]sn, Beteiligung an Werbe- und Public-Relation-Agenturen sowie Beteiligung an anderen Verlagen), 2{o[Heusenstamm]o}]k</w:t>
      </w:r>
    </w:p>
    <w:p>
      <w:r>
        <w:t>43</w:t>
        <w:tab/>
        <w:t>1972 - 1981</w:t>
      </w:r>
    </w:p>
    <w:p>
      <w:r>
        <w:t>45</w:t>
        <w:tab/>
        <w:t>HRB 2951</w:t>
      </w:r>
    </w:p>
    <w:p>
      <w:r>
        <w:br/>
        <w:t>30</w:t>
        <w:tab/>
        <w:t>1020</w:t>
      </w:r>
    </w:p>
    <w:p>
      <w:r>
        <w:t>30a</w:t>
        <w:tab/>
        <w:t>1020</w:t>
      </w:r>
    </w:p>
    <w:p>
      <w:r>
        <w:t>30z</w:t>
        <w:tab/>
        <w:t>H 14 Offenbach R 1020</w:t>
      </w:r>
    </w:p>
    <w:p>
      <w:r>
        <w:t>40</w:t>
        <w:tab/>
        <w:t>k[1{NLZ s[Verlagsgesellschaft]s mbH}, 2{o[Neu-Isenburg]o}]k (s[Verlag]s und Vertrieb von Zeitungen, Zeitschriften und anderen Druckerzeugnissen sowie der Betrieb von s[Verlagsgeschäfte]sn)</w:t>
      </w:r>
    </w:p>
    <w:p>
      <w:r>
        <w:t>43</w:t>
        <w:tab/>
        <w:t>1972 - 1975</w:t>
      </w:r>
    </w:p>
    <w:p>
      <w:r>
        <w:t>45</w:t>
        <w:tab/>
        <w:t>HRB 2981; bis 1975: k[Verlag p[Andresen]p &amp; p[Köplin]p GmbH]k</w:t>
      </w:r>
    </w:p>
    <w:p>
      <w:r>
        <w:br/>
        <w:t>30</w:t>
        <w:tab/>
        <w:t>1099</w:t>
      </w:r>
    </w:p>
    <w:p>
      <w:r>
        <w:t>30a</w:t>
        <w:tab/>
        <w:t>1099</w:t>
      </w:r>
    </w:p>
    <w:p>
      <w:r>
        <w:t>30z</w:t>
        <w:tab/>
        <w:t>H 14 Offenbach R 1099</w:t>
      </w:r>
    </w:p>
    <w:p>
      <w:r>
        <w:t>40</w:t>
        <w:tab/>
        <w:t>k[1{ALAPULI s[Verlagsgesellschaft]s mbH}, 2{o[Neu-Isenburg]o}]k</w:t>
      </w:r>
    </w:p>
    <w:p>
      <w:r>
        <w:t>43</w:t>
        <w:tab/>
        <w:t>1974 - 1977</w:t>
      </w:r>
    </w:p>
    <w:p>
      <w:r>
        <w:t>45</w:t>
        <w:tab/>
        <w:t>HRB 3209</w:t>
      </w:r>
    </w:p>
    <w:p>
      <w:r>
        <w:br/>
        <w:t>30</w:t>
        <w:tab/>
        <w:t>1116</w:t>
      </w:r>
    </w:p>
    <w:p>
      <w:r>
        <w:t>30a</w:t>
        <w:tab/>
        <w:t>1116</w:t>
      </w:r>
    </w:p>
    <w:p>
      <w:r>
        <w:t>30z</w:t>
        <w:tab/>
        <w:t>H 14 Offenbach R 1116</w:t>
      </w:r>
    </w:p>
    <w:p>
      <w:r>
        <w:t>40</w:t>
        <w:tab/>
        <w:t>k[1{Circulo de Lectores GmbH} (s[2{Vertrieb von} 1{Bücher}]sn und sonstigen s[Verlagserzeugnisse]sn), 2{o[Offenbach/Main]o}]k</w:t>
      </w:r>
    </w:p>
    <w:p>
      <w:r>
        <w:t>43</w:t>
        <w:tab/>
        <w:t>1973 - 1978</w:t>
      </w:r>
    </w:p>
    <w:p>
      <w:r>
        <w:t>45</w:t>
        <w:tab/>
        <w:t>HRB 3253</w:t>
      </w:r>
    </w:p>
    <w:p>
      <w:r>
        <w:br/>
        <w:t>30</w:t>
        <w:tab/>
        <w:t>1163</w:t>
      </w:r>
    </w:p>
    <w:p>
      <w:r>
        <w:t>30a</w:t>
        <w:tab/>
        <w:t>1163</w:t>
      </w:r>
    </w:p>
    <w:p>
      <w:r>
        <w:t>30z</w:t>
        <w:tab/>
        <w:t>H 14 Offenbach R 1163</w:t>
      </w:r>
    </w:p>
    <w:p>
      <w:r>
        <w:t>40</w:t>
        <w:tab/>
        <w:t>k[1{s[Verlag]s Musik und Medizin GmbH}, 2{o[Neu-Isenburg]o}]k</w:t>
      </w:r>
    </w:p>
    <w:p>
      <w:r>
        <w:t>43</w:t>
        <w:tab/>
        <w:t>1974 - 1980</w:t>
      </w:r>
    </w:p>
    <w:p>
      <w:r>
        <w:t>45</w:t>
        <w:tab/>
        <w:t>HRB 3355</w:t>
      </w:r>
    </w:p>
    <w:p>
      <w:r>
        <w:br/>
        <w:t>30</w:t>
        <w:tab/>
        <w:t>1180</w:t>
      </w:r>
    </w:p>
    <w:p>
      <w:r>
        <w:t>30a</w:t>
        <w:tab/>
        <w:t>1180</w:t>
      </w:r>
    </w:p>
    <w:p>
      <w:r>
        <w:t>30z</w:t>
        <w:tab/>
        <w:t>H 14 Offenbach R 1180</w:t>
      </w:r>
    </w:p>
    <w:p>
      <w:r>
        <w:t>40</w:t>
        <w:tab/>
        <w:t>k[1{Atrip Druck s[Verlag]s GmbH}, 2{o[Neu-Isenburg]o}]k</w:t>
      </w:r>
    </w:p>
    <w:p>
      <w:r>
        <w:t>43</w:t>
        <w:tab/>
        <w:t>1975 - 1981</w:t>
      </w:r>
    </w:p>
    <w:p>
      <w:r>
        <w:t>45</w:t>
        <w:tab/>
        <w:t>HRB 3398</w:t>
      </w:r>
    </w:p>
    <w:p>
      <w:r>
        <w:br/>
        <w:t>30</w:t>
        <w:tab/>
        <w:t>1213</w:t>
      </w:r>
    </w:p>
    <w:p>
      <w:r>
        <w:t>30a</w:t>
        <w:tab/>
        <w:t>1213</w:t>
      </w:r>
    </w:p>
    <w:p>
      <w:r>
        <w:t>30z</w:t>
        <w:tab/>
        <w:t>H 14 Offenbach R 1213</w:t>
      </w:r>
    </w:p>
    <w:p>
      <w:r>
        <w:t>40</w:t>
        <w:tab/>
        <w:t>k[1{p[2{Horst} 1{Noack}]p GmbH} (s[2{An- und Verkauf von} 1{Bücher}]sn, Schallplatten und anderen Gegenständen des s[Buchhandel]ss), 2{o[Offenbach/Main]o}]k</w:t>
      </w:r>
    </w:p>
    <w:p>
      <w:r>
        <w:t>43</w:t>
        <w:tab/>
        <w:t>1975 - 1985</w:t>
      </w:r>
    </w:p>
    <w:p>
      <w:r>
        <w:t>45</w:t>
        <w:tab/>
        <w:t>HRB 3492</w:t>
      </w:r>
    </w:p>
    <w:p>
      <w:r>
        <w:br/>
        <w:t>30</w:t>
        <w:tab/>
        <w:t>1216</w:t>
      </w:r>
    </w:p>
    <w:p>
      <w:r>
        <w:t>30a</w:t>
        <w:tab/>
        <w:t>1216</w:t>
      </w:r>
    </w:p>
    <w:p>
      <w:r>
        <w:t>30z</w:t>
        <w:tab/>
        <w:t>H 14 Offenbach R 1216</w:t>
      </w:r>
    </w:p>
    <w:p>
      <w:r>
        <w:t>40</w:t>
        <w:tab/>
        <w:t>k[1{Classic-s[Verlag]s GmbH}, 2{o[Heusenstamm]o}]k / vorher o[Krefeld-Hüls]o (bis 1975)</w:t>
      </w:r>
    </w:p>
    <w:p>
      <w:r>
        <w:t>41</w:t>
        <w:tab/>
        <w:t>darin: Eröffnung des Konkursverfahrens, 7 N 52/76</w:t>
      </w:r>
    </w:p>
    <w:p>
      <w:r>
        <w:t>43</w:t>
        <w:tab/>
        <w:t>1973 - 1977</w:t>
      </w:r>
    </w:p>
    <w:p>
      <w:r>
        <w:t>45</w:t>
        <w:tab/>
        <w:t>HRB 3496; Behörden-AZ: bis 1975: HRB Krefeld 1174</w:t>
      </w:r>
    </w:p>
    <w:p>
      <w:r>
        <w:br/>
        <w:t>30</w:t>
        <w:tab/>
        <w:t>1294</w:t>
      </w:r>
    </w:p>
    <w:p>
      <w:r>
        <w:t>30a</w:t>
        <w:tab/>
        <w:t>1294</w:t>
      </w:r>
    </w:p>
    <w:p>
      <w:r>
        <w:t>30z</w:t>
        <w:tab/>
        <w:t>H 14 Offenbach R 1294</w:t>
      </w:r>
    </w:p>
    <w:p>
      <w:r>
        <w:t>40</w:t>
        <w:tab/>
        <w:t>k[1{s[Verlag]s und Druckerei GmbH p[2{Christa} 1{Bertsch}]p}, 2{o[Obertshausen]o}]k</w:t>
      </w:r>
    </w:p>
    <w:p>
      <w:r>
        <w:t>43</w:t>
        <w:tab/>
        <w:t>1976 - 1980</w:t>
      </w:r>
    </w:p>
    <w:p>
      <w:r>
        <w:t>45</w:t>
        <w:tab/>
        <w:t>HRB 3719</w:t>
      </w:r>
    </w:p>
    <w:p>
      <w:r>
        <w:br/>
        <w:t>30</w:t>
        <w:tab/>
        <w:t>1527/1-2</w:t>
      </w:r>
    </w:p>
    <w:p>
      <w:r>
        <w:t>30a</w:t>
        <w:tab/>
        <w:t>1527</w:t>
      </w:r>
    </w:p>
    <w:p>
      <w:r>
        <w:t>30z</w:t>
        <w:tab/>
        <w:t>H 14 Offenbach R 1527/1-2</w:t>
      </w:r>
    </w:p>
    <w:p>
      <w:r>
        <w:t>40</w:t>
        <w:tab/>
        <w:t>k[1{Definitiv Kontroll - s[Buchhandlung]s GmbH}, 2{o[Offenbach/Main]o}]k / vorher o[Frankfurt/Main]o (bis 1967)</w:t>
      </w:r>
    </w:p>
    <w:p>
      <w:r>
        <w:t>43</w:t>
        <w:tab/>
        <w:t>1946 - 1967</w:t>
      </w:r>
    </w:p>
    <w:p>
      <w:r>
        <w:t>45</w:t>
        <w:tab/>
        <w:t>HRB 4478; HRB 178 AG Velbert (bis 1950); HRB 6627 AG Frankfurt (bis 1967); HRB 6627 AG Charlottenburg; Zweigniederlassung: o[Berlin]o (bis 1967)</w:t>
      </w:r>
    </w:p>
    <w:p>
      <w:r>
        <w:br/>
        <w:t>30</w:t>
        <w:tab/>
        <w:t>1531</w:t>
      </w:r>
    </w:p>
    <w:p>
      <w:r>
        <w:t>30a</w:t>
        <w:tab/>
        <w:t>1531</w:t>
      </w:r>
    </w:p>
    <w:p>
      <w:r>
        <w:t>30z</w:t>
        <w:tab/>
        <w:t>H 14 Offenbach R 1531</w:t>
      </w:r>
    </w:p>
    <w:p>
      <w:r>
        <w:t>40</w:t>
        <w:tab/>
        <w:t>k[1{CONDOR-VERLAG GmbH} (s[Verlag]s und s[Herausgabe von Verlagswerken jeder Art]s sowie die fachliche Beratung und Betreuung von Druckereien, Verlagen und verwandten Betrieben), 2{o[Offenbach/Main]o}]k</w:t>
      </w:r>
    </w:p>
    <w:p>
      <w:r>
        <w:t>43</w:t>
        <w:tab/>
        <w:t>1979 - 1986</w:t>
      </w:r>
    </w:p>
    <w:p>
      <w:r>
        <w:t>45</w:t>
        <w:tab/>
        <w:t>HRB 4496; siehe auch: H 14 Offenbach R 3441</w:t>
      </w:r>
    </w:p>
    <w:p>
      <w:r>
        <w:br/>
        <w:t>30</w:t>
        <w:tab/>
        <w:t>1610</w:t>
      </w:r>
    </w:p>
    <w:p>
      <w:r>
        <w:t>30a</w:t>
        <w:tab/>
        <w:t>1610</w:t>
      </w:r>
    </w:p>
    <w:p>
      <w:r>
        <w:t>30z</w:t>
        <w:tab/>
        <w:t>H 14 Offenbach R 1610</w:t>
      </w:r>
    </w:p>
    <w:p>
      <w:r>
        <w:t>40</w:t>
        <w:tab/>
        <w:t>k[1{YASIM Druck und s[Verlag]s GmbH}, 2{o[Neu-Isenburg]o}]k / vorher o[Frankfurt/Main]o (bis 1980)</w:t>
      </w:r>
    </w:p>
    <w:p>
      <w:r>
        <w:t>43</w:t>
        <w:tab/>
        <w:t>1978 - 1983</w:t>
      </w:r>
    </w:p>
    <w:p>
      <w:r>
        <w:t>45</w:t>
        <w:tab/>
        <w:t>HRB 4722; HRB 18068 (bis 1980)</w:t>
      </w:r>
    </w:p>
    <w:p>
      <w:r>
        <w:br/>
        <w:t>30</w:t>
        <w:tab/>
        <w:t>1647</w:t>
      </w:r>
    </w:p>
    <w:p>
      <w:r>
        <w:t>30a</w:t>
        <w:tab/>
        <w:t>1647</w:t>
      </w:r>
    </w:p>
    <w:p>
      <w:r>
        <w:t>30z</w:t>
        <w:tab/>
        <w:t>H 14 Offenbach R 1647</w:t>
      </w:r>
    </w:p>
    <w:p>
      <w:r>
        <w:t>40</w:t>
        <w:tab/>
        <w:t>k[1{SIMAKA s[Verlag]s und Druckerei GmbH}, 2{o[Neu-Isenburg]o}]k / vorher bis 1980: o[Frankfurt/Main]o (Herstellung und Vertrieb von Druckerzeugnissen der Firmen k[1{SIVAMI Publishing Co. Ltd.}, 2{o[London]o}]k und k[1{Veb Ofset Ilerie Matbaacilil A.S.}, 2{o[Istanbul]o}]k)</w:t>
      </w:r>
    </w:p>
    <w:p>
      <w:r>
        <w:t>43</w:t>
        <w:tab/>
        <w:t>1974 - 1982</w:t>
      </w:r>
    </w:p>
    <w:p>
      <w:r>
        <w:t>45</w:t>
        <w:tab/>
        <w:t>HRB 4847; Behörden-AZ: bis 1980: HRB Frankfurt 14433</w:t>
      </w:r>
    </w:p>
    <w:p>
      <w:r>
        <w:br/>
        <w:t>30</w:t>
        <w:tab/>
        <w:t>1650</w:t>
      </w:r>
    </w:p>
    <w:p>
      <w:r>
        <w:t>30a</w:t>
        <w:tab/>
        <w:t>1650</w:t>
      </w:r>
    </w:p>
    <w:p>
      <w:r>
        <w:t>30z</w:t>
        <w:tab/>
        <w:t>H 14 Offenbach R 1650</w:t>
      </w:r>
    </w:p>
    <w:p>
      <w:r>
        <w:t>40</w:t>
        <w:tab/>
        <w:t>k[1{Manna Naturkost GmbH}, 2{o[Offenbach/Main]o}]k (Ein- und s[2{Verkauf von} naturreinen Lebensmitteln und Diätmitteln sowie sachbezogene 1{Literatur}]s)</w:t>
      </w:r>
    </w:p>
    <w:p>
      <w:r>
        <w:t>43</w:t>
        <w:tab/>
        <w:t>1980 - 1984</w:t>
      </w:r>
    </w:p>
    <w:p>
      <w:r>
        <w:t>45</w:t>
        <w:tab/>
        <w:t>HRB 4856</w:t>
      </w:r>
    </w:p>
    <w:p>
      <w:r>
        <w:br/>
        <w:t>30</w:t>
        <w:tab/>
        <w:t>1658</w:t>
      </w:r>
    </w:p>
    <w:p>
      <w:r>
        <w:t>30a</w:t>
        <w:tab/>
        <w:t>1658</w:t>
      </w:r>
    </w:p>
    <w:p>
      <w:r>
        <w:t>30z</w:t>
        <w:tab/>
        <w:t>H 14 Offenbach R 1658</w:t>
      </w:r>
    </w:p>
    <w:p>
      <w:r>
        <w:t>40</w:t>
        <w:tab/>
        <w:t>k[1{DVG Druck- und s[Verlagsgesellschaft]s mbH}, 2{o[Dietzenbach]o}]k</w:t>
      </w:r>
    </w:p>
    <w:p>
      <w:r>
        <w:t>43</w:t>
        <w:tab/>
        <w:t>1980 - 1981</w:t>
      </w:r>
    </w:p>
    <w:p>
      <w:r>
        <w:t>45</w:t>
        <w:tab/>
        <w:t>HRB 4873</w:t>
      </w:r>
    </w:p>
    <w:p>
      <w:r>
        <w:br/>
        <w:t>30</w:t>
        <w:tab/>
        <w:t>1756</w:t>
      </w:r>
    </w:p>
    <w:p>
      <w:r>
        <w:t>30a</w:t>
        <w:tab/>
        <w:t>1756</w:t>
      </w:r>
    </w:p>
    <w:p>
      <w:r>
        <w:t>30z</w:t>
        <w:tab/>
        <w:t>H 14 Offenbach R 1756</w:t>
      </w:r>
    </w:p>
    <w:p>
      <w:r>
        <w:t>40</w:t>
        <w:tab/>
        <w:t>k[1{Public - s[Verlag]s für s[2{außergewöhnliche} 1{Publikationen}]s Gesellschaft mbH} (Herstellung und Vertrieb von Büchern, s[Broschüren]s und Zeitschriften aller Art, insbesondere die Herstellung außerordentlicher Publikationen), 2{o[Offenbach/Main]o}]k</w:t>
      </w:r>
    </w:p>
    <w:p>
      <w:r>
        <w:t>43</w:t>
        <w:tab/>
        <w:t>1981 - 1983</w:t>
      </w:r>
    </w:p>
    <w:p>
      <w:r>
        <w:t>45</w:t>
        <w:tab/>
        <w:t>HRB 5228</w:t>
      </w:r>
    </w:p>
    <w:p>
      <w:r>
        <w:br/>
        <w:t>30</w:t>
        <w:tab/>
        <w:t>1773</w:t>
      </w:r>
    </w:p>
    <w:p>
      <w:r>
        <w:t>30a</w:t>
        <w:tab/>
        <w:t>1773</w:t>
      </w:r>
    </w:p>
    <w:p>
      <w:r>
        <w:t>30z</w:t>
        <w:tab/>
        <w:t>H 14 Offenbach R 1773</w:t>
      </w:r>
    </w:p>
    <w:p>
      <w:r>
        <w:t>40</w:t>
        <w:tab/>
        <w:t>k[1{Phaeton GmbH, Bücher und Antiquitäten} (s[2{In- und Export von} 1{Bücher}]sn, Zeitschriften, Grafiken und Antiquitäten), 2{o[Offenbach/Main]o}]k / vorher o[Bad Homburg v.d.H.]o (bis 1981)</w:t>
      </w:r>
    </w:p>
    <w:p>
      <w:r>
        <w:t>43</w:t>
        <w:tab/>
        <w:t>1981 - 1985</w:t>
      </w:r>
    </w:p>
    <w:p>
      <w:r>
        <w:t>45</w:t>
        <w:tab/>
        <w:t>HRB 5322; HRB 2114 AG Bad Homburg (bis 1981)</w:t>
      </w:r>
    </w:p>
    <w:p>
      <w:r>
        <w:br/>
        <w:t>30</w:t>
        <w:tab/>
        <w:t>2230</w:t>
      </w:r>
    </w:p>
    <w:p>
      <w:r>
        <w:t>30a</w:t>
        <w:tab/>
        <w:t>2230</w:t>
      </w:r>
    </w:p>
    <w:p>
      <w:r>
        <w:t>30z</w:t>
        <w:tab/>
        <w:t>H 14 Offenbach R 2230</w:t>
      </w:r>
    </w:p>
    <w:p>
      <w:r>
        <w:t>40</w:t>
        <w:tab/>
        <w:t>k[1{Neue Bücherstube, Inhaber: p[2{Josef} 1{Niedemer}]p} (s[Buchhandlung]s), 2{o[Offenbach/Main]o}]k</w:t>
      </w:r>
    </w:p>
    <w:p>
      <w:r>
        <w:t>43</w:t>
        <w:tab/>
        <w:t>1948 - 1949</w:t>
      </w:r>
    </w:p>
    <w:p>
      <w:r>
        <w:t>45</w:t>
        <w:tab/>
        <w:t>AR 448/48 (HRA)</w:t>
      </w:r>
    </w:p>
    <w:p>
      <w:r>
        <w:br/>
        <w:t>30</w:t>
        <w:tab/>
        <w:t>2352</w:t>
      </w:r>
    </w:p>
    <w:p>
      <w:r>
        <w:t>30a</w:t>
        <w:tab/>
        <w:t>2352</w:t>
      </w:r>
    </w:p>
    <w:p>
      <w:r>
        <w:t>30z</w:t>
        <w:tab/>
        <w:t>H 14 Offenbach R 2352</w:t>
      </w:r>
    </w:p>
    <w:p>
      <w:r>
        <w:t>40</w:t>
        <w:tab/>
        <w:t>k[1{p[Bintz]p s[Verlag]s GmbH}, 2{o[Offenbach/Main]o}]k</w:t>
      </w:r>
    </w:p>
    <w:p>
      <w:r>
        <w:t>43</w:t>
        <w:tab/>
        <w:t>1949</w:t>
      </w:r>
    </w:p>
    <w:p>
      <w:r>
        <w:t>45</w:t>
        <w:tab/>
        <w:t>AR 372/49; HRB 687</w:t>
      </w:r>
    </w:p>
    <w:p>
      <w:r>
        <w:br/>
        <w:t>30</w:t>
        <w:tab/>
        <w:t>2392</w:t>
      </w:r>
    </w:p>
    <w:p>
      <w:r>
        <w:t>30a</w:t>
        <w:tab/>
        <w:t>2392</w:t>
      </w:r>
    </w:p>
    <w:p>
      <w:r>
        <w:t>30z</w:t>
        <w:tab/>
        <w:t>H 14 Offenbach R 2392</w:t>
      </w:r>
    </w:p>
    <w:p>
      <w:r>
        <w:t>40</w:t>
        <w:tab/>
        <w:t>k[1{Kulturbuch-s[Verlag]s GmbH o[Berlin]o, Zweigniederlassung} 2{o[Neu-Isenburg]o}]k</w:t>
      </w:r>
    </w:p>
    <w:p>
      <w:r>
        <w:t>43</w:t>
        <w:tab/>
        <w:t>1949 - 1950</w:t>
      </w:r>
    </w:p>
    <w:p>
      <w:r>
        <w:t>45</w:t>
        <w:tab/>
        <w:t>AR 520/1949</w:t>
      </w:r>
    </w:p>
    <w:p>
      <w:r>
        <w:br/>
        <w:t>30</w:t>
        <w:tab/>
        <w:t>2593</w:t>
      </w:r>
    </w:p>
    <w:p>
      <w:r>
        <w:t>30a</w:t>
        <w:tab/>
        <w:t>2593</w:t>
      </w:r>
    </w:p>
    <w:p>
      <w:r>
        <w:t>30z</w:t>
        <w:tab/>
        <w:t>H 14 Offenbach R 2593</w:t>
      </w:r>
    </w:p>
    <w:p>
      <w:r>
        <w:t>40</w:t>
        <w:tab/>
        <w:t>k[1{p[Blitz]p &amp; Co.} (Großhandel und s[Verlagsauslieferungen]s), 2{o[Neu-Isenburg]o}]k</w:t>
      </w:r>
    </w:p>
    <w:p>
      <w:r>
        <w:t>43</w:t>
        <w:tab/>
        <w:t>1950</w:t>
      </w:r>
    </w:p>
    <w:p>
      <w:r>
        <w:t>45</w:t>
        <w:tab/>
        <w:t>AR 565/1950 (HRA 3509)</w:t>
      </w:r>
    </w:p>
    <w:p>
      <w:r>
        <w:br/>
        <w:t>30</w:t>
        <w:tab/>
        <w:t>2648</w:t>
      </w:r>
    </w:p>
    <w:p>
      <w:r>
        <w:t>30a</w:t>
        <w:tab/>
        <w:t>2648</w:t>
      </w:r>
    </w:p>
    <w:p>
      <w:r>
        <w:t>30z</w:t>
        <w:tab/>
        <w:t>H 14 Offenbach R 2648</w:t>
      </w:r>
    </w:p>
    <w:p>
      <w:r>
        <w:t>40</w:t>
        <w:tab/>
        <w:t>k[1{s[Verlag]s p[2{F. E.} 1{Stritzinger}]p}, 2{o[Neu-Isenburg]o}]k</w:t>
      </w:r>
    </w:p>
    <w:p>
      <w:r>
        <w:t>43</w:t>
        <w:tab/>
        <w:t>1950</w:t>
      </w:r>
    </w:p>
    <w:p>
      <w:r>
        <w:t>45</w:t>
        <w:tab/>
        <w:t>AR 37/1951 HRB 724</w:t>
      </w:r>
    </w:p>
    <w:p>
      <w:r>
        <w:br/>
        <w:t>30</w:t>
        <w:tab/>
        <w:t>2685</w:t>
      </w:r>
    </w:p>
    <w:p>
      <w:r>
        <w:t>30a</w:t>
        <w:tab/>
        <w:t>2685</w:t>
      </w:r>
    </w:p>
    <w:p>
      <w:r>
        <w:t>30z</w:t>
        <w:tab/>
        <w:t>H 14 Offenbach R 2685</w:t>
      </w:r>
    </w:p>
    <w:p>
      <w:r>
        <w:t>40</w:t>
        <w:tab/>
        <w:t>k[1{Brückenbauer s[Verlag]s}, 2{o[Offenbach/Main]o}]k</w:t>
      </w:r>
    </w:p>
    <w:p>
      <w:r>
        <w:t>43</w:t>
        <w:tab/>
        <w:t>1952</w:t>
      </w:r>
    </w:p>
    <w:p>
      <w:r>
        <w:t>45</w:t>
        <w:tab/>
        <w:t>AR 15/52</w:t>
      </w:r>
    </w:p>
    <w:p>
      <w:r>
        <w:br/>
        <w:t>30</w:t>
        <w:tab/>
        <w:t>2774</w:t>
      </w:r>
    </w:p>
    <w:p>
      <w:r>
        <w:t>30a</w:t>
        <w:tab/>
        <w:t>2774</w:t>
      </w:r>
    </w:p>
    <w:p>
      <w:r>
        <w:t>30z</w:t>
        <w:tab/>
        <w:t>H 14 Offenbach R 2774</w:t>
      </w:r>
    </w:p>
    <w:p>
      <w:r>
        <w:t>40</w:t>
        <w:tab/>
        <w:t>k[1{p[2{Karl} 1{Drott}]p - s[Verlag]s} (Verleger der Zeitschrift "Staat und Wirtschaft in Hessen"), 2{o[Offenbach/Main]o}]k</w:t>
      </w:r>
    </w:p>
    <w:p>
      <w:r>
        <w:t>43</w:t>
        <w:tab/>
        <w:t>1953 - 1956</w:t>
      </w:r>
    </w:p>
    <w:p>
      <w:r>
        <w:t>45</w:t>
        <w:tab/>
        <w:t>AR 33/1953; bis 1955: k[Bollwerk-Verlag]k</w:t>
      </w:r>
    </w:p>
    <w:p>
      <w:r>
        <w:br/>
        <w:t>30</w:t>
        <w:tab/>
        <w:t>2818</w:t>
      </w:r>
    </w:p>
    <w:p>
      <w:r>
        <w:t>30a</w:t>
        <w:tab/>
        <w:t>2818</w:t>
      </w:r>
    </w:p>
    <w:p>
      <w:r>
        <w:t>30z</w:t>
        <w:tab/>
        <w:t>H 14 Offenbach R 2818</w:t>
      </w:r>
    </w:p>
    <w:p>
      <w:r>
        <w:t>40</w:t>
        <w:tab/>
        <w:t>k[1{s[Verlag]s p[2{F. W.} 1{Stritzinger}]p}, 2{o[Neu-Isenburg]o}]k</w:t>
      </w:r>
    </w:p>
    <w:p>
      <w:r>
        <w:t>43</w:t>
        <w:tab/>
        <w:t>1953</w:t>
      </w:r>
    </w:p>
    <w:p>
      <w:r>
        <w:t>45</w:t>
        <w:tab/>
        <w:t>AR 98/53</w:t>
      </w:r>
    </w:p>
    <w:p>
      <w:r>
        <w:br/>
        <w:t>30</w:t>
        <w:tab/>
        <w:t>3131</w:t>
      </w:r>
    </w:p>
    <w:p>
      <w:r>
        <w:t>30a</w:t>
        <w:tab/>
        <w:t>3131</w:t>
      </w:r>
    </w:p>
    <w:p>
      <w:r>
        <w:t>30z</w:t>
        <w:tab/>
        <w:t>H 14 Offenbach R 3131</w:t>
      </w:r>
    </w:p>
    <w:p>
      <w:r>
        <w:t>40</w:t>
        <w:tab/>
        <w:t>k[1{Rhein-Mainischer s[Buchvertrieb]s p[Standke]p &amp; Co.} 2{o[Offenbach/Main]o}]k, vormals k[1{p[Koebner]p'sche s[Buchhandlung]s}, 2{o[Breslau]o}]k</w:t>
      </w:r>
    </w:p>
    <w:p>
      <w:r>
        <w:t>43</w:t>
        <w:tab/>
        <w:t>1956</w:t>
      </w:r>
    </w:p>
    <w:p>
      <w:r>
        <w:t>45</w:t>
        <w:tab/>
        <w:t>AR 130/1956</w:t>
      </w:r>
    </w:p>
    <w:p>
      <w:r>
        <w:br/>
        <w:t>30</w:t>
        <w:tab/>
        <w:t>3185</w:t>
      </w:r>
    </w:p>
    <w:p>
      <w:r>
        <w:t>30a</w:t>
        <w:tab/>
        <w:t>3185</w:t>
      </w:r>
    </w:p>
    <w:p>
      <w:r>
        <w:t>30z</w:t>
        <w:tab/>
        <w:t>H 14 Offenbach R 3185</w:t>
      </w:r>
    </w:p>
    <w:p>
      <w:r>
        <w:t>40</w:t>
        <w:tab/>
        <w:t>k[1{Siegel-s[Verlag]s p[2{Otto} 1{Müller}]p}, 2{o[Neu-Isenburg]o}]k</w:t>
      </w:r>
    </w:p>
    <w:p>
      <w:r>
        <w:t>43</w:t>
        <w:tab/>
        <w:t>1957</w:t>
      </w:r>
    </w:p>
    <w:p>
      <w:r>
        <w:t>45</w:t>
        <w:tab/>
        <w:t>AR 95/1957</w:t>
      </w:r>
    </w:p>
    <w:p>
      <w:r>
        <w:br/>
        <w:t>30</w:t>
        <w:tab/>
        <w:t>3374</w:t>
      </w:r>
    </w:p>
    <w:p>
      <w:r>
        <w:t>30a</w:t>
        <w:tab/>
        <w:t>3374</w:t>
      </w:r>
    </w:p>
    <w:p>
      <w:r>
        <w:t>30z</w:t>
        <w:tab/>
        <w:t>H 14 Offenbach R 3374</w:t>
      </w:r>
    </w:p>
    <w:p>
      <w:r>
        <w:t>40</w:t>
        <w:tab/>
        <w:t>k[1{Orion - Heimreiter - s[Verlag]s GmbH} (Verlegen von Büchern, Zeitschriften oder sonstigen Druckerzeugnissen), 2{o[Heusenstamm]o}]k</w:t>
      </w:r>
    </w:p>
    <w:p>
      <w:r>
        <w:t>43</w:t>
        <w:tab/>
        <w:t>1963 - 1990</w:t>
      </w:r>
    </w:p>
    <w:p>
      <w:r>
        <w:t>45</w:t>
        <w:tab/>
        <w:t>HRB 2045; HRB 998 AG Offenbach (1963); 1963: Orion-Verlag GmbH</w:t>
      </w:r>
    </w:p>
    <w:p>
      <w:r>
        <w:br/>
        <w:t>30</w:t>
        <w:tab/>
        <w:t>3413</w:t>
      </w:r>
    </w:p>
    <w:p>
      <w:r>
        <w:t>30a</w:t>
        <w:tab/>
        <w:t>3413</w:t>
      </w:r>
    </w:p>
    <w:p>
      <w:r>
        <w:t>30z</w:t>
        <w:tab/>
        <w:t>H 14 Offenbach R 3413</w:t>
      </w:r>
    </w:p>
    <w:p>
      <w:r>
        <w:t>40</w:t>
        <w:tab/>
        <w:t>k[1{Hessen-s[Verlag]s Offenbach, Verlag für kommunales Schrifttum GmbH} (Herausgabe und Vertrieb von Schrifttum zur Förderung der kommunalen Selbstverwaltung, vor allem im Lande Hessen), 2{o[Offenbach/Main]o}]k</w:t>
      </w:r>
    </w:p>
    <w:p>
      <w:r>
        <w:t>43</w:t>
        <w:tab/>
        <w:t>1966 - 1978</w:t>
      </w:r>
    </w:p>
    <w:p>
      <w:r>
        <w:t>45</w:t>
        <w:tab/>
        <w:t>HRB 2407</w:t>
      </w:r>
    </w:p>
    <w:p>
      <w:r>
        <w:br/>
        <w:t>30</w:t>
        <w:tab/>
        <w:t>3441</w:t>
      </w:r>
    </w:p>
    <w:p>
      <w:r>
        <w:t>30a</w:t>
        <w:tab/>
        <w:t>3441</w:t>
      </w:r>
    </w:p>
    <w:p>
      <w:r>
        <w:t>30z</w:t>
        <w:tab/>
        <w:t>H 14 Offenbach R 3441</w:t>
      </w:r>
    </w:p>
    <w:p>
      <w:r>
        <w:t>40</w:t>
        <w:tab/>
        <w:t>k[1{CONDOR-VERLAG GmbH, Zweigniederlassung} 2{o[Offenbach/M.]o}]k (s[Verlag]s und Herausgabe von Verlagswerken jeder Art und Betreuung von Druckerei- und Verlagsbetrieben), Offenbach/Main</w:t>
      </w:r>
    </w:p>
    <w:p>
      <w:r>
        <w:t>43</w:t>
        <w:tab/>
        <w:t>1968 - 1979</w:t>
      </w:r>
    </w:p>
    <w:p>
      <w:r>
        <w:t>45</w:t>
        <w:tab/>
        <w:t>HRB 2550; HRB 738 AG Karlsruhe; Hauptniederlassung o[Karlsruhe]o; siehe auch: H 14 Offenbach R 1531</w:t>
      </w:r>
    </w:p>
    <w:p>
      <w:r>
        <w:br/>
        <w:t>30</w:t>
        <w:tab/>
        <w:t>3471</w:t>
      </w:r>
    </w:p>
    <w:p>
      <w:r>
        <w:t>30a</w:t>
        <w:tab/>
        <w:t>3471</w:t>
      </w:r>
    </w:p>
    <w:p>
      <w:r>
        <w:t>30z</w:t>
        <w:tab/>
        <w:t>H 14 Offenbach R 3471</w:t>
      </w:r>
    </w:p>
    <w:p>
      <w:r>
        <w:t>40</w:t>
        <w:tab/>
        <w:t>k[1{s[Buchdienst]s p[Noack]p GmbH} (s[2{An- und Verkauf von} 1{Bücher}]sn aller Art), 2{o[Offenbach/Main]o}]k</w:t>
      </w:r>
    </w:p>
    <w:p>
      <w:r>
        <w:t>43</w:t>
        <w:tab/>
        <w:t>1972 - 1988</w:t>
      </w:r>
    </w:p>
    <w:p>
      <w:r>
        <w:t>45</w:t>
        <w:tab/>
        <w:t>HRB 2892; 1972: k[s[Buchmarkt]s Gesellschaft mbH]k</w:t>
      </w:r>
    </w:p>
    <w:p>
      <w:r>
        <w:br/>
        <w:t>30</w:t>
        <w:tab/>
        <w:t>3542</w:t>
      </w:r>
    </w:p>
    <w:p>
      <w:r>
        <w:t>30a</w:t>
        <w:tab/>
        <w:t>3542</w:t>
      </w:r>
    </w:p>
    <w:p>
      <w:r>
        <w:t>30z</w:t>
        <w:tab/>
        <w:t>H 14 Offenbach R 3542</w:t>
      </w:r>
    </w:p>
    <w:p>
      <w:r>
        <w:t>40</w:t>
        <w:tab/>
        <w:t>k[1{der freizeit - buchladen GmbH} (Errichtung und der Vertrieb von s[Buchhandlungen]s jeder Art, insbesondere Spezialbuchhandlungen für Freizeitliteratur), 2{o[Neu-Isenburg]o}]k</w:t>
      </w:r>
    </w:p>
    <w:p>
      <w:r>
        <w:t>43</w:t>
        <w:tab/>
        <w:t>1977 - 1993</w:t>
      </w:r>
    </w:p>
    <w:p>
      <w:r>
        <w:t>45</w:t>
        <w:tab/>
        <w:t>HRB 3934</w:t>
      </w:r>
    </w:p>
    <w:p>
      <w:r>
        <w:br/>
        <w:t>30</w:t>
        <w:tab/>
        <w:t>3592</w:t>
      </w:r>
    </w:p>
    <w:p>
      <w:r>
        <w:t>30a</w:t>
        <w:tab/>
        <w:t>3592</w:t>
      </w:r>
    </w:p>
    <w:p>
      <w:r>
        <w:t>30z</w:t>
        <w:tab/>
        <w:t>H 14 Offenbach R 3592</w:t>
      </w:r>
    </w:p>
    <w:p>
      <w:r>
        <w:t>40</w:t>
        <w:tab/>
        <w:t>k[1{p[WAIBEL]p - s[Pressendrucke]s GmbH} (s[Herausgabe, Verlag und Druck s[bibliophiler Werke]s]s sowie sonstiger künstlerischer Druckerzeugnisse und alle mit dem s[Verlag]s von Büchern zusammenhängenden Geschäfte), 2{o[Offenbach/Main]o}]k</w:t>
      </w:r>
    </w:p>
    <w:p>
      <w:r>
        <w:t>43</w:t>
        <w:tab/>
        <w:t>1979 - 1986</w:t>
      </w:r>
    </w:p>
    <w:p>
      <w:r>
        <w:t>45</w:t>
        <w:tab/>
        <w:t>HRB 4420</w:t>
      </w:r>
    </w:p>
    <w:p>
      <w:r>
        <w:br/>
        <w:t>30</w:t>
        <w:tab/>
        <w:t>3662</w:t>
      </w:r>
    </w:p>
    <w:p>
      <w:r>
        <w:t>30a</w:t>
        <w:tab/>
        <w:t>3662</w:t>
      </w:r>
    </w:p>
    <w:p>
      <w:r>
        <w:t>30z</w:t>
        <w:tab/>
        <w:t>H 14 Offenbach R 3662</w:t>
      </w:r>
    </w:p>
    <w:p>
      <w:r>
        <w:t>40</w:t>
        <w:tab/>
        <w:t>k[1{Saalbau - s[Verlag]s Gesellschaft mbH} (Herstellung und Vertrieb von Publikationen, insbesondere von Büchern, Broschüren, Tonträgern usw.), 2{o[Offenbach/Main]o}]k</w:t>
      </w:r>
    </w:p>
    <w:p>
      <w:r>
        <w:t>43</w:t>
        <w:tab/>
        <w:t>1980 - 1986</w:t>
      </w:r>
    </w:p>
    <w:p>
      <w:r>
        <w:t>45</w:t>
        <w:tab/>
        <w:t>HRB 4929</w:t>
      </w:r>
    </w:p>
    <w:p>
      <w:r>
        <w:br/>
        <w:t>30</w:t>
        <w:tab/>
        <w:t>3728</w:t>
      </w:r>
    </w:p>
    <w:p>
      <w:r>
        <w:t>30a</w:t>
        <w:tab/>
        <w:t>3728</w:t>
      </w:r>
    </w:p>
    <w:p>
      <w:r>
        <w:t>30z</w:t>
        <w:tab/>
        <w:t>H 14 Offenbach R 3728</w:t>
      </w:r>
    </w:p>
    <w:p>
      <w:r>
        <w:t>40</w:t>
        <w:tab/>
        <w:t>k[1{AV edition Kirchliche Medienarbeit GmbH} (s[2{Herstellung und Vertrieb von} 1{Verlags- und Druckerzeugnisse}]sn sowie von Lehr- und Bildungsmitteln aller Art und der Handel mit allen diesen Erzeugnissen sowie die Planung und Durchführung von Lehrerfortbildungskursen, Bildungsveranstaltungen und Modellgottesdiensten im Zusammenhang mit dem Einsatz von AV-Medien), 2{o[Offenbach/Main]o}]k</w:t>
      </w:r>
    </w:p>
    <w:p>
      <w:r>
        <w:t>43</w:t>
        <w:tab/>
        <w:t>1982 - 1985</w:t>
      </w:r>
    </w:p>
    <w:p>
      <w:r>
        <w:t>45</w:t>
        <w:tab/>
        <w:t>HRB 5434</w:t>
      </w:r>
    </w:p>
    <w:p>
      <w:r>
        <w:br/>
        <w:t>30</w:t>
        <w:tab/>
        <w:t>3745</w:t>
      </w:r>
    </w:p>
    <w:p>
      <w:r>
        <w:t>30a</w:t>
        <w:tab/>
        <w:t>3745</w:t>
      </w:r>
    </w:p>
    <w:p>
      <w:r>
        <w:t>30z</w:t>
        <w:tab/>
        <w:t>H 14 Offenbach R 3745</w:t>
      </w:r>
    </w:p>
    <w:p>
      <w:r>
        <w:t>40</w:t>
        <w:tab/>
        <w:t>k[1{Buch und Selbstbedienung, s[Verlags- und Vertriebsgesellschaft]s mbH} (s[2{Herstellung und Verbreitung von Gegenständen des} 1{Buchhandel}]ss und verwandter Branchen, vorzugsweise solcher, die sich für den Vertrieb im Wege der Selbstbedienung eignen, die Vornahme aller damit zusammenhängenden Geschäfte und die Beteiligung an gleichartigen oder ähnlichen Unternehmungen), 2{o[Offenbach/Main]o}]k / vorher o[Frankfurt/Main]o (bis 1982)</w:t>
      </w:r>
    </w:p>
    <w:p>
      <w:r>
        <w:t>43</w:t>
        <w:tab/>
        <w:t>1961 - 1985</w:t>
      </w:r>
    </w:p>
    <w:p>
      <w:r>
        <w:t>45</w:t>
        <w:tab/>
        <w:t>HRB 5547; HRB 7880 AG Frankfurt/Main (bis 1982)</w:t>
      </w:r>
    </w:p>
    <w:p>
      <w:r>
        <w:br/>
        <w:t>30</w:t>
        <w:tab/>
        <w:t>3946</w:t>
      </w:r>
    </w:p>
    <w:p>
      <w:r>
        <w:t>30a</w:t>
        <w:tab/>
        <w:t>3946</w:t>
      </w:r>
    </w:p>
    <w:p>
      <w:r>
        <w:t>30z</w:t>
        <w:tab/>
        <w:t>H 14 Offenbach R 3946</w:t>
      </w:r>
    </w:p>
    <w:p>
      <w:r>
        <w:t>40</w:t>
        <w:tab/>
        <w:t>k[1{Sprint Druck und s[Verlag]s GmbH}, 2{o[Offenbach/Main]o}]k (Herstellung von Druck- und Verlagserzeugnissen)</w:t>
      </w:r>
    </w:p>
    <w:p>
      <w:r>
        <w:t>43</w:t>
        <w:tab/>
        <w:t>1987 - 1988</w:t>
      </w:r>
    </w:p>
    <w:p>
      <w:r>
        <w:t>45</w:t>
        <w:tab/>
        <w:t>HRB 6942</w:t>
      </w:r>
    </w:p>
    <w:p>
      <w:r>
        <w:br/>
        <w:t>30</w:t>
        <w:tab/>
        <w:t>4146</w:t>
      </w:r>
    </w:p>
    <w:p>
      <w:r>
        <w:t>30a</w:t>
        <w:tab/>
        <w:t>4146</w:t>
      </w:r>
    </w:p>
    <w:p>
      <w:r>
        <w:t>30z</w:t>
        <w:tab/>
        <w:t>H 14 Offenbach R 4146</w:t>
      </w:r>
    </w:p>
    <w:p>
      <w:r>
        <w:t>40</w:t>
        <w:tab/>
        <w:t>k[1{Suhrberg s[Verlag]s GmbH} (Vertrieb und Publikation von Druckereierzeugnissen wie Zeitschriften, Bücher und Druckwerke und redaktionelle Tätigkeit), 2{o[Neu-Isenburg]o}]k</w:t>
      </w:r>
    </w:p>
    <w:p>
      <w:r>
        <w:t>43</w:t>
        <w:tab/>
        <w:t>1993</w:t>
      </w:r>
    </w:p>
    <w:p>
      <w:r>
        <w:t>45</w:t>
        <w:tab/>
        <w:t>HRB 8946</w:t>
      </w:r>
    </w:p>
    <w:p>
      <w:r>
        <w:br/>
        <w:t>30</w:t>
        <w:tab/>
        <w:t>4617</w:t>
      </w:r>
    </w:p>
    <w:p>
      <w:r>
        <w:t>30a</w:t>
        <w:tab/>
        <w:t>4617</w:t>
      </w:r>
    </w:p>
    <w:p>
      <w:r>
        <w:t>30z</w:t>
        <w:tab/>
        <w:t>H 14 Offenbach R 4617</w:t>
      </w:r>
    </w:p>
    <w:p>
      <w:r>
        <w:t>40</w:t>
        <w:tab/>
        <w:t>k[1{p[2{Heinrich} 1{Krause}]p (Papier- und Schreibwaren, s[Bücherhandel]s)}, 2{o[Neu-Isenburg]o}]k</w:t>
      </w:r>
    </w:p>
    <w:p>
      <w:r>
        <w:t>43</w:t>
        <w:tab/>
        <w:t>1968 - 1990</w:t>
      </w:r>
    </w:p>
    <w:p>
      <w:r>
        <w:t>45</w:t>
        <w:tab/>
        <w:t>HRA 7265</w:t>
      </w:r>
    </w:p>
    <w:p>
      <w:r>
        <w:br/>
        <w:t>30</w:t>
        <w:tab/>
        <w:t>4644</w:t>
      </w:r>
    </w:p>
    <w:p>
      <w:r>
        <w:t>30a</w:t>
        <w:tab/>
        <w:t>4644</w:t>
      </w:r>
    </w:p>
    <w:p>
      <w:r>
        <w:t>30z</w:t>
        <w:tab/>
        <w:t>H 14 Offenbach R 4644</w:t>
      </w:r>
    </w:p>
    <w:p>
      <w:r>
        <w:t>40</w:t>
        <w:tab/>
        <w:t>k[1{Neue s[Bücherstube]s p[2{Widolf} 1{Molter}]p}, 2{o[Offenbach/Main]o}]k</w:t>
      </w:r>
    </w:p>
    <w:p>
      <w:r>
        <w:t>43</w:t>
        <w:tab/>
        <w:t>1970 - 1990</w:t>
      </w:r>
    </w:p>
    <w:p>
      <w:r>
        <w:t>45</w:t>
        <w:tab/>
        <w:t>HRA 7517; 1970: Neue Bücherstube p[2{Josef} 1{Wiedemer}]p; 1975: Neue Bücherstube Josef Wiedemer, Inh.: Widolf Molter</w:t>
      </w:r>
    </w:p>
    <w:p>
      <w:r>
        <w:br/>
        <w:t>30</w:t>
        <w:tab/>
        <w:t>4682</w:t>
      </w:r>
    </w:p>
    <w:p>
      <w:r>
        <w:t>30a</w:t>
        <w:tab/>
        <w:t>4682</w:t>
      </w:r>
    </w:p>
    <w:p>
      <w:r>
        <w:t>30z</w:t>
        <w:tab/>
        <w:t>H 14 Offenbach R 4682</w:t>
      </w:r>
    </w:p>
    <w:p>
      <w:r>
        <w:t>40</w:t>
        <w:tab/>
        <w:t>k[1{Druckerei und s[Verlag]s p[2{Christa} 1{Bertsch}]p}, 2{o[Lämmerspiel]o}]k</w:t>
      </w:r>
    </w:p>
    <w:p>
      <w:r>
        <w:t>43</w:t>
        <w:tab/>
        <w:t>1973 - 1989</w:t>
      </w:r>
    </w:p>
    <w:p>
      <w:r>
        <w:t>45</w:t>
        <w:tab/>
        <w:t>HRA 7909</w:t>
      </w:r>
    </w:p>
    <w:p>
      <w:r>
        <w:br/>
        <w:t>30</w:t>
        <w:tab/>
        <w:t>4701</w:t>
      </w:r>
    </w:p>
    <w:p>
      <w:r>
        <w:t>30a</w:t>
        <w:tab/>
        <w:t>4701</w:t>
      </w:r>
    </w:p>
    <w:p>
      <w:r>
        <w:t>30z</w:t>
        <w:tab/>
        <w:t>H 14 Offenbach R 4701</w:t>
      </w:r>
    </w:p>
    <w:p>
      <w:r>
        <w:t>40</w:t>
        <w:tab/>
        <w:t>k[1{p[Winter]p &amp; Co. KG - s[Verlag]s}, 2{o[Heusenstamm]o}]k</w:t>
      </w:r>
    </w:p>
    <w:p>
      <w:r>
        <w:t>43</w:t>
        <w:tab/>
        <w:t>1974 - 1989</w:t>
      </w:r>
    </w:p>
    <w:p>
      <w:r>
        <w:t>45</w:t>
        <w:tab/>
        <w:t>HRA 8096</w:t>
      </w:r>
    </w:p>
    <w:p>
      <w:r>
        <w:br/>
        <w:t>30</w:t>
        <w:tab/>
        <w:t>4984</w:t>
      </w:r>
    </w:p>
    <w:p>
      <w:r>
        <w:t>30a</w:t>
        <w:tab/>
        <w:t>4984</w:t>
      </w:r>
    </w:p>
    <w:p>
      <w:r>
        <w:t>30z</w:t>
        <w:tab/>
        <w:t>H 14 Offenbach R 4984</w:t>
      </w:r>
    </w:p>
    <w:p>
      <w:r>
        <w:t>40</w:t>
        <w:tab/>
        <w:t>k[1{Stadts[verlag]s GmbH} (Druck und Vertrieb von Verlagsobjekten im Bereich von regionalen Branchennachweisen), 2{o[Offenbach/Main]o}]k</w:t>
      </w:r>
    </w:p>
    <w:p>
      <w:r>
        <w:t>43</w:t>
        <w:tab/>
        <w:t>1985 - 1992</w:t>
      </w:r>
    </w:p>
    <w:p>
      <w:r>
        <w:t>45</w:t>
        <w:tab/>
        <w:t>HRB 6085</w:t>
      </w:r>
    </w:p>
    <w:p/>
    <w:p/>
    <w:p>
      <w:r>
        <w:br/>
        <w:t>20</w:t>
        <w:tab/>
        <w:t>H 14 Ortenberg</w:t>
      </w:r>
    </w:p>
    <w:p>
      <w:r>
        <w:t>20a</w:t>
        <w:tab/>
        <w:t>105</w:t>
      </w:r>
    </w:p>
    <w:p>
      <w:r>
        <w:t>21</w:t>
        <w:tab/>
        <w:t>Amtsgericht Ortenberg</w:t>
      </w:r>
    </w:p>
    <w:p>
      <w:r>
        <w:t>22</w:t>
        <w:tab/>
        <w:t>H Staatsbehörden Land Hessen (seit 1945) \ H 12 - 20 Justizverwaltung und Gerichtsbarkeit \ H 14 Amtsgerichte \ #Amtsgericht Ortenberg</w:t>
      </w:r>
    </w:p>
    <w:p>
      <w:r>
        <w:t>23</w:t>
        <w:tab/>
        <w:t>1902 - 1968</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5</w:t>
      </w:r>
    </w:p>
    <w:p>
      <w:r>
        <w:t>30a</w:t>
        <w:tab/>
        <w:t>005</w:t>
      </w:r>
    </w:p>
    <w:p>
      <w:r>
        <w:t>30z</w:t>
        <w:tab/>
        <w:t>H 14 Ortenberg R 5</w:t>
      </w:r>
    </w:p>
    <w:p>
      <w:r>
        <w:t>40</w:t>
        <w:tab/>
        <w:t>k[1{Interbuch GmbH s[Verlag]s und s[2{Vertrieb von} 1{Fachbücher}]sn}, 2{o[Ober-Seemen]o}]k</w:t>
      </w:r>
    </w:p>
    <w:p>
      <w:r>
        <w:t>43</w:t>
        <w:tab/>
        <w:t>1965 - 1970</w:t>
      </w:r>
    </w:p>
    <w:p>
      <w:r>
        <w:t>45</w:t>
        <w:tab/>
        <w:t>HRB 31</w:t>
      </w:r>
    </w:p>
    <w:p/>
    <w:p/>
    <w:p>
      <w:r>
        <w:br/>
        <w:t>20</w:t>
        <w:tab/>
        <w:t>H 14 Rüsselsheim</w:t>
      </w:r>
    </w:p>
    <w:p>
      <w:r>
        <w:t>20a</w:t>
        <w:tab/>
        <w:t>106</w:t>
      </w:r>
    </w:p>
    <w:p>
      <w:r>
        <w:t>21</w:t>
        <w:tab/>
        <w:t>Amtsgericht Rüsselsheim</w:t>
      </w:r>
    </w:p>
    <w:p>
      <w:r>
        <w:t>22</w:t>
        <w:tab/>
        <w:t>H Staatsbehörden Land Hessen (seit 1945) \ H 12 - 20 Justizverwaltung und Gerichtsbarkeit \ H 14 Amtsgerichte \ #Amtsgericht Rüsselsheim</w:t>
      </w:r>
    </w:p>
    <w:p>
      <w:r>
        <w:t>23</w:t>
        <w:tab/>
        <w:t>1857 - 1990</w:t>
      </w:r>
    </w:p>
    <w:p>
      <w:r>
        <w:t>24</w:t>
        <w:tab/>
        <w:t>Datenbank, vorläufige Online-Datei</w:t>
      </w:r>
    </w:p>
    <w:p>
      <w:r>
        <w:t>25</w:t>
        <w:tab/>
        <w:t>Die in den Registerabteilungen der Amtsgerichte geführten Handelsregisterakten A und B, Genossenschafts-, Muster- und Vereinsregisterakten sowie die im Bereich der Strafgerichtsbarkeit geführten Akten über Konkurse und Zwangsversteigerungen sind in einer gemeinsamen Datenbank zusammengefaßt, die Benutzern online über PC im Lesesaal zur Verfügung steht.</w:t>
      </w:r>
    </w:p>
    <w:p>
      <w:r>
        <w:t>26</w:t>
        <w:tab/>
        <w:t>R</w:t>
      </w:r>
    </w:p>
    <w:p>
      <w:r>
        <w:t>26a</w:t>
        <w:tab/>
        <w:t>R</w:t>
      </w:r>
    </w:p>
    <w:p>
      <w:r>
        <w:t>27</w:t>
        <w:tab/>
        <w:t>Registersachen (Handelsregisterakten A und B, Genossenschafts-, Muster- und Vereinsregisterakten, Konkurssachen und Zwangsversteigerungen)</w:t>
      </w:r>
    </w:p>
    <w:p>
      <w:r>
        <w:t>30</w:t>
        <w:tab/>
        <w:t>97</w:t>
      </w:r>
    </w:p>
    <w:p>
      <w:r>
        <w:t>30a</w:t>
        <w:tab/>
        <w:t>097</w:t>
      </w:r>
    </w:p>
    <w:p>
      <w:r>
        <w:t>30z</w:t>
        <w:tab/>
        <w:t>H 14 Rüsselsheim R 97</w:t>
      </w:r>
    </w:p>
    <w:p>
      <w:r>
        <w:t>40</w:t>
        <w:tab/>
        <w:t>k[1{s[Bücherstube]s p[2{Hans} 1{Hollmann}]p}, 2{o[Rüsselsheim]o}]k</w:t>
      </w:r>
    </w:p>
    <w:p>
      <w:r>
        <w:t>43</w:t>
        <w:tab/>
        <w:t>1959 - 1982</w:t>
      </w:r>
    </w:p>
    <w:p>
      <w:r>
        <w:t>45</w:t>
        <w:tab/>
        <w:t>HRA 1106</w:t>
      </w:r>
    </w:p>
    <w:p>
      <w:r>
        <w:br/>
        <w:t>30</w:t>
        <w:tab/>
        <w:t>127</w:t>
      </w:r>
    </w:p>
    <w:p>
      <w:r>
        <w:t>30a</w:t>
        <w:tab/>
        <w:t>127</w:t>
      </w:r>
    </w:p>
    <w:p>
      <w:r>
        <w:t>30z</w:t>
        <w:tab/>
        <w:t>H 14 Rüsselsheim R 127</w:t>
      </w:r>
    </w:p>
    <w:p>
      <w:r>
        <w:t>40</w:t>
        <w:tab/>
        <w:t>k[1{p[2{Jacob} 1{Pfeifer}]p (s[Buchdruckerei]s und s[Verlag]s)}, 2{o[Rüsselsheim]o}]k</w:t>
      </w:r>
    </w:p>
    <w:p>
      <w:r>
        <w:t>43</w:t>
        <w:tab/>
        <w:t>1938 - 1973</w:t>
      </w:r>
    </w:p>
    <w:p>
      <w:r>
        <w:t>45</w:t>
        <w:tab/>
        <w:t>HRA 1188</w:t>
      </w:r>
    </w:p>
    <w:p>
      <w:r>
        <w:br/>
        <w:t>30</w:t>
        <w:tab/>
        <w:t>153</w:t>
      </w:r>
    </w:p>
    <w:p>
      <w:r>
        <w:t>30a</w:t>
        <w:tab/>
        <w:t>153</w:t>
      </w:r>
    </w:p>
    <w:p>
      <w:r>
        <w:t>30z</w:t>
        <w:tab/>
        <w:t>H 14 Rüsselsheim R 153</w:t>
      </w:r>
    </w:p>
    <w:p>
      <w:r>
        <w:t>40</w:t>
        <w:tab/>
        <w:t>k[1{SEP - s[Verlag]s p[2{Willy} 1{Hofmann}]p}, 2{o[Rüsselheim]o}]k</w:t>
      </w:r>
    </w:p>
    <w:p>
      <w:r>
        <w:t>43</w:t>
        <w:tab/>
        <w:t>1968 - 1974</w:t>
      </w:r>
    </w:p>
    <w:p>
      <w:r>
        <w:t>45</w:t>
        <w:tab/>
        <w:t>HRA 1242</w:t>
      </w:r>
    </w:p>
    <w:p>
      <w:r>
        <w:br/>
        <w:t>30</w:t>
        <w:tab/>
        <w:t>172</w:t>
      </w:r>
    </w:p>
    <w:p>
      <w:r>
        <w:t>30a</w:t>
        <w:tab/>
        <w:t>172</w:t>
      </w:r>
    </w:p>
    <w:p>
      <w:r>
        <w:t>30z</w:t>
        <w:tab/>
        <w:t>H 14 Rüsselsheim R 172</w:t>
      </w:r>
    </w:p>
    <w:p>
      <w:r>
        <w:t>40</w:t>
        <w:tab/>
        <w:t>k[1{p[Ehrengard]p &amp; p[Dreisbach]p oHG} (Druckerei- und s[Verlagsgesellschaft]s), 2{o[Rüsselsheim]o}]k</w:t>
      </w:r>
    </w:p>
    <w:p>
      <w:r>
        <w:t>43</w:t>
        <w:tab/>
        <w:t>1970 - 1973</w:t>
      </w:r>
    </w:p>
    <w:p>
      <w:r>
        <w:t>45</w:t>
        <w:tab/>
        <w:t>HRA 1279</w:t>
      </w:r>
    </w:p>
    <w:p>
      <w:r>
        <w:br/>
        <w:t>30</w:t>
        <w:tab/>
        <w:t>456</w:t>
      </w:r>
    </w:p>
    <w:p>
      <w:r>
        <w:t>30a</w:t>
        <w:tab/>
        <w:t>456</w:t>
      </w:r>
    </w:p>
    <w:p>
      <w:r>
        <w:t>30z</w:t>
        <w:tab/>
        <w:t>H 14 Rüsselsheim R 456</w:t>
      </w:r>
    </w:p>
    <w:p>
      <w:r>
        <w:t>40</w:t>
        <w:tab/>
        <w:t>k[1{p[2{Rudolf} 1{Michel}]p (s[Buchhandlung]s, s[Leihbücherei]s und Schreibwaren)}, 2{o[Rüsselsheim]o}]k</w:t>
      </w:r>
    </w:p>
    <w:p>
      <w:r>
        <w:t>43</w:t>
        <w:tab/>
        <w:t>1946 - 1985</w:t>
      </w:r>
    </w:p>
    <w:p>
      <w:r>
        <w:t>45</w:t>
        <w:tab/>
        <w:t>HRA 1017; HRA 618 AG Groß-Gerau (bis 1956); HRA 49 AG Rüsselsheim (bis 1967)</w:t>
      </w:r>
    </w:p>
    <w:p>
      <w:r>
        <w:br/>
        <w:t>30</w:t>
        <w:tab/>
        <w:t>562</w:t>
      </w:r>
    </w:p>
    <w:p>
      <w:r>
        <w:t>30a</w:t>
        <w:tab/>
        <w:t>562</w:t>
      </w:r>
    </w:p>
    <w:p>
      <w:r>
        <w:t>30z</w:t>
        <w:tab/>
        <w:t>H 14 Rüsselsheim R 562</w:t>
      </w:r>
    </w:p>
    <w:p>
      <w:r>
        <w:t>40</w:t>
        <w:tab/>
        <w:t>k[1{p[Löwe]p-s[Verlag]s GmbH}, 2{o[Rüsselsheim]o}]k</w:t>
      </w:r>
    </w:p>
    <w:p>
      <w:r>
        <w:t>43</w:t>
        <w:tab/>
        <w:t>1980 - 1989</w:t>
      </w:r>
    </w:p>
    <w:p>
      <w:r>
        <w:t>45</w:t>
        <w:tab/>
        <w:t>HRB 2425</w:t>
      </w:r>
    </w:p>
    <w:p/>
    <w:p/>
    <w:p>
      <w:r>
        <w:br/>
        <w:t>20</w:t>
        <w:tab/>
        <w:t>H 15 Darmstadt</w:t>
      </w:r>
    </w:p>
    <w:p>
      <w:r>
        <w:t>20a</w:t>
        <w:tab/>
        <w:t>107</w:t>
      </w:r>
    </w:p>
    <w:p>
      <w:r>
        <w:t>21</w:t>
        <w:tab/>
        <w:t>Verwaltungsgericht Darmstadt</w:t>
      </w:r>
    </w:p>
    <w:p>
      <w:r>
        <w:t>22</w:t>
        <w:tab/>
        <w:t>H Staatsbehörden Land Hessen (seit 1945) \ H 12 - 20 Justizverwaltung und Gerichtsbarkeit \ H 15 Verwaltungsgerichte \ #Verwaltungsgericht Darmstadt</w:t>
      </w:r>
    </w:p>
    <w:p>
      <w:r>
        <w:t>23</w:t>
        <w:tab/>
        <w:t>1946 -</w:t>
      </w:r>
    </w:p>
    <w:p>
      <w:r>
        <w:t>24</w:t>
        <w:tab/>
        <w:t>Findkartei, Findbuch, Ledoc</w:t>
      </w:r>
    </w:p>
    <w:p>
      <w:r>
        <w:t>25</w:t>
        <w:tab/>
        <w:t>Bei der Benutzung dieses Bestandes ist der Datenschutz zu beachten.</w:t>
      </w:r>
    </w:p>
    <w:p>
      <w:r>
        <w:t>26</w:t>
        <w:tab/>
        <w:t>A</w:t>
      </w:r>
    </w:p>
    <w:p>
      <w:r>
        <w:t>26a</w:t>
        <w:tab/>
        <w:t>A</w:t>
      </w:r>
    </w:p>
    <w:p>
      <w:r>
        <w:t>27</w:t>
        <w:tab/>
        <w:t>A</w:t>
      </w:r>
    </w:p>
    <w:p>
      <w:r>
        <w:t>30</w:t>
        <w:tab/>
        <w:t>Nr. 2325</w:t>
      </w:r>
    </w:p>
    <w:p>
      <w:r>
        <w:t>30z</w:t>
        <w:tab/>
        <w:t>H 15 Darmstadt A Nr. 2325</w:t>
      </w:r>
    </w:p>
    <w:p>
      <w:r>
        <w:t>40</w:t>
        <w:tab/>
        <w:t>p[1{Liersch}, 2{Walter}, 57 Jahre alt, 6{o[Frankfurt/Main]o}, 5{s[Buchhändler]s} 7{dann Lehramtsanwärter}]p ./. Land Hessen, Regierungspräsidenten in Darmstadt: Versagung des Flüchtlingsausweises C</w:t>
      </w:r>
    </w:p>
    <w:p>
      <w:r>
        <w:t>43</w:t>
        <w:tab/>
        <w:t>1956 - 1958</w:t>
      </w:r>
    </w:p>
    <w:p/>
    <w:p/>
    <w:p>
      <w:r>
        <w:br/>
        <w:t>20</w:t>
        <w:tab/>
        <w:t>H 18 JVA Rockenberg</w:t>
      </w:r>
    </w:p>
    <w:p>
      <w:r>
        <w:t>20a</w:t>
        <w:tab/>
        <w:t>108</w:t>
      </w:r>
    </w:p>
    <w:p>
      <w:r>
        <w:t>21</w:t>
        <w:tab/>
        <w:t>Jugendstrafanstalt Rockenberg</w:t>
      </w:r>
    </w:p>
    <w:p>
      <w:r>
        <w:t>22</w:t>
        <w:tab/>
        <w:t>H Staatsbehörden Land Hessen (seit 1945) \ H 12 - 20 Justizverwaltung und Gerichtsbarkeit \ H 18 Strafanstalten \ #Jugendstrafanstalt Rockenberg</w:t>
      </w:r>
    </w:p>
    <w:p>
      <w:r>
        <w:t>24</w:t>
        <w:tab/>
        <w:t>Findbuch, Ledoc</w:t>
      </w:r>
    </w:p>
    <w:p>
      <w:r>
        <w:t>26</w:t>
        <w:tab/>
        <w:t>&lt; - &gt;</w:t>
      </w:r>
    </w:p>
    <w:p>
      <w:r>
        <w:t>26a</w:t>
        <w:tab/>
        <w:t>01</w:t>
      </w:r>
    </w:p>
    <w:p>
      <w:r>
        <w:t>27</w:t>
        <w:tab/>
        <w:t>4. Strafvollzug \ 4.7. Bildung, Seelsorge, Freizeitgestaltung</w:t>
      </w:r>
    </w:p>
    <w:p>
      <w:r>
        <w:t>30</w:t>
        <w:tab/>
        <w:t>Nr. 469</w:t>
      </w:r>
    </w:p>
    <w:p>
      <w:r>
        <w:t>30a</w:t>
        <w:tab/>
        <w:t>01</w:t>
      </w:r>
    </w:p>
    <w:p>
      <w:r>
        <w:t>30z</w:t>
        <w:tab/>
        <w:t>H 18 JVA Rockenberg Nr. 469</w:t>
      </w:r>
    </w:p>
    <w:p>
      <w:r>
        <w:t>33</w:t>
        <w:tab/>
        <w:t>S. 79</w:t>
      </w:r>
    </w:p>
    <w:p>
      <w:r>
        <w:t>40</w:t>
        <w:tab/>
        <w:t>Anschaffungen für s[Gefangenen- und Beamtenbücherei]s der Anstalt</w:t>
      </w:r>
    </w:p>
    <w:p>
      <w:r>
        <w:t>41</w:t>
        <w:tab/>
        <w:t>u.a.: Bestandsliste der Gefangenenbücherei vom 14.5.1946 (Verfasser, Buchtitel); Listen der zur Aussonderung anstehenden s[Bücher mit nationalsozialistischem Gedankengut]s (Verfasser, Buchtitel, s[Verlag]s, Erscheinungsjahr, Signatur); Bestandsliste der Beamtenbücherei; s[2{Bestellungen von} 1{Bücher}]sn, Zeitschriften, Zeitungen, Kalendern; Übersicht über die in der Anstalt eingebundenen Bücher mit Angabe der für die Anstalt jeweils erbetenen Anzahl; s[Bücherangebote von Verlagen]s, Privatleuten; diverse Bücher- und Zeitschriftenspenden; Listen der Bücher für hessische Vollzugsanstalten</w:t>
      </w:r>
    </w:p>
    <w:p>
      <w:r>
        <w:t>43</w:t>
        <w:tab/>
        <w:t>1946 - 1949</w:t>
      </w:r>
    </w:p>
    <w:p>
      <w:r>
        <w:br/>
        <w:t>30</w:t>
        <w:tab/>
        <w:t>Nr. 470</w:t>
      </w:r>
    </w:p>
    <w:p>
      <w:r>
        <w:t>30a</w:t>
        <w:tab/>
        <w:t>02</w:t>
      </w:r>
    </w:p>
    <w:p>
      <w:r>
        <w:t>30z</w:t>
        <w:tab/>
        <w:t>H 18 JVA Rockenberg Nr. 470</w:t>
      </w:r>
    </w:p>
    <w:p>
      <w:r>
        <w:t>33</w:t>
        <w:tab/>
        <w:t>S. 79</w:t>
      </w:r>
    </w:p>
    <w:p>
      <w:r>
        <w:t>40</w:t>
        <w:tab/>
        <w:t>s[Gefangenenbücherei]s 1951 = Einnahme- und Ausgabebuch Nr. 5 des Sonderlagers Rockenberg</w:t>
      </w:r>
    </w:p>
    <w:p>
      <w:r>
        <w:t>41</w:t>
        <w:tab/>
        <w:t>Aufstellung über die an hessische Vollzugsbeamte abgegebenen Bücher (Titel und Anzahl, Bestandszahl Rockenberg); Nachweisung der für die Gefangenenbücherei bezogenen Titel lt. Verzeichnis der HICOM (3.9.1951; Anhang in doppelter Ausfertigung); s[Bücherliste]s Rockenberg (10.11.1964; entnommen aus Nr. 230 "Dienstbekleidung" vgl. III.2.3.)</w:t>
      </w:r>
    </w:p>
    <w:p>
      <w:r>
        <w:t>43</w:t>
        <w:tab/>
        <w:t>1951 - 1952 ; 1964</w:t>
      </w:r>
    </w:p>
    <w:p>
      <w:r>
        <w:br/>
        <w:t>26</w:t>
        <w:tab/>
        <w:t>&lt; - &gt;</w:t>
      </w:r>
    </w:p>
    <w:p>
      <w:r>
        <w:t>26a</w:t>
        <w:tab/>
        <w:t>02</w:t>
      </w:r>
    </w:p>
    <w:p>
      <w:r>
        <w:t>27</w:t>
        <w:tab/>
        <w:t>Ledoc</w:t>
      </w:r>
    </w:p>
    <w:p>
      <w:r>
        <w:t>30</w:t>
        <w:tab/>
        <w:t>464</w:t>
      </w:r>
    </w:p>
    <w:p>
      <w:r>
        <w:t>30a</w:t>
        <w:tab/>
        <w:t>01</w:t>
      </w:r>
    </w:p>
    <w:p>
      <w:r>
        <w:t>30z</w:t>
        <w:tab/>
        <w:t>H 18 Rockenberg Nr. 464</w:t>
      </w:r>
    </w:p>
    <w:p>
      <w:r>
        <w:t>40</w:t>
        <w:tab/>
        <w:t>Handakten des Anstaltsarztes Dr. Greiner</w:t>
      </w:r>
    </w:p>
    <w:p>
      <w:r>
        <w:t>41</w:t>
        <w:tab/>
        <w:t>u.a.: s[Angebotslisten verschiedener s[Verlage]s]s</w:t>
      </w:r>
    </w:p>
    <w:p>
      <w:r>
        <w:t>43</w:t>
        <w:tab/>
        <w:t>1948 - 1952</w:t>
      </w:r>
    </w:p>
    <w:p/>
    <w:p/>
    <w:p>
      <w:r>
        <w:br/>
        <w:t>20</w:t>
        <w:tab/>
        <w:t>H 44 Darmstadt</w:t>
      </w:r>
    </w:p>
    <w:p>
      <w:r>
        <w:t>20a</w:t>
        <w:tab/>
        <w:t>109</w:t>
      </w:r>
    </w:p>
    <w:p>
      <w:r>
        <w:t>21</w:t>
        <w:tab/>
        <w:t>Versorgungsamt Darmstadt</w:t>
      </w:r>
    </w:p>
    <w:p>
      <w:r>
        <w:t>22</w:t>
        <w:tab/>
        <w:t>H Staatsbehörden Land Hessen (seit 1945) \ H 31 - 49 Wirtschafts- und Sozialverwaltung \ H 44 Versorgungsämter \ #Versorgungsamt Darmstadt</w:t>
      </w:r>
    </w:p>
    <w:p>
      <w:r>
        <w:t>23</w:t>
        <w:tab/>
        <w:t>1914 - 1985</w:t>
      </w:r>
    </w:p>
    <w:p>
      <w:r>
        <w:t>24</w:t>
        <w:tab/>
        <w:t>Ledoc</w:t>
      </w:r>
    </w:p>
    <w:p>
      <w:r>
        <w:t>30</w:t>
        <w:tab/>
        <w:t>Nr. 1697</w:t>
      </w:r>
    </w:p>
    <w:p>
      <w:r>
        <w:t>30a</w:t>
        <w:tab/>
        <w:t>1697</w:t>
      </w:r>
    </w:p>
    <w:p>
      <w:r>
        <w:t>30z</w:t>
        <w:tab/>
        <w:t>H 44 Darmstadt Nr. 1697</w:t>
      </w:r>
    </w:p>
    <w:p>
      <w:r>
        <w:t>40</w:t>
        <w:tab/>
        <w:t>Versorgungsakte p[1{Schmidt}, 2{Gerhard} in 6{o[Neckarsteinach]o}, 5{s[Buchhändler]s} 7{(_* 1913 in Berlin, _+ 1961 in Neckarsteinach)}]p. - Beschädigtenakte</w:t>
      </w:r>
    </w:p>
    <w:p>
      <w:r>
        <w:t>45</w:t>
        <w:tab/>
        <w:t>s.d.</w:t>
      </w:r>
    </w:p>
    <w:p/>
    <w:p/>
    <w:p>
      <w:r>
        <w:br/>
        <w:t>20</w:t>
        <w:tab/>
        <w:t>H 44 Gießen</w:t>
      </w:r>
    </w:p>
    <w:p>
      <w:r>
        <w:t>20a</w:t>
        <w:tab/>
        <w:t>110</w:t>
      </w:r>
    </w:p>
    <w:p>
      <w:r>
        <w:t>21</w:t>
        <w:tab/>
        <w:t>Versorgungsamt Gießen</w:t>
      </w:r>
    </w:p>
    <w:p>
      <w:r>
        <w:t>22</w:t>
        <w:tab/>
        <w:t>H Staatsbehörden Land Hessen (seit 1945) \ H 31 - 49 Wirtschafts- und Sozialverwaltung \ H 44 Versorgungsämter \ #Versorgungsamt Gießen</w:t>
      </w:r>
    </w:p>
    <w:p>
      <w:r>
        <w:t>23</w:t>
        <w:tab/>
        <w:t>1914 - 1985</w:t>
      </w:r>
    </w:p>
    <w:p>
      <w:r>
        <w:t>24</w:t>
        <w:tab/>
        <w:t>Ledoc</w:t>
      </w:r>
    </w:p>
    <w:p>
      <w:r>
        <w:t>30</w:t>
        <w:tab/>
        <w:t>Nr. 1</w:t>
      </w:r>
    </w:p>
    <w:p>
      <w:r>
        <w:t>30a</w:t>
        <w:tab/>
        <w:t>001</w:t>
      </w:r>
    </w:p>
    <w:p>
      <w:r>
        <w:t>30z</w:t>
        <w:tab/>
        <w:t>H 44 Gießen Nr. 1</w:t>
      </w:r>
    </w:p>
    <w:p>
      <w:r>
        <w:t>40</w:t>
        <w:tab/>
        <w:t>Versorgungsakte Adler, Helene in Großen-Buseck (_* 1878 in Chemnitz, _+ 1955 in Gießen). - Versorgung nach: p[1{Adler}, 2{Johannes}, 5{s[Buchhändler]s} 7{Musketier IR 116 (_* 1868 Gebhardtshain, Kr. Altenkirchen, _+ 1923 Leipzig)}]p</w:t>
      </w:r>
    </w:p>
    <w:p>
      <w:r>
        <w:t>45</w:t>
        <w:tab/>
        <w:t>s.d.</w:t>
      </w:r>
    </w:p>
    <w:p/>
    <w:p/>
    <w:p>
      <w:r>
        <w:br/>
        <w:t>20</w:t>
        <w:tab/>
        <w:t>M 21 Gabsheim</w:t>
      </w:r>
    </w:p>
    <w:p>
      <w:r>
        <w:t>20a</w:t>
        <w:tab/>
        <w:t>111</w:t>
      </w:r>
    </w:p>
    <w:p>
      <w:r>
        <w:t>21</w:t>
        <w:tab/>
        <w:t>Gemeinde Gabsheim</w:t>
      </w:r>
    </w:p>
    <w:p>
      <w:r>
        <w:t>22</w:t>
        <w:tab/>
        <w:t>M Städte und Gemeinden \ M 21 Gemeinden \ #Gemeinde Gabsheim</w:t>
      </w:r>
    </w:p>
    <w:p>
      <w:r>
        <w:t>23</w:t>
        <w:tab/>
        <w:t>1616 - 1921</w:t>
      </w:r>
    </w:p>
    <w:p>
      <w:r>
        <w:t>24</w:t>
        <w:tab/>
        <w:t>Findbuch</w:t>
      </w:r>
    </w:p>
    <w:p>
      <w:r>
        <w:t>25</w:t>
        <w:tab/>
        <w:t>Depositum</w:t>
      </w:r>
    </w:p>
    <w:p>
      <w:r>
        <w:t>26</w:t>
        <w:tab/>
        <w:t>B</w:t>
      </w:r>
    </w:p>
    <w:p>
      <w:r>
        <w:t>26a</w:t>
        <w:tab/>
        <w:t>B</w:t>
      </w:r>
    </w:p>
    <w:p>
      <w:r>
        <w:t>26b</w:t>
        <w:tab/>
        <w:t>01</w:t>
      </w:r>
    </w:p>
    <w:p>
      <w:r>
        <w:t>27</w:t>
        <w:tab/>
        <w:t>B. Akten \ I. Staatsverfassung \ 2. Landständische Verfassung</w:t>
      </w:r>
    </w:p>
    <w:p>
      <w:r>
        <w:t>30</w:t>
        <w:tab/>
        <w:t>15</w:t>
      </w:r>
    </w:p>
    <w:p>
      <w:r>
        <w:t>30a</w:t>
        <w:tab/>
        <w:t>015</w:t>
      </w:r>
    </w:p>
    <w:p>
      <w:r>
        <w:t>30z</w:t>
        <w:tab/>
        <w:t>M 21 Gabsheim B 15</w:t>
      </w:r>
    </w:p>
    <w:p>
      <w:r>
        <w:t>33</w:t>
        <w:tab/>
        <w:t>S. 12</w:t>
      </w:r>
    </w:p>
    <w:p>
      <w:r>
        <w:t>40</w:t>
        <w:tab/>
        <w:t>s[Verlag]s der t[Verhandlungen des Landtags]t, allgemein</w:t>
      </w:r>
    </w:p>
    <w:p>
      <w:r>
        <w:t>43</w:t>
        <w:tab/>
        <w:t>1820 - 1829 ; 1848</w:t>
      </w:r>
    </w:p>
    <w:p>
      <w:r>
        <w:br/>
        <w:t>26</w:t>
        <w:tab/>
        <w:t>B</w:t>
      </w:r>
    </w:p>
    <w:p>
      <w:r>
        <w:t>26a</w:t>
        <w:tab/>
        <w:t>B</w:t>
      </w:r>
    </w:p>
    <w:p>
      <w:r>
        <w:t>26b</w:t>
        <w:tab/>
        <w:t>20</w:t>
      </w:r>
    </w:p>
    <w:p>
      <w:r>
        <w:t>27</w:t>
        <w:tab/>
        <w:t>B. Akten \ XX. Presse und Buchhandel</w:t>
      </w:r>
    </w:p>
    <w:p>
      <w:r>
        <w:t>30</w:t>
        <w:tab/>
        <w:t>205</w:t>
      </w:r>
    </w:p>
    <w:p>
      <w:r>
        <w:t>30a</w:t>
        <w:tab/>
        <w:t>205</w:t>
      </w:r>
    </w:p>
    <w:p>
      <w:r>
        <w:t>30z</w:t>
        <w:tab/>
        <w:t>M 21 Gabsheim B 205</w:t>
      </w:r>
    </w:p>
    <w:p>
      <w:r>
        <w:t>33</w:t>
        <w:tab/>
        <w:t>S. 43</w:t>
      </w:r>
    </w:p>
    <w:p>
      <w:r>
        <w:t>40</w:t>
        <w:tab/>
        <w:t>s[Herausgabe eines s[Staatshandbuch]ss]s für das o[2{Großherzogtum} 1{Hessen}]o</w:t>
      </w:r>
    </w:p>
    <w:p>
      <w:r>
        <w:t>43</w:t>
        <w:tab/>
        <w:t>1833</w:t>
      </w:r>
    </w:p>
    <w:p>
      <w:r>
        <w:br/>
        <w:t>30</w:t>
        <w:tab/>
        <w:t>206</w:t>
      </w:r>
    </w:p>
    <w:p>
      <w:r>
        <w:t>30a</w:t>
        <w:tab/>
        <w:t>206</w:t>
      </w:r>
    </w:p>
    <w:p>
      <w:r>
        <w:t>30z</w:t>
        <w:tab/>
        <w:t>M 21 Gabsheim B 206</w:t>
      </w:r>
    </w:p>
    <w:p>
      <w:r>
        <w:t>33</w:t>
        <w:tab/>
        <w:t>S. 43</w:t>
      </w:r>
    </w:p>
    <w:p>
      <w:r>
        <w:t>40</w:t>
        <w:tab/>
        <w:t>s[Verlag]s und s[Debit]s des s[Landkalender]ss</w:t>
      </w:r>
    </w:p>
    <w:p>
      <w:r>
        <w:t>43</w:t>
        <w:tab/>
        <w:t>1848 - 1851</w:t>
      </w:r>
    </w:p>
    <w:p>
      <w:r>
        <w:br/>
        <w:t>30</w:t>
        <w:tab/>
        <w:t>207</w:t>
      </w:r>
    </w:p>
    <w:p>
      <w:r>
        <w:t>30a</w:t>
        <w:tab/>
        <w:t>207</w:t>
      </w:r>
    </w:p>
    <w:p>
      <w:r>
        <w:t>30z</w:t>
        <w:tab/>
        <w:t>M 21 Gabsheim B 207</w:t>
      </w:r>
    </w:p>
    <w:p>
      <w:r>
        <w:t>33</w:t>
        <w:tab/>
        <w:t>S. 43</w:t>
      </w:r>
    </w:p>
    <w:p>
      <w:r>
        <w:t>40</w:t>
        <w:tab/>
        <w:t>Bezahlung des s[Landkalender]ss</w:t>
      </w:r>
    </w:p>
    <w:p>
      <w:r>
        <w:t>43</w:t>
        <w:tab/>
        <w:t>1905</w:t>
      </w:r>
    </w:p>
    <w:p>
      <w:r>
        <w:br/>
        <w:t>30</w:t>
        <w:tab/>
        <w:t>208</w:t>
      </w:r>
    </w:p>
    <w:p>
      <w:r>
        <w:t>30a</w:t>
        <w:tab/>
        <w:t>208</w:t>
      </w:r>
    </w:p>
    <w:p>
      <w:r>
        <w:t>30z</w:t>
        <w:tab/>
        <w:t>M 21 Gabsheim B 208</w:t>
      </w:r>
    </w:p>
    <w:p>
      <w:r>
        <w:t>33</w:t>
        <w:tab/>
        <w:t>S. 43</w:t>
      </w:r>
    </w:p>
    <w:p>
      <w:r>
        <w:t>40</w:t>
        <w:tab/>
        <w:t>s[Verbreitung s[2{verbotene}r 1{Schriften}]s]s</w:t>
      </w:r>
    </w:p>
    <w:p>
      <w:r>
        <w:t>41</w:t>
        <w:tab/>
        <w:t>auch: "t[Der Hessische Landbote]t"; Protestation gegen die Bundestagsbeschlüsse</w:t>
      </w:r>
    </w:p>
    <w:p>
      <w:r>
        <w:t>43</w:t>
        <w:tab/>
        <w:t>1832 - 1838 ; 1850</w:t>
      </w:r>
    </w:p>
    <w:p/>
    <w:p/>
    <w:p>
      <w:r>
        <w:br/>
        <w:t>20</w:t>
        <w:tab/>
        <w:t>N 17</w:t>
      </w:r>
    </w:p>
    <w:p>
      <w:r>
        <w:t>20a</w:t>
        <w:tab/>
        <w:t>112</w:t>
      </w:r>
    </w:p>
    <w:p>
      <w:r>
        <w:t>21</w:t>
        <w:tab/>
        <w:t>Historischer Verein für Hessen</w:t>
      </w:r>
    </w:p>
    <w:p>
      <w:r>
        <w:t>22</w:t>
        <w:tab/>
        <w:t>N Parteien, Verbände, Vereine \ #N 17 Historischer Verein für Hessen</w:t>
      </w:r>
    </w:p>
    <w:p>
      <w:r>
        <w:t>23</w:t>
        <w:tab/>
        <w:t>1918 - 1997</w:t>
      </w:r>
    </w:p>
    <w:p>
      <w:r>
        <w:t>24</w:t>
        <w:tab/>
        <w:t>Findbuch</w:t>
      </w:r>
    </w:p>
    <w:p>
      <w:r>
        <w:t>25</w:t>
        <w:tab/>
        <w:t>Seit 1835 gab der Verein die Zeitschrift mit dem bis heute unveränderten Titel "Archiv für Hessische Geschichte und Altertumskunde", in den 1920er Jahren auch die Zweit-Zeitschrift "Volk und Scholle" heraus. Der Bestand enthält u.a. Akten zur Herausgabe der Zeitschrift "Archiv für Hessische Geschichte und Altertumskunde".</w:t>
      </w:r>
    </w:p>
    <w:p>
      <w:r>
        <w:t>26</w:t>
        <w:tab/>
        <w:t>&lt; - &gt;</w:t>
      </w:r>
    </w:p>
    <w:p>
      <w:r>
        <w:t>26a</w:t>
        <w:tab/>
        <w:t>A</w:t>
      </w:r>
    </w:p>
    <w:p>
      <w:r>
        <w:t>27</w:t>
        <w:tab/>
        <w:t>A. Allgemeines, Vereinsgeschichte</w:t>
      </w:r>
    </w:p>
    <w:p>
      <w:r>
        <w:t>30</w:t>
        <w:tab/>
        <w:t>Nr. 172</w:t>
      </w:r>
    </w:p>
    <w:p>
      <w:r>
        <w:t>30a</w:t>
        <w:tab/>
        <w:t>01</w:t>
      </w:r>
    </w:p>
    <w:p>
      <w:r>
        <w:t>30z</w:t>
        <w:tab/>
        <w:t>N 17 Nr. 172</w:t>
      </w:r>
    </w:p>
    <w:p>
      <w:r>
        <w:t>33</w:t>
        <w:tab/>
        <w:t>S. 1</w:t>
      </w:r>
    </w:p>
    <w:p>
      <w:r>
        <w:t>40</w:t>
        <w:tab/>
        <w:t>s[2{Korrespondenzen des Historischen Vereins mit} Behörden, Institutionen und Vereinen sowie 1{Verlage}]sn</w:t>
      </w:r>
    </w:p>
    <w:p>
      <w:r>
        <w:t>43</w:t>
        <w:tab/>
        <w:t>1949 - 1979</w:t>
      </w:r>
    </w:p>
    <w:p>
      <w:r>
        <w:br/>
        <w:t>26</w:t>
        <w:tab/>
        <w:t>&lt; - &gt;</w:t>
      </w:r>
    </w:p>
    <w:p>
      <w:r>
        <w:t>26a</w:t>
        <w:tab/>
        <w:t>B</w:t>
      </w:r>
    </w:p>
    <w:p>
      <w:r>
        <w:t>27</w:t>
        <w:tab/>
        <w:t>B. Finanz- und Rechnungswesen</w:t>
      </w:r>
    </w:p>
    <w:p>
      <w:r>
        <w:t>30</w:t>
        <w:tab/>
        <w:t>Nr. 169 - Nr. 170</w:t>
      </w:r>
    </w:p>
    <w:p>
      <w:r>
        <w:t>30a</w:t>
        <w:tab/>
        <w:t>01</w:t>
      </w:r>
    </w:p>
    <w:p>
      <w:r>
        <w:t>30z</w:t>
        <w:tab/>
        <w:t>N 17 Nr. 169 - Nr. 170</w:t>
      </w:r>
    </w:p>
    <w:p>
      <w:r>
        <w:t>33</w:t>
        <w:tab/>
        <w:t>S. 3</w:t>
      </w:r>
    </w:p>
    <w:p>
      <w:r>
        <w:t>40</w:t>
        <w:tab/>
        <w:t>Mitgliederverwaltung, Rechnungsführung und s[2{Bestellung von} 1{Druckschriften}]s</w:t>
      </w:r>
    </w:p>
    <w:p>
      <w:r>
        <w:t>43</w:t>
        <w:tab/>
        <w:t>1950 - 1967</w:t>
      </w:r>
    </w:p>
    <w:p>
      <w:r>
        <w:t>50</w:t>
        <w:tab/>
        <w:t>2 Bde.</w:t>
      </w:r>
    </w:p>
    <w:p>
      <w:r>
        <w:br/>
        <w:t>30</w:t>
        <w:tab/>
        <w:t>Nr. 121</w:t>
      </w:r>
    </w:p>
    <w:p>
      <w:r>
        <w:t>30a</w:t>
        <w:tab/>
        <w:t>02</w:t>
      </w:r>
    </w:p>
    <w:p>
      <w:r>
        <w:t>30z</w:t>
        <w:tab/>
        <w:t>N 17 Nr. 121</w:t>
      </w:r>
    </w:p>
    <w:p>
      <w:r>
        <w:t>33</w:t>
        <w:tab/>
        <w:t>S. 3</w:t>
      </w:r>
    </w:p>
    <w:p>
      <w:r>
        <w:t>40</w:t>
        <w:tab/>
        <w:t>Zuschüsse zu den Kosten der s[Herausgabe der "t[Hessischen Regesten]t"]s</w:t>
      </w:r>
    </w:p>
    <w:p>
      <w:r>
        <w:t>41</w:t>
        <w:tab/>
        <w:t>s[Druckkostenzuschuß]s des Reichsministers für die besetzten Gebiete, s[Honorarabrechnungen]s der Autoren</w:t>
      </w:r>
    </w:p>
    <w:p>
      <w:r>
        <w:t>43</w:t>
        <w:tab/>
        <w:t>1929 - 1930</w:t>
      </w:r>
    </w:p>
    <w:p>
      <w:r>
        <w:br/>
        <w:t>26</w:t>
        <w:tab/>
        <w:t>&lt; - &gt;</w:t>
      </w:r>
    </w:p>
    <w:p>
      <w:r>
        <w:t>26a</w:t>
        <w:tab/>
        <w:t>E</w:t>
      </w:r>
    </w:p>
    <w:p>
      <w:r>
        <w:t>27</w:t>
        <w:tab/>
        <w:t>E. Sonstige Veröffentlichungen</w:t>
      </w:r>
    </w:p>
    <w:p>
      <w:r>
        <w:t>30</w:t>
        <w:tab/>
        <w:t>Nr. 127</w:t>
      </w:r>
    </w:p>
    <w:p>
      <w:r>
        <w:t>30a</w:t>
        <w:tab/>
        <w:t>01</w:t>
      </w:r>
    </w:p>
    <w:p>
      <w:r>
        <w:t>30z</w:t>
        <w:tab/>
        <w:t>N 17 Nr. 127</w:t>
      </w:r>
    </w:p>
    <w:p>
      <w:r>
        <w:t>33</w:t>
        <w:tab/>
        <w:t>S. 15</w:t>
      </w:r>
    </w:p>
    <w:p>
      <w:r>
        <w:t>40</w:t>
        <w:tab/>
        <w:t>Gedrucktes s[2{Verzeichnis der} 1{Schriften}]s des Historischen Vereins und Druckfehlerberichtigung AHG Band 25</w:t>
      </w:r>
    </w:p>
    <w:p>
      <w:r>
        <w:t>43</w:t>
        <w:tab/>
        <w:t>1943</w:t>
      </w:r>
    </w:p>
    <w:p>
      <w:r>
        <w:br/>
        <w:t>30</w:t>
        <w:tab/>
        <w:t>Nr. 130</w:t>
      </w:r>
    </w:p>
    <w:p>
      <w:r>
        <w:t>30a</w:t>
        <w:tab/>
        <w:t>02</w:t>
      </w:r>
    </w:p>
    <w:p>
      <w:r>
        <w:t>30z</w:t>
        <w:tab/>
        <w:t>N 17 Nr. 130</w:t>
      </w:r>
    </w:p>
    <w:p>
      <w:r>
        <w:t>33</w:t>
        <w:tab/>
        <w:t>S. 15</w:t>
      </w:r>
    </w:p>
    <w:p>
      <w:r>
        <w:t>40</w:t>
        <w:tab/>
        <w:t>s[Verlagsverzeichnis]s des Historischen Vereins, Stand: März 1973</w:t>
      </w:r>
    </w:p>
    <w:p>
      <w:r>
        <w:t>43</w:t>
        <w:tab/>
        <w:t>1973</w:t>
      </w:r>
    </w:p>
    <w:p>
      <w:r>
        <w:br/>
        <w:t>30</w:t>
        <w:tab/>
        <w:t>Nr. 128</w:t>
      </w:r>
    </w:p>
    <w:p>
      <w:r>
        <w:t>30a</w:t>
        <w:tab/>
        <w:t>03</w:t>
      </w:r>
    </w:p>
    <w:p>
      <w:r>
        <w:t>30z</w:t>
        <w:tab/>
        <w:t>N 17 Nr. 128</w:t>
      </w:r>
    </w:p>
    <w:p>
      <w:r>
        <w:t>33</w:t>
        <w:tab/>
        <w:t>S. 15</w:t>
      </w:r>
    </w:p>
    <w:p>
      <w:r>
        <w:t>40</w:t>
        <w:tab/>
        <w:t>Vorgedruckte Bestellkarten der neuesten s[Veröffentlichungen]s und s[Subskriptionsangebote]s des Historischen Vereins für seine Mitglieder</w:t>
      </w:r>
    </w:p>
    <w:p>
      <w:r>
        <w:t>43</w:t>
        <w:tab/>
        <w:t>1968 - 1969</w:t>
      </w:r>
    </w:p>
    <w:p>
      <w:r>
        <w:br/>
        <w:t>30</w:t>
        <w:tab/>
        <w:t>Nr. 73</w:t>
      </w:r>
    </w:p>
    <w:p>
      <w:r>
        <w:t>30a</w:t>
        <w:tab/>
        <w:t>04</w:t>
      </w:r>
    </w:p>
    <w:p>
      <w:r>
        <w:t>30z</w:t>
        <w:tab/>
        <w:t>N 17 Nr. 73</w:t>
      </w:r>
    </w:p>
    <w:p>
      <w:r>
        <w:t>33</w:t>
        <w:tab/>
        <w:t>S. 15</w:t>
      </w:r>
    </w:p>
    <w:p>
      <w:r>
        <w:t>40</w:t>
        <w:tab/>
        <w:t>s[Sonderveröffentlichungen]s des Historischen Vereins (alphabetisch nach Verfassern geordnet) sowie Druckvergabe</w:t>
      </w:r>
    </w:p>
    <w:p>
      <w:r>
        <w:t>43</w:t>
        <w:tab/>
        <w:t>1953 - 1972</w:t>
      </w:r>
    </w:p>
    <w:p>
      <w:r>
        <w:br/>
        <w:t>30</w:t>
        <w:tab/>
        <w:t>Nr. 52</w:t>
      </w:r>
    </w:p>
    <w:p>
      <w:r>
        <w:t>30a</w:t>
        <w:tab/>
        <w:t>05</w:t>
      </w:r>
    </w:p>
    <w:p>
      <w:r>
        <w:t>30z</w:t>
        <w:tab/>
        <w:t>N 17 Nr. 52</w:t>
      </w:r>
    </w:p>
    <w:p>
      <w:r>
        <w:t>33</w:t>
        <w:tab/>
        <w:t>S. 16</w:t>
      </w:r>
    </w:p>
    <w:p>
      <w:r>
        <w:t>40</w:t>
        <w:tab/>
        <w:t>s[2{Besprechungen von eigenen} 1{Verlagswerke}]sn</w:t>
      </w:r>
    </w:p>
    <w:p>
      <w:r>
        <w:t>43</w:t>
        <w:tab/>
        <w:t>1949 - 1977</w:t>
      </w:r>
    </w:p>
    <w:p>
      <w:r>
        <w:br/>
        <w:t>30</w:t>
        <w:tab/>
        <w:t>Nr. 50</w:t>
      </w:r>
    </w:p>
    <w:p>
      <w:r>
        <w:t>30a</w:t>
        <w:tab/>
        <w:t>06</w:t>
      </w:r>
    </w:p>
    <w:p>
      <w:r>
        <w:t>30z</w:t>
        <w:tab/>
        <w:t>N 17 Nr. 50</w:t>
      </w:r>
    </w:p>
    <w:p>
      <w:r>
        <w:t>33</w:t>
        <w:tab/>
        <w:t>S. 16</w:t>
      </w:r>
    </w:p>
    <w:p>
      <w:r>
        <w:t>40</w:t>
        <w:tab/>
        <w:t>Anfragen wegen s[Verlagswerke]sn sowie unentgeltliche Abgabe von Veröffentlichungen</w:t>
      </w:r>
    </w:p>
    <w:p>
      <w:r>
        <w:t>43</w:t>
        <w:tab/>
        <w:t>1952 - 1983</w:t>
      </w:r>
    </w:p>
    <w:p>
      <w:r>
        <w:br/>
        <w:t>30</w:t>
        <w:tab/>
        <w:t>Nr. 49</w:t>
      </w:r>
    </w:p>
    <w:p>
      <w:r>
        <w:t>30a</w:t>
        <w:tab/>
        <w:t>07</w:t>
      </w:r>
    </w:p>
    <w:p>
      <w:r>
        <w:t>30z</w:t>
        <w:tab/>
        <w:t>N 17 Nr. 49</w:t>
      </w:r>
    </w:p>
    <w:p>
      <w:r>
        <w:t>33</w:t>
        <w:tab/>
        <w:t>S. 16</w:t>
      </w:r>
    </w:p>
    <w:p>
      <w:r>
        <w:t>40</w:t>
        <w:tab/>
        <w:t>Lieferscheine zur s[2{Vergabe von} 1{Druckschriften}]s durch den Historischen Verein</w:t>
      </w:r>
    </w:p>
    <w:p>
      <w:r>
        <w:t>43</w:t>
        <w:tab/>
        <w:t>1974 - 1979</w:t>
      </w:r>
    </w:p>
    <w:p>
      <w:r>
        <w:br/>
        <w:t>30</w:t>
        <w:tab/>
        <w:t>Nr. 47</w:t>
      </w:r>
    </w:p>
    <w:p>
      <w:r>
        <w:t>30a</w:t>
        <w:tab/>
        <w:t>08</w:t>
      </w:r>
    </w:p>
    <w:p>
      <w:r>
        <w:t>30z</w:t>
        <w:tab/>
        <w:t>N 17 Nr. 47</w:t>
      </w:r>
    </w:p>
    <w:p>
      <w:r>
        <w:t>33</w:t>
        <w:tab/>
        <w:t>S. 16</w:t>
      </w:r>
    </w:p>
    <w:p>
      <w:r>
        <w:t>40</w:t>
        <w:tab/>
        <w:t>s[2{Ankauf, Angebote und Schenkung von} 1{Druckwerke}]sn</w:t>
      </w:r>
    </w:p>
    <w:p>
      <w:r>
        <w:t>43</w:t>
        <w:tab/>
        <w:t>1930 ; 1950 - 1957 ; 1965 - 1977</w:t>
      </w:r>
    </w:p>
    <w:p>
      <w:r>
        <w:br/>
        <w:t>30</w:t>
        <w:tab/>
        <w:t>Nr. 46</w:t>
      </w:r>
    </w:p>
    <w:p>
      <w:r>
        <w:t>30a</w:t>
        <w:tab/>
        <w:t>09</w:t>
      </w:r>
    </w:p>
    <w:p>
      <w:r>
        <w:t>30z</w:t>
        <w:tab/>
        <w:t>N 17 Nr. 46</w:t>
      </w:r>
    </w:p>
    <w:p>
      <w:r>
        <w:t>33</w:t>
        <w:tab/>
        <w:t>S. 16</w:t>
      </w:r>
    </w:p>
    <w:p>
      <w:r>
        <w:t>40</w:t>
        <w:tab/>
        <w:t>s[2{Liste über verkaufte} 1{Druckschriften}]s</w:t>
      </w:r>
    </w:p>
    <w:p>
      <w:r>
        <w:t>43</w:t>
        <w:tab/>
        <w:t>1964 ; 1972 ; 1987</w:t>
      </w:r>
    </w:p>
    <w:p/>
    <w:p/>
    <w:p>
      <w:r>
        <w:br/>
        <w:t>20</w:t>
        <w:tab/>
        <w:t>N 19</w:t>
      </w:r>
    </w:p>
    <w:p>
      <w:r>
        <w:t>20a</w:t>
        <w:tab/>
        <w:t>113</w:t>
      </w:r>
    </w:p>
    <w:p>
      <w:r>
        <w:t>21</w:t>
        <w:tab/>
        <w:t>Hessischer Heimatbund</w:t>
      </w:r>
    </w:p>
    <w:p>
      <w:r>
        <w:t>22</w:t>
        <w:tab/>
        <w:t>N Parteien, Verbände, Vereine \ #N 19 Hessischer Heimatbund</w:t>
      </w:r>
    </w:p>
    <w:p>
      <w:r>
        <w:t>23</w:t>
        <w:tab/>
        <w:t>1937 ; 1948 - 1984</w:t>
      </w:r>
    </w:p>
    <w:p>
      <w:r>
        <w:t>24</w:t>
        <w:tab/>
        <w:t>Findbuch</w:t>
      </w:r>
    </w:p>
    <w:p>
      <w:r>
        <w:t>25</w:t>
        <w:tab/>
        <w:t>Der Hessische Heimatbund wurde 1946 gegründet. In den folgenden Jahren zeichnete er für die Herausgabe der Zeitschrift "Hessischer Heimatbrief" und den "Hessenkalender" verantwortlich. Der Bund wurde 1981 aufgelöst und in die Nachfolgeorganisationen "Breuberg-Bund e.V." und "Arbeitsgemeinschaft der Geschichts- und Heimatvereine des Kreises Bergstraße e.V." übergeleitet.</w:t>
      </w:r>
    </w:p>
    <w:p>
      <w:r>
        <w:t>26</w:t>
        <w:tab/>
        <w:t>&lt; - &gt;</w:t>
      </w:r>
    </w:p>
    <w:p>
      <w:r>
        <w:t>26a</w:t>
        <w:tab/>
        <w:t>A</w:t>
      </w:r>
    </w:p>
    <w:p>
      <w:r>
        <w:t>27</w:t>
        <w:tab/>
        <w:t>A. Vereinsgeschichte und -arbeit \ A.1. Satzungen</w:t>
      </w:r>
    </w:p>
    <w:p>
      <w:r>
        <w:t>30</w:t>
        <w:tab/>
        <w:t>Nr. 1</w:t>
      </w:r>
    </w:p>
    <w:p>
      <w:r>
        <w:t>30a</w:t>
        <w:tab/>
        <w:t>001</w:t>
      </w:r>
    </w:p>
    <w:p>
      <w:r>
        <w:t>30z</w:t>
        <w:tab/>
        <w:t>N 19 Nr. 1</w:t>
      </w:r>
    </w:p>
    <w:p>
      <w:r>
        <w:t>33</w:t>
        <w:tab/>
        <w:t>S. 1</w:t>
      </w:r>
    </w:p>
    <w:p>
      <w:r>
        <w:t>40</w:t>
        <w:tab/>
        <w:t>Satzungen, Organisation und Aufgaben des k[Heimatbundes für den Regierungsbezirk Darmstadt e.V.]k</w:t>
      </w:r>
    </w:p>
    <w:p>
      <w:r>
        <w:t>41</w:t>
        <w:tab/>
        <w:t>u.a.: Vertrag zwischen dem Heimatbund für den Regierungsbezirk Darmstadt und dem k[1{s[Verlag]s p[2{L. C.} 1{Wittich}]p} in 2{o[Darmstadt]o}]k, 1949</w:t>
      </w:r>
    </w:p>
    <w:p>
      <w:r>
        <w:t>43</w:t>
        <w:tab/>
        <w:t>1947 - 1951</w:t>
      </w:r>
    </w:p>
    <w:p/>
    <w:p/>
    <w:p>
      <w:r>
        <w:br/>
        <w:t>20</w:t>
        <w:tab/>
        <w:t>O 2</w:t>
      </w:r>
    </w:p>
    <w:p>
      <w:r>
        <w:t>20a</w:t>
        <w:tab/>
        <w:t>114</w:t>
      </w:r>
    </w:p>
    <w:p>
      <w:r>
        <w:t>21</w:t>
        <w:tab/>
        <w:t>Familie von Harnier</w:t>
      </w:r>
    </w:p>
    <w:p>
      <w:r>
        <w:t>22</w:t>
        <w:tab/>
        <w:t>O Familienarchive und Nachlässe \ #O 2 Familie von Harnier# \ Akten, Bücher und Briefe</w:t>
      </w:r>
    </w:p>
    <w:p>
      <w:r>
        <w:t>23</w:t>
        <w:tab/>
        <w:t>1495 ; 1518 - 1939</w:t>
      </w:r>
    </w:p>
    <w:p>
      <w:r>
        <w:t>24</w:t>
        <w:tab/>
        <w:t>Findbuch</w:t>
      </w:r>
    </w:p>
    <w:p>
      <w:r>
        <w:t>25</w:t>
        <w:tab/>
        <w:t>Gedrucktes Findbuch: Repertorien des Hessischen Staatsarchivs Darmstadt, Bd. 6 (1984). - Depositum</w:t>
      </w:r>
    </w:p>
    <w:p>
      <w:r>
        <w:t>26</w:t>
        <w:tab/>
        <w:t>&lt; - &gt;</w:t>
      </w:r>
    </w:p>
    <w:p>
      <w:r>
        <w:t>26a</w:t>
        <w:tab/>
        <w:t>01</w:t>
      </w:r>
    </w:p>
    <w:p>
      <w:r>
        <w:t>27</w:t>
        <w:tab/>
        <w:t>III. Familienarchiv von Harnier \ c) Persönliche Aufzeichnungen und Korrespondenzen \ Nachlaß des Malers Wilhelm von Harnier (1800-1838) und seiner Frau Karoline von Harnier geb. von Pretlack (1809-1838) \ Drucksachen</w:t>
      </w:r>
    </w:p>
    <w:p>
      <w:r>
        <w:t>30</w:t>
        <w:tab/>
        <w:t>Nr. 155</w:t>
      </w:r>
    </w:p>
    <w:p>
      <w:r>
        <w:t>30a</w:t>
        <w:tab/>
        <w:t>155</w:t>
      </w:r>
    </w:p>
    <w:p>
      <w:r>
        <w:t>30b</w:t>
        <w:tab/>
        <w:t>01</w:t>
      </w:r>
    </w:p>
    <w:p>
      <w:r>
        <w:t>30z</w:t>
        <w:tab/>
        <w:t>O 2 Nr. 155</w:t>
      </w:r>
    </w:p>
    <w:p>
      <w:r>
        <w:t>33</w:t>
        <w:tab/>
        <w:t>S. 63</w:t>
      </w:r>
    </w:p>
    <w:p>
      <w:r>
        <w:t>40</w:t>
        <w:tab/>
        <w:t>s[Drucksachen]s betr. das hessische Großherzogshaus</w:t>
      </w:r>
    </w:p>
    <w:p>
      <w:r>
        <w:t>43</w:t>
        <w:tab/>
        <w:t>1827 - 1836 ; 1937</w:t>
      </w:r>
    </w:p>
    <w:p>
      <w:r>
        <w:br/>
        <w:t>30</w:t>
        <w:tab/>
        <w:t>Nr. 155 a</w:t>
      </w:r>
    </w:p>
    <w:p>
      <w:r>
        <w:t>30a</w:t>
        <w:tab/>
        <w:t>155</w:t>
      </w:r>
    </w:p>
    <w:p>
      <w:r>
        <w:t>30b</w:t>
        <w:tab/>
        <w:t>02</w:t>
      </w:r>
    </w:p>
    <w:p>
      <w:r>
        <w:t>30z</w:t>
        <w:tab/>
        <w:t>O 2 Nr. 155 a</w:t>
      </w:r>
    </w:p>
    <w:p>
      <w:r>
        <w:t>33</w:t>
        <w:tab/>
        <w:t>S. 63</w:t>
      </w:r>
    </w:p>
    <w:p>
      <w:r>
        <w:t>40</w:t>
        <w:tab/>
        <w:t>Verschiedenartige s[Drucksachen]s (insbes. s[Gelegenheitsdruckschriften]s; nur vereinzelt s[Politica]s, u.a. t[Bekanntmachung über die Auffindung Kaspar Hausers (1828)]t, t[Aufruf Prinz Emils an die Bewohner Oberhessens (1830)]t</w:t>
      </w:r>
    </w:p>
    <w:p>
      <w:r>
        <w:t>43</w:t>
        <w:tab/>
        <w:t>1827 - 1835</w:t>
      </w:r>
    </w:p>
    <w:p>
      <w:r>
        <w:br/>
        <w:t>26</w:t>
        <w:tab/>
        <w:t>&lt; - &gt;</w:t>
      </w:r>
    </w:p>
    <w:p>
      <w:r>
        <w:t>26a</w:t>
        <w:tab/>
        <w:t>02</w:t>
      </w:r>
    </w:p>
    <w:p>
      <w:r>
        <w:t>27</w:t>
        <w:tab/>
        <w:t>III. Familienarchiv von Harnier \ c) Persönliche Aufzeichnungen und Korrespondenzen \ Nachlaß des Malers Wilhelm von Harnier (1800-1838) und seiner Frau Karoline von Harnier geb. von Pretlack (1809-1838) \ Korrespondenzen Wilhelm v. Harniers und seiner Ehefrau Karoline Jeanette geb. v. Pretlack</w:t>
      </w:r>
    </w:p>
    <w:p>
      <w:r>
        <w:t>30</w:t>
        <w:tab/>
        <w:t>Nr. 165</w:t>
      </w:r>
    </w:p>
    <w:p>
      <w:r>
        <w:t>30a</w:t>
        <w:tab/>
        <w:t>165</w:t>
      </w:r>
    </w:p>
    <w:p>
      <w:r>
        <w:t>30z</w:t>
        <w:tab/>
        <w:t>O 2 Nr. 165</w:t>
      </w:r>
    </w:p>
    <w:p>
      <w:r>
        <w:t>33</w:t>
        <w:tab/>
        <w:t>S. 65 f.</w:t>
      </w:r>
    </w:p>
    <w:p>
      <w:r>
        <w:t>40</w:t>
        <w:tab/>
        <w:t>Briefe von Verschiedenen an p[2{Wilhelm} 8{v.} 1{Harnier}]p, Buchstabe A - H</w:t>
      </w:r>
    </w:p>
    <w:p>
      <w:r>
        <w:t>41</w:t>
        <w:tab/>
        <w:t>p[2{Karl} 1{Buchner} 7{(1800-72)}, 5{s[Schriftsteller]s}, 7{Mitgl. der "Gießener Schwarzen und Burschenschaftler in Heidelberg"}]p (1, 1820). - p[2{Benjamin} 1{Constant} 7{(1767-1830)}, französ. 5{s[Schriftsteller]s}]p (1, 1823).</w:t>
      </w:r>
    </w:p>
    <w:p>
      <w:r>
        <w:t>43</w:t>
        <w:tab/>
        <w:t>1817 - 1836</w:t>
      </w:r>
    </w:p>
    <w:p>
      <w:r>
        <w:br/>
        <w:t>30</w:t>
        <w:tab/>
        <w:t>Nr. 166</w:t>
      </w:r>
    </w:p>
    <w:p>
      <w:r>
        <w:t>30a</w:t>
        <w:tab/>
        <w:t>166</w:t>
      </w:r>
    </w:p>
    <w:p>
      <w:r>
        <w:t>30z</w:t>
        <w:tab/>
        <w:t>O 2 Nr. 166</w:t>
      </w:r>
    </w:p>
    <w:p>
      <w:r>
        <w:t>33</w:t>
        <w:tab/>
        <w:t>S. 66</w:t>
      </w:r>
    </w:p>
    <w:p>
      <w:r>
        <w:t>40</w:t>
        <w:tab/>
        <w:t>Briefe von Verschiedenen an p[2{Wilhelm} 8{v.} 1{Harnier}]p, Buchstabe K - P</w:t>
      </w:r>
    </w:p>
    <w:p>
      <w:r>
        <w:t>41</w:t>
        <w:tab/>
        <w:t>u.a.: p[2{Franz} 3{Graf} 1{Pocci} 7{(1807-1876), Oberstkämmerer} zu 6{o[München]o}, 5{s[Literat]s, Zeichner und Komponist}]p (7, 1823-36).</w:t>
      </w:r>
    </w:p>
    <w:p>
      <w:r>
        <w:t>43</w:t>
        <w:tab/>
        <w:t>1819 - 1837</w:t>
      </w:r>
    </w:p>
    <w:p>
      <w:r>
        <w:br/>
        <w:t>26</w:t>
        <w:tab/>
        <w:t>&lt; - &gt;</w:t>
      </w:r>
    </w:p>
    <w:p>
      <w:r>
        <w:t>26a</w:t>
        <w:tab/>
        <w:t>03</w:t>
      </w:r>
    </w:p>
    <w:p>
      <w:r>
        <w:t>27</w:t>
        <w:tab/>
        <w:t>III. Familienarchiv von Harnier \ c) Persönliche Aufzeichnungen und Korrespondenzen \ Nachlaß des Afrikareisenden Wilhelm von Harnier (1836-1861)</w:t>
      </w:r>
    </w:p>
    <w:p>
      <w:r>
        <w:t>30</w:t>
        <w:tab/>
        <w:t>Nr. 190</w:t>
      </w:r>
    </w:p>
    <w:p>
      <w:r>
        <w:t>30a</w:t>
        <w:tab/>
        <w:t>190</w:t>
      </w:r>
    </w:p>
    <w:p>
      <w:r>
        <w:t>30z</w:t>
        <w:tab/>
        <w:t>O 2 Nr. 190</w:t>
      </w:r>
    </w:p>
    <w:p>
      <w:r>
        <w:t>33</w:t>
        <w:tab/>
        <w:t>S. 72</w:t>
      </w:r>
    </w:p>
    <w:p>
      <w:r>
        <w:t>40</w:t>
        <w:tab/>
        <w:t>Schriftwechsel p[2{Adolf} 8{v.} 1{Harnier}]ps über die Drucklegung und den Vertrieb der t["Reise am Oberen Nil"]t</w:t>
      </w:r>
    </w:p>
    <w:p>
      <w:r>
        <w:t>41</w:t>
        <w:tab/>
        <w:t>Briefwechsel u.a. mit: o[München]o betr. s[Druckvorlagen der Bilder]s (34, 1864-70); p[5{s[Verlagsbuchhändler]s} 2{Eduard} 1{Zernin}, 6{o[Darmstadt]o}]p (42 Briefe mit Anlagen, 1865-71); p[5{s[Buchhändler]s} 2{K. Th.} 1{Völcker}, 6{o[Frankfurt&lt;/M.&gt;]o}]p betr. s[Antiquariatsverkauf der Restauflage]s (20, 1867-84); Verzeichnisse über die Abbildungen des Buches.</w:t>
      </w:r>
    </w:p>
    <w:p>
      <w:r>
        <w:t>43</w:t>
        <w:tab/>
        <w:t>1864 - 1884 ; (1908)</w:t>
      </w:r>
    </w:p>
    <w:p>
      <w:r>
        <w:br/>
        <w:t>30</w:t>
        <w:tab/>
        <w:t>Nr. 191</w:t>
      </w:r>
    </w:p>
    <w:p>
      <w:r>
        <w:t>30a</w:t>
        <w:tab/>
        <w:t>191</w:t>
      </w:r>
    </w:p>
    <w:p>
      <w:r>
        <w:t>30z</w:t>
        <w:tab/>
        <w:t>O 2 Nr. 191</w:t>
      </w:r>
    </w:p>
    <w:p>
      <w:r>
        <w:t>33</w:t>
        <w:tab/>
        <w:t>S. 72</w:t>
      </w:r>
    </w:p>
    <w:p>
      <w:r>
        <w:t>40</w:t>
        <w:tab/>
        <w:t>Sonstiger Schriftwechsel p[2{Adolf} 8{v.} 1{Harnier}]ps über die Auswertung der Reiseergebnisse p[2{Wilhelm}s 8{v.} 1{Harnier}]ps</w:t>
      </w:r>
    </w:p>
    <w:p>
      <w:r>
        <w:t>41</w:t>
        <w:tab/>
        <w:t>Briefwechsel u.a. mit: p[5{s[Verleger]s} 2{Justus} 1{Perthes}, 6{o[Gotha]o}]p (1, 1864); p[4{Dr.} 2{August} 1{Petermann} (1822-78), 7{Hrsg. der Geogr. Mitteilungen}, 6{Gotha}]p (17, 1863-65); k[1{s[Verlag]s p[2{J. J.} 1{Weber}]p}, 2{o[Leipzig]o}]k, Red. der t[Illustrierten s[Zeitung]s]t (4, 1865).</w:t>
      </w:r>
    </w:p>
    <w:p>
      <w:r>
        <w:t>43</w:t>
        <w:tab/>
        <w:t>1862 - 1867</w:t>
      </w:r>
    </w:p>
    <w:p/>
    <w:p/>
    <w:p>
      <w:r>
        <w:br/>
        <w:t>20</w:t>
        <w:tab/>
        <w:t>O 10 Heidenreich / Wedekind</w:t>
      </w:r>
    </w:p>
    <w:p>
      <w:r>
        <w:t>20a</w:t>
        <w:tab/>
        <w:t>115</w:t>
      </w:r>
    </w:p>
    <w:p>
      <w:r>
        <w:t>21</w:t>
        <w:tab/>
        <w:t>Familien Heidenreich und Wedekind</w:t>
      </w:r>
    </w:p>
    <w:p>
      <w:r>
        <w:t>22</w:t>
        <w:tab/>
        <w:t>O Familienarchive und Nachlässe \ #O 10 Familienarchiv Heidenreich / Wedekind</w:t>
      </w:r>
    </w:p>
    <w:p>
      <w:r>
        <w:t>24</w:t>
        <w:tab/>
        <w:t>maschinenschriftliches Findbuch</w:t>
      </w:r>
    </w:p>
    <w:p>
      <w:r>
        <w:t>26</w:t>
        <w:tab/>
        <w:t>&lt; - &gt;</w:t>
      </w:r>
    </w:p>
    <w:p>
      <w:r>
        <w:t>26a</w:t>
        <w:tab/>
        <w:t>01</w:t>
      </w:r>
    </w:p>
    <w:p>
      <w:r>
        <w:t>27</w:t>
        <w:tab/>
        <w:t>A. Familie von Wedekind \ A.3. Nachlaß p[2{Georg Wilhelm} 3{Frh.} 8{von} 1{Wedekind} (7{1796 - 1856})]p \ A.3.a. Manuskripte, Drucksachen, Personalpapiere</w:t>
      </w:r>
    </w:p>
    <w:p>
      <w:r>
        <w:t>30</w:t>
        <w:tab/>
        <w:t>Nr. 3 / 4</w:t>
      </w:r>
    </w:p>
    <w:p>
      <w:r>
        <w:t>30a</w:t>
        <w:tab/>
        <w:t>01</w:t>
      </w:r>
    </w:p>
    <w:p>
      <w:r>
        <w:t>30z</w:t>
        <w:tab/>
        <w:t>O 10 Heidenreich / Wedekind Nr. 3 / 4</w:t>
      </w:r>
    </w:p>
    <w:p>
      <w:r>
        <w:t>34</w:t>
        <w:tab/>
        <w:t>STAD Q 6/28-29, Q 6/152(N)</w:t>
      </w:r>
    </w:p>
    <w:p>
      <w:r>
        <w:t>40</w:t>
        <w:tab/>
        <w:t>Aufzeichnungen und s[Drucksachen]s in forstlichen Angelegenheiten</w:t>
      </w:r>
    </w:p>
    <w:p>
      <w:r>
        <w:t>42</w:t>
        <w:tab/>
        <w:t>u.a.: gedr. „t[Plan einer unter dem Titel t[Beiträge zur Kenntniß des Forstwesens in Deutschland]t herauszugebenden s[Zeitschrift]s...]t“ o[Leipzig]o 1818; mehrere Nummern der 1847/48 von G. W. v. Wedekind hrsg. „t[Allgemeinen Forst- und Jagdzeitung]t“</w:t>
      </w:r>
    </w:p>
    <w:p>
      <w:r>
        <w:t>45</w:t>
        <w:tab/>
        <w:t>s.d.</w:t>
      </w:r>
    </w:p>
    <w:p>
      <w:r>
        <w:br/>
        <w:t>30</w:t>
        <w:tab/>
        <w:t>Nr. 3/6</w:t>
      </w:r>
    </w:p>
    <w:p>
      <w:r>
        <w:t>30a</w:t>
        <w:tab/>
        <w:t>02</w:t>
      </w:r>
    </w:p>
    <w:p>
      <w:r>
        <w:t>30z</w:t>
        <w:tab/>
        <w:t>O 10 Heidenreich / Wedekind Nr. 3/6</w:t>
      </w:r>
    </w:p>
    <w:p>
      <w:r>
        <w:t>34</w:t>
        <w:tab/>
        <w:t>STAD Q 6/29</w:t>
      </w:r>
    </w:p>
    <w:p>
      <w:r>
        <w:t>40</w:t>
        <w:tab/>
        <w:t>Unterlagen (Aufzeichnungen, Korrespondenzen, s[Drucksachen]s) über das Fest zur Einweihung des Denkmals für den p[5{s[Buchdrucker]s} 2{Peter} 1{Schöffer} in 6{o[Gernsheim]o}]p und die o[Mainz]oer s[p[Gutenberg]p-Feiern]s</w:t>
      </w:r>
    </w:p>
    <w:p>
      <w:r>
        <w:t>43</w:t>
        <w:tab/>
        <w:t>1836 - 1837</w:t>
      </w:r>
    </w:p>
    <w:p>
      <w:r>
        <w:br/>
        <w:t>30</w:t>
        <w:tab/>
        <w:t>Nr. 3/7</w:t>
      </w:r>
    </w:p>
    <w:p>
      <w:r>
        <w:t>30a</w:t>
        <w:tab/>
        <w:t>03</w:t>
      </w:r>
    </w:p>
    <w:p>
      <w:r>
        <w:t>30z</w:t>
        <w:tab/>
        <w:t>O 10 Heidenreich / Wedekind Nr. 3/7</w:t>
      </w:r>
    </w:p>
    <w:p>
      <w:r>
        <w:t>34</w:t>
        <w:tab/>
        <w:t>STAD Q 6/29 (nur teilweise)</w:t>
      </w:r>
    </w:p>
    <w:p>
      <w:r>
        <w:t>40</w:t>
        <w:tab/>
        <w:t>s[Zeitungen]s und Zeitungsartikel aus dem Vormärz</w:t>
      </w:r>
    </w:p>
    <w:p>
      <w:r>
        <w:t>41</w:t>
        <w:tab/>
        <w:t>u.a.: Einzelnummern der „t[Großherzoglich Hessischen Zeitung]t“, 1827-1837, und des „t[Darmstädter Frag- und Anzeigeblatts]t“, der Zeitungen „t[Gutenberg]t“, 1842, und „t[Didaskalia]t“, 1845</w:t>
      </w:r>
    </w:p>
    <w:p>
      <w:r>
        <w:t>43</w:t>
        <w:tab/>
        <w:t>1827 - 1846</w:t>
      </w:r>
    </w:p>
    <w:p>
      <w:r>
        <w:br/>
        <w:t>30</w:t>
        <w:tab/>
        <w:t>Nr. 3/49</w:t>
      </w:r>
    </w:p>
    <w:p>
      <w:r>
        <w:t>30a</w:t>
        <w:tab/>
        <w:t>04</w:t>
      </w:r>
    </w:p>
    <w:p>
      <w:r>
        <w:t>30z</w:t>
        <w:tab/>
        <w:t>O 10 Heidenreich / Wedekind Nr. 3/49</w:t>
      </w:r>
    </w:p>
    <w:p>
      <w:r>
        <w:t>40</w:t>
        <w:tab/>
        <w:t>o[Darmstädter]o s[Zeitungen]s aus dem Revolutionsjahr 1848</w:t>
      </w:r>
    </w:p>
    <w:p>
      <w:r>
        <w:t>41</w:t>
        <w:tab/>
        <w:t>„t[Freies Hessisches Volksblatt]t“ (Nr. 2-30, 15.3-21.6.1848); „t[Rheinisches Volksblatt]t“ (Nr. 37, 54, 25.3. und 4.5.1848); „t[Der freie Gutenberg/Deutscher Volksfreund]t“ (Nr. 1-5, 8, 11, 15, 8.5.-3.7.1848)</w:t>
      </w:r>
    </w:p>
    <w:p>
      <w:r>
        <w:t>43</w:t>
        <w:tab/>
        <w:t>1848</w:t>
      </w:r>
    </w:p>
    <w:p>
      <w:r>
        <w:br/>
        <w:t>30</w:t>
        <w:tab/>
        <w:t>Nr. 3/50</w:t>
      </w:r>
    </w:p>
    <w:p>
      <w:r>
        <w:t>30a</w:t>
        <w:tab/>
        <w:t>05</w:t>
      </w:r>
    </w:p>
    <w:p>
      <w:r>
        <w:t>30z</w:t>
        <w:tab/>
        <w:t>O 10 Heidenreich / Wedekind Nr. 3/50</w:t>
      </w:r>
    </w:p>
    <w:p>
      <w:r>
        <w:t>40</w:t>
        <w:tab/>
        <w:t>Erinnerungsstücke, s[Drucksachen]s und s[Zeitungen]s zur Mitgliedschaft Georg Wilhelms von Wedekind im Frankfurter Vorparlament</w:t>
      </w:r>
    </w:p>
    <w:p>
      <w:r>
        <w:t>41</w:t>
        <w:tab/>
        <w:t>u.a.: s[Flugschriften]s (u.a. Bericht p[2{Th.} 1{Welcker}]ps zum Bassermann-Antrag betr. Nationalparlament, „t[Bericht des Dr. Eisenmann an seine Wähler]t“, p[2{L.} 1{Knorr}]p, „t[Einige Bemerkungen über die zukünftige Verfassung]t“</w:t>
      </w:r>
    </w:p>
    <w:p>
      <w:r>
        <w:t>43</w:t>
        <w:tab/>
        <w:t>1848</w:t>
      </w:r>
    </w:p>
    <w:p>
      <w:r>
        <w:br/>
        <w:t>30</w:t>
        <w:tab/>
        <w:t>Nr. 3/51</w:t>
      </w:r>
    </w:p>
    <w:p>
      <w:r>
        <w:t>30a</w:t>
        <w:tab/>
        <w:t>06</w:t>
      </w:r>
    </w:p>
    <w:p>
      <w:r>
        <w:t>30z</w:t>
        <w:tab/>
        <w:t>O 10 Heidenreich / Wedekind Nr. 3/51</w:t>
      </w:r>
    </w:p>
    <w:p>
      <w:r>
        <w:t>40</w:t>
        <w:tab/>
        <w:t>Flugblätter und sonstige s[Drucksachen]s zu den Wahlen zur Nationalversammlung im o[2{Großherzogtum} 1{Hessen}]o</w:t>
      </w:r>
    </w:p>
    <w:p>
      <w:r>
        <w:t>41</w:t>
        <w:tab/>
        <w:t>u.a.: s[Zeitungen]s zur Wahl im 7. Oberhess. Wahlbezirk (z.T. von und für Wedekind)</w:t>
      </w:r>
    </w:p>
    <w:p>
      <w:r>
        <w:t>43</w:t>
        <w:tab/>
        <w:t>1848</w:t>
      </w:r>
    </w:p>
    <w:p>
      <w:r>
        <w:br/>
        <w:t>30</w:t>
        <w:tab/>
        <w:t>Nr. 3/52</w:t>
      </w:r>
    </w:p>
    <w:p>
      <w:r>
        <w:t>30a</w:t>
        <w:tab/>
        <w:t>07</w:t>
      </w:r>
    </w:p>
    <w:p>
      <w:r>
        <w:t>30z</w:t>
        <w:tab/>
        <w:t>O 10 Heidenreich / Wedekind Nr. 3/52</w:t>
      </w:r>
    </w:p>
    <w:p>
      <w:r>
        <w:t>40</w:t>
        <w:tab/>
        <w:t>s[Drucksachen]s des k[1{Vaterländischen&lt; Verein&gt;}2{&lt;Darmstadt&gt;}]k und des k[1{Konstitutionell-Monarchischen Verein}s in 2{o[Darmstadt]o}]k</w:t>
      </w:r>
    </w:p>
    <w:p>
      <w:r>
        <w:t>43</w:t>
        <w:tab/>
        <w:t>1848</w:t>
      </w:r>
    </w:p>
    <w:p>
      <w:r>
        <w:br/>
        <w:t>26</w:t>
        <w:tab/>
        <w:t>&lt; - &gt;</w:t>
      </w:r>
    </w:p>
    <w:p>
      <w:r>
        <w:t>26a</w:t>
        <w:tab/>
        <w:t>02</w:t>
      </w:r>
    </w:p>
    <w:p>
      <w:r>
        <w:t>27</w:t>
        <w:tab/>
        <w:t>A. Familie von Wedekind \ A.3. Nachlaß Georg Wilhelm Frh. von Wedekind (1796 - 1856) \ A.3.b. Korrespondenzen</w:t>
      </w:r>
    </w:p>
    <w:p>
      <w:r>
        <w:t>30</w:t>
        <w:tab/>
        <w:t>Nr. 3/40</w:t>
      </w:r>
    </w:p>
    <w:p>
      <w:r>
        <w:t>30a</w:t>
        <w:tab/>
        <w:t>01</w:t>
      </w:r>
    </w:p>
    <w:p>
      <w:r>
        <w:t>30z</w:t>
        <w:tab/>
        <w:t>O 10 Heidenreich / Wedekind Nr. 3/40</w:t>
      </w:r>
    </w:p>
    <w:p>
      <w:r>
        <w:t>34</w:t>
        <w:tab/>
        <w:t>STAD Q 6/33, Q 6/152(N)</w:t>
      </w:r>
    </w:p>
    <w:p>
      <w:r>
        <w:t>40</w:t>
        <w:tab/>
        <w:t>Briefe von persönlichen und politischen Freunden an Georg Wilhelm von Wedekind</w:t>
      </w:r>
    </w:p>
    <w:p>
      <w:r>
        <w:t>41</w:t>
        <w:tab/>
        <w:t>u.a.: p[2{Ernst Friedrich Georg} 1{Bekker} (7{1795-1856}), 5{s[Hofbuchdrucker]s} in 6{o[Darmstadt]o}]p, 1 Br. 1836 (betr. s[p[Schöffer]p-Fest]s in o[Gernsheim]o, s. 3/6); p[2{Heinrich} 1{Künzel} (7{1810-1873}), 4{Professor} der Höh. Gewerbeschule und 5{s[Schriftsteller]s}]p, 1 Br. 1845; p[2{Heinrich} 1{Zschokke} (7{1771-1848}), 5{s[Schriftsteller]s, Oberforstinspektor}]p des Kantons Aarau, 1 Br. 1834 (dabei Vermerk Wedekinds betr. Zusammenkunft mit Zschokke 1828)</w:t>
      </w:r>
    </w:p>
    <w:p>
      <w:r>
        <w:t>43</w:t>
        <w:tab/>
        <w:t>1813 - 1855</w:t>
      </w:r>
    </w:p>
    <w:p>
      <w:r>
        <w:br/>
        <w:t>30</w:t>
        <w:tab/>
        <w:t>Nr. 3/41</w:t>
      </w:r>
    </w:p>
    <w:p>
      <w:r>
        <w:t>30a</w:t>
        <w:tab/>
        <w:t>02</w:t>
      </w:r>
    </w:p>
    <w:p>
      <w:r>
        <w:t>30z</w:t>
        <w:tab/>
        <w:t>O 10 Heidenreich / Wedekind Nr. 3/41</w:t>
      </w:r>
    </w:p>
    <w:p>
      <w:r>
        <w:t>34</w:t>
        <w:tab/>
        <w:t>STAD Q 6/33, Q 6/152(N)</w:t>
      </w:r>
    </w:p>
    <w:p>
      <w:r>
        <w:t>40</w:t>
        <w:tab/>
        <w:t>Briefe von Forstleuten, Finanzfachleuten, auch s[Verleger]sn an Georg Wilhelm von Wedekind, insbes. betr. forstfachliche Veröffentlichungen</w:t>
      </w:r>
    </w:p>
    <w:p>
      <w:r>
        <w:t>43</w:t>
        <w:tab/>
        <w:t>1828 - 1846</w:t>
      </w:r>
    </w:p>
    <w:p>
      <w:r>
        <w:br/>
        <w:t>26</w:t>
        <w:tab/>
        <w:t>&lt; - &gt;</w:t>
      </w:r>
    </w:p>
    <w:p>
      <w:r>
        <w:t>26a</w:t>
        <w:tab/>
        <w:t>03</w:t>
      </w:r>
    </w:p>
    <w:p>
      <w:r>
        <w:t>27</w:t>
        <w:tab/>
        <w:t>B.2.f. Nachlaßreste p[4{Prof.} 2{Leander} 8{van} 1{Ess} (7{1772-1847})]p</w:t>
      </w:r>
    </w:p>
    <w:p>
      <w:r>
        <w:t>30</w:t>
        <w:tab/>
        <w:t>Nr. 12/49</w:t>
      </w:r>
    </w:p>
    <w:p>
      <w:r>
        <w:t>30a</w:t>
        <w:tab/>
        <w:t>01</w:t>
      </w:r>
    </w:p>
    <w:p>
      <w:r>
        <w:t>30z</w:t>
        <w:tab/>
        <w:t>O 10 Heidenreich / Wedekind Nr. 12/49</w:t>
      </w:r>
    </w:p>
    <w:p>
      <w:r>
        <w:t>40</w:t>
        <w:tab/>
        <w:t>Gedichte, Predigten, s[Schriften]s von und betr. Leander van Ess (versprengte Einzelstücke)</w:t>
      </w:r>
    </w:p>
    <w:p>
      <w:r>
        <w:t>41</w:t>
        <w:tab/>
        <w:t>u.a.: s[Anzeige der Schrift]s „t[Über die gemischten Ehen]t“</w:t>
      </w:r>
    </w:p>
    <w:p>
      <w:r>
        <w:t>45</w:t>
        <w:tab/>
        <w:t>s.d.</w:t>
      </w:r>
    </w:p>
    <w:p>
      <w:r>
        <w:br/>
        <w:t>30</w:t>
        <w:tab/>
        <w:t>Nr. 12/51</w:t>
      </w:r>
    </w:p>
    <w:p>
      <w:r>
        <w:t>30a</w:t>
        <w:tab/>
        <w:t>02</w:t>
      </w:r>
    </w:p>
    <w:p>
      <w:r>
        <w:t>30z</w:t>
        <w:tab/>
        <w:t>O 10 Heidenreich / Wedekind Nr. 12/51</w:t>
      </w:r>
    </w:p>
    <w:p>
      <w:r>
        <w:t>40</w:t>
        <w:tab/>
        <w:t>Unterlagen und Korrespondenzen über die van Ess’sche s[Bibelübersetzung]s</w:t>
      </w:r>
    </w:p>
    <w:p>
      <w:r>
        <w:t>41</w:t>
        <w:tab/>
        <w:t>Brief an die k[1{s[Verlagsdruckerei]s p[Dieterich]p} in 2{o[Göttingen]o}]k (Abschrift, 1805); s[Verlagsvertrag]s der Brüder Leander und p[2{Carl} 8{van} 1{Ess}]p mit p[7{Kommerzienrat} 2{Johann Esaias} 1{Seidel} in 6{o[Sulzbach-Rosenberg]o}]p (1808); Briefentwürfe von Ess an Seidel (6 Briefe, 1833-1844); 2 Briefe des Neffen p[2{Leander} 1{Heidenreich}]p an die k[Seidelsche s[Buchhandlung]s]k (1854)</w:t>
      </w:r>
    </w:p>
    <w:p>
      <w:r>
        <w:t>43</w:t>
        <w:tab/>
        <w:t>1805 - 1808 ; 1829 - 1854</w:t>
      </w:r>
    </w:p>
    <w:p/>
    <w:p/>
    <w:p/>
    <w:p>
      <w:r>
        <w:br/>
        <w:t>20</w:t>
        <w:tab/>
        <w:t>O 23 Diehl</w:t>
      </w:r>
    </w:p>
    <w:p>
      <w:r>
        <w:t>20a</w:t>
        <w:tab/>
        <w:t>116</w:t>
      </w:r>
    </w:p>
    <w:p>
      <w:r>
        <w:t>21</w:t>
        <w:tab/>
        <w:t>Wilhelm Diehl</w:t>
      </w:r>
    </w:p>
    <w:p>
      <w:r>
        <w:t>22</w:t>
        <w:tab/>
        <w:t>O Familienarchive und Nachlässe \ #O 23 Diehl</w:t>
      </w:r>
    </w:p>
    <w:p>
      <w:r>
        <w:t>23</w:t>
        <w:tab/>
        <w:t>1881 - 1953</w:t>
      </w:r>
    </w:p>
    <w:p>
      <w:r>
        <w:t>24</w:t>
        <w:tab/>
        <w:t>Findbuch</w:t>
      </w:r>
    </w:p>
    <w:p>
      <w:r>
        <w:t>25</w:t>
        <w:tab/>
        <w:t>Nachdem sein Haus in der Wilhelminenstr. 25, in dem er zuletzt wohnte, im August 1944 von einigen Brandbomben getroffen worden war, brachte p[2{Wilhelm} 1{Diehl} 7{(geb. 10.1.1871 in Groß-Gerau, gest. 11./12.9.1944 in Darmstadt)}]p den erhaltenen Teil seiner Bibliothek, die s[Verlagsregistratur]s und einiges mehr in das Gebäude des Landeskirchenamtes. Leider sind ausgerechnet diese Unterlagen bei dem Bombardement im September 1944 verloren gegangen. Im Staatsarchiv Darmstadt befindet sich nur ein Teilnachlaß, der hauptsächliche Teil liegt im Zentralarchiv der Evangelischen Kirche in Hessen und Nassau, Darmstadt.</w:t>
      </w:r>
    </w:p>
    <w:p>
      <w:r>
        <w:t>26</w:t>
        <w:tab/>
        <w:t>&lt; - &gt;</w:t>
      </w:r>
    </w:p>
    <w:p>
      <w:r>
        <w:t>26a</w:t>
        <w:tab/>
        <w:t>01</w:t>
      </w:r>
    </w:p>
    <w:p>
      <w:r>
        <w:t>26b</w:t>
        <w:tab/>
        <w:t>01</w:t>
      </w:r>
    </w:p>
    <w:p>
      <w:r>
        <w:t>27</w:t>
        <w:tab/>
        <w:t>1. Zum Lebenslauf, zu den Ämtern und Funktionen \ Ämter und Funktionen</w:t>
      </w:r>
    </w:p>
    <w:p>
      <w:r>
        <w:t>30</w:t>
        <w:tab/>
        <w:t>Nr. 7</w:t>
      </w:r>
    </w:p>
    <w:p>
      <w:r>
        <w:t>30a</w:t>
        <w:tab/>
        <w:t>07</w:t>
      </w:r>
    </w:p>
    <w:p>
      <w:r>
        <w:t>30z</w:t>
        <w:tab/>
        <w:t>O 23 Diehl Nr. 7</w:t>
      </w:r>
    </w:p>
    <w:p>
      <w:r>
        <w:t>31</w:t>
        <w:tab/>
        <w:t>IV/5</w:t>
      </w:r>
    </w:p>
    <w:p>
      <w:r>
        <w:t>33</w:t>
        <w:tab/>
        <w:t>S. 4</w:t>
      </w:r>
    </w:p>
    <w:p>
      <w:r>
        <w:t>40</w:t>
        <w:tab/>
        <w:t>Pfarrverwalter und Pfarrer in o[Hirschhorn]o</w:t>
      </w:r>
    </w:p>
    <w:p>
      <w:r>
        <w:t>41</w:t>
        <w:tab/>
        <w:t>u.a.: s[Gewerbeschein]s für p[7{Pfr.} 2{&lt;Wilhelm&gt;}1{Diehl} als 5{s[Buchhändler]s}]p, 29.5.1906</w:t>
      </w:r>
    </w:p>
    <w:p>
      <w:r>
        <w:t>43</w:t>
        <w:tab/>
        <w:t>1899 - 1907</w:t>
      </w:r>
    </w:p>
    <w:p>
      <w:r>
        <w:br/>
        <w:t>26</w:t>
        <w:tab/>
        <w:t>&lt; - &gt;</w:t>
      </w:r>
    </w:p>
    <w:p>
      <w:r>
        <w:t>26a</w:t>
        <w:tab/>
        <w:t>01</w:t>
      </w:r>
    </w:p>
    <w:p>
      <w:r>
        <w:t>26b</w:t>
        <w:tab/>
        <w:t>02</w:t>
      </w:r>
    </w:p>
    <w:p>
      <w:r>
        <w:t>27</w:t>
        <w:tab/>
        <w:t>1. Zum Lebenslauf, zu den Ämtern und Funktionen \ Rückblick</w:t>
      </w:r>
    </w:p>
    <w:p>
      <w:r>
        <w:t>30</w:t>
        <w:tab/>
        <w:t>Nr. 18</w:t>
      </w:r>
    </w:p>
    <w:p>
      <w:r>
        <w:t>30a</w:t>
        <w:tab/>
        <w:t>18</w:t>
      </w:r>
    </w:p>
    <w:p>
      <w:r>
        <w:t>30z</w:t>
        <w:tab/>
        <w:t>O 23 Diehl Nr. 18</w:t>
      </w:r>
    </w:p>
    <w:p>
      <w:r>
        <w:t>31</w:t>
        <w:tab/>
        <w:t>III/1</w:t>
      </w:r>
    </w:p>
    <w:p>
      <w:r>
        <w:t>33</w:t>
        <w:tab/>
        <w:t>8</w:t>
      </w:r>
    </w:p>
    <w:p>
      <w:r>
        <w:t>40</w:t>
        <w:tab/>
        <w:t>Bilder, besonders von p[2{&lt;Wilhelm&gt;}1{Diehl}]p: Fotos und Zeitungsausschnitte mit Bild</w:t>
      </w:r>
    </w:p>
    <w:p>
      <w:r>
        <w:t>41</w:t>
        <w:tab/>
        <w:t>u.a.: Aufsatz in der Großgerauer Zeitung: "25 Jahre 't[Hessische s[Volksbücher]s]t'" (mit Bild von Diehl), 1931</w:t>
      </w:r>
    </w:p>
    <w:p>
      <w:r>
        <w:t>43</w:t>
        <w:tab/>
        <w:t>1895 - 1934</w:t>
      </w:r>
    </w:p>
    <w:p>
      <w:r>
        <w:br/>
        <w:t>26</w:t>
        <w:tab/>
        <w:t>&lt; - &gt;</w:t>
      </w:r>
    </w:p>
    <w:p>
      <w:r>
        <w:t>26a</w:t>
        <w:tab/>
        <w:t>02</w:t>
      </w:r>
    </w:p>
    <w:p>
      <w:r>
        <w:t>27</w:t>
        <w:tab/>
        <w:t>2. Korrespondenz \ Zu Diehls wissenschaftlicher Tätigkeit</w:t>
      </w:r>
    </w:p>
    <w:p>
      <w:r>
        <w:t>30</w:t>
        <w:tab/>
        <w:t>Nr. 24</w:t>
      </w:r>
    </w:p>
    <w:p>
      <w:r>
        <w:t>30a</w:t>
        <w:tab/>
        <w:t>24</w:t>
      </w:r>
    </w:p>
    <w:p>
      <w:r>
        <w:t>30z</w:t>
        <w:tab/>
        <w:t>O 23 Diehl Nr. 24</w:t>
      </w:r>
    </w:p>
    <w:p>
      <w:r>
        <w:t>31</w:t>
        <w:tab/>
        <w:t>II/5</w:t>
      </w:r>
    </w:p>
    <w:p>
      <w:r>
        <w:t>33</w:t>
        <w:tab/>
        <w:t>S. 10</w:t>
      </w:r>
    </w:p>
    <w:p>
      <w:r>
        <w:t>40</w:t>
        <w:tab/>
        <w:t>Entstehung und Druck des Werkes t["Die Schulordnungen des Großherzogtums Hessen"]t von p[2{W&lt;ilhelm&gt;}. 1{Diehl}]p in der t[2{Reihe} 1{"Monumenta Germaniae Paedagogica"}]t</w:t>
      </w:r>
    </w:p>
    <w:p>
      <w:r>
        <w:t>41</w:t>
        <w:tab/>
        <w:t>u.a.: "Bericht über die Tätigkeit des Bearbeiters, Pfr. Dr. Diehl, in Hirschhorn in der Zeit vom 1. April bis 1. Oktober 1900"; s[2{Vertrag mit dem} 1{Verlag}]s, vom Januar 1901</w:t>
      </w:r>
    </w:p>
    <w:p>
      <w:r>
        <w:t>43</w:t>
        <w:tab/>
        <w:t>1900 - 1904</w:t>
      </w:r>
    </w:p>
    <w:p>
      <w:r>
        <w:br/>
        <w:t>30</w:t>
        <w:tab/>
        <w:t>Nr. 25</w:t>
      </w:r>
    </w:p>
    <w:p>
      <w:r>
        <w:t>30a</w:t>
        <w:tab/>
        <w:t>25</w:t>
      </w:r>
    </w:p>
    <w:p>
      <w:r>
        <w:t>30z</w:t>
        <w:tab/>
        <w:t>O 23 Diehl Nr. 25</w:t>
      </w:r>
    </w:p>
    <w:p>
      <w:r>
        <w:t>33</w:t>
        <w:tab/>
        <w:t>S. 11</w:t>
      </w:r>
    </w:p>
    <w:p>
      <w:r>
        <w:t>40</w:t>
        <w:tab/>
        <w:t>p[2{&lt;Wilhelm&gt;}1{Diehl}]p's sonstige s[Veröffentlichungen]s und Vorträge: Druck, Urteile, Ergänzungen, Dankschreiben der Empfänger</w:t>
      </w:r>
    </w:p>
    <w:p>
      <w:r>
        <w:t>41</w:t>
        <w:tab/>
        <w:t>u.a.: Pfr. Lucius aus Usenborn zu Diehls Veröffentlichung t["Zur Geschichte der Confirmation"]t, 9.6.1897</w:t>
      </w:r>
    </w:p>
    <w:p>
      <w:r>
        <w:t>43</w:t>
        <w:tab/>
        <w:t>1897 ; 1911 - 1915 ; 1930 - 1935 ; 1941 ; 1943</w:t>
      </w:r>
    </w:p>
    <w:p>
      <w:r>
        <w:br/>
        <w:t>26</w:t>
        <w:tab/>
        <w:t>&lt; - &gt;</w:t>
      </w:r>
    </w:p>
    <w:p>
      <w:r>
        <w:t>26a</w:t>
        <w:tab/>
        <w:t>03</w:t>
      </w:r>
    </w:p>
    <w:p>
      <w:r>
        <w:t>27</w:t>
        <w:tab/>
        <w:t>3. Tätigkeit \ In Vereinen</w:t>
      </w:r>
    </w:p>
    <w:p>
      <w:r>
        <w:t>30</w:t>
        <w:tab/>
        <w:t>Nr. 33</w:t>
      </w:r>
    </w:p>
    <w:p>
      <w:r>
        <w:t>30a</w:t>
        <w:tab/>
        <w:t>33</w:t>
      </w:r>
    </w:p>
    <w:p>
      <w:r>
        <w:t>30z</w:t>
        <w:tab/>
        <w:t>O 23 Diehl Nr. 33</w:t>
      </w:r>
    </w:p>
    <w:p>
      <w:r>
        <w:t>31</w:t>
        <w:tab/>
        <w:t>II/5</w:t>
      </w:r>
    </w:p>
    <w:p>
      <w:r>
        <w:t>33</w:t>
        <w:tab/>
        <w:t>S. 13 f.</w:t>
      </w:r>
    </w:p>
    <w:p>
      <w:r>
        <w:t>40</w:t>
        <w:tab/>
        <w:t>Errichtung eines hessischen Schulmuseums</w:t>
      </w:r>
    </w:p>
    <w:p>
      <w:r>
        <w:t>41</w:t>
        <w:tab/>
        <w:t>u.a.: Umfrage über die für die Schulgeschichte bedeutsamen Gegenstände, vor allem s[Lehrbücher]s, 1906-1907; "Mitteilungen über die Bücherei des Hessischen Schulmuseums" von p[2{W&lt;ilhelm&gt;}. 1{Diehl}]p (Separatabdruck aus den "Beiträgen zur hessischen Schul- und Universitätsgeschichte", Bd. I, 3. Heft 1908)</w:t>
      </w:r>
    </w:p>
    <w:p>
      <w:r>
        <w:t>43</w:t>
        <w:tab/>
        <w:t>1821 ; 1906 - 1909 ; 1926</w:t>
      </w:r>
    </w:p>
    <w:p>
      <w:r>
        <w:br/>
        <w:t>26</w:t>
        <w:tab/>
        <w:t>&lt; - &gt;</w:t>
      </w:r>
    </w:p>
    <w:p>
      <w:r>
        <w:t>26a</w:t>
        <w:tab/>
        <w:t>05</w:t>
      </w:r>
    </w:p>
    <w:p>
      <w:r>
        <w:t>27</w:t>
        <w:tab/>
        <w:t>5. Veröffentlichungen</w:t>
      </w:r>
    </w:p>
    <w:p>
      <w:r>
        <w:t>30</w:t>
        <w:tab/>
        <w:t>Nr. 48</w:t>
      </w:r>
    </w:p>
    <w:p>
      <w:r>
        <w:t>30a</w:t>
        <w:tab/>
        <w:t>48</w:t>
      </w:r>
    </w:p>
    <w:p>
      <w:r>
        <w:t>30z</w:t>
        <w:tab/>
        <w:t>O 23 Diehl Nr. 48</w:t>
      </w:r>
    </w:p>
    <w:p>
      <w:r>
        <w:t>31</w:t>
        <w:tab/>
        <w:t>I/3</w:t>
      </w:r>
    </w:p>
    <w:p>
      <w:r>
        <w:t>33</w:t>
        <w:tab/>
        <w:t>S. 23 ff.</w:t>
      </w:r>
    </w:p>
    <w:p>
      <w:r>
        <w:t>40</w:t>
        <w:tab/>
        <w:t>Sonderdrucke von Aufsätzen und Zeitungsartikel Bd. 3</w:t>
      </w:r>
    </w:p>
    <w:p>
      <w:r>
        <w:t>41</w:t>
        <w:tab/>
        <w:t>u.a.: Die 't[Hessischen s[Volksbücher]s]t' (in: o[Darmstädter]o Täglicher Anzeiger, Nr. 285, 1908); Die s[2{Darmstädter} 1{Druckereien}]s in den zwei Jahrhunderten von 1605 - 1805 (in: Darmstädter Zeitung, Nr. 129, 1909); Wie o[Gießen]o vor 160 Jahren zu seiner ersten s[Zeitung]s kam (in: Gießener Familienblätter, Unterhaltungsblatt zum Gießener Anzeiger, Nr. 110, 1909); p[2{Matthias} 1{Claudius}]p und die 't[Darmstädter Zeitung]t' (in: Wochenbeilage der Darmstädter Zeitung, Nr. 43, 1909); Der p[5{s[Pädagoge]s} 2{Johann Ferdinand} 1{Schlez}]p im Kampf gegen die s[Schundliteratur]s seiner Zeit (in: Darmstädter Täglicher Anzeiger, Nr. 36, 1910)</w:t>
      </w:r>
    </w:p>
    <w:p>
      <w:r>
        <w:t>43</w:t>
        <w:tab/>
        <w:t>1908 - 1911</w:t>
      </w:r>
    </w:p>
    <w:p>
      <w:r>
        <w:br/>
        <w:t>30</w:t>
        <w:tab/>
        <w:t>Nr. 49</w:t>
      </w:r>
    </w:p>
    <w:p>
      <w:r>
        <w:t>30a</w:t>
        <w:tab/>
        <w:t>49</w:t>
      </w:r>
    </w:p>
    <w:p>
      <w:r>
        <w:t>30z</w:t>
        <w:tab/>
        <w:t>O 23 Diehl Nr. 49</w:t>
      </w:r>
    </w:p>
    <w:p>
      <w:r>
        <w:t>31</w:t>
        <w:tab/>
        <w:t>I/4</w:t>
      </w:r>
    </w:p>
    <w:p>
      <w:r>
        <w:t>33</w:t>
        <w:tab/>
        <w:t>S. 28 ff.</w:t>
      </w:r>
    </w:p>
    <w:p>
      <w:r>
        <w:t>40</w:t>
        <w:tab/>
        <w:t>Sonderdrucke von Aufsätzen und Zeitungsartikel Bd. 4</w:t>
      </w:r>
    </w:p>
    <w:p>
      <w:r>
        <w:t>41</w:t>
        <w:tab/>
        <w:t>u.a.: p[1{Schneider}, 2{Johann Andres}. 5{Schulmann und pädagogischer s[Schriftsteller]s}]p (in: Hessische Biographien, Band I, 1912); p[1{Fischer}, 2{Johann Georg}, 5{Schulmann und pädogogischer s[Schriftsteller]s}]p (in: Hessische Biographien, Band I, 1912)</w:t>
      </w:r>
    </w:p>
    <w:p>
      <w:r>
        <w:t>43</w:t>
        <w:tab/>
        <w:t>1912 - 1913</w:t>
      </w:r>
    </w:p>
    <w:p>
      <w:r>
        <w:br/>
        <w:t>30</w:t>
        <w:tab/>
        <w:t>Nr. 50</w:t>
      </w:r>
    </w:p>
    <w:p>
      <w:r>
        <w:t>30a</w:t>
        <w:tab/>
        <w:t>50</w:t>
      </w:r>
    </w:p>
    <w:p>
      <w:r>
        <w:t>30z</w:t>
        <w:tab/>
        <w:t>O 23 Diehl Nr. 50</w:t>
      </w:r>
    </w:p>
    <w:p>
      <w:r>
        <w:t>31</w:t>
        <w:tab/>
        <w:t>I/5</w:t>
      </w:r>
    </w:p>
    <w:p>
      <w:r>
        <w:t>33</w:t>
        <w:tab/>
        <w:t>S. 31 ff.</w:t>
      </w:r>
    </w:p>
    <w:p>
      <w:r>
        <w:t>40</w:t>
        <w:tab/>
        <w:t>Sonderdrucke von Aufsätzen und Zeitungsartikel Bd. 5</w:t>
      </w:r>
    </w:p>
    <w:p>
      <w:r>
        <w:t>41</w:t>
        <w:tab/>
        <w:t>u.a.: Neues über den s[Kalendermann vom Veitsberg]s (in: Wochenbeilage der Darmstädter Zeitung, Nr. 17, 1914); Zum Jubiläum der k[p[2{L.C.} 1{Wittich}]pschen s[Hofbuchdruckerei]s]k (in: Darmstädter Tagblatt, Nr. 297, 1914); p[2{Ernst Elias} 1{Niebergall}. Wahrheit und nicht Dichtung. Zum hundersten Geburtstag des 5{Dichter}]ps (in: Darmstädter Tagblatt, Nr. 38, 1915); Die Niebergall-Legende (in: Vossische Zeitung, Nr. 444, 1915)</w:t>
      </w:r>
    </w:p>
    <w:p>
      <w:r>
        <w:t>43</w:t>
        <w:tab/>
        <w:t>1914 - 1920</w:t>
      </w:r>
    </w:p>
    <w:p>
      <w:r>
        <w:br/>
        <w:t>30</w:t>
        <w:tab/>
        <w:t>Nr. 52</w:t>
      </w:r>
    </w:p>
    <w:p>
      <w:r>
        <w:t>30a</w:t>
        <w:tab/>
        <w:t>52</w:t>
      </w:r>
    </w:p>
    <w:p>
      <w:r>
        <w:t>30z</w:t>
        <w:tab/>
        <w:t>O 23 Diehl Nr. 52</w:t>
      </w:r>
    </w:p>
    <w:p>
      <w:r>
        <w:t>33</w:t>
        <w:tab/>
        <w:t>S. 36 f.</w:t>
      </w:r>
    </w:p>
    <w:p>
      <w:r>
        <w:t>40</w:t>
        <w:tab/>
        <w:t>Besprechungen von p[2{&lt;Wilhelm&gt;}1{Diehl}]ps Arbeiten</w:t>
      </w:r>
    </w:p>
    <w:p>
      <w:r>
        <w:t>41</w:t>
        <w:tab/>
        <w:t>u.a.: t[Die Hessischen s[Volksbücher]s]t, 1909-1923; Gustav Pfannmüller über den Doppelband 10 u. 11 der Hessischen Volksbücher (Wilhelm Baur: Lebenserinnerungen), Abschrift aus dem "Literarischen Zentralblatt für Deutschland" vom 25.11.1911</w:t>
      </w:r>
    </w:p>
    <w:p>
      <w:r>
        <w:t>43</w:t>
        <w:tab/>
        <w:t>1897 - 1935</w:t>
      </w:r>
    </w:p>
    <w:p/>
    <w:p/>
    <w:p>
      <w:r>
        <w:br/>
        <w:t>20</w:t>
        <w:tab/>
        <w:t>O 24 Hesse</w:t>
      </w:r>
    </w:p>
    <w:p>
      <w:r>
        <w:t>20a</w:t>
        <w:tab/>
        <w:t>117</w:t>
      </w:r>
    </w:p>
    <w:p>
      <w:r>
        <w:t>21</w:t>
        <w:tab/>
        <w:t>Hermann Hesse</w:t>
      </w:r>
    </w:p>
    <w:p>
      <w:r>
        <w:t>22</w:t>
        <w:tab/>
        <w:t>O Familienarchive und Nachlässe \ #O 24 Hesse</w:t>
      </w:r>
    </w:p>
    <w:p>
      <w:r>
        <w:t>23</w:t>
        <w:tab/>
        <w:t>(1804) ; 1863 - 1948</w:t>
      </w:r>
    </w:p>
    <w:p>
      <w:r>
        <w:t>24</w:t>
        <w:tab/>
        <w:t>Findbuch</w:t>
      </w:r>
    </w:p>
    <w:p>
      <w:r>
        <w:t>25</w:t>
        <w:tab/>
        <w:t>Hermann Hesse (geb. 5.4.1882 in Gießen, gest. 14.2.1953) war Jurist. Ab dem 1.10.1921 war er Ministerialrat im Hessischen Ministerium der Finanzen, ab 1933 Leiter der Finanzabteilung.</w:t>
      </w:r>
    </w:p>
    <w:p>
      <w:r>
        <w:t>26</w:t>
        <w:tab/>
        <w:t>&lt; - &gt;</w:t>
      </w:r>
    </w:p>
    <w:p>
      <w:r>
        <w:t>26a</w:t>
        <w:tab/>
        <w:t>01</w:t>
      </w:r>
    </w:p>
    <w:p>
      <w:r>
        <w:t>27</w:t>
        <w:tab/>
        <w:t>Gesetze, Verordnungen, Erlasse</w:t>
      </w:r>
    </w:p>
    <w:p>
      <w:r>
        <w:t>30</w:t>
        <w:tab/>
        <w:t>Konv. 69 Fasz. 9</w:t>
      </w:r>
    </w:p>
    <w:p>
      <w:r>
        <w:t>30a</w:t>
        <w:tab/>
        <w:t>01</w:t>
      </w:r>
    </w:p>
    <w:p>
      <w:r>
        <w:t>30z</w:t>
        <w:tab/>
        <w:t>O 24 Hesse Konv. 69 Fasz. 9</w:t>
      </w:r>
    </w:p>
    <w:p>
      <w:r>
        <w:t>33</w:t>
        <w:tab/>
        <w:t>S. 243</w:t>
      </w:r>
    </w:p>
    <w:p>
      <w:r>
        <w:t>40</w:t>
        <w:tab/>
        <w:t>Ausarbeitung zu einem Gesetzentwurf zur Abänderung des s[Gesetzes betr. das s[Urheberrecht]s an Werken der Literatur und der Tonkunst vom 19.6.1901]s in der Fassung vom 22.5.1910</w:t>
      </w:r>
    </w:p>
    <w:p>
      <w:r>
        <w:t>45</w:t>
        <w:tab/>
        <w:t>s.d.</w:t>
      </w:r>
    </w:p>
    <w:p>
      <w:r>
        <w:br/>
        <w:t>26</w:t>
        <w:tab/>
        <w:t>&lt; - &gt;</w:t>
      </w:r>
    </w:p>
    <w:p>
      <w:r>
        <w:t>26a</w:t>
        <w:tab/>
        <w:t>02</w:t>
      </w:r>
    </w:p>
    <w:p>
      <w:r>
        <w:t>27</w:t>
        <w:tab/>
        <w:t>Verfassung, Verwaltung</w:t>
      </w:r>
    </w:p>
    <w:p>
      <w:r>
        <w:t>30</w:t>
        <w:tab/>
        <w:t>Konv. 122 Fasz. 10</w:t>
      </w:r>
    </w:p>
    <w:p>
      <w:r>
        <w:t>30a</w:t>
        <w:tab/>
        <w:t>01</w:t>
      </w:r>
    </w:p>
    <w:p>
      <w:r>
        <w:t>30z</w:t>
        <w:tab/>
        <w:t>O 24 Hesse Konv. 122 Fasz. 10</w:t>
      </w:r>
    </w:p>
    <w:p>
      <w:r>
        <w:t>33</w:t>
        <w:tab/>
        <w:t>S. 398</w:t>
      </w:r>
    </w:p>
    <w:p>
      <w:r>
        <w:t>40</w:t>
        <w:tab/>
        <w:t>Akten des k[Reichsstatthalters in Hessen]k, Landesregierung, betr. s[Büchereiwesen]s, Gesetzblätter, Regierungsblätter, Ausschreiben</w:t>
      </w:r>
    </w:p>
    <w:p>
      <w:r>
        <w:t>43</w:t>
        <w:tab/>
        <w:t>1944</w:t>
      </w:r>
    </w:p>
    <w:p/>
    <w:p/>
    <w:p>
      <w:r>
        <w:br/>
        <w:t>20</w:t>
        <w:tab/>
        <w:t>O 59 Cloos</w:t>
      </w:r>
    </w:p>
    <w:p>
      <w:r>
        <w:t>20a</w:t>
        <w:tab/>
        <w:t>118</w:t>
      </w:r>
    </w:p>
    <w:p>
      <w:r>
        <w:t>21</w:t>
        <w:tab/>
        <w:t>Familie Cloos</w:t>
      </w:r>
    </w:p>
    <w:p>
      <w:r>
        <w:t>22</w:t>
        <w:tab/>
        <w:t>O Familienarchive und Nachlässe \ O 59 Kleinere Nachlässe und Familienarchive \ #O 59 Cloos</w:t>
      </w:r>
    </w:p>
    <w:p>
      <w:r>
        <w:t>23</w:t>
        <w:tab/>
        <w:t>1772 - 1992</w:t>
      </w:r>
    </w:p>
    <w:p>
      <w:r>
        <w:t>24</w:t>
        <w:tab/>
        <w:t>Findbuch</w:t>
      </w:r>
    </w:p>
    <w:p>
      <w:r>
        <w:t>25</w:t>
        <w:tab/>
        <w:t>Dieser Bestand enthält: Unterlagen zur Gründung und zum Betrieb der Druckerei der Familie Cloos in Nidda, Korrespondenzen, persönliche Unterlagen verschiedener Familienmitglieder, Unterlagen zur Lokalgeschichte Oberhessens, Drucksachen und redaktionelle Beiträge.</w:t>
      </w:r>
    </w:p>
    <w:p>
      <w:r>
        <w:t>30</w:t>
        <w:tab/>
        <w:t>Nr. 214</w:t>
      </w:r>
    </w:p>
    <w:p>
      <w:r>
        <w:t>30a</w:t>
        <w:tab/>
        <w:t>001</w:t>
      </w:r>
    </w:p>
    <w:p>
      <w:r>
        <w:t>30z</w:t>
        <w:tab/>
        <w:t>O 59 Cloos Nr. 214</w:t>
      </w:r>
    </w:p>
    <w:p>
      <w:r>
        <w:t>33</w:t>
        <w:tab/>
        <w:t>S. 3</w:t>
      </w:r>
    </w:p>
    <w:p>
      <w:r>
        <w:t>40</w:t>
        <w:tab/>
        <w:t>Mitgliedschaft des p[5{s[Buchdruckereibesitzer]s}s 2{Friedrich} 1{Cloos}, 6{o[Nidda]o}]p, im Historischen Verein für das Großherzogtum Hessen</w:t>
      </w:r>
    </w:p>
    <w:p>
      <w:r>
        <w:t>41</w:t>
        <w:tab/>
        <w:t>u.a.: gedruckte Verzeichnisse der Vereinsmitglieder, 1850, 1853, 1862; Einladungen zur Ordentlichen Hauptversammlung, 1886, 1890</w:t>
      </w:r>
    </w:p>
    <w:p>
      <w:r>
        <w:t>43</w:t>
        <w:tab/>
        <w:t>1850 ; 1853 ; 1862 - 1863 ; 1886 ; 1890</w:t>
      </w:r>
    </w:p>
    <w:p>
      <w:r>
        <w:br/>
        <w:t>30</w:t>
        <w:tab/>
        <w:t>Nr. 90</w:t>
      </w:r>
    </w:p>
    <w:p>
      <w:r>
        <w:t>30a</w:t>
        <w:tab/>
        <w:t>002</w:t>
      </w:r>
    </w:p>
    <w:p>
      <w:r>
        <w:t>30z</w:t>
        <w:tab/>
        <w:t>O 59 Cloos Nr. 90</w:t>
      </w:r>
    </w:p>
    <w:p>
      <w:r>
        <w:t>33</w:t>
        <w:tab/>
        <w:t>S. 6</w:t>
      </w:r>
    </w:p>
    <w:p>
      <w:r>
        <w:t>40</w:t>
        <w:tab/>
        <w:t>s[Subskriptionsliste]s für das t[Niddaer Kreisblatt]t der Jahrgänge 1843 und 1844</w:t>
      </w:r>
    </w:p>
    <w:p>
      <w:r>
        <w:t>43</w:t>
        <w:tab/>
        <w:t>1843 - 1844</w:t>
      </w:r>
    </w:p>
    <w:p>
      <w:r>
        <w:br/>
        <w:t>30</w:t>
        <w:tab/>
        <w:t>Nr. 226 - Nr. 228</w:t>
      </w:r>
    </w:p>
    <w:p>
      <w:r>
        <w:t>30a</w:t>
        <w:tab/>
        <w:t>003</w:t>
      </w:r>
    </w:p>
    <w:p>
      <w:r>
        <w:t>30z</w:t>
        <w:tab/>
        <w:t>O 59 Cloos Nr. 226 - Nr. 228</w:t>
      </w:r>
    </w:p>
    <w:p>
      <w:r>
        <w:t>33</w:t>
        <w:tab/>
        <w:t>S. 6 f.</w:t>
      </w:r>
    </w:p>
    <w:p>
      <w:r>
        <w:t>40</w:t>
        <w:tab/>
        <w:t>Redaktionelle Beiträge zur Veröffentlichung im t[s[Intelligenzblatt]s für den Regierungsbezirk Nidda]t bzw. das t[Niddaer Kreisblatt/Niddaer Anzeigeblatt]t, den t[Niddaer Anzeiger]t und Korrespondenzen mit dem p[5{s[Verleger]s} 1{Cloos} zu 6{o[Nidda]o}]p</w:t>
      </w:r>
    </w:p>
    <w:p>
      <w:r>
        <w:t>43</w:t>
        <w:tab/>
        <w:t>1832 - 1849</w:t>
      </w:r>
    </w:p>
    <w:p>
      <w:r>
        <w:t>50</w:t>
        <w:tab/>
        <w:t>3 Bde.</w:t>
      </w:r>
    </w:p>
    <w:p>
      <w:r>
        <w:br/>
        <w:t>30</w:t>
        <w:tab/>
        <w:t>Nr. 57</w:t>
      </w:r>
    </w:p>
    <w:p>
      <w:r>
        <w:t>30a</w:t>
        <w:tab/>
        <w:t>004</w:t>
      </w:r>
    </w:p>
    <w:p>
      <w:r>
        <w:t>30z</w:t>
        <w:tab/>
        <w:t>O 59 Cloos Nr. 57</w:t>
      </w:r>
    </w:p>
    <w:p>
      <w:r>
        <w:t>33</w:t>
        <w:tab/>
        <w:t>S. 7</w:t>
      </w:r>
    </w:p>
    <w:p>
      <w:r>
        <w:t>40</w:t>
        <w:tab/>
        <w:t>Artikel anderer s[Verlage]s und Pressestellen zur Veröffentlichung in der Niddaer Zeitung</w:t>
      </w:r>
    </w:p>
    <w:p>
      <w:r>
        <w:t>43</w:t>
        <w:tab/>
        <w:t>1908 - 1920</w:t>
      </w:r>
    </w:p>
    <w:p>
      <w:r>
        <w:br/>
        <w:t>30</w:t>
        <w:tab/>
        <w:t>Nr. 49</w:t>
      </w:r>
    </w:p>
    <w:p>
      <w:r>
        <w:t>30a</w:t>
        <w:tab/>
        <w:t>005</w:t>
      </w:r>
    </w:p>
    <w:p>
      <w:r>
        <w:t>30z</w:t>
        <w:tab/>
        <w:t>O 59 Cloos Nr. 49</w:t>
      </w:r>
    </w:p>
    <w:p>
      <w:r>
        <w:t>33</w:t>
        <w:tab/>
        <w:t>S. 7</w:t>
      </w:r>
    </w:p>
    <w:p>
      <w:r>
        <w:t>40</w:t>
        <w:tab/>
        <w:t>s[Verlagsprospekte]s und s[2{Werbung für} 1{Bücher}]s</w:t>
      </w:r>
    </w:p>
    <w:p>
      <w:r>
        <w:t>43</w:t>
        <w:tab/>
        <w:t>1890 - 1916</w:t>
      </w:r>
    </w:p>
    <w:p>
      <w:r>
        <w:br/>
        <w:t>30</w:t>
        <w:tab/>
        <w:t>Nr. 56</w:t>
      </w:r>
    </w:p>
    <w:p>
      <w:r>
        <w:t>30a</w:t>
        <w:tab/>
        <w:t>006</w:t>
      </w:r>
    </w:p>
    <w:p>
      <w:r>
        <w:t>30z</w:t>
        <w:tab/>
        <w:t>O 59 Cloos Nr. 56</w:t>
      </w:r>
    </w:p>
    <w:p>
      <w:r>
        <w:t>33</w:t>
        <w:tab/>
        <w:t>S. 7</w:t>
      </w:r>
    </w:p>
    <w:p>
      <w:r>
        <w:t>40</w:t>
        <w:tab/>
        <w:t>s[Veröffentlichungen]s von p[4{Prof. Dr.} 2{Karl} 1{Esselborn}]p</w:t>
      </w:r>
    </w:p>
    <w:p>
      <w:r>
        <w:t>43</w:t>
        <w:tab/>
        <w:t>1912</w:t>
      </w:r>
    </w:p>
    <w:p>
      <w:r>
        <w:br/>
        <w:t>30</w:t>
        <w:tab/>
        <w:t>Nr. 54</w:t>
      </w:r>
    </w:p>
    <w:p>
      <w:r>
        <w:t>30a</w:t>
        <w:tab/>
        <w:t>007</w:t>
      </w:r>
    </w:p>
    <w:p>
      <w:r>
        <w:t>30z</w:t>
        <w:tab/>
        <w:t>O 59 Cloos Nr. 54</w:t>
      </w:r>
    </w:p>
    <w:p>
      <w:r>
        <w:t>33</w:t>
        <w:tab/>
        <w:t>S. 7</w:t>
      </w:r>
    </w:p>
    <w:p>
      <w:r>
        <w:t>40</w:t>
        <w:tab/>
        <w:t>Korrespondenz mit p[4{Prof. Dr.} 2{Karl} 1{Esselborn}]p (1.2.1879 - 18.3.1940)</w:t>
      </w:r>
    </w:p>
    <w:p>
      <w:r>
        <w:t>43</w:t>
        <w:tab/>
        <w:t>1912 ; 1929 - 1940</w:t>
      </w:r>
    </w:p>
    <w:p>
      <w:r>
        <w:br/>
        <w:t>30</w:t>
        <w:tab/>
        <w:t>Nr. 62</w:t>
      </w:r>
    </w:p>
    <w:p>
      <w:r>
        <w:t>30a</w:t>
        <w:tab/>
        <w:t>008</w:t>
      </w:r>
    </w:p>
    <w:p>
      <w:r>
        <w:t>30z</w:t>
        <w:tab/>
        <w:t>O 59 Cloos Nr. 62</w:t>
      </w:r>
    </w:p>
    <w:p>
      <w:r>
        <w:t>33</w:t>
        <w:tab/>
        <w:t>S. 8</w:t>
      </w:r>
    </w:p>
    <w:p>
      <w:r>
        <w:t>40</w:t>
        <w:tab/>
        <w:t>Verschiedene Korrespondenzen des p[5{s[Verleger]s}s 2{Friedrich} 1{Cloos} zu 6{o[Nidda]o}]p</w:t>
      </w:r>
    </w:p>
    <w:p>
      <w:r>
        <w:t>43</w:t>
        <w:tab/>
        <w:t>1846 - 1855</w:t>
      </w:r>
    </w:p>
    <w:p>
      <w:r>
        <w:br/>
        <w:t>30</w:t>
        <w:tab/>
        <w:t>Nr. 76</w:t>
      </w:r>
    </w:p>
    <w:p>
      <w:r>
        <w:t>30a</w:t>
        <w:tab/>
        <w:t>009</w:t>
      </w:r>
    </w:p>
    <w:p>
      <w:r>
        <w:t>30z</w:t>
        <w:tab/>
        <w:t>O 59 Cloos Nr. 76</w:t>
      </w:r>
    </w:p>
    <w:p>
      <w:r>
        <w:t>33</w:t>
        <w:tab/>
        <w:t>S. 8</w:t>
      </w:r>
    </w:p>
    <w:p>
      <w:r>
        <w:t>40</w:t>
        <w:tab/>
        <w:t>Korrespondenz des p[5{s[Buchdrucker]s}s 2{Friedrich} 1{Cloos} zu 6{o[Nidda]o}]p mit p[5{Archivrat} 1{Baur}, 6{o[Darmstadt]o}]p</w:t>
      </w:r>
    </w:p>
    <w:p>
      <w:r>
        <w:t>43</w:t>
        <w:tab/>
        <w:t>1847 ; 1855</w:t>
      </w:r>
    </w:p>
    <w:p>
      <w:r>
        <w:br/>
        <w:t>30</w:t>
        <w:tab/>
        <w:t>Nr. 77</w:t>
      </w:r>
    </w:p>
    <w:p>
      <w:r>
        <w:t>30a</w:t>
        <w:tab/>
        <w:t>010</w:t>
      </w:r>
    </w:p>
    <w:p>
      <w:r>
        <w:t>30z</w:t>
        <w:tab/>
        <w:t>O 59 Cloos Nr. 77</w:t>
      </w:r>
    </w:p>
    <w:p>
      <w:r>
        <w:t>33</w:t>
        <w:tab/>
        <w:t>S. 8</w:t>
      </w:r>
    </w:p>
    <w:p>
      <w:r>
        <w:t>40</w:t>
        <w:tab/>
        <w:t>Korrespondenz des p[5{s[Buchdrucker]s}s 2{Friedrich} 1{Cloos} zu 6{o[Nidda]o}]p mit p[5{s[Schriftsteller]s} 1{Davidsohn}, 6{o[Gedern]o}]p</w:t>
      </w:r>
    </w:p>
    <w:p>
      <w:r>
        <w:t>43</w:t>
        <w:tab/>
        <w:t>1847 - 1849</w:t>
      </w:r>
    </w:p>
    <w:p>
      <w:r>
        <w:br/>
        <w:t>30</w:t>
        <w:tab/>
        <w:t>Nr. 78</w:t>
      </w:r>
    </w:p>
    <w:p>
      <w:r>
        <w:t>30a</w:t>
        <w:tab/>
        <w:t>011</w:t>
      </w:r>
    </w:p>
    <w:p>
      <w:r>
        <w:t>30z</w:t>
        <w:tab/>
        <w:t>O 59 Cloos Nr. 78</w:t>
      </w:r>
    </w:p>
    <w:p>
      <w:r>
        <w:t>33</w:t>
        <w:tab/>
        <w:t>S. 8</w:t>
      </w:r>
    </w:p>
    <w:p>
      <w:r>
        <w:t>40</w:t>
        <w:tab/>
        <w:t>Korrespondenz des p[5{s[Buchdrucker]s}s 2{Friedrich} 1{Cloos} zu 6{o[Nidda]o}]p mit p[4{Prof. Dr.} 2{Philipp} 1{Dieffenbach}, 6{o[Friedberg]o}]p</w:t>
      </w:r>
    </w:p>
    <w:p>
      <w:r>
        <w:t>41</w:t>
        <w:tab/>
        <w:t>u.a.: Veröffentlichung: t[Genealogische Nachrichten über die Familie Dieffenbach]t, gesammelt von Philipp Dieffenbach, Nidda 1853 (2 Exemplare); Drucksache: t[Allgemeine Stammtafel der Familie Dieffenbach]t; gedrucktes Manuskript: t[Lebenslauf des erlauchten Grafen und Herrn Carl Wilhelm Heinrich Ferdinand Hermann von Schlitz genannt von Görtz]t von p[2{G. Chr.} 1{Dieffenbach}, 5{Oberpfarrer} zu 6{o[Schlitz]o}]p, o.D.; Nachbestellungen der t["Genealogischen Nachrichten"]t, 1919</w:t>
      </w:r>
    </w:p>
    <w:p>
      <w:r>
        <w:t>43</w:t>
        <w:tab/>
        <w:t>1844 - 1854 ; 1919</w:t>
      </w:r>
    </w:p>
    <w:p>
      <w:r>
        <w:br/>
        <w:t>30</w:t>
        <w:tab/>
        <w:t>Nr. 79</w:t>
      </w:r>
    </w:p>
    <w:p>
      <w:r>
        <w:t>30a</w:t>
        <w:tab/>
        <w:t>012</w:t>
      </w:r>
    </w:p>
    <w:p>
      <w:r>
        <w:t>30z</w:t>
        <w:tab/>
        <w:t>O 59 Cloos Nr. 79</w:t>
      </w:r>
    </w:p>
    <w:p>
      <w:r>
        <w:t>33</w:t>
        <w:tab/>
        <w:t>S. 8</w:t>
      </w:r>
    </w:p>
    <w:p>
      <w:r>
        <w:t>40</w:t>
        <w:tab/>
        <w:t>Korrespondenz des p[5{s[Buchdrucker]s}s 2{Friedrich} 1{Cloos} zu 6{o[Nidda]o}]p mit p[5{s[Dichter]s und Schriftsetzer} 2{Ludwig} 1{Hub}, 6{o[Frankfurt/M.]o}]p</w:t>
      </w:r>
    </w:p>
    <w:p>
      <w:r>
        <w:t>41</w:t>
        <w:tab/>
        <w:t>u.a.: handschriftliche Manuskripte</w:t>
      </w:r>
    </w:p>
    <w:p>
      <w:r>
        <w:t>43</w:t>
        <w:tab/>
        <w:t>1843 - 1845 ; 1853</w:t>
      </w:r>
    </w:p>
    <w:p>
      <w:r>
        <w:br/>
        <w:t>30</w:t>
        <w:tab/>
        <w:t>Nr. 80</w:t>
      </w:r>
    </w:p>
    <w:p>
      <w:r>
        <w:t>30a</w:t>
        <w:tab/>
        <w:t>013</w:t>
      </w:r>
    </w:p>
    <w:p>
      <w:r>
        <w:t>30z</w:t>
        <w:tab/>
        <w:t>O 59 Cloos Nr. 80</w:t>
      </w:r>
    </w:p>
    <w:p>
      <w:r>
        <w:t>33</w:t>
        <w:tab/>
        <w:t>S. 8</w:t>
      </w:r>
    </w:p>
    <w:p>
      <w:r>
        <w:t>40</w:t>
        <w:tab/>
        <w:t>Korrespondenz des p[5{s[Buchdrucker]s}s 2{Friedrich} 1{Cloos} zu 6{o[Nidda]o}]p mit p[5{Pfarrer} 4{Dr.} 1{Kromm}, 6{o[Schwickartshausen]o}]p</w:t>
      </w:r>
    </w:p>
    <w:p>
      <w:r>
        <w:t>41</w:t>
        <w:tab/>
        <w:t>u.a.: handschriftliche Manuskripte</w:t>
      </w:r>
    </w:p>
    <w:p>
      <w:r>
        <w:t>43</w:t>
        <w:tab/>
        <w:t>1843 - 1847</w:t>
      </w:r>
    </w:p>
    <w:p>
      <w:r>
        <w:br/>
        <w:t>30</w:t>
        <w:tab/>
        <w:t>Nr. 81</w:t>
      </w:r>
    </w:p>
    <w:p>
      <w:r>
        <w:t>30a</w:t>
        <w:tab/>
        <w:t>014</w:t>
      </w:r>
    </w:p>
    <w:p>
      <w:r>
        <w:t>30z</w:t>
        <w:tab/>
        <w:t>O 59 Cloos Nr. 81</w:t>
      </w:r>
    </w:p>
    <w:p>
      <w:r>
        <w:t>33</w:t>
        <w:tab/>
        <w:t>S. 8</w:t>
      </w:r>
    </w:p>
    <w:p>
      <w:r>
        <w:t>40</w:t>
        <w:tab/>
        <w:t>Korrespondenz des p[5{s[Buchdrucker]s}s 2{Friedrich} 1{Cloos} zu 6{o[Nidda]o}]p mit p[5{Archivrat} 4{Dr.} 2{G.} 1{Landau}, 6{o[Kassel]o}]p</w:t>
      </w:r>
    </w:p>
    <w:p>
      <w:r>
        <w:t>41</w:t>
        <w:tab/>
        <w:t>u.a.: gedruckte Manuskripte</w:t>
      </w:r>
    </w:p>
    <w:p>
      <w:r>
        <w:t>43</w:t>
        <w:tab/>
        <w:t>1847 ; 1854 - 1860</w:t>
      </w:r>
    </w:p>
    <w:p>
      <w:r>
        <w:br/>
        <w:t>30</w:t>
        <w:tab/>
        <w:t>Nr. 82</w:t>
      </w:r>
    </w:p>
    <w:p>
      <w:r>
        <w:t>30a</w:t>
        <w:tab/>
        <w:t>015</w:t>
      </w:r>
    </w:p>
    <w:p>
      <w:r>
        <w:t>30z</w:t>
        <w:tab/>
        <w:t>O 59 Cloos Nr. 82</w:t>
      </w:r>
    </w:p>
    <w:p>
      <w:r>
        <w:t>33</w:t>
        <w:tab/>
        <w:t>S. 8</w:t>
      </w:r>
    </w:p>
    <w:p>
      <w:r>
        <w:t>40</w:t>
        <w:tab/>
        <w:t>Korrespondenz des p[5{s[Buchdrucker]s}s 2{Friedrich} 1{Cloos} zu 6{o[Nidda]o}]p mit p[5{Lehrer} 2{C.} 1{Lindisch}, 6{o[Ortenberg]o}]p</w:t>
      </w:r>
    </w:p>
    <w:p>
      <w:r>
        <w:t>41</w:t>
        <w:tab/>
        <w:t>handschriftliche Manuskripte</w:t>
      </w:r>
    </w:p>
    <w:p>
      <w:r>
        <w:t>43</w:t>
        <w:tab/>
        <w:t>1844</w:t>
      </w:r>
    </w:p>
    <w:p>
      <w:r>
        <w:br/>
        <w:t>30</w:t>
        <w:tab/>
        <w:t>Nr. 83</w:t>
      </w:r>
    </w:p>
    <w:p>
      <w:r>
        <w:t>30a</w:t>
        <w:tab/>
        <w:t>016</w:t>
      </w:r>
    </w:p>
    <w:p>
      <w:r>
        <w:t>30z</w:t>
        <w:tab/>
        <w:t>O 59 Cloos Nr. 83</w:t>
      </w:r>
    </w:p>
    <w:p>
      <w:r>
        <w:t>33</w:t>
        <w:tab/>
        <w:t>S. 9</w:t>
      </w:r>
    </w:p>
    <w:p>
      <w:r>
        <w:t>40</w:t>
        <w:tab/>
        <w:t>Korrespondenz des p[5{s[Buchdrucker]s}s 2{Friedrich} 1{Cloos} zu 6{o[Nidda]o}]p mit p[4{Medizinalrat Dr.} 2{Karl Philipp} 1{Möller}, 5{Kreisarzt} zu 6{Nidda} und 7{Badearzt zu o[Salzhausen]o (1795-1856)}]p</w:t>
      </w:r>
    </w:p>
    <w:p>
      <w:r>
        <w:t>41</w:t>
        <w:tab/>
        <w:t>u.a.: t[2{Druckschrift}: 1{Fortgesetzte Mittheilungen über die Wirkungen der Soolquellen zu Salzhausen}]t, von Dr. C. Ph. Möller, o[Friedberg]o 1842</w:t>
      </w:r>
    </w:p>
    <w:p>
      <w:r>
        <w:t>43</w:t>
        <w:tab/>
        <w:t>1842 ; 1854 - 1856 ; 1888</w:t>
      </w:r>
    </w:p>
    <w:p>
      <w:r>
        <w:br/>
        <w:t>30</w:t>
        <w:tab/>
        <w:t>Nr. 84</w:t>
      </w:r>
    </w:p>
    <w:p>
      <w:r>
        <w:t>30a</w:t>
        <w:tab/>
        <w:t>017</w:t>
      </w:r>
    </w:p>
    <w:p>
      <w:r>
        <w:t>30z</w:t>
        <w:tab/>
        <w:t>O 59 Cloos Nr. 84</w:t>
      </w:r>
    </w:p>
    <w:p>
      <w:r>
        <w:t>33</w:t>
        <w:tab/>
        <w:t>S. 9</w:t>
      </w:r>
    </w:p>
    <w:p>
      <w:r>
        <w:t>40</w:t>
        <w:tab/>
        <w:t>Korrespondenz des p[5{s[Buchdrucker]s}s 2{Friedrich} 1{Cloos} zu 6{o[Nidda]o}]p mit p[7{Geheimrat} und 4{Prof. der Theologie Dr.} 1{Nebel}, 6{o[Gießen]o}]p</w:t>
      </w:r>
    </w:p>
    <w:p>
      <w:r>
        <w:t>43</w:t>
        <w:tab/>
        <w:t>1848 - 1849 ; 1855</w:t>
      </w:r>
    </w:p>
    <w:p>
      <w:r>
        <w:br/>
        <w:t>30</w:t>
        <w:tab/>
        <w:t>Nr. 87</w:t>
      </w:r>
    </w:p>
    <w:p>
      <w:r>
        <w:t>30a</w:t>
        <w:tab/>
        <w:t>018</w:t>
      </w:r>
    </w:p>
    <w:p>
      <w:r>
        <w:t>30z</w:t>
        <w:tab/>
        <w:t>O 59 Cloos Nr. 87</w:t>
      </w:r>
    </w:p>
    <w:p>
      <w:r>
        <w:t>33</w:t>
        <w:tab/>
        <w:t>S. 9</w:t>
      </w:r>
    </w:p>
    <w:p>
      <w:r>
        <w:t>40</w:t>
        <w:tab/>
        <w:t>Korrespondenz des p[5{s[Buchdrucker]s}s 2{Friedrich} 1{Cloos} zu 6{o[Nidda]o}]p mit p[5{Gymnasiallehrer} und 7{Landtagsabgeordneter} 4{Dr.} 2{Georg} 1{Thudichum}, 6{o[Büdingen]o}]p und p[4{Dr.} 2{Friedrich} 1{Thudichum}, 6{o[Gießen]o}]p</w:t>
      </w:r>
    </w:p>
    <w:p>
      <w:r>
        <w:t>41</w:t>
        <w:tab/>
        <w:t>u.a.: s[Druckschriften]s von Friedrich und Georg Thudichum</w:t>
      </w:r>
    </w:p>
    <w:p>
      <w:r>
        <w:t>43</w:t>
        <w:tab/>
        <w:t>1847 - 1862 ; 1872 ; 1989</w:t>
      </w:r>
    </w:p>
    <w:p>
      <w:r>
        <w:br/>
        <w:t>30</w:t>
        <w:tab/>
        <w:t>Nr. 61</w:t>
      </w:r>
    </w:p>
    <w:p>
      <w:r>
        <w:t>30a</w:t>
        <w:tab/>
        <w:t>019</w:t>
      </w:r>
    </w:p>
    <w:p>
      <w:r>
        <w:t>30z</w:t>
        <w:tab/>
        <w:t>O 59 Cloos Nr. 61</w:t>
      </w:r>
    </w:p>
    <w:p>
      <w:r>
        <w:t>33</w:t>
        <w:tab/>
        <w:t>S. 10</w:t>
      </w:r>
    </w:p>
    <w:p>
      <w:r>
        <w:t>40</w:t>
        <w:tab/>
        <w:t>Sammlung von s[Druckschriften]s und Flugblättern</w:t>
      </w:r>
    </w:p>
    <w:p>
      <w:r>
        <w:t>43</w:t>
        <w:tab/>
        <w:t>1832 - 1898</w:t>
      </w:r>
    </w:p>
    <w:p>
      <w:r>
        <w:br/>
        <w:t>30</w:t>
        <w:tab/>
        <w:t>Nr. 45</w:t>
      </w:r>
    </w:p>
    <w:p>
      <w:r>
        <w:t>30a</w:t>
        <w:tab/>
        <w:t>020</w:t>
      </w:r>
    </w:p>
    <w:p>
      <w:r>
        <w:t>30z</w:t>
        <w:tab/>
        <w:t>O 59 Cloos Nr. 45</w:t>
      </w:r>
    </w:p>
    <w:p>
      <w:r>
        <w:t>33</w:t>
        <w:tab/>
        <w:t>S. 11</w:t>
      </w:r>
    </w:p>
    <w:p>
      <w:r>
        <w:t>40</w:t>
        <w:tab/>
        <w:t>s[Drucksachen und Zeitungsausschnitte zum Krieg 1870/71]s</w:t>
      </w:r>
    </w:p>
    <w:p>
      <w:r>
        <w:t>43</w:t>
        <w:tab/>
        <w:t>1870 - 1871 ; 1881</w:t>
      </w:r>
    </w:p>
    <w:p>
      <w:r>
        <w:br/>
        <w:t>30</w:t>
        <w:tab/>
        <w:t>Nr. 44</w:t>
      </w:r>
    </w:p>
    <w:p>
      <w:r>
        <w:t>30a</w:t>
        <w:tab/>
        <w:t>021</w:t>
      </w:r>
    </w:p>
    <w:p>
      <w:r>
        <w:t>30z</w:t>
        <w:tab/>
        <w:t>O 59 Cloos Nr. 44</w:t>
      </w:r>
    </w:p>
    <w:p>
      <w:r>
        <w:t>33</w:t>
        <w:tab/>
        <w:t>S. 11</w:t>
      </w:r>
    </w:p>
    <w:p>
      <w:r>
        <w:t>40</w:t>
        <w:tab/>
        <w:t>s[Drucksachen zur Rheinhessischen Unionsfeier zu Worms am 2.10.1872]s</w:t>
      </w:r>
    </w:p>
    <w:p>
      <w:r>
        <w:t>43</w:t>
        <w:tab/>
        <w:t>1872</w:t>
      </w:r>
    </w:p>
    <w:p>
      <w:r>
        <w:br/>
        <w:t>30</w:t>
        <w:tab/>
        <w:t>Nr. 215</w:t>
      </w:r>
    </w:p>
    <w:p>
      <w:r>
        <w:t>30a</w:t>
        <w:tab/>
        <w:t>022</w:t>
      </w:r>
    </w:p>
    <w:p>
      <w:r>
        <w:t>30z</w:t>
        <w:tab/>
        <w:t>O 59 Cloos Nr. 215</w:t>
      </w:r>
    </w:p>
    <w:p>
      <w:r>
        <w:t>33</w:t>
        <w:tab/>
        <w:t>S. 11</w:t>
      </w:r>
    </w:p>
    <w:p>
      <w:r>
        <w:t>40</w:t>
        <w:tab/>
        <w:t>s[Drucksachen zum 60jährigen Militärjubiläum des Fürsten von Bismarck am 25. März 1908]s</w:t>
      </w:r>
    </w:p>
    <w:p>
      <w:r>
        <w:t>43</w:t>
        <w:tab/>
        <w:t>1898</w:t>
      </w:r>
    </w:p>
    <w:p>
      <w:r>
        <w:br/>
        <w:t>30</w:t>
        <w:tab/>
        <w:t>Nr. 48</w:t>
      </w:r>
    </w:p>
    <w:p>
      <w:r>
        <w:t>30a</w:t>
        <w:tab/>
        <w:t>023</w:t>
      </w:r>
    </w:p>
    <w:p>
      <w:r>
        <w:t>30z</w:t>
        <w:tab/>
        <w:t>O 59 Cloos Nr. 48</w:t>
      </w:r>
    </w:p>
    <w:p>
      <w:r>
        <w:t>33</w:t>
        <w:tab/>
        <w:t>S. 12</w:t>
      </w:r>
    </w:p>
    <w:p>
      <w:r>
        <w:t>40</w:t>
        <w:tab/>
        <w:t>Karten, Zeitungsausschnitte und s[Drucksachen zum 1. Weltkrieg]s</w:t>
      </w:r>
    </w:p>
    <w:p>
      <w:r>
        <w:t>41</w:t>
        <w:tab/>
        <w:t>u.a.: Sonder-Ausgabe: "Der Galgen" Internationale Zeitschrift für alle kulturellen Interessen (Publikationsorgan der Deutschen Sozialdemokratie) vom Dezember 1918</w:t>
      </w:r>
    </w:p>
    <w:p>
      <w:r>
        <w:t>43</w:t>
        <w:tab/>
        <w:t>1912 - 1918</w:t>
      </w:r>
    </w:p>
    <w:p>
      <w:r>
        <w:br/>
        <w:t>30</w:t>
        <w:tab/>
        <w:t>Nr. 224</w:t>
      </w:r>
    </w:p>
    <w:p>
      <w:r>
        <w:t>30a</w:t>
        <w:tab/>
        <w:t>024</w:t>
      </w:r>
    </w:p>
    <w:p>
      <w:r>
        <w:t>30z</w:t>
        <w:tab/>
        <w:t>O 59 Cloos Nr. 224</w:t>
      </w:r>
    </w:p>
    <w:p>
      <w:r>
        <w:t>33</w:t>
        <w:tab/>
        <w:t>S. 12</w:t>
      </w:r>
    </w:p>
    <w:p>
      <w:r>
        <w:t>40</w:t>
        <w:tab/>
        <w:t>Flugblätter und s[Drucksachen zur Nachkriegszeit]s</w:t>
      </w:r>
    </w:p>
    <w:p>
      <w:r>
        <w:t>43</w:t>
        <w:tab/>
        <w:t>1945 - 1948</w:t>
      </w:r>
    </w:p>
    <w:p>
      <w:r>
        <w:br/>
        <w:t>30</w:t>
        <w:tab/>
        <w:t>Nr. 63</w:t>
      </w:r>
    </w:p>
    <w:p>
      <w:r>
        <w:t>30a</w:t>
        <w:tab/>
        <w:t>025</w:t>
      </w:r>
    </w:p>
    <w:p>
      <w:r>
        <w:t>30z</w:t>
        <w:tab/>
        <w:t>O 59 Cloos Nr. 63</w:t>
      </w:r>
    </w:p>
    <w:p>
      <w:r>
        <w:t>33</w:t>
        <w:tab/>
        <w:t>S. 13</w:t>
      </w:r>
    </w:p>
    <w:p>
      <w:r>
        <w:t>40</w:t>
        <w:tab/>
        <w:t>Titelaufnahmen der in die Dienstbibliothek integrierten s[Bücher aus dem Nachlaß p[Cloos]p]s</w:t>
      </w:r>
    </w:p>
    <w:p>
      <w:r>
        <w:t>43</w:t>
        <w:tab/>
        <w:t>1992</w:t>
      </w:r>
    </w:p>
    <w:p>
      <w:r>
        <w:br/>
        <w:t>30</w:t>
        <w:tab/>
        <w:t>Nr. 187</w:t>
      </w:r>
    </w:p>
    <w:p>
      <w:r>
        <w:t>30a</w:t>
        <w:tab/>
        <w:t>026</w:t>
      </w:r>
    </w:p>
    <w:p>
      <w:r>
        <w:t>30z</w:t>
        <w:tab/>
        <w:t>O 59 Cloos Nr. 187</w:t>
      </w:r>
    </w:p>
    <w:p>
      <w:r>
        <w:t>33</w:t>
        <w:tab/>
        <w:t>S. 13</w:t>
      </w:r>
    </w:p>
    <w:p>
      <w:r>
        <w:t>40</w:t>
        <w:tab/>
        <w:t>Gedruckte s[Anzeige]s der p[7{Gebrüder} 1{Schneider} zu 6{o[Ober-Schmitten]o}]p über die Gründung der k[1{s[Buchdruckerei]s p[2{F&lt;riedrich&gt;}. 1{Cloos}]p &amp; Comp.} zu 2{o[Nidda]o}]k</w:t>
      </w:r>
    </w:p>
    <w:p>
      <w:r>
        <w:t>43</w:t>
        <w:tab/>
        <w:t>1842</w:t>
      </w:r>
    </w:p>
    <w:p>
      <w:r>
        <w:br/>
        <w:t>30</w:t>
        <w:tab/>
        <w:t>Nr. 216</w:t>
      </w:r>
    </w:p>
    <w:p>
      <w:r>
        <w:t>30a</w:t>
        <w:tab/>
        <w:t>027</w:t>
      </w:r>
    </w:p>
    <w:p>
      <w:r>
        <w:t>30z</w:t>
        <w:tab/>
        <w:t>O 59 Cloos Nr. 216</w:t>
      </w:r>
    </w:p>
    <w:p>
      <w:r>
        <w:t>33</w:t>
        <w:tab/>
        <w:t>S. 13</w:t>
      </w:r>
    </w:p>
    <w:p>
      <w:r>
        <w:t>40</w:t>
        <w:tab/>
        <w:t>s[2{Errichtung einer} 1{Buchdruckerei}]s in o[Schotten]o und s[Herausgabe eines s[Intelligenzblatt]ses]s für den Kreis Schotten durch Friedrich Cloos</w:t>
      </w:r>
    </w:p>
    <w:p>
      <w:r>
        <w:t>41</w:t>
        <w:tab/>
        <w:t>u.a.: Bitte des p[5{s[Buchdrucker]s}s 2{Friedrich} 1{Cloos} zu 6{o[Nidda]o}]p an die k[1{Stadt} 2{Schotten}]k um Erlaubnis zur Errichtung einer Buchdruckerei in Schotten (Drucksache); Flugblatt "An die Wähler des Wahlbezirks Nidda-Friedberg" über die Gründung eines Reichs-Wahl-Vereins zu Nidda, 1850; t[Intelligenz-Blatt für den Regierungsbezirk Nidda, Nr. 10]t vom 6. März 1852</w:t>
      </w:r>
    </w:p>
    <w:p>
      <w:r>
        <w:t>43</w:t>
        <w:tab/>
        <w:t>1852</w:t>
      </w:r>
    </w:p>
    <w:p>
      <w:r>
        <w:br/>
        <w:t>30</w:t>
        <w:tab/>
        <w:t>Nr. 186</w:t>
      </w:r>
    </w:p>
    <w:p>
      <w:r>
        <w:t>30a</w:t>
        <w:tab/>
        <w:t>028</w:t>
      </w:r>
    </w:p>
    <w:p>
      <w:r>
        <w:t>30z</w:t>
        <w:tab/>
        <w:t>O 59 Cloos Nr. 186</w:t>
      </w:r>
    </w:p>
    <w:p>
      <w:r>
        <w:t>33</w:t>
        <w:tab/>
        <w:t>S. 13</w:t>
      </w:r>
    </w:p>
    <w:p>
      <w:r>
        <w:t>40</w:t>
        <w:tab/>
        <w:t>Inventare der s[Aktiva]s und s[Passiva]s des p[5{s[Verleger]s}s 1{Cloos} zu 6{o[Nidda]o}]p</w:t>
      </w:r>
    </w:p>
    <w:p>
      <w:r>
        <w:t>43</w:t>
        <w:tab/>
        <w:t>1877 - 1913</w:t>
      </w:r>
    </w:p>
    <w:p>
      <w:r>
        <w:br/>
        <w:t>30</w:t>
        <w:tab/>
        <w:t>Nr. 208</w:t>
      </w:r>
    </w:p>
    <w:p>
      <w:r>
        <w:t>30a</w:t>
        <w:tab/>
        <w:t>029</w:t>
      </w:r>
    </w:p>
    <w:p>
      <w:r>
        <w:t>30z</w:t>
        <w:tab/>
        <w:t>O 59 Cloos Nr. 208</w:t>
      </w:r>
    </w:p>
    <w:p>
      <w:r>
        <w:t>33</w:t>
        <w:tab/>
        <w:t>S. 13</w:t>
      </w:r>
    </w:p>
    <w:p>
      <w:r>
        <w:t>40</w:t>
        <w:tab/>
        <w:t>s[Inventar-Konto]s der k[1{s[Buchdruckerei]s p[Cloos]p} zu 2{o[Nidda]o}]k</w:t>
      </w:r>
    </w:p>
    <w:p>
      <w:r>
        <w:t>43</w:t>
        <w:tab/>
        <w:t>1871 - 1955</w:t>
      </w:r>
    </w:p>
    <w:p>
      <w:r>
        <w:br/>
        <w:t>30</w:t>
        <w:tab/>
        <w:t>Nr. 91</w:t>
      </w:r>
    </w:p>
    <w:p>
      <w:r>
        <w:t>30a</w:t>
        <w:tab/>
        <w:t>030</w:t>
      </w:r>
    </w:p>
    <w:p>
      <w:r>
        <w:t>30z</w:t>
        <w:tab/>
        <w:t>O 59 Cloos Nr. 91</w:t>
      </w:r>
    </w:p>
    <w:p>
      <w:r>
        <w:t>33</w:t>
        <w:tab/>
        <w:t>S. 14</w:t>
      </w:r>
    </w:p>
    <w:p>
      <w:r>
        <w:t>40</w:t>
        <w:tab/>
        <w:t>s[Druckauftrags- und Rechnungsbücher]s der k[1{s[Buchdruckerei]s p[2{Friedrich} 1{Cloos}]p &amp; Comp., später p[2{L.} 1{Cloos}]p} zu 2{o[Nidda]o}]k: Rechnungsjahre 1842-1845</w:t>
      </w:r>
    </w:p>
    <w:p>
      <w:r>
        <w:t>43</w:t>
        <w:tab/>
        <w:t>1842 - 1845</w:t>
      </w:r>
    </w:p>
    <w:p>
      <w:r>
        <w:br/>
        <w:t>30</w:t>
        <w:tab/>
        <w:t>Nr. 92</w:t>
      </w:r>
    </w:p>
    <w:p>
      <w:r>
        <w:t>30a</w:t>
        <w:tab/>
        <w:t>031</w:t>
      </w:r>
    </w:p>
    <w:p>
      <w:r>
        <w:t>30z</w:t>
        <w:tab/>
        <w:t>O 59 Cloos Nr. 92</w:t>
      </w:r>
    </w:p>
    <w:p>
      <w:r>
        <w:t>33</w:t>
        <w:tab/>
        <w:t>S. 14</w:t>
      </w:r>
    </w:p>
    <w:p>
      <w:r>
        <w:t>40</w:t>
        <w:tab/>
        <w:t>s[Druckauftrags- und Rechnungsbücher]s der k[1{s[Buchdruckerei]s p[2{Friedrich} 1{Cloos}]p &amp; Comp., später p[2{L.} 1{Cloos}]p} zu 2{o[Nidda]o}]k: Rechnungsjahr 1847</w:t>
      </w:r>
    </w:p>
    <w:p>
      <w:r>
        <w:t>43</w:t>
        <w:tab/>
        <w:t>1847</w:t>
      </w:r>
    </w:p>
    <w:p>
      <w:r>
        <w:br/>
        <w:t>30</w:t>
        <w:tab/>
        <w:t>Nr. 93</w:t>
      </w:r>
    </w:p>
    <w:p>
      <w:r>
        <w:t>30a</w:t>
        <w:tab/>
        <w:t>032</w:t>
      </w:r>
    </w:p>
    <w:p>
      <w:r>
        <w:t>30z</w:t>
        <w:tab/>
        <w:t>O 59 Cloos Nr. 93</w:t>
      </w:r>
    </w:p>
    <w:p>
      <w:r>
        <w:t>33</w:t>
        <w:tab/>
        <w:t>S. 14</w:t>
      </w:r>
    </w:p>
    <w:p>
      <w:r>
        <w:t>40</w:t>
        <w:tab/>
        <w:t>s[Druckauftrags- und Rechnungsbücher]s der k[1{s[Buchdruckerei]s p[2{Friedrich} 1{Cloos}]p &amp; Comp., später p[2{L.} 1{Cloos}]p} zu 2{o[Nidda]o}]k: Rechnungsjahr 1848</w:t>
      </w:r>
    </w:p>
    <w:p>
      <w:r>
        <w:t>43</w:t>
        <w:tab/>
        <w:t>1848</w:t>
      </w:r>
    </w:p>
    <w:p>
      <w:r>
        <w:br/>
        <w:t>30</w:t>
        <w:tab/>
        <w:t>Nr. 94</w:t>
      </w:r>
    </w:p>
    <w:p>
      <w:r>
        <w:t>30a</w:t>
        <w:tab/>
        <w:t>033</w:t>
      </w:r>
    </w:p>
    <w:p>
      <w:r>
        <w:t>30z</w:t>
        <w:tab/>
        <w:t>O 59 Cloos Nr. 94</w:t>
      </w:r>
    </w:p>
    <w:p>
      <w:r>
        <w:t>33</w:t>
        <w:tab/>
        <w:t>S. 14</w:t>
      </w:r>
    </w:p>
    <w:p>
      <w:r>
        <w:t>40</w:t>
        <w:tab/>
        <w:t>s[Druckauftrags- und Rechnungsbücher]s der k[1{s[Buchdruckerei]s p[2{Friedrich} 1{Cloos}]p &amp; Comp., später p[2{L.} 1{Cloos}]p} zu 2{o[Nidda]o}]k: Rechnungsjahr 1849</w:t>
      </w:r>
    </w:p>
    <w:p>
      <w:r>
        <w:t>43</w:t>
        <w:tab/>
        <w:t>1849</w:t>
      </w:r>
    </w:p>
    <w:p>
      <w:r>
        <w:br/>
        <w:t>30</w:t>
        <w:tab/>
        <w:t>Nr. 95</w:t>
      </w:r>
    </w:p>
    <w:p>
      <w:r>
        <w:t>30a</w:t>
        <w:tab/>
        <w:t>034</w:t>
      </w:r>
    </w:p>
    <w:p>
      <w:r>
        <w:t>30z</w:t>
        <w:tab/>
        <w:t>O 59 Cloos Nr. 95</w:t>
      </w:r>
    </w:p>
    <w:p>
      <w:r>
        <w:t>33</w:t>
        <w:tab/>
        <w:t>S. 14</w:t>
      </w:r>
    </w:p>
    <w:p>
      <w:r>
        <w:t>40</w:t>
        <w:tab/>
        <w:t>s[Druckauftrags- und Rechnungsbücher]s der k[1{s[Buchdruckerei]s p[2{Friedrich} 1{Cloos}]p &amp; Comp., später p[2{L.} 1{Cloos}]p} zu 2{o[Nidda]o}]k: Rechnungsjahr 1850</w:t>
      </w:r>
    </w:p>
    <w:p>
      <w:r>
        <w:t>43</w:t>
        <w:tab/>
        <w:t>1850</w:t>
      </w:r>
    </w:p>
    <w:p>
      <w:r>
        <w:br/>
        <w:t>30</w:t>
        <w:tab/>
        <w:t>Nr. 96</w:t>
      </w:r>
    </w:p>
    <w:p>
      <w:r>
        <w:t>30a</w:t>
        <w:tab/>
        <w:t>035</w:t>
      </w:r>
    </w:p>
    <w:p>
      <w:r>
        <w:t>30z</w:t>
        <w:tab/>
        <w:t>O 59 Cloos Nr. 96</w:t>
      </w:r>
    </w:p>
    <w:p>
      <w:r>
        <w:t>33</w:t>
        <w:tab/>
        <w:t>S. 14</w:t>
      </w:r>
    </w:p>
    <w:p>
      <w:r>
        <w:t>40</w:t>
        <w:tab/>
        <w:t>s[Druckauftrags- und Rechnungsbücher]s der k[1{s[Buchdruckerei]s p[2{Friedrich} 1{Cloos}]p &amp; Comp., später p[2{L.} 1{Cloos}]p} zu 2{o[Nidda]o}]k: Rechnungsjahr 1851</w:t>
      </w:r>
    </w:p>
    <w:p>
      <w:r>
        <w:t>43</w:t>
        <w:tab/>
        <w:t>1851</w:t>
      </w:r>
    </w:p>
    <w:p>
      <w:r>
        <w:br/>
        <w:t>30</w:t>
        <w:tab/>
        <w:t>Nr. 97</w:t>
      </w:r>
    </w:p>
    <w:p>
      <w:r>
        <w:t>30a</w:t>
        <w:tab/>
        <w:t>036</w:t>
      </w:r>
    </w:p>
    <w:p>
      <w:r>
        <w:t>30z</w:t>
        <w:tab/>
        <w:t>O 59 Cloos Nr. 97</w:t>
      </w:r>
    </w:p>
    <w:p>
      <w:r>
        <w:t>33</w:t>
        <w:tab/>
        <w:t>S. 14</w:t>
      </w:r>
    </w:p>
    <w:p>
      <w:r>
        <w:t>40</w:t>
        <w:tab/>
        <w:t>s[Druckauftrags- und Rechnungsbücher]s der k[1{s[Buchdruckerei]s p[2{Friedrich} 1{Cloos}]p &amp; Comp., später p[2{L.} 1{Cloos}]p} zu 2{o[Nidda]o}]k: Rechnungsjahr 1852</w:t>
      </w:r>
    </w:p>
    <w:p>
      <w:r>
        <w:t>43</w:t>
        <w:tab/>
        <w:t>1852</w:t>
      </w:r>
    </w:p>
    <w:p>
      <w:r>
        <w:br/>
        <w:t>30</w:t>
        <w:tab/>
        <w:t>Nr. 98</w:t>
      </w:r>
    </w:p>
    <w:p>
      <w:r>
        <w:t>30a</w:t>
        <w:tab/>
        <w:t>037</w:t>
      </w:r>
    </w:p>
    <w:p>
      <w:r>
        <w:t>30z</w:t>
        <w:tab/>
        <w:t>O 59 Cloos Nr. 98</w:t>
      </w:r>
    </w:p>
    <w:p>
      <w:r>
        <w:t>33</w:t>
        <w:tab/>
        <w:t>S. 14</w:t>
      </w:r>
    </w:p>
    <w:p>
      <w:r>
        <w:t>40</w:t>
        <w:tab/>
        <w:t>s[Druckauftrags- und Rechnungsbücher]s der k[1{s[Buchdruckerei]s p[2{Friedrich} 1{Cloos}]p &amp; Comp., später p[2{L.} 1{Cloos}]p} zu 2{o[Nidda]o}]k: Rechnungsjahr 1853</w:t>
      </w:r>
    </w:p>
    <w:p>
      <w:r>
        <w:t>43</w:t>
        <w:tab/>
        <w:t>1853</w:t>
      </w:r>
    </w:p>
    <w:p>
      <w:r>
        <w:br/>
        <w:t>30</w:t>
        <w:tab/>
        <w:t>Nr. 99</w:t>
      </w:r>
    </w:p>
    <w:p>
      <w:r>
        <w:t>30a</w:t>
        <w:tab/>
        <w:t>038</w:t>
      </w:r>
    </w:p>
    <w:p>
      <w:r>
        <w:t>30z</w:t>
        <w:tab/>
        <w:t>O 59 Cloos Nr. 99</w:t>
      </w:r>
    </w:p>
    <w:p>
      <w:r>
        <w:t>33</w:t>
        <w:tab/>
        <w:t>S. 14</w:t>
      </w:r>
    </w:p>
    <w:p>
      <w:r>
        <w:t>40</w:t>
        <w:tab/>
        <w:t>s[Druckauftrags- und Rechnungsbücher]s der k[1{s[Buchdruckerei]s p[2{Friedrich} 1{Cloos}]p &amp; Comp., später p[2{L.} 1{Cloos}]p} zu 2{o[Nidda]o}]k: Rechnungsjahr 1854</w:t>
      </w:r>
    </w:p>
    <w:p>
      <w:r>
        <w:t>43</w:t>
        <w:tab/>
        <w:t>1854</w:t>
      </w:r>
    </w:p>
    <w:p>
      <w:r>
        <w:br/>
        <w:t>30</w:t>
        <w:tab/>
        <w:t>Nr. 100</w:t>
      </w:r>
    </w:p>
    <w:p>
      <w:r>
        <w:t>30a</w:t>
        <w:tab/>
        <w:t>039</w:t>
      </w:r>
    </w:p>
    <w:p>
      <w:r>
        <w:t>30z</w:t>
        <w:tab/>
        <w:t>O 59 Cloos Nr. 100</w:t>
      </w:r>
    </w:p>
    <w:p>
      <w:r>
        <w:t>33</w:t>
        <w:tab/>
        <w:t>S. 14</w:t>
      </w:r>
    </w:p>
    <w:p>
      <w:r>
        <w:t>40</w:t>
        <w:tab/>
        <w:t>s[Druckauftrags- und Rechnungsbücher]s der k[1{s[Buchdruckerei]s p[2{Friedrich} 1{Cloos}]p &amp; Comp., später p[2{L.} 1{Cloos}]p} zu 2{o[Nidda]o}]k: Rechnungsjahr 1855</w:t>
      </w:r>
    </w:p>
    <w:p>
      <w:r>
        <w:t>43</w:t>
        <w:tab/>
        <w:t>1855</w:t>
      </w:r>
    </w:p>
    <w:p>
      <w:r>
        <w:br/>
        <w:t>30</w:t>
        <w:tab/>
        <w:t>Nr. 101</w:t>
      </w:r>
    </w:p>
    <w:p>
      <w:r>
        <w:t>30a</w:t>
        <w:tab/>
        <w:t>040</w:t>
      </w:r>
    </w:p>
    <w:p>
      <w:r>
        <w:t>30z</w:t>
        <w:tab/>
        <w:t>O 59 Cloos Nr. 101</w:t>
      </w:r>
    </w:p>
    <w:p>
      <w:r>
        <w:t>33</w:t>
        <w:tab/>
        <w:t>S. 14</w:t>
      </w:r>
    </w:p>
    <w:p>
      <w:r>
        <w:t>40</w:t>
        <w:tab/>
        <w:t>s[Druckauftrags- und Rechnungsbücher]s der k[1{s[Buchdruckerei]s p[2{Friedrich} 1{Cloos}]p &amp; Comp., später p[2{L.} 1{Cloos}]p} zu 2{o[Nidda]o}]k: Rechnungsjahr 1856</w:t>
      </w:r>
    </w:p>
    <w:p>
      <w:r>
        <w:t>43</w:t>
        <w:tab/>
        <w:t>1856</w:t>
      </w:r>
    </w:p>
    <w:p>
      <w:r>
        <w:br/>
        <w:t>30</w:t>
        <w:tab/>
        <w:t>Nr. 102</w:t>
      </w:r>
    </w:p>
    <w:p>
      <w:r>
        <w:t>30a</w:t>
        <w:tab/>
        <w:t>041</w:t>
      </w:r>
    </w:p>
    <w:p>
      <w:r>
        <w:t>30z</w:t>
        <w:tab/>
        <w:t>O 59 Cloos Nr. 102</w:t>
      </w:r>
    </w:p>
    <w:p>
      <w:r>
        <w:t>33</w:t>
        <w:tab/>
        <w:t>S. 14</w:t>
      </w:r>
    </w:p>
    <w:p>
      <w:r>
        <w:t>40</w:t>
        <w:tab/>
        <w:t>s[Druckauftrags- und Rechnungsbücher]s der k[1{s[Buchdruckerei]s p[2{Friedrich} 1{Cloos}]p &amp; Comp., später p[2{L.} 1{Cloos}]p} zu 2{o[Nidda]o}]k: Rechnungsjahr 1857</w:t>
      </w:r>
    </w:p>
    <w:p>
      <w:r>
        <w:t>43</w:t>
        <w:tab/>
        <w:t>1857</w:t>
      </w:r>
    </w:p>
    <w:p>
      <w:r>
        <w:br/>
        <w:t>30</w:t>
        <w:tab/>
        <w:t>Nr. 103</w:t>
      </w:r>
    </w:p>
    <w:p>
      <w:r>
        <w:t>30a</w:t>
        <w:tab/>
        <w:t>042</w:t>
      </w:r>
    </w:p>
    <w:p>
      <w:r>
        <w:t>30z</w:t>
        <w:tab/>
        <w:t>O 59 Cloos Nr. 103</w:t>
      </w:r>
    </w:p>
    <w:p>
      <w:r>
        <w:t>33</w:t>
        <w:tab/>
        <w:t>S. 14</w:t>
      </w:r>
    </w:p>
    <w:p>
      <w:r>
        <w:t>40</w:t>
        <w:tab/>
        <w:t>s[Druckauftrags- und Rechnungsbücher]s der k[1{s[Buchdruckerei]s p[2{Friedrich} 1{Cloos}]p &amp; Comp., später p[2{L.} 1{Cloos}]p} zu 2{o[Nidda]o}]k: Rechnungsjahr 1858</w:t>
      </w:r>
    </w:p>
    <w:p>
      <w:r>
        <w:t>43</w:t>
        <w:tab/>
        <w:t>1858</w:t>
      </w:r>
    </w:p>
    <w:p>
      <w:r>
        <w:br/>
        <w:t>30</w:t>
        <w:tab/>
        <w:t>Nr. 104</w:t>
      </w:r>
    </w:p>
    <w:p>
      <w:r>
        <w:t>30a</w:t>
        <w:tab/>
        <w:t>043</w:t>
      </w:r>
    </w:p>
    <w:p>
      <w:r>
        <w:t>30z</w:t>
        <w:tab/>
        <w:t>O 59 Cloos Nr. 104</w:t>
      </w:r>
    </w:p>
    <w:p>
      <w:r>
        <w:t>33</w:t>
        <w:tab/>
        <w:t>S. 14</w:t>
      </w:r>
    </w:p>
    <w:p>
      <w:r>
        <w:t>40</w:t>
        <w:tab/>
        <w:t>s[Druckauftrags- und Rechnungsbücher]s der k[1{s[Buchdruckerei]s p[2{Friedrich} 1{Cloos}]p &amp; Comp., später p[2{L.} 1{Cloos}]p} zu 2{o[Nidda]o}]k: Rechnungsjahr 1860</w:t>
      </w:r>
    </w:p>
    <w:p>
      <w:r>
        <w:t>43</w:t>
        <w:tab/>
        <w:t>1860</w:t>
      </w:r>
    </w:p>
    <w:p>
      <w:r>
        <w:br/>
        <w:t>30</w:t>
        <w:tab/>
        <w:t>Nr. 105</w:t>
      </w:r>
    </w:p>
    <w:p>
      <w:r>
        <w:t>30a</w:t>
        <w:tab/>
        <w:t>044</w:t>
      </w:r>
    </w:p>
    <w:p>
      <w:r>
        <w:t>30z</w:t>
        <w:tab/>
        <w:t>O 59 Cloos Nr. 105</w:t>
      </w:r>
    </w:p>
    <w:p>
      <w:r>
        <w:t>33</w:t>
        <w:tab/>
        <w:t>S. 14</w:t>
      </w:r>
    </w:p>
    <w:p>
      <w:r>
        <w:t>40</w:t>
        <w:tab/>
        <w:t>s[Druckauftrags- und Rechnungsbücher]s der k[1{s[Buchdruckerei]s p[2{Friedrich} 1{Cloos}]p &amp; Comp., später p[2{L.} 1{Cloos}]p} zu 2{o[Nidda]o}]k: Rechnungsjahr 1861</w:t>
      </w:r>
    </w:p>
    <w:p>
      <w:r>
        <w:t>43</w:t>
        <w:tab/>
        <w:t>1861</w:t>
      </w:r>
    </w:p>
    <w:p>
      <w:r>
        <w:br/>
        <w:t>30</w:t>
        <w:tab/>
        <w:t>Nr. 106</w:t>
      </w:r>
    </w:p>
    <w:p>
      <w:r>
        <w:t>30a</w:t>
        <w:tab/>
        <w:t>045</w:t>
      </w:r>
    </w:p>
    <w:p>
      <w:r>
        <w:t>30z</w:t>
        <w:tab/>
        <w:t>O 59 Cloos Nr. 106</w:t>
      </w:r>
    </w:p>
    <w:p>
      <w:r>
        <w:t>33</w:t>
        <w:tab/>
        <w:t>S. 14</w:t>
      </w:r>
    </w:p>
    <w:p>
      <w:r>
        <w:t>40</w:t>
        <w:tab/>
        <w:t>s[Druckauftrags- und Rechnungsbücher]s der k[1{s[Buchdruckerei]s p[2{Friedrich} 1{Cloos}]p &amp; Comp., später p[2{L.} 1{Cloos}]p} zu 2{o[Nidda]o}]k: Rechnungsjahr 1862</w:t>
      </w:r>
    </w:p>
    <w:p>
      <w:r>
        <w:t>43</w:t>
        <w:tab/>
        <w:t>1862</w:t>
      </w:r>
    </w:p>
    <w:p>
      <w:r>
        <w:br/>
        <w:t>30</w:t>
        <w:tab/>
        <w:t>Nr. 107</w:t>
      </w:r>
    </w:p>
    <w:p>
      <w:r>
        <w:t>30a</w:t>
        <w:tab/>
        <w:t>046</w:t>
      </w:r>
    </w:p>
    <w:p>
      <w:r>
        <w:t>30z</w:t>
        <w:tab/>
        <w:t>O 59 Cloos Nr. 107</w:t>
      </w:r>
    </w:p>
    <w:p>
      <w:r>
        <w:t>33</w:t>
        <w:tab/>
        <w:t>S. 14</w:t>
      </w:r>
    </w:p>
    <w:p>
      <w:r>
        <w:t>40</w:t>
        <w:tab/>
        <w:t>s[Druckauftrags- und Rechnungsbücher]s der k[1{s[Buchdruckerei]s p[2{Friedrich} 1{Cloos}]p &amp; Comp., später p[2{L.} 1{Cloos}]p} zu 2{o[Nidda]o}]k: Rechnungsjahr 1863</w:t>
      </w:r>
    </w:p>
    <w:p>
      <w:r>
        <w:t>43</w:t>
        <w:tab/>
        <w:t>1863</w:t>
      </w:r>
    </w:p>
    <w:p>
      <w:r>
        <w:br/>
        <w:t>30</w:t>
        <w:tab/>
        <w:t>Nr. 108</w:t>
      </w:r>
    </w:p>
    <w:p>
      <w:r>
        <w:t>30a</w:t>
        <w:tab/>
        <w:t>047</w:t>
      </w:r>
    </w:p>
    <w:p>
      <w:r>
        <w:t>30z</w:t>
        <w:tab/>
        <w:t>O 59 Cloos Nr. 108</w:t>
      </w:r>
    </w:p>
    <w:p>
      <w:r>
        <w:t>33</w:t>
        <w:tab/>
        <w:t>S. 14</w:t>
      </w:r>
    </w:p>
    <w:p>
      <w:r>
        <w:t>40</w:t>
        <w:tab/>
        <w:t>s[Druckauftrags- und Rechnungsbücher]s der k[1{s[Buchdruckerei]s p[2{Friedrich} 1{Cloos}]p &amp; Comp., später p[2{L.} 1{Cloos}]p} zu 2{o[Nidda]o}]k: Rechnungsjahr 1864</w:t>
      </w:r>
    </w:p>
    <w:p>
      <w:r>
        <w:t>43</w:t>
        <w:tab/>
        <w:t>1864</w:t>
      </w:r>
    </w:p>
    <w:p>
      <w:r>
        <w:br/>
        <w:t>30</w:t>
        <w:tab/>
        <w:t>Nr. 109</w:t>
      </w:r>
    </w:p>
    <w:p>
      <w:r>
        <w:t>30a</w:t>
        <w:tab/>
        <w:t>048</w:t>
      </w:r>
    </w:p>
    <w:p>
      <w:r>
        <w:t>30z</w:t>
        <w:tab/>
        <w:t>O 59 Cloos Nr. 109</w:t>
      </w:r>
    </w:p>
    <w:p>
      <w:r>
        <w:t>33</w:t>
        <w:tab/>
        <w:t>S. 14</w:t>
      </w:r>
    </w:p>
    <w:p>
      <w:r>
        <w:t>40</w:t>
        <w:tab/>
        <w:t>s[Druckauftrags- und Rechnungsbücher]s der k[1{s[Buchdruckerei]s p[2{Friedrich} 1{Cloos}]p &amp; Comp., später p[2{L.} 1{Cloos}]p} zu 2{o[Nidda]o}]k: Rechnungsjahr 1865</w:t>
      </w:r>
    </w:p>
    <w:p>
      <w:r>
        <w:t>43</w:t>
        <w:tab/>
        <w:t>1865</w:t>
      </w:r>
    </w:p>
    <w:p>
      <w:r>
        <w:br/>
        <w:t>30</w:t>
        <w:tab/>
        <w:t>Nr. 110</w:t>
      </w:r>
    </w:p>
    <w:p>
      <w:r>
        <w:t>30a</w:t>
        <w:tab/>
        <w:t>049</w:t>
      </w:r>
    </w:p>
    <w:p>
      <w:r>
        <w:t>30z</w:t>
        <w:tab/>
        <w:t>O 59 Cloos Nr. 110</w:t>
      </w:r>
    </w:p>
    <w:p>
      <w:r>
        <w:t>33</w:t>
        <w:tab/>
        <w:t>S. 14</w:t>
      </w:r>
    </w:p>
    <w:p>
      <w:r>
        <w:t>40</w:t>
        <w:tab/>
        <w:t>s[Druckauftrags- und Rechnungsbücher]s der k[1{s[Buchdruckerei]s p[2{Friedrich} 1{Cloos}]p &amp; Comp., später p[2{L.} 1{Cloos}]p} zu 2{o[Nidda]o}]k: Rechnungsjahr 1866</w:t>
      </w:r>
    </w:p>
    <w:p>
      <w:r>
        <w:t>43</w:t>
        <w:tab/>
        <w:t>1866</w:t>
      </w:r>
    </w:p>
    <w:p>
      <w:r>
        <w:br/>
        <w:t>30</w:t>
        <w:tab/>
        <w:t>Nr. 111</w:t>
      </w:r>
    </w:p>
    <w:p>
      <w:r>
        <w:t>30a</w:t>
        <w:tab/>
        <w:t>050</w:t>
      </w:r>
    </w:p>
    <w:p>
      <w:r>
        <w:t>30z</w:t>
        <w:tab/>
        <w:t>O 59 Cloos Nr. 111</w:t>
      </w:r>
    </w:p>
    <w:p>
      <w:r>
        <w:t>33</w:t>
        <w:tab/>
        <w:t>S. 14</w:t>
      </w:r>
    </w:p>
    <w:p>
      <w:r>
        <w:t>40</w:t>
        <w:tab/>
        <w:t>s[Druckauftrags- und Rechnungsbücher]s der k[1{s[Buchdruckerei]s p[2{Friedrich} 1{Cloos}]p &amp; Comp., später p[2{L.} 1{Cloos}]p} zu 2{o[Nidda]o}]k: Rechnungsjahr 1867</w:t>
      </w:r>
    </w:p>
    <w:p>
      <w:r>
        <w:t>43</w:t>
        <w:tab/>
        <w:t>1867</w:t>
      </w:r>
    </w:p>
    <w:p>
      <w:r>
        <w:br/>
        <w:t>30</w:t>
        <w:tab/>
        <w:t>Nr. 112</w:t>
      </w:r>
    </w:p>
    <w:p>
      <w:r>
        <w:t>30a</w:t>
        <w:tab/>
        <w:t>051</w:t>
      </w:r>
    </w:p>
    <w:p>
      <w:r>
        <w:t>30z</w:t>
        <w:tab/>
        <w:t>O 59 Cloos Nr. 112</w:t>
      </w:r>
    </w:p>
    <w:p>
      <w:r>
        <w:t>33</w:t>
        <w:tab/>
        <w:t>S. 14</w:t>
      </w:r>
    </w:p>
    <w:p>
      <w:r>
        <w:t>40</w:t>
        <w:tab/>
        <w:t>s[Druckauftrags- und Rechnungsbücher]s der k[1{s[Buchdruckerei]s p[2{Friedrich} 1{Cloos}]p &amp; Comp., später p[2{L.} 1{Cloos}]p} zu 2{o[Nidda]o}]k: Rechnungsjahr 1868</w:t>
      </w:r>
    </w:p>
    <w:p>
      <w:r>
        <w:t>43</w:t>
        <w:tab/>
        <w:t>1868</w:t>
      </w:r>
    </w:p>
    <w:p>
      <w:r>
        <w:br/>
        <w:t>30</w:t>
        <w:tab/>
        <w:t>Nr. 113</w:t>
      </w:r>
    </w:p>
    <w:p>
      <w:r>
        <w:t>30a</w:t>
        <w:tab/>
        <w:t>052</w:t>
      </w:r>
    </w:p>
    <w:p>
      <w:r>
        <w:t>30z</w:t>
        <w:tab/>
        <w:t>O 59 Cloos Nr. 113</w:t>
      </w:r>
    </w:p>
    <w:p>
      <w:r>
        <w:t>33</w:t>
        <w:tab/>
        <w:t>S. 14</w:t>
      </w:r>
    </w:p>
    <w:p>
      <w:r>
        <w:t>40</w:t>
        <w:tab/>
        <w:t>s[Druckauftrags- und Rechnungsbücher]s der k[1{s[Buchdruckerei]s p[2{Friedrich} 1{Cloos}]p &amp; Comp., später p[2{L.} 1{Cloos}]p} zu 2{o[Nidda]o}]k: Rechnungsjahr 1869</w:t>
      </w:r>
    </w:p>
    <w:p>
      <w:r>
        <w:t>43</w:t>
        <w:tab/>
        <w:t>1869</w:t>
      </w:r>
    </w:p>
    <w:p>
      <w:r>
        <w:br/>
        <w:t>30</w:t>
        <w:tab/>
        <w:t>Nr. 114</w:t>
      </w:r>
    </w:p>
    <w:p>
      <w:r>
        <w:t>30a</w:t>
        <w:tab/>
        <w:t>053</w:t>
      </w:r>
    </w:p>
    <w:p>
      <w:r>
        <w:t>30z</w:t>
        <w:tab/>
        <w:t>O 59 Cloos Nr. 114</w:t>
      </w:r>
    </w:p>
    <w:p>
      <w:r>
        <w:t>33</w:t>
        <w:tab/>
        <w:t>S. 14</w:t>
      </w:r>
    </w:p>
    <w:p>
      <w:r>
        <w:t>40</w:t>
        <w:tab/>
        <w:t>s[Druckauftrags- und Rechnungsbücher]s der k[1{s[Buchdruckerei]s p[2{Friedrich} 1{Cloos}]p &amp; Comp., später p[2{L.} 1{Cloos}]p} zu 2{o[Nidda]o}]k: Rechnungsjahr 1870</w:t>
      </w:r>
    </w:p>
    <w:p>
      <w:r>
        <w:t>43</w:t>
        <w:tab/>
        <w:t>1870</w:t>
      </w:r>
    </w:p>
    <w:p>
      <w:r>
        <w:br/>
        <w:t>30</w:t>
        <w:tab/>
        <w:t>Nr. 115</w:t>
      </w:r>
    </w:p>
    <w:p>
      <w:r>
        <w:t>30a</w:t>
        <w:tab/>
        <w:t>054</w:t>
      </w:r>
    </w:p>
    <w:p>
      <w:r>
        <w:t>30z</w:t>
        <w:tab/>
        <w:t>O 59 Cloos Nr. 115</w:t>
      </w:r>
    </w:p>
    <w:p>
      <w:r>
        <w:t>33</w:t>
        <w:tab/>
        <w:t>S. 14</w:t>
      </w:r>
    </w:p>
    <w:p>
      <w:r>
        <w:t>40</w:t>
        <w:tab/>
        <w:t>s[Druckauftrags- und Rechnungsbücher]s der k[1{s[Buchdruckerei]s p[2{Friedrich} 1{Cloos}]p &amp; Comp., später p[2{L.} 1{Cloos}]p} zu 2{o[Nidda]o}]k: Rechnungsjahr 1871</w:t>
      </w:r>
    </w:p>
    <w:p>
      <w:r>
        <w:t>43</w:t>
        <w:tab/>
        <w:t>1871</w:t>
      </w:r>
    </w:p>
    <w:p>
      <w:r>
        <w:br/>
        <w:t>30</w:t>
        <w:tab/>
        <w:t>Nr. 116</w:t>
      </w:r>
    </w:p>
    <w:p>
      <w:r>
        <w:t>30a</w:t>
        <w:tab/>
        <w:t>055</w:t>
      </w:r>
    </w:p>
    <w:p>
      <w:r>
        <w:t>30z</w:t>
        <w:tab/>
        <w:t>O 59 Cloos Nr. 116</w:t>
      </w:r>
    </w:p>
    <w:p>
      <w:r>
        <w:t>33</w:t>
        <w:tab/>
        <w:t>S. 14</w:t>
      </w:r>
    </w:p>
    <w:p>
      <w:r>
        <w:t>40</w:t>
        <w:tab/>
        <w:t>s[Druckauftrags- und Rechnungsbücher]s der k[1{s[Buchdruckerei]s p[2{Friedrich} 1{Cloos}]p &amp; Comp., später p[2{L.} 1{Cloos}]p} zu 2{o[Nidda]o}]k: Rechnungsjahre 1884-1909, Buchbinder Schmidt und Georg Oesterling (mit Inseraten)</w:t>
      </w:r>
    </w:p>
    <w:p>
      <w:r>
        <w:t>43</w:t>
        <w:tab/>
        <w:t>1884 - 1909</w:t>
      </w:r>
    </w:p>
    <w:p>
      <w:r>
        <w:br/>
        <w:t>30</w:t>
        <w:tab/>
        <w:t>Nr. 117</w:t>
      </w:r>
    </w:p>
    <w:p>
      <w:r>
        <w:t>30a</w:t>
        <w:tab/>
        <w:t>056</w:t>
      </w:r>
    </w:p>
    <w:p>
      <w:r>
        <w:t>30z</w:t>
        <w:tab/>
        <w:t>O 59 Cloos Nr. 117</w:t>
      </w:r>
    </w:p>
    <w:p>
      <w:r>
        <w:t>33</w:t>
        <w:tab/>
        <w:t>S. 14</w:t>
      </w:r>
    </w:p>
    <w:p>
      <w:r>
        <w:t>40</w:t>
        <w:tab/>
        <w:t>s[Druckauftrags- und Rechnungsbücher]s der k[1{s[Buchdruckerei]s p[2{Friedrich} 1{Cloos}]p &amp; Comp., später p[2{L.} 1{Cloos}]p} zu 2{o[Nidda]o}]k: Rechnungsjahre 1897-1916, Buchbinder I. Trebes (mit Inseraten)</w:t>
      </w:r>
    </w:p>
    <w:p>
      <w:r>
        <w:t>43</w:t>
        <w:tab/>
        <w:t>1897 - 1916</w:t>
      </w:r>
    </w:p>
    <w:p>
      <w:r>
        <w:br/>
        <w:t>30</w:t>
        <w:tab/>
        <w:t>Nr. 118</w:t>
      </w:r>
    </w:p>
    <w:p>
      <w:r>
        <w:t>30a</w:t>
        <w:tab/>
        <w:t>057</w:t>
      </w:r>
    </w:p>
    <w:p>
      <w:r>
        <w:t>30z</w:t>
        <w:tab/>
        <w:t>O 59 Cloos Nr. 118</w:t>
      </w:r>
    </w:p>
    <w:p>
      <w:r>
        <w:t>33</w:t>
        <w:tab/>
        <w:t>S. 14</w:t>
      </w:r>
    </w:p>
    <w:p>
      <w:r>
        <w:t>40</w:t>
        <w:tab/>
        <w:t>s[Druckauftrags- und Rechnungsbücher]s der k[1{s[Buchdruckerei]s p[2{Friedrich} 1{Cloos}]p &amp; Comp., später p[2{L.} 1{Cloos}]p} zu 2{o[Nidda]o}]k: Rechnungsjahre 1911-1923</w:t>
      </w:r>
    </w:p>
    <w:p>
      <w:r>
        <w:t>43</w:t>
        <w:tab/>
        <w:t>1911 - 1923</w:t>
      </w:r>
    </w:p>
    <w:p>
      <w:r>
        <w:br/>
        <w:t>30</w:t>
        <w:tab/>
        <w:t>Nr. 119</w:t>
      </w:r>
    </w:p>
    <w:p>
      <w:r>
        <w:t>30a</w:t>
        <w:tab/>
        <w:t>058</w:t>
      </w:r>
    </w:p>
    <w:p>
      <w:r>
        <w:t>30z</w:t>
        <w:tab/>
        <w:t>O 59 Cloos Nr. 119</w:t>
      </w:r>
    </w:p>
    <w:p>
      <w:r>
        <w:t>33</w:t>
        <w:tab/>
        <w:t>S. 14</w:t>
      </w:r>
    </w:p>
    <w:p>
      <w:r>
        <w:t>40</w:t>
        <w:tab/>
        <w:t>s[Druckauftrags- und Rechnungsbücher]s der k[1{s[Buchdruckerei]s p[2{Friedrich} 1{Cloos}]p &amp; Comp., später p[2{L.} 1{Cloos}]p} zu 2{o[Nidda]o}]k: Rechnungsjahre 1929-1931</w:t>
      </w:r>
    </w:p>
    <w:p>
      <w:r>
        <w:t>43</w:t>
        <w:tab/>
        <w:t>1929 - 1931</w:t>
      </w:r>
    </w:p>
    <w:p>
      <w:r>
        <w:br/>
        <w:t>30</w:t>
        <w:tab/>
        <w:t>Nr. 120</w:t>
      </w:r>
    </w:p>
    <w:p>
      <w:r>
        <w:t>30a</w:t>
        <w:tab/>
        <w:t>059</w:t>
      </w:r>
    </w:p>
    <w:p>
      <w:r>
        <w:t>30z</w:t>
        <w:tab/>
        <w:t>O 59 Cloos Nr. 120</w:t>
      </w:r>
    </w:p>
    <w:p>
      <w:r>
        <w:t>33</w:t>
        <w:tab/>
        <w:t>S. 14</w:t>
      </w:r>
    </w:p>
    <w:p>
      <w:r>
        <w:t>40</w:t>
        <w:tab/>
        <w:t>s[Druckauftrags- und Rechnungsbücher]s der k[1{s[Buchdruckerei]s p[2{Friedrich} 1{Cloos}]p &amp; Comp., später p[2{L.} 1{Cloos}]p} zu 2{o[Nidda]o}]k: Rechnungsjahre 1938-1941</w:t>
      </w:r>
    </w:p>
    <w:p>
      <w:r>
        <w:t>43</w:t>
        <w:tab/>
        <w:t>1938 - 1941</w:t>
      </w:r>
    </w:p>
    <w:p>
      <w:r>
        <w:br/>
        <w:t>30</w:t>
        <w:tab/>
        <w:t>Nr. 121</w:t>
      </w:r>
    </w:p>
    <w:p>
      <w:r>
        <w:t>30a</w:t>
        <w:tab/>
        <w:t>060</w:t>
      </w:r>
    </w:p>
    <w:p>
      <w:r>
        <w:t>30z</w:t>
        <w:tab/>
        <w:t>O 59 Cloos Nr. 121</w:t>
      </w:r>
    </w:p>
    <w:p>
      <w:r>
        <w:t>33</w:t>
        <w:tab/>
        <w:t>S. 14</w:t>
      </w:r>
    </w:p>
    <w:p>
      <w:r>
        <w:t>40</w:t>
        <w:tab/>
        <w:t>s[Druckauftrags- und Rechnungsbücher]s der k[1{s[Buchdruckerei]s p[2{Friedrich} 1{Cloos}]p &amp; Comp., später p[2{L.} 1{Cloos}]p} zu 2{o[Nidda]o}]k: Rechnungsjahre 1941-1943</w:t>
      </w:r>
    </w:p>
    <w:p>
      <w:r>
        <w:t>43</w:t>
        <w:tab/>
        <w:t>1941 - 1943</w:t>
      </w:r>
    </w:p>
    <w:p>
      <w:r>
        <w:br/>
        <w:t>30</w:t>
        <w:tab/>
        <w:t>Nr. 122</w:t>
      </w:r>
    </w:p>
    <w:p>
      <w:r>
        <w:t>30a</w:t>
        <w:tab/>
        <w:t>061</w:t>
      </w:r>
    </w:p>
    <w:p>
      <w:r>
        <w:t>30z</w:t>
        <w:tab/>
        <w:t>O 59 Cloos Nr. 122</w:t>
      </w:r>
    </w:p>
    <w:p>
      <w:r>
        <w:t>33</w:t>
        <w:tab/>
        <w:t>S. 15</w:t>
      </w:r>
    </w:p>
    <w:p>
      <w:r>
        <w:t>40</w:t>
        <w:tab/>
        <w:t>s[Druckauftrags- und Rechnungsbücher]s der k[1{s[Buchdruckerei]s p[2{Friedrich} 1{Cloos}]p &amp; Comp., später p[2{L.} 1{Cloos}]p} zu 2{o[Nidda]o}]k: Rechnungsjahre 1943-1945</w:t>
      </w:r>
    </w:p>
    <w:p>
      <w:r>
        <w:t>43</w:t>
        <w:tab/>
        <w:t>1943 - 1945</w:t>
      </w:r>
    </w:p>
    <w:p>
      <w:r>
        <w:br/>
        <w:t>30</w:t>
        <w:tab/>
        <w:t>Nr. 123</w:t>
      </w:r>
    </w:p>
    <w:p>
      <w:r>
        <w:t>30a</w:t>
        <w:tab/>
        <w:t>062</w:t>
      </w:r>
    </w:p>
    <w:p>
      <w:r>
        <w:t>30z</w:t>
        <w:tab/>
        <w:t>O 59 Cloos Nr. 123</w:t>
      </w:r>
    </w:p>
    <w:p>
      <w:r>
        <w:t>33</w:t>
        <w:tab/>
        <w:t>S. 15</w:t>
      </w:r>
    </w:p>
    <w:p>
      <w:r>
        <w:t>40</w:t>
        <w:tab/>
        <w:t>s[Druckauftrags- und Rechnungsbücher]s der k[1{s[Buchdruckerei]s p[2{Friedrich} 1{Cloos}]p &amp; Comp., später p[2{L.} 1{Cloos}]p} zu 2{o[Nidda]o}]k: Rechnungsjahre 1946-1947</w:t>
      </w:r>
    </w:p>
    <w:p>
      <w:r>
        <w:t>43</w:t>
        <w:tab/>
        <w:t>1946 - 1947</w:t>
      </w:r>
    </w:p>
    <w:p>
      <w:r>
        <w:br/>
        <w:t>30</w:t>
        <w:tab/>
        <w:t>Nr. 124</w:t>
      </w:r>
    </w:p>
    <w:p>
      <w:r>
        <w:t>30a</w:t>
        <w:tab/>
        <w:t>063</w:t>
      </w:r>
    </w:p>
    <w:p>
      <w:r>
        <w:t>30z</w:t>
        <w:tab/>
        <w:t>O 59 Cloos Nr. 124</w:t>
      </w:r>
    </w:p>
    <w:p>
      <w:r>
        <w:t>33</w:t>
        <w:tab/>
        <w:t>S. 15</w:t>
      </w:r>
    </w:p>
    <w:p>
      <w:r>
        <w:t>40</w:t>
        <w:tab/>
        <w:t>s[Druckauftrags- und Rechnungsbücher]s der k[1{s[Buchdruckerei]s p[2{Friedrich} 1{Cloos}]p &amp; Comp., später p[2{L.} 1{Cloos}]p} zu 2{o[Nidda]o}]k: Rechnungsjahr Febr. - Nov. 1948</w:t>
      </w:r>
    </w:p>
    <w:p>
      <w:r>
        <w:t>43</w:t>
        <w:tab/>
        <w:t>1948</w:t>
      </w:r>
    </w:p>
    <w:p>
      <w:r>
        <w:br/>
        <w:t>30</w:t>
        <w:tab/>
        <w:t>Nr. 125</w:t>
      </w:r>
    </w:p>
    <w:p>
      <w:r>
        <w:t>30a</w:t>
        <w:tab/>
        <w:t>064</w:t>
      </w:r>
    </w:p>
    <w:p>
      <w:r>
        <w:t>30z</w:t>
        <w:tab/>
        <w:t>O 59 Cloos Nr. 125</w:t>
      </w:r>
    </w:p>
    <w:p>
      <w:r>
        <w:t>33</w:t>
        <w:tab/>
        <w:t>S. 15</w:t>
      </w:r>
    </w:p>
    <w:p>
      <w:r>
        <w:t>40</w:t>
        <w:tab/>
        <w:t>s[Druckauftrags- und Rechnungsbücher]s der k[1{s[Buchdruckerei]s p[2{Friedrich} 1{Cloos}]p &amp; Comp., später p[2{L.} 1{Cloos}]p} zu 2{o[Nidda]o}]k: Rechnungsjahre 1953-1955</w:t>
      </w:r>
    </w:p>
    <w:p>
      <w:r>
        <w:t>43</w:t>
        <w:tab/>
        <w:t>1953 - 1955</w:t>
      </w:r>
    </w:p>
    <w:p>
      <w:r>
        <w:br/>
        <w:t>30</w:t>
        <w:tab/>
        <w:t>Nr. 174</w:t>
      </w:r>
    </w:p>
    <w:p>
      <w:r>
        <w:t>30a</w:t>
        <w:tab/>
        <w:t>065</w:t>
      </w:r>
    </w:p>
    <w:p>
      <w:r>
        <w:t>30z</w:t>
        <w:tab/>
        <w:t>O 59 Cloos Nr. 174</w:t>
      </w:r>
    </w:p>
    <w:p>
      <w:r>
        <w:t>33</w:t>
        <w:tab/>
        <w:t>S. 15</w:t>
      </w:r>
    </w:p>
    <w:p>
      <w:r>
        <w:t>40</w:t>
        <w:tab/>
        <w:t>s[Auftrags- und Rechnungsbücher für Inserate]s im t[s[Intelligenzblatt]s für den Regierungsbezirk Nidda]t, ab 1852 für die Kreise Nidda und Schotten bzw. für den Kreis Nidda und die angrenzenden Bezirke, ab 1869 Niddaer Kreisblatt, ab 1874 Niddaer Anzeigeblatt und ab 1898 Niddaer Anzeiger, s[Verlag]s p[Cloos]p: Rechnungsjahr 1843</w:t>
      </w:r>
    </w:p>
    <w:p>
      <w:r>
        <w:t>43</w:t>
        <w:tab/>
        <w:t>1843</w:t>
      </w:r>
    </w:p>
    <w:p>
      <w:r>
        <w:br/>
        <w:t>30</w:t>
        <w:tab/>
        <w:t>Nr. 126</w:t>
      </w:r>
    </w:p>
    <w:p>
      <w:r>
        <w:t>30a</w:t>
        <w:tab/>
        <w:t>066</w:t>
      </w:r>
    </w:p>
    <w:p>
      <w:r>
        <w:t>30z</w:t>
        <w:tab/>
        <w:t>O 59 Cloos Nr. 126</w:t>
      </w:r>
    </w:p>
    <w:p>
      <w:r>
        <w:t>33</w:t>
        <w:tab/>
        <w:t>S. 15</w:t>
      </w:r>
    </w:p>
    <w:p>
      <w:r>
        <w:t>40</w:t>
        <w:tab/>
        <w:t>s[Auftrags- und Rechnungsbücher für Inserate]s im t[s[Intelligenzblatt]s für den Regierungsbezirk Nidda]t, ab 1852 für die Kreise Nidda und Schotten bzw. für den Kreis Nidda und die angrenzenden Bezirke, ab 1869 Niddaer Kreisblatt, ab 1874 Niddaer Anzeigeblatt und ab 1898 Niddaer Anzeiger, s[Verlag]s p[Cloos]p: Rechnungsjahr 1847</w:t>
      </w:r>
    </w:p>
    <w:p>
      <w:r>
        <w:t>43</w:t>
        <w:tab/>
        <w:t>1847</w:t>
      </w:r>
    </w:p>
    <w:p>
      <w:r>
        <w:br/>
        <w:t>30</w:t>
        <w:tab/>
        <w:t>Nr. 127</w:t>
      </w:r>
    </w:p>
    <w:p>
      <w:r>
        <w:t>30a</w:t>
        <w:tab/>
        <w:t>067</w:t>
      </w:r>
    </w:p>
    <w:p>
      <w:r>
        <w:t>30z</w:t>
        <w:tab/>
        <w:t>O 59 Cloos Nr. 127</w:t>
      </w:r>
    </w:p>
    <w:p>
      <w:r>
        <w:t>33</w:t>
        <w:tab/>
        <w:t>S. 15</w:t>
      </w:r>
    </w:p>
    <w:p>
      <w:r>
        <w:t>40</w:t>
        <w:tab/>
        <w:t>s[Auftrags- und Rechnungsbücher für Inserate]s im t[s[Intelligenzblatt]s für den Regierungsbezirk Nidda]t, ab 1852 für die Kreise Nidda und Schotten bzw. für den Kreis Nidda und die angrenzenden Bezirke, ab 1869 Niddaer Kreisblatt, ab 1874 Niddaer Anzeigeblatt und ab 1898 Niddaer Anzeiger, s[Verlag]s p[Cloos]p: Rechnungsjahr 1848</w:t>
      </w:r>
    </w:p>
    <w:p>
      <w:r>
        <w:t>43</w:t>
        <w:tab/>
        <w:t>1848</w:t>
      </w:r>
    </w:p>
    <w:p>
      <w:r>
        <w:br/>
        <w:t>30</w:t>
        <w:tab/>
        <w:t>Nr. 128</w:t>
      </w:r>
    </w:p>
    <w:p>
      <w:r>
        <w:t>30a</w:t>
        <w:tab/>
        <w:t>068</w:t>
      </w:r>
    </w:p>
    <w:p>
      <w:r>
        <w:t>30z</w:t>
        <w:tab/>
        <w:t>O 59 Cloos Nr. 128</w:t>
      </w:r>
    </w:p>
    <w:p>
      <w:r>
        <w:t>33</w:t>
        <w:tab/>
        <w:t>S. 15</w:t>
      </w:r>
    </w:p>
    <w:p>
      <w:r>
        <w:t>40</w:t>
        <w:tab/>
        <w:t>s[Auftrags- und Rechnungsbücher für Inserate]s im t[s[Intelligenzblatt]s für den Regierungsbezirk Nidda]t, ab 1852 für die Kreise Nidda und Schotten bzw. für den Kreis Nidda und die angrenzenden Bezirke, ab 1869 Niddaer Kreisblatt, ab 1874 Niddaer Anzeigeblatt und ab 1898 Niddaer Anzeiger, s[Verlag]s p[Cloos]p: Rechnungsjahr 1849</w:t>
      </w:r>
    </w:p>
    <w:p>
      <w:r>
        <w:t>43</w:t>
        <w:tab/>
        <w:t>1849</w:t>
      </w:r>
    </w:p>
    <w:p>
      <w:r>
        <w:br/>
        <w:t>30</w:t>
        <w:tab/>
        <w:t>Nr. 129</w:t>
      </w:r>
    </w:p>
    <w:p>
      <w:r>
        <w:t>30a</w:t>
        <w:tab/>
        <w:t>069</w:t>
      </w:r>
    </w:p>
    <w:p>
      <w:r>
        <w:t>30z</w:t>
        <w:tab/>
        <w:t>O 59 Cloos Nr. 129</w:t>
      </w:r>
    </w:p>
    <w:p>
      <w:r>
        <w:t>33</w:t>
        <w:tab/>
        <w:t>S. 15</w:t>
      </w:r>
    </w:p>
    <w:p>
      <w:r>
        <w:t>40</w:t>
        <w:tab/>
        <w:t>s[Auftrags- und Rechnungsbücher für Inserate]s im t[s[Intelligenzblatt]s für den Regierungsbezirk Nidda]t, ab 1852 für die Kreise Nidda und Schotten bzw. für den Kreis Nidda und die angrenzenden Bezirke, ab 1869 Niddaer Kreisblatt, ab 1874 Niddaer Anzeigeblatt und ab 1898 Niddaer Anzeiger, s[Verlag]s p[Cloos]p: Rechnungsjahr 1850</w:t>
      </w:r>
    </w:p>
    <w:p>
      <w:r>
        <w:t>43</w:t>
        <w:tab/>
        <w:t>1850</w:t>
      </w:r>
    </w:p>
    <w:p>
      <w:r>
        <w:br/>
        <w:t>30</w:t>
        <w:tab/>
        <w:t>Nr. 130</w:t>
      </w:r>
    </w:p>
    <w:p>
      <w:r>
        <w:t>30a</w:t>
        <w:tab/>
        <w:t>070</w:t>
      </w:r>
    </w:p>
    <w:p>
      <w:r>
        <w:t>30z</w:t>
        <w:tab/>
        <w:t>O 59 Cloos Nr. 130</w:t>
      </w:r>
    </w:p>
    <w:p>
      <w:r>
        <w:t>33</w:t>
        <w:tab/>
        <w:t>S. 15</w:t>
      </w:r>
    </w:p>
    <w:p>
      <w:r>
        <w:t>40</w:t>
        <w:tab/>
        <w:t>s[Auftrags- und Rechnungsbücher für Inserate]s im t[s[Intelligenzblatt]s für den Regierungsbezirk Nidda]t, ab 1852 für die Kreise Nidda und Schotten bzw. für den Kreis Nidda und die angrenzenden Bezirke, ab 1869 Niddaer Kreisblatt, ab 1874 Niddaer Anzeigeblatt und ab 1898 Niddaer Anzeiger, s[Verlag]s p[Cloos]p: Rechnungsjahr 1851</w:t>
      </w:r>
    </w:p>
    <w:p>
      <w:r>
        <w:t>43</w:t>
        <w:tab/>
        <w:t>1851</w:t>
      </w:r>
    </w:p>
    <w:p>
      <w:r>
        <w:br/>
        <w:t>30</w:t>
        <w:tab/>
        <w:t>Nr. 173</w:t>
      </w:r>
    </w:p>
    <w:p>
      <w:r>
        <w:t>30a</w:t>
        <w:tab/>
        <w:t>071</w:t>
      </w:r>
    </w:p>
    <w:p>
      <w:r>
        <w:t>30z</w:t>
        <w:tab/>
        <w:t>O 59 Cloos Nr. 173</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1852</w:t>
      </w:r>
    </w:p>
    <w:p>
      <w:r>
        <w:t>43</w:t>
        <w:tab/>
        <w:t>1852</w:t>
      </w:r>
    </w:p>
    <w:p>
      <w:r>
        <w:br/>
        <w:t>30</w:t>
        <w:tab/>
        <w:t>Nr. 131</w:t>
      </w:r>
    </w:p>
    <w:p>
      <w:r>
        <w:t>30a</w:t>
        <w:tab/>
        <w:t>072</w:t>
      </w:r>
    </w:p>
    <w:p>
      <w:r>
        <w:t>30z</w:t>
        <w:tab/>
        <w:t>O 59 Cloos Nr. 131</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1853</w:t>
      </w:r>
    </w:p>
    <w:p>
      <w:r>
        <w:t>43</w:t>
        <w:tab/>
        <w:t>1853</w:t>
      </w:r>
    </w:p>
    <w:p>
      <w:r>
        <w:br/>
        <w:t>30</w:t>
        <w:tab/>
        <w:t>Nr. 132</w:t>
      </w:r>
    </w:p>
    <w:p>
      <w:r>
        <w:t>30a</w:t>
        <w:tab/>
        <w:t>073</w:t>
      </w:r>
    </w:p>
    <w:p>
      <w:r>
        <w:t>30z</w:t>
        <w:tab/>
        <w:t>O 59 Cloos Nr. 132</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1854</w:t>
      </w:r>
    </w:p>
    <w:p>
      <w:r>
        <w:t>43</w:t>
        <w:tab/>
        <w:t>1854</w:t>
      </w:r>
    </w:p>
    <w:p>
      <w:r>
        <w:br/>
        <w:t>30</w:t>
        <w:tab/>
        <w:t>Nr. 133</w:t>
      </w:r>
    </w:p>
    <w:p>
      <w:r>
        <w:t>30a</w:t>
        <w:tab/>
        <w:t>074</w:t>
      </w:r>
    </w:p>
    <w:p>
      <w:r>
        <w:t>30z</w:t>
        <w:tab/>
        <w:t>O 59 Cloos Nr. 133</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1855</w:t>
      </w:r>
    </w:p>
    <w:p>
      <w:r>
        <w:t>43</w:t>
        <w:tab/>
        <w:t>1855</w:t>
      </w:r>
    </w:p>
    <w:p>
      <w:r>
        <w:t>45</w:t>
        <w:tab/>
        <w:t>Moderschäden</w:t>
      </w:r>
    </w:p>
    <w:p>
      <w:r>
        <w:br/>
        <w:t>30</w:t>
        <w:tab/>
        <w:t>Nr. 134</w:t>
      </w:r>
    </w:p>
    <w:p>
      <w:r>
        <w:t>30a</w:t>
        <w:tab/>
        <w:t>075</w:t>
      </w:r>
    </w:p>
    <w:p>
      <w:r>
        <w:t>30z</w:t>
        <w:tab/>
        <w:t>O 59 Cloos Nr. 134</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1856</w:t>
      </w:r>
    </w:p>
    <w:p>
      <w:r>
        <w:t>43</w:t>
        <w:tab/>
        <w:t>1856</w:t>
      </w:r>
    </w:p>
    <w:p>
      <w:r>
        <w:t>45</w:t>
        <w:tab/>
        <w:t>Moderschäden</w:t>
      </w:r>
    </w:p>
    <w:p>
      <w:r>
        <w:br/>
        <w:t>30</w:t>
        <w:tab/>
        <w:t>Nr. 135</w:t>
      </w:r>
    </w:p>
    <w:p>
      <w:r>
        <w:t>30a</w:t>
        <w:tab/>
        <w:t>076</w:t>
      </w:r>
    </w:p>
    <w:p>
      <w:r>
        <w:t>30z</w:t>
        <w:tab/>
        <w:t>O 59 Cloos Nr. 135</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1857</w:t>
      </w:r>
    </w:p>
    <w:p>
      <w:r>
        <w:t>43</w:t>
        <w:tab/>
        <w:t>1857</w:t>
      </w:r>
    </w:p>
    <w:p>
      <w:r>
        <w:br/>
        <w:t>30</w:t>
        <w:tab/>
        <w:t>Nr. 136</w:t>
      </w:r>
    </w:p>
    <w:p>
      <w:r>
        <w:t>30a</w:t>
        <w:tab/>
        <w:t>077</w:t>
      </w:r>
    </w:p>
    <w:p>
      <w:r>
        <w:t>30z</w:t>
        <w:tab/>
        <w:t>O 59 Cloos Nr. 136</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1858</w:t>
      </w:r>
    </w:p>
    <w:p>
      <w:r>
        <w:t>43</w:t>
        <w:tab/>
        <w:t>1858</w:t>
      </w:r>
    </w:p>
    <w:p>
      <w:r>
        <w:br/>
        <w:t>30</w:t>
        <w:tab/>
        <w:t>Nr. 137</w:t>
      </w:r>
    </w:p>
    <w:p>
      <w:r>
        <w:t>30a</w:t>
        <w:tab/>
        <w:t>078</w:t>
      </w:r>
    </w:p>
    <w:p>
      <w:r>
        <w:t>30z</w:t>
        <w:tab/>
        <w:t>O 59 Cloos Nr. 137</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1861</w:t>
      </w:r>
    </w:p>
    <w:p>
      <w:r>
        <w:t>43</w:t>
        <w:tab/>
        <w:t>1861</w:t>
      </w:r>
    </w:p>
    <w:p>
      <w:r>
        <w:br/>
        <w:t>30</w:t>
        <w:tab/>
        <w:t>Nr. 138</w:t>
      </w:r>
    </w:p>
    <w:p>
      <w:r>
        <w:t>30a</w:t>
        <w:tab/>
        <w:t>079</w:t>
      </w:r>
    </w:p>
    <w:p>
      <w:r>
        <w:t>30z</w:t>
        <w:tab/>
        <w:t>O 59 Cloos Nr. 138</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1862</w:t>
      </w:r>
    </w:p>
    <w:p>
      <w:r>
        <w:t>43</w:t>
        <w:tab/>
        <w:t>1862</w:t>
      </w:r>
    </w:p>
    <w:p>
      <w:r>
        <w:br/>
        <w:t>30</w:t>
        <w:tab/>
        <w:t>Nr. 139</w:t>
      </w:r>
    </w:p>
    <w:p>
      <w:r>
        <w:t>30a</w:t>
        <w:tab/>
        <w:t>080</w:t>
      </w:r>
    </w:p>
    <w:p>
      <w:r>
        <w:t>30z</w:t>
        <w:tab/>
        <w:t>O 59 Cloos Nr. 139</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1863</w:t>
      </w:r>
    </w:p>
    <w:p>
      <w:r>
        <w:t>43</w:t>
        <w:tab/>
        <w:t>1863</w:t>
      </w:r>
    </w:p>
    <w:p>
      <w:r>
        <w:br/>
        <w:t>30</w:t>
        <w:tab/>
        <w:t>Nr. 140</w:t>
      </w:r>
    </w:p>
    <w:p>
      <w:r>
        <w:t>30a</w:t>
        <w:tab/>
        <w:t>081</w:t>
      </w:r>
    </w:p>
    <w:p>
      <w:r>
        <w:t>30z</w:t>
        <w:tab/>
        <w:t>O 59 Cloos Nr. 140</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1864</w:t>
      </w:r>
    </w:p>
    <w:p>
      <w:r>
        <w:t>43</w:t>
        <w:tab/>
        <w:t>1864</w:t>
      </w:r>
    </w:p>
    <w:p>
      <w:r>
        <w:br/>
        <w:t>30</w:t>
        <w:tab/>
        <w:t>Nr. 141</w:t>
      </w:r>
    </w:p>
    <w:p>
      <w:r>
        <w:t>30a</w:t>
        <w:tab/>
        <w:t>082</w:t>
      </w:r>
    </w:p>
    <w:p>
      <w:r>
        <w:t>30z</w:t>
        <w:tab/>
        <w:t>O 59 Cloos Nr. 141</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1865</w:t>
      </w:r>
    </w:p>
    <w:p>
      <w:r>
        <w:t>43</w:t>
        <w:tab/>
        <w:t>1865</w:t>
      </w:r>
    </w:p>
    <w:p>
      <w:r>
        <w:br/>
        <w:t>30</w:t>
        <w:tab/>
        <w:t>Nr. 142</w:t>
      </w:r>
    </w:p>
    <w:p>
      <w:r>
        <w:t>30a</w:t>
        <w:tab/>
        <w:t>083</w:t>
      </w:r>
    </w:p>
    <w:p>
      <w:r>
        <w:t>30z</w:t>
        <w:tab/>
        <w:t>O 59 Cloos Nr. 142</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1866</w:t>
      </w:r>
    </w:p>
    <w:p>
      <w:r>
        <w:t>43</w:t>
        <w:tab/>
        <w:t>1866</w:t>
      </w:r>
    </w:p>
    <w:p>
      <w:r>
        <w:br/>
        <w:t>30</w:t>
        <w:tab/>
        <w:t>Nr. 143</w:t>
      </w:r>
    </w:p>
    <w:p>
      <w:r>
        <w:t>30a</w:t>
        <w:tab/>
        <w:t>084</w:t>
      </w:r>
    </w:p>
    <w:p>
      <w:r>
        <w:t>30z</w:t>
        <w:tab/>
        <w:t>O 59 Cloos Nr. 143</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1867</w:t>
      </w:r>
    </w:p>
    <w:p>
      <w:r>
        <w:t>43</w:t>
        <w:tab/>
        <w:t>1867</w:t>
      </w:r>
    </w:p>
    <w:p>
      <w:r>
        <w:br/>
        <w:t>30</w:t>
        <w:tab/>
        <w:t>Nr. 144</w:t>
      </w:r>
    </w:p>
    <w:p>
      <w:r>
        <w:t>30a</w:t>
        <w:tab/>
        <w:t>085</w:t>
      </w:r>
    </w:p>
    <w:p>
      <w:r>
        <w:t>30z</w:t>
        <w:tab/>
        <w:t>O 59 Cloos Nr. 144</w:t>
      </w:r>
    </w:p>
    <w:p>
      <w:r>
        <w:t>33</w:t>
        <w:tab/>
        <w:t>S. 15</w:t>
      </w:r>
    </w:p>
    <w:p>
      <w:r>
        <w:t>40</w:t>
        <w:tab/>
        <w:t>s[Auftrags- und Rechnungsbücher für Inserate]s im s[Intelligenzblatt]s für den Regierungsbezirk Nidda, ab 1852 für die Kreise Nidda und Schotten bzw. für den Kreis Nidda und die angrenzenden Bezirke, ab 1869 Niddaer Kreisblatt, ab 1874 Niddaer Anzeigeblatt und ab 1898 Niddaer Anzeiger, s[Verlag]s p[Cloos]p: Rechnungsjahr 1868</w:t>
      </w:r>
    </w:p>
    <w:p>
      <w:r>
        <w:t>43</w:t>
        <w:tab/>
        <w:t>1868</w:t>
      </w:r>
    </w:p>
    <w:p>
      <w:r>
        <w:t>45</w:t>
        <w:tab/>
        <w:t>Moderschäden</w:t>
      </w:r>
    </w:p>
    <w:p>
      <w:r>
        <w:br/>
        <w:t>30</w:t>
        <w:tab/>
        <w:t>Nr. 145</w:t>
      </w:r>
    </w:p>
    <w:p>
      <w:r>
        <w:t>30a</w:t>
        <w:tab/>
        <w:t>086</w:t>
      </w:r>
    </w:p>
    <w:p>
      <w:r>
        <w:t>30z</w:t>
        <w:tab/>
        <w:t>O 59 Cloos Nr. 145</w:t>
      </w:r>
    </w:p>
    <w:p>
      <w:r>
        <w:t>33</w:t>
        <w:tab/>
        <w:t>S. 15</w:t>
      </w:r>
    </w:p>
    <w:p>
      <w:r>
        <w:t>40</w:t>
        <w:tab/>
        <w:t>s[Auftrags- und Rechnungsbücher für Inserate]s im Intelligenzblatt für den Regierungsbezirk Nidda, ab 1852 für die Kreise Nidda und Schotten bzw. für den Kreis Nidda und die angrenzenden Bezirke, ab 1869 t[Niddaer Kreisblatt]t, ab 1874 Niddaer Anzeigeblatt und ab 1898 Niddaer Anzeiger, s[Verlag]s p[Cloos]p: Rechnungsjahr 1871</w:t>
      </w:r>
    </w:p>
    <w:p>
      <w:r>
        <w:t>43</w:t>
        <w:tab/>
        <w:t>1871</w:t>
      </w:r>
    </w:p>
    <w:p>
      <w:r>
        <w:t>45</w:t>
        <w:tab/>
        <w:t>Moderschäden</w:t>
      </w:r>
    </w:p>
    <w:p>
      <w:r>
        <w:br/>
        <w:t>30</w:t>
        <w:tab/>
        <w:t>Nr. 165</w:t>
      </w:r>
    </w:p>
    <w:p>
      <w:r>
        <w:t>30a</w:t>
        <w:tab/>
        <w:t>087</w:t>
      </w:r>
    </w:p>
    <w:p>
      <w:r>
        <w:t>30z</w:t>
        <w:tab/>
        <w:t>O 59 Cloos Nr. 165</w:t>
      </w:r>
    </w:p>
    <w:p>
      <w:r>
        <w:t>33</w:t>
        <w:tab/>
        <w:t>S. 16</w:t>
      </w:r>
    </w:p>
    <w:p>
      <w:r>
        <w:t>40</w:t>
        <w:tab/>
        <w:t>s[Konto-Buch über erledigte Aufträge]s der k[1{s[Buchdruckerei]s p[2{L.} 1{Cloos}]p}, 2{o[Nidda]o}]k (alphabetisch nach Gemeinden)</w:t>
      </w:r>
    </w:p>
    <w:p>
      <w:r>
        <w:t>43</w:t>
        <w:tab/>
        <w:t>1893 - 1910</w:t>
      </w:r>
    </w:p>
    <w:p>
      <w:r>
        <w:br/>
        <w:t>30</w:t>
        <w:tab/>
        <w:t>Nr. 166</w:t>
      </w:r>
    </w:p>
    <w:p>
      <w:r>
        <w:t>30a</w:t>
        <w:tab/>
        <w:t>088</w:t>
      </w:r>
    </w:p>
    <w:p>
      <w:r>
        <w:t>30z</w:t>
        <w:tab/>
        <w:t>O 59 Cloos Nr. 166</w:t>
      </w:r>
    </w:p>
    <w:p>
      <w:r>
        <w:t>33</w:t>
        <w:tab/>
        <w:t>S. 16</w:t>
      </w:r>
    </w:p>
    <w:p>
      <w:r>
        <w:t>40</w:t>
        <w:tab/>
        <w:t>s[Konto-Bücher über erledigte Aufträge]s der k[1{s[Buchdruckerei]s p[2{L.} 1{Cloos}]p}, 2{o[Nidda]o}]k, für Auftraggeber aus der Stadt Nidda, Bd. 1</w:t>
      </w:r>
    </w:p>
    <w:p>
      <w:r>
        <w:t>43</w:t>
        <w:tab/>
        <w:t>1892 - 1905</w:t>
      </w:r>
    </w:p>
    <w:p>
      <w:r>
        <w:br/>
        <w:t>30</w:t>
        <w:tab/>
        <w:t>Nr. 167</w:t>
      </w:r>
    </w:p>
    <w:p>
      <w:r>
        <w:t>30a</w:t>
        <w:tab/>
        <w:t>089</w:t>
      </w:r>
    </w:p>
    <w:p>
      <w:r>
        <w:t>30z</w:t>
        <w:tab/>
        <w:t>O 59 Cloos Nr. 167</w:t>
      </w:r>
    </w:p>
    <w:p>
      <w:r>
        <w:t>33</w:t>
        <w:tab/>
        <w:t>S. 16</w:t>
      </w:r>
    </w:p>
    <w:p>
      <w:r>
        <w:t>40</w:t>
        <w:tab/>
        <w:t>s[Konto-Bücher über erledigte Aufträge]s der k[1{s[Buchdruckerei]s p[2{L.} 1{Cloos}]p}, 2{o[Nidda]o}]k, für Auftraggeber aus der Stadt Nidda, Bd. 2</w:t>
      </w:r>
    </w:p>
    <w:p>
      <w:r>
        <w:t>43</w:t>
        <w:tab/>
        <w:t>1906 - 1913</w:t>
      </w:r>
    </w:p>
    <w:p>
      <w:r>
        <w:br/>
        <w:t>30</w:t>
        <w:tab/>
        <w:t>Nr. 153</w:t>
      </w:r>
    </w:p>
    <w:p>
      <w:r>
        <w:t>30a</w:t>
        <w:tab/>
        <w:t>090</w:t>
      </w:r>
    </w:p>
    <w:p>
      <w:r>
        <w:t>30z</w:t>
        <w:tab/>
        <w:t>O 59 Cloos Nr. 153</w:t>
      </w:r>
    </w:p>
    <w:p>
      <w:r>
        <w:t>33</w:t>
        <w:tab/>
        <w:t>S. 16</w:t>
      </w:r>
    </w:p>
    <w:p>
      <w:r>
        <w:t>40</w:t>
        <w:tab/>
        <w:t>Bücher über erledigte s[Druckaufträge]s der k[1{s[Buchdruckerei]s p[2{L.} 1{Cloos}]p}, 2{o[Nidda]o}]k (alphabetisch nach Auftraggebern), Bd. 1 (lose Blätter)</w:t>
      </w:r>
    </w:p>
    <w:p>
      <w:r>
        <w:t>43</w:t>
        <w:tab/>
        <w:t>1911 - 1950</w:t>
      </w:r>
    </w:p>
    <w:p>
      <w:r>
        <w:br/>
        <w:t>30</w:t>
        <w:tab/>
        <w:t>Nr. 154</w:t>
      </w:r>
    </w:p>
    <w:p>
      <w:r>
        <w:t>30a</w:t>
        <w:tab/>
        <w:t>091</w:t>
      </w:r>
    </w:p>
    <w:p>
      <w:r>
        <w:t>30z</w:t>
        <w:tab/>
        <w:t>O 59 Cloos Nr. 154</w:t>
      </w:r>
    </w:p>
    <w:p>
      <w:r>
        <w:t>33</w:t>
        <w:tab/>
        <w:t>S. 16</w:t>
      </w:r>
    </w:p>
    <w:p>
      <w:r>
        <w:t>40</w:t>
        <w:tab/>
        <w:t>Bücher über erledigte s[Druckaufträge]s der k[1{s[Buchdruckerei]s p[2{L.} 1{Cloos}]p}, 2{o[Nidda]o}]k (alphabetisch nach Auftraggebern), Bd. 2 (lose Blätter)</w:t>
      </w:r>
    </w:p>
    <w:p>
      <w:r>
        <w:t>43</w:t>
        <w:tab/>
        <w:t>1911 - 1949</w:t>
      </w:r>
    </w:p>
    <w:p>
      <w:r>
        <w:br/>
        <w:t>30</w:t>
        <w:tab/>
        <w:t>Nr. 155</w:t>
      </w:r>
    </w:p>
    <w:p>
      <w:r>
        <w:t>30a</w:t>
        <w:tab/>
        <w:t>092</w:t>
      </w:r>
    </w:p>
    <w:p>
      <w:r>
        <w:t>30z</w:t>
        <w:tab/>
        <w:t>O 59 Cloos Nr. 155</w:t>
      </w:r>
    </w:p>
    <w:p>
      <w:r>
        <w:t>33</w:t>
        <w:tab/>
        <w:t>S. 16</w:t>
      </w:r>
    </w:p>
    <w:p>
      <w:r>
        <w:t>40</w:t>
        <w:tab/>
        <w:t>Bücher über erledigte s[Druckaufträge]s der k[1{s[Buchdruckerei]s p[2{L.} 1{Cloos}]p}, 2{o[Nidda]o}]k (alphabetisch nach Auftraggebern), Bd. 3</w:t>
      </w:r>
    </w:p>
    <w:p>
      <w:r>
        <w:t>43</w:t>
        <w:tab/>
        <w:t>1937 - 1957</w:t>
      </w:r>
    </w:p>
    <w:p>
      <w:r>
        <w:br/>
        <w:t>30</w:t>
        <w:tab/>
        <w:t>Nr. 156</w:t>
      </w:r>
    </w:p>
    <w:p>
      <w:r>
        <w:t>30a</w:t>
        <w:tab/>
        <w:t>093</w:t>
      </w:r>
    </w:p>
    <w:p>
      <w:r>
        <w:t>30z</w:t>
        <w:tab/>
        <w:t>O 59 Cloos Nr. 156</w:t>
      </w:r>
    </w:p>
    <w:p>
      <w:r>
        <w:t>33</w:t>
        <w:tab/>
        <w:t>S. 16</w:t>
      </w:r>
    </w:p>
    <w:p>
      <w:r>
        <w:t>40</w:t>
        <w:tab/>
        <w:t>Bücher über erledigte s[Druckaufträge]s der k[1{s[Buchdruckerei]s p[2{L.} 1{Cloos}]p}, 2{o[Nidda]o}]k (alphabetisch nach Auftraggebern), Bd. 4</w:t>
      </w:r>
    </w:p>
    <w:p>
      <w:r>
        <w:t>43</w:t>
        <w:tab/>
        <w:t>1946 - 1957</w:t>
      </w:r>
    </w:p>
    <w:p>
      <w:r>
        <w:br/>
        <w:t>30</w:t>
        <w:tab/>
        <w:t>Nr. 209</w:t>
      </w:r>
    </w:p>
    <w:p>
      <w:r>
        <w:t>30a</w:t>
        <w:tab/>
        <w:t>094</w:t>
      </w:r>
    </w:p>
    <w:p>
      <w:r>
        <w:t>30z</w:t>
        <w:tab/>
        <w:t>O 59 Cloos Nr. 209</w:t>
      </w:r>
    </w:p>
    <w:p>
      <w:r>
        <w:t>33</w:t>
        <w:tab/>
        <w:t>S. 16</w:t>
      </w:r>
    </w:p>
    <w:p>
      <w:r>
        <w:t>40</w:t>
        <w:tab/>
        <w:t>s[Abonnenten-Konto]s der k[1{s[Buchdruckerei]s p[Cloos]p} in 2{o[Nidda]o}]k</w:t>
      </w:r>
    </w:p>
    <w:p>
      <w:r>
        <w:t>43</w:t>
        <w:tab/>
        <w:t>1906 - 1911</w:t>
      </w:r>
    </w:p>
    <w:p>
      <w:r>
        <w:br/>
        <w:t>30</w:t>
        <w:tab/>
        <w:t>Nr. 195</w:t>
      </w:r>
    </w:p>
    <w:p>
      <w:r>
        <w:t>30a</w:t>
        <w:tab/>
        <w:t>095</w:t>
      </w:r>
    </w:p>
    <w:p>
      <w:r>
        <w:t>30z</w:t>
        <w:tab/>
        <w:t>O 59 Cloos Nr. 195</w:t>
      </w:r>
    </w:p>
    <w:p>
      <w:r>
        <w:t>33</w:t>
        <w:tab/>
        <w:t>S. 16</w:t>
      </w:r>
    </w:p>
    <w:p>
      <w:r>
        <w:t>40</w:t>
        <w:tab/>
        <w:t>Handbücher über s[Geschäftsabschlüsse]s der Firma k[1{s[&lt;Buchdruckerei&gt;]sp[Cloos]p}2{o[&lt;Nidda&gt;]o}]k, Bd. 1</w:t>
      </w:r>
    </w:p>
    <w:p>
      <w:r>
        <w:t>43</w:t>
        <w:tab/>
        <w:t>1921 - 1937</w:t>
      </w:r>
    </w:p>
    <w:p>
      <w:r>
        <w:br/>
        <w:t>30</w:t>
        <w:tab/>
        <w:t>Nr. 196</w:t>
      </w:r>
    </w:p>
    <w:p>
      <w:r>
        <w:t>30a</w:t>
        <w:tab/>
        <w:t>096</w:t>
      </w:r>
    </w:p>
    <w:p>
      <w:r>
        <w:t>30z</w:t>
        <w:tab/>
        <w:t>O 59 Cloos Nr. 196</w:t>
      </w:r>
    </w:p>
    <w:p>
      <w:r>
        <w:t>33</w:t>
        <w:tab/>
        <w:t>S. 16</w:t>
      </w:r>
    </w:p>
    <w:p>
      <w:r>
        <w:t>40</w:t>
        <w:tab/>
        <w:t>Handbücher über s[Geschäftsabschlüsse]s der Firma k[1{s[&lt;Buchdruckerei&gt;]sp[Cloos]p}2{o[&lt;Nidda&gt;]o}]k, Bd. 2</w:t>
      </w:r>
    </w:p>
    <w:p>
      <w:r>
        <w:t>43</w:t>
        <w:tab/>
        <w:t>1938 - 1951</w:t>
      </w:r>
    </w:p>
    <w:p>
      <w:r>
        <w:br/>
        <w:t>30</w:t>
        <w:tab/>
        <w:t>Nr. 189</w:t>
      </w:r>
    </w:p>
    <w:p>
      <w:r>
        <w:t>30a</w:t>
        <w:tab/>
        <w:t>097</w:t>
      </w:r>
    </w:p>
    <w:p>
      <w:r>
        <w:t>30z</w:t>
        <w:tab/>
        <w:t>O 59 Cloos Nr. 189</w:t>
      </w:r>
    </w:p>
    <w:p>
      <w:r>
        <w:t>33</w:t>
        <w:tab/>
        <w:t>S. 16</w:t>
      </w:r>
    </w:p>
    <w:p>
      <w:r>
        <w:t>40</w:t>
        <w:tab/>
        <w:t>Handbücher über s[Geschäftsabschlüsse]s der Firma k[1{s[&lt;Buchdruckerei&gt;]sp[Cloos]p}2{o[&lt;Nidda&gt;]o}]k, Bd. 3</w:t>
      </w:r>
    </w:p>
    <w:p>
      <w:r>
        <w:t>43</w:t>
        <w:tab/>
        <w:t>1952 - 1955</w:t>
      </w:r>
    </w:p>
    <w:p>
      <w:r>
        <w:br/>
        <w:t>30</w:t>
        <w:tab/>
        <w:t>Nr. 185</w:t>
      </w:r>
    </w:p>
    <w:p>
      <w:r>
        <w:t>30a</w:t>
        <w:tab/>
        <w:t>098</w:t>
      </w:r>
    </w:p>
    <w:p>
      <w:r>
        <w:t>30z</w:t>
        <w:tab/>
        <w:t>O 59 Cloos Nr. 185</w:t>
      </w:r>
    </w:p>
    <w:p>
      <w:r>
        <w:t>33</w:t>
        <w:tab/>
        <w:t>S. 16</w:t>
      </w:r>
    </w:p>
    <w:p>
      <w:r>
        <w:t>40</w:t>
        <w:tab/>
        <w:t>s[Konto-Handbücher über Einnahmen und Ausgaben]s der k[1{s[Buchdruckerei]s p[2{Friedrich} 1{Cloos}]p} zu 2{o[Nidda]o}]k: Rechnungsjahr 1842</w:t>
      </w:r>
    </w:p>
    <w:p>
      <w:r>
        <w:t>43</w:t>
        <w:tab/>
        <w:t>1842</w:t>
      </w:r>
    </w:p>
    <w:p>
      <w:r>
        <w:br/>
        <w:t>30</w:t>
        <w:tab/>
        <w:t>Nr. 157</w:t>
      </w:r>
    </w:p>
    <w:p>
      <w:r>
        <w:t>30a</w:t>
        <w:tab/>
        <w:t>099</w:t>
      </w:r>
    </w:p>
    <w:p>
      <w:r>
        <w:t>30z</w:t>
        <w:tab/>
        <w:t>O 59 Cloos Nr. 157</w:t>
      </w:r>
    </w:p>
    <w:p>
      <w:r>
        <w:t>33</w:t>
        <w:tab/>
        <w:t>S. 16</w:t>
      </w:r>
    </w:p>
    <w:p>
      <w:r>
        <w:t>40</w:t>
        <w:tab/>
        <w:t>s[Konto-Handbücher über Einnahmen und Ausgaben]s der k[1{s[Buchdruckerei]s p[2{Friedrich} 1{Cloos}]p} zu 2{o[Nidda]o}]k: Rechnungsjahr 1848</w:t>
      </w:r>
    </w:p>
    <w:p>
      <w:r>
        <w:t>43</w:t>
        <w:tab/>
        <w:t>1848</w:t>
      </w:r>
    </w:p>
    <w:p>
      <w:r>
        <w:br/>
        <w:t>30</w:t>
        <w:tab/>
        <w:t>Nr. 158</w:t>
      </w:r>
    </w:p>
    <w:p>
      <w:r>
        <w:t>30a</w:t>
        <w:tab/>
        <w:t>100</w:t>
      </w:r>
    </w:p>
    <w:p>
      <w:r>
        <w:t>30z</w:t>
        <w:tab/>
        <w:t>O 59 Cloos Nr. 158</w:t>
      </w:r>
    </w:p>
    <w:p>
      <w:r>
        <w:t>33</w:t>
        <w:tab/>
        <w:t>S. 16</w:t>
      </w:r>
    </w:p>
    <w:p>
      <w:r>
        <w:t>40</w:t>
        <w:tab/>
        <w:t>s[Konto-Handbücher über Einnahmen und Ausgaben]s der k[1{s[Buchdruckerei]s p[2{Friedrich} 1{Cloos}]p} zu 2{o[Nidda]o}]k: Rechnungsjahr 1849</w:t>
      </w:r>
    </w:p>
    <w:p>
      <w:r>
        <w:t>43</w:t>
        <w:tab/>
        <w:t>1849</w:t>
      </w:r>
    </w:p>
    <w:p>
      <w:r>
        <w:br/>
        <w:t>30</w:t>
        <w:tab/>
        <w:t>Nr. 159</w:t>
      </w:r>
    </w:p>
    <w:p>
      <w:r>
        <w:t>30a</w:t>
        <w:tab/>
        <w:t>101</w:t>
      </w:r>
    </w:p>
    <w:p>
      <w:r>
        <w:t>30z</w:t>
        <w:tab/>
        <w:t>O 59 Cloos Nr. 159</w:t>
      </w:r>
    </w:p>
    <w:p>
      <w:r>
        <w:t>33</w:t>
        <w:tab/>
        <w:t>S. 16</w:t>
      </w:r>
    </w:p>
    <w:p>
      <w:r>
        <w:t>40</w:t>
        <w:tab/>
        <w:t>s[Konto-Handbücher über Einnahmen und Ausgaben]s der k[1{s[Buchdruckerei]s p[2{Friedrich} 1{Cloos}]p} zu 2{o[Nidda]o}]k: Rechnungsjahr 1850</w:t>
      </w:r>
    </w:p>
    <w:p>
      <w:r>
        <w:t>43</w:t>
        <w:tab/>
        <w:t>1850</w:t>
      </w:r>
    </w:p>
    <w:p>
      <w:r>
        <w:t>45</w:t>
        <w:tab/>
        <w:t>Moderschäden</w:t>
      </w:r>
    </w:p>
    <w:p>
      <w:r>
        <w:br/>
        <w:t>30</w:t>
        <w:tab/>
        <w:t>Nr. 160</w:t>
      </w:r>
    </w:p>
    <w:p>
      <w:r>
        <w:t>30a</w:t>
        <w:tab/>
        <w:t>102</w:t>
      </w:r>
    </w:p>
    <w:p>
      <w:r>
        <w:t>30z</w:t>
        <w:tab/>
        <w:t>O 59 Cloos Nr. 160</w:t>
      </w:r>
    </w:p>
    <w:p>
      <w:r>
        <w:t>33</w:t>
        <w:tab/>
        <w:t>S. 16</w:t>
      </w:r>
    </w:p>
    <w:p>
      <w:r>
        <w:t>40</w:t>
        <w:tab/>
        <w:t>s[Konto-Handbücher über Einnahmen und Ausgaben]s der k[1{s[Buchdruckerei]s p[2{Friedrich} 1{Cloos}]p} zu 2{o[Nidda]o}]k: Rechnungsjahr 1851</w:t>
      </w:r>
    </w:p>
    <w:p>
      <w:r>
        <w:t>43</w:t>
        <w:tab/>
        <w:t>1851</w:t>
      </w:r>
    </w:p>
    <w:p>
      <w:r>
        <w:t>45</w:t>
        <w:tab/>
        <w:t>Moderschäden</w:t>
      </w:r>
    </w:p>
    <w:p>
      <w:r>
        <w:br/>
        <w:t>30</w:t>
        <w:tab/>
        <w:t>Nr. 161</w:t>
      </w:r>
    </w:p>
    <w:p>
      <w:r>
        <w:t>30a</w:t>
        <w:tab/>
        <w:t>103</w:t>
      </w:r>
    </w:p>
    <w:p>
      <w:r>
        <w:t>30z</w:t>
        <w:tab/>
        <w:t>O 59 Cloos Nr. 161</w:t>
      </w:r>
    </w:p>
    <w:p>
      <w:r>
        <w:t>33</w:t>
        <w:tab/>
        <w:t>S. 16</w:t>
      </w:r>
    </w:p>
    <w:p>
      <w:r>
        <w:t>40</w:t>
        <w:tab/>
        <w:t>s[Konto-Handbücher über Einnahmen und Ausgaben]s der k[1{s[Buchdruckerei]s p[2{Friedrich} 1{Cloos}]p} zu 2{o[Nidda]o}]k: Rechnungsjahr 1852</w:t>
      </w:r>
    </w:p>
    <w:p>
      <w:r>
        <w:t>43</w:t>
        <w:tab/>
        <w:t>1852</w:t>
      </w:r>
    </w:p>
    <w:p>
      <w:r>
        <w:t>45</w:t>
        <w:tab/>
        <w:t>Moderschäden</w:t>
      </w:r>
    </w:p>
    <w:p>
      <w:r>
        <w:br/>
        <w:t>30</w:t>
        <w:tab/>
        <w:t>Nr. 162</w:t>
      </w:r>
    </w:p>
    <w:p>
      <w:r>
        <w:t>30a</w:t>
        <w:tab/>
        <w:t>104</w:t>
      </w:r>
    </w:p>
    <w:p>
      <w:r>
        <w:t>30z</w:t>
        <w:tab/>
        <w:t>O 59 Cloos Nr. 162</w:t>
      </w:r>
    </w:p>
    <w:p>
      <w:r>
        <w:t>33</w:t>
        <w:tab/>
        <w:t>S. 17</w:t>
      </w:r>
    </w:p>
    <w:p>
      <w:r>
        <w:t>40</w:t>
        <w:tab/>
        <w:t>s[Konto-Handbücher über Einnahmen und Ausgaben]s der k[1{s[Buchdruckerei]s p[2{Friedrich} 1{Cloos}]p} zu 2{o[Nidda]o}]k: Rechnungsjahr 1855</w:t>
      </w:r>
    </w:p>
    <w:p>
      <w:r>
        <w:t>43</w:t>
        <w:tab/>
        <w:t>1855</w:t>
      </w:r>
    </w:p>
    <w:p>
      <w:r>
        <w:t>45</w:t>
        <w:tab/>
        <w:t>Moderschäden</w:t>
      </w:r>
    </w:p>
    <w:p>
      <w:r>
        <w:br/>
        <w:t>30</w:t>
        <w:tab/>
        <w:t>Nr. 163</w:t>
      </w:r>
    </w:p>
    <w:p>
      <w:r>
        <w:t>30a</w:t>
        <w:tab/>
        <w:t>105</w:t>
      </w:r>
    </w:p>
    <w:p>
      <w:r>
        <w:t>30z</w:t>
        <w:tab/>
        <w:t>O 59 Cloos Nr. 163</w:t>
      </w:r>
    </w:p>
    <w:p>
      <w:r>
        <w:t>33</w:t>
        <w:tab/>
        <w:t>S. 17</w:t>
      </w:r>
    </w:p>
    <w:p>
      <w:r>
        <w:t>40</w:t>
        <w:tab/>
        <w:t>s[Konto-Handbücher über Einnahmen und Ausgaben]s der k[1{s[Buchdruckerei]s p[2{Friedrich} 1{Cloos}]p} zu 2{o[Nidda]o}]k: Rechnungsjahr 1857</w:t>
      </w:r>
    </w:p>
    <w:p>
      <w:r>
        <w:t>43</w:t>
        <w:tab/>
        <w:t>1857</w:t>
      </w:r>
    </w:p>
    <w:p>
      <w:r>
        <w:br/>
        <w:t>30</w:t>
        <w:tab/>
        <w:t>Nr. 164</w:t>
      </w:r>
    </w:p>
    <w:p>
      <w:r>
        <w:t>30a</w:t>
        <w:tab/>
        <w:t>106</w:t>
      </w:r>
    </w:p>
    <w:p>
      <w:r>
        <w:t>30z</w:t>
        <w:tab/>
        <w:t>O 59 Cloos Nr. 164</w:t>
      </w:r>
    </w:p>
    <w:p>
      <w:r>
        <w:t>33</w:t>
        <w:tab/>
        <w:t>S. 17</w:t>
      </w:r>
    </w:p>
    <w:p>
      <w:r>
        <w:t>40</w:t>
        <w:tab/>
        <w:t>s[Konto-Handbücher über Einnahmen und Ausgaben]s der k[1{s[Buchdruckerei]s p[2{Friedrich} 1{Cloos}]p} zu 2{o[Nidda]o}]k: Rechnungsjahr 1858</w:t>
      </w:r>
    </w:p>
    <w:p>
      <w:r>
        <w:t>43</w:t>
        <w:tab/>
        <w:t>1858</w:t>
      </w:r>
    </w:p>
    <w:p>
      <w:r>
        <w:br/>
        <w:t>30</w:t>
        <w:tab/>
        <w:t>Nr. 213</w:t>
      </w:r>
    </w:p>
    <w:p>
      <w:r>
        <w:t>30a</w:t>
        <w:tab/>
        <w:t>107</w:t>
      </w:r>
    </w:p>
    <w:p>
      <w:r>
        <w:t>30z</w:t>
        <w:tab/>
        <w:t>O 59 Cloos Nr. 213</w:t>
      </w:r>
    </w:p>
    <w:p>
      <w:r>
        <w:t>33</w:t>
        <w:tab/>
        <w:t>S. 17</w:t>
      </w:r>
    </w:p>
    <w:p>
      <w:r>
        <w:t>40</w:t>
        <w:tab/>
        <w:t>s[Kassenbücher über Einnahmen und Ausgaben]s der k[1{s[Buchdruckerei]s p[Cloos]p}, 2{o[Nidda]o}]k: Rechnungsjahre 1916-1920</w:t>
      </w:r>
    </w:p>
    <w:p>
      <w:r>
        <w:t>43</w:t>
        <w:tab/>
        <w:t>1916 - 1920</w:t>
      </w:r>
    </w:p>
    <w:p>
      <w:r>
        <w:br/>
        <w:t>30</w:t>
        <w:tab/>
        <w:t>Nr. 175</w:t>
      </w:r>
    </w:p>
    <w:p>
      <w:r>
        <w:t>30a</w:t>
        <w:tab/>
        <w:t>108</w:t>
      </w:r>
    </w:p>
    <w:p>
      <w:r>
        <w:t>30z</w:t>
        <w:tab/>
        <w:t>O 59 Cloos Nr. 175</w:t>
      </w:r>
    </w:p>
    <w:p>
      <w:r>
        <w:t>33</w:t>
        <w:tab/>
        <w:t>S. 17</w:t>
      </w:r>
    </w:p>
    <w:p>
      <w:r>
        <w:t>40</w:t>
        <w:tab/>
        <w:t>s[Kassenbücher über Einnahmen und Ausgaben]s der k[1{s[Buchdruckerei]s p[Cloos]p}, 2{o[Nidda]o}]k: Rechnungsjahre 1921-1931</w:t>
      </w:r>
    </w:p>
    <w:p>
      <w:r>
        <w:t>43</w:t>
        <w:tab/>
        <w:t>1921 - 1931</w:t>
      </w:r>
    </w:p>
    <w:p>
      <w:r>
        <w:br/>
        <w:t>30</w:t>
        <w:tab/>
        <w:t>Nr. 176</w:t>
      </w:r>
    </w:p>
    <w:p>
      <w:r>
        <w:t>30a</w:t>
        <w:tab/>
        <w:t>109</w:t>
      </w:r>
    </w:p>
    <w:p>
      <w:r>
        <w:t>30z</w:t>
        <w:tab/>
        <w:t>O 59 Cloos Nr. 176</w:t>
      </w:r>
    </w:p>
    <w:p>
      <w:r>
        <w:t>33</w:t>
        <w:tab/>
        <w:t>S. 17</w:t>
      </w:r>
    </w:p>
    <w:p>
      <w:r>
        <w:t>40</w:t>
        <w:tab/>
        <w:t>s[Kassenbücher über Einnahmen und Ausgaben]s der k[1{s[Buchdruckerei]s p[Cloos]p}, 2{o[Nidda]o}]k: Rechnungsjahre 1933-1935</w:t>
      </w:r>
    </w:p>
    <w:p>
      <w:r>
        <w:t>43</w:t>
        <w:tab/>
        <w:t>1933 - 1935</w:t>
      </w:r>
    </w:p>
    <w:p>
      <w:r>
        <w:br/>
        <w:t>30</w:t>
        <w:tab/>
        <w:t>Nr. 177</w:t>
      </w:r>
    </w:p>
    <w:p>
      <w:r>
        <w:t>30a</w:t>
        <w:tab/>
        <w:t>110</w:t>
      </w:r>
    </w:p>
    <w:p>
      <w:r>
        <w:t>30z</w:t>
        <w:tab/>
        <w:t>O 59 Cloos Nr. 177</w:t>
      </w:r>
    </w:p>
    <w:p>
      <w:r>
        <w:t>33</w:t>
        <w:tab/>
        <w:t>S. 17</w:t>
      </w:r>
    </w:p>
    <w:p>
      <w:r>
        <w:t>40</w:t>
        <w:tab/>
        <w:t>s[Kassenbücher über Einnahmen und Ausgaben]s der k[1{s[Buchdruckerei]s p[Cloos]p}, 2{o[Nidda]o}]k: Rechnungsjahre 1941-Mai 1944</w:t>
      </w:r>
    </w:p>
    <w:p>
      <w:r>
        <w:t>43</w:t>
        <w:tab/>
        <w:t>1941 - 1944</w:t>
      </w:r>
    </w:p>
    <w:p>
      <w:r>
        <w:br/>
        <w:t>30</w:t>
        <w:tab/>
        <w:t>Nr. 178</w:t>
      </w:r>
    </w:p>
    <w:p>
      <w:r>
        <w:t>30a</w:t>
        <w:tab/>
        <w:t>111</w:t>
      </w:r>
    </w:p>
    <w:p>
      <w:r>
        <w:t>30z</w:t>
        <w:tab/>
        <w:t>O 59 Cloos Nr. 178</w:t>
      </w:r>
    </w:p>
    <w:p>
      <w:r>
        <w:t>33</w:t>
        <w:tab/>
        <w:t>S. 17</w:t>
      </w:r>
    </w:p>
    <w:p>
      <w:r>
        <w:t>40</w:t>
        <w:tab/>
        <w:t>s[Kassenbücher über Einnahmen und Ausgaben]s der k[1{s[Buchdruckerei]s p[Cloos]p}, 2{o[Nidda]o}]k: Rechnungsjahre Mai 1944-Okt. 1945</w:t>
      </w:r>
    </w:p>
    <w:p>
      <w:r>
        <w:t>43</w:t>
        <w:tab/>
        <w:t>1944 - 1945</w:t>
      </w:r>
    </w:p>
    <w:p>
      <w:r>
        <w:br/>
        <w:t>30</w:t>
        <w:tab/>
        <w:t>Nr. 179</w:t>
      </w:r>
    </w:p>
    <w:p>
      <w:r>
        <w:t>30a</w:t>
        <w:tab/>
        <w:t>112</w:t>
      </w:r>
    </w:p>
    <w:p>
      <w:r>
        <w:t>30z</w:t>
        <w:tab/>
        <w:t>O 59 Cloos Nr. 179</w:t>
      </w:r>
    </w:p>
    <w:p>
      <w:r>
        <w:t>33</w:t>
        <w:tab/>
        <w:t>S. 17</w:t>
      </w:r>
    </w:p>
    <w:p>
      <w:r>
        <w:t>40</w:t>
        <w:tab/>
        <w:t>s[Kassenbücher über Einnahmen und Ausgaben]s der k[1{s[Buchdruckerei]s p[Cloos]p}, 2{o[Nidda]o}]k: Rechnungsjahre Nov. 1945-1946</w:t>
      </w:r>
    </w:p>
    <w:p>
      <w:r>
        <w:t>43</w:t>
        <w:tab/>
        <w:t>1945 - 1946</w:t>
      </w:r>
    </w:p>
    <w:p>
      <w:r>
        <w:br/>
        <w:t>30</w:t>
        <w:tab/>
        <w:t>Nr. 180</w:t>
      </w:r>
    </w:p>
    <w:p>
      <w:r>
        <w:t>30a</w:t>
        <w:tab/>
        <w:t>113</w:t>
      </w:r>
    </w:p>
    <w:p>
      <w:r>
        <w:t>30z</w:t>
        <w:tab/>
        <w:t>O 59 Cloos Nr. 180</w:t>
      </w:r>
    </w:p>
    <w:p>
      <w:r>
        <w:t>33</w:t>
        <w:tab/>
        <w:t>S. 17</w:t>
      </w:r>
    </w:p>
    <w:p>
      <w:r>
        <w:t>40</w:t>
        <w:tab/>
        <w:t>s[Kassenbücher über Einnahmen und Ausgaben]s der k[1{s[Buchdruckerei]s p[Cloos]p}, 2{o[Nidda]o}]k: Rechnungsjahre 1950-Febr. 1952</w:t>
      </w:r>
    </w:p>
    <w:p>
      <w:r>
        <w:t>43</w:t>
        <w:tab/>
        <w:t>1950 - 1952</w:t>
      </w:r>
    </w:p>
    <w:p>
      <w:r>
        <w:br/>
        <w:t>30</w:t>
        <w:tab/>
        <w:t>Nr. 181</w:t>
      </w:r>
    </w:p>
    <w:p>
      <w:r>
        <w:t>30a</w:t>
        <w:tab/>
        <w:t>114</w:t>
      </w:r>
    </w:p>
    <w:p>
      <w:r>
        <w:t>30z</w:t>
        <w:tab/>
        <w:t>O 59 Cloos Nr. 181</w:t>
      </w:r>
    </w:p>
    <w:p>
      <w:r>
        <w:t>33</w:t>
        <w:tab/>
        <w:t>S. 17</w:t>
      </w:r>
    </w:p>
    <w:p>
      <w:r>
        <w:t>40</w:t>
        <w:tab/>
        <w:t>s[Kassenbücher über Einnahmen und Ausgaben]s der k[1{s[Buchdruckerei]s p[Cloos]p}, 2{o[Nidda]o}]k: Rechnungsjahre März - Nov. 1952</w:t>
      </w:r>
    </w:p>
    <w:p>
      <w:r>
        <w:t>43</w:t>
        <w:tab/>
        <w:t>1952</w:t>
      </w:r>
    </w:p>
    <w:p>
      <w:r>
        <w:br/>
        <w:t>30</w:t>
        <w:tab/>
        <w:t>Nr. 182</w:t>
      </w:r>
    </w:p>
    <w:p>
      <w:r>
        <w:t>30a</w:t>
        <w:tab/>
        <w:t>115</w:t>
      </w:r>
    </w:p>
    <w:p>
      <w:r>
        <w:t>30z</w:t>
        <w:tab/>
        <w:t>O 59 Cloos Nr. 182</w:t>
      </w:r>
    </w:p>
    <w:p>
      <w:r>
        <w:t>33</w:t>
        <w:tab/>
        <w:t>S. 17</w:t>
      </w:r>
    </w:p>
    <w:p>
      <w:r>
        <w:t>40</w:t>
        <w:tab/>
        <w:t>s[Kassenbücher über Einnahmen und Ausgaben]s der k[1{s[Buchdruckerei]s p[Cloos]p}, 2{o[Nidda]o}]k: Rechnungsjahre April - Dez. 1953</w:t>
      </w:r>
    </w:p>
    <w:p>
      <w:r>
        <w:t>43</w:t>
        <w:tab/>
        <w:t>1953</w:t>
      </w:r>
    </w:p>
    <w:p>
      <w:r>
        <w:br/>
        <w:t>30</w:t>
        <w:tab/>
        <w:t>Nr. 202</w:t>
      </w:r>
    </w:p>
    <w:p>
      <w:r>
        <w:t>30a</w:t>
        <w:tab/>
        <w:t>116</w:t>
      </w:r>
    </w:p>
    <w:p>
      <w:r>
        <w:t>30z</w:t>
        <w:tab/>
        <w:t>O 59 Cloos Nr. 202</w:t>
      </w:r>
    </w:p>
    <w:p>
      <w:r>
        <w:t>33</w:t>
        <w:tab/>
        <w:t>S. 18</w:t>
      </w:r>
    </w:p>
    <w:p>
      <w:r>
        <w:t>40</w:t>
        <w:tab/>
        <w:t>s[Bilanz-Kontobücher]s der k[1{s[Buchdruckerei]s p[Cloos]p} zu 2{o[Nidda]o}]k, Bd. 1</w:t>
      </w:r>
    </w:p>
    <w:p>
      <w:r>
        <w:t>43</w:t>
        <w:tab/>
        <w:t>1856 - 1871</w:t>
      </w:r>
    </w:p>
    <w:p>
      <w:r>
        <w:br/>
        <w:t>30</w:t>
        <w:tab/>
        <w:t>Nr. 203</w:t>
      </w:r>
    </w:p>
    <w:p>
      <w:r>
        <w:t>30a</w:t>
        <w:tab/>
        <w:t>117</w:t>
      </w:r>
    </w:p>
    <w:p>
      <w:r>
        <w:t>30z</w:t>
        <w:tab/>
        <w:t>O 59 Cloos Nr. 203</w:t>
      </w:r>
    </w:p>
    <w:p>
      <w:r>
        <w:t>33</w:t>
        <w:tab/>
        <w:t>S. 18</w:t>
      </w:r>
    </w:p>
    <w:p>
      <w:r>
        <w:t>40</w:t>
        <w:tab/>
        <w:t>s[Bilanz-Kontobücher]s der k[1{s[Buchdruckerei]s p[Cloos]p} zu 2{o[Nidda]o}]k, Bd. 2</w:t>
      </w:r>
    </w:p>
    <w:p>
      <w:r>
        <w:t>43</w:t>
        <w:tab/>
        <w:t>1912 - 1920</w:t>
      </w:r>
    </w:p>
    <w:p>
      <w:r>
        <w:br/>
        <w:t>30</w:t>
        <w:tab/>
        <w:t>Nr. 188</w:t>
      </w:r>
    </w:p>
    <w:p>
      <w:r>
        <w:t>30a</w:t>
        <w:tab/>
        <w:t>118</w:t>
      </w:r>
    </w:p>
    <w:p>
      <w:r>
        <w:t>30z</w:t>
        <w:tab/>
        <w:t>O 59 Cloos Nr. 188</w:t>
      </w:r>
    </w:p>
    <w:p>
      <w:r>
        <w:t>33</w:t>
        <w:tab/>
        <w:t>S. 18</w:t>
      </w:r>
    </w:p>
    <w:p>
      <w:r>
        <w:t>40</w:t>
        <w:tab/>
        <w:t>s[Kopier-Buch]s der ausgehenden Schreiben der k[1{s[Buchdruckerei]s p[Cloos]p}2{o[&lt;Nidda&gt;]o}]k</w:t>
      </w:r>
    </w:p>
    <w:p>
      <w:r>
        <w:t>43</w:t>
        <w:tab/>
        <w:t>1906 - 1910</w:t>
      </w:r>
    </w:p>
    <w:p/>
    <w:p/>
    <w:p>
      <w:r>
        <w:br/>
        <w:t>20</w:t>
        <w:tab/>
        <w:t>O 59 Ohly</w:t>
      </w:r>
    </w:p>
    <w:p>
      <w:r>
        <w:t>20a</w:t>
        <w:tab/>
        <w:t>119</w:t>
      </w:r>
    </w:p>
    <w:p>
      <w:r>
        <w:t>21</w:t>
        <w:tab/>
        <w:t>Karl Ohly</w:t>
      </w:r>
    </w:p>
    <w:p>
      <w:r>
        <w:t>22</w:t>
        <w:tab/>
        <w:t>O Familienarchive und Nachlässe \ O 59 Kleinere Nachlässe und Familienarchive \ #O 59 Ohly</w:t>
      </w:r>
    </w:p>
    <w:p>
      <w:r>
        <w:t>23</w:t>
        <w:tab/>
        <w:t>1820 - 1942</w:t>
      </w:r>
    </w:p>
    <w:p>
      <w:r>
        <w:t>24</w:t>
        <w:tab/>
        <w:t>Findbuch</w:t>
      </w:r>
    </w:p>
    <w:p>
      <w:r>
        <w:t>25</w:t>
        <w:tab/>
        <w:t>Der p[5{Politiker und s[Publizist]s} 2{Karl} 1{Ohly} 7{(geb. 8.9.1825 in Buchenau; gest. 1881 in London) studierte 1842 - 1846 in Gießen Theologie, gehörte mit den Brüdern Ludwig und Alexander Büchner und Wilhelm Liebknecht 1844 zu den Gründern der Progreß-Burschenschaft "Alemannia", besuchte 1846/47 das Friedberger Predigerseminar  und wurde 1848 einer der Vorkämpfer der demokratischen Bewegung im Großherzogtum Hessen}]p. Zusammen mit p[5{s[Verlagsbuchhändler]s} 1{Leske}]p im Vorstand des Darmstädter "Demokratischen Vereins", organisierte er zusammen mit dem Darmstädter Arzt Dr. Wilhelm Zimmermann nach einer Volksversammlung in Erbach im Mai 1849 den sog. "Laudenbacher Zug" der Odenwälder zur Unterstützung des Badischen Aufstandes, der im Gefecht von Ober-Laudenbach endete. Er ging nach dem Zusammenbruch des Aufstands in die Schweiz, von dort 1851 nach London, wo er als Korrespondent für den k[p[Cotta]p-s[Verlag]s]k und die Augsburger "Allgemeine Zeitung" arbeitete. 1857 wurde er wegen Geistesstörung in die Irrenanstalt Hamwell in London eingewiesen, wo er 1881 in geistiger Umnachtung starb.</w:t>
      </w:r>
    </w:p>
    <w:p>
      <w:r>
        <w:t>26</w:t>
        <w:tab/>
        <w:t>&lt; - &gt;</w:t>
      </w:r>
    </w:p>
    <w:p>
      <w:r>
        <w:t>26a</w:t>
        <w:tab/>
        <w:t>01</w:t>
      </w:r>
    </w:p>
    <w:p>
      <w:r>
        <w:t>27</w:t>
        <w:tab/>
        <w:t>1. Briefe aus dem Nachlaß Pfarrer Emil Ohly (1820-1890)</w:t>
      </w:r>
    </w:p>
    <w:p>
      <w:r>
        <w:t>30</w:t>
        <w:tab/>
        <w:t>Nr. 1/3</w:t>
      </w:r>
    </w:p>
    <w:p>
      <w:r>
        <w:t>30a</w:t>
        <w:tab/>
        <w:t>01</w:t>
      </w:r>
    </w:p>
    <w:p>
      <w:r>
        <w:t>30z</w:t>
        <w:tab/>
        <w:t>O 59 Ohly Nr. 1/3</w:t>
      </w:r>
    </w:p>
    <w:p>
      <w:r>
        <w:t>33</w:t>
        <w:tab/>
        <w:t>S. 2</w:t>
      </w:r>
    </w:p>
    <w:p>
      <w:r>
        <w:t>40</w:t>
        <w:tab/>
        <w:t>p[2{Karl} 1{Ohly}]p (1825-1881) an den Bruder Emil</w:t>
      </w:r>
    </w:p>
    <w:p>
      <w:r>
        <w:t>41</w:t>
        <w:tab/>
        <w:t>u.a.: 1852 Juni 9 London/Bloomsbury (betr. u.a. Tätigkeit für p[Cotta]p und engl. Zeitungen); 1856 Sept. 2 London/Kentish Town (über s[schriftstellerische Arbeit]s, s[Kinderbücher]s; Schrift zerfahren)</w:t>
      </w:r>
    </w:p>
    <w:p>
      <w:r>
        <w:t>43</w:t>
        <w:tab/>
        <w:t>1851 - 1852 ; 1856 - 1857</w:t>
      </w:r>
    </w:p>
    <w:p>
      <w:r>
        <w:br/>
        <w:t>26</w:t>
        <w:tab/>
        <w:t>&lt; - &gt;</w:t>
      </w:r>
    </w:p>
    <w:p>
      <w:r>
        <w:t>26a</w:t>
        <w:tab/>
        <w:t>02</w:t>
      </w:r>
    </w:p>
    <w:p>
      <w:r>
        <w:t>27</w:t>
        <w:tab/>
        <w:t>2. Dokumente und Briefe über Karl Ohly</w:t>
      </w:r>
    </w:p>
    <w:p>
      <w:r>
        <w:t>30</w:t>
        <w:tab/>
        <w:t>Nr. 2/1</w:t>
      </w:r>
    </w:p>
    <w:p>
      <w:r>
        <w:t>30a</w:t>
        <w:tab/>
        <w:t>01</w:t>
      </w:r>
    </w:p>
    <w:p>
      <w:r>
        <w:t>30z</w:t>
        <w:tab/>
        <w:t>O 59 Ohly Nr. 2/1</w:t>
      </w:r>
    </w:p>
    <w:p>
      <w:r>
        <w:t>33</w:t>
        <w:tab/>
        <w:t>S. 2</w:t>
      </w:r>
    </w:p>
    <w:p>
      <w:r>
        <w:t>40</w:t>
        <w:tab/>
        <w:t>Brief Herman Haupts an Richard Ohly 1920 Sept. 9</w:t>
      </w:r>
    </w:p>
    <w:p>
      <w:r>
        <w:t>41</w:t>
        <w:tab/>
        <w:t>u.a.: Fahnenabzug  von Haupts Auszügen aus p[2{Karl} 1{Ohly}]ps Briefen an den k[s[Verlag]s p[Cotta]p]k</w:t>
      </w:r>
    </w:p>
    <w:p>
      <w:r>
        <w:t>43</w:t>
        <w:tab/>
        <w:t>1920</w:t>
      </w:r>
    </w:p>
    <w:p>
      <w:r>
        <w:br/>
        <w:t>30</w:t>
        <w:tab/>
        <w:t>Nr. 2/2</w:t>
      </w:r>
    </w:p>
    <w:p>
      <w:r>
        <w:t>30a</w:t>
        <w:tab/>
        <w:t>02</w:t>
      </w:r>
    </w:p>
    <w:p>
      <w:r>
        <w:t>30z</w:t>
        <w:tab/>
        <w:t>O 59 Ohly Nr. 2/2</w:t>
      </w:r>
    </w:p>
    <w:p>
      <w:r>
        <w:t>33</w:t>
        <w:tab/>
        <w:t>S. 2</w:t>
      </w:r>
    </w:p>
    <w:p>
      <w:r>
        <w:t>40</w:t>
        <w:tab/>
        <w:t>Briefe p[2{Kurt} 1{Ohly}]p (k[1{Kommission für Gesamtkatalog der s[Wiegendrucke]s} / 2{o[Berlin]o}]k) an Richard Ohly 1942 Okt. 22/30</w:t>
      </w:r>
    </w:p>
    <w:p>
      <w:r>
        <w:t>43</w:t>
        <w:tab/>
        <w:t>1942</w:t>
      </w:r>
    </w:p>
    <w:p>
      <w:r>
        <w:br/>
        <w:t>30</w:t>
        <w:tab/>
        <w:t>Nr. 3</w:t>
      </w:r>
    </w:p>
    <w:p>
      <w:r>
        <w:t>30a</w:t>
        <w:tab/>
        <w:t>03</w:t>
      </w:r>
    </w:p>
    <w:p>
      <w:r>
        <w:t>30z</w:t>
        <w:tab/>
        <w:t>O 59 Ohly Nr. 3</w:t>
      </w:r>
    </w:p>
    <w:p>
      <w:r>
        <w:t>33</w:t>
        <w:tab/>
        <w:t>S. 3</w:t>
      </w:r>
    </w:p>
    <w:p>
      <w:r>
        <w:t>40</w:t>
        <w:tab/>
        <w:t>Briefe p[2{&lt;Karl&gt;}1{Ohly}]ps aus London an den p[5{s[Verleger]s} 3{Baron} 2{Georg} 8{von} 1{Cotta} in 6{o[Stuttgart]o}]p betr. Mitarbeit bei der Augsburger "Allgemeinen Zeitung" und an der "Deutschen Vierteljahresschrift"</w:t>
      </w:r>
    </w:p>
    <w:p>
      <w:r>
        <w:t>41</w:t>
        <w:tab/>
        <w:t>24 Briefe</w:t>
      </w:r>
    </w:p>
    <w:p>
      <w:r>
        <w:t>42</w:t>
        <w:tab/>
        <w:t>1 Brief-Entwurf Cotta an Ohly (1855)</w:t>
      </w:r>
    </w:p>
    <w:p>
      <w:r>
        <w:t>43</w:t>
        <w:tab/>
        <w:t>1850 - 1855</w:t>
      </w:r>
    </w:p>
    <w:p>
      <w:r>
        <w:t>45</w:t>
        <w:tab/>
        <w:t>Kopien aus dem Deutschen Literaturarchiv, Abt. Cotta-Archiv / Stiftung der Stuttgarter Zeitung)</w:t>
      </w:r>
    </w:p>
    <w:p/>
    <w:p/>
    <w:p>
      <w:r>
        <w:br/>
        <w:t>20</w:t>
        <w:tab/>
        <w:t>O 59 Pringsheim</w:t>
      </w:r>
    </w:p>
    <w:p>
      <w:r>
        <w:t>20a</w:t>
        <w:tab/>
        <w:t>120</w:t>
      </w:r>
    </w:p>
    <w:p>
      <w:r>
        <w:t>21</w:t>
        <w:tab/>
        <w:t>Lili Pringsheim geb. Chun</w:t>
      </w:r>
    </w:p>
    <w:p>
      <w:r>
        <w:t>22</w:t>
        <w:tab/>
        <w:t>O Familienarchive und Nachlässe \ O 59 Kleinere Nachlässe und Familienarchive \ #O 59 Pringsheim</w:t>
      </w:r>
    </w:p>
    <w:p>
      <w:r>
        <w:t>23</w:t>
        <w:tab/>
        <w:t>1933 - 1985</w:t>
      </w:r>
    </w:p>
    <w:p>
      <w:r>
        <w:t>24</w:t>
        <w:tab/>
        <w:t>ms Verzeichnis</w:t>
      </w:r>
    </w:p>
    <w:p>
      <w:r>
        <w:t>25</w:t>
        <w:tab/>
        <w:t>Dieser Bestand umfaßt literarische und journalistische Manuskripte, Lebenserinnerungen und Korrespondenzen der p[5{s[Schriftstellerin]s} 2{Lili} 1{Pringsheim} 7{geb. Chun (1887 - 1954)}]p, welche von 1931 bis 1933 Abgeordnete für die SPD im Hessischen Landtag war. In den Akten befindet sich u.a. Korrespondenz mit p[4{Dr.} 1{Noether}]p vom k[1{Süddeutschen s[Verlag]s} 2{o[München]o}]k (2.10.1952; 8.35) und dem k[1{Theater s[Verlag]s} 2{o[Basel]o}]k (19.4.1937; 8.36).</w:t>
      </w:r>
    </w:p>
    <w:p>
      <w:r>
        <w:t>30</w:t>
        <w:tab/>
        <w:t>&lt;-&gt;</w:t>
      </w:r>
    </w:p>
    <w:p>
      <w:r>
        <w:t>40</w:t>
        <w:tab/>
        <w:t>&lt;-&gt;</w:t>
      </w:r>
    </w:p>
    <w:p/>
    <w:p/>
    <w:p>
      <w:r>
        <w:br/>
        <w:t>20</w:t>
        <w:tab/>
        <w:t>O 59 Rossmann</w:t>
      </w:r>
    </w:p>
    <w:p>
      <w:r>
        <w:t>20a</w:t>
        <w:tab/>
        <w:t>121</w:t>
      </w:r>
    </w:p>
    <w:p>
      <w:r>
        <w:t>21</w:t>
        <w:tab/>
        <w:t>Philipp Rossmann</w:t>
      </w:r>
    </w:p>
    <w:p>
      <w:r>
        <w:t>22</w:t>
        <w:tab/>
        <w:t>O Familienarchive und Nachlässe \ O 59 Kleinere Nachlässe und Familienarchive \ #O 59 Rossmann</w:t>
      </w:r>
    </w:p>
    <w:p>
      <w:r>
        <w:t>23</w:t>
        <w:tab/>
        <w:t>1858 - 1984</w:t>
      </w:r>
    </w:p>
    <w:p>
      <w:r>
        <w:t>24</w:t>
        <w:tab/>
        <w:t>Findbuch</w:t>
      </w:r>
    </w:p>
    <w:p>
      <w:r>
        <w:t>25</w:t>
        <w:tab/>
        <w:t>p[4{Prof.} 2{Philipp} 1{Rossmann} 7{(geb. 1858 in Seeheim - 1944), Direktor des Realgymnasiums o[Wiesbaden]o}]p und Sohn Alexander Rossmann (geb. 9.5.1897 in Wiesbaden, gest. 19.11.1991 in Lausanne, Journalist; hier auch Teil des lit. Nachlasses von Alexander Rossmann</w:t>
      </w:r>
    </w:p>
    <w:p>
      <w:r>
        <w:t>26</w:t>
        <w:tab/>
        <w:t>&lt; - &gt;</w:t>
      </w:r>
    </w:p>
    <w:p>
      <w:r>
        <w:t>26a</w:t>
        <w:tab/>
        <w:t>01</w:t>
      </w:r>
    </w:p>
    <w:p>
      <w:r>
        <w:t>27</w:t>
        <w:tab/>
        <w:t>Nachlaß Professor Philipp Roßmann (1858-1944)</w:t>
      </w:r>
    </w:p>
    <w:p>
      <w:r>
        <w:t>30</w:t>
        <w:tab/>
        <w:t>Nr. 3/3</w:t>
      </w:r>
    </w:p>
    <w:p>
      <w:r>
        <w:t>30a</w:t>
        <w:tab/>
        <w:t>01</w:t>
      </w:r>
    </w:p>
    <w:p>
      <w:r>
        <w:t>30z</w:t>
        <w:tab/>
        <w:t>O 59 Rossmann Nr. 3/3</w:t>
      </w:r>
    </w:p>
    <w:p>
      <w:r>
        <w:t>33</w:t>
        <w:tab/>
        <w:t>S. 7</w:t>
      </w:r>
    </w:p>
    <w:p>
      <w:r>
        <w:t>40</w:t>
        <w:tab/>
        <w:t>s[Verlagsverträge]s über verschiedene s[Schul- und Lehrbücher]s und zugehörige Korrespondenzen</w:t>
      </w:r>
    </w:p>
    <w:p>
      <w:r>
        <w:t>41</w:t>
        <w:tab/>
        <w:t>Verlage k[1{p[Velhagen]p &amp; p[Clasing]p} / 2{o[Bielefeld]o}]k und k[1{p[Elwert]p} / 2{o[Marburg]o}]k</w:t>
      </w:r>
    </w:p>
    <w:p>
      <w:r>
        <w:t>43</w:t>
        <w:tab/>
        <w:t>1891 - 1911</w:t>
      </w:r>
    </w:p>
    <w:p/>
    <w:p/>
    <w:p>
      <w:r>
        <w:br/>
        <w:t>20</w:t>
        <w:tab/>
        <w:t>O 59 Vely</w:t>
      </w:r>
    </w:p>
    <w:p>
      <w:r>
        <w:t>20a</w:t>
        <w:tab/>
        <w:t>122</w:t>
      </w:r>
    </w:p>
    <w:p>
      <w:r>
        <w:t>21</w:t>
        <w:tab/>
        <w:t>Emma Vely</w:t>
      </w:r>
    </w:p>
    <w:p>
      <w:r>
        <w:t>22</w:t>
        <w:tab/>
        <w:t>O Familienarchive und Nachlässe \ O 59 Kleinere Nachlässe und Familienarchive \ #O 59 Vely</w:t>
      </w:r>
    </w:p>
    <w:p>
      <w:r>
        <w:t>23</w:t>
        <w:tab/>
        <w:t>1873 - 1884</w:t>
      </w:r>
    </w:p>
    <w:p>
      <w:r>
        <w:t>24</w:t>
        <w:tab/>
        <w:t>Beschreibung im Sammelordner</w:t>
      </w:r>
    </w:p>
    <w:p>
      <w:r>
        <w:t>25</w:t>
        <w:tab/>
        <w:t>Teilnachlaß der p[5{s[Schriftstellerin]s} 2{Emma} 1{Vely} 7{(eig. Couvely) geb. 8.4.1848 Braunfels, gest. 1934}]p; verheiratet mit p[5{s[Verlagsbuchhändler]s} 2{C. W.} 1{Simon} in 6{o[Stuttgart]o}]p, lebte später in o[Berlin]o; hier Korrespondenzen</w:t>
      </w:r>
    </w:p>
    <w:p>
      <w:r>
        <w:t>30</w:t>
        <w:tab/>
        <w:t>&lt;-&gt;</w:t>
      </w:r>
    </w:p>
    <w:p>
      <w:r>
        <w:t>40</w:t>
        <w:tab/>
        <w:t>&lt;-&gt;</w:t>
      </w:r>
    </w:p>
    <w:p/>
    <w:p/>
    <w:p>
      <w:r>
        <w:br/>
        <w:t>20</w:t>
        <w:tab/>
        <w:t>O 61 Dieterich</w:t>
      </w:r>
    </w:p>
    <w:p>
      <w:r>
        <w:t>20a</w:t>
        <w:tab/>
        <w:t>123</w:t>
      </w:r>
    </w:p>
    <w:p>
      <w:r>
        <w:t>21</w:t>
        <w:tab/>
        <w:t>Julius Reinhard Dieterich</w:t>
      </w:r>
    </w:p>
    <w:p>
      <w:r>
        <w:t>22</w:t>
        <w:tab/>
        <w:t>O Familienarchive und Nachlässe \ O 61 Materialsammlungen \ #O 61 Materialsammlung Dieterich</w:t>
      </w:r>
    </w:p>
    <w:p>
      <w:r>
        <w:t>23</w:t>
        <w:tab/>
        <w:t>10 - 19</w:t>
      </w:r>
    </w:p>
    <w:p>
      <w:r>
        <w:t>24</w:t>
        <w:tab/>
        <w:t>Findbuch</w:t>
      </w:r>
    </w:p>
    <w:p>
      <w:r>
        <w:t>25</w:t>
        <w:tab/>
        <w:t>p[2{Julius Reinhard} 1{Dieterich}: 5{Archivdirektor}, 7{geb. 9.7.1864 in Holzhausen bei Gladenbach, gest. 6.3.1952 in Marburg}]p</w:t>
      </w:r>
    </w:p>
    <w:p>
      <w:r>
        <w:t>26</w:t>
        <w:tab/>
        <w:t>&lt; - &gt;</w:t>
      </w:r>
    </w:p>
    <w:p>
      <w:r>
        <w:t>26a</w:t>
        <w:tab/>
        <w:t>01</w:t>
      </w:r>
    </w:p>
    <w:p>
      <w:r>
        <w:t>27</w:t>
        <w:tab/>
        <w:t>Kommissionen und Vereine</w:t>
      </w:r>
    </w:p>
    <w:p>
      <w:r>
        <w:t>30</w:t>
        <w:tab/>
        <w:t>Nr. 3 Fasc. 43</w:t>
      </w:r>
    </w:p>
    <w:p>
      <w:r>
        <w:t>30a</w:t>
        <w:tab/>
        <w:t>01</w:t>
      </w:r>
    </w:p>
    <w:p>
      <w:r>
        <w:t>30z</w:t>
        <w:tab/>
        <w:t>O 61 Dieterich Nr. 3 Fasc. 43</w:t>
      </w:r>
    </w:p>
    <w:p>
      <w:r>
        <w:t>33</w:t>
        <w:tab/>
        <w:t>S. 6</w:t>
      </w:r>
    </w:p>
    <w:p>
      <w:r>
        <w:t>40</w:t>
        <w:tab/>
        <w:t>k[Gesellschaft o[hessischer]o s[Bücherfreunde]s]k</w:t>
      </w:r>
    </w:p>
    <w:p>
      <w:r>
        <w:t>43</w:t>
        <w:tab/>
        <w:t>1921 - 1923</w:t>
      </w:r>
    </w:p>
    <w:p/>
    <w:p/>
    <w:p>
      <w:r>
        <w:br/>
        <w:t>20</w:t>
        <w:tab/>
        <w:t>O 61 Wittich</w:t>
      </w:r>
    </w:p>
    <w:p>
      <w:r>
        <w:t>20a</w:t>
        <w:tab/>
        <w:t>124</w:t>
      </w:r>
    </w:p>
    <w:p>
      <w:r>
        <w:t>21</w:t>
        <w:tab/>
        <w:t>Hofbuchdruckerei L.C. Wittich, später Winklers Verlag - Gebrüder Grimm, Darmstadt</w:t>
      </w:r>
    </w:p>
    <w:p>
      <w:r>
        <w:t>22</w:t>
        <w:tab/>
        <w:t>O Familienarchive und Nachlässe \ O 61 Materialsammlungen \ #O 61 Materialsammlung Wittich</w:t>
      </w:r>
    </w:p>
    <w:p>
      <w:r>
        <w:t>23</w:t>
        <w:tab/>
        <w:t>1911 - 1984</w:t>
      </w:r>
    </w:p>
    <w:p>
      <w:r>
        <w:t>24</w:t>
        <w:tab/>
        <w:t>Findbuch</w:t>
      </w:r>
    </w:p>
    <w:p>
      <w:r>
        <w:t>25</w:t>
        <w:tab/>
        <w:t>Der Nachlaßrest des p[5{Druckerei- und Ausbildungsleiter}s 2{Paul} 1{Arlt} 7{(geb. 2.2.1889; gest. 11.5.1967)}]p wurde dem Hessischen Staatsarchiv Darmstadt am 26.10.1994 von dem entfernt mit dem Nachlasser verwandten Ehepaar Renate und Dr. H.-R. Simon aus Gernsheim geschenkt. ; Bei der Materialsammlung, die nicht nach dem Nachlasser, sondern nach dem hauptsächlichen Inhalt der Sammlung Bestand O 61 Wittich genannt wurde, handelt es sich insbesondere um Handakten, die die Tätigkeit Paul Arlts als Ausbilder und Druckereileiter dokumentieren sowie allgemeine und spezielle Lehrbücher, Musterdrucke, Werbung usw. zu Druckverfahren, Betriebsführung und Arbeitsanleitung in Druckereien, auch zur Geschichte der ehemaligen k[1{s[Hofbuchdruckerei]s p[2{L. C.} 1{Wittich}]p, später k[p[Winkler]ps s[Verlag]s - p[7{Gebrüder} 1{Grimm}]p]k -} in 2{o[Darmstadt]o}]k. Ein Großteil der Sammlung beinhaltet Publikationen der Druckerei/des Verlages, wobei die Broschüren dem Bestand, die Bücher der Dienstbibliothek des Staatsarchivs Darmstadt zugeordnet wurden. ; Für das Inventar wurden nur Bezüge zum Verlagswesen aufgenommen. Der Bestand enthält auch: 1. Persönliche und Familienangelegenheiten von Paul Arlt; 2. Tätigkeit Paul Arlts als Ausbildungs- und Druckereileiter; 3. Druckereiwesen (Allgemeines); 5. Publikationen v.a. der Buchdruckerei Wittich und des Winklers Verlag - Gebrüder Grimm -, Darmstadt (s[Lehrbücher]s für Stenographie, Maschinenschreiben und Sprachen sowie kaufmännische Unterrichtsbücher; s[2{Naturwissenschaftliche und medizinische} 1{Fachliteratur}]s sowie s[2{medizinische} 1{Ratgeber}]s; s[2{juristische} 1{Literatur}]s; s[Reiseliteratur]s; s[Belletristik]s und s[Lyrik]s; s[Liederbücher]s; Sonstiges; Zeitungen und Zeitschriften; Taschenkalender).</w:t>
      </w:r>
    </w:p>
    <w:p>
      <w:r>
        <w:t>26</w:t>
        <w:tab/>
        <w:t>&lt; - &gt;</w:t>
      </w:r>
    </w:p>
    <w:p>
      <w:r>
        <w:t>26a</w:t>
        <w:tab/>
        <w:t>41</w:t>
      </w:r>
    </w:p>
    <w:p>
      <w:r>
        <w:t>27</w:t>
        <w:tab/>
        <w:t>4. Druckereiwesen (Einzelfälle) \ 4.1. k[1{s[Hofbuchdruckerei]s p[2{L. C.} 1{Wittich}]p}, 2{o[Darmstadt]o}]k</w:t>
      </w:r>
    </w:p>
    <w:p>
      <w:r>
        <w:t>30</w:t>
        <w:tab/>
        <w:t>Nr. 19</w:t>
      </w:r>
    </w:p>
    <w:p>
      <w:r>
        <w:t>30a</w:t>
        <w:tab/>
        <w:t>01</w:t>
      </w:r>
    </w:p>
    <w:p>
      <w:r>
        <w:t>30z</w:t>
        <w:tab/>
        <w:t>O 61 Wittich Nr. 19</w:t>
      </w:r>
    </w:p>
    <w:p>
      <w:r>
        <w:t>33</w:t>
        <w:tab/>
        <w:t>S. 5</w:t>
      </w:r>
    </w:p>
    <w:p>
      <w:r>
        <w:t>40</w:t>
        <w:tab/>
        <w:t>Sonderausgabe des Darmstädter Tagblatts zum 30. September 1934 mit t[2{Leitartikel} 1{"250 Jahre Buchdruckerei Wittich 1684-1934"}]t</w:t>
      </w:r>
    </w:p>
    <w:p>
      <w:r>
        <w:t>43</w:t>
        <w:tab/>
        <w:t>1934</w:t>
      </w:r>
    </w:p>
    <w:p>
      <w:r>
        <w:br/>
        <w:t>30</w:t>
        <w:tab/>
        <w:t>Nr. 20</w:t>
      </w:r>
    </w:p>
    <w:p>
      <w:r>
        <w:t>30a</w:t>
        <w:tab/>
        <w:t>02</w:t>
      </w:r>
    </w:p>
    <w:p>
      <w:r>
        <w:t>30z</w:t>
        <w:tab/>
        <w:t>O 61 Wittich Nr. 20</w:t>
      </w:r>
    </w:p>
    <w:p>
      <w:r>
        <w:t>33</w:t>
        <w:tab/>
        <w:t>S. 6</w:t>
      </w:r>
    </w:p>
    <w:p>
      <w:r>
        <w:t>40</w:t>
        <w:tab/>
        <w:t>Wandkalender des Darmstädter Tagblatts zum Jubiläum t["250 Jahre p[2{L. C.} 1{Wittich}]p"]t</w:t>
      </w:r>
    </w:p>
    <w:p>
      <w:r>
        <w:t>43</w:t>
        <w:tab/>
        <w:t>1935</w:t>
      </w:r>
    </w:p>
    <w:p>
      <w:r>
        <w:br/>
        <w:t>30</w:t>
        <w:tab/>
        <w:t>Nr. 8</w:t>
      </w:r>
    </w:p>
    <w:p>
      <w:r>
        <w:t>30a</w:t>
        <w:tab/>
        <w:t>03</w:t>
      </w:r>
    </w:p>
    <w:p>
      <w:r>
        <w:t>30z</w:t>
        <w:tab/>
        <w:t>O 61 Wittich Nr. 8</w:t>
      </w:r>
    </w:p>
    <w:p>
      <w:r>
        <w:t>33</w:t>
        <w:tab/>
        <w:t>S. 6</w:t>
      </w:r>
    </w:p>
    <w:p>
      <w:r>
        <w:t>40</w:t>
        <w:tab/>
        <w:t>Betriebsfeier der k[1{s[Druckerei]s p[2{L. C.} 1{Wittich}]p} in 2{o[Darmstadt]o}]k zum 270jährigen Bestehen der Firma am 30. Oktober 1954</w:t>
      </w:r>
    </w:p>
    <w:p>
      <w:r>
        <w:t>43</w:t>
        <w:tab/>
        <w:t>1954</w:t>
      </w:r>
    </w:p>
    <w:p>
      <w:r>
        <w:br/>
        <w:t>30</w:t>
        <w:tab/>
        <w:t>Nr. 51</w:t>
      </w:r>
    </w:p>
    <w:p>
      <w:r>
        <w:t>30a</w:t>
        <w:tab/>
        <w:t>04</w:t>
      </w:r>
    </w:p>
    <w:p>
      <w:r>
        <w:t>30z</w:t>
        <w:tab/>
        <w:t>O 61 Wittich Nr. 51</w:t>
      </w:r>
    </w:p>
    <w:p>
      <w:r>
        <w:t>33</w:t>
        <w:tab/>
        <w:t>S. 6</w:t>
      </w:r>
    </w:p>
    <w:p>
      <w:r>
        <w:t>40</w:t>
        <w:tab/>
        <w:t>Reklame- und Kunstdrucke der Druckerei L.C. Wittich in Darmstadt auf Postkarten</w:t>
      </w:r>
    </w:p>
    <w:p>
      <w:r>
        <w:t>41</w:t>
        <w:tab/>
        <w:t>u.a.: Werbung für Publikationen des k[1{s[Verlag]ses von p[2{Friedrich} 1{Cohen}]p} in 2{o[Bonn]o}]k</w:t>
      </w:r>
    </w:p>
    <w:p>
      <w:r>
        <w:t>43</w:t>
        <w:tab/>
        <w:t xml:space="preserve">1929 - </w:t>
      </w:r>
    </w:p>
    <w:p>
      <w:r>
        <w:br/>
        <w:t>26</w:t>
        <w:tab/>
        <w:t>&lt; - &gt;</w:t>
      </w:r>
    </w:p>
    <w:p>
      <w:r>
        <w:t>26a</w:t>
        <w:tab/>
        <w:t>42</w:t>
      </w:r>
    </w:p>
    <w:p>
      <w:r>
        <w:t>27</w:t>
        <w:tab/>
        <w:t>4.2. Winklers Verlag - Gebrüder Grimm -, Darmstadt</w:t>
      </w:r>
    </w:p>
    <w:p>
      <w:r>
        <w:t>30</w:t>
        <w:tab/>
        <w:t>Nr. 6</w:t>
      </w:r>
    </w:p>
    <w:p>
      <w:r>
        <w:t>30a</w:t>
        <w:tab/>
        <w:t>01</w:t>
      </w:r>
    </w:p>
    <w:p>
      <w:r>
        <w:t>30z</w:t>
        <w:tab/>
        <w:t>O 61 Wittich Nr. 6</w:t>
      </w:r>
    </w:p>
    <w:p>
      <w:r>
        <w:t>33</w:t>
        <w:tab/>
        <w:t>S. 6</w:t>
      </w:r>
    </w:p>
    <w:p>
      <w:r>
        <w:t>40</w:t>
        <w:tab/>
        <w:t>Betriebsordnung der Betriebsgemeinschaft k[1{p[Winkler]ps s[Verlag]s, p[7{Gebrüder} 1{Grimm}]p}, 2{o[Darmstadt]o}]k (Druckschrift)</w:t>
      </w:r>
    </w:p>
    <w:p>
      <w:r>
        <w:t>43</w:t>
        <w:tab/>
        <w:t>ca. 1937</w:t>
      </w:r>
    </w:p>
    <w:p>
      <w:r>
        <w:br/>
        <w:t>30</w:t>
        <w:tab/>
        <w:t>Nr. 13</w:t>
      </w:r>
    </w:p>
    <w:p>
      <w:r>
        <w:t>30a</w:t>
        <w:tab/>
        <w:t>02</w:t>
      </w:r>
    </w:p>
    <w:p>
      <w:r>
        <w:t>30z</w:t>
        <w:tab/>
        <w:t>O 61 Wittich Nr. 13</w:t>
      </w:r>
    </w:p>
    <w:p>
      <w:r>
        <w:t>33</w:t>
        <w:tab/>
        <w:t>S. 6</w:t>
      </w:r>
    </w:p>
    <w:p>
      <w:r>
        <w:t>40</w:t>
        <w:tab/>
        <w:t>Arbeitsplan für die zusätzliche Berufsausbildung der Lehrlinge der technischen Betriebsabteilung in k[1{p[Winkler]ps s[Verlag]s - p[7{Gebrüder} 1{Grimm}]p -}, 2{o[Darmstadt]o}]k (Druckschrift, 2fach)</w:t>
      </w:r>
    </w:p>
    <w:p>
      <w:r>
        <w:t>43</w:t>
        <w:tab/>
        <w:t>1938</w:t>
      </w:r>
    </w:p>
    <w:p>
      <w:r>
        <w:br/>
        <w:t>30</w:t>
        <w:tab/>
        <w:t>Nr. 12</w:t>
      </w:r>
    </w:p>
    <w:p>
      <w:r>
        <w:t>30a</w:t>
        <w:tab/>
        <w:t>03</w:t>
      </w:r>
    </w:p>
    <w:p>
      <w:r>
        <w:t>30z</w:t>
        <w:tab/>
        <w:t>O 61 Wittich Nr. 12</w:t>
      </w:r>
    </w:p>
    <w:p>
      <w:r>
        <w:t>33</w:t>
        <w:tab/>
        <w:t>S. 6</w:t>
      </w:r>
    </w:p>
    <w:p>
      <w:r>
        <w:t>40</w:t>
        <w:tab/>
        <w:t>Arbeitsplan zur Förderung der fachlichen Ausbildung des kaufmännischen Nachwuchses bei der Firma k[1{p[Winkler]ps s[Verlag]s - p[7{Gebrüder} 1{Grimm}]p -}, 2{o[Darmstadt]o}]k (Druckschrift)</w:t>
      </w:r>
    </w:p>
    <w:p>
      <w:r>
        <w:t>43</w:t>
        <w:tab/>
        <w:t>1937</w:t>
      </w:r>
    </w:p>
    <w:p>
      <w:r>
        <w:br/>
        <w:t>30</w:t>
        <w:tab/>
        <w:t>Nr. 30</w:t>
      </w:r>
    </w:p>
    <w:p>
      <w:r>
        <w:t>30a</w:t>
        <w:tab/>
        <w:t>04</w:t>
      </w:r>
    </w:p>
    <w:p>
      <w:r>
        <w:t>30z</w:t>
        <w:tab/>
        <w:t>O 61 Wittich Nr. 30</w:t>
      </w:r>
    </w:p>
    <w:p>
      <w:r>
        <w:t>33</w:t>
        <w:tab/>
        <w:t>S. 6</w:t>
      </w:r>
    </w:p>
    <w:p>
      <w:r>
        <w:t>40</w:t>
        <w:tab/>
        <w:t>t[s[2{Verzeichnis der} 1{Bücher}]s von k[1{p[Winkler]ps s[Verlag]s - p[7{Gebrüder} 1{Grimm}]p -} in 2{o[Darmstadt]o}]k, Ausgabe 1941]t</w:t>
      </w:r>
    </w:p>
    <w:p>
      <w:r>
        <w:t>43</w:t>
        <w:tab/>
        <w:t>1941</w:t>
      </w:r>
    </w:p>
    <w:p>
      <w:r>
        <w:br/>
      </w:r>
    </w:p>
    <w:sectPr w:rsidR="00000000">
      <w:pgSz w:w="11907" w:h="16840"/>
      <w:pgMar w:top="2948" w:right="2268"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53B4"/>
    <w:rsid w:val="00C653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20D1950-70F5-4D7C-9142-EBC90EE3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rPr>
      <w:rFonts w:ascii="Univers" w:hAnsi="Univers"/>
      <w:sz w:val="22"/>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1154</TotalTime>
  <Pages>2</Pages>
  <Words>33712</Words>
  <Characters>212386</Characters>
  <Application>Microsoft Office Word</Application>
  <DocSecurity>4</DocSecurity>
  <Lines>1769</Lines>
  <Paragraphs>491</Paragraphs>
  <ScaleCrop>false</ScaleCrop>
  <Company>Deutsche Nationalbibliothek</Company>
  <LinksUpToDate>false</LinksUpToDate>
  <CharactersWithSpaces>245607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Hessisches Staatsarchiv Darmstadt</dc:title>
  <dc:subject/>
  <dc:creator>--</dc:creator>
  <cp:keywords/>
  <cp:lastModifiedBy>Wendler, André</cp:lastModifiedBy>
  <cp:revision>2</cp:revision>
  <cp:lastPrinted>8909-06-25T01:07:42Z</cp:lastPrinted>
  <dcterms:created xsi:type="dcterms:W3CDTF">2021-02-26T09:05:00Z</dcterms:created>
  <dcterms:modified xsi:type="dcterms:W3CDTF">2021-02-26T09:05:00Z</dcterms:modified>
</cp:coreProperties>
</file>