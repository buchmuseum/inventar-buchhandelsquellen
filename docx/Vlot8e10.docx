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Vlotho, St. Stephani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Lange Str. 108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32602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Vlotho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Voranmeldung und </w:t>
      </w:r>
      <w:r>
        <w:rPr>
          <w:rFonts w:ascii="CoArier" w:hAnsi="CoArier"/>
          <w:sz w:val="24"/>
          <w:szCs w:val="24"/>
        </w:rPr>
        <w:t>mit Genehmigung.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Vlotho, St. Stephani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Vlotho St. Stephani, Kirchenkreis Vlotho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Vlotho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Stephani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E. Dienst und Leben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Vlotho, St. Stephani E 10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Presseverband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Büchereiwesen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1896 - 1915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Vlotho, St. Stephani E 11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Missions-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Gustav-Adolf-Verein</w:t>
      </w:r>
    </w:p>
    <w:p w:rsidR="00000000" w:rsidRDefault="00402D9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1817 - 1858</w:t>
      </w:r>
    </w:p>
    <w:p w:rsidR="00000000" w:rsidRDefault="00402D96">
      <w:pPr>
        <w:tabs>
          <w:tab w:val="left" w:pos="1134"/>
        </w:tabs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D96"/>
    <w:rsid w:val="004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83DE3-39FF-4AE5-856E-3833CBD5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98</Words>
  <Characters>624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Vlotho, St. Stephani</dc:title>
  <dc:subject>Ludwig</dc:subject>
  <dc:creator>Fischer</dc:creator>
  <cp:keywords>DFG-Quellenrepertorium Pfarrarchiv Vlotho, St. Stephani</cp:keywords>
  <dc:description>aufgenommen im Zentralarchiv Bielefeld</dc:description>
  <cp:lastModifiedBy>Wendler, André</cp:lastModifiedBy>
  <cp:revision>2</cp:revision>
  <dcterms:created xsi:type="dcterms:W3CDTF">2021-02-26T09:32:00Z</dcterms:created>
  <dcterms:modified xsi:type="dcterms:W3CDTF">2021-02-26T09:32:00Z</dcterms:modified>
</cp:coreProperties>
</file>