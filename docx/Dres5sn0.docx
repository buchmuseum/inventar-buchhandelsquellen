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Dresden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DD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Marienallee 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01099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Dresden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Tel.:0351/54750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Dienstag. 9.00-18.00 ; Mittwoch: 9.00-16.00 ; Donnerstag: 9.00-16.00 ; Freitag: 9.00-14.00 Uhr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Besuch des Archivs: 1993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Ratsarchiv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Dresden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Ratsarchiv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 xml:space="preserve">Viele themenrelavante Akten haben eine Laufzeit </w:t>
      </w:r>
      <w:r>
        <w:rPr>
          <w:rFonts w:ascii="Courier" w:hAnsi="Courier"/>
          <w:b/>
          <w:i/>
          <w:sz w:val="24"/>
        </w:rPr>
        <w:t>vor</w:t>
      </w:r>
      <w:r>
        <w:rPr>
          <w:rFonts w:ascii="Courier" w:hAnsi="Courier"/>
          <w:sz w:val="24"/>
        </w:rPr>
        <w:t xml:space="preserve"> 1800.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Abt. B XVII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B XVII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145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18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Gottlob Ludwig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Völckner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s untertänigstes Gesuch um Concession zur Anlegung eines Handels mit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alte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Schulbücher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n, ingl. die Transferierung desselben an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Beichling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, dann an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Irmisch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und zuletzt an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Häntzsch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betr.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1796 - 1811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155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Auktions-Katalogorum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1800 ; 1819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Des adju</w:t>
      </w:r>
      <w:r>
        <w:rPr>
          <w:rFonts w:ascii="Courier" w:hAnsi="Courier"/>
          <w:sz w:val="24"/>
        </w:rPr>
        <w:t xml:space="preserve">ngierten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Bücher-Taxator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s, Herrn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M. Johann Heinrich Gottlieb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Heusinger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höchsten Orts geführte Beschwerde über die hiesigen Möbel-Taxatoren u. Proclamatoren ingl. des nachherigen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Bücher-Auktionator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Segnitz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, dergl. Beschwerde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In Sachen der allhiesigen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, Herrn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Conrad Salomon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Walther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u. Cons., Impetranten an einem / dem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 xml:space="preserve">Besitzer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Lese-Magazin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s, Herrn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Christoph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Arnold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, Impetraten am andern Teil, im Betr</w:t>
      </w:r>
      <w:r>
        <w:rPr>
          <w:rFonts w:ascii="Courier" w:hAnsi="Courier"/>
          <w:sz w:val="24"/>
        </w:rPr>
        <w:t>eff des Letzteren Handel mit ersten Büchern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höchsten Orts anbefohlene Erkundigungs-Einziehung, ob die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Das neue Museum für die Sächsische Geschichte, Literatur und Staatskunde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 xml:space="preserve">" in der hiesigen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Hofbuchdruckerei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o[&lt;Dresden&gt;]o}]k</w:t>
      </w:r>
      <w:r>
        <w:rPr>
          <w:rFonts w:ascii="Courier" w:hAnsi="Courier"/>
          <w:sz w:val="24"/>
        </w:rPr>
        <w:t xml:space="preserve"> gedruckt und wer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Censor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derselben sei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Tambour bei der Leib-Grenadier-Garde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allhier,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Johann Friedrich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Friedemann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6{o[&lt;Dresden&gt;]o}]p</w:t>
      </w:r>
      <w:r>
        <w:rPr>
          <w:rFonts w:ascii="Courier" w:hAnsi="Courier"/>
          <w:sz w:val="24"/>
        </w:rPr>
        <w:t xml:space="preserve">, wegen seiner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Lesebibliothek</w:t>
      </w:r>
      <w:r>
        <w:rPr>
          <w:rFonts w:ascii="Elite" w:hAnsi="Elite"/>
          <w:vanish/>
          <w:sz w:val="24"/>
        </w:rPr>
        <w:t>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</w:t>
      </w:r>
      <w:r>
        <w:rPr>
          <w:rFonts w:ascii="Courier" w:hAnsi="Courier"/>
          <w:sz w:val="24"/>
        </w:rPr>
        <w:t>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Pirna</w:t>
      </w:r>
      <w:r>
        <w:rPr>
          <w:rFonts w:ascii="Elite" w:hAnsi="Elite"/>
          <w:vanish/>
          <w:sz w:val="24"/>
        </w:rPr>
        <w:t>]o}</w:t>
      </w:r>
      <w:r>
        <w:rPr>
          <w:rFonts w:ascii="Courier" w:hAnsi="Courier"/>
          <w:sz w:val="24"/>
        </w:rPr>
        <w:t xml:space="preserve">, Herrn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Christoph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Arnold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, höchsten Orts gesuchte Erlaubnis zu öffentlicher Versteigerung seiner Kunstvorräte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Subhastation der D. </w:t>
      </w:r>
      <w:r>
        <w:rPr>
          <w:rFonts w:ascii="Elite" w:hAnsi="Elite"/>
          <w:vanish/>
          <w:sz w:val="24"/>
        </w:rPr>
        <w:t>k[1{p[</w:t>
      </w:r>
      <w:r>
        <w:rPr>
          <w:rFonts w:ascii="Courier" w:hAnsi="Courier"/>
          <w:sz w:val="24"/>
        </w:rPr>
        <w:t>Richter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schen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o[&lt;Dresden&gt;]o}]k</w:t>
      </w:r>
      <w:r>
        <w:rPr>
          <w:rFonts w:ascii="Courier" w:hAnsi="Courier"/>
          <w:sz w:val="24"/>
        </w:rPr>
        <w:t xml:space="preserve"> nebst Privilegio s.w.d.a.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Überlassung des Privilegii der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Dresdner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Frage- u. Anzeige-Blätter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an Frau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Wilhelmine Friedericke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verw. D.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Richter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u. Transferierung dess</w:t>
      </w:r>
      <w:r>
        <w:rPr>
          <w:rFonts w:ascii="Courier" w:hAnsi="Courier"/>
          <w:sz w:val="24"/>
        </w:rPr>
        <w:t>elben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Confiszierte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u. Schriften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Buchdruckergeselle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Carl Gottlob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Gärtner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höchsten Orts untertänigst getanes Bitten um Erlaubnis zur Anlegung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allhier ingl. die dessen Sohn erteilte Concession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Herrn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Johann Samuel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Gerlach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s, Bürger u. </w:t>
      </w:r>
      <w:r>
        <w:rPr>
          <w:rFonts w:ascii="Elite" w:hAnsi="Elite"/>
          <w:vanish/>
          <w:sz w:val="24"/>
        </w:rPr>
        <w:t>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verkaufte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allhier, samt der hier selbst u.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befindlichen Niederlassun</w:t>
      </w:r>
      <w:r>
        <w:rPr>
          <w:rFonts w:ascii="Courier" w:hAnsi="Courier"/>
          <w:sz w:val="24"/>
        </w:rPr>
        <w:t xml:space="preserve">gen an seinen ältesten Sohn, Herrn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Joh. Heinrich Samuel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Gerlach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desgl. an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Beyer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u.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Georg Carl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Wagner</w:t>
      </w:r>
      <w:r>
        <w:rPr>
          <w:rFonts w:ascii="Elite" w:hAnsi="Elite"/>
          <w:vanish/>
          <w:sz w:val="24"/>
        </w:rPr>
        <w:t>}]p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Friedrich Gottlieb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Pinther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mit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alte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n handeln zu dürfen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Herrn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Kriegsrat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August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Wagner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als Besitzer der vormals </w:t>
      </w:r>
      <w:r>
        <w:rPr>
          <w:rFonts w:ascii="Elite" w:hAnsi="Elite"/>
          <w:vanish/>
          <w:sz w:val="24"/>
        </w:rPr>
        <w:t>k[p[</w:t>
      </w:r>
      <w:r>
        <w:rPr>
          <w:rFonts w:ascii="Courier" w:hAnsi="Courier"/>
          <w:sz w:val="24"/>
        </w:rPr>
        <w:t>Breitkopf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'schen nachher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Richter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'schen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]s]k</w:t>
      </w:r>
      <w:r>
        <w:rPr>
          <w:rFonts w:ascii="Courier" w:hAnsi="Courier"/>
          <w:sz w:val="24"/>
        </w:rPr>
        <w:t xml:space="preserve">, wegen den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Dresdner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Merkwürdigkeiten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u. wegen den bei besagter Buchhandlung </w:t>
      </w:r>
      <w:r>
        <w:rPr>
          <w:rFonts w:ascii="Courier" w:hAnsi="Courier"/>
          <w:sz w:val="24"/>
        </w:rPr>
        <w:t xml:space="preserve">vorher verlegten zwei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en: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Die Sächs. Annalen älterer u. neuerer Zeiten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 und "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>Der allgemeine Sächsische Annalist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2{&lt;Zeitschrift&gt;}]t</w:t>
      </w:r>
      <w:r>
        <w:rPr>
          <w:rFonts w:ascii="Courier" w:hAnsi="Courier"/>
          <w:sz w:val="24"/>
        </w:rPr>
        <w:t>" gnädigst erteilten Privilegia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Herrn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Friedrich Gottlieb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Pinther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s höchsten Orts gesuchte Concession u. Erlaubnis, mit dem von ihm allhier errichteten Museum eine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Elite" w:hAnsi="Elite"/>
          <w:vanish/>
          <w:sz w:val="24"/>
        </w:rPr>
        <w:t>&lt;handlung&gt;]s</w:t>
      </w:r>
      <w:r>
        <w:rPr>
          <w:rFonts w:ascii="Courier" w:hAnsi="Courier"/>
          <w:sz w:val="24"/>
        </w:rPr>
        <w:t xml:space="preserve">-, Kunst- u.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Musikalienhandlung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verbinden zu dürfen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Herrn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Kriegsrat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Wagner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..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 xml:space="preserve">H. </w:t>
      </w:r>
      <w:r>
        <w:rPr>
          <w:rFonts w:ascii="Courier" w:hAnsi="Courier"/>
          <w:sz w:val="24"/>
        </w:rPr>
        <w:t>J.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Pinther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u. Cons. geführte Beschwerde wegen Handelns mit </w:t>
      </w:r>
      <w:r>
        <w:rPr>
          <w:rFonts w:ascii="Elite" w:hAnsi="Elite"/>
          <w:vanish/>
          <w:sz w:val="24"/>
        </w:rPr>
        <w:t>s[3{</w:t>
      </w:r>
      <w:r>
        <w:rPr>
          <w:rFonts w:ascii="Courier" w:hAnsi="Courier"/>
          <w:sz w:val="24"/>
        </w:rPr>
        <w:t>rohe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ungebundene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Joseph Friedrich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Dorn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Privilegium zur 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 unter dem Titel "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Dresdner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Residenz-Kalender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Confiscation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Hayn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zeither unter dem Titel: "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>Das Wespennest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2{&lt;Wochenblatt&gt;}]t</w:t>
      </w:r>
      <w:r>
        <w:rPr>
          <w:rFonts w:ascii="Courier" w:hAnsi="Courier"/>
          <w:sz w:val="24"/>
        </w:rPr>
        <w:t xml:space="preserve">" herausgekommenen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wegen eines in dem 12. Stück der "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Dresdner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Anzeigen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" vom Jahr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1805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eingerückten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Buchhändler-Artikel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 erlassene höchste Anbefohlnis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Carl August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Lammerhack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s höchsten Orts geschehenes Bitten um Concession zur Betreibung des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antiquarisch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s, allhier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im Druck herausgekommenen sogen.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gemeinnützigen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Pirna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ischen Wochenblatts für Stadt u. Land</w:t>
      </w:r>
      <w:r>
        <w:rPr>
          <w:rFonts w:ascii="Elite" w:hAnsi="Elite"/>
          <w:vanish/>
          <w:sz w:val="24"/>
        </w:rPr>
        <w:t>]t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hiesigen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Stadtphysico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Herrn </w:t>
      </w:r>
      <w:r>
        <w:rPr>
          <w:rFonts w:ascii="Elite" w:hAnsi="Elite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Friedrich August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Röber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herausgebene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 xml:space="preserve">Von den Ursachen der jetzigen Teuerung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Sachsen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und den Mitteln, derselben abzuhelfen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unter dem Titel: "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 xml:space="preserve">Die wahre Ursache der Mortalität (Sterblichkeitsziffer)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Dresden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oder die Doktoren-versammlung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" allhier herausgekommene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}]t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einigen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n wegen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übergangene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sich schuldig gemachter Ungebührnisse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 xml:space="preserve">Bl. </w:t>
      </w:r>
      <w:r>
        <w:rPr>
          <w:rFonts w:ascii="Courier" w:hAnsi="Courier"/>
          <w:sz w:val="24"/>
        </w:rPr>
        <w:t>23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höchsten Orts anbefohlene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Confiscation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vom hiesigen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Bücher-Antiquar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Johann Anton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Rontaler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6{o[&lt;Dresden&gt;]o}]p</w:t>
      </w:r>
      <w:r>
        <w:rPr>
          <w:rFonts w:ascii="Courier" w:hAnsi="Courier"/>
          <w:sz w:val="24"/>
        </w:rPr>
        <w:t xml:space="preserve"> ausgebotenen, unter der Rubrik: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Libri rari heterodoxi aut curiosio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2{&lt; Bücherverzeichnis&gt;}]t</w:t>
      </w:r>
      <w:r>
        <w:rPr>
          <w:rFonts w:ascii="Courier" w:hAnsi="Courier"/>
          <w:sz w:val="24"/>
        </w:rPr>
        <w:t xml:space="preserve"> zusammengestellten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allerhöchsten Orts gesuchte Erteilung eines Privilegium des hiesigen Bürgers u.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Herrn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Christoph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Arnold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für eine Steindruckerei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von e. Hochlöbl.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Universität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angetragene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Confiscation</w:t>
      </w:r>
      <w:r>
        <w:rPr>
          <w:rFonts w:ascii="Courier" w:hAnsi="Courier"/>
          <w:vanish/>
          <w:sz w:val="24"/>
        </w:rPr>
        <w:t>&lt;, Kalender&gt;]s</w:t>
      </w:r>
      <w:r>
        <w:rPr>
          <w:rFonts w:ascii="Courier" w:hAnsi="Courier"/>
          <w:sz w:val="24"/>
        </w:rPr>
        <w:t xml:space="preserve"> des auf das Jahr 1808 erschienen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Kanzlei-</w:t>
      </w:r>
      <w:r>
        <w:rPr>
          <w:rFonts w:ascii="Elite" w:hAnsi="Elite"/>
          <w:vanish/>
          <w:sz w:val="24"/>
        </w:rPr>
        <w:t>&lt;Kalender&gt;]s</w:t>
      </w:r>
      <w:r>
        <w:rPr>
          <w:rFonts w:ascii="Courier" w:hAnsi="Courier"/>
          <w:sz w:val="24"/>
        </w:rPr>
        <w:t xml:space="preserve"> u.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Judicial-Kalender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 s.w.d.a.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Gesuch der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Buchbinders Witwe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Frau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Anna Marie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Schneider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um Gestattung zu fernerem Verkauf des auf das Jahr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1808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herausgekommenen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Schreibekalender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Confiscation</w:t>
      </w:r>
      <w:r>
        <w:rPr>
          <w:rFonts w:ascii="Courier" w:hAnsi="Courier"/>
          <w:vanish/>
          <w:sz w:val="24"/>
        </w:rPr>
        <w:t>&lt;, Kalender&gt;]s</w:t>
      </w:r>
      <w:r>
        <w:rPr>
          <w:rFonts w:ascii="Courier" w:hAnsi="Courier"/>
          <w:sz w:val="24"/>
        </w:rPr>
        <w:t xml:space="preserve"> des von dem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Hofbedienten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Joseph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Dorn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auf das Jahr 1808</w:t>
      </w:r>
      <w:r>
        <w:rPr>
          <w:rFonts w:ascii="Elite" w:hAnsi="Elite"/>
          <w:sz w:val="24"/>
        </w:rPr>
        <w:t xml:space="preserve"> </w:t>
      </w:r>
      <w:r>
        <w:rPr>
          <w:rFonts w:ascii="Courier" w:hAnsi="Courier"/>
          <w:sz w:val="24"/>
        </w:rPr>
        <w:t>allhie</w:t>
      </w:r>
      <w:r>
        <w:rPr>
          <w:rFonts w:ascii="Courier" w:hAnsi="Courier"/>
          <w:sz w:val="24"/>
        </w:rPr>
        <w:t xml:space="preserve">r ausgegebenen sogen.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Residenz-Kalender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Herrn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Adam Heinrich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Müller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in angebl. Auftrag einer hiesigen gelehrten Gesellschaft gebetene Concession zur Errichtung einer 5.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hiesigen Orts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Concession des dem verstorbenen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, Herrn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Friedrich Gottlieb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Pinther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zuständig gewesene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Buchhandlungs-Privilegii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an den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Buchhalter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Benedict August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Winkler</w:t>
      </w:r>
      <w:r>
        <w:rPr>
          <w:rFonts w:ascii="Elite" w:hAnsi="Elite"/>
          <w:vanish/>
          <w:sz w:val="24"/>
        </w:rPr>
        <w:t>}]p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Das Ges</w:t>
      </w:r>
      <w:r>
        <w:rPr>
          <w:rFonts w:ascii="Courier" w:hAnsi="Courier"/>
          <w:sz w:val="24"/>
        </w:rPr>
        <w:t xml:space="preserve">uch des hiesigen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Walther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6{o[&lt;Dresden&gt;]o}]p</w:t>
      </w:r>
      <w:r>
        <w:rPr>
          <w:rFonts w:ascii="Courier" w:hAnsi="Courier"/>
          <w:sz w:val="24"/>
        </w:rPr>
        <w:t xml:space="preserve"> u. Cons. wegen Feststellung eines Regulativs wegen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Verkauf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u.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Musikalien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2{&lt;Verkauf&gt;}]s</w:t>
      </w:r>
      <w:r>
        <w:rPr>
          <w:rFonts w:ascii="Courier" w:hAnsi="Courier"/>
          <w:sz w:val="24"/>
        </w:rPr>
        <w:t xml:space="preserve"> durch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Antiquar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gesuchte Concession des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August Ferdinand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Händler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zur Anlegung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Lesebibliothek</w:t>
      </w:r>
      <w:r>
        <w:rPr>
          <w:rFonts w:ascii="Elite" w:hAnsi="Elite"/>
          <w:vanish/>
          <w:sz w:val="24"/>
        </w:rPr>
        <w:t>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Hofbuchführer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Herrn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Georg Friedrich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Walther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übertragene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privilegierte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an seinen Sohn, Herrn </w:t>
      </w:r>
      <w:r>
        <w:rPr>
          <w:rFonts w:ascii="Elite" w:hAnsi="Elite"/>
          <w:vanish/>
          <w:sz w:val="24"/>
        </w:rPr>
        <w:t>p[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Georg Moritz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Walther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1808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ingl. Herrn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Ramming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Concessions-Gesuch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zur Übernahme der </w:t>
      </w:r>
      <w:r>
        <w:rPr>
          <w:rFonts w:ascii="Elite" w:hAnsi="Elite"/>
          <w:vanish/>
          <w:sz w:val="24"/>
        </w:rPr>
        <w:t>k[p[</w:t>
      </w:r>
      <w:r>
        <w:rPr>
          <w:rFonts w:ascii="Courier" w:hAnsi="Courier"/>
          <w:sz w:val="24"/>
        </w:rPr>
        <w:t>Walther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'schen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]s]k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hiesigen privat. </w:t>
      </w:r>
      <w:r>
        <w:rPr>
          <w:rFonts w:ascii="Courier" w:hAnsi="Courier"/>
          <w:vanish/>
          <w:sz w:val="24"/>
        </w:rPr>
        <w:t>p[</w:t>
      </w:r>
      <w:r>
        <w:rPr>
          <w:rFonts w:ascii="Elite" w:hAnsi="Elite"/>
          <w:vanish/>
          <w:sz w:val="24"/>
        </w:rPr>
        <w:t>5{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Herrn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Walther</w:t>
      </w:r>
      <w:r>
        <w:rPr>
          <w:rFonts w:ascii="Courier" w:hAnsi="Courier"/>
          <w:vanish/>
          <w:sz w:val="24"/>
        </w:rPr>
        <w:t>}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s u. Cons. geführte Beschwerde wider den hiesigen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Bücher-Antiquar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Gottlob Ludwig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Völckner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6{o[&lt;Dresden&gt;]o}]p</w:t>
      </w:r>
      <w:r>
        <w:rPr>
          <w:rFonts w:ascii="Courier" w:hAnsi="Courier"/>
          <w:sz w:val="24"/>
        </w:rPr>
        <w:t xml:space="preserve">, wegen von selbigen zum Verkauf ausgebotenen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neue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 hiesigen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Bücher-Antiquar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Gottlob Ludwig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V</w:t>
      </w:r>
      <w:r>
        <w:rPr>
          <w:rFonts w:ascii="Courier" w:hAnsi="Courier"/>
          <w:sz w:val="24"/>
        </w:rPr>
        <w:t>ölckner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6{o[&lt;Dresden&gt;]o}]p</w:t>
      </w:r>
      <w:r>
        <w:rPr>
          <w:rFonts w:ascii="Courier" w:hAnsi="Courier"/>
          <w:sz w:val="24"/>
        </w:rPr>
        <w:t xml:space="preserve"> angebrachte Beschwerde wider die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Schenk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'schen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Eheleute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daß dieselbigen mit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alte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und neuen Flugschriften, </w:t>
      </w:r>
      <w:r>
        <w:rPr>
          <w:rFonts w:ascii="Courier" w:hAnsi="Courier"/>
          <w:vanish/>
          <w:sz w:val="24"/>
        </w:rPr>
        <w:t>3{&lt;Handel &gt;</w:t>
      </w:r>
      <w:r>
        <w:rPr>
          <w:rFonts w:ascii="Courier" w:hAnsi="Courier"/>
          <w:sz w:val="24"/>
        </w:rPr>
        <w:t>ohne erlangte Concession</w:t>
      </w:r>
      <w:r>
        <w:rPr>
          <w:rFonts w:ascii="Courier" w:hAnsi="Courier"/>
          <w:vanish/>
          <w:sz w:val="24"/>
        </w:rPr>
        <w:t>}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auf doppelten Stellen handelten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Herrn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Johann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Wilden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s Gesuch zum </w:t>
      </w:r>
      <w:r>
        <w:rPr>
          <w:rFonts w:ascii="Elite" w:hAnsi="Elite"/>
          <w:vanish/>
          <w:sz w:val="24"/>
        </w:rPr>
        <w:t>s[3{</w:t>
      </w:r>
      <w:r>
        <w:rPr>
          <w:rFonts w:ascii="Courier" w:hAnsi="Courier"/>
          <w:sz w:val="24"/>
        </w:rPr>
        <w:t>Handel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mit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alte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n und Bildern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höchsten Orts verlangte Nachricht, wo der bei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Johann Traugott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Homilius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p[1{&lt;Homilius &gt;}</w:t>
      </w:r>
      <w:r>
        <w:rPr>
          <w:rFonts w:ascii="Elite" w:hAnsi="Elite"/>
          <w:vanish/>
          <w:sz w:val="24"/>
        </w:rPr>
        <w:t>7{</w:t>
      </w:r>
      <w:r>
        <w:rPr>
          <w:rFonts w:ascii="Courier" w:hAnsi="Courier"/>
          <w:sz w:val="24"/>
        </w:rPr>
        <w:t>Witwe</w:t>
      </w:r>
      <w:r>
        <w:rPr>
          <w:rFonts w:ascii="Courier" w:hAnsi="Courier"/>
          <w:vanish/>
          <w:sz w:val="24"/>
        </w:rPr>
        <w:t>&lt; des Johann Traugott</w:t>
      </w:r>
      <w:r>
        <w:rPr>
          <w:rFonts w:ascii="Courier" w:hAnsi="Courier"/>
          <w:vanish/>
          <w:sz w:val="24"/>
        </w:rPr>
        <w:t xml:space="preserve"> Homilius&gt;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allhier herausgekommene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Chroniken- u. Geschichts-Kalender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 auf das heurige Jahr gedruckt u. von wem er consiret worden s.w.d.a.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 hiesigen Bürgers u.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 xml:space="preserve">Inhabers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Kommissionskontor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s, Herrn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Johann August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Thade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,</w:t>
      </w:r>
      <w:r>
        <w:rPr>
          <w:rFonts w:ascii="Elite" w:hAnsi="Elite"/>
          <w:vanish/>
          <w:sz w:val="24"/>
        </w:rPr>
        <w:t>6{&lt;Dresden&gt;}]p</w:t>
      </w:r>
      <w:r>
        <w:rPr>
          <w:rFonts w:ascii="Courier" w:hAnsi="Courier"/>
          <w:sz w:val="24"/>
        </w:rPr>
        <w:t xml:space="preserve"> geführte Beschwerde wider den hiesigen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7{</w:t>
      </w:r>
      <w:r>
        <w:rPr>
          <w:rFonts w:ascii="Courier" w:hAnsi="Courier"/>
          <w:sz w:val="24"/>
        </w:rPr>
        <w:t xml:space="preserve">Pachtinhaber des priv.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Adreßkontor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s, Herrn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Christoph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Arnold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6{&lt;Dresden&gt;}]p</w:t>
      </w:r>
      <w:r>
        <w:rPr>
          <w:rFonts w:ascii="Courier" w:hAnsi="Courier"/>
          <w:sz w:val="24"/>
        </w:rPr>
        <w:t>, daß derslebe verschiedene, von den Autoren ihm in Kommission gegeben</w:t>
      </w:r>
      <w:r>
        <w:rPr>
          <w:rFonts w:ascii="Courier" w:hAnsi="Courier"/>
          <w:sz w:val="24"/>
        </w:rPr>
        <w:t xml:space="preserve">e Piecen (Stücke)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 und Musikalien betreffende Avertissements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den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Dresdner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Anzeiger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, nicht einrücken lassen wolle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199a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höchsten Orts anbefohlene Untersuchung einer unter dem Titel: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Apokrychen oder Spaziergang nach Syrakus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" v.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J. G.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Seume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, 3. Teil 1811 erschienenen Druckschrift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199b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hiesigen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, Herrn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Christian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Arnold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s u. Cons. geführte Beschwerde, den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 xml:space="preserve">Pachtinhaber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Adreßkontor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6{&lt;Dresden&gt;}</w:t>
      </w:r>
      <w:r>
        <w:rPr>
          <w:rFonts w:ascii="Courier" w:hAnsi="Courier"/>
          <w:sz w:val="24"/>
        </w:rPr>
        <w:t xml:space="preserve"> allhier,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Karl Gottlob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Blum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wegen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unerlaubt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betr.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zwischen dem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 xml:space="preserve">Pachtinhaber des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Adreßkontor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s, Herrn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Carl Gottlob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Blum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dem hiesigen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, Herrn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Christoph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Arnold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6{&lt;Dresden&gt;}]p</w:t>
      </w:r>
      <w:r>
        <w:rPr>
          <w:rFonts w:ascii="Courier" w:hAnsi="Courier"/>
          <w:sz w:val="24"/>
        </w:rPr>
        <w:t>, wegen in den hiesigen Anzeigen inserierten Divertissements entstandene Differenz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Confisiorierte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höchsten Orts von dem hi</w:t>
      </w:r>
      <w:r>
        <w:rPr>
          <w:rFonts w:ascii="Courier" w:hAnsi="Courier"/>
          <w:sz w:val="24"/>
        </w:rPr>
        <w:t xml:space="preserve">esigen </w:t>
      </w:r>
      <w:r>
        <w:rPr>
          <w:rFonts w:ascii="prestige" w:hAnsi="prestige"/>
          <w:vanish/>
          <w:sz w:val="24"/>
        </w:rPr>
        <w:t>p[5{</w:t>
      </w:r>
      <w:r>
        <w:rPr>
          <w:rFonts w:ascii="Courier" w:hAnsi="Courier"/>
          <w:sz w:val="24"/>
        </w:rPr>
        <w:t>Kaufmann</w:t>
      </w:r>
      <w:r>
        <w:rPr>
          <w:rFonts w:ascii="prestige" w:hAnsi="prestige"/>
          <w:vanish/>
          <w:sz w:val="24"/>
        </w:rPr>
        <w:t>}</w:t>
      </w:r>
      <w:r>
        <w:rPr>
          <w:rFonts w:ascii="Courier" w:hAnsi="Courier"/>
          <w:sz w:val="24"/>
        </w:rPr>
        <w:t xml:space="preserve"> Herrn </w:t>
      </w:r>
      <w:r>
        <w:rPr>
          <w:rFonts w:ascii="prestige" w:hAnsi="prestige"/>
          <w:vanish/>
          <w:sz w:val="24"/>
        </w:rPr>
        <w:t>2{</w:t>
      </w:r>
      <w:r>
        <w:rPr>
          <w:rFonts w:ascii="Courier" w:hAnsi="Courier"/>
          <w:sz w:val="24"/>
        </w:rPr>
        <w:t>Friedrich Eduard</w:t>
      </w:r>
      <w:r>
        <w:rPr>
          <w:rFonts w:ascii="prestige" w:hAnsi="prestig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prestige" w:hAnsi="prestige"/>
          <w:vanish/>
          <w:sz w:val="24"/>
        </w:rPr>
        <w:t>1{</w:t>
      </w:r>
      <w:r>
        <w:rPr>
          <w:rFonts w:ascii="Courier" w:hAnsi="Courier"/>
          <w:sz w:val="24"/>
        </w:rPr>
        <w:t>Häntzsche</w:t>
      </w:r>
      <w:r>
        <w:rPr>
          <w:rFonts w:ascii="prestige" w:hAnsi="prestige"/>
          <w:vanish/>
          <w:sz w:val="24"/>
        </w:rPr>
        <w:t>}]p</w:t>
      </w:r>
      <w:r>
        <w:rPr>
          <w:rFonts w:ascii="Courier" w:hAnsi="Courier"/>
          <w:sz w:val="24"/>
        </w:rPr>
        <w:t xml:space="preserve">, gebetene Concession zum ferneren Vergleichen seiner </w:t>
      </w:r>
      <w:r>
        <w:rPr>
          <w:rFonts w:ascii="prestige" w:hAnsi="prestige"/>
          <w:vanish/>
          <w:sz w:val="24"/>
        </w:rPr>
        <w:t>s[</w:t>
      </w:r>
      <w:r>
        <w:rPr>
          <w:rFonts w:ascii="Courier" w:hAnsi="Courier"/>
          <w:sz w:val="24"/>
        </w:rPr>
        <w:t>Lesebibliothek</w:t>
      </w:r>
      <w:r>
        <w:rPr>
          <w:rFonts w:ascii="prestige" w:hAnsi="prestig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prestige" w:hAnsi="prestige"/>
          <w:vanish/>
          <w:sz w:val="24"/>
        </w:rPr>
        <w:t>z[</w:t>
      </w:r>
      <w:r>
        <w:rPr>
          <w:rFonts w:ascii="Courier" w:hAnsi="Courier"/>
          <w:sz w:val="24"/>
        </w:rPr>
        <w:t>1811</w:t>
      </w:r>
      <w:r>
        <w:rPr>
          <w:rFonts w:ascii="prestige" w:hAnsi="prestige"/>
          <w:vanish/>
          <w:sz w:val="24"/>
        </w:rPr>
        <w:t>]z</w:t>
      </w:r>
      <w:r>
        <w:rPr>
          <w:rFonts w:ascii="Courier" w:hAnsi="Courier"/>
          <w:sz w:val="24"/>
        </w:rPr>
        <w:t xml:space="preserve">, ingl. </w:t>
      </w:r>
      <w:r>
        <w:rPr>
          <w:rFonts w:ascii="prestige" w:hAnsi="prestige"/>
          <w:vanish/>
          <w:sz w:val="24"/>
        </w:rPr>
        <w:t>p[</w:t>
      </w:r>
      <w:r>
        <w:rPr>
          <w:rFonts w:ascii="Courier" w:hAnsi="Courier"/>
          <w:sz w:val="24"/>
        </w:rPr>
        <w:t>Frauenstein</w:t>
      </w:r>
      <w:r>
        <w:rPr>
          <w:rFonts w:ascii="prestige" w:hAnsi="prestige"/>
          <w:vanish/>
          <w:sz w:val="24"/>
        </w:rPr>
        <w:t>]p</w:t>
      </w:r>
      <w:r>
        <w:rPr>
          <w:rFonts w:ascii="Courier" w:hAnsi="Courier"/>
          <w:sz w:val="24"/>
        </w:rPr>
        <w:t xml:space="preserve">s u. </w:t>
      </w:r>
      <w:r>
        <w:rPr>
          <w:rFonts w:ascii="prestige" w:hAnsi="prestige"/>
          <w:vanish/>
          <w:sz w:val="24"/>
        </w:rPr>
        <w:t>p[</w:t>
      </w:r>
      <w:r>
        <w:rPr>
          <w:rFonts w:ascii="Courier" w:hAnsi="Courier"/>
          <w:sz w:val="24"/>
        </w:rPr>
        <w:t>Lobeck</w:t>
      </w:r>
      <w:r>
        <w:rPr>
          <w:rFonts w:ascii="prestige" w:hAnsi="prestige"/>
          <w:vanish/>
          <w:sz w:val="24"/>
        </w:rPr>
        <w:t>]p</w:t>
      </w:r>
      <w:r>
        <w:rPr>
          <w:rFonts w:ascii="Courier" w:hAnsi="Courier"/>
          <w:sz w:val="24"/>
        </w:rPr>
        <w:t>s Lesebibliotheken betr.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 hiesigen Bürgers u. </w:t>
      </w:r>
      <w:r>
        <w:rPr>
          <w:rFonts w:ascii="prestige" w:hAnsi="prestige"/>
          <w:vanish/>
          <w:sz w:val="24"/>
        </w:rPr>
        <w:t>p[5{</w:t>
      </w:r>
      <w:r>
        <w:rPr>
          <w:rFonts w:ascii="Courier" w:hAnsi="Courier"/>
          <w:sz w:val="24"/>
        </w:rPr>
        <w:t>Steinschneider</w:t>
      </w:r>
      <w:r>
        <w:rPr>
          <w:rFonts w:ascii="prestige" w:hAnsi="prestige"/>
          <w:vanish/>
          <w:sz w:val="24"/>
        </w:rPr>
        <w:t>}</w:t>
      </w:r>
      <w:r>
        <w:rPr>
          <w:rFonts w:ascii="Courier" w:hAnsi="Courier"/>
          <w:sz w:val="24"/>
        </w:rPr>
        <w:t xml:space="preserve">s, Herrn </w:t>
      </w:r>
      <w:r>
        <w:rPr>
          <w:rFonts w:ascii="prestige" w:hAnsi="prestige"/>
          <w:vanish/>
          <w:sz w:val="24"/>
        </w:rPr>
        <w:t>2{</w:t>
      </w:r>
      <w:r>
        <w:rPr>
          <w:rFonts w:ascii="Courier" w:hAnsi="Courier"/>
          <w:sz w:val="24"/>
        </w:rPr>
        <w:t>Carl Gottlob</w:t>
      </w:r>
      <w:r>
        <w:rPr>
          <w:rFonts w:ascii="prestige" w:hAnsi="prestig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prestige" w:hAnsi="prestige"/>
          <w:vanish/>
          <w:sz w:val="24"/>
        </w:rPr>
        <w:t>1{</w:t>
      </w:r>
      <w:r>
        <w:rPr>
          <w:rFonts w:ascii="Courier" w:hAnsi="Courier"/>
          <w:sz w:val="24"/>
        </w:rPr>
        <w:t>Gerhard</w:t>
      </w:r>
      <w:r>
        <w:rPr>
          <w:rFonts w:ascii="prestige" w:hAnsi="prestige"/>
          <w:vanish/>
          <w:sz w:val="24"/>
        </w:rPr>
        <w:t>}s</w:t>
      </w:r>
      <w:r>
        <w:rPr>
          <w:rFonts w:ascii="Courier" w:hAnsi="Courier"/>
          <w:sz w:val="24"/>
        </w:rPr>
        <w:t xml:space="preserve"> </w:t>
      </w:r>
      <w:r>
        <w:rPr>
          <w:rFonts w:ascii="prestige" w:hAnsi="prestige"/>
          <w:vanish/>
          <w:sz w:val="24"/>
        </w:rPr>
        <w:t>6{&lt;Dresden&gt;}]p</w:t>
      </w:r>
      <w:r>
        <w:rPr>
          <w:rFonts w:ascii="Courier" w:hAnsi="Courier"/>
          <w:sz w:val="24"/>
        </w:rPr>
        <w:t xml:space="preserve">, gebetene Concession zur Anlegung einer </w:t>
      </w:r>
      <w:r>
        <w:rPr>
          <w:rFonts w:ascii="prestige" w:hAnsi="prestige"/>
          <w:vanish/>
          <w:sz w:val="24"/>
        </w:rPr>
        <w:t>s[</w:t>
      </w:r>
      <w:r>
        <w:rPr>
          <w:rFonts w:ascii="Courier" w:hAnsi="Courier"/>
          <w:sz w:val="24"/>
        </w:rPr>
        <w:t>Lesebibliothek</w:t>
      </w:r>
      <w:r>
        <w:rPr>
          <w:rFonts w:ascii="prestige" w:hAnsi="prestige"/>
          <w:vanish/>
          <w:sz w:val="24"/>
        </w:rPr>
        <w:t>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dermalen allhier sich aufhaltenden vormaligen Königl. Preuß. Kommissare, Herr </w:t>
      </w:r>
      <w:r>
        <w:rPr>
          <w:rFonts w:ascii="prestige" w:hAnsi="prestige"/>
          <w:vanish/>
          <w:sz w:val="24"/>
        </w:rPr>
        <w:t>p[2{</w:t>
      </w:r>
      <w:r>
        <w:rPr>
          <w:rFonts w:ascii="Courier" w:hAnsi="Courier"/>
          <w:sz w:val="24"/>
        </w:rPr>
        <w:t>Friedrich</w:t>
      </w:r>
      <w:r>
        <w:rPr>
          <w:rFonts w:ascii="prestige" w:hAnsi="prestig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prestige" w:hAnsi="prestige"/>
          <w:vanish/>
          <w:sz w:val="24"/>
        </w:rPr>
        <w:t>1{</w:t>
      </w:r>
      <w:r>
        <w:rPr>
          <w:rFonts w:ascii="Courier" w:hAnsi="Courier"/>
          <w:sz w:val="24"/>
        </w:rPr>
        <w:t>Martinßen</w:t>
      </w:r>
      <w:r>
        <w:rPr>
          <w:rFonts w:ascii="prestige" w:hAnsi="prestige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untersagt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Debit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der von ihm in Beziehung der Reformation herausgegebenen Druckschriften und Ausstellung eines Kunstwerkes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von dem hiesigen </w:t>
      </w:r>
      <w:r>
        <w:rPr>
          <w:rFonts w:ascii="prestige" w:hAnsi="prestige"/>
          <w:vanish/>
          <w:sz w:val="24"/>
        </w:rPr>
        <w:t>p[5{s[</w:t>
      </w:r>
      <w:r>
        <w:rPr>
          <w:rFonts w:ascii="Courier" w:hAnsi="Courier"/>
          <w:sz w:val="24"/>
        </w:rPr>
        <w:t>Bücher-Auktionator</w:t>
      </w:r>
      <w:r>
        <w:rPr>
          <w:rFonts w:ascii="prestige" w:hAnsi="prestige"/>
          <w:vanish/>
          <w:sz w:val="24"/>
        </w:rPr>
        <w:t>]s}</w:t>
      </w:r>
      <w:r>
        <w:rPr>
          <w:rFonts w:ascii="Courier" w:hAnsi="Courier"/>
          <w:sz w:val="24"/>
        </w:rPr>
        <w:t xml:space="preserve">, Herrn </w:t>
      </w:r>
      <w:r>
        <w:rPr>
          <w:rFonts w:ascii="prestige" w:hAnsi="prestige"/>
          <w:vanish/>
          <w:sz w:val="24"/>
        </w:rPr>
        <w:t>2{</w:t>
      </w:r>
      <w:r>
        <w:rPr>
          <w:rFonts w:ascii="Courier" w:hAnsi="Courier"/>
          <w:sz w:val="24"/>
        </w:rPr>
        <w:t>Georg Moritz</w:t>
      </w:r>
      <w:r>
        <w:rPr>
          <w:rFonts w:ascii="prestige" w:hAnsi="prestig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prestige" w:hAnsi="prestige"/>
          <w:vanish/>
          <w:sz w:val="24"/>
        </w:rPr>
        <w:t>1{</w:t>
      </w:r>
      <w:r>
        <w:rPr>
          <w:rFonts w:ascii="Courier" w:hAnsi="Courier"/>
          <w:sz w:val="24"/>
        </w:rPr>
        <w:t>Segnitz</w:t>
      </w:r>
      <w:r>
        <w:rPr>
          <w:rFonts w:ascii="prestige" w:hAnsi="prestig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prestige" w:hAnsi="prestige"/>
          <w:vanish/>
          <w:sz w:val="24"/>
        </w:rPr>
        <w:t>6{&lt;Dresden&gt;}]p</w:t>
      </w:r>
      <w:r>
        <w:rPr>
          <w:rFonts w:ascii="Courier" w:hAnsi="Courier"/>
          <w:sz w:val="24"/>
        </w:rPr>
        <w:t xml:space="preserve">, angebrachte Gesuch um Erhöhung der </w:t>
      </w:r>
      <w:r>
        <w:rPr>
          <w:rFonts w:ascii="prestige" w:hAnsi="prestige"/>
          <w:vanish/>
          <w:sz w:val="24"/>
        </w:rPr>
        <w:t>s[</w:t>
      </w:r>
      <w:r>
        <w:rPr>
          <w:rFonts w:ascii="Courier" w:hAnsi="Courier"/>
          <w:sz w:val="24"/>
        </w:rPr>
        <w:t>Auktionsgebühr</w:t>
      </w:r>
      <w:r>
        <w:rPr>
          <w:rFonts w:ascii="prestige" w:hAnsi="prestig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prestige" w:hAnsi="prestige"/>
          <w:vanish/>
          <w:sz w:val="24"/>
        </w:rPr>
        <w:t>p[5{s[</w:t>
      </w:r>
      <w:r>
        <w:rPr>
          <w:rFonts w:ascii="Courier" w:hAnsi="Courier"/>
          <w:sz w:val="24"/>
        </w:rPr>
        <w:t>Bücher-Antiquar</w:t>
      </w:r>
      <w:r>
        <w:rPr>
          <w:rFonts w:ascii="prestige" w:hAnsi="prestige"/>
          <w:vanish/>
          <w:sz w:val="24"/>
        </w:rPr>
        <w:t>]s}</w:t>
      </w:r>
      <w:r>
        <w:rPr>
          <w:rFonts w:ascii="Courier" w:hAnsi="Courier"/>
          <w:sz w:val="24"/>
        </w:rPr>
        <w:t xml:space="preserve">, </w:t>
      </w:r>
      <w:r>
        <w:rPr>
          <w:rFonts w:ascii="prestige" w:hAnsi="prestige"/>
          <w:vanish/>
          <w:sz w:val="24"/>
        </w:rPr>
        <w:t>2{</w:t>
      </w:r>
      <w:r>
        <w:rPr>
          <w:rFonts w:ascii="Courier" w:hAnsi="Courier"/>
          <w:sz w:val="24"/>
        </w:rPr>
        <w:t>Gotthold Ludwig</w:t>
      </w:r>
      <w:r>
        <w:rPr>
          <w:rFonts w:ascii="prestige" w:hAnsi="prestig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prestige" w:hAnsi="prestige"/>
          <w:vanish/>
          <w:sz w:val="24"/>
        </w:rPr>
        <w:t>1{</w:t>
      </w:r>
      <w:r>
        <w:rPr>
          <w:rFonts w:ascii="Courier" w:hAnsi="Courier"/>
          <w:sz w:val="24"/>
        </w:rPr>
        <w:t>Völckner</w:t>
      </w:r>
      <w:r>
        <w:rPr>
          <w:rFonts w:ascii="prestige" w:hAnsi="prestige"/>
          <w:vanish/>
          <w:sz w:val="24"/>
        </w:rPr>
        <w:t>}]p</w:t>
      </w:r>
      <w:r>
        <w:rPr>
          <w:rFonts w:ascii="Courier" w:hAnsi="Courier"/>
          <w:sz w:val="24"/>
        </w:rPr>
        <w:t xml:space="preserve"> / den </w:t>
      </w:r>
      <w:r>
        <w:rPr>
          <w:rFonts w:ascii="prestige" w:hAnsi="prestige"/>
          <w:vanish/>
          <w:sz w:val="24"/>
        </w:rPr>
        <w:t>p[5{</w:t>
      </w:r>
      <w:r>
        <w:rPr>
          <w:rFonts w:ascii="Courier" w:hAnsi="Courier"/>
          <w:sz w:val="24"/>
        </w:rPr>
        <w:t>Kaufmann</w:t>
      </w:r>
      <w:r>
        <w:rPr>
          <w:rFonts w:ascii="prestige" w:hAnsi="prestig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prestige" w:hAnsi="prestige"/>
          <w:vanish/>
          <w:sz w:val="24"/>
        </w:rPr>
        <w:t>1{</w:t>
      </w:r>
      <w:r>
        <w:rPr>
          <w:rFonts w:ascii="Courier" w:hAnsi="Courier"/>
          <w:sz w:val="24"/>
        </w:rPr>
        <w:t>Hantzsch jun.</w:t>
      </w:r>
      <w:r>
        <w:rPr>
          <w:rFonts w:ascii="prestige" w:hAnsi="prestige"/>
          <w:vanish/>
          <w:sz w:val="24"/>
        </w:rPr>
        <w:t>}]p</w:t>
      </w:r>
      <w:r>
        <w:rPr>
          <w:rFonts w:ascii="Courier" w:hAnsi="Courier"/>
          <w:sz w:val="24"/>
        </w:rPr>
        <w:t xml:space="preserve"> und andern Individien, geschehene Anze</w:t>
      </w:r>
      <w:r>
        <w:rPr>
          <w:rFonts w:ascii="Courier" w:hAnsi="Courier"/>
          <w:sz w:val="24"/>
        </w:rPr>
        <w:t xml:space="preserve">ige, daß selbige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ohne Concession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Bücherhandel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treiben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Herrn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Gottlob Ludwig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Völckner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s abgetretenen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Concession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zum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Antiquarhandel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u. zur Fertigung u. Verkauf gestogener ? u. colorierter Spielkarten, an Herrn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 Gottlob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7{s[</w:t>
      </w:r>
      <w:r>
        <w:rPr>
          <w:rFonts w:ascii="Courier" w:hAnsi="Courier"/>
          <w:sz w:val="24"/>
        </w:rPr>
        <w:t>Pachtinhaber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Adreßkontor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]p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Untersuchung wegen zwei anstößigen Druckschriften: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Eigenschaften einer guten Gattin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Gespräch zwischen Napoleon und seine</w:t>
      </w:r>
      <w:r>
        <w:rPr>
          <w:rFonts w:ascii="Courier" w:hAnsi="Courier"/>
          <w:sz w:val="24"/>
        </w:rPr>
        <w:t>m Leibarzt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“ s.w.d.a.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den hiesigen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Bücherantiquar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en, Herrn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Joh. Gottfried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Menzel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6{&lt;Dresden&gt;}]p</w:t>
      </w:r>
      <w:r>
        <w:rPr>
          <w:rFonts w:ascii="Courier" w:hAnsi="Courier"/>
          <w:sz w:val="24"/>
        </w:rPr>
        <w:t xml:space="preserve"> und Cons.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Kupferstichhändler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Herrn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Friedrich 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Häntzsch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wegen getriebenen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unbefugten Handelns mit alten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n, geführte Beschwerde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Herrn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 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Häntzsch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Concession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Antiquarhandel</w:t>
      </w:r>
      <w:r>
        <w:rPr>
          <w:rFonts w:ascii="Courier" w:hAnsi="Courier"/>
          <w:vanish/>
          <w:sz w:val="24"/>
        </w:rPr>
        <w:t>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Herrn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 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</w:t>
      </w:r>
      <w:r>
        <w:rPr>
          <w:rFonts w:ascii="Courier" w:hAnsi="Courier"/>
          <w:sz w:val="24"/>
        </w:rPr>
        <w:t>illing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Concession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Antiquarhandel</w:t>
      </w:r>
      <w:r>
        <w:rPr>
          <w:rFonts w:ascii="Courier" w:hAnsi="Courier"/>
          <w:vanish/>
          <w:sz w:val="24"/>
        </w:rPr>
        <w:t>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zeitherigen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Privatlehrer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s, Herrn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Carl Gottfried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Müller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Concession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Antiquarhandel</w:t>
      </w:r>
      <w:r>
        <w:rPr>
          <w:rFonts w:ascii="Courier" w:hAnsi="Courier"/>
          <w:vanish/>
          <w:sz w:val="24"/>
        </w:rPr>
        <w:t>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in ausgeklagten Schuldsachen Frau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Jeanette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verw.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Wagner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u. Cons. Kläger an einem / dem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Herrn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Christoph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Arnold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Beklagten am andern Teil, von Ersteren nachgesuchte Hilfsvollstreckung in die dem Letzteren zugehörigen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 Privilegien</w:t>
      </w:r>
      <w:r>
        <w:rPr>
          <w:rFonts w:ascii="Courier" w:hAnsi="Courier"/>
          <w:vanish/>
          <w:sz w:val="24"/>
        </w:rPr>
        <w:t>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Gesuche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Concessionierung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zur Haltung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Lesebibliotheken</w:t>
      </w:r>
      <w:r>
        <w:rPr>
          <w:rFonts w:ascii="Courier" w:hAnsi="Courier"/>
          <w:vanish/>
          <w:sz w:val="24"/>
        </w:rPr>
        <w:t>}]s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1795 - 1835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Herrn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 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Lapitzsch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ens Gesuch um Transferierung der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Kirchhof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'schen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Bücher-Antiquar-Concession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auf ihn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Herrn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 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Liepsch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Transferierung der dem verstorbenen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Knabe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gnädigst verliehenen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Antiquar-Concession</w:t>
      </w:r>
      <w:r>
        <w:rPr>
          <w:rFonts w:ascii="Courier" w:hAnsi="Courier"/>
          <w:vanish/>
          <w:sz w:val="24"/>
        </w:rPr>
        <w:t>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 Herrmann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Nachtigall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sz w:val="24"/>
        </w:rPr>
        <w:t xml:space="preserve">Concessionierung zum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antiquarisch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Bücherhandel</w:t>
      </w:r>
      <w:r>
        <w:rPr>
          <w:rFonts w:ascii="Courier" w:hAnsi="Courier"/>
          <w:vanish/>
          <w:sz w:val="24"/>
        </w:rPr>
        <w:t>}]s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hiesigen Agenten Herrn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Christian Gottfried Leberecht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Leuner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6{&lt;Dresden&gt;}]p</w:t>
      </w:r>
      <w:r>
        <w:rPr>
          <w:rFonts w:ascii="Courier" w:hAnsi="Courier"/>
          <w:sz w:val="24"/>
        </w:rPr>
        <w:t xml:space="preserve"> um Concession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Antiquar-Bücherhandel</w:t>
      </w:r>
      <w:r>
        <w:rPr>
          <w:rFonts w:ascii="Courier" w:hAnsi="Courier"/>
          <w:vanish/>
          <w:sz w:val="24"/>
        </w:rPr>
        <w:t>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Christian Daniel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Horn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6{&lt;Dresden&gt;}]p</w:t>
      </w:r>
      <w:r>
        <w:rPr>
          <w:rFonts w:ascii="Courier" w:hAnsi="Courier"/>
          <w:sz w:val="24"/>
        </w:rPr>
        <w:t xml:space="preserve">, allhier um Fortsetzung seiner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</w:t>
      </w:r>
      <w:r>
        <w:rPr>
          <w:rFonts w:ascii="Courier" w:hAnsi="Courier"/>
          <w:vanish/>
          <w:sz w:val="24"/>
        </w:rPr>
        <w:t>&lt;bibliothek&gt;]s</w:t>
      </w:r>
      <w:r>
        <w:rPr>
          <w:rFonts w:ascii="Courier" w:hAnsi="Courier"/>
          <w:sz w:val="24"/>
        </w:rPr>
        <w:t xml:space="preserve">- u.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Lesebibliothek</w:t>
      </w:r>
      <w:r>
        <w:rPr>
          <w:rFonts w:ascii="Courier" w:hAnsi="Courier"/>
          <w:vanish/>
          <w:sz w:val="24"/>
        </w:rPr>
        <w:t>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hiesigen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Christian 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Voigt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6{&lt;Dresden&gt;}]p</w:t>
      </w:r>
      <w:r>
        <w:rPr>
          <w:rFonts w:ascii="Courier" w:hAnsi="Courier"/>
          <w:sz w:val="24"/>
        </w:rPr>
        <w:t xml:space="preserve"> um Concessionier</w:t>
      </w:r>
      <w:r>
        <w:rPr>
          <w:rFonts w:ascii="Courier" w:hAnsi="Courier"/>
          <w:sz w:val="24"/>
        </w:rPr>
        <w:t>ung um Herausgabe eines Kalenders unter dem Titel: "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Dresdner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historischer Stadt- u. Land-Kalender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statt des zeither verlegten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Frauenzimmerkalender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s ao.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1819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sowie das 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Ernst Woldemar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Helbig</w:t>
      </w:r>
      <w:r>
        <w:rPr>
          <w:rFonts w:ascii="Courier" w:hAnsi="Courier"/>
          <w:vanish/>
          <w:sz w:val="24"/>
        </w:rPr>
        <w:t>}]p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Gesuch des hiesigen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Christian Leberecht Fürchtegott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Rammig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6{&lt;Dresden&gt;}]p</w:t>
      </w:r>
      <w:r>
        <w:rPr>
          <w:rFonts w:ascii="Courier" w:hAnsi="Courier"/>
          <w:sz w:val="24"/>
        </w:rPr>
        <w:t xml:space="preserve"> um Concession zur Fortsetzung der Herausgabe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Kalenders für Prediger u. Schullehrer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sowie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Kanzlei u. Judicial-Kalender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s, desgl.</w:t>
      </w:r>
      <w:r>
        <w:rPr>
          <w:rFonts w:ascii="Courier" w:hAnsi="Courier"/>
          <w:sz w:val="24"/>
        </w:rPr>
        <w:t xml:space="preserve"> zur Herausgabe eines neuen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Kalenders für Freunde des Scherzes u. des Ernstes</w:t>
      </w:r>
      <w:r>
        <w:rPr>
          <w:rFonts w:ascii="Courier" w:hAnsi="Courier"/>
          <w:vanish/>
          <w:sz w:val="24"/>
        </w:rPr>
        <w:t>]t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Den hiesigen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Buchbindermeister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Joh. Gottfried Jonathan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Albrecht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6{&lt;Dresden&gt;}]p</w:t>
      </w:r>
      <w:r>
        <w:rPr>
          <w:rFonts w:ascii="Courier" w:hAnsi="Courier"/>
          <w:sz w:val="24"/>
        </w:rPr>
        <w:t xml:space="preserve">, Gesuch um Concession zur Herausgabe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Dresdner Schreibkalender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Karl Eduard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Huldarren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? um Concession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Bücher-Antiquar-Handel</w:t>
      </w:r>
      <w:r>
        <w:rPr>
          <w:rFonts w:ascii="Courier" w:hAnsi="Courier"/>
          <w:vanish/>
          <w:sz w:val="24"/>
        </w:rPr>
        <w:t>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Confiscierte 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pp.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1815 - 1827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Des hiesigen Bürger</w:t>
      </w:r>
      <w:r>
        <w:rPr>
          <w:rFonts w:ascii="Courier" w:hAnsi="Courier"/>
          <w:sz w:val="24"/>
        </w:rPr>
        <w:t xml:space="preserve">s u.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Wattmacher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Christian Friedrich 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Leubner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Gesuch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Concession zum Handel mit alten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hiesigen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Musikalienverleiher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Paul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6{&lt;Dresden&gt;}]p</w:t>
      </w:r>
      <w:r>
        <w:rPr>
          <w:rFonts w:ascii="Courier" w:hAnsi="Courier"/>
          <w:sz w:val="24"/>
        </w:rPr>
        <w:t xml:space="preserve">, um Concession zum Handel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Musikalie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236b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wider die Veräußerung des dem hiesigen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, Herrn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Carl 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Beyer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6{&lt;Dresden&gt;}]p</w:t>
      </w:r>
      <w:r>
        <w:rPr>
          <w:rFonts w:ascii="Courier" w:hAnsi="Courier"/>
          <w:sz w:val="24"/>
        </w:rPr>
        <w:t xml:space="preserve"> zuständigen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Buchhandlungs-Privilegii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interponierten Appellation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 xml:space="preserve">Bl. </w:t>
      </w:r>
      <w:r>
        <w:rPr>
          <w:rFonts w:ascii="Courier" w:hAnsi="Courier"/>
          <w:sz w:val="24"/>
        </w:rPr>
        <w:t>30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 Herrn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Senator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Georg Moritz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Walther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verkaufte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an den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Herrn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Gottlieb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Wagner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]o}]p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sämtlichen hiesigen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Herrn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Arnold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6{&lt;Dresden&gt;}]p</w:t>
      </w:r>
      <w:r>
        <w:rPr>
          <w:rFonts w:ascii="Courier" w:hAnsi="Courier"/>
          <w:sz w:val="24"/>
        </w:rPr>
        <w:t xml:space="preserve"> u. Cons. Beschwerde gegen den hiesigen Bürger und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Buchbindemstr.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Lobeck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daß selbiger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Handel mit neuen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treibe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den sämtl.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aufgegebene genaueste</w:t>
      </w:r>
      <w:r>
        <w:rPr>
          <w:rFonts w:ascii="Courier" w:hAnsi="Courier"/>
          <w:sz w:val="24"/>
        </w:rPr>
        <w:t xml:space="preserve"> Beobachtung der bestehenden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Zensurverordnung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ingl. die Einrichtung eines vollständigen Verzeichnisses aller, im Laufe des verflossenen Jahres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1823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gedruckten Schriften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hiesigen Bürgers und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Buchbindemeister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Joh. Gottfried Jonathan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Albrecht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Erneuerung des ihm gnädigst erteilt gewesenen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Druck-Privilegii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eines Kalenders unter dem Titel: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Neuer Dresdner Haushaltung- und Wohlfahrts-Kalender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Herrn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 Carl Leberecht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Ramming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Transferierung der seinem Vater,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Christian Leberecht Fürchtegott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Ramming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zu teil gewordenen Concession zur Fortstellung der vorhin bestandenen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Walther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'schen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]s]k</w:t>
      </w:r>
      <w:r>
        <w:rPr>
          <w:rFonts w:ascii="Courier" w:hAnsi="Courier"/>
          <w:sz w:val="24"/>
        </w:rPr>
        <w:t xml:space="preserve">, nebst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Erlaubnis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verschiedener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auf ihn und seine Erben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Carl Friedrich Gottlob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Schulze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Erlaubnis zur Anlegung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allhier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</w:t>
      </w:r>
      <w:r>
        <w:rPr>
          <w:rFonts w:ascii="Courier" w:hAnsi="Courier"/>
          <w:sz w:val="24"/>
        </w:rPr>
        <w:t>25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Herrn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M. G.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Saphir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Gesuch um Bedeutung des Redacteur, der unter dem Titel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Mercur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 allhier erscheinenden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, Herrn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Hofrat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Philippi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den Verfasser eines in dem Blatt Nr. 7 vom 16. Jan. d. Jahres befindlichen, ersteren beleidigenden Aufsatzes, anzugeben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auf Antrag der Königl. Sächs. Wohllöbl. Meißn. Kreis, "Impost" - geschehene Vernehmung des hiesigen Bürgers und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s, Meister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Heinric</w:t>
      </w:r>
      <w:r>
        <w:rPr>
          <w:rFonts w:ascii="Courier" w:hAnsi="Courier"/>
          <w:sz w:val="24"/>
        </w:rPr>
        <w:t>h Benjamin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Brückmann</w:t>
      </w:r>
      <w:r>
        <w:rPr>
          <w:rFonts w:ascii="Courier" w:hAnsi="Courier"/>
          <w:vanish/>
          <w:sz w:val="24"/>
        </w:rPr>
        <w:t>}6{&lt;Dresden&gt;}]p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ohne Concession in Verlag genommene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}]s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 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Birk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Concession zur Anlegung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allhier (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Handel mit alten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n)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 Conrad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Brüno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Concession zum Handel mit alten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Confiscierte 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von 1828- mit 1834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 ; 1834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Gesuch</w:t>
      </w:r>
      <w:r>
        <w:rPr>
          <w:rFonts w:ascii="Courier" w:hAnsi="Courier"/>
          <w:sz w:val="24"/>
        </w:rPr>
        <w:t xml:space="preserve"> des hiesigen Bürgers und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Bücherverleiher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James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6{&lt;Dresden&gt;}]p</w:t>
      </w:r>
      <w:r>
        <w:rPr>
          <w:rFonts w:ascii="Courier" w:hAnsi="Courier"/>
          <w:sz w:val="24"/>
        </w:rPr>
        <w:t xml:space="preserve">, um Concessionierung zur Errichtung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allhier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dem hiesigen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Meister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Bierey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6{&lt;Dresden&gt;}]p</w:t>
      </w:r>
      <w:r>
        <w:rPr>
          <w:rFonts w:ascii="Courier" w:hAnsi="Courier"/>
          <w:sz w:val="24"/>
        </w:rPr>
        <w:t xml:space="preserve"> höchsten Orts erteilte Erlaubnis zur Herausgabe eines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s unter dem Titel: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Taschen-Almanach oder Geschäfts-Notiz-Buch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“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In Denunciations-Sachen gegen den hiesigen Bürger u.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Meister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sz w:val="24"/>
        </w:rPr>
        <w:t xml:space="preserve"> Benjamin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Brückmann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6{&lt;Dresden&gt;}]p</w:t>
      </w:r>
      <w:r>
        <w:rPr>
          <w:rFonts w:ascii="Courier" w:hAnsi="Courier"/>
          <w:sz w:val="24"/>
        </w:rPr>
        <w:t xml:space="preserve"> wegen veranlaßten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u. Verkauf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hiesigen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Christian 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Otto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6{&lt;Dresden&gt;}]p</w:t>
      </w:r>
      <w:r>
        <w:rPr>
          <w:rFonts w:ascii="Courier" w:hAnsi="Courier"/>
          <w:sz w:val="24"/>
        </w:rPr>
        <w:t xml:space="preserve"> um Concession zum Verkauf des sogenannten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Dresdner Chroniken u. Geschichts-Kalender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Friedr. Gustav Moritz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Willner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s um Erlaubnis zur Herausgabe und zum Verkauf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Wandkalender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 ao. 1829 ingl. die von dem Kunsthändler gesuchte Fortsetz</w:t>
      </w:r>
      <w:r>
        <w:rPr>
          <w:rFonts w:ascii="Courier" w:hAnsi="Courier"/>
          <w:sz w:val="24"/>
        </w:rPr>
        <w:t>ung dieses Kalenders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hiesigen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Leihbibliothekar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Carl Ferdinand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Seyffarth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6{&lt;Dresden&gt;}]p</w:t>
      </w:r>
      <w:r>
        <w:rPr>
          <w:rFonts w:ascii="Courier" w:hAnsi="Courier"/>
          <w:sz w:val="24"/>
        </w:rPr>
        <w:t xml:space="preserve"> u. Cons. geführte Beschwerde gegen mehrere Personen wegen Beeinträchtigung ihrer Nahrung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Versteigerung neuer Ware in den Möbel-Auktionen, ingl.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verbotene Verauktionierung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schädliche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u. Effecten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Ernst August Ferdinand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Römer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Concession zum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antiquarisch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</w:t>
      </w:r>
      <w:r>
        <w:rPr>
          <w:rFonts w:ascii="Courier" w:hAnsi="Courier"/>
          <w:sz w:val="24"/>
        </w:rPr>
        <w:t>erhandel</w:t>
      </w:r>
      <w:r>
        <w:rPr>
          <w:rFonts w:ascii="Courier" w:hAnsi="Courier"/>
          <w:vanish/>
          <w:sz w:val="24"/>
        </w:rPr>
        <w:t>}]s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Kandidaten der Theologie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Wilh. Heinrich Christian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Rasch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um Erteilung des hiesigen Bürgerrechts als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Bücherantiquar</w:t>
      </w:r>
      <w:r>
        <w:rPr>
          <w:rFonts w:ascii="Courier" w:hAnsi="Courier"/>
          <w:vanish/>
          <w:sz w:val="24"/>
        </w:rPr>
        <w:t>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Herrn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Ferdinand Alexander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v. d.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Beck zu Bärenklause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um Bedeutung des Redakteur unter dem Titel: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Mercur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 allhier erscheinenden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, Herrn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Hofrat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Philippi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den Verfasser eines in dem Blatt Nr. 711 befindlichen, R.B. unterzeichneten Aufsatzes, anzu</w:t>
      </w:r>
      <w:r>
        <w:rPr>
          <w:rFonts w:ascii="Courier" w:hAnsi="Courier"/>
          <w:sz w:val="24"/>
        </w:rPr>
        <w:t>geben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hiesigen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Buchbindermstr.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Carl 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Bierey jun.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Concession zur Anlegung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 hiesigen Bürger u.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Buntpapierfabrikant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Carl 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Schnupf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6{&lt;Dresden&gt;}]p</w:t>
      </w:r>
      <w:r>
        <w:rPr>
          <w:rFonts w:ascii="Courier" w:hAnsi="Courier"/>
          <w:sz w:val="24"/>
        </w:rPr>
        <w:t xml:space="preserve"> erhaltene Erlaubnis zur Herausgabe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Taschenkalender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in Sedezformat, ingl. die Transferierung derselben auf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Schumann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u.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Lehmann</w:t>
      </w:r>
      <w:r>
        <w:rPr>
          <w:rFonts w:ascii="Courier" w:hAnsi="Courier"/>
          <w:vanish/>
          <w:sz w:val="24"/>
        </w:rPr>
        <w:t>}]p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 um M</w:t>
      </w:r>
      <w:r>
        <w:rPr>
          <w:rFonts w:ascii="Courier" w:hAnsi="Courier"/>
          <w:sz w:val="24"/>
        </w:rPr>
        <w:t xml:space="preserve">itteilung der wöchentlichen Nachrichten der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Dresden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Aufgebotenen, Getrauten, Geborenen u. Beerdigten zum Behuf der Aufnahme in die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Sachsenzeitung</w:t>
      </w:r>
      <w:r>
        <w:rPr>
          <w:rFonts w:ascii="Courier" w:hAnsi="Courier"/>
          <w:vanish/>
          <w:sz w:val="24"/>
        </w:rPr>
        <w:t>]t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Den, dem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Buchbindermstr.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Brückmann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beigemessenen Verkauf von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die teils anstößigen Inhalts, teils ohne Angabe des Druckers u. des Verlegers gedruckt sind</w:t>
      </w:r>
      <w:r>
        <w:rPr>
          <w:rFonts w:ascii="Courier" w:hAnsi="Courier"/>
          <w:vanish/>
          <w:sz w:val="24"/>
        </w:rPr>
        <w:t>}]s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untersagte</w:t>
      </w:r>
      <w:r>
        <w:rPr>
          <w:rFonts w:ascii="Courier" w:hAnsi="Courier"/>
          <w:vanish/>
          <w:sz w:val="24"/>
        </w:rPr>
        <w:t>&lt;r&gt;</w:t>
      </w:r>
      <w:r>
        <w:rPr>
          <w:rFonts w:ascii="Courier" w:hAnsi="Courier"/>
          <w:sz w:val="24"/>
        </w:rPr>
        <w:t xml:space="preserve"> Verkauf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Bildern u.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welche eine Herabwürdigung der Beh</w:t>
      </w:r>
      <w:r>
        <w:rPr>
          <w:rFonts w:ascii="Courier" w:hAnsi="Courier"/>
          <w:sz w:val="24"/>
        </w:rPr>
        <w:t>örden bezwecken, und zum teil selbst eine aufwiegelnde Tendenz haben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Steindrucker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 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Rau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erteilte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rlaubnis zur Herausgabe eines immerwährenden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In Untersuchungssachen gegen den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August Robert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Friese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die Verbreitung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 betr.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Angabe des Einsenders eines in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Wochenschrift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Sächs. Communalgardist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unter d</w:t>
      </w:r>
      <w:r>
        <w:rPr>
          <w:rFonts w:ascii="Courier" w:hAnsi="Courier"/>
          <w:sz w:val="24"/>
        </w:rPr>
        <w:t>er Rubrik: "Landesverfassung und Predigerwahl" befindlichen Aufsatzes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dem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Direktor des Flechter'schen Schullehrerseminars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Herrn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Franz Ludwig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Zahn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erteilte Erlaubnis zur Herausgabe eines gemeinnützigen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Volkskalender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zum Besten der Taubstummen</w:t>
      </w:r>
      <w:r>
        <w:rPr>
          <w:rFonts w:ascii="Courier" w:hAnsi="Courier"/>
          <w:vanish/>
          <w:sz w:val="24"/>
        </w:rPr>
        <w:t>}]s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dem Herrn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August Gottfried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Schweizer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Tharandt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Dresden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erteilte Erlaubnis zur Herausgabe einer landwirtschaftli</w:t>
      </w:r>
      <w:r>
        <w:rPr>
          <w:rFonts w:ascii="Courier" w:hAnsi="Courier"/>
          <w:sz w:val="24"/>
        </w:rPr>
        <w:t xml:space="preserve">chen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unter dem Titel: "</w:t>
      </w:r>
      <w:r>
        <w:rPr>
          <w:rFonts w:ascii="Courier" w:hAnsi="Courier"/>
          <w:vanish/>
          <w:sz w:val="24"/>
        </w:rPr>
        <w:t xml:space="preserve"> 1{</w:t>
      </w:r>
      <w:r>
        <w:rPr>
          <w:rFonts w:ascii="Courier" w:hAnsi="Courier"/>
          <w:sz w:val="24"/>
        </w:rPr>
        <w:t>Gemeinnütziges Volksblatt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“ betr. ao. 1831, ingl. die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Arnold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erteilte Concession zur Herausgabe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Gewerbsblatt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es" anstatt vorgedachten Volksblattes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Factor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in der </w:t>
      </w:r>
      <w:r>
        <w:rPr>
          <w:rFonts w:ascii="Courier" w:hAnsi="Courier"/>
          <w:vanish/>
          <w:sz w:val="24"/>
        </w:rPr>
        <w:t>7{k[p[</w:t>
      </w:r>
      <w:r>
        <w:rPr>
          <w:rFonts w:ascii="Courier" w:hAnsi="Courier"/>
          <w:sz w:val="24"/>
        </w:rPr>
        <w:t>Meinhold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'schen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Hofbuchdruckerei</w:t>
      </w:r>
      <w:r>
        <w:rPr>
          <w:rFonts w:ascii="Courier" w:hAnsi="Courier"/>
          <w:vanish/>
          <w:sz w:val="24"/>
        </w:rPr>
        <w:t>]s]k}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Ernst Ehrenfried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Blochmann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um Übertragung der dem vormaligen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Schulze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erteilt gewesenen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Buchdrucker-Concession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sowie das 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sz w:val="24"/>
        </w:rPr>
        <w:t>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Benedictus Gotthelf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Teubner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Concession zu Anlegung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allhier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Dresden</w:t>
      </w:r>
      <w:r>
        <w:rPr>
          <w:rFonts w:ascii="Courier" w:hAnsi="Courier"/>
          <w:vanish/>
          <w:sz w:val="24"/>
        </w:rPr>
        <w:t>]o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1832 - 1833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Transferierung des Privilegiums der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Hilscher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'schen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]s]k</w:t>
      </w:r>
      <w:r>
        <w:rPr>
          <w:rFonts w:ascii="Courier" w:hAnsi="Courier"/>
          <w:sz w:val="24"/>
        </w:rPr>
        <w:t xml:space="preserve"> auf Herrn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Christian 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Grimmer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als Käufer dieser Buchhandlung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Geführte Beschwerde der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gegen mehrere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Bücherantiquar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 wegen herausgehangenen unpassenden Firmas mit der Aufschrift: "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</w:t>
      </w:r>
      <w:r>
        <w:rPr>
          <w:rFonts w:ascii="Courier" w:hAnsi="Courier"/>
          <w:sz w:val="24"/>
        </w:rPr>
        <w:t>ch</w:t>
      </w:r>
      <w:r>
        <w:rPr>
          <w:rFonts w:ascii="Courier" w:hAnsi="Courier"/>
          <w:vanish/>
          <w:sz w:val="24"/>
        </w:rPr>
        <w:t>&lt;handlung&gt;]s</w:t>
      </w:r>
      <w:r>
        <w:rPr>
          <w:rFonts w:ascii="Courier" w:hAnsi="Courier"/>
          <w:sz w:val="24"/>
        </w:rPr>
        <w:t>- oder Bücherhandlung"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 hiesigen Bürgers u. gewse.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s, Herrn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Paul Gottlob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Hilscher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s Gesuch um Gestattung des Kunst-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Musikalienhandel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angestellten Erörterungen, ob die von dem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Buchbindermeister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Heinr. Benjamin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Brückmann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verkauften Druckschriften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unterlegen haben. Des Buchbinder Brückmann veranstaltete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einer Schrift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dem bi</w:t>
      </w:r>
      <w:r>
        <w:rPr>
          <w:rFonts w:ascii="Courier" w:hAnsi="Courier"/>
          <w:sz w:val="24"/>
        </w:rPr>
        <w:t xml:space="preserve">sherigen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Redacteur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Herrn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W. E.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Krause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erteilte Concession zur ferneren Herausgabe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Landtagsblatt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es u. Herrn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E. E.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Krause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zur Herausgabe des damit in Verbindung stehenden Beiblattes unter dem Titel: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Morgenstern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 </w:t>
      </w:r>
      <w:r>
        <w:rPr>
          <w:rFonts w:ascii="Courier" w:hAnsi="Courier"/>
          <w:vanish/>
          <w:sz w:val="24"/>
        </w:rPr>
        <w:t>2{&lt;Beiblatt zum Landtagsblatt&gt;}]t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 hiesigen </w:t>
      </w:r>
      <w:r>
        <w:rPr>
          <w:rFonts w:ascii="Elite" w:hAnsi="Elite"/>
          <w:vanish/>
          <w:sz w:val="24"/>
        </w:rPr>
        <w:t>p[5{</w:t>
      </w:r>
      <w:r>
        <w:rPr>
          <w:rFonts w:ascii="Elite" w:hAnsi="Elite"/>
          <w:sz w:val="24"/>
        </w:rPr>
        <w:t>Kunst-</w:t>
      </w:r>
      <w:r>
        <w:rPr>
          <w:rFonts w:ascii="Courier" w:hAnsi="Courier"/>
          <w:sz w:val="24"/>
        </w:rPr>
        <w:t xml:space="preserve"> und Musikalienhändler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s, Herrn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Carl Friedrich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Meser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? Gesuch um Concession zur Errichtung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Verlagshandlung</w:t>
      </w:r>
      <w:r>
        <w:rPr>
          <w:rFonts w:ascii="Elite" w:hAnsi="Elite"/>
          <w:vanish/>
          <w:sz w:val="24"/>
        </w:rPr>
        <w:t>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dem vormalige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Amtshauptmann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Herrn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Otto Heinrich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Schweibold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Schlegel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, erteilte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Concession zur Herausgabe eines gemeinnützigen Zeitblattes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unter dem Titel: "</w:t>
      </w:r>
      <w:r>
        <w:rPr>
          <w:rFonts w:ascii="Elite" w:hAnsi="Elite"/>
          <w:vanish/>
          <w:sz w:val="24"/>
        </w:rPr>
        <w:t>t[1</w:t>
      </w:r>
      <w:r>
        <w:rPr>
          <w:rFonts w:ascii="Courier" w:hAnsi="Courier"/>
          <w:sz w:val="24"/>
        </w:rPr>
        <w:t>Allgemeine Volkszeitung</w:t>
      </w:r>
      <w:r>
        <w:rPr>
          <w:rFonts w:ascii="Elite" w:hAnsi="Elite"/>
          <w:vanish/>
          <w:sz w:val="24"/>
        </w:rPr>
        <w:t>]t</w:t>
      </w:r>
      <w:r>
        <w:rPr>
          <w:rFonts w:ascii="Elite" w:hAnsi="Elite"/>
          <w:sz w:val="24"/>
        </w:rPr>
        <w:t>“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dem Herrn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Dr. phil.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Herrn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Friedr.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Roßig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erteilte Erlaubnis zur Herausgabe einer für polizeiliche Notizen bestimmten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wöchentliche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dem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Herrn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Christoph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Arnold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erteilte Privilegium zur He</w:t>
      </w:r>
      <w:r>
        <w:rPr>
          <w:rFonts w:ascii="Courier" w:hAnsi="Courier"/>
          <w:sz w:val="24"/>
        </w:rPr>
        <w:t xml:space="preserve">rausgabe der 3. Auflage des Lehrbuchs der Chemie v.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I. Jacob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Berzelius</w:t>
      </w:r>
      <w:r>
        <w:rPr>
          <w:rFonts w:ascii="Elite" w:hAnsi="Elite"/>
          <w:vanish/>
          <w:sz w:val="24"/>
        </w:rPr>
        <w:t>}]p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dem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Hofrat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Philippi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erteilte Concession zur Herausgabe nachbemerkter Zeitschriften: "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>Die Ameise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" </w:t>
      </w:r>
      <w:r>
        <w:rPr>
          <w:rFonts w:ascii="Elite" w:hAnsi="Elite"/>
          <w:vanish/>
          <w:sz w:val="24"/>
        </w:rPr>
        <w:t>2{&lt;Zeitschrift&gt;}]t</w:t>
      </w:r>
      <w:r>
        <w:rPr>
          <w:rFonts w:ascii="Courier" w:hAnsi="Courier"/>
          <w:sz w:val="24"/>
        </w:rPr>
        <w:t xml:space="preserve"> ; "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>Der literarische Hoh(?)wächter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" </w:t>
      </w:r>
      <w:r>
        <w:rPr>
          <w:rFonts w:ascii="Courier" w:hAnsi="Courier"/>
          <w:vanish/>
          <w:sz w:val="24"/>
        </w:rPr>
        <w:t>2{&lt;Zeitschrift&gt;}]t</w:t>
      </w:r>
      <w:r>
        <w:rPr>
          <w:rFonts w:ascii="Courier" w:hAnsi="Courier"/>
          <w:sz w:val="24"/>
        </w:rPr>
        <w:t xml:space="preserve"> ;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Die constitutionelle Staatsbürger-Zeitung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 </w:t>
      </w:r>
      <w:r>
        <w:rPr>
          <w:rFonts w:ascii="Courier" w:hAnsi="Courier"/>
          <w:vanish/>
          <w:sz w:val="24"/>
        </w:rPr>
        <w:t>2{&lt;Zeitschrift&gt;}]t</w:t>
      </w:r>
      <w:r>
        <w:rPr>
          <w:rFonts w:ascii="Courier" w:hAnsi="Courier"/>
          <w:sz w:val="24"/>
        </w:rPr>
        <w:t xml:space="preserve"> ; "</w:t>
      </w:r>
      <w:r>
        <w:rPr>
          <w:rFonts w:ascii="Courier" w:hAnsi="Courier"/>
          <w:vanish/>
          <w:sz w:val="24"/>
        </w:rPr>
        <w:t>?t[1{</w:t>
      </w:r>
      <w:r>
        <w:rPr>
          <w:rFonts w:ascii="Courier" w:hAnsi="Courier"/>
          <w:sz w:val="24"/>
        </w:rPr>
        <w:t>Die Oster(?)lebnischen Blätter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 </w:t>
      </w:r>
      <w:r>
        <w:rPr>
          <w:rFonts w:ascii="Courier" w:hAnsi="Courier"/>
          <w:vanish/>
          <w:sz w:val="24"/>
        </w:rPr>
        <w:t>2{&lt;Zeitschrift&gt;}]t?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Buchhandlung-Ko</w:t>
      </w:r>
      <w:r>
        <w:rPr>
          <w:rFonts w:ascii="Courier" w:hAnsi="Courier"/>
          <w:sz w:val="24"/>
        </w:rPr>
        <w:t>mmiß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Gustav Heinrich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Dietze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um Erlaubnis zur Errichtung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Sortiments</w:t>
      </w:r>
      <w:r>
        <w:rPr>
          <w:rFonts w:ascii="Elite" w:hAnsi="Elite"/>
          <w:vanish/>
          <w:sz w:val="24"/>
        </w:rPr>
        <w:t>&lt;buchhandlung&gt;]s</w:t>
      </w:r>
      <w:r>
        <w:rPr>
          <w:rFonts w:ascii="Courier" w:hAnsi="Courier"/>
          <w:sz w:val="24"/>
        </w:rPr>
        <w:t xml:space="preserve">-,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Kommissions</w:t>
      </w:r>
      <w:r>
        <w:rPr>
          <w:rFonts w:ascii="Elite" w:hAnsi="Elite"/>
          <w:vanish/>
          <w:sz w:val="24"/>
        </w:rPr>
        <w:t>&lt;buchhandlung&gt;]s</w:t>
      </w:r>
      <w:r>
        <w:rPr>
          <w:rFonts w:ascii="Courier" w:hAnsi="Courier"/>
          <w:sz w:val="24"/>
        </w:rPr>
        <w:t xml:space="preserve">- u.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Verlagsbuchhandlung</w:t>
      </w:r>
      <w:r>
        <w:rPr>
          <w:rFonts w:ascii="Elite" w:hAnsi="Elite"/>
          <w:vanish/>
          <w:sz w:val="24"/>
        </w:rPr>
        <w:t>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M. Martin Gottlieb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Conrad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um Erlaubnis zur Herausgabe einer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unter dem Titel: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Feierstunde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“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dem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Kunst- u. Musikalienhändler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Carl 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Moser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erteilte Concession zur Herausgabe einer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unter dem Titel: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Allerwelt</w:t>
      </w:r>
      <w:r>
        <w:rPr>
          <w:rFonts w:ascii="Courier" w:hAnsi="Courier"/>
          <w:sz w:val="24"/>
        </w:rPr>
        <w:t>sblatt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Abfassung einer Auktionsordnung für die hiesigen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Bücher-Auktion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u. einer Instruktion für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Bücher-Auktionator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allhier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hiesigen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s Herrn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Christian Friedr.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Grimmer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6{&lt;Dresden&gt;}]p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Concession zur Herausgabe eines Zeitblattes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unter dem Titel: "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>Central-Intelligenzblatt für Deutschland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" </w:t>
      </w:r>
      <w:r>
        <w:rPr>
          <w:rFonts w:ascii="Elite" w:hAnsi="Elite"/>
          <w:vanish/>
          <w:sz w:val="24"/>
        </w:rPr>
        <w:t>2{&lt;Zeitblatt&gt;}]t</w:t>
      </w:r>
      <w:r>
        <w:rPr>
          <w:rFonts w:ascii="Courier" w:hAnsi="Courier"/>
          <w:sz w:val="24"/>
        </w:rPr>
        <w:t xml:space="preserve">, sowie das Privilegium d. hiesigen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Adreßkontor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 xml:space="preserve">Die Verpflichtung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Elite" w:hAnsi="Elite"/>
          <w:vanish/>
          <w:sz w:val="24"/>
        </w:rPr>
        <w:t>&lt;drucker&gt;]s</w:t>
      </w:r>
      <w:r>
        <w:rPr>
          <w:rFonts w:ascii="Courier" w:hAnsi="Courier"/>
          <w:sz w:val="24"/>
        </w:rPr>
        <w:t xml:space="preserve">- und Steindrucker, ingl.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Herausgabe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Provinzialblatt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es, ingl. die vom Herausgeber des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Dresdner Anzeiger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s, Herrn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Major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Aster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u. Herrn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Arnold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zur Redaktion dieses Blattes unter dem Titel: "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Meißner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Kreisblätter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" erteilte Concession. Ingl. die dem Herrn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Stadtrat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Günz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hierzu erteilte Concession im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Juli 1839</w:t>
      </w:r>
      <w:r>
        <w:rPr>
          <w:rFonts w:ascii="Elite" w:hAnsi="Elite"/>
          <w:vanish/>
          <w:sz w:val="24"/>
        </w:rPr>
        <w:t>]z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Carl Theodo</w:t>
      </w:r>
      <w:r>
        <w:rPr>
          <w:rFonts w:ascii="Courier" w:hAnsi="Courier"/>
          <w:sz w:val="24"/>
        </w:rPr>
        <w:t>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Eccarius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Gesuch um Erlaubnis zur Herausgabe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Wandkalender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Gustav Heinrich Alexander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Huldgren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s Gesuch um Concession zum Bürger u.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Bücher-Antiquariatshandel</w:t>
      </w:r>
      <w:r>
        <w:rPr>
          <w:rFonts w:ascii="Elite" w:hAnsi="Elite"/>
          <w:vanish/>
          <w:sz w:val="24"/>
        </w:rPr>
        <w:t>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Anweisung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Bücherantiquar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geführte Beschwerde von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Bücher-Antiquar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Friedrich August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Leubner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gegen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Herrn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Arnold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, wegen verweigerter Aufnahme einer Bekanntmachung eines Buches in</w:t>
      </w:r>
      <w:r>
        <w:rPr>
          <w:rFonts w:ascii="Courier" w:hAnsi="Courier"/>
          <w:sz w:val="24"/>
        </w:rPr>
        <w:t xml:space="preserve"> dem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Dresdner Anzeiger</w:t>
      </w:r>
      <w:r>
        <w:rPr>
          <w:rFonts w:ascii="Elite" w:hAnsi="Elite"/>
          <w:vanish/>
          <w:sz w:val="24"/>
        </w:rPr>
        <w:t>]t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dem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Kandidat der Theologie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Herrn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Heinrich Friedrich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Lenz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erteilte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Concession zur Herausgabe eines hundertjährigen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Kalender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Privilegium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Hofbuchdrucker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Meinhold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1784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>. B. Dieses Aktenstück ist im Jahre 1837 durch Abschriften angelegt worden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Verfügungen auf die Verordnung über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Verwaltung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Preßpolizei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, bes. die Verpflichtung der Lit</w:t>
      </w:r>
      <w:r>
        <w:rPr>
          <w:rFonts w:ascii="Courier" w:hAnsi="Courier"/>
          <w:sz w:val="24"/>
        </w:rPr>
        <w:t xml:space="preserve">hographen,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Leihbibliothekar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Vol. I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dem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Paul Gottlob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Hilscher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erteilte Concession zur Herausgabe einer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unter dem Titel: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Sammler aller Merkwürdigkeiten</w:t>
      </w:r>
      <w:r>
        <w:rPr>
          <w:rFonts w:ascii="Elite" w:hAnsi="Elite"/>
          <w:vanish/>
          <w:sz w:val="24"/>
        </w:rPr>
        <w:t>}]t</w:t>
      </w:r>
      <w:r>
        <w:rPr>
          <w:rFonts w:ascii="Elite" w:hAnsi="Elite"/>
          <w:sz w:val="24"/>
        </w:rPr>
        <w:t>“</w:t>
      </w:r>
      <w:r>
        <w:rPr>
          <w:rFonts w:ascii="Courier" w:hAnsi="Courier"/>
          <w:sz w:val="24"/>
        </w:rPr>
        <w:t xml:space="preserve">. Ingl. die dem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Bromme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hierzu erteilte Concession betr. Hierzu unter dem Titel: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Der Sammler. Dresdner Wochenblatt für vaterländische Interessen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39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dem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Advokat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Winter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erteilte Conces</w:t>
      </w:r>
      <w:r>
        <w:rPr>
          <w:rFonts w:ascii="Courier" w:hAnsi="Courier"/>
          <w:sz w:val="24"/>
        </w:rPr>
        <w:t xml:space="preserve">sion zur Herausgabe einer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unter dem Titel: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Dramaturgische Anzeigen</w:t>
      </w:r>
      <w:r>
        <w:rPr>
          <w:rFonts w:ascii="Elite" w:hAnsi="Elite"/>
          <w:vanish/>
          <w:sz w:val="24"/>
        </w:rPr>
        <w:t>}]t</w:t>
      </w:r>
      <w:r>
        <w:rPr>
          <w:rFonts w:ascii="Elite" w:hAnsi="Elite"/>
          <w:sz w:val="24"/>
        </w:rPr>
        <w:t>“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Herrn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Johann Gotthold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Haßler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s Herausgabe eines Grundrißes von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Dresden</w:t>
      </w:r>
      <w:r>
        <w:rPr>
          <w:rFonts w:ascii="Elite" w:hAnsi="Elite"/>
          <w:vanish/>
          <w:sz w:val="24"/>
        </w:rPr>
        <w:t>]o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Gesuch des vormaligen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]o}</w:t>
      </w:r>
      <w:r>
        <w:rPr>
          <w:rFonts w:ascii="Courier" w:hAnsi="Courier"/>
          <w:sz w:val="24"/>
        </w:rPr>
        <w:t xml:space="preserve">, Herrn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Gerhard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Fleischer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um Concession zur Errichtung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Volksbuchhandlung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allhier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Den von dem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Herrn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Friedrich Carl Leberecht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Ramming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unternomm</w:t>
      </w:r>
      <w:r>
        <w:rPr>
          <w:rFonts w:ascii="Courier" w:hAnsi="Courier"/>
          <w:sz w:val="24"/>
        </w:rPr>
        <w:t xml:space="preserve">enen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einer Schrift betr.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Herausgabe des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Dresdner Adreß-Kalender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dem Associe der </w:t>
      </w:r>
      <w:r>
        <w:rPr>
          <w:rFonts w:ascii="Elite" w:hAnsi="Elite"/>
          <w:vanish/>
          <w:sz w:val="24"/>
        </w:rPr>
        <w:t>k[1{p[</w:t>
      </w:r>
      <w:r>
        <w:rPr>
          <w:rFonts w:ascii="Courier" w:hAnsi="Courier"/>
          <w:sz w:val="24"/>
        </w:rPr>
        <w:t>Walther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'schen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&lt;Dresden&gt;}]k</w:t>
      </w:r>
      <w:r>
        <w:rPr>
          <w:rFonts w:ascii="Courier" w:hAnsi="Courier"/>
          <w:sz w:val="24"/>
        </w:rPr>
        <w:t xml:space="preserve"> allhier, Hr.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Traugott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Bromme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erteilte Concession zur Errichtung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ingleichen einer Stereotypen-Gießerei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Evangelischen Lutherischen Missions-Verein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beabsichtigte Herausgabe eines Blattes unter dem Titel: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Mit</w:t>
      </w:r>
      <w:r>
        <w:rPr>
          <w:rFonts w:ascii="Courier" w:hAnsi="Courier"/>
          <w:sz w:val="24"/>
        </w:rPr>
        <w:t>teilungen aus der Missionsgeschichte der christlichen Kirche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erteilte Erlaubnis für den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Johann Gottfried Jonathan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Albrecht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zur Übernahme des Verlags des von dem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Archidiakonus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M.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Ziller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herauszugebenden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Beichte- u. Kommunionbuch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dem Herrn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Carl Gottlob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Rotter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erteilte Concession zu einer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musikalische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Verlagshandlung</w:t>
      </w:r>
      <w:r>
        <w:rPr>
          <w:rFonts w:ascii="Elite" w:hAnsi="Elite"/>
          <w:vanish/>
          <w:sz w:val="24"/>
        </w:rPr>
        <w:t>}]s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der Königl. Kreisdirektion </w:t>
      </w:r>
      <w:r>
        <w:rPr>
          <w:rFonts w:ascii="Courier" w:hAnsi="Courier"/>
          <w:sz w:val="24"/>
        </w:rPr>
        <w:t xml:space="preserve">verlangte Anzeige, welche Personen allhier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Concession zur Auflegung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erhalten hätten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erteilte Concession für den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Schriftsetzer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Carl August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Heinrich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zu Anlegung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in Neustadt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Dresden</w:t>
      </w:r>
      <w:r>
        <w:rPr>
          <w:rFonts w:ascii="Elite" w:hAnsi="Elite"/>
          <w:vanish/>
          <w:sz w:val="24"/>
        </w:rPr>
        <w:t>]o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Bl.41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Dr. phil.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Herrmann Günther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Meynert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Gesuch um Concession zur Herausgabe der Zeitschriften unter dem Titel: "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>Omnibus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" </w:t>
      </w:r>
      <w:r>
        <w:rPr>
          <w:rFonts w:ascii="Elite" w:hAnsi="Elite"/>
          <w:vanish/>
          <w:sz w:val="24"/>
        </w:rPr>
        <w:t>2{&lt;Zeitschrift&gt;}]t</w:t>
      </w:r>
      <w:r>
        <w:rPr>
          <w:rFonts w:ascii="Courier" w:hAnsi="Courier"/>
          <w:sz w:val="24"/>
        </w:rPr>
        <w:t xml:space="preserve"> u. "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>Allgemeine deutsche Landmannszeitung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" </w:t>
      </w:r>
      <w:r>
        <w:rPr>
          <w:rFonts w:ascii="Elite" w:hAnsi="Elite"/>
          <w:vanish/>
          <w:sz w:val="24"/>
        </w:rPr>
        <w:t>2{&lt;Ze</w:t>
      </w:r>
      <w:r>
        <w:rPr>
          <w:rFonts w:ascii="Elite" w:hAnsi="Elite"/>
          <w:vanish/>
          <w:sz w:val="24"/>
        </w:rPr>
        <w:t>itschrift&gt;}]t</w:t>
      </w:r>
      <w:r>
        <w:rPr>
          <w:rFonts w:ascii="Courier" w:hAnsi="Courier"/>
          <w:sz w:val="24"/>
        </w:rPr>
        <w:t xml:space="preserve">, sowie um Errichtung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hierselbst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1838 - 1840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In Untersuchungssachen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Heinrich Benjamin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Brückmann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des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Debit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Volksliedern u.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Schriften ohne den Namen des Druckers u. Druckart</w:t>
      </w:r>
      <w:r>
        <w:rPr>
          <w:rFonts w:ascii="Courier" w:hAnsi="Courier"/>
          <w:vanish/>
          <w:sz w:val="24"/>
        </w:rPr>
        <w:t>}]s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Carl August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Heinrich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 Concession zur Herausgabe einer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unter dem Titel.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Sächs. Dorfzeitung</w:t>
      </w:r>
      <w:r>
        <w:rPr>
          <w:rFonts w:ascii="Elite" w:hAnsi="Elite"/>
          <w:vanish/>
          <w:sz w:val="24"/>
        </w:rPr>
        <w:t>}]t</w:t>
      </w:r>
      <w:r>
        <w:rPr>
          <w:rFonts w:ascii="Elite" w:hAnsi="Elite"/>
          <w:sz w:val="24"/>
        </w:rPr>
        <w:t>“</w:t>
      </w:r>
      <w:r>
        <w:rPr>
          <w:rFonts w:ascii="Courier" w:hAnsi="Courier"/>
          <w:sz w:val="24"/>
        </w:rPr>
        <w:t>, sowie eines Beiblattes unter dem Tite</w:t>
      </w:r>
      <w:r>
        <w:rPr>
          <w:rFonts w:ascii="Courier" w:hAnsi="Courier"/>
          <w:sz w:val="24"/>
        </w:rPr>
        <w:t>l: "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>Der Dampfwagen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" </w:t>
      </w:r>
      <w:r>
        <w:rPr>
          <w:rFonts w:ascii="Elite" w:hAnsi="Elite"/>
          <w:vanish/>
          <w:sz w:val="24"/>
        </w:rPr>
        <w:t>2{&lt;Beiblatt&gt;}]t</w:t>
      </w:r>
      <w:r>
        <w:rPr>
          <w:rFonts w:ascii="Courier" w:hAnsi="Courier"/>
          <w:sz w:val="24"/>
        </w:rPr>
        <w:t xml:space="preserve">, auch gemeinschaftliche Herausgabe jener Zeitschrift von Heinrich u.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C. F. A.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Walther</w:t>
      </w:r>
      <w:r>
        <w:rPr>
          <w:rFonts w:ascii="Elite" w:hAnsi="Elite"/>
          <w:vanish/>
          <w:sz w:val="24"/>
        </w:rPr>
        <w:t>}]p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Johann Christian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Schneemann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um Erlaubnis zur Herausgabe einer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unter der Benennung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Tändelblätter</w:t>
      </w:r>
      <w:r>
        <w:rPr>
          <w:rFonts w:ascii="Elite" w:hAnsi="Elite"/>
          <w:vanish/>
          <w:sz w:val="24"/>
        </w:rPr>
        <w:t>}]t</w:t>
      </w:r>
      <w:r>
        <w:rPr>
          <w:rFonts w:ascii="Elite" w:hAnsi="Elite"/>
          <w:sz w:val="24"/>
        </w:rPr>
        <w:t>“</w:t>
      </w:r>
      <w:r>
        <w:rPr>
          <w:rFonts w:ascii="Courier" w:hAnsi="Courier"/>
          <w:sz w:val="24"/>
        </w:rPr>
        <w:t xml:space="preserve">, sowie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Gürtner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gesuchte Übertragung dieser Concession auf ihn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Pönicke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gesuchte Erlaubnis zur A</w:t>
      </w:r>
      <w:r>
        <w:rPr>
          <w:rFonts w:ascii="Courier" w:hAnsi="Courier"/>
          <w:sz w:val="24"/>
        </w:rPr>
        <w:t xml:space="preserve">nlegung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Verlags-Expedition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allhier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Dresden</w:t>
      </w:r>
      <w:r>
        <w:rPr>
          <w:rFonts w:ascii="Elite" w:hAnsi="Elite"/>
          <w:vanish/>
          <w:sz w:val="24"/>
        </w:rPr>
        <w:t>]o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d. Bürgers u. Hausbesitzers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Justus Christian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Naumann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um Concession zur Errichtung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Sortimentsbuchhandlung</w:t>
      </w:r>
      <w:r>
        <w:rPr>
          <w:rFonts w:ascii="Elite" w:hAnsi="Elite"/>
          <w:vanish/>
          <w:sz w:val="24"/>
        </w:rPr>
        <w:t>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 ; 1848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Adolph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Schäfer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s Concession zur Herausgabe des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Dresdner Wochenblatt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es, sowie desselben Concessionierung zur Errichtung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ingl. die Herausgabe der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Sächs. Vaterlandblätter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>336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beabsichtigte Herausgabe einer Zeitschrift des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Carl Wilhelm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Lenk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, unter dem Titel: "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>Der Beobachter an der Elbe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" </w:t>
      </w:r>
      <w:r>
        <w:rPr>
          <w:rFonts w:ascii="Elite" w:hAnsi="Elite"/>
          <w:vanish/>
          <w:sz w:val="24"/>
        </w:rPr>
        <w:t>2{&lt;Zeitschrift&gt;}]t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Betr. Concessionen zu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auch das Verfahren zwischen Rat u. zugl. Polizeidirektion bei Conceßionierung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Leihbibliothekar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1836 - 1852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Paul Herrmann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Sillig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um das Bürgerrecht u. um Concession zum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antiquarisch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, sowie um Co</w:t>
      </w:r>
      <w:r>
        <w:rPr>
          <w:rFonts w:ascii="Courier" w:hAnsi="Courier"/>
          <w:sz w:val="24"/>
        </w:rPr>
        <w:t xml:space="preserve">ncession zur Übernahme der </w:t>
      </w:r>
      <w:r>
        <w:rPr>
          <w:rFonts w:ascii="Elite" w:hAnsi="Elite"/>
          <w:vanish/>
          <w:sz w:val="24"/>
        </w:rPr>
        <w:t>k[p[2{</w:t>
      </w:r>
      <w:r>
        <w:rPr>
          <w:rFonts w:ascii="Courier" w:hAnsi="Courier"/>
          <w:sz w:val="24"/>
        </w:rPr>
        <w:t>Adolph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Schäfer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schen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Verlagsbuchhandlung</w:t>
      </w:r>
      <w:r>
        <w:rPr>
          <w:rFonts w:ascii="Elite" w:hAnsi="Elite"/>
          <w:vanish/>
          <w:sz w:val="24"/>
        </w:rPr>
        <w:t>]s]k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Verlag u.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beim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Kunsthändler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erschienenen Werkes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Kirchen-Gallerie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Bücher-Auktionator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Georg Moritz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Seynitz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u.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Möbel-Auktionator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Carl Ernst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Sieber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/ den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Advokat u. Notar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Gust.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Blöde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wegen einer von demselben angekündigten Mobilien- u.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Bücher-Auktion</w:t>
      </w:r>
      <w:r>
        <w:rPr>
          <w:rFonts w:ascii="Elite" w:hAnsi="Elite"/>
          <w:vanish/>
          <w:sz w:val="24"/>
        </w:rPr>
        <w:t>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Verfügungen auf die Verordnung vom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5. Feb. 1844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in Betreff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ao. 1844, Vol. II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Verwaltung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Preßpolizei</w:t>
      </w:r>
      <w:r>
        <w:rPr>
          <w:rFonts w:ascii="Elite" w:hAnsi="Elite"/>
          <w:vanish/>
          <w:sz w:val="24"/>
        </w:rPr>
        <w:t>}]s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Statuten des Vereins gegen Tierquälerei, sowie dem gedachten Verein erteilte Concession zur Herausgabe einer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Der Menschenfreund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1840 - 1875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Adv</w:t>
      </w:r>
      <w:r>
        <w:rPr>
          <w:rFonts w:ascii="Elite" w:hAnsi="Elite"/>
          <w:sz w:val="24"/>
        </w:rPr>
        <w:t>okat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Meinert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um Concession zur Herausgabe des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Residenzblatt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es, i</w:t>
      </w:r>
      <w:r>
        <w:rPr>
          <w:rFonts w:ascii="Courier" w:hAnsi="Courier"/>
          <w:sz w:val="24"/>
        </w:rPr>
        <w:t xml:space="preserve">ngl.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Teubner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s um Concession zur Herausgabe des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Dresdner Tageblatt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es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Buchdruckergehilfe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Gust. Heinrich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Kirsten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um Concession zur Ausübung der Schriftsetzerei und des Kunstdrucks, sowie dessen Gesuch um Concession zur Herausgabe der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Der Turner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.."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Buchdruckergehilfe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Joh. Gottlieb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Franke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um Concession zur Errichtung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Gesuc</w:t>
      </w:r>
      <w:r>
        <w:rPr>
          <w:rFonts w:ascii="Courier" w:hAnsi="Courier"/>
          <w:sz w:val="24"/>
        </w:rPr>
        <w:t xml:space="preserve">h des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D. Friedr.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Güntz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um Concession zur Herausgabe eines Beiblattes zum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Dresdner 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unter dem Titel: "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>Dresdner Morgenblatt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" </w:t>
      </w:r>
      <w:r>
        <w:rPr>
          <w:rFonts w:ascii="Elite" w:hAnsi="Elite"/>
          <w:vanish/>
          <w:sz w:val="24"/>
        </w:rPr>
        <w:t>2{&lt;Beiblatt zum Dresdner Anzeiger&gt;}]t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Joh. Ed.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Hayn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Zittau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Concession zur Anlegung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Sortiments-Buchhandlung</w:t>
      </w:r>
      <w:r>
        <w:rPr>
          <w:rFonts w:ascii="Elite" w:hAnsi="Elite"/>
          <w:vanish/>
          <w:sz w:val="24"/>
        </w:rPr>
        <w:t>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 des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Güntz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als </w:t>
      </w:r>
      <w:r>
        <w:rPr>
          <w:rFonts w:ascii="Elite" w:hAnsi="Elite"/>
          <w:vanish/>
          <w:sz w:val="24"/>
        </w:rPr>
        <w:t>7{</w:t>
      </w:r>
      <w:r>
        <w:rPr>
          <w:rFonts w:ascii="Courier" w:hAnsi="Courier"/>
          <w:sz w:val="24"/>
        </w:rPr>
        <w:t xml:space="preserve">Inhaber des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Dresdner Anzeiger</w:t>
      </w:r>
      <w:r>
        <w:rPr>
          <w:rFonts w:ascii="Elite" w:hAnsi="Elite"/>
          <w:vanish/>
          <w:sz w:val="24"/>
        </w:rPr>
        <w:t>]t</w:t>
      </w:r>
      <w:r>
        <w:rPr>
          <w:rFonts w:ascii="Elite" w:hAnsi="Elite"/>
          <w:sz w:val="24"/>
        </w:rPr>
        <w:t>s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gegen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B. G.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Teubner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als </w:t>
      </w:r>
      <w:r>
        <w:rPr>
          <w:rFonts w:ascii="Elite" w:hAnsi="Elite"/>
          <w:vanish/>
          <w:sz w:val="24"/>
        </w:rPr>
        <w:t>7{</w:t>
      </w:r>
      <w:r>
        <w:rPr>
          <w:rFonts w:ascii="Courier" w:hAnsi="Courier"/>
          <w:sz w:val="24"/>
        </w:rPr>
        <w:t>H</w:t>
      </w:r>
      <w:r>
        <w:rPr>
          <w:rFonts w:ascii="Courier" w:hAnsi="Courier"/>
          <w:sz w:val="24"/>
        </w:rPr>
        <w:t xml:space="preserve">erausgeber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Dresdner Tageblatt</w:t>
      </w:r>
      <w:r>
        <w:rPr>
          <w:rFonts w:ascii="Elite" w:hAnsi="Elite"/>
          <w:vanish/>
          <w:sz w:val="24"/>
        </w:rPr>
        <w:t>]t</w:t>
      </w:r>
      <w:r>
        <w:rPr>
          <w:rFonts w:ascii="Elite" w:hAnsi="Elite"/>
          <w:sz w:val="24"/>
        </w:rPr>
        <w:t>es</w:t>
      </w:r>
      <w:r>
        <w:rPr>
          <w:rFonts w:ascii="Elite" w:hAnsi="Elite"/>
          <w:vanish/>
          <w:sz w:val="24"/>
        </w:rPr>
        <w:t>}]p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Adler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u. Gen. um Schutz gegen unbefugte Eingriffe in ihre Gerechtsame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 der hiesigen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Musikalienhändler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Adolph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Bräuer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6{&lt;Dresden&gt;}]p</w:t>
      </w:r>
      <w:r>
        <w:rPr>
          <w:rFonts w:ascii="Courier" w:hAnsi="Courier"/>
          <w:sz w:val="24"/>
        </w:rPr>
        <w:t xml:space="preserve"> u. Cons. gegen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Bücherantiquar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Sigismund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Lövy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Vertriebs musikalischer Erzeugnisse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Bücherantiquar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 über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</w:t>
      </w:r>
      <w:r>
        <w:rPr>
          <w:rFonts w:ascii="Elite" w:hAnsi="Elite"/>
          <w:vanish/>
          <w:sz w:val="24"/>
        </w:rPr>
        <w:t>&lt;buchhändler&gt;]s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Sortiment</w:t>
      </w:r>
      <w:r>
        <w:rPr>
          <w:rFonts w:ascii="Courier" w:hAnsi="Courier"/>
          <w:sz w:val="24"/>
        </w:rPr>
        <w:t>sbuchhändler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wegen Eingriffe in ihre Gerechtsame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Kaufmann u.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Verlagsbuchhändler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Herrmann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um Ausstellung von Gewerbesteuerscheinen behufs Sammlung wie Subscribecten auf ...? erzeugnisse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D.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Ausführung des zwischen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Sachsen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u.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Frankreich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über gegenseitigen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Schutz der Rechte an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literarische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Erzeugnisse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Werken der Kunst abgeschlossenen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Vertrag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s.w.d.a.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360v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Der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</w:t>
      </w:r>
      <w:r>
        <w:rPr>
          <w:rFonts w:ascii="Elite" w:hAnsi="Elite"/>
          <w:vanish/>
          <w:sz w:val="24"/>
        </w:rPr>
        <w:t>&lt;händler&gt;]s</w:t>
      </w:r>
      <w:r>
        <w:rPr>
          <w:rFonts w:ascii="Courier" w:hAnsi="Courier"/>
          <w:sz w:val="24"/>
        </w:rPr>
        <w:t xml:space="preserve">- u.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Musikalienhändler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Heinr.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Schlesinger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Berlin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contra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Peter Joseph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D'hame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6{&lt;Dresden&gt;}]p</w:t>
      </w:r>
      <w:r>
        <w:rPr>
          <w:rFonts w:ascii="Courier" w:hAnsi="Courier"/>
          <w:sz w:val="24"/>
        </w:rPr>
        <w:t xml:space="preserve"> allhier, wegen Verkauf von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nachgedruckte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Musikalie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</w:t>
      </w:r>
      <w:r>
        <w:rPr>
          <w:rFonts w:ascii="Elite" w:hAnsi="Elite"/>
          <w:vanish/>
          <w:sz w:val="24"/>
        </w:rPr>
        <w:t>&lt;händler&gt;]s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Musikalienhändler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Gust. Mor.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Heine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gegen den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 xml:space="preserve">Hof-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Musikalienhändler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Herrn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Müller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Firma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C. F.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Messer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Dresden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wegen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Elite" w:hAnsi="Elite"/>
          <w:vanish/>
          <w:sz w:val="24"/>
        </w:rPr>
        <w:t>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361.a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bei </w:t>
      </w:r>
      <w:r>
        <w:rPr>
          <w:rFonts w:ascii="Elite" w:hAnsi="Elite"/>
          <w:vanish/>
          <w:sz w:val="24"/>
        </w:rPr>
        <w:t>k[1{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Hartknoch</w:t>
      </w:r>
      <w:r>
        <w:rPr>
          <w:rFonts w:ascii="Elite" w:hAnsi="Elite"/>
          <w:vanish/>
          <w:sz w:val="24"/>
        </w:rPr>
        <w:t>]p}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herausgekommene Schrift: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Katzensprung von Frankfurt am Main nach München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361.b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Ein Katholik an seine Glaubensgenossen, die Rheinpreußen vom Hauptmann Louis de 1' Or.</w:t>
      </w:r>
      <w:r>
        <w:rPr>
          <w:rFonts w:ascii="Elite" w:hAnsi="Elite"/>
          <w:vanish/>
          <w:sz w:val="24"/>
        </w:rPr>
        <w:t>}]t</w:t>
      </w:r>
      <w:r>
        <w:rPr>
          <w:rFonts w:ascii="Elite" w:hAnsi="Elite"/>
          <w:sz w:val="24"/>
        </w:rPr>
        <w:t>“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361.d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Druck, bez. die Einführung des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Dre</w:t>
      </w:r>
      <w:r>
        <w:rPr>
          <w:rFonts w:ascii="Elite" w:hAnsi="Elite"/>
          <w:vanish/>
          <w:sz w:val="24"/>
        </w:rPr>
        <w:t>s</w:t>
      </w:r>
      <w:r>
        <w:rPr>
          <w:rFonts w:ascii="Courier" w:hAnsi="Courier"/>
          <w:sz w:val="24"/>
        </w:rPr>
        <w:t>dner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}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s. 1715 ; 1777 ; 1798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361.f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Aktenlagen über von hiesigen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n begangene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Zensur-Verletzung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 ; 1837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361</w:t>
      </w:r>
      <w:r>
        <w:rPr>
          <w:rFonts w:ascii="Courier" w:hAnsi="Courier"/>
          <w:sz w:val="24"/>
        </w:rPr>
        <w:t>.h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Allgemeine Verordnungen in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Zensur-Angelegenheit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s.w.d.a. enthaltend, gehalten vom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Lokalcensor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f.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Dresden</w:t>
      </w:r>
      <w:r>
        <w:rPr>
          <w:rFonts w:ascii="Elite" w:hAnsi="Elite"/>
          <w:vanish/>
          <w:sz w:val="24"/>
        </w:rPr>
        <w:t>]o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; 1848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361.m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Verordnungen über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u. Schriften enthaltend. Gehalten vom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Lokalzensor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Flemming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.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; 1848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361.p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der in hiesigen Landen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en. Stadtpolizei Deputation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Dresden</w:t>
      </w:r>
      <w:r>
        <w:rPr>
          <w:rFonts w:ascii="Elite" w:hAnsi="Elite"/>
          <w:vanish/>
          <w:sz w:val="24"/>
        </w:rPr>
        <w:t>]o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361.q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Aufrüherische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u. andre </w:t>
      </w:r>
      <w:r>
        <w:rPr>
          <w:rFonts w:ascii="Elite" w:hAnsi="Elite"/>
          <w:vanish/>
          <w:sz w:val="24"/>
        </w:rPr>
        <w:t>3{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en. Ergangen bei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Sicherheits-Deputation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Dresden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, Vol. I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1831 - 1834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361.r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Aufrüherische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u. andre </w:t>
      </w:r>
      <w:r>
        <w:rPr>
          <w:rFonts w:ascii="Elite" w:hAnsi="Elite"/>
          <w:vanish/>
          <w:sz w:val="24"/>
        </w:rPr>
        <w:t>3{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en. Ergangen bei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Sicherheits-Deputation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Dresden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, Vol. II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361.s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Verbot verbotener u. unsittlicher Bilder. erg. bei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Wohlfahrts-Deput</w:t>
      </w:r>
      <w:r>
        <w:rPr>
          <w:rFonts w:ascii="Elite" w:hAnsi="Elite"/>
          <w:vanish/>
          <w:sz w:val="24"/>
        </w:rPr>
        <w:t>&lt;ation&gt;}</w:t>
      </w:r>
      <w:r>
        <w:rPr>
          <w:rFonts w:ascii="Courier" w:hAnsi="Courier"/>
          <w:sz w:val="24"/>
        </w:rPr>
        <w:t xml:space="preserve">. zu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Dresden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Bücher-Beschlagnahme</w:t>
      </w:r>
      <w:r>
        <w:rPr>
          <w:rFonts w:ascii="Elite" w:hAnsi="Elite"/>
          <w:vanish/>
          <w:sz w:val="24"/>
        </w:rPr>
        <w:t>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1837 - 1841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361.t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Bücher-Beschlagnahme</w:t>
      </w:r>
      <w:r>
        <w:rPr>
          <w:rFonts w:ascii="Elite" w:hAnsi="Elite"/>
          <w:vanish/>
          <w:sz w:val="24"/>
        </w:rPr>
        <w:t>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1842 - 1844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361.v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Bl. 49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Fasc. Der Vertrieb von Spottbildern durch die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 xml:space="preserve">Korische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]s]k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1844 - 1848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361.w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Fasc. die dem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Essighändler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F. D.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Reichel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erteilte Concession zur Haltung der bisher </w:t>
      </w:r>
      <w:r>
        <w:rPr>
          <w:rFonts w:ascii="Elite" w:hAnsi="Elite"/>
          <w:vanish/>
          <w:sz w:val="24"/>
        </w:rPr>
        <w:t>k[p[</w:t>
      </w:r>
      <w:r>
        <w:rPr>
          <w:rFonts w:ascii="Courier" w:hAnsi="Courier"/>
          <w:sz w:val="24"/>
        </w:rPr>
        <w:t>Oldendorp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schen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]s]k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361.x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Dresden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ohne obrigkeitliche Concession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bestehenden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}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362.c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50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Buchdruckereibes</w:t>
      </w:r>
      <w:r>
        <w:rPr>
          <w:rFonts w:ascii="Elite" w:hAnsi="Elite"/>
          <w:vanish/>
          <w:sz w:val="24"/>
        </w:rPr>
        <w:t>&lt;itzer&gt;}</w:t>
      </w:r>
      <w:r>
        <w:rPr>
          <w:rFonts w:ascii="Courier" w:hAnsi="Courier"/>
          <w:sz w:val="24"/>
        </w:rPr>
        <w:t xml:space="preserve">.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Ernst Ehrenfried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Blochmann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Concession zur 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Lokalblatt</w:t>
      </w:r>
      <w:r>
        <w:rPr>
          <w:rFonts w:ascii="Courier" w:hAnsi="Courier"/>
          <w:vanish/>
          <w:sz w:val="24"/>
        </w:rPr>
        <w:t>}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362.d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50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Professor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Joh. Andreas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Schubert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Concession zur 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Gewerbs-Intelligenz-Blatt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362.e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50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Redaktion des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Königsbrück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er-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Radeburg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-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Moritzburg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Wochenblatt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es durch den hiesigen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Gärtner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6{&lt;Dresden&gt;}]p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362.f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50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Bibliothekar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Julius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Petzholdt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Concession zur 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unter dem Titel: "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>Monatl. Anzeige für gewerbliche Journalistik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" </w:t>
      </w:r>
      <w:r>
        <w:rPr>
          <w:rFonts w:ascii="Elite" w:hAnsi="Elite"/>
          <w:vanish/>
          <w:sz w:val="24"/>
        </w:rPr>
        <w:t>2{&lt;Zeitschrift&gt;}]t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362.g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50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pens. Oberleutnant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Richard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Canzler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Concession zur 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, sowie </w:t>
      </w:r>
      <w:r>
        <w:rPr>
          <w:rFonts w:ascii="Courier" w:hAnsi="Courier"/>
          <w:vanish/>
          <w:sz w:val="24"/>
        </w:rPr>
        <w:t>s[2{&lt;Concession &gt;</w:t>
      </w:r>
      <w:r>
        <w:rPr>
          <w:rFonts w:ascii="Courier" w:hAnsi="Courier"/>
          <w:sz w:val="24"/>
        </w:rPr>
        <w:t>zur 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Edictalblatt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 ; 1840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362.i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50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Elite" w:hAnsi="Elite"/>
          <w:vanish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Immediatgesuch (Gesuch bei höchster Stelle eingereicht)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Bücherantiquar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Friedrich Camillo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Jansen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um Verleihung der Stelle des hiesigen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</w:t>
      </w:r>
      <w:r>
        <w:rPr>
          <w:rFonts w:ascii="Courier" w:hAnsi="Courier"/>
          <w:sz w:val="24"/>
        </w:rPr>
        <w:t>er-Lektionator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Elite" w:hAnsi="Elite"/>
          <w:vanish/>
          <w:sz w:val="24"/>
        </w:rPr>
        <w:t>45</w:t>
      </w:r>
      <w:r>
        <w:rPr>
          <w:rFonts w:ascii="Elite" w:hAnsi="Elite"/>
          <w:vanish/>
          <w:sz w:val="24"/>
        </w:rPr>
        <w:tab/>
        <w:t>o. D.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362.k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50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 Convolut Rekrutierungsangelegenheiten aus den Jahren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1828-30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Akten: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Zensur-Angelegenheit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en. ergangen bei der Polizeidirektion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Dresden</w:t>
      </w:r>
      <w:r>
        <w:rPr>
          <w:rFonts w:ascii="Elite" w:hAnsi="Elite"/>
          <w:vanish/>
          <w:sz w:val="24"/>
        </w:rPr>
        <w:t>]o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362.q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51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bei den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übliche, sogenannte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Postulieren</w:t>
      </w:r>
      <w:r>
        <w:rPr>
          <w:rFonts w:ascii="Elite" w:hAnsi="Elite"/>
          <w:vanish/>
          <w:sz w:val="24"/>
        </w:rPr>
        <w:t>}]s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362.u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51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Buchdruckergeselle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Carl Gottlob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Gärtner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um Concession zu Anlegung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. Erg. v.d. Amt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1803 - 1812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362.x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52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in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</w:t>
      </w:r>
      <w:r>
        <w:rPr>
          <w:rFonts w:ascii="Courier" w:hAnsi="Courier"/>
          <w:sz w:val="24"/>
        </w:rPr>
        <w:t>cher</w:t>
      </w:r>
      <w:r>
        <w:rPr>
          <w:rFonts w:ascii="Elite" w:hAnsi="Elite"/>
          <w:vanish/>
          <w:sz w:val="24"/>
        </w:rPr>
        <w:t>&lt;wesen&gt;]s</w:t>
      </w:r>
      <w:r>
        <w:rPr>
          <w:rFonts w:ascii="Courier" w:hAnsi="Courier"/>
          <w:sz w:val="24"/>
        </w:rPr>
        <w:t xml:space="preserve">- u.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Zeitungswesen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gehörigen Angelegenheiten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1815 - 1818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362.y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52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dem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Factor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Ernst Ehrenfried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Blochmann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6{&lt;Dresden&gt;}]p</w:t>
      </w:r>
      <w:r>
        <w:rPr>
          <w:rFonts w:ascii="Courier" w:hAnsi="Courier"/>
          <w:sz w:val="24"/>
        </w:rPr>
        <w:t xml:space="preserve"> von hier u. dem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Benedikt Gotthelf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Teubner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für ihre Person erteilte Concession um Anlegung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en, allhier. Justizamt Dr.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362.z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52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gesuchte Concession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Karl Friedrich Gottlob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Schulze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zur Anlegung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Dresden</w:t>
      </w:r>
      <w:r>
        <w:rPr>
          <w:rFonts w:ascii="Elite" w:hAnsi="Elite"/>
          <w:vanish/>
          <w:sz w:val="24"/>
        </w:rPr>
        <w:t>]o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>363.b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52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Begründung des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Sächs. Kirchen- u. Schulblatt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es u. dessen Anschaffung auf Kosten der Kirchenätarien u. der Schulkassen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1851 - 1856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363.c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52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Kontrakte über den Verlag der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Abendzeitung</w:t>
      </w:r>
      <w:r>
        <w:rPr>
          <w:rFonts w:ascii="Elite" w:hAnsi="Elite"/>
          <w:vanish/>
          <w:sz w:val="24"/>
        </w:rPr>
        <w:t>]t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1804 - 1843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363.e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52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Buchdruckereibesitzer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Meinhold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Blochmann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7{&lt;Buchdruckereibesitzer&gt;}]p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Teubner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7{&lt;Buchdruckereibesitzer&gt;}]p</w:t>
      </w:r>
      <w:r>
        <w:rPr>
          <w:rFonts w:ascii="Courier" w:hAnsi="Courier"/>
          <w:sz w:val="24"/>
        </w:rPr>
        <w:t xml:space="preserve"> wegen unterlassener Einholung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Zensurschein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363.f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52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Advokat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Ro</w:t>
      </w:r>
      <w:r>
        <w:rPr>
          <w:rFonts w:ascii="Courier" w:hAnsi="Courier"/>
          <w:sz w:val="24"/>
        </w:rPr>
        <w:t>b.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Schmieder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Concession zur Herausgabe einer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Dresdner Tageblatt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 und der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Abendzeitung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363.g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52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Krause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um Concession zur Herausgabe der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Wochenschrift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Der Verfassungsfreund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 xml:space="preserve">" sowie die Übertragung dieser Concession auf Herrn </w:t>
      </w:r>
      <w:r>
        <w:rPr>
          <w:rFonts w:ascii="Elite" w:hAnsi="Elite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Güntz</w:t>
      </w:r>
      <w:r>
        <w:rPr>
          <w:rFonts w:ascii="Elite" w:hAnsi="Elite"/>
          <w:vanish/>
          <w:sz w:val="24"/>
        </w:rPr>
        <w:t>}]p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363.h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53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Verbreitung von Druckschriften bei den Gesellschaften "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Literatur-Museum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>", "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Harmonie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>“, "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Albina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sz w:val="24"/>
        </w:rPr>
        <w:t>k“...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363.m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53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</w:t>
      </w:r>
      <w:r>
        <w:rPr>
          <w:rFonts w:ascii="Courier" w:hAnsi="Courier"/>
          <w:sz w:val="24"/>
        </w:rPr>
        <w:t xml:space="preserve">as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Glaubensbekenntnisse u. Abschwörungsformular Friedrich August II.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363.n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53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Die zehn Wirtshausgebote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363.o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53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In Sachen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Advokat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Schaffrath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o[&lt;Dresden-&gt;</w:t>
      </w:r>
      <w:r>
        <w:rPr>
          <w:rFonts w:ascii="Courier" w:hAnsi="Courier"/>
          <w:sz w:val="24"/>
        </w:rPr>
        <w:t>Neustadt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gegen den Herausgeber des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Verfassungsfreund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363.q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53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In Sachen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Advokat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Gäpe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gegen den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Redakteur des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Dresdner Journal</w:t>
      </w:r>
      <w:r>
        <w:rPr>
          <w:rFonts w:ascii="Elite" w:hAnsi="Elite"/>
          <w:vanish/>
          <w:sz w:val="24"/>
        </w:rPr>
        <w:t>]t}</w:t>
      </w:r>
      <w:r>
        <w:rPr>
          <w:rFonts w:ascii="Courier" w:hAnsi="Courier"/>
          <w:sz w:val="24"/>
        </w:rPr>
        <w:t xml:space="preserve">", </w:t>
      </w:r>
      <w:r>
        <w:rPr>
          <w:rFonts w:ascii="Elite" w:hAnsi="Elite"/>
          <w:vanish/>
          <w:sz w:val="24"/>
        </w:rPr>
        <w:t>5{</w:t>
      </w:r>
      <w:r>
        <w:rPr>
          <w:rFonts w:ascii="Courier" w:hAnsi="Courier"/>
          <w:sz w:val="24"/>
        </w:rPr>
        <w:t>Adv</w:t>
      </w:r>
      <w:r>
        <w:rPr>
          <w:rFonts w:ascii="Elite" w:hAnsi="Elite"/>
          <w:vanish/>
          <w:sz w:val="24"/>
        </w:rPr>
        <w:t>&lt;okat&gt;}</w:t>
      </w:r>
      <w:r>
        <w:rPr>
          <w:rFonts w:ascii="Courier" w:hAnsi="Courier"/>
          <w:sz w:val="24"/>
        </w:rPr>
        <w:t xml:space="preserve">.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Siegel</w:t>
      </w:r>
      <w:r>
        <w:rPr>
          <w:rFonts w:ascii="Elite" w:hAnsi="Elite"/>
          <w:vanish/>
          <w:sz w:val="24"/>
        </w:rPr>
        <w:t>}</w:t>
      </w:r>
      <w:r>
        <w:rPr>
          <w:rFonts w:ascii="Elite" w:hAnsi="Elite"/>
          <w:vanish/>
          <w:sz w:val="24"/>
        </w:rPr>
        <w:t>]p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363.r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53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Offne Bittschrift eines Sachsen an Seine Maj. den König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363.t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53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In Klagesachen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Kaufmann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Elleginguer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gegen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Schäfer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unbefugte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Nachbildung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eines Planes von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Dresden</w:t>
      </w:r>
      <w:r>
        <w:rPr>
          <w:rFonts w:ascii="Elite" w:hAnsi="Elite"/>
          <w:vanish/>
          <w:sz w:val="24"/>
        </w:rPr>
        <w:t>]o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363.u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53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In Sachen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B.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Wigand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gegen die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Walther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6{&lt;Dresden&gt;}]p</w:t>
      </w:r>
      <w:r>
        <w:rPr>
          <w:rFonts w:ascii="Courier" w:hAnsi="Courier"/>
          <w:sz w:val="24"/>
        </w:rPr>
        <w:t xml:space="preserve"> u. </w:t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Beckel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5{&lt;Buchhän</w:t>
      </w:r>
      <w:r>
        <w:rPr>
          <w:rFonts w:ascii="Elite" w:hAnsi="Elite"/>
          <w:vanish/>
          <w:sz w:val="24"/>
        </w:rPr>
        <w:t>dler&gt;}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Dresden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, die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unbefugte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Nachbildung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eines Titelblattes betr.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364.b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54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Klage der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Photograph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Brockmann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6{&lt;Dresden&gt;}]p</w:t>
      </w:r>
      <w:r>
        <w:rPr>
          <w:rFonts w:ascii="Courier" w:hAnsi="Courier"/>
          <w:sz w:val="24"/>
        </w:rPr>
        <w:t xml:space="preserve"> hier, gegen die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Firma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Hallberger</w:t>
      </w:r>
      <w:r>
        <w:rPr>
          <w:rFonts w:ascii="Elite" w:hAnsi="Elite"/>
          <w:vanish/>
          <w:sz w:val="24"/>
        </w:rPr>
        <w:t>]p}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Stuttgart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u.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Verlagbuchhändler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H. G.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Münchmeyer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6{&lt;Dresden&gt;}]p</w:t>
      </w:r>
      <w:r>
        <w:rPr>
          <w:rFonts w:ascii="Courier" w:hAnsi="Courier"/>
          <w:sz w:val="24"/>
        </w:rPr>
        <w:t xml:space="preserve"> hier, gegen den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Literat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A.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Walther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1865 - 1866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364.c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54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des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Leserkreis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es zu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Dresden</w:t>
      </w:r>
      <w:r>
        <w:rPr>
          <w:rFonts w:ascii="Elite" w:hAnsi="Elite"/>
          <w:vanish/>
          <w:sz w:val="24"/>
        </w:rPr>
        <w:t>]o}]k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1832 - 1849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C. XXIV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C. X</w:t>
      </w:r>
      <w:r>
        <w:rPr>
          <w:rFonts w:ascii="Courier" w:hAnsi="Courier"/>
          <w:sz w:val="24"/>
        </w:rPr>
        <w:t>XIV. Innungssachen in genere, das Wandern und Herbergswesen ingl. die Störer und Eingriffe in der Handelsleute, Künstler u. handwerker Nahrung, die Gewerbe-Ordnung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Sachrepertorium C, Band 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212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Hausierwesen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in hiesiger Stadt betr.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1853 - 1868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216</w:t>
      </w:r>
      <w:r>
        <w:rPr>
          <w:rFonts w:ascii="Elite" w:hAnsi="Elite"/>
          <w:position w:val="6"/>
          <w:sz w:val="24"/>
        </w:rPr>
        <w:t>a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die vom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Verein zu Verbreitung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gute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Volksschrift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Zwickau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gewünschte Niederlegung dieser Schriften in den hiesigen Innungsherbergen betr.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216</w:t>
      </w:r>
      <w:r>
        <w:rPr>
          <w:rFonts w:ascii="Elite" w:hAnsi="Elite"/>
          <w:position w:val="6"/>
          <w:sz w:val="24"/>
        </w:rPr>
        <w:t>h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Hausierhandel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auswärt</w:t>
      </w:r>
      <w:r>
        <w:rPr>
          <w:rFonts w:ascii="Courier" w:hAnsi="Courier"/>
          <w:sz w:val="24"/>
        </w:rPr>
        <w:t>iger Gewerbetreibender betr.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1830 - 1850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G. XIX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G. XIX. Imposten und neue Onera, die neue Gewerbs- u. Personalsteuer, ingl. die Concessionen zu Errichtung von Spielkartenfabriken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Repertorium Ratsarchiv G XVIII - G XXXV.b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die Verpflichtung der Chartenmacher betr. ingl. die im Jahre 1834 ergangenen Verordnungen wegen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Stempelung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Charten und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Kalender</w:t>
      </w:r>
      <w:r>
        <w:rPr>
          <w:rFonts w:ascii="Elite" w:hAnsi="Elite"/>
          <w:vanish/>
          <w:sz w:val="24"/>
        </w:rPr>
        <w:t>}]s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1702 - 1842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die den hiesigen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Otto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Voigt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6{&lt;Dresden&gt;}]</w:t>
      </w:r>
      <w:r>
        <w:rPr>
          <w:rFonts w:ascii="Elite" w:hAnsi="Elite"/>
          <w:vanish/>
          <w:sz w:val="24"/>
        </w:rPr>
        <w:t>p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Brückmann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5{&lt;Buchbinder&gt;}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6{&lt;Dresden&gt;}]p</w:t>
      </w:r>
      <w:r>
        <w:rPr>
          <w:rFonts w:ascii="Courier" w:hAnsi="Courier"/>
          <w:sz w:val="24"/>
        </w:rPr>
        <w:t xml:space="preserve"> höchsten Orts ertheilte Erlaubnis, mit </w:t>
      </w:r>
      <w:r>
        <w:rPr>
          <w:rFonts w:ascii="Elite" w:hAnsi="Elite"/>
          <w:vanish/>
          <w:sz w:val="24"/>
        </w:rPr>
        <w:t>s[3{</w:t>
      </w:r>
      <w:r>
        <w:rPr>
          <w:rFonts w:ascii="Courier" w:hAnsi="Courier"/>
          <w:sz w:val="24"/>
        </w:rPr>
        <w:t>eingestempelte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inländische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Kalender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n nach auswärtigen Orten handeln zu dürfen, betr.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die dem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Herrn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Jonathan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Albrecht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unternommene Versendung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ungestempelte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Kalender</w:t>
      </w:r>
      <w:r>
        <w:rPr>
          <w:rFonts w:ascii="Elite" w:hAnsi="Elite"/>
          <w:vanish/>
          <w:sz w:val="24"/>
        </w:rPr>
        <w:t>}]s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Innungsakten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Dresden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Innungsakten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Repertorium, Bd. I, A - K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Das Repertorium ist alphabetisch nach Innungen geordnet.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Buchbind</w:t>
      </w:r>
      <w:r>
        <w:rPr>
          <w:rFonts w:ascii="Courier" w:hAnsi="Courier"/>
          <w:sz w:val="24"/>
        </w:rPr>
        <w:t>er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Buchbinder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34</w:t>
      </w:r>
      <w:r>
        <w:rPr>
          <w:rFonts w:ascii="Elite" w:hAnsi="Elite"/>
          <w:position w:val="6"/>
          <w:sz w:val="24"/>
        </w:rPr>
        <w:t>b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70b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Buchbinder-Innung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&lt;Dresden&gt;}]k</w:t>
      </w:r>
      <w:r>
        <w:rPr>
          <w:rFonts w:ascii="Courier" w:hAnsi="Courier"/>
          <w:sz w:val="24"/>
        </w:rPr>
        <w:t xml:space="preserve"> allhier geführte Beschwerde wider den hiesigen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Bücherantiquar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Gottlob Ludwig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Völkner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n, </w:t>
      </w:r>
      <w:r>
        <w:rPr>
          <w:rFonts w:ascii="Elite" w:hAnsi="Elite"/>
          <w:vanish/>
          <w:sz w:val="24"/>
        </w:rPr>
        <w:t>6{&lt;Dresden&gt;}]p</w:t>
      </w:r>
      <w:r>
        <w:rPr>
          <w:rFonts w:ascii="Courier" w:hAnsi="Courier"/>
          <w:sz w:val="24"/>
        </w:rPr>
        <w:t xml:space="preserve"> daß derselbe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Calender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hausieren</w:t>
      </w:r>
      <w:r>
        <w:rPr>
          <w:rFonts w:ascii="Courier" w:hAnsi="Courier"/>
          <w:vanish/>
          <w:sz w:val="24"/>
        </w:rPr>
        <w:t>}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schickte betr. de ao. 1810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Buchdrucker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Buchdrucker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74b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Beschwerde des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Carl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Häntzsch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Impetranten </w:t>
      </w:r>
      <w:r>
        <w:rPr>
          <w:rFonts w:ascii="Elite" w:hAnsi="Elite"/>
          <w:position w:val="6"/>
          <w:sz w:val="24"/>
        </w:rPr>
        <w:t>.</w:t>
      </w:r>
      <w:r>
        <w:rPr>
          <w:rFonts w:ascii="Courier" w:hAnsi="Courier"/>
          <w:sz w:val="24"/>
        </w:rPr>
        <w:t xml:space="preserve">/. den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Buchdruckereybesitzer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Benedict Gotthelf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Teubner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, Impetraten, wegen verweigerter Ausstellung ein</w:t>
      </w:r>
      <w:r>
        <w:rPr>
          <w:rFonts w:ascii="Courier" w:hAnsi="Courier"/>
          <w:sz w:val="24"/>
        </w:rPr>
        <w:t xml:space="preserve">es Entlassungsscheines für seinen Sohn, den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Setzerlehrling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Friedrich Wilhelm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Häntzsch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de ao. 1847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74b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Beschwerde der hiesigen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Buchdruckereybesitzer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Christian Immanuel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Meinhold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6{&lt;Dresden&gt;}]p</w:t>
      </w:r>
      <w:r>
        <w:rPr>
          <w:rFonts w:ascii="Courier" w:hAnsi="Courier"/>
          <w:sz w:val="24"/>
        </w:rPr>
        <w:t xml:space="preserve"> v. Gen. wegen Vermehrung der Concession zu Anlegung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Buchdruckerey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betr. de ao. 1849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Buchhandel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Buchhandel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Bl. 76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Ehrenurkunde für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Heinrich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Klemm</w:t>
      </w:r>
      <w:r>
        <w:rPr>
          <w:rFonts w:ascii="Elite" w:hAnsi="Elite"/>
          <w:vanish/>
          <w:sz w:val="24"/>
        </w:rPr>
        <w:t>}]p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Schulamt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Dre</w:t>
      </w:r>
      <w:r>
        <w:rPr>
          <w:rFonts w:ascii="Courier" w:hAnsi="Courier"/>
          <w:sz w:val="24"/>
        </w:rPr>
        <w:t>sden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Schulamt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1851 - 1945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Generalia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Generalia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Aktenverzeichnis Generalia Bl. 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1876 - 1886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Aktenverzeichnis Generalia Bl. 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vom Kultusministerium bekanntgegebene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Schulamt 1851 - 1945 Bl. 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"Jugendring"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Lydia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Eger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: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Unser Kampf gegen das schlechte Buch</w:t>
      </w:r>
      <w:r>
        <w:rPr>
          <w:rFonts w:ascii="Elite" w:hAnsi="Elite"/>
          <w:vanish/>
          <w:sz w:val="24"/>
        </w:rPr>
        <w:t>]t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1920 - 1922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Schulamt 1851 - 1945 Bl. 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Bund für Schulreform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Monatsschrift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191</w:t>
      </w:r>
      <w:r>
        <w:rPr>
          <w:rFonts w:ascii="Courier" w:hAnsi="Courier"/>
          <w:sz w:val="24"/>
        </w:rPr>
        <w:t>4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Der Saemann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1911 - 1914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Schulamt 1851 - 1945 Bl. 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Grundschule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Nach Feierabend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 xml:space="preserve">"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1928</w:t>
      </w:r>
      <w:r>
        <w:rPr>
          <w:rFonts w:ascii="Elite" w:hAnsi="Elite"/>
          <w:vanish/>
          <w:sz w:val="24"/>
        </w:rPr>
        <w:t>]z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1920 - 1925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Schulamt 1851 - 1945 Bl. 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 xml:space="preserve">Volksverband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Bücherfreund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</w:t>
      </w:r>
      <w:r>
        <w:rPr>
          <w:rFonts w:ascii="Elite" w:hAnsi="Elite"/>
          <w:vanish/>
          <w:sz w:val="24"/>
        </w:rPr>
        <w:t>]k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Bücherangebot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Sächs. Schulzeitung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, 1928 ; Bücherangebot Weihnachten 1924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1924 - 1928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Schulamt 1851 - 1945 Bl. 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Schulbücherpreis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Buchangebot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1922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"Gute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 für die Jugend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"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1921 - 1925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Schula</w:t>
      </w:r>
      <w:r>
        <w:rPr>
          <w:rFonts w:ascii="Courier" w:hAnsi="Courier"/>
          <w:sz w:val="24"/>
        </w:rPr>
        <w:t>mt 1851 - 1945 Bl. 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Lehrer</w:t>
      </w:r>
      <w:r>
        <w:rPr>
          <w:rFonts w:ascii="Elite" w:hAnsi="Elite"/>
          <w:vanish/>
          <w:sz w:val="24"/>
        </w:rPr>
        <w:t>&lt;bücherei]sen&gt;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Schülerbücherei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1921 - 1928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213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Schulamt 1851 - 1945 Bl. 12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Dresdner Kalender</w:t>
      </w:r>
      <w:r>
        <w:rPr>
          <w:rFonts w:ascii="Elite" w:hAnsi="Elite"/>
          <w:vanish/>
          <w:sz w:val="24"/>
        </w:rPr>
        <w:t>]t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1919 - 1920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224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Schulamt 1851 - 1945 Bl. 13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Teilnahme von Lehrern an den öffentlichen Versammlungen der Sozialdemokratie über Schulreform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Buchangebot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Lern- und Arbeitsschule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1911 - 1914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683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Schulamt 1851 - 1945 ; Bl. 29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Städt.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Lesehalle</w:t>
      </w:r>
      <w:r>
        <w:rPr>
          <w:rFonts w:ascii="Elite" w:hAnsi="Elite"/>
          <w:vanish/>
          <w:sz w:val="24"/>
        </w:rPr>
        <w:t>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1918 - 1928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685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Schulamt 185</w:t>
      </w:r>
      <w:r>
        <w:rPr>
          <w:rFonts w:ascii="Courier" w:hAnsi="Courier"/>
          <w:sz w:val="24"/>
        </w:rPr>
        <w:t>1 - 1945 Bl. 29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in </w:t>
      </w:r>
      <w:r>
        <w:rPr>
          <w:rFonts w:ascii="Courier" w:hAnsi="Courier"/>
          <w:vanish/>
          <w:sz w:val="24"/>
        </w:rPr>
        <w:t>s[2{&lt;Städt.&gt;}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Lesehalle</w:t>
      </w:r>
      <w:r>
        <w:rPr>
          <w:rFonts w:ascii="Elite" w:hAnsi="Elite"/>
          <w:vanish/>
          <w:sz w:val="24"/>
        </w:rPr>
        <w:t>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1920 - 1923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714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Schulamt 1851 - 1945 Bl. 30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Büchereistreit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-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Dresden</w:t>
      </w:r>
      <w:r>
        <w:rPr>
          <w:rFonts w:ascii="Elite" w:hAnsi="Elite"/>
          <w:vanish/>
          <w:sz w:val="24"/>
        </w:rPr>
        <w:t>]o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1925 - 1927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807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Schulamt 1851 - 1945 Bl. 37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Der Weltkrieg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824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Schulamt 1851 - 1945 Bl. 38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Beiträge zur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Reichsbuchwoche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Sachsen im Felde u. in der Heimat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871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 xml:space="preserve">Schulamt 1851 - 1945 Bl. </w:t>
      </w:r>
      <w:r>
        <w:rPr>
          <w:rFonts w:ascii="Courier" w:hAnsi="Courier"/>
          <w:sz w:val="24"/>
        </w:rPr>
        <w:t>40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Kriegsliteratur</w:t>
      </w:r>
      <w:r>
        <w:rPr>
          <w:rFonts w:ascii="Elite" w:hAnsi="Elite"/>
          <w:vanish/>
          <w:sz w:val="24"/>
        </w:rPr>
        <w:t>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1914 - 1918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1307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Schulamt 1851 - 1945 Bl. 53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Bücher-Lehrmittel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: Allgemeines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1308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Schulamt 1851 - 1945 Bl. 53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Schulbücherei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1359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Schulamt 1851 - 1945 Bl. 55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Berufsschulen: Durchsicht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</w:t>
      </w:r>
      <w:r>
        <w:rPr>
          <w:rFonts w:ascii="Elite" w:hAnsi="Elite"/>
          <w:vanish/>
          <w:sz w:val="24"/>
        </w:rPr>
        <w:t>&lt;büchereien&gt;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nach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marx</w:t>
      </w:r>
      <w:r>
        <w:rPr>
          <w:rFonts w:ascii="Elite" w:hAnsi="Elite"/>
          <w:vanish/>
          <w:sz w:val="24"/>
        </w:rPr>
        <w:t>&lt;istische&gt;}</w:t>
      </w:r>
      <w:r>
        <w:rPr>
          <w:rFonts w:ascii="Courier" w:hAnsi="Courier"/>
          <w:sz w:val="24"/>
        </w:rPr>
        <w:t xml:space="preserve">.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Elite" w:hAnsi="Elite"/>
          <w:vanish/>
          <w:sz w:val="24"/>
        </w:rPr>
        <w:t>}]s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1428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Schulamt 1851 - 1945 Bl. 58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: Verschiedenes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2 Bde.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</w:t>
      </w:r>
      <w:r>
        <w:rPr>
          <w:rFonts w:ascii="Courier" w:hAnsi="Courier"/>
          <w:sz w:val="24"/>
        </w:rPr>
        <w:t>516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Schulamt 1851 - 1945 Bl. 62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Rassenkunde, Rassenpflege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Literaturangebot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2{&lt;Rassenkunde&gt;}]s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1534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Schulamt 1851 - 1945 Bl. 62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Geschäftsstelle für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Jugendliteratur</w:t>
      </w:r>
      <w:r>
        <w:rPr>
          <w:rFonts w:ascii="Elite" w:hAnsi="Elite"/>
          <w:vanish/>
          <w:sz w:val="24"/>
        </w:rPr>
        <w:t>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Gute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 für die Jugend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1931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;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Bücherverzeichnis für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Heimbücherei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1929 - 1943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Sect. I Cap. I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Sect. I \ Cap. I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343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zu den Acten über die Angelegenheiten der städt. Schulen, Bd. II (1870 - 1930)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Bekämpfung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Schundliteratur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der Mißständ</w:t>
      </w:r>
      <w:r>
        <w:rPr>
          <w:rFonts w:ascii="Courier" w:hAnsi="Courier"/>
          <w:sz w:val="24"/>
        </w:rPr>
        <w:t>e bei den Dedophontheatern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1908 - 1924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4 Bde.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366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zu den Acten über die Angelegenheiten der städt. Schulen, Bd. II (1870 - 1930)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Internat. Ausstellung für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Buchgewerbe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Graphik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1914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510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zu den Acten über die Angelegenheiten der städt. Schulen, Bd. II (1870 - 1930)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Jugenzeitschrift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betr.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Sect. I, Cap. III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Sect. I / Cap. III - Oec. Angelegenheiten der communlichen Schulen, Haushaltpläne, Schulgeldereinnahme, Bibelgesells</w:t>
      </w:r>
      <w:r>
        <w:rPr>
          <w:rFonts w:ascii="Courier" w:hAnsi="Courier"/>
          <w:sz w:val="24"/>
        </w:rPr>
        <w:t>chaft, Schul- u. Kinderbibliotheken, Pfennigsammlung, Königl. Prämien, Christbescherung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11</w:t>
      </w:r>
      <w:r>
        <w:rPr>
          <w:rFonts w:ascii="Elite" w:hAnsi="Elite"/>
          <w:position w:val="6"/>
          <w:sz w:val="24"/>
        </w:rPr>
        <w:t>I</w:t>
      </w:r>
      <w:r>
        <w:rPr>
          <w:rFonts w:ascii="Courier" w:hAnsi="Courier"/>
          <w:sz w:val="24"/>
        </w:rPr>
        <w:t xml:space="preserve"> zu Acten über Angelegenheiten der städtischen Schulen, Bd. 1 (1780 - 1900) Bl. 29b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Verhandlung des bei der Säcularfeier am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6. Juli 1839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stattgefundenen Collecte eingegangenen Betrags zum Ankauf von </w:t>
      </w:r>
      <w:r>
        <w:rPr>
          <w:rFonts w:ascii="Courier" w:hAnsi="Courier"/>
          <w:vanish/>
          <w:sz w:val="24"/>
        </w:rPr>
        <w:t>s[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Bibel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n für arme Schulkinder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11</w:t>
      </w:r>
      <w:r>
        <w:rPr>
          <w:rFonts w:ascii="Elite" w:hAnsi="Elite"/>
          <w:position w:val="6"/>
          <w:sz w:val="24"/>
        </w:rPr>
        <w:t>I</w:t>
      </w:r>
      <w:r>
        <w:rPr>
          <w:rFonts w:ascii="Courier" w:hAnsi="Courier"/>
          <w:sz w:val="24"/>
        </w:rPr>
        <w:t xml:space="preserve"> zu Acten über Angelegenheiten der städtischen Schulen, Bd. 1 (1780 - 1900) Bl. 30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Anschaffung der in den Bezirkssch</w:t>
      </w:r>
      <w:r>
        <w:rPr>
          <w:rFonts w:ascii="Courier" w:hAnsi="Courier"/>
          <w:sz w:val="24"/>
        </w:rPr>
        <w:t xml:space="preserve">ulen nöthigen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die Aeltern der Schüler betr.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11</w:t>
      </w:r>
      <w:r>
        <w:rPr>
          <w:rFonts w:ascii="Elite" w:hAnsi="Elite"/>
          <w:position w:val="6"/>
          <w:sz w:val="24"/>
        </w:rPr>
        <w:t>I</w:t>
      </w:r>
      <w:r>
        <w:rPr>
          <w:rFonts w:ascii="Courier" w:hAnsi="Courier"/>
          <w:sz w:val="24"/>
        </w:rPr>
        <w:t xml:space="preserve"> zu Acten über Angelegenheiten der städtischen Schulen, Bd. 1 (1780 - 1900) BL. 30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Errichtung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Kinderbibliothek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bei den Bezirks- und Armenschulen betr.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11</w:t>
      </w:r>
      <w:r>
        <w:rPr>
          <w:rFonts w:ascii="Elite" w:hAnsi="Elite"/>
          <w:position w:val="6"/>
          <w:sz w:val="24"/>
        </w:rPr>
        <w:t>I</w:t>
      </w:r>
      <w:r>
        <w:rPr>
          <w:rFonts w:ascii="Courier" w:hAnsi="Courier"/>
          <w:sz w:val="24"/>
        </w:rPr>
        <w:t xml:space="preserve"> zu Acten über Angelegenheiten der städtischen Schulen, Bd. 1 (1780 - 1900) Bl. 34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Errichtung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betr.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D.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11</w:t>
      </w:r>
      <w:r>
        <w:rPr>
          <w:rFonts w:ascii="Elite" w:hAnsi="Elite"/>
          <w:position w:val="6"/>
          <w:sz w:val="24"/>
        </w:rPr>
        <w:t>I</w:t>
      </w:r>
      <w:r>
        <w:rPr>
          <w:rFonts w:ascii="Courier" w:hAnsi="Courier"/>
          <w:sz w:val="24"/>
        </w:rPr>
        <w:t xml:space="preserve"> zu Acten über Angelegenheiten der städtischen Schulen</w:t>
      </w:r>
      <w:r>
        <w:rPr>
          <w:rFonts w:ascii="Courier" w:hAnsi="Courier"/>
          <w:sz w:val="24"/>
        </w:rPr>
        <w:t>, Bd. 1 (1780 - 1900) Bl. 36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Schülerbibliothek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betr.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Dezernat Volksbildung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Dresden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Dezernat Volksbildung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Kultur- u. Kunstschaffen, Kulturamt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Kultur- u. Kunstschaffen \ Kulturamt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78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Tätigkeit des Kulturamts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Nov. 1945 - Juli 1948</w:t>
      </w:r>
      <w:r>
        <w:rPr>
          <w:rFonts w:ascii="Elite" w:hAnsi="Elite"/>
          <w:vanish/>
          <w:sz w:val="24"/>
        </w:rPr>
        <w:t>]z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Schließungsaktion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en, deren Inhaber Mitglieder der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NSDAP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waren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11.1945 - 07.1948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Entfaltung des kulturellen Lebens auf dem Gebiet Sport,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Literat</w:t>
      </w:r>
      <w:r>
        <w:rPr>
          <w:rFonts w:ascii="Courier" w:hAnsi="Courier"/>
          <w:sz w:val="24"/>
        </w:rPr>
        <w:t>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Theaterwesen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Konzessionsantrag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Herausgabe des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Kulturspiegel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s ;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Lizensierung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Dresdner Magazin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06.1946 - 07.1946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Erteilg. von Genehmigungen für kulturelle Programme,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Buchlesung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und Überwachung der Aufbauarbeiten an Dresdner Bühnen und Theatern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07.1946 - 03.1948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Lizensierung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Herausgabe von bestimmten Schriften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Aufstellung der Verlage, die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1947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lizensiert wurden ;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Verlagsprogramm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Verlag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Louis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Ehlermann</w:t>
      </w:r>
      <w:r>
        <w:rPr>
          <w:rFonts w:ascii="Elite" w:hAnsi="Elite"/>
          <w:vanish/>
          <w:sz w:val="24"/>
        </w:rPr>
        <w:t>}]p}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Dresden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; Herausgabe eines Dresdner Prospekts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11.1946 - 08.1947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Wiederaufbau des Kultur- und Kunstlebens der Stadt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Dresden</w:t>
      </w:r>
      <w:r>
        <w:rPr>
          <w:rFonts w:ascii="Elite" w:hAnsi="Elite"/>
          <w:vanish/>
          <w:sz w:val="24"/>
        </w:rPr>
        <w:t>]o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Überprüfung des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gewerblich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Leihbuchhandel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05.1948 - 11.1950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93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Maßnahmen und Veranstaltungen zur Entfaltung von Kunst,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Musik und Bereicherung des kulturellen Lebens der Stadt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Dresden</w:t>
      </w:r>
      <w:r>
        <w:rPr>
          <w:rFonts w:ascii="Elite" w:hAnsi="Elite"/>
          <w:vanish/>
          <w:sz w:val="24"/>
        </w:rPr>
        <w:t>]o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 Schwerpunktarbeiten der Abteilungen Kunst und Literatur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05.1</w:t>
      </w:r>
      <w:r>
        <w:rPr>
          <w:rFonts w:ascii="Courier" w:hAnsi="Courier"/>
          <w:sz w:val="24"/>
        </w:rPr>
        <w:t>951 - 05.1952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104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Wiederaufbau des Dresdner Musiklebens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Lizensierung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Gloria-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&lt;Dresden&gt;}]k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05.1945 - 12.1946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106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Tätigkeit der Philatelistenbewegung der Abteilung Laienkunst des Kulturamts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Antrag </w:t>
      </w:r>
      <w:r>
        <w:rPr>
          <w:rFonts w:ascii="Elite" w:hAnsi="Elite"/>
          <w:vanish/>
          <w:sz w:val="24"/>
        </w:rPr>
        <w:t>k[s[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Johannes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Schnelle</w:t>
      </w:r>
      <w:r>
        <w:rPr>
          <w:rFonts w:ascii="Elite" w:hAnsi="Elite"/>
          <w:vanish/>
          <w:sz w:val="24"/>
        </w:rPr>
        <w:t>}]p]k</w:t>
      </w:r>
      <w:r>
        <w:rPr>
          <w:rFonts w:ascii="Courier" w:hAnsi="Courier"/>
          <w:sz w:val="24"/>
        </w:rPr>
        <w:t xml:space="preserve"> auf Erteilung einer Druckgenehmigung für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Fachzeitschrift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Der Briefmarkensammler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07.1945 - 02.1948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200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Wiederaufbau des Stadtarchivs und der Stadtbibliothek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Sammlung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f</w:t>
      </w:r>
      <w:r>
        <w:rPr>
          <w:rFonts w:ascii="Courier" w:hAnsi="Courier"/>
          <w:sz w:val="24"/>
        </w:rPr>
        <w:t>aschistische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Elite" w:hAnsi="Elite"/>
          <w:vanish/>
          <w:sz w:val="24"/>
        </w:rPr>
        <w:t>}]s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08.1945 - 11.1947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201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Anleitung und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Kontrolle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Tätigkeit 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städt.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durch das Dezernat Volksbildung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08.1945 - 11.1947</w:t>
      </w: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03F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prestig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03F4C"/>
    <w:rsid w:val="0030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9904B1-5B40-467A-9D8B-A5FCDAA1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374</TotalTime>
  <Pages>2</Pages>
  <Words>7075</Words>
  <Characters>44573</Characters>
  <Application>Microsoft Office Word</Application>
  <DocSecurity>4</DocSecurity>
  <Lines>371</Lines>
  <Paragraphs>103</Paragraphs>
  <ScaleCrop>false</ScaleCrop>
  <Company>Deutsche Nationalbibliothek</Company>
  <LinksUpToDate>false</LinksUpToDate>
  <CharactersWithSpaces>51545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Dresden</dc:title>
  <dc:subject/>
  <dc:creator>--</dc:creator>
  <cp:keywords>DFG-Quellrepertorium Dresden</cp:keywords>
  <dc:description>erh. in Lpz. am 28.06.93, bearb. am 09.07.93</dc:description>
  <cp:lastModifiedBy>Wendler, André</cp:lastModifiedBy>
  <cp:revision>2</cp:revision>
  <cp:lastPrinted>8909-06-25T01:07:42Z</cp:lastPrinted>
  <dcterms:created xsi:type="dcterms:W3CDTF">2021-02-26T09:06:00Z</dcterms:created>
  <dcterms:modified xsi:type="dcterms:W3CDTF">2021-02-26T09:06:00Z</dcterms:modified>
</cp:coreProperties>
</file>