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Karlstadt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Helfensteinstr. 2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97753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Karlstadt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 xml:space="preserve">Tel.:(09353)7902-0 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Mi 15 - 18 Uhr; weitere Termine in Absprache mit Herrn Zapotetzky(ehrenamtl. Archivpfleger)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KAR/AR - A 131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</w:t>
      </w:r>
      <w:r>
        <w:rPr>
          <w:rFonts w:ascii="Courier" w:hAnsi="Courier"/>
          <w:sz w:val="24"/>
        </w:rPr>
        <w:t>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1831 - 1848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KAR/AR - A 314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Sammelmappe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NS-Zeit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KAR/NA - B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Stadtratsprotokoll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 Diskussion über die politische Zuverlässigkeit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Karlstadter Zeitung</w:t>
      </w:r>
      <w:r>
        <w:rPr>
          <w:rFonts w:ascii="Courier" w:hAnsi="Courier"/>
          <w:vanish/>
          <w:sz w:val="24"/>
        </w:rPr>
        <w:t>]t</w:t>
      </w:r>
    </w:p>
    <w:p w:rsidR="00000000" w:rsidRDefault="009E325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08.02.1935</w:t>
      </w:r>
    </w:p>
    <w:p w:rsidR="00000000" w:rsidRDefault="009E325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3258"/>
    <w:rsid w:val="009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C2CBA-7E22-4829-BB37-54145AB2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78</Words>
  <Characters>494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Karlstadt</dc:title>
  <dc:subject>Grünert</dc:subject>
  <dc:creator>Fischer</dc:creator>
  <cp:keywords>DFG-Quellenrepertorium Stadtarchiv Karlstadt</cp:keywords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