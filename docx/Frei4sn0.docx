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Kreisarchiv Freital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KreisA FTL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Uhlandstr. 13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01705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Freital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Tel.:(0351)4600359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Montag geschlossen, Dienstag bis Freitag 9.00-12.00, Dienstag 14.00-16.00, Donnerstag 14.00-18.00 Uhr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 xml:space="preserve">Leiter des Archivs: Herr Wolfgang Burkhardt, Besuch </w:t>
      </w:r>
      <w:r>
        <w:rPr>
          <w:rFonts w:ascii="Courier" w:hAnsi="Courier"/>
          <w:sz w:val="24"/>
        </w:rPr>
        <w:t>des Archivs: März 1994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Rat der Stadt Freital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Rat der Stadt Freital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Rat der Stadt Freital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1921 - 1958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Findkartei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5986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Kasten 1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Verkehrsverein Plauenscher Grund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Sitz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Freital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(früher: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Gewerbeverein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Freital</w:t>
      </w:r>
      <w:r>
        <w:rPr>
          <w:rFonts w:ascii="Courier" w:hAnsi="Courier"/>
          <w:vanish/>
          <w:sz w:val="24"/>
        </w:rPr>
        <w:t>}]k</w:t>
      </w:r>
      <w:r>
        <w:rPr>
          <w:rFonts w:ascii="Courier" w:hAnsi="Courier"/>
          <w:sz w:val="24"/>
        </w:rPr>
        <w:t>) Rdschr. Nr. 2 vom 8.5.</w:t>
      </w:r>
      <w:r>
        <w:rPr>
          <w:rFonts w:ascii="Courier" w:hAnsi="Courier"/>
          <w:vanish/>
          <w:sz w:val="24"/>
        </w:rPr>
        <w:t>39</w:t>
      </w:r>
      <w:r>
        <w:rPr>
          <w:rFonts w:ascii="Courier" w:hAnsi="Courier"/>
          <w:sz w:val="24"/>
        </w:rPr>
        <w:t xml:space="preserve"> - betr.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Buch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Die jüdische Weltpest. Judendämmerung auf dem Erdball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1937 - 1941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26a</w:t>
      </w:r>
      <w:r>
        <w:rPr>
          <w:rFonts w:ascii="Courier" w:hAnsi="Courier"/>
          <w:sz w:val="24"/>
        </w:rPr>
        <w:tab/>
        <w:t>Abt. Finanzen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Abteilung Finanzen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101014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27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Kasten 1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Verschiedenes, Bestellung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</w:t>
      </w:r>
      <w:r>
        <w:rPr>
          <w:rFonts w:ascii="Courier" w:hAnsi="Courier"/>
          <w:sz w:val="24"/>
        </w:rPr>
        <w:t>iften</w:t>
      </w:r>
      <w:r>
        <w:rPr>
          <w:rFonts w:ascii="Courier" w:hAnsi="Courier"/>
          <w:vanish/>
          <w:sz w:val="24"/>
        </w:rPr>
        <w:t>]s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1947 - 1952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10078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5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Kasten 1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Rechnungen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Verlages "Volk und Wissen"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der verschiedenen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Freital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Schulen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1945 - 1946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Hauptkanzlei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Hauptkanzlei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8080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1-G-76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Kasten 1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Bücherbeschaffung</w:t>
      </w:r>
      <w:r>
        <w:rPr>
          <w:rFonts w:ascii="Courier" w:hAnsi="Courier"/>
          <w:vanish/>
          <w:sz w:val="24"/>
        </w:rPr>
        <w:t>]s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1934 - 1944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8197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Kasten 1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Tagebuch der Hauptkanzelei, Bd. 4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Beschlagnahme von Druckschriften</w:t>
      </w:r>
      <w:r>
        <w:rPr>
          <w:rFonts w:ascii="Courier" w:hAnsi="Courier"/>
          <w:vanish/>
          <w:sz w:val="24"/>
        </w:rPr>
        <w:t>]s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1933 - 1934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8191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1-G-21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Kasten 1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Ratsbibliothek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. Neueinrichtung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1922 - 1933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8097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1-G-152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Kasten 1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Veranstaltungen -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Wo</w:t>
      </w:r>
      <w:r>
        <w:rPr>
          <w:rFonts w:ascii="Courier" w:hAnsi="Courier"/>
          <w:sz w:val="24"/>
        </w:rPr>
        <w:t>che des Buches</w:t>
      </w:r>
      <w:r>
        <w:rPr>
          <w:rFonts w:ascii="Courier" w:hAnsi="Courier"/>
          <w:vanish/>
          <w:sz w:val="24"/>
        </w:rPr>
        <w:t>]s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1938 - 1944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8143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1-G-73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Kasten 1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Schriftwechsel über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Zeitschriftenbezug</w:t>
      </w:r>
      <w:r>
        <w:rPr>
          <w:rFonts w:ascii="Courier" w:hAnsi="Courier"/>
          <w:vanish/>
          <w:sz w:val="24"/>
        </w:rPr>
        <w:t>]s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Rundschreiben / Offerten / Bestellungen \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Schriftenreihe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Bolschewismus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 /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Reichspropagandaamt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Sachsen</w:t>
      </w:r>
      <w:r>
        <w:rPr>
          <w:rFonts w:ascii="Courier" w:hAnsi="Courier"/>
          <w:vanish/>
          <w:sz w:val="24"/>
        </w:rPr>
        <w:t>]o]k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Broschüre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Wie sie lügen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1933 - 1938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8117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1-G-116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Kasten 1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betr. Städtische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: Schriftwechsel, Angebote usw.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1934 - 1944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8160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1-G-73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Kasten 1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Bezug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kommunalpolitische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f. d. Rat und die Sta</w:t>
      </w:r>
      <w:r>
        <w:rPr>
          <w:rFonts w:ascii="Courier" w:hAnsi="Courier"/>
          <w:sz w:val="24"/>
        </w:rPr>
        <w:t>dtverordneten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Best. d.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Kommune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/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Memelland in Not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1921 - 1936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8027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1-F-18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Kasten 1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k[o[</w:t>
      </w:r>
      <w:r>
        <w:rPr>
          <w:rFonts w:ascii="Courier" w:hAnsi="Courier"/>
          <w:sz w:val="24"/>
        </w:rPr>
        <w:t>Sächsisch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Kunstverein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mit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Monatsschrift</w:t>
      </w:r>
      <w:r>
        <w:rPr>
          <w:rFonts w:ascii="Courier" w:hAnsi="Courier"/>
          <w:vanish/>
          <w:sz w:val="24"/>
        </w:rPr>
        <w:t>&lt; des Sächs. Kunstvereins&gt;}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Über Berg und Tal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1929 - 1944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8030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1-F-11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Kasten 1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Verein für das Deutschtum im Ausland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mit 2 Zeitschriften</w:t>
      </w:r>
      <w:r>
        <w:rPr>
          <w:rFonts w:ascii="Courier" w:hAnsi="Courier"/>
          <w:vanish/>
          <w:sz w:val="24"/>
        </w:rPr>
        <w:t>t[2{&lt; Zeitschrift des Vereins für das Deutschtum im Ausland&gt;}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Der Volksdeutsche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1924 - 1942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5964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1-G-76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Kasten 1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Bücherbeschaffung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/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</w:t>
      </w:r>
      <w:r>
        <w:rPr>
          <w:rFonts w:ascii="Courier" w:hAnsi="Courier"/>
          <w:sz w:val="24"/>
        </w:rPr>
        <w:t xml:space="preserve">zeichnis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1933 neu anzuschaffende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}]s]s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1928 - 1936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Hauptamt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Hauptamt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8408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Kasten 1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Besser verwalten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1950 - 1951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5333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Kasten 1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Dorfzeitung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Rund um das Tal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1957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Gewerbe-Polizeiamt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Gewerbe-Polizeiamt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5614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332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Kasten 2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Leihbücherei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Wittig</w:t>
      </w:r>
      <w:r>
        <w:rPr>
          <w:rFonts w:ascii="Courier" w:hAnsi="Courier"/>
          <w:vanish/>
          <w:sz w:val="24"/>
        </w:rPr>
        <w:t>]p}2{&lt; Freital&gt;}]k</w:t>
      </w:r>
      <w:r>
        <w:rPr>
          <w:rFonts w:ascii="Courier" w:hAnsi="Courier"/>
          <w:sz w:val="24"/>
        </w:rPr>
        <w:t xml:space="preserve">. Untere Dresdener Str. 77 contra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Wirtschaftsprüfer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Lehmann</w:t>
      </w:r>
      <w:r>
        <w:rPr>
          <w:rFonts w:ascii="Courier" w:hAnsi="Courier"/>
          <w:vanish/>
          <w:sz w:val="24"/>
        </w:rPr>
        <w:t>}]p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1942 - 1943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1091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186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Kasten 2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Straßen-u. Hausierhandel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- Bl. 27: Anfrage an das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Gewerbeamt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Dresden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. Arbeiter vertreibt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Freital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Schriften religiösen Inhalts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zum Stückpreis von 10 Pfg. / </w:t>
      </w:r>
      <w:r>
        <w:rPr>
          <w:rFonts w:ascii="Courier" w:hAnsi="Courier"/>
          <w:vanish/>
          <w:sz w:val="24"/>
        </w:rPr>
        <w:t>z[2{</w:t>
      </w:r>
      <w:r>
        <w:rPr>
          <w:rFonts w:ascii="Courier" w:hAnsi="Courier"/>
          <w:sz w:val="24"/>
        </w:rPr>
        <w:t>1931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14.3.</w:t>
      </w:r>
      <w:r>
        <w:rPr>
          <w:rFonts w:ascii="Courier" w:hAnsi="Courier"/>
          <w:vanish/>
          <w:sz w:val="24"/>
        </w:rPr>
        <w:t>}]z</w:t>
      </w:r>
      <w:r>
        <w:rPr>
          <w:rFonts w:ascii="Courier" w:hAnsi="Courier"/>
          <w:sz w:val="24"/>
        </w:rPr>
        <w:t xml:space="preserve"> - Bl. 44: Polizeibericht: entlass. Straßenbahnschaffner will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verkaufen - wird genehmigt, aber nur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politisch neutrale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1926 - 1944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1147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136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Kasten 2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Leihbüchereien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beschlagnahmte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marxistische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 Überprüfungen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1933 - 1943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1091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208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Kasten 2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Straßen- und Hausierhandel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Gestapo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: Politische Führungszeugnisse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Zeitungshändler</w:t>
      </w:r>
      <w:r>
        <w:rPr>
          <w:rFonts w:ascii="Courier" w:hAnsi="Courier"/>
          <w:vanish/>
          <w:sz w:val="24"/>
        </w:rPr>
        <w:t>]s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1925 - 1944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6034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Kasten 3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betr. </w:t>
      </w:r>
      <w:r>
        <w:rPr>
          <w:rFonts w:ascii="Courier" w:hAnsi="Courier"/>
          <w:vanish/>
          <w:sz w:val="24"/>
        </w:rPr>
        <w:t>t[o[</w:t>
      </w:r>
      <w:r>
        <w:rPr>
          <w:rFonts w:ascii="Courier" w:hAnsi="Courier"/>
          <w:sz w:val="24"/>
        </w:rPr>
        <w:t>Freital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Stadtbuch</w:t>
      </w:r>
      <w:r>
        <w:rPr>
          <w:rFonts w:ascii="Courier" w:hAnsi="Courier"/>
          <w:vanish/>
          <w:sz w:val="24"/>
        </w:rPr>
        <w:t>]t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erscheint im Herbst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im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Deutschen Architektur- und Industrieverlag (Dori-Verlag)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, Hektorstr.</w:t>
      </w:r>
      <w:r>
        <w:rPr>
          <w:rFonts w:ascii="Courier" w:hAnsi="Courier"/>
          <w:vanish/>
          <w:sz w:val="24"/>
        </w:rPr>
        <w:t xml:space="preserve"> </w:t>
      </w:r>
      <w:r>
        <w:rPr>
          <w:rFonts w:ascii="Courier" w:hAnsi="Courier"/>
          <w:sz w:val="24"/>
        </w:rPr>
        <w:t>6</w:t>
      </w:r>
      <w:r>
        <w:rPr>
          <w:rFonts w:ascii="Courier" w:hAnsi="Courier"/>
          <w:vanish/>
          <w:sz w:val="24"/>
        </w:rPr>
        <w:t>}]k</w:t>
      </w:r>
      <w:r>
        <w:rPr>
          <w:rFonts w:ascii="Courier" w:hAnsi="Courier"/>
          <w:sz w:val="24"/>
        </w:rPr>
        <w:t xml:space="preserve"> / Dankschreiben für gute Ausführung des Stadtbuches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6187 - 6188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Kasten 3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 und Gemeinde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1959 - 1960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Abt. Kultur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Ab</w:t>
      </w:r>
      <w:r>
        <w:rPr>
          <w:rFonts w:ascii="Courier" w:hAnsi="Courier"/>
          <w:sz w:val="24"/>
        </w:rPr>
        <w:t>teilung Kultur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4731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1-G-139 (Allg. Verwaltung)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Kasten 3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Hauptkanzlei: Förderung der Kunst und Künstler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Broschüre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Die Deutsche Passion" mit 6 Bildern gegen den Marxismus</w:t>
      </w:r>
      <w:r>
        <w:rPr>
          <w:rFonts w:ascii="Courier" w:hAnsi="Courier"/>
          <w:vanish/>
          <w:sz w:val="24"/>
        </w:rPr>
        <w:t>}]t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1938 - 1944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Schulamt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Schulamt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1851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Kasten 3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Schulbüchereien</w:t>
      </w:r>
      <w:r>
        <w:rPr>
          <w:rFonts w:ascii="Courier" w:hAnsi="Courier"/>
          <w:vanish/>
          <w:sz w:val="24"/>
        </w:rPr>
        <w:t>]s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April 1939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: Rdschr.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Unerwünschte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/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Juni 1939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: Rdschr. Unerwünschte Schriften - betr. 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Fremdenlegion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2{&lt; Schrift&gt;}]t</w:t>
      </w:r>
      <w:r>
        <w:rPr>
          <w:rFonts w:ascii="Courier" w:hAnsi="Courier"/>
          <w:sz w:val="24"/>
        </w:rPr>
        <w:t xml:space="preserve"> /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Sept. 1939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: desgl.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Vernichtung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/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Dez. 1939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: desgl.</w:t>
      </w:r>
      <w:r>
        <w:rPr>
          <w:rFonts w:ascii="Courier" w:hAnsi="Courier"/>
          <w:sz w:val="24"/>
        </w:rPr>
        <w:t xml:space="preserve"> /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Febr. 1940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Rundschreiben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1{o[</w:t>
      </w:r>
      <w:r>
        <w:rPr>
          <w:rFonts w:ascii="Courier" w:hAnsi="Courier"/>
          <w:sz w:val="24"/>
        </w:rPr>
        <w:t>Frankreich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s Kriegsziele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 /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Juni 1940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Ausmerzen konfessioneller und weichlich frömmelnder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/ November 1940: Rdschr.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Buch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2000 Jahre Deutschland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 für die Jugend /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Febr. 1941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: Rdschr.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Schrifttum zur Wehrerziehung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/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März 1941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: Rdschr.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Hans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Schomburg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Schädliches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Schrifttum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/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Okt. 1941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: Rdschr.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Russisches und antibolschewist.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Schrifttum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/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Dez. 1942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: Liste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jüdische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und emigrie</w:t>
      </w:r>
      <w:r>
        <w:rPr>
          <w:rFonts w:ascii="Courier" w:hAnsi="Courier"/>
          <w:sz w:val="24"/>
        </w:rPr>
        <w:t>rte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Autoren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/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Nov. 1945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Reinigung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Büchereien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 xml:space="preserve">von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nationalsoz.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}]s}]s</w:t>
      </w:r>
      <w:r>
        <w:rPr>
          <w:rFonts w:ascii="Courier" w:hAnsi="Courier"/>
          <w:sz w:val="24"/>
        </w:rPr>
        <w:t xml:space="preserve"> /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Nov. 1945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R</w:t>
      </w:r>
      <w:r>
        <w:rPr>
          <w:rFonts w:ascii="Courier" w:hAnsi="Courier"/>
          <w:vanish/>
          <w:sz w:val="24"/>
        </w:rPr>
        <w:t>&lt;und&gt;</w:t>
      </w:r>
      <w:r>
        <w:rPr>
          <w:rFonts w:ascii="Courier" w:hAnsi="Courier"/>
          <w:sz w:val="24"/>
        </w:rPr>
        <w:t>schr</w:t>
      </w:r>
      <w:r>
        <w:rPr>
          <w:rFonts w:ascii="Courier" w:hAnsi="Courier"/>
          <w:vanish/>
          <w:sz w:val="24"/>
        </w:rPr>
        <w:t>&lt;eiben&gt;}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Keine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nazist.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Lehrbücher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in Schulen</w:t>
      </w:r>
      <w:r>
        <w:rPr>
          <w:rFonts w:ascii="Courier" w:hAnsi="Courier"/>
          <w:vanish/>
          <w:sz w:val="24"/>
        </w:rPr>
        <w:t>}]t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1939 - 1946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1942, Bl. 1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19-E-3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Kasten 3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Allgemeine Schulsachen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28.06.1934 - Rdschr. Ministerium für Volksbildung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Dresden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1{o[</w:t>
      </w:r>
      <w:r>
        <w:rPr>
          <w:rFonts w:ascii="Courier" w:hAnsi="Courier"/>
          <w:sz w:val="24"/>
        </w:rPr>
        <w:t>Östereich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isches Jugendrotkreuz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 nicht mehr erwünscht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1934 - 1936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1855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Kasten 3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Allgemeine Schulsachen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Okt. 1943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: Neue</w:t>
      </w:r>
      <w:r>
        <w:rPr>
          <w:rFonts w:ascii="Courier" w:hAnsi="Courier"/>
          <w:sz w:val="24"/>
        </w:rPr>
        <w:t xml:space="preserve">rscheinung von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Broschüre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n: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Der Großangriff auf Lön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", 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Die Juden in USA</w:t>
      </w:r>
      <w:r>
        <w:rPr>
          <w:rFonts w:ascii="Courier" w:hAnsi="Courier"/>
          <w:vanish/>
          <w:sz w:val="24"/>
        </w:rPr>
        <w:t>}2{&lt; Broschüre&gt;}]t</w:t>
      </w:r>
      <w:r>
        <w:rPr>
          <w:rFonts w:ascii="Courier" w:hAnsi="Courier"/>
          <w:sz w:val="24"/>
        </w:rPr>
        <w:t>"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1943 - 1945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1897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Kasten 3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Allgemeines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20.05.1945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: Befehl des sowjetischen Kommandanten betr.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Beseitigung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NS-Lehrbücher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n /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Oktober 1946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: Rdschr. Landesverwaltung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Sachsen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: Säuberung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usw. von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em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Schriftgut</w:t>
      </w:r>
      <w:r>
        <w:rPr>
          <w:rFonts w:ascii="Courier" w:hAnsi="Courier"/>
          <w:vanish/>
          <w:sz w:val="24"/>
        </w:rPr>
        <w:t>}]s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1941 - 1946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1796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19-K-9, Bd. 3)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Kasten 3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Allgemeine Angelegenheiten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Januar 1936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R</w:t>
      </w:r>
      <w:r>
        <w:rPr>
          <w:rFonts w:ascii="Courier" w:hAnsi="Courier"/>
          <w:vanish/>
          <w:sz w:val="24"/>
        </w:rPr>
        <w:t>&lt;und&gt;</w:t>
      </w:r>
      <w:r>
        <w:rPr>
          <w:rFonts w:ascii="Courier" w:hAnsi="Courier"/>
          <w:sz w:val="24"/>
        </w:rPr>
        <w:t>schr</w:t>
      </w:r>
      <w:r>
        <w:rPr>
          <w:rFonts w:ascii="Courier" w:hAnsi="Courier"/>
          <w:vanish/>
          <w:sz w:val="24"/>
        </w:rPr>
        <w:t>&lt;eiben&gt;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Keine Einfuhr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ausländische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}]s}]t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1935 - 1939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Kasten 3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Krönerstift</w:t>
      </w:r>
      <w:r>
        <w:rPr>
          <w:rFonts w:ascii="Courier" w:hAnsi="Courier"/>
          <w:vanish/>
          <w:sz w:val="24"/>
        </w:rPr>
        <w:t>]k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30.12.1946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Vernichtung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Naziliteratur</w:t>
      </w:r>
      <w:r>
        <w:rPr>
          <w:rFonts w:ascii="Courier" w:hAnsi="Courier"/>
          <w:vanish/>
          <w:sz w:val="24"/>
        </w:rPr>
        <w:t>}]s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1943 - 1946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Bestand zur Geschichte der örtlichen Arbeiterbewegung 1839 - 1945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Bestand zur Geschichte der örtlichen Arbeiterbewegung 1839 - 1945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4566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Kasten 3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Gemeinde Birkigt-Schule: Verteilung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Bücherprämien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an Schulkinder -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Die Schlacht bei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Lucka</w:t>
      </w:r>
      <w:r>
        <w:rPr>
          <w:rFonts w:ascii="Courier" w:hAnsi="Courier"/>
          <w:vanish/>
          <w:sz w:val="24"/>
        </w:rPr>
        <w:t>]o]t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05.1907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Einführung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</w:t>
      </w:r>
      <w:r>
        <w:rPr>
          <w:rFonts w:ascii="Courier" w:hAnsi="Courier"/>
          <w:vanish/>
          <w:sz w:val="24"/>
        </w:rPr>
        <w:t>2</w:t>
      </w:r>
      <w:r>
        <w:rPr>
          <w:rFonts w:ascii="Courier" w:hAnsi="Courier"/>
          <w:vanish/>
          <w:sz w:val="24"/>
        </w:rPr>
        <w:t>{</w:t>
      </w:r>
      <w:r>
        <w:rPr>
          <w:rFonts w:ascii="Courier" w:hAnsi="Courier"/>
          <w:sz w:val="24"/>
        </w:rPr>
        <w:t>biblisch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Lesebuch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s, </w:t>
      </w:r>
      <w:r>
        <w:rPr>
          <w:rFonts w:ascii="Courier" w:hAnsi="Courier"/>
          <w:vanish/>
          <w:sz w:val="24"/>
        </w:rPr>
        <w:t>4{z[</w:t>
      </w:r>
      <w:r>
        <w:rPr>
          <w:rFonts w:ascii="Courier" w:hAnsi="Courier"/>
          <w:sz w:val="24"/>
        </w:rPr>
        <w:t>01.1908</w:t>
      </w:r>
      <w:r>
        <w:rPr>
          <w:rFonts w:ascii="Courier" w:hAnsi="Courier"/>
          <w:vanish/>
          <w:sz w:val="24"/>
        </w:rPr>
        <w:t>]z}]s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1903 - 1912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432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41-A-1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Kasten 3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Allgemeine Verwaltung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23.06.1924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: Schr. </w:t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Volksbuchhandlung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Kaden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&amp; Comp.</w:t>
      </w:r>
      <w:r>
        <w:rPr>
          <w:rFonts w:ascii="Courier" w:hAnsi="Courier"/>
          <w:vanish/>
          <w:sz w:val="24"/>
        </w:rPr>
        <w:t>}2{&lt; Freital&gt;}]k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SPD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gibt die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Die Gemeinde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 heraus,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Abonnementswerbung</w:t>
      </w:r>
      <w:r>
        <w:rPr>
          <w:rFonts w:ascii="Courier" w:hAnsi="Courier"/>
          <w:vanish/>
          <w:sz w:val="24"/>
        </w:rPr>
        <w:t>]s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1923 - 1925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4721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1-G-34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Kasten 3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Allgemeine Verwaltung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städt. Nachrichtenamt: 1923 - Bl. 46: </w:t>
      </w:r>
      <w:r>
        <w:rPr>
          <w:rFonts w:ascii="Courier" w:hAnsi="Courier"/>
          <w:vanish/>
          <w:sz w:val="24"/>
        </w:rPr>
        <w:t>t[o[</w:t>
      </w:r>
      <w:r>
        <w:rPr>
          <w:rFonts w:ascii="Courier" w:hAnsi="Courier"/>
          <w:sz w:val="24"/>
        </w:rPr>
        <w:t>Freital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Volkszeitung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- wird von Arbeitern, Angestellten usw. gelesen /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- Bl. 158: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der </w:t>
      </w:r>
      <w:r>
        <w:rPr>
          <w:rFonts w:ascii="Courier" w:hAnsi="Courier"/>
          <w:sz w:val="24"/>
        </w:rPr>
        <w:t>Freitaler Volkszeitung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10 Tage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1923 - 1924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4775, Blatt 1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2-C-67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Kasten 3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Personalamt: Angriffe auf städtische Angestellte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- Bl. 11-22: Anstößige Artikel im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Freiheitskampf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/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- Bl. 26: Dringlichkeitsantrag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KPD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wegen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Verbot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Arbeiterstimme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1926 - 1944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1892, Bl. 1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19-E-3, Bd. 4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Kasten 3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Schulamt: Allgemeine Schulsachen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5.4.1933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Verbot des Bezuges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marxistische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1930 - 1933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4758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Kasten 3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Allgemeine Verwaltung-Stadthauptkanzlei: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Bekanntmachungswesen</w:t>
      </w:r>
      <w:r>
        <w:rPr>
          <w:rFonts w:ascii="Courier" w:hAnsi="Courier"/>
          <w:vanish/>
          <w:sz w:val="24"/>
        </w:rPr>
        <w:t>]s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- Bl. 43: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Volksblatt. Organ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KPD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Ostsachsens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hat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Freital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über 2600 Leser /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- Bl. 81: Ratsbeschluß: Keine amtl. Bekanntmachungen mehr in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Arbeiterstimme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/ 1933 - Bl. 89: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Freitaler Volkszeitung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erhält amtliche Bekanntmachungen nicht mehr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1921 - 1945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Polizeiamt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Polizeiamt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1730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Kasten 3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Sturm auf </w:t>
      </w:r>
      <w:r>
        <w:rPr>
          <w:rFonts w:ascii="Courier" w:hAnsi="Courier"/>
          <w:vanish/>
          <w:sz w:val="24"/>
        </w:rPr>
        <w:t>s[2{o[</w:t>
      </w:r>
      <w:r>
        <w:rPr>
          <w:rFonts w:ascii="Courier" w:hAnsi="Courier"/>
          <w:sz w:val="24"/>
        </w:rPr>
        <w:t>Freital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Volksbuchhandlung</w:t>
      </w:r>
      <w:r>
        <w:rPr>
          <w:rFonts w:ascii="Courier" w:hAnsi="Courier"/>
          <w:vanish/>
          <w:sz w:val="24"/>
        </w:rPr>
        <w:t>}]s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1933 - 1937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1641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 xml:space="preserve">Kasten </w:t>
      </w:r>
      <w:r>
        <w:rPr>
          <w:rFonts w:ascii="Courier" w:hAnsi="Courier"/>
          <w:sz w:val="24"/>
        </w:rPr>
        <w:t>3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Allgemeine Polizeisachen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Bekämpfung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Schmutzschriften</w:t>
      </w:r>
      <w:r>
        <w:rPr>
          <w:rFonts w:ascii="Courier" w:hAnsi="Courier"/>
          <w:vanish/>
          <w:sz w:val="24"/>
        </w:rPr>
        <w:t>}]s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1925 - 1926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1142 - 1147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24-A-10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Kasten 3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betr. Arbeitsbücher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- Bl. 47 u. 55: Anträge für Arbeitskarten für Kinder als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Zeitungsträger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beim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Freitaler Tageblatt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/ </w:t>
      </w:r>
      <w:r>
        <w:rPr>
          <w:rFonts w:ascii="Courier" w:hAnsi="Courier"/>
          <w:vanish/>
          <w:sz w:val="24"/>
        </w:rPr>
        <w:t>z[2{</w:t>
      </w:r>
      <w:r>
        <w:rPr>
          <w:rFonts w:ascii="Courier" w:hAnsi="Courier"/>
          <w:sz w:val="24"/>
        </w:rPr>
        <w:t>1928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-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5. und 6.12.</w:t>
      </w:r>
      <w:r>
        <w:rPr>
          <w:rFonts w:ascii="Courier" w:hAnsi="Courier"/>
          <w:vanish/>
          <w:sz w:val="24"/>
        </w:rPr>
        <w:t>}]z</w:t>
      </w:r>
      <w:r>
        <w:rPr>
          <w:rFonts w:ascii="Courier" w:hAnsi="Courier"/>
          <w:sz w:val="24"/>
        </w:rPr>
        <w:t xml:space="preserve">: Polizeiberichte betr. Kinderarbeit bei dem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Druckereibesitzer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W.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Stolle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Freital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/ 1933-19.12.: Anfr. Polizeipräsidium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Dresden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: In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Freitaler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</w:t>
      </w:r>
      <w:r>
        <w:rPr>
          <w:rFonts w:ascii="Courier" w:hAnsi="Courier"/>
          <w:vanish/>
          <w:sz w:val="24"/>
        </w:rPr>
        <w:t>&lt;beschlagnahme&gt;]s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Plivier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: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Kaiser ging, die Generäle blieben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beschlagnahmt und eingezogen wegen Gefährdung der öff. Sicherheit / </w:t>
      </w:r>
      <w:r>
        <w:rPr>
          <w:rFonts w:ascii="Courier" w:hAnsi="Courier"/>
          <w:vanish/>
          <w:sz w:val="24"/>
        </w:rPr>
        <w:t>z[2{</w:t>
      </w:r>
      <w:r>
        <w:rPr>
          <w:rFonts w:ascii="Courier" w:hAnsi="Courier"/>
          <w:sz w:val="24"/>
        </w:rPr>
        <w:t>1933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-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18.5.</w:t>
      </w:r>
      <w:r>
        <w:rPr>
          <w:rFonts w:ascii="Courier" w:hAnsi="Courier"/>
          <w:vanish/>
          <w:sz w:val="24"/>
        </w:rPr>
        <w:t>}]z</w:t>
      </w:r>
      <w:r>
        <w:rPr>
          <w:rFonts w:ascii="Courier" w:hAnsi="Courier"/>
          <w:sz w:val="24"/>
        </w:rPr>
        <w:t xml:space="preserve">: Schr. an Kreiskulturwart nach Dresden zwecks Überprüfung der 7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Leihbüchereien in Freital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/ </w:t>
      </w:r>
      <w:r>
        <w:rPr>
          <w:rFonts w:ascii="Courier" w:hAnsi="Courier"/>
          <w:vanish/>
          <w:sz w:val="24"/>
        </w:rPr>
        <w:t>z[2{</w:t>
      </w:r>
      <w:r>
        <w:rPr>
          <w:rFonts w:ascii="Courier" w:hAnsi="Courier"/>
          <w:sz w:val="24"/>
        </w:rPr>
        <w:t>1933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-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22.6.</w:t>
      </w:r>
      <w:r>
        <w:rPr>
          <w:rFonts w:ascii="Courier" w:hAnsi="Courier"/>
          <w:vanish/>
          <w:sz w:val="24"/>
        </w:rPr>
        <w:t>}]z</w:t>
      </w:r>
      <w:r>
        <w:rPr>
          <w:rFonts w:ascii="Courier" w:hAnsi="Courier"/>
          <w:sz w:val="24"/>
        </w:rPr>
        <w:t xml:space="preserve">: Schr. Kriminalabt. an Kriminalamt Dresden: 32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beschlagnahmt und eingezogen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darunter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Ernst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Glaeser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"Frieden"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weil Gefahr für jugdl. Personen, desgl.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Trotzki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Wirkliche Lage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Rußland</w:t>
      </w:r>
      <w:r>
        <w:rPr>
          <w:rFonts w:ascii="Courier" w:hAnsi="Courier"/>
          <w:vanish/>
          <w:sz w:val="24"/>
        </w:rPr>
        <w:t>]o]t</w:t>
      </w:r>
      <w:r>
        <w:rPr>
          <w:rFonts w:ascii="Courier" w:hAnsi="Courier"/>
          <w:sz w:val="24"/>
        </w:rPr>
        <w:t>" / 1943-24.</w:t>
      </w:r>
      <w:r>
        <w:rPr>
          <w:rFonts w:ascii="Courier" w:hAnsi="Courier"/>
          <w:sz w:val="24"/>
        </w:rPr>
        <w:t xml:space="preserve">3.: Ausschnitt aus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"Freiheitskampf"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Nr. 83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"Jede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eine Leihbibliothek"</w:t>
      </w:r>
      <w:r>
        <w:rPr>
          <w:rFonts w:ascii="Courier" w:hAnsi="Courier"/>
          <w:vanish/>
          <w:sz w:val="24"/>
        </w:rPr>
        <w:t>]t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1921 - 1930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1413, Bl. 3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Kasten 3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Broschüre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"Nationalsozialismus und Marxismus"</w:t>
      </w:r>
      <w:r>
        <w:rPr>
          <w:rFonts w:ascii="Courier" w:hAnsi="Courier"/>
          <w:vanish/>
          <w:sz w:val="24"/>
        </w:rPr>
        <w:t>}]t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versch.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Flugblätter von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KPD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SPD</w:t>
      </w:r>
      <w:r>
        <w:rPr>
          <w:rFonts w:ascii="Courier" w:hAnsi="Courier"/>
          <w:vanish/>
          <w:sz w:val="24"/>
        </w:rPr>
        <w:t>]k]s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1341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Kasten 3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Tagebuch der Wache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Potschappel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: Eintrag Nr. 248: Schaukasten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mit schwarzer Farbe beschmiert,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angeklebt und zwar von den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Syndikalisten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und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KPD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- Eintrag Nr. 273: Arbeiterfrau</w:t>
      </w:r>
      <w:r>
        <w:rPr>
          <w:rFonts w:ascii="Courier" w:hAnsi="Courier"/>
          <w:sz w:val="24"/>
        </w:rPr>
        <w:t xml:space="preserve"> verkauft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"Die Kämpferin"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 - Eintrag Nr. 305: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Arbeiterstimme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15.3.1930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Nr. 63 wurde beschlagnahmt - Eintrag Nr. 566: Postsendung aus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Rußland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enth. u.a.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1370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Kasten 3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Akte Nr. 8: Anzeigen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1935 - Bl. 345: Druckschriften der "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Ernsten Bibelforscher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"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1935 - 1936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1736, Bl. 2 - 5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Kasten 3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Polizeiamt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- Bl. 37: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"10 Jahre internationaler Jugendtag"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, hrsg. vom ZK der Kommunistischen Jugen</w:t>
      </w:r>
      <w:r>
        <w:rPr>
          <w:rFonts w:ascii="Courier" w:hAnsi="Courier"/>
          <w:sz w:val="24"/>
        </w:rPr>
        <w:t xml:space="preserve">d wurde beschlagnahmt / desgl.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"Tritt in unsere Kampfreihen ein"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 / 1925 - Bl. 44: Beschlagnahme der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"Arbeiterbilderbuch"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 / 1925 - Bl. 51 (Geheim): Beschlagn. der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"KPD-Rundschreiben Nr. 1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Arbeitsplan </w:t>
      </w:r>
      <w:r>
        <w:rPr>
          <w:rFonts w:ascii="Courier" w:hAnsi="Courier"/>
          <w:vanish/>
          <w:sz w:val="24"/>
        </w:rPr>
        <w:t>/ z[</w:t>
      </w:r>
      <w:r>
        <w:rPr>
          <w:rFonts w:ascii="Courier" w:hAnsi="Courier"/>
          <w:sz w:val="24"/>
        </w:rPr>
        <w:t xml:space="preserve"> 1926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- Bl. 59-61: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Beschlagnahme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/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- Bl. 62: Beschlagn. der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"Anti-Nautilus. Deutschlands revolutionäre Matrosen"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 / 1926 - Bl. 65: Beschlagnahme Druckschriften / 1926 - Bl. 68:</w:t>
      </w:r>
      <w:r>
        <w:rPr>
          <w:rFonts w:ascii="Courier" w:hAnsi="Courier"/>
          <w:sz w:val="24"/>
        </w:rPr>
        <w:t xml:space="preserve"> Beschlagn. der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"Von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Hindenburg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zu Hindenburg"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 / 1926 - Bl. 71: Verbreitung der komm. Zersetzungs-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"Der Polizeibeamte"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 / 1926 - Bl. 81: ZK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KPD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bringt eine neue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militärische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Wochenschrift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heraus, Bearbeiter und Herausgeber: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Reichstagsabgeordneter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Ernst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Schneller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/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- Bl. 87: Zersetzungsarbeit der KPD in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Reichswehr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Zersetzungsschriften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über Kasernenmauern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1925 - 1928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1618, Bl. 3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Kasten 3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Tagebuch </w:t>
      </w:r>
      <w:r>
        <w:rPr>
          <w:rFonts w:ascii="Courier" w:hAnsi="Courier"/>
          <w:sz w:val="24"/>
        </w:rPr>
        <w:t xml:space="preserve">der Wache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Potschappel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: Eintrag Nr. 882: Bombenwurf in die Fenster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Volksbuchhandlung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Freital</w:t>
      </w:r>
      <w:r>
        <w:rPr>
          <w:rFonts w:ascii="Courier" w:hAnsi="Courier"/>
          <w:vanish/>
          <w:sz w:val="24"/>
        </w:rPr>
        <w:t>]o]s</w:t>
      </w:r>
      <w:r>
        <w:rPr>
          <w:rFonts w:ascii="Courier" w:hAnsi="Courier"/>
          <w:sz w:val="24"/>
        </w:rPr>
        <w:t xml:space="preserve"> / Eintrag Nr. 1388: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"Freitaler Prozeßzeitung"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t[2{&lt;Druckschrift &gt;}1{</w:t>
      </w:r>
      <w:r>
        <w:rPr>
          <w:rFonts w:ascii="Courier" w:hAnsi="Courier"/>
          <w:sz w:val="24"/>
        </w:rPr>
        <w:t>"Rote Hilfe"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 in Freital verteilt / Eintrag Nr. 1497: Ansammlung von ca. 90 Personen aller Parteien an der Volksbuchhandlung und Streit über den Inhalt der</w:t>
      </w:r>
      <w:r>
        <w:rPr>
          <w:rFonts w:ascii="Courier" w:hAnsi="Courier"/>
          <w:vanish/>
          <w:sz w:val="24"/>
        </w:rPr>
        <w:t>t[&lt;Freitaler&gt;</w:t>
      </w:r>
      <w:r>
        <w:rPr>
          <w:rFonts w:ascii="Courier" w:hAnsi="Courier"/>
          <w:sz w:val="24"/>
        </w:rPr>
        <w:t xml:space="preserve"> Volkszeitung</w:t>
      </w:r>
      <w:r>
        <w:rPr>
          <w:rFonts w:ascii="Courier" w:hAnsi="Courier"/>
          <w:vanish/>
          <w:sz w:val="24"/>
        </w:rPr>
        <w:t>]t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1711, Blatt 2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22-J-83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Kasten 3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Polizeibericht: Reklame für "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Ernste Bibelforscher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" und deren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</w:t>
      </w:r>
      <w:r>
        <w:rPr>
          <w:rFonts w:ascii="Courier" w:hAnsi="Courier"/>
          <w:sz w:val="24"/>
        </w:rPr>
        <w:t>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"Goldenes Zeitalter"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 verboten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- Bl.: 271-275)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1932 - 1935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1419, Bl. 2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Kasten 3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Anzeige gegen einen Arbeiter, der die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"Roter Windbergbote"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 verkaufte (Bd. 4,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- Bl. 272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1931 - 1933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4756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Kasten 3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Heimatwerk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Sachsen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- Ehemalige Kommunistin wegen Sprachverhunzung = Kulturbolschewismus als Autor abgelehnt, desgl. ehemal. Redakteur der </w:t>
      </w:r>
      <w:r>
        <w:rPr>
          <w:rFonts w:ascii="Courier" w:hAnsi="Courier"/>
          <w:vanish/>
          <w:sz w:val="24"/>
        </w:rPr>
        <w:t>t[o[</w:t>
      </w:r>
      <w:r>
        <w:rPr>
          <w:rFonts w:ascii="Courier" w:hAnsi="Courier"/>
          <w:sz w:val="24"/>
        </w:rPr>
        <w:t>Leipzig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Volkszeitung</w:t>
      </w:r>
      <w:r>
        <w:rPr>
          <w:rFonts w:ascii="Courier" w:hAnsi="Courier"/>
          <w:vanish/>
          <w:sz w:val="24"/>
        </w:rPr>
        <w:t>]t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1936 - 1937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1715, Bl. 1 - Bl. 5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Kast</w:t>
      </w:r>
      <w:r>
        <w:rPr>
          <w:rFonts w:ascii="Courier" w:hAnsi="Courier"/>
          <w:sz w:val="24"/>
        </w:rPr>
        <w:t>en 3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Polizeiamt, Strafregistrande: Eintrag Nr. 61: Arbeiter verbreitet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illegale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- Abgabe an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Amtsgericht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Freital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/ Eintrag Nr. 89-90: Arbeiter haben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"Rote Fahne"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 aufbewahrt - Abgabe an Sondergericht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Freiberg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/ Eintrag Nr. 98: Arbeiter verteilt kommunistische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Zersetzungsschriften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Abgabe an Amtsgericht Freital / Eintrag Nr. 100-101: Arbeiter verteilen zersetzende und verhetzende Schriften / desgl. Eintrag Nr. 103: Gasarbeiter vertreibt zersetzend</w:t>
      </w:r>
      <w:r>
        <w:rPr>
          <w:rFonts w:ascii="Courier" w:hAnsi="Courier"/>
          <w:sz w:val="24"/>
        </w:rPr>
        <w:t xml:space="preserve">e Schriften / Eintrag Nr. 105: Maurer verteilt kommunistische Zersetzungsschriften - Abgabe an Amtsgericht Freital / Eintrag Nr. 179: Maurer vertreibt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Abzeichen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Abgabe an Amtsgericht Freital - Schutzhaft / Eintrag Nr. 644: Arbeiter bewahrt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kommunistische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auf - Abgabe an Amtsgericht Freital / desgl. 657 / Eintrag Nr. 702: Verbreitung illegaler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Hetzschriften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betr. Reichstagsbrand - Abgabe an Landeskriminalamt / Eintrag Nr. 759-762: A</w:t>
      </w:r>
      <w:r>
        <w:rPr>
          <w:rFonts w:ascii="Courier" w:hAnsi="Courier"/>
          <w:sz w:val="24"/>
        </w:rPr>
        <w:t xml:space="preserve">rbeiter und Ehefrau haben kommunistische Schriften aufbewahrt - Abgabe an Staatsanwalt / Eintrag Nr. 843: Aufbewahrung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Schriften der verbotenen </w:t>
      </w:r>
      <w:r>
        <w:rPr>
          <w:rFonts w:ascii="Courier" w:hAnsi="Courier"/>
          <w:vanish/>
          <w:sz w:val="24"/>
        </w:rPr>
        <w:t>k[&lt;Ernste &gt;</w:t>
      </w:r>
      <w:r>
        <w:rPr>
          <w:rFonts w:ascii="Courier" w:hAnsi="Courier"/>
          <w:sz w:val="24"/>
        </w:rPr>
        <w:t>Bibelforscher</w:t>
      </w:r>
      <w:r>
        <w:rPr>
          <w:rFonts w:ascii="Courier" w:hAnsi="Courier"/>
          <w:vanish/>
          <w:sz w:val="24"/>
        </w:rPr>
        <w:t>]k]s</w:t>
      </w:r>
      <w:r>
        <w:rPr>
          <w:rFonts w:ascii="Courier" w:hAnsi="Courier"/>
          <w:sz w:val="24"/>
        </w:rPr>
        <w:t xml:space="preserve"> - Abgabe an Staatsanwalt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Dresden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/ Eintrag Nr. 905-908: Arbeiter bewahren illegale zersetzende Schriften auf - Abgabe an Staatsanwalt Dresden / desgl. Eintrag Nr. 921 / Eintrag Nr. 925: Schlosser verbreitet illegale Schriften / Eintrag Nr. 929 und 932: Maschinenarbeiter bewahrt verbotene Schriften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auf / Eintrag N</w:t>
      </w:r>
      <w:r>
        <w:rPr>
          <w:rFonts w:ascii="Courier" w:hAnsi="Courier"/>
          <w:sz w:val="24"/>
        </w:rPr>
        <w:t xml:space="preserve">r. 1046: Postversand von hetzerischen Druckschriften - Abgabe an die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Gestapo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/ Eintrag Nr. 277-278: Arbeiter und Kaufmann verkaufen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 aufrühr. Inhalts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Abgabe an Sondergericht Freiberg / Eintrag Nr. 280-286: Auffindung verbotener Schriften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1700, Bl. 1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Kasten 3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Anzeigen, Bd. 7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Bl. 124-125: Polizeibericht: bei einem Arbeiter 397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"Das goldene Zeitalter"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 beschlagnahmt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1934 - 1935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1700, Bl. 2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A-22-55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Kasten 3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Anzeigen, Bd. 7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Bl. 134-136: Haussuchung nach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staatsfeindliche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 Herstellung des „</w:t>
      </w:r>
      <w:r>
        <w:rPr>
          <w:rFonts w:ascii="Courier" w:hAnsi="Courier"/>
          <w:vanish/>
          <w:sz w:val="24"/>
        </w:rPr>
        <w:t>t[&lt;Roter&gt;</w:t>
      </w:r>
      <w:r>
        <w:rPr>
          <w:rFonts w:ascii="Courier" w:hAnsi="Courier"/>
          <w:sz w:val="24"/>
        </w:rPr>
        <w:t>Windbergbote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n"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1934 - 1935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978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39-G-1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Kasten 3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Wohlfahrtsamt, Allgemeines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Sonder-Druckschrift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"Die Katastrophe der deutschen Familie"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1927</w:t>
      </w:r>
      <w:r>
        <w:rPr>
          <w:rFonts w:ascii="Courier" w:hAnsi="Courier"/>
          <w:vanish/>
          <w:sz w:val="24"/>
        </w:rPr>
        <w:t>]z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1927 - 1929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1674, Bl. 1 - 2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Kasten 3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Polizeiamt, Tagebuch der Polizeiwache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Potschappel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, Eintrag Nr. 770: Verkauf der verbotenen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Erwerbslosen-Zeitung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vor dem Arbeitsamt / Eintrag Nr. 904: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Beschlagnahme</w:t>
      </w:r>
      <w:r>
        <w:rPr>
          <w:rFonts w:ascii="Courier" w:hAnsi="Courier"/>
          <w:vanish/>
          <w:sz w:val="24"/>
        </w:rPr>
        <w:t>&lt;, Z</w:t>
      </w:r>
      <w:r>
        <w:rPr>
          <w:rFonts w:ascii="Courier" w:hAnsi="Courier"/>
          <w:vanish/>
          <w:sz w:val="24"/>
        </w:rPr>
        <w:t>eitung&gt;]s</w:t>
      </w:r>
      <w:r>
        <w:rPr>
          <w:rFonts w:ascii="Courier" w:hAnsi="Courier"/>
          <w:sz w:val="24"/>
        </w:rPr>
        <w:t xml:space="preserve"> eines Exemplars der kommunistischen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Arbeiterinnen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1265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22-J-81, Bd. X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Kasten 3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Schr. Zentralverband der Arbeitsinvaliden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Bl. 87): Verbreitung der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"Rentenquetsche"</w:t>
      </w:r>
      <w:r>
        <w:rPr>
          <w:rFonts w:ascii="Courier" w:hAnsi="Courier"/>
          <w:vanish/>
          <w:sz w:val="24"/>
        </w:rPr>
        <w:t>}]t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1931 - 1932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Schulamt/Rat der Stadt Freital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Schulamt/Rat der Stadt Freital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Schulamt/Rat der Stadt Freital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Findkartei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1851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Kasten 4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Ausmerzung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unerwünschte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1939 - 1945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1822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Kasten 4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Ludwig-Richter-Schule.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Lehrer-Bücherei</w:t>
      </w:r>
      <w:r>
        <w:rPr>
          <w:rFonts w:ascii="Courier" w:hAnsi="Courier"/>
          <w:vanish/>
          <w:sz w:val="24"/>
        </w:rPr>
        <w:t>]s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o. D.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Stadt Wilsdruff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Stadtrat Wilsdruff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Stadt Wilsdruff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Findkartei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35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Druckschriften. Bekämpfung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Schundliteratur</w:t>
      </w:r>
      <w:r>
        <w:rPr>
          <w:rFonts w:ascii="Courier" w:hAnsi="Courier"/>
          <w:vanish/>
          <w:sz w:val="24"/>
        </w:rPr>
        <w:t>]s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30.12.1936 - 10.1938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Druckschriften. Bekämpfung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Schundliteratur</w:t>
      </w:r>
      <w:r>
        <w:rPr>
          <w:rFonts w:ascii="Courier" w:hAnsi="Courier"/>
          <w:vanish/>
          <w:sz w:val="24"/>
        </w:rPr>
        <w:t>]s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05.01.1935 - 23.12.1936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107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Lesehalle</w:t>
      </w:r>
      <w:r>
        <w:rPr>
          <w:rFonts w:ascii="Courier" w:hAnsi="Courier"/>
          <w:vanish/>
          <w:sz w:val="24"/>
        </w:rPr>
        <w:t>]s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10.01.1913 - 10.1928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179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Lese- und Diskutier-Club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Wilsdruff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und Umgebung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24.08.1893 - 13.02.1898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371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Druckschriften. Bekämpfung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Schundliteratur</w:t>
      </w:r>
      <w:r>
        <w:rPr>
          <w:rFonts w:ascii="Courier" w:hAnsi="Courier"/>
          <w:vanish/>
          <w:sz w:val="24"/>
        </w:rPr>
        <w:t>]s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02.06.1916 - 01</w:t>
      </w:r>
      <w:r>
        <w:rPr>
          <w:rFonts w:ascii="Courier" w:hAnsi="Courier"/>
          <w:sz w:val="24"/>
        </w:rPr>
        <w:t>.10.1926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483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Beschäftigung von jugendlichen Arbeitern im </w:t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betrieb </w:t>
      </w:r>
      <w:r>
        <w:rPr>
          <w:rFonts w:ascii="Courier" w:hAnsi="Courier"/>
          <w:vanish/>
          <w:sz w:val="24"/>
        </w:rPr>
        <w:t>p[7{&lt;Buchdruchereibesitzer &gt;}</w:t>
      </w:r>
      <w:r>
        <w:rPr>
          <w:rFonts w:ascii="Courier" w:hAnsi="Courier"/>
          <w:sz w:val="24"/>
        </w:rPr>
        <w:t xml:space="preserve">des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Artur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Zschunke</w:t>
      </w:r>
      <w:r>
        <w:rPr>
          <w:rFonts w:ascii="Courier" w:hAnsi="Courier"/>
          <w:vanish/>
          <w:sz w:val="24"/>
        </w:rPr>
        <w:t>}]p}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Wilsdruff</w:t>
      </w:r>
      <w:r>
        <w:rPr>
          <w:rFonts w:ascii="Courier" w:hAnsi="Courier"/>
          <w:vanish/>
          <w:sz w:val="24"/>
        </w:rPr>
        <w:t>]o}]k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27.12.1901 - 17.11.1921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Akten, an das Kreisarchiv abgegeben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Akten, an das Kreisarchiv abgegeben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Abgabeverzeichnis (Archiv-Nr. 6001-86489)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6184 - 6186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Demokratischer Aufbau</w:t>
      </w:r>
      <w:r>
        <w:rPr>
          <w:rFonts w:ascii="Courier" w:hAnsi="Courier"/>
          <w:vanish/>
          <w:sz w:val="24"/>
        </w:rPr>
        <w:t>}]t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1957 - 1959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6187 - 6188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 und Gemeinde</w:t>
      </w:r>
      <w:r>
        <w:rPr>
          <w:rFonts w:ascii="Courier" w:hAnsi="Courier"/>
          <w:vanish/>
          <w:sz w:val="24"/>
        </w:rPr>
        <w:t>}]t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1959 - 1960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6275 - 6278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</w:t>
      </w:r>
      <w:r>
        <w:rPr>
          <w:rFonts w:ascii="Courier" w:hAnsi="Courier"/>
          <w:sz w:val="24"/>
        </w:rPr>
        <w:t>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Soz. Demokratie</w:t>
      </w:r>
      <w:r>
        <w:rPr>
          <w:rFonts w:ascii="Courier" w:hAnsi="Courier"/>
          <w:vanish/>
          <w:sz w:val="24"/>
        </w:rPr>
        <w:t>}]t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1958 - 1961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8080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Bücherbeschaffung</w:t>
      </w:r>
      <w:r>
        <w:rPr>
          <w:rFonts w:ascii="Courier" w:hAnsi="Courier"/>
          <w:vanish/>
          <w:sz w:val="24"/>
        </w:rPr>
        <w:t>]s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1934 - 1945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Akten, umgelagert vom Stadtarchiv an das Kreisarchiv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Akten, umgelagert vom Stadtarchiv an das Kreisarchiv (Archiv-Nr. 1 - 6000)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Übergabeprotokolle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Fächer 53, 57, 61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t[o[</w:t>
      </w:r>
      <w:r>
        <w:rPr>
          <w:rFonts w:ascii="Courier" w:hAnsi="Courier"/>
          <w:sz w:val="24"/>
        </w:rPr>
        <w:t>Sächsisch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es Wochenblatt</w:t>
      </w:r>
      <w:r>
        <w:rPr>
          <w:rFonts w:ascii="Courier" w:hAnsi="Courier"/>
          <w:vanish/>
          <w:sz w:val="24"/>
        </w:rPr>
        <w:t>]t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1891 - 1896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323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Werk "</w:t>
      </w:r>
      <w:r>
        <w:rPr>
          <w:rFonts w:ascii="Courier" w:hAnsi="Courier"/>
          <w:vanish/>
          <w:sz w:val="24"/>
        </w:rPr>
        <w:t>t[o[</w:t>
      </w:r>
      <w:r>
        <w:rPr>
          <w:rFonts w:ascii="Courier" w:hAnsi="Courier"/>
          <w:sz w:val="24"/>
        </w:rPr>
        <w:t>Sachsen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. 1000 Jahre deutscher Kultur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1927 - 1929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887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Bücherverzeichnis</w:t>
      </w:r>
      <w:r>
        <w:rPr>
          <w:rFonts w:ascii="Courier" w:hAnsi="Courier"/>
          <w:vanish/>
          <w:sz w:val="24"/>
        </w:rPr>
        <w:t>]s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1928</w:t>
      </w: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E4C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sectPr w:rsidR="00000000">
      <w:footnotePr>
        <w:numRestart w:val="eachSect"/>
      </w:footnotePr>
      <w:pgSz w:w="11907" w:h="16840"/>
      <w:pgMar w:top="1418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E4CFA"/>
    <w:rsid w:val="00AE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AD671B-8F74-4EC6-863F-754208CF9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96</TotalTime>
  <Pages>2</Pages>
  <Words>2269</Words>
  <Characters>14299</Characters>
  <Application>Microsoft Office Word</Application>
  <DocSecurity>4</DocSecurity>
  <Lines>119</Lines>
  <Paragraphs>33</Paragraphs>
  <ScaleCrop>false</ScaleCrop>
  <Company>Deutsche Nationalbibliothek</Company>
  <LinksUpToDate>false</LinksUpToDate>
  <CharactersWithSpaces>16535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Kreisarchiv Freital</dc:title>
  <dc:subject/>
  <dc:creator>Fischer</dc:creator>
  <cp:keywords>DFG-Quellrepertorium Kreisarchiv Freital</cp:keywords>
  <dc:description>erh. in Lpz. am 20.04.1994, bearb. am 26.04.1994</dc:description>
  <cp:lastModifiedBy>Wendler, André</cp:lastModifiedBy>
  <cp:revision>2</cp:revision>
  <cp:lastPrinted>8909-06-25T01:07:42Z</cp:lastPrinted>
  <dcterms:created xsi:type="dcterms:W3CDTF">2021-02-26T09:08:00Z</dcterms:created>
  <dcterms:modified xsi:type="dcterms:W3CDTF">2021-02-26T09:08:00Z</dcterms:modified>
</cp:coreProperties>
</file>