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Überlingen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Überlingen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Münsterplatz 8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101863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88662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Überlingen am Bodensee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Tel.:(07551)87-216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tel. Voranmeldung erforderlich; (Hr. Liehner)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D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Stadt/Hauptamt Überlingen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D1/57/10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</w:t>
      </w:r>
      <w:r>
        <w:rPr>
          <w:rFonts w:ascii="Courier" w:hAnsi="Courier"/>
          <w:sz w:val="24"/>
        </w:rPr>
        <w:t xml:space="preserve">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Versammlungen. Verbreitung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1833 - 1853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D2/58/3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Vereine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]s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1860 - 1903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D3/25/5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166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1909 - 1939</w:t>
      </w:r>
    </w:p>
    <w:p w:rsidR="00000000" w:rsidRDefault="0001661A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661A"/>
    <w:rsid w:val="0001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50D86-5857-4B7B-971C-DF1EC9A9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</TotalTime>
  <Pages>2</Pages>
  <Words>67</Words>
  <Characters>426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Überlingen</dc:title>
  <dc:subject>Grünert</dc:subject>
  <dc:creator>Fischer</dc:creator>
  <cp:keywords>DFG-Quellenrepertorium Stadtarchiv Überlingen</cp:keywords>
  <cp:lastModifiedBy>Wendler, André</cp:lastModifiedBy>
  <cp:revision>2</cp:revision>
  <cp:lastPrinted>8909-06-25T01:07:42Z</cp:lastPrinted>
  <dcterms:created xsi:type="dcterms:W3CDTF">2021-02-26T09:31:00Z</dcterms:created>
  <dcterms:modified xsi:type="dcterms:W3CDTF">2021-02-26T09:31:00Z</dcterms:modified>
</cp:coreProperties>
</file>