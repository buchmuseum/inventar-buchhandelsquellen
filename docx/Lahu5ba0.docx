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Landshut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LA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Residenz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 xml:space="preserve">Postfach, (84026 Landshut) 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84028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Landshut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 xml:space="preserve">Tel.:(0871)88-0 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Ben: Mo-Fr 8.00 - 12.00, Mo - Do 14.00 - 16.00; Hr. Tausche - Tel.:(0871)88-1218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23.3.1993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B 2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Landshut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2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1800 - 1900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2642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Privatkrankenkasse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Thomannschen Buchdruckerei</w:t>
      </w:r>
      <w:r>
        <w:rPr>
          <w:rFonts w:ascii="Elite" w:hAnsi="Elite"/>
          <w:vanish/>
          <w:sz w:val="24"/>
        </w:rPr>
        <w:t>]k]k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9255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Zuschuß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Courier" w:hAnsi="Courier"/>
          <w:sz w:val="24"/>
        </w:rPr>
        <w:t>J.F.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Zabuesnig</w:t>
      </w:r>
      <w:r>
        <w:rPr>
          <w:rFonts w:ascii="Elite" w:hAnsi="Elite"/>
          <w:vanish/>
          <w:sz w:val="24"/>
        </w:rPr>
        <w:t>}]p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9238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Zuschuß an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Tms Rmn" w:hAnsi="Tms Rmn"/>
          <w:vanish/>
          <w:sz w:val="24"/>
        </w:rPr>
        <w:t>2{</w:t>
      </w:r>
      <w:r>
        <w:rPr>
          <w:rFonts w:ascii="Courier" w:hAnsi="Courier"/>
          <w:sz w:val="24"/>
        </w:rPr>
        <w:t>J.F.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Rietsch</w:t>
      </w:r>
      <w:r>
        <w:rPr>
          <w:rFonts w:ascii="Elite" w:hAnsi="Elite"/>
          <w:vanish/>
          <w:sz w:val="24"/>
        </w:rPr>
        <w:t>}]p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; 1914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9885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Gewerbsverleihung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1800 - 1900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9886 - 9892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Ansässigmachung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Verehelichungen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dem Gewerbe der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1800 - 1900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11975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Verschiedenes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1753 - 1814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13798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1820 - 1871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14763 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Buchhandlung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Thomann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vanish/>
          <w:sz w:val="24"/>
        </w:rPr>
        <w:t>]k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; 1837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3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Landshut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3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1900 - 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 (nicht vollständig)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119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Vorwurf wegen mangelnder Zusammenarbeit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2126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1934 - 1945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3147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3148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Schutz g</w:t>
      </w:r>
      <w:r>
        <w:rPr>
          <w:rFonts w:ascii="Courier" w:hAnsi="Courier"/>
          <w:sz w:val="24"/>
        </w:rPr>
        <w:t xml:space="preserve">egen den 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1850 - 1896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3150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1875 - 1933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3151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1881 - 1956</w:t>
      </w: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626F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26FB"/>
    <w:rsid w:val="00F6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C1317-8EA1-4B22-BB71-D432F89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16</TotalTime>
  <Pages>2</Pages>
  <Words>199</Words>
  <Characters>1257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Landshut</dc:title>
  <dc:subject/>
  <dc:creator>Fischer</dc:creator>
  <cp:keywords>DFG-Quellrepertorium Landshut</cp:keywords>
  <dc:description>Korrigiert 13.12.1993</dc:description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