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Lünern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Lünerner Kirchstr. 4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59427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Unna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02303 / 4370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</w:t>
      </w:r>
      <w:r>
        <w:rPr>
          <w:rFonts w:ascii="CoArier" w:hAnsi="CoArier"/>
          <w:sz w:val="24"/>
          <w:szCs w:val="24"/>
        </w:rPr>
        <w:t>meldung und mit Genehmigung.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Lünern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Lünern, Kirchenkreis Unna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Lünern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1571 - 1980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II. Teil \ I. Verfassung und Organisation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213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213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Lünern Nr. 213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17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Verzeichnis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Lünern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Briefjournal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1850 - 1854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II. Teil \ IV. Gemein</w:t>
      </w:r>
      <w:r>
        <w:rPr>
          <w:rFonts w:ascii="CoArier" w:hAnsi="CoArier"/>
          <w:sz w:val="24"/>
          <w:szCs w:val="24"/>
        </w:rPr>
        <w:t>deleben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260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260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Lünern Nr. 260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22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Prospekte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; Rechnungen;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Verteilung von Bibeln für Arme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1840 - 1905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II. Teil \ V. Schulwesen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294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294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Lünern Nr. 294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25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Schülerbibliotheken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den Schulgemeinden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Mühlhausen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a.: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Einrichtung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Stockum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Bücherverzeichnisse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Bibliotheken; Bericht über die Bibliothek in Stockum;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Kataloge verschied</w:t>
      </w:r>
      <w:r>
        <w:rPr>
          <w:rFonts w:ascii="CoArier" w:hAnsi="CoArier"/>
          <w:sz w:val="24"/>
          <w:szCs w:val="24"/>
        </w:rPr>
        <w:t xml:space="preserve">ener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Verlage</w:t>
      </w:r>
      <w:r>
        <w:rPr>
          <w:rFonts w:ascii="CoArier" w:hAnsi="CoArier"/>
          <w:vanish/>
          <w:sz w:val="24"/>
          <w:szCs w:val="24"/>
        </w:rPr>
        <w:t>]s]s</w:t>
      </w:r>
    </w:p>
    <w:p w:rsidR="00000000" w:rsidRDefault="00684D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1878 - 1895</w:t>
      </w:r>
    </w:p>
    <w:p w:rsidR="00000000" w:rsidRDefault="00684D66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4D66"/>
    <w:rsid w:val="0068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6151B-E876-4459-AF95-269D948E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163</Words>
  <Characters>1027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Lünern</dc:title>
  <dc:subject>Ludwig</dc:subject>
  <dc:creator>Fischer</dc:creator>
  <cp:keywords>DFG-Quellenrepertorium Pfarrarchiv Lünern</cp:keywords>
  <dc:description>aufgenommen im Zentralarchiv Bielefeld</dc:description>
  <cp:lastModifiedBy>Wendler, André</cp:lastModifiedBy>
  <cp:revision>2</cp:revision>
  <dcterms:created xsi:type="dcterms:W3CDTF">2021-02-26T09:19:00Z</dcterms:created>
  <dcterms:modified xsi:type="dcterms:W3CDTF">2021-02-26T09:19:00Z</dcterms:modified>
</cp:coreProperties>
</file>