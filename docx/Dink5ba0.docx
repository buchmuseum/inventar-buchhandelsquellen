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Dinkelsbühl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Dinkelsbühl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Rathaus, Segringerstr. 30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91550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Dinkelsbühl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Mi 9.30 - 11.30; sonstige Benutzung nach Vereinbarung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ehrenamtlicher Archivar; Antwort auf schriftliche Umfrage vom 12.3.1993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Stadtve</w:t>
      </w:r>
      <w:r>
        <w:rPr>
          <w:rFonts w:ascii="Courier" w:hAnsi="Courier"/>
          <w:sz w:val="24"/>
        </w:rPr>
        <w:t>rwaltung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Dinkelsbühl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Stadtverwaltung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1800 - 1945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II-G-71a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; 1901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Pressewesen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Pressewesen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II-G-101 - 104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; 1832 - 1878 ; 1835 ; 1834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II-G-105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von der Stadt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usw.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II-G-106 - 107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usw.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1835 - 1838 ; 1839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II-G-108 - 110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uchhandel</w:t>
      </w:r>
      <w:r>
        <w:rPr>
          <w:rFonts w:ascii="Elite" w:hAnsi="Elite"/>
          <w:vanish/>
          <w:sz w:val="24"/>
        </w:rPr>
        <w:t>]s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1826 - 1900 ; 1901 - 1935 ; 1934 - 1940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II-G-111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Staatszeitung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Münchner politische Zeitung</w:t>
      </w:r>
      <w:r>
        <w:rPr>
          <w:rFonts w:ascii="Elite" w:hAnsi="Elite"/>
          <w:vanish/>
          <w:sz w:val="24"/>
        </w:rPr>
        <w:t>]t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1832 - 1870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II-G-112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Bezug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1890 - 1923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II-G-113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Einsendung v.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1892 - 1929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II-G-114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Sammlung heimischen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Kriegsschrifttum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Pressewesen, Amtsblätter und amtliche Bekanntmachungen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\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I-E-1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Bezu</w:t>
      </w:r>
      <w:r>
        <w:rPr>
          <w:rFonts w:ascii="Courier" w:hAnsi="Courier"/>
          <w:sz w:val="24"/>
        </w:rPr>
        <w:t xml:space="preserve">g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Ansbacher Intelligenzblatt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1804 - 1808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I-E-2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Austausch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1810 - 1868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I-E-3 + 4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Lokal-Intelligenzblatt</w:t>
      </w:r>
      <w:r>
        <w:rPr>
          <w:rFonts w:ascii="Elite" w:hAnsi="Elite"/>
          <w:vanish/>
          <w:sz w:val="24"/>
        </w:rPr>
        <w:t>]s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; 1820 - 1920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I-E-10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ortspolizeiliche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Vorschrift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I-E-11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Staatshandbuch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I-E-12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einer Monographie der Stadt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VIII-1-13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Buchbinderinnung</w:t>
      </w:r>
      <w:r>
        <w:rPr>
          <w:rFonts w:ascii="Elite" w:hAnsi="Elite"/>
          <w:vanish/>
          <w:sz w:val="24"/>
        </w:rPr>
        <w:t>]s</w:t>
      </w:r>
    </w:p>
    <w:p w:rsidR="00000000" w:rsidRDefault="00906F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6F91"/>
    <w:rsid w:val="009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B480D-A780-423D-9AE5-056B8976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25</TotalTime>
  <Pages>2</Pages>
  <Words>234</Words>
  <Characters>1480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Dinkelsbühl</dc:title>
  <dc:subject/>
  <dc:creator>Fischer</dc:creator>
  <cp:keywords>DFG-Quellrepertorium Dinkelsbühl</cp:keywords>
  <dc:description>korrigert 13.12.1993</dc:description>
  <cp:lastModifiedBy>Wendler, André</cp:lastModifiedBy>
  <cp:revision>2</cp:revision>
  <cp:lastPrinted>8909-06-25T01:07:42Z</cp:lastPrinted>
  <dcterms:created xsi:type="dcterms:W3CDTF">2021-02-26T09:05:00Z</dcterms:created>
  <dcterms:modified xsi:type="dcterms:W3CDTF">2021-02-26T09:05:00Z</dcterms:modified>
</cp:coreProperties>
</file>