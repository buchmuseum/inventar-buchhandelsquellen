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Profen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Schulplatz 2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06725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Profen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034424 / 410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</w:t>
      </w:r>
      <w:r>
        <w:rPr>
          <w:rFonts w:ascii="CoArier" w:hAnsi="CoArier"/>
          <w:sz w:val="24"/>
          <w:szCs w:val="24"/>
        </w:rPr>
        <w:t>g und mit Genehmigung.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Profen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Profen, Kirchenkreis Zeitz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Profen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II.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Hebung des kirchlichen Lebens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Profen II.9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14C1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F14C1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4C12"/>
    <w:rsid w:val="00F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DC52E-C3EF-44A2-B74D-253952C0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69</Words>
  <Characters>436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Pouch</dc:title>
  <dc:subject>Ludwig</dc:subject>
  <dc:creator>Fischer</dc:creator>
  <cp:keywords>DFG-Quellenrepertorium Kirchengemeinde Pouch</cp:keywords>
  <dc:description>Zentralarchiv Magdeburg</dc:description>
  <cp:lastModifiedBy>Wendler, André</cp:lastModifiedBy>
  <cp:revision>2</cp:revision>
  <dcterms:created xsi:type="dcterms:W3CDTF">2021-02-26T09:25:00Z</dcterms:created>
  <dcterms:modified xsi:type="dcterms:W3CDTF">2021-02-26T09:25:00Z</dcterms:modified>
</cp:coreProperties>
</file>