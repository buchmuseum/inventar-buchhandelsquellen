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Staatsarchiv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Colombistr. 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 323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79098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Freiburg im Breisgau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Tel.:(0761)380600; Fax:(0761)380013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8.00 - 12.00 Uhr, 13.00 - 16.00 Uhr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Sammelverweis: Plakatsammlung: W 110/1, 2 un</w:t>
      </w:r>
      <w:r>
        <w:rPr>
          <w:rFonts w:ascii="Courier" w:hAnsi="Courier"/>
          <w:sz w:val="24"/>
        </w:rPr>
        <w:t>d 3, Plakatsammlung I - III; Sammelverweis: Flug- und Werbeschriften: W 120 Sammlung von Flugschriften 1901 - 1987, W 122 Sammlung von Werbeschriften 1890 - 1977; Kopien möglich und werden zugesendet: Gebühr -,50 DM pro Kopie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C 1/1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Badischer Landtag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Badischer Landtag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1946 - 1952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Anträge an den Landtag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1/1, 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Entwurf und Veröffentlichung des Landesgesetzes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August 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Freistücke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der im Land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erschienenen oder daselbst zum Druck gelangten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Druckwerke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Faszikel, Bl. 1-30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1/1, 320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Versand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Protokolle und anderer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Landtagsdrucksachen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Hefter, 289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1/1, 321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Versendung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Landtagsdrucksachen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Abgeordnete,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Verbände und Privatpersonen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Faszikel, 380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1/1, 322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8 d, Bd. II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Versand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Protokollen und sonstigen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Faszikel, 237 Nummern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Sonderakten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1/1, 460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Übertragung der Geschäftsanteile des Landes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Druckerei und Verlagsanstalt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GmbH auf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Südkurier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Hefter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5/1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Badische Staatskanzlei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Badische Staatskanzlei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1946 - 1952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 und Handel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525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Förderung </w:t>
      </w:r>
      <w:r>
        <w:rPr>
          <w:rFonts w:ascii="Courier" w:hAnsi="Courier"/>
          <w:sz w:val="24"/>
        </w:rPr>
        <w:t>der Niederlassung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1{s[2{</w:t>
      </w:r>
      <w:r>
        <w:rPr>
          <w:rFonts w:ascii="Courier" w:hAnsi="Courier"/>
          <w:sz w:val="24"/>
        </w:rPr>
        <w:t>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}]s}]s</w:t>
      </w:r>
      <w:r>
        <w:rPr>
          <w:rFonts w:ascii="Courier" w:hAnsi="Courier"/>
          <w:sz w:val="24"/>
        </w:rPr>
        <w:t xml:space="preserve"> durch die Landesregierung;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Kunst und Wissenschaft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843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Bezuschussung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Badischen Geologischen Landesanstalt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ORR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Kirchheimer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 über die geologische Entwicklung des Landes;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Württemberg-Hohenzollern in Zahlen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 für Statistik und Landeskunde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, Jg. 1 1 (mit eingehefteter Karte: Naturräumliche Gliederung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Württemberg-Hohenzollern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2379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Vorstellungen (u.a.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Landesgewerkschaft Freie Berufe Hessen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 am Main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Schund-Gesetze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Entwurf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Bundesgesetzes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jugendgefährdender 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; Bemühungen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Arbeitsgemeinschaft zur Bekämpfung von Schmutz und Schund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Kontrolle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Freiburger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Zeitschriften- und Zeitungskioske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Darin: 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Dez. 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zur Bewahrung der Jugend vor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. Typoskript, 4 Bl.;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Rheinland-pfälzisches Landesgesetz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Okt.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zum Schutze der Jugend vor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. Typoskript, 5.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 und Druckschriften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Amtsblattes der Landesverwaltung 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bzw.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Badischen Gesetz- und Verordnungsblatt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 bei der Staatskanzlei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1 </w:t>
      </w:r>
      <w:r>
        <w:rPr>
          <w:rFonts w:ascii="Courier" w:hAnsi="Courier"/>
          <w:sz w:val="24"/>
        </w:rPr>
        <w:t>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und Lieferung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Bad. Gesetz- und Verordnungsblatt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der Landesverwaltung 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Gesetz- und Verordnungsblatt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amtlichen 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an französische Dienststellen,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Bibliotheque du Palais de la Paix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Den Haag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British Library of Political and Economic Science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1947 - 1950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1.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Gesetz- und Verordnungs-</w:t>
      </w:r>
      <w:r>
        <w:rPr>
          <w:rFonts w:ascii="Courier" w:hAnsi="Courier"/>
          <w:vanish/>
          <w:sz w:val="24"/>
        </w:rPr>
        <w:t>&lt;blatt&gt;]t}]s</w:t>
      </w:r>
      <w:r>
        <w:rPr>
          <w:rFonts w:ascii="Courier" w:hAnsi="Courier"/>
          <w:sz w:val="24"/>
        </w:rPr>
        <w:t xml:space="preserve"> sowie des </w:t>
      </w:r>
      <w:r>
        <w:rPr>
          <w:rFonts w:ascii="Courier" w:hAnsi="Courier"/>
          <w:vanish/>
          <w:sz w:val="24"/>
        </w:rPr>
        <w:t>s[2{&lt;Druck und Verlag&gt;} 1{t[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es durch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Universitätsdruckerei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Poppen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Ortmann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Aufnahme des Klischees für den Kopf der letzten Ausgabe (14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 Mai 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Gesetz- und Verordnungsblatt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in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Badische Heimatmuseum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1.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  <w:r>
        <w:rPr>
          <w:rFonts w:ascii="Courier" w:hAnsi="Courier"/>
          <w:sz w:val="24"/>
        </w:rPr>
        <w:t>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Austausch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Gesetzessammlungen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dgl.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(Süd-)Baden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anderen Ländern bzw. außerbadischen Institutionen; Lieferungen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Standesamtswesen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2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1,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 a. Main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Lieferung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Gesetz- und Verordnungsblatt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British Library of Political and Economic Science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7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Bezug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Gesetzblattes der Verwaltung des Vereinigten Wirtschaftsgebiets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Bundesgesetzblatt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Ministeramtsblatt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 der Landesregierung von 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); Zusendung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amtlicher Veröffentlichungen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Gesetz- und Verordnungsblatt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Denkschriften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Öffentliche Wissenschaftliche 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(vormals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), Bekanntgabe der Beitragssätze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Badischen landwirtschaftlichen Berufsgenossenschaft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Buchempfehlungen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Ministerialblatt;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als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 der badischen Ministerien in Abwicklung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Regierungspräsidium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Südbaden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und 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insbes.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Gesetz- und Verordnungsblatt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</w:t>
      </w:r>
      <w:r>
        <w:rPr>
          <w:rFonts w:ascii="Courier" w:hAnsi="Courier"/>
          <w:sz w:val="24"/>
        </w:rPr>
        <w:t>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Austausch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amtlicher Veröffentlichungen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Großbritannien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British Museum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im Lande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Gründung einer zentralen Vertriebs-GmbH; Eröffnung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Druckschriftenstelle "Bücher aus aller Welt"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Buchverkaufsstelle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Einzelbestellungen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namentlich genannte Schulen und Ämter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Belieferung der Landesregierung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Informationsblätter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n; Nachrichtenausgabe durch die Staatskanzlei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Beunruhigung der Bevölkerung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publizistische Tätigkeit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Altbadeners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Rechtsanwalt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Haefelin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Informationsblätter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hektographiert o. gedruckt,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Nachrichtendienste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(u.a.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Allgemeiner Europäischer Pressedienst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Interpress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Deutschland-Union-Dienst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 a.M.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Sozialdemokratischer Pressedienst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Internationale Radio-Informationen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).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Programm- und Denkschriften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(u.a.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Deutsches Volksheimstättenwerk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Arthur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Ketzler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und R</w:t>
      </w:r>
      <w:r>
        <w:rPr>
          <w:rFonts w:ascii="Courier" w:hAnsi="Courier"/>
          <w:sz w:val="24"/>
        </w:rPr>
        <w:t xml:space="preserve">edner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Frankfurt a.M.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Welt-Ordner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Weltstaat-Liga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Wählergesellschaft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Gesellschaft der Freunde Südtirols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), 3.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Ernährungswirtschaft und Agrarpolitik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Bundesminister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Niklas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(Drucks., brosch.,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Bonn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55 S.)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 Überprüfung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Hauptschriftleiter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Heinz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Lempke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Badener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; Tätigkeit der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Journalist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Bodo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Thielmann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; Glossierung des Bundespräsidentenbesuchs in Freiburg durch den Vertreter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Waldemar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Schweizer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Vorstellungen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Fahrnau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die "bolschewistische Laus im badischen Staatspelz";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Wettbewerb junger Autoren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veranstaltet 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Auto</w:t>
      </w:r>
      <w:r>
        <w:rPr>
          <w:rFonts w:ascii="Courier" w:hAnsi="Courier"/>
          <w:sz w:val="24"/>
        </w:rPr>
        <w:t>ren-Verband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und Abbestellung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in- und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Periodika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Staatskanzlei; Runderlaß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Juli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des Innenministerium über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Bürgerrechte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hg. v.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Bund für Bürgerrechte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 a.M.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Einzelne Periodika-Exemplare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Korrespondenz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Periodika-Exemplar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Verwaltung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Periodika-Exemplar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Auslandspressespiegel d</w:t>
      </w:r>
      <w:r>
        <w:rPr>
          <w:rFonts w:ascii="Courier" w:hAnsi="Courier"/>
          <w:sz w:val="24"/>
        </w:rPr>
        <w:t>er Bayerischen Staatskanzlei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Vertriebssperre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Junge Welt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Mitarbeit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Innenminister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Schühly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Maunz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Selowsky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Öffentliche Verwaltung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Wissenschaftliche Verlagsgesellschaft 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8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Papierzuteilungen an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Gesuch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Christlich-Sozialen Verlags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Erhöhung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Papierkontingent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für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Südwestdeutsche Volkszeitung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Mitteilungen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Presserat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für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britische Besatzungszone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Zonenpresserat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), 2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26. Juli 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Drucks., 1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Entwurf, Annahme und Veröffentlichung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Landesgesetzes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Aug. 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Freistücke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im Land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erscheinenden oder daselbst zum Druck gelangten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Bitte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Bad. Generalarchiv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um einen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Druckkostenzuschuß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Zeitschrift für die Geschichte des Oberrheins</w:t>
      </w:r>
      <w:r>
        <w:rPr>
          <w:rFonts w:ascii="Courier" w:hAnsi="Courier"/>
          <w:vanish/>
          <w:sz w:val="24"/>
        </w:rPr>
        <w:t>]t}]s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Prospekt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Fachversandbuchhandlung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Hannover-Linden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Abscha</w:t>
      </w:r>
      <w:r>
        <w:rPr>
          <w:rFonts w:ascii="Courier" w:hAnsi="Courier"/>
          <w:sz w:val="24"/>
        </w:rPr>
        <w:t>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Lizensierungszwang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franz. Zone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Bundespressegesetz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Entwurf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Bundesinnenministerium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s; Stellungnahme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Badischen Ministeriums des Innern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Pressegesetz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Pressegesetzentwürfe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der Hansestadt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Arbeitsgemeinschaft für Pressefragen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Presseverband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und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Deutscher Zeitungsverleger in der französischen Zone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. 2.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Pressefreiheit und Demokratie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hg. v. der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Arbeitsgemeinschaft für Pressefragen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3.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 der Presseverbände von Baden, Rheinland-Pfalz und Württ.-Hohenzollern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1.Jg.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Nov.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4. Gutachten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Dovifat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Entwurf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Bundesinnenministerium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Gesetzes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5. Rede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Bundesinnenminister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Jahresversammlung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Deutschen Journalistenverband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es (über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Pressegesetzentwurf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Bundesinnenministerium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</w:t>
      </w:r>
      <w:r>
        <w:rPr>
          <w:rFonts w:ascii="Courier" w:hAnsi="Courier"/>
          <w:sz w:val="24"/>
        </w:rPr>
        <w:t>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Zeitschriftenbezug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Landesregierung.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Betriebsverbot der Militärregierung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"</w:t>
      </w:r>
      <w:r>
        <w:rPr>
          <w:rFonts w:ascii="Courier" w:hAnsi="Courier"/>
          <w:vanish/>
          <w:sz w:val="24"/>
        </w:rPr>
        <w:t>2{t[</w:t>
      </w:r>
      <w:r>
        <w:rPr>
          <w:rFonts w:ascii="Courier" w:hAnsi="Courier"/>
          <w:sz w:val="24"/>
        </w:rPr>
        <w:t>Europäischen Beobachter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",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Flugblatt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(hg. v. der "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Union Movement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England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 Alternative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Oswald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Mosley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Zahlreiche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u.a.: 1.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Geschäftsbericht der volkseigenen Betriebe Sachsens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1946/47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2.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Selbmann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säc</w:t>
      </w:r>
      <w:r>
        <w:rPr>
          <w:rFonts w:ascii="Courier" w:hAnsi="Courier"/>
          <w:sz w:val="24"/>
        </w:rPr>
        <w:t>hsischer Minister für Wirtschaft und Wirtschaftsplanung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Aufbau und Entwicklung der volkseigenen Betriebe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 3.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Union teilt mit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Nachrichten der CDU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16,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5. Beitrag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Staatspräsident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Wohleb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Lage im Lande 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Ministerpräsident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Situation im Land Nordrhein-Westfalen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für das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Amerika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vertriebene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Wir danken Euch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Antrag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der Verfolgten des Nazi-Regimes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Publikation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Strasser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Hitler und ich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Schauenburg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Lahr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auf Gewährung eines Darlehens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Gründung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südwestdeutsche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Monatszeitschrift</w:t>
      </w:r>
      <w:r>
        <w:rPr>
          <w:rFonts w:ascii="Courier" w:hAnsi="Courier"/>
          <w:vanish/>
          <w:sz w:val="24"/>
        </w:rPr>
        <w:t>}]s]s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Archives Diplomatiques et Consulaires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15. Jg.,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Dez.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(mit Beilage über 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Württemberg-Ba</w:t>
      </w:r>
      <w:r>
        <w:rPr>
          <w:rFonts w:ascii="Courier" w:hAnsi="Courier"/>
          <w:sz w:val="24"/>
        </w:rPr>
        <w:t>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")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Drucks.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u.a. Entwurf einer Bekanntmachung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Badischen Ministeriums des Innern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verbotswidrige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Verbreitung der Regierungserklärung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Bundeskanzler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Jan. 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zur gesamtdeutschen Frage und zum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Grotewohl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-Brief bzw.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Plakats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Gesamtdeutschen 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 Warnung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gegen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SED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-Aktion "Volksbefragun</w:t>
      </w:r>
      <w:r>
        <w:rPr>
          <w:rFonts w:ascii="Courier" w:hAnsi="Courier"/>
          <w:sz w:val="24"/>
        </w:rPr>
        <w:t xml:space="preserve">g gegen Remilitarisierung und für einen baldigen Friedensschluß" sowie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Flugblatts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Spitzelbogen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gegen Betriebskollektivverträge und Aktivistenwesen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Sowjetzone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Revue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März 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Militärbehörden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Spitzelbogen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betr. Edition des 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Badischen Landesrechts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9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 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Parske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Wuppertal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betr. Unterstützung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Diplomaten-Zeitung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Gabriel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Daty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Docteur en Droit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Soissons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an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Staatspräsident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Wohleb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Referenzen für die Veröffentlichung von Aufsätzen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Rechtszeitschrift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bzw. in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Frankfurter Heften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Darin: G. Daty,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 tutelle administrative de</w:t>
      </w:r>
      <w:r>
        <w:rPr>
          <w:rFonts w:ascii="Courier" w:hAnsi="Courier"/>
          <w:sz w:val="24"/>
        </w:rPr>
        <w:t>s collectivités locales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(Masch.-Manuskript)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Sondernummer "Baden"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Zeitschrift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Archives Diplomatiques et Consulaires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Leo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Wohleb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Baden als Kulturzentrum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(Masch.-Manuskript)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Zuschuß zum </w:t>
      </w:r>
      <w:r>
        <w:rPr>
          <w:rFonts w:ascii="Courier" w:hAnsi="Courier"/>
          <w:vanish/>
          <w:sz w:val="24"/>
        </w:rPr>
        <w:t>t[2{p[</w:t>
      </w:r>
      <w:r>
        <w:rPr>
          <w:rFonts w:ascii="Courier" w:hAnsi="Courier"/>
          <w:sz w:val="24"/>
        </w:rPr>
        <w:t>Baedeker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-Reiseführer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Badischer Schwarzwald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Abonnement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Europa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951 - 1952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Lowell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Bennett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Bastion Berlin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7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Verteilung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Dokumente zur Austreibung der Sudetendeutschen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Druckzuschuß für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Badischen Eisenbahnen 1840 - 1950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Kuntzemüller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5/1, 28</w:t>
      </w:r>
      <w:r>
        <w:rPr>
          <w:rFonts w:ascii="Courier" w:hAnsi="Courier"/>
          <w:sz w:val="24"/>
        </w:rPr>
        <w:t>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Ausleihe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Schöpferischer Friede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Bargatzky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Ministerialrat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Haenlein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Vertretung des Landes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Rheinland-Pfalz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beim Bund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20/3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der Justiz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Ministerium der Justiz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364 - 365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20/3, 364 - C 20/3, 365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10.04.1946 - 06.05.1952 ; 27.04.1948 - 14.09.1950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25/1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Badisches Ministerium </w:t>
      </w:r>
      <w:r>
        <w:rPr>
          <w:rFonts w:ascii="Courier" w:hAnsi="Courier"/>
          <w:sz w:val="24"/>
        </w:rPr>
        <w:t>des Kultus und Unterrichts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Badisches Ministerium des Kultus und Unterrichts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/ Allgemein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36 - 37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36 - C 25/1, 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Schundgesetz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Protest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 Febr.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Landesgewerkschaft Freie Berufe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Hessen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die Schaffung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es; Entwurf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Bundesgesetzes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jugendgefährender 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Kündigung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Zeitungskio</w:t>
      </w:r>
      <w:r>
        <w:rPr>
          <w:rFonts w:ascii="Courier" w:hAnsi="Courier"/>
          <w:sz w:val="24"/>
        </w:rPr>
        <w:t>skinhaber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Stadt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Feilhalten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Bundesratsdrucksachen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(Hektographie); 2. Ausschnitte: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Badisches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Christ und Welt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Volk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("Zuchthaus für Mord in Heitersheim"),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 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Südkurier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Bundestagsdrucksache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1101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 Juni 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35 S.); 4. 3 Handzettel, 2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Romanheft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 ('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Duell auf dem Meeresgrund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'/</w:t>
      </w:r>
      <w:r>
        <w:rPr>
          <w:rFonts w:ascii="Courier" w:hAnsi="Courier"/>
          <w:vanish/>
          <w:sz w:val="24"/>
        </w:rPr>
        <w:t xml:space="preserve"> p[2{</w:t>
      </w:r>
      <w:r>
        <w:rPr>
          <w:rFonts w:ascii="Courier" w:hAnsi="Courier"/>
          <w:sz w:val="24"/>
        </w:rPr>
        <w:t>Lutz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Veith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'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Attentat auf RR 6</w:t>
      </w:r>
      <w:r>
        <w:rPr>
          <w:rFonts w:ascii="Courier" w:hAnsi="Courier"/>
          <w:vanish/>
          <w:sz w:val="24"/>
        </w:rPr>
        <w:t>} 2{&lt;Romanheft&gt;}]t</w:t>
      </w:r>
      <w:r>
        <w:rPr>
          <w:rFonts w:ascii="Courier" w:hAnsi="Courier"/>
          <w:sz w:val="24"/>
        </w:rPr>
        <w:t xml:space="preserve">'/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und 1 Paket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Signal-Verlag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(u.a.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Konrad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Theiss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MdL) - Kampf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mittels Verbreitung der "spannenden, technischen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Romanreihe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Schwarze Hand</w:t>
      </w:r>
      <w:r>
        <w:rPr>
          <w:rFonts w:ascii="Courier" w:hAnsi="Courier"/>
          <w:vanish/>
          <w:sz w:val="24"/>
        </w:rPr>
        <w:t>}]t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Einladungen, Besprechungen, Feiern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Einladungen u.a.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Einhundertfünfzigjahrfeier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Herderverlag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zur Enthüllung einer Gedenktafel am Sterbehaus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Dichter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Herwegh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41 - 43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41 - C 25/1, 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 f.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allgemeiner Art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Drucksacheneingang - meist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Verlagsprospekte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(a)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(b) - beim Ministerium, gewöhnlich mit dem Ersuchen um ministerielle Empfehlung; Bitte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 z[</w:t>
      </w:r>
      <w:r>
        <w:rPr>
          <w:rFonts w:ascii="Courier" w:hAnsi="Courier"/>
          <w:sz w:val="24"/>
        </w:rPr>
        <w:t>1946 Okt. 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Missionsgesellschaft des göttlichen Wortes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um ministerielle Avis favorable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Wiederaufnahme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Presseapostolats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frz. Besatzungszone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u.a.;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sz w:val="24"/>
        </w:rPr>
        <w:t xml:space="preserve"> Sebastian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. Noten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Musik- und Volksbüchereien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Schermall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(Gestaltung) unter Mitarbeit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Elisabeth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Weiss Reyscher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>: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Gebrüder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Hartmann</w:t>
      </w:r>
      <w:r>
        <w:rPr>
          <w:rFonts w:ascii="Courier" w:hAnsi="Courier"/>
          <w:vanish/>
          <w:sz w:val="24"/>
        </w:rPr>
        <w:t>]p}]k</w:t>
      </w:r>
      <w:r>
        <w:rPr>
          <w:rFonts w:ascii="Courier" w:hAnsi="Courier"/>
          <w:sz w:val="24"/>
        </w:rPr>
        <w:t>):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54 S.; (a)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L.M.K.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Capeller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/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-)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Bayerischzell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Verlag K.G.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Ehrenwirth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Oldenbourg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</w:t>
      </w:r>
      <w:r>
        <w:rPr>
          <w:rFonts w:ascii="Courier" w:hAnsi="Courier"/>
          <w:sz w:val="24"/>
        </w:rPr>
        <w:t>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R.A.P.O.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(b)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kleine Tierfreund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Monatshefte für die deutsche Schuljugend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1. Heft (1949);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Pelikan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Mitteilungen der Pelikan-Werke Günther Wagner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Heft 48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 Okt.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und Heft 50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 Sept.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Kulturarbeit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 für Kultur und Heimatpflege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, 1. Heft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 Apr.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Unabhängige Zeitschrift für Deutschland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III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146 (Juni 25)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Buch-, Büche</w:t>
      </w:r>
      <w:r>
        <w:rPr>
          <w:rFonts w:ascii="Courier" w:hAnsi="Courier"/>
          <w:sz w:val="24"/>
        </w:rPr>
        <w:t>rei- und Verlagswesen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Ehemalige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staatliche Volksbüchereistelle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Auflösung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Staatlichen Büchereistelle für die Oberrheinlande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Abwicklung ihrer Geschäfte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-Personen und - Organisationen im Landkreis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Entnazifizierung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ländlichen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Ergänzung der Bestände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Städtischen 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1.) Zeitungsausschnitt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), 2.) Personalverzeichnis (2 Blätter; 15 Bedienstete)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 Juli 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Staatl. Büchereistelle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Büchereiwesen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Stadt- und Dorfbüchereien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Reinigung der Bestände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1{s[2{</w:t>
      </w:r>
      <w:r>
        <w:rPr>
          <w:rFonts w:ascii="Courier" w:hAnsi="Courier"/>
          <w:sz w:val="24"/>
        </w:rPr>
        <w:t>nazistischer und 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}]s}]s</w:t>
      </w:r>
      <w:r>
        <w:rPr>
          <w:rFonts w:ascii="Courier" w:hAnsi="Courier"/>
          <w:sz w:val="24"/>
        </w:rPr>
        <w:t xml:space="preserve"> und Neuaufbau, gegebenenfalls unter Verwertung ehemaliger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Wehrkreisbüchereien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sz w:val="24"/>
        </w:rPr>
        <w:t xml:space="preserve">der einstigen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Rosenberg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spende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Beanstandung der Bezeichnung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Gouvernement Militaire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Stockach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Tätigkeit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Landesamts für Bibliotheken und Volksbüchereien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Wanderbüchereien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1.)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-Ausschnitte (u.a. "Aus der Arbeit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Buggingen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"); 2.) Angebotslisten (Drucks., Typoskripte)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Landesamts für Bibliotheken und Volksbüchereien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</w:t>
      </w:r>
      <w:r>
        <w:rPr>
          <w:rFonts w:ascii="Courier" w:hAnsi="Courier"/>
          <w:sz w:val="24"/>
        </w:rPr>
        <w:t xml:space="preserve"> 29 - 30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Reinigung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NS-Literatur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Wiederaufbau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Buch- und 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Informations-Bücherstube `Bücher aus aller Welt'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-Einzelfälle (u.a.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Felix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Bloch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Kommissions- und Reisebuchhandlung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Dehio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Emmendingen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 und Antiquar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Scheffel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sz w:val="24"/>
        </w:rPr>
        <w:t>sberg i. Pr.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Überlingen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 u.a.: 1. Zeitungsausschnitte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des Landesbezirks Baden-Karlsruhe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Volk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Neue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);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(u.a.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Herder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Holzner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Kitzingen a. M.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Pädagogischer Verlag und 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Schwann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), betr. u.a.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Dante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-Kreis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Langen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3.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 (64 bzw. 48 S.) `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Wir bauen auf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!'und `</w:t>
      </w:r>
      <w:r>
        <w:rPr>
          <w:rFonts w:ascii="Courier" w:hAnsi="Courier"/>
          <w:vanish/>
          <w:sz w:val="24"/>
        </w:rPr>
        <w:t>t[2{&lt;Broschüre&gt;}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sz w:val="24"/>
        </w:rPr>
        <w:t>ie anderen und Du. Über Wesen und Ziel des europäischen Wiederaufbauprogramms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Deutscher Buchverlag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: o.J.; 4. Bericht (Hektograph, 4 S.)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Landesbibliotheksdirektor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 über die Sitzung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Juni 20ff.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UNESCO-Sachverständigen-Komitees für den internationalen Publikationstausch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5.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 Buchausstellung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1933 - 1945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Bibliotheksgesellschaft und Landesverband der Buchhändler in Württemberg-Ba</w:t>
      </w:r>
      <w:r>
        <w:rPr>
          <w:rFonts w:ascii="Courier" w:hAnsi="Courier"/>
          <w:sz w:val="24"/>
        </w:rPr>
        <w:t>den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. Drucks.,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4 S.; 6. Arbeitsbericht (Drucks.,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4 S.)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Württembergischen Bibliotheksgesellschaft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9.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1 Bl.) `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Aufruf zur Bücherhilfe für die sowjetisch besetzte Zone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'; 10.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(4 S.) `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Schafft ein Programm der offensiven (auf die Wiedervereinigung Deutschland zielenden) Demokratie!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Ansprache am Ostersonntag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RIAS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Tillich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11.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für den Buchhandel in der französischen Zone</w:t>
      </w:r>
      <w:r>
        <w:rPr>
          <w:rFonts w:ascii="Courier" w:hAnsi="Courier"/>
          <w:sz w:val="24"/>
        </w:rPr>
        <w:t xml:space="preserve"> V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15 (Okt. 15) und 16 (Dez. 15)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Einkaufszentrale für öffentliche Büchereien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Treuhänderische Verwaltung der Verkaufsabteilung Reutlingen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Einkaufshauses für Büchereien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); Unterrichtung der Gesellschafter der Einkaufszentrale Reutlingen  und Gesellschafterversammlungen; Erwerb von Geschäftsanteilen durch das Land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1.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Sonderdruck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(1 Bl.) `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Kulturarbeit der Einka</w:t>
      </w:r>
      <w:r>
        <w:rPr>
          <w:rFonts w:ascii="Courier" w:hAnsi="Courier"/>
          <w:sz w:val="24"/>
        </w:rPr>
        <w:t>ufszentrale für Öffentliche Büchereien GmbH in Reutlingen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'/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Büchereidirektor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z.Wv.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 Homburg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 aus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Kulturarbeit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III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Heft 12; 2.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Gesellschaftsvertrag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(Drucks.,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8 S.)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Einkaufszentrale für Öffentliche Büchereien GmbH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dem Sitz in Reutlingen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67 - 69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67 - C 25/1, 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31 - 33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Einzelfälle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Funkwelt-Verlag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Bühl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Wilh.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Brisgovia Verlagsgesellschaft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Tagespost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Heimatblatt für das Land Baden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Musikalienverlag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Evangelischer 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Weber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Kopp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Spiegel-Verlag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Bauer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freie Vereinigung für Seelsorgehilfe,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Hesse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, früher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Prokurist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Hirschberg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Görwihl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</w:t>
      </w:r>
      <w:r>
        <w:rPr>
          <w:rFonts w:ascii="Courier" w:hAnsi="Courier"/>
          <w:sz w:val="24"/>
        </w:rPr>
        <w:t>rbeberatung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Margot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Pokorny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Fortuna-Verlag Wagert de Lora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Musikverlag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Musikverlag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Bohne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Terra-Verlag,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Eberhard</w:t>
      </w:r>
      <w:r>
        <w:rPr>
          <w:rFonts w:ascii="Courier" w:hAnsi="Courier"/>
          <w:vanish/>
          <w:sz w:val="24"/>
        </w:rPr>
        <w:t>} 1{&lt;Heizmann&gt;}]p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Heizmann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Uhu-Verlag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K.H.P.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Haak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Lahr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1{&lt;Schauenburg&gt;}]p</w:t>
      </w:r>
      <w:r>
        <w:rPr>
          <w:rFonts w:ascii="Courier" w:hAnsi="Courier"/>
          <w:sz w:val="24"/>
        </w:rPr>
        <w:t xml:space="preserve"> bzw.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Schauenburg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Musikverlag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Brockhaus</w:t>
      </w:r>
      <w:r>
        <w:rPr>
          <w:rFonts w:ascii="Courier" w:hAnsi="Courier"/>
          <w:vanish/>
          <w:sz w:val="24"/>
        </w:rPr>
        <w:t>}]p}]k</w:t>
      </w:r>
      <w:r>
        <w:rPr>
          <w:rFonts w:ascii="Courier" w:hAnsi="Courier"/>
          <w:sz w:val="24"/>
        </w:rPr>
        <w:t xml:space="preserve">, früher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Meßkirch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 der Heuberg-</w:t>
      </w:r>
      <w:r>
        <w:rPr>
          <w:rFonts w:ascii="Courier" w:hAnsi="Courier"/>
          <w:sz w:val="24"/>
        </w:rPr>
        <w:t xml:space="preserve">Druckerei,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Friedr. Gg.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Acker</w:t>
      </w:r>
      <w:r>
        <w:rPr>
          <w:rFonts w:ascii="Courier" w:hAnsi="Courier"/>
          <w:vanish/>
          <w:sz w:val="24"/>
        </w:rPr>
        <w:t>}]p}]k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Neustadt i. Schw.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Buch- und Musikalien-Verlag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Landgraf</w:t>
      </w:r>
      <w:r>
        <w:rPr>
          <w:rFonts w:ascii="Courier" w:hAnsi="Courier"/>
          <w:vanish/>
          <w:sz w:val="24"/>
        </w:rPr>
        <w:t>}]p}]k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Argonauten-Verlag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-- früher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Fink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Fledermaus-Verlag,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Annelies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Ziegler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Lehrmittelverlag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Burda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u.a.;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Rhenus-Verlag der Gesellschaft für übernationale Zusammenarbeit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Louis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Chevallier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SJ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Ufer-Verlag,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Burda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u.a.,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Staufen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Hygiene-Verla</w:t>
      </w:r>
      <w:r>
        <w:rPr>
          <w:rFonts w:ascii="Courier" w:hAnsi="Courier"/>
          <w:sz w:val="24"/>
        </w:rPr>
        <w:t xml:space="preserve">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Deleiter</w:t>
      </w:r>
      <w:r>
        <w:rPr>
          <w:rFonts w:ascii="Courier" w:hAnsi="Courier"/>
          <w:vanish/>
          <w:sz w:val="24"/>
        </w:rPr>
        <w:t>]p}]k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Überlingen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Dikreiter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Lizenzgesuche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Ebner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Waldshut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Anzeigen- und Verlagsdienst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Bevern bei Holzminden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Palitzsch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Boot-Verlag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2{&lt;Berlin&gt;}]k</w:t>
      </w:r>
      <w:r>
        <w:rPr>
          <w:rFonts w:ascii="Courier" w:hAnsi="Courier"/>
          <w:sz w:val="24"/>
        </w:rPr>
        <w:t xml:space="preserve">); Anfrage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Edelbert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Hornstein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Gottmadingen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eventueller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 und Vortragsgenehmigung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Darlehensgenehmigungsgesuch des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Jim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Strong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</w:t>
      </w:r>
      <w:r>
        <w:rPr>
          <w:rFonts w:ascii="Courier" w:hAnsi="Courier"/>
          <w:sz w:val="24"/>
        </w:rPr>
        <w:t>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Kreuzlingen/Schweiz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zwecks Gründung einer Niederlassung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Geschäftspraktiken der Firmen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Inter-Musica</w:t>
      </w:r>
      <w:r>
        <w:rPr>
          <w:rFonts w:ascii="Courier" w:hAnsi="Courier"/>
          <w:vanish/>
          <w:sz w:val="24"/>
        </w:rPr>
        <w:t>} 2{o[&lt;Baden-Baden&gt;]o}]k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Neue Verlagsanstalt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Konkurseröffnung über das Vermögen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Demokratischen Verlagsgesellschaft 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Lahr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Schließung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Filiale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Verlages Reclam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Beschwerde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Reise- und Verkehrsverlags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Jungingen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Hohenzollern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), früher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über die Konkurrenz de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bizonale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Landkartenverleger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Prospekte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Hesse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k[&lt;Verlag&gt; p[2{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Schauenburg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(u.a.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Das Ministerium war 1949 französischerseits dazu ermächtigt, Bücher-, Karten-, und Musikalienverlage zu lizenzieren, allerdings vorbehaltlich der abschließenden Zustimmung der Militärregierung in jedem Einzelfall. Nach Inkrafttreten des Besatzungsstatuts war eine Rechtsgrundlage für die ministerielle Verlagslizensi</w:t>
      </w:r>
      <w:r>
        <w:rPr>
          <w:rFonts w:ascii="Courier" w:hAnsi="Courier"/>
          <w:sz w:val="24"/>
        </w:rPr>
        <w:t>erung nicht mehr gegeben, weil das geltende dt. Recht eine Lizenzierung von Verlagen gar nicht vorsah.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1.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Landesbüchereigesetze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Bundesrepublik Deutschland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, Forderungen, Vorschläge, Materialien, vorgelegt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Deutscher Volksbibliothekare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anläßlich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Büchereigesetz-Kundgebung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Volksbüchereitag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Wilkens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Jennewein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Lan</w:t>
      </w:r>
      <w:r>
        <w:rPr>
          <w:rFonts w:ascii="Courier" w:hAnsi="Courier"/>
          <w:sz w:val="24"/>
        </w:rPr>
        <w:t>gfeldt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Mevissen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Streit. Drucks. (39 S.). Mit Beilage (8 S.),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Schaubilder Öffentliche Büchereien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1948/49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3.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Richtsätze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(Druck.,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2 S.)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Dt. Büchereiverband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zur dt.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Büchereigesetzgebung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S.33 - 34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Börsenverein Deutscher Verleger- und Buchhändler-Verbände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Eingaben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Börsenvereins der Buchhändler in der französisch besetzten Zone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),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Rheinisch-Westfälischen Verleger- und Buchh</w:t>
      </w:r>
      <w:r>
        <w:rPr>
          <w:rFonts w:ascii="Courier" w:hAnsi="Courier"/>
          <w:sz w:val="24"/>
        </w:rPr>
        <w:t>ändlerverband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 und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Börsenvereins deutscher Verleger- und Buchhändler-Verbände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 a.M.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 gegen Wettbewerbsbeschränkungen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Mitbestimmungsrecht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(Betriebsverfassungsgesetz),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Kartellgesetzgebung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Hauptversammlungen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Börsenvereins der Buchhändler in der französisch besetzten Zone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Sonderdruck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1 Bl) '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Warum sind die Bücher trotzdem bi</w:t>
      </w:r>
      <w:r>
        <w:rPr>
          <w:rFonts w:ascii="Courier" w:hAnsi="Courier"/>
          <w:sz w:val="24"/>
        </w:rPr>
        <w:t>llig?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' /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Hirschberg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); 2.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Verzeichnis der Neuerscheinungen in der französisch besetzten Zone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Bearbeitet von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 i. Br.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herausgegeben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der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für den Buchhandel in der französischen Zone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'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12/13 (Juli 1), S. 45 - 52; 3.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für den Buchhandel in der französischen Zone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13 (Juli 1), VI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3 (Aug. 1), VII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2 (März 25), 3</w:t>
      </w:r>
      <w:r>
        <w:rPr>
          <w:rFonts w:ascii="Courier" w:hAnsi="Courier"/>
          <w:sz w:val="24"/>
        </w:rPr>
        <w:t xml:space="preserve"> (Apr. 30) und 4 (Juni 25); 4.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Barke Zeitschrift über Bücher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hg. v.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Börsenverein der Buchhändler in der französisch besetzten Zone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 2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32 S.); 5. Zeitungsauschnitt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Neue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 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Börsenverein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"; 6. Druck s. ('Einladung', 'Programmfolge') zur 5. ordentl.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Hauptversammlung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Börsenvereins der Buchhändler in der französisch besetzten Zone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C 25/1, 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 Deutscher Volksbibliothekare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Bremen-Oberneuland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Satzung (Drucks., 4 S.) des Vereins; Vereinsinitiative zur Einführung des Numerus clausus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volksbibliothekarischen Nachwuchs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Volksbüchereitag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(gedruckte Einladung mit Tagungsfolge, 4 S.)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Kongreß der deutschen Bibliothekare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Münster i.W.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Landesgesetzes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Aug. 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</w:t>
      </w:r>
      <w:r>
        <w:rPr>
          <w:rFonts w:ascii="Courier" w:hAnsi="Courier"/>
          <w:sz w:val="24"/>
        </w:rPr>
        <w:t xml:space="preserve">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Freistücke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der im Lande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oder daselbst zum Druck gelangten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Druckwerke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Abgabe solcher Stücke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wissenschaftiche Zentralbibliothek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Groß-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 a.M.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1. Denkschrift (Hektograph, 3 S.)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 a.M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 Febr. 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Börsenvereins deutscher Verleger- und Buc</w:t>
      </w:r>
      <w:r>
        <w:rPr>
          <w:rFonts w:ascii="Courier" w:hAnsi="Courier"/>
          <w:sz w:val="24"/>
        </w:rPr>
        <w:t>hhändler-Verbände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die Lage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2.)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für den Buchhandel in der französischen Zone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IV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12 (Juni 15)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 ; (1953)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1.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Sonderdruck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(12 S.) '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Über die gewerbliche Lage des Leihbuchhandels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'/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ORR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Nordrhein-Westfalen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 aus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Leihbuchhändler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12 (Dez.); 2. Photok</w:t>
      </w:r>
      <w:r>
        <w:rPr>
          <w:rFonts w:ascii="Courier" w:hAnsi="Courier"/>
          <w:sz w:val="24"/>
        </w:rPr>
        <w:t>opie (1 Bl.) des Artikels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Seelsorgepraxis Borromäusbibliothek als 'öffentliche Bücherei'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aus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Anzeiger für die katholische Geistlichkeit Deutschlands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Heft 7 (Nov.)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der Einkaufszentrale für öffentliche Büchereien GmbH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Nummern II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2 (Febr.), 8 - 10 (Aug.-Okt.) und 12 (Dez.) sowie III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1 - 5 (Jan. - Mai) und 10 (Okt.) der o.g. Mitteilungen, jeweils in Verbindung mit einer 'A</w:t>
      </w:r>
      <w:r>
        <w:rPr>
          <w:rFonts w:ascii="Courier" w:hAnsi="Courier"/>
          <w:sz w:val="24"/>
        </w:rPr>
        <w:t xml:space="preserve">ngebotsliste';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Prospekte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(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Nest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Gebrüder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Weiss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Ensslin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Laiblin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Reinhardt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Grote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Hamm i. Westf.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Artemis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Zürich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Luzern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Schaffstein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Gerhard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Stalling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Oldenbu</w:t>
      </w:r>
      <w:r>
        <w:rPr>
          <w:rFonts w:ascii="Courier" w:hAnsi="Courier"/>
          <w:sz w:val="24"/>
        </w:rPr>
        <w:t>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 sowie der Zentrale selbst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Heimatschrifttum aus dem Osten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',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Rundfunktechnik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')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1 Fasz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Schriften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Bücherangebote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(meist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Prospekte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(Verlag für Wirtschaft und Kultur)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Schaffstein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>,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Holbein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Frankfurt a. M.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Bärenreiter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Kassel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Franckh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(Kosmos)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Metzler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Buchhändlers und Antiquars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Scholz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),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Buchklub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Bochum-Linden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Sortiments und Antiquariats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Elwert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Meurer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); Bitte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Stadtinspektor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z.Wv.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Bosdorf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 xml:space="preserve">Schöppenstedt (Kreis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Wolfenbüttel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Empfehlung seines Werkes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Striegau - Schicksale einer schlesischen Stadt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</w:t>
      </w:r>
      <w:r>
        <w:rPr>
          <w:rFonts w:ascii="Courier" w:hAnsi="Courier"/>
          <w:sz w:val="24"/>
        </w:rPr>
        <w:t xml:space="preserve">ien des Landes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zur Anschaffung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Wir fotografieren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 Führer zu Büchern über Fotografie und Film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Einkaufszentrale für Öffentl. Büchereien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Drucks., 16 S.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Widerspruch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Breitkopf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Härtel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Wiesbaden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 gegen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J.S. Bachinstitut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bzw. dessen geplante neue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-Ausgabe; Anzeigen, insbes. von </w:t>
      </w:r>
      <w:r>
        <w:rPr>
          <w:rFonts w:ascii="Courier" w:hAnsi="Courier"/>
          <w:sz w:val="24"/>
        </w:rPr>
        <w:t xml:space="preserve">Neuerscheinungen,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(Engelhornverlag)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Wiesbaden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Technik und Kultur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Förderung wissenschaftlicher und künstlerischer Bestrebungen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194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Bodenseebuch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Herausgabe, Einstellung des Erscheinens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Bodenseebuch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(Hg.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Hoenn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sz w:val="24"/>
        </w:rPr>
        <w:t>; Bezuschussung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Zeitungsausschnitt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Züricher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 ; (1953)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195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Konstanzer Häuserbuch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Geschenkweise Vergabe von Exemplaren des Bandes I und der 1. Hälfte des Bandes II an interessierte Institutionen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1906 - 1909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Inventarisierung der Konstanzer Baudenkmale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Neubearbeitung des Kunstdenkmälerwerks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Heribert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Reiners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Fortführung des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Bezirksbauinspek</w:t>
      </w:r>
      <w:r>
        <w:rPr>
          <w:rFonts w:ascii="Courier" w:hAnsi="Courier"/>
          <w:sz w:val="24"/>
        </w:rPr>
        <w:t>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Hirsch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Bruchsal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Konrad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Beyerle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begonnenen Konstanzer Häuserbuchs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Oberregierungsbaurat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Unteruhldingen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(1906 - 1913) ; 1948 - 1949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196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Philosophischen Jahrbuch</w:t>
      </w:r>
      <w:r>
        <w:rPr>
          <w:rFonts w:ascii="Courier" w:hAnsi="Courier"/>
          <w:vanish/>
          <w:sz w:val="24"/>
        </w:rPr>
        <w:t>]ts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Bitte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Würzburg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 um einen Zuschuß an das Philosophische Jahrbuch (Jahresband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gegründet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Hertling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(Schriftleitung: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Siegmund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); Gewährung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Druckkostenbeihilfe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Bücherzettel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(Postkarte)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Phileger-Verlag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Cleve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10 Bl.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197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Förderung der Werke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Hansjakob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Plan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Neuausgabe der Werke Hansjakobs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Curt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Weller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); ministerielle Empfehlung der Hansjakob-Auswahlausgabe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Bonz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); Befürwortung des Wellerschen Projekts durch (u.a.)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Staatssekretär der Justiz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Bürgermeister a.D.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u. Stadtrat (CDU)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Streng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Vorsitzender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Gesellschaft der Freunde Hansjakobs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Ausschnitt aus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Ministerialamtsblatt der Landesregierung in Baden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198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Staatszuschuß für die Drucklegung von Band II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Urkundenbuch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Darin: 'Editionsfragen'. Ku</w:t>
      </w:r>
      <w:r>
        <w:rPr>
          <w:rFonts w:ascii="Courier" w:hAnsi="Courier"/>
          <w:sz w:val="24"/>
        </w:rPr>
        <w:t xml:space="preserve">rzreferat auf der Tagung der südwestdt. Archivare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Aulendorf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20.10.1946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Archivdirektor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Hefele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. Sonderdruck aus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Archivalische Zeitschrift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XLVI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S. 93 - 103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Staatszuschuß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Vasari-Studien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Bezuschussung der römischen Archivstudien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Edition der Briefe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Giorgio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Vasari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Bullarium artisticum der Bullen und Breven der Cinquecento-Päpste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des -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vatikanischen Bibli</w:t>
      </w:r>
      <w:r>
        <w:rPr>
          <w:rFonts w:ascii="Courier" w:hAnsi="Courier"/>
          <w:sz w:val="24"/>
        </w:rPr>
        <w:t>othekar und Archivar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Giovanni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Kardinal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Mercati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begünstigten -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Ministerialrats a.D.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 Walther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Empfehlungsschreiben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 Aug. 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Erzbischof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Wendelin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Rauch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eigenh. Unterschrift) an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Staatspräsident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Wohleb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 ; (1953)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201 - 202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201 - C 25/1, 202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S.70 - 73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Zuwendung aus Staatsmitteln - allgemein -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Beantragung, Versagung und Gewährung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Zuschüsse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an (a) natürliche Personen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Gelehrte,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), (b) juristische Personen (Vereine und dgl.), insbes. (c)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und an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Union-Theater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Kehl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(zwecks Instandsetzung), Förderung (d) einzelner Werke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1.) Ausschnitt aus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 der Landesregierung von 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Prospekt (4 S.)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Dorfsippenbuch Meißenheim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Urteile (Drucks., 1 Bl.) über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Baser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Musikalische Heidelberg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... ("die einzige Gesamtdarstellung der M</w:t>
      </w:r>
      <w:r>
        <w:rPr>
          <w:rFonts w:ascii="Courier" w:hAnsi="Courier"/>
          <w:sz w:val="24"/>
        </w:rPr>
        <w:t>usikgeschichte Heidelbergs"); 2. Typoskript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1 Bl.)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Über die administrative Situation der Badischen Geologischen Landesanstalt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'("vertraulich"); 3. 2 Übersichtskarten zur Verbreitung der Kartenspiele (Schafskopf, Thüringer Skat, Zego usf.)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4.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Pflanzengesellschaften des Kaiserstuhls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Margita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Rochow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Jena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139 (140) S., mit 9 Abb. im Text, 6 Tafeln u. 1 farbigen Vegetationskarte. (=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Pflanzensoziologie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Eine Reihe vege</w:t>
      </w:r>
      <w:r>
        <w:rPr>
          <w:rFonts w:ascii="Courier" w:hAnsi="Courier"/>
          <w:sz w:val="24"/>
        </w:rPr>
        <w:t>tationskundlicher Gebietsmonographien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. Hg. v. d.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Zentralstelle für Naturschutz und Landschaftspflege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Bd. 8; 5.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neue Ackermann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Hg.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Hochschulring der Sudetendeutschen Ackermann-Gemeinde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. I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1. Heft (Nov.), 36 S.; 6. Schluß (= S. 49 - 63 bzw. 64)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Lyrikbändchen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Lebendiges Sein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Hockemeyer-Molar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Meersburg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Flüchtlingsbaracke); 7.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Blindenwelt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des Dt. Blindenverbandes e.V.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Heft 4, 16, a)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Musikkritiker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Biehler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(Monographie über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Publizisten und Reiseschriftsteller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Aloys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Schreiber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Mostbach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Dozent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Kandern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Architekt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Baugesetze der griechischen Tempel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'),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Döbele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Brevier eines Deutschen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')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Gruber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Haus und Hof deutscher Bauern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'- hier: Bodenseehaus)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Aachen</w:t>
      </w:r>
      <w:r>
        <w:rPr>
          <w:rFonts w:ascii="Courier" w:hAnsi="Courier"/>
          <w:vanish/>
          <w:sz w:val="24"/>
        </w:rPr>
        <w:t>]o}]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Universitätslektor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(Schwedisch)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K.G.M.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Holmberg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Dozent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Jakob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Hommes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Zwiespältiges Dasein. Wesen und Tragweite der Existenzialphilosophie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')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Kuntzemüller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Badischen Eisenbahnen 1840 - 1940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') ebd.,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Synchronoptische Weltgeschichte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')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Niederhof bei Murg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Philipp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Symphonische Kantate. Zwischen Zeit und Ewigkeit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nach Dichtungen von 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Thoma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Lieder nach Texten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Hebel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>; Deutsche Hymne in Freiburg, Renner-Roegele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Anna Maria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Renner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 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Roegele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Bibliographie und Ikonographie des sel. Bernhard von 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Lichtbildner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Retzlaff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(Volkskundliches, Farbphotobücher)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Münchingen bei Bonndorf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Oberarzt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(Tierexperimente)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Bodenseepoet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Schalensky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Nesselwangen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Studienrat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Schilli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Bauernhaus des Schwarzwaldes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')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Studienrat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Schlager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Abhandlung über das "Nationalspiel" Zego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Rastatt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(dramatische mytische Trilogie Schöpfung),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Studniczka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(Saturnische Erde; Übersetzung von El Critticon 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Balthasar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Gracian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Tronier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Funder-Klonick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Überlingen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1000 Schwarzwälder </w:t>
      </w:r>
      <w:r>
        <w:rPr>
          <w:rFonts w:ascii="Courier" w:hAnsi="Courier"/>
          <w:sz w:val="24"/>
        </w:rPr>
        <w:t>Familien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'), b)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Geistige Nothilfe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Wyldbore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Heisler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Königsfeld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), Moralische Aufrüstung (Caux-Bewegung)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(Verteilung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Welt im Aufbau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), c)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Braun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Kleine Badische Geschichte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') 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Haebler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der badischen Verwaltungsorganisation und Verfassung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Hohenzollern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Beuron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Schlesisches Skizzenbuch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Antlitz der Heimat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Laslowski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Schnell &amp; Steiner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Das Münster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 für Christliche Kunst und Kunstwissenschaft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'),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Seehasen-Verlag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Bodenseehefte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Monatsschrift der Landschaft um den Bodensee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'),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Urban-Verlag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d)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Dorfsippenbuch Meißenheim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Erdgeschichte des Landes Baden und Geologische Schulkarte von Südwestdeutschland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(beides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Badische Geologische Landesanstalt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Gutenberg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-Festschri</w:t>
      </w:r>
      <w:r>
        <w:rPr>
          <w:rFonts w:ascii="Courier" w:hAnsi="Courier"/>
          <w:sz w:val="24"/>
        </w:rPr>
        <w:t>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Gutenberg-Gesellschaft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'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Hieronymus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Lebensbilder aus der Baar und dem Schwarzwalde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' /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Lucian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(Neuauflage nach der 2. Aufl.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den Bildern der 1. Aufl.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Limeswerk-Register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Dt. Archäologischen Institut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bearbeitet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Schleiermacher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Standard-Katalog Musikwissenschaft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für Musikforschung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(Präsident: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Blume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1945 - 1952 ; (1953)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Kulturelle Förderung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heimatvertriebenen Deutschen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Zuschußgesuche und Tätigkeitsberichte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Arbeitsgemeinschaft für kulturelle Betreuung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(=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Landeskulturwerk der heimatvertriebenen Deutschen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geleitet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Kaplan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Günter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Knetsch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Interessengemeinschaft der heimatvertriebenen Deutschen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Landsmannschaft Schlesien für das</w:t>
      </w:r>
      <w:r>
        <w:rPr>
          <w:rFonts w:ascii="Courier" w:hAnsi="Courier"/>
          <w:sz w:val="24"/>
        </w:rPr>
        <w:t xml:space="preserve"> Land Baden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Aktionsgruppe Südbaden (St. Blasien) der Ackermann-Gemeinde in der Erzdiözese Freiburg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1.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Aufruf zur Sammlung volkskundlicher Überlieferungen der Heimatvertriebenen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 /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Zentralstelle für Volkskunde der Heimatvertriebenen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Künzig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), Drucks., 4 S.; 2.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Sudetendeutsche Liederhefte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 1. und 2. Folge, zusammengestellt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Kernich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Landsberg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a.L. u.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Augsburg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Hohler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je 31 </w:t>
      </w:r>
      <w:r>
        <w:rPr>
          <w:rFonts w:ascii="Courier" w:hAnsi="Courier"/>
          <w:sz w:val="24"/>
        </w:rPr>
        <w:t>(32) S.; 3. Typoskripte '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Fröhliche Heimat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Sudetendeutsche Heimatmappe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' (23 S.) und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Als Säer wir kamen ...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 (26 S.)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Ackermann-Gemeinde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); 4.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Baugesetze einer neuen Ordnung Programm und Leitsätze der Sudetendeutschen Ackermann-Gemeinde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Preßwein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: o.J.; 16 S.; 5. Ausschnitte aus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("Erste badische Tagung der sudetendeutschen Ackermann-Gemeinde")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Kath. Kirchenblatt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("Pater Sladek sprach auf der Freiburger Ta</w:t>
      </w:r>
      <w:r>
        <w:rPr>
          <w:rFonts w:ascii="Courier" w:hAnsi="Courier"/>
          <w:sz w:val="24"/>
        </w:rPr>
        <w:t>gung der Ackermann-Gemeinde")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 ; (1953)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Darlehensantrag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Potthof</w:t>
      </w:r>
      <w:r>
        <w:rPr>
          <w:rFonts w:ascii="Courier" w:hAnsi="Courier"/>
          <w:vanish/>
          <w:sz w:val="24"/>
        </w:rPr>
        <w:t>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Antrag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Herbert-Richard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Potthof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(geb.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Wuppertal-Barmen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Rheinweiler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Linx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Verfasser des Werkes '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Pan-Psyche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Philosophie des Psychorealismus. Neubegründung des Idealismus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', auf ein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Darlehen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(Aufbauhilfe in Durchführung eines Soforthilfegesetzes) zwecks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seines Manuskriptes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</w:t>
      </w:r>
      <w:r>
        <w:rPr>
          <w:rFonts w:ascii="Courier" w:hAnsi="Courier"/>
          <w:sz w:val="24"/>
        </w:rPr>
        <w:t>enins ehrlicher Irrtum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'; Begutachtung der Potthofschen Arbeiten durch die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Fink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p[4{&lt;Professor&gt;} 2{</w:t>
      </w:r>
      <w:r>
        <w:rPr>
          <w:rFonts w:ascii="Courier" w:hAnsi="Courier"/>
          <w:sz w:val="24"/>
        </w:rPr>
        <w:t>Aloys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Wenzl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p[4{&lt;Professor&gt;} 2{</w:t>
      </w:r>
      <w:r>
        <w:rPr>
          <w:rFonts w:ascii="Courier" w:hAnsi="Courier"/>
          <w:sz w:val="24"/>
        </w:rPr>
        <w:t>Jean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Straßburg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Verlagsprospekt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P.H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Straßburg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 'Extrait de notre catalogue de fonds' (Drucks., 4 S.)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 ; (1953)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 Südwestdeutscher Autoren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(Vorsitzender: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Sekretär: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Edwin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Krutina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usw.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Zentralstelle der Autoren und Verleger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(bzw. Trizonenvertretung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bzw. Zweigstelle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Wiesbaden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); Tagung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Verbandes Südwestdeutscher Autoren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Stiftung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Literaturpreis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desselben anläßich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Hundertjahrfeier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48er Revolution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Literaturpreis des Staatspräsidenten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bedürftiger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Deutscher Autoren 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</w:t>
      </w:r>
      <w:r>
        <w:rPr>
          <w:rFonts w:ascii="Courier" w:hAnsi="Courier"/>
          <w:sz w:val="24"/>
        </w:rPr>
        <w:t>iftsteller- und Komponisten-Verband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1.) Einladung (Drcks., 4 S.) zur 1.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Südwestdt. Autorenverband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Lahr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Nov.; 2.) Zeitungsausschnitte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Badisches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Neue 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Neue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), a)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Barthel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Oberkirch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Danner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Zollhaus-Blumberg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Elfriede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Eckardt-Skalberg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 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Elbertshagen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Überlingen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Bannholz bei Waldshut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Joachim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Frhr.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 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Goltz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Obersasbach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Hockemeyer-Molar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Meersburg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Hübner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Inge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Karsten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Staudernheim/Nahe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Charlotte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Pellon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Tronie-Funder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Überlingen</w:t>
      </w:r>
      <w:r>
        <w:rPr>
          <w:rFonts w:ascii="Courier" w:hAnsi="Courier"/>
          <w:vanish/>
          <w:sz w:val="24"/>
        </w:rPr>
        <w:t>]o}]p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Kulturpreise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Scheffel-Schulpreis-</w:t>
      </w:r>
      <w:r>
        <w:rPr>
          <w:rFonts w:ascii="Courier" w:hAnsi="Courier"/>
          <w:sz w:val="24"/>
        </w:rPr>
        <w:t>Stiftung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Zuschüsse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Scheffelbund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; Veranstaltungen desselben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Dichterstunden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Scheffelbund e.V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1.) Drucks. (1 Bl.)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Scheffel-Schulpreis-Stiftung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Volksbundes für Dichtung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vorm. Scheffelbund e.V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2.) Ausschnitt aus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Joseph Viktor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Scheffel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125. Geburtstag); 3.)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der Bundesleitung des Volksbundes für Dichtung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(Drucks.) 17 (1950; 12 S.), 18 (1951; 12 S.), 19 (1952; 12 S.) und 20 (1953; 16 S.)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1946 </w:t>
      </w:r>
      <w:r>
        <w:rPr>
          <w:rFonts w:ascii="Courier" w:hAnsi="Courier"/>
          <w:sz w:val="24"/>
        </w:rPr>
        <w:t>- 1952 ; (1953 - 1954)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Droste-Hülshoff-Gedenkpreis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Auszeichnung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Reinhard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Gertrud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 Fort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Dichterpreise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anläßlich des 100. Todestages 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Annette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Droste-Hülshoff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Stiftung eines Ölgemäldes 'Das Kaufhaus zu Freiburg i. Fr. an einem Markttag' /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Kunstmaler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Schley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 durch das Ministerium zur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Meersburg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Droste-Hülshoff-Erinnerungsfeier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1.</w:t>
      </w:r>
      <w:r>
        <w:rPr>
          <w:rFonts w:ascii="Courier" w:hAnsi="Courier"/>
          <w:sz w:val="24"/>
        </w:rPr>
        <w:t xml:space="preserve"> Schreiben (Typoskript; 2 Bl., davon das zweite leer; eigenh. Unterschrift)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Apr. 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Reinhold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Staatspräsidenten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Wohleb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Anregung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Droste-Hülshof-Dichtung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Spiritus Familiaris des Roßtäuschers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zwecks Verteilung unter der Schülerschaft; 2. 2 eigenh. Schreiben (je 1 Bl.)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Arosa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Juni 1 bzw. 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Gertrud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 Fort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Präsident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Wohleb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3. Zeitungsausschnitt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 Neueste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</w:t>
      </w:r>
      <w:r>
        <w:rPr>
          <w:rFonts w:ascii="Courier" w:hAnsi="Courier"/>
          <w:sz w:val="24"/>
        </w:rPr>
        <w:t xml:space="preserve"> Bildnotiz Wohleb mit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Drostepreisträgern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Le Fort</w:t>
      </w:r>
      <w:r>
        <w:rPr>
          <w:rFonts w:ascii="Courier" w:hAnsi="Courier"/>
          <w:vanish/>
          <w:sz w:val="24"/>
        </w:rPr>
        <w:t>]p]s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Badischer Staatspreis für Dichtung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Droste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-Literatur-Preis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s[p[2{</w:t>
      </w:r>
      <w:r>
        <w:rPr>
          <w:rFonts w:ascii="Courier" w:hAnsi="Courier"/>
          <w:sz w:val="24"/>
        </w:rPr>
        <w:t>Johann-Peter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-Gedenkpreis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Thoma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Literatur-Preis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Lahr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Oberschwäbischer Kulturpreis der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Biberach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Ravensburg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Saulgau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Tettnang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Wangen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Liszt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-Staatspreis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Thüringen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Kunstpreis der Landesregierung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Kaiser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-Preis für deutsche Dramatik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Georg-Kaiser-Gesellschaft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Bibliographierung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Kulturpreise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Ewald 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Remy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Presse-Bibliographische Arbeitsgemeinschaft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Presse-Verlag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Gießen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Deutscher Autoren-Verband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Schriftsteller- und Komponisten-Verband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sz w:val="24"/>
        </w:rPr>
        <w:t xml:space="preserve">, Ständige Konferenz der Kultusminister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Bonn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Eckhardt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Chief Press Branch HICOG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dpa (Deutsche Presse-Agentur GmbH)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Außenbüro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Dichter-Schriftsteller-Wettbewerb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Fuad-El-Awal-Institut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Kairo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, Anregung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gesamtdeutsche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-Gedenkfeiern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veranstalten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Zeitungsausschnitte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Literatur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Südkurier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Tagespost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1948 - 1952 ; (1953)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</w:t>
      </w:r>
      <w:r>
        <w:rPr>
          <w:rFonts w:ascii="Courier" w:hAnsi="Courier"/>
          <w:sz w:val="24"/>
        </w:rPr>
        <w:t>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36/1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Badisches Ministerium der Wirtschaft und Arbeit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Badisches Ministerium der Wirtschaft und Arbeit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1943 - 1952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36/1, 184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Patentwesen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36/1, 1175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der Verordnung 96 der französischen Militärregierung betr. Verhinderung übermäßiger Machtanhäufung in der deutschen Wirtschaft: u.a.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Druckerei und Verlagsanstalt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 200/1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Aus US-Gewa</w:t>
      </w:r>
      <w:r>
        <w:rPr>
          <w:rFonts w:ascii="Courier" w:hAnsi="Courier"/>
          <w:sz w:val="24"/>
        </w:rPr>
        <w:t>hrsam zurückgegebenes Schriftgut der NS-Zeit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Aus US-Gewahrsam zurückgegebenes Schriftgut der NS-Zeit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1934 - 1945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200/1, 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und Beschlagnahme verschiedener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Sammlungen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1935 - 02.1945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30/2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Regierungspräsidium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Regierungspräsidium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1847 - 1992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</w:t>
      </w:r>
      <w:r>
        <w:rPr>
          <w:rFonts w:ascii="Courier" w:hAnsi="Courier"/>
          <w:sz w:val="24"/>
        </w:rPr>
        <w:t>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Mittel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Kunst und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Hebel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-Gedenkpreis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Hebel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-Gedenkpreis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  <w:r>
        <w:rPr>
          <w:rFonts w:ascii="Courier" w:hAnsi="Courier"/>
          <w:sz w:val="24"/>
        </w:rPr>
        <w:t>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Hebel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-Gedenkpreis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Hebel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-Gedenkpreis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1083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Bodensee-Literaturpreis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1594 - 1633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30/2, 1594 - F 30/2, 1633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Erfassung und Entschädigung der belegbaren </w:t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Reparationen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(Teilkartei A):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Industriegruppe 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Einzelfälle A - 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 bis 2003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40 Fasz.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 96/1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Landeskommissär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Landesk</w:t>
      </w:r>
      <w:r>
        <w:rPr>
          <w:rFonts w:ascii="Courier" w:hAnsi="Courier"/>
          <w:sz w:val="24"/>
        </w:rPr>
        <w:t>ommissär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Generalia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334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Schriftgießereien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587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Schutz des Einzelhandels, u.a.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Wilke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Zeitschriftenvertrieb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: Beschwerde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1750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öffentlichen Unsittlichkeit; kinematographische Vorstellungen,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</w:t>
      </w:r>
      <w:r>
        <w:rPr>
          <w:rFonts w:ascii="Courier" w:hAnsi="Courier"/>
          <w:sz w:val="24"/>
        </w:rPr>
        <w:t>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Lichtspielgesetz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1761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öffentlichen Unsittlichkeit; kinematographische Vorstellungen,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Lichtspielgesetz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1796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öffentlichen Unsittlichkeit; Kino-Vorstellungen,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Lichtspielgesetz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1797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öffentlichen Unsittlichkeit; Kino-Vorstellungen,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Lichtspielgesetz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Organisation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Halten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Dienstblätter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2023 - 2024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2023 - A 96/1, 2024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Organisation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Halten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Dienstblät</w:t>
      </w:r>
      <w:r>
        <w:rPr>
          <w:rFonts w:ascii="Courier" w:hAnsi="Courier"/>
          <w:sz w:val="24"/>
        </w:rPr>
        <w:t>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Behandlung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Einrückungsgebühren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 Bekanntmachungen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 an Schriftstücken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Abbildungen, musikalischen Kompositionen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dramatischen Werke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Feilbieten derselben auf Messen und Märkten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  <w:r>
        <w:rPr>
          <w:rFonts w:ascii="Courier" w:hAnsi="Courier"/>
          <w:sz w:val="24"/>
        </w:rPr>
        <w:t xml:space="preserve"> - 1933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Mitteilung krimineller und polizeilicher Vorkommnisse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; Polizeiberichte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Großherzogliche Hof- und Landesbibliothek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amtlicher Drucksachen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 der Hochschulen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Hof- und Landesbibliothek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sowie an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Spring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sonstige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Bibliographie der Sozialwissenschaften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Hg.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Maas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i.A. d.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Reichsamtes d. Innern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1913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gegen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wirtschaftliche Notlage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Reichsrat-Drucksache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150 und 350)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behördlichen Empfehlungen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Propagandawerke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dergleichen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</w:t>
      </w:r>
      <w:r>
        <w:rPr>
          <w:rFonts w:ascii="Courier" w:hAnsi="Courier"/>
          <w:sz w:val="24"/>
        </w:rPr>
        <w:t>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Monatliches Verzeichnis der reichsdeutschen amtlichen Druckschriften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(enthält keine Verzeichnisse)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Feilbieten derselben auf Messen und Märkten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sz w:val="24"/>
        </w:rPr>
        <w:t>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2039 - 2040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2039 - A 96/1, 2040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Organisation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Halten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Dienstblätter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Verkündigungswesen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 ; 1933 - 1946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Deutsches Volksgut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Schriftenreihe für die deutsche Jugend</w:t>
      </w:r>
      <w:r>
        <w:rPr>
          <w:rFonts w:ascii="Courier" w:hAnsi="Courier"/>
          <w:vanish/>
          <w:sz w:val="24"/>
        </w:rPr>
        <w:t>}]t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Fachbuchwerbung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deutschen Buches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</w:t>
      </w:r>
      <w:r>
        <w:rPr>
          <w:rFonts w:ascii="Courier" w:hAnsi="Courier"/>
          <w:sz w:val="24"/>
        </w:rPr>
        <w:t>4 - 1938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2046 -  A 96/1, 2047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Reichs-Haushaltsblatt- und Besoldungblatt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Reichsarbeitsblatt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der Landesverwaltung Baden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2051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Südkurier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2285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Lesezirkel des Landeskommissärs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1888 - 1907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2286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desgl.; hier: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sowie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Vorlage und Abhör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Lesezirkelrechnungen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2287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; hier: </w:t>
      </w:r>
      <w:r>
        <w:rPr>
          <w:rFonts w:ascii="Courier" w:hAnsi="Courier"/>
          <w:vanish/>
          <w:sz w:val="24"/>
        </w:rPr>
        <w:t>s[1{&lt;Lesezirkel&gt;}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>; Beitritt zu den Vereinen für Sozialpolitik, Armenpflege und Wohltätigkeit; Sprachverein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2288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desgl.; hier: </w:t>
      </w:r>
      <w:r>
        <w:rPr>
          <w:rFonts w:ascii="Courier" w:hAnsi="Courier"/>
          <w:vanish/>
          <w:sz w:val="24"/>
        </w:rPr>
        <w:t>s[1{&lt;Lesezirkel&gt;}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Bücherverz</w:t>
      </w:r>
      <w:r>
        <w:rPr>
          <w:rFonts w:ascii="Courier" w:hAnsi="Courier"/>
          <w:sz w:val="24"/>
        </w:rPr>
        <w:t>eichnisse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Gr. Landeskommissäre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2289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desgl.; hier: </w:t>
      </w:r>
      <w:r>
        <w:rPr>
          <w:rFonts w:ascii="Courier" w:hAnsi="Courier"/>
          <w:vanish/>
          <w:sz w:val="24"/>
        </w:rPr>
        <w:t>s[1{&lt;Lesezirkel&gt;}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Umlaufzettel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2934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441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Zeitungsabonnentenversicherung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Spezialia, Amt Donaueschingen \ Donaueschingen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3456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489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Betriebsabbrüche und Stillegungen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Druck- und Verlagsgesellschaft 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Donaueschinger Tageblatt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3460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49</w:t>
      </w:r>
      <w:r>
        <w:rPr>
          <w:rFonts w:ascii="Courier" w:hAnsi="Courier"/>
          <w:sz w:val="24"/>
        </w:rPr>
        <w:t>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stätigkeit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Rohrbacher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Spezialia, Amt Donaueschingen \ Hüfingen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3748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Spezialia, Amt Donaueschingen \ Immendingen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3779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Bildung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Spezialia, Amt Konstanz \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4689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4689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Abänderung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Arbeitsordnung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Buchdruc</w:t>
      </w:r>
      <w:r>
        <w:rPr>
          <w:rFonts w:ascii="Courier" w:hAnsi="Courier"/>
          <w:sz w:val="24"/>
        </w:rPr>
        <w:t xml:space="preserve">kerei und Papierwarenfabrik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}]p]k}]s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Spezialia, Amt Konstanz \ Singen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5457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631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Spezialia, Amt Säckingen \ Säckingen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6223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6223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691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Ortspolizeiliche Vorschriften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das nichtgewerbsmäßige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Verbreiten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Spezialia, Amt Überlingen \ Überlingen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7072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Landkommisär Konstanz, 7072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Bd. 2, S. 755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Bürgerliche Lesegesellschaft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Spezialia, Amt Waldshut \ Waldshut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8033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96/1, 8033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825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Haltung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Amtverkündigungsblatt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Albbote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694/1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Breisach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Breisach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694/1, 2619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Anhang, S. 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Schriftgießereien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694/1, 2693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Anhang, S. 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Sittenwidr</w:t>
      </w:r>
      <w:r>
        <w:rPr>
          <w:rFonts w:ascii="Courier" w:hAnsi="Courier"/>
          <w:sz w:val="24"/>
        </w:rPr>
        <w:t>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Bilder, hier: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Hochwacht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1 Jg.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3;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amtl. 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11/1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Donaueschingen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Donaueschingen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1899 - 1973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11/1, 454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11/1, 455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Plakatwesen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11/1, 465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</w:t>
      </w:r>
      <w:r>
        <w:rPr>
          <w:rFonts w:ascii="Courier" w:hAnsi="Courier"/>
          <w:sz w:val="24"/>
        </w:rPr>
        <w:t xml:space="preserve">zeichnisse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Gemeindebibliotheken im Landkreis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Donaueschingen</w:t>
      </w:r>
      <w:r>
        <w:rPr>
          <w:rFonts w:ascii="Courier" w:hAnsi="Courier"/>
          <w:vanish/>
          <w:sz w:val="24"/>
        </w:rPr>
        <w:t>]o]s]s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11/2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Donaueschingen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Donaueschingen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1829 - 1978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11/2, 820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Schafbuch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Gottfried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seine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Mundartgedichte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Egetle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698/9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Emmendigen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Emmendigen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1878 - 1907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698/9, 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Verkündiungswesen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714/1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Emmendingen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Kenzingen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1779 - 1872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714/1, 130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Bildern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Schreibmaschinen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714/1, 722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amtlichen Verkündigungsanstalten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Bezahlung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Insertionsgebühren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714/1, 724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Amtsverkündig</w:t>
      </w:r>
      <w:r>
        <w:rPr>
          <w:rFonts w:ascii="Courier" w:hAnsi="Courier"/>
          <w:sz w:val="24"/>
        </w:rPr>
        <w:t>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Breisgauer 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), die Haltung desselben durch die Bürgermeister- und Pfarrämter; die Aufstellung der Register zu denselben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714/1, 728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hierzu ergangenen Verordnungen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12/1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Emmendingen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Emmendingen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1695 - 1959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193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Schriftgießereien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</w:t>
      </w:r>
      <w:r>
        <w:rPr>
          <w:rFonts w:ascii="Courier" w:hAnsi="Courier"/>
          <w:sz w:val="24"/>
        </w:rPr>
        <w:t>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sämtliche hierauf bezüglichen Verordnungen,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&lt;ordnung&gt;]s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Bestimmungen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Insertionskosten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Aufbewahrung und Vertilgung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Fahndungsblätter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1797 - 1871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Vorschriften und Anordnungen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amtlichen Verkündigungsanstalten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sowohl in materielle</w:t>
      </w:r>
      <w:r>
        <w:rPr>
          <w:rFonts w:ascii="Courier" w:hAnsi="Courier"/>
          <w:sz w:val="24"/>
        </w:rPr>
        <w:t xml:space="preserve">r als formeller Beziehung. Bestimmungen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Insertionskosten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1800 - 1866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Breisgauer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Verkündigungsblatt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von Allgemeinen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Vorschriften und Anordnungen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amtlichen Verkündigungsanstalten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sowohl in materieller als formeller Beziehnung. Bekanntmachung oder Verkündigung der Gesetze, Verordnungen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</w:t>
      </w:r>
      <w:r>
        <w:rPr>
          <w:rFonts w:ascii="Courier" w:hAnsi="Courier"/>
          <w:sz w:val="24"/>
        </w:rPr>
        <w:t>863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Amtsverkündigungsblatt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 Verkündigungswesen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an 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H.M.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Poppen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Sohn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Einführung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Amtsverkündigungsblatt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Verwaltung und Verwaltungsrechtspflege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des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Emmendingen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Hochberger 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 als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Verkündigungs-Blatt für den Amt- und Amtsgerichtsbezirk Emmendingen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Elzbote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733 - 735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733 - G 12/1, 735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1898 - 1909 ; 1910 - 1933 ; 1934 - 1942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Vereinigung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Karlsruher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durch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Reichsministerium für Volksaufklärung und Propaganda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verbotenen ausländischen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</w:t>
      </w:r>
      <w:r>
        <w:rPr>
          <w:rFonts w:ascii="Courier" w:hAnsi="Courier"/>
          <w:vanish/>
          <w:sz w:val="24"/>
        </w:rPr>
        <w:t>&lt;bibliotheken&gt;]s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12/1, 746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schädlichen und unerwünschten 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749/9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Emmendingen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Waldkirch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1818 - 1</w:t>
      </w:r>
      <w:r>
        <w:rPr>
          <w:rFonts w:ascii="Courier" w:hAnsi="Courier"/>
          <w:sz w:val="24"/>
        </w:rPr>
        <w:t>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749/9, 3729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Arbeitsordnung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 xml:space="preserve">lithographischen Anstalt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Faller</w:t>
      </w:r>
      <w:r>
        <w:rPr>
          <w:rFonts w:ascii="Courier" w:hAnsi="Courier"/>
          <w:vanish/>
          <w:sz w:val="24"/>
        </w:rPr>
        <w:t>}]p]k}]s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749/9, 3738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Raphael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Hogg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Waldkircher Verlagsgesellschaft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700/4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Engen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Engen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1758 - 1903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700/4, 197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Erhebung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Hegauer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zum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Verkündigungsblatt für die Ämter En</w:t>
      </w:r>
      <w:r>
        <w:rPr>
          <w:rFonts w:ascii="Courier" w:hAnsi="Courier"/>
          <w:sz w:val="24"/>
        </w:rPr>
        <w:t>gen und Blumenfeld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700/4, 198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Donaueschinger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als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Verkündigungsblatt für den Amtsbezirk Blumenfeld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700/4, 199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Erscheinen und Eingehen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Bezirks</w:t>
      </w:r>
      <w:r>
        <w:rPr>
          <w:rFonts w:ascii="Courier" w:hAnsi="Courier"/>
          <w:vanish/>
          <w:sz w:val="24"/>
        </w:rPr>
        <w:t>&lt;blatt&gt;]s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700/1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Engen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Engen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(1774 - ) ; 1807 - 1936 ; ( - 1943)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306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Schriftgießereien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722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unsittlichen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der öffentlichen Unsittlichkeit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Brunner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Unser Volk ist in Gefahr! Ein Kampfruf gegen die Schundliteratur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845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846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</w:t>
      </w:r>
      <w:r>
        <w:rPr>
          <w:rFonts w:ascii="Courier" w:hAnsi="Courier"/>
          <w:sz w:val="24"/>
        </w:rPr>
        <w:t xml:space="preserve">pfung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unerwünschten 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848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Amtsverkündigungsblätter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Einrückungsgebühren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 Bekanntmachungen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849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Übereinkunft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sowie zwischen Deutschland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Belgien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von Werken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Kunst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2006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der 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Roos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Engen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850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; Aufstellung von Postkartenautomaten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851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 amtlicher Drucksachen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 der Hochschulen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Hof- und Landesbibliothek</w:t>
      </w:r>
      <w:r>
        <w:rPr>
          <w:rFonts w:ascii="Courier" w:hAnsi="Courier"/>
          <w:vanish/>
          <w:sz w:val="24"/>
        </w:rPr>
        <w:t>} 2{o[&lt;Karlsruhe&gt;]o}]k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853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; Verzeichnis</w:t>
      </w:r>
      <w:r>
        <w:rPr>
          <w:rFonts w:ascii="Courier" w:hAnsi="Courier"/>
          <w:sz w:val="24"/>
        </w:rPr>
        <w:t xml:space="preserve">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vom Feilbieten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700/1, 2005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701/3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Ettenheim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Ettenheim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1800 - 1870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701/3, 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Vollzug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701/1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Ettenheim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Ettenheim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1686 - 1924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</w:t>
      </w:r>
      <w:r>
        <w:rPr>
          <w:rFonts w:ascii="Courier" w:hAnsi="Courier"/>
          <w:sz w:val="24"/>
        </w:rPr>
        <w:t>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701/1, 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Ettenheim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702/5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1811 - 1848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702/5, 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Allgemeine 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bezug auf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dann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Schriften zur Erläuterung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1811 -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702/5, 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die desfalls getroffenen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1832 - 183$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702/5, 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bezügl. der Zeitungen und Druckschriften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1832 - 183$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702/5, 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den 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Preßgesetzes bezügl. der Zeitungen und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1832 - 183$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702/5, 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Handhabung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702/5, 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Censuramtliche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Generalverordnungen, Instruktionen und Belehrunge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 der Bücher, Zeitungen und periodischen 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702/5, 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Rekurse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Strafen gegen Drucker, Verlage und 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Übertretung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 bei allen </w:t>
      </w:r>
      <w:r>
        <w:rPr>
          <w:rFonts w:ascii="Courier" w:hAnsi="Courier"/>
          <w:vanish/>
          <w:sz w:val="24"/>
        </w:rPr>
        <w:t>s[1{&lt;Censursache&gt;}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 (incl. Tagblättern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702/6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1785 - 1868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</w:t>
      </w:r>
      <w:r>
        <w:rPr>
          <w:rFonts w:ascii="Courier" w:hAnsi="Courier"/>
          <w:vanish/>
          <w:sz w:val="24"/>
        </w:rPr>
        <w:t>&lt;schriften&gt;]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83 - 84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83 - B 702/6, 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die hierdurch veranlaßten Anordnungen betr.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resp. des Schauspiels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deutsche Michel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 xml:space="preserve">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Brüder Soldaten! Ein Wort zu Euch, gesprochen der göttlichen Wahrheit gemäß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Führung der Tabelle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 Beschlag belegte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n,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bekannt gemachten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und Vernichtung verschiedener Nummern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Salzburger 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Flüchtling". Gedicht in</w:t>
      </w:r>
      <w:r>
        <w:rPr>
          <w:rFonts w:ascii="Courier" w:hAnsi="Courier"/>
          <w:sz w:val="24"/>
        </w:rPr>
        <w:t xml:space="preserve"> 7 Gesängen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Knorre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1853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Nachforschung der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Herderverlag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erschienenen dritten Abteilung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Aufruhr und Umsturz in Baden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Andlow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Vernichtung verschiedener Nummern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Vernichtung mehrerer Nummern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</w:t>
      </w:r>
      <w:r>
        <w:rPr>
          <w:rFonts w:ascii="Courier" w:hAnsi="Courier"/>
          <w:sz w:val="24"/>
        </w:rPr>
        <w:t>schen Volkshalle</w:t>
      </w:r>
      <w:r>
        <w:rPr>
          <w:rFonts w:ascii="Courier" w:hAnsi="Courier"/>
          <w:vanish/>
          <w:sz w:val="24"/>
        </w:rPr>
        <w:t>]t]s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Großherzogl. Stadtamte erkannten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Vernichtung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deren Inhalt auf den badischen Kirchenconflikt Bezug hat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Vernichtung verschiedener Nummern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Augsburger Postzeitung</w:t>
      </w:r>
      <w:r>
        <w:rPr>
          <w:rFonts w:ascii="Courier" w:hAnsi="Courier"/>
          <w:vanish/>
          <w:sz w:val="24"/>
        </w:rPr>
        <w:t>]t]s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und Vernichtung versc</w:t>
      </w:r>
      <w:r>
        <w:rPr>
          <w:rFonts w:ascii="Courier" w:hAnsi="Courier"/>
          <w:sz w:val="24"/>
        </w:rPr>
        <w:t>hiedener Nummern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Sonntagsblatts für das christliche Volk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und Vernichtung verschiedener Nummern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Wiener Kirchenzeitung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und Vernichtung verschiedener Nummern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Rheinischen Kirchenblatt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und Vernichtung verschiedener Nummern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Sion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un</w:t>
      </w:r>
      <w:r>
        <w:rPr>
          <w:rFonts w:ascii="Courier" w:hAnsi="Courier"/>
          <w:sz w:val="24"/>
        </w:rPr>
        <w:t xml:space="preserve">d Vernichtung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Adressen an H. Erzbischof Hermann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II. Heft, bei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Kirchheim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und Vernichtung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Kirchlichen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Veranlassung anderer Stellen vollzogene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Auffinden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verbotener 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Auffind</w:t>
      </w:r>
      <w:r>
        <w:rPr>
          <w:rFonts w:ascii="Courier" w:hAnsi="Courier"/>
          <w:sz w:val="24"/>
        </w:rPr>
        <w:t xml:space="preserve">en der No. 352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Kölner Zeitung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hier: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Kaspar Kaiser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Zürich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bei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Maien und Zeller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1859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No. 187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Frankfurter Zeitung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9.Juli 1866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</w:t>
      </w:r>
      <w:r>
        <w:rPr>
          <w:rFonts w:ascii="Courier" w:hAnsi="Courier"/>
          <w:sz w:val="24"/>
        </w:rPr>
        <w:t xml:space="preserve"> wahre geistliche Schild pp. Reading bei Louis Estin. Nebst einen Anfang heilige Segen in s.w. "Geistliche Schildwacht"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1841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702/6, 110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J.A.S. gegen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Wörl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Waldshut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Gefährdung der öffentlichen Ruhe und Ordnung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702/7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1783 - 1892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702/7, 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die hierauf</w:t>
      </w:r>
      <w:r>
        <w:rPr>
          <w:rFonts w:ascii="Courier" w:hAnsi="Courier"/>
          <w:sz w:val="24"/>
        </w:rPr>
        <w:t xml:space="preserve"> bezüglichen Verordnungen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702/7, 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landwirtschaftlichen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Förderung der Landwirtschaft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702/7, 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Vereinen zur Unterstützung der freien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702/7, 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rFonts w:ascii="Courier" w:hAnsi="Courier"/>
          <w:vanish/>
          <w:sz w:val="24"/>
        </w:rPr>
        <w:t>]t]s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702/7, 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Pensionsansprüche der Frau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Kreisrätin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Schnetzler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das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Zeitungsprivilegium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702/12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1853 - 1911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20 - 21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702/12, 20 - B 702/12, 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sozialdemokratischer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14/2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Kehl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Kehl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1864 - 1869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43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14/2, Paket 43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Bundesgesetzblatt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Bundesanzeiger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 für die Badische Innere Verwaltung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Gemeinsames 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Gesetzblatt für Baden-Württemberg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des Wirtschaftministeriums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Arbeit- und Sozialrecht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Bestellungen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Bezug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deutsche Bauzeitschrift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Einsendung, Ankündigung und Empfehlung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unerwünschten 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Verkauf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polizeil. und rel. Inhalts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>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öffentlichen Straßen und Wegen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44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14/2, Paket 44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Einsendung, Ankündigung und Empfehlung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14/1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Kehl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Kehl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1845 - 1975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15, 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14/1, Paket 15, 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715/6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1763 - 1878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1 - 3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715/6, 1 - B 715/6, 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715/6, 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Badische Volk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715/6, 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Freien Stimme von See und Höhgau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Radolfzell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715/6, 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 des Oberstaatsanwalts am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Kreishofgericht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Bezirksamt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Radolfzell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die Erhebung einer Anklage gegen Nr</w:t>
      </w:r>
      <w:r>
        <w:rPr>
          <w:rFonts w:ascii="Courier" w:hAnsi="Courier"/>
          <w:sz w:val="24"/>
        </w:rPr>
        <w:t xml:space="preserve">. 12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Badischen Beobachters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Januar 1869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715/8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1763 - 1879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715/8, 1070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Blattes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Vanotti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Leuchtturm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später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Volkshalle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715/8, 1071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Blattes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Tages-Herold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Stremaier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nunmehr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Len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715/8, 1072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Bodensee-Zeitung</w:t>
      </w:r>
      <w:r>
        <w:rPr>
          <w:rFonts w:ascii="Courier" w:hAnsi="Courier"/>
          <w:vanish/>
          <w:sz w:val="24"/>
        </w:rPr>
        <w:t>]t]s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715/8, 1073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Kautionsleistung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Redakteurs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Seeblätter</w:t>
      </w:r>
      <w:r>
        <w:rPr>
          <w:rFonts w:ascii="Courier" w:hAnsi="Courier"/>
          <w:vanish/>
          <w:sz w:val="24"/>
        </w:rPr>
        <w:t>]t]s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715/8, 1074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Konstanzer Zeitung</w:t>
      </w:r>
      <w:r>
        <w:rPr>
          <w:rFonts w:ascii="Courier" w:hAnsi="Courier"/>
          <w:vanish/>
          <w:sz w:val="24"/>
        </w:rPr>
        <w:t>]t]s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715/8, 1706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Moriell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Haltung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715/2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</w:t>
      </w:r>
      <w:r>
        <w:rPr>
          <w:rFonts w:ascii="Courier" w:hAnsi="Courier"/>
          <w:sz w:val="24"/>
        </w:rPr>
        <w:t>dratsamt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1803 - 1945 ; ( - 1950)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715/2, 435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Amtsbezirk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 und Zeitungen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715/2, 438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Blatt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oberbadische Viehzüchter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715/2, 439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Anzeiger am Rhein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Dießenhofen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15/1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Konstanz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1827 - 1971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36, Abt. XXIV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15/1, Paket 36, Abt. XXIV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</w:t>
      </w:r>
      <w:r>
        <w:rPr>
          <w:rFonts w:ascii="Courier" w:hAnsi="Courier"/>
          <w:sz w:val="24"/>
        </w:rPr>
        <w:t>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16/1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1804 - 1961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Schriftgießereien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Schriftgießereien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öffentlicher Unsittlichkeit,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unzüchtigen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Bildern vom Ausland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1052 - 1053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1052 - G 16/1, 1053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Verkündigungswesen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1817 - 1918 ; 1918 - 1941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1054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Vollzug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1055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Geschäftsbetrieb der Bilderreisenden,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1056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Buchdruckereiberechtigung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</w:t>
      </w:r>
      <w:r>
        <w:rPr>
          <w:rFonts w:ascii="Courier" w:hAnsi="Courier"/>
          <w:sz w:val="24"/>
        </w:rPr>
        <w:t>rgebung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Druckereiarbeiten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1057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Abgabe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amtlicher Drucksachen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 der Hochschulen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Hof- und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2{&lt;Karlsruhe&gt;}]k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1058 - 1059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1058 - G 16/1, 1059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1917 - 1928 ; 1932 - 1938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1061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16/1, 1071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Werbung v</w:t>
      </w:r>
      <w:r>
        <w:rPr>
          <w:rFonts w:ascii="Courier" w:hAnsi="Courier"/>
          <w:sz w:val="24"/>
        </w:rPr>
        <w:t>on Beziehern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717/7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1823 - 1916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3 - 8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717/7, 3 - B 717/7, 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717/7, 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Stadt- und Landbote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 und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bzw.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Lahrer Woche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717/8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1766 - 1939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717/8, 2705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</w:t>
      </w:r>
      <w:r>
        <w:rPr>
          <w:rFonts w:ascii="Courier" w:hAnsi="Courier"/>
          <w:sz w:val="24"/>
        </w:rPr>
        <w:t>hnungstauschanzeiger für das Reichsgebiet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717/8, 2706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717/8, 2707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 Verkehrs- und Eisenbahnzeitung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717/8, 2708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Jugendkalender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16/6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1810 - 1974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844 - 860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16/6, 844 - G 16/6, 860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Vollzug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</w:t>
      </w:r>
      <w:r>
        <w:rPr>
          <w:rFonts w:ascii="Courier" w:hAnsi="Courier"/>
          <w:sz w:val="24"/>
        </w:rPr>
        <w:t>ressegesetz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1910 - 1963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Lahrer hinkender Bote für 1887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";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Anschriften, Behördenverzeichnis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1836 - 1971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Werbung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1836 - 1979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16/7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Lahr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1845 - 1972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11, 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16/7, Paket 11, 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</w:t>
      </w:r>
      <w:r>
        <w:rPr>
          <w:rFonts w:ascii="Courier" w:hAnsi="Courier"/>
          <w:sz w:val="24"/>
        </w:rPr>
        <w:t xml:space="preserve">ersammlungen und ihre polizeiliche Behandlung sowie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Anschlagwesen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17/1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1715 - 1975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2085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Schriftgießereien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2370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amtlichen 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Verkündigungswesen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2372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1868 - 1910 </w:t>
      </w:r>
      <w:r>
        <w:rPr>
          <w:rFonts w:ascii="Courier" w:hAnsi="Courier"/>
          <w:sz w:val="24"/>
        </w:rPr>
        <w:t>; 1922 ; 1933 - 1960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2371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Schund- und Schmutzschriften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1928 - 1934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Gedr.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Unser Volk in Gefahr! Ein Kampfruf gegen die Schundliteratur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Brunner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1919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4318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 52 der Militärregierung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hier: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bei ehemaligen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-Mitgliedern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beschlagnahmten Bücher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4319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Genehmigung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Befreiung von der Ablieferungspflicht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nationalsozialistischen Schriftgut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4320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insbesondere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Volkskongress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SRP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LRA Lörrach, 4321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im Landkeis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; Erteilung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Lizenzen zur 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Schreib- und Papierwarengeschäften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4323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Abgabe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amtlicher Drucksachen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Hochschulbibliotheken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Badische Landesbibliothek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17/1, 4324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Betrieb und Kontrolle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719/4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1778 - 1876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719/4, 340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</w:t>
      </w:r>
      <w:r>
        <w:rPr>
          <w:rFonts w:ascii="Courier" w:hAnsi="Courier"/>
          <w:sz w:val="24"/>
        </w:rPr>
        <w:t>rüder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Gutsch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719/6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1847 - 1919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719/6, 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sozialdemokratischer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 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Liegnitz</w:t>
      </w:r>
      <w:r>
        <w:rPr>
          <w:rFonts w:ascii="Courier" w:hAnsi="Courier"/>
          <w:vanish/>
          <w:sz w:val="24"/>
        </w:rPr>
        <w:t>]o}]p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719/6, 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sozialdemokratischer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besonders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Umgege</w:t>
      </w:r>
      <w:r>
        <w:rPr>
          <w:rFonts w:ascii="Courier" w:hAnsi="Courier"/>
          <w:sz w:val="24"/>
        </w:rPr>
        <w:t>nd durch Unbekannte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719/6, 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sozialdemokratischer 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(angeblich)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Werkführer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Jakob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sowie die Beschwerde des schweizerischen Bundesraths wegen unbefugter Vornahme von Amtshandlungen auf schweizerischem Gebiet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719/6, 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sozialdemokratischer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Jakob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Länge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Löhringen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Gen.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15 - 16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719/6, 15 - B 7</w:t>
      </w:r>
      <w:r>
        <w:rPr>
          <w:rFonts w:ascii="Courier" w:hAnsi="Courier"/>
          <w:sz w:val="24"/>
        </w:rPr>
        <w:t>19/6, 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sozialdemokratischen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Budapest</w:t>
      </w:r>
      <w:r>
        <w:rPr>
          <w:rFonts w:ascii="Courier" w:hAnsi="Courier"/>
          <w:vanish/>
          <w:sz w:val="24"/>
        </w:rPr>
        <w:t>]o}]p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719/8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1805 - 1915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719/8, 388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20 Jahre nach Einstellung deren Erscheinens: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Stimme vom Wiesental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719/8, 389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20 Jahre nach Einstellung deren Ersc</w:t>
      </w:r>
      <w:r>
        <w:rPr>
          <w:rFonts w:ascii="Courier" w:hAnsi="Courier"/>
          <w:sz w:val="24"/>
        </w:rPr>
        <w:t xml:space="preserve">heinens: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Freisinnige Volksblatt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719/8, 390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20 Jahre nach Einstellung deren Erscheinens: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Schweizermutter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719/8, 391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20 Jahre nach Einstellung deren Erscheinens: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Kander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719/8, 392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20 Jahre nach Einstellung deren Erscheinens: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Markgräfler Anzeiger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719/8, 393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20 Jahre nach Einstellung deren Erscheinens: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Anzeiger für Lörrach und Umgebung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719/8, 394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20 Jahre nach Einstellung deren Erscheinens: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Lörracher Zeitung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723/4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Meßkirch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Meßkirch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1808 - 1903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723/4, 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Amtsverkündigungsanstalten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Amtsbezirke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Meßkir</w:t>
      </w:r>
      <w:r>
        <w:rPr>
          <w:rFonts w:ascii="Courier" w:hAnsi="Courier"/>
          <w:sz w:val="24"/>
        </w:rPr>
        <w:t>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Stockach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18/2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Müllheim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Müllheim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Badenweiler, P 4, 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18/2, Badenweiler, P 4, 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 2{&lt;Errichtung&gt;}]s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Niedereggenen, P 2, 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18/2, Niedereggenen, P 2, 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Obereggenen, P 2, 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18/2, Obereggenen, P 2, 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Schliengen, P 3, 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18/2, Schliengen, P 3, 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18/15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Müllheim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Müllheim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1840 - 1975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104 - 105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18/15, 104 - G 18/15, 105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Vollzug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1933 - 1953 ; 1957 - 1971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27/1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Müllheim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Müllheim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1802 - 1950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279 - 280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27/1, 279 - E 27/1, 280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Kar</w:t>
      </w:r>
      <w:r>
        <w:rPr>
          <w:rFonts w:ascii="Courier" w:hAnsi="Courier"/>
          <w:sz w:val="24"/>
        </w:rPr>
        <w:t>lsruher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Die Behandlung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Einrückungsgebühren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1864 - 1931 ; 1906 - 1932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27/1, 281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Großherzogliche Hof- und Landesbibliothek</w:t>
      </w:r>
      <w:r>
        <w:rPr>
          <w:rFonts w:ascii="Courier" w:hAnsi="Courier"/>
          <w:vanish/>
          <w:sz w:val="24"/>
        </w:rPr>
        <w:t>} 2{o[&lt;Karlsruhe&gt;]o}]k</w:t>
      </w:r>
      <w:r>
        <w:rPr>
          <w:rFonts w:ascii="Courier" w:hAnsi="Courier"/>
          <w:sz w:val="24"/>
        </w:rPr>
        <w:t xml:space="preserve">, hier: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Oberrheinischer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Markgräfler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Kurzeitung Badenweiler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27/1, 282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hier: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Müllheimer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seit 1.1.1902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Markgräfler Nachrichten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27/1, 283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Kastelberger Boten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Sulzburg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auch unter dem Untertitel: Heitesheimer Bote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726/8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Neustadt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Neustadt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1805 - 1903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726/8, 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Findliste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19/2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Neustadt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Neustadt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1780 - 1965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Ablieferungsverzeichnis, 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45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19/2, 45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Verkündigungswe</w:t>
      </w:r>
      <w:r>
        <w:rPr>
          <w:rFonts w:ascii="Courier" w:hAnsi="Courier"/>
          <w:sz w:val="24"/>
        </w:rPr>
        <w:t>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46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19/2, 46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Verordnungs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- und sonstige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1862 - 1952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usw.;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Presseberichterstatter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-Ausweise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1868 - 1963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 an Schriftwerken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Abbildungen, Kompositionen usw.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1870 - 1935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1886 - 1927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</w:t>
      </w:r>
      <w:r>
        <w:rPr>
          <w:rFonts w:ascii="Courier" w:hAnsi="Courier"/>
          <w:vanish/>
          <w:sz w:val="24"/>
        </w:rPr>
        <w:t>&lt;bibliot</w:t>
      </w:r>
      <w:r>
        <w:rPr>
          <w:rFonts w:ascii="Courier" w:hAnsi="Courier"/>
          <w:vanish/>
          <w:sz w:val="24"/>
        </w:rPr>
        <w:t>heken&gt;]s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&lt;bibliotheken&gt;]s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1900 - 1938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19/12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Neustadt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Neustadt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17 - 1970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Ablieferungsverzeichnis, 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153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19/12, Paket 153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unsittlichen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Bildern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193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19/12, Paket 193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 an Schriftwerken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Abbildungen, musikalischen Kompositionen usw.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1934 - 1938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1919 - 1947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192, 253 - Paket 192, 254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19/12, Paket 192, 253 - G 19/12, Paket 192, 254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politischer Ausschreitungen,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verbotener 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 ; 1935 - 1938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727/1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Oberkirch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Oberkirch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1803 - 1936 ; ( - 1939)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272/1, 201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und Feilbieten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anderen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Bildwerken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727/1, 210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Schriftgießereien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727/1, 527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Organisation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Verkündigungsanstalten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Anzeigeblatt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und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Central-Verordnungsblatt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727/1, 528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Birsing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Zentralblatt für Staats- und Gemeindeinteressen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727/1, 529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 auf die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1859 - 1900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727/1, 530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eigenen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Verordnungsblatt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für den Oberschulrat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727/1, 531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Verkündigungswesen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727/1, 533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Amtsbezirk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727/1, 534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728</w:t>
      </w:r>
      <w:r>
        <w:rPr>
          <w:rFonts w:ascii="Courier" w:hAnsi="Courier"/>
          <w:sz w:val="24"/>
        </w:rPr>
        <w:t>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Offenburg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Offenburg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1797 - 1866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728/2, 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Vollzug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2. Verordnungen wodurch die Verbreitung fremder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innerhalb des Großherzogtums beschränkt oder verboten wird und die Verbesserung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728/2, 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3. Die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Bücher-Censur-Ordnung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Großherzogtums,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z</w:t>
      </w:r>
      <w:r>
        <w:rPr>
          <w:rFonts w:ascii="Courier" w:hAnsi="Courier"/>
          <w:sz w:val="24"/>
        </w:rPr>
        <w:t xml:space="preserve">u Markte kommenden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Kupfer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gesetzwidrigen Inhalts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ferner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nebst den Vollzugsverordnungen, Aufstellung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die 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Instruktionen für Zensoren bei Einrücken von Anerbietungen zu Lotterieanleihlosen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1797 - 1853 ; 1866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21/10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Ortenaukreis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Ortenaukreis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1878 </w:t>
      </w:r>
      <w:r>
        <w:rPr>
          <w:rFonts w:ascii="Courier" w:hAnsi="Courier"/>
          <w:sz w:val="24"/>
        </w:rPr>
        <w:t>- 1957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21/10, 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Einziehung und Vernichtung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Liederbücher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des früheren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Arbeitersängerbund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21/3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Ortenaukreis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Ortenaukreis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1805 - 1968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21/3, Paket 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von Werken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Kunst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21/3, Paket 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Findliste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1933 - 1936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 xml:space="preserve">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1901 - 1924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21/3, Paket 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Findliste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1912 - 1935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dergl.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Großherzogl. Hof- und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2{&lt;Karlsruhe&gt;}]k</w:t>
      </w:r>
      <w:r>
        <w:rPr>
          <w:rFonts w:ascii="Courier" w:hAnsi="Courier"/>
          <w:sz w:val="24"/>
        </w:rPr>
        <w:t xml:space="preserve"> (Generalia und Normalia)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1885 - 1953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1907 - 1953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Verkauf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französischen und 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du</w:t>
      </w:r>
      <w:r>
        <w:rPr>
          <w:rFonts w:ascii="Courier" w:hAnsi="Courier"/>
          <w:sz w:val="24"/>
        </w:rPr>
        <w:t xml:space="preserve">rch den Schwarzwald und die schwäbische Alb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den Lehrern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Gewerbeschule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2{&lt;Offenburg&gt;}]k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Oberrealschule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2{&lt;Offenburg&gt;}]k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Gymnasium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1946 - 1950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Wiedergutmachung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1948 - 1956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1897 - 1900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21/2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Ortenaukreis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</w:t>
      </w:r>
      <w:r>
        <w:rPr>
          <w:rFonts w:ascii="Courier" w:hAnsi="Courier"/>
          <w:sz w:val="24"/>
        </w:rPr>
        <w:t>ratsamt Ortenaukreis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1761 - 1972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10, 232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21/2, Paket 10, 232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48, 1110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21/2, Paket 48, 1110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Gengenbach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; Aufhebung der Polizeistunde für dieselbe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21/4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Ortenaukreis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Ortenaukreis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1818 - 1872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30, 244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21/4, Paket 30, 244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Findliste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der deutschen Buchdru</w:t>
      </w:r>
      <w:r>
        <w:rPr>
          <w:rFonts w:ascii="Courier" w:hAnsi="Courier"/>
          <w:sz w:val="24"/>
        </w:rPr>
        <w:t>cker</w:t>
      </w:r>
      <w:r>
        <w:rPr>
          <w:rFonts w:ascii="Courier" w:hAnsi="Courier"/>
          <w:vanish/>
          <w:sz w:val="24"/>
        </w:rPr>
        <w:t>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71, 824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21/4, Paket 71, 824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Bitte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Truhe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Betrieb der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Braun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729/2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Pfullendorf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Pfullendorf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1753 - 1936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729/2, 316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Ausstellung von Berichterstattu</w:t>
      </w:r>
      <w:r>
        <w:rPr>
          <w:rFonts w:ascii="Courier" w:hAnsi="Courier"/>
          <w:sz w:val="24"/>
        </w:rPr>
        <w:t>ngsausweisen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729/2, 317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Amtliches Verkündigungswesen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Einrückgebühren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 Bekanntmachungen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(1825) ; 1838 - 1848 ; 1855 - 1858 ; 1864 - 1880 ; 1893 ; 1900 - 1935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729/2, 318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usw.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Hof- und Landesbibliothek</w:t>
      </w:r>
      <w:r>
        <w:rPr>
          <w:rFonts w:ascii="Courier" w:hAnsi="Courier"/>
          <w:vanish/>
          <w:sz w:val="24"/>
        </w:rPr>
        <w:t>} 2{&lt;Karlsruhe&gt;}]k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; 1898 - 1908 ; 1919 - 1924 ;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729/1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Pfullendorf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Pfullendorf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1806 - 1937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</w:t>
      </w:r>
      <w:r>
        <w:rPr>
          <w:rFonts w:ascii="Courier" w:hAnsi="Courier"/>
          <w:sz w:val="24"/>
        </w:rPr>
        <w:t>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6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729/1, Paket 6 (+ 40)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hier -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sowie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730/1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Radolfzell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Radolfzell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1791 - 1872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730/1, 165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730/1, 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Vorschriften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Insertionskosten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Amtsverkündigun</w:t>
      </w:r>
      <w:r>
        <w:rPr>
          <w:rFonts w:ascii="Courier" w:hAnsi="Courier"/>
          <w:sz w:val="24"/>
        </w:rPr>
        <w:t>gsblatt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730/1, 166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Handhabung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im Ausland erschienene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730/1, 167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Haltung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23/1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Säckingen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Säckingen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1804 - 1960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23/1, 129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die unbefugte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Nachbildung von Werken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Wissenschaft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sowie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musikalische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dramatischer 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unbefugte Aufführung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23/1, 245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Schulverordnungsblatt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23/1, 248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Großherzogl. Hof- und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2{&lt;Karlsruhe&gt;}]k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23/1, 249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23/1, 1319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Fuchs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Herstellung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</w:t>
      </w:r>
      <w:r>
        <w:rPr>
          <w:rFonts w:ascii="Courier" w:hAnsi="Courier"/>
          <w:sz w:val="24"/>
        </w:rPr>
        <w:t>kalblatt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Trompeter von Säckingen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23/1, 1320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Säckinger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den verantwortlichen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Stratz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733/13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Säckingen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Säckingen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1803 - 1922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733/13, 755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756 - 757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733/13, 756 - B 733/13, 757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1902 - 1903 ; 1904 - 1914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733/13, 799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lithographischen Anstalt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Ignaz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Bank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733/13, 800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Fuchs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23/4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Säckingen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Säckingen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1828 - 1967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23/4, 553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738/2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Schönau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Schönau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1800 - 1925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738/2, 192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1852 - 1858 ; 1867 ; 1895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740/1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Schopfheim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Schopfheim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1800 - 1939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740/1, 486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Behandlung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Einrückungsgebühren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 Bekanntmachungen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1861 - 19</w:t>
      </w:r>
      <w:r>
        <w:rPr>
          <w:rFonts w:ascii="Courier" w:hAnsi="Courier"/>
          <w:sz w:val="24"/>
        </w:rPr>
        <w:t>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740/1, 487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740/1, 489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und 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Erhebungen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im Amtsbezirk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740/1, 1022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Gründung und Statuten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bürgerlichen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; 1854 - 1875 ; 1899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740/1, 1024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Lesegesellschaft zum "Pflug"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Schopfheim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1857 - 1867 ; 1884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741/1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Staufen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Staufen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1794 - 1939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741/1, 357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Katholische Pressverein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Agitation gegen die neuen Schuleinrichtungen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- 1865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741/1, 358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Staufener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743/8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Stockach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Stockach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1809 - 1924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104 - 105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743/8, 104 - B 743/8, 105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2</w:t>
      </w:r>
      <w:r>
        <w:rPr>
          <w:rFonts w:ascii="Courier" w:hAnsi="Courier"/>
          <w:sz w:val="24"/>
        </w:rPr>
        <w:t xml:space="preserve">0 Jahre nach Einstellung deren Erscheinens (den Druck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Nellenburgischen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und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Nellenburger 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1845 - 1848 ; 1861 - 1868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743/8, 107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über das Ersuchen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Freien 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Radolfzell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Zuweisung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dem Amtsbezirk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743/8, 146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Generalakten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hier - die Verzeichnisse der im Umherziehen zum Verkauf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</w:t>
      </w:r>
      <w:r>
        <w:rPr>
          <w:rFonts w:ascii="Courier" w:hAnsi="Courier"/>
          <w:sz w:val="24"/>
        </w:rPr>
        <w:t>kschriften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747/5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Überlingen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Überlingen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1840 - 1926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747/5, 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Verkaufs gewisser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27/3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Überlingen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Überlingen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1783 - 1978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Paket 87, 594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27/3, Paket 87, 594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11</w:t>
      </w:r>
      <w:r>
        <w:rPr>
          <w:rFonts w:ascii="Courier" w:hAnsi="Courier"/>
          <w:sz w:val="24"/>
        </w:rPr>
        <w:t>0, 754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27/3, Paket 110, 754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Feilbieten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im Umherziehen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110, 755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27/3, Paket 110, 755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von Werken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Paket 110, 759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27/3, Paket 110, 759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Abgabe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amtl. Drucksachen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 der Hochschulen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Hof- und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2{&lt;Karlsruhe&gt;}]k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24/1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Schwarzwald-Baar-Kreis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Schwarzwald-Baar-Kreis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1808 - 1976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1327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Sittenwidrige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Verkündigungswesen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Bezirksamt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Villingen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Urheberrecht an Werken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Tonkunst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Großherzogl. Hof- und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 der Hochschulen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Herstellen und Verbreiten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öffentlichen Straßen, auch an Sonn- und Feiertagen durch Angehörige religiöser Sekten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Bibelforscher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 -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Parteien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: 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vom Feilbieten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Ausfuhr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ins Ausland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französischer und 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Ablieferung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24/1, 1632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Hof- und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34/2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Waldshut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Waldshut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1698 - 1951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34/2, 313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Vollzug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i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34/2, 314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Vorschriften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öffentl. Bekanntmachunge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Insertionskosten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34/2, 315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Zimmermann</w:t>
      </w:r>
      <w:r>
        <w:rPr>
          <w:rFonts w:ascii="Courier" w:hAnsi="Courier"/>
          <w:vanish/>
          <w:sz w:val="24"/>
        </w:rPr>
        <w:t>}]p]k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34/2, 319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29/2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Waldshut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Waldshut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1705 - 1971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351 - 354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29/2, 351 - G 29/2, 354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Vollzug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1874 - 1945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Feilhalten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sz w:val="24"/>
        </w:rPr>
        <w:t>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1938 - 1959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Gunsten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1946 - 1951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Buchausstellung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Baden-Württemberg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Literatur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1959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25/1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Badisches Ministerium des Kultus und Unterrichts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Badisches Ministerium des Kultus und Unterrichts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25/1, 259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Landesamt für Volksbüchereien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Einrichtung des Amtes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110/3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</w:t>
      </w:r>
      <w:r>
        <w:rPr>
          <w:rFonts w:ascii="Courier" w:hAnsi="Courier"/>
          <w:sz w:val="24"/>
        </w:rPr>
        <w:t>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110/3, 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Dienstangelegenheiten: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Druckaufträgen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; Beschaffung von Büromaterialien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110/3, 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110/3, 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110/3, 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Zeitschriftenverzeichnisse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110/4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1943 - 1978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</w:t>
      </w:r>
      <w:r>
        <w:rPr>
          <w:rFonts w:ascii="Courier" w:hAnsi="Courier"/>
          <w:sz w:val="24"/>
        </w:rPr>
        <w:t>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110/4, 215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110/4, 216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110/4, 227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 belastete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110/4, 228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Parlament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110/4, 229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 und Zeitschriften </w:t>
      </w:r>
      <w:r>
        <w:rPr>
          <w:rFonts w:ascii="Courier" w:hAnsi="Courier"/>
          <w:vanish/>
          <w:sz w:val="24"/>
        </w:rPr>
        <w:t>&lt;o[Freiburg]o&gt;]s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110/4, 339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110/4, 340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Deutsch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</w:t>
      </w:r>
      <w:r>
        <w:rPr>
          <w:rFonts w:ascii="Courier" w:hAnsi="Courier"/>
          <w:sz w:val="24"/>
        </w:rPr>
        <w:t>969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110/5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110/5, 204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110/6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186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187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192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Religion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194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Spra</w:t>
      </w:r>
      <w:r>
        <w:rPr>
          <w:rFonts w:ascii="Courier" w:hAnsi="Courier"/>
          <w:sz w:val="24"/>
        </w:rPr>
        <w:t>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195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Lernmittel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Sportbücher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Lernmittel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Englisch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Geschichtsbücher-Atlanten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Verkehrsfibeln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Gemeinschaftskunde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Lehrbuch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Europa Wirklichkeit und Aufgabe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 Realschule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Mathebücher für Mittelschulen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Geschichtsbücher für Mittelschulen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Erdkundebücher für Mittelschulen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Atlanten für Mittelschulen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Lehrbuchkommission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Physik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Chemie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Biologie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Informatik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Philosophie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Gesc</w:t>
      </w:r>
      <w:r>
        <w:rPr>
          <w:rFonts w:ascii="Courier" w:hAnsi="Courier"/>
          <w:sz w:val="24"/>
        </w:rPr>
        <w:t>hichte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Neue Fremdsprachen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Französisch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Russisch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Kunsterziehung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Mathematik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1973 - 1974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Musik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Leibeserziehung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</w:t>
      </w:r>
      <w:r>
        <w:rPr>
          <w:rFonts w:ascii="Courier" w:hAnsi="Courier"/>
          <w:sz w:val="24"/>
        </w:rPr>
        <w:t xml:space="preserve"> 1976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Allgemeinbildende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Jugendschrifttum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Inländische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Leibesübungen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110/6, 256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110/9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1945 - 1973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versch. sprachliche Fächer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Mathematik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Naturw</w:t>
      </w:r>
      <w:r>
        <w:rPr>
          <w:rFonts w:ascii="Courier" w:hAnsi="Courier"/>
          <w:sz w:val="24"/>
        </w:rPr>
        <w:t>issenschaften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Naturwissenschaften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Religion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Sprachliche Fächer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Geschichte und  Gemeinschaftskunde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Schulbuch-Kommission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sz w:val="24"/>
        </w:rPr>
        <w:t>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Lehrbüchergenehmigung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]k]s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Runderlaß 12608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2.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Konferenz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Schulbuch-Kom. Französisch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Biologie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Geologie und Mineralogie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Vieweg-Verlag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390 - 391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390 - F 110/9, 391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Physik und Chemie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392 - 395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392 - F 110/9, 395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Altsprachliche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Griechisch, Hebräisch, Latein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Leibesübungen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Handarbeiten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Pädagogik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399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allgemeinbildende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400 - 421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400 - F 110/9, 421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Deutsch, Geschichte, Erdkunde, Staatsbürgerkunde, Russisch, Spanisch, Englisch, Französisch, Philosphie, Gemeinschaft</w:t>
      </w:r>
      <w:r>
        <w:rPr>
          <w:rFonts w:ascii="Courier" w:hAnsi="Courier"/>
          <w:sz w:val="24"/>
        </w:rPr>
        <w:t>skunde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Deutschkundliche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Deutsche Ostgebiete, Geographie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424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Biologie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425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427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Geschichte, Erdkunde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430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alle übrigen Fächer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432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für verschiedene naturwissenschaftliche Fächer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433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Lernmittel, Mathe, Physik und Chemie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461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957 - 958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110/9, 957 - F 110/9, 958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Erwachsenenbildung: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nationalsozialistischen Schriftgut</w:t>
      </w:r>
      <w:r>
        <w:rPr>
          <w:rFonts w:ascii="Courier" w:hAnsi="Courier"/>
          <w:vanish/>
          <w:sz w:val="24"/>
        </w:rPr>
        <w:t>]s]s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 ; 1948 - 1952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110/10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46 - 1975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110/10, 1062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Buchdienst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Unlautere Geschäftsmethoden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110/10, 1130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Buchprämien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110/11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Oberschulamt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1938 - 1975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110/11, 1990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Latein/Griechisch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110/11, 1991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 Deutsch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Gym.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Achern</w:t>
      </w:r>
      <w:r>
        <w:rPr>
          <w:rFonts w:ascii="Courier" w:hAnsi="Courier"/>
          <w:vanish/>
          <w:sz w:val="24"/>
        </w:rPr>
        <w:t>]o}]s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110/11, 1992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Geschichte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</w:t>
      </w:r>
      <w:r>
        <w:rPr>
          <w:rFonts w:ascii="Courier" w:hAnsi="Courier"/>
          <w:sz w:val="24"/>
        </w:rPr>
        <w:t>1, 1993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Chemie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110/11, 1994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Französisch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110/11, 1995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Erdkunde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110/11, 1996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Eingeführte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110/11, 1997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Eingeführte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Gym.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Achern</w:t>
      </w:r>
      <w:r>
        <w:rPr>
          <w:rFonts w:ascii="Courier" w:hAnsi="Courier"/>
          <w:vanish/>
          <w:sz w:val="24"/>
        </w:rPr>
        <w:t>]o}]s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220/1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Staatliches Schulamt Emendingen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Staatliches Schulamt Emendingen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(1814 - ) ; 1896 - 1970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Druckerzeugnisse und Bibliothekssachen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220/1, 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Bibliothekssachen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 und 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Büchern,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anderen Druckerzeugnisse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s, 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Schülerbüchereien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 Schulgeräte und Lehrmittel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53 - 54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220/1, 53 - G 220/1, 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und Einrichtung von Schuleinrichtungsgegenständen, ferner Empfehlung,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Begutachtung und 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Kartenwerken und Le</w:t>
      </w:r>
      <w:r>
        <w:rPr>
          <w:rFonts w:ascii="Courier" w:hAnsi="Courier"/>
          <w:sz w:val="24"/>
        </w:rPr>
        <w:t xml:space="preserve">hrapparaten, sowie die Zuwendung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sonstiger Schulbedürfnisse an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unbemittelte Kinder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auch den Handel mit Schulgegenständen, Familienforschung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Staatsverwaltung und Landtagsarbeit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Schlußrede des (bad.) Staatspräsidenten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Trunk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der Landtagssitzung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Oktober 1921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55 - 56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220/1, 55 - G 220/1, 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</w:t>
      </w:r>
      <w:r>
        <w:rPr>
          <w:rFonts w:ascii="Courier" w:hAnsi="Courier"/>
          <w:vanish/>
          <w:sz w:val="24"/>
        </w:rPr>
        <w:t>&lt;Anschaffung und Einrichtung von Schuleinrichtungsgegenständen, ferner E</w:t>
      </w:r>
      <w:r>
        <w:rPr>
          <w:rFonts w:ascii="Courier" w:hAnsi="Courier"/>
          <w:vanish/>
          <w:sz w:val="24"/>
        </w:rPr>
        <w:t>mpfehlung, s[2{Begutachtung und Einführung} von 1{Lehrbücher}]sn, Kartenwerken und Lehrapparaten, sowie die Zuwendung von s[1{Lehrmittel}n und sonstiger Schulbedürfnisse an 2{unbemittelte Kinder}]s, auch den Handel mit Schulgegenständen, Familienforschung&gt;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224/1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Staatliches Schulamt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Staatliches Schulamt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1803 - 1968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 \ 1. \ III.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1. Generalia \ III. Druckerzeugnisse und Bibliothekswesen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224/1, 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</w:t>
      </w:r>
      <w:r>
        <w:rPr>
          <w:rFonts w:ascii="Courier" w:hAnsi="Courier"/>
          <w:sz w:val="24"/>
        </w:rPr>
        <w:t>ertorium, S. 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Bibiotheken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1. \ X.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1. Generalia \ X. Lehrmittel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224/1, 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Schulgeräte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Neuhof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224/1, 467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&lt;o[Neuhof]o&gt;]s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Bibliothekssachen</w:t>
      </w:r>
      <w:r>
        <w:rPr>
          <w:rFonts w:ascii="Courier" w:hAnsi="Courier"/>
          <w:vanish/>
          <w:sz w:val="24"/>
        </w:rPr>
        <w:t xml:space="preserve"> &lt;o[Neuhof]o&gt;]s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</w:t>
      </w:r>
      <w:r>
        <w:rPr>
          <w:rFonts w:ascii="Courier" w:hAnsi="Courier"/>
          <w:sz w:val="24"/>
        </w:rPr>
        <w:t>n \ Spielweg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224/1, 591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&lt;o[Spielweg]o&gt;]s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&lt;o[Spielweg]o&gt;]s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Steinen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224/1, 610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&lt;o[Steinen]o&gt;]s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&lt;o[Steinen]o&gt;]s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Stohren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224/1, 635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&lt;o[Stohren</w:t>
      </w:r>
      <w:r>
        <w:rPr>
          <w:rFonts w:ascii="Courier" w:hAnsi="Courier"/>
          <w:vanish/>
          <w:sz w:val="24"/>
        </w:rPr>
        <w:t>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&lt;o[Stohren]o&gt;]s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225/1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Staatliches Schulamt Offenburg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Staatliches Schulamt Offenburg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1808 - 1973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 \ 1. \ III.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1. Generalia \ III. Druckerzeugnisse und Bibliothekswesen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Einsendung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Druck- und Bildwerke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an das Kreisschulamt, künstlerischer Bildschmuck in den Schulräumen, 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an Schüler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G </w:t>
      </w:r>
      <w:r>
        <w:rPr>
          <w:rFonts w:ascii="Courier" w:hAnsi="Courier"/>
          <w:sz w:val="24"/>
        </w:rPr>
        <w:t>225/1, 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Druck- und Werbesachen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Heft 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</w:t>
      </w:r>
      <w:r>
        <w:rPr>
          <w:rFonts w:ascii="Courier" w:hAnsi="Courier"/>
          <w:vanish/>
          <w:sz w:val="24"/>
        </w:rPr>
        <w:t>&lt;s[Druck- und Werbesachen]s&gt;</w:t>
      </w:r>
      <w:r>
        <w:rPr>
          <w:rFonts w:ascii="Courier" w:hAnsi="Courier"/>
          <w:sz w:val="24"/>
        </w:rPr>
        <w:t>, Heft 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</w:t>
      </w:r>
      <w:r>
        <w:rPr>
          <w:rFonts w:ascii="Courier" w:hAnsi="Courier"/>
          <w:vanish/>
          <w:sz w:val="24"/>
        </w:rPr>
        <w:t>&lt;s[Druck- und Werbesachen]s&gt;</w:t>
      </w:r>
      <w:r>
        <w:rPr>
          <w:rFonts w:ascii="Courier" w:hAnsi="Courier"/>
          <w:sz w:val="24"/>
        </w:rPr>
        <w:t>, Heft 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 der Volksschulen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s[&lt;Büchereien des&gt;</w:t>
      </w:r>
      <w:r>
        <w:rPr>
          <w:rFonts w:ascii="Courier" w:hAnsi="Courier"/>
          <w:sz w:val="24"/>
        </w:rPr>
        <w:t xml:space="preserve"> Kreisschulamtes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1. \ X.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1. Generalia \ X. Lehrmittel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Landkarten, Filme , Schulfunk, H. 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</w:t>
      </w:r>
      <w:r>
        <w:rPr>
          <w:rFonts w:ascii="Courier" w:hAnsi="Courier"/>
          <w:vanish/>
          <w:sz w:val="24"/>
        </w:rPr>
        <w:t>&lt;s[Lehrbücher]s, Landkarten, Filme, Schulfunk&gt;</w:t>
      </w:r>
      <w:r>
        <w:rPr>
          <w:rFonts w:ascii="Courier" w:hAnsi="Courier"/>
          <w:sz w:val="24"/>
        </w:rPr>
        <w:t>, H. 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</w:t>
      </w:r>
      <w:r>
        <w:rPr>
          <w:rFonts w:ascii="Courier" w:hAnsi="Courier"/>
          <w:vanish/>
          <w:sz w:val="24"/>
        </w:rPr>
        <w:t>&lt;s[Lehrbücher]s, Landkarten, Filme, Schulfunk&gt;</w:t>
      </w:r>
      <w:r>
        <w:rPr>
          <w:rFonts w:ascii="Courier" w:hAnsi="Courier"/>
          <w:sz w:val="24"/>
        </w:rPr>
        <w:t>, H. 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Inventar-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Lehrmittelverzeichnis der Hauswirtschaftlichen Berufsschulen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Prospekte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Hesselbach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255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&lt;o[Hesselbach]o&gt;]s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Bibliothekssachen</w:t>
      </w:r>
      <w:r>
        <w:rPr>
          <w:rFonts w:ascii="Courier" w:hAnsi="Courier"/>
          <w:vanish/>
          <w:sz w:val="24"/>
        </w:rPr>
        <w:t xml:space="preserve"> &lt;o[Hesselbach]o&gt;]s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Önsbach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298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&lt;o[Önsbach]o&gt;]s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Bibliothekssachen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&lt;o[Önsbach]o&gt;]s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Sasbachried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319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&lt;o[Sasbachried]o&gt;]s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&lt;o[Sasbachried]o&gt;]s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Berghaupten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477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&lt;o[Berghaupten]o&gt;]s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&lt;o[Berghaupten]o&gt;]s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</w:t>
      </w:r>
      <w:r>
        <w:rPr>
          <w:rFonts w:ascii="Courier" w:hAnsi="Courier"/>
          <w:sz w:val="24"/>
        </w:rPr>
        <w:t>pezialia: Ortsakten \ Durbach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561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38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&lt;o[Durbach]o&gt;]s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&lt;o[Durbach]o&gt;]s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Erlach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596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&lt;o[Erlach]o&gt;]s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&lt;o[Erlach]o&gt;]s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Haslach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656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Druckerzeugniss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&lt;o[Haslach]o&gt;]s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&lt;o[Haslach]o&gt;]s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Ibach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679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&lt;o[Ibach]o&gt;]s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&lt;o[Ibach]o&gt;]s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Löcherberg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687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&lt;o[Löcherberg]o&gt;]s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&lt;o[Löcherberg]o&gt;]s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II. Bestandsinventar \ 2. Spezialia: Ortsakten \ Nußbach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752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&lt;o[Nußbach]o&gt;]s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&lt;o[Nußbach]o&gt;]s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Offenburg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836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&lt;o[Offenburg]o&gt;]s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&lt;o[Offenburg]o&gt;]s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Ortenberg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890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</w:t>
      </w:r>
      <w:r>
        <w:rPr>
          <w:rFonts w:ascii="Courier" w:hAnsi="Courier"/>
          <w:sz w:val="24"/>
        </w:rPr>
        <w:t>epertorium, S. 57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&lt;o[Ortenberg]o&gt;]s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&lt;o[Ortenberg]o&gt;]s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Ramsbach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920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&lt;o[Ramsbach]o&gt;]s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&lt;o[Ramsbach]o&gt;]s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Ringelbach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&lt;o[Ringelbach]o&gt;]s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</w:t>
      </w:r>
      <w:r>
        <w:rPr>
          <w:rFonts w:ascii="Courier" w:hAnsi="Courier"/>
          <w:sz w:val="24"/>
        </w:rPr>
        <w:t xml:space="preserve">sachen </w:t>
      </w:r>
      <w:r>
        <w:rPr>
          <w:rFonts w:ascii="Courier" w:hAnsi="Courier"/>
          <w:vanish/>
          <w:sz w:val="24"/>
        </w:rPr>
        <w:t>&lt;o[Ringelbach]o&gt;]s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Tiergarten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998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&lt;o[Tiergarten]o&gt;]s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&lt;o[Tiergarten&gt;]o]s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Windschläg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1040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&lt;o[Windschläg]o&gt;]s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&lt;o[Windschläg&gt;]o]s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</w:t>
      </w:r>
      <w:r>
        <w:rPr>
          <w:rFonts w:ascii="Courier" w:hAnsi="Courier"/>
          <w:sz w:val="24"/>
        </w:rPr>
        <w:t>andsinventar \ 2. Spezialia: Ortsakten \ Kniebis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1101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&lt;o[Kniebis]o&gt;]s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&lt;o[Kniebis]o&gt;]s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Bollenbach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1127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&lt;o[Bollenbach]o&gt;]s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&lt;o[Bollenbach]o&gt;]s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Hauserbach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G 225/1, </w:t>
      </w:r>
      <w:r>
        <w:rPr>
          <w:rFonts w:ascii="Courier" w:hAnsi="Courier"/>
          <w:sz w:val="24"/>
        </w:rPr>
        <w:t>1141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o[&lt;Hauserbach&gt;]o]s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&lt;o[Hauserbach]o&gt;]s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Fischerbach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1148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&lt;o[Fischerbach]o&gt;]s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&lt;o[Fischerbach]o&gt;]s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Gutach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1155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&lt;o[Gutach]o&gt;]s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</w:t>
      </w:r>
      <w:r>
        <w:rPr>
          <w:rFonts w:ascii="Courier" w:hAnsi="Courier"/>
          <w:sz w:val="24"/>
        </w:rPr>
        <w:t xml:space="preserve">bliothekssachen </w:t>
      </w:r>
      <w:r>
        <w:rPr>
          <w:rFonts w:ascii="Courier" w:hAnsi="Courier"/>
          <w:vanish/>
          <w:sz w:val="24"/>
        </w:rPr>
        <w:t>&lt;o[Gutach]o&gt;]s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Gutach-Dorf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1161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&lt;o[Gutach-Dorf]o&gt;]s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&lt;o[Gutach-Dorf]o&gt;]s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Hohweg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1173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&lt;o[Hohweg]o&gt;]s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&lt;o[Hohweg]o&gt;]s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</w:t>
      </w:r>
      <w:r>
        <w:rPr>
          <w:rFonts w:ascii="Courier" w:hAnsi="Courier"/>
          <w:sz w:val="24"/>
        </w:rPr>
        <w:t>tar \ 2. Spezialia: Ortsakten \ Hausach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1198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&lt;o[Hausach]o&gt;]s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&lt;o[Hausach]o&gt;]s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Sankt Roman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1262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80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&lt;o[Sankt Roman]o&gt;]s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&lt;o[Sankt Roman]o&gt;]s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Kirnbach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1277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Repertorium, S. 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&lt;o[Kirnbach]o&gt;]s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&lt;o[Kirnbach]o&gt;]s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Vorderlehengericht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1293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&lt;o[Vorderlehengericht]o&gt;]s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&lt;o[Vorderlehengericht]o&gt;]s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Mühlenbach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1301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</w:t>
      </w:r>
      <w:r>
        <w:rPr>
          <w:rFonts w:ascii="Courier" w:hAnsi="Courier"/>
          <w:vanish/>
          <w:sz w:val="24"/>
        </w:rPr>
        <w:t>Mühlenbach]o&gt;]s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&lt;o[Mühlenbach]o&gt;]s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Niederwasser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1317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&lt;o[Niederwasser]o&gt;]s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&lt;o[Niederwasser]o&gt;]s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Reichenbach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&lt;o[Reichenbach]o&gt;]s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Bibliothekssachen</w:t>
      </w:r>
      <w:r>
        <w:rPr>
          <w:rFonts w:ascii="Courier" w:hAnsi="Courier"/>
          <w:vanish/>
          <w:sz w:val="24"/>
        </w:rPr>
        <w:t xml:space="preserve"> &lt;o[Reichenbach]o&gt;]s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Schwanenbach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&lt;o[Schwanenbach]o&gt;]s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Bibliothekssachen</w:t>
      </w:r>
      <w:r>
        <w:rPr>
          <w:rFonts w:ascii="Courier" w:hAnsi="Courier"/>
          <w:vanish/>
          <w:sz w:val="24"/>
        </w:rPr>
        <w:t xml:space="preserve"> &lt;o[Schwanenbach]o&gt;]s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Schapbach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&lt;o[Schapbach]o&gt;]s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&lt;o[Schapbach]o&gt;]s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</w:t>
      </w:r>
      <w:r>
        <w:rPr>
          <w:rFonts w:ascii="Courier" w:hAnsi="Courier"/>
          <w:sz w:val="24"/>
        </w:rPr>
        <w:t>tsakten \ Schenkenzell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&lt;o[Schenkenzell]o&gt;]s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&lt;o[Schenkenzell]o&gt;]s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Schiltach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&lt;o[Schiltach]o&gt;]s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&lt;o[Schiltach]o&gt;]s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1910 - 1929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Steinach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1470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</w:t>
      </w:r>
      <w:r>
        <w:rPr>
          <w:rFonts w:ascii="Courier" w:hAnsi="Courier"/>
          <w:sz w:val="24"/>
        </w:rPr>
        <w:t xml:space="preserve"> S. 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&lt;o[Steinach]o&gt;]s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&lt;o[Steinach]o&gt;]s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Welschensteinach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1507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&lt;o[Welschensteinach]o&gt;]s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&lt;o[Welschensteinach]o&gt;]s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Wolfach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225/1, 1525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&lt;o[Wolfach]o&gt;]s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</w:t>
      </w:r>
      <w:r>
        <w:rPr>
          <w:rFonts w:ascii="Courier" w:hAnsi="Courier"/>
          <w:sz w:val="24"/>
        </w:rPr>
        <w:t xml:space="preserve">bliothekssachen </w:t>
      </w:r>
      <w:r>
        <w:rPr>
          <w:rFonts w:ascii="Courier" w:hAnsi="Courier"/>
          <w:vanish/>
          <w:sz w:val="24"/>
        </w:rPr>
        <w:t>&lt;o[Wolfach]o&gt;]s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231/1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Schulamt Waldshut-Tiengen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Schulamt Waldshut-Tiengen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1825 - 1976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Albbruck, 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Albbruck, 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&lt;o[Albbruck]o&gt;]s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&lt;o[Albbruck]o&gt;]s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Albert/Hauenstein, 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Albert/Hauenstein, 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&lt;p[2{Albert} 1{Hauenstein}]p&gt;]s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&lt;p[2{Albert} 1{Hauenstein}]p&gt;]s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Altenburg, 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G 231/1, Altenburg, </w:t>
      </w:r>
      <w:r>
        <w:rPr>
          <w:rFonts w:ascii="Courier" w:hAnsi="Courier"/>
          <w:sz w:val="24"/>
        </w:rPr>
        <w:t>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&lt;o[Altenburg]o&gt;]s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&lt;o[Altenburg]o&gt;]s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Altenschwand, 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Altenschwand, 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&lt;o[Altenschwand]o&gt;]s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&lt;o[Altenschwand]o&gt;]s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Amrigschwand, 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Amrigschwand, 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&lt;o[Amrigschwand]o&gt;]s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&lt;o[Amrigschwand]o&gt;]s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Berau, 108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Berau, 108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&lt;o[Berau]o&gt;]s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&lt;o[Berau]o&gt;]</w:t>
      </w:r>
      <w:r>
        <w:rPr>
          <w:rFonts w:ascii="Courier" w:hAnsi="Courier"/>
          <w:vanish/>
          <w:sz w:val="24"/>
        </w:rPr>
        <w:t>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Dogern, 254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Dogern, 254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&lt;o[Dogern]o&gt;]s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&lt;o[Dogern]o&gt;]s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Dossenbach, 264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Dossenbach, 264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&lt;o[Dossenbach]o&gt;]s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&lt;o[Dossenbach]o&gt;]s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Engelschwand, 283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Engelschwand, 283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&lt;o[Engelschwand]o&gt;]s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&lt;o[Engelschwand]o&gt;]s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Eschbach, 305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Eschbach, 305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&lt;o[Eschbach]o</w:t>
      </w:r>
      <w:r>
        <w:rPr>
          <w:rFonts w:ascii="Courier" w:hAnsi="Courier"/>
          <w:vanish/>
          <w:sz w:val="24"/>
        </w:rPr>
        <w:t>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&lt;o[Eschbach]o&gt;]s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Görwihl, 327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Görwihl, 327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&lt;o[Görwihl]o&gt;]s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&lt;o[Görwihl]o&gt;]s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Grießen, 346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Grießen, 346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&lt;o[Grießen]o&gt;]s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&lt;o[Grießen]o&gt;]s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Grimmelshofen, 359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Grimmelshofen, 359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&lt;Grimmelshofen&gt;]s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&lt;Grimmelshofen&gt;]s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Großherrischwand, 369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Großherrischwand,</w:t>
      </w:r>
      <w:r>
        <w:rPr>
          <w:rFonts w:ascii="Courier" w:hAnsi="Courier"/>
          <w:sz w:val="24"/>
        </w:rPr>
        <w:t xml:space="preserve"> 369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&lt;o[Großherrschwand]o&gt;]s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&lt;o[Großherrschwand]o&gt;]s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Harpolingen, 410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Harpolingen, 410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&lt;o[Harpolingen]o&gt;]s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&lt;o[Harpolingen]o&gt;]s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Herrischried, 432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Herrischried, 432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&lt;o[Herrischried]o&gt;]s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&lt;o[Herrischried]o&gt;]s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Hochsal, 444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Hochsal, 444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&lt;o[Hochsal]o&gt;]s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</w:t>
      </w:r>
      <w:r>
        <w:rPr>
          <w:rFonts w:ascii="Courier" w:hAnsi="Courier"/>
          <w:sz w:val="24"/>
        </w:rPr>
        <w:t xml:space="preserve">liothekssachen </w:t>
      </w:r>
      <w:r>
        <w:rPr>
          <w:rFonts w:ascii="Courier" w:hAnsi="Courier"/>
          <w:vanish/>
          <w:sz w:val="24"/>
        </w:rPr>
        <w:t>&lt;o[Hochsal]o&gt;]s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Hottingen, 482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Hottingen, 482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&lt;o[Hottingen]o&gt;]s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&lt;o[Hottingen]o&gt;]s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Hütten, 494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Hütten, 494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&lt;o[Hütten]o&gt;]s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&lt;o[Hütten]o&gt;]s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Kadelburg, 535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Kadelburg, 535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&lt;o[Kadelburg]o&gt;]s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&lt;o[Kadelburg]o&gt;]s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Kiesenbach, 548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Kiesenbach, 548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&lt;o[Kiesenbach]o&gt;]s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&lt;o[Kiesenbach]o&gt;]s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Krenkingen, 560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Krenkingen, 560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&lt;o[Krenkingen]o&gt;]s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&lt;o[Krenkingen]o&gt;]s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Küßnach, 568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Küßnach, 568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&lt;o[Küßnach]o&gt;]s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&lt;o[Küßnach]o&gt;]s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Lembach, 582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Lembach, 582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&lt;o[Lembach]o&gt;]s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&lt;o[Lembach]o&gt;]s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Lienheim, 591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</w:t>
      </w:r>
      <w:r>
        <w:rPr>
          <w:rFonts w:ascii="Courier" w:hAnsi="Courier"/>
          <w:sz w:val="24"/>
        </w:rPr>
        <w:t>31/1, Lienheim, 591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&lt;o[Lienheim]o&gt;]s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&lt;o[Lienheim]o&gt;]s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Lottstetten, 602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Lottstetten, 602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&lt;o[Lottstetten]o&gt;]s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&lt;o[Lottstetten]o&gt;]s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Mauchen, 616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Mauchen, 616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o[&lt;Mauchen&gt;]o]s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&lt;o[Mauchen]o&gt;]s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Oberlauchringen, 676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Oberlauchringen, 676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&lt;o[Oberlauchringen]o&gt;]s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</w:t>
      </w:r>
      <w:r>
        <w:rPr>
          <w:rFonts w:ascii="Courier" w:hAnsi="Courier"/>
          <w:vanish/>
          <w:sz w:val="24"/>
        </w:rPr>
        <w:t>o[Oberlauchringen]o&gt;]s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Reckingen, 704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Reckingen, 704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&lt;o[Reckingen]o&gt;]s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&lt;o[Reckingen]o&gt;]s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Schwaningen, 790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Schwaningen, 790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&lt;o[Schwaningen]o&gt;]s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&lt;o[Schwaningen]o&gt;]s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Tiefenhäusern, 845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Tiefenhäusern, 845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&lt;o[Tiefenhäusern]o&gt;]s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&lt;o[Tiefenhäusern]o&gt;]s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Tiengen, 859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G 231/1, Tiengen, </w:t>
      </w:r>
      <w:r>
        <w:rPr>
          <w:rFonts w:ascii="Courier" w:hAnsi="Courier"/>
          <w:sz w:val="24"/>
        </w:rPr>
        <w:t>859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&lt;o[Tiengen]o&gt;]s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&lt;o[Tiengen]o&gt;]s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Untereggingen, 900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Untereggingen, 900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&lt;o[Untereggingen]o&gt;]s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&lt;o[Untereggingen]o&gt;]s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Unterlauchringen, 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Unterlauchingen, 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o[&lt;Unterlauchringen&gt;]o]s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&lt;o[Unterlauchringen]o&gt;]s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Untermettingen, 926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Untermettingen, 926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Druckerzeugnisse</w:t>
      </w:r>
      <w:r>
        <w:rPr>
          <w:rFonts w:ascii="Courier" w:hAnsi="Courier"/>
          <w:vanish/>
          <w:sz w:val="24"/>
        </w:rPr>
        <w:t xml:space="preserve"> o[&lt;Untermett</w:t>
      </w:r>
      <w:r>
        <w:rPr>
          <w:rFonts w:ascii="Courier" w:hAnsi="Courier"/>
          <w:vanish/>
          <w:sz w:val="24"/>
        </w:rPr>
        <w:t>ingen&gt;]o]s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&lt;o[Untermettingen]o&gt;]s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Weizen, 998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231/1, Weizen, 998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&lt;o[Weizen]o&gt;]s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&lt;o[Weizen]o&gt;]s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228/1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Staatliches Schulamt Villingen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Staatliches Schulamt Villingen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1837 - 1961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Allmendshofen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&lt;o[Allmendshofen]o&gt;]s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 xml:space="preserve"> &lt;o[Allmendsh</w:t>
      </w:r>
      <w:r>
        <w:rPr>
          <w:rFonts w:ascii="Courier" w:hAnsi="Courier"/>
          <w:vanish/>
          <w:sz w:val="24"/>
        </w:rPr>
        <w:t>ofen]o&gt;]s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Aselfingen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37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&lt;o[Aselfingen]o&gt;]s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&lt;o[Aselfingen]o&gt;]s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Aufen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&lt;o[Aufen]o&gt;]s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&lt;o[Aufen]o&gt;]s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Behl</w:t>
      </w:r>
      <w:r>
        <w:rPr>
          <w:rFonts w:ascii="Courier" w:hAnsi="Courier"/>
          <w:sz w:val="24"/>
        </w:rPr>
        <w:t>a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&lt;o[Behla]o&gt;]s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&lt;o[Behla]o&gt;]s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II. Bestandsinventar \ 2. Spezialia: Ortsakten \ Biesingen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&lt;o[Biesingen]o&gt;]s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&lt;o[Biesingen]o&gt;]s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Blumberg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98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&lt;o[Blumberg]o&gt;]s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Bibliothekssache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&lt;o[Blumberg]o&gt;]s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Bräunlingen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120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&lt;o[Bräunlingen]o&gt;]s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&lt;o[Bräunlingen]o&gt;]s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Brigach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129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&lt;o[Brigach]o&gt;]s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&lt;o[Brigach]o&gt;]s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II. Bestandsinventar \ 2. Spezialia: </w:t>
      </w:r>
      <w:r>
        <w:rPr>
          <w:rFonts w:ascii="Courier" w:hAnsi="Courier"/>
          <w:sz w:val="24"/>
        </w:rPr>
        <w:t>Ortsakten \ Buchenberg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140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&lt;o[Buchenberg]o&gt;]s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&lt;o[Buchenberg]o&gt;]s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1897 - 1903 ;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Dauchingen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161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&lt;o[Dauchingen]o&gt;]s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&lt;o[Dauchingen]o&gt;]s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;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Dürrheim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205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44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</w:t>
      </w:r>
      <w:r>
        <w:rPr>
          <w:rFonts w:ascii="Courier" w:hAnsi="Courier"/>
          <w:sz w:val="24"/>
        </w:rPr>
        <w:t xml:space="preserve">ckerzeugnisse </w:t>
      </w:r>
      <w:r>
        <w:rPr>
          <w:rFonts w:ascii="Courier" w:hAnsi="Courier"/>
          <w:vanish/>
          <w:sz w:val="24"/>
        </w:rPr>
        <w:t>&lt;o[Dürrheim]o&gt;]s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&lt;o[Dürrheim]o&gt;]s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; 1911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Erdmannsweiler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235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&lt;o[Erdmannsweiler]o&gt;]s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&lt;o[Erdmannsweiler]o&gt;]s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Fischbach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266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56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&lt;o[Fischbach]o&gt;]s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&lt;o[Fischbach</w:t>
      </w:r>
      <w:r>
        <w:rPr>
          <w:rFonts w:ascii="Courier" w:hAnsi="Courier"/>
          <w:vanish/>
          <w:sz w:val="24"/>
        </w:rPr>
        <w:t>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Fürstenberg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278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59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&lt;o[Fürstenberg]o&gt;]s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&lt;o[Fürstenberg]o&gt;]s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Fützen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290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61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&lt;o[Fützen]o&gt;]s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&lt;o[Fützen]o&gt;]s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</w:t>
      </w:r>
      <w:r>
        <w:rPr>
          <w:rFonts w:ascii="Courier" w:hAnsi="Courier"/>
          <w:sz w:val="24"/>
        </w:rPr>
        <w:t xml:space="preserve"> \ Gremmelsbach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326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&lt;o[Gremmelsbach]o&gt;]s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&lt;o[Gremmelsbach]o&gt;]s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Gütenbach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349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&lt;o[Gütenbach]o&gt;]s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&lt;o[Gütenbach]o&gt;]s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Heidenhofen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415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87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Druckerzeugni</w:t>
      </w:r>
      <w:r>
        <w:rPr>
          <w:rFonts w:ascii="Courier" w:hAnsi="Courier"/>
          <w:sz w:val="24"/>
        </w:rPr>
        <w:t xml:space="preserve">sse </w:t>
      </w:r>
      <w:r>
        <w:rPr>
          <w:rFonts w:ascii="Courier" w:hAnsi="Courier"/>
          <w:vanish/>
          <w:sz w:val="24"/>
        </w:rPr>
        <w:t>&lt;o[Heidenhofen]o&gt;]s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&lt;o[Heidenhofen]o&gt;]s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Herzogenweiler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426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&lt;o[Herzogenweiler]o&gt;]s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&lt;o[Herzogenweiler]o&gt;]s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Hüfingen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481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&lt;o[Hüfingen]o&gt;]s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&lt;o[Hüfingen]o&gt;]s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Ippingen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508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&lt;o[Ippingen]o&gt;]s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&lt;o[Ippingen]o&gt;]s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Kappel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521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&lt;o[Kappel]o&gt;]s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&lt;o[Kappel]o&gt;]s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II. Bestandsinventar \ 2. Spezialia: Ortsakten \ Kommingen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G 228/1, </w:t>
      </w:r>
      <w:r>
        <w:rPr>
          <w:rFonts w:ascii="Courier" w:hAnsi="Courier"/>
          <w:sz w:val="24"/>
        </w:rPr>
        <w:t>591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125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&lt;o[Kommingen]o&gt;]s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&lt;o[Kommingen]o&gt;]s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Langenschiltach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617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&lt;o[Langenschiltach]o&gt;]s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&lt;o[Langenschiltach]o&gt;]s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1897 - 1909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Linach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642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&lt;o[Linach]o&gt;]s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&lt;o[Linach]o&gt;]s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Neukirch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742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Repertorium, S. 156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&lt;o[Neukirch]o&gt;]s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&lt;o[Neukirch]o&gt;]s</w:t>
      </w:r>
      <w:r>
        <w:rPr>
          <w:rFonts w:ascii="Courier" w:hAnsi="Courier"/>
          <w:sz w:val="24"/>
        </w:rPr>
        <w:t xml:space="preserve">; Zuwendung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Druckerzeugnisse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Nußbach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769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162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&lt;o[Nußbach]o&gt;]s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&lt;o[Nußba</w:t>
      </w:r>
      <w:r>
        <w:rPr>
          <w:rFonts w:ascii="Courier" w:hAnsi="Courier"/>
          <w:vanish/>
          <w:sz w:val="24"/>
        </w:rPr>
        <w:t>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Oberbaldingen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781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&lt;o[Oberbaldingen]o&gt;]s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&lt;o[Oberbaldingen]o&gt;]s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Pfohren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851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178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&lt;o[Pfohren]o&gt;]s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&lt;o[Pfohren]o&gt;]s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II. Bestandsinventar \ 2. Spezialia: Ortsakten </w:t>
      </w:r>
      <w:r>
        <w:rPr>
          <w:rFonts w:ascii="Courier" w:hAnsi="Courier"/>
          <w:sz w:val="24"/>
        </w:rPr>
        <w:t>\ Rensberg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873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&lt;o[Rensberg]o&gt;]s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&lt;o[Rensberg]o&gt;]s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Rohrhardsberg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926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193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&lt;o[Rohrhardsberg]o&gt;]s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&lt;o[Rohrhardsberg]o&gt;]s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Schabenhausen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199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</w:t>
      </w:r>
      <w:r>
        <w:rPr>
          <w:rFonts w:ascii="Courier" w:hAnsi="Courier"/>
          <w:sz w:val="24"/>
        </w:rPr>
        <w:t xml:space="preserve">ugnisse </w:t>
      </w:r>
      <w:r>
        <w:rPr>
          <w:rFonts w:ascii="Courier" w:hAnsi="Courier"/>
          <w:vanish/>
          <w:sz w:val="24"/>
        </w:rPr>
        <w:t>&lt;o[Schabenshausen]o&gt;]s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&lt;o[Schabenhausen]o&gt;]s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Schönenbach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966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&lt;o[Schönenbach]o&gt;]s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&lt;o[Schönenbach]o&gt;]s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Schonach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990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&lt;o[Schonach]o&gt;]s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&lt;o[Schonach]o&gt;]s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</w:t>
      </w:r>
      <w:r>
        <w:rPr>
          <w:rFonts w:ascii="Courier" w:hAnsi="Courier"/>
          <w:sz w:val="24"/>
        </w:rPr>
        <w:t>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II. Bestandsinventar \ 2. Spezialia: Ortsakten \ Unadingen 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1089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&lt;o[Unadingen]o&gt;]s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&lt;o[Unadingen]o&gt;]s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Waldhausen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1167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&lt;o[Waldhausen]o&gt;]s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&lt;o[Waldhausen]o&gt;]s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1905 - 1930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Weißenbach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120</w:t>
      </w:r>
      <w:r>
        <w:rPr>
          <w:rFonts w:ascii="Courier" w:hAnsi="Courier"/>
          <w:sz w:val="24"/>
        </w:rPr>
        <w:t>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1201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&lt;o[Weißenbach]o&gt;]s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&lt;o[Weißenbach]o&gt;]s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2.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Bestandsinventar \ 2. Spezialia: Ortsakten \ Zimmern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228/1, 1222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Repertorium, S. 254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Druckerzeugnisse </w:t>
      </w:r>
      <w:r>
        <w:rPr>
          <w:rFonts w:ascii="Courier" w:hAnsi="Courier"/>
          <w:vanish/>
          <w:sz w:val="24"/>
        </w:rPr>
        <w:t>&lt;o[Zimmern]o&gt;]s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Bibliothekssachen </w:t>
      </w:r>
      <w:r>
        <w:rPr>
          <w:rFonts w:ascii="Courier" w:hAnsi="Courier"/>
          <w:vanish/>
          <w:sz w:val="24"/>
        </w:rPr>
        <w:t>&lt;o[Zimmern]o&gt;]s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20/2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Badisches Ministerium der Justiz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Badisches Ministerium der Justiz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1936 - 1952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20/2, 105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</w:t>
      </w:r>
      <w:r>
        <w:rPr>
          <w:rFonts w:ascii="Courier" w:hAnsi="Courier"/>
          <w:sz w:val="24"/>
        </w:rPr>
        <w:t>rrichtung der Öffentlichkeit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Rundfunk, Film und dergleichen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17.12.1945 - 25.01.1952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20/2, 106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Unterrichtung der Öffentlichkeit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Rundfunk, Film und dergleichen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26.06.1946 - 05.09.1952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20/2, 107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Unterrichtung der Öffentlichkeit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Rundfunk, Film und dergleichen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17.03.1947 - 17.10.1950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20/2, 108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Unterrichtung der Öffentlichkeit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Rundfunk, Film und dergleichen, Geric</w:t>
      </w:r>
      <w:r>
        <w:rPr>
          <w:rFonts w:ascii="Courier" w:hAnsi="Courier"/>
          <w:sz w:val="24"/>
        </w:rPr>
        <w:t>htsaalberichte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18.12.1945 - 09.05.1950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20/2, 109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Unterrichtung der Öffentlichkeit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Rundfunk, Film und dergleichen, Gerichtssaalberichte - franz. Gerichte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03.02.1946 - 15.02.1950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20/2, 110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Unterrichtung der Öffentlichkeit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Rundfunk, Film und dergleichen,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Presseberichte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verschiedener Art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16.10.1945 - 16.06.1951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20/2, 111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Unterrichtung der Öffentlichkeit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Rundfunk, Film und dergl</w:t>
      </w:r>
      <w:r>
        <w:rPr>
          <w:rFonts w:ascii="Courier" w:hAnsi="Courier"/>
          <w:sz w:val="24"/>
        </w:rPr>
        <w:t>eichen, "Die Dritte Gewalt"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06.10.1950 - 12.07.1951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20/3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Badisches Ministerium der Justiz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Badisches Ministerium der Justiz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20/3, 364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10.04.1946 - 06.05.1952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20/3, 365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27.04.1948 - 14.09.1950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175/13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Staatsanwaltschaft Baden-Baden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Staatsanwaltschaft Baden-Baden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1982 - 1983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175/13, 88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jugendgefährdende 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175/14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Staatsanwaltschaft Baden-Baden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Staatsanwaltschaft Baden-Baden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1960 - 1985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175/14, 106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jugendgefährdender Schriften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175/14, 210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Jugendgefährdende Schriften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gesperrt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176/6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Staatsanwaltschaft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Staatsanwaltschaft Freiburg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1851 - 1979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Packet 17, 227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176/6, Pack</w:t>
      </w:r>
      <w:r>
        <w:rPr>
          <w:rFonts w:ascii="Courier" w:hAnsi="Courier"/>
          <w:sz w:val="24"/>
        </w:rPr>
        <w:t>et 17, 227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Kriegszeiten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Packet 17, 229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176/6, Packet 17, 229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Mitteilung krimineller und polizeilicher Vorkomnisse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1893 - 1911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Packet 17, 235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176/6, Packet 17, 235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1905 - 1920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Packet 21, 315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176/6, Packet 21, 315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Strafrechtliche Nebengesetze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Vereine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Packet 21, 316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176/6, Packet 21, 316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Strafrechtliche Nebengesetze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Vereine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Packet 25, 374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176/6, Packet 17, 374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 an Werken der 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Tonkunst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 177/2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Staatsanwaltschaft Freiburg, Zweigstelle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Staatsanwaltschaft Freiburg, Zweigstelle Lörrach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1879 - 1970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177/2, 1295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&lt;polizei&gt;]s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177/2, 1302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&lt;polizei&gt;]s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177/2, 1346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Öffentlich</w:t>
      </w:r>
      <w:r>
        <w:rPr>
          <w:rFonts w:ascii="Courier" w:hAnsi="Courier"/>
          <w:sz w:val="24"/>
        </w:rPr>
        <w:t xml:space="preserve">e Sicherheit und - z.B. Verhältnis Polizei-StA; Belohnungen;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&lt;polizei&gt;]s</w:t>
      </w:r>
      <w:r>
        <w:rPr>
          <w:rFonts w:ascii="Courier" w:hAnsi="Courier"/>
          <w:sz w:val="24"/>
        </w:rPr>
        <w:t>, Waffen, Pol. Schußwaffengebrauch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Nachlaß Leo Wohleb I/1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Leo Wohleb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Leo Wohleb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1900 - 1955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39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Aengeneyndt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Lehrmittel-Verlag</w:t>
      </w:r>
      <w:r>
        <w:rPr>
          <w:rFonts w:ascii="Courier" w:hAnsi="Courier"/>
          <w:vanish/>
          <w:sz w:val="24"/>
        </w:rPr>
        <w:t>} &lt;2{o[Offenburg]o}&gt;]k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Honorar f.d.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Latein-Schulgrammatik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Schmalz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Wagener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Wohleb</w:t>
      </w:r>
      <w:r>
        <w:rPr>
          <w:rFonts w:ascii="Courier" w:hAnsi="Courier"/>
          <w:vanish/>
          <w:sz w:val="24"/>
        </w:rPr>
        <w:t>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41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Bär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Ueberdick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Christlich-Sozialer Verlag</w:t>
      </w:r>
      <w:r>
        <w:rPr>
          <w:rFonts w:ascii="Courier" w:hAnsi="Courier"/>
          <w:vanish/>
          <w:sz w:val="24"/>
        </w:rPr>
        <w:t>} &lt;2{o[Freiburg]o}&gt;]k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Weihnachts- und Neujahrsgrüße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Schriftleitung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Südwestdeutschen Volkszeitung</w:t>
      </w:r>
      <w:r>
        <w:rPr>
          <w:rFonts w:ascii="Courier" w:hAnsi="Courier"/>
          <w:vanish/>
          <w:sz w:val="24"/>
        </w:rPr>
        <w:t>]t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42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Battenfeld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u. Druckerei Badenia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weist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Wohleb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1 Freiexemplar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Badischen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über 3 Monate zu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43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Bercker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Kevelaer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Butzon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Bercker</w:t>
      </w:r>
      <w:r>
        <w:rPr>
          <w:rFonts w:ascii="Courier" w:hAnsi="Courier"/>
          <w:vanish/>
          <w:sz w:val="24"/>
        </w:rPr>
        <w:t>]p]k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50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Cron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), Vorsitzender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Katholischer Publizisten Deutschlands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Jansen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Mit Schreiben (DS)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1953 April 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Cron an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Prälat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Victor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Wurzer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Lissabon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betreffend kath. europ.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Publizisten-Tagung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Meran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April 25. - 30. 1953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54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Dorneich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Herde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]p}]k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65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Grimm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für Kunst und Wissenschaft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}]p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82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Lembke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 xml:space="preserve">Chefredakteur und 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Badisches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Heinz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1949- 1952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u.a.: Fusionierung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 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Leopold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Karlsruher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Schwander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)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Nachlaß Leo Wohleb I/1, 83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List (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Münc</w:t>
      </w:r>
      <w:r>
        <w:rPr>
          <w:rFonts w:ascii="Courier" w:hAnsi="Courier"/>
          <w:sz w:val="24"/>
        </w:rPr>
        <w:t>hen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1954</w:t>
      </w:r>
      <w:r>
        <w:rPr>
          <w:rFonts w:ascii="Courier" w:hAnsi="Courier"/>
          <w:vanish/>
          <w:sz w:val="24"/>
        </w:rPr>
        <w:t>]z</w:t>
      </w:r>
    </w:p>
    <w:p w:rsidR="00000000" w:rsidRDefault="006D11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</w:t>
      </w:r>
    </w:p>
    <w:p w:rsidR="00000000" w:rsidRDefault="006D1131">
      <w:pPr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1131"/>
    <w:rsid w:val="006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4A549-F4FF-4199-83D3-FCDAB0BF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289</TotalTime>
  <Pages>2</Pages>
  <Words>19331</Words>
  <Characters>121786</Characters>
  <Application>Microsoft Office Word</Application>
  <DocSecurity>4</DocSecurity>
  <Lines>1014</Lines>
  <Paragraphs>281</Paragraphs>
  <ScaleCrop>false</ScaleCrop>
  <Company>Deutsche Nationalbibliothek</Company>
  <LinksUpToDate>false</LinksUpToDate>
  <CharactersWithSpaces>140836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Staatsarchiv Freiburg</dc:title>
  <dc:subject/>
  <dc:creator>--</dc:creator>
  <cp:keywords>DFG-Quellenrepertorium Staatsarchiv Freiburg</cp:keywords>
  <dc:description>Archivdaten</dc:description>
  <cp:lastModifiedBy>Wendler, André</cp:lastModifiedBy>
  <cp:revision>2</cp:revision>
  <cp:lastPrinted>8909-06-25T01:07:42Z</cp:lastPrinted>
  <dcterms:created xsi:type="dcterms:W3CDTF">2021-02-26T09:08:00Z</dcterms:created>
  <dcterms:modified xsi:type="dcterms:W3CDTF">2021-02-26T09:08:00Z</dcterms:modified>
</cp:coreProperties>
</file>