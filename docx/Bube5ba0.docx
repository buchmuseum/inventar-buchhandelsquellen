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Burgbernheim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StdA Burgbernheim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Postfach 47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91593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Burgbernheim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Tel.:(09843)309-32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8 - 12 Uhr, Mi 12 - 18 Uhr; tel. Voranmeldung nötig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III A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Schule und Bildungswesen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1629-16</w:t>
      </w:r>
      <w:r>
        <w:rPr>
          <w:rFonts w:ascii="Courier" w:hAnsi="Courier"/>
          <w:sz w:val="24"/>
        </w:rPr>
        <w:t>57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Stiftung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etc.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1769 - 1952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26a</w:t>
      </w:r>
      <w:r>
        <w:rPr>
          <w:rFonts w:ascii="Courier" w:hAnsi="Courier"/>
          <w:sz w:val="24"/>
        </w:rPr>
        <w:tab/>
        <w:t>Volksbildung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Volksbildung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1747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Staatsbürgerliche Bildungskurse.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Gemeindliche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1925 - 1952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Presse, Rundfunk, Theater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Presse, Rundfunk, Theater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1754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Monatliche Berichte an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Instruktionen für diese Berichte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1803 - 1806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1755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ungeeigneter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Bilder;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Aufsicht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Verbreiter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1827 - 1847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</w:t>
      </w:r>
      <w:r>
        <w:rPr>
          <w:rFonts w:ascii="Courier" w:hAnsi="Courier"/>
          <w:sz w:val="24"/>
        </w:rPr>
        <w:t>56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1847 - 1887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1757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Lokalblatt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Burgbernheim</w:t>
      </w:r>
      <w:r>
        <w:rPr>
          <w:rFonts w:ascii="Courier" w:hAnsi="Courier"/>
          <w:vanish/>
          <w:sz w:val="24"/>
        </w:rPr>
        <w:t>]o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1891 - 1911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1758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Öffentliche Bekanntmachungen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Anschlag oder Ausrufen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1935 - 1953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1760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Gemeindliche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</w:p>
    <w:p w:rsidR="00000000" w:rsidRDefault="00A730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1934 - 1940</w:t>
      </w:r>
    </w:p>
    <w:p w:rsidR="00000000" w:rsidRDefault="00A7301F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301F"/>
    <w:rsid w:val="00A7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5C3D39-E54A-4012-83DA-5F815712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8</TotalTime>
  <Pages>2</Pages>
  <Words>151</Words>
  <Characters>954</Characters>
  <Application>Microsoft Office Word</Application>
  <DocSecurity>4</DocSecurity>
  <Lines>7</Lines>
  <Paragraphs>2</Paragraphs>
  <ScaleCrop>false</ScaleCrop>
  <Company>Deutsche Nationalbibliothek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Burgbernheim</dc:title>
  <dc:subject>Grünert</dc:subject>
  <dc:creator>Fischer</dc:creator>
  <cp:keywords>DFG-Quellenrepertorium Stadtarchiv Burgbernheim</cp:keywords>
  <cp:lastModifiedBy>Wendler, André</cp:lastModifiedBy>
  <cp:revision>2</cp:revision>
  <cp:lastPrinted>8909-06-25T01:07:42Z</cp:lastPrinted>
  <dcterms:created xsi:type="dcterms:W3CDTF">2021-02-26T09:03:00Z</dcterms:created>
  <dcterms:modified xsi:type="dcterms:W3CDTF">2021-02-26T09:03:00Z</dcterms:modified>
</cp:coreProperties>
</file>