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Ortenaukreis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Badstr. 20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77652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Offenburg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Tel.:(0781)805-534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 u. Mi auch 14 - 17 Uhr (nach telefon. Voranmeldung)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3.5.1994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Aktenbestand Offenburg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sz w:val="24"/>
        </w:rPr>
        <w:t>ktenbestand Offenburg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VII.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VII. Gewerbe und Handel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Fach 35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Einrichtung und Betrieb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Schriftsetzereien</w:t>
      </w:r>
      <w:r>
        <w:rPr>
          <w:rFonts w:ascii="Courier" w:hAnsi="Courier"/>
          <w:vanish/>
          <w:sz w:val="24"/>
        </w:rPr>
        <w:t>]s]s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1897 - 1907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Fach 38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 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Wirtschaft, Industrie,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Handwerk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40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Reichsschule des deutschen Buchhandels</w:t>
      </w:r>
      <w:r>
        <w:rPr>
          <w:rFonts w:ascii="Courier" w:hAnsi="Courier"/>
          <w:vanish/>
          <w:sz w:val="24"/>
        </w:rPr>
        <w:t>]k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44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Messen und Märkten</w:t>
      </w:r>
      <w:r>
        <w:rPr>
          <w:rFonts w:ascii="Courier" w:hAnsi="Courier"/>
          <w:vanish/>
          <w:sz w:val="24"/>
        </w:rPr>
        <w:t>]s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XXII.4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XXII. Polizei / 4. Sittenpolizei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Fach 145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Sittenwidrige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sz w:val="24"/>
        </w:rPr>
        <w:t>Bilder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1878 - 1955 ; 1903 - 1955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XXIV.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XXIV. Presse und Druckschriften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Fach 157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1867 - 1964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Aushang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1921 - 1965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3154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1867 - 1964 ; 1921 - 1965</w:t>
      </w:r>
    </w:p>
    <w:p w:rsidR="00000000" w:rsidRDefault="00C31541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541"/>
    <w:rsid w:val="00C3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1F575-6274-4B93-9326-D5A8F0BF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140</Words>
  <Characters>882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Ortenaukreis</dc:title>
  <dc:subject>Grünert</dc:subject>
  <dc:creator>Fischer</dc:creator>
  <cp:keywords>DFG-Quellenrepertorium Kreisarchiv Ortenaukreis</cp:keywords>
  <cp:lastModifiedBy>Wendler, André</cp:lastModifiedBy>
  <cp:revision>2</cp:revision>
  <cp:lastPrinted>8909-06-25T01:07:42Z</cp:lastPrinted>
  <dcterms:created xsi:type="dcterms:W3CDTF">2021-02-26T09:24:00Z</dcterms:created>
  <dcterms:modified xsi:type="dcterms:W3CDTF">2021-02-26T09:24:00Z</dcterms:modified>
</cp:coreProperties>
</file>