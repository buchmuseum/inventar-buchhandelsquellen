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Merseburg, St. Viti und Meuschau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Unteraltenburg 14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06217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Merseburg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03461 / 213646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</w:t>
      </w:r>
      <w:r>
        <w:rPr>
          <w:rFonts w:ascii="CoArier" w:hAnsi="CoArier"/>
          <w:sz w:val="24"/>
          <w:szCs w:val="24"/>
        </w:rPr>
        <w:t>nutzung erfolgt nur nach Voranmeldung und mit Genehmigung.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Merseburg, St. Viti und Meuschau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Merseburg, St. Viti und Meuschau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Merseburg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St. Viti und Meuschau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ca. 1800 - 1972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 Im Aktenverzeichnis ist vermerkt, daß die Akten im Büro des Kirchspiels, Hälterstr. 30, aufbewahrt werden.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II. Allgemeine </w:t>
      </w:r>
      <w:r>
        <w:rPr>
          <w:rFonts w:ascii="CoArier" w:hAnsi="CoArier"/>
          <w:sz w:val="24"/>
          <w:szCs w:val="24"/>
        </w:rPr>
        <w:t>Verwaltung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23-16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23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16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Merseburg, St. Viti und Meuschau 23-16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Anschaffung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 xml:space="preserve">Büchern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Gesetzblätter</w:t>
      </w:r>
      <w:r>
        <w:rPr>
          <w:rFonts w:ascii="CoArier" w:hAnsi="CoArier"/>
          <w:vanish/>
          <w:sz w:val="24"/>
          <w:szCs w:val="24"/>
        </w:rPr>
        <w:t>]s}]s</w:t>
      </w:r>
      <w:r>
        <w:rPr>
          <w:rFonts w:ascii="CoArier" w:hAnsi="CoArier"/>
          <w:sz w:val="24"/>
          <w:szCs w:val="24"/>
        </w:rPr>
        <w:t>n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1894 - 1927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IV. Der Dienst der Wortverkündigung in der Gemeinde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44-25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44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25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Merseburg, St. Viti und Meuschau 44-25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10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Bitte um Gewährung eines Kollektenanteils z. Einführung des neuen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s</w:t>
      </w:r>
    </w:p>
    <w:p w:rsidR="00000000" w:rsidRDefault="00880D2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1903</w:t>
      </w:r>
    </w:p>
    <w:p w:rsidR="00000000" w:rsidRDefault="00880D2D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0D2D"/>
    <w:rsid w:val="0088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0F0D2-3AC0-45C7-BBF2-9D37C6E5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144</Words>
  <Characters>914</Characters>
  <Application>Microsoft Office Word</Application>
  <DocSecurity>4</DocSecurity>
  <Lines>7</Lines>
  <Paragraphs>2</Paragraphs>
  <ScaleCrop>false</ScaleCrop>
  <Company>Deutsche Nationalbibliothek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Merseburg, Viti</dc:title>
  <dc:subject>Ludwig</dc:subject>
  <dc:creator>Fischer</dc:creator>
  <cp:keywords>DFG-Quellenrepertorium Kirchengemeinde Merseburg, Viti</cp:keywords>
  <dc:description>Zentralarchiv Magdeburg</dc:description>
  <cp:lastModifiedBy>Wendler, André</cp:lastModifiedBy>
  <cp:revision>2</cp:revision>
  <dcterms:created xsi:type="dcterms:W3CDTF">2021-02-26T09:20:00Z</dcterms:created>
  <dcterms:modified xsi:type="dcterms:W3CDTF">2021-02-26T09:20:00Z</dcterms:modified>
</cp:coreProperties>
</file>