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208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Alzey</w:t>
      </w:r>
    </w:p>
    <w:p w:rsidR="00000000" w:rsidRDefault="006208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Ernst-Ludwig-Str. 42</w:t>
      </w:r>
    </w:p>
    <w:p w:rsidR="00000000" w:rsidRDefault="006208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55232</w:t>
      </w:r>
    </w:p>
    <w:p w:rsidR="00000000" w:rsidRDefault="006208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Alzey</w:t>
      </w:r>
    </w:p>
    <w:p w:rsidR="00000000" w:rsidRDefault="006208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Tel.:(06731)495-612</w:t>
      </w:r>
    </w:p>
    <w:p w:rsidR="00000000" w:rsidRDefault="006208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Fr 8 - 12 Uhr, Mo - Mi 14 -16 Uhr, Do 14 - 18 Uhr; nur nach Voranmeldung</w:t>
      </w:r>
    </w:p>
    <w:p w:rsidR="00000000" w:rsidRDefault="006208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6208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Alzey</w:t>
      </w:r>
    </w:p>
    <w:p w:rsidR="00000000" w:rsidRDefault="006208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6208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XX.</w:t>
      </w:r>
    </w:p>
    <w:p w:rsidR="00000000" w:rsidRDefault="006208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XX. Presse und Buchhand</w:t>
      </w:r>
      <w:r>
        <w:rPr>
          <w:rFonts w:ascii="Courier" w:hAnsi="Courier"/>
          <w:sz w:val="24"/>
        </w:rPr>
        <w:t>el</w:t>
      </w:r>
    </w:p>
    <w:p w:rsidR="00000000" w:rsidRDefault="006208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337</w:t>
      </w:r>
    </w:p>
    <w:p w:rsidR="00000000" w:rsidRDefault="006208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Repertorium</w:t>
      </w:r>
    </w:p>
    <w:p w:rsidR="00000000" w:rsidRDefault="006208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</w:p>
    <w:p w:rsidR="00000000" w:rsidRDefault="006208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1. Autorisierung zum Kauf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Landkalender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1834-1879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2.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Erlaubnis zum 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Rheinhessischen Volkszeitung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1836-1873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3.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Erlaubnis zur Veröffentlichung einzelner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Artikel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in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Alzeyer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ab 1882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4. Allgemeine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Erlaubnis zur Veröffentlichung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Anschlag und Anheften von Nachrichten und ähnlichem ("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Verhinderung des Mißbrauchs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Preßfreiheit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")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ab 1856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5. Beantragung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Sond</w:t>
      </w:r>
      <w:r>
        <w:rPr>
          <w:rFonts w:ascii="Courier" w:hAnsi="Courier"/>
          <w:sz w:val="24"/>
        </w:rPr>
        <w:t>erausgabe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 und Scholle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zur 650-Jahrfeier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Alzey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s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6.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Abonnenten-Verzeichnis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Volk und Scholle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7.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Erlaß zur Vermeidung von Fremdwörtern in Veröffentlichungen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8.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Hinweise zur Veröffentlichung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, 9.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Zulassung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deutsche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, die nicht innerhalb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Deutschen Bund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es gedruckt wurden, 10.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Alzeyer Beobachter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Jubiläumsausgabe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6208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1834 - 1930</w:t>
      </w:r>
    </w:p>
    <w:p w:rsidR="00000000" w:rsidRDefault="00620819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20819"/>
    <w:rsid w:val="0062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A05EE8-2331-4C89-933A-97A346D1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</TotalTime>
  <Pages>2</Pages>
  <Words>175</Words>
  <Characters>1103</Characters>
  <Application>Microsoft Office Word</Application>
  <DocSecurity>4</DocSecurity>
  <Lines>9</Lines>
  <Paragraphs>2</Paragraphs>
  <ScaleCrop>false</ScaleCrop>
  <Company>Deutsche Nationalbibliothek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Alzey</dc:title>
  <dc:subject>Grünert</dc:subject>
  <dc:creator>Fischer</dc:creator>
  <cp:keywords>DFG-Quellenrepertorium Stadtarchiv Alzey</cp:keywords>
  <cp:lastModifiedBy>Wendler, André</cp:lastModifiedBy>
  <cp:revision>2</cp:revision>
  <cp:lastPrinted>8909-06-25T01:07:42Z</cp:lastPrinted>
  <dcterms:created xsi:type="dcterms:W3CDTF">2021-02-26T08:57:00Z</dcterms:created>
  <dcterms:modified xsi:type="dcterms:W3CDTF">2021-02-26T08:57:00Z</dcterms:modified>
</cp:coreProperties>
</file>