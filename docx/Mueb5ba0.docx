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Münchberg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Kirchplatz 7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95213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Münchberg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Tel.:(09251)80054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Uhr, Mo - Mi auch 14 - 16 Uhr, Do 14 - 17.30 Uhr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schriftl. Umfrage vom 9.3.1993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Hauptgruppe 2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Polizei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8 - 19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19. - 20. Jhdt.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212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21 Sicherheitspolizei / 212 Pressepolizei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2-2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212-2-2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Verordnungen und Bekanntmachungen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kgl. Regierung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Ober-Main-Kreis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es,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Kammer des Innern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kgl. Landgericht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Münchberg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im Zusammenhang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Schriftenbeschlagnahme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u.a. gegen "den Geist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"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1831 - 1850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Hauptgruppe 4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Wirtschaftsförderung und kommunale Veranstaltungen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15. - 20. Jh</w:t>
      </w:r>
      <w:r>
        <w:rPr>
          <w:rFonts w:ascii="Courier" w:hAnsi="Courier"/>
          <w:sz w:val="24"/>
        </w:rPr>
        <w:t>dt.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403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40 Wirtschaftspflege / 403 Gewerbe und Handwerk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17-1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403-17-1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- 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Adam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Reichel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Zapf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die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um Genehmigung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Wöchentlichen Unterhaltungs- und Anzeigeblatt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</w:t>
      </w:r>
      <w:r>
        <w:rPr>
          <w:rFonts w:ascii="Courier" w:hAnsi="Courier"/>
          <w:vanish/>
          <w:sz w:val="24"/>
        </w:rPr>
        <w:t>]s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18.12.1829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17-2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403-17-2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Wochenblatt für Münchberg und Umgegend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Veröffentlichung der Magistrats-Sitzungsprotokolle; Gesuch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Erhöhung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Inseratsanteils des Stadtmagi</w:t>
      </w:r>
      <w:r>
        <w:rPr>
          <w:rFonts w:ascii="Courier" w:hAnsi="Courier"/>
          <w:sz w:val="24"/>
        </w:rPr>
        <w:t>strats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Entschädigung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bedeutende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Inserate des Stadtmagistrats</w:t>
      </w:r>
      <w:r>
        <w:rPr>
          <w:rFonts w:ascii="Courier" w:hAnsi="Courier"/>
          <w:vanish/>
          <w:sz w:val="24"/>
        </w:rPr>
        <w:t>}]s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1857 - 1881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17-3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403-17-3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Anzeigen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Druckerzeugnisse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für den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Stadtmagistrat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Münchberg</w:t>
      </w:r>
      <w:r>
        <w:rPr>
          <w:rFonts w:ascii="Courier" w:hAnsi="Courier"/>
          <w:vanish/>
          <w:sz w:val="24"/>
        </w:rPr>
        <w:t>}]k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1909 - 1918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Hauptgruppe 5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Volksbildung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19. - 20. Jhdt.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541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54 Freie Volksbildung / 541 Büchereien, Volkshochschule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1-1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541-1-1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Zapf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Münchberg</w:t>
      </w:r>
      <w:r>
        <w:rPr>
          <w:rFonts w:ascii="Courier" w:hAnsi="Courier"/>
          <w:vanish/>
          <w:sz w:val="24"/>
        </w:rPr>
        <w:t>]o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1-2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541-1-2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Adolph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Knoll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Weiterführung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im Jahre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1845 verstorben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Zapf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Konzessions-Erteilung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Konzessions-Überprüfung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Adolph Knoll - Aufforderung zur Vorlage eines vollständigen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vorhandenen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einer Übersicht der von ihm weiterhin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Erweiterung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 xml:space="preserve">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vorgesehenen Werke</w:t>
      </w:r>
    </w:p>
    <w:p w:rsidR="00000000" w:rsidRDefault="00FA166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1855 - 1857</w:t>
      </w:r>
    </w:p>
    <w:p w:rsidR="00000000" w:rsidRDefault="00FA166B">
      <w:pPr>
        <w:spacing w:line="240" w:lineRule="exact"/>
        <w:rPr>
          <w:rFonts w:ascii="Times" w:hAnsi="Times"/>
        </w:rPr>
      </w:pPr>
      <w:r>
        <w:rPr>
          <w:rFonts w:ascii="Courier" w:hAnsi="Courier"/>
          <w:sz w:val="24"/>
        </w:rPr>
        <w:br w:type="page"/>
      </w:r>
    </w:p>
    <w:p w:rsidR="00000000" w:rsidRDefault="00FA166B"/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166B"/>
    <w:rsid w:val="00FA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42DC0-ABA2-4E74-80CF-BB3F3934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</TotalTime>
  <Pages>2</Pages>
  <Words>323</Words>
  <Characters>2042</Characters>
  <Application>Microsoft Office Word</Application>
  <DocSecurity>4</DocSecurity>
  <Lines>17</Lines>
  <Paragraphs>4</Paragraphs>
  <ScaleCrop>false</ScaleCrop>
  <Company>Deutsche Nationalbibliothek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Münchberg</dc:title>
  <dc:subject/>
  <dc:creator>--</dc:creator>
  <cp:keywords>DFG-Quellenrepertorium Stadtarchiv Münchberg</cp:keywords>
  <cp:lastModifiedBy>Wendler, André</cp:lastModifiedBy>
  <cp:revision>2</cp:revision>
  <cp:lastPrinted>8909-06-25T01:07:42Z</cp:lastPrinted>
  <dcterms:created xsi:type="dcterms:W3CDTF">2021-02-26T09:21:00Z</dcterms:created>
  <dcterms:modified xsi:type="dcterms:W3CDTF">2021-02-26T09:21:00Z</dcterms:modified>
</cp:coreProperties>
</file>