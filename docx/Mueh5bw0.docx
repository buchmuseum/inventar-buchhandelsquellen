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Mühlacker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Mühlacker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Kalterplatz 7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75417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Mühlacker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Tel.:(07041)18-371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Mi 8 - 16 Uhr, Do 8 - 18 Uhr, Fr 8 - 12 Uhr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Mühlacker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Gemeinde Mühlacker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Mühlacker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"Mühlacker"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A.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A. Akten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379 A 5917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190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Leseverein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Dürmenz-Mühlacker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Protokollbuch. mit Satzung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15.12.1910</w:t>
      </w:r>
      <w:r>
        <w:rPr>
          <w:rFonts w:ascii="Courier" w:hAnsi="Courier"/>
          <w:vanish/>
          <w:sz w:val="24"/>
        </w:rPr>
        <w:t>]z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1911 - 1926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379 A 5919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190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Chronik der Stadt Mühlacker</w:t>
      </w:r>
      <w:r>
        <w:rPr>
          <w:rFonts w:ascii="Courier" w:hAnsi="Courier"/>
          <w:vanish/>
          <w:sz w:val="24"/>
        </w:rPr>
        <w:t>]t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20</w:t>
      </w:r>
      <w:r>
        <w:rPr>
          <w:rFonts w:ascii="Courier" w:hAnsi="Courier"/>
          <w:sz w:val="24"/>
        </w:rPr>
        <w:tab/>
        <w:t>Neues Archiv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Neues Archiv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Aktenverzeichnis "Neues Archiv"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507 - 4131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37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1943 - 1945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542 - 5630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50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Ortsbücherei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Staatliche Volksbüchereistelle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), 1927 - 1946;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Städtische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1947 - 1962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Deutsch-amerikanische Büc</w:t>
      </w:r>
      <w:r>
        <w:rPr>
          <w:rFonts w:ascii="Courier" w:hAnsi="Courier"/>
          <w:sz w:val="24"/>
        </w:rPr>
        <w:t>herei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1950 - 1957</w:t>
      </w:r>
      <w:r>
        <w:rPr>
          <w:rFonts w:ascii="Courier" w:hAnsi="Courier"/>
          <w:vanish/>
          <w:sz w:val="24"/>
        </w:rPr>
        <w:t>]z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1927 - 1957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565 - 6161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57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Das Hakenkreuzbanner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(einige Exemplare),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Rote Sender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1932 - 1933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565 - 6163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57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Politische Versammlungen;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; gesetzliche Bestimmungen; Versammlungen, Aufzüge, Propagandafahrten, Verbote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1915 - 1941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Abt. 2 Best. 2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Abt. 2 Best. 2: Stadt Villingen, historisches Archiv bis 1971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19. Jahrhundert bis 2. Weltkrieg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IX Nr. 3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Bitte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Förderer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s um Ein</w:t>
      </w:r>
      <w:r>
        <w:rPr>
          <w:rFonts w:ascii="Courier" w:hAnsi="Courier"/>
          <w:sz w:val="24"/>
        </w:rPr>
        <w:t xml:space="preserve">richtung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1837 - 1862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IX Nr. 34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Fahndung nach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hochverräterische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1848 - 1849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XI 2 Nr. 13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Verordnung über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}]s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1832 - 1937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XI 2 Nr. 25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Verteilung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}]s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1900 - 1930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XI 3 Nr. 44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Verbreitung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 über Fastnacht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Fastnachzeitung</w:t>
      </w:r>
      <w:r>
        <w:rPr>
          <w:rFonts w:ascii="Courier" w:hAnsi="Courier"/>
          <w:vanish/>
          <w:sz w:val="24"/>
        </w:rPr>
        <w:t>]s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1910 - 1931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XI 3 Nr. 64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Versammlungsanmeldungen, Umzüge,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Beschlagnahmen</w:t>
      </w:r>
    </w:p>
    <w:p w:rsidR="00000000" w:rsidRDefault="00DD5E7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1931 - </w:t>
      </w:r>
    </w:p>
    <w:p w:rsidR="00000000" w:rsidRDefault="00DD5E77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D5E77"/>
    <w:rsid w:val="00DD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3B9937-68E9-4BAB-8FA5-FDD51CC6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24</TotalTime>
  <Pages>3</Pages>
  <Words>243</Words>
  <Characters>1536</Characters>
  <Application>Microsoft Office Word</Application>
  <DocSecurity>4</DocSecurity>
  <Lines>12</Lines>
  <Paragraphs>3</Paragraphs>
  <ScaleCrop>false</ScaleCrop>
  <Company>Deutsche Nationalbibliothek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Mühlacker</dc:title>
  <dc:subject>Grünert</dc:subject>
  <dc:creator>Fischer</dc:creator>
  <cp:keywords>DFG-Quellenrepertorium Stadtarchiv Mühlacker</cp:keywords>
  <cp:lastModifiedBy>Wendler, André</cp:lastModifiedBy>
  <cp:revision>2</cp:revision>
  <cp:lastPrinted>8909-06-25T01:07:42Z</cp:lastPrinted>
  <dcterms:created xsi:type="dcterms:W3CDTF">2021-02-26T09:21:00Z</dcterms:created>
  <dcterms:modified xsi:type="dcterms:W3CDTF">2021-02-26T09:21:00Z</dcterms:modified>
</cp:coreProperties>
</file>