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bookmarkStart w:id="0" w:name="_GoBack"/>
      <w:bookmarkEnd w:id="0"/>
      <w:r>
        <w:rPr>
          <w:rFonts w:ascii="Arial" w:hAnsi="Arial"/>
          <w:sz w:val="24"/>
        </w:rPr>
        <w:t>01</w:t>
      </w:r>
      <w:r>
        <w:rPr>
          <w:rFonts w:ascii="Arial" w:hAnsi="Arial"/>
          <w:sz w:val="24"/>
        </w:rPr>
        <w:tab/>
        <w:t>Thüringisches Staatsarchiv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03</w:t>
      </w:r>
      <w:r>
        <w:rPr>
          <w:rFonts w:ascii="Arial" w:hAnsi="Arial"/>
          <w:sz w:val="24"/>
        </w:rPr>
        <w:tab/>
        <w:t>ThStA ALT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05</w:t>
      </w:r>
      <w:r>
        <w:rPr>
          <w:rFonts w:ascii="Arial" w:hAnsi="Arial"/>
          <w:sz w:val="24"/>
        </w:rPr>
        <w:tab/>
        <w:t>Dienstsitz: Schloß 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06</w:t>
      </w:r>
      <w:r>
        <w:rPr>
          <w:rFonts w:ascii="Arial" w:hAnsi="Arial"/>
          <w:sz w:val="24"/>
        </w:rPr>
        <w:tab/>
        <w:t>PF 1331, 04583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07</w:t>
      </w:r>
      <w:r>
        <w:rPr>
          <w:rFonts w:ascii="Arial" w:hAnsi="Arial"/>
          <w:sz w:val="24"/>
        </w:rPr>
        <w:tab/>
        <w:t>04600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ab/>
        <w:t>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09</w:t>
      </w:r>
      <w:r>
        <w:rPr>
          <w:rFonts w:ascii="Arial" w:hAnsi="Arial"/>
          <w:sz w:val="24"/>
        </w:rPr>
        <w:tab/>
        <w:t>Tel.: 03447/315488, 03477/504929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17</w:t>
      </w:r>
      <w:r>
        <w:rPr>
          <w:rFonts w:ascii="Arial" w:hAnsi="Arial"/>
          <w:sz w:val="24"/>
        </w:rPr>
        <w:tab/>
        <w:t>Montag - Mittwoch: 8.00 - 15.45, Donnerstag: 8.00 - 18.45, Freitag geschlossen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18</w:t>
      </w:r>
      <w:r>
        <w:rPr>
          <w:rFonts w:ascii="Arial" w:hAnsi="Arial"/>
          <w:sz w:val="24"/>
        </w:rPr>
        <w:tab/>
        <w:t>Erstellu</w:t>
      </w:r>
      <w:r>
        <w:rPr>
          <w:rFonts w:ascii="Arial" w:hAnsi="Arial"/>
          <w:sz w:val="24"/>
        </w:rPr>
        <w:t>ng des Inventars: 1993, letzte Korrektur: 02.2000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</w:t>
      </w:r>
      <w:r>
        <w:rPr>
          <w:rFonts w:ascii="Arial" w:hAnsi="Arial"/>
          <w:sz w:val="24"/>
        </w:rPr>
        <w:tab/>
        <w:t>Geheimes Archiv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01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Geheimes Archiv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Zentralbehörden des Fürstentums und Herzogtums Sachsen-Altenburg bis 1866 \ #Geheimes Archiv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1434 - 1867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Repertorium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 xml:space="preserve">G., VI., 3)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G. Angelegenheiten der inneren Landesverwaltung und Polizei \ VI. Polizeisachen 1696 - 1850 ; 3) Preßpolizei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Loc. 172, Nr. 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Geheimes Archiv, Loc. 172, Nr. 9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K. Sächs Ministerium eingelaufene Beschwerde wegen eines in den zu </w:t>
      </w:r>
      <w:r>
        <w:rPr>
          <w:rFonts w:ascii="Arial" w:hAnsi="Arial"/>
          <w:vanish/>
          <w:sz w:val="24"/>
        </w:rPr>
        <w:t>o</w:t>
      </w:r>
      <w:r>
        <w:rPr>
          <w:rFonts w:ascii="Arial" w:hAnsi="Arial"/>
          <w:vanish/>
          <w:sz w:val="24"/>
        </w:rPr>
        <w:t>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herauskommenden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Deutschen Blätter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n enthaltenen anstößigen Aufsatzes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  <w:r>
        <w:rPr>
          <w:rFonts w:ascii="Arial" w:hAnsi="Arial"/>
          <w:sz w:val="24"/>
        </w:rPr>
        <w:lastRenderedPageBreak/>
        <w:t>30</w:t>
      </w:r>
      <w:r>
        <w:rPr>
          <w:rFonts w:ascii="Arial" w:hAnsi="Arial"/>
          <w:sz w:val="24"/>
        </w:rPr>
        <w:tab/>
        <w:t>Loc. 172, Nr.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Archiv, Loc. 172, Nr.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Christian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Hahn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Erlaubnis zur Aufnahme von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politische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Zeitungsartikel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n in die von ihm bisher herausgegebenen "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ischen </w:t>
      </w:r>
      <w:r>
        <w:rPr>
          <w:rFonts w:ascii="Arial" w:hAnsi="Arial"/>
          <w:vanish/>
          <w:sz w:val="24"/>
        </w:rPr>
        <w:t>t[&lt;Altenburger &gt;</w:t>
      </w:r>
      <w:r>
        <w:rPr>
          <w:rFonts w:ascii="Arial" w:hAnsi="Arial"/>
          <w:sz w:val="24"/>
        </w:rPr>
        <w:t>Blätter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"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Loc. 172, Nr. 12b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Geheimes Archiv, Loc. 172, Nr. 12b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248b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 betr. </w:t>
      </w:r>
      <w:r>
        <w:rPr>
          <w:rFonts w:ascii="Arial" w:hAnsi="Arial"/>
          <w:sz w:val="24"/>
        </w:rPr>
        <w:t xml:space="preserve">die Beschwerde des </w:t>
      </w:r>
      <w:r>
        <w:rPr>
          <w:rFonts w:ascii="Arial" w:hAnsi="Arial"/>
          <w:vanish/>
          <w:sz w:val="24"/>
        </w:rPr>
        <w:t>p[3{</w:t>
      </w:r>
      <w:r>
        <w:rPr>
          <w:rFonts w:ascii="Arial" w:hAnsi="Arial"/>
          <w:sz w:val="24"/>
        </w:rPr>
        <w:t>Fürst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en </w:t>
      </w:r>
      <w:r>
        <w:rPr>
          <w:rFonts w:ascii="Arial" w:hAnsi="Arial"/>
          <w:vanish/>
          <w:sz w:val="24"/>
        </w:rPr>
        <w:t>8{</w:t>
      </w:r>
      <w:r>
        <w:rPr>
          <w:rFonts w:ascii="Arial" w:hAnsi="Arial"/>
          <w:sz w:val="24"/>
        </w:rPr>
        <w:t>von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Hatzfeld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gegen </w:t>
      </w:r>
      <w:r>
        <w:rPr>
          <w:rFonts w:ascii="Arial" w:hAnsi="Arial"/>
          <w:vanish/>
          <w:sz w:val="24"/>
        </w:rPr>
        <w:t>p[1{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wegen Beleidigung durch eine Druckschrift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26a</w:t>
      </w:r>
      <w:r>
        <w:rPr>
          <w:rFonts w:ascii="Arial" w:hAnsi="Arial"/>
          <w:sz w:val="24"/>
        </w:rPr>
        <w:tab/>
        <w:t>G., XII.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G. Angelegenheiten der inneren Landesverwaltung und der Polizei \ XII. Gewerbe- und Handelswesen 1587 - 1865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Loc. 179, Nr. 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Geheimes Archiv, Loc. 179, Nr. 33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262b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Mehrere Beschwerden der hiesigen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Buchbinderinnung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wegen vermeintlicher Beeinträchtigung ihrer Innungsgerechtsame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Loc. 189, Nr. 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Ar</w:t>
      </w:r>
      <w:r>
        <w:rPr>
          <w:rFonts w:ascii="Arial" w:hAnsi="Arial"/>
          <w:sz w:val="24"/>
        </w:rPr>
        <w:t xml:space="preserve">chiv, Loc. 189, Nr. 48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306b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dem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Richter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verwilligte Anlegung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s zu 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Loc. 189, Nr. 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Geheimes Archiv, Loc. 189, Nr. 55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307b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dem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Johann Conrad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Heinrichs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}]o]p</w:t>
      </w:r>
      <w:r>
        <w:rPr>
          <w:rFonts w:ascii="Arial" w:hAnsi="Arial"/>
          <w:sz w:val="24"/>
        </w:rPr>
        <w:t xml:space="preserve"> ertheilte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Anlegung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Loc. 190, Nr. 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Geheimes Archiv, Loc. 190, Nr. 11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308b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</w:t>
      </w:r>
      <w:r>
        <w:rPr>
          <w:rFonts w:ascii="Arial" w:hAnsi="Arial"/>
          <w:sz w:val="24"/>
        </w:rPr>
        <w:t>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Friedrich Arnold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nachgesuchte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1815 ; 1816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Loc. 190, Nr. 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Geheimes Archiv, Loc. 190, Nr. 30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dem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Christian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Hahn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ertheilte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i/>
          <w:vanish/>
          <w:sz w:val="24"/>
        </w:rPr>
        <w:t>]s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 xml:space="preserve">zu Etablierung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</w:t>
      </w:r>
      <w:r>
        <w:rPr>
          <w:rFonts w:ascii="Arial" w:hAnsi="Arial"/>
          <w:vanish/>
          <w:sz w:val="24"/>
        </w:rPr>
        <w:t>&lt;buchhandlung&gt;]s</w:t>
      </w:r>
      <w:r>
        <w:rPr>
          <w:rFonts w:ascii="Arial" w:hAnsi="Arial"/>
          <w:sz w:val="24"/>
        </w:rPr>
        <w:t xml:space="preserve">-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,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Geheimes Ministerium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02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Geheimes Ministerium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Zentralbehörden des Fürstentums und Herzogtums Sachsen-Altenburg bis 1866 \ #Ge</w:t>
      </w:r>
      <w:r>
        <w:rPr>
          <w:rFonts w:ascii="Arial" w:hAnsi="Arial"/>
          <w:sz w:val="24"/>
        </w:rPr>
        <w:t>heimes Ministerium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1702 - 1920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Repertorium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I., P.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I. Jenaer Universitäts-Sachen \ P. Universitäts-Bibliothek 1792 - 1903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1759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1759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akademische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, Vol.I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1817 - 1861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26a</w:t>
      </w:r>
      <w:r>
        <w:rPr>
          <w:rFonts w:ascii="Arial" w:hAnsi="Arial"/>
          <w:sz w:val="24"/>
        </w:rPr>
        <w:tab/>
        <w:t>I., U.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I. Jenaer Universitäts-Sachen \ U. Universitätsangelegenheiten insgemein 1807 - 1920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1858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1858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72b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Klageerhebung gegen den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Dobereiner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Jena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wegen B</w:t>
      </w:r>
      <w:r>
        <w:rPr>
          <w:rFonts w:ascii="Arial" w:hAnsi="Arial"/>
          <w:sz w:val="24"/>
        </w:rPr>
        <w:t>eeinträchtigung der Befugnisse des akademischen Proklamators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1858 - 1866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26a</w:t>
      </w:r>
      <w:r>
        <w:rPr>
          <w:rFonts w:ascii="Arial" w:hAnsi="Arial"/>
          <w:sz w:val="24"/>
        </w:rPr>
        <w:tab/>
        <w:t>II.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II. Regierungs- und Verwaltungssachen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2712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der Relicten des verewigten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Dichter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8{</w:t>
      </w:r>
      <w:r>
        <w:rPr>
          <w:rFonts w:ascii="Arial" w:hAnsi="Arial"/>
          <w:sz w:val="24"/>
        </w:rPr>
        <w:t>von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Schiller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Ertheilung eines Privilegiums gegen den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Nachdruck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einer neu erschienenen Ausgabe der Schillerschen Werke betr., 1826 - 1863 u. in anderen Jahren dasselbe Privilegium gegen mehrere andere Druckschriften von verschiedenen Verfassern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1826 - 1863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2734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Buchdrucker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Paul Emanuel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Richter jun.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Suchen um das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Hofbuchdruckerpraedikat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, nachdem sein Vater verstorben, 1741 - 1862 und bis zum Jahre 1862 verschiedene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Concessionen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zum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Buchhandel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1741 - 1862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Friedrich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Schumann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Vergünstigung zu Fortsetzung und fes</w:t>
      </w:r>
      <w:r>
        <w:rPr>
          <w:rFonts w:ascii="Arial" w:hAnsi="Arial"/>
          <w:sz w:val="24"/>
        </w:rPr>
        <w:t xml:space="preserve">ten Etablierung seiner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daselbst, unter dem Namen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litterarischen Comtoir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s betr., 1825 - 1831. 1831 Uebertragung dieses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Buchhändlergeschäft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s auf den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Weber</w:t>
      </w:r>
      <w:r>
        <w:rPr>
          <w:rFonts w:ascii="Arial" w:hAnsi="Arial"/>
          <w:vanish/>
          <w:sz w:val="24"/>
        </w:rPr>
        <w:t>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1825 - 1831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Gleich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hier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zur Betreibung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Verlagsbuchhandel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 in hiesiger Stadt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1833 - 1838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Julius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</w:t>
      </w:r>
      <w:r>
        <w:rPr>
          <w:rFonts w:ascii="Arial" w:hAnsi="Arial"/>
          <w:sz w:val="24"/>
        </w:rPr>
        <w:t>elbig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Erlaubnis zu Anlegung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</w:t>
      </w:r>
      <w:r>
        <w:rPr>
          <w:rFonts w:ascii="Arial" w:hAnsi="Arial"/>
          <w:vanish/>
          <w:sz w:val="24"/>
        </w:rPr>
        <w:t>&lt;buchhandel&gt;]s</w:t>
      </w:r>
      <w:r>
        <w:rPr>
          <w:rFonts w:ascii="Arial" w:hAnsi="Arial"/>
          <w:sz w:val="24"/>
        </w:rPr>
        <w:t xml:space="preserve">-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Verlagsbuchhandel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 in hiesiger Stadt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1834 - 1849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dem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Major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Pierer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ertheilte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Betreibung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Verlagsbuchhandel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1835 - 1861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Hofbuchdrucker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Schöne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Betreibung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</w:t>
      </w:r>
      <w:r>
        <w:rPr>
          <w:rFonts w:ascii="Arial" w:hAnsi="Arial"/>
          <w:vanish/>
          <w:sz w:val="24"/>
        </w:rPr>
        <w:t>&lt;handel&gt;]s</w:t>
      </w:r>
      <w:r>
        <w:rPr>
          <w:rFonts w:ascii="Arial" w:hAnsi="Arial"/>
          <w:sz w:val="24"/>
        </w:rPr>
        <w:t>- und Papierhandels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</w:t>
      </w:r>
      <w:r>
        <w:rPr>
          <w:rFonts w:ascii="Arial" w:hAnsi="Arial"/>
          <w:sz w:val="24"/>
        </w:rPr>
        <w:t>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2737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2737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dem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Robert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Schöne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ertheilte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Errichtung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</w:t>
      </w:r>
      <w:r>
        <w:rPr>
          <w:rFonts w:ascii="Arial" w:hAnsi="Arial"/>
          <w:vanish/>
          <w:sz w:val="24"/>
        </w:rPr>
        <w:t>&lt;handlung&gt;]s</w:t>
      </w:r>
      <w:r>
        <w:rPr>
          <w:rFonts w:ascii="Arial" w:hAnsi="Arial"/>
          <w:sz w:val="24"/>
        </w:rPr>
        <w:t>-, Papier- und Kunsthandlung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1848 - 1853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Hofmeister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</w:t>
      </w:r>
      <w:r>
        <w:rPr>
          <w:rFonts w:ascii="Arial" w:hAnsi="Arial"/>
          <w:vanish/>
          <w:sz w:val="24"/>
        </w:rPr>
        <w:t>&lt;buchhandel&gt;]s</w:t>
      </w:r>
      <w:r>
        <w:rPr>
          <w:rFonts w:ascii="Arial" w:hAnsi="Arial"/>
          <w:sz w:val="24"/>
        </w:rPr>
        <w:t xml:space="preserve">-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Sortimentsbuchhandel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dem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K</w:t>
      </w:r>
      <w:r>
        <w:rPr>
          <w:rFonts w:ascii="Arial" w:hAnsi="Arial"/>
          <w:sz w:val="24"/>
        </w:rPr>
        <w:t>orrektor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Joh. Heinr.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Jacob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hier ertheilte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Anlegung und Betreibung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</w:t>
      </w:r>
      <w:r>
        <w:rPr>
          <w:rFonts w:ascii="Arial" w:hAnsi="Arial"/>
          <w:vanish/>
          <w:sz w:val="24"/>
        </w:rPr>
        <w:t>&lt;buchhandlung&gt;]s</w:t>
      </w:r>
      <w:r>
        <w:rPr>
          <w:rFonts w:ascii="Arial" w:hAnsi="Arial"/>
          <w:sz w:val="24"/>
        </w:rPr>
        <w:t xml:space="preserve">-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in hiesiger Stadt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Buchhhandlungsgehilfe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Oscar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Bonde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zur Errichtung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</w:t>
      </w:r>
      <w:r>
        <w:rPr>
          <w:rFonts w:ascii="Arial" w:hAnsi="Arial"/>
          <w:vanish/>
          <w:sz w:val="24"/>
        </w:rPr>
        <w:t>&lt;handlung&gt;]s</w:t>
      </w:r>
      <w:r>
        <w:rPr>
          <w:rFonts w:ascii="Arial" w:hAnsi="Arial"/>
          <w:sz w:val="24"/>
        </w:rPr>
        <w:t xml:space="preserve">-, Kunst-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Musikalienhandlung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in hiesiger Stadt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2748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</w:t>
      </w:r>
      <w:r>
        <w:rPr>
          <w:rFonts w:ascii="Arial" w:hAnsi="Arial"/>
          <w:sz w:val="24"/>
        </w:rPr>
        <w:t>chbinder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Rudolph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Gröbe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Roda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Konzession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zur Betreibung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, ingl. das gleiche Gesuch des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Buchbindemeister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Christian Friedrich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Wiedemann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das.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2902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2902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Herzogliche 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,</w:t>
      </w:r>
      <w:r>
        <w:rPr>
          <w:rFonts w:ascii="Arial" w:hAnsi="Arial"/>
          <w:vanish/>
          <w:sz w:val="24"/>
        </w:rPr>
        <w:t xml:space="preserve"> 2{o[&lt;Altenburg&gt;]o}]k</w:t>
      </w:r>
      <w:r>
        <w:rPr>
          <w:rFonts w:ascii="Arial" w:hAnsi="Arial"/>
          <w:sz w:val="24"/>
        </w:rPr>
        <w:t>, Vol. 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1798 - 1859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2904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2904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Aufstellung eines Theils der </w:t>
      </w:r>
      <w:r>
        <w:rPr>
          <w:rFonts w:ascii="Arial" w:hAnsi="Arial"/>
          <w:vanish/>
          <w:sz w:val="24"/>
        </w:rPr>
        <w:t>k[1{p[</w:t>
      </w:r>
      <w:r>
        <w:rPr>
          <w:rFonts w:ascii="Arial" w:hAnsi="Arial"/>
          <w:sz w:val="24"/>
        </w:rPr>
        <w:t>Lindenau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schen Bibliothek</w:t>
      </w:r>
      <w:r>
        <w:rPr>
          <w:rFonts w:ascii="Arial" w:hAnsi="Arial"/>
          <w:vanish/>
          <w:sz w:val="24"/>
        </w:rPr>
        <w:t>}2{&lt; Altenburg&gt;}]k</w:t>
      </w:r>
      <w:r>
        <w:rPr>
          <w:rFonts w:ascii="Arial" w:hAnsi="Arial"/>
          <w:sz w:val="24"/>
        </w:rPr>
        <w:t xml:space="preserve"> im h</w:t>
      </w:r>
      <w:r>
        <w:rPr>
          <w:rFonts w:ascii="Arial" w:hAnsi="Arial"/>
          <w:sz w:val="24"/>
        </w:rPr>
        <w:t xml:space="preserve">iesigen Gymnasium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1844 - 1845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Medizinisch - chirurgische Landesbibliothek</w:t>
      </w:r>
      <w:r>
        <w:rPr>
          <w:rFonts w:ascii="Arial" w:hAnsi="Arial"/>
          <w:vanish/>
          <w:sz w:val="24"/>
        </w:rPr>
        <w:t>}2{&lt; Altenburg&gt;}]k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1849 - 1865 ; 1925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Rechnungen über Einnahmen und Ausgaben bei der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Herzogl. Bibliothek</w:t>
      </w:r>
      <w:r>
        <w:rPr>
          <w:rFonts w:ascii="Arial" w:hAnsi="Arial"/>
          <w:vanish/>
          <w:sz w:val="24"/>
        </w:rPr>
        <w:t>}2{&lt; Altenburg&gt;}]k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1830 - 1848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Dem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Buchdrucker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Andreas Chrisitian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Beck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Kahla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ertheilte Erlaubniß zur Hera</w:t>
      </w:r>
      <w:r>
        <w:rPr>
          <w:rFonts w:ascii="Arial" w:hAnsi="Arial"/>
          <w:sz w:val="24"/>
        </w:rPr>
        <w:t xml:space="preserve">usgabe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Wochenblatt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es daselbst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1814 - 1847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in den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erscheinenden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Zeitblätter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n aufzunehmenden Schriften über öffentliche Verhältnisse des Königreichs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Sachsen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und die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Censur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derselben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1829 - 1833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in mehreren Artikeln der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Hildburghausen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erscheinenden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Dorfzeitung</w:t>
      </w:r>
      <w:r>
        <w:rPr>
          <w:rFonts w:ascii="Arial" w:hAnsi="Arial"/>
          <w:vanish/>
          <w:sz w:val="24"/>
        </w:rPr>
        <w:t>&lt;Hildburghausen&gt;]t</w:t>
      </w:r>
      <w:r>
        <w:rPr>
          <w:rFonts w:ascii="Arial" w:hAnsi="Arial"/>
          <w:sz w:val="24"/>
        </w:rPr>
        <w:t xml:space="preserve"> über die Verhältnisse des hiesigen Landes </w:t>
      </w:r>
      <w:r>
        <w:rPr>
          <w:rFonts w:ascii="Arial" w:hAnsi="Arial"/>
          <w:sz w:val="24"/>
        </w:rPr>
        <w:t>vorkommenden Unwahrheiten und Verleumdungen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1830 - 1845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Verbot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der von einem gewissen </w:t>
      </w:r>
      <w:r>
        <w:rPr>
          <w:rFonts w:ascii="Arial" w:hAnsi="Arial"/>
          <w:vanish/>
          <w:sz w:val="24"/>
        </w:rPr>
        <w:t>p[3{</w:t>
      </w:r>
      <w:r>
        <w:rPr>
          <w:rFonts w:ascii="Arial" w:hAnsi="Arial"/>
          <w:sz w:val="24"/>
        </w:rPr>
        <w:t>Baron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8{</w:t>
      </w:r>
      <w:r>
        <w:rPr>
          <w:rFonts w:ascii="Arial" w:hAnsi="Arial"/>
          <w:sz w:val="24"/>
        </w:rPr>
        <w:t>von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Frauendorf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herausgegebenen, wider das Königl. Preußische Gouvernement gerichteten </w:t>
      </w:r>
      <w:r>
        <w:rPr>
          <w:rFonts w:ascii="Arial" w:hAnsi="Arial"/>
          <w:vanish/>
          <w:sz w:val="24"/>
        </w:rPr>
        <w:t>2{s[</w:t>
      </w:r>
      <w:r>
        <w:rPr>
          <w:rFonts w:ascii="Arial" w:hAnsi="Arial"/>
          <w:sz w:val="24"/>
        </w:rPr>
        <w:t>Schmähschrift</w:t>
      </w:r>
      <w:r>
        <w:rPr>
          <w:rFonts w:ascii="Arial" w:hAnsi="Arial"/>
          <w:vanish/>
          <w:sz w:val="24"/>
        </w:rPr>
        <w:t>]s}]s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das Gesuch der Eigenthümer der </w:t>
      </w:r>
      <w:r>
        <w:rPr>
          <w:rFonts w:ascii="Arial" w:hAnsi="Arial"/>
          <w:vanish/>
          <w:sz w:val="24"/>
        </w:rPr>
        <w:t>k[1{p[</w:t>
      </w:r>
      <w:r>
        <w:rPr>
          <w:rFonts w:ascii="Arial" w:hAnsi="Arial"/>
          <w:sz w:val="24"/>
        </w:rPr>
        <w:t>Schön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schen Buchhandlung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um Erlaubniß zur Herausgabe einer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unter </w:t>
      </w:r>
      <w:r>
        <w:rPr>
          <w:rFonts w:ascii="Arial" w:hAnsi="Arial"/>
          <w:sz w:val="24"/>
        </w:rPr>
        <w:t>dem Titel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Der deutsche Patriot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>"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1831 - 1834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Eine vor herzogl. Landesregierung berichtete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Censurdifferenz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mit der Redaktion der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Altenburger Blätter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1831 - 1834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Verbot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Druck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es eines den </w:t>
      </w:r>
      <w:r>
        <w:rPr>
          <w:rFonts w:ascii="Arial" w:hAnsi="Arial"/>
          <w:vanish/>
          <w:sz w:val="24"/>
        </w:rPr>
        <w:t>p[3{</w:t>
      </w:r>
      <w:r>
        <w:rPr>
          <w:rFonts w:ascii="Arial" w:hAnsi="Arial"/>
          <w:sz w:val="24"/>
        </w:rPr>
        <w:t>Prinz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en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Gustav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Schweden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betreffenden Schrift in der hiesigen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Hofbuchdruckerei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1832 - 1834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2919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</w:t>
      </w:r>
      <w:r>
        <w:rPr>
          <w:rFonts w:ascii="Arial" w:hAnsi="Arial"/>
          <w:sz w:val="24"/>
        </w:rPr>
        <w:t>erium, Nr. 2919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in der hiesigen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Hofbuchdruckerei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erschienene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Volksblatt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Osterländische Blätter für öffentliches Leben, gesellige Unterhaltung und Opposition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, herausgegeben von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Spiritus</w:t>
      </w:r>
      <w:r>
        <w:rPr>
          <w:rFonts w:ascii="Arial" w:hAnsi="Arial"/>
          <w:vanish/>
          <w:sz w:val="24"/>
        </w:rPr>
        <w:t xml:space="preserve"> </w:t>
      </w:r>
      <w:r>
        <w:rPr>
          <w:rFonts w:ascii="Arial" w:hAnsi="Arial"/>
          <w:sz w:val="24"/>
        </w:rPr>
        <w:t>Aspar dem Jüngere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1832 - 1835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Gleich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für die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zur ferneren Herausgabe des "</w:t>
      </w:r>
      <w:r>
        <w:rPr>
          <w:rFonts w:ascii="Arial" w:hAnsi="Arial"/>
          <w:vanish/>
          <w:sz w:val="24"/>
        </w:rPr>
        <w:t>t[&lt;Der &gt;</w:t>
      </w:r>
      <w:r>
        <w:rPr>
          <w:rFonts w:ascii="Arial" w:hAnsi="Arial"/>
          <w:sz w:val="24"/>
        </w:rPr>
        <w:t>Eremit</w:t>
      </w:r>
      <w:r>
        <w:rPr>
          <w:rFonts w:ascii="Arial" w:hAnsi="Arial"/>
          <w:vanish/>
          <w:sz w:val="24"/>
        </w:rPr>
        <w:t>&lt;. Blätter für öffentliches Leben und Wirken&gt;]t</w:t>
      </w:r>
      <w:r>
        <w:rPr>
          <w:rFonts w:ascii="Arial" w:hAnsi="Arial"/>
          <w:sz w:val="24"/>
        </w:rPr>
        <w:t>en"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1832 - 1840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291</w:t>
      </w:r>
      <w:r>
        <w:rPr>
          <w:rFonts w:ascii="Arial" w:hAnsi="Arial"/>
          <w:sz w:val="24"/>
        </w:rPr>
        <w:t>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Beschwerde des Königl. Preuß. Gouvernements über die hiesige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Censur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, insbesondere in Beziehung auf eine in der hiesigen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Hofbuchdruckerei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gedruckten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Polen und die öffentliche Meinung“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Carl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8{</w:t>
      </w:r>
      <w:r>
        <w:rPr>
          <w:rFonts w:ascii="Arial" w:hAnsi="Arial"/>
          <w:sz w:val="24"/>
        </w:rPr>
        <w:t>von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Salza</w:t>
      </w:r>
      <w:r>
        <w:rPr>
          <w:rFonts w:ascii="Arial" w:hAnsi="Arial"/>
          <w:vanish/>
          <w:sz w:val="24"/>
        </w:rPr>
        <w:t>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1832 - 1833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Hofrath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Philippi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Vergünstigung, die Redaktion der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Konstitutionellen Bürgerzeitung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" von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auch ferner besorgen zu dürfen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Verhinderung des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beabsichtigten Drucks der in dem Werke des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Woldemar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Seyffert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Bunte Briefe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" gestrichenen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Censur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stellen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Gleich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Concessionsertheilung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zur Herausgabe einer referierenden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politische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Zeitung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</w:t>
      </w:r>
      <w:r>
        <w:rPr>
          <w:rFonts w:ascii="Arial" w:hAnsi="Arial"/>
          <w:sz w:val="24"/>
        </w:rPr>
        <w:t>isterium, Nr. 2925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Beschlagnahme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von 12 Exemplaren der von der </w:t>
      </w:r>
      <w:r>
        <w:rPr>
          <w:rFonts w:ascii="Arial" w:hAnsi="Arial"/>
          <w:vanish/>
          <w:sz w:val="24"/>
        </w:rPr>
        <w:t>k[1{p[</w:t>
      </w:r>
      <w:r>
        <w:rPr>
          <w:rFonts w:ascii="Arial" w:hAnsi="Arial"/>
          <w:sz w:val="24"/>
        </w:rPr>
        <w:t>Brede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schen Buchhandlung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Offenbach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an das hiesige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Litteratur Comptoir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gesendeten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Broschüre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Testament des Volksboten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Verbot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der in der hiesigen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Hofbuchdruckerei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gedruckten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1{p[</w:t>
      </w:r>
      <w:r>
        <w:rPr>
          <w:rFonts w:ascii="Arial" w:hAnsi="Arial"/>
          <w:sz w:val="24"/>
        </w:rPr>
        <w:t>Schleiermacher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s Briefe über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Schlegel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Lucinde</w:t>
      </w:r>
      <w:r>
        <w:rPr>
          <w:rFonts w:ascii="Arial" w:hAnsi="Arial"/>
          <w:vanish/>
          <w:sz w:val="24"/>
        </w:rPr>
        <w:t>]t}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</w:t>
      </w:r>
      <w:r>
        <w:rPr>
          <w:rFonts w:ascii="Arial" w:hAnsi="Arial"/>
          <w:sz w:val="24"/>
        </w:rPr>
        <w:t>r. 2927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Beschlagnahme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der in der hiesigen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Hofbuchdruckerei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gedruckten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Die Entlarvung der sogenannten demagogischen Umtriebe von Rechtlieb Zeitgeist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2929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Redaktion des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Altenburger Hauskalender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1835 - 1865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Beschwerde des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Senat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der freien Stadt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Bremen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über einige in der hiesigen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Hofbuchdruckerei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gedruckten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Der Donat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enthaltenen Artikel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1835 - 1836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Theilnahme an dem von dem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Polizeirath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Merker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Berlin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begründeten Institute der Mitteilungen zur Beförderung der Sicherheitspflege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Zulassung einer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Wienbarg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schen Schrift zum nochmaligen Drucke in hiesiger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Hofbuchdruckerei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1837 - 1</w:t>
      </w:r>
      <w:r>
        <w:rPr>
          <w:rFonts w:ascii="Arial" w:hAnsi="Arial"/>
          <w:sz w:val="24"/>
        </w:rPr>
        <w:t>838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2932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2932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Advokat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en </w:t>
      </w:r>
      <w:r>
        <w:rPr>
          <w:rFonts w:ascii="Arial" w:hAnsi="Arial"/>
          <w:vanish/>
          <w:sz w:val="24"/>
        </w:rPr>
        <w:t>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Demme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redigierten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Annalen der deutschen und ausländischen Criminalrechtspflege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1837 - 1842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Verbot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Wichtige Tage aus dem Leben Napoleons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Zuwiderhandlung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gegen die bestehende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Preßgesetzgebung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2937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</w:t>
      </w:r>
      <w:r>
        <w:rPr>
          <w:rFonts w:ascii="Arial" w:hAnsi="Arial"/>
          <w:sz w:val="24"/>
        </w:rPr>
        <w:t>isterium, Nr. 2937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Von dem Königl. Sächs. Ministerium des Innern geführte Beschwerde über eine unter hiesiger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Censur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erschienene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: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Dr. Schaffrath Kritik der in erster Instanz gegen 19 Mitglieder der Leipziger Burschenschaft gesprochenen Urteile</w:t>
      </w:r>
      <w:r>
        <w:rPr>
          <w:rFonts w:ascii="Arial" w:hAnsi="Arial"/>
          <w:vanish/>
          <w:sz w:val="24"/>
        </w:rPr>
        <w:t>}]t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Buchdrucker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Hochhausen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Erlaubniß zur Herausgabe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eines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Lokalblatt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es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1838 ; 1839 - 1846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>z</w:t>
      </w:r>
      <w:r>
        <w:rPr>
          <w:rFonts w:ascii="Arial" w:hAnsi="Arial"/>
          <w:sz w:val="24"/>
        </w:rPr>
        <w:tab/>
        <w:t>Geheimes Ministerium, Nr. 2938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Den in der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Sächsische Vaterlandsblätter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 enthaltenden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Aufsatz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Constitutionelle Bedenklichkeiten im Herzogtum Altenburg</w:t>
      </w:r>
      <w:r>
        <w:rPr>
          <w:rFonts w:ascii="Arial" w:hAnsi="Arial"/>
          <w:vanish/>
          <w:sz w:val="24"/>
        </w:rPr>
        <w:t>}]t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1841 - 1842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Kammerdirektor a. D.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Hitzig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Berlin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Mitteilung der auf die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Censur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oder das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literarische Eigenthum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bezug habenden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Gesetze und Verordnungen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zum Abdruck in der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allgemeinen Preßzeitu</w:t>
      </w:r>
      <w:r>
        <w:rPr>
          <w:rFonts w:ascii="Arial" w:hAnsi="Arial"/>
          <w:sz w:val="24"/>
        </w:rPr>
        <w:t>ng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, 1841 - 1842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1841 - 1842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W.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Lobe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Mittheilung statistischer Beiträge zu einer von ihm herausgegebenen Schrift über die Altenburger Landwirtschaft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Unterdrückung eines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Paris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erschienenen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Buch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gemeinschädlichen Inhalts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De la Prusie et de la denomination, par un inionnu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“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</w:t>
      </w:r>
      <w:r>
        <w:rPr>
          <w:rFonts w:ascii="Arial" w:hAnsi="Arial"/>
          <w:sz w:val="24"/>
        </w:rPr>
        <w:t>es Ministerium, Nr. 2945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Verbot des Vertriebes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einer angeblich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Paris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erschienenen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Broschüre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Wahrheiten mit und ohne Schleier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Unterdrückung der als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schädlich</w:t>
      </w:r>
      <w:r>
        <w:rPr>
          <w:rFonts w:ascii="Arial" w:hAnsi="Arial"/>
          <w:vanish/>
          <w:sz w:val="24"/>
        </w:rPr>
        <w:t>&lt;e&gt;}</w:t>
      </w:r>
      <w:r>
        <w:rPr>
          <w:rFonts w:ascii="Arial" w:hAnsi="Arial"/>
          <w:sz w:val="24"/>
        </w:rPr>
        <w:t xml:space="preserve"> bezeichneten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1844 ; 1845 - 1848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Amtsakteur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Hesse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beabsichtigte Herausgabe einer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juristische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 xml:space="preserve">Zeitschrift für das </w:t>
      </w:r>
      <w:r>
        <w:rPr>
          <w:rFonts w:ascii="Arial" w:hAnsi="Arial"/>
          <w:vanish/>
          <w:sz w:val="24"/>
        </w:rPr>
        <w:t>o[2{</w:t>
      </w:r>
      <w:r>
        <w:rPr>
          <w:rFonts w:ascii="Arial" w:hAnsi="Arial"/>
          <w:sz w:val="24"/>
        </w:rPr>
        <w:t>Herz</w:t>
      </w:r>
      <w:r>
        <w:rPr>
          <w:rFonts w:ascii="Arial" w:hAnsi="Arial"/>
          <w:sz w:val="24"/>
        </w:rPr>
        <w:t>ogtum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}]o}]s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Censurbeschwerde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der kaiserl. russischen Gesandtschaft zu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Dresden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wegen mehrerer Artikel in der beim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Helbig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verlegten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Eisenbahn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Herausgabe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en im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inländische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Verlage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Beschwerde des </w:t>
      </w:r>
      <w:r>
        <w:rPr>
          <w:rFonts w:ascii="Arial" w:hAnsi="Arial"/>
          <w:sz w:val="24"/>
        </w:rPr>
        <w:t xml:space="preserve">Königl. Preuß. Ministeriums gegen den Inhalt der in der </w:t>
      </w:r>
      <w:r>
        <w:rPr>
          <w:rFonts w:ascii="Arial" w:hAnsi="Arial"/>
          <w:vanish/>
          <w:sz w:val="24"/>
        </w:rPr>
        <w:t>k[1{p[</w:t>
      </w:r>
      <w:r>
        <w:rPr>
          <w:rFonts w:ascii="Arial" w:hAnsi="Arial"/>
          <w:sz w:val="24"/>
        </w:rPr>
        <w:t>Schön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schen Buchdruckerei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erscheinenden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Wochenschrift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Der deutsche Stadt- und Landbote</w:t>
      </w:r>
      <w:r>
        <w:rPr>
          <w:rFonts w:ascii="Arial" w:hAnsi="Arial"/>
          <w:vanish/>
          <w:sz w:val="24"/>
        </w:rPr>
        <w:t>}]t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1847 - 1848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Literat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en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Georg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Sesekiel</w:t>
      </w:r>
      <w:r>
        <w:rPr>
          <w:rFonts w:ascii="Arial" w:hAnsi="Arial"/>
          <w:vanish/>
          <w:sz w:val="24"/>
        </w:rPr>
        <w:t>}6{&lt;Altenburg&gt;}]p</w:t>
      </w:r>
      <w:r>
        <w:rPr>
          <w:rFonts w:ascii="Arial" w:hAnsi="Arial"/>
          <w:sz w:val="24"/>
        </w:rPr>
        <w:t xml:space="preserve"> hier um Erlaubnis zur Herausgabe eines dem hiesigen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Amts- und Nachrichtenblatt</w:t>
      </w:r>
      <w:r>
        <w:rPr>
          <w:rFonts w:ascii="Arial" w:hAnsi="Arial"/>
          <w:vanish/>
          <w:sz w:val="24"/>
        </w:rPr>
        <w:t>&lt;, Altenburg&gt;]s</w:t>
      </w:r>
      <w:r>
        <w:rPr>
          <w:rFonts w:ascii="Arial" w:hAnsi="Arial"/>
          <w:sz w:val="24"/>
        </w:rPr>
        <w:t xml:space="preserve"> beizulegenden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Konversationsblatt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es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</w:t>
      </w:r>
      <w:r>
        <w:rPr>
          <w:rFonts w:ascii="Arial" w:hAnsi="Arial"/>
          <w:sz w:val="24"/>
        </w:rPr>
        <w:t>958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Herausgabe eines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Volksblatt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es unter dem Titel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Zeitung für Stadt und Land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>“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1847 - 1864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Herausgabe des </w:t>
      </w:r>
      <w:r>
        <w:rPr>
          <w:rFonts w:ascii="Arial" w:hAnsi="Arial"/>
          <w:vanish/>
          <w:sz w:val="24"/>
        </w:rPr>
        <w:t>t[o[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er Volksblatt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es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1849 - 1853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2964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2964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Unterstützung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für die beabsichtigte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Herausgabe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eines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kirchlich musikalischen Werk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es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Johannes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Spangenberger</w:t>
      </w:r>
      <w:r>
        <w:rPr>
          <w:rFonts w:ascii="Arial" w:hAnsi="Arial"/>
          <w:vanish/>
          <w:sz w:val="24"/>
        </w:rPr>
        <w:t>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Abgabe von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Freiexemplar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inländische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Professor 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Gersdorf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Erlaubnis zur Gründung einer "</w:t>
      </w:r>
      <w:r>
        <w:rPr>
          <w:rFonts w:ascii="Arial" w:hAnsi="Arial"/>
          <w:vanish/>
          <w:sz w:val="24"/>
        </w:rPr>
        <w:t>t[o[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er Zeitung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"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380b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Beschwerde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Stauffer</w:t>
      </w:r>
      <w:r>
        <w:rPr>
          <w:rFonts w:ascii="Arial" w:hAnsi="Arial"/>
          <w:vanish/>
          <w:sz w:val="24"/>
        </w:rPr>
        <w:t>}6{&lt; Altenburg&gt;}]p</w:t>
      </w:r>
      <w:r>
        <w:rPr>
          <w:rFonts w:ascii="Arial" w:hAnsi="Arial"/>
          <w:sz w:val="24"/>
        </w:rPr>
        <w:t xml:space="preserve"> hier gegen den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Buchbinder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Reuter</w:t>
      </w:r>
      <w:r>
        <w:rPr>
          <w:rFonts w:ascii="Arial" w:hAnsi="Arial"/>
          <w:vanish/>
          <w:sz w:val="24"/>
        </w:rPr>
        <w:t>}6{&lt; Altenburg&gt;}]p</w:t>
      </w:r>
      <w:r>
        <w:rPr>
          <w:rFonts w:ascii="Arial" w:hAnsi="Arial"/>
          <w:sz w:val="24"/>
        </w:rPr>
        <w:t xml:space="preserve"> hier wegen vermeintlichen Eingriffs in des erstern Recht zum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</w:t>
      </w:r>
      <w:r>
        <w:rPr>
          <w:rFonts w:ascii="Arial" w:hAnsi="Arial"/>
          <w:sz w:val="24"/>
        </w:rPr>
        <w:t>imentsbuchhandel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1847 - 1848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2951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eingesendeten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&lt;sache&gt;]s</w:t>
      </w:r>
      <w:r>
        <w:rPr>
          <w:rFonts w:ascii="Arial" w:hAnsi="Arial"/>
          <w:sz w:val="24"/>
        </w:rPr>
        <w:t xml:space="preserve"> und Kunstsachen, Vol. 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1846 - 1850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eingesendeten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&lt;sache&gt;]s</w:t>
      </w:r>
      <w:r>
        <w:rPr>
          <w:rFonts w:ascii="Arial" w:hAnsi="Arial"/>
          <w:sz w:val="24"/>
        </w:rPr>
        <w:t xml:space="preserve"> und Kunstsachen, Vol. VI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1851 - 1853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eingesendeten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&lt;sache&gt;]s</w:t>
      </w:r>
      <w:r>
        <w:rPr>
          <w:rFonts w:ascii="Arial" w:hAnsi="Arial"/>
          <w:sz w:val="24"/>
        </w:rPr>
        <w:t xml:space="preserve"> und Kunstsachen, Vol. VII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1854 - 1857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</w:t>
      </w:r>
      <w:r>
        <w:rPr>
          <w:rFonts w:ascii="Arial" w:hAnsi="Arial"/>
          <w:sz w:val="24"/>
        </w:rPr>
        <w:t>um, Nr. 2954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eingesendeten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&lt;sache&gt;]s</w:t>
      </w:r>
      <w:r>
        <w:rPr>
          <w:rFonts w:ascii="Arial" w:hAnsi="Arial"/>
          <w:sz w:val="24"/>
        </w:rPr>
        <w:t xml:space="preserve"> und Kunstsachen, Vol. VIII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1857 - 1860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eingesendeten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&lt;sache&gt;]s</w:t>
      </w:r>
      <w:r>
        <w:rPr>
          <w:rFonts w:ascii="Arial" w:hAnsi="Arial"/>
          <w:sz w:val="24"/>
        </w:rPr>
        <w:t xml:space="preserve"> und Kunstsachen, Vol. IX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1861 - 1864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Verbreitung von Schriften, Traktaten u. Bildern durch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Colportage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1853 - 1854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2959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2959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Verhältnisse der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Presse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Deutschland</w:t>
      </w:r>
      <w:r>
        <w:rPr>
          <w:rFonts w:ascii="Arial" w:hAnsi="Arial"/>
          <w:vanish/>
          <w:sz w:val="24"/>
        </w:rPr>
        <w:t>]o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1847 - 1853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Entwerfung einer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Instruktion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für die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Censor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en im </w:t>
      </w:r>
      <w:r>
        <w:rPr>
          <w:rFonts w:ascii="Arial" w:hAnsi="Arial"/>
          <w:vanish/>
          <w:sz w:val="24"/>
        </w:rPr>
        <w:t>o[2{</w:t>
      </w:r>
      <w:r>
        <w:rPr>
          <w:rFonts w:ascii="Arial" w:hAnsi="Arial"/>
          <w:sz w:val="24"/>
        </w:rPr>
        <w:t>Herzogtum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Altenburg}</w:t>
      </w:r>
      <w:r>
        <w:rPr>
          <w:rFonts w:ascii="Arial" w:hAnsi="Arial"/>
          <w:vanish/>
          <w:sz w:val="24"/>
        </w:rPr>
        <w:t>]o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1832 - 1865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2968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2968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Ausführung der Verordnung, den Bundesbeschluß vom 6. Juli 1854 zur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Verhinderung des Mißbrauchs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Presse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betr. vom 1. März 1855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2963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2963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Buchbinder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Theodor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Reu</w:t>
      </w:r>
      <w:r>
        <w:rPr>
          <w:rFonts w:ascii="Arial" w:hAnsi="Arial"/>
          <w:sz w:val="24"/>
        </w:rPr>
        <w:t>ter</w:t>
      </w:r>
      <w:r>
        <w:rPr>
          <w:rFonts w:ascii="Arial" w:hAnsi="Arial"/>
          <w:vanish/>
          <w:sz w:val="24"/>
        </w:rPr>
        <w:t>}6{&lt; Altenburg&gt;}]p</w:t>
      </w:r>
      <w:r>
        <w:rPr>
          <w:rFonts w:ascii="Arial" w:hAnsi="Arial"/>
          <w:sz w:val="24"/>
        </w:rPr>
        <w:t xml:space="preserve"> hier um die Erlaubniserteilung zum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Vertrieb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 von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Zeitung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en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Zeitschriften</w:t>
      </w:r>
      <w:r>
        <w:rPr>
          <w:rFonts w:ascii="Arial" w:hAnsi="Arial"/>
          <w:vanish/>
          <w:sz w:val="24"/>
        </w:rPr>
        <w:t>&lt;vertrieb&gt;]s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1851 - 1859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Prediger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Ger. Palmer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Davis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7{</w:t>
      </w:r>
      <w:r>
        <w:rPr>
          <w:rFonts w:ascii="Arial" w:hAnsi="Arial"/>
          <w:sz w:val="24"/>
        </w:rPr>
        <w:t xml:space="preserve">Hausagent der britischen und ausländischen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Bibelgesellschaft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Frankfurt/M</w:t>
      </w:r>
      <w:r>
        <w:rPr>
          <w:rFonts w:ascii="Arial" w:hAnsi="Arial"/>
          <w:vanish/>
          <w:sz w:val="24"/>
        </w:rPr>
        <w:t>]o}]k}]p</w:t>
      </w:r>
      <w:r>
        <w:rPr>
          <w:rFonts w:ascii="Arial" w:hAnsi="Arial"/>
          <w:sz w:val="24"/>
        </w:rPr>
        <w:t xml:space="preserve">, um Gestattung der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Colportage von heiligen Schriften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im </w:t>
      </w:r>
      <w:r>
        <w:rPr>
          <w:rFonts w:ascii="Arial" w:hAnsi="Arial"/>
          <w:vanish/>
          <w:sz w:val="24"/>
        </w:rPr>
        <w:t>o[2{</w:t>
      </w:r>
      <w:r>
        <w:rPr>
          <w:rFonts w:ascii="Arial" w:hAnsi="Arial"/>
          <w:sz w:val="24"/>
        </w:rPr>
        <w:t>Herzogtum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S. Altenburg</w:t>
      </w:r>
      <w:r>
        <w:rPr>
          <w:rFonts w:ascii="Arial" w:hAnsi="Arial"/>
          <w:vanish/>
          <w:sz w:val="24"/>
        </w:rPr>
        <w:t>}]o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1859 - 1866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2972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2972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</w:t>
      </w:r>
      <w:r>
        <w:rPr>
          <w:rFonts w:ascii="Arial" w:hAnsi="Arial"/>
          <w:sz w:val="24"/>
        </w:rPr>
        <w:t>81b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s[3{</w:t>
      </w:r>
      <w:r>
        <w:rPr>
          <w:rFonts w:ascii="Arial" w:hAnsi="Arial"/>
          <w:sz w:val="24"/>
        </w:rPr>
        <w:t>Vertrieb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2{amerikanische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Zeitschriften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durch die Post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1860 - 1862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Tagespresse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2971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2971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der Redaktion der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Der Compaß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Frankfurt/M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. um Übersendung eines Exemplars des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Amts</w:t>
      </w:r>
      <w:r>
        <w:rPr>
          <w:rFonts w:ascii="Arial" w:hAnsi="Arial"/>
          <w:vanish/>
          <w:sz w:val="24"/>
        </w:rPr>
        <w:t>&lt;blatt&gt;]s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Nachrichtenblatt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es nebst Gesetzsammlung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Einsendung der jährl</w:t>
      </w:r>
      <w:r>
        <w:rPr>
          <w:rFonts w:ascii="Arial" w:hAnsi="Arial"/>
          <w:sz w:val="24"/>
        </w:rPr>
        <w:t xml:space="preserve">ichen Verzeichnisse der nach dem hiesigen Staatsgebiet debitierten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Zeitung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1860 - 1865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Frankfurt O.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erscheinende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Deutsche Gemeinde-Zeitung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"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Professor 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Ortloff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Jena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zu gründende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Thüringer Zentral-Zeitung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Geheimes Ministerium, Nr. 2977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</w:t>
      </w:r>
      <w:r>
        <w:rPr>
          <w:rFonts w:ascii="Arial" w:hAnsi="Arial"/>
          <w:vanish/>
          <w:sz w:val="24"/>
        </w:rPr>
        <w:t>[</w:t>
      </w:r>
      <w:r>
        <w:rPr>
          <w:rFonts w:ascii="Arial" w:hAnsi="Arial"/>
          <w:sz w:val="24"/>
        </w:rPr>
        <w:t>Unterdrückung von Druckschriften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Landesregierung 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Landesregierung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Zentralbehörden des Fürstentums und Herzogtums Sachsen-Altenburg bis 1866 \ # Landesregierung zu Altenburg 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1212 ; 1379 - 1866 ; 1882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Findbuch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XI., L., V.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XI. Polizeisachen \ L. Gewerbepolizei im allgemeinen; einzelne Innungen und Gewerbe in alphabetischer Folge 1470 - 1846 ; V. Buchbinder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8805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8805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9, Fol. 48b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zwischen dem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</w:t>
      </w:r>
      <w:r>
        <w:rPr>
          <w:rFonts w:ascii="Arial" w:hAnsi="Arial"/>
          <w:sz w:val="24"/>
        </w:rPr>
        <w:t>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D. Adolph Christian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Schnuphase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hier und der hiesigen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Buchbinderinnung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wegen des Handelns mit neuen Büchern ob waltender Differenzen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1823 ; 1835 ; 1836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26a</w:t>
      </w:r>
      <w:r>
        <w:rPr>
          <w:rFonts w:ascii="Arial" w:hAnsi="Arial"/>
          <w:sz w:val="24"/>
        </w:rPr>
        <w:tab/>
        <w:t>XI., K.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XI. Polizeisachen \ K. Handelspolizei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8295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8295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Den ehemaligen Faktor der </w:t>
      </w:r>
      <w:r>
        <w:rPr>
          <w:rFonts w:ascii="Arial" w:hAnsi="Arial"/>
          <w:vanish/>
          <w:sz w:val="24"/>
        </w:rPr>
        <w:t>k[1{p[</w:t>
      </w:r>
      <w:r>
        <w:rPr>
          <w:rFonts w:ascii="Arial" w:hAnsi="Arial"/>
          <w:sz w:val="24"/>
        </w:rPr>
        <w:t>Richter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schen Buchhandlung</w:t>
      </w:r>
      <w:r>
        <w:rPr>
          <w:rFonts w:ascii="Arial" w:hAnsi="Arial"/>
          <w:vanish/>
          <w:sz w:val="24"/>
        </w:rPr>
        <w:t>}2{&lt; Altenburg&gt;}]k</w:t>
      </w:r>
      <w:r>
        <w:rPr>
          <w:rFonts w:ascii="Arial" w:hAnsi="Arial"/>
          <w:sz w:val="24"/>
        </w:rPr>
        <w:t xml:space="preserve"> allhier wegen gesuchter </w:t>
      </w:r>
      <w:r>
        <w:rPr>
          <w:rFonts w:ascii="Arial" w:hAnsi="Arial"/>
          <w:vanish/>
          <w:sz w:val="24"/>
        </w:rPr>
        <w:t>s[s[2{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zum</w:t>
      </w:r>
      <w:r>
        <w:rPr>
          <w:rFonts w:ascii="Arial" w:hAnsi="Arial"/>
          <w:vanish/>
          <w:sz w:val="24"/>
        </w:rPr>
        <w:t xml:space="preserve"> 1{</w:t>
      </w:r>
      <w:r>
        <w:rPr>
          <w:rFonts w:ascii="Arial" w:hAnsi="Arial"/>
          <w:sz w:val="24"/>
        </w:rPr>
        <w:t>Buchhandel</w:t>
      </w:r>
      <w:r>
        <w:rPr>
          <w:rFonts w:ascii="Arial" w:hAnsi="Arial"/>
          <w:vanish/>
          <w:sz w:val="24"/>
        </w:rPr>
        <w:t>}]s]s</w:t>
      </w:r>
      <w:r>
        <w:rPr>
          <w:rFonts w:ascii="Arial" w:hAnsi="Arial"/>
          <w:sz w:val="24"/>
        </w:rPr>
        <w:t xml:space="preserve">, ingl. den Verkäufer eines Theils der Richterl. Bücher Vorräthe, den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vanish/>
          <w:sz w:val="24"/>
        </w:rPr>
        <w:t>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J. W. G.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Seidler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aus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Jena</w:t>
      </w:r>
      <w:r>
        <w:rPr>
          <w:rFonts w:ascii="Arial" w:hAnsi="Arial"/>
          <w:vanish/>
          <w:sz w:val="24"/>
        </w:rPr>
        <w:t>}]o]p</w:t>
      </w:r>
      <w:r>
        <w:rPr>
          <w:rFonts w:ascii="Arial" w:hAnsi="Arial"/>
          <w:sz w:val="24"/>
        </w:rPr>
        <w:t xml:space="preserve"> wegen gesuchten Privil., ingl. das Gesuch der beyden Doctoren §* zu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Langensalza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Erfurth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um Erteilung höchster Concession um Anlegung eines Buchhandels allhier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 xml:space="preserve">1799 ; 1800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8328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8328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423b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Wilhelm Ernst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Richter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Ertheilung eines höchsten Landesherrl. Privilegii zu Anlegung und Betrieb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 in der Stad</w:t>
      </w:r>
      <w:r>
        <w:rPr>
          <w:rFonts w:ascii="Arial" w:hAnsi="Arial"/>
          <w:sz w:val="24"/>
        </w:rPr>
        <w:t xml:space="preserve">t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und was dieserwegen ergangen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8333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8333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Johann Conrad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Hinrichs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aus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höchste landesherrliche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Anlegung und Betreibung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in der Stadt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und was dieserwegen ergangen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1808 ; 1809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8385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8385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429b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Friedrich Arnold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gesuchte h</w:t>
      </w:r>
      <w:r>
        <w:rPr>
          <w:rFonts w:ascii="Arial" w:hAnsi="Arial"/>
          <w:sz w:val="24"/>
        </w:rPr>
        <w:t xml:space="preserve">öchste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Anlegung und Betreibung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</w:t>
      </w:r>
      <w:r>
        <w:rPr>
          <w:rFonts w:ascii="Arial" w:hAnsi="Arial"/>
          <w:vanish/>
          <w:sz w:val="24"/>
        </w:rPr>
        <w:t>&lt;buchhandlung&gt;]s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in hiesiger Stadt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8422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8422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432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der Inhaber des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literarischen Comtoir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>,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Carl Heinrich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Sonnenkalb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Johann Friedrich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Schuhmann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Erlaubniß zu Etablierung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Bücherlotterie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8425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8425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432b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Buchhänd</w:t>
      </w:r>
      <w:r>
        <w:rPr>
          <w:rFonts w:ascii="Arial" w:hAnsi="Arial"/>
          <w:sz w:val="24"/>
        </w:rPr>
        <w:t>ler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Christian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Hahn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Erteilung eines höchsten landesherrlichen Privilegii zu Anlegung und Betreibung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s in der Stadt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8453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8453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von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Advokat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Christian Philipp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Schnuphase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angebrachte Gesuch um Ertheilung höchster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fortgesetzter Betreibung derjenigen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</w:t>
      </w:r>
      <w:r>
        <w:rPr>
          <w:rFonts w:ascii="Arial" w:hAnsi="Arial"/>
          <w:vanish/>
          <w:sz w:val="24"/>
        </w:rPr>
        <w:t>&lt;buchhandlung&gt;]s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, welcher dessen verstorbener Vater, der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Dr.iur.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Schnuphase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hier betrieben hat, ingl. die Übertragung dieser Concession auf den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Carl Rudolph $* aus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1823 - 1825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8469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8469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436b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von dem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Friedrich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Schumann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angebrachte Gesuch um Vergünstigung zu Etablierung und Fortsetzung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</w:t>
      </w:r>
      <w:r>
        <w:rPr>
          <w:rFonts w:ascii="Arial" w:hAnsi="Arial"/>
          <w:vanish/>
          <w:sz w:val="24"/>
        </w:rPr>
        <w:t>&lt;buchhandlung&gt;]s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k[2{o[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]o}</w:t>
      </w:r>
      <w:r>
        <w:rPr>
          <w:rFonts w:ascii="Arial" w:hAnsi="Arial"/>
          <w:sz w:val="24"/>
        </w:rPr>
        <w:t xml:space="preserve"> unter dem Namen eines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Literarischen Comptoir</w:t>
      </w:r>
      <w:r>
        <w:rPr>
          <w:rFonts w:ascii="Arial" w:hAnsi="Arial"/>
          <w:vanish/>
          <w:sz w:val="24"/>
        </w:rPr>
        <w:t>}]k</w:t>
      </w:r>
      <w:r>
        <w:rPr>
          <w:rFonts w:ascii="Arial" w:hAnsi="Arial"/>
          <w:sz w:val="24"/>
        </w:rPr>
        <w:t>s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8562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</w:t>
      </w:r>
      <w:r>
        <w:rPr>
          <w:rFonts w:ascii="Arial" w:hAnsi="Arial"/>
          <w:sz w:val="24"/>
        </w:rPr>
        <w:t>ierung I, Nr. 8562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451b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Kunst- und Papierhändler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Gottlieb Friedrich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Illgen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höchsten Orts gesuchte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 Betreibung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Buchhändlergeschäft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1830 ; 1831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8572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8572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453b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Dr. ph.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Friedrich Wilhelm Heinrich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Gleich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Concessionsertheilung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zur Betreibung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Verlagsbuchhandel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 in hiesiger Stadt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1832 ; 1833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8586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8586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Johann Carl Heinrich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Franke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Erlaubnis nach erfolgter Aufnahme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eine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</w:t>
      </w:r>
      <w:r>
        <w:rPr>
          <w:rFonts w:ascii="Arial" w:hAnsi="Arial"/>
          <w:vanish/>
          <w:sz w:val="24"/>
        </w:rPr>
        <w:t>&lt;handlung&gt;]s</w:t>
      </w:r>
      <w:r>
        <w:rPr>
          <w:rFonts w:ascii="Arial" w:hAnsi="Arial"/>
          <w:sz w:val="24"/>
        </w:rPr>
        <w:t>-, Kunst</w:t>
      </w:r>
      <w:r>
        <w:rPr>
          <w:rFonts w:ascii="Arial" w:hAnsi="Arial"/>
          <w:vanish/>
          <w:sz w:val="24"/>
        </w:rPr>
        <w:t>-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Musikalienhandlung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daselbst etablieren zu dürfen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8609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8609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458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Ferdinand Theodor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Gleich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s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 hier um Erlaubnis zur Betreibung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Musikalienhandel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8615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I, Nr. 8615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Bd. 8, Fol. 45</w:t>
      </w:r>
      <w:r>
        <w:rPr>
          <w:rFonts w:ascii="Arial" w:hAnsi="Arial"/>
          <w:sz w:val="24"/>
        </w:rPr>
        <w:t>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Buchbinder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Theodor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Silbermann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Vermittlung höchster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 zum Handel mit Büchern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Landesregierung 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04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Landesregierung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Zentralbehörden des Fürstentums und Herzogtums Sachsen-Altenburg bis 1866 \ #Landesregierung zu Altenburg 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1705 - 1913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Findbuch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25</w:t>
      </w:r>
      <w:r>
        <w:rPr>
          <w:rFonts w:ascii="Arial" w:hAnsi="Arial"/>
          <w:sz w:val="24"/>
        </w:rPr>
        <w:tab/>
        <w:t>Das Findbuch beinhaltet die Bestände Ministerium zu Altenburg ; Abteilung des Innern und Landesregierung 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Klasse IV., 13.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Klasse IV. Landesku</w:t>
      </w:r>
      <w:r>
        <w:rPr>
          <w:rFonts w:ascii="Arial" w:hAnsi="Arial"/>
          <w:sz w:val="24"/>
        </w:rPr>
        <w:t>ltur und Landeswohlfahrt \ 13. Wissenschaftliche Bestrebungen und Bibliotheken 1834 - 1920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1441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1441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Commissions-Akten die Übergabe der Stiftungsurkunde über die Begründung einer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Bürgerbibliothek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der Stadt</w:t>
      </w:r>
      <w:r>
        <w:rPr>
          <w:rFonts w:ascii="Arial" w:hAnsi="Arial"/>
          <w:vanish/>
          <w:sz w:val="24"/>
        </w:rPr>
        <w:t xml:space="preserve"> 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und die Bearbeitung eines Entwurfs zur Regulation für die Benutzung ders.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 xml:space="preserve">1844 - 1845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1442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1442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Acta, die Begründung einer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Bürgerbibliothek</w:t>
      </w:r>
      <w:r>
        <w:rPr>
          <w:rFonts w:ascii="Arial" w:hAnsi="Arial"/>
          <w:vanish/>
          <w:sz w:val="24"/>
        </w:rPr>
        <w:t xml:space="preserve">}2{&lt; Altenburg&gt;}]k </w:t>
      </w:r>
      <w:r>
        <w:rPr>
          <w:rFonts w:ascii="Arial" w:hAnsi="Arial"/>
          <w:sz w:val="24"/>
        </w:rPr>
        <w:t>in hies</w:t>
      </w:r>
      <w:r>
        <w:rPr>
          <w:rFonts w:ascii="Arial" w:hAnsi="Arial"/>
          <w:sz w:val="24"/>
        </w:rPr>
        <w:t>iger Stadt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1844 - 1845 ; 1874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1446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1446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Verbreitung einer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Worte liebevoller Ermahnung an unsere Dienstboten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J. C.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Maring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1457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1457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höchsten Orts remittierte Zuschrift der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allgemeinen deutschen Verlagsanstalt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Berlin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, zwei Schriften des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Gloger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t[2{&lt;Schrift&gt;}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Ermahnung zum Schutze nützlicher Thiere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>“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1455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1455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Pipersche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Monatsschrift für deutsches Städte und Gemeindewesen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1857 - 1858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1456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1456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Den Katalog die </w:t>
      </w:r>
      <w:r>
        <w:rPr>
          <w:rFonts w:ascii="Arial" w:hAnsi="Arial"/>
          <w:vanish/>
          <w:sz w:val="24"/>
        </w:rPr>
        <w:t>k[</w:t>
      </w:r>
      <w:r>
        <w:rPr>
          <w:rFonts w:ascii="Arial" w:hAnsi="Arial"/>
          <w:sz w:val="24"/>
        </w:rPr>
        <w:t>Bibliothek des herzogl. Appellationsgerichts</w:t>
      </w:r>
      <w:r>
        <w:rPr>
          <w:rFonts w:ascii="Arial" w:hAnsi="Arial"/>
          <w:vanish/>
          <w:sz w:val="24"/>
        </w:rPr>
        <w:t>]k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1857 - 1870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26a</w:t>
      </w:r>
      <w:r>
        <w:rPr>
          <w:rFonts w:ascii="Arial" w:hAnsi="Arial"/>
          <w:sz w:val="24"/>
        </w:rPr>
        <w:tab/>
        <w:t>Klasse VII., 20.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Klasse VII. Handel und Gewerbe, Privilegien und Konzessionen \ 20. Concession zum Buch- und Kunsthandel, Buch- und Steindruckereien, Anlegung von Leihbibliotheken, Herausgabe von Zeitsc</w:t>
      </w:r>
      <w:r>
        <w:rPr>
          <w:rFonts w:ascii="Arial" w:hAnsi="Arial"/>
          <w:sz w:val="24"/>
        </w:rPr>
        <w:t>hriften 1829 - 1897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3179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höchsten Anordnungen wegen Einlieferung eines Exemplars von allen in den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Buchdruckerei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des Landes gedruckten Schriften an die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Herzogl</w:t>
      </w:r>
      <w:r>
        <w:rPr>
          <w:rFonts w:ascii="Arial" w:hAnsi="Arial"/>
          <w:vanish/>
          <w:sz w:val="24"/>
        </w:rPr>
        <w:t>&lt;iche&gt;</w:t>
      </w:r>
      <w:r>
        <w:rPr>
          <w:rFonts w:ascii="Arial" w:hAnsi="Arial"/>
          <w:sz w:val="24"/>
        </w:rPr>
        <w:t xml:space="preserve"> Bilbliothek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2{&lt;o[Altenburg]o&gt;}]k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1829 ; 1841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3187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3187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230b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Buchdrucker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Friedrich Wilhelm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Hochfenster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hier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zur Betreibung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Buchdruckerei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und zur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Herausgabe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eines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Kalender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s und </w:t>
      </w:r>
      <w:r>
        <w:rPr>
          <w:rFonts w:ascii="Arial" w:hAnsi="Arial"/>
          <w:vanish/>
          <w:sz w:val="24"/>
        </w:rPr>
        <w:t>s[2{&lt;Herausgabe&gt;}1{</w:t>
      </w:r>
      <w:r>
        <w:rPr>
          <w:rFonts w:ascii="Arial" w:hAnsi="Arial"/>
          <w:sz w:val="24"/>
        </w:rPr>
        <w:t>Localblatt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es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1837 ; 1838 ; 1839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3188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3188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230b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Buchdrucker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Friedrich Wilhelm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Hochfenster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Erlaubniß zur Herausgabe einer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unter dem Titel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Altenburger Blätter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", ingleichen dessen Gesuch um Erlaubniß zur Herausgabe der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Voigtländischer Zeitungsbote für Stadt und Land</w:t>
      </w:r>
      <w:r>
        <w:rPr>
          <w:rFonts w:ascii="Arial" w:hAnsi="Arial"/>
          <w:vanish/>
          <w:sz w:val="24"/>
        </w:rPr>
        <w:t>}]t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1841 ; 1842 ; 1847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3189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</w:t>
      </w:r>
      <w:r>
        <w:rPr>
          <w:rFonts w:ascii="Arial" w:hAnsi="Arial"/>
          <w:sz w:val="24"/>
        </w:rPr>
        <w:t>esregierung II, Nr. 3189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Unter dem Titel: </w:t>
      </w:r>
      <w:r>
        <w:rPr>
          <w:rFonts w:ascii="Arial" w:hAnsi="Arial"/>
          <w:vanish/>
          <w:sz w:val="24"/>
        </w:rPr>
        <w:t>t[2{&lt;Druckschrift &gt;}1{</w:t>
      </w:r>
      <w:r>
        <w:rPr>
          <w:rFonts w:ascii="Arial" w:hAnsi="Arial"/>
          <w:sz w:val="24"/>
        </w:rPr>
        <w:t>Das Pleißenland in seinen historischen Denkwürdigleiten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 im Verlage des </w:t>
      </w:r>
      <w:r>
        <w:rPr>
          <w:rFonts w:ascii="Arial" w:hAnsi="Arial"/>
          <w:vanish/>
          <w:sz w:val="24"/>
        </w:rPr>
        <w:t>k[1{p[</w:t>
      </w:r>
      <w:r>
        <w:rPr>
          <w:rFonts w:ascii="Arial" w:hAnsi="Arial"/>
          <w:sz w:val="24"/>
        </w:rPr>
        <w:t>Schmidt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schen Litteraturcomtoirs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Schmölln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erschienene Druckschrift und das 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Posamentierergeselle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Johann Gottlob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Schmidt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Erlaubnis zur Errichtung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Schmölln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, d.a. 1842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3192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3192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Hel</w:t>
      </w:r>
      <w:r>
        <w:rPr>
          <w:rFonts w:ascii="Arial" w:hAnsi="Arial"/>
          <w:sz w:val="24"/>
        </w:rPr>
        <w:t>big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beabsichtigte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Herausgabe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einer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unter dem Titel: </w:t>
      </w:r>
      <w:r>
        <w:rPr>
          <w:rFonts w:ascii="Arial" w:hAnsi="Arial"/>
          <w:vanish/>
          <w:sz w:val="24"/>
        </w:rPr>
        <w:t>t[2{&lt;Zeitschrift &gt;}1{</w:t>
      </w:r>
      <w:r>
        <w:rPr>
          <w:rFonts w:ascii="Arial" w:hAnsi="Arial"/>
          <w:sz w:val="24"/>
        </w:rPr>
        <w:t>Die deutsche Eisenbahn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 ingl. der Zeitschrift unter dem Titel: "</w:t>
      </w:r>
      <w:r>
        <w:rPr>
          <w:rFonts w:ascii="Arial" w:hAnsi="Arial"/>
          <w:vanish/>
          <w:sz w:val="24"/>
        </w:rPr>
        <w:t>t[2{&lt;Zeitschrift &gt;}1{</w:t>
      </w:r>
      <w:r>
        <w:rPr>
          <w:rFonts w:ascii="Arial" w:hAnsi="Arial"/>
          <w:sz w:val="24"/>
        </w:rPr>
        <w:t>Die Rosen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>" ferner einen ungebührlichen Artikel in der Zeitschrift "Rosen"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1845 - 1846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3194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3194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Eberhard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Hofmeister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aus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Göttingen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Concessionsertheilung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zum Betrieb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</w:t>
      </w:r>
      <w:r>
        <w:rPr>
          <w:rFonts w:ascii="Arial" w:hAnsi="Arial"/>
          <w:vanish/>
          <w:sz w:val="24"/>
        </w:rPr>
        <w:t>&lt;buchhandlung&gt;]s</w:t>
      </w:r>
      <w:r>
        <w:rPr>
          <w:rFonts w:ascii="Arial" w:hAnsi="Arial"/>
          <w:sz w:val="24"/>
        </w:rPr>
        <w:t xml:space="preserve">-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Sortimentsb</w:t>
      </w:r>
      <w:r>
        <w:rPr>
          <w:rFonts w:ascii="Arial" w:hAnsi="Arial"/>
          <w:sz w:val="24"/>
        </w:rPr>
        <w:t>uchhandel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s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u. w .des. erg.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1846 - 1850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3196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3196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Schriftsetzer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David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Deckert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Cahla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Concessionsertheilung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zur Herausgabe eines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Nachrichtenblattes für Stadt und Amt Roda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, ingleichen das Gesuch des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Buchdruckereibesitzer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Ferdinand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Beck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</w:t>
      </w:r>
      <w:r>
        <w:rPr>
          <w:rFonts w:ascii="Arial" w:hAnsi="Arial"/>
          <w:sz w:val="24"/>
        </w:rPr>
        <w:t>Cahla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Erlaubnis dem von ihm herausgegebenen Cahlaischen Nachrichtenblatt vom Jahre 1847 an den Titel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Cahla-Rodaisches Nachrichten</w:t>
      </w:r>
      <w:r>
        <w:rPr>
          <w:rFonts w:ascii="Arial" w:hAnsi="Arial"/>
          <w:sz w:val="24"/>
        </w:rPr>
        <w:t>blatt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" geben zu dürfen u. was derh. erg.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1846 ; 1847 ; 1869 - 1870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3198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3198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Herausgabe und Verbreitung der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Stadt und Land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erscheinend d. a. 1847 - 1851 sowie die verweigerte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Abgabe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eines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Freiexemplar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s von der Zeitschrift an die herzogl. Regierung und die Abgabe von Freiexemplaren s</w:t>
      </w:r>
      <w:r>
        <w:rPr>
          <w:rFonts w:ascii="Arial" w:hAnsi="Arial"/>
          <w:vanish/>
          <w:sz w:val="24"/>
        </w:rPr>
        <w:t>[2{</w:t>
      </w:r>
      <w:r>
        <w:rPr>
          <w:rFonts w:ascii="Arial" w:hAnsi="Arial"/>
          <w:sz w:val="24"/>
        </w:rPr>
        <w:t>inländische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en überhaupt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1852 - 1863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3200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3200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Herausgabe des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Altenburger Volksblatt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s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1848 - 1849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Schriftsetzers und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Buchdrucker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Carl Wilhelm Theodor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Krause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aus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Erlaubnis zu Begründung eines Buchdruckerreigeschäfts sowie eines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Localanzeiger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 xml:space="preserve">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Intelligenzblatt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es in </w:t>
      </w:r>
      <w:r>
        <w:rPr>
          <w:rFonts w:ascii="Arial" w:hAnsi="Arial"/>
          <w:vanish/>
          <w:sz w:val="24"/>
        </w:rPr>
        <w:t>3{o[</w:t>
      </w:r>
      <w:r>
        <w:rPr>
          <w:rFonts w:ascii="Arial" w:hAnsi="Arial"/>
          <w:sz w:val="24"/>
        </w:rPr>
        <w:t>Roda</w:t>
      </w:r>
      <w:r>
        <w:rPr>
          <w:rFonts w:ascii="Arial" w:hAnsi="Arial"/>
          <w:vanish/>
          <w:sz w:val="24"/>
        </w:rPr>
        <w:t>]o}]s</w:t>
      </w:r>
      <w:r>
        <w:rPr>
          <w:rFonts w:ascii="Arial" w:hAnsi="Arial"/>
          <w:sz w:val="24"/>
        </w:rPr>
        <w:t xml:space="preserve"> sowie das Gesuch des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Buchdruckereibesitzer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Ferdinand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Beck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Cahla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Verlegung seines Buchdruckereigesch</w:t>
      </w:r>
      <w:r>
        <w:rPr>
          <w:rFonts w:ascii="Arial" w:hAnsi="Arial"/>
          <w:sz w:val="24"/>
        </w:rPr>
        <w:t>äfts von Cahla nach Roda betr. u. w. d. erg.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1851 - 1852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Buchbindemeister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Windemann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zum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Sortimentsbuchhandel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1853 - 1857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3186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3186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Der unter Königl. Preuß. Regierung zu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Merseburg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unter dem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10. Februar 1836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erlassenen, außer Bekanntmachung in Betreff derjenigen Bedingungen, welche die auswärtigen Maßnahmen von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Leihbibliothek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von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Journal</w:t>
      </w:r>
      <w:r>
        <w:rPr>
          <w:rFonts w:ascii="Arial" w:hAnsi="Arial"/>
          <w:vanish/>
          <w:sz w:val="24"/>
        </w:rPr>
        <w:t>&lt;cirkel&gt;]s</w:t>
      </w:r>
      <w:r>
        <w:rPr>
          <w:rFonts w:ascii="Arial" w:hAnsi="Arial"/>
          <w:sz w:val="24"/>
        </w:rPr>
        <w:t xml:space="preserve">-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Lesecirkel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n, welche ihr Gewerbe auf dem königl. Preuß. Gebiet ausstehen und ebenso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fremde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zu beobachten haben betr.,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1836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, ingleichen die wegen beabsichtigter Einführung einer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polizeilichen Controle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Leihbibliothek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en stattgehabten Erörterungen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1838 ; 1839 ; 1852 - 1854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Fol.233b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in Bezug auf die Verleihung von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Conzession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zur selbstständigen Betreibung des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</w:t>
      </w:r>
      <w:r>
        <w:rPr>
          <w:rFonts w:ascii="Arial" w:hAnsi="Arial"/>
          <w:sz w:val="24"/>
        </w:rPr>
        <w:t>ändlereigeschäft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 hier und anderwärts bestehenden Einrichtungen und die dabei in Anregung gekommenen Frage, ob es nicht zweckmäßig sei derartige Conzessionsertheilungen von einer mit dem Bewerber vorzumachenden Prüfung abhängig zu machen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Fol.234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Johann Wilhelm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Schöne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Vermittlung höchster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Konzession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zum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Buch- und Papierhandel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1834 - 1835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; das 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August R</w:t>
      </w:r>
      <w:r>
        <w:rPr>
          <w:rFonts w:ascii="Arial" w:hAnsi="Arial"/>
          <w:sz w:val="24"/>
        </w:rPr>
        <w:t>obert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Schöne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Uebertragung der seinem verstorbenen Vater verliehen gewesenen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Konzession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zum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Verlags- und Sortimentsbuchhandel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sowie zu Führung einer Papierhandlung und um Erstreckung dieser Konzession auf Errichtung einer Galanterie und Kunsthandlung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1849 - 1864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3195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3195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Fol.234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Buchdrucker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Eduard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Schöne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Erlaubniß zur Mitherausgabe der zeither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Erfurt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redigierte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Der deutsche Stadt- und Landbote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ingl. dessen Gesuch um Erlaß der betreffenden Regierungskanzleigebühren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1846 - 1850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Fol.234b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Schneitler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Berlin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beabsichtigte Herausgabe einer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landwirtschaftliche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Zeitung für Nord- und Mitteldeutschland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betr., d.a.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1855 - 1866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sowie die von 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Professor 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Hildebrand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Jena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gegründete neue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Jahrbücher für Nati</w:t>
      </w:r>
      <w:r>
        <w:rPr>
          <w:rFonts w:ascii="Arial" w:hAnsi="Arial"/>
          <w:sz w:val="24"/>
        </w:rPr>
        <w:t>onalökonomie und Statistik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k[2{</w:t>
      </w:r>
      <w:r>
        <w:rPr>
          <w:rFonts w:ascii="Arial" w:hAnsi="Arial"/>
          <w:sz w:val="24"/>
        </w:rPr>
        <w:t>Jena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Verlag von Wanke</w:t>
      </w:r>
      <w:r>
        <w:rPr>
          <w:rFonts w:ascii="Arial" w:hAnsi="Arial"/>
          <w:vanish/>
          <w:sz w:val="24"/>
        </w:rPr>
        <w:t>}]k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1863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sowie die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Krug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sche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Zeitschrift für Verwaltungspraxis und Gesetzgebung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betr.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1865 - 1866</w:t>
      </w:r>
      <w:r>
        <w:rPr>
          <w:rFonts w:ascii="Arial" w:hAnsi="Arial"/>
          <w:vanish/>
          <w:sz w:val="24"/>
        </w:rPr>
        <w:t>]z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Fol.235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 xml:space="preserve">Geschäftsführers im </w:t>
      </w:r>
      <w:r>
        <w:rPr>
          <w:rFonts w:ascii="Arial" w:hAnsi="Arial"/>
          <w:vanish/>
          <w:sz w:val="24"/>
        </w:rPr>
        <w:t>k[</w:t>
      </w:r>
      <w:r>
        <w:rPr>
          <w:rFonts w:ascii="Arial" w:hAnsi="Arial"/>
          <w:sz w:val="24"/>
        </w:rPr>
        <w:t>Piererschen Literaturcomtoir</w:t>
      </w:r>
      <w:r>
        <w:rPr>
          <w:rFonts w:ascii="Arial" w:hAnsi="Arial"/>
          <w:vanish/>
          <w:sz w:val="24"/>
        </w:rPr>
        <w:t>]k}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Julius Wilhelm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Helbig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, hier, um Vermittlung höchster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Konzession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zur Errichtung einer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Verlags und Sortimentsbuchhandlung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betr. ingleichen das erneuerte Gesuch desselben zum </w:t>
      </w:r>
      <w:r>
        <w:rPr>
          <w:rFonts w:ascii="Arial" w:hAnsi="Arial"/>
          <w:vanish/>
          <w:sz w:val="24"/>
        </w:rPr>
        <w:t>s{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ortimentsbuchhandel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s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1833 - 1849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3202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3202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Korrector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Johann Heinrich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Jacob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hier um Vermittlung höchster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Konzession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zur Anlegung und Betreibung einer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Verlags und Sortimentsbuchhandlung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in hiesiger Stadt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235b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Posthalter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Karl Friedrich Otto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Hager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hier um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Konzession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zur Betreibung eines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Sortiment- und Verlagsbuchhan</w:t>
      </w:r>
      <w:r>
        <w:rPr>
          <w:rFonts w:ascii="Arial" w:hAnsi="Arial"/>
          <w:sz w:val="24"/>
        </w:rPr>
        <w:t>delsgeschäft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sowie zur Fortführung seiner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Leihbibliothek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Fol.235b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Buchhandlungskommis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Oskar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Bonde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Wilchwitz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Konzession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zur Betreibung eines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Sortiment- und Verlagsbuchhandelsgeschäft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235b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Buchbindermeister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Rudolph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Gröbe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Roda</w:t>
      </w:r>
      <w:r>
        <w:rPr>
          <w:rFonts w:ascii="Arial" w:hAnsi="Arial"/>
          <w:vanish/>
          <w:sz w:val="24"/>
        </w:rPr>
        <w:t xml:space="preserve">]o}]p </w:t>
      </w:r>
      <w:r>
        <w:rPr>
          <w:rFonts w:ascii="Arial" w:hAnsi="Arial"/>
          <w:sz w:val="24"/>
        </w:rPr>
        <w:t xml:space="preserve">um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Konzession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zur Betreibung eines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Sortiment- u</w:t>
      </w:r>
      <w:r>
        <w:rPr>
          <w:rFonts w:ascii="Arial" w:hAnsi="Arial"/>
          <w:sz w:val="24"/>
        </w:rPr>
        <w:t>nd Verlagsbuchhandelsgeschäft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Herausgabe der hier erscheinenden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Der Eremit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und das von dem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 xml:space="preserve">Redakteur </w:t>
      </w:r>
      <w:r>
        <w:rPr>
          <w:rFonts w:ascii="Arial" w:hAnsi="Arial"/>
          <w:vanish/>
          <w:sz w:val="24"/>
        </w:rPr>
        <w:t>&lt;der Zeitschrift "Der Eremit"&gt;}</w:t>
      </w:r>
      <w:r>
        <w:rPr>
          <w:rFonts w:ascii="Arial" w:hAnsi="Arial"/>
          <w:sz w:val="24"/>
        </w:rPr>
        <w:t xml:space="preserve"> derselben, dem </w:t>
      </w:r>
      <w:r>
        <w:rPr>
          <w:rFonts w:ascii="Arial" w:hAnsi="Arial"/>
          <w:vanish/>
          <w:sz w:val="24"/>
        </w:rPr>
        <w:t>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Friedrich Wilhelm Heinrich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Gleich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hier, höchsten Orts angebrachte Gesuch 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Konzessionsertheilung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hierzu betr.,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1832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ingl. die Verhandlungen wegen des behaupteten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Verlagsrecht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s der h.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Hofbuchdruckerei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hier,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1832 - 1833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und</w:t>
      </w:r>
      <w:r>
        <w:rPr>
          <w:rFonts w:ascii="Arial" w:hAnsi="Arial"/>
          <w:sz w:val="24"/>
        </w:rPr>
        <w:t xml:space="preserve"> die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Beschlagnahme</w:t>
      </w:r>
      <w:r>
        <w:rPr>
          <w:rFonts w:ascii="Arial" w:hAnsi="Arial"/>
          <w:vanish/>
          <w:sz w:val="24"/>
        </w:rPr>
        <w:t>&lt;, Druckschrift&gt;]s</w:t>
      </w:r>
      <w:r>
        <w:rPr>
          <w:rFonts w:ascii="Arial" w:hAnsi="Arial"/>
          <w:sz w:val="24"/>
        </w:rPr>
        <w:t xml:space="preserve"> der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Druckschrift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Die Entlarvung der sogenannten demagogischen Umtriebe von Rechtlieb Zeitgeist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 betr. ingl. die Fortsetzung der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des verstorbenen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Major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Pierer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weil. hier durch dessen hinterlassenen Erben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1832 - 1833 ; 1850 - 1861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236b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in der </w:t>
      </w:r>
      <w:r>
        <w:rPr>
          <w:rFonts w:ascii="Arial" w:hAnsi="Arial"/>
          <w:vanish/>
          <w:sz w:val="24"/>
        </w:rPr>
        <w:t>k[1{p[</w:t>
      </w:r>
      <w:r>
        <w:rPr>
          <w:rFonts w:ascii="Arial" w:hAnsi="Arial"/>
          <w:sz w:val="24"/>
        </w:rPr>
        <w:t>Fröbel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schen Buchhandlung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Rudolstadt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erscheinende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allgemeine Auswanderungszeitung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</w:t>
      </w:r>
      <w:r>
        <w:rPr>
          <w:rFonts w:ascii="Arial" w:hAnsi="Arial"/>
          <w:sz w:val="24"/>
        </w:rPr>
        <w:t>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236b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rücksichtlich des Druck und Verlags des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Landeskirchengesangbuch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s mit der hiesigen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Hofbuchdruckerei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bestehende Pachtverhältnis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1854 - 1855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jährlichen Verzeichnisse der nach dem hiesigen Staatsgebiet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debitierte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Zeitungen und Zeitschriften}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1860 - 1867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Karl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Gitt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v. z.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um Ertheilung einer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Konzession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zur Errichtung einer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Buchhandlung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betr.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3226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Königl. Sächs. Regierungsrath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Krug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Zwickau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herausgegebene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Zeitschrift für Verwaltungspraxis und Gesetzgebung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"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1864 - 1865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3199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3199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238b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Verzeichnis derjenigen Autoren, deren Werke zuerst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Engl</w:t>
      </w:r>
      <w:r>
        <w:rPr>
          <w:rFonts w:ascii="Arial" w:hAnsi="Arial"/>
          <w:sz w:val="24"/>
        </w:rPr>
        <w:t>and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erschienen und zum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 xml:space="preserve">Schutz gegen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Nachdruck</w:t>
      </w:r>
      <w:r>
        <w:rPr>
          <w:rFonts w:ascii="Arial" w:hAnsi="Arial"/>
          <w:vanish/>
          <w:sz w:val="24"/>
        </w:rPr>
        <w:t>]s]s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Deutschland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vertragsmäßig angemeldet worden sind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1847 - 1870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26a</w:t>
      </w:r>
      <w:r>
        <w:rPr>
          <w:rFonts w:ascii="Arial" w:hAnsi="Arial"/>
          <w:sz w:val="24"/>
        </w:rPr>
        <w:tab/>
        <w:t>Klasse VIII., 11.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Klasse VIII. Polizeisachen \ 11. Preßpolizei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5056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Censurangelegenheit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im Allgemeinen, insbesondere aber die von der deutschen Bundesversammlung wegen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Mißbrauch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der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Presse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ergangenen Verfügungen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1831 ; 1832 - 1846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En</w:t>
      </w:r>
      <w:r>
        <w:rPr>
          <w:rFonts w:ascii="Arial" w:hAnsi="Arial"/>
          <w:sz w:val="24"/>
        </w:rPr>
        <w:t xml:space="preserve">twurf eines Gesetzes zum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 xml:space="preserve">Schutz des Eigenthums an Werken der Wissenschaft und der Kunst gegen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Nachdruck</w:t>
      </w:r>
      <w:r>
        <w:rPr>
          <w:rFonts w:ascii="Arial" w:hAnsi="Arial"/>
          <w:vanish/>
          <w:sz w:val="24"/>
        </w:rPr>
        <w:t>]s]s</w:t>
      </w:r>
      <w:r>
        <w:rPr>
          <w:rFonts w:ascii="Arial" w:hAnsi="Arial"/>
          <w:sz w:val="24"/>
        </w:rPr>
        <w:t xml:space="preserve"> und Nachbildung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1841 - 1856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Aufnahme von Mitteilungen über die Berathungen des bevorstehenden Preußischen Provinciallandtages in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öffentliche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Blätter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periodische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en und die dieserhalb zu ergreifenden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Censurmaßregel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Besc</w:t>
      </w:r>
      <w:r>
        <w:rPr>
          <w:rFonts w:ascii="Arial" w:hAnsi="Arial"/>
          <w:sz w:val="24"/>
        </w:rPr>
        <w:t xml:space="preserve">hwerde der Redaktion der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Rosen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 wegen der von dem hiesigen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Censor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verweigerten Genehmigung des Abdrucks eines Gedichts in der gedachten Zeitschrift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5071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5071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von der höchsten Stelle anbefohlene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Verbot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Vetrieb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s der angeblich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Paris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herausgekommenen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Broschüre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: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Wahrheiten mit und ohne Schleier</w:t>
      </w:r>
      <w:r>
        <w:rPr>
          <w:rFonts w:ascii="Arial" w:hAnsi="Arial"/>
          <w:vanish/>
          <w:sz w:val="24"/>
        </w:rPr>
        <w:t>}]t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Unterdrückung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zweier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Schriften revolutionären Inhalts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: "</w:t>
      </w:r>
      <w:r>
        <w:rPr>
          <w:rFonts w:ascii="Arial" w:hAnsi="Arial"/>
          <w:vanish/>
          <w:sz w:val="24"/>
        </w:rPr>
        <w:t>t[2{&lt;Schrift &gt;}1{</w:t>
      </w:r>
      <w:r>
        <w:rPr>
          <w:rFonts w:ascii="Arial" w:hAnsi="Arial"/>
          <w:sz w:val="24"/>
        </w:rPr>
        <w:t>ein Glaubensbekenntnis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"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Ferdinand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Freiligrath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bei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Weiter und Zabern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Mainz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- und </w:t>
      </w:r>
      <w:r>
        <w:rPr>
          <w:rFonts w:ascii="Arial" w:hAnsi="Arial"/>
          <w:vanish/>
          <w:sz w:val="24"/>
        </w:rPr>
        <w:t>t[„</w:t>
      </w:r>
      <w:r>
        <w:rPr>
          <w:rFonts w:ascii="Arial" w:hAnsi="Arial"/>
          <w:sz w:val="24"/>
        </w:rPr>
        <w:t>Neue Gedichte</w:t>
      </w:r>
      <w:r>
        <w:rPr>
          <w:rFonts w:ascii="Arial" w:hAnsi="Arial"/>
          <w:vanish/>
          <w:sz w:val="24"/>
        </w:rPr>
        <w:t>"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H</w:t>
      </w:r>
      <w:r>
        <w:rPr>
          <w:rFonts w:ascii="Arial" w:hAnsi="Arial"/>
          <w:vanish/>
          <w:sz w:val="24"/>
        </w:rPr>
        <w:t>&lt;einrich&gt;</w:t>
      </w:r>
      <w:r>
        <w:rPr>
          <w:rFonts w:ascii="Arial" w:hAnsi="Arial"/>
          <w:sz w:val="24"/>
        </w:rPr>
        <w:t>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Heine</w:t>
      </w:r>
      <w:r>
        <w:rPr>
          <w:rFonts w:ascii="Arial" w:hAnsi="Arial"/>
          <w:vanish/>
          <w:sz w:val="24"/>
        </w:rPr>
        <w:t>}]p]t</w:t>
      </w:r>
      <w:r>
        <w:rPr>
          <w:rFonts w:ascii="Arial" w:hAnsi="Arial"/>
          <w:sz w:val="24"/>
        </w:rPr>
        <w:t xml:space="preserve"> im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Verlag von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Hoffmann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Campe</w:t>
      </w:r>
      <w:r>
        <w:rPr>
          <w:rFonts w:ascii="Arial" w:hAnsi="Arial"/>
          <w:vanish/>
          <w:sz w:val="24"/>
        </w:rPr>
        <w:t>]p}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Hamburg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1841 - 1845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Unterdrückung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einiger </w:t>
      </w:r>
      <w:r>
        <w:rPr>
          <w:rFonts w:ascii="Arial" w:hAnsi="Arial"/>
          <w:vanish/>
          <w:sz w:val="24"/>
        </w:rPr>
        <w:t>2{s[2{</w:t>
      </w:r>
      <w:r>
        <w:rPr>
          <w:rFonts w:ascii="Arial" w:hAnsi="Arial"/>
          <w:sz w:val="24"/>
        </w:rPr>
        <w:t>gemeingefährliche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en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: 1. die im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Verlag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Wilhelm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Juwang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</w:t>
      </w:r>
      <w:r>
        <w:rPr>
          <w:rFonts w:ascii="Arial" w:hAnsi="Arial"/>
          <w:vanish/>
          <w:sz w:val="24"/>
        </w:rPr>
        <w:t>]k</w:t>
      </w:r>
      <w:r>
        <w:rPr>
          <w:rFonts w:ascii="Arial" w:hAnsi="Arial"/>
          <w:sz w:val="24"/>
        </w:rPr>
        <w:t xml:space="preserve"> in 2 Bänden erschienene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Zwei Jahre in Paris, Berlin und Erinnerungen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"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und die von </w:t>
      </w:r>
      <w:r>
        <w:rPr>
          <w:rFonts w:ascii="Arial" w:hAnsi="Arial"/>
          <w:vanish/>
          <w:sz w:val="24"/>
        </w:rPr>
        <w:t>s[2{o[</w:t>
      </w:r>
      <w:r>
        <w:rPr>
          <w:rFonts w:ascii="Arial" w:hAnsi="Arial"/>
          <w:sz w:val="24"/>
        </w:rPr>
        <w:t>Dresden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n feilgebotene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Druckschrift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unter dem Titel: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 xml:space="preserve">Glaubensbekenntnis und Abschwörungsformeln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Friedrich August II.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3{</w:t>
      </w:r>
      <w:r>
        <w:rPr>
          <w:rFonts w:ascii="Arial" w:hAnsi="Arial"/>
          <w:sz w:val="24"/>
        </w:rPr>
        <w:t>Königs von Polen und Kurfürst von Sachsen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bei seinem Übertritt von der Lutherischen zur römisch katholischen Kirche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1845 - 1846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5072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5072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im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Verlag der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Helbig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schen Buchhan</w:t>
      </w:r>
      <w:r>
        <w:rPr>
          <w:rFonts w:ascii="Arial" w:hAnsi="Arial"/>
          <w:sz w:val="24"/>
        </w:rPr>
        <w:t>dlung</w:t>
      </w:r>
      <w:r>
        <w:rPr>
          <w:rFonts w:ascii="Arial" w:hAnsi="Arial"/>
          <w:vanish/>
          <w:sz w:val="24"/>
        </w:rPr>
        <w:t>}2{&lt; Altenburg&gt;}]k</w:t>
      </w:r>
      <w:r>
        <w:rPr>
          <w:rFonts w:ascii="Arial" w:hAnsi="Arial"/>
          <w:sz w:val="24"/>
        </w:rPr>
        <w:t xml:space="preserve"> hier unter dem Titel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 xml:space="preserve">Geheimnisse zu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]o]t</w:t>
      </w:r>
      <w:r>
        <w:rPr>
          <w:rFonts w:ascii="Arial" w:hAnsi="Arial"/>
          <w:sz w:val="24"/>
        </w:rPr>
        <w:t>" erschienen Schrift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Unterdrückung der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Cassel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erschienenen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: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Denkwürdigkeiten des Herzogs Carl von Braunschweig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 d.a.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1844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ingleichen der Druckschrift 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Deutschland ein Wintermärchen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“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H</w:t>
      </w:r>
      <w:r>
        <w:rPr>
          <w:rFonts w:ascii="Arial" w:hAnsi="Arial"/>
          <w:vanish/>
          <w:sz w:val="24"/>
        </w:rPr>
        <w:t>&lt;einrich&gt;</w:t>
      </w:r>
      <w:r>
        <w:rPr>
          <w:rFonts w:ascii="Arial" w:hAnsi="Arial"/>
          <w:sz w:val="24"/>
        </w:rPr>
        <w:t>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Heine</w:t>
      </w:r>
      <w:r>
        <w:rPr>
          <w:rFonts w:ascii="Arial" w:hAnsi="Arial"/>
          <w:vanish/>
          <w:sz w:val="24"/>
        </w:rPr>
        <w:t>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durch höchste Verfügung angeordnete </w:t>
      </w:r>
      <w:r>
        <w:rPr>
          <w:rFonts w:ascii="Arial" w:hAnsi="Arial"/>
          <w:vanish/>
          <w:sz w:val="24"/>
        </w:rPr>
        <w:t>s</w:t>
      </w:r>
      <w:r>
        <w:rPr>
          <w:rFonts w:ascii="Arial" w:hAnsi="Arial"/>
          <w:vanish/>
          <w:sz w:val="24"/>
        </w:rPr>
        <w:t>[2{</w:t>
      </w:r>
      <w:r>
        <w:rPr>
          <w:rFonts w:ascii="Arial" w:hAnsi="Arial"/>
          <w:sz w:val="24"/>
        </w:rPr>
        <w:t>Verhinderung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Debit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s der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Broschüre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Die geheimen Beschlüsse der Wiener Conferenz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>“ von 1834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5087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5087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184b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Verhinderung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Debit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s eines gedruckten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Schmähgedicht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s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Ferdinand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Freiligrath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unter dem Titel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Leipzigs Todten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“ d.a.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1845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ingl. den Entwurf zu der Verordnung vom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29. December 1845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, das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Verbot des Vertriebes von Druckschriften politischen Inhalts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durch Nichtbuchhändler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>845 - 1846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5089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5089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 xml:space="preserve">Unterdrückung der als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gemeingefährlich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bezeichneten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Druckschrift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en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,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41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Rheinische Jahrbücher zur gesellschaftlichen Reform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;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Londoner deutsche Zeitungsblätter für Politik, Literatur und Kunst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1845 - 1846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5136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5136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Verhinderung des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Mißbrauch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der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Presse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5135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5135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Beschlagnahme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der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Druckschrift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: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 xml:space="preserve">Das </w:t>
      </w:r>
      <w:r>
        <w:rPr>
          <w:rFonts w:ascii="Arial" w:hAnsi="Arial"/>
          <w:vanish/>
          <w:sz w:val="24"/>
        </w:rPr>
        <w:t>s[2{o[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isch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Gesangbuch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, beurtheilt nach der Lehre der heiligen Schrift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“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5141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5141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194b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beabsichtigte Angreifung der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: "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Die Selbstbewahrung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“ in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öffentliche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Blätter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n Seitens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Pönicke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u. w. d. erg.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5130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5130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 von Druckschriften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und die Expedition </w:t>
      </w:r>
      <w:r>
        <w:rPr>
          <w:rFonts w:ascii="Arial" w:hAnsi="Arial"/>
          <w:sz w:val="24"/>
        </w:rPr>
        <w:t xml:space="preserve">des </w:t>
      </w:r>
      <w:r>
        <w:rPr>
          <w:rFonts w:ascii="Arial" w:hAnsi="Arial"/>
          <w:vanish/>
          <w:sz w:val="24"/>
        </w:rPr>
        <w:t>t[o[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er Volksblatt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>es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1850 - 1851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5132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5132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Beschwerde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Hofbuchdrucker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Voigt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Weimar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gegen den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Schöne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wegen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Nachdruck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5121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Landesregierung II, Nr. 5121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Verhinderung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Debit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s aller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Verlagsartikel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des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literarischen Institut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Herichau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>, u.w.d.a.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Kammer zu Altenburg-Amt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Kammer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Zentralbehörden des Fürstentums und Herzogtums Sachsen-Altenburg bis 1866 \ #Kammer zu Altenburg-Amt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1444 - 1881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Repertorium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XXXIV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XXXIV. Generalia insgemein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2578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Kammer zu Altenburg-Amt Altenburg, Nr. 2578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Herausgabe des hiesigen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Wochenblatt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es betr.,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Gesamtministerium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Gesamtministerium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Zentralbehörden des Herzogtums und Freistaats Sachsen-Altenburg 1866 - 1920 \ #Mini</w:t>
      </w:r>
      <w:r>
        <w:rPr>
          <w:rFonts w:ascii="Arial" w:hAnsi="Arial"/>
          <w:sz w:val="24"/>
        </w:rPr>
        <w:t>sterium zu Altenburg-Gesamtministerium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1609 - 1923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Repertorium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I., P.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I. Jenaer Universitäts-Sachen \ P. Universitäts-Bibliothek 1792 - 1903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1516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Gesamtministerium zu Altenburg, Nr. 1516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akademische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, Vol. 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1864 - 1879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1517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1517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akademische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, Vol. III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1880 - 1889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1518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1518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akademische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Biblioth</w:t>
      </w:r>
      <w:r>
        <w:rPr>
          <w:rFonts w:ascii="Arial" w:hAnsi="Arial"/>
          <w:sz w:val="24"/>
        </w:rPr>
        <w:t>ek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, Vol. IV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1890 - 1902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1519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1519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akademische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, Vol. 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1903 - 1920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26a</w:t>
      </w:r>
      <w:r>
        <w:rPr>
          <w:rFonts w:ascii="Arial" w:hAnsi="Arial"/>
          <w:sz w:val="24"/>
        </w:rPr>
        <w:tab/>
        <w:t>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II. Regierungs- und Verwaltungssachen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1803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Herzogliche 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,</w:t>
      </w:r>
      <w:r>
        <w:rPr>
          <w:rFonts w:ascii="Arial" w:hAnsi="Arial"/>
          <w:vanish/>
          <w:sz w:val="24"/>
        </w:rPr>
        <w:t>2{&lt; Altenburg&gt;}]k</w:t>
      </w:r>
      <w:r>
        <w:rPr>
          <w:rFonts w:ascii="Arial" w:hAnsi="Arial"/>
          <w:sz w:val="24"/>
        </w:rPr>
        <w:t>, Vol. 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1861 - 1874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1804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1804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Herzogliche 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,</w:t>
      </w:r>
      <w:r>
        <w:rPr>
          <w:rFonts w:ascii="Arial" w:hAnsi="Arial"/>
          <w:vanish/>
          <w:sz w:val="24"/>
        </w:rPr>
        <w:t>2{&lt; Altenburg&gt;}]k</w:t>
      </w:r>
      <w:r>
        <w:rPr>
          <w:rFonts w:ascii="Arial" w:hAnsi="Arial"/>
          <w:sz w:val="24"/>
        </w:rPr>
        <w:t>, Vol. III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1874 - 1916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</w:t>
      </w:r>
      <w:r>
        <w:rPr>
          <w:rFonts w:ascii="Arial" w:hAnsi="Arial"/>
          <w:sz w:val="24"/>
        </w:rPr>
        <w:t>samtministerium zu Altenburg, Nr. 1805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Herzogliche 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,</w:t>
      </w:r>
      <w:r>
        <w:rPr>
          <w:rFonts w:ascii="Arial" w:hAnsi="Arial"/>
          <w:vanish/>
          <w:sz w:val="24"/>
        </w:rPr>
        <w:t>2{&lt; Altenburg&gt;}]k</w:t>
      </w:r>
      <w:r>
        <w:rPr>
          <w:rFonts w:ascii="Arial" w:hAnsi="Arial"/>
          <w:sz w:val="24"/>
        </w:rPr>
        <w:t>, Vol. IV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1917 - 1922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Ministerialkanzlei, betr. die Neuordnung der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Ministerial-Bibliothek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, 1895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1881 - 1923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1807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1807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Verzeichnis von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Buchbestellung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für die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Ministerial-Bibliothek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1897 - 1920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</w:t>
      </w:r>
      <w:r>
        <w:rPr>
          <w:rFonts w:ascii="Arial" w:hAnsi="Arial"/>
          <w:sz w:val="24"/>
        </w:rPr>
        <w:t>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Aus der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Ministerial-Bibliothek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auszuscheidende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1899 - 1902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Katalog der Herzogl.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Ministerial-Bibliothek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, Band I, A - L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45</w:t>
      </w:r>
      <w:r>
        <w:rPr>
          <w:rFonts w:ascii="Arial" w:hAnsi="Arial"/>
          <w:sz w:val="24"/>
        </w:rPr>
        <w:tab/>
        <w:t>o. J.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eingesendete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- und Kunstsachen, Vol. X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1861 - 1864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eingesendete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- und Kunstsachen, Vol. XI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1874 - 1878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eingesendete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- und Kunstsachen, Vol. XII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1879 - 1882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eingesendete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- und Kunstsachen, Vol. XIII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1883 - 1892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eingesendete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- und Kunstsac</w:t>
      </w:r>
      <w:r>
        <w:rPr>
          <w:rFonts w:ascii="Arial" w:hAnsi="Arial"/>
          <w:sz w:val="24"/>
        </w:rPr>
        <w:t>hen, Vol. XIV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1892 - 1898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eingesendete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- und Kunstsachen, Vol. XV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1899 - 1906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1817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1817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eingesendete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- und Kunstsachen, Vol. XVI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1907 - 1918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eingesendete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>- und Kunstsachen, Vol. XVII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1917 -</w:t>
      </w:r>
      <w:r>
        <w:rPr>
          <w:rFonts w:ascii="Arial" w:hAnsi="Arial"/>
          <w:sz w:val="24"/>
        </w:rPr>
        <w:t xml:space="preserve"> 1922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das </w:t>
      </w:r>
      <w:r>
        <w:rPr>
          <w:rFonts w:ascii="Arial" w:hAnsi="Arial"/>
          <w:vanish/>
          <w:sz w:val="24"/>
        </w:rPr>
        <w:t>p[7{&lt; Gebr.&gt;}1{</w:t>
      </w:r>
      <w:r>
        <w:rPr>
          <w:rFonts w:ascii="Arial" w:hAnsi="Arial"/>
          <w:sz w:val="24"/>
        </w:rPr>
        <w:t>Grimm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sche deutsche </w:t>
      </w:r>
      <w:r>
        <w:rPr>
          <w:rFonts w:ascii="Arial" w:hAnsi="Arial"/>
          <w:vanish/>
          <w:sz w:val="24"/>
        </w:rPr>
        <w:t>t[&lt;Deutsches &gt;</w:t>
      </w:r>
      <w:r>
        <w:rPr>
          <w:rFonts w:ascii="Arial" w:hAnsi="Arial"/>
          <w:sz w:val="24"/>
        </w:rPr>
        <w:t>Wörterbuch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1868 - 1870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vom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Rechtsanwalt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August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Klein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beabsichtigte Gründung eines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Centralblatt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zur Publikation von Ediktallordnungen, Concursanzeigen etc.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1869 - 1870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</w:t>
      </w:r>
      <w:r>
        <w:rPr>
          <w:rFonts w:ascii="Arial" w:hAnsi="Arial"/>
          <w:sz w:val="24"/>
        </w:rPr>
        <w:t>r. 1823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Verlagsbuchhändler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Hermann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Serbe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bezüglich Herausgabe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Reichs</w:t>
      </w:r>
      <w:r>
        <w:rPr>
          <w:rFonts w:ascii="Arial" w:hAnsi="Arial"/>
          <w:vanish/>
          <w:sz w:val="24"/>
        </w:rPr>
        <w:t>&lt;adreßbuch&gt;]s</w:t>
      </w:r>
      <w:r>
        <w:rPr>
          <w:rFonts w:ascii="Arial" w:hAnsi="Arial"/>
          <w:sz w:val="24"/>
        </w:rPr>
        <w:t xml:space="preserve">-,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Handels</w:t>
      </w:r>
      <w:r>
        <w:rPr>
          <w:rFonts w:ascii="Arial" w:hAnsi="Arial"/>
          <w:vanish/>
          <w:sz w:val="24"/>
        </w:rPr>
        <w:t>&lt;adreßbuch&gt;]s</w:t>
      </w:r>
      <w:r>
        <w:rPr>
          <w:rFonts w:ascii="Arial" w:hAnsi="Arial"/>
          <w:sz w:val="24"/>
        </w:rPr>
        <w:t xml:space="preserve">-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Genossenschaftsadreßbuch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t[o[</w:t>
      </w:r>
      <w:r>
        <w:rPr>
          <w:rFonts w:ascii="Arial" w:hAnsi="Arial"/>
          <w:sz w:val="24"/>
        </w:rPr>
        <w:t>Jena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ische Literatur-Zeitung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Akten, betr. die beabsichtigte Anfertigung eines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Handbuch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und geographischen Ortslexikon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3{</w:t>
      </w:r>
      <w:r>
        <w:rPr>
          <w:rFonts w:ascii="Arial" w:hAnsi="Arial"/>
          <w:sz w:val="24"/>
        </w:rPr>
        <w:t>f</w:t>
      </w:r>
      <w:r>
        <w:rPr>
          <w:rFonts w:ascii="Arial" w:hAnsi="Arial"/>
          <w:sz w:val="24"/>
        </w:rPr>
        <w:t xml:space="preserve">ür das </w:t>
      </w:r>
      <w:r>
        <w:rPr>
          <w:rFonts w:ascii="Arial" w:hAnsi="Arial"/>
          <w:vanish/>
          <w:sz w:val="24"/>
        </w:rPr>
        <w:t>o[2{</w:t>
      </w:r>
      <w:r>
        <w:rPr>
          <w:rFonts w:ascii="Arial" w:hAnsi="Arial"/>
          <w:sz w:val="24"/>
        </w:rPr>
        <w:t>Herzogtum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Sachsen-Altenburg}</w:t>
      </w:r>
      <w:r>
        <w:rPr>
          <w:rFonts w:ascii="Arial" w:hAnsi="Arial"/>
          <w:vanish/>
          <w:sz w:val="24"/>
        </w:rPr>
        <w:t>]o}]s</w:t>
      </w:r>
      <w:r>
        <w:rPr>
          <w:rFonts w:ascii="Arial" w:hAnsi="Arial"/>
          <w:sz w:val="24"/>
        </w:rPr>
        <w:t xml:space="preserve"> seitens der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Verlagsbuchhandlung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E. M.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Starke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1878 - 1896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Gesamtministerium zu Altenburg, Nr. 1828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Justiz-Minist. Kanzlei-Akten, btr.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eingegangene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Angebot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 von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und Büreaugegenständen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1907 - 1922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Ministerium zu Altenburg-Abt. des Innern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07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Ministerium, Abt. des Innnern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Zentralbehörden des Herzogtums und Freistaats Sachsen-Al</w:t>
      </w:r>
      <w:r>
        <w:rPr>
          <w:rFonts w:ascii="Arial" w:hAnsi="Arial"/>
          <w:sz w:val="24"/>
        </w:rPr>
        <w:t>tenburg 1866 - 1920 \ #Ministerium zu Altenburg-Abteilung des Innern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1537 ; 1705 - 1928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Repertorium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1324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1324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196b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Stadtrat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es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Roda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um Verwilligung eines Beitrages zur Anlegung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Bürgerbibliothek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1321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1321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Stadtrat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es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um Unterstützung mit einem kleinen Beitrage aus Staatsmitte</w:t>
      </w:r>
      <w:r>
        <w:rPr>
          <w:rFonts w:ascii="Arial" w:hAnsi="Arial"/>
          <w:sz w:val="24"/>
        </w:rPr>
        <w:t xml:space="preserve">ln zu der dortigen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Bürger</w:t>
      </w:r>
      <w:r>
        <w:rPr>
          <w:rFonts w:ascii="Arial" w:hAnsi="Arial"/>
          <w:vanish/>
          <w:sz w:val="24"/>
        </w:rPr>
        <w:t>&lt;bibliothek&gt;]s</w:t>
      </w:r>
      <w:r>
        <w:rPr>
          <w:rFonts w:ascii="Arial" w:hAnsi="Arial"/>
          <w:sz w:val="24"/>
        </w:rPr>
        <w:t xml:space="preserve">-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Schulbilbliothek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1868 - 1869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1322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1322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Stadtrath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Roda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um staatliche Unterstützung zur Errichtung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Bürgerbibliothek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,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1868 - 1869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1330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1330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197b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Begründung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Volksbibliothek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im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Roda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ischen Amtsbezirk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1379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</w:t>
      </w:r>
      <w:r>
        <w:rPr>
          <w:rFonts w:ascii="Arial" w:hAnsi="Arial"/>
          <w:sz w:val="24"/>
        </w:rPr>
        <w:t>bt. des Innern, Nr. 1379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201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das deutsche Bureau der internationalen Bibliographie der Naturwissenschaften dergl. die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Bibliographie der Sozialwissenschaften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1901 ; 1913 - 1915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1401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1401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203b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Ministerial-Bibliothek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1905 ; 1915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3473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3473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236b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von dem Herausgeber des </w:t>
      </w:r>
      <w:r>
        <w:rPr>
          <w:rFonts w:ascii="Arial" w:hAnsi="Arial"/>
          <w:vanish/>
          <w:sz w:val="24"/>
        </w:rPr>
        <w:t>t[o[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ischen Nachrichtenblatt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es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Friedrich August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Mützer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bestellte Kaution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1855 - 1872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3475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3475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Herausgabe der </w:t>
      </w:r>
      <w:r>
        <w:rPr>
          <w:rFonts w:ascii="Arial" w:hAnsi="Arial"/>
          <w:vanish/>
          <w:sz w:val="24"/>
        </w:rPr>
        <w:t>t[o[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er Zeitung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3477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3477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Aug</w:t>
      </w:r>
      <w:r>
        <w:rPr>
          <w:rFonts w:ascii="Arial" w:hAnsi="Arial"/>
          <w:vanish/>
          <w:sz w:val="24"/>
        </w:rPr>
        <w:t>&lt;ust&gt;</w:t>
      </w:r>
      <w:r>
        <w:rPr>
          <w:rFonts w:ascii="Arial" w:hAnsi="Arial"/>
          <w:sz w:val="24"/>
        </w:rPr>
        <w:t>. Eduard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Klemm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Schmölln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eine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Concession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zur Errichtung einer Kunst- und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Buchhandlung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und einer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Leihbibliothek</w:t>
      </w:r>
      <w:r>
        <w:rPr>
          <w:rFonts w:ascii="Arial" w:hAnsi="Arial"/>
          <w:vanish/>
          <w:sz w:val="24"/>
        </w:rPr>
        <w:t>}2{&lt; Konzession&gt;}]s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1866 - 1868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3476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</w:t>
      </w:r>
      <w:r>
        <w:rPr>
          <w:rFonts w:ascii="Arial" w:hAnsi="Arial"/>
          <w:sz w:val="24"/>
        </w:rPr>
        <w:t>t. des Innern, Nr. 3476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Aufnahme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Wilhelm Hugo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Knaak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aus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Graudenz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, sowie das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Concessionsgesuch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desselben zur Forttreibung des von seiner jetzigen Ehefrau, Frau Maria verw. gew. Schöne geb. Schumann von Eisenberg betriebene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Buchhändlergeschäft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1866 - 1867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3478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3478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Concessionsgesuch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Ernst Felix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Schöne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Eisenberg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zu</w:t>
      </w:r>
      <w:r>
        <w:rPr>
          <w:rFonts w:ascii="Arial" w:hAnsi="Arial"/>
          <w:sz w:val="24"/>
        </w:rPr>
        <w:t xml:space="preserve">r Begründung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daselbst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3480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3480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Photographen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Bruno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Blücher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aus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Guben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Gründung einer Druckerei und eines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Wochenblatt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 des.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1867 - 1868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3484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3484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Gesuch des </w:t>
      </w:r>
      <w:r>
        <w:rPr>
          <w:rFonts w:ascii="Arial" w:hAnsi="Arial"/>
          <w:vanish/>
          <w:sz w:val="24"/>
        </w:rPr>
        <w:t>p[7{</w:t>
      </w:r>
      <w:r>
        <w:rPr>
          <w:rFonts w:ascii="Arial" w:hAnsi="Arial"/>
          <w:sz w:val="24"/>
        </w:rPr>
        <w:t>Buchdruckereibesitzer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Theuerkauf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um Verleihung des Prädikates "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Amtsblatt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" für den von ihm</w:t>
      </w:r>
      <w:r>
        <w:rPr>
          <w:rFonts w:ascii="Arial" w:hAnsi="Arial"/>
          <w:sz w:val="24"/>
        </w:rPr>
        <w:t xml:space="preserve"> herausgegebenen </w:t>
      </w:r>
      <w:r>
        <w:rPr>
          <w:rFonts w:ascii="Arial" w:hAnsi="Arial"/>
          <w:vanish/>
          <w:sz w:val="24"/>
        </w:rPr>
        <w:t>t[o[</w:t>
      </w:r>
      <w:r>
        <w:rPr>
          <w:rFonts w:ascii="Arial" w:hAnsi="Arial"/>
          <w:sz w:val="24"/>
        </w:rPr>
        <w:t>Ronneburg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er Anzeiger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1880 - 1909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3483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3483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240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Verzeichnis der im Königreich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Belgien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erschienenen literar. Werke, deren Eintragungen beim Herzogl. Min. d. I. zu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auf Grund der Übereinkunft vom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28.März 1863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bzw.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18. Oktober 1866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(Ges.Sammlung vom Jahr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1867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S. 9) beantragt worden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4141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4141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Urheberr</w:t>
      </w:r>
      <w:r>
        <w:rPr>
          <w:rFonts w:ascii="Arial" w:hAnsi="Arial"/>
          <w:sz w:val="24"/>
        </w:rPr>
        <w:t>echt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an Werken der Literatur und der Kunst, an geographischen, naturwissenschafftlichen, architektonischen und ähnlichen Abbildungen sowie an photographischen Aufnahmen nach der Natur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1868 - 1911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4142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4142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zwischen dem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Norddeutschen Bund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und dem Königreich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Italien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abgeschlossene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Literaturconvention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4143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4143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195b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Übereinkunft</w:t>
      </w:r>
      <w:r>
        <w:rPr>
          <w:rFonts w:ascii="Arial" w:hAnsi="Arial"/>
          <w:sz w:val="24"/>
        </w:rPr>
        <w:t xml:space="preserve"> zwischen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Preußen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Belgien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vom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28.III. 1863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wegen gegenseitigen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Schutz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der Rechte an literarischen Erzeugnissen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und Werken der Kunst und deshalb gestellten Gesuche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1875 - 1883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4144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Altenburg, Abt. des Innern, Nr. 4144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195b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weitere Ausführung der mit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Frankreich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bestehenden Übereinkunft wegen gegenseitigen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Schutz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der Rechte an literarischen Erzeugnissen</w:t>
      </w:r>
      <w:r>
        <w:rPr>
          <w:rFonts w:ascii="Arial" w:hAnsi="Arial"/>
          <w:vanish/>
          <w:sz w:val="24"/>
        </w:rPr>
        <w:t xml:space="preserve">}]s </w:t>
      </w:r>
      <w:r>
        <w:rPr>
          <w:rFonts w:ascii="Arial" w:hAnsi="Arial"/>
          <w:sz w:val="24"/>
        </w:rPr>
        <w:t>und Werken der Kunst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1875 ; 1884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4147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</w:t>
      </w:r>
      <w:r>
        <w:rPr>
          <w:rFonts w:ascii="Arial" w:hAnsi="Arial"/>
          <w:sz w:val="24"/>
        </w:rPr>
        <w:t>tenburg, Abt. des Innern, Nr. 4147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196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Mobilmachung im Jahre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1914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Sicherstellung des Erscheinens</w:t>
      </w:r>
      <w:r>
        <w:rPr>
          <w:rFonts w:ascii="Arial" w:hAnsi="Arial"/>
          <w:vanish/>
          <w:sz w:val="24"/>
        </w:rPr>
        <w:t>&lt; 1914&gt;}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Zeitungen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Zeitschriften</w:t>
      </w:r>
      <w:r>
        <w:rPr>
          <w:rFonts w:ascii="Arial" w:hAnsi="Arial"/>
          <w:vanish/>
          <w:sz w:val="24"/>
        </w:rPr>
        <w:t>}2{&lt; Sicherstellung des Erscheinens 1914&gt;}]s</w:t>
      </w:r>
      <w:r>
        <w:rPr>
          <w:rFonts w:ascii="Arial" w:hAnsi="Arial"/>
          <w:sz w:val="24"/>
        </w:rPr>
        <w:t>)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1916 - 1920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Ministerium zu Altenburg-Abt. der Finanzen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Ministerium, Abt. der Finanzen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Zentralbehörden des Herzogtums und Freistaats Sachsen-Altenburg 1866 - 1920 \ #Ministerium zu Altenburg-Abteilung der Finanzen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1866 - 1923 ; 1930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Findbuch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</w:t>
      </w:r>
      <w:r>
        <w:rPr>
          <w:rFonts w:ascii="Arial" w:hAnsi="Arial"/>
          <w:sz w:val="24"/>
        </w:rPr>
        <w:tab/>
        <w:t>Dep. I, Kap. II, 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Departement I \ Kapitel II. Allgemeine Einrichtungen der Finanzbehörden \ 3. Archiv, Registratur, Bibliothek und Zeitschriften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Altenburg-Abt. der Finanzen, Dep. I, Kap. II, 3, Nr. 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Halten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öffentliche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Blätter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Seitens der Steuer- und Rentämter sowie 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Anschaffung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für die dieselben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Altenburg-Abt. der Finanzen, Dep. I, Kap. II, 3, Nr. 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Anschaffung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u</w:t>
      </w:r>
      <w:r>
        <w:rPr>
          <w:rFonts w:ascii="Arial" w:hAnsi="Arial"/>
          <w:sz w:val="24"/>
        </w:rPr>
        <w:t xml:space="preserve">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en für das Steueraufsichtspersonal bet.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Altenburg-Abt. der Finanzen, Dep. I, Kap. II, 3, Nr. 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Abgabe von eingegangenen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und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an die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Bibliothek des herzogl. Ministeriums, Abt. d. Finanzen</w:t>
      </w:r>
      <w:r>
        <w:rPr>
          <w:rFonts w:ascii="Arial" w:hAnsi="Arial"/>
          <w:vanish/>
          <w:sz w:val="24"/>
        </w:rPr>
        <w:t>} 2{&lt;Altenburg&gt;}]k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Altenburg-Abt. der Finanzen, Dep. I, Kap. II, 3, Nr. 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herzogl.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Landesbibliothek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</w:t>
      </w:r>
      <w:r>
        <w:rPr>
          <w:rFonts w:ascii="Arial" w:hAnsi="Arial"/>
          <w:sz w:val="24"/>
        </w:rPr>
        <w:tab/>
        <w:t>Dep. I, Kap. II.,</w:t>
      </w:r>
      <w:r>
        <w:rPr>
          <w:rFonts w:ascii="Arial" w:hAnsi="Arial"/>
          <w:sz w:val="24"/>
        </w:rPr>
        <w:t xml:space="preserve"> 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Departement I \ Kapitel II. Allgemeine Einrichtungen der Finanzbehörden \ 4. Verschiedene andere Sachen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Ministerium zu Altenburg-Abt. der Finanzen, Dep. I, Kap. II, 4, Nr. 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Literaturdepositum des herzogl. Ministeriums, Abteilung der Finanzen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bet.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Landratsamt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Landratsamt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Nachgeordnete Behörden des Herzogtums und Freistaats Sachsen-Altenburg 1866 - 1920 \ Innere Verwaltung \ Landratsämter \ #Landratsamt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 xml:space="preserve">1781 </w:t>
      </w:r>
      <w:r>
        <w:rPr>
          <w:rFonts w:ascii="Arial" w:hAnsi="Arial"/>
          <w:sz w:val="24"/>
        </w:rPr>
        <w:t>; 1876 - 1922 ; 1934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Findbuch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I., 15.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I. Allgemeine Angelegenheiten \ 15. Kulturangelegenheiten 1896 - 1914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284h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Landratsamt Altenburg, Nr. 284h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17b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Deutscher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 xml:space="preserve">Schriftstellertag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26a</w:t>
      </w:r>
      <w:r>
        <w:rPr>
          <w:rFonts w:ascii="Arial" w:hAnsi="Arial"/>
          <w:sz w:val="24"/>
        </w:rPr>
        <w:tab/>
        <w:t>VI., 50.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VI. Polizeiangelegenheiten \ 50. Andere, besonders kulturelle und landwirtschaftliche Vereine 1824 - 1922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1221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Landratsamt Altenburg, Nr. 1221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65b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Statuten des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Leseverein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zu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Frohnsdorf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1881 - 1908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Landratsam</w:t>
      </w:r>
      <w:r>
        <w:rPr>
          <w:rFonts w:ascii="Arial" w:hAnsi="Arial"/>
          <w:sz w:val="24"/>
        </w:rPr>
        <w:t>t Roda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Landratsamt Roda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Nachgeordnete Behörden des Herzogtums und Freistaats Sachsen-Altenburg 1866 - 1920 \ Innere Verwaltung \ Landratsämter \ #Landratsamt Roda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1463 - 1922 ; 1933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Findkartei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41.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41. Handel und Gewerbe 1601 - 1930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2288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Landratsamt Roda, Nr. 2288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Hausierhandel mit Druckschriften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41</w:t>
      </w:r>
      <w:r>
        <w:rPr>
          <w:rFonts w:ascii="Arial" w:hAnsi="Arial"/>
          <w:sz w:val="24"/>
        </w:rPr>
        <w:tab/>
        <w:t xml:space="preserve">Verzeichnis der seit dem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1.Oktober 1890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beschlagnahmte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3{</w:t>
      </w:r>
      <w:r>
        <w:rPr>
          <w:rFonts w:ascii="Arial" w:hAnsi="Arial"/>
          <w:sz w:val="24"/>
        </w:rPr>
        <w:t>sozialdemokratische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Druckschrift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en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1891 - 1906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2321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Landratsamt Roda, Nr. 2</w:t>
      </w:r>
      <w:r>
        <w:rPr>
          <w:rFonts w:ascii="Arial" w:hAnsi="Arial"/>
          <w:sz w:val="24"/>
        </w:rPr>
        <w:t>321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Hausierhandel mit Druckschriften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, Bd. 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1902 - 1920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Landratsamt Ronneburg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Landratsamt Ronneburg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Nachgeordnete Behörden des Herzogtums und Freistaats Sachsen-Altenburg 1866 - 1920 \ Innere Verwaltung \ Landratsämter \ #Landratsamt Ronneburg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1526 - 1922 ; 1931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Findbuch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XVII.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XVII. Verschiedenes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2225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Landratsamt Ronneburg, Nr. 2225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326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Verschiedenes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41</w:t>
      </w:r>
      <w:r>
        <w:rPr>
          <w:rFonts w:ascii="Arial" w:hAnsi="Arial"/>
          <w:sz w:val="24"/>
        </w:rPr>
        <w:tab/>
        <w:t xml:space="preserve">u. a. Herausgabe eines Gemeinde- und Ortslexikon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E. H.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Petzold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Bischofswerd</w:t>
      </w:r>
      <w:r>
        <w:rPr>
          <w:rFonts w:ascii="Arial" w:hAnsi="Arial"/>
          <w:sz w:val="24"/>
        </w:rPr>
        <w:t>a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1900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; Allgemeine deutsche s[Sprachvereine]s,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Zeitschriften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1903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1900 ; 1903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2226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Landratsamt Ronneburg, Nr. 2226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328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Verschiedenes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41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Monatsschrift für deutsche Kultur in Amerika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1907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; "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Die Volkswohnung. Zeitschrift für Wohnungsbau und Siedlungswesen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. 1920 ; </w:t>
      </w:r>
      <w:r>
        <w:rPr>
          <w:rFonts w:ascii="Arial" w:hAnsi="Arial"/>
          <w:vanish/>
          <w:sz w:val="24"/>
        </w:rPr>
        <w:t>t[2{</w:t>
      </w:r>
      <w:r>
        <w:rPr>
          <w:rFonts w:ascii="Arial" w:hAnsi="Arial"/>
          <w:sz w:val="24"/>
        </w:rPr>
        <w:t>Zeitschrift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Mitteilungen aus dem Kyffhäuserbund der deutschen Landeskriegerverbände</w:t>
      </w:r>
      <w:r>
        <w:rPr>
          <w:rFonts w:ascii="Arial" w:hAnsi="Arial"/>
          <w:vanish/>
          <w:sz w:val="24"/>
        </w:rPr>
        <w:t>}]t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1921</w:t>
      </w:r>
      <w:r>
        <w:rPr>
          <w:rFonts w:ascii="Arial" w:hAnsi="Arial"/>
          <w:vanish/>
          <w:sz w:val="24"/>
        </w:rPr>
        <w:t>]z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1907 ; 1920 ; 1921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Appellationsgericht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Appellationsgeri</w:t>
      </w:r>
      <w:r>
        <w:rPr>
          <w:rFonts w:ascii="Arial" w:hAnsi="Arial"/>
          <w:sz w:val="24"/>
        </w:rPr>
        <w:t>cht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Nachgeordnete Behörden des Herzogtums und Freistaats Sachsen-Altenburg 1866 - 1920 \ Justiz \ #Appellationsgericht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1751 - 1896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Findbuch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I., F., c.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I. Ältere Akten des Landesjustizkollegiums und des Appellationsgerichts \ F. Angelegenheiten des Appellationsgerichts \ c. Sächliche Bedürfnisse, Archiv, Bibliothek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1937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Appellationsgericht zu Altenburg, Nr. 1937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Verleihung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n aus der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Bibliothek des herzogl. Appellationsgericht</w:t>
      </w:r>
      <w:r>
        <w:rPr>
          <w:rFonts w:ascii="Arial" w:hAnsi="Arial"/>
          <w:sz w:val="24"/>
        </w:rPr>
        <w:t>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an Auswärtige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Amtsgericht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Amtsgericht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Nachgeordnete Behörden des Herzogtums und Freistaats Sachsen-Altenburg 1866 - 1920 \ Justiz \ Amtsgerichte \ #Amtsgericht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1419 - 1954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Repertorium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</w:t>
      </w:r>
      <w:r>
        <w:rPr>
          <w:rFonts w:ascii="Arial" w:hAnsi="Arial"/>
          <w:sz w:val="24"/>
        </w:rPr>
        <w:tab/>
        <w:t>D IV, Loc. 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D IV Handels-, Genossenschafts- und Vereinsregister 1820 - 1954 \ Loc. 1 Handelsregistersachen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Bc Nr. 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Bc Nr. 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37b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Firma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Verlagsbuchhandlung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H. A.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Pie</w:t>
      </w:r>
      <w:r>
        <w:rPr>
          <w:rFonts w:ascii="Arial" w:hAnsi="Arial"/>
          <w:sz w:val="24"/>
        </w:rPr>
        <w:t>rer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1901 - 1938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Bc Nr. 63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Bc Nr. 63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Firma </w:t>
      </w:r>
      <w:r>
        <w:rPr>
          <w:rFonts w:ascii="Arial" w:hAnsi="Arial"/>
          <w:vanish/>
          <w:sz w:val="24"/>
        </w:rPr>
        <w:t>k[1{p[</w:t>
      </w:r>
      <w:r>
        <w:rPr>
          <w:rFonts w:ascii="Arial" w:hAnsi="Arial"/>
          <w:sz w:val="24"/>
        </w:rPr>
        <w:t>Schnupphase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sche Hofbuchhandlung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Bc Nr. 376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Bc Nr. 376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50b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Ernst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Ahsmuth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>, Buchhandlung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1907 - 1936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Bc Nr. 411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Bc Nr. 411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52b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Johannes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Röde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7{</w:t>
      </w:r>
      <w:r>
        <w:rPr>
          <w:rFonts w:ascii="Arial" w:hAnsi="Arial"/>
          <w:sz w:val="24"/>
        </w:rPr>
        <w:t xml:space="preserve">früher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Berlin</w:t>
      </w:r>
      <w:r>
        <w:rPr>
          <w:rFonts w:ascii="Arial" w:hAnsi="Arial"/>
          <w:vanish/>
          <w:sz w:val="24"/>
        </w:rPr>
        <w:t>]o}]</w:t>
      </w:r>
      <w:r>
        <w:rPr>
          <w:rFonts w:ascii="Arial" w:hAnsi="Arial"/>
          <w:vanish/>
          <w:sz w:val="24"/>
        </w:rPr>
        <w:t>p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Verlagsbuchhandlung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Bc Nr. 477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Bc Nr. 477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Theodor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Hempel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>, Buch- und Papierhandlung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Rositz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, Zweigniederlassung der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Firma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Theodor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Hempel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>, Buch- und Papierhandlung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Meuselwitz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1919 - 1935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Bc Nr. 550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Bc Nr. 550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58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Technische Buchhandlung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Gustav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Bleecken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1921 - 1931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Bc Nr. 641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</w:t>
      </w:r>
      <w:r>
        <w:rPr>
          <w:rFonts w:ascii="Arial" w:hAnsi="Arial"/>
          <w:sz w:val="24"/>
        </w:rPr>
        <w:t>ericht Altenburg, D IV, Loc. 1, Bc Nr. 641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61b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Firma der Richtige Verlag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Walter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Krieg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1923 - 1925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Bc Nr. 690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Bc Nr. 690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66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Firma </w:t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I.M.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Spaeth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>-Verlag, Zweigniederlassung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/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Thür</w:t>
      </w:r>
      <w:r>
        <w:rPr>
          <w:rFonts w:ascii="Arial" w:hAnsi="Arial"/>
          <w:vanish/>
          <w:sz w:val="24"/>
        </w:rPr>
        <w:t>&lt;ingen&gt;]o</w:t>
      </w:r>
      <w:r>
        <w:rPr>
          <w:rFonts w:ascii="Arial" w:hAnsi="Arial"/>
          <w:sz w:val="24"/>
        </w:rPr>
        <w:t>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1927 - 1928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Bc Nr. 711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Bc Nr. 711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68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Firma </w:t>
      </w:r>
      <w:r>
        <w:rPr>
          <w:rFonts w:ascii="Arial" w:hAnsi="Arial"/>
          <w:vanish/>
          <w:sz w:val="24"/>
        </w:rPr>
        <w:t>k[1{p[4{</w:t>
      </w:r>
      <w:r>
        <w:rPr>
          <w:rFonts w:ascii="Arial" w:hAnsi="Arial"/>
          <w:sz w:val="24"/>
        </w:rPr>
        <w:t>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Friedericke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Boettcher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>, pro ante 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Verlagsgeschäft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1931 - 1933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Bc Nr. 785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Bc Nr. 785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76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Rolf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Felcht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"Neue Altenburger Buchhandlung"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1946 - 1949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Bd Nr. 122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Bd Nr. 122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110b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Ostthüringer N.S. Verlag, G.m.b.H.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1933 - 1935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Bd Nr. 150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Amtsgericht Altenburg, D IV, Loc. 1, Bd Nr. 150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Fol. 113b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"Altenburger Druckerei", Buchhandel</w:t>
      </w:r>
      <w:r>
        <w:rPr>
          <w:rFonts w:ascii="Arial" w:hAnsi="Arial"/>
          <w:vanish/>
          <w:sz w:val="24"/>
        </w:rPr>
        <w:t>&lt;gesellschaft&gt;</w:t>
      </w:r>
      <w:r>
        <w:rPr>
          <w:rFonts w:ascii="Arial" w:hAnsi="Arial"/>
          <w:sz w:val="24"/>
        </w:rPr>
        <w:t xml:space="preserve"> und Ver</w:t>
      </w:r>
      <w:r>
        <w:rPr>
          <w:rFonts w:ascii="Arial" w:hAnsi="Arial"/>
          <w:sz w:val="24"/>
        </w:rPr>
        <w:t xml:space="preserve">lagsgesellschaft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Jonas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 u. Co., Kommandidtgesellschafft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1945 - 1953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Lindenau-Museum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Lindenau-Museum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Nachgeordnete Behörden des Herzogtums und Freistaats Sachsen-Altenburg 1866 - 1920 \ Kultur und Bildung \ #Lindenau-Museum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1848 - 1950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Findbuch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 xml:space="preserve">B.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B. Die Kunstbibliothek 1855 - 1940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Lindenau-Museum Altenburg, Nr. 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Empfangs-Bescheinigungen über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1855 - 1890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Lindenau-Museum Alt</w:t>
      </w:r>
      <w:r>
        <w:rPr>
          <w:rFonts w:ascii="Arial" w:hAnsi="Arial"/>
          <w:sz w:val="24"/>
        </w:rPr>
        <w:t>enburg, Nr. 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Bücher-Ausleihbuch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,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1914 - 1933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Lindenau-Museum Altenburg, Nr. 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Handakten des </w:t>
      </w:r>
      <w:r>
        <w:rPr>
          <w:rFonts w:ascii="Arial" w:hAnsi="Arial"/>
          <w:vanish/>
          <w:sz w:val="24"/>
        </w:rPr>
        <w:t>p[5{</w:t>
      </w:r>
      <w:r>
        <w:rPr>
          <w:rFonts w:ascii="Arial" w:hAnsi="Arial"/>
          <w:sz w:val="24"/>
        </w:rPr>
        <w:t>Bibliothekar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Grünert</w:t>
      </w:r>
      <w:r>
        <w:rPr>
          <w:rFonts w:ascii="Arial" w:hAnsi="Arial"/>
          <w:vanish/>
          <w:sz w:val="24"/>
        </w:rPr>
        <w:t>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1933 - 1938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Friedrichsgymnasium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Friedrichsgymnasium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Nachgeordnete Behörden des Herzogtums und Freistaats Sachsen-Altenburg 1866 - 1920 \ Kultur und Bildung \ #Friedrichsgymnasium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1521 - 1947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Aktenverzeichnis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450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Friedrichsgymnasium Altenburg, Nr. 450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Schulbibliotheks-Rechnung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</w:t>
      </w:r>
      <w:r>
        <w:rPr>
          <w:rFonts w:ascii="Arial" w:hAnsi="Arial"/>
          <w:sz w:val="24"/>
        </w:rPr>
        <w:t>10 - 1880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451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Friedrichsgymnasium Altenburg, Nr. 451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Jahresrechnung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en der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und Justifikationen, Vol.III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1835 - 1873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454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Friedrichsgymnasium Altenburg, Nr. 454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Bezugsbuch der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angeschaffte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der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1835 - 1883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Friedrichsgymnasium Altenburg, Nr. 457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s[1{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+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Anschaffungen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1881 - 1885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Karolinum/Oberschule für Mädchen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Karolinum/Oberschule für Mädchen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</w:t>
      </w:r>
      <w:r>
        <w:rPr>
          <w:rFonts w:ascii="Arial" w:hAnsi="Arial"/>
          <w:sz w:val="24"/>
        </w:rPr>
        <w:t>geordnete Behörden des Herzogtums und Freistaats Sachsen-Altenburg 1866 - 1920 \ Kultur und Bildung \ #Karolinum/Oberschule für Mädchen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1809 - 1950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Aktenverzeichnis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Karolinum/Oberschule für Mädchen Altenburg, Nr. 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Zugangskatalog der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Lehrerbücherei des Karolinums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1920 - 1948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Landestheater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Landestheater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Land Thüringen (1920 - 1952) \ Nachgeordnete Behörden und Einrichtungen des Landes \ Kultur und Bildung \ #Lan</w:t>
      </w:r>
      <w:r>
        <w:rPr>
          <w:rFonts w:ascii="Arial" w:hAnsi="Arial"/>
          <w:sz w:val="24"/>
        </w:rPr>
        <w:t>destheater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1919 - 1961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Findbuch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XIV.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XIV. Sonderverträge mit Verlagen und Autoren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723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Max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Musik-Verlag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1906 ; 1929 ; 1944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Verlag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Breitkopf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 u.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Härtel</w:t>
      </w:r>
      <w:r>
        <w:rPr>
          <w:rFonts w:ascii="Arial" w:hAnsi="Arial"/>
          <w:vanish/>
          <w:sz w:val="24"/>
        </w:rPr>
        <w:t>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1927 - 1947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Bühnenvertrieb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Dietzmann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>-Verlag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 xml:space="preserve">1934 </w:t>
      </w:r>
      <w:r>
        <w:rPr>
          <w:rFonts w:ascii="Arial" w:hAnsi="Arial"/>
          <w:sz w:val="24"/>
        </w:rPr>
        <w:t>- 1947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M. P.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Belaieff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>, Musikverlag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1940 - 1947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Der Junge Bühnenvertrieb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Ralf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Steyer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1942 - 1943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Max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Beck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1945 - 1946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Bruckner-Verlag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1945 - 1946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Barbarossa-Verlag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Chemnitz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1945 - 1947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Xenien 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Musikverlag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Robert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Forberg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1927 - 1942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Landestheater Altenburg, Nr.29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C. F.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Kahnt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Bühnenvertrieb, Verlag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Kurt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Scholtze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Nachf.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1933 - 1941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Musik Verlag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N.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Simrock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1935 - 1936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50b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Eugen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Diederichs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Jena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1938 - 1939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50c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G.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Ricordi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 u. Co. Bühnenverlag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1941 - 1942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50c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Otto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Gaumer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>, Musik- und Bühnenverlag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Mittweida/Sa</w:t>
      </w:r>
      <w:r>
        <w:rPr>
          <w:rFonts w:ascii="Arial" w:hAnsi="Arial"/>
          <w:vanish/>
          <w:sz w:val="24"/>
        </w:rPr>
        <w:t>&lt;chsen&gt;</w:t>
      </w:r>
      <w:r>
        <w:rPr>
          <w:rFonts w:ascii="Arial" w:hAnsi="Arial"/>
          <w:sz w:val="24"/>
        </w:rPr>
        <w:t>.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65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50c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Gloria Verlag-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Otto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Pichelmann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Dresden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1945 - 1946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50c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Euryanthe Musik- und Theater 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Dresden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89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50d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W.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Zimmermann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</w:t>
      </w:r>
      <w:r>
        <w:rPr>
          <w:rFonts w:ascii="Arial" w:hAnsi="Arial"/>
          <w:sz w:val="24"/>
        </w:rPr>
        <w:t xml:space="preserve"> C1</w:t>
      </w:r>
      <w:r>
        <w:rPr>
          <w:rFonts w:ascii="Arial" w:hAnsi="Arial"/>
          <w:vanish/>
          <w:sz w:val="24"/>
        </w:rPr>
        <w:t>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1942 - 1947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91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91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50d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k[1{p[2{</w:t>
      </w:r>
      <w:r>
        <w:rPr>
          <w:rFonts w:ascii="Arial" w:hAnsi="Arial"/>
          <w:sz w:val="24"/>
        </w:rPr>
        <w:t>Otto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Jume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>, Musikverlag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1946 - 1952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94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94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50d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 xml:space="preserve">Verlag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F.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Hofmeister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</w:t>
      </w:r>
      <w:r>
        <w:rPr>
          <w:rFonts w:ascii="Arial" w:hAnsi="Arial"/>
          <w:sz w:val="24"/>
        </w:rPr>
        <w:t xml:space="preserve"> C1</w:t>
      </w:r>
      <w:r>
        <w:rPr>
          <w:rFonts w:ascii="Arial" w:hAnsi="Arial"/>
          <w:vanish/>
          <w:sz w:val="24"/>
        </w:rPr>
        <w:t>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Landestheater Altenburg, Nr.105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50d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Thalia Verlag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  <w:r>
        <w:rPr>
          <w:rFonts w:ascii="Arial" w:hAnsi="Arial"/>
          <w:sz w:val="24"/>
        </w:rPr>
        <w:t xml:space="preserve"> C1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106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50d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Bühnenverla</w:t>
      </w:r>
      <w:r>
        <w:rPr>
          <w:rFonts w:ascii="Arial" w:hAnsi="Arial"/>
          <w:sz w:val="24"/>
        </w:rPr>
        <w:t xml:space="preserve">g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C.F.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Peters</w:t>
      </w:r>
      <w:r>
        <w:rPr>
          <w:rFonts w:ascii="Arial" w:hAnsi="Arial"/>
          <w:vanish/>
          <w:sz w:val="24"/>
        </w:rPr>
        <w:t>}]p}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1952 - 1955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26a</w:t>
      </w:r>
      <w:r>
        <w:rPr>
          <w:rFonts w:ascii="Arial" w:hAnsi="Arial"/>
          <w:sz w:val="24"/>
        </w:rPr>
        <w:tab/>
        <w:t>XVI.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XVI. Bibliothek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772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772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a) Oper,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(Schriftwechsel)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1926 - 1944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Landestheater Altenburg, Nr. 773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b) Schauspiel, Schriftwechsel betr.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1926 - 1944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Landesbibliothek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Landesbibliothek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Land Thüringen (1920 - 1952) \ Nachgeordnete Behörden und Einrichtungen des Landes \ Kultur und Bildung \ #</w:t>
      </w:r>
      <w:r>
        <w:rPr>
          <w:rFonts w:ascii="Arial" w:hAnsi="Arial"/>
          <w:sz w:val="24"/>
        </w:rPr>
        <w:t>Landesbibliothek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1793 - 1950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Findbuch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Landesbibliothek Altenburg, Nr. 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Herzogl</w:t>
      </w:r>
      <w:r>
        <w:rPr>
          <w:rFonts w:ascii="Arial" w:hAnsi="Arial"/>
          <w:vanish/>
          <w:sz w:val="24"/>
        </w:rPr>
        <w:t>&lt;iche&gt;</w:t>
      </w:r>
      <w:r>
        <w:rPr>
          <w:rFonts w:ascii="Arial" w:hAnsi="Arial"/>
          <w:sz w:val="24"/>
        </w:rPr>
        <w:t>. Landesbibliothek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(Matthiä und Foss), Band 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1819 - 1848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Landesbibliothek Altenburg, Nr. 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Herzogl</w:t>
      </w:r>
      <w:r>
        <w:rPr>
          <w:rFonts w:ascii="Arial" w:hAnsi="Arial"/>
          <w:vanish/>
          <w:sz w:val="24"/>
        </w:rPr>
        <w:t>&lt;iche&gt;</w:t>
      </w:r>
      <w:r>
        <w:rPr>
          <w:rFonts w:ascii="Arial" w:hAnsi="Arial"/>
          <w:sz w:val="24"/>
        </w:rPr>
        <w:t>. Landesbibliothek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(Foss, Köhler, Sehrwald, Kluge), Band II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1849 - 1913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Landesbibliothek Altenburg, Nr. 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Landesbibliothek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2{&lt;Altenburg&gt;}]k</w:t>
      </w:r>
      <w:r>
        <w:rPr>
          <w:rFonts w:ascii="Arial" w:hAnsi="Arial"/>
          <w:sz w:val="24"/>
        </w:rPr>
        <w:t xml:space="preserve"> (Fortsetz. v. Bd. 3), (Kraft), Band 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1923 - 1928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 xml:space="preserve">Nr. </w:t>
      </w:r>
      <w:r>
        <w:rPr>
          <w:rFonts w:ascii="Arial" w:hAnsi="Arial"/>
          <w:sz w:val="24"/>
        </w:rPr>
        <w:t>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Landesbibliothek Altenburg, Nr. 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k[o[</w:t>
      </w:r>
      <w:r>
        <w:rPr>
          <w:rFonts w:ascii="Arial" w:hAnsi="Arial"/>
          <w:sz w:val="24"/>
        </w:rPr>
        <w:t>Thüringisch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e Landesbilbliothek</w:t>
      </w:r>
      <w:r>
        <w:rPr>
          <w:rFonts w:ascii="Arial" w:hAnsi="Arial"/>
          <w:vanish/>
          <w:sz w:val="24"/>
        </w:rPr>
        <w:t>]k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vanish/>
          <w:sz w:val="24"/>
        </w:rPr>
        <w:t>p[4{</w:t>
      </w:r>
      <w:r>
        <w:rPr>
          <w:rFonts w:ascii="Arial" w:hAnsi="Arial"/>
          <w:sz w:val="24"/>
        </w:rPr>
        <w:t>Prof. Dr.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Krüger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>, Band 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1928 - 1936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Landesbibliothek Altenburg, Nr. 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Verschiedenes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41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Bücheranschaffung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1793 - 1831</w:t>
      </w:r>
      <w:r>
        <w:rPr>
          <w:rFonts w:ascii="Arial" w:hAnsi="Arial"/>
          <w:vanish/>
          <w:sz w:val="24"/>
        </w:rPr>
        <w:t>]z</w:t>
      </w:r>
      <w:r>
        <w:rPr>
          <w:rFonts w:ascii="Arial" w:hAnsi="Arial"/>
          <w:sz w:val="24"/>
        </w:rPr>
        <w:t xml:space="preserve"> ;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; Verfügungen ;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Pflichtexemplar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e, </w:t>
      </w:r>
      <w:r>
        <w:rPr>
          <w:rFonts w:ascii="Arial" w:hAnsi="Arial"/>
          <w:vanish/>
          <w:sz w:val="24"/>
        </w:rPr>
        <w:t>z[</w:t>
      </w:r>
      <w:r>
        <w:rPr>
          <w:rFonts w:ascii="Arial" w:hAnsi="Arial"/>
          <w:sz w:val="24"/>
        </w:rPr>
        <w:t>1809 - 1855</w:t>
      </w:r>
      <w:r>
        <w:rPr>
          <w:rFonts w:ascii="Arial" w:hAnsi="Arial"/>
          <w:vanish/>
          <w:sz w:val="24"/>
        </w:rPr>
        <w:t>]z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1793 - 1909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Landesbibliothek Altenburg, Nr. 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Verschiedenes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41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Zuweisung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von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; gedruckten Katalog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1856 - 1914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Landesbibliothek Altenburg, Nr. 1</w:t>
      </w:r>
      <w:r>
        <w:rPr>
          <w:rFonts w:ascii="Arial" w:hAnsi="Arial"/>
          <w:sz w:val="24"/>
        </w:rPr>
        <w:t>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Schriftwechsel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Bücherausleihung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, Band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1873 - 1912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Landesbibliothek Altenburg, Nr. 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Büchergeschenk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e und Vermächtnisse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1941 - 1950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Kramer-Innung und Vereinigte Kaufmannschaft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19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ab/>
        <w:t>Kramer-Innung und Vereinigte Kaufmannschaft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Wirtschaft und Bankwesen \ I. Selbstverwaltungsorgane der Wirtschaft \ #Kramer-Innung und Vereinigte Kaufmannschaft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1728 - 1946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Repertorium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</w:t>
      </w:r>
      <w:r>
        <w:rPr>
          <w:rFonts w:ascii="Arial" w:hAnsi="Arial"/>
          <w:sz w:val="24"/>
        </w:rPr>
        <w:tab/>
        <w:t>B.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B. Akten-Verzeichnis der Vereinigten Kau</w:t>
      </w:r>
      <w:r>
        <w:rPr>
          <w:rFonts w:ascii="Arial" w:hAnsi="Arial"/>
          <w:sz w:val="24"/>
        </w:rPr>
        <w:t>fmannschaft zu Altenburg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Kramer-Innung und Vereinigte Kaufmannschaft zu Altenburg, B., Nr. 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Berichte über die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Vereins-Bibliothek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1894 - 1926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Kramer-Innung und Vereinigte Kaufmannschaft zu Altenburg, B., Nr. 40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Katalog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Vereins-Bibliothek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1899 - 1913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Kramer-Innung und Vereinigte Kaufmannschaft zu Altenburg, B., Nr. 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Ausleihbuch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der</w:t>
      </w:r>
      <w:r>
        <w:rPr>
          <w:rFonts w:ascii="Arial" w:hAnsi="Arial"/>
          <w:vanish/>
          <w:sz w:val="24"/>
        </w:rPr>
        <w:t xml:space="preserve"> 1{</w:t>
      </w:r>
      <w:r>
        <w:rPr>
          <w:rFonts w:ascii="Arial" w:hAnsi="Arial"/>
          <w:sz w:val="24"/>
        </w:rPr>
        <w:t>Vereins-Bibliothek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1914 - 1937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Kramer-Innung und Vereinigte Kaufmannsch</w:t>
      </w:r>
      <w:r>
        <w:rPr>
          <w:rFonts w:ascii="Arial" w:hAnsi="Arial"/>
          <w:sz w:val="24"/>
        </w:rPr>
        <w:t>aft zu Altenburg, B., Nr. 52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Bücherei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1910 - 1936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Kramer-Innung und Vereinigte Kaufmannschaft zu Altenburg, B., Nr. 67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Leseverein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1934 - 1941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68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Kramer-Innung und Vereinigte Kaufmannschaft zu Altenburg, B., Nr. 68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Leseverein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1934 - 1945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Kramer-Innung und Vereinigte Kaufmannschaft zu Altenburg, B., Nr. 69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Leseverein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1935 - 1945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Nachlaß Pierer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Nachlässe und Familienarchive \ Nachlässe \ #Nachlaß Pierer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 xml:space="preserve">1672 - </w:t>
      </w:r>
      <w:r>
        <w:rPr>
          <w:rFonts w:ascii="Arial" w:hAnsi="Arial"/>
          <w:sz w:val="24"/>
        </w:rPr>
        <w:t>1854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 xml:space="preserve">Findbuch: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25</w:t>
      </w:r>
      <w:r>
        <w:rPr>
          <w:rFonts w:ascii="Arial" w:hAnsi="Arial"/>
          <w:sz w:val="24"/>
        </w:rPr>
        <w:tab/>
        <w:t>Verzeichnis der Akten der Piererschen Hofbuchdruckerei (1797 - 1837) und des Piererschen Privatarchivs (1672 - 1854)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Berechnung des Aufwandes u. Gewinns der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Medizin</w:t>
      </w:r>
      <w:r>
        <w:rPr>
          <w:rFonts w:ascii="Arial" w:hAnsi="Arial"/>
          <w:vanish/>
          <w:sz w:val="24"/>
        </w:rPr>
        <w:t>&lt;ische&gt;</w:t>
      </w:r>
      <w:r>
        <w:rPr>
          <w:rFonts w:ascii="Arial" w:hAnsi="Arial"/>
          <w:sz w:val="24"/>
        </w:rPr>
        <w:t>. Nationalzeitung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1797 - 1800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Briefe von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Buchhandlung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en an die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Medizinische Nationalzeitung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1798 - 1800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10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Gedruckte Ankündigungen des alten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Literarischen Com</w:t>
      </w:r>
      <w:r>
        <w:rPr>
          <w:rFonts w:ascii="Arial" w:hAnsi="Arial"/>
          <w:sz w:val="24"/>
        </w:rPr>
        <w:t>toir</w:t>
      </w:r>
      <w:r>
        <w:rPr>
          <w:rFonts w:ascii="Arial" w:hAnsi="Arial"/>
          <w:vanish/>
          <w:sz w:val="24"/>
        </w:rPr>
        <w:t>}2{&lt; Altenburg&gt;}]k</w:t>
      </w:r>
      <w:r>
        <w:rPr>
          <w:rFonts w:ascii="Arial" w:hAnsi="Arial"/>
          <w:sz w:val="24"/>
        </w:rPr>
        <w:t>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1799 - 1817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11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Novitäten des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Literarischen Comtoir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s in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1801 - 1802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position w:val="6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16</w:t>
      </w:r>
      <w:r>
        <w:rPr>
          <w:rFonts w:ascii="Arial" w:hAnsi="Arial"/>
          <w:position w:val="6"/>
          <w:sz w:val="24"/>
        </w:rPr>
        <w:t>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16a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Bl.2a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Humoristische Urkunde auf die Herausgabe des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Hauskalender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14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Literalien das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Journal für Freimaurerei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1803 - 1806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15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Briefe, das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Journal für Freimaurerei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1803 - 18</w:t>
      </w:r>
      <w:r>
        <w:rPr>
          <w:rFonts w:ascii="Arial" w:hAnsi="Arial"/>
          <w:sz w:val="24"/>
        </w:rPr>
        <w:t>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17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Rechnung über den 1. Band des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Journals für Freimaurerei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1805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18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Papiere, Berechnungen und Kontrakte mit Herrn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1812 - 1820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Realwörterbuch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betr. Papiere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1813 - 1830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Briefe an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Joh</w:t>
      </w:r>
      <w:r>
        <w:rPr>
          <w:rFonts w:ascii="Arial" w:hAnsi="Arial"/>
          <w:vanish/>
          <w:sz w:val="24"/>
        </w:rPr>
        <w:t>&lt;ann&gt;</w:t>
      </w:r>
      <w:r>
        <w:rPr>
          <w:rFonts w:ascii="Arial" w:hAnsi="Arial"/>
          <w:sz w:val="24"/>
        </w:rPr>
        <w:t>. Fr</w:t>
      </w:r>
      <w:r>
        <w:rPr>
          <w:rFonts w:ascii="Arial" w:hAnsi="Arial"/>
          <w:vanish/>
          <w:sz w:val="24"/>
        </w:rPr>
        <w:t>&lt;iedrich&gt;</w:t>
      </w:r>
      <w:r>
        <w:rPr>
          <w:rFonts w:ascii="Arial" w:hAnsi="Arial"/>
          <w:sz w:val="24"/>
        </w:rPr>
        <w:t>.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Pierer</w:t>
      </w:r>
      <w:r>
        <w:rPr>
          <w:rFonts w:ascii="Arial" w:hAnsi="Arial"/>
          <w:vanish/>
          <w:sz w:val="24"/>
        </w:rPr>
        <w:t>}]p</w:t>
      </w:r>
      <w:r>
        <w:rPr>
          <w:rFonts w:ascii="Arial" w:hAnsi="Arial"/>
          <w:sz w:val="24"/>
        </w:rPr>
        <w:t xml:space="preserve">, seine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Verlagspublikation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>en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1814 - 1816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Nachlaß Pierer, Nr. 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Konzepte der </w:t>
      </w:r>
      <w:r>
        <w:rPr>
          <w:rFonts w:ascii="Arial" w:hAnsi="Arial"/>
          <w:vanish/>
          <w:sz w:val="24"/>
        </w:rPr>
        <w:t>k[1{&lt;Pierersche&gt;</w:t>
      </w:r>
      <w:r>
        <w:rPr>
          <w:rFonts w:ascii="Arial" w:hAnsi="Arial"/>
          <w:sz w:val="24"/>
        </w:rPr>
        <w:t xml:space="preserve"> Hofbuchdruckerei</w:t>
      </w:r>
      <w:r>
        <w:rPr>
          <w:rFonts w:ascii="Arial" w:hAnsi="Arial"/>
          <w:vanish/>
          <w:sz w:val="24"/>
        </w:rPr>
        <w:t>}2{&lt; Altenburg&gt;}]k</w:t>
      </w:r>
      <w:r>
        <w:rPr>
          <w:rFonts w:ascii="Arial" w:hAnsi="Arial"/>
          <w:sz w:val="24"/>
        </w:rPr>
        <w:t xml:space="preserve"> betr. die für Herrn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 angefertigten Druckereiarbeiten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1814 - 1822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Abgemachte Fakturen von Herrn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1815 - 1828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Literalien, den Verkauf des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Verlag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s des literarischen </w:t>
      </w:r>
      <w:r>
        <w:rPr>
          <w:rFonts w:ascii="Arial" w:hAnsi="Arial"/>
          <w:vanish/>
          <w:sz w:val="24"/>
        </w:rPr>
        <w:t>k[1{&lt; Literarisches &gt;</w:t>
      </w:r>
      <w:r>
        <w:rPr>
          <w:rFonts w:ascii="Arial" w:hAnsi="Arial"/>
          <w:sz w:val="24"/>
        </w:rPr>
        <w:t>Comptoir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>s</w:t>
      </w:r>
      <w:r>
        <w:rPr>
          <w:rFonts w:ascii="Arial" w:hAnsi="Arial"/>
          <w:vanish/>
          <w:sz w:val="24"/>
        </w:rPr>
        <w:t>2{&lt; Altenburg&gt;}]k</w:t>
      </w:r>
      <w:r>
        <w:rPr>
          <w:rFonts w:ascii="Arial" w:hAnsi="Arial"/>
          <w:sz w:val="24"/>
        </w:rPr>
        <w:t xml:space="preserve"> an Herrn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 betr.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Nachlaß Pierer, </w:t>
      </w:r>
      <w:r>
        <w:rPr>
          <w:rFonts w:ascii="Arial" w:hAnsi="Arial"/>
          <w:sz w:val="24"/>
        </w:rPr>
        <w:t>Nr. 26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Handlungs-Sozietäts-Kontrakte (den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Christian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Hahn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betr.)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1818 - 1821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27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Briefe an den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Christian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Hahn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betr. des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enzyklopädischen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Wörterbuch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1818 - 1825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Druck-Korrespondenz mit dem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Zaumgärtner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1818 - 1828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Nachlaß Pierer, Nr. </w:t>
      </w:r>
      <w:r>
        <w:rPr>
          <w:rFonts w:ascii="Arial" w:hAnsi="Arial"/>
          <w:sz w:val="24"/>
        </w:rPr>
        <w:t>30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Konzepte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2{</w:t>
      </w:r>
      <w:r>
        <w:rPr>
          <w:rFonts w:ascii="Arial" w:hAnsi="Arial"/>
          <w:sz w:val="24"/>
        </w:rPr>
        <w:t>Christian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Hahn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Altenburg</w:t>
      </w:r>
      <w:r>
        <w:rPr>
          <w:rFonts w:ascii="Arial" w:hAnsi="Arial"/>
          <w:vanish/>
          <w:sz w:val="24"/>
        </w:rPr>
        <w:t>]o}]p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1819 - 1821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31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Das </w:t>
      </w:r>
      <w:r>
        <w:rPr>
          <w:rFonts w:ascii="Arial" w:hAnsi="Arial"/>
          <w:vanish/>
          <w:sz w:val="24"/>
        </w:rPr>
        <w:t>s[2{o[</w:t>
      </w:r>
      <w:r>
        <w:rPr>
          <w:rFonts w:ascii="Arial" w:hAnsi="Arial"/>
          <w:sz w:val="24"/>
        </w:rPr>
        <w:t>Gera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>isch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Gesangsbuch</w:t>
      </w:r>
      <w:r>
        <w:rPr>
          <w:rFonts w:ascii="Arial" w:hAnsi="Arial"/>
          <w:vanish/>
          <w:sz w:val="24"/>
        </w:rPr>
        <w:t>}]s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1819 - 1822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32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Literalien zur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Bücher-Rechnung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mit Herrn 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1819 - 1823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34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Korrespondenzen mit Herrn </w:t>
      </w:r>
      <w:r>
        <w:rPr>
          <w:rFonts w:ascii="Arial" w:hAnsi="Arial"/>
          <w:vanish/>
          <w:sz w:val="24"/>
        </w:rPr>
        <w:t>p[1{</w:t>
      </w:r>
      <w:r>
        <w:rPr>
          <w:rFonts w:ascii="Arial" w:hAnsi="Arial"/>
          <w:sz w:val="24"/>
        </w:rPr>
        <w:t>Klein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  <w:r>
        <w:rPr>
          <w:rFonts w:ascii="Arial" w:hAnsi="Arial"/>
          <w:sz w:val="24"/>
        </w:rPr>
        <w:t xml:space="preserve"> wegen des Deutsch-lateinischen Lexikons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1820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</w:t>
      </w:r>
      <w:r>
        <w:rPr>
          <w:rFonts w:ascii="Arial" w:hAnsi="Arial"/>
          <w:sz w:val="24"/>
        </w:rPr>
        <w:t>ierer, Nr. 35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Korrespondenz mit Herrn </w:t>
      </w:r>
      <w:r>
        <w:rPr>
          <w:rFonts w:ascii="Arial" w:hAnsi="Arial"/>
          <w:vanish/>
          <w:sz w:val="24"/>
        </w:rPr>
        <w:t>p[1{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1820 - 1821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38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Literalien, die auf die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Subskription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der </w:t>
      </w:r>
      <w:r>
        <w:rPr>
          <w:rFonts w:ascii="Arial" w:hAnsi="Arial"/>
          <w:vanish/>
          <w:sz w:val="24"/>
        </w:rPr>
        <w:t>t[&lt; Brockhaus-&gt;</w:t>
      </w:r>
      <w:r>
        <w:rPr>
          <w:rFonts w:ascii="Arial" w:hAnsi="Arial"/>
          <w:sz w:val="24"/>
        </w:rPr>
        <w:t>Enzyklopädie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 bezug haben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1821 - 1822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39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Die Angelegenheit des </w:t>
      </w:r>
      <w:r>
        <w:rPr>
          <w:rFonts w:ascii="Arial" w:hAnsi="Arial"/>
          <w:vanish/>
          <w:sz w:val="24"/>
        </w:rPr>
        <w:t>p[5{s[</w:t>
      </w:r>
      <w:r>
        <w:rPr>
          <w:rFonts w:ascii="Arial" w:hAnsi="Arial"/>
          <w:sz w:val="24"/>
        </w:rPr>
        <w:t>Buchhändler</w:t>
      </w:r>
      <w:r>
        <w:rPr>
          <w:rFonts w:ascii="Arial" w:hAnsi="Arial"/>
          <w:vanish/>
          <w:sz w:val="24"/>
        </w:rPr>
        <w:t>]s}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Hahn</w:t>
      </w:r>
      <w:r>
        <w:rPr>
          <w:rFonts w:ascii="Arial" w:hAnsi="Arial"/>
          <w:vanish/>
          <w:sz w:val="24"/>
        </w:rPr>
        <w:t>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1821 - 1823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41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Korrespondenz mit </w:t>
      </w:r>
      <w:r>
        <w:rPr>
          <w:rFonts w:ascii="Arial" w:hAnsi="Arial"/>
          <w:vanish/>
          <w:sz w:val="24"/>
        </w:rPr>
        <w:t>p[1{</w:t>
      </w:r>
      <w:r>
        <w:rPr>
          <w:rFonts w:ascii="Arial" w:hAnsi="Arial"/>
          <w:sz w:val="24"/>
        </w:rPr>
        <w:t>Brockhaus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6{o[</w:t>
      </w:r>
      <w:r>
        <w:rPr>
          <w:rFonts w:ascii="Arial" w:hAnsi="Arial"/>
          <w:sz w:val="24"/>
        </w:rPr>
        <w:t>Leipzig</w:t>
      </w:r>
      <w:r>
        <w:rPr>
          <w:rFonts w:ascii="Arial" w:hAnsi="Arial"/>
          <w:vanish/>
          <w:sz w:val="24"/>
        </w:rPr>
        <w:t>]o}]p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1822 - 1827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</w:t>
      </w:r>
      <w:r>
        <w:rPr>
          <w:rFonts w:ascii="Arial" w:hAnsi="Arial"/>
          <w:sz w:val="24"/>
        </w:rPr>
        <w:t>er, Nr. 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Maßregeln zum Absatz des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Freimaurer-Journal</w:t>
      </w:r>
      <w:r>
        <w:rPr>
          <w:rFonts w:ascii="Arial" w:hAnsi="Arial"/>
          <w:vanish/>
          <w:sz w:val="24"/>
        </w:rPr>
        <w:t>]t</w:t>
      </w:r>
      <w:r>
        <w:rPr>
          <w:rFonts w:ascii="Arial" w:hAnsi="Arial"/>
          <w:sz w:val="24"/>
        </w:rPr>
        <w:t xml:space="preserve">s u. des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Archiv</w:t>
      </w:r>
      <w:r>
        <w:rPr>
          <w:rFonts w:ascii="Arial" w:hAnsi="Arial"/>
          <w:vanish/>
          <w:sz w:val="24"/>
        </w:rPr>
        <w:t>&lt; für Tierarzeneikunst&gt;]t</w:t>
      </w:r>
      <w:r>
        <w:rPr>
          <w:rFonts w:ascii="Arial" w:hAnsi="Arial"/>
          <w:sz w:val="24"/>
        </w:rPr>
        <w:t xml:space="preserve">s u. der </w:t>
      </w:r>
      <w:r>
        <w:rPr>
          <w:rFonts w:ascii="Arial" w:hAnsi="Arial"/>
          <w:vanish/>
          <w:sz w:val="24"/>
        </w:rPr>
        <w:t>t[&lt; Brockhaus-&gt;</w:t>
      </w:r>
      <w:r>
        <w:rPr>
          <w:rFonts w:ascii="Arial" w:hAnsi="Arial"/>
          <w:sz w:val="24"/>
        </w:rPr>
        <w:t>Enzyklopädie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1822 - 1824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Korrespondenz u. Literalien wegen des </w:t>
      </w:r>
      <w:r>
        <w:rPr>
          <w:rFonts w:ascii="Arial" w:hAnsi="Arial"/>
          <w:vanish/>
          <w:sz w:val="24"/>
        </w:rPr>
        <w:t>t[</w:t>
      </w:r>
      <w:r>
        <w:rPr>
          <w:rFonts w:ascii="Arial" w:hAnsi="Arial"/>
          <w:sz w:val="24"/>
        </w:rPr>
        <w:t>Archivs für Tierarzeneikunst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1822 - 1824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47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Korrespondenz über die </w:t>
      </w:r>
      <w:r>
        <w:rPr>
          <w:rFonts w:ascii="Arial" w:hAnsi="Arial"/>
          <w:vanish/>
          <w:sz w:val="24"/>
        </w:rPr>
        <w:t>t[&lt; Brockhaus-&gt;</w:t>
      </w:r>
      <w:r>
        <w:rPr>
          <w:rFonts w:ascii="Arial" w:hAnsi="Arial"/>
          <w:sz w:val="24"/>
        </w:rPr>
        <w:t>Enzyklopädie</w:t>
      </w:r>
      <w:r>
        <w:rPr>
          <w:rFonts w:ascii="Arial" w:hAnsi="Arial"/>
          <w:vanish/>
          <w:sz w:val="24"/>
        </w:rPr>
        <w:t>]t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48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Verschiedene Schriften des </w:t>
      </w:r>
      <w:r>
        <w:rPr>
          <w:rFonts w:ascii="Arial" w:hAnsi="Arial"/>
          <w:vanish/>
          <w:sz w:val="24"/>
        </w:rPr>
        <w:t>k[1{</w:t>
      </w:r>
      <w:r>
        <w:rPr>
          <w:rFonts w:ascii="Arial" w:hAnsi="Arial"/>
          <w:sz w:val="24"/>
        </w:rPr>
        <w:t>Literatur-Comptoir</w:t>
      </w:r>
      <w:r>
        <w:rPr>
          <w:rFonts w:ascii="Arial" w:hAnsi="Arial"/>
          <w:vanish/>
          <w:sz w:val="24"/>
        </w:rPr>
        <w:t>}2{&lt;</w:t>
      </w:r>
      <w:r>
        <w:rPr>
          <w:rFonts w:ascii="Arial" w:hAnsi="Arial"/>
          <w:vanish/>
          <w:sz w:val="24"/>
        </w:rPr>
        <w:t xml:space="preserve"> Altenburg&gt;}]k</w:t>
      </w:r>
      <w:r>
        <w:rPr>
          <w:rFonts w:ascii="Arial" w:hAnsi="Arial"/>
          <w:sz w:val="24"/>
        </w:rPr>
        <w:t>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1823 - 1828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Nachlaß Pierer, Nr. 49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Briefe von </w:t>
      </w:r>
      <w:r>
        <w:rPr>
          <w:rFonts w:ascii="Arial" w:hAnsi="Arial"/>
          <w:vanish/>
          <w:sz w:val="24"/>
        </w:rPr>
        <w:t>k[1{p[</w:t>
      </w:r>
      <w:r>
        <w:rPr>
          <w:rFonts w:ascii="Arial" w:hAnsi="Arial"/>
          <w:sz w:val="24"/>
        </w:rPr>
        <w:t>Hoffmann</w:t>
      </w:r>
      <w:r>
        <w:rPr>
          <w:rFonts w:ascii="Arial" w:hAnsi="Arial"/>
          <w:vanish/>
          <w:sz w:val="24"/>
        </w:rPr>
        <w:t>]p</w:t>
      </w:r>
      <w:r>
        <w:rPr>
          <w:rFonts w:ascii="Arial" w:hAnsi="Arial"/>
          <w:sz w:val="24"/>
        </w:rPr>
        <w:t xml:space="preserve"> u.</w:t>
      </w:r>
      <w:r>
        <w:rPr>
          <w:rFonts w:ascii="Arial" w:hAnsi="Arial"/>
          <w:vanish/>
          <w:sz w:val="24"/>
        </w:rPr>
        <w:t>p[</w:t>
      </w:r>
      <w:r>
        <w:rPr>
          <w:rFonts w:ascii="Arial" w:hAnsi="Arial"/>
          <w:sz w:val="24"/>
        </w:rPr>
        <w:t>Campe</w:t>
      </w:r>
      <w:r>
        <w:rPr>
          <w:rFonts w:ascii="Arial" w:hAnsi="Arial"/>
          <w:vanish/>
          <w:sz w:val="24"/>
        </w:rPr>
        <w:t>]p}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vanish/>
          <w:sz w:val="24"/>
        </w:rPr>
        <w:t>2{o[</w:t>
      </w:r>
      <w:r>
        <w:rPr>
          <w:rFonts w:ascii="Arial" w:hAnsi="Arial"/>
          <w:sz w:val="24"/>
        </w:rPr>
        <w:t>Hamburg</w:t>
      </w:r>
      <w:r>
        <w:rPr>
          <w:rFonts w:ascii="Arial" w:hAnsi="Arial"/>
          <w:vanish/>
          <w:sz w:val="24"/>
        </w:rPr>
        <w:t>]o}]k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1828 - 1837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  <w:tab w:val="right" w:pos="9639"/>
        </w:tabs>
        <w:spacing w:line="240" w:lineRule="exact"/>
        <w:ind w:left="568" w:hanging="568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Familienarchiv von der Gabelentz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21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Nachlässe und Familienarchive \ Familienarchive \ #Familienarchiv von der Gabelentz (darin auch RG Poschwitz)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1423 - 1958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Repertorium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25</w:t>
      </w:r>
      <w:r>
        <w:rPr>
          <w:rFonts w:ascii="Arial" w:hAnsi="Arial"/>
          <w:sz w:val="24"/>
        </w:rPr>
        <w:tab/>
        <w:t>Eingeschränkte Benutzung nach Rücksprache mit dem Archiv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>Poschwitzer Bibliothek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Poschwitzer Bibliothek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1061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Familienarchiv von der Gabelentz, Nr. 10</w:t>
      </w:r>
      <w:r>
        <w:rPr>
          <w:rFonts w:ascii="Arial" w:hAnsi="Arial"/>
          <w:sz w:val="24"/>
        </w:rPr>
        <w:t>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161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Katalog der </w:t>
      </w:r>
      <w:r>
        <w:rPr>
          <w:rFonts w:ascii="Arial" w:hAnsi="Arial"/>
          <w:vanish/>
          <w:sz w:val="24"/>
        </w:rPr>
        <w:t>k[2{o[</w:t>
      </w:r>
      <w:r>
        <w:rPr>
          <w:rFonts w:ascii="Arial" w:hAnsi="Arial"/>
          <w:sz w:val="24"/>
        </w:rPr>
        <w:t>Poschwitz]o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er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Bibliothek</w:t>
      </w:r>
      <w:r>
        <w:rPr>
          <w:rFonts w:ascii="Arial" w:hAnsi="Arial"/>
          <w:vanish/>
          <w:sz w:val="24"/>
        </w:rPr>
        <w:t>&lt; des RG&gt;}]k</w:t>
      </w:r>
      <w:r>
        <w:rPr>
          <w:rFonts w:ascii="Arial" w:hAnsi="Arial"/>
          <w:sz w:val="24"/>
        </w:rPr>
        <w:t xml:space="preserve">, von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Hans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Conen von der Gabelentz</w:t>
      </w:r>
      <w:r>
        <w:rPr>
          <w:rFonts w:ascii="Arial" w:hAnsi="Arial"/>
          <w:vanish/>
          <w:sz w:val="24"/>
        </w:rPr>
        <w:t>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45</w:t>
      </w:r>
      <w:r>
        <w:rPr>
          <w:rFonts w:ascii="Arial" w:hAnsi="Arial"/>
          <w:sz w:val="24"/>
        </w:rPr>
        <w:tab/>
        <w:t>o. J.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1063a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Familienarchiv von der Gabelentz, Nr. 1063a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161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Acht Karteikästen der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sprachwissenschaftliche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Poschwitz</w:t>
      </w:r>
      <w:r>
        <w:rPr>
          <w:rFonts w:ascii="Arial" w:hAnsi="Arial"/>
          <w:vanish/>
          <w:sz w:val="24"/>
        </w:rPr>
        <w:t>]o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45</w:t>
      </w:r>
      <w:r>
        <w:rPr>
          <w:rFonts w:ascii="Arial" w:hAnsi="Arial"/>
          <w:sz w:val="24"/>
        </w:rPr>
        <w:tab/>
        <w:t>o. J.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1063c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Familienarchiv von der Gabelentz, Nr. 1063c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161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Ein Kasten mit einer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Bücherkartei</w:t>
      </w:r>
      <w:r>
        <w:rPr>
          <w:rFonts w:ascii="Arial" w:hAnsi="Arial"/>
          <w:vanish/>
          <w:sz w:val="24"/>
        </w:rPr>
        <w:t>]s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45</w:t>
      </w:r>
      <w:r>
        <w:rPr>
          <w:rFonts w:ascii="Arial" w:hAnsi="Arial"/>
          <w:sz w:val="24"/>
        </w:rPr>
        <w:tab/>
        <w:t>o. J.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30</w:t>
      </w:r>
      <w:r>
        <w:rPr>
          <w:rFonts w:ascii="Arial" w:hAnsi="Arial"/>
          <w:sz w:val="24"/>
        </w:rPr>
        <w:tab/>
        <w:t>Nr. 1063d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 xml:space="preserve">Familienarchiv von der Gabelentz, Nr. 1063d 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162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>Ein Kasten mit Ka</w:t>
      </w:r>
      <w:r>
        <w:rPr>
          <w:rFonts w:ascii="Arial" w:hAnsi="Arial"/>
          <w:sz w:val="24"/>
        </w:rPr>
        <w:t xml:space="preserve">rteikarten der </w:t>
      </w:r>
      <w:r>
        <w:rPr>
          <w:rFonts w:ascii="Arial" w:hAnsi="Arial"/>
          <w:vanish/>
          <w:sz w:val="24"/>
        </w:rPr>
        <w:t>s[2{</w:t>
      </w:r>
      <w:r>
        <w:rPr>
          <w:rFonts w:ascii="Arial" w:hAnsi="Arial"/>
          <w:sz w:val="24"/>
        </w:rPr>
        <w:t>genealogische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n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Bücherei</w:t>
      </w:r>
      <w:r>
        <w:rPr>
          <w:rFonts w:ascii="Arial" w:hAnsi="Arial"/>
          <w:vanish/>
          <w:sz w:val="24"/>
        </w:rPr>
        <w:t>}]s</w:t>
      </w:r>
      <w:r>
        <w:rPr>
          <w:rFonts w:ascii="Arial" w:hAnsi="Arial"/>
          <w:sz w:val="24"/>
        </w:rPr>
        <w:t xml:space="preserve"> des </w:t>
      </w:r>
      <w:r>
        <w:rPr>
          <w:rFonts w:ascii="Arial" w:hAnsi="Arial"/>
          <w:vanish/>
          <w:sz w:val="24"/>
        </w:rPr>
        <w:t>p[2{</w:t>
      </w:r>
      <w:r>
        <w:rPr>
          <w:rFonts w:ascii="Arial" w:hAnsi="Arial"/>
          <w:sz w:val="24"/>
        </w:rPr>
        <w:t>Hans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8{</w:t>
      </w:r>
      <w:r>
        <w:rPr>
          <w:rFonts w:ascii="Arial" w:hAnsi="Arial"/>
          <w:sz w:val="24"/>
        </w:rPr>
        <w:t>von der</w:t>
      </w:r>
      <w:r>
        <w:rPr>
          <w:rFonts w:ascii="Arial" w:hAnsi="Arial"/>
          <w:vanish/>
          <w:sz w:val="24"/>
        </w:rPr>
        <w:t>}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vanish/>
          <w:sz w:val="24"/>
        </w:rPr>
        <w:t>1{</w:t>
      </w:r>
      <w:r>
        <w:rPr>
          <w:rFonts w:ascii="Arial" w:hAnsi="Arial"/>
          <w:sz w:val="24"/>
        </w:rPr>
        <w:t>Gabelentz-Linsingen</w:t>
      </w:r>
      <w:r>
        <w:rPr>
          <w:rFonts w:ascii="Arial" w:hAnsi="Arial"/>
          <w:vanish/>
          <w:sz w:val="24"/>
        </w:rPr>
        <w:t>}]p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45</w:t>
      </w:r>
      <w:r>
        <w:rPr>
          <w:rFonts w:ascii="Arial" w:hAnsi="Arial"/>
          <w:sz w:val="24"/>
        </w:rPr>
        <w:tab/>
        <w:t>o. J.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  <w:t>20</w:t>
      </w:r>
      <w:r>
        <w:rPr>
          <w:rFonts w:ascii="Arial" w:hAnsi="Arial"/>
          <w:sz w:val="24"/>
        </w:rPr>
        <w:tab/>
        <w:t>Familienarchiv von Seckendorff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20a</w:t>
      </w:r>
      <w:r>
        <w:rPr>
          <w:rFonts w:ascii="Arial" w:hAnsi="Arial"/>
          <w:sz w:val="24"/>
        </w:rPr>
        <w:tab/>
        <w:t>22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22</w:t>
      </w:r>
      <w:r>
        <w:rPr>
          <w:rFonts w:ascii="Arial" w:hAnsi="Arial"/>
          <w:sz w:val="24"/>
        </w:rPr>
        <w:tab/>
        <w:t>Nachlässe und Familienarchive \ Familienarchive \ #Familienarchiv von Seckendorff (darin auch RG Meuselwitz)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ab/>
        <w:t>1330 - 1944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ab/>
        <w:t>Repertorium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26a</w:t>
      </w:r>
      <w:r>
        <w:rPr>
          <w:rFonts w:ascii="Arial" w:hAnsi="Arial"/>
          <w:sz w:val="24"/>
        </w:rPr>
        <w:tab/>
        <w:t xml:space="preserve">8. 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27</w:t>
      </w:r>
      <w:r>
        <w:rPr>
          <w:rFonts w:ascii="Arial" w:hAnsi="Arial"/>
          <w:sz w:val="24"/>
        </w:rPr>
        <w:tab/>
        <w:t>8. Archiv und Bibliothek 1465 - 1936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ab/>
        <w:t>Nr. 1697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30z</w:t>
      </w:r>
      <w:r>
        <w:rPr>
          <w:rFonts w:ascii="Arial" w:hAnsi="Arial"/>
          <w:sz w:val="24"/>
        </w:rPr>
        <w:tab/>
        <w:t>Familienarchiv von Seckendorff, Nr. 1697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ab/>
        <w:t>Bl. 143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ab/>
        <w:t xml:space="preserve">Verzeichnis der in der </w:t>
      </w:r>
      <w:r>
        <w:rPr>
          <w:rFonts w:ascii="Arial" w:hAnsi="Arial"/>
          <w:vanish/>
          <w:sz w:val="24"/>
        </w:rPr>
        <w:t>s[</w:t>
      </w:r>
      <w:r>
        <w:rPr>
          <w:rFonts w:ascii="Arial" w:hAnsi="Arial"/>
          <w:sz w:val="24"/>
        </w:rPr>
        <w:t>Majoratsbibliothek</w:t>
      </w:r>
      <w:r>
        <w:rPr>
          <w:rFonts w:ascii="Arial" w:hAnsi="Arial"/>
          <w:vanish/>
          <w:sz w:val="24"/>
        </w:rPr>
        <w:t>]s</w:t>
      </w:r>
      <w:r>
        <w:rPr>
          <w:rFonts w:ascii="Arial" w:hAnsi="Arial"/>
          <w:sz w:val="24"/>
        </w:rPr>
        <w:t xml:space="preserve"> auf dem Schloß zu </w:t>
      </w:r>
      <w:r>
        <w:rPr>
          <w:rFonts w:ascii="Arial" w:hAnsi="Arial"/>
          <w:vanish/>
          <w:sz w:val="24"/>
        </w:rPr>
        <w:t>o[</w:t>
      </w:r>
      <w:r>
        <w:rPr>
          <w:rFonts w:ascii="Arial" w:hAnsi="Arial"/>
          <w:sz w:val="24"/>
        </w:rPr>
        <w:t>Meuselwitz</w:t>
      </w:r>
      <w:r>
        <w:rPr>
          <w:rFonts w:ascii="Arial" w:hAnsi="Arial"/>
          <w:vanish/>
          <w:sz w:val="24"/>
        </w:rPr>
        <w:t>]o</w:t>
      </w:r>
      <w:r>
        <w:rPr>
          <w:rFonts w:ascii="Arial" w:hAnsi="Arial"/>
          <w:sz w:val="24"/>
        </w:rPr>
        <w:t xml:space="preserve"> befindlichen Akten u</w:t>
      </w:r>
      <w:r>
        <w:rPr>
          <w:rFonts w:ascii="Arial" w:hAnsi="Arial"/>
          <w:sz w:val="24"/>
        </w:rPr>
        <w:t>nd Litteralien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43</w:t>
      </w:r>
      <w:r>
        <w:rPr>
          <w:rFonts w:ascii="Arial" w:hAnsi="Arial"/>
          <w:sz w:val="24"/>
        </w:rPr>
        <w:tab/>
        <w:t>1861</w:t>
      </w: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p w:rsidR="00000000" w:rsidRDefault="00415234">
      <w:pPr>
        <w:tabs>
          <w:tab w:val="left" w:pos="1134"/>
        </w:tabs>
        <w:spacing w:line="240" w:lineRule="exact"/>
        <w:ind w:left="1134" w:hanging="1134"/>
        <w:rPr>
          <w:rFonts w:ascii="Arial" w:hAnsi="Arial"/>
          <w:sz w:val="24"/>
        </w:rPr>
      </w:pPr>
    </w:p>
    <w:sectPr w:rsidR="0000000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5234"/>
    <w:rsid w:val="0041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925B6-D15E-439F-92ED-2995C8A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2681</TotalTime>
  <Pages>2</Pages>
  <Words>9857</Words>
  <Characters>62104</Characters>
  <Application>Microsoft Office Word</Application>
  <DocSecurity>4</DocSecurity>
  <Lines>517</Lines>
  <Paragraphs>143</Paragraphs>
  <ScaleCrop>false</ScaleCrop>
  <Company>Deutsche Nationalbibliothek</Company>
  <LinksUpToDate>false</LinksUpToDate>
  <CharactersWithSpaces>71818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Altenburg</dc:title>
  <dc:subject/>
  <dc:creator>Fischer</dc:creator>
  <cp:keywords>DFG-Quellrepertorium Altenburg Rep. Pierer, Rep. Geheimes Ministerium</cp:keywords>
  <dc:description>02.07.92 erhalten, 20.07.92 in Leipzig bearbeitet</dc:description>
  <cp:lastModifiedBy>Wendler, André</cp:lastModifiedBy>
  <cp:revision>2</cp:revision>
  <cp:lastPrinted>8909-06-25T01:07:42Z</cp:lastPrinted>
  <dcterms:created xsi:type="dcterms:W3CDTF">2021-02-26T08:57:00Z</dcterms:created>
  <dcterms:modified xsi:type="dcterms:W3CDTF">2021-02-26T08:57:00Z</dcterms:modified>
</cp:coreProperties>
</file>