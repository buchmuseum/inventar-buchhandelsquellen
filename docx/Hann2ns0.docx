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Niedersächsisches Hauptstaatsarchiv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Am Archiv 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30169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Tel.:(0511)106-2840 Fax:(0511)106-2910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8 - 16 Uhr, Di u. Do auch 16 - 18.30 Uhr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Voranmeldung erwünscht. Letzter Besuch: März 1998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Hann 9</w:t>
      </w:r>
      <w:r>
        <w:rPr>
          <w:rFonts w:ascii="Courier" w:hAnsi="Courier"/>
          <w:sz w:val="24"/>
        </w:rPr>
        <w:t>1 v. Münster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Nachlaß Graf Ernst Herbert von Münster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Nachlaß Graf Ernst Herbert von Münster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1801 - 1836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91 v. Münster, Nr. 18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Vorstellung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Vertreter des </w:t>
      </w:r>
      <w:r>
        <w:rPr>
          <w:rFonts w:ascii="Courier" w:hAnsi="Courier"/>
          <w:i/>
          <w:vanish/>
          <w:sz w:val="24"/>
        </w:rPr>
        <w:t>s[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deutschen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Congress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Wien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zur besseren Organisation des Buchhandels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Hann 87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Polizeidirektion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Polizeidirektion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1824 - ca. 1920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Revolutionsgedichte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Gottlieb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Eck</w:t>
      </w:r>
      <w:r>
        <w:rPr>
          <w:rFonts w:ascii="Courier" w:hAnsi="Courier"/>
          <w:vanish/>
          <w:sz w:val="24"/>
        </w:rPr>
        <w:t>}]p]s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G</w:t>
      </w:r>
      <w:r>
        <w:rPr>
          <w:rFonts w:ascii="Courier" w:hAnsi="Courier"/>
          <w:sz w:val="24"/>
        </w:rPr>
        <w:t>edicht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König von Preußen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 den König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infolge der beabsichtigten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Landes-Katechismus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entstandenen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Unruhen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Vereinen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auf Grund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Reichsgesetzes gegen die gemeingefährlichen Bestrebungen der Sozialdemokratie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21. Oktober 1878</w:t>
      </w:r>
      <w:r>
        <w:rPr>
          <w:rFonts w:ascii="Courier" w:hAnsi="Courier"/>
          <w:vanish/>
          <w:sz w:val="24"/>
        </w:rPr>
        <w:t>]z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1878 - 1881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Vereinen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auf Grund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Reichsgesetzes gegen die gemeingefährlichen Bestrebungen der Sozialdemokratie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21. Oktober 1878</w:t>
      </w:r>
      <w:r>
        <w:rPr>
          <w:rFonts w:ascii="Courier" w:hAnsi="Courier"/>
          <w:vanish/>
          <w:sz w:val="24"/>
        </w:rPr>
        <w:t>]z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1881 - 1884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Vereinen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auf Grund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Reichsgesetzes gegen die gemeingefährlichen Bestrebungen der Sozialdemokratie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21. Oktober 1878</w:t>
      </w:r>
      <w:r>
        <w:rPr>
          <w:rFonts w:ascii="Courier" w:hAnsi="Courier"/>
          <w:vanish/>
          <w:sz w:val="24"/>
        </w:rPr>
        <w:t>]z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1885 - 1889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0z</w:t>
      </w:r>
      <w:r>
        <w:rPr>
          <w:rFonts w:ascii="Courier" w:hAnsi="Courier"/>
          <w:sz w:val="24"/>
        </w:rPr>
        <w:tab/>
        <w:t>Hann 87 Hannover, Nr. 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 an die Polizeibehörde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Zeitung des norddeutschen Apothekervereins</w:t>
      </w:r>
      <w:r>
        <w:rPr>
          <w:rFonts w:ascii="Courier" w:hAnsi="Courier"/>
          <w:vanish/>
          <w:sz w:val="24"/>
        </w:rPr>
        <w:t>]t]s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Schulblatts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Ostfriesischen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</w:t>
      </w:r>
      <w:r>
        <w:rPr>
          <w:rFonts w:ascii="Courier" w:hAnsi="Courier"/>
          <w:sz w:val="24"/>
        </w:rPr>
        <w:t>schrift für praktische Heilkunde und Medizinalwesen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Nienburger Wochenblattes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1863 - 1872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Hannoverschen Anzeigen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1863 - 1872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 xml:space="preserve">Zeitschrift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Gabelsberger Stenographenverein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Norddeutsche Blätter für Stenographie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72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deutsche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Entziehung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zum Betriebe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74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Hamburger Korrespondent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Ausgabe für Hannover</w:t>
      </w:r>
      <w:r>
        <w:rPr>
          <w:rFonts w:ascii="Courier" w:hAnsi="Courier"/>
          <w:vanish/>
          <w:sz w:val="24"/>
        </w:rPr>
        <w:t>}]t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Kirchen- und Volksbote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Osnabrück</w:t>
      </w:r>
      <w:r>
        <w:rPr>
          <w:rFonts w:ascii="Courier" w:hAnsi="Courier"/>
          <w:vanish/>
          <w:sz w:val="24"/>
        </w:rPr>
        <w:t>]o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76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Lüneburg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o</w:t>
      </w:r>
      <w:r>
        <w:rPr>
          <w:rFonts w:ascii="Courier" w:hAnsi="Courier"/>
          <w:sz w:val="24"/>
        </w:rPr>
        <w:t xml:space="preserve"> erscheinenden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Anzeigen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Osnabrück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Kirchliche Monatsblatt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Telegraph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Aurich</w:t>
      </w:r>
      <w:r>
        <w:rPr>
          <w:rFonts w:ascii="Courier" w:hAnsi="Courier"/>
          <w:vanish/>
          <w:sz w:val="24"/>
        </w:rPr>
        <w:t>]o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79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preußische Politik des Friedericianismus nach Friedrich II.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Onno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Klopp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80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Zur Eidesfrage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Hann 87 Hannover, Nr. 81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Nachweisungen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Abonnenten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die in der Provinz erscheinenden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Nachweisungen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Abonnenten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die in der Provinz erscheinenden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die sonstigen Verhältnisse dieser letzteren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Nachweisung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Abonnenten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in der Provinz erscheinenden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Hann 87 Hannover, Nr. </w:t>
      </w:r>
      <w:r>
        <w:rPr>
          <w:rFonts w:ascii="Courier" w:hAnsi="Courier"/>
          <w:sz w:val="24"/>
        </w:rPr>
        <w:t>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Nachweisungen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Abonnenten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die in der Provinz erscheinenden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die sonstigen Verhältnisse dieser letzteren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Korrespondenten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auswärtiger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86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der Provinz erscheinenden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87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Besprechung der polizeilichen Organisationsfragen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Hann </w:t>
      </w:r>
      <w:r>
        <w:rPr>
          <w:rFonts w:ascii="Courier" w:hAnsi="Courier"/>
          <w:sz w:val="24"/>
        </w:rPr>
        <w:t>87 Hannover, Nr. 88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Hildesheim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Allgemeine Zeitung und Anzeigen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89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Hildesheim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Volksblätter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Demokratische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Liebknecht</w:t>
      </w:r>
      <w:r>
        <w:rPr>
          <w:rFonts w:ascii="Courier" w:hAnsi="Courier"/>
          <w:vanish/>
          <w:sz w:val="24"/>
        </w:rPr>
        <w:t>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Sächsische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sz w:val="24"/>
        </w:rPr>
        <w:t xml:space="preserve">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Volksbote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Gründung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partikularistische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von dem Ausschuß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Verbandes nordwestdeutscher Arbeiterbildungsvereine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herausgegebene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Vereinsorgan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Arbeiterbote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95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 Zeitblatt für Schule und Haus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Hann </w:t>
      </w:r>
      <w:r>
        <w:rPr>
          <w:rFonts w:ascii="Courier" w:hAnsi="Courier"/>
          <w:sz w:val="24"/>
        </w:rPr>
        <w:t>87 Hannover, Nr. 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 Dorfzeitung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 Presse und Anzeigen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98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Rundschau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Wochenschrift für das religiöse Leben der Gegenwart</w:t>
      </w:r>
      <w:r>
        <w:rPr>
          <w:rFonts w:ascii="Courier" w:hAnsi="Courier"/>
          <w:vanish/>
          <w:sz w:val="24"/>
        </w:rPr>
        <w:t>}]t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1873 - 1876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Deutsche Volkszeitung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Neue Hannoversche Landeszeitung</w:t>
      </w:r>
      <w:r>
        <w:rPr>
          <w:rFonts w:ascii="Courier" w:hAnsi="Courier"/>
          <w:vanish/>
          <w:sz w:val="24"/>
        </w:rPr>
        <w:t>}]t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1873 - 1880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100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 Reform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1874 - 1875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101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Das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1874 - 1880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102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humoristische Wochenblatt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Irrlicht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1874 - 1884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Lindener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104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Um</w:t>
      </w:r>
      <w:r>
        <w:rPr>
          <w:rFonts w:ascii="Courier" w:hAnsi="Courier"/>
          <w:sz w:val="24"/>
        </w:rPr>
        <w:t xml:space="preserve"> eines Kanzlers Leben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105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politische 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Hannoverscher Volksfreund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Sonntagspost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1875 - 1876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107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Wider die Nahrungsfälscher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1877 - 1878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108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Hannoversche Fremdenblatt und Gerichtszeitung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109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sozialdemokratische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Haussuchung bei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Rosenthal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Zentralblatt für deutsche Studenten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kleine Journal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herausgegeben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Stronsberg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Hannoversche Bürgerzeitung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Nr. 113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113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der Blätter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Montagszeitung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Beobachter an der Leine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 und 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Linsingen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1879 - 1880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114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hier erscheinende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 Zeitschrift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Dierking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Linden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115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des Blattes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Der Kritiker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Organ für Theater, Musik, Kunst und Literatur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vanish/>
          <w:sz w:val="24"/>
        </w:rPr>
        <w:t>]t]s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1880 - 1881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116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Allgemeiner Anzeiger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Verlag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Rodewald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117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Kritische Betrachtung der wichtigsten Grundlehren des Christentums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Edmund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Hagen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118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Druckschrift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Brockemann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 über norddeutsche Kriminalgeschichte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</w:t>
      </w:r>
      <w:r>
        <w:rPr>
          <w:rFonts w:ascii="Courier" w:hAnsi="Courier"/>
          <w:sz w:val="24"/>
        </w:rPr>
        <w:t>ver, Nr. 119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 Tribüne - Montagszeitung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Verlag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Leopold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Weigel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1881 - 1882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Deutscher Bürgerfreund". Organ der Fortschrittspartei</w:t>
      </w:r>
      <w:r>
        <w:rPr>
          <w:rFonts w:ascii="Courier" w:hAnsi="Courier"/>
          <w:vanish/>
          <w:sz w:val="24"/>
        </w:rPr>
        <w:t>}]t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1881 - 1882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121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Hannoversche Inseratenblatt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122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Haus und Welt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</w:t>
      </w:r>
      <w:r>
        <w:rPr>
          <w:rFonts w:ascii="Courier" w:hAnsi="Courier"/>
          <w:sz w:val="24"/>
        </w:rPr>
        <w:t>. 123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123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Jeschurun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 zur Förderung jüdischen Geistes und Lebens</w:t>
      </w:r>
      <w:r>
        <w:rPr>
          <w:rFonts w:ascii="Courier" w:hAnsi="Courier"/>
          <w:vanish/>
          <w:sz w:val="24"/>
        </w:rPr>
        <w:t>}]t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1882 - 1883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Ramanken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Christliches Volksblatt für Belehrung und Unterhaltung</w:t>
      </w:r>
      <w:r>
        <w:rPr>
          <w:rFonts w:ascii="Courier" w:hAnsi="Courier"/>
          <w:vanish/>
          <w:sz w:val="24"/>
        </w:rPr>
        <w:t>}]t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1882 - 1883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125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Volksbote für Stadt und Land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1882 - 1884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Hannoverschen Nachrichten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Lokalblatt für die Residenzstadt 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Lindener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; später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 Hannoversche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"; jetzt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 freie Presse und Lindener Generalanzeiger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1882 - 1885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Concordia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Wochenschrift für die gebildete erwachsene Jugend</w:t>
      </w:r>
      <w:r>
        <w:rPr>
          <w:rFonts w:ascii="Courier" w:hAnsi="Courier"/>
          <w:vanish/>
          <w:sz w:val="24"/>
        </w:rPr>
        <w:t>}]t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Stadtanzeiger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Generalanzeiger für Hannover und Linden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Nationalliberale Blätter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1883 - 1884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beiden Wochenblätter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Der Reichsfreund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2{&lt;Wochenblatt&gt;}]t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Das Reichsblatt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2{&lt;Wochenblatt&gt;}]t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1883 - 1884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Hannoversche Fremdenblatt und Vergnügungsanzeiger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Plakatanzeiger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1883 - 1893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Hannoversche Gerichtszeitung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Montag</w:t>
      </w:r>
      <w:r>
        <w:rPr>
          <w:rFonts w:ascii="Courier" w:hAnsi="Courier"/>
          <w:sz w:val="24"/>
        </w:rPr>
        <w:t>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Generalanzeiger und Eisenbahn- und Hotelanzeiger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Das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Plattdütsche Volksbladd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1884 - 1885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Der Klapperkasten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Wochenschrift für Humor und Satire</w:t>
      </w:r>
      <w:r>
        <w:rPr>
          <w:rFonts w:ascii="Courier" w:hAnsi="Courier"/>
          <w:vanish/>
          <w:sz w:val="24"/>
        </w:rPr>
        <w:t>}]t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Mitteilung der kaiserlichen Generale - Eichungskommission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1886 - 1889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Hannoversche Gerichtszeitung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Berenberg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Deutsches Sportblatt für Wald, Feld und Flur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 Musik- und Theaterzeitung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Journal Franco-Allemand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The Anglo-American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1888 - 1890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Die neue deutsche </w:t>
      </w:r>
      <w:r>
        <w:rPr>
          <w:rFonts w:ascii="Courier" w:hAnsi="Courier"/>
          <w:sz w:val="24"/>
        </w:rPr>
        <w:t>Eisenbahn- und Verkehrszeitung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1888 - 1890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Landwirtschaftlicher und Veterinärärztlicher Generalanzeiger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Die lustigen Hannoveraner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Humoristisches Volksblatt</w:t>
      </w:r>
      <w:r>
        <w:rPr>
          <w:rFonts w:ascii="Courier" w:hAnsi="Courier"/>
          <w:vanish/>
          <w:sz w:val="24"/>
        </w:rPr>
        <w:t>}]t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Il Compasso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Industrieblatt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Hannovera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Zeitschrift für die vaterländischen Interessen des hannoverschen V</w:t>
      </w:r>
      <w:r>
        <w:rPr>
          <w:rFonts w:ascii="Courier" w:hAnsi="Courier"/>
          <w:sz w:val="24"/>
        </w:rPr>
        <w:t>olkes</w:t>
      </w:r>
      <w:r>
        <w:rPr>
          <w:rFonts w:ascii="Courier" w:hAnsi="Courier"/>
          <w:vanish/>
          <w:sz w:val="24"/>
        </w:rPr>
        <w:t>}]t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1890 - 1891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Allgemeine Tapeziererzeitung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1890 - 1892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Hannoversche Rundschau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Nachrichten für Stadt und Land Hannover</w:t>
      </w:r>
      <w:r>
        <w:rPr>
          <w:rFonts w:ascii="Courier" w:hAnsi="Courier"/>
          <w:vanish/>
          <w:sz w:val="24"/>
        </w:rPr>
        <w:t>}]t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1890 - 1893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Schriften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evangelisch-lutherischen Hermannsburger Freikirche</w:t>
      </w:r>
      <w:r>
        <w:rPr>
          <w:rFonts w:ascii="Courier" w:hAnsi="Courier"/>
          <w:vanish/>
          <w:sz w:val="24"/>
        </w:rPr>
        <w:t>]k]s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Stadt- und Landbote für Hannover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</w:t>
      </w:r>
      <w:r>
        <w:rPr>
          <w:rFonts w:ascii="Courier" w:hAnsi="Courier"/>
          <w:sz w:val="24"/>
        </w:rPr>
        <w:t>r. 153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Hannoverscher Wohnungs- und Stellenanzeiger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Generalanzeiger für die bildende und schaustellende Kunst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 Presse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1891 - 1892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Artillerie-Blatt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1891 - 1893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Frei. Für die Gleichberechtigung jeder Konfession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</w:t>
      </w:r>
      <w:r>
        <w:rPr>
          <w:rFonts w:ascii="Courier" w:hAnsi="Courier"/>
          <w:sz w:val="24"/>
        </w:rPr>
        <w:t>er, Nr. 158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Vereinskalender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Beilage zum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Volkswillen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1893 - 1897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Allgemeiner Anzeiger für die gesamte Manufakturwarenbranche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Niedersächsische landwirtschaftliche Dorfzeitung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Organ für Volks-, Land- und Forstwirtschaft, Ackerbau und Viehzucht</w:t>
      </w:r>
      <w:r>
        <w:rPr>
          <w:rFonts w:ascii="Courier" w:hAnsi="Courier"/>
          <w:vanish/>
          <w:sz w:val="24"/>
        </w:rPr>
        <w:t>}]t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1893 - 1894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Deutsche Holzbörse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</w:t>
      </w:r>
      <w:r>
        <w:rPr>
          <w:rFonts w:ascii="Courier" w:hAnsi="Courier"/>
          <w:sz w:val="24"/>
        </w:rPr>
        <w:t>annover, Nr. 162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Zentralvakanzblatt für Stenographen und Maschinenschreiber aller Systeme und Branchen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Freie Volksbühne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Hannover-Linden</w:t>
      </w:r>
      <w:r>
        <w:rPr>
          <w:rFonts w:ascii="Courier" w:hAnsi="Courier"/>
          <w:vanish/>
          <w:sz w:val="24"/>
        </w:rPr>
        <w:t>]o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Literarischen Büro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herausgegebene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Berliner Korrespondenz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1894 - 1895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Literarischen Büro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herausgegebene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Berline</w:t>
      </w:r>
      <w:r>
        <w:rPr>
          <w:rFonts w:ascii="Courier" w:hAnsi="Courier"/>
          <w:sz w:val="24"/>
        </w:rPr>
        <w:t>r Korrespondenz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Literarischen Büro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herausgegebene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Berliner Korrespondenz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Theater-Kurier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Organ für Theater und Kunstinteressen</w:t>
      </w:r>
      <w:r>
        <w:rPr>
          <w:rFonts w:ascii="Courier" w:hAnsi="Courier"/>
          <w:vanish/>
          <w:sz w:val="24"/>
        </w:rPr>
        <w:t>}]t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1894 - 1898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Frauenbund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Frauenvereinszeitung und Familienblatt für Hannover und Umgegend</w:t>
      </w:r>
      <w:r>
        <w:rPr>
          <w:rFonts w:ascii="Courier" w:hAnsi="Courier"/>
          <w:vanish/>
          <w:sz w:val="24"/>
        </w:rPr>
        <w:t>}]t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Intelligenzblatt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Zentralblatt für Nahrungs- und Genußmittel, Chemie sowie Hygiene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Der Eisenbahnkurier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Inseratenblatt</w:t>
      </w:r>
      <w:r>
        <w:rPr>
          <w:rFonts w:ascii="Courier" w:hAnsi="Courier"/>
          <w:vanish/>
          <w:sz w:val="24"/>
        </w:rPr>
        <w:t>}]t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172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Pastime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periodische Druckschrift</w:t>
      </w:r>
      <w:r>
        <w:rPr>
          <w:rFonts w:ascii="Courier" w:hAnsi="Courier"/>
          <w:vanish/>
          <w:sz w:val="24"/>
        </w:rPr>
        <w:t>}]t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Das Hannoversche Intelligenzblatt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Organ für das kaufende Publikum</w:t>
      </w:r>
      <w:r>
        <w:rPr>
          <w:rFonts w:ascii="Courier" w:hAnsi="Courier"/>
          <w:vanish/>
          <w:sz w:val="24"/>
        </w:rPr>
        <w:t>}]t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174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Akademische Mitteilung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The Continental Echo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176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Bürgerzeitung für die Provinz Hannover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1896 - 1897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Neues Frauenblatt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deutsche milchwirtschaftliche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179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Volgersweg-Weiser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Reklamezeitung</w:t>
      </w:r>
      <w:r>
        <w:rPr>
          <w:rFonts w:ascii="Courier" w:hAnsi="Courier"/>
          <w:vanish/>
          <w:sz w:val="24"/>
        </w:rPr>
        <w:t>}]t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sz w:val="24"/>
        </w:rPr>
        <w:tab/>
        <w:t>Hann 87 Hannover, Nr. 180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Hannoverland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181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 Zeitschrift für Kaufleute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Hannoverscher Sport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deutsche Kriminal-Zeitung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Wochenschrift für deutsches Leben in Niedersachsen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Heimat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Leuchtkugel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186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periodische 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Hannovers Gesundheitsfreund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187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Monatsschrift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Kritische Blätter zur Lehr und Wehr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188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Vereinsbote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189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Hannoversche Theaterzeitung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Monatsblatt für den Ga</w:t>
      </w:r>
      <w:r>
        <w:rPr>
          <w:rFonts w:ascii="Courier" w:hAnsi="Courier"/>
          <w:sz w:val="24"/>
        </w:rPr>
        <w:t>u Südhannover-Braunschweig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Deutschnationalen Handlungsgehilfenverband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191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Handelswarte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Hannover, Nr. 209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Verfahren zur Ermittlung und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Unterdrückung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unzüchtige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welche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öffentlichen 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annonciert werden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1825 - 1869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87 Göttingen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Polizeidirektion Göttingen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Polizeidirektion Göttingen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1673 - 1912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Gött</w:t>
      </w:r>
      <w:r>
        <w:rPr>
          <w:rFonts w:ascii="Courier" w:hAnsi="Courier"/>
          <w:sz w:val="24"/>
        </w:rPr>
        <w:t>ingen, Nr. 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Verbote gegen die Ausbreitung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anstößige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und anderer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fliegender Blätter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1792 - 1839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Göttingen, Nr. 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einer allgemeinen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Sicherheitspolizeikommission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auch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gefährliche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oder verdächtige Personen und von ihnen verbreitete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; 1832 - 1856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Göttingen, Nr. 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  <w:r>
        <w:rPr>
          <w:rFonts w:ascii="Courier" w:hAnsi="Courier"/>
          <w:sz w:val="24"/>
        </w:rPr>
        <w:t>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Göttingen, Nr. 21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Göttingen, Nr. 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Mißbrauch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, desfallsige Untersuchung und Bestrafung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Göttingen, Nr. 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Darin: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heilige Antonius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Busch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87 Göttingen, Nr. 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sittenwidriger und schmutzige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Gemälde,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Lieder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]s}]s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1799 - 1812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Deutsche Kanzlei in London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Deutsche Kanzlei in London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1617 - 1844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I.IV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I.IV Landesverfassung und höchste Behörden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92, I.IV, Nr. 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 zu erlassendes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XXXI.I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XXXI.I Polizeisachen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92, XXXI.I, Nr. 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Eine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Dräsecke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18.10.1819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gehaltene Predigt und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zweiten Auflage dessen </w:t>
      </w:r>
      <w:r>
        <w:rPr>
          <w:rFonts w:ascii="Courier" w:hAnsi="Courier"/>
          <w:vanish/>
          <w:sz w:val="24"/>
        </w:rPr>
        <w:t>1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Predigten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Lüneburg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Das </w:t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edikt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Die mit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Königl. Preussischen Gouvernement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wegen Untersuchung des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Büchernachdruck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eingegangene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Vereinbarung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1827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Eine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Reklamation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französischen Gesandten wegen eines in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Hannoverschen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erschienenen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über die Politik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Frankreich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(1834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1737 - 1834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XXXIV.II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XXXIV. Kirchen-, Schul- und Klostersachen / II. Universität Göttingen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 xml:space="preserve">Nr. 2 </w:t>
      </w:r>
      <w:r>
        <w:rPr>
          <w:rFonts w:ascii="Courier" w:hAnsi="Courier"/>
          <w:sz w:val="24"/>
        </w:rPr>
        <w:t>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92, XXXIV.II, Nr. 2 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Universitätsbibliothek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1734 - 1837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XXXVIII.B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XXXVIII. Bundestagssachen / B Spezialia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92, XXXVIII.B, Nr. 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Pressfreiheit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92, XXXVIII.B, Nr. 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Andreaeischen Buchhandlung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verfertigte Ausgabe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Protokolle der Bundesversammlungen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1817 - 1818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XLI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XIL. Publica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128 c - Nr. 128 d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92, XLI, Nr. 128 c - Hann 92, XLI, Nr. 128 d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 xml:space="preserve">Die von </w:t>
      </w:r>
      <w:r>
        <w:rPr>
          <w:rFonts w:ascii="Courier" w:hAnsi="Courier"/>
          <w:vanish/>
          <w:sz w:val="24"/>
        </w:rPr>
        <w:t>p[3{</w:t>
      </w:r>
      <w:r>
        <w:rPr>
          <w:rFonts w:ascii="Courier" w:hAnsi="Courier"/>
          <w:sz w:val="24"/>
        </w:rPr>
        <w:t>König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 X.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Frankreich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verfügte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Aufhebung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Pressfreiheit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der Charte und die deshalb entstandenen Unruhen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Innere Landesverwaltung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Innere Landesverwaltung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(1238) ; 1329 - 1850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1549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93, Nr. 1549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Lesegesellschaften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mehrere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zirkulierenden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1793 - 1805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93, Nr. 1924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Verlags-Privilegium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Christian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Wagener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Duderstadt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über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katholische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Eichsfeld</w:t>
      </w:r>
      <w:r>
        <w:rPr>
          <w:rFonts w:ascii="Courier" w:hAnsi="Courier"/>
          <w:vanish/>
          <w:sz w:val="24"/>
        </w:rPr>
        <w:t>]o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93, Nr. 2964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Angelegenheiten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(1694) ; 1729 - 1853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93, Nr. 2965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Angelegenheiten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insbesondere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Schultze</w:t>
      </w:r>
      <w:r>
        <w:rPr>
          <w:rFonts w:ascii="Courier" w:hAnsi="Courier"/>
          <w:vanish/>
          <w:sz w:val="24"/>
        </w:rPr>
        <w:t>]p]k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1767 - 1830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113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Ministerium der geistlichen und Unterrichtsangelegenheiten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Ministerium der geistlichen und Unterrichtsangelegenheiten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(1376) ; 1423 - 1870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 Generalia und Varia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Rectifizierung der Veränderungen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Hof- und Staatshandbuch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angeordnete Untersuchung wegen Verbreitung einer gegen den König und dessen Regierung gerichtete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Schmähschrift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,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 Vater unser der Hannoveraner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genannt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Publikationen </w:t>
      </w:r>
      <w:r>
        <w:rPr>
          <w:rFonts w:ascii="Courier" w:hAnsi="Courier"/>
          <w:sz w:val="24"/>
        </w:rPr>
        <w:t xml:space="preserve">von Angelegenheiten des Königreichs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durch die hiesige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für den Landdrosteibezirk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Hildesheim</w:t>
      </w:r>
      <w:r>
        <w:rPr>
          <w:rFonts w:ascii="Courier" w:hAnsi="Courier"/>
          <w:vanish/>
          <w:sz w:val="24"/>
        </w:rPr>
        <w:t>]o]s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Rechenkünstler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Bewilligung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Beihilfe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Vollendung eines größeren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mathematischen Werk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Benutzungsordnung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Bibliothek des königl. Ministeriums des Inne</w:t>
      </w:r>
      <w:r>
        <w:rPr>
          <w:rFonts w:ascii="Courier" w:hAnsi="Courier"/>
          <w:sz w:val="24"/>
        </w:rPr>
        <w:t>rn</w:t>
      </w:r>
      <w:r>
        <w:rPr>
          <w:rFonts w:ascii="Courier" w:hAnsi="Courier"/>
          <w:vanish/>
          <w:sz w:val="24"/>
        </w:rPr>
        <w:t>]k]s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; 1862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89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Unterstützung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unter dem Namen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hier erscheinenden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desgl.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Nordsee-Zeitung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95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eines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Ministerialblattes für die gesamte innere Verwaltung im Königreich Hannover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100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im hiesigen Königreich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103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Liefer</w:t>
      </w:r>
      <w:r>
        <w:rPr>
          <w:rFonts w:ascii="Courier" w:hAnsi="Courier"/>
          <w:sz w:val="24"/>
        </w:rPr>
        <w:t xml:space="preserve">ung von Druckarbeiten durch die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Hofbuchdrucker</w:t>
      </w:r>
      <w:r>
        <w:rPr>
          <w:rFonts w:ascii="Courier" w:hAnsi="Courier"/>
          <w:vanish/>
          <w:sz w:val="24"/>
        </w:rPr>
        <w:t>} 1{</w:t>
      </w:r>
      <w:r>
        <w:rPr>
          <w:rFonts w:ascii="Courier" w:hAnsi="Courier"/>
          <w:sz w:val="24"/>
        </w:rPr>
        <w:t>Klindworth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Schlüter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Verteilung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Druckarbeiten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überhaupt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107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Abonnement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die in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Bundesdruckerei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Protokolle der deutschen Bundesversammlung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121/1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121/1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Festschrift zum 100jährigen Stiftungsfest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Landwirtschaftsgesellschaft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Celle</w:t>
      </w:r>
      <w:r>
        <w:rPr>
          <w:rFonts w:ascii="Courier" w:hAnsi="Courier"/>
          <w:vanish/>
          <w:sz w:val="24"/>
        </w:rPr>
        <w:t>]o}]k]s]s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Nr. 123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123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Katalog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 des königl. Oberappellationsgericht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Celle</w:t>
      </w:r>
      <w:r>
        <w:rPr>
          <w:rFonts w:ascii="Courier" w:hAnsi="Courier"/>
          <w:vanish/>
          <w:sz w:val="24"/>
        </w:rPr>
        <w:t>]o}]k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182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Geschäftslokale der Kulturabteilung, desgl. die Verteilung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401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etc.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402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Verteilung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Göttingenschen gelehrten Anzeigen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Hann 113, A, Nr. </w:t>
      </w:r>
      <w:r>
        <w:rPr>
          <w:rFonts w:ascii="Courier" w:hAnsi="Courier"/>
          <w:sz w:val="24"/>
        </w:rPr>
        <w:t>404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Zeitschriften für das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kgl. Min. d. geistl. u. U.Angel.</w:t>
      </w:r>
      <w:r>
        <w:rPr>
          <w:rFonts w:ascii="Courier" w:hAnsi="Courier"/>
          <w:vanish/>
          <w:sz w:val="24"/>
        </w:rPr>
        <w:t>]k]s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; 1853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405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Austausch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Karten, ständischen Verhandlungen, Gesetzsammlungen etc. zwischen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verschiedenen and. Staaten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408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Bewilligte Gelder zur Förderung der vom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Archivsekretär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Sudendorf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vorbereiteten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Urkundenbuches zur Geschichte der Herzöge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Braunschweig-Lüneburg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sz w:val="24"/>
        </w:rPr>
        <w:t>und ihrer Lande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420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Publikation der Landesgesetze, Verordnungen und Ausschreiben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Einrichtung der Gesetzsammlung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424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der hiesigen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Hahn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schen Hofbuchhandlung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erteilte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Erlaubnis, die Sammlung der Gesetze, Verordnungen und Ausschreiben für das Königreich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vom Jahre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abdruckenlassen und vertreiben zu dürfen</w:t>
      </w:r>
      <w:r>
        <w:rPr>
          <w:rFonts w:ascii="Courier" w:hAnsi="Courier"/>
          <w:i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425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Austa</w:t>
      </w:r>
      <w:r>
        <w:rPr>
          <w:rFonts w:ascii="Courier" w:hAnsi="Courier"/>
          <w:sz w:val="24"/>
        </w:rPr>
        <w:t>usch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in den sämtlichen Bundesstaaten erscheinenden - deren Gesetze und Verordnungen enthaltenden -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Regierungsblätter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gegen Zusendung der hiesigen Gesetzsammlung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429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Advokat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Ebhardt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hierselbst gestattete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Sammlung der seit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erlassenen Landesgesetze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desgl. die demselben dafür verliehene goldene Medaille für Kunst und Wissenschaft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433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Klindworth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hierselbst erbetene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Erlaubnis zum gesonderten Abdruck der Jagdordnung für das Fürstentum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Lüneburg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 September 1838</w:t>
      </w:r>
      <w:r>
        <w:rPr>
          <w:rFonts w:ascii="Courier" w:hAnsi="Courier"/>
          <w:vanish/>
          <w:sz w:val="24"/>
        </w:rPr>
        <w:t>]z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443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Kius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hierselbst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Erlaubnis, die neue Zivilprozeßordnung gesondert abdrucken zu dürfen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445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Verlagsbuchhändler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Übertragung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 und der Expedition der Gesetzsammlung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446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Erhöhung der Zahlungen für Satz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 der Gesetzsammlung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; 1860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449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Amtsblattes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 xml:space="preserve"> (nach dem Eingehen der bisherigen Gesetzessammlung)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Übertragung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Kommission des Amtsblattes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450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Festsetzung des Etats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das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Amtsblatt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Jahres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</w:t>
      </w:r>
      <w:r>
        <w:rPr>
          <w:rFonts w:ascii="Courier" w:hAnsi="Courier"/>
          <w:sz w:val="24"/>
        </w:rPr>
        <w:t>868</w:t>
      </w:r>
      <w:r>
        <w:rPr>
          <w:rFonts w:ascii="Courier" w:hAnsi="Courier"/>
          <w:vanish/>
          <w:sz w:val="24"/>
        </w:rPr>
        <w:t>]z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A, Nr. 452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Vorschüsse aus der kgl. Generalkasse zu den Arbeiten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Amtsblattskommission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K I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 Geistliche und Schulsachen / I Generalia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Vorstellung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Hofbuchhändler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Voigt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Weimar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Einführung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Duodez-Ablasses in den Schulen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Königreichs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304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Vorstellung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</w:t>
      </w:r>
      <w:r>
        <w:rPr>
          <w:rFonts w:ascii="Courier" w:hAnsi="Courier"/>
          <w:sz w:val="24"/>
        </w:rPr>
        <w:t>udel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Stade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von ihm herausgegebenen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Lesebuchs für Volksschulen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626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Dyk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'schen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Ankauf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Gymnasialbibliotheken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empfohlene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Verlagsartikel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desgl. von der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Heymann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'schen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628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Ersuchen der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Heinrichs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'schen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Empf</w:t>
      </w:r>
      <w:r>
        <w:rPr>
          <w:rFonts w:ascii="Courier" w:hAnsi="Courier"/>
          <w:sz w:val="24"/>
        </w:rPr>
        <w:t xml:space="preserve">ehlung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Politz'schen Weltgeschichte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zur Einführung bei den höheren Lehranstalten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1524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Einführung des verbesserten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Hannoverschen Landeskatechismus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 und deshalb erteilte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Verlags-Privilegien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1785 - 1805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1525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1525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Einführung des verbesserten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Hannoverschen Landeskatechismus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 und deshalb erteilte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Verlags-Privilegien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Hann 113, K I, </w:t>
      </w:r>
      <w:r>
        <w:rPr>
          <w:rFonts w:ascii="Courier" w:hAnsi="Courier"/>
          <w:sz w:val="24"/>
        </w:rPr>
        <w:t>Nr. 1526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Einführung des verbesserten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Hannoverschen Landeskatechismus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 und deshalb erteilte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Verlags-Privilegien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1527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neue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 Landeskatechismus</w:t>
      </w:r>
      <w:r>
        <w:rPr>
          <w:rFonts w:ascii="Courier" w:hAnsi="Courier"/>
          <w:vanish/>
          <w:sz w:val="24"/>
        </w:rPr>
        <w:t>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1528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Katechismusstreitigkeiten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Gemeinde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Westersode</w:t>
      </w:r>
      <w:r>
        <w:rPr>
          <w:rFonts w:ascii="Courier" w:hAnsi="Courier"/>
          <w:vanish/>
          <w:sz w:val="24"/>
        </w:rPr>
        <w:t>]o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1529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in Betreff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sache - desgl. der Synodal- und Presbyterial-Verfass</w:t>
      </w:r>
      <w:r>
        <w:rPr>
          <w:rFonts w:ascii="Courier" w:hAnsi="Courier"/>
          <w:sz w:val="24"/>
        </w:rPr>
        <w:t>ungssache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1530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in Betreff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sache - desgl. der Synodal- und Presbyterial-Verfassungssache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1531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 Landeskatechismus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in spec.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Landeskatechismus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bei den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Strafanstalten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1532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neue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 Landeskatechismus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Luther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's kleiner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Erkläru</w:t>
      </w:r>
      <w:r>
        <w:rPr>
          <w:rFonts w:ascii="Courier" w:hAnsi="Courier"/>
          <w:sz w:val="24"/>
        </w:rPr>
        <w:t>ngen)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1533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Einführung eines neuen verbesserten </w:t>
      </w:r>
      <w:r>
        <w:rPr>
          <w:rFonts w:ascii="Courier" w:hAnsi="Courier"/>
          <w:vanish/>
          <w:sz w:val="24"/>
        </w:rPr>
        <w:t>s[2{t[</w:t>
      </w:r>
      <w:r>
        <w:rPr>
          <w:rFonts w:ascii="Courier" w:hAnsi="Courier"/>
          <w:sz w:val="24"/>
        </w:rPr>
        <w:t>Hannoverschen Landeskatechismus</w:t>
      </w:r>
      <w:r>
        <w:rPr>
          <w:rFonts w:ascii="Courier" w:hAnsi="Courier"/>
          <w:vanish/>
          <w:sz w:val="24"/>
        </w:rPr>
        <w:t>]t}</w:t>
      </w:r>
      <w:r>
        <w:rPr>
          <w:rFonts w:ascii="Courier" w:hAnsi="Courier"/>
          <w:sz w:val="24"/>
        </w:rPr>
        <w:t xml:space="preserve">, insbes.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desselben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1534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Einführung eines neuen verbesserten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Hannoverschen Landeskatechismus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insbes.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Reklamation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verschiedener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wegen Entschädigung für nicht abzusetzende Exemplare desselben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; 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1535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Gebrau</w:t>
      </w:r>
      <w:r>
        <w:rPr>
          <w:rFonts w:ascii="Courier" w:hAnsi="Courier"/>
          <w:sz w:val="24"/>
        </w:rPr>
        <w:t>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Eimke</w:t>
      </w:r>
      <w:r>
        <w:rPr>
          <w:rFonts w:ascii="Courier" w:hAnsi="Courier"/>
          <w:vanish/>
          <w:sz w:val="24"/>
        </w:rPr>
        <w:t>]o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1536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der Parochie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Paese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in den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Schulen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dieser Parochie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1537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wegen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Katechismuskommission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1856 - 1863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1538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Beschwerde der Kirchen- und Schulvorsteher der Gemeinden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Ohsen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Emmern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Hagenohsen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Inspektion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Berkel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wege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des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1547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Förderung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Gustav-Adolf-Stiftung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in den hiesigen Landen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Hauptversammlung der Vereine der Gustav-Adolf-Stiftung im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September 1844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Göttingen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Anton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Halle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herausgegebene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 für Volksschullehrer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1617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1617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Luther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 Hand-Concordanz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Darmstadt</w:t>
      </w:r>
      <w:r>
        <w:rPr>
          <w:rFonts w:ascii="Courier" w:hAnsi="Courier"/>
          <w:vanish/>
          <w:sz w:val="24"/>
        </w:rPr>
        <w:t>]o}]p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Nachgesuchte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Manuskripts betitelt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Lebensbeschreibung des Magisters Brehms aus Reutlingen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Seminaroberlehrer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Hientzsch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Breslau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herausgegebene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Eutonia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1622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1622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Der Druck</w:t>
      </w:r>
      <w:r>
        <w:rPr>
          <w:rFonts w:ascii="Courier" w:hAnsi="Courier"/>
          <w:sz w:val="24"/>
        </w:rPr>
        <w:t xml:space="preserve"> der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Konrektor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Sattler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Stade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angekündigten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Hannoversche Kirchen-Zeitung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1625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1625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Göttingen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erschienene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Bemühungen der Jesuiten, einen 17jährigen Knaben zum Übertritt in die sog. alleinseligmachende Kirche und zur Ermordung seines Religionslehrers zu verführen pp.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vom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Präsident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Hurlebusch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Wolfenbüttel</w:t>
      </w:r>
      <w:r>
        <w:rPr>
          <w:rFonts w:ascii="Courier" w:hAnsi="Courier"/>
          <w:vanish/>
          <w:sz w:val="24"/>
        </w:rPr>
        <w:t>]o}]p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Vaterlands Katechismus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Schickedanz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Magazins für Elementarlehrer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Lehrer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Rosenthal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Osnabrück</w:t>
      </w:r>
      <w:r>
        <w:rPr>
          <w:rFonts w:ascii="Courier" w:hAnsi="Courier"/>
          <w:vanish/>
          <w:sz w:val="24"/>
        </w:rPr>
        <w:t>]o}]p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die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Rettberg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Göttingen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bearbeiteten Fortsetzung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Kirchengeschichte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weil.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geistl. 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katholisch-theologische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, ingleichen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Zensur-Befugnisse der Königlichen Konsistorien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der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Göttingen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im Druck erscheinenden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theologische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Königlichen Oberschulkollegio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gemachten Anträge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Gedichte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vormaligen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Schullehrer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Öhlmann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Emmen</w:t>
      </w:r>
      <w:r>
        <w:rPr>
          <w:rFonts w:ascii="Courier" w:hAnsi="Courier"/>
          <w:vanish/>
          <w:sz w:val="24"/>
        </w:rPr>
        <w:t>]o}]p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Rackhorst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schen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Göttingen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beabsichtigte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kirchlichen 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Kirchenfreund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vom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Assessor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Göttingen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verfaßte Werk: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Goethe und seine Widersacher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</w:t>
      </w:r>
      <w:r>
        <w:rPr>
          <w:rFonts w:ascii="Courier" w:hAnsi="Courier"/>
          <w:sz w:val="24"/>
        </w:rPr>
        <w:t xml:space="preserve">ie Vorstellung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Schullehrer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Sebastiani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Bruch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Amt Hagen,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Erlaubnis zum 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eines auf seine persönlichen Verhältnisse sich beziehenden Aufsatzes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vom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Krüger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Uchte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beabsichtigte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Lehrbuches der vaterländischen Geschichte für Volksschulen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der auf dem Harze erscheinenden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religiöse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1837 - </w:t>
      </w:r>
      <w:r>
        <w:rPr>
          <w:rFonts w:ascii="Courier" w:hAnsi="Courier"/>
          <w:sz w:val="24"/>
        </w:rPr>
        <w:t>1849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Antrag des hiesigen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Kgl. Konsistorium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s, den Verfassern oder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aller bei ihm zur </w:t>
      </w:r>
      <w:r>
        <w:rPr>
          <w:rFonts w:ascii="Courier" w:hAnsi="Courier"/>
          <w:vanish/>
          <w:sz w:val="24"/>
        </w:rPr>
        <w:t>s[2{s[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gelangenden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die Verpflichtung aufzuerlegen, nach vollendetem Abdrucke ein Exemplar der censierten Schrift einzuliefern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Schullehrer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Grotewohl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Othfresen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Förderung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seines Werkes: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Ratgeber für Landleute bei dem höchst</w:t>
      </w:r>
      <w:r>
        <w:rPr>
          <w:rFonts w:ascii="Courier" w:hAnsi="Courier"/>
          <w:sz w:val="24"/>
        </w:rPr>
        <w:t xml:space="preserve"> wichtigen Geschäfte der Erziehung ihrer Kinder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Konsistorial-Sekretär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Wachsmuth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hierselbst beabsichtigte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Handbuches des protestantischen Kirchenrechts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der Erinnerungsblätter der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Osnabrück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schen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Bibel-Gesellschaft</w:t>
      </w:r>
      <w:r>
        <w:rPr>
          <w:rFonts w:ascii="Courier" w:hAnsi="Courier"/>
          <w:vanish/>
          <w:sz w:val="24"/>
        </w:rPr>
        <w:t>}]k]s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Schläger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Hameln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Erlaß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Zensur-Strafe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wegen des Drucks seines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Erbauungsbuch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Bußfertige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vor Erteilung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Imprimatur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Hinderung der 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verderblicher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 und Lieder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der von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Ostfriesischen Mässigkeitsgesellschaft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herausgegebenen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der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Wiegan</w:t>
      </w:r>
      <w:r>
        <w:rPr>
          <w:rFonts w:ascii="Courier" w:hAnsi="Courier"/>
          <w:sz w:val="24"/>
        </w:rPr>
        <w:t>d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schen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erschienene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unter dem Titel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Hephata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und deren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verschiedene Schullehrer-Seminare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des Verkaufs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Schrift eines gewissen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Röbbelen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aus dem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Oldenburg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ischen betitelt: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Forschungen in der Natur und in dem Firmamente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1674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1674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Hildesheim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Mäßigkeitsbote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1842 - 1843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Vorläufige Nachricht über den im März 1842 gestifteten Holsteinischen Philalethen-Verein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 des Manuskripts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Erinnerungen aus Hannover und Hamburg aus den Jahren 1803 - 1813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Verurteilung zu Geldstrafen von den geistlichen Oberbehörden in Fällen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Übertretung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Zensur-Edikt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Emden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Frisia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 eines Gelegenheitgedichts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hiesigen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Rechnungssteller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 die große deutsche Zollunion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1686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1686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Nichtbefugnis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Bischöflichen General-Vikariat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Osnabrück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Erteilung der Imprimatur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theologische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</w:t>
      </w:r>
      <w:r>
        <w:rPr>
          <w:rFonts w:ascii="Courier" w:hAnsi="Courier"/>
          <w:sz w:val="24"/>
        </w:rPr>
        <w:t>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1687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1687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Sr. Majestät dem König verschiedenen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verehrten Exemplare einer von dem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Podesta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Verona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Giovanni Orti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Manara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herausgegebene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Chronik aus den Zeiten der Skaliger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1688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1688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Bödecker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hierselbst um Erlaß einer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Übertretung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Zensur-Edikt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 wider ihn ernannten Strafe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1689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</w:t>
      </w:r>
      <w:r>
        <w:rPr>
          <w:rFonts w:ascii="Courier" w:hAnsi="Courier"/>
          <w:sz w:val="24"/>
        </w:rPr>
        <w:t>, Nr. 1689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herausgegebenen, von dem hiesigen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Hofbuchdrucker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Schlüter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genommenen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Museum für Kunst und Natur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Heyer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schen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Gießen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um Empfehlung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Erbauungsbuches für christliche Dienstboten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Bildung eines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Vereins zur Verbreitung guter Volksschriften</w:t>
      </w:r>
      <w:r>
        <w:rPr>
          <w:rFonts w:ascii="Courier" w:hAnsi="Courier"/>
          <w:vanish/>
          <w:sz w:val="24"/>
        </w:rPr>
        <w:t>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</w:t>
      </w:r>
      <w:r>
        <w:rPr>
          <w:rFonts w:ascii="Courier" w:hAnsi="Courier"/>
          <w:sz w:val="24"/>
        </w:rPr>
        <w:t>4 - 1847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von dem hiesigen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Advokat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Ebhardt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herausgegebenen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Sammlung von Verordnungen in Kirchen- und Schulsachen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des Vertriebs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einer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Göttingen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erschienenen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Karikatur auf die Wallfahrten zum sog. Hl. Rock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Trier</w:t>
      </w:r>
      <w:r>
        <w:rPr>
          <w:rFonts w:ascii="Courier" w:hAnsi="Courier"/>
          <w:vanish/>
          <w:sz w:val="24"/>
        </w:rPr>
        <w:t>]o]s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1699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Rekursvorstellung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Utgenannt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verweiger</w:t>
      </w:r>
      <w:r>
        <w:rPr>
          <w:rFonts w:ascii="Courier" w:hAnsi="Courier"/>
          <w:sz w:val="24"/>
        </w:rPr>
        <w:t xml:space="preserve">ter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seines Manuskripts betitelt: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ächt evangelisch-lutherischen Kirche in Hamburg, für Hamburg Restitutio in integrum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zensurwidrige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Herausgabe einer 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Professor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Hildesheim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betitelt: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Leipziger Concil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1705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1705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vom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Klövekorn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Bissendorf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im Osnabrückschen herausgegebenen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mathematisch</w:t>
      </w:r>
      <w:r>
        <w:rPr>
          <w:rFonts w:ascii="Courier" w:hAnsi="Courier"/>
          <w:sz w:val="24"/>
        </w:rPr>
        <w:t>en Werk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Vorstellung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Kopist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Junge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Fürstenau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Erlaubniserteilung zum Drucke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von ihm verfaßten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Gedicht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1707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1707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Woortmann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Emden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herausgegebenen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theologische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ingleichen der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Zopf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Leer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herausgegebenen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unter dem Titel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Evangel</w:t>
      </w:r>
      <w:r>
        <w:rPr>
          <w:rFonts w:ascii="Courier" w:hAnsi="Courier"/>
          <w:sz w:val="24"/>
        </w:rPr>
        <w:t>isches Kirchenblatt für die Provinz Ostfriesland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1709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1709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Verlagshandlung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Adler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Dietze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erscheinende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Programmen-Revue oder Schul-Archiv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im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der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Besser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schen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erschienene Werk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Geschichtsschreiber der deutschen Vorzeit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</w:t>
      </w:r>
      <w:r>
        <w:rPr>
          <w:rFonts w:ascii="Courier" w:hAnsi="Courier"/>
          <w:sz w:val="24"/>
        </w:rPr>
        <w:t xml:space="preserve"> K I, Nr. 1711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Schlaeger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Hameln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beabsichtigte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Zeitschrift für den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Gustav-Adolph-Verein</w:t>
      </w:r>
      <w:r>
        <w:rPr>
          <w:rFonts w:ascii="Courier" w:hAnsi="Courier"/>
          <w:vanish/>
          <w:sz w:val="24"/>
        </w:rPr>
        <w:t>]k]s]s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Mündeschen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1714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1714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 des norddeutschen Chirurgenvereins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1715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1715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Vorstellung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Schulze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Genossen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Celle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d</w:t>
      </w:r>
      <w:r>
        <w:rPr>
          <w:rFonts w:ascii="Courier" w:hAnsi="Courier"/>
          <w:sz w:val="24"/>
        </w:rPr>
        <w:t xml:space="preserve">er dasigen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Zensur-Verhältnisse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1716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1716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Weichelt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Nienburg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erteilte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 zur 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Volksschulzeitung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1718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1718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Gebauer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schen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veranstaltete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neue 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1{p[</w:t>
      </w:r>
      <w:r>
        <w:rPr>
          <w:rFonts w:ascii="Courier" w:hAnsi="Courier"/>
          <w:sz w:val="24"/>
        </w:rPr>
        <w:t>Luther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 Werke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Hildesheim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</w:t>
      </w:r>
      <w:r>
        <w:rPr>
          <w:rFonts w:ascii="Courier" w:hAnsi="Courier"/>
          <w:sz w:val="24"/>
        </w:rPr>
        <w:t>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Anzeigen hinsichtlich ungeeigneter Besprechung über Kirchen- und Schulangelegenheiten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1721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1721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Heyer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schen Verlagshandlung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Gießen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eingesandte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Verteidigung des Protestantismus gegen die politische Verdächtigung von Seiten des Ultramontanismus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1722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1722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beabsichtigte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Übertragung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auf die betreffenden Ministerial-Departements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1725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1725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Garcke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Merseburg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Empfehlung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in seinem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 erschienenen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französischen Grammatik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C.A.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Radelli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Hofbuchhändler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Dunker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eingesandte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historisch-geographische Atlas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Wedell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Sonntagsblatt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Dulon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Wecker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Subskription auf das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Sächsische Kirchen- und Schulblatt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Dörffling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Franke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Evangelischen Bücherverein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um Förderung des Vereinszweckes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Maßregeln gegen die verderbliche Wirksamkeit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Otterndorfer Zeitung</w:t>
      </w:r>
      <w:r>
        <w:rPr>
          <w:rFonts w:ascii="Courier" w:hAnsi="Courier"/>
          <w:sz w:val="24"/>
        </w:rPr>
        <w:t xml:space="preserve"> und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Schwetschke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'schen Verlagshandlung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Halle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veranstaltete Ausgabe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Schriften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Melanchthon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Baensch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erscheinende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höhere Bürgerschule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allgemeine Kirchenblatt für das evangelische Deutschland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im Auftrage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evangel. Kirchenbehörden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herausgegeben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Zentralausschuß der Kgl. Landwirtschaftsgesellschaft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herausgegebene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landwirtschaftliche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von der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Körner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schen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Erfurt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vorgelegte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Kirchenpräludienbuch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als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Beiblatt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Hildesheimer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erscheinende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Katholisch</w:t>
      </w:r>
      <w:r>
        <w:rPr>
          <w:rFonts w:ascii="Courier" w:hAnsi="Courier"/>
          <w:sz w:val="24"/>
        </w:rPr>
        <w:t>e Sonntagsblatt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Petri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hierselbst herausgegebene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Zeitblatt für die Angelegenheiten der lutherischen Kirche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Wedekind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Hoyel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herausgegebene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Kirchliche Monatsblatt</w:t>
      </w:r>
      <w:r>
        <w:rPr>
          <w:rFonts w:ascii="Courier" w:hAnsi="Courier"/>
          <w:vanish/>
          <w:sz w:val="24"/>
        </w:rPr>
        <w:t>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Wochen- und Anzeigenblatt für die Städte Alfeld, Elze und Gronau</w:t>
      </w:r>
      <w:r>
        <w:rPr>
          <w:rFonts w:ascii="Courier" w:hAnsi="Courier"/>
          <w:vanish/>
          <w:sz w:val="24"/>
        </w:rPr>
        <w:t>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</w:t>
      </w:r>
      <w:r>
        <w:rPr>
          <w:rFonts w:ascii="Courier" w:hAnsi="Courier"/>
          <w:sz w:val="24"/>
        </w:rPr>
        <w:t>n 113, K I, Nr. 1768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im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Gabel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Richter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Dresden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erschienene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Kruzifix für Schule und Haus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Korrespondenzblatt des Gesamtvereins der deutschen Geschichts- und Alterthums-Vereine</w:t>
      </w:r>
      <w:r>
        <w:rPr>
          <w:rFonts w:ascii="Courier" w:hAnsi="Courier"/>
          <w:vanish/>
          <w:sz w:val="24"/>
        </w:rPr>
        <w:t>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Eingaben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verschiedener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mehrerer bei ihnen verlegten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- und Kartenwerke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</w:t>
      </w:r>
      <w:r>
        <w:rPr>
          <w:rFonts w:ascii="Courier" w:hAnsi="Courier"/>
          <w:sz w:val="24"/>
        </w:rPr>
        <w:t>, Nr. 1773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Petermann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Gotha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herausgegebene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Mitteilungen aus Justus Perthes geographischer Anstalt über wichtige Erforschungen auf dem Gesamtgebiete der Geographie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Wochenblatt der Stadt Göttingen</w:t>
      </w:r>
      <w:r>
        <w:rPr>
          <w:rFonts w:ascii="Courier" w:hAnsi="Courier"/>
          <w:vanish/>
          <w:sz w:val="24"/>
        </w:rPr>
        <w:t>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Katalog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hiesigen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Königlichen Bergwerks-Bibliothek</w:t>
      </w:r>
      <w:r>
        <w:rPr>
          <w:rFonts w:ascii="Courier" w:hAnsi="Courier"/>
          <w:vanish/>
          <w:sz w:val="24"/>
        </w:rPr>
        <w:t>]k}]s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1789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1789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Eine Eingabe des (sich </w:t>
      </w:r>
      <w:r>
        <w:rPr>
          <w:rFonts w:ascii="Courier" w:hAnsi="Courier"/>
          <w:sz w:val="24"/>
        </w:rPr>
        <w:t xml:space="preserve">nennenden Dr.)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Erck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unter dem Titel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Kinder-Heimat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unter Redaktion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Archivdiakonus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Pracht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Uelzen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erscheinende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Kirchliche Volksblatt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der hiesigen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Prediger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Freytag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Evers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Hoyer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Konzessionierung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Kolporteur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christlicher Erbauungsschr</w:t>
      </w:r>
      <w:r>
        <w:rPr>
          <w:rFonts w:ascii="Courier" w:hAnsi="Courier"/>
          <w:sz w:val="24"/>
        </w:rPr>
        <w:t>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religiöser Bilder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1798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1798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Niedersächsische Gesellschaft zur Verbreitung geistlicher Erbauungsschriften</w:t>
      </w:r>
      <w:r>
        <w:rPr>
          <w:rFonts w:ascii="Courier" w:hAnsi="Courier"/>
          <w:vanish/>
          <w:sz w:val="24"/>
        </w:rPr>
        <w:t>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1799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van 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Velde Veldmann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Neuenhaus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Erlaubnis zum Hausieren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religiöse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4313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113, K I, Nr. 4313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Verkauf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Bremen-Verdenschen Gesangbuch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Buchdruck</w:t>
      </w:r>
      <w:r>
        <w:rPr>
          <w:rFonts w:ascii="Courier" w:hAnsi="Courier"/>
          <w:sz w:val="24"/>
        </w:rPr>
        <w:t xml:space="preserve">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Stade</w:t>
      </w:r>
      <w:r>
        <w:rPr>
          <w:rFonts w:ascii="Courier" w:hAnsi="Courier"/>
          <w:vanish/>
          <w:sz w:val="24"/>
        </w:rPr>
        <w:t>]o}]k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122 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Oberpräsidium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Oberpräsidium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1809 - 1955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1064 - Nr. 1077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1064 - Hann 122 a, Nr. 1077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Empfehlung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Karten pp. sowie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Einsendung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Angebote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zahlreicher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an Behörden und Ministerien, u.a.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Jakow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Trachtenberg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Theodor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Schulze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</w:t>
      </w:r>
      <w:r>
        <w:rPr>
          <w:rFonts w:ascii="Courier" w:hAnsi="Courier"/>
          <w:sz w:val="24"/>
        </w:rPr>
        <w:t>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Heymanns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Versandbuchhandlung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Co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Deutsche Arbeit-Deutsches Wesen Verlagsgesellschaft 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Frankfurt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Julius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Beltz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Verlagsbuchhandlung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Langensalza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Verlag Deutsche Landbuchhandlung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 und Reich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Verlag Deutsches Reichs-Adreßbuch für Industrie, Gewerbe, Handel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Tempelkunst V</w:t>
      </w:r>
      <w:r>
        <w:rPr>
          <w:rFonts w:ascii="Courier" w:hAnsi="Courier"/>
          <w:sz w:val="24"/>
        </w:rPr>
        <w:t>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Sack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, Juristische Fachbuchhandlung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Gea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Buchhandlung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Schmorl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Seefeld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Nachf.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Hillger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Verlagsanstalt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Stollberg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Weidmann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Notgemeinschaft der deutschen Buchdruckereien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gegr.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</w:t>
      </w:r>
      <w:r>
        <w:rPr>
          <w:rFonts w:ascii="Courier" w:hAnsi="Courier"/>
          <w:vanish/>
          <w:sz w:val="24"/>
        </w:rPr>
        <w:t>]z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2707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</w:t>
      </w:r>
      <w:r>
        <w:rPr>
          <w:rFonts w:ascii="Courier" w:hAnsi="Courier"/>
          <w:sz w:val="24"/>
        </w:rPr>
        <w:t>n 122 a, Nr. 2707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2708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2708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1876 - 1886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2709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2709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(Allgemeines)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1869 - 1940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in der Provinz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Publikation der päpstlichen Encyclica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5. Februar 1875</w:t>
      </w:r>
      <w:r>
        <w:rPr>
          <w:rFonts w:ascii="Courier" w:hAnsi="Courier"/>
          <w:vanish/>
          <w:sz w:val="24"/>
        </w:rPr>
        <w:t>]z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271</w:t>
      </w:r>
      <w:r>
        <w:rPr>
          <w:rFonts w:ascii="Courier" w:hAnsi="Courier"/>
          <w:sz w:val="24"/>
        </w:rPr>
        <w:t>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 Zeitblatt für Haus und Schule</w:t>
      </w:r>
      <w:r>
        <w:rPr>
          <w:rFonts w:ascii="Courier" w:hAnsi="Courier"/>
          <w:vanish/>
          <w:sz w:val="24"/>
        </w:rPr>
        <w:t>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1869 - 1898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2713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2713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 und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1874 - 1875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2714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2714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 und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2715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2715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 und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1875 - 1876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2716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2716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 und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2717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2717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 und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1876 - 1877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2718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2718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 und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 und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 und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2721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2721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 und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1879 - 1881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2722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2722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 und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2723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2723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 und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1881 - 1882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 und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1882 - 1883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2725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2725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 und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1883 - 1885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 und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1885 - 1888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 und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1888 - 1890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 und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1891 - 1892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 und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1893 - 1895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 und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1896 - 1898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 und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1899 - 1900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 und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 und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1903 - 1907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 und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</w:t>
      </w:r>
      <w:r>
        <w:rPr>
          <w:rFonts w:ascii="Courier" w:hAnsi="Courier"/>
          <w:sz w:val="24"/>
        </w:rPr>
        <w:t>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1908 - 1913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 und Ergänzung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1914 - 1921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Beschwerden gegen polizeiliche Verfügungen wegen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Verbots der 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Ausstellung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unzüchtige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Bilder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1886 - 1909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Polnische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hiesiger Provinz erscheinenden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Zeitungen und </w:t>
      </w:r>
      <w:r>
        <w:rPr>
          <w:rFonts w:ascii="Courier" w:hAnsi="Courier"/>
          <w:sz w:val="24"/>
        </w:rPr>
        <w:t>Zeitschriften ultramontaner Richtung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1874 - 1876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(Verschiedenes)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Verteilung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Bildern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bei besonderen Anlässen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1881 - 1888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Verteilung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Bildern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bei besonderen Anlässen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1888 - 1895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Verwaltungsberichte der Staatlichen Beratungsstelle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das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Volksbüchereiwesen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der Provinz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Kassen- und Rechnungswesen der Staatlichen Beratungsstelle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das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Volksbüchereiwesen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der Provinz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2768 - Nr. 2770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2768 - Hann 122 a, Nr. 2770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(aus politischen Gründen):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Niedersächsische bzw. Neue Arbeiterzeitung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(H. 1-3)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Hann 122 a, Nr. 2771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(aus politischen Gründen):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Einheitsfront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Göttingen</w:t>
      </w:r>
      <w:r>
        <w:rPr>
          <w:rFonts w:ascii="Courier" w:hAnsi="Courier"/>
          <w:vanish/>
          <w:sz w:val="24"/>
        </w:rPr>
        <w:t>]o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2772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2772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(aus politischen Gründen):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Osnabrücker Volkszeitung</w:t>
      </w:r>
      <w:r>
        <w:rPr>
          <w:rFonts w:ascii="Courier" w:hAnsi="Courier"/>
          <w:vanish/>
          <w:sz w:val="24"/>
        </w:rPr>
        <w:t>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(aus politischen Gründen):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Osnabrücker Zeitung</w:t>
      </w:r>
      <w:r>
        <w:rPr>
          <w:rFonts w:ascii="Courier" w:hAnsi="Courier"/>
          <w:vanish/>
          <w:sz w:val="24"/>
        </w:rPr>
        <w:t>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2774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2774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</w:t>
      </w:r>
      <w:r>
        <w:rPr>
          <w:rFonts w:ascii="Courier" w:hAnsi="Courier"/>
          <w:sz w:val="24"/>
        </w:rPr>
        <w:t xml:space="preserve">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(aus politischen Gründen):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Volksblatt für Harburg-Wilhelmsburg und Umgebung</w:t>
      </w:r>
      <w:r>
        <w:rPr>
          <w:rFonts w:ascii="Courier" w:hAnsi="Courier"/>
          <w:vanish/>
          <w:sz w:val="24"/>
        </w:rPr>
        <w:t>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(aus politischen Gründen):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Niedersachsen-Stürmer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Buchholz</w:t>
      </w:r>
      <w:r>
        <w:rPr>
          <w:rFonts w:ascii="Courier" w:hAnsi="Courier"/>
          <w:vanish/>
          <w:sz w:val="24"/>
        </w:rPr>
        <w:t>]o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2776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2776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(aus politischen Gründen):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 (Wochenschrift)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Sturm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(aus politischen Gründen):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Einbecker Tageblatt</w:t>
      </w:r>
      <w:r>
        <w:rPr>
          <w:rFonts w:ascii="Courier" w:hAnsi="Courier"/>
          <w:vanish/>
          <w:sz w:val="24"/>
        </w:rPr>
        <w:t>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(aus politischen Gründen):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Nachrichtenblatt der NSDAP für Stadt und Land Northeim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Hört! Hört!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2779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2779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(aus politischen Gründen):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Niederdeutsche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2788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2788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Anträge auf Genehmigung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Flugblättern und Plakaten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Verstöße gegen die diesbezüglichen Bestimmungen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Verordnung des Reichspräsidenten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28.3.1931</w:t>
      </w:r>
      <w:r>
        <w:rPr>
          <w:rFonts w:ascii="Courier" w:hAnsi="Courier"/>
          <w:vanish/>
          <w:sz w:val="24"/>
        </w:rPr>
        <w:t>]z]s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; (1934)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2789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2789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Verstöße gegen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Verordnung des Reichspräsidenten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28.3.1931</w:t>
      </w:r>
      <w:r>
        <w:rPr>
          <w:rFonts w:ascii="Courier" w:hAnsi="Courier"/>
          <w:vanish/>
          <w:sz w:val="24"/>
        </w:rPr>
        <w:t>]z]s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Verstöße gegen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Verordnung des Reichspräsidenten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28.3.1931</w:t>
      </w:r>
      <w:r>
        <w:rPr>
          <w:rFonts w:ascii="Courier" w:hAnsi="Courier"/>
          <w:vanish/>
          <w:sz w:val="24"/>
        </w:rPr>
        <w:t>]z]s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 xml:space="preserve">Nr. </w:t>
      </w:r>
      <w:r>
        <w:rPr>
          <w:rFonts w:ascii="Courier" w:hAnsi="Courier"/>
          <w:sz w:val="24"/>
        </w:rPr>
        <w:t>2791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Bruch des Osterfriedens durch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Verteilung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Niedersächsischen Hitler-Zeitung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Niedersächsischen Tageszeitung</w:t>
      </w:r>
      <w:r>
        <w:rPr>
          <w:rFonts w:ascii="Courier" w:hAnsi="Courier"/>
          <w:vanish/>
          <w:sz w:val="24"/>
        </w:rPr>
        <w:t>]t]s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Bruch des Osterfriedens durch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Verteilung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Niedersächsischen Hitler-Zeitung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Niedersächsischen Tageszeitung</w:t>
      </w:r>
      <w:r>
        <w:rPr>
          <w:rFonts w:ascii="Courier" w:hAnsi="Courier"/>
          <w:vanish/>
          <w:sz w:val="24"/>
        </w:rPr>
        <w:t>]t]s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Prozeßsache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Göttinger Tageblatt</w:t>
      </w:r>
      <w:r>
        <w:rPr>
          <w:rFonts w:ascii="Courier" w:hAnsi="Courier"/>
          <w:vanish/>
          <w:sz w:val="24"/>
        </w:rPr>
        <w:t>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2795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2795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Schadenersatzklage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</w:t>
      </w:r>
      <w:r>
        <w:rPr>
          <w:rFonts w:ascii="Courier" w:hAnsi="Courier"/>
          <w:sz w:val="24"/>
        </w:rPr>
        <w:t>sächsischen Tageszeitung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gegen den Preußischen Staat (vierte Klage)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3371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3371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Schutz der Rechte an literarischen Erzeugnissen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Werken der Kunst und der Photographie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1869 - 1945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3517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3517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Busch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-Gedenkstätte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Mechtshausen</w:t>
      </w:r>
      <w:r>
        <w:rPr>
          <w:rFonts w:ascii="Courier" w:hAnsi="Courier"/>
          <w:vanish/>
          <w:sz w:val="24"/>
        </w:rPr>
        <w:t>]o}]k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3521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3521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Historische und wissenschaftliche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(Verschiedenes)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1869 - 1940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3522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</w:t>
      </w:r>
      <w:r>
        <w:rPr>
          <w:rFonts w:ascii="Courier" w:hAnsi="Courier"/>
          <w:sz w:val="24"/>
        </w:rPr>
        <w:t xml:space="preserve"> Nr. 3522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Historische und wissenschaftliche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(Verschiedenes)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3523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3523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Geschichtswerk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Monumenta Germaniae historica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3524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der </w:t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Leibniz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'schen Werke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1872 - 1895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3527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Zeitschrift des Historischen Vereins für Niedersachsen</w:t>
      </w:r>
      <w:r>
        <w:rPr>
          <w:rFonts w:ascii="Courier" w:hAnsi="Courier"/>
          <w:vanish/>
          <w:sz w:val="24"/>
        </w:rPr>
        <w:t>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3528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Sudendorf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 Urkun</w:t>
      </w:r>
      <w:r>
        <w:rPr>
          <w:rFonts w:ascii="Courier" w:hAnsi="Courier"/>
          <w:sz w:val="24"/>
        </w:rPr>
        <w:t>denbuch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1869 - 1880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3529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Bearbeitung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Hannoverschen Geschichte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1814 - 1866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durch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Thimme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3532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Überführung und Beisetzung der Gebeine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Dichter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Löns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3575 - Nr. 3581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3575 - Hann 122 a, Nr. 3581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Amtsblatt für die Provinz Hannover</w:t>
      </w:r>
      <w:r>
        <w:rPr>
          <w:rFonts w:ascii="Courier" w:hAnsi="Courier"/>
          <w:vanish/>
          <w:sz w:val="24"/>
        </w:rPr>
        <w:t>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3585 - Nr. 3586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Hann 122 a, Nr. 3585 - Hann 122 a, Nr. </w:t>
      </w:r>
      <w:r>
        <w:rPr>
          <w:rFonts w:ascii="Courier" w:hAnsi="Courier"/>
          <w:sz w:val="24"/>
        </w:rPr>
        <w:t>3586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Publikation erlassener Gesetze und Verordnungen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öffentliche 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sowie Benutzung der letzteren zu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öffentlichen Bekanntmachungen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Amtlicher Provinzial-Pressedienst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Steckbriefe)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1866 - 1944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3587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3587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Ministerialblatt der Verwaltung für Landwirtschaft, Domänen und Forsten</w:t>
      </w:r>
      <w:r>
        <w:rPr>
          <w:rFonts w:ascii="Courier" w:hAnsi="Courier"/>
          <w:vanish/>
          <w:sz w:val="24"/>
        </w:rPr>
        <w:t>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1905 - 1908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3590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für die einzelnen Regierungsbezirke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  <w:r>
        <w:rPr>
          <w:rFonts w:ascii="Courier" w:hAnsi="Courier"/>
          <w:sz w:val="24"/>
        </w:rPr>
        <w:t xml:space="preserve"> - 1888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3595 - Nr. 3598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3595 - Hann 122 a, Nr. 3598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Kreisblätter im Regierungsbezirk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Lüneburg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Stade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Aurich</w:t>
      </w:r>
      <w:r>
        <w:rPr>
          <w:rFonts w:ascii="Courier" w:hAnsi="Courier"/>
          <w:vanish/>
          <w:sz w:val="24"/>
        </w:rPr>
        <w:t>]o]s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4473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Gustav-Adolf-Vereine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1876 - 1936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4529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Evangelische Preßverband für Deutschland</w:t>
      </w:r>
      <w:r>
        <w:rPr>
          <w:rFonts w:ascii="Courier" w:hAnsi="Courier"/>
          <w:vanish/>
          <w:sz w:val="24"/>
        </w:rPr>
        <w:t>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4561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Christliche Zeitschriftenverein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1896 - 1917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5108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</w:t>
      </w:r>
      <w:r>
        <w:rPr>
          <w:rFonts w:ascii="Courier" w:hAnsi="Courier"/>
          <w:sz w:val="24"/>
        </w:rPr>
        <w:t xml:space="preserve"> 122 a, Nr. 5108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die Empfehlung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und sonstigen Lehr- und Lernmitteln seitens der Lehrer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1873 - 1938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5109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5109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 und Abschaffung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in den Schulen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1871 - 1926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5110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 und Abschaffung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in den Schulen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5111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 und Abschaffung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in den Sch</w:t>
      </w:r>
      <w:r>
        <w:rPr>
          <w:rFonts w:ascii="Courier" w:hAnsi="Courier"/>
          <w:sz w:val="24"/>
        </w:rPr>
        <w:t>ulen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1886 - 1912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5112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 und Abschaffung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in den Schulen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5114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5114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Lehrer- und Schülerbibliotheken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5311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5311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Sammlungen und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 der Technischen Hochschule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1867 - 1935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6634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6634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Überwachung der 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neuen Plänen inländischer Festungen und sons</w:t>
      </w:r>
      <w:r>
        <w:rPr>
          <w:rFonts w:ascii="Courier" w:hAnsi="Courier"/>
          <w:sz w:val="24"/>
        </w:rPr>
        <w:t xml:space="preserve">tigen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militärischen Werke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n, welche die Sicherheit des Staates gefährden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7084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122 a, Nr. 7084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Gegnerische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Flugblattpropaganda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(einzelne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173 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Staatsanwaltschaft beim Oberlandesgericht Celle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Staatsanwaltschaft beim Oberlandesgericht Celle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1852 -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173 a, Nr. 359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Reichsgesetz betr.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 an Schriftwerken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375 - Nr. 377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173 a, Nr. 375 - Hann</w:t>
      </w:r>
      <w:r>
        <w:rPr>
          <w:rFonts w:ascii="Courier" w:hAnsi="Courier"/>
          <w:sz w:val="24"/>
        </w:rPr>
        <w:t xml:space="preserve"> 173 a, Nr. 377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1867 - 1897 ; 1900 - 1936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173 a, Nr. 575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Umfrage bei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Strafanstalten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Bezirks nach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nationalsozialistischem Schrifttum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80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Landdrostei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Landdrostei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(1562 -) ; 1813 - 1899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 Generalakten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655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655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i/>
          <w:vanish/>
          <w:sz w:val="24"/>
        </w:rPr>
        <w:t>s[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aufrührerische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Landdrost</w:t>
      </w:r>
      <w:r>
        <w:rPr>
          <w:rFonts w:ascii="Courier" w:hAnsi="Courier"/>
          <w:sz w:val="24"/>
        </w:rPr>
        <w:t>eibezirk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polizeiliche Berichte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bestimmter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Druckwerke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Buchverbote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betr.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Jurani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u.a.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Errichtung eines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Vereins zur Verbreitung nützlicher Volksschriften</w:t>
      </w:r>
      <w:r>
        <w:rPr>
          <w:rFonts w:ascii="Courier" w:hAnsi="Courier"/>
          <w:vanish/>
          <w:sz w:val="24"/>
        </w:rPr>
        <w:t>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unter dem Titel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Kriegsartikel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zu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Neustadt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erschienene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Das in Bezug au</w:t>
      </w:r>
      <w:r>
        <w:rPr>
          <w:rFonts w:ascii="Courier" w:hAnsi="Courier"/>
          <w:sz w:val="24"/>
        </w:rPr>
        <w:t xml:space="preserve">f Erzeugnisse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beobachtende Verfahren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Ausführung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Bundesbeschlusses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6.7.1854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Verhinderung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Mißbrauchs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]s}]s]s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Gesetz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12.5.1851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Konzessionierung von Gewerbetreibenden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nach Paragraph 1 des Gesetzes, besonders in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1867 - 1872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Über</w:t>
      </w:r>
      <w:r>
        <w:rPr>
          <w:rFonts w:ascii="Courier" w:hAnsi="Courier"/>
          <w:sz w:val="24"/>
        </w:rPr>
        <w:t xml:space="preserve">einkunft zwischen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Norddeutschen Bund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e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Italien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wegen gegenseitigen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Schutzes der Rechte an litterarischen Erzeugnissen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Werken der Kunst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Adreß-Buch für die Stadt Hannover</w:t>
      </w:r>
      <w:r>
        <w:rPr>
          <w:rFonts w:ascii="Courier" w:hAnsi="Courier"/>
          <w:vanish/>
          <w:sz w:val="24"/>
        </w:rPr>
        <w:t>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1815 - 1838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Hamelnschen Anzeigen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insb. auch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Kautionsleistung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dieselben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Hospital-Inspektor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Harrys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herausgegebene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</w:t>
      </w:r>
      <w:r>
        <w:rPr>
          <w:rFonts w:ascii="Courier" w:hAnsi="Courier"/>
          <w:sz w:val="24"/>
        </w:rPr>
        <w:t>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Posaune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physikalische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von seiten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Sertürner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Hameln</w:t>
      </w:r>
      <w:r>
        <w:rPr>
          <w:rFonts w:ascii="Courier" w:hAnsi="Courier"/>
          <w:vanish/>
          <w:sz w:val="24"/>
        </w:rPr>
        <w:t>]o}]p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Gemeinnützigen Blätter für das Königreich Hameln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prim.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Schläger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Hameln</w:t>
      </w:r>
      <w:r>
        <w:rPr>
          <w:rFonts w:ascii="Courier" w:hAnsi="Courier"/>
          <w:vanish/>
          <w:sz w:val="24"/>
        </w:rPr>
        <w:t>]o}]p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wegen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schönwissenschaftlichen 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</w:t>
      </w:r>
      <w:r>
        <w:rPr>
          <w:rFonts w:ascii="Courier" w:hAnsi="Courier"/>
          <w:sz w:val="24"/>
        </w:rPr>
        <w:t>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Schöpf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Nienburg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ingleichen ein ähnliches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Dargel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Nienburg</w:t>
      </w:r>
      <w:r>
        <w:rPr>
          <w:rFonts w:ascii="Courier" w:hAnsi="Courier"/>
          <w:vanish/>
          <w:sz w:val="24"/>
        </w:rPr>
        <w:t>]o}]p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1039 - A 1041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1039 - Hann 80 Hannover, A 1041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von dem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Dr.jur.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Grote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redigierten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Hannoverschen Landesblätter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Beschwerde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Lüneburg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wegen Hinweglassung einiger früher in dem </w:t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Celle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schen Haushaltungskalender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enthaltenen V</w:t>
      </w:r>
      <w:r>
        <w:rPr>
          <w:rFonts w:ascii="Courier" w:hAnsi="Courier"/>
          <w:sz w:val="24"/>
        </w:rPr>
        <w:t>erzeichnis über die Ankunft und Abfahrt der Posten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Leibchirurg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us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Holpchen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herausgegebene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medizinisch-chirurgische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belletristische Journal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Wachtschreiber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Dettmer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vaterländischen 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unter dem Titel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Hannoversches Museum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</w:t>
      </w:r>
      <w:r>
        <w:rPr>
          <w:rFonts w:ascii="Courier" w:hAnsi="Courier"/>
          <w:sz w:val="24"/>
        </w:rPr>
        <w:t>. phil.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Schröder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Oldenburg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Hannoverschen Volksblatt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denselben sowie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Vereinigung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Volksfreund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es" mit dem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Volksblatt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Schriftsetzer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Wittrock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um Erlaubnis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eines Blattes unter dem Titel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Kirchliche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Jagemann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Heidelberg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und dem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Demme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Altenburg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herauszugebende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Zeitschrift für administrative und juristische Praxis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schönwissenschaftlichen 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unter dem Titel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 Feuer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seiten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Goessel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hierselbst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Weichelt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Hameln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Erlaubnis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Unterhaltungsblatt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</w:t>
      </w:r>
      <w:r>
        <w:rPr>
          <w:rFonts w:ascii="Courier" w:hAnsi="Courier"/>
          <w:sz w:val="24"/>
        </w:rPr>
        <w:t>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gewerblichen und landwirtschaftliche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Pockwitz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Klindworth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Erlaubnis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musikalische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Pockwitz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105</w:t>
      </w:r>
      <w:r>
        <w:rPr>
          <w:rFonts w:ascii="Courier" w:hAnsi="Courier"/>
          <w:sz w:val="24"/>
        </w:rPr>
        <w:t>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Damenzeitung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durch die Witwe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Schröder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Dr.jur.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Kleinschmidt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der Vorstadt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um Erlaubnis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Erbauungsblatt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C.W.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Niemeyer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Hameln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Wochenblattes für die Städte Münder, Springe und Bodenwerder</w:t>
      </w:r>
      <w:r>
        <w:rPr>
          <w:rFonts w:ascii="Courier" w:hAnsi="Courier"/>
          <w:vanish/>
          <w:sz w:val="24"/>
        </w:rPr>
        <w:t>]t]s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Kalender-Privilegium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Moringen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schen Waisenhauses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1747</w:t>
      </w:r>
      <w:r>
        <w:rPr>
          <w:rFonts w:ascii="Courier" w:hAnsi="Courier"/>
          <w:vanish/>
          <w:sz w:val="24"/>
        </w:rPr>
        <w:t>]z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Hauptmann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v.d.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Loning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hierselbst nachgesuchte Erlaubnis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belletristische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Begründung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landwirtschafliche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Weichelt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</w:t>
      </w:r>
      <w:r>
        <w:rPr>
          <w:rFonts w:ascii="Courier" w:hAnsi="Courier"/>
          <w:sz w:val="24"/>
        </w:rPr>
        <w:t>e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Provinzialanzeiger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Allgemeine Zeitung für die Grafschaft Hoya und Diepholz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 Landeszeitung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Göhmann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um Erlaubnis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Allgemeiner Volksbote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Erlaubnis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Oberschulsekretär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Petersen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eines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Waldboten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Erteilung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</w:t>
      </w:r>
      <w:r>
        <w:rPr>
          <w:rFonts w:ascii="Courier" w:hAnsi="Courier"/>
          <w:sz w:val="24"/>
        </w:rPr>
        <w:t xml:space="preserve">onen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eines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General-Anzeiger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das Königreich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Buchdruckerei-Besitzer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Hameln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im hiesigen Landdrosteibezirke erscheinenden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, insgleichen die Anordnung einer regelmässigen Durchsicht sämtlicher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Zeitblätter politischen und sozialen Inhalts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die Verwaltungsbehörden und die Staatsanwaltschaften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Medizinalrat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Schneemann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herausgegebene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medizinische 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Sprecher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", jetzt unter dem Namen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Medizinisches Konversations- und Korrespondenzblatt für das Königreich Hannover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Hann 80 Hannover, A 1066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bislang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Lemgo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erschienene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Hahn für Stadt und Land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", neuerdings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Allgemeiner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benannt, redigiert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Kindermann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ingl. die von diesem beabsichtigte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Im Hannoverschen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seine Teilnahme an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Redaktion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Vorstellung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Tressau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Verden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</w:t>
      </w:r>
      <w:r>
        <w:rPr>
          <w:rFonts w:ascii="Courier" w:hAnsi="Courier"/>
          <w:sz w:val="24"/>
        </w:rPr>
        <w:t>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Dass.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Grimpe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Hannoverschen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1856 - 1857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im Verwaltungsbezirk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Landdrostei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gebräuchlichen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Volkskalender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1072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1072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dem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Waisenhaus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Celle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erteilte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Kalenderprivilegium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</w:t>
      </w:r>
      <w:r>
        <w:rPr>
          <w:rFonts w:ascii="Courier" w:hAnsi="Courier"/>
          <w:sz w:val="24"/>
        </w:rPr>
        <w:t>nn 80 Hannover, A 1073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jüdischen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Steuerinspektor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Stürcke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1074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1074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Sanitätsrat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Droste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Osnabrück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herausgegebene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Medizinische Ährenlese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Weserzeitung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1076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1076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p</w:t>
      </w:r>
      <w:r>
        <w:rPr>
          <w:rFonts w:ascii="Courier" w:hAnsi="Courier"/>
          <w:vanish/>
          <w:sz w:val="24"/>
        </w:rPr>
        <w:t>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Sievers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Wunstorf</w:t>
      </w:r>
      <w:r>
        <w:rPr>
          <w:rFonts w:ascii="Courier" w:hAnsi="Courier"/>
          <w:vanish/>
          <w:sz w:val="24"/>
        </w:rPr>
        <w:t>]o}]p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Kölnische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unter der Redaktion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Bürgermeister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Amtsassessor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Lohdemann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Neustadt a. R.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Gewerbeblatt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1079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1079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 Tagespost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1080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1080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 Couri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1855 - 1872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1081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1081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Correspondent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Das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 Tageblatt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Hannoverschen Anzeigen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1863 - 1872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 Nordsee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 für praktische Heilkunde und Medizinalwesen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Obergerichts- und Landphysicus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Schuchardt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Nienburg</w:t>
      </w:r>
      <w:r>
        <w:rPr>
          <w:rFonts w:ascii="Courier" w:hAnsi="Courier"/>
          <w:vanish/>
          <w:sz w:val="24"/>
        </w:rPr>
        <w:t>]o}]p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1086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1086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Das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 Hannoversche Volksblatt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1087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1087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1089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1089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Kaution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das vom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Knauer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Hoya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herausgegebene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Hoyaer Wochenblatt</w:t>
      </w:r>
      <w:r>
        <w:rPr>
          <w:rFonts w:ascii="Courier" w:hAnsi="Courier"/>
          <w:vanish/>
          <w:sz w:val="24"/>
        </w:rPr>
        <w:t>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1861 - 1874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Verordnu</w:t>
      </w:r>
      <w:r>
        <w:rPr>
          <w:rFonts w:ascii="Courier" w:hAnsi="Courier"/>
          <w:sz w:val="24"/>
        </w:rPr>
        <w:t xml:space="preserve">ng, bei 50 Th. Strafe ohne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drucken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1813 - 1844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s[&lt;Druck-&gt;</w:t>
      </w:r>
      <w:r>
        <w:rPr>
          <w:rFonts w:ascii="Courier" w:hAnsi="Courier"/>
          <w:sz w:val="24"/>
        </w:rPr>
        <w:t>Erlaubnis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Gebrüder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Hahn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die das Apothekenwesen betr. Verordnung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19.12.1820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abdrucken und debitieren zu dürfen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Bestrafung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Wittich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nicht unterzogenen Gedichtes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Publikation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gedruckten Aufsatzes der Vorsteher der Ägidienkirche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gegen die Bestimmungen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Zensuredikt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6.5.1705</w:t>
      </w:r>
      <w:r>
        <w:rPr>
          <w:rFonts w:ascii="Courier" w:hAnsi="Courier"/>
          <w:vanish/>
          <w:sz w:val="24"/>
        </w:rPr>
        <w:t>]z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1095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1095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Beschluß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Bundesversammlung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10.11.1831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betr. die Aufrechterhaltung der bestehenden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Zensurverfassung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Instruktion für die im Königreich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bestellten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Zensoren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]s}]s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</w:t>
      </w:r>
      <w:r>
        <w:rPr>
          <w:rFonts w:ascii="Courier" w:hAnsi="Courier"/>
          <w:sz w:val="24"/>
        </w:rPr>
        <w:t>nnover, A 1097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 zum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befördertes Manuskript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Grote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jun.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und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Bestrafung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desselben und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Kupferstecher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Schwab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1098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1098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Bestrafung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Wittig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ohne nachgesuchte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vorgenommenen Abdrucks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Bekanntmachung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Frisör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Liebrecht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daselbst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1099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1099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</w:t>
      </w:r>
      <w:r>
        <w:rPr>
          <w:rFonts w:ascii="Courier" w:hAnsi="Courier"/>
          <w:sz w:val="24"/>
        </w:rPr>
        <w:t>r der Musikalien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i.sp.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Musikalien-Händler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Nagel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Befreiung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1100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1100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 der Unterschriften der Kupferstiche, Lithographien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1101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1101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Regulativ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literarischen Rechtszustand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Deutschland</w:t>
      </w:r>
      <w:r>
        <w:rPr>
          <w:rFonts w:ascii="Courier" w:hAnsi="Courier"/>
          <w:vanish/>
          <w:sz w:val="24"/>
        </w:rPr>
        <w:t>]o}]s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1102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1102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Staatsvertrag mit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Gross-Britannien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wegen gegenseitiger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Sicherung des literaris</w:t>
      </w:r>
      <w:r>
        <w:rPr>
          <w:rFonts w:ascii="Courier" w:hAnsi="Courier"/>
          <w:sz w:val="24"/>
        </w:rPr>
        <w:t>chen und künstlerischen Eigentums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1103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1103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Abschließung eines Vertrags mit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Frankreich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Sicherstellung des schriftstellerischen und künstlerischen Eigentums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1104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1104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wegen 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sittenverderbliche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Lieder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]s}]s]s</w:t>
      </w:r>
      <w:r>
        <w:rPr>
          <w:rFonts w:ascii="Courier" w:hAnsi="Courier"/>
          <w:sz w:val="24"/>
        </w:rPr>
        <w:t xml:space="preserve"> auf den Jahrmärkten und durch Orgelspieler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1105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1105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religiöse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Veranlassung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Traktatgesellschaften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1106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1106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Verfügung i. Betr. der '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Reisebilder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'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Heine</w:t>
      </w:r>
      <w:r>
        <w:rPr>
          <w:rFonts w:ascii="Courier" w:hAnsi="Courier"/>
          <w:vanish/>
          <w:sz w:val="24"/>
        </w:rPr>
        <w:t>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1107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1107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Subscriptionen zu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Gotha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Bibliothek der Deutschen Klassiker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1108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1108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vorm.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Militärarzt-Gehilfen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C.L.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Candie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der Gartengemeinde,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Debit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von ihm verfaßten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</w:t>
      </w:r>
      <w:r>
        <w:rPr>
          <w:rFonts w:ascii="Courier" w:hAnsi="Courier"/>
          <w:sz w:val="24"/>
        </w:rPr>
        <w:t>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1109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1109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Beaufsichtigung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}]s]s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1110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1110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des Debits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unsittliche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Bilderbogen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Beaufsichtigung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Karikaturen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1111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1111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Hausierhandel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ingleichen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Subscribentensammeln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1112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1112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vom </w:t>
      </w:r>
      <w:r>
        <w:rPr>
          <w:rFonts w:ascii="Courier" w:hAnsi="Courier"/>
          <w:vanish/>
          <w:sz w:val="24"/>
        </w:rPr>
        <w:t>p</w:t>
      </w:r>
      <w:r>
        <w:rPr>
          <w:rFonts w:ascii="Courier" w:hAnsi="Courier"/>
          <w:vanish/>
          <w:sz w:val="24"/>
        </w:rPr>
        <w:t>[5{</w:t>
      </w:r>
      <w:r>
        <w:rPr>
          <w:rFonts w:ascii="Courier" w:hAnsi="Courier"/>
          <w:sz w:val="24"/>
        </w:rPr>
        <w:t>Bischof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Wandt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Hildesheim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neu herausgegebenen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katholischen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Canisius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1113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1113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Vertrieb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 amours de Napoleon III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1114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1114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Les propos de Labienus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1115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A 1115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Pauvre France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Rogeard</w:t>
      </w:r>
      <w:r>
        <w:rPr>
          <w:rFonts w:ascii="Courier" w:hAnsi="Courier"/>
          <w:vanish/>
          <w:sz w:val="24"/>
        </w:rPr>
        <w:t>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Cc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 Verwaltung der Städte / c Stadt Hameln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Cc 275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Cc 275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zweiten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Hameln</w:t>
      </w:r>
      <w:r>
        <w:rPr>
          <w:rFonts w:ascii="Courier" w:hAnsi="Courier"/>
          <w:vanish/>
          <w:sz w:val="24"/>
        </w:rPr>
        <w:t>]o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Cd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 Verwaltung der Städte / d Stadt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Cd 813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Cd 813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Bestimmung, daß ohne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Regierung keine neue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etabliert werden soll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Cd 814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Cd 814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Vorstellung der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Gebrüder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Jänecke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Anlegung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Cd 814 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Cd 814 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Hofbuchdrucker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E.A.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Telgener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ein ausschließliches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Privilegium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eine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Druckerei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orientalische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Cd 815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Cd 815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Erteilung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zum Betriebe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Cd 825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Cd 825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Christian Bernhard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Kniep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Erlaubnis zur Haltung der vorm.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Ziesenis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'schen Leihbibliotheken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ingl. der Fortbestand der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Kniep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'schen Leihbibliothek</w:t>
      </w:r>
      <w:r>
        <w:rPr>
          <w:rFonts w:ascii="Courier" w:hAnsi="Courier"/>
          <w:vanish/>
          <w:sz w:val="24"/>
        </w:rPr>
        <w:t>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Cd 871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</w:t>
      </w:r>
      <w:r>
        <w:rPr>
          <w:rFonts w:ascii="Courier" w:hAnsi="Courier"/>
          <w:sz w:val="24"/>
        </w:rPr>
        <w:t>0 Hannover, Cd 871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Hauptmann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Schlichthorst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Bibliothek des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 xml:space="preserve">Herzogs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Cambridge</w:t>
      </w:r>
      <w:r>
        <w:rPr>
          <w:rFonts w:ascii="Courier" w:hAnsi="Courier"/>
          <w:vanish/>
          <w:sz w:val="24"/>
        </w:rPr>
        <w:t>]o]p]s</w:t>
      </w:r>
      <w:r>
        <w:rPr>
          <w:rFonts w:ascii="Courier" w:hAnsi="Courier"/>
          <w:sz w:val="24"/>
        </w:rPr>
        <w:t xml:space="preserve"> (Auktionswesen)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Cd 873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Cd 873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Bestimmung, daß ohne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Kgl. Landesregierung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keine neue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soll eröffnet werden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Cd 874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Cd 874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Commissair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Mierzincky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Übertragung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Privilegii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Hellwing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'schen Hofbuchhandlung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auf ihn und seinen Sohn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Cd 875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Cd 875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Verstattung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förmlichen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an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Antiquar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Cruse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Louis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Ehlermann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Cd 876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Cd 876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jc w:val="both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Gesuche um Konzession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Buchhande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Cd 877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Cd 877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Wengler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Cd 878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Cd 878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Antiquar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Kircher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1856 - 1857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Cd 879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Cd 879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Britischen Bibelgesellschaft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 zum 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Beyerhaus</w:t>
      </w:r>
      <w:r>
        <w:rPr>
          <w:rFonts w:ascii="Courier" w:hAnsi="Courier"/>
          <w:vanish/>
          <w:sz w:val="24"/>
        </w:rPr>
        <w:t>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Cd 933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Cd 933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Vorstellung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Buchbinderamt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s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mit neuen gebundenen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Ce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 Verwaltung der Städte / e Polizeidirektion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Ce 125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Ce 125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Erlaubnis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Jänecke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</w:t>
      </w:r>
      <w:r>
        <w:rPr>
          <w:rFonts w:ascii="Courier" w:hAnsi="Courier"/>
          <w:sz w:val="24"/>
        </w:rPr>
        <w:t>eines gedruckten Verzeichnisses der täglich eintreffenden Fremden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Ce 148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Ce 148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Mäßigkeitsverein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in der Vorstadt, ingl.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 und Verteilung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Mäßigkeitsschriften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Pohse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Lehrerverein für Volks- und Jugendschriften</w:t>
      </w:r>
      <w:r>
        <w:rPr>
          <w:rFonts w:ascii="Courier" w:hAnsi="Courier"/>
          <w:vanish/>
          <w:sz w:val="24"/>
        </w:rPr>
        <w:t>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Ch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 Verwaltung der Städte / h Stadt Nienburg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Ch 230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Ch 230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Berenberg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Extension seiner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Privilegien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</w:t>
      </w:r>
      <w:r>
        <w:rPr>
          <w:rFonts w:ascii="Courier" w:hAnsi="Courier"/>
          <w:sz w:val="24"/>
        </w:rPr>
        <w:t>lenderdruck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auch auf die Obergrafschaft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Hoya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Diepholz</w:t>
      </w:r>
      <w:r>
        <w:rPr>
          <w:rFonts w:ascii="Courier" w:hAnsi="Courier"/>
          <w:vanish/>
          <w:sz w:val="24"/>
        </w:rPr>
        <w:t>]o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Ch 231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Ch 231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nachgesuchte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Anlegung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Buch- und Steindrucker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Dargel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Ch 232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Hannover, Ch 232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nachgesuchte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Anlegung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Buchhandlung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Weichelt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Gesuch desselben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Verleihung des Prädikats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Hofbuchdrucker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Hann. 80 Hildesheim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Landdrostei H</w:t>
      </w:r>
      <w:r>
        <w:rPr>
          <w:rFonts w:ascii="Courier" w:hAnsi="Courier"/>
          <w:sz w:val="24"/>
        </w:rPr>
        <w:t>ildesheim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Landdrostei Hildesheim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(1642 -) ; 1813 - 1903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 Generalpolizeisachen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E 148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Erlaubnis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Schulze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Stolberg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Debit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verbesserten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Geschichts- und Anekdotenkalender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Übertragung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auf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Schäfer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Bundesbeschluß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6.7.1854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Verhinderung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Mißbrauchs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</w:t>
      </w:r>
      <w:r>
        <w:rPr>
          <w:rFonts w:ascii="Courier" w:hAnsi="Courier"/>
          <w:sz w:val="24"/>
        </w:rPr>
        <w:t>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Nachrichten über die im Landdrosteibezirke gebräuchlichen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Volkskalender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Maßregeln gegen Ankündigung und 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unzüchtige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Gesetz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12.5.1851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, bes. die den vorhandenen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pp. auf Grund des Paragraphen 2 des Gesetzes vom 12.5.1851 erteilte Erlaubnis zur Fortführung </w:t>
      </w:r>
      <w:r>
        <w:rPr>
          <w:rFonts w:ascii="Courier" w:hAnsi="Courier"/>
          <w:sz w:val="24"/>
        </w:rPr>
        <w:t>ihrer Gewerbe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Prüfung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Buchhändler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und die Aufhebung jener Prüfung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Aufsicht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die in der Umgegend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Göttingen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befindlichen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besonders in Beziehung auf das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Verleihen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unsittliche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Beaufsichtigung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</w:t>
      </w:r>
      <w:r>
        <w:rPr>
          <w:rFonts w:ascii="Courier" w:hAnsi="Courier"/>
          <w:sz w:val="24"/>
        </w:rPr>
        <w:t>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Lesegesellschaften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die wegen derselben erteilten Vorschriften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Landes-Leseinstitut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von seiten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Waisenhausinspektor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Brackenhof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Goslar</w:t>
      </w:r>
      <w:r>
        <w:rPr>
          <w:rFonts w:ascii="Courier" w:hAnsi="Courier"/>
          <w:vanish/>
          <w:sz w:val="24"/>
        </w:rPr>
        <w:t>]o}]p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beantragte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Bewilligung einer Beihilfe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Berka</w:t>
      </w:r>
      <w:r>
        <w:rPr>
          <w:rFonts w:ascii="Courier" w:hAnsi="Courier"/>
          <w:vanish/>
          <w:sz w:val="24"/>
        </w:rPr>
        <w:t>]o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p[8{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Goethe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schen Werke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Alfeld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der bei demselben gedruckten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Hannoversche Verfassungsfrage und der Bundestag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ingleichen wegen eines im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Alfelder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aufgenommenen Artikels: persönliche Beleidigung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Alfeld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Einwohnern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Gerstenberg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Hildesheim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erteilte </w:t>
      </w:r>
      <w:r>
        <w:rPr>
          <w:rFonts w:ascii="Courier" w:hAnsi="Courier"/>
          <w:sz w:val="24"/>
        </w:rPr>
        <w:t>Verordnung in Veranlassung eines in Nr. 69 der hildesheimischen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Allgemeinen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de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enthaltenen Artikels vide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dem Gerstenberg empfohlene Vorsicht in Veranlassung des in Nr. 279 de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aufgenommenen Leitartikels, sowie die sonstigen dem Gerstenberg gemachten Vorbehalte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Der in Nr. 44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Peiner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enthaltene Artikel und die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jener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erteilte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Verordnu</w:t>
      </w:r>
      <w:r>
        <w:rPr>
          <w:rFonts w:ascii="Courier" w:hAnsi="Courier"/>
          <w:sz w:val="24"/>
        </w:rPr>
        <w:t>ng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 wegen Umherziehens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Subskribentensammler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und Grundsätze rücksichtlich des Zulassens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Subskribentensammeln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Vernichtung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Politik des Friedericianus nach Friedrich II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Onno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Klopp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Obergerichtsanwalt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Frankenberg-Ludwigsdorf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Götti</w:t>
      </w:r>
      <w:r>
        <w:rPr>
          <w:rFonts w:ascii="Courier" w:hAnsi="Courier"/>
          <w:sz w:val="24"/>
        </w:rPr>
        <w:t>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 zum Sammeln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Subskribenten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auf ein von ihm herausgegebenes Buch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Wolfshagen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Erlaubnis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Kolportieren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seiner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Gedichte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Kolporteure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britischen und 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Bibelgesellschaften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G.H.C.J.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Nolte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Lingen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K.R.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Petersen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Berumer-Fehn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Zierenberg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F.J.H.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Stiewe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Pyrmont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F.W.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Stille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Rodenberg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Kilian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Fricke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Krützfeld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Meiderich</w:t>
      </w:r>
      <w:r>
        <w:rPr>
          <w:rFonts w:ascii="Courier" w:hAnsi="Courier"/>
          <w:vanish/>
          <w:sz w:val="24"/>
        </w:rPr>
        <w:t>]o}]p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Fünfstück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und </w:t>
      </w:r>
      <w:r>
        <w:rPr>
          <w:rFonts w:ascii="Courier" w:hAnsi="Courier"/>
          <w:vanish/>
          <w:sz w:val="24"/>
        </w:rPr>
        <w:t>p[8{</w:t>
      </w:r>
      <w:r>
        <w:rPr>
          <w:rFonts w:ascii="Courier" w:hAnsi="Courier"/>
          <w:sz w:val="24"/>
        </w:rPr>
        <w:t>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Hildesheim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Kolportage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Unterhaltungsblatt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Hildesia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</w:t>
      </w:r>
      <w:r>
        <w:rPr>
          <w:rFonts w:ascii="Courier" w:hAnsi="Courier"/>
          <w:sz w:val="24"/>
        </w:rPr>
        <w:t>nn 80 Hildesheim, E 169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Kolportage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Bibelhilfsverein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>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Boten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Niedersächsischen Gesellschaft zur Verbreitung christlicher Erbauungsschriften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E.Fr.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Goetzell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Wolfenbüttel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erteilte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Erlaubnis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Kolportierung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christlicher Erbauungsschriften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Bergmann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Zellerfeld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 zum </w:t>
      </w:r>
      <w:r>
        <w:rPr>
          <w:rFonts w:ascii="Courier" w:hAnsi="Courier"/>
          <w:i/>
          <w:vanish/>
          <w:sz w:val="24"/>
        </w:rPr>
        <w:t>s[</w:t>
      </w:r>
      <w:r>
        <w:rPr>
          <w:rFonts w:ascii="Courier" w:hAnsi="Courier"/>
          <w:sz w:val="24"/>
        </w:rPr>
        <w:t>Subskribentensammeln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Druck- und Kunstsachen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172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172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verschiedener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Warnung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vor dem Feilhandel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deutscher Sprache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Liebschaften Napoleons des Dritten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und in französischer Sprache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Les amours de Napoleon III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174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174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Verwarnung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Buchhändl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vielfache Beleidigungen des </w:t>
      </w:r>
      <w:r>
        <w:rPr>
          <w:rFonts w:ascii="Courier" w:hAnsi="Courier"/>
          <w:vanish/>
          <w:sz w:val="24"/>
        </w:rPr>
        <w:t>p[3{</w:t>
      </w:r>
      <w:r>
        <w:rPr>
          <w:rFonts w:ascii="Courier" w:hAnsi="Courier"/>
          <w:sz w:val="24"/>
        </w:rPr>
        <w:t>Kaiser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Napoleon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enthaltenden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Pamphlet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 propos de Labienus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ingl. die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Rogearel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verfaßte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Pauvre France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", sowie eine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erschienene deutsche Bearbeitung jener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Wien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erschienenen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unter dem Titel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Vom Standpunkte des Rechts und der Ehre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176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</w:t>
      </w:r>
      <w:r>
        <w:rPr>
          <w:rFonts w:ascii="Courier" w:hAnsi="Courier"/>
          <w:sz w:val="24"/>
        </w:rPr>
        <w:t xml:space="preserve"> E 176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Vernichtung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 preussische Verfahren in der Vermögenssache des vorm. Königs von Hannover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dänischen 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Dagbladet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Faedrelandet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180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180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eingezogenen Nachrichten über die erscheinenden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öffentlichen Blätter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181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181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Ehlers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Ein</w:t>
      </w:r>
      <w:r>
        <w:rPr>
          <w:rFonts w:ascii="Courier" w:hAnsi="Courier"/>
          <w:sz w:val="24"/>
        </w:rPr>
        <w:t>beck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zur Fortsetzung des dasigen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1825 - 1839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es"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Duderstadt</w:t>
      </w:r>
      <w:r>
        <w:rPr>
          <w:rFonts w:ascii="Courier" w:hAnsi="Courier"/>
          <w:vanish/>
          <w:sz w:val="24"/>
        </w:rPr>
        <w:t>]o]s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Nichtverpflichtung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Einbecker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es"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unentgeltlichen Aufnahme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öffentlicher Bekanntmachungen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Münden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erbetene Anweisung an das Amt, Amts</w:t>
      </w:r>
      <w:r>
        <w:rPr>
          <w:rFonts w:ascii="Courier" w:hAnsi="Courier"/>
          <w:sz w:val="24"/>
        </w:rPr>
        <w:t xml:space="preserve">gericht und den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Magistrat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Münden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ausschließlich das von ihm herausgegebene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behufs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ihrer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Bekanntmachungen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zu benutzen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Beschwerde des Herausgebers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Einbecker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Ehlers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Einbeck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wegen Umgehen des obengedachten Blattes bei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Insertion der Wegbauinspektion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daselbst, ferner das Gesuch desselben um Benutzung seines Blattes zur Ver</w:t>
      </w:r>
      <w:r>
        <w:rPr>
          <w:rFonts w:ascii="Courier" w:hAnsi="Courier"/>
          <w:sz w:val="24"/>
        </w:rPr>
        <w:t>öffentlichung von Domänenverpachtungen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186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186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Beschwerde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Alfeld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Gefährdung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Alfelder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es" bei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amtlichen Bekanntmachungen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187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187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Beschwerde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Posthalter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Borchers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Goslar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des Verfahrens des Magistrats daselbst bezüglich eines von ihm verfaßten im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Goslarschen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au</w:t>
      </w:r>
      <w:r>
        <w:rPr>
          <w:rFonts w:ascii="Courier" w:hAnsi="Courier"/>
          <w:sz w:val="24"/>
        </w:rPr>
        <w:t>fgenommenen Artikels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188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188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Literat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Fromm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Nolte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Schneider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Hildesheim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zum Verkaufe der von demselben unter dem Titel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 Volksblätter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begründeten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die desfalls von demselben zu bestellende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Kaution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189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189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Tagesblatt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Lithograph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</w:t>
      </w:r>
      <w:r>
        <w:rPr>
          <w:rFonts w:ascii="Courier" w:hAnsi="Courier"/>
          <w:sz w:val="24"/>
        </w:rPr>
        <w:t>ädlich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Hildesheim</w:t>
      </w:r>
      <w:r>
        <w:rPr>
          <w:rFonts w:ascii="Courier" w:hAnsi="Courier"/>
          <w:vanish/>
          <w:sz w:val="24"/>
        </w:rPr>
        <w:t>]o}]p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Beschwerde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Redaktion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Kuriers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wider die hiesige Polizeidirektion wegen Vorenthaltung der Marktpreisnachrichten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von der Polizeidirektion geforderte Nachweis der Qualifikation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Kuriers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Aufhebung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London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</w:t>
      </w:r>
      <w:r>
        <w:rPr>
          <w:rFonts w:ascii="Courier" w:hAnsi="Courier"/>
          <w:sz w:val="24"/>
        </w:rPr>
        <w:t xml:space="preserve">einenden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Konzessionierung verschiedener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Alfeld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Clausthal</w:t>
      </w:r>
      <w:r>
        <w:rPr>
          <w:rFonts w:ascii="Courier" w:hAnsi="Courier"/>
          <w:vanish/>
          <w:sz w:val="24"/>
        </w:rPr>
        <w:t>]o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194 - E 206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194 - Hann 80 Hildesheim, E 206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207 - E 211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207 - Hann 80 Hildesheim, E 211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Kautionen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Zeitungen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660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660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politische Treiben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Buchdruckereibesitzers und 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Stegen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916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916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Bestrafung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Druckereiadministrator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Kasten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Druckes und 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Liedern unsittlichen Inhalts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965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965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Bestrafung des vorm.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Böcker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Verhandlungen der badischen zweiten Kammer über die hannoversche Verfassungsfrage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1560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1560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Sammeln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Subskriptionen auf eine gedruckte Predigt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Israelit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Holstein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E 1658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E 1658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Weichelt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Konrektor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Renner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geschehene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Schmähschrift gegen die Juden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F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F Gewerbesachen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 652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F 652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dem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Hoffmann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daselbst erteilte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</w:t>
      </w:r>
      <w:r>
        <w:rPr>
          <w:rFonts w:ascii="Courier" w:hAnsi="Courier"/>
          <w:sz w:val="24"/>
        </w:rPr>
        <w:t xml:space="preserve">n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 677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F 677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vorm.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Kreiszollkassengehilfe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Wilhelmi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 zur Anlegung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 761 - F 762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F 761 - Hann 80 Hildesheim, F 762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Gesuche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Anlegung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1816 - 1842 ; 1849 - 1869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 934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F 934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Christian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Wagner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Verlängerung seines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Privilegiums zum Druck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katho</w:t>
      </w:r>
      <w:r>
        <w:rPr>
          <w:rFonts w:ascii="Courier" w:hAnsi="Courier"/>
          <w:sz w:val="24"/>
        </w:rPr>
        <w:t>lische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 935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F 935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Eduard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Kühle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 zur 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Buchhandlung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 994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F 994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Mehrere Gesuche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Konzessionen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Handel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i/>
          <w:vanish/>
          <w:sz w:val="24"/>
        </w:rPr>
        <w:t>]s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 1028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F 1028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Konzessionsgesuch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H.H.B.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Augustin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zur Betreibung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Buch-, Kunst- und Musikalie</w:t>
      </w:r>
      <w:r>
        <w:rPr>
          <w:rFonts w:ascii="Courier" w:hAnsi="Courier"/>
          <w:sz w:val="24"/>
        </w:rPr>
        <w:t>nhandlung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verbunden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Antiquariat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 1046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F 1046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Warmstorf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 1091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Hildesheim, F 1091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Heise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Erlaubnis zur Etablierung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Handel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Schreibmaterialien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 1106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Hildesheim</w:t>
      </w:r>
      <w:r>
        <w:rPr>
          <w:rFonts w:ascii="Courier" w:hAnsi="Courier"/>
          <w:sz w:val="24"/>
        </w:rPr>
        <w:t>, F 1106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Preiß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zur Haltung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80 Lüneburg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Landdrostei Lüneburg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Landdrostei Lüneburg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(1624 -) ; 1813 - 1914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Lüneburg, 261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im Landdrosteibezirk vorhandenen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Verlags- und Sortiments-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Lüneburg, 759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nach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Gesetze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12.5.1851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 vorzunehmenden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Prüfungen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</w:t>
      </w:r>
      <w:r>
        <w:rPr>
          <w:rFonts w:ascii="Courier" w:hAnsi="Courier"/>
          <w:sz w:val="24"/>
        </w:rPr>
        <w:t xml:space="preserve">hhändler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, auch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Konzessionierung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Lüneburg, 760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Gesetz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12.5.1851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 und Ausführung desselben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1867 - 1874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Lüneburg, 769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Kommunisten-Verschwörungen des 19. Jahrhunderts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Wermuth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Stieber</w:t>
      </w:r>
      <w:r>
        <w:rPr>
          <w:rFonts w:ascii="Courier" w:hAnsi="Courier"/>
          <w:vanish/>
          <w:sz w:val="24"/>
        </w:rPr>
        <w:t>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2379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Lüneburg, 2379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dem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Celle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schen Waisenhause auf den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Kalenderdruck und -verlag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verliehene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sz w:val="24"/>
        </w:rPr>
        <w:t>ium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 der 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fremder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auch desfallsige Kontraventionen und Bestrafungen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1814 - 1858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Lüneburg, 2382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Entschädigung des Waisenhauses für 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aufgehobene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Kalender-Privilegium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1874 - 1878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Lüneburg, 2408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Buchbinderamt</w:t>
      </w:r>
      <w:r>
        <w:rPr>
          <w:rFonts w:ascii="Courier" w:hAnsi="Courier"/>
          <w:vanish/>
          <w:sz w:val="24"/>
        </w:rPr>
        <w:t>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Lüneburg, 2409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Schulze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 Buchhandlung und Buchdruckerei</w:t>
      </w:r>
      <w:r>
        <w:rPr>
          <w:rFonts w:ascii="Courier" w:hAnsi="Courier"/>
          <w:vanish/>
          <w:sz w:val="24"/>
        </w:rPr>
        <w:t>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Lüneburg, 2410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Capaun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Karlowa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 Buchhand</w:t>
      </w:r>
      <w:r>
        <w:rPr>
          <w:rFonts w:ascii="Courier" w:hAnsi="Courier"/>
          <w:sz w:val="24"/>
        </w:rPr>
        <w:t>lung</w:t>
      </w:r>
      <w:r>
        <w:rPr>
          <w:rFonts w:ascii="Courier" w:hAnsi="Courier"/>
          <w:vanish/>
          <w:sz w:val="24"/>
        </w:rPr>
        <w:t>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2823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Lüneburg, 2823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Gewerbebefugnisse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Buchbindergilde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1815 - 1888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80 Lüneburg, 2824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von Stern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'sche Buchdruckerei</w:t>
      </w:r>
      <w:r>
        <w:rPr>
          <w:rFonts w:ascii="Courier" w:hAnsi="Courier"/>
          <w:vanish/>
          <w:sz w:val="24"/>
        </w:rPr>
        <w:t>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180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Regierung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(1655 -) ; 1870 - 1970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702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702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Wichtige Vorkommnisse auf dem Gebiete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sozialdemokratischen und anarchistische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Presse- und Versammlungswesen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1896 - 1900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Hann </w:t>
      </w:r>
      <w:r>
        <w:rPr>
          <w:rFonts w:ascii="Courier" w:hAnsi="Courier"/>
          <w:sz w:val="24"/>
        </w:rPr>
        <w:t>180 Hannover, 742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Politische Ausschreitungen und Zusammenstöße, insbes.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auch polizeiliche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Ludendorffs Volkswarte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743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und Freigabe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Anschlagplakate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extremen Parteien und Organisationen, hauptsächlich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750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Verordnung des Reichspräsidenten zur Bekämpfung politischer Aussc</w:t>
      </w:r>
      <w:r>
        <w:rPr>
          <w:rFonts w:ascii="Courier" w:hAnsi="Courier"/>
          <w:sz w:val="24"/>
        </w:rPr>
        <w:t xml:space="preserve">hreitungen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28.3.1931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17.7.1931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 und entsprechende Runderlasse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Min. d. Innern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gegen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politische Ausschreitungen der Extremparteien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751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Politische Ausschreitungen der radikalen Bewegungen (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), Umzüge, Versammlungen, Sabotageakte, Hausdurchsuchungen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753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Politische Zusammenstöße mit Gegnern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Inhaftierungen (Schutzhaft),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Abgabe von Kriegsgeräten, Beobachtung der Kirchen und Sekten und Auflösung der Logen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754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verbotener 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Vereinsverbote, Zusammenstöße, Aktionen gegen Juden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755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Sekten-Verbote, Beschädigungen jüdischer Geschäfte, Bekanntgabe der Proklamation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Reichsre</w:t>
      </w:r>
      <w:r>
        <w:rPr>
          <w:rFonts w:ascii="Courier" w:hAnsi="Courier"/>
          <w:sz w:val="24"/>
        </w:rPr>
        <w:t>gierung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16.3.1935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politische Prozesse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756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Broschüren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, Überwachung der Gottesdienste, Sekten-Verbote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757 - 759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757 - Hann 180 Hannover 759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Ausführung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Notverordnungen gegen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besonders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785 - 794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785 - Hann 180 Hannove</w:t>
      </w:r>
      <w:r>
        <w:rPr>
          <w:rFonts w:ascii="Courier" w:hAnsi="Courier"/>
          <w:sz w:val="24"/>
        </w:rPr>
        <w:t>r, 792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Staatspolizei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insbesondere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Broschüren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Festnahme politischer Gegner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1237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Arbeitgeberverband für das Buchdruckergewerbe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Der deutsche Buchdruckerverein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 selbständiger 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Linden</w:t>
      </w:r>
      <w:r>
        <w:rPr>
          <w:rFonts w:ascii="Courier" w:hAnsi="Courier"/>
          <w:vanish/>
          <w:sz w:val="24"/>
        </w:rPr>
        <w:t>]o}]k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1907 - 1913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1454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Entschädigung der Calenberg-Grubenhagenschen Landschaft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we</w:t>
      </w:r>
      <w:r>
        <w:rPr>
          <w:rFonts w:ascii="Courier" w:hAnsi="Courier"/>
          <w:sz w:val="24"/>
        </w:rPr>
        <w:t xml:space="preserve">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Aufhebung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Kalenderprivileg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des Waisenhauses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Moringen</w:t>
      </w:r>
      <w:r>
        <w:rPr>
          <w:rFonts w:ascii="Courier" w:hAnsi="Courier"/>
          <w:vanish/>
          <w:sz w:val="24"/>
        </w:rPr>
        <w:t>]o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1908 - 1916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E 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Schulangelegenheiten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1, 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Propaganda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außerhalb der Schule,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Propaganda aus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Sowjetzone</w:t>
      </w:r>
      <w:r>
        <w:rPr>
          <w:rFonts w:ascii="Courier" w:hAnsi="Courier"/>
          <w:vanish/>
          <w:sz w:val="24"/>
        </w:rPr>
        <w:t>]o]s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281/1 - 281/3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1, 281/1 - Hann 180 Hannover, E 1, 281/3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Verfassung, Bearbeitung sowie Besprechungen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Liederbüchern für Volksschulen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221/1 - 221/4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1, 221/</w:t>
      </w:r>
      <w:r>
        <w:rPr>
          <w:rFonts w:ascii="Courier" w:hAnsi="Courier"/>
          <w:sz w:val="24"/>
        </w:rPr>
        <w:t>1 - Hann 180 Hannover, E 1, 221/4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Lesebuchausschüsse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Schaffung neuer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Lesebücher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1916 - 1917 ; 1934 - 55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232/1 - 232/2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1, 232/1 - Hann 180 Hannover, E 1, 232/2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für Kurzschrift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220/1 - 220/2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1, 220/1 - Hann 180 Hannover, E 1, 220/2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jc w:val="both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Lehrbüchern in den Mittelschulen und höheren Mädchenschulen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219/1 - 219/5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Hann 180 Hannover, E 1, 219/1 - Hann 180 Hannover, </w:t>
      </w:r>
      <w:r>
        <w:rPr>
          <w:rFonts w:ascii="Courier" w:hAnsi="Courier"/>
          <w:sz w:val="24"/>
        </w:rPr>
        <w:t>E 1, 219/5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Lehrbüchern in den Volks-, Mittel- und Hilfsschulen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1, 228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-mittel für den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Religionsunterricht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227/1 - 227/2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1, 227/1 - Hann 180 Hannover, E 1, 227/2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-mittel für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Erdkunde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1, 224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für Fremdsprachen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225/1 - 225/2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1, 22</w:t>
      </w:r>
      <w:r>
        <w:rPr>
          <w:rFonts w:ascii="Courier" w:hAnsi="Courier"/>
          <w:sz w:val="24"/>
        </w:rPr>
        <w:t>5/1 - Hann 180 Hannover, E 1, 225/2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für Kultur-, Lebenskunde und Naturlehre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; 1938 ; 1941 - 1953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1, 226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für Gesang und Musik an den Mittelschulen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23/2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1, 23/2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23/5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1, 23/5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26/2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1, 26/2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Presse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Sprachzeitung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den Schulen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Hann </w:t>
      </w:r>
      <w:r>
        <w:rPr>
          <w:rFonts w:ascii="Courier" w:hAnsi="Courier"/>
          <w:sz w:val="24"/>
        </w:rPr>
        <w:t>180 Hannover, E 1, 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 für den Unterricht in den Schulen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61/1 - 61/4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1, 61/1 - Hann 180 Hannover, E 1, 61/4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Überweisung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 für den Unterricht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Reichsminister für Wissenschaft, Erziehung und Volksbildung</w:t>
      </w:r>
      <w:r>
        <w:rPr>
          <w:rFonts w:ascii="Courier" w:hAnsi="Courier"/>
          <w:vanish/>
          <w:sz w:val="24"/>
        </w:rPr>
        <w:t>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1, 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 für den Unterricht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deren Besprechungen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</w:t>
      </w:r>
      <w:r>
        <w:rPr>
          <w:rFonts w:ascii="Courier" w:hAnsi="Courier"/>
          <w:sz w:val="24"/>
        </w:rPr>
        <w:t xml:space="preserve"> Hannover, E 1, 237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 in der Schule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1, 415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Beihilfen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Schülerbüchereineugründungen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-erweiterungen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59/1 - 59/2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1, 59/1 - Hann 180 Hannover, E 1, 59/2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Lehrerbibliotheken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1, 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58/1 - 58/3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1, 58/1 - Hann 180 Hannover, E 1, 58/3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60/1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1, 60/1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lBücherangebote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Kgl. und Provinzialbibliothek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sowie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60/2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1, 60/2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Volksbüchereiwesen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60/3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1, 60/3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1, 171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Jugendzeitschriften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1, 464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Schund- und Schmutzliteratur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die Schule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E 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 6 Verschiedene Kultur- und Jugendangelegenheiten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5/1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6, 5/1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5/2 - 5/7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6, 5/2 - Hann 180 Hannover, E 6, 5/7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Fachstelle für das öffentliche Büchereiwesen</w:t>
      </w:r>
      <w:r>
        <w:rPr>
          <w:rFonts w:ascii="Courier" w:hAnsi="Courier"/>
          <w:vanish/>
          <w:sz w:val="24"/>
        </w:rPr>
        <w:t>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6, 79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Jugendpflegeliteratur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Jugendzeitschriften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</w:t>
      </w:r>
      <w:r>
        <w:rPr>
          <w:rFonts w:ascii="Courier" w:hAnsi="Courier"/>
          <w:sz w:val="24"/>
        </w:rPr>
        <w:t>er, E 6, 89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Kassen- und Rechnungswesen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Staatlichen Volksbüchereistelle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6, 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Staatliche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Dienstreisen, Reisekosten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6, 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Staatliche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: Unterbringung, Mietverträge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Hannover, E 6, 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Jahresberichte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Staatliche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Hanno</w:t>
      </w:r>
      <w:r>
        <w:rPr>
          <w:rFonts w:ascii="Courier" w:hAnsi="Courier"/>
          <w:sz w:val="24"/>
        </w:rPr>
        <w:t>ver, E 6, 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Neugründung und Ausbau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ländlichen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Volksbüchereiwesen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180 Hildesheim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Regierung Hildesheim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 Hildesheim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1694 - 1970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790 - 791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Hildesheim, 790 - Hann 180 Hildesheim, 791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Anschaffung für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Bibliothek der Kgl. Regierung</w:t>
      </w:r>
      <w:r>
        <w:rPr>
          <w:rFonts w:ascii="Courier" w:hAnsi="Courier"/>
          <w:vanish/>
          <w:sz w:val="24"/>
        </w:rPr>
        <w:t>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Angebote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verschiedener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Buchhandlungen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Lieferung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Druckerzeugnisse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1063 - 1</w:t>
      </w:r>
      <w:r>
        <w:rPr>
          <w:rFonts w:ascii="Courier" w:hAnsi="Courier"/>
          <w:sz w:val="24"/>
        </w:rPr>
        <w:t>064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Hildesheim, 1063 - Hann 180 Hildesheim, 1064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im Regierungsbezirk erscheinenden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1065 - 1066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Hildesheim, 1065 - Hann 180 Hildesheim, 1066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 Angelegenheiten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Hildesheim, 1068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im Kreise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Göttingen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die Durchsicht derselben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1851 - 1929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Hildesheim, 1069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 xml:space="preserve">Verwaltungsstreitsache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Reg.-Präs.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Hildesheim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./.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Hildesheimer Abendblatt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-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Schriever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Verbots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aufgrund von Beileidigung; außerdem: Strafsache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Hildesheim, 1070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Wahrnehmung der Amtsverschwiegenheit: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Unerlaubte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Pressemitteilungen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1869 - 1929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Hildesheim, 1071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Volksk</w:t>
      </w:r>
      <w:r>
        <w:rPr>
          <w:rFonts w:ascii="Courier" w:hAnsi="Courier"/>
          <w:sz w:val="24"/>
        </w:rPr>
        <w:t>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Präventiv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militärische Artikel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im Regierungsbezirk erscheinenden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 mit Tendenz-Kommentaren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1869 - 1929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1800/1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Hildesheim, 1800/1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Prozess gegen die Calenberg-Grubenhagensche Landschaft wegen Entschädigung für 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aufgehobene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Kalender-Privileg des Moringer Waisenhauses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1879 - 1880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Hildesheim, 7371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Sprachbücher für den Unterricht in den Volksschulen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allg.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</w:t>
      </w:r>
      <w:r>
        <w:rPr>
          <w:rFonts w:ascii="Courier" w:hAnsi="Courier"/>
          <w:sz w:val="24"/>
        </w:rPr>
        <w:t>74 - 7375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Hildesheim, 7374 - Hann 180 Hildesheim, 7375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 und Lehrmittel für Volks- und Mittelschulen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allg.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7376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Hildesheim, 7376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Schulbüchereien an den Volksschulen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Kreislehrerbüchereien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Kreisschulbüchereien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staatl.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Provinz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allg.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Hildesheim, 7377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Geschichtsbücher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allg.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1942 - 1949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Hildesheim, 7378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Ablösung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Pfarrbüchereien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gemeindliche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}]s]s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1943 - 1950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7379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Hildesheim, 7379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Volks- und Kreisbibliotheken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Dorf-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Krankenhausbüchereien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allg.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Maßnahmen gg.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Pfarrbüchereien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Vereins v. Hl. Borromäus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1940 - 1942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Hann. 180 Lüneburg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Regierung Lüneburg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 Lüneburg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1712 - 1969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Der Bestand ist t</w:t>
      </w:r>
      <w:r>
        <w:rPr>
          <w:rFonts w:ascii="Courier" w:hAnsi="Courier"/>
          <w:sz w:val="24"/>
        </w:rPr>
        <w:t>eilweise neu verzeichnet, teilweise gilt noch die alte Verzeichnung.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6 Polizei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175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Überwachung kommunistischer Organisationen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die Behörden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 kommunistischer Organisationen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176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von Veranstaltungen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Rotfrontkämpferbund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die Behörden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Kommunistische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(ca.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Flugblätter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Internationalen</w:t>
      </w:r>
      <w:r>
        <w:rPr>
          <w:rFonts w:ascii="Courier" w:hAnsi="Courier"/>
          <w:sz w:val="24"/>
        </w:rPr>
        <w:t xml:space="preserve"> Arbeiterhilfe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(ca.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Flugblätter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(ca.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Flugblätter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Rotfrontkämpferbund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(ca.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Rote Front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20.3.1925</w:t>
      </w:r>
      <w:r>
        <w:rPr>
          <w:rFonts w:ascii="Courier" w:hAnsi="Courier"/>
          <w:vanish/>
          <w:sz w:val="24"/>
        </w:rPr>
        <w:t>]z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177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Überwachung kommunistischer öffentlicher und geheimer Aktivitäten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die Behörden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Flugblätter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Blocks antiautoritärer Revolutionäre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(ca.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Kommunistische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Propagandaschrift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(ca.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);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Rote Stern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Febr. 1925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Kommunistische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184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Vornehmlich Berichte an den Regierungspräsidenten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Lüneburg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öffentliche Veranstaltungen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Kommunistische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(ca.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Kommunistische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(ca.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Flugblätter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(ca.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186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 an den Regierungspräsidenten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Lüneburg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komm</w:t>
      </w:r>
      <w:r>
        <w:rPr>
          <w:rFonts w:ascii="Courier" w:hAnsi="Courier"/>
          <w:sz w:val="24"/>
        </w:rPr>
        <w:t>unistische Veranstaltungen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Kommunistische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Druckschrift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(ca.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187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Vorgänge über Zersetzungsversuche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in Polizei und Reichswehr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Kommunistische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(ca.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188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Überwachung öffentlicher Aktivitäten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vornehmlich Terrorakte kommunistischer Gruppen durch die Behörden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</w:t>
      </w:r>
      <w:r>
        <w:rPr>
          <w:rFonts w:ascii="Courier" w:hAnsi="Courier"/>
          <w:sz w:val="24"/>
        </w:rPr>
        <w:t xml:space="preserve">nthält u.a.: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Rote Hilfe Deutschlands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Flugblatt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Rotfrontkämpferbund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(ca.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197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Beobachtung von Veranstaltungen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durch die Behörden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Flugschrift der NSDAP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Bonzenbetrug und Erwerbslosen-Elend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(ca.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Flugschrift der NSDAP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5 Minuten vor 12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(ca.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Flugblätter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200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Überwachun</w:t>
      </w:r>
      <w:r>
        <w:rPr>
          <w:rFonts w:ascii="Courier" w:hAnsi="Courier"/>
          <w:sz w:val="24"/>
        </w:rPr>
        <w:t>g von Veranstaltungen von völkischen Kampfverbänden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die Behörden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Flugblätter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Tannenbergbund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(ca.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202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von Veranstaltungen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durch die Behörden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Flugblätter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(ca.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203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Überwachung von politischen Versammlungen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insb.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durch Polizeiorgane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Flugblätter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sz w:val="24"/>
        </w:rPr>
        <w:t>SDAP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204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von Organisation und Auftreten in der Öffentlichkeit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von den Polizeibehörden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Flugschrift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nationalsozialistischen Schülerbund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(ca.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219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Plakate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deutsch-hannoverscher Parteien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226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und Auflösung von Veranstaltungen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Tannenbergbund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Verbot des Tannenbergbundes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Flugblätter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Tannenbergbund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(ca.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233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Landvolkbewegung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>, Berichte über Versammlungen von anwesenden Polizeibeamten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Flugblatt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Landvolkbewegung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240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Reichsbanners Schwarz-Rot-Gold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durch die Behörden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Flugblatt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SPD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Flugblatt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Reichsbanners Schwarz-Rot-Gold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(ca.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283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Verzeichnis der im Landdrostei-Bezirk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Lüneburg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befindlichen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284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 über die 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Bestimmungen über die Veröffentlichung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Regelung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Anschläge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285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nationalsozialistische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1879 - 1935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286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Rundschreiben und Erlasse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Beaufsichtigung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Publikationen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amtlicher Mitteilungen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Lokalpresse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Verzeichnisse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verbotene 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kommunistischer und so</w:t>
      </w:r>
      <w:r>
        <w:rPr>
          <w:rFonts w:ascii="Courier" w:hAnsi="Courier"/>
          <w:sz w:val="24"/>
        </w:rPr>
        <w:t>zialdemokratische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1879 - 1939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292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per Funkspruch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293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Nachweise über die im Regierungsbezirk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Lüneburg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294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radikaler Organisationen durch die Polizeibehörden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 u.a.: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Flugblätter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Tannenbergbund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Flugschriften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(ca.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295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radikaler Organisationen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296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verschiedener Organisationen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Flugblätter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Flugblätter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297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Beaufsichtigung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Kreisblätter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298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Pressepolizeiliche Verordnungen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Behörden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Schriftleitergesetz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einheitliche 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Pressepolitik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299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Beaufsichtigung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300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Beaufsich</w:t>
      </w:r>
      <w:r>
        <w:rPr>
          <w:rFonts w:ascii="Courier" w:hAnsi="Courier"/>
          <w:sz w:val="24"/>
        </w:rPr>
        <w:t xml:space="preserve">tigung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Pressestellen bei den Behörden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301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302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für das Reichsgebiet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verbotenen ausländischen 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</w:t>
      </w:r>
      <w:r>
        <w:rPr>
          <w:rFonts w:ascii="Courier" w:hAnsi="Courier"/>
          <w:sz w:val="24"/>
        </w:rPr>
        <w:t>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nach dem Stande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 Mai 1938</w:t>
      </w:r>
      <w:r>
        <w:rPr>
          <w:rFonts w:ascii="Courier" w:hAnsi="Courier"/>
          <w:vanish/>
          <w:sz w:val="24"/>
        </w:rPr>
        <w:t>]z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303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durch die Behörden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Bezieher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Verbot von Unterhaltungsmusik in Lokalen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304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Verordnungen und Erlasse der Behörden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Presseveröffentlichungen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Zusammenarbeit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Propagandamaterial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</w:t>
      </w:r>
      <w:r>
        <w:rPr>
          <w:rFonts w:ascii="Courier" w:hAnsi="Courier"/>
          <w:sz w:val="24"/>
        </w:rPr>
        <w:t>80 Lüneburg 6, 307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nach dem Zusammenbruch und deren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Genehmigung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britische Militärregierung</w:t>
      </w:r>
      <w:r>
        <w:rPr>
          <w:rFonts w:ascii="Courier" w:hAnsi="Courier"/>
          <w:vanish/>
          <w:sz w:val="24"/>
        </w:rPr>
        <w:t>]k]s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 6, 308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Einziehung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XV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XV Gewerbeaufsicht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ab hier noch alte Verzeichnung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Lüneburg, XV, 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 und Betrieb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Lüneburg, XV, 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 und Betrieb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</w:t>
      </w:r>
      <w:r>
        <w:rPr>
          <w:rFonts w:ascii="Courier" w:hAnsi="Courier"/>
          <w:sz w:val="24"/>
        </w:rPr>
        <w:t>uckereien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XXI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XXI Kirchen und Schulen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Lüneburg, XXI, 131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beantragte Anempfehlung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Lesebuches für Hannoversche Volksschulen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pp.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Flügge</w:t>
      </w:r>
      <w:r>
        <w:rPr>
          <w:rFonts w:ascii="Courier" w:hAnsi="Courier"/>
          <w:vanish/>
          <w:sz w:val="24"/>
        </w:rPr>
        <w:t>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Lüneburg, XXI, 132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Anschaffung der im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Klindworth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erschienenen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Stammtafel der regierenden Fürsten aus dem Welfenhause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und der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Bibliotheksekretär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Böttg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, verfaßten Erläuterungen derselben für die Volksschulen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Lüneburg, XXI, 135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Hannover'sche Volksschullesebuch</w:t>
      </w:r>
      <w:r>
        <w:rPr>
          <w:rFonts w:ascii="Courier" w:hAnsi="Courier"/>
          <w:vanish/>
          <w:sz w:val="24"/>
        </w:rPr>
        <w:t>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Lüneburg, XXI, 136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vom Vorstande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Lehrer-Witwen- und Waisen-Casse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für die Provinz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Lüneburg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herausgegebene, bei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Dankwert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s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Harburg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erschienene deutsche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Lesebuch für Volks- und Bürgerschulen</w:t>
      </w:r>
      <w:r>
        <w:rPr>
          <w:rFonts w:ascii="Courier" w:hAnsi="Courier"/>
          <w:vanish/>
          <w:sz w:val="24"/>
        </w:rPr>
        <w:t>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146 - 146 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Lüneburg, XXI, 146 - Hann 180 Lünebur</w:t>
      </w:r>
      <w:r>
        <w:rPr>
          <w:rFonts w:ascii="Courier" w:hAnsi="Courier"/>
          <w:sz w:val="24"/>
        </w:rPr>
        <w:t>g, XXI, 146 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erforderlichen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Lernmittel für Schulkinder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(auch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1880 - 1949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Lüneburg, XXI, 159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Empfehlung bzw.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den Unterrichtsgebrauch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1889 - 1934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Lüneburg, XXI, 161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"neue"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sowie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Melodienbuch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Evangelischen Gesang- und Gebetbuch für das deutsche Heer</w:t>
      </w:r>
      <w:r>
        <w:rPr>
          <w:rFonts w:ascii="Courier" w:hAnsi="Courier"/>
          <w:vanish/>
          <w:sz w:val="24"/>
        </w:rPr>
        <w:t>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1890 - 1914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Lüneburg, XXI, 177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Bekämpf</w:t>
      </w:r>
      <w:r>
        <w:rPr>
          <w:rFonts w:ascii="Courier" w:hAnsi="Courier"/>
          <w:sz w:val="24"/>
        </w:rPr>
        <w:t xml:space="preserve">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unzüchtige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Bilder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Lüneburg, XXI, 220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Regulativ für die Verwaltung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 an den Königl. Schullehrer-Seminaren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Lüneburg, XXI, 264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Lehrer- und Volksschulbibliotheken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Lüneburg, XXI, 265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Kreislehrerbibliotheken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Lüneburg, XXI, 266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n, Heften und sonstigen Lehr- und Lernmitteln durc</w:t>
      </w:r>
      <w:r>
        <w:rPr>
          <w:rFonts w:ascii="Courier" w:hAnsi="Courier"/>
          <w:sz w:val="24"/>
        </w:rPr>
        <w:t>h Geistliche, Lehrer, Lehrervereine, Witwenkassen pp.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Lüneburg, XXI, 267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Ausstellungen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Buchgewerbe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Graphik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Lüneburg, XXI, 377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Haus und Schule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380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Lüneburg, XXI, 380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Überweisung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pp. durch das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Kultusministerium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an Volks- und Mittelschulen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Lüneburg, XXI, 407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Amtliche Schulblatt</w:t>
      </w:r>
      <w:r>
        <w:rPr>
          <w:rFonts w:ascii="Courier" w:hAnsi="Courier"/>
          <w:vanish/>
          <w:sz w:val="24"/>
        </w:rPr>
        <w:t>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Hann. 180 a Lüneburg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Bezirksausschuß Lüneburg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Bezirksausschuß Lüneburg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1885 - 1959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I/7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180 a Lüneburg, I/7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Anträge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Kolporteur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Christoph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Riggers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Hermannsburg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Zulassung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Deutsch-Hannoverschen Volkskalender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s" zum Vertriebe im Umherziehen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Nds 120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Bezirksregierung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Bezirksregierung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Ablieferungsverzeichnisse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Akz. 34/78, Nr. 239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120 Ha</w:t>
      </w:r>
      <w:r>
        <w:rPr>
          <w:rFonts w:ascii="Courier" w:hAnsi="Courier"/>
          <w:sz w:val="24"/>
        </w:rPr>
        <w:t>nnover, Akz. 34/78, Nr. 239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Lehrbüchern an allgemeinbildenden Schulen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1961 - 1970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Akz. 34/78, Nr. 243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120 Hannover, Akz. 34/78, Nr. 243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Presse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Propaganda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1961 - 1971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Akz. 90/78, Nr. 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120 Hannover, Akz. 90/78, Nr. 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1962 - 1967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Nds 120 Hildesheim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Bezirksregierung Hildesheim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Bezirksregierung Hildesheim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Ablieferungsverzeichnisse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Akz. 166/86, Nr. 272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120 Hildesheim, Ak</w:t>
      </w:r>
      <w:r>
        <w:rPr>
          <w:rFonts w:ascii="Courier" w:hAnsi="Courier"/>
          <w:sz w:val="24"/>
        </w:rPr>
        <w:t>z. 166/86, Nr. 272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Akz. 166/86, Nr. 332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120 Hildesheim, Akz. 166/86, Nr. 332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Akz. 166/86, Nr. 794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120 Hildesheim, Akz. 166/86, Nr. 794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Verordnungsblatt für die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britische Zone</w:t>
      </w:r>
      <w:r>
        <w:rPr>
          <w:rFonts w:ascii="Courier" w:hAnsi="Courier"/>
          <w:vanish/>
          <w:sz w:val="24"/>
        </w:rPr>
        <w:t>]o]s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Nds 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Staatskanzlei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Staatskanzlei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1278 - Nr. 1282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50, Nr. 1278 - Nds 50, Nr. 1282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Angelegenheiten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Presse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Niedersachsen</w:t>
      </w:r>
      <w:r>
        <w:rPr>
          <w:rFonts w:ascii="Courier" w:hAnsi="Courier"/>
          <w:vanish/>
          <w:sz w:val="24"/>
        </w:rPr>
        <w:t>]o]s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Nds 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Pressestelle der Landesregierung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Pressestelle der Landesregierung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1946 -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Ablieferungsverzeichnisse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Acc. 84/68, Nr. 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52, Acc. 84/68, Nr. 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Zeitungsausschnitt und hektographiertes Schriftgut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Pressepolitik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(Gesetzgebung, Verbände etc.)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Acc. 54/91, Nr. 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52, Acc. 54/91, Nr. 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Presse- und Öffentlichkeitsarbeit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Acc. 54/91, Nr. 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52, Acc. 54/91, Nr. 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Schriftwechsel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</w:t>
      </w:r>
      <w:r>
        <w:rPr>
          <w:rFonts w:ascii="Courier" w:hAnsi="Courier"/>
          <w:sz w:val="24"/>
        </w:rPr>
        <w:t>cc. 54/91, Nr. 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52, Acc. 54/91, Nr. 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Verband Nordwestdeutscher Zeitungsverleger</w:t>
      </w:r>
      <w:r>
        <w:rPr>
          <w:rFonts w:ascii="Courier" w:hAnsi="Courier"/>
          <w:vanish/>
          <w:sz w:val="24"/>
        </w:rPr>
        <w:t>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1972 - 1974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Acc. 54/91, Nr. 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52, Acc. 54/91, Nr. 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Jahreshauptversammlung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BDZV</w:t>
      </w:r>
      <w:r>
        <w:rPr>
          <w:rFonts w:ascii="Courier" w:hAnsi="Courier"/>
          <w:vanish/>
          <w:sz w:val="24"/>
        </w:rPr>
        <w:t>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1956 - 1974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Nds 400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Kultusministerium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Kultusministerium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400, Nr. 332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Ausschuß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333 - Nr. 334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400, Nr. 333 - Nds 400, Nr. 334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allge</w:t>
      </w:r>
      <w:r>
        <w:rPr>
          <w:rFonts w:ascii="Courier" w:hAnsi="Courier"/>
          <w:sz w:val="24"/>
        </w:rPr>
        <w:t>mein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400, Nr. 336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Förderung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Schulbuch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Synchron-optische Weltgeschichte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Arno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Peters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400, Nr. 337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Internationales Schulbuchinstitut der Pädagogischen Hochschule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Braunschweig</w:t>
      </w:r>
      <w:r>
        <w:rPr>
          <w:rFonts w:ascii="Courier" w:hAnsi="Courier"/>
          <w:vanish/>
          <w:sz w:val="24"/>
        </w:rPr>
        <w:t>]o}]k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FR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FR Ablieferungsverzeichnis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400 FR, Nr. 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Angelegenheiten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literarischen Jugendschutz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Rechtsgutachten, Eingaben,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Indizierungsanträge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1974 - 1986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400 FR, Nr. 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 xml:space="preserve">Anträge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Niedersachsen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s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Indizierung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jugendgefährdende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Videofilme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1984 - 1985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400 FR, Nr. 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 xml:space="preserve">Anträge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Niedersachsen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s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Indizierung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jugendgefährdende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Videofilme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1984 - 1987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400 FR, Nr. 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 xml:space="preserve">Anträge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Niedersachsen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s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Indizierung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jugendgefährdende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Videofilme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1986 - 1989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400 FR, Nr.</w:t>
      </w:r>
      <w:r>
        <w:rPr>
          <w:rFonts w:ascii="Courier" w:hAnsi="Courier"/>
          <w:sz w:val="24"/>
        </w:rPr>
        <w:t xml:space="preserve"> 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 xml:space="preserve">Anträge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Niedersachsen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s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Indizierung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jugendgefährdende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Videofilme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1988 - 1990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400 FR, Nr. 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 xml:space="preserve">Anträge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Niedersachsen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s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Indizierung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jugendgefährdende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Videofilme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Nds 401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Ministerium für Wissenschaft und Kunst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Ministerium für Wissenschaft und Kunst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403 - Nr. 406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403 - Nds 401, Nr. 406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s[2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Auslagerung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im Salzbergwerk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Volpriehausen</w:t>
      </w:r>
      <w:r>
        <w:rPr>
          <w:rFonts w:ascii="Courier" w:hAnsi="Courier"/>
          <w:vanish/>
          <w:sz w:val="24"/>
        </w:rPr>
        <w:t>]o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898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898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Literaturförderung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899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s[p[2{</w:t>
      </w:r>
      <w:r>
        <w:rPr>
          <w:rFonts w:ascii="Courier" w:hAnsi="Courier"/>
          <w:sz w:val="24"/>
        </w:rPr>
        <w:t>Gerrit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Engelke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-Nachlaß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900 - Nr. 902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900 - Nds 401, Nr. 902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Literarische Woche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1957 - 1959 ; 1965 - 1966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903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s[p[</w:t>
      </w:r>
      <w:r>
        <w:rPr>
          <w:rFonts w:ascii="Courier" w:hAnsi="Courier"/>
          <w:sz w:val="24"/>
        </w:rPr>
        <w:t>Münchhausen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-Nachlaß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904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904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Schriftstellertagung in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Bad Bevensen</w:t>
      </w:r>
      <w:r>
        <w:rPr>
          <w:rFonts w:ascii="Courier" w:hAnsi="Courier"/>
          <w:vanish/>
          <w:sz w:val="24"/>
        </w:rPr>
        <w:t>]o]s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1959 - 1963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905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905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Schutzverband niedersächsischer Schriftsteller</w:t>
      </w:r>
      <w:r>
        <w:rPr>
          <w:rFonts w:ascii="Courier" w:hAnsi="Courier"/>
          <w:vanish/>
          <w:sz w:val="24"/>
        </w:rPr>
        <w:t>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1963 - 1965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906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k[p[2{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Löns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-Gesellschaft</w:t>
      </w:r>
      <w:r>
        <w:rPr>
          <w:rFonts w:ascii="Courier" w:hAnsi="Courier"/>
          <w:vanish/>
          <w:sz w:val="24"/>
        </w:rPr>
        <w:t>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1942 - 1947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909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909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Raabe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Braunschweig</w:t>
      </w:r>
      <w:r>
        <w:rPr>
          <w:rFonts w:ascii="Courier" w:hAnsi="Courier"/>
          <w:vanish/>
          <w:sz w:val="24"/>
        </w:rPr>
        <w:t>]o}]k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910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Rudolf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Borchardt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Bremen</w:t>
      </w:r>
      <w:r>
        <w:rPr>
          <w:rFonts w:ascii="Courier" w:hAnsi="Courier"/>
          <w:vanish/>
          <w:sz w:val="24"/>
        </w:rPr>
        <w:t>]o}]k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911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Best</w:t>
      </w:r>
      <w:r>
        <w:rPr>
          <w:rFonts w:ascii="Courier" w:hAnsi="Courier"/>
          <w:sz w:val="24"/>
        </w:rPr>
        <w:t>immungen der Militärregierung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das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Verlagswesen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912 - Nr. 915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912 - Nds 401, Nr. 915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einzelner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Beratenden Zonenausschuß für das Verlagsbuchwesen</w:t>
      </w:r>
      <w:r>
        <w:rPr>
          <w:rFonts w:ascii="Courier" w:hAnsi="Courier"/>
          <w:vanish/>
          <w:sz w:val="24"/>
        </w:rPr>
        <w:t>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916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916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Beratenden Zonenauschusses für das Verlagsbuchwesen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mit britischen Dienststellen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917 - 920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917 - 920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Anträge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Verlagslizenzen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921 - Nr. 922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921 - Nds 401, Nr. 922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Anträge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Verlagslizenzen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Schleswig-Holstein</w:t>
      </w:r>
      <w:r>
        <w:rPr>
          <w:rFonts w:ascii="Courier" w:hAnsi="Courier"/>
          <w:vanish/>
          <w:sz w:val="24"/>
        </w:rPr>
        <w:t>]o}]s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923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923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Abgelehnte Anträge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Verlagslizenzen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Schleswig-Holstein</w:t>
      </w:r>
      <w:r>
        <w:rPr>
          <w:rFonts w:ascii="Courier" w:hAnsi="Courier"/>
          <w:vanish/>
          <w:sz w:val="24"/>
        </w:rPr>
        <w:t>]o}]s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924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Sitzungsprotokolle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Beratenden Zonenausschusses für das Verlagsbuchwesen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beim niedersächsischen Kultusminister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Listen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lizensierte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</w:t>
      </w:r>
      <w:r>
        <w:rPr>
          <w:rFonts w:ascii="Courier" w:hAnsi="Courier"/>
          <w:sz w:val="24"/>
        </w:rPr>
        <w:t>rlage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925 - Nr. 932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925 - Nds 401, Nr. 932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Einzelgenehmigungen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933 - Nr. 934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933 - Nds 401, Nr. 934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Anträge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Verlagslizenzen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Schleswig-Holstein</w:t>
      </w:r>
      <w:r>
        <w:rPr>
          <w:rFonts w:ascii="Courier" w:hAnsi="Courier"/>
          <w:vanish/>
          <w:sz w:val="24"/>
        </w:rPr>
        <w:t>]o}]s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935 - Nr. 939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935 - Nds 401, Nr. 939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Anträge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Verlagslizenzen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Nordrhein-Westfalen</w:t>
      </w:r>
      <w:r>
        <w:rPr>
          <w:rFonts w:ascii="Courier" w:hAnsi="Courier"/>
          <w:vanish/>
          <w:sz w:val="24"/>
        </w:rPr>
        <w:t>]o}]s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940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Abgelehnte Anträge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Verlagslizenzen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Nordrhein-Westfalen</w:t>
      </w:r>
      <w:r>
        <w:rPr>
          <w:rFonts w:ascii="Courier" w:hAnsi="Courier"/>
          <w:vanish/>
          <w:sz w:val="24"/>
        </w:rPr>
        <w:t>]o}]s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941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Einnahmen und Ausgaben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Beratenden Zonenausschusses für das Verlagsbuchwesen</w:t>
      </w:r>
      <w:r>
        <w:rPr>
          <w:rFonts w:ascii="Courier" w:hAnsi="Courier"/>
          <w:vanish/>
          <w:sz w:val="24"/>
        </w:rPr>
        <w:t>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942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Anträge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Verlagslizenzen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943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Anträge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Verlagslizenzen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Nordrhein-Westfalen</w:t>
      </w:r>
      <w:r>
        <w:rPr>
          <w:rFonts w:ascii="Courier" w:hAnsi="Courier"/>
          <w:vanish/>
          <w:sz w:val="24"/>
        </w:rPr>
        <w:t>]o}]s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1180 - Nr. 1183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1180 - Nds 401, Nr. 1183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Bibliotheksangelege</w:t>
      </w:r>
      <w:r>
        <w:rPr>
          <w:rFonts w:ascii="Courier" w:hAnsi="Courier"/>
          <w:sz w:val="24"/>
        </w:rPr>
        <w:t>nheiten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allgemeine Fragen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1184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Lageberichte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einzelner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1185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Fachstellen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das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1186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1186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Ablieferung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Pflichtexemplare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an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1187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1187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Bibliotheksangelegenheiten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allgemeine Fragen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</w:t>
      </w:r>
      <w:r>
        <w:rPr>
          <w:rFonts w:ascii="Courier" w:hAnsi="Courier"/>
          <w:sz w:val="24"/>
        </w:rPr>
        <w:t xml:space="preserve"> 1951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1188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1188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Büchereiwesen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Niedersachsen</w:t>
      </w:r>
      <w:r>
        <w:rPr>
          <w:rFonts w:ascii="Courier" w:hAnsi="Courier"/>
          <w:vanish/>
          <w:sz w:val="24"/>
        </w:rPr>
        <w:t>]o]s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Statistiken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1189 - Nr. 1192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1189 - Nds 401, Nr. 1192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Bibliothekswesen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1193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Ausbildung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zum gehobenen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Bibliotheksdienst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1194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Landesbüchereistellen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Gesetz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Zulassung von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private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Leihbüchereien</w:t>
      </w:r>
      <w:r>
        <w:rPr>
          <w:rFonts w:ascii="Courier" w:hAnsi="Courier"/>
          <w:vanish/>
          <w:sz w:val="24"/>
        </w:rPr>
        <w:t>}]s]s]s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Unterstützung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einzelner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1195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1195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Förderung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Kreis- und Stadtbüchereien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1196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Beihilfen des Landes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Borromäus-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]s}]s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1197 - Nr. 1201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1197 - Nds 401, Nr. 1201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Niedersächsische Landesbibliothek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Benutzungsordnung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Bücherbeschaffungsaktion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Wiedereröffnung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Personal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1944 - 1948 ; 1951 - 1965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1202 - Nr. 1204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Nds 401, Nr. 1202 - Nds 401, Nr. 1204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Einkaufszentrale für Öffentliche Büchereien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Reutlingen</w:t>
      </w:r>
      <w:r>
        <w:rPr>
          <w:rFonts w:ascii="Courier" w:hAnsi="Courier"/>
          <w:vanish/>
          <w:sz w:val="24"/>
        </w:rPr>
        <w:t>]o}]k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Ahlden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Ahlden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Ahlden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1220 - 1888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2133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Ahlden, 2133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Bestimmungen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Beaufsichtigung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Bruchhausen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Bruchhausen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Bruchhausen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1171 - 1902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1515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Br</w:t>
      </w:r>
      <w:r>
        <w:rPr>
          <w:rFonts w:ascii="Courier" w:hAnsi="Courier"/>
          <w:sz w:val="24"/>
        </w:rPr>
        <w:t>uchhausen, 1515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Handhabung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Preßgesetzes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27. April 1848</w:t>
      </w:r>
      <w:r>
        <w:rPr>
          <w:rFonts w:ascii="Courier" w:hAnsi="Courier"/>
          <w:vanish/>
          <w:sz w:val="24"/>
        </w:rPr>
        <w:t>]z]s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1516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Bruchhausen, 1516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Erlassene höhere Verfügungen während der Okkupation und nach der später erfolgten Einverleibung des Königreichs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Preußen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namentlich in Bezug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etc. und Handhabung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Burgdorf-Ilten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Burgdorf-Ilten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Burgdorf-Ilten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1183 - 1887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Hann 74 Burgdorf-Ilten, </w:t>
      </w:r>
      <w:r>
        <w:rPr>
          <w:rFonts w:ascii="Courier" w:hAnsi="Courier"/>
          <w:sz w:val="24"/>
        </w:rPr>
        <w:t>975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Verhinderung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Mißbrauchs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betr. Länderbeschluß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6. Juli 1854</w:t>
      </w:r>
      <w:r>
        <w:rPr>
          <w:rFonts w:ascii="Courier" w:hAnsi="Courier"/>
          <w:vanish/>
          <w:sz w:val="24"/>
        </w:rPr>
        <w:t>]z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Burgwedel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Burgwedel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Burgwedel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1472 - 1893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Burgwedel, 1152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Beaufsichtigung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sonstigen Anstalten zur Vervielfältigung von Schriftstücken, Bildern pp.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1798 - 1878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Calenberg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Calenberg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Calenberg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1516 - 1920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Calenberg, 561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Verhinderung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Mißbrauchs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1705 - 1900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Celle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Celle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Celle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1367 - 1919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721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Celle, 721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Verschiedenes über religiöse und gottesdienstliche Gegenstände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Agitation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gegen den neuen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Landeskatechismus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1862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Celle, 1334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Ausführung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Reichsgesetzes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21. Oktober 1878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gegen die gemeingefährlichen Bestrebungen der Sozialdemokratie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Zeitschriften-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Bücherverbote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878 - 1894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Dannenberg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Dannenberg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Dannenberg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1373 - 1936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4251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Dannenberg, 4251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Anzeigen, auch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deren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politische Überwachung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Diepholz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Diepholz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Diepholz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1380 - 1923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Diepholz, 1329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Handel im Umherziehen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anderen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Bildwerken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Diepholz, 3127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ferner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Lesegesellschaften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auch Einführung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Hannoverschen Anzeigen</w:t>
      </w:r>
      <w:r>
        <w:rPr>
          <w:rFonts w:ascii="Courier" w:hAnsi="Courier"/>
          <w:vanish/>
          <w:sz w:val="24"/>
        </w:rPr>
        <w:t>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1669 - 1878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Diepholz, 3138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Desgl. sowie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Mißbrauch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überhaupt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1705 - 1912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Diepholz, 3139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Vertreibung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religiöse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kleiner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deren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Diepholz, 3140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Schreiber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Schröder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Diepholz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1861 - 1881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Diepholz, 3141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C.H.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Schierbaum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Diepholz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zum Betriebe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Einbeck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Einbeck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Einbeck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1404 - 1919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2132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Einbeck, 2132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als staatsgefährlich bezeichneten und deshalb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</w:t>
      </w:r>
      <w:r>
        <w:rPr>
          <w:rFonts w:ascii="Courier" w:hAnsi="Courier"/>
          <w:sz w:val="24"/>
        </w:rPr>
        <w:t>nn 74 Einbeck, 2136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zur Errichtung neuer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als Gewerbe zu betreibende Unternehmung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Lesezirkel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Einbeck, 2137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Einbeck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verlegten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Wochenblätter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; 1887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Fallingbostel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Fallingbostel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Fallingbostel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1585 - 1928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1305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Fallingbostel, 1305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1731 - 1914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Fallingbostel, 1306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Leseanstalten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1793 - 1855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Freudenberg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Freudenberg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Freudenberg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1458 - 1918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2037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Freudenberg, 2037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1792 - 1884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Freudenberg, 2038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Lesegesellschaften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allgemeinen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1713 - 1882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Freudenberg, 2039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Maßregeln gegen die 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unsittliche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Lieder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Freudenberg, 2040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Freudenberg, 2041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 in den Gaststuben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Gartow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Gartow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Gartow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1605 - 1923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Gartow, 128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1731 - 1856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Gieboldehausen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Gieboldehausen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Gieboldehausen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1583 - 1897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Gieboldehausen, 799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Amt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Duderstadt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Bibelgesellschaften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Gieboldehausen, 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Amt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Duderstadt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Presse-Polizei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Gieboldehausen, 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Amt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Duderstadt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Gieboldehausen, 1869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und Unterstützung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auch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Gifhorn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Gifhorn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Gifhorn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1265 - 1891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Gifhorn, 684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Lesegesellschaften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Einführung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Hannoverischen Anzeigen</w:t>
      </w:r>
      <w:r>
        <w:rPr>
          <w:rFonts w:ascii="Courier" w:hAnsi="Courier"/>
          <w:vanish/>
          <w:sz w:val="24"/>
        </w:rPr>
        <w:t>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1699 - 1843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Hameln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Hameln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Hameln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1405 - 1912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3119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Hameln, 3119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Entschädigung der Calenberg-Grubenhagenschen Landschaft für Aufhebung des dem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Waisenhaus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Moringen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zustehenden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Kalender-Privilegium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1881 - 1886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Hameln, 4353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Durch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Benutzung einzelner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deren Beförderung erg</w:t>
      </w:r>
      <w:r>
        <w:rPr>
          <w:rFonts w:ascii="Courier" w:hAnsi="Courier"/>
          <w:sz w:val="24"/>
        </w:rPr>
        <w:t>angenen Verordnungen, Ausschreiben bzw. erforderten Nachrichten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1813 - 1866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Hameln, 4354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einzelner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]s]s]s</w:t>
      </w:r>
      <w:r>
        <w:rPr>
          <w:rFonts w:ascii="Courier" w:hAnsi="Courier"/>
          <w:sz w:val="24"/>
        </w:rPr>
        <w:t>, unsittlicher Bilder und dergl.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Hameln, 4363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Mäßigkeitsschriften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deren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 Empfehlung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Broschüren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)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Mäßigkeitsvereine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z.B.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Handbuchs über Branntweingenuß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Hann 74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1538 - 1906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1721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Hannover, 1721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Privilegien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auch Staatsverträge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Sicherung des schriftstellerischen und künstlerischen Eigentums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1625 - 1883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1722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Hannover, 1722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Privilegien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Moringen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schen Waisenhauses wegen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 und 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den Fürstentümern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Göttingen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Calenberg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desgl.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daselbst gedruckten </w:t>
      </w:r>
      <w:r>
        <w:rPr>
          <w:rFonts w:ascii="Courier" w:hAnsi="Courier"/>
          <w:vanish/>
          <w:sz w:val="24"/>
        </w:rPr>
        <w:t>1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auch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Aufhebung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jener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Privilegien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Aufbringung der dafür zu zahlenden Entschädigung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1747 - 1890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1723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Hannover, 1723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sowie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Hausierverkehr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Bilderwerken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1793 - 1904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Hannover, 1724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deren Handhabung,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Mißbrauch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Hannover-Langenhagen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Hannover-Langenhagen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Hannover-Langenhagen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</w:t>
      </w:r>
      <w:r>
        <w:rPr>
          <w:rFonts w:ascii="Courier" w:hAnsi="Courier"/>
          <w:sz w:val="24"/>
        </w:rPr>
        <w:t>93 - 1906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Hannover-Langenhagen, 1027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auch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Lieder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Hannover-Langenhagen, 1028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sowie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Hausierverkehr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Bilderwerken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Hannover-Langenhagen, 1029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Privilegien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auch Staatsverträge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Sicherung des schriftstellerischen und künstlerischen Eigentu</w:t>
      </w:r>
      <w:r>
        <w:rPr>
          <w:rFonts w:ascii="Courier" w:hAnsi="Courier"/>
          <w:sz w:val="24"/>
        </w:rPr>
        <w:t>ms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Hannover-Langenhagen, 1030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Preßgesetze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deren Handhabung,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Mißbrauch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Harburg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Harburg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Harburg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1345 - 1903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Harburg, 1785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Hoya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Hoya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Hoya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1492 - 1913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3234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Hoya, 3234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politischen, und zwar revolu</w:t>
      </w:r>
      <w:r>
        <w:rPr>
          <w:rFonts w:ascii="Courier" w:hAnsi="Courier"/>
          <w:sz w:val="24"/>
        </w:rPr>
        <w:t>tionären und sozialdemokratischen Inhalts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Hoya, 3235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Statistische Ermittlungen bzgl.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Amte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Hoya</w:t>
      </w:r>
      <w:r>
        <w:rPr>
          <w:rFonts w:ascii="Courier" w:hAnsi="Courier"/>
          <w:vanish/>
          <w:sz w:val="24"/>
        </w:rPr>
        <w:t>]o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1874 - 1883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Hoya, 3236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revolutionären und sozialdemokratischen Inhalts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1882 - 1890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Lauenstein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Lauenstein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Lauenstein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1535 - 1887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Lauenstein, 541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Presseerzeugnisse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sz w:val="24"/>
        </w:rPr>
        <w:t>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Broschüren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private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Zeitungsabonnements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u.a.).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Lauenstein-Coppenbrügge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Lauenstein-Coppenbrügge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Lauenstein-Coppenbrügge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1424 - 1889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1407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Lauenstein-Coppenbrügge, 1407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1408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Lauenstein-Coppenbrügge,</w:t>
      </w:r>
      <w:r>
        <w:rPr>
          <w:rFonts w:ascii="Courier" w:hAnsi="Courier"/>
          <w:sz w:val="24"/>
        </w:rPr>
        <w:t xml:space="preserve"> 1408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1{o[</w:t>
      </w:r>
      <w:r>
        <w:rPr>
          <w:rFonts w:ascii="Courier" w:hAnsi="Courier"/>
          <w:sz w:val="24"/>
        </w:rPr>
        <w:t>Hildesheim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n im Bezirk der vormaligen Grafschaft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Spiegelberg</w:t>
      </w:r>
      <w:r>
        <w:rPr>
          <w:rFonts w:ascii="Courier" w:hAnsi="Courier"/>
          <w:vanish/>
          <w:sz w:val="24"/>
        </w:rPr>
        <w:t>]o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Liebenburg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Ant Liebenburg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Liebenburg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1548 - 1906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Liebenburg, 449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Liebenburg, 450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Untersuchungssachen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Müllergeselle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Ferdinand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Wittneben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Lauenförde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Kolportieren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staatsgefährliche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Liebenburg, 453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Maßregeln gegen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Liebenburg, 463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Konzessionsgesuche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Weichelt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Osterode</w:t>
      </w:r>
      <w:r>
        <w:rPr>
          <w:rFonts w:ascii="Courier" w:hAnsi="Courier"/>
          <w:vanish/>
          <w:sz w:val="24"/>
        </w:rPr>
        <w:t>]o}]p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1856 - 1859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Liebenburg, 464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Salzgitter</w:t>
      </w:r>
      <w:r>
        <w:rPr>
          <w:rFonts w:ascii="Courier" w:hAnsi="Courier"/>
          <w:vanish/>
          <w:sz w:val="24"/>
        </w:rPr>
        <w:t>]o}]p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Liebenburg, 465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Erhebung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Salzgitterschen 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Kreisblatte für den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Liebenburg</w:t>
      </w:r>
      <w:r>
        <w:rPr>
          <w:rFonts w:ascii="Courier" w:hAnsi="Courier"/>
          <w:vanish/>
          <w:sz w:val="24"/>
        </w:rPr>
        <w:t>]o]s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1872 - 1874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Liebenburg, 466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Beschwerden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wider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Liebenburg, 467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Mitteilungen wegen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preßpolizeilichen Verhältnisse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Salzgitter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Allgemeinen Anzeigen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Linden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Linden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Linden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1562 - 1891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Linden, 940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1708 - 1840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Marienburg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Marienburg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Marienburg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1308 ; 1548 - 18</w:t>
      </w:r>
      <w:r>
        <w:rPr>
          <w:rFonts w:ascii="Courier" w:hAnsi="Courier"/>
          <w:sz w:val="24"/>
        </w:rPr>
        <w:t>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Marienburg, 1011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Buch- und Druckereiinhaber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C.E.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Sundmacher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dahier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Steindruckerei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Anlegung einer Geschäftsbücherfabrik in dem Flecken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Moritzberg</w:t>
      </w:r>
      <w:r>
        <w:rPr>
          <w:rFonts w:ascii="Courier" w:hAnsi="Courier"/>
          <w:vanish/>
          <w:sz w:val="24"/>
        </w:rPr>
        <w:t>]o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Medingen-Ebstorf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Medingen-Ebstorf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Medingen-Ebstorf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1330 - 1884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Medingen-Ebstorf, 897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Kalenderhandel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1711 - 1858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Münden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Münden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Münden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1518 - 1907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Münd</w:t>
      </w:r>
      <w:r>
        <w:rPr>
          <w:rFonts w:ascii="Courier" w:hAnsi="Courier"/>
          <w:sz w:val="24"/>
        </w:rPr>
        <w:t>en, 1029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Verdächtige Personen,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politische Umtriebe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Münden, 1051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Verordnung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19. Dezember 1815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über die Erhöhung des den Studenten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Göttingen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von den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daselbst zu gebenden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Kredit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Neustadt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Neustadt am Rübenberge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Neustadt am Rübenberge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1483 - 1928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Neustadt, 1461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sche bzw. Bundespressegesetzgebung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dazu erlassenen</w:t>
      </w:r>
      <w:r>
        <w:rPr>
          <w:rFonts w:ascii="Courier" w:hAnsi="Courier"/>
          <w:sz w:val="24"/>
        </w:rPr>
        <w:t xml:space="preserve"> Ausschreiben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 der in den Gasthäusern aushängenden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1476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Neustadt, 1476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auf Grund des Reichsgesetzes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21. Oktober 1878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Sozialistengesetz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1878 - 1883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Nienburg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Nienburg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Nienburg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1408 - 1886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Nienburg, 411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Amt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Wölpe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: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1813 - 1848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Northeim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Northeim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Northeim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1209 - 1934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2380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Northe</w:t>
      </w:r>
      <w:r>
        <w:rPr>
          <w:rFonts w:ascii="Courier" w:hAnsi="Courier"/>
          <w:sz w:val="24"/>
        </w:rPr>
        <w:t>im, 2380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1625 - 1891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2381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Northeim, 2381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, die eine revolutionäre Tendenz haben oder sonst gemeinschädlichen Inhalts sind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1798 - 1844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Northeim, 2382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1845 - 1895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Peine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Peine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Peine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1589 - 1913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Peine, 345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Maßnahmen gegen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Preßerzeugnisse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Polle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Polle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Polle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1532 - 1899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Polle, 269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Pressebeschränkungen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1718 - 1857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Soltau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Soltau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Soltau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1433 - 1937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1114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Soltau, 1114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Verfügung betr.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Schriften über den Bau der Eisenbahnlinie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Hamburg</w:t>
      </w:r>
      <w:r>
        <w:rPr>
          <w:rFonts w:ascii="Courier" w:hAnsi="Courier"/>
          <w:vanish/>
          <w:sz w:val="24"/>
        </w:rPr>
        <w:t>]o}]s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Springe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Springe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Springe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1444 - 1926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Springe, 1370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Aufhebung und Ablösung gewerblicher Berechtigung</w:t>
      </w:r>
      <w:r>
        <w:rPr>
          <w:rFonts w:ascii="Courier" w:hAnsi="Courier"/>
          <w:sz w:val="24"/>
        </w:rPr>
        <w:t xml:space="preserve">en, insbes. die Ermittlung und Feststellung der der Calenberg-Grubenhagenschen Landschaft zustehenden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Entschädigungsansprüche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wegen aufgehobenen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Kalenderprivilegium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1868 - 1879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Springe, 1733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Handhabung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darauf bezügliche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Verordnungen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Ausschreiben und sonstige Generalia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Springe, 1734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Beförderung der 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konservative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Lieferung derselben für das Amt,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Nachrichten</w:t>
      </w:r>
      <w:r>
        <w:rPr>
          <w:rFonts w:ascii="Courier" w:hAnsi="Courier"/>
          <w:sz w:val="24"/>
        </w:rPr>
        <w:t xml:space="preserve"> über die in den Wirtshäusern gehaltenen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Stolzenau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Stolzenau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Stolzenau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1494 - 1933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3601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Stolzenau, 3601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1705 - 1899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3602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Stolzenau, 3602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Kalenderprivilegien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Verstöße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gegen solche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1747 - 1905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Stolzenau, 3603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Sicherstellung des literarischen und künstlerischen Eigentums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diesbezügliche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Verträge mit anderen Staaten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1790 - 18</w:t>
      </w:r>
      <w:r>
        <w:rPr>
          <w:rFonts w:ascii="Courier" w:hAnsi="Courier"/>
          <w:sz w:val="24"/>
        </w:rPr>
        <w:t>81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3604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Stolzenau, 3604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Verhinderung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Pressemißbrauch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 - Allgemeines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1792 - 1910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3605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Stolzenau, 3605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Lesegesellschaften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1793 - 1862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Stolzenau, 3606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unsittliche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Schriften,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Lieder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Bilder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Syke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Syke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Syke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1510 - 1912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Syke, 485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Privilegien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usw., auch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Nachstich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1671 - 1871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Uchte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Uchte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Uchte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1512 - 1916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Uchte, 1799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Privilegien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Schriftsteller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Verordnungen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1733 - 1857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1800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Uchte, 1800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Hausierverkehr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insbesondere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sittenlosen und 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Winsen/Luhe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Winsen/Luhe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Winsen/Luhe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1266 - 1913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Winsen/Luhe, 1160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Maßreg</w:t>
      </w:r>
      <w:r>
        <w:rPr>
          <w:rFonts w:ascii="Courier" w:hAnsi="Courier"/>
          <w:sz w:val="24"/>
        </w:rPr>
        <w:t>eln gegen die 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aufrührerische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Broschüren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(Landratsamt)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1874 - 1888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Winsen/Luhe, 1196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Kontrolle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Leihbüchereien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Lesezirkelbetriebe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1793 - 1848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Winsen/Luhe, 1197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Erbauungsliteratur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1198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Winsen/Luhe, 1198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 Hannoversche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Winsen/Luhe, 1199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he</w:t>
      </w:r>
      <w:r>
        <w:rPr>
          <w:rFonts w:ascii="Courier" w:hAnsi="Courier"/>
          <w:sz w:val="24"/>
        </w:rPr>
        <w:t xml:space="preserve">rausgegebene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deutsch-konservative 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Hannoversche Post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1879 - 1885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Winsen/Luhe, 2897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Mißbrauch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3480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Winsen/Luhe, 3480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Mißbrauch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- allg.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74 Wöltingerode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Wöltingerode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Amt Wöltingerode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1548 - 1887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74 Wöltingerode, 484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Verkehr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(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</w:t>
      </w:r>
      <w:r>
        <w:rPr>
          <w:rFonts w:ascii="Courier" w:hAnsi="Courier"/>
          <w:sz w:val="24"/>
        </w:rPr>
        <w:t xml:space="preserve"> 1876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174 Dannenberg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Landkreis Dannenberg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Landkreis Dannenberg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1715 - 1949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301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Dannenberg, 301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1843 - 1931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Dannenberg, 302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betr.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Besoldungsblatt</w:t>
      </w:r>
      <w:r>
        <w:rPr>
          <w:rFonts w:ascii="Courier" w:hAnsi="Courier"/>
          <w:vanish/>
          <w:sz w:val="24"/>
        </w:rPr>
        <w:t>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1862 - 1930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174 Duderstadt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Landkreis Duderstadt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Landkreis Duderstadt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1783 - 1935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Duderstadt, 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Überwachung und Unterstützung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</w:t>
      </w:r>
      <w:r>
        <w:rPr>
          <w:rFonts w:ascii="Courier" w:hAnsi="Courier"/>
          <w:sz w:val="24"/>
        </w:rPr>
        <w:t>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1885 - 1899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Duderstadt, 78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Vereine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174 Fallingbostel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Landkreis Fallingbostel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Landkreis Fallingbostel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1684 - 1946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Fallingbostel, 141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174 Grafschaft Hoya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Landkreis Grafschaft Hoya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Landkreis Grafschaft Hoya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1851 - 1932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Grafschaft Hoya, 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[2{</w:t>
      </w:r>
      <w:r>
        <w:rPr>
          <w:rFonts w:ascii="Courier" w:hAnsi="Courier"/>
          <w:sz w:val="24"/>
        </w:rPr>
        <w:t>Beschlagnahmte und 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1890 - 1898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174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Landkreis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Landkreis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1720 - 1944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Hannover, 193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Verlagsschließungen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Anweisungen des Stellvertretenden Generalkommandos X. Armeekorps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247 - 248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Hannover, 247 - Hann 174 Hannover, 248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Presse-Polizei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während des Krieges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1914 - 1921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174 Marienburg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Landkreis Marien</w:t>
      </w:r>
      <w:r>
        <w:rPr>
          <w:rFonts w:ascii="Courier" w:hAnsi="Courier"/>
          <w:sz w:val="24"/>
        </w:rPr>
        <w:t>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Landkreis Marienburg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1864 - 1916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2 - 4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Marienburg, 2 - Hann 174 Marienburg, 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Sozialdemokraten, Anarchisten und sonstige Anhänger der Umsturzparteien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Maßnahmen zur Bekämpfung der 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Aufrufe, Namenslisten, Zeitungsausschnitte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 gegen die Sozialdemokratie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1878 - 1913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Marienburg, 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Verteilung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patriotische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gegen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174 Neustadt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Landkreis Neustadt am Rübenberge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Landkreis Neustadt am Rübenberge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1681 - 1949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Neustadt, 555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Verbreitung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unzüchtiger Abbildungen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sowie sonstige verbotene Schaustellungen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1867 - 1927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Neustadt, 556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Reichspressegesetz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7.5.1874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 nebst Ausführungsbestimmungen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1867 - 1929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Neustadt, 557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den Gemeinden de</w:t>
      </w:r>
      <w:r>
        <w:rPr>
          <w:rFonts w:ascii="Courier" w:hAnsi="Courier"/>
          <w:sz w:val="24"/>
        </w:rPr>
        <w:t>s Amts bzw. Kreises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1871 - 1894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558 - 561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Neustadt, 558 - Hann 174 Neustadt, 561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von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deren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allgemeinen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Neustadt, 562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Übereinkunft mit fremden Staaten wegen gegenseitigen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Schutzes der Rechte an literarischen Erzeugnissen und Werken der Kunst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1881 - 1909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Neustadt, 563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Aufstellung und Einrichtung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Verzeichnisses der von den Behörden veröffentlichten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Königl. 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1882 - 1922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Neustadt, 564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von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deren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allgemeinen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1885 - 1922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Neustadt, 565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1905 - 1922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596 - 597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Neustadt, 596 - Hann 174 Neustadt, 597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Bekämpfung der sozialdemokratischen Agitation durch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antisozialistische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Broschüren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1878 - 1923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600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Neustadt, 600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aufgrund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Reichsgesetzses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21. Oktober 1878</w:t>
      </w:r>
      <w:r>
        <w:rPr>
          <w:rFonts w:ascii="Courier" w:hAnsi="Courier"/>
          <w:vanish/>
          <w:sz w:val="24"/>
        </w:rPr>
        <w:t>]z]s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1883 - 1897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Neustadt, 3112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Polizeipräsident -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Landeskriminalpolizeidienststelle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politische Mitteilungen und Berichterstattung in politischen Angelegenheiten, Überwachung von Parteien und Organisationen,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Druckwerken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Veranstaltungen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3113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Neustadt, 3113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Polizei</w:t>
      </w:r>
      <w:r>
        <w:rPr>
          <w:rFonts w:ascii="Courier" w:hAnsi="Courier"/>
          <w:sz w:val="24"/>
        </w:rPr>
        <w:t xml:space="preserve">präsident -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Landeskriminalpolizeistelle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dann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Geheimes Staatspolizeiamt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Staatspolizeistelle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politische Mitteilungen und Berichterstattung in politischen Angelegenheiten, Überwachung von Parteien, Organisationen, Personen, kirchlichen religiösen Verbänden, Maßnahmen gegen Juden,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Druckwerken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Veranstaltungen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3114 - 3119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Neustadt, 3114 - Hann 174 Neustadt, 3119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Geheimes Staatspol</w:t>
      </w:r>
      <w:r>
        <w:rPr>
          <w:rFonts w:ascii="Courier" w:hAnsi="Courier"/>
          <w:sz w:val="24"/>
        </w:rPr>
        <w:t>izeiamt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Staatspolizeistelle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: politische Mitteilungen und Berichterstattung in politischen Angelegenheiten, Überwachung von Parteien, Organisationen, Personen, kirchlichen religiösen Verbänden, Maßnahmen gegen Juden,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Druckwerken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Veranstaltungen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3120 - 3122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Neustadt, 3120 - Hann 174 Neustadt, 3122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Geheimes Staatspolizeiamt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Staatspolizeistelle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: politische Mitteil</w:t>
      </w:r>
      <w:r>
        <w:rPr>
          <w:rFonts w:ascii="Courier" w:hAnsi="Courier"/>
          <w:sz w:val="24"/>
        </w:rPr>
        <w:t xml:space="preserve">ungen und Berichterstattung in politischen Angelegenheiten, Überwachung von Parteien, Organisationen, Personen, kirchlichen religiösen Verbänden, Maßnahmen gegen Juden,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Druckwerken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Veranstaltungen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174 Nienburg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Landkreis Nienburg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Landkreis Nienburg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1769 - 1938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Nienburg, 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Maßnahmen zum Schutz der republikanischen Staatsform und der Verfassung, zur Aufrechterhaltung der öffentlichen Ordnung -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Vereinen und Vereinigun</w:t>
      </w:r>
      <w:r>
        <w:rPr>
          <w:rFonts w:ascii="Courier" w:hAnsi="Courier"/>
          <w:sz w:val="24"/>
        </w:rPr>
        <w:t xml:space="preserve">gen,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Zeit-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i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Nienburg, 149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 xml:space="preserve">Zeitungen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Verbot und Förderung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1792 - 1908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174 Osterode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Landkreis Osterode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Landkreis Osterode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1890 - 1934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Osterode, 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insbes.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christlicher und patriotische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Bilder zur Volksbildungspflege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Verlagsempfehlungen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1915 - 1922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174 Peine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Landkreis Pei</w:t>
      </w:r>
      <w:r>
        <w:rPr>
          <w:rFonts w:ascii="Courier" w:hAnsi="Courier"/>
          <w:sz w:val="24"/>
        </w:rPr>
        <w:t>ne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Landkreis Peine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1850 - 1953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50 - 54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Peine, 50 - Hann 174 Peine, 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Bildwerke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1867 - 1933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174 Springe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Landkreis Springe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Landkreis Springe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1758 - 1945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Springe, 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Unzüchtige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Abbildungen und Darstellungen - Allgemeines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1880 - 1934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Springe, 94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- Allgemeines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1874 - 1922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S</w:t>
      </w:r>
      <w:r>
        <w:rPr>
          <w:rFonts w:ascii="Courier" w:hAnsi="Courier"/>
          <w:sz w:val="24"/>
        </w:rPr>
        <w:t>pringe, 95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Feilbieten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Bildwerken im Umherziehen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Allgemeines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Verzeichnisse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verbotener 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Druckschriften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1933-1934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Schomburgk</w:t>
      </w:r>
      <w:r>
        <w:rPr>
          <w:rFonts w:ascii="Courier" w:hAnsi="Courier"/>
          <w:vanish/>
          <w:sz w:val="24"/>
        </w:rPr>
        <w:t>}]p]s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1884 - 1941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Springe, 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Allgemeines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1908 - 1922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Springe, 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Vertrauliche Mitteilungen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Oberzensurstelle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>, dann des Stellvertretenden Generalkommandos X.</w:t>
      </w:r>
      <w:r>
        <w:rPr>
          <w:rFonts w:ascii="Courier" w:hAnsi="Courier"/>
          <w:sz w:val="24"/>
        </w:rPr>
        <w:t xml:space="preserve"> Armeekorps an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Springe, 107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Sozialdemokratische Agitatoren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 sozialdemokratische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1891 - 1907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Springe, 118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Öffentliche Versammlungen von Parteien, einzelne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 zur Reichstagswahl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acc. 70/83, 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Springe, acc. 70/83, 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Politische Mitteilungen und Anfragen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Staatspolizeistelle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Enthält: Überwachung von Personen und Verbänden,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</w:t>
      </w:r>
      <w:r>
        <w:rPr>
          <w:rFonts w:ascii="Courier" w:hAnsi="Courier"/>
          <w:sz w:val="24"/>
        </w:rPr>
        <w:t xml:space="preserve">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Druckwerke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174 Zellerfeld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Landkreis Zellerfeld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Landkreis Zellerfeld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1728 - 1970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921 - 923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Zellerfeld, 921 - Hann 174 Zellerfeld, 923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Bildwerken,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usw.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1872 - 1939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924 - 927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Zellerfeld, 924 - Hann 174 Zellerfeld, 927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Öffentliche Blätter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Zellerfeld, 928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Reichspressegesetz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7. Mai 1874</w:t>
      </w:r>
      <w:r>
        <w:rPr>
          <w:rFonts w:ascii="Courier" w:hAnsi="Courier"/>
          <w:vanish/>
          <w:sz w:val="24"/>
        </w:rPr>
        <w:t>]z]s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1909 - 193</w:t>
      </w:r>
      <w:r>
        <w:rPr>
          <w:rFonts w:ascii="Courier" w:hAnsi="Courier"/>
          <w:sz w:val="24"/>
        </w:rPr>
        <w:t>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930 - 931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Zellerfeld, 930 - Hann 174 Zellerfeld, 931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innerhalb der Kirchengebäude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Zellerfeld, 945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Zweig-Verein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Gustav-Adolf-Stiftung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dem Oberharz (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Clausthal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Zellerfeld, 3069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Gendarmerie-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n und sonstigen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für die Gendarmerie-Wachtmeister des 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Zellerfeld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auf Kreiskosten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334</w:t>
      </w:r>
      <w:r>
        <w:rPr>
          <w:rFonts w:ascii="Courier" w:hAnsi="Courier"/>
          <w:sz w:val="24"/>
        </w:rPr>
        <w:t>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Zellerfeld, 3345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</w:t>
      </w:r>
      <w:r>
        <w:rPr>
          <w:rFonts w:ascii="Courier" w:hAnsi="Courier"/>
          <w:vanish/>
          <w:sz w:val="24"/>
        </w:rPr>
        <w:t>&lt;bibliotheken&gt;]s</w:t>
      </w:r>
      <w:r>
        <w:rPr>
          <w:rFonts w:ascii="Courier" w:hAnsi="Courier"/>
          <w:sz w:val="24"/>
        </w:rPr>
        <w:t xml:space="preserve">-,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</w:t>
      </w:r>
      <w:r>
        <w:rPr>
          <w:rFonts w:ascii="Courier" w:hAnsi="Courier"/>
          <w:vanish/>
          <w:sz w:val="24"/>
        </w:rPr>
        <w:t>&lt;bibliotheken&gt;]s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Vereinsbibliotheken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3346 - 3347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174 Zellerfeld, 1346 - Hann 174 Zellerfeld, 3347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26 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Akten des Königlich-Hannoverschen Justizministeriums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des Königlich Hannoverschen Justizministeriums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1649 - 1891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545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Gesuche und Anträge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Subscription und Anscha</w:t>
      </w:r>
      <w:r>
        <w:rPr>
          <w:rFonts w:ascii="Courier" w:hAnsi="Courier"/>
          <w:sz w:val="24"/>
        </w:rPr>
        <w:t>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derartiger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547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548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Das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Hildesheimer Amtsblatt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Hildesheimer allgemeine Zeitung und Anzeigen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549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Allgemeiner Anzeiger für den Obergerichtsbezirk Nienburg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550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Das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Otterndorfer Wochenblatt und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551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Hannoverschen Anzeigen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852 -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552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unparteiische Correspondent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ingl.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Hamburger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553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Hannoversche Nachrichten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554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 Hannoversche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". Nachrichten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Anzeigen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555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Maßnahmen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bzgl.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wegen Vertretung der Regierungsmaßregeln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556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Benutzung des "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Börsenvereins für den</w:t>
      </w:r>
      <w:r>
        <w:rPr>
          <w:rFonts w:ascii="Courier" w:hAnsi="Courier"/>
          <w:sz w:val="24"/>
        </w:rPr>
        <w:t xml:space="preserve"> deutschen Buchhandel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" zur Bekanntmachung gerichtlicher Verfügungen in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Concurssachen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Buch- und Musikalienhändler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557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in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Harburg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Harburger Anzeigen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Elbzeitung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558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Lehe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Provinzial-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559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 Nordsee-Zeitung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560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im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Verl</w:t>
      </w:r>
      <w:r>
        <w:rPr>
          <w:rFonts w:ascii="Courier" w:hAnsi="Courier"/>
          <w:sz w:val="24"/>
        </w:rPr>
        <w:t>ag des Intelligenz-Comtoirs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Aurich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erscheinende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Ostfriesische Amtsblatt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insbesondere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Veröffentlichung der dienstlichen Erlasse und gerichtlichen Bekanntmachungen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dasselbe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719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Breeke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hierselbst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Genehmigung des Abdrucks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Gesetzes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7. April 1849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die Einführung der allgemeinen deutschen Wechselordnung betr.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2818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2818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Bundesprozeßgesetz und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Verordnung </w:t>
      </w:r>
      <w:r>
        <w:rPr>
          <w:rFonts w:ascii="Courier" w:hAnsi="Courier"/>
          <w:sz w:val="24"/>
        </w:rPr>
        <w:t xml:space="preserve">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 Januar 1855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,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Mißbrauch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betr., auch Gesetzentwurf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Bestrafung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verschiedener, mittelst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begangenen Verbrechen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1852 - 1853 ;1855 - 1856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2819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durch die Staatsanwaltschaft, auch die von derselben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Einleitung von Untersuchungen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Preßvergehen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zu machenden Anzeigen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2820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Der in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Hannoverschen Presse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(Nr. 77) enthaltene "</w:t>
      </w:r>
      <w:r>
        <w:rPr>
          <w:rFonts w:ascii="Courier" w:hAnsi="Courier"/>
          <w:sz w:val="24"/>
        </w:rPr>
        <w:t xml:space="preserve">Das monarchische Princip" überschriebene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2821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2821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 in Nr. 66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9.10.1852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in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Hannoverschen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enthaltener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2822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2822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Einleitung eines Strafverfahrens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einen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Osnabrück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Blattes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Telegraph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2823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2823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Einleitung einer Untersuchung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Majestätsbeleidigung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hinsichtlich der bei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Göpel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Stuttgart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erschienenen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Deutschland und die abendländische Civilisation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2826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Einleitung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Preß-Process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wider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Redacteur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Bremischen Provinzial-Blatt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es",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Weber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2827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Commandeur des 3.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Einbeck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garnisonirenden Infanterie-Regiments gegen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Redacteur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Einbecker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Beleidigung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dort garnison</w:t>
      </w:r>
      <w:r>
        <w:rPr>
          <w:rFonts w:ascii="Courier" w:hAnsi="Courier"/>
          <w:sz w:val="24"/>
        </w:rPr>
        <w:t xml:space="preserve">irenden Militärs erhobenen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Denunciation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2828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Einschreiten der Gerichte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wegen eines in Nr. 1055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Zeitung für Norddeutschland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enthaltenen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2829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Ein in Nr. 1051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Zeitung für Norddeutschland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enthaltener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"Die Strafmaßregeln Radetzky's" item wegen eines in Nr. 1074 dieser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enthaltenen Artikels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2830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Einleitung eines Strafverfahrens wegen de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Ruge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Lage des Humanismus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2833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Bestimmung, daß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Anträge auf Erhebung einer Anklage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bei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Preß-Vergehen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nicht durch das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Kgl. Justizministerium des Innern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bei den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Kgl. Staatsanwaltschaften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einzubringen sind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2834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Artikel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Volkszeitung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 (Nr. 7/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2835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Artikel in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Ostfriesischen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</w:t>
      </w:r>
      <w:r>
        <w:rPr>
          <w:rFonts w:ascii="Courier" w:hAnsi="Courier"/>
          <w:sz w:val="24"/>
        </w:rPr>
        <w:t>6 a, 2836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Befugnis der Regierung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Preßerzeugnisse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verbieten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2837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strafgerichtliche Verfolgung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Nr. 43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Preußischen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s" wegen eines darin enthaltenen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 "Zur Hannoverschen Verfassungsfrage"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2838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Obergerichtsassessor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Planck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Aurich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 meine Wähler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und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Einleitung einer Untersuchung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wider den p. Planck wegen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</w:t>
      </w:r>
      <w:r>
        <w:rPr>
          <w:rFonts w:ascii="Courier" w:hAnsi="Courier"/>
          <w:sz w:val="24"/>
        </w:rPr>
        <w:t>mtsehrenbeleidigung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2839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Einleitung einer Untersuchung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wider den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Ewald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Göttingen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Preßvergehen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2840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Obergerichtsassessor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Planck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Dannenberg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Über die verbindliche Kraft der Verordnung v. 1. August 1855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2841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Herbeiführung eines allgemeinen deutschen Gesetzes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gegen 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2842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Beschuldigung wider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Redacteur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der hiesigen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Tagespost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Beleidigung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Amtsehre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Kgl. Kriegs-Ministerium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2843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wider den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 phil.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Schläger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 jur.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 Horst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Preßvergehen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stattgehabten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Untersuchungen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2844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"Nochmals die Oldenburgische Candidatur" in Nr. 100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Osnabrücker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</w:t>
      </w:r>
      <w:r>
        <w:rPr>
          <w:rFonts w:ascii="Courier" w:hAnsi="Courier"/>
          <w:sz w:val="24"/>
        </w:rPr>
        <w:t>ann 26 a, 2845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Nr. 197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Hannoverschen Tagespost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3966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Befugnis der Regierung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Preßerzeugnisse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verbieten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26 a, 4055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Gesetzentwurf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das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Urheberrecht an literarischen und Kunsterzeugnissen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33 c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Akten des hannoverschen Finanzministeriums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des hannoverschen Finanzministeriums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(1688) ; 1725 - 1882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72 - 73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33 c, 72 - Hann 33 c, 7</w:t>
      </w:r>
      <w:r>
        <w:rPr>
          <w:rFonts w:ascii="Courier" w:hAnsi="Courier"/>
          <w:sz w:val="24"/>
        </w:rPr>
        <w:t>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Staatsdruckerei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die Bestimmung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Druckereien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welche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Druckarbeiten der Behörden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besorgen sollen, auch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Überweisung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bestimmten Quantität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Druckarbeiten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an die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Hofbuchdrucker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Klindworth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Schlüter</w:t>
      </w:r>
      <w:r>
        <w:rPr>
          <w:rFonts w:ascii="Courier" w:hAnsi="Courier"/>
          <w:vanish/>
          <w:sz w:val="24"/>
        </w:rPr>
        <w:t>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1855 - 1871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33 c, 647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 des Debits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Verlagswerke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Bibliographischen Institut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Hildburghausen</w:t>
      </w:r>
      <w:r>
        <w:rPr>
          <w:rFonts w:ascii="Courier" w:hAnsi="Courier"/>
          <w:vanish/>
          <w:sz w:val="24"/>
        </w:rPr>
        <w:t>]o}]k}]s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33 c, 1019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Bewilligung einer Be</w:t>
      </w:r>
      <w:r>
        <w:rPr>
          <w:rFonts w:ascii="Courier" w:hAnsi="Courier"/>
          <w:sz w:val="24"/>
        </w:rPr>
        <w:t>ihilfe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Osterode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zwecks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seines Werkes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Geschichte des Herzogtums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Grubenhagen</w:t>
      </w:r>
      <w:r>
        <w:rPr>
          <w:rFonts w:ascii="Courier" w:hAnsi="Courier"/>
          <w:vanish/>
          <w:sz w:val="24"/>
        </w:rPr>
        <w:t>]o]s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33 c, 1090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Verleihung des Titels Kommerzien-Rat an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Hof-Buchhändler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Meerzinsky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83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Kurfürstliches bzw. Königliches Konsistorium und Provinzialkonsistorium zu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Kurfürstliches bzw. Königliches Konsistorium und Provinzialkonsistorium zu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(1258) ; 1509 - </w:t>
      </w:r>
      <w:r>
        <w:rPr>
          <w:rFonts w:ascii="Courier" w:hAnsi="Courier"/>
          <w:sz w:val="24"/>
        </w:rPr>
        <w:t>1887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X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 Konsistorium Hildesheim Augsburger Konfession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83, X, 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G.G.L.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Wiesen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Hohenhameln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Druckerlaubnis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anliegende drei von ihm verfaßte Manuskripte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108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Allgemeine Ständeversammlung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Allgemeine Ständeversammlung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1814 - 1866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B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B 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B, 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Abdruck der Landtagsverhandlungen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insbesondere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Kündigung des Vertrages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mit der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Hahn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schen Hofbuchh</w:t>
      </w:r>
      <w:r>
        <w:rPr>
          <w:rFonts w:ascii="Courier" w:hAnsi="Courier"/>
          <w:sz w:val="24"/>
        </w:rPr>
        <w:t>andlung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wegen des Debits der Ständischen Aktenstücke und die Übertragung desselben an die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Helwing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 Hofbuchhandlung</w:t>
      </w:r>
      <w:r>
        <w:rPr>
          <w:rFonts w:ascii="Courier" w:hAnsi="Courier"/>
          <w:vanish/>
          <w:sz w:val="24"/>
        </w:rPr>
        <w:t>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B, 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etwaige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sogenannten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Staatsdruckerei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H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 Aktenstücke der Ständeversammlungen (1814 - 1866)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1495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H, 1495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3. Landtag: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Preß-Freiheit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(Antrag der 2. Kammer)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H, 1862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3. Landtag: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Preß-Freiheit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Aufhebung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Verhandlungen darüber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H, 1863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3. Landtag: Dazu Eingabe des </w:t>
      </w:r>
      <w:r>
        <w:rPr>
          <w:rFonts w:ascii="Courier" w:hAnsi="Courier"/>
          <w:vanish/>
          <w:sz w:val="24"/>
        </w:rPr>
        <w:t>p[6{o[</w:t>
      </w:r>
      <w:r>
        <w:rPr>
          <w:rFonts w:ascii="Courier" w:hAnsi="Courier"/>
          <w:sz w:val="24"/>
        </w:rPr>
        <w:t>Baden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scher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Hofrath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Welcker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H, 2049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4. Landtag: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Censur-Edikt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6. Mai 1705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. Antrag wegen Aufhebung desselben und Gewährung unumschränkter Wirksamkeit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Beschlüsse der deutschen Länder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H, 2629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4. Landtag: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Verhandlungen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Preßfreiheit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Aufhebung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2817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H, 2817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5. Landtag: Petitionen an die Ständeversammlung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Petition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zeitigen Eigenthümer der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Schweiger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Pickschen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Buchdruckerey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Celle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wegen Anfertigung und Lieferung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die dasige Steuer-Direktion;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Petition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Lüdecke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Osnabrück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die in dasiger Provinz verbraucht werdenden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sowie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Petition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Witwe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Tappe</w:t>
      </w:r>
      <w:r>
        <w:rPr>
          <w:rFonts w:ascii="Courier" w:hAnsi="Courier"/>
          <w:sz w:val="24"/>
        </w:rPr>
        <w:t>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Aurich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Lieferung des für die dasige Steuer-Direktion nötigen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Druck-Material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s, auch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Petition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Schulze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Celle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Lieferung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die dasige Steuer-Direktion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H, 3103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5. Landtag: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Petition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mehrerer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Buchhändler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Osnabrück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 xml:space="preserve"> wegen Portofreiheit und Porto-Moderation für ihr Gewerbe sowie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Aufhebung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Buchhändler-Verkehr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 durch die Post-Officianten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  <w:r>
        <w:rPr>
          <w:rFonts w:ascii="Courier" w:hAnsi="Courier"/>
          <w:sz w:val="24"/>
        </w:rPr>
        <w:t>229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H, 3229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5. Landtag: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Buchhandlungen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, wegen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Steuer-Auflagen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auf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Modezeitungen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3109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H, 3109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5. Landtag: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Beschluß der 2. Cammer einen Antrag an königl. Ministerium auf baldmögliche Vorlegung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Preß-Gesetz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 zu richten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H, 3661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5. Landtag: Verhandlung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Freiheit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Vorlegung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1833 - 1837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4517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H, 4517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8.</w:t>
      </w:r>
      <w:r>
        <w:rPr>
          <w:rFonts w:ascii="Courier" w:hAnsi="Courier"/>
          <w:sz w:val="24"/>
        </w:rPr>
        <w:t xml:space="preserve"> Landtag: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Strafbestimmungen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gegen Übertretungen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Bücher-Verbote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Censur-Vorschriften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auch den Antrag auf eine zeitgemäße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Preßgesetzgebung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Censur sofort auf die nach den bundesgesetzlichen Bestimmungen irgend zulässigen Grenzen zu beschränken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H, 5162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8. Landtag: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Privilegium der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Stern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schen Buchdruckerei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Lüneburg</w:t>
      </w:r>
      <w:r>
        <w:rPr>
          <w:rFonts w:ascii="Courier" w:hAnsi="Courier"/>
          <w:vanish/>
          <w:sz w:val="24"/>
        </w:rPr>
        <w:t>]o}]k]s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H, 5065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8. Landtag: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Preßfreiheit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</w:t>
      </w:r>
      <w:r>
        <w:rPr>
          <w:rFonts w:ascii="Courier" w:hAnsi="Courier"/>
          <w:sz w:val="24"/>
        </w:rPr>
        <w:t>her-Censur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Bücher-Verbote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Concessions-Erfordernis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Bücherverleiher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sowie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Controlle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Leih-Bibliotheken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auch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Petitionen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Dr.jur.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Grote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Censur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Concessionswesen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 xml:space="preserve"> betr.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5017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H, 5017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8. Landtag: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Petition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Morstadt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Wiershausen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Pressefreiheit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H, 5451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9. Landtag: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Aufh</w:t>
      </w:r>
      <w:r>
        <w:rPr>
          <w:rFonts w:ascii="Courier" w:hAnsi="Courier"/>
          <w:sz w:val="24"/>
        </w:rPr>
        <w:t>ebung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Entwurf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Preß-Gesetz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H, 5710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9. Landtag: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Aufhebung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Entwurf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Preß-Gesetz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H, 5711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9. Landtag: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Einführung des öffentlichen Verfahrens mit Geschworenen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bei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Preßvergehen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H, 5712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9. Landtag: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Die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Strafbestimmungen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gegen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Verletzung der Sittlichkeit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durch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H, 5873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10. Landtag: Antrag wegen Declaration des Paragraphen 3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Preß-Gesetzes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27.4.1848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 betr.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6405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H, 6405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11. Landtag: Antrag wegen Declaration des Paragraphen 3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Preß-Gesetzes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27.4.1848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 betr.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H, 7328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12. Landtag: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Bundesbeschlüsse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das Vereinswesen und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H, 7530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12. Landtag: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Bundesbeschlüsse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betr. Vereinsw</w:t>
      </w:r>
      <w:r>
        <w:rPr>
          <w:rFonts w:ascii="Courier" w:hAnsi="Courier"/>
          <w:sz w:val="24"/>
        </w:rPr>
        <w:t xml:space="preserve">esen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deren Einführung im hiesigen Königreiche betr.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H, 7906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13. Landtag: Zustand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infolge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Ausführung des betr. Bundesbeschlusses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9282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108, H, 9282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15. Landtag: Der Zustand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betr.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Verordnung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15. Januar 1855</w:t>
      </w:r>
      <w:r>
        <w:rPr>
          <w:rFonts w:ascii="Courier" w:hAnsi="Courier"/>
          <w:vanish/>
          <w:sz w:val="24"/>
        </w:rPr>
        <w:t>]z}]s</w:t>
      </w:r>
      <w:r>
        <w:rPr>
          <w:rFonts w:ascii="Courier" w:hAnsi="Courier"/>
          <w:sz w:val="24"/>
        </w:rPr>
        <w:t xml:space="preserve"> dazu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Die hanseatischen Departements Oberems, Weser- und Elbemündungen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Die hanseatischen Departements Oberems, Weser- und Elbemündungen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1810 - 1813 ; (1820)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53, 116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Buchdruckereien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Arrondissement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Nienburg</w:t>
      </w:r>
      <w:r>
        <w:rPr>
          <w:rFonts w:ascii="Courier" w:hAnsi="Courier"/>
          <w:vanish/>
          <w:sz w:val="24"/>
        </w:rPr>
        <w:t>]o]s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53, 118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Kupferdrucker,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Buchtrödler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Lesekabinette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Arrondissement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Nienburg</w:t>
      </w:r>
      <w:r>
        <w:rPr>
          <w:rFonts w:ascii="Courier" w:hAnsi="Courier"/>
          <w:vanish/>
          <w:sz w:val="24"/>
        </w:rPr>
        <w:t>]o]s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53, 401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Arrondissement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Lüneburg</w:t>
      </w:r>
      <w:r>
        <w:rPr>
          <w:rFonts w:ascii="Courier" w:hAnsi="Courier"/>
          <w:vanish/>
          <w:sz w:val="24"/>
        </w:rPr>
        <w:t>]o]s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53, 402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Buchhändler im Arrondissement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Lüneburg</w:t>
      </w:r>
      <w:r>
        <w:rPr>
          <w:rFonts w:ascii="Courier" w:hAnsi="Courier"/>
          <w:vanish/>
          <w:sz w:val="24"/>
        </w:rPr>
        <w:t>]o]s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Königreich Westphalen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Königreich Westphalen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1807 - 1813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3019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52, 3019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Vormalige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Landschaftliche Buchdruckerei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52, 3020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der Bürger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Franz Ignaz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Schweiger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Heinr. Konr.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Pick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Celle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52, 3335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Schulze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Celle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 und Verlag des </w:t>
      </w:r>
      <w:r>
        <w:rPr>
          <w:rFonts w:ascii="Courier" w:hAnsi="Courier"/>
          <w:vanish/>
          <w:sz w:val="24"/>
        </w:rPr>
        <w:t>s[o[</w:t>
      </w:r>
      <w:r>
        <w:rPr>
          <w:rFonts w:ascii="Courier" w:hAnsi="Courier"/>
          <w:sz w:val="24"/>
        </w:rPr>
        <w:t>Lüneburg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es,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Katechism</w:t>
      </w:r>
      <w:r>
        <w:rPr>
          <w:rFonts w:ascii="Courier" w:hAnsi="Courier"/>
          <w:sz w:val="24"/>
        </w:rPr>
        <w:t>us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1811 - 1813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52, 4020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Dietrich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Faktor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Joh. Heinr.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Greuling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Druckes der Proklamation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General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Tzernischeff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1.10.1813</w:t>
      </w:r>
      <w:r>
        <w:rPr>
          <w:rFonts w:ascii="Courier" w:hAnsi="Courier"/>
          <w:vanish/>
          <w:sz w:val="24"/>
        </w:rPr>
        <w:t>]z]s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Die französische Besitznahme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Die französische Besitznahme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1806 - 1810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1501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51, 1501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der Schrift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Pedro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Cavallos</w:t>
      </w:r>
      <w:r>
        <w:rPr>
          <w:rFonts w:ascii="Courier" w:hAnsi="Courier"/>
          <w:vanish/>
          <w:sz w:val="24"/>
        </w:rPr>
        <w:t>}]p]s</w:t>
      </w:r>
      <w:r>
        <w:rPr>
          <w:rFonts w:ascii="Courier" w:hAnsi="Courier"/>
          <w:sz w:val="24"/>
        </w:rPr>
        <w:t xml:space="preserve"> über die Angelegenheiten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Span</w:t>
      </w:r>
      <w:r>
        <w:rPr>
          <w:rFonts w:ascii="Courier" w:hAnsi="Courier"/>
          <w:sz w:val="24"/>
        </w:rPr>
        <w:t>ien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bei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Buchhandlung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Helwing</w:t>
      </w:r>
      <w:r>
        <w:rPr>
          <w:rFonts w:ascii="Courier" w:hAnsi="Courier"/>
          <w:vanish/>
          <w:sz w:val="24"/>
        </w:rPr>
        <w:t>]p]k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Die preußische Okkupation und Besitznahme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Die preußische Okkupation und Besitznahme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1805 - 1806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 Administrations- und Organisations-Kommission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95/1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50, A, 95/1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der preußischen Administrations-Kommission verlangte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Hannoverschen Anzeigen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Die französische Okkupation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Die französische Okkupation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1803 - 1805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 Exekutiv-Kommiss</w:t>
      </w:r>
      <w:r>
        <w:rPr>
          <w:rFonts w:ascii="Courier" w:hAnsi="Courier"/>
          <w:sz w:val="24"/>
        </w:rPr>
        <w:t>ion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49, A, 306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Druckverbot für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Herold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Wahlstab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Lüneburg</w:t>
      </w:r>
      <w:r>
        <w:rPr>
          <w:rFonts w:ascii="Courier" w:hAnsi="Courier"/>
          <w:vanish/>
          <w:sz w:val="24"/>
        </w:rPr>
        <w:t>]o}]k]s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B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 Landes-Deputations-Kollegium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49, 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Anweisung an die Magistrate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Zensurgesetze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49, 70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Eingabe des Magistrats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Celle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wegen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Zensurgesetze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49, 139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Lamminger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, Tarif zur Reduktion der Kassen- auf Konventions- und französische Münzen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</w:t>
      </w:r>
      <w:r>
        <w:rPr>
          <w:rFonts w:ascii="Courier" w:hAnsi="Courier"/>
          <w:sz w:val="24"/>
        </w:rPr>
        <w:t>03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116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Preußisches Zivilkommissariat für das Königreich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Preußisches Zivilkommissariat für das Königreich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1866 - 1868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116, 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Ritterschaftsrat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Pfuehl-Wilkendorf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Pressekorrespondenzen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Übersicht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Zeitungen im ehemaligen Kgr.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und Kontrakt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Lüneburger Anzeigen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Aufhebung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mit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Klindworth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Gebr.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Schlüter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von der vormaligen Reg</w:t>
      </w:r>
      <w:r>
        <w:rPr>
          <w:rFonts w:ascii="Courier" w:hAnsi="Courier"/>
          <w:sz w:val="24"/>
        </w:rPr>
        <w:t xml:space="preserve">ierung geschlossenen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Druckerei-Kontrakte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Druckarbeiten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Übersicht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Verbreitung, Verlags- und Redaktionsverhältnisse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etc. der in der Provinz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öffentlichen Blätter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116, 14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Flugschriften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Agitationen etc. in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preussenfeindliche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m Sinne bzgl. der Annektion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116, 111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116, 112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hiesige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Pressebüro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2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Personalia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etc.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116, 114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Empfehlungsschreiben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Abeken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Senator und 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Culemann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Hann. 116 a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Ministerium des Inneren bzw. Departement des Innern bei dem Preußischen Zivilkommissariat für das Königreich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Ministerium des Inneren bzw. Departement des Innern bei dem Preußischen Zivilkommissariat für das Königreich Hannover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1866 - 1868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116 a, 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Veröffentlichung v</w:t>
      </w:r>
      <w:r>
        <w:rPr>
          <w:rFonts w:ascii="Courier" w:hAnsi="Courier"/>
          <w:sz w:val="24"/>
        </w:rPr>
        <w:t>on Bekanntmachungen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welche seitens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Kgl. Preuß. Zivilkommissär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es gebilligt sind, in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amtl.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Anzeigeblätter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116 a, 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der Veröffentlichung von Bekanntmachungen oder Proklamationen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ohne Genehmigung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Kgl. Preuß. Militärgouvernement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116 a, 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116 a, 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Bestrafung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Tilemann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Pohl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5{&lt;Pastor&gt;}]p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Norden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Veröffentlichung von Aufsätzen politischen Inhalts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ohne Genehmigung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Kgl. Preuß. Militärgouvernement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116 a, 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Schließung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Druckerei der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Gebr.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Hofer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Göttingen</w:t>
      </w:r>
      <w:r>
        <w:rPr>
          <w:rFonts w:ascii="Courier" w:hAnsi="Courier"/>
          <w:vanish/>
          <w:sz w:val="24"/>
        </w:rPr>
        <w:t>]o}]k]s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116 a, 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auf Befehl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Kgl. Preuß. Zivilkommissär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s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Herausgeber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gemachte Eröffnung, daß sie jede ungeziemende Sprache, welche eine Entstellung wirklicher Verhältnisse enthält, zu vermeiden haben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116 a, 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 der Besprechung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in dem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Preußischen Staatsanzeiger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erschienenen Darstellung der Verhandlungen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Langensalza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in den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öffentlichen 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des Königreichs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116 a, 55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Abdruck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Artikel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Bürgervorsteher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Tienker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Oderbrück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in den dortigen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Anzeigen</w:t>
      </w:r>
      <w:r>
        <w:rPr>
          <w:rFonts w:ascii="Courier" w:hAnsi="Courier"/>
          <w:vanish/>
          <w:sz w:val="24"/>
        </w:rPr>
        <w:t>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130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Oberschulkollegium, Provinzialschulkollegium, Oberpräsident-Abt. für das höhere Schulwesen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Oberschulkolleg</w:t>
      </w:r>
      <w:r>
        <w:rPr>
          <w:rFonts w:ascii="Courier" w:hAnsi="Courier"/>
          <w:sz w:val="24"/>
        </w:rPr>
        <w:t>ium, Provinzialschulkollegium, Oberpräsident-Abt. für das höhere Schulwesen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1809 - 1947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130, 77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Einforderung von Nachrichten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Schulbibliotheken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1830 - 1831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130, 81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Zirkular an die Direktoren der Gymnasien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betr. die Wahl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Lehr- und Handbücher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1834 - 1835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130, 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Einführung der von der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Hahn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schen Buchhandlung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herausgegebenen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Vorschriften zur Einübung einer deutlichen Handschrift</w:t>
      </w:r>
      <w:r>
        <w:rPr>
          <w:rFonts w:ascii="Courier" w:hAnsi="Courier"/>
          <w:vanish/>
          <w:sz w:val="24"/>
        </w:rPr>
        <w:t>]t]s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</w:t>
      </w:r>
      <w:r>
        <w:rPr>
          <w:rFonts w:ascii="Courier" w:hAnsi="Courier"/>
          <w:sz w:val="24"/>
        </w:rPr>
        <w:t>38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130, 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Abgabe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Doubletten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Universitätsbibliothek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Göttingen</w:t>
      </w:r>
      <w:r>
        <w:rPr>
          <w:rFonts w:ascii="Courier" w:hAnsi="Courier"/>
          <w:vanish/>
          <w:sz w:val="24"/>
        </w:rPr>
        <w:t>]o}]k}]s</w:t>
      </w:r>
      <w:r>
        <w:rPr>
          <w:rFonts w:ascii="Courier" w:hAnsi="Courier"/>
          <w:sz w:val="24"/>
        </w:rPr>
        <w:t xml:space="preserve"> an die Gymnasien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130, 96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Verteilung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mitteldeutschen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für die höheren Schulen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130, 97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Ministerium der geistl. und Unterrichtsangelegenheiten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Oberschulkollegium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Verteilung an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 der höheren Schulen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zugesandten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130, 100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Gutachten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130, 101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in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 der Gymnasien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befindliche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Jugendschriften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130, 105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Büchergeschenk der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Hahn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schen Hofbuchhandlung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an die Gymnasien und Progymnasien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1854 - 1869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130, 109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Hannoversche Landeskatechismus</w:t>
      </w:r>
      <w:r>
        <w:rPr>
          <w:rFonts w:ascii="Courier" w:hAnsi="Courier"/>
          <w:vanish/>
          <w:sz w:val="24"/>
        </w:rPr>
        <w:t>]t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111/1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130, 111/1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Unterrichtsmittel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1944 - 1945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150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Provinziallandtag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Provinziallandtag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1867 - </w:t>
      </w:r>
      <w:r>
        <w:rPr>
          <w:rFonts w:ascii="Courier" w:hAnsi="Courier"/>
          <w:sz w:val="24"/>
        </w:rPr>
        <w:t>1933 ; (1938)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150, 248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Übernahme und Unterhaltung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Kgl. und Provinzial-Bibliothek</w:t>
      </w:r>
      <w:r>
        <w:rPr>
          <w:rFonts w:ascii="Courier" w:hAnsi="Courier"/>
          <w:vanish/>
          <w:sz w:val="24"/>
        </w:rPr>
        <w:t>]k}]s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1868 - 1901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150, 249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Haushaltsplan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Kgl. und Provinzialbibliothek</w:t>
      </w:r>
      <w:r>
        <w:rPr>
          <w:rFonts w:ascii="Courier" w:hAnsi="Courier"/>
          <w:vanish/>
          <w:sz w:val="24"/>
        </w:rPr>
        <w:t>]k}]s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1901 - 1914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150, 250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Neubau des Bibliotheksgebäudes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Kgl. und Provinzialbibliothek</w:t>
      </w:r>
      <w:r>
        <w:rPr>
          <w:rFonts w:ascii="Courier" w:hAnsi="Courier"/>
          <w:vanish/>
          <w:sz w:val="24"/>
        </w:rPr>
        <w:t>]k}]s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151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Provinzialverwaltung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Provinzialverwaltung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1852 - 1948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139 - 140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151, 139 - Hann 151, 1</w:t>
      </w:r>
      <w:r>
        <w:rPr>
          <w:rFonts w:ascii="Courier" w:hAnsi="Courier"/>
          <w:sz w:val="24"/>
        </w:rPr>
        <w:t>40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Übernahme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Königlichen Bibliothek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 in die Verwaltung der Provinz und die betreffenden Verträge zwischen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Kgl. Preuß. Staatsregierung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Sr. Kgl. Hoheit dem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 xml:space="preserve">Herzog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Cumberland</w:t>
      </w:r>
      <w:r>
        <w:rPr>
          <w:rFonts w:ascii="Courier" w:hAnsi="Courier"/>
          <w:vanish/>
          <w:sz w:val="24"/>
        </w:rPr>
        <w:t>]o]p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151, 141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Reglement für die Verwaltung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vorm.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Kgl. und Provinzial-Bibliothek</w:t>
      </w:r>
      <w:r>
        <w:rPr>
          <w:rFonts w:ascii="Courier" w:hAnsi="Courier"/>
          <w:vanish/>
          <w:sz w:val="24"/>
        </w:rPr>
        <w:t>]k}]s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151, 142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Jahresberichte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Provinzial-Bibliothek</w:t>
      </w:r>
      <w:r>
        <w:rPr>
          <w:rFonts w:ascii="Courier" w:hAnsi="Courier"/>
          <w:vanish/>
          <w:sz w:val="24"/>
        </w:rPr>
        <w:t>]k}]s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1898 - 1934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151, 143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Nachweisu</w:t>
      </w:r>
      <w:r>
        <w:rPr>
          <w:rFonts w:ascii="Courier" w:hAnsi="Courier"/>
          <w:sz w:val="24"/>
        </w:rPr>
        <w:t>ngen über die Verwendung der Mittel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Provinzial-Bibliothek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 (seit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1.4.1897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151, 144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Luftschutzmaßnahmen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Provinzial-Bibliothek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>, insb. Auslagerung und Rückführung der Bestände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151, 145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Personalangelegenheiten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1{k[</w:t>
      </w:r>
      <w:r>
        <w:rPr>
          <w:rFonts w:ascii="Courier" w:hAnsi="Courier"/>
          <w:sz w:val="24"/>
        </w:rPr>
        <w:t>Provinzial-Bibliothek</w:t>
      </w:r>
      <w:r>
        <w:rPr>
          <w:rFonts w:ascii="Courier" w:hAnsi="Courier"/>
          <w:vanish/>
          <w:sz w:val="24"/>
        </w:rPr>
        <w:t>]k}]s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1944 - 1947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151, 146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Provinzielle Beihilfen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insb. Ablösung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Pfarrbüchereien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gemein</w:t>
      </w:r>
      <w:r>
        <w:rPr>
          <w:rFonts w:ascii="Courier" w:hAnsi="Courier"/>
          <w:sz w:val="24"/>
        </w:rPr>
        <w:t>dliche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Volksbüchereien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1944 - 1947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151, 151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Literaturpreise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Enthält 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Verleihung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ersten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Literaturpreises der Provinz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 xml:space="preserve"> im Jahre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1936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Moritz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Hahn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Scharrelmann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Alma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Rogge</w:t>
      </w:r>
      <w:r>
        <w:rPr>
          <w:rFonts w:ascii="Courier" w:hAnsi="Courier"/>
          <w:vanish/>
          <w:sz w:val="24"/>
        </w:rPr>
        <w:t>}]p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151, 153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Kunde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"; Wiederaufnahme der Beziehungen zum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Lax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Hildesheim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nach dem Kriege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1942 - 1945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151, 156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Stuttmann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ältere Kunst in Hannover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1944 - 1945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151, 218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Verlust von 74 Restexemplaren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Druckausgabe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Codex Gisle</w:t>
      </w:r>
      <w:r>
        <w:rPr>
          <w:rFonts w:ascii="Courier" w:hAnsi="Courier"/>
          <w:vanish/>
          <w:sz w:val="24"/>
        </w:rPr>
        <w:t>]t]s</w:t>
      </w:r>
      <w:r>
        <w:rPr>
          <w:rFonts w:ascii="Courier" w:hAnsi="Courier"/>
          <w:sz w:val="24"/>
        </w:rPr>
        <w:t xml:space="preserve"> (hg.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Dolfen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Osnabrück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) bei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Buchhandlung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Gerh.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8./9.10.1943</w:t>
      </w:r>
      <w:r>
        <w:rPr>
          <w:rFonts w:ascii="Courier" w:hAnsi="Courier"/>
          <w:vanish/>
          <w:sz w:val="24"/>
        </w:rPr>
        <w:t>]z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1943 - 1944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151, 219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Reichsschrifttumskammer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Korrespondenz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Landesleiters für Schrifttum im Gau Süd-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Hannover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Braunschweig</w:t>
      </w:r>
      <w:r>
        <w:rPr>
          <w:rFonts w:ascii="Courier" w:hAnsi="Courier"/>
          <w:vanish/>
          <w:sz w:val="24"/>
        </w:rPr>
        <w:t>]o]s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1943 - 1944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310 I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Politische Parteien I: NSDAP, Gau Südhannover-Braunschweig und Gau Osthannover sowie ihre Gliederungen und angeschlossenen Verbände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Politische Parteien I: NSDAP, Gau Südhannover-Braunschweig und Gau Osthannover sowie ihre Gliederungen und angeschlossenen Verbände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1919 - 1945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D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D Presse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1 - 4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310 I, D, 1 - Hann 310 I, D, 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Manuskripte für 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Niedersächsischen Beobachter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310 I, D, 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Richtlini</w:t>
      </w:r>
      <w:r>
        <w:rPr>
          <w:rFonts w:ascii="Courier" w:hAnsi="Courier"/>
          <w:sz w:val="24"/>
        </w:rPr>
        <w:t>en, Rundschreiben und sonstige Schreiben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Niedersächsischen Beobachter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s" und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Niedersächsischen Tageszeitung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6 - 7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310 I, D, 6 - Hann 310 I, D, 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Zeitungsausschnitte,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310 I, D, 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Schriftwechsel des Gaugeschäftsführers mit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Niedersächsischen Tageszeitung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Beschwerden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NTZ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gegen 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NTZ</w:t>
      </w:r>
      <w:r>
        <w:rPr>
          <w:rFonts w:ascii="Courier" w:hAnsi="Courier"/>
          <w:vanish/>
          <w:sz w:val="24"/>
        </w:rPr>
        <w:t>]t]s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310 I, D, 10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Schriftverkehr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Gaupro</w:t>
      </w:r>
      <w:r>
        <w:rPr>
          <w:rFonts w:ascii="Courier" w:hAnsi="Courier"/>
          <w:sz w:val="24"/>
        </w:rPr>
        <w:t>pagandaabteilung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Presseangelegenheiten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Enthält u.a.: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Völkischer Beobachter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verschiedene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Verlage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O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O Kreisleitung Göttingen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310 I, O, 64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Buchhandlung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Peppmüller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Göttingen</w:t>
      </w:r>
      <w:r>
        <w:rPr>
          <w:rFonts w:ascii="Courier" w:hAnsi="Courier"/>
          <w:vanish/>
          <w:sz w:val="24"/>
        </w:rPr>
        <w:t>]o}]k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; 1943 - 1944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Q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Q Kreisverwaltung Hannover des NSLB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310 I, Q, 24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Umfragen,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Bücher-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Zeitschriftenbestellungen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, Spenden und Sammlungen, Schülerwettbewerbe, Formularsammlung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  <w:r>
        <w:rPr>
          <w:rFonts w:ascii="Courier" w:hAnsi="Courier"/>
          <w:sz w:val="24"/>
        </w:rPr>
        <w:t xml:space="preserve"> - 1943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310 I, Q, 25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Lehrerbücherkommissionen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Lehrerschriftsteller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Hann 84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Berghauptmannschaft Clausthal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Berghauptmannschaft Clausthal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1521 - 1892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240 - 241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84, 240 - Hann 84, 241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Herausgabe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öffentlichen Blätter für den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Harz</w:t>
      </w:r>
      <w:r>
        <w:rPr>
          <w:rFonts w:ascii="Courier" w:hAnsi="Courier"/>
          <w:vanish/>
          <w:sz w:val="24"/>
        </w:rPr>
        <w:t>]o]s]s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1821 - 1858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84, 242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84, 243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Zahlbarmachung der Renumeration für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Redakte</w:t>
      </w:r>
      <w:r>
        <w:rPr>
          <w:rFonts w:ascii="Courier" w:hAnsi="Courier"/>
          <w:sz w:val="24"/>
        </w:rPr>
        <w:t>ur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Öffentlichen Anzeigen für den Harz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84, 244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Ordnungswidrigkeiten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Verlegers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Öffentlichen Anzeigen für den Harz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1852 - 1854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84, 245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Verhinderung des Mißbrauchs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Harz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1855 - 1868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84, 246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im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Harz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bezirke gebräuchliche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Volkskalender</w:t>
      </w:r>
      <w:r>
        <w:rPr>
          <w:rFonts w:ascii="Courier" w:hAnsi="Courier"/>
          <w:vanish/>
          <w:sz w:val="24"/>
        </w:rPr>
        <w:t>}]s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84, 247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Konzessionen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zum Halten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Harz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Darin: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</w:t>
      </w:r>
      <w:r>
        <w:rPr>
          <w:rFonts w:ascii="Courier" w:hAnsi="Courier"/>
          <w:sz w:val="24"/>
        </w:rPr>
        <w:t xml:space="preserve">hnis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Leihbibliothek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Voigt</w:t>
      </w:r>
      <w:r>
        <w:rPr>
          <w:rFonts w:ascii="Courier" w:hAnsi="Courier"/>
          <w:vanish/>
          <w:sz w:val="24"/>
        </w:rPr>
        <w:t>]p]k]s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1864 - 1867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Hann 84, 939</w:t>
      </w:r>
    </w:p>
    <w:p w:rsidR="00000000" w:rsidRDefault="003840A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Buchdruckerei des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, nachher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Wendeborn</w:t>
      </w:r>
      <w:r>
        <w:rPr>
          <w:rFonts w:ascii="Courier" w:hAnsi="Courier"/>
          <w:vanish/>
          <w:sz w:val="24"/>
        </w:rPr>
        <w:t>]p]k</w:t>
      </w:r>
    </w:p>
    <w:p w:rsidR="00000000" w:rsidRDefault="003840A7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1747 - 1828</w:t>
      </w:r>
      <w:r>
        <w:rPr>
          <w:rFonts w:ascii="Courier" w:hAnsi="Courier"/>
          <w:sz w:val="24"/>
        </w:rPr>
        <w:br w:type="page"/>
      </w:r>
    </w:p>
    <w:p>
      <w:r>
        <w:t>30</w:t>
        <w:tab/>
        <w:t>940</w:t>
      </w:r>
    </w:p>
    <w:p>
      <w:r>
        <w:t>30z</w:t>
        <w:tab/>
        <w:t>Hann 84, 940</w:t>
      </w:r>
    </w:p>
    <w:p>
      <w:r>
        <w:t>40</w:t>
        <w:tab/>
        <w:t>Die k[1{Leihbibliothek der p[2{Wilhelmine} 1{Hoppe}]p} zu 2{o[Clausthal]o}]k</w:t>
      </w:r>
    </w:p>
    <w:p>
      <w:r>
        <w:t>43</w:t>
        <w:tab/>
        <w:t>1830 - 1854</w:t>
      </w:r>
    </w:p>
    <w:p>
      <w:r>
        <w:br/>
        <w:t>30</w:t>
        <w:tab/>
        <w:t>941</w:t>
      </w:r>
    </w:p>
    <w:p>
      <w:r>
        <w:t>30z</w:t>
        <w:tab/>
        <w:t>Hann 84, 941</w:t>
      </w:r>
    </w:p>
    <w:p>
      <w:r>
        <w:t>40</w:t>
        <w:tab/>
        <w:t>Die nachgesuchte Anlegung einer zweiten s[Buchdruckerei in o[Clausthal]o oder o[Zellerfeld]o]s</w:t>
      </w:r>
    </w:p>
    <w:p>
      <w:r>
        <w:t>43</w:t>
        <w:tab/>
        <w:t>1849 - 1860</w:t>
      </w:r>
    </w:p>
    <w:p>
      <w:r>
        <w:br/>
        <w:t>30</w:t>
        <w:tab/>
        <w:t>942</w:t>
      </w:r>
    </w:p>
    <w:p>
      <w:r>
        <w:t>30z</w:t>
        <w:tab/>
        <w:t>Hann 84, 942</w:t>
      </w:r>
    </w:p>
    <w:p>
      <w:r>
        <w:t>40</w:t>
        <w:tab/>
        <w:t>Die s[2{Konzessionierung} des p[5{Buchhändler}s 2{Hermann} 1{Grosse} aus 6{o[Dorste]o}]p zum 1{Sortimentsbuchhandel}]s und zur Haltung einer s[Leihbibliothek]s</w:t>
      </w:r>
    </w:p>
    <w:p>
      <w:r>
        <w:t>43</w:t>
        <w:tab/>
        <w:t>1853 - 1863</w:t>
      </w:r>
    </w:p>
    <w:p>
      <w:r>
        <w:br/>
        <w:t>30</w:t>
        <w:tab/>
        <w:t>1579</w:t>
      </w:r>
    </w:p>
    <w:p>
      <w:r>
        <w:t>30z</w:t>
        <w:tab/>
        <w:t>Hann 84, 1579</w:t>
      </w:r>
    </w:p>
    <w:p>
      <w:r>
        <w:t>40</w:t>
        <w:tab/>
        <w:t>s[2{Konzessionierung} des p[5{Buchdrucker}s 1{Endermann}]p zum Betriebe einer 1{Buchdruckerei in o[Elbingerode]o}]s und zur s[Herausgabe eines s[Wochenblatt]ses]s daselbst</w:t>
      </w:r>
    </w:p>
    <w:p>
      <w:r>
        <w:t>43</w:t>
        <w:tab/>
        <w:t>1867</w:t>
      </w:r>
    </w:p>
    <w:p/>
    <w:p/>
    <w:p>
      <w:r>
        <w:br/>
        <w:t>20</w:t>
        <w:tab/>
        <w:t>Hann 140 Hildesheim</w:t>
      </w:r>
    </w:p>
    <w:p>
      <w:r>
        <w:t>21</w:t>
        <w:tab/>
        <w:t>Gewerbeaufsichtsamt Hildesheim</w:t>
      </w:r>
    </w:p>
    <w:p>
      <w:r>
        <w:t>22</w:t>
        <w:tab/>
        <w:t>Gewerbeaufsichtsamt Hildesheim</w:t>
      </w:r>
    </w:p>
    <w:p>
      <w:r>
        <w:t>23</w:t>
        <w:tab/>
        <w:t>1872 - 1945</w:t>
      </w:r>
    </w:p>
    <w:p>
      <w:r>
        <w:t>24</w:t>
        <w:tab/>
        <w:t>Findbuch</w:t>
      </w:r>
    </w:p>
    <w:p>
      <w:r>
        <w:t>26</w:t>
        <w:tab/>
        <w:t>III</w:t>
      </w:r>
    </w:p>
    <w:p>
      <w:r>
        <w:t>27</w:t>
        <w:tab/>
        <w:t>III Betriebsakten</w:t>
      </w:r>
    </w:p>
    <w:p>
      <w:r>
        <w:t>30</w:t>
        <w:tab/>
        <w:t>329</w:t>
      </w:r>
    </w:p>
    <w:p>
      <w:r>
        <w:t>30z</w:t>
        <w:tab/>
        <w:t>Hann 140, III, 329</w:t>
      </w:r>
    </w:p>
    <w:p>
      <w:r>
        <w:t>40</w:t>
        <w:tab/>
        <w:t>k[1{Hannoversche Buch- und Steindruckerei}, 2{o[Gronau]o}]k</w:t>
      </w:r>
    </w:p>
    <w:p>
      <w:r>
        <w:t>43</w:t>
        <w:tab/>
        <w:t>1903 - 1912</w:t>
      </w:r>
    </w:p>
    <w:p>
      <w:r>
        <w:br/>
        <w:t>30</w:t>
        <w:tab/>
        <w:t>401</w:t>
      </w:r>
    </w:p>
    <w:p>
      <w:r>
        <w:t>30z</w:t>
        <w:tab/>
        <w:t>Hann 140, III, 401</w:t>
      </w:r>
    </w:p>
    <w:p>
      <w:r>
        <w:t>40</w:t>
        <w:tab/>
        <w:t>k[1{p[2{August} 1{Brennecke}]p, Buchdruckerei}, 2{o[Hildesheim]o}]k</w:t>
      </w:r>
    </w:p>
    <w:p>
      <w:r>
        <w:t>43</w:t>
        <w:tab/>
        <w:t>1936 - 1937</w:t>
      </w:r>
    </w:p>
    <w:p>
      <w:r>
        <w:br/>
        <w:t>30</w:t>
        <w:tab/>
        <w:t>424</w:t>
      </w:r>
    </w:p>
    <w:p>
      <w:r>
        <w:t>30z</w:t>
        <w:tab/>
        <w:t>Hann 140, III, 424</w:t>
      </w:r>
    </w:p>
    <w:p>
      <w:r>
        <w:t>40</w:t>
        <w:tab/>
        <w:t>k[1{p[2{Gustav} 1{George}]p, Buchdruckerei}, 2{o[Hildesheim]o}]k</w:t>
      </w:r>
    </w:p>
    <w:p>
      <w:r>
        <w:t>43</w:t>
        <w:tab/>
        <w:t>1908 - 1941</w:t>
      </w:r>
    </w:p>
    <w:p>
      <w:r>
        <w:br/>
        <w:t>30</w:t>
        <w:tab/>
        <w:t>450</w:t>
      </w:r>
    </w:p>
    <w:p>
      <w:r>
        <w:t>30z</w:t>
        <w:tab/>
        <w:t>Hann 140, III, 450</w:t>
      </w:r>
    </w:p>
    <w:p>
      <w:r>
        <w:t>40</w:t>
        <w:tab/>
        <w:t>k[1{Hildesheimer Kurier, Buchdruckerei}, 2{o[Hildesheim]o}]k</w:t>
      </w:r>
    </w:p>
    <w:p>
      <w:r>
        <w:t>43</w:t>
        <w:tab/>
        <w:t>1910 - 1922</w:t>
      </w:r>
    </w:p>
    <w:p>
      <w:r>
        <w:br/>
        <w:t>30</w:t>
        <w:tab/>
        <w:t>793</w:t>
      </w:r>
    </w:p>
    <w:p>
      <w:r>
        <w:t>30z</w:t>
        <w:tab/>
        <w:t>Hann 140, III, 793</w:t>
      </w:r>
    </w:p>
    <w:p>
      <w:r>
        <w:t>40</w:t>
        <w:tab/>
        <w:t>k[1{p[Löffler]p &amp; p[Diehl]p, Buchdruckerei}, 2{o[Peine]o}]k</w:t>
      </w:r>
    </w:p>
    <w:p>
      <w:r>
        <w:t>43</w:t>
        <w:tab/>
        <w:t>1900 - 1936</w:t>
      </w:r>
    </w:p>
    <w:p>
      <w:r>
        <w:br/>
        <w:t>30</w:t>
        <w:tab/>
        <w:t>801</w:t>
      </w:r>
    </w:p>
    <w:p>
      <w:r>
        <w:t>30z</w:t>
        <w:tab/>
        <w:t>Hann 140, III, 801</w:t>
      </w:r>
    </w:p>
    <w:p>
      <w:r>
        <w:t>40</w:t>
        <w:tab/>
        <w:t>k[1{p[2{Curt} 1{Rother}]p, Buchdruckerei und -binderei}, 2{o[Peine]o}]k</w:t>
      </w:r>
    </w:p>
    <w:p>
      <w:r>
        <w:t>43</w:t>
        <w:tab/>
        <w:t>1918 - 1935</w:t>
      </w:r>
    </w:p>
    <w:p>
      <w:r>
        <w:br/>
        <w:t>30</w:t>
        <w:tab/>
        <w:t>816</w:t>
      </w:r>
    </w:p>
    <w:p>
      <w:r>
        <w:t>30z</w:t>
        <w:tab/>
        <w:t>Hann 140, III, 816</w:t>
      </w:r>
    </w:p>
    <w:p>
      <w:r>
        <w:t>40</w:t>
        <w:tab/>
        <w:t>k[1{p[2{Walter} 1{Uhlmann}]p, Buchdruckerei}, 2{o[Peine]o}]k</w:t>
      </w:r>
    </w:p>
    <w:p>
      <w:r>
        <w:t>43</w:t>
        <w:tab/>
        <w:t>1926 - 1936</w:t>
      </w:r>
    </w:p>
    <w:p>
      <w:r>
        <w:br/>
      </w:r>
    </w:p>
    <w:p/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40A7"/>
    <w:rsid w:val="0038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CE935-E24E-48BF-8C3A-528EC1E9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29</TotalTime>
  <Pages>2</Pages>
  <Words>23694</Words>
  <Characters>149275</Characters>
  <Application>Microsoft Office Word</Application>
  <DocSecurity>4</DocSecurity>
  <Lines>1243</Lines>
  <Paragraphs>345</Paragraphs>
  <ScaleCrop>false</ScaleCrop>
  <Company>Deutsche Nationalbibliothek</Company>
  <LinksUpToDate>false</LinksUpToDate>
  <CharactersWithSpaces>172624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	Niedersächsisches Hauptstaatsarchiv Hannover</dc:title>
  <dc:subject/>
  <dc:creator>--</dc:creator>
  <cp:keywords/>
  <cp:lastModifiedBy>Wendler, André</cp:lastModifiedBy>
  <cp:revision>2</cp:revision>
  <cp:lastPrinted>8909-06-25T01:07:42Z</cp:lastPrinted>
  <dcterms:created xsi:type="dcterms:W3CDTF">2021-02-26T09:11:00Z</dcterms:created>
  <dcterms:modified xsi:type="dcterms:W3CDTF">2021-02-26T09:11:00Z</dcterms:modified>
</cp:coreProperties>
</file>