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Schelklingen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Spital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79601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Schelklingen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Tel.:(07394)2876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Mi 7 - 17 Uhr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Altregistratur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AZ 6160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2500 against the world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AZ 6160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AZ 6160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Neudruckes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AZ 6160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gegen die alliierten Streitkräfte gerichtete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</w:p>
    <w:p w:rsidR="00000000" w:rsidRDefault="006F405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6F405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059"/>
    <w:rsid w:val="006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AE965-CF51-44E3-AB8F-E54909B6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46</TotalTime>
  <Pages>2</Pages>
  <Words>75</Words>
  <Characters>476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Schelklingen</dc:title>
  <dc:subject>Grünert</dc:subject>
  <dc:creator>Fischer</dc:creator>
  <cp:keywords>DFG-Quellenrepertorium Stadtarchiv Schelklingen</cp:keywords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